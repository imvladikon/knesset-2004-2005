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8DF8A" w14:textId="77777777" w:rsidR="00000000" w:rsidRDefault="00E52DD3">
      <w:pPr>
        <w:pStyle w:val="a"/>
        <w:rPr>
          <w:rtl/>
        </w:rPr>
      </w:pPr>
    </w:p>
    <w:p w14:paraId="0234764C" w14:textId="77777777" w:rsidR="00000000" w:rsidRDefault="00E52DD3">
      <w:pPr>
        <w:pStyle w:val="a"/>
        <w:rPr>
          <w:rFonts w:hint="cs"/>
          <w:rtl/>
        </w:rPr>
      </w:pPr>
      <w:r>
        <w:rPr>
          <w:rFonts w:hint="cs"/>
          <w:rtl/>
        </w:rPr>
        <w:t>חוב'  ט'</w:t>
      </w:r>
    </w:p>
    <w:p w14:paraId="31AAE7D3" w14:textId="77777777" w:rsidR="00000000" w:rsidRDefault="00E52DD3">
      <w:pPr>
        <w:pStyle w:val="a"/>
        <w:rPr>
          <w:rFonts w:hint="cs"/>
          <w:rtl/>
        </w:rPr>
      </w:pPr>
      <w:r>
        <w:rPr>
          <w:rFonts w:hint="cs"/>
          <w:rtl/>
        </w:rPr>
        <w:t>ישיבה  כ"ד</w:t>
      </w:r>
    </w:p>
    <w:p w14:paraId="048C5590" w14:textId="77777777" w:rsidR="00000000" w:rsidRDefault="00E52DD3">
      <w:pPr>
        <w:pStyle w:val="a1"/>
        <w:bidi/>
        <w:rPr>
          <w:rFonts w:hint="cs"/>
          <w:rtl/>
        </w:rPr>
      </w:pPr>
    </w:p>
    <w:p w14:paraId="16BB1981" w14:textId="77777777" w:rsidR="00000000" w:rsidRDefault="00E52DD3">
      <w:pPr>
        <w:pStyle w:val="a1"/>
        <w:bidi/>
        <w:rPr>
          <w:rFonts w:hint="cs"/>
          <w:rtl/>
        </w:rPr>
      </w:pPr>
    </w:p>
    <w:p w14:paraId="22CE3970" w14:textId="77777777" w:rsidR="00000000" w:rsidRDefault="00E52DD3">
      <w:pPr>
        <w:pStyle w:val="a1"/>
        <w:bidi/>
        <w:rPr>
          <w:rFonts w:hint="cs"/>
          <w:rtl/>
        </w:rPr>
      </w:pPr>
    </w:p>
    <w:p w14:paraId="5C7E53C7" w14:textId="77777777" w:rsidR="00000000" w:rsidRDefault="00E52DD3">
      <w:pPr>
        <w:pStyle w:val="a1"/>
        <w:bidi/>
        <w:rPr>
          <w:rFonts w:hint="cs"/>
          <w:rtl/>
        </w:rPr>
      </w:pPr>
      <w:r>
        <w:rPr>
          <w:rtl/>
        </w:rPr>
        <w:t>הישיבה ה</w:t>
      </w:r>
      <w:r>
        <w:rPr>
          <w:rFonts w:hint="cs"/>
          <w:rtl/>
        </w:rPr>
        <w:t>עשרים-וארבע</w:t>
      </w:r>
      <w:r>
        <w:rPr>
          <w:rtl/>
        </w:rPr>
        <w:t xml:space="preserve"> של הכנסת ה</w:t>
      </w:r>
      <w:r>
        <w:rPr>
          <w:rFonts w:hint="cs"/>
          <w:rtl/>
        </w:rPr>
        <w:t>שש-עשרה</w:t>
      </w:r>
    </w:p>
    <w:p w14:paraId="7560EE2E" w14:textId="77777777" w:rsidR="00000000" w:rsidRDefault="00E52DD3">
      <w:pPr>
        <w:pStyle w:val="a2"/>
        <w:bidi/>
        <w:rPr>
          <w:rtl/>
        </w:rPr>
      </w:pPr>
      <w:r>
        <w:rPr>
          <w:rtl/>
        </w:rPr>
        <w:t>יום רביעי ,י"ט באייר תשס"ג (21 במאי 2003)</w:t>
      </w:r>
    </w:p>
    <w:p w14:paraId="229E4257" w14:textId="77777777" w:rsidR="00000000" w:rsidRDefault="00E52DD3">
      <w:pPr>
        <w:pStyle w:val="a3"/>
        <w:bidi/>
        <w:rPr>
          <w:rFonts w:hint="cs"/>
          <w:rtl/>
        </w:rPr>
      </w:pPr>
      <w:r>
        <w:rPr>
          <w:rtl/>
        </w:rPr>
        <w:t>ירושלים, הכנסת, ש</w:t>
      </w:r>
      <w:r>
        <w:rPr>
          <w:rFonts w:hint="cs"/>
          <w:rtl/>
        </w:rPr>
        <w:t>עה  11:01</w:t>
      </w:r>
    </w:p>
    <w:p w14:paraId="2C63BF2D" w14:textId="77777777" w:rsidR="00000000" w:rsidRDefault="00E52DD3">
      <w:pPr>
        <w:pStyle w:val="a"/>
        <w:rPr>
          <w:rFonts w:hint="cs"/>
          <w:rtl/>
        </w:rPr>
      </w:pPr>
    </w:p>
    <w:p w14:paraId="09A9E456" w14:textId="77777777" w:rsidR="00000000" w:rsidRDefault="00E52DD3">
      <w:pPr>
        <w:pStyle w:val="a"/>
        <w:rPr>
          <w:rFonts w:hint="cs"/>
          <w:rtl/>
        </w:rPr>
      </w:pPr>
    </w:p>
    <w:p w14:paraId="55A9798D" w14:textId="77777777" w:rsidR="00000000" w:rsidRDefault="00E52DD3">
      <w:pPr>
        <w:pStyle w:val="Subject"/>
        <w:rPr>
          <w:rFonts w:hint="cs"/>
          <w:rtl/>
        </w:rPr>
      </w:pPr>
      <w:r>
        <w:rPr>
          <w:rFonts w:hint="cs"/>
          <w:rtl/>
        </w:rPr>
        <w:t>מסמכים שהונחו על שולחן הכנסת</w:t>
      </w:r>
    </w:p>
    <w:p w14:paraId="61A90CE8" w14:textId="77777777" w:rsidR="00000000" w:rsidRDefault="00E52DD3">
      <w:pPr>
        <w:pStyle w:val="a"/>
        <w:rPr>
          <w:rFonts w:hint="cs"/>
          <w:rtl/>
        </w:rPr>
      </w:pPr>
    </w:p>
    <w:p w14:paraId="2D6115B2" w14:textId="77777777" w:rsidR="00000000" w:rsidRDefault="00E52DD3">
      <w:pPr>
        <w:pStyle w:val="a"/>
        <w:rPr>
          <w:rFonts w:hint="cs"/>
          <w:rtl/>
        </w:rPr>
      </w:pPr>
    </w:p>
    <w:p w14:paraId="008A1959" w14:textId="77777777" w:rsidR="00000000" w:rsidRDefault="00E52DD3">
      <w:pPr>
        <w:pStyle w:val="ad"/>
        <w:rPr>
          <w:rtl/>
        </w:rPr>
      </w:pPr>
      <w:r>
        <w:rPr>
          <w:rtl/>
        </w:rPr>
        <w:t>היו"ר</w:t>
      </w:r>
      <w:r>
        <w:rPr>
          <w:rFonts w:hint="cs"/>
          <w:rtl/>
        </w:rPr>
        <w:t xml:space="preserve"> ראובן ריבלין</w:t>
      </w:r>
      <w:r>
        <w:rPr>
          <w:rtl/>
        </w:rPr>
        <w:t>:</w:t>
      </w:r>
    </w:p>
    <w:p w14:paraId="4CFB09FA" w14:textId="77777777" w:rsidR="00000000" w:rsidRDefault="00E52DD3">
      <w:pPr>
        <w:pStyle w:val="a"/>
        <w:rPr>
          <w:rtl/>
        </w:rPr>
      </w:pPr>
    </w:p>
    <w:p w14:paraId="55BAA0D3" w14:textId="77777777" w:rsidR="00000000" w:rsidRDefault="00E52DD3">
      <w:pPr>
        <w:pStyle w:val="a"/>
        <w:rPr>
          <w:rFonts w:hint="cs"/>
          <w:rtl/>
        </w:rPr>
      </w:pPr>
      <w:r>
        <w:rPr>
          <w:rFonts w:hint="cs"/>
          <w:rtl/>
        </w:rPr>
        <w:t xml:space="preserve">גבירותי ורבותי חברי הכנסת, השרה והשר, היום, י"ט באייר התשס"ג, 21 בחודש </w:t>
      </w:r>
      <w:r>
        <w:rPr>
          <w:rFonts w:hint="cs"/>
          <w:rtl/>
        </w:rPr>
        <w:t xml:space="preserve">מאי 2003 למניינם, אני מתכבד לפתוח את ישיבת הכנסת. </w:t>
      </w:r>
    </w:p>
    <w:p w14:paraId="73B89E42" w14:textId="77777777" w:rsidR="00000000" w:rsidRDefault="00E52DD3">
      <w:pPr>
        <w:pStyle w:val="a"/>
        <w:rPr>
          <w:rFonts w:hint="cs"/>
          <w:rtl/>
        </w:rPr>
      </w:pPr>
    </w:p>
    <w:p w14:paraId="0C9C417E" w14:textId="77777777" w:rsidR="00000000" w:rsidRDefault="00E52DD3">
      <w:pPr>
        <w:pStyle w:val="a"/>
        <w:rPr>
          <w:rFonts w:hint="cs"/>
          <w:rtl/>
        </w:rPr>
      </w:pPr>
      <w:r>
        <w:rPr>
          <w:rFonts w:hint="cs"/>
          <w:rtl/>
        </w:rPr>
        <w:t xml:space="preserve">הודעה למזכיר הכנסת. </w:t>
      </w:r>
    </w:p>
    <w:p w14:paraId="61892775" w14:textId="77777777" w:rsidR="00000000" w:rsidRDefault="00E52DD3">
      <w:pPr>
        <w:pStyle w:val="a"/>
        <w:ind w:firstLine="0"/>
        <w:rPr>
          <w:rFonts w:hint="cs"/>
          <w:rtl/>
        </w:rPr>
      </w:pPr>
    </w:p>
    <w:p w14:paraId="65BBA58B" w14:textId="77777777" w:rsidR="00000000" w:rsidRDefault="00E52DD3">
      <w:pPr>
        <w:pStyle w:val="a"/>
        <w:ind w:firstLine="0"/>
        <w:rPr>
          <w:rFonts w:hint="cs"/>
          <w:b/>
          <w:bCs/>
          <w:u w:val="single"/>
          <w:rtl/>
        </w:rPr>
      </w:pPr>
      <w:r>
        <w:rPr>
          <w:rFonts w:hint="cs"/>
          <w:b/>
          <w:bCs/>
          <w:u w:val="single"/>
          <w:rtl/>
        </w:rPr>
        <w:t>מזכיר הכנסת אריה האן:</w:t>
      </w:r>
    </w:p>
    <w:p w14:paraId="6ACAB0DE" w14:textId="77777777" w:rsidR="00000000" w:rsidRDefault="00E52DD3">
      <w:pPr>
        <w:pStyle w:val="a"/>
        <w:ind w:firstLine="0"/>
        <w:rPr>
          <w:rFonts w:hint="cs"/>
          <w:b/>
          <w:bCs/>
          <w:u w:val="single"/>
          <w:rtl/>
        </w:rPr>
      </w:pPr>
    </w:p>
    <w:p w14:paraId="7CF019A6" w14:textId="77777777" w:rsidR="00000000" w:rsidRDefault="00E52DD3">
      <w:pPr>
        <w:pStyle w:val="a"/>
        <w:ind w:firstLine="0"/>
        <w:rPr>
          <w:rFonts w:hint="cs"/>
          <w:rtl/>
        </w:rPr>
      </w:pPr>
      <w:r>
        <w:rPr>
          <w:rFonts w:hint="cs"/>
          <w:rtl/>
        </w:rPr>
        <w:tab/>
        <w:t xml:space="preserve">ברשות יושב-ראש הכנסת, הנני מתכבד להודיעכם, כי הונחה היום על שולחן הכנסת הצעה לתיקון סעיף 54 לתקנון הכנסת. תודה רבה. </w:t>
      </w:r>
    </w:p>
    <w:p w14:paraId="2214EFD1" w14:textId="77777777" w:rsidR="00000000" w:rsidRDefault="00E52DD3">
      <w:pPr>
        <w:pStyle w:val="a"/>
        <w:ind w:firstLine="0"/>
        <w:rPr>
          <w:rFonts w:hint="cs"/>
          <w:rtl/>
        </w:rPr>
      </w:pPr>
    </w:p>
    <w:p w14:paraId="1840D7CE" w14:textId="77777777" w:rsidR="00000000" w:rsidRDefault="00E52DD3">
      <w:pPr>
        <w:pStyle w:val="ad"/>
        <w:rPr>
          <w:rtl/>
        </w:rPr>
      </w:pPr>
      <w:r>
        <w:rPr>
          <w:rtl/>
        </w:rPr>
        <w:t>היו"ר</w:t>
      </w:r>
      <w:r>
        <w:rPr>
          <w:rFonts w:hint="cs"/>
          <w:rtl/>
        </w:rPr>
        <w:t xml:space="preserve"> ראובן ריבלין</w:t>
      </w:r>
      <w:r>
        <w:rPr>
          <w:rtl/>
        </w:rPr>
        <w:t>:</w:t>
      </w:r>
    </w:p>
    <w:p w14:paraId="0AA3BA21" w14:textId="77777777" w:rsidR="00000000" w:rsidRDefault="00E52DD3">
      <w:pPr>
        <w:pStyle w:val="a"/>
        <w:ind w:firstLine="0"/>
        <w:rPr>
          <w:rFonts w:hint="cs"/>
          <w:rtl/>
        </w:rPr>
      </w:pPr>
    </w:p>
    <w:p w14:paraId="4628319F" w14:textId="77777777" w:rsidR="00000000" w:rsidRDefault="00E52DD3">
      <w:pPr>
        <w:pStyle w:val="a"/>
        <w:ind w:firstLine="720"/>
        <w:rPr>
          <w:rFonts w:hint="cs"/>
          <w:rtl/>
        </w:rPr>
      </w:pPr>
      <w:r>
        <w:rPr>
          <w:rFonts w:hint="cs"/>
          <w:rtl/>
        </w:rPr>
        <w:t>אני מאוד מודה למזכי</w:t>
      </w:r>
      <w:r>
        <w:rPr>
          <w:rFonts w:hint="cs"/>
          <w:rtl/>
        </w:rPr>
        <w:t>ר הכנסת.</w:t>
      </w:r>
    </w:p>
    <w:p w14:paraId="0F046BFE" w14:textId="77777777" w:rsidR="00000000" w:rsidRDefault="00E52DD3">
      <w:pPr>
        <w:pStyle w:val="a"/>
        <w:ind w:firstLine="0"/>
        <w:rPr>
          <w:rFonts w:hint="cs"/>
          <w:rtl/>
        </w:rPr>
      </w:pPr>
    </w:p>
    <w:p w14:paraId="37AFB0D6" w14:textId="77777777" w:rsidR="00000000" w:rsidRDefault="00E52DD3">
      <w:pPr>
        <w:pStyle w:val="a"/>
        <w:ind w:firstLine="0"/>
        <w:rPr>
          <w:rFonts w:hint="cs"/>
          <w:rtl/>
        </w:rPr>
      </w:pPr>
    </w:p>
    <w:p w14:paraId="6A1FD91B" w14:textId="77777777" w:rsidR="00000000" w:rsidRDefault="00E52DD3">
      <w:pPr>
        <w:pStyle w:val="a"/>
        <w:ind w:firstLine="0"/>
        <w:rPr>
          <w:rFonts w:hint="cs"/>
          <w:rtl/>
        </w:rPr>
      </w:pPr>
    </w:p>
    <w:p w14:paraId="62D8D911" w14:textId="77777777" w:rsidR="00000000" w:rsidRDefault="00E52DD3">
      <w:pPr>
        <w:pStyle w:val="Subject"/>
        <w:rPr>
          <w:rFonts w:hint="cs"/>
          <w:rtl/>
        </w:rPr>
      </w:pPr>
      <w:r>
        <w:rPr>
          <w:rFonts w:hint="cs"/>
          <w:rtl/>
        </w:rPr>
        <w:t>שאילתות בעל-פה</w:t>
      </w:r>
    </w:p>
    <w:p w14:paraId="340C4F79" w14:textId="77777777" w:rsidR="00000000" w:rsidRDefault="00E52DD3">
      <w:pPr>
        <w:pStyle w:val="a"/>
        <w:rPr>
          <w:rFonts w:hint="cs"/>
          <w:rtl/>
        </w:rPr>
      </w:pPr>
    </w:p>
    <w:p w14:paraId="575196D1" w14:textId="77777777" w:rsidR="00000000" w:rsidRDefault="00E52DD3">
      <w:pPr>
        <w:pStyle w:val="a"/>
        <w:jc w:val="center"/>
        <w:rPr>
          <w:rFonts w:hint="cs"/>
          <w:b/>
          <w:bCs/>
          <w:u w:val="single"/>
          <w:rtl/>
        </w:rPr>
      </w:pPr>
    </w:p>
    <w:p w14:paraId="7013C32A" w14:textId="77777777" w:rsidR="00000000" w:rsidRDefault="00E52DD3">
      <w:pPr>
        <w:pStyle w:val="ad"/>
        <w:rPr>
          <w:rtl/>
        </w:rPr>
      </w:pPr>
      <w:r>
        <w:rPr>
          <w:rtl/>
        </w:rPr>
        <w:t>היו"ר</w:t>
      </w:r>
      <w:r>
        <w:rPr>
          <w:rFonts w:hint="cs"/>
          <w:rtl/>
        </w:rPr>
        <w:t xml:space="preserve"> ראובן ריבלין</w:t>
      </w:r>
      <w:r>
        <w:rPr>
          <w:rtl/>
        </w:rPr>
        <w:t>:</w:t>
      </w:r>
    </w:p>
    <w:p w14:paraId="41330A09" w14:textId="77777777" w:rsidR="00000000" w:rsidRDefault="00E52DD3">
      <w:pPr>
        <w:pStyle w:val="a"/>
        <w:rPr>
          <w:rtl/>
        </w:rPr>
      </w:pPr>
    </w:p>
    <w:p w14:paraId="5E14C4C6" w14:textId="77777777" w:rsidR="00000000" w:rsidRDefault="00E52DD3">
      <w:pPr>
        <w:pStyle w:val="a"/>
        <w:rPr>
          <w:rFonts w:hint="cs"/>
          <w:rtl/>
        </w:rPr>
      </w:pPr>
      <w:r>
        <w:rPr>
          <w:rFonts w:hint="cs"/>
          <w:rtl/>
        </w:rPr>
        <w:t xml:space="preserve">רבותי חברי הכנסת, אנחנו עוברים לסעיף הראשון בסדר-היום: תשובות על שאילתות בעל-פה. הראשונה </w:t>
      </w:r>
      <w:r>
        <w:rPr>
          <w:rtl/>
        </w:rPr>
        <w:t>–</w:t>
      </w:r>
      <w:r>
        <w:rPr>
          <w:rFonts w:hint="cs"/>
          <w:rtl/>
        </w:rPr>
        <w:t xml:space="preserve"> שרת החינוך, התרבות והספורט תשיב על שאילתא בעל-פה מס' 30, מאת חברת הכנסת יולי תמיר, בנושא: פיצול בחינות הבגרות באזרח</w:t>
      </w:r>
      <w:r>
        <w:rPr>
          <w:rFonts w:hint="cs"/>
          <w:rtl/>
        </w:rPr>
        <w:t xml:space="preserve">ות. בבקשה, גברתי. גברתי שואלת את השאלה כפי שהיא נכתבה, ואחר כך </w:t>
      </w:r>
      <w:r>
        <w:rPr>
          <w:rtl/>
        </w:rPr>
        <w:t>–</w:t>
      </w:r>
      <w:r>
        <w:rPr>
          <w:rFonts w:hint="cs"/>
          <w:rtl/>
        </w:rPr>
        <w:t xml:space="preserve"> שאלה נוספת, ושתי שאלות נוספות לחברי כנסת שירצו. </w:t>
      </w:r>
    </w:p>
    <w:p w14:paraId="5DCDC109" w14:textId="77777777" w:rsidR="00000000" w:rsidRDefault="00E52DD3">
      <w:pPr>
        <w:pStyle w:val="a"/>
        <w:rPr>
          <w:rFonts w:hint="cs"/>
          <w:rtl/>
        </w:rPr>
      </w:pPr>
    </w:p>
    <w:p w14:paraId="39735FB2" w14:textId="77777777" w:rsidR="00000000" w:rsidRDefault="00E52DD3">
      <w:pPr>
        <w:pStyle w:val="Speaker"/>
        <w:rPr>
          <w:rtl/>
        </w:rPr>
      </w:pPr>
      <w:bookmarkStart w:id="0" w:name="FS000001043T21_05_2003_11_58_05"/>
      <w:bookmarkEnd w:id="0"/>
      <w:r>
        <w:rPr>
          <w:rFonts w:hint="eastAsia"/>
          <w:rtl/>
        </w:rPr>
        <w:t>יולי</w:t>
      </w:r>
      <w:r>
        <w:rPr>
          <w:rtl/>
        </w:rPr>
        <w:t xml:space="preserve"> תמיר (העבודה-מימד):</w:t>
      </w:r>
    </w:p>
    <w:p w14:paraId="1A2AF8F2" w14:textId="77777777" w:rsidR="00000000" w:rsidRDefault="00E52DD3">
      <w:pPr>
        <w:pStyle w:val="a"/>
        <w:rPr>
          <w:rFonts w:hint="cs"/>
          <w:rtl/>
        </w:rPr>
      </w:pPr>
    </w:p>
    <w:p w14:paraId="7D9D281D" w14:textId="77777777" w:rsidR="00000000" w:rsidRDefault="00E52DD3">
      <w:pPr>
        <w:pStyle w:val="a"/>
        <w:rPr>
          <w:rFonts w:hint="cs"/>
          <w:rtl/>
        </w:rPr>
      </w:pPr>
      <w:r>
        <w:rPr>
          <w:rFonts w:hint="cs"/>
          <w:rtl/>
        </w:rPr>
        <w:t>אני מניחה שכבוד שרת החינוך כבר קראה את השאילתא, ובכל זאת - -  -</w:t>
      </w:r>
    </w:p>
    <w:p w14:paraId="1118D653" w14:textId="77777777" w:rsidR="00000000" w:rsidRDefault="00E52DD3">
      <w:pPr>
        <w:pStyle w:val="a"/>
        <w:rPr>
          <w:rFonts w:hint="cs"/>
          <w:rtl/>
        </w:rPr>
      </w:pPr>
    </w:p>
    <w:p w14:paraId="00E2F650" w14:textId="77777777" w:rsidR="00000000" w:rsidRDefault="00E52DD3">
      <w:pPr>
        <w:pStyle w:val="ad"/>
        <w:rPr>
          <w:rtl/>
        </w:rPr>
      </w:pPr>
      <w:r>
        <w:rPr>
          <w:rtl/>
        </w:rPr>
        <w:t>היו"ר</w:t>
      </w:r>
      <w:r>
        <w:rPr>
          <w:rFonts w:hint="cs"/>
          <w:rtl/>
        </w:rPr>
        <w:t xml:space="preserve"> ראובן ריבלין</w:t>
      </w:r>
      <w:r>
        <w:rPr>
          <w:rtl/>
        </w:rPr>
        <w:t>:</w:t>
      </w:r>
    </w:p>
    <w:p w14:paraId="1E100B78" w14:textId="77777777" w:rsidR="00000000" w:rsidRDefault="00E52DD3">
      <w:pPr>
        <w:pStyle w:val="a"/>
        <w:rPr>
          <w:rtl/>
        </w:rPr>
      </w:pPr>
    </w:p>
    <w:p w14:paraId="6894BB1B" w14:textId="77777777" w:rsidR="00000000" w:rsidRDefault="00E52DD3">
      <w:pPr>
        <w:pStyle w:val="a"/>
        <w:rPr>
          <w:rFonts w:hint="cs"/>
          <w:rtl/>
        </w:rPr>
      </w:pPr>
      <w:r>
        <w:rPr>
          <w:rFonts w:hint="cs"/>
          <w:rtl/>
        </w:rPr>
        <w:t>תמיד תזכרו שגם הפרוטוקול צריך</w:t>
      </w:r>
      <w:r>
        <w:rPr>
          <w:rFonts w:hint="cs"/>
          <w:rtl/>
        </w:rPr>
        <w:t xml:space="preserve"> להירשם, וגם אזרחי ישראל צופים בנו ורוצים לדעת במה מדובר.</w:t>
      </w:r>
    </w:p>
    <w:p w14:paraId="2CDAEF36" w14:textId="77777777" w:rsidR="00000000" w:rsidRDefault="00E52DD3">
      <w:pPr>
        <w:pStyle w:val="a"/>
        <w:rPr>
          <w:rFonts w:hint="cs"/>
          <w:rtl/>
        </w:rPr>
      </w:pPr>
      <w:r>
        <w:rPr>
          <w:rFonts w:hint="cs"/>
          <w:rtl/>
        </w:rPr>
        <w:t xml:space="preserve"> </w:t>
      </w:r>
    </w:p>
    <w:p w14:paraId="6617B817" w14:textId="77777777" w:rsidR="00000000" w:rsidRDefault="00E52DD3">
      <w:pPr>
        <w:pStyle w:val="Query"/>
        <w:jc w:val="center"/>
        <w:rPr>
          <w:rFonts w:hint="cs"/>
          <w:rtl/>
        </w:rPr>
      </w:pPr>
      <w:r>
        <w:rPr>
          <w:rFonts w:hint="cs"/>
          <w:rtl/>
        </w:rPr>
        <w:t>30. פיצול בחינות הבגרות באזרחות</w:t>
      </w:r>
    </w:p>
    <w:p w14:paraId="36FE4384" w14:textId="77777777" w:rsidR="00000000" w:rsidRDefault="00E52DD3">
      <w:pPr>
        <w:pStyle w:val="a"/>
        <w:rPr>
          <w:rFonts w:hint="cs"/>
          <w:rtl/>
        </w:rPr>
      </w:pPr>
    </w:p>
    <w:p w14:paraId="5370EDC7" w14:textId="77777777" w:rsidR="00000000" w:rsidRDefault="00E52DD3">
      <w:pPr>
        <w:pStyle w:val="SpeakerCon"/>
        <w:rPr>
          <w:rtl/>
        </w:rPr>
      </w:pPr>
      <w:bookmarkStart w:id="1" w:name="FS000001043T21_05_2003_11_59_28C"/>
      <w:bookmarkEnd w:id="1"/>
      <w:r>
        <w:rPr>
          <w:rtl/>
        </w:rPr>
        <w:t>יולי תמיר (העבודה-מימד):</w:t>
      </w:r>
    </w:p>
    <w:p w14:paraId="2E5EC86E" w14:textId="77777777" w:rsidR="00000000" w:rsidRDefault="00E52DD3">
      <w:pPr>
        <w:pStyle w:val="a"/>
        <w:rPr>
          <w:rtl/>
        </w:rPr>
      </w:pPr>
    </w:p>
    <w:p w14:paraId="053BF556" w14:textId="77777777" w:rsidR="00000000" w:rsidRDefault="00E52DD3">
      <w:pPr>
        <w:pStyle w:val="a"/>
        <w:rPr>
          <w:rFonts w:hint="cs"/>
          <w:rtl/>
        </w:rPr>
      </w:pPr>
      <w:r>
        <w:rPr>
          <w:rFonts w:hint="cs"/>
          <w:rtl/>
        </w:rPr>
        <w:t xml:space="preserve">לטובת הפרוטוקול ואזרחי ישראל השאילתא היא כזאת: </w:t>
      </w:r>
    </w:p>
    <w:p w14:paraId="683FA1C2" w14:textId="77777777" w:rsidR="00000000" w:rsidRDefault="00E52DD3">
      <w:pPr>
        <w:pStyle w:val="a"/>
        <w:rPr>
          <w:rFonts w:hint="cs"/>
          <w:rtl/>
        </w:rPr>
      </w:pPr>
    </w:p>
    <w:p w14:paraId="6C2D6E2F" w14:textId="77777777" w:rsidR="00000000" w:rsidRDefault="00E52DD3">
      <w:pPr>
        <w:pStyle w:val="a"/>
        <w:rPr>
          <w:rFonts w:hint="cs"/>
          <w:rtl/>
        </w:rPr>
      </w:pPr>
      <w:r>
        <w:rPr>
          <w:rFonts w:hint="cs"/>
          <w:rtl/>
        </w:rPr>
        <w:t>מדוע החליט משרד החינוך שהלימודים באזרחות יפוצלו כך שילמדו יחידה אחת באזרחות בכיתה ט' ויי</w:t>
      </w:r>
      <w:r>
        <w:rPr>
          <w:rFonts w:hint="cs"/>
          <w:rtl/>
        </w:rPr>
        <w:t>בחנו עליה בסוף אותה שנה, ואילו בחטיבה העליונה ילמדו יחידה נוספת בכיתות י"א וי"ב, ומדוע לא ילמדו אזרחות כמו את שאר הנושאים לבגרות בחטיבה העליונה וייבחנו עליה בהיקף מינימום של שתי יחידות ובהיקף מקסימום של חמש יחידות? כבוד השרה בוודאי מכירה את התוצאות המאוד ד</w:t>
      </w:r>
      <w:r>
        <w:rPr>
          <w:rFonts w:hint="cs"/>
          <w:rtl/>
        </w:rPr>
        <w:t>לות שיש לנו במבחני האזרחות -  -</w:t>
      </w:r>
    </w:p>
    <w:p w14:paraId="25E8F1B2" w14:textId="77777777" w:rsidR="00000000" w:rsidRDefault="00E52DD3">
      <w:pPr>
        <w:pStyle w:val="a"/>
        <w:rPr>
          <w:rFonts w:hint="cs"/>
          <w:rtl/>
        </w:rPr>
      </w:pPr>
    </w:p>
    <w:p w14:paraId="748CED70" w14:textId="77777777" w:rsidR="00000000" w:rsidRDefault="00E52DD3">
      <w:pPr>
        <w:pStyle w:val="ac"/>
        <w:rPr>
          <w:rtl/>
        </w:rPr>
      </w:pPr>
      <w:r>
        <w:rPr>
          <w:rFonts w:hint="eastAsia"/>
          <w:rtl/>
        </w:rPr>
        <w:t>שרת</w:t>
      </w:r>
      <w:r>
        <w:rPr>
          <w:rtl/>
        </w:rPr>
        <w:t xml:space="preserve"> החינוך, התרבות והספורט לימור לבנת:</w:t>
      </w:r>
    </w:p>
    <w:p w14:paraId="5D7DCF3B" w14:textId="77777777" w:rsidR="00000000" w:rsidRDefault="00E52DD3">
      <w:pPr>
        <w:pStyle w:val="a"/>
        <w:rPr>
          <w:rFonts w:hint="cs"/>
          <w:rtl/>
        </w:rPr>
      </w:pPr>
    </w:p>
    <w:p w14:paraId="3E83F9DA" w14:textId="77777777" w:rsidR="00000000" w:rsidRDefault="00E52DD3">
      <w:pPr>
        <w:pStyle w:val="a"/>
        <w:rPr>
          <w:rFonts w:hint="cs"/>
          <w:rtl/>
        </w:rPr>
      </w:pPr>
      <w:r>
        <w:rPr>
          <w:rFonts w:hint="cs"/>
          <w:rtl/>
        </w:rPr>
        <w:t xml:space="preserve">זו שאילתא בעל-פה. היא צריכה להיצמד לשאילתא. </w:t>
      </w:r>
    </w:p>
    <w:p w14:paraId="6814FDDB" w14:textId="77777777" w:rsidR="00000000" w:rsidRDefault="00E52DD3">
      <w:pPr>
        <w:pStyle w:val="a"/>
        <w:rPr>
          <w:rFonts w:hint="cs"/>
          <w:rtl/>
        </w:rPr>
      </w:pPr>
    </w:p>
    <w:p w14:paraId="085B9659" w14:textId="77777777" w:rsidR="00000000" w:rsidRDefault="00E52DD3">
      <w:pPr>
        <w:pStyle w:val="ad"/>
        <w:rPr>
          <w:rtl/>
        </w:rPr>
      </w:pPr>
      <w:r>
        <w:rPr>
          <w:rtl/>
        </w:rPr>
        <w:t>היו"ר</w:t>
      </w:r>
      <w:r>
        <w:rPr>
          <w:rFonts w:hint="cs"/>
          <w:rtl/>
        </w:rPr>
        <w:t xml:space="preserve"> ראובן ריבלין</w:t>
      </w:r>
      <w:r>
        <w:rPr>
          <w:rtl/>
        </w:rPr>
        <w:t>:</w:t>
      </w:r>
    </w:p>
    <w:p w14:paraId="3CA39B5D" w14:textId="77777777" w:rsidR="00000000" w:rsidRDefault="00E52DD3">
      <w:pPr>
        <w:pStyle w:val="a"/>
        <w:rPr>
          <w:rtl/>
        </w:rPr>
      </w:pPr>
    </w:p>
    <w:p w14:paraId="6B8C201D" w14:textId="77777777" w:rsidR="00000000" w:rsidRDefault="00E52DD3">
      <w:pPr>
        <w:pStyle w:val="a"/>
        <w:rPr>
          <w:rFonts w:hint="cs"/>
          <w:rtl/>
        </w:rPr>
      </w:pPr>
      <w:r>
        <w:rPr>
          <w:rFonts w:hint="cs"/>
          <w:rtl/>
        </w:rPr>
        <w:t>חברת הכנסת הנכבדה, אני אסביר לך מה הפרוצדורה: קודם את צריכה לקרוא את השאילתא כפי שהיא אושרה. לאחר מכן תהיה לך שאלה נ</w:t>
      </w:r>
      <w:r>
        <w:rPr>
          <w:rFonts w:hint="cs"/>
          <w:rtl/>
        </w:rPr>
        <w:t xml:space="preserve">וספת. גם לחבר הכנסת דהאמשה יש שאלה נוספת, והשרה תענה פעם נוספת. </w:t>
      </w:r>
    </w:p>
    <w:p w14:paraId="79B8F6DC" w14:textId="77777777" w:rsidR="00000000" w:rsidRDefault="00E52DD3">
      <w:pPr>
        <w:pStyle w:val="a"/>
        <w:ind w:firstLine="0"/>
        <w:rPr>
          <w:rFonts w:hint="cs"/>
          <w:b/>
          <w:bCs/>
          <w:u w:val="single"/>
          <w:rtl/>
        </w:rPr>
      </w:pPr>
    </w:p>
    <w:p w14:paraId="47E35FB7" w14:textId="77777777" w:rsidR="00000000" w:rsidRDefault="00E52DD3">
      <w:pPr>
        <w:pStyle w:val="Speaker"/>
        <w:rPr>
          <w:rtl/>
        </w:rPr>
      </w:pPr>
      <w:bookmarkStart w:id="2" w:name="FS000000470T21_05_2003_12_21_31"/>
      <w:bookmarkEnd w:id="2"/>
      <w:r>
        <w:rPr>
          <w:rFonts w:hint="eastAsia"/>
          <w:rtl/>
        </w:rPr>
        <w:t>שרת</w:t>
      </w:r>
      <w:r>
        <w:rPr>
          <w:rtl/>
        </w:rPr>
        <w:t xml:space="preserve"> החינוך, התרבות והספורט לימור לבנת:</w:t>
      </w:r>
    </w:p>
    <w:p w14:paraId="78DBCAD1" w14:textId="77777777" w:rsidR="00000000" w:rsidRDefault="00E52DD3">
      <w:pPr>
        <w:pStyle w:val="a"/>
        <w:rPr>
          <w:rFonts w:hint="cs"/>
          <w:rtl/>
        </w:rPr>
      </w:pPr>
    </w:p>
    <w:p w14:paraId="23009DE0" w14:textId="77777777" w:rsidR="00000000" w:rsidRDefault="00E52DD3">
      <w:pPr>
        <w:pStyle w:val="a"/>
        <w:rPr>
          <w:rFonts w:hint="cs"/>
          <w:rtl/>
        </w:rPr>
      </w:pPr>
      <w:r>
        <w:rPr>
          <w:rFonts w:hint="cs"/>
          <w:rtl/>
        </w:rPr>
        <w:t xml:space="preserve">אדוני היושב-ראש, חברי הכנסת, הייתי שמחה לולא קבעה חברת הכנסת יולי תמיר קביעה, אלא היתה שואלת שאלה </w:t>
      </w:r>
      <w:r>
        <w:rPr>
          <w:rtl/>
        </w:rPr>
        <w:t>–</w:t>
      </w:r>
      <w:r>
        <w:rPr>
          <w:rFonts w:hint="cs"/>
          <w:rtl/>
        </w:rPr>
        <w:t xml:space="preserve"> ואז היא היתה מקבלת גם את התשובה, כי הקביעה בשאילתא</w:t>
      </w:r>
      <w:r>
        <w:rPr>
          <w:rFonts w:hint="cs"/>
          <w:rtl/>
        </w:rPr>
        <w:t xml:space="preserve"> איננה נכונה. אני אסביר את הדברים. </w:t>
      </w:r>
    </w:p>
    <w:p w14:paraId="69B56E38" w14:textId="77777777" w:rsidR="00000000" w:rsidRDefault="00E52DD3">
      <w:pPr>
        <w:pStyle w:val="a"/>
        <w:rPr>
          <w:rFonts w:hint="cs"/>
          <w:rtl/>
        </w:rPr>
      </w:pPr>
    </w:p>
    <w:p w14:paraId="70523DFF" w14:textId="77777777" w:rsidR="00000000" w:rsidRDefault="00E52DD3">
      <w:pPr>
        <w:pStyle w:val="a"/>
        <w:rPr>
          <w:rFonts w:hint="cs"/>
          <w:rtl/>
        </w:rPr>
      </w:pPr>
      <w:r>
        <w:rPr>
          <w:rFonts w:hint="cs"/>
          <w:rtl/>
        </w:rPr>
        <w:t xml:space="preserve">על-פי כללי הזכאות לבגרות הקבועים כיום במערכת החינוך </w:t>
      </w:r>
      <w:r>
        <w:rPr>
          <w:rtl/>
        </w:rPr>
        <w:t>–</w:t>
      </w:r>
      <w:r>
        <w:rPr>
          <w:rFonts w:hint="cs"/>
          <w:rtl/>
        </w:rPr>
        <w:t xml:space="preserve"> ולא אני, כמובן, המצאתי אותם </w:t>
      </w:r>
      <w:r>
        <w:rPr>
          <w:rtl/>
        </w:rPr>
        <w:t>–</w:t>
      </w:r>
      <w:r>
        <w:rPr>
          <w:rFonts w:hint="cs"/>
          <w:rtl/>
        </w:rPr>
        <w:t xml:space="preserve"> חובה על כל תלמידה ותלמיד ללמוד לימודי אזרחות בהיקף של יחידת לימוד אחת ולהיבחן בבחינת בגרות כדי לזכות בתעודת בגרות. לימודי האזרחות נלמדי</w:t>
      </w:r>
      <w:r>
        <w:rPr>
          <w:rFonts w:hint="cs"/>
          <w:rtl/>
        </w:rPr>
        <w:t xml:space="preserve">ם בחטיבה העליונה והתלמידים נבחנים במקצוע זה בסוף כיתה י"א או בסוף כיתה י"ב. </w:t>
      </w:r>
    </w:p>
    <w:p w14:paraId="1E214FCF" w14:textId="77777777" w:rsidR="00000000" w:rsidRDefault="00E52DD3">
      <w:pPr>
        <w:pStyle w:val="a"/>
        <w:rPr>
          <w:rFonts w:hint="cs"/>
          <w:rtl/>
        </w:rPr>
      </w:pPr>
    </w:p>
    <w:p w14:paraId="7EFF6886" w14:textId="77777777" w:rsidR="00000000" w:rsidRDefault="00E52DD3">
      <w:pPr>
        <w:pStyle w:val="a"/>
        <w:rPr>
          <w:rFonts w:hint="cs"/>
          <w:rtl/>
        </w:rPr>
      </w:pPr>
      <w:r>
        <w:rPr>
          <w:rFonts w:hint="cs"/>
          <w:rtl/>
        </w:rPr>
        <w:t xml:space="preserve">במסגרת הדיונים שמתקיימים בהנהגתי ובהנהגת המנכ"לית, רונית תירוש, על כללי הזכאות החדשים המתגבשים במשרד החינוך, בעקבות הדיונים על תוכנית היסוד, תוכנית ליבה, נבחנות כמה  חלופות לגבי </w:t>
      </w:r>
      <w:r>
        <w:rPr>
          <w:rFonts w:hint="cs"/>
          <w:rtl/>
        </w:rPr>
        <w:t>חובת הלימוד של מקצוע האזרחות והרחבתו. קיימת הסכמה כללית שכל התלמידים במערכת החינוך ילמדו אזרחות על-פי כללי הזכאות החדשים, בהיקף של שתי יחידות לימוד, במקום יחידת לימוד אחת כפי שקיים כרגע. המשמעות היא, אם כן, שהיקף לימודי החובה במקצוע זה  יוכפל. תלמידים שירצ</w:t>
      </w:r>
      <w:r>
        <w:rPr>
          <w:rFonts w:hint="cs"/>
          <w:rtl/>
        </w:rPr>
        <w:t xml:space="preserve">ו בכך, יוכלו אפילו להרחיב את לימודיהם באזרחות עד להיקף של חמש יחידות לימוד, כאשר אחת מהן, אם אינני טועה, היא של עבודה מעשית באזרחות. </w:t>
      </w:r>
    </w:p>
    <w:p w14:paraId="2759E2F4" w14:textId="77777777" w:rsidR="00000000" w:rsidRDefault="00E52DD3">
      <w:pPr>
        <w:pStyle w:val="a"/>
        <w:rPr>
          <w:rFonts w:hint="cs"/>
          <w:rtl/>
        </w:rPr>
      </w:pPr>
    </w:p>
    <w:p w14:paraId="3E64714C" w14:textId="77777777" w:rsidR="00000000" w:rsidRDefault="00E52DD3">
      <w:pPr>
        <w:pStyle w:val="a"/>
        <w:rPr>
          <w:rFonts w:hint="cs"/>
          <w:rtl/>
        </w:rPr>
      </w:pPr>
      <w:r>
        <w:rPr>
          <w:rFonts w:hint="cs"/>
          <w:rtl/>
        </w:rPr>
        <w:t>טרם נתקבלה החלטה לגבי חלוקת לימודי האזרחות בין חטיבת הביניים לחטיבה העליונה. אכן, יש גם הצעה, שעדיין לא הוחלט לגביה, שהתל</w:t>
      </w:r>
      <w:r>
        <w:rPr>
          <w:rFonts w:hint="cs"/>
          <w:rtl/>
        </w:rPr>
        <w:t>מידים ייבחנו ביחידת לימוד אחת באזרחות בסוף כיתה ט' וביחידת לימוד נוספת בסוף כיתה י"א או בסוף כיתה י"ב. מכל מקום, לימודי האזרחות יימשכו ברצף, ולא ייווצר מצב של הפסקה כלשהי או של נתק בלימוד האזרחות עד סוף כיתה י"א או כיתה י"ב, מועד שבו יסיים התלמיד את לימודי</w:t>
      </w:r>
      <w:r>
        <w:rPr>
          <w:rFonts w:hint="cs"/>
          <w:rtl/>
        </w:rPr>
        <w:t xml:space="preserve">ו במקצוע הזה. </w:t>
      </w:r>
    </w:p>
    <w:p w14:paraId="2E5B5577" w14:textId="77777777" w:rsidR="00000000" w:rsidRDefault="00E52DD3">
      <w:pPr>
        <w:pStyle w:val="a"/>
        <w:rPr>
          <w:rFonts w:hint="cs"/>
          <w:rtl/>
        </w:rPr>
      </w:pPr>
    </w:p>
    <w:p w14:paraId="00EA7C71" w14:textId="77777777" w:rsidR="00000000" w:rsidRDefault="00E52DD3">
      <w:pPr>
        <w:pStyle w:val="ad"/>
        <w:rPr>
          <w:rtl/>
        </w:rPr>
      </w:pPr>
      <w:r>
        <w:rPr>
          <w:rtl/>
        </w:rPr>
        <w:t>היו"ר</w:t>
      </w:r>
      <w:r>
        <w:rPr>
          <w:rFonts w:hint="cs"/>
          <w:rtl/>
        </w:rPr>
        <w:t xml:space="preserve"> ראובן ריבלין</w:t>
      </w:r>
      <w:r>
        <w:rPr>
          <w:rtl/>
        </w:rPr>
        <w:t>:</w:t>
      </w:r>
    </w:p>
    <w:p w14:paraId="3EB4B618" w14:textId="77777777" w:rsidR="00000000" w:rsidRDefault="00E52DD3">
      <w:pPr>
        <w:pStyle w:val="a"/>
        <w:rPr>
          <w:rtl/>
        </w:rPr>
      </w:pPr>
    </w:p>
    <w:p w14:paraId="35BA95A8" w14:textId="77777777" w:rsidR="00000000" w:rsidRDefault="00E52DD3">
      <w:pPr>
        <w:pStyle w:val="a"/>
        <w:rPr>
          <w:rFonts w:hint="cs"/>
          <w:rtl/>
        </w:rPr>
      </w:pPr>
      <w:r>
        <w:rPr>
          <w:rFonts w:hint="cs"/>
          <w:rtl/>
        </w:rPr>
        <w:t xml:space="preserve">אני מאוד מודה לשרה. היא תשמע עכשיו שאלה נוספת והערה של השואלת, וגם חבר הכנסת דהאמשה </w:t>
      </w:r>
      <w:r>
        <w:rPr>
          <w:rtl/>
        </w:rPr>
        <w:t>–</w:t>
      </w:r>
      <w:r>
        <w:rPr>
          <w:rFonts w:hint="cs"/>
          <w:rtl/>
        </w:rPr>
        <w:t xml:space="preserve"> תהיה לו דקה לשאלה נוספת. בבקשה. </w:t>
      </w:r>
    </w:p>
    <w:p w14:paraId="520C124A" w14:textId="77777777" w:rsidR="00000000" w:rsidRDefault="00E52DD3">
      <w:pPr>
        <w:pStyle w:val="a"/>
        <w:rPr>
          <w:rtl/>
        </w:rPr>
      </w:pPr>
    </w:p>
    <w:p w14:paraId="34268CEE" w14:textId="77777777" w:rsidR="00000000" w:rsidRDefault="00E52DD3">
      <w:pPr>
        <w:pStyle w:val="a"/>
        <w:rPr>
          <w:rFonts w:hint="cs"/>
          <w:rtl/>
        </w:rPr>
      </w:pPr>
    </w:p>
    <w:p w14:paraId="45F95D74" w14:textId="77777777" w:rsidR="00000000" w:rsidRDefault="00E52DD3">
      <w:pPr>
        <w:pStyle w:val="Speaker"/>
        <w:rPr>
          <w:rtl/>
        </w:rPr>
      </w:pPr>
      <w:bookmarkStart w:id="3" w:name="FS000001043T21_05_2003_12_27_54"/>
      <w:bookmarkEnd w:id="3"/>
      <w:r>
        <w:rPr>
          <w:rFonts w:hint="eastAsia"/>
          <w:rtl/>
        </w:rPr>
        <w:t>יולי</w:t>
      </w:r>
      <w:r>
        <w:rPr>
          <w:rtl/>
        </w:rPr>
        <w:t xml:space="preserve"> תמיר (העבודה-מימד):</w:t>
      </w:r>
    </w:p>
    <w:p w14:paraId="0A830090" w14:textId="77777777" w:rsidR="00000000" w:rsidRDefault="00E52DD3">
      <w:pPr>
        <w:pStyle w:val="a"/>
        <w:rPr>
          <w:rFonts w:hint="cs"/>
          <w:rtl/>
        </w:rPr>
      </w:pPr>
    </w:p>
    <w:p w14:paraId="5EB94A7C" w14:textId="77777777" w:rsidR="00000000" w:rsidRDefault="00E52DD3">
      <w:pPr>
        <w:pStyle w:val="a"/>
        <w:rPr>
          <w:rFonts w:hint="cs"/>
          <w:rtl/>
        </w:rPr>
      </w:pPr>
      <w:r>
        <w:rPr>
          <w:rFonts w:hint="cs"/>
          <w:rtl/>
        </w:rPr>
        <w:t xml:space="preserve">קודם כול, אני שמחה לשמוע שעדיין לא הוחלט שיהיה פיצול בין יחידה בכיתה ט' </w:t>
      </w:r>
      <w:r>
        <w:rPr>
          <w:rFonts w:hint="cs"/>
          <w:rtl/>
        </w:rPr>
        <w:t>לבין יחידה בכיתות י"א-י"ב. מעניין כיצד ייווצר הרצף שכבוד השרה מדברת עליו, כאשר בעצם, אם לומדים יחידה או שתיים, לא יתאפשר רצף בין ט' לי"א-י"ב. למיטב הבנתי, יחידה או שתיים לא מאפשרות רצף כזה. לכן, השאלה היא אם לא ראוי היה שהיחידה תהיה ברצף ותתחיל כולה בחטיבה</w:t>
      </w:r>
      <w:r>
        <w:rPr>
          <w:rFonts w:hint="cs"/>
          <w:rtl/>
        </w:rPr>
        <w:t xml:space="preserve"> העליונה. </w:t>
      </w:r>
    </w:p>
    <w:p w14:paraId="056B5D67" w14:textId="77777777" w:rsidR="00000000" w:rsidRDefault="00E52DD3">
      <w:pPr>
        <w:pStyle w:val="a"/>
        <w:rPr>
          <w:rFonts w:hint="cs"/>
          <w:rtl/>
        </w:rPr>
      </w:pPr>
    </w:p>
    <w:p w14:paraId="02EAF08B" w14:textId="77777777" w:rsidR="00000000" w:rsidRDefault="00E52DD3">
      <w:pPr>
        <w:pStyle w:val="a"/>
        <w:rPr>
          <w:rFonts w:hint="cs"/>
          <w:rtl/>
        </w:rPr>
      </w:pPr>
      <w:r>
        <w:rPr>
          <w:rFonts w:hint="cs"/>
          <w:rtl/>
        </w:rPr>
        <w:t>יתר על כן, ברצוני לבחון נושא שגם הוא הועלה בפני על-ידי אנשים שעוסקים בחינוך לדמוקרטיה. למיטב ידיעתי, יש פגיעה מתמשכת בארגונים שמציעים תוכניות ללימודי דמוקרטיה בבתי-הספר. לאור הנתונים החמורים ביותר שפרסם השבוע המכון הישראלי לדמוקרטיה, וההבנה הלק</w:t>
      </w:r>
      <w:r>
        <w:rPr>
          <w:rFonts w:hint="cs"/>
          <w:rtl/>
        </w:rPr>
        <w:t xml:space="preserve">ויה של מוסד הדמוקרטיה בחברה הישראלית, האם משרד החינוך מתכוון לאפשר לאותם גורמים, שבשנים האחרונות עשו עבודה מצוינת בתחום הוראת הדמוקרטיה, להמשיך ולתרום ולשלב את תוכניות הלימוד שלהם במסגרת תוכנית הלימודים בבתי-הספר </w:t>
      </w:r>
      <w:r>
        <w:rPr>
          <w:rtl/>
        </w:rPr>
        <w:t>–</w:t>
      </w:r>
      <w:r>
        <w:rPr>
          <w:rFonts w:hint="cs"/>
          <w:rtl/>
        </w:rPr>
        <w:t xml:space="preserve"> גם בחטיבת הביניים וגם בחטיבה העליונה? </w:t>
      </w:r>
    </w:p>
    <w:p w14:paraId="0A1AB9D9" w14:textId="77777777" w:rsidR="00000000" w:rsidRDefault="00E52DD3">
      <w:pPr>
        <w:pStyle w:val="a"/>
        <w:rPr>
          <w:rFonts w:hint="cs"/>
          <w:rtl/>
        </w:rPr>
      </w:pPr>
    </w:p>
    <w:p w14:paraId="3E5879E6" w14:textId="77777777" w:rsidR="00000000" w:rsidRDefault="00E52DD3">
      <w:pPr>
        <w:pStyle w:val="ad"/>
        <w:rPr>
          <w:rtl/>
        </w:rPr>
      </w:pPr>
      <w:r>
        <w:rPr>
          <w:rtl/>
        </w:rPr>
        <w:t>ה</w:t>
      </w:r>
      <w:r>
        <w:rPr>
          <w:rtl/>
        </w:rPr>
        <w:t>יו"ר</w:t>
      </w:r>
      <w:r>
        <w:rPr>
          <w:rFonts w:hint="cs"/>
          <w:rtl/>
        </w:rPr>
        <w:t xml:space="preserve"> ראובן ריבלין</w:t>
      </w:r>
      <w:r>
        <w:rPr>
          <w:rtl/>
        </w:rPr>
        <w:t>:</w:t>
      </w:r>
    </w:p>
    <w:p w14:paraId="634942A3" w14:textId="77777777" w:rsidR="00000000" w:rsidRDefault="00E52DD3">
      <w:pPr>
        <w:pStyle w:val="a"/>
        <w:rPr>
          <w:rtl/>
        </w:rPr>
      </w:pPr>
    </w:p>
    <w:p w14:paraId="0C8E4CD2" w14:textId="77777777" w:rsidR="00000000" w:rsidRDefault="00E52DD3">
      <w:pPr>
        <w:pStyle w:val="a"/>
        <w:rPr>
          <w:rFonts w:hint="cs"/>
          <w:rtl/>
        </w:rPr>
      </w:pPr>
      <w:r>
        <w:rPr>
          <w:rFonts w:hint="cs"/>
          <w:rtl/>
        </w:rPr>
        <w:t xml:space="preserve">מעניין לעניין באותו עניין. בבקשה, חבר הכנסת דהאמשה. לאחר מכן תשיב השרה. </w:t>
      </w:r>
    </w:p>
    <w:p w14:paraId="4A25D374" w14:textId="77777777" w:rsidR="00000000" w:rsidRDefault="00E52DD3">
      <w:pPr>
        <w:pStyle w:val="a"/>
        <w:rPr>
          <w:rFonts w:hint="cs"/>
          <w:rtl/>
        </w:rPr>
      </w:pPr>
    </w:p>
    <w:p w14:paraId="282DE7B4" w14:textId="77777777" w:rsidR="00000000" w:rsidRDefault="00E52DD3">
      <w:pPr>
        <w:pStyle w:val="Speaker"/>
        <w:rPr>
          <w:rtl/>
        </w:rPr>
      </w:pPr>
      <w:bookmarkStart w:id="4" w:name="FS000000550T21_05_2003_12_31_51"/>
      <w:bookmarkEnd w:id="4"/>
      <w:r>
        <w:rPr>
          <w:rFonts w:hint="eastAsia"/>
          <w:rtl/>
        </w:rPr>
        <w:t>עבד</w:t>
      </w:r>
      <w:r>
        <w:rPr>
          <w:rtl/>
        </w:rPr>
        <w:t>-אלמאלכ דהאמשה (רע"ם):</w:t>
      </w:r>
    </w:p>
    <w:p w14:paraId="041EA0B6" w14:textId="77777777" w:rsidR="00000000" w:rsidRDefault="00E52DD3">
      <w:pPr>
        <w:pStyle w:val="a"/>
        <w:rPr>
          <w:rFonts w:hint="cs"/>
          <w:rtl/>
        </w:rPr>
      </w:pPr>
    </w:p>
    <w:p w14:paraId="26082210" w14:textId="77777777" w:rsidR="00000000" w:rsidRDefault="00E52DD3">
      <w:pPr>
        <w:pStyle w:val="a"/>
        <w:rPr>
          <w:rFonts w:hint="cs"/>
          <w:rtl/>
        </w:rPr>
      </w:pPr>
      <w:r>
        <w:rPr>
          <w:rFonts w:hint="cs"/>
          <w:rtl/>
        </w:rPr>
        <w:t>כבוד היושב-ראש, שרה נכבדה, פעם בכלל לא הכירו במקצוע דת האסלאם בבחינות הבגרות. לאחר מכן, ועקב דרישות רבות ונשנות, הוכר המקצוע, עד כמה שא</w:t>
      </w:r>
      <w:r>
        <w:rPr>
          <w:rFonts w:hint="cs"/>
          <w:rtl/>
        </w:rPr>
        <w:t xml:space="preserve">ני זוכר, בהיקף של יחידה אחת. אני שואל, מדוע לא תורחב ההכרה במקצוע הזה עד שלוש יחידות חובה או חמש יחידות בבחירה, למי שירצה להרחיב את ידיעתו ולהיבחן במקצוע הזה. תודה רבה. </w:t>
      </w:r>
    </w:p>
    <w:p w14:paraId="210F7F47" w14:textId="77777777" w:rsidR="00000000" w:rsidRDefault="00E52DD3">
      <w:pPr>
        <w:pStyle w:val="a"/>
        <w:rPr>
          <w:rFonts w:hint="cs"/>
          <w:rtl/>
        </w:rPr>
      </w:pPr>
    </w:p>
    <w:p w14:paraId="6A929ADC" w14:textId="77777777" w:rsidR="00000000" w:rsidRDefault="00E52DD3">
      <w:pPr>
        <w:pStyle w:val="ad"/>
        <w:rPr>
          <w:rtl/>
        </w:rPr>
      </w:pPr>
      <w:r>
        <w:rPr>
          <w:rtl/>
        </w:rPr>
        <w:t>היו"ר</w:t>
      </w:r>
      <w:r>
        <w:rPr>
          <w:rFonts w:hint="cs"/>
          <w:rtl/>
        </w:rPr>
        <w:t xml:space="preserve"> ראובן ריבלין</w:t>
      </w:r>
      <w:r>
        <w:rPr>
          <w:rtl/>
        </w:rPr>
        <w:t>:</w:t>
      </w:r>
    </w:p>
    <w:p w14:paraId="154BE27C" w14:textId="77777777" w:rsidR="00000000" w:rsidRDefault="00E52DD3">
      <w:pPr>
        <w:pStyle w:val="a"/>
        <w:rPr>
          <w:rtl/>
        </w:rPr>
      </w:pPr>
    </w:p>
    <w:p w14:paraId="1B3C6C7E" w14:textId="77777777" w:rsidR="00000000" w:rsidRDefault="00E52DD3">
      <w:pPr>
        <w:pStyle w:val="a"/>
        <w:rPr>
          <w:rFonts w:hint="cs"/>
          <w:rtl/>
        </w:rPr>
      </w:pPr>
      <w:r>
        <w:rPr>
          <w:rFonts w:hint="cs"/>
          <w:rtl/>
        </w:rPr>
        <w:t xml:space="preserve">תודה רבה לחבר הכנסת דהאמשה. גברתי השרה, בבקשה. </w:t>
      </w:r>
    </w:p>
    <w:p w14:paraId="781ACF26" w14:textId="77777777" w:rsidR="00000000" w:rsidRDefault="00E52DD3">
      <w:pPr>
        <w:pStyle w:val="a"/>
        <w:rPr>
          <w:rFonts w:hint="cs"/>
          <w:rtl/>
        </w:rPr>
      </w:pPr>
    </w:p>
    <w:p w14:paraId="3789D98B" w14:textId="77777777" w:rsidR="00000000" w:rsidRDefault="00E52DD3">
      <w:pPr>
        <w:pStyle w:val="Speaker"/>
        <w:rPr>
          <w:rtl/>
        </w:rPr>
      </w:pPr>
      <w:bookmarkStart w:id="5" w:name="FS000000470T21_05_2003_12_33_54"/>
      <w:bookmarkEnd w:id="5"/>
      <w:r>
        <w:rPr>
          <w:rFonts w:hint="eastAsia"/>
          <w:rtl/>
        </w:rPr>
        <w:t>שרת</w:t>
      </w:r>
      <w:r>
        <w:rPr>
          <w:rtl/>
        </w:rPr>
        <w:t xml:space="preserve"> החינוך, התר</w:t>
      </w:r>
      <w:r>
        <w:rPr>
          <w:rtl/>
        </w:rPr>
        <w:t>בות והספורט לימור לבנת:</w:t>
      </w:r>
    </w:p>
    <w:p w14:paraId="3E6B8356" w14:textId="77777777" w:rsidR="00000000" w:rsidRDefault="00E52DD3">
      <w:pPr>
        <w:pStyle w:val="a"/>
        <w:rPr>
          <w:rFonts w:hint="cs"/>
          <w:rtl/>
        </w:rPr>
      </w:pPr>
    </w:p>
    <w:p w14:paraId="3D9A4BEA" w14:textId="77777777" w:rsidR="00000000" w:rsidRDefault="00E52DD3">
      <w:pPr>
        <w:pStyle w:val="a"/>
        <w:rPr>
          <w:rFonts w:hint="cs"/>
          <w:rtl/>
        </w:rPr>
      </w:pPr>
      <w:r>
        <w:rPr>
          <w:rFonts w:hint="cs"/>
          <w:rtl/>
        </w:rPr>
        <w:t xml:space="preserve">אם יגיש חבר הכנסת דהאמשה שאילתא בעניין אני אשמח להכין תשובה ולהשיב לו. שאלתו אינה נוגעת לשאילתא המקורית.  </w:t>
      </w:r>
    </w:p>
    <w:p w14:paraId="635F2965" w14:textId="77777777" w:rsidR="00000000" w:rsidRDefault="00E52DD3">
      <w:pPr>
        <w:pStyle w:val="a"/>
        <w:rPr>
          <w:rtl/>
        </w:rPr>
      </w:pPr>
    </w:p>
    <w:p w14:paraId="54C3FC47" w14:textId="77777777" w:rsidR="00000000" w:rsidRDefault="00E52DD3">
      <w:pPr>
        <w:pStyle w:val="a"/>
        <w:rPr>
          <w:rFonts w:hint="cs"/>
          <w:rtl/>
        </w:rPr>
      </w:pPr>
    </w:p>
    <w:p w14:paraId="7DB221E8" w14:textId="77777777" w:rsidR="00000000" w:rsidRDefault="00E52DD3">
      <w:pPr>
        <w:pStyle w:val="ad"/>
        <w:rPr>
          <w:rtl/>
        </w:rPr>
      </w:pPr>
      <w:r>
        <w:rPr>
          <w:rtl/>
        </w:rPr>
        <w:t>היו"ר</w:t>
      </w:r>
      <w:r>
        <w:rPr>
          <w:rFonts w:hint="cs"/>
          <w:rtl/>
        </w:rPr>
        <w:t xml:space="preserve"> ראובן ריבלין</w:t>
      </w:r>
      <w:r>
        <w:rPr>
          <w:rtl/>
        </w:rPr>
        <w:t>:</w:t>
      </w:r>
    </w:p>
    <w:p w14:paraId="35CBB39F" w14:textId="77777777" w:rsidR="00000000" w:rsidRDefault="00E52DD3">
      <w:pPr>
        <w:pStyle w:val="a"/>
        <w:rPr>
          <w:rtl/>
        </w:rPr>
      </w:pPr>
    </w:p>
    <w:p w14:paraId="62B6BBCB" w14:textId="77777777" w:rsidR="00000000" w:rsidRDefault="00E52DD3">
      <w:pPr>
        <w:pStyle w:val="a"/>
        <w:rPr>
          <w:rFonts w:hint="cs"/>
          <w:rtl/>
        </w:rPr>
      </w:pPr>
      <w:r>
        <w:rPr>
          <w:rFonts w:hint="cs"/>
          <w:rtl/>
        </w:rPr>
        <w:t xml:space="preserve">גברתי לא צריכה לענות על דבר שלא היתה מוכנה לו. </w:t>
      </w:r>
    </w:p>
    <w:p w14:paraId="174F3D34" w14:textId="77777777" w:rsidR="00000000" w:rsidRDefault="00E52DD3">
      <w:pPr>
        <w:pStyle w:val="a"/>
        <w:rPr>
          <w:rFonts w:hint="cs"/>
          <w:rtl/>
        </w:rPr>
      </w:pPr>
    </w:p>
    <w:p w14:paraId="55EBC14A" w14:textId="77777777" w:rsidR="00000000" w:rsidRDefault="00E52DD3">
      <w:pPr>
        <w:pStyle w:val="SpeakerCon"/>
        <w:rPr>
          <w:rtl/>
        </w:rPr>
      </w:pPr>
      <w:bookmarkStart w:id="6" w:name="FS000000470T21_05_2003_12_34_45C"/>
      <w:bookmarkEnd w:id="6"/>
      <w:r>
        <w:rPr>
          <w:rtl/>
        </w:rPr>
        <w:t>שרת החינוך, התרבות והספורט לימור לבנת:</w:t>
      </w:r>
    </w:p>
    <w:p w14:paraId="50632613" w14:textId="77777777" w:rsidR="00000000" w:rsidRDefault="00E52DD3">
      <w:pPr>
        <w:pStyle w:val="a"/>
        <w:rPr>
          <w:rtl/>
        </w:rPr>
      </w:pPr>
    </w:p>
    <w:p w14:paraId="06B879DA" w14:textId="77777777" w:rsidR="00000000" w:rsidRDefault="00E52DD3">
      <w:pPr>
        <w:pStyle w:val="a"/>
        <w:rPr>
          <w:rFonts w:hint="cs"/>
          <w:rtl/>
        </w:rPr>
      </w:pPr>
      <w:r>
        <w:rPr>
          <w:rFonts w:hint="cs"/>
          <w:rtl/>
        </w:rPr>
        <w:t>לכן אני לא ע</w:t>
      </w:r>
      <w:r>
        <w:rPr>
          <w:rFonts w:hint="cs"/>
          <w:rtl/>
        </w:rPr>
        <w:t xml:space="preserve">ונה. לכן אמרתי שאם הוא יגיש שאילתא בעניין, אני אשמח להכין תשובה ולענות. </w:t>
      </w:r>
    </w:p>
    <w:p w14:paraId="6E275697" w14:textId="77777777" w:rsidR="00000000" w:rsidRDefault="00E52DD3">
      <w:pPr>
        <w:pStyle w:val="a"/>
        <w:rPr>
          <w:rFonts w:hint="cs"/>
          <w:rtl/>
        </w:rPr>
      </w:pPr>
    </w:p>
    <w:p w14:paraId="7631DA1C" w14:textId="77777777" w:rsidR="00000000" w:rsidRDefault="00E52DD3">
      <w:pPr>
        <w:pStyle w:val="ad"/>
        <w:rPr>
          <w:rtl/>
        </w:rPr>
      </w:pPr>
      <w:r>
        <w:rPr>
          <w:rtl/>
        </w:rPr>
        <w:t>היו"ר</w:t>
      </w:r>
      <w:r>
        <w:rPr>
          <w:rFonts w:hint="cs"/>
          <w:rtl/>
        </w:rPr>
        <w:t xml:space="preserve"> ראובן ריבלין</w:t>
      </w:r>
      <w:r>
        <w:rPr>
          <w:rtl/>
        </w:rPr>
        <w:t>:</w:t>
      </w:r>
    </w:p>
    <w:p w14:paraId="71895CBB" w14:textId="77777777" w:rsidR="00000000" w:rsidRDefault="00E52DD3">
      <w:pPr>
        <w:pStyle w:val="a"/>
        <w:rPr>
          <w:rtl/>
        </w:rPr>
      </w:pPr>
    </w:p>
    <w:p w14:paraId="3DB755D0" w14:textId="77777777" w:rsidR="00000000" w:rsidRDefault="00E52DD3">
      <w:pPr>
        <w:pStyle w:val="a"/>
        <w:rPr>
          <w:rFonts w:hint="cs"/>
          <w:rtl/>
        </w:rPr>
      </w:pPr>
      <w:r>
        <w:rPr>
          <w:rFonts w:hint="cs"/>
          <w:rtl/>
        </w:rPr>
        <w:t xml:space="preserve">הדבר נתון לשיקול דעתך. </w:t>
      </w:r>
    </w:p>
    <w:p w14:paraId="3D63EB59" w14:textId="77777777" w:rsidR="00000000" w:rsidRDefault="00E52DD3">
      <w:pPr>
        <w:pStyle w:val="a"/>
        <w:rPr>
          <w:rFonts w:hint="cs"/>
          <w:rtl/>
        </w:rPr>
      </w:pPr>
    </w:p>
    <w:p w14:paraId="3D48868E" w14:textId="77777777" w:rsidR="00000000" w:rsidRDefault="00E52DD3">
      <w:pPr>
        <w:pStyle w:val="SpeakerCon"/>
        <w:rPr>
          <w:rtl/>
        </w:rPr>
      </w:pPr>
      <w:bookmarkStart w:id="7" w:name="FS000000470T21_05_2003_12_35_20C"/>
      <w:bookmarkEnd w:id="7"/>
      <w:r>
        <w:rPr>
          <w:rtl/>
        </w:rPr>
        <w:t>שרת החינוך, התרבות והספורט לימור לבנת:</w:t>
      </w:r>
    </w:p>
    <w:p w14:paraId="225ECB88" w14:textId="77777777" w:rsidR="00000000" w:rsidRDefault="00E52DD3">
      <w:pPr>
        <w:pStyle w:val="a"/>
        <w:rPr>
          <w:rtl/>
        </w:rPr>
      </w:pPr>
    </w:p>
    <w:p w14:paraId="29B2E0FF" w14:textId="77777777" w:rsidR="00000000" w:rsidRDefault="00E52DD3">
      <w:pPr>
        <w:pStyle w:val="a"/>
        <w:rPr>
          <w:rFonts w:hint="cs"/>
          <w:rtl/>
        </w:rPr>
      </w:pPr>
      <w:r>
        <w:rPr>
          <w:rFonts w:hint="cs"/>
          <w:rtl/>
        </w:rPr>
        <w:t xml:space="preserve">לא באופן עקרוני אני לא עונה. אני פשוט לא מוכנה לתשובה הזאת. אני לא מכירה את הנושא על בוריו. לכן </w:t>
      </w:r>
      <w:r>
        <w:rPr>
          <w:rFonts w:hint="cs"/>
          <w:rtl/>
        </w:rPr>
        <w:t xml:space="preserve">לא אוכל להשיב. </w:t>
      </w:r>
    </w:p>
    <w:p w14:paraId="4E6E6024" w14:textId="77777777" w:rsidR="00000000" w:rsidRDefault="00E52DD3">
      <w:pPr>
        <w:pStyle w:val="a"/>
        <w:rPr>
          <w:rFonts w:hint="cs"/>
          <w:rtl/>
        </w:rPr>
      </w:pPr>
    </w:p>
    <w:p w14:paraId="7B6B262F" w14:textId="77777777" w:rsidR="00000000" w:rsidRDefault="00E52DD3">
      <w:pPr>
        <w:pStyle w:val="a"/>
        <w:rPr>
          <w:rFonts w:hint="cs"/>
          <w:rtl/>
        </w:rPr>
      </w:pPr>
      <w:r>
        <w:rPr>
          <w:rFonts w:hint="cs"/>
          <w:rtl/>
        </w:rPr>
        <w:t xml:space="preserve">אשר לשאלה הנוספת של חברת הכנסת תמיר </w:t>
      </w:r>
      <w:r>
        <w:rPr>
          <w:rtl/>
        </w:rPr>
        <w:t>–</w:t>
      </w:r>
      <w:r>
        <w:rPr>
          <w:rFonts w:hint="cs"/>
          <w:rtl/>
        </w:rPr>
        <w:t xml:space="preserve"> ובכן, אני קודם כול מודה לך על הברכות שהעתרת על ראשי על כך שאנחנו מכפילים את היקף הלימודים באזרחות, או שלא שמעתי טוב. חשבתי ששמעתי מילות ברכה והערכה על הכפלת יחידות הלימוד באזרחות. </w:t>
      </w:r>
    </w:p>
    <w:p w14:paraId="58A4C27F" w14:textId="77777777" w:rsidR="00000000" w:rsidRDefault="00E52DD3">
      <w:pPr>
        <w:pStyle w:val="a"/>
        <w:rPr>
          <w:rFonts w:hint="cs"/>
          <w:rtl/>
        </w:rPr>
      </w:pPr>
    </w:p>
    <w:p w14:paraId="43C671DB" w14:textId="77777777" w:rsidR="00000000" w:rsidRDefault="00E52DD3">
      <w:pPr>
        <w:pStyle w:val="a"/>
        <w:rPr>
          <w:rFonts w:hint="cs"/>
          <w:rtl/>
        </w:rPr>
      </w:pPr>
      <w:r>
        <w:rPr>
          <w:rFonts w:hint="cs"/>
          <w:rtl/>
        </w:rPr>
        <w:t xml:space="preserve">מכל מקום, על השאלה </w:t>
      </w:r>
      <w:r>
        <w:rPr>
          <w:rFonts w:hint="cs"/>
          <w:rtl/>
        </w:rPr>
        <w:t xml:space="preserve">שלך כבר עניתי. כיוון שלא התקבלה שום החלטה, ממילא אני לא יכולה להשיב איך זה יקרה או איך זה יהיה, כי  עדיין אין כל החלטה. </w:t>
      </w:r>
    </w:p>
    <w:p w14:paraId="2F0AB1BB" w14:textId="77777777" w:rsidR="00000000" w:rsidRDefault="00E52DD3">
      <w:pPr>
        <w:pStyle w:val="a"/>
        <w:rPr>
          <w:rFonts w:hint="cs"/>
          <w:rtl/>
        </w:rPr>
      </w:pPr>
    </w:p>
    <w:p w14:paraId="48511E3D" w14:textId="77777777" w:rsidR="00000000" w:rsidRDefault="00E52DD3">
      <w:pPr>
        <w:pStyle w:val="a"/>
        <w:rPr>
          <w:rFonts w:hint="cs"/>
          <w:rtl/>
        </w:rPr>
      </w:pPr>
      <w:r>
        <w:rPr>
          <w:rFonts w:hint="cs"/>
          <w:rtl/>
        </w:rPr>
        <w:t>אשר לארגונים שונים שפעילים בתוך המערכת, אנחנו לא הפסקנו שום פעולה של שום ארגון. קיצצנו בתקציבי התמיכות של כל המוסדות וכל הארגונים שנות</w:t>
      </w:r>
      <w:r>
        <w:rPr>
          <w:rFonts w:hint="cs"/>
          <w:rtl/>
        </w:rPr>
        <w:t>נים שירותים כאלה ואחרים, פשוט מחמת הקיצוץ בתקציב, ולא קיצצנו באופן ייחודי או ייעודי בתקציבים של התמיכות. הכול, ממילא, על-פי קריטריונים, הכול על-פי חוק. לא אני מחליטה איזה ארגון יקבל מה. מי שעומד בקריטריונים - ממשיך לקבל גם עכשיו תמיכה על-פי החלטות ועדת תמי</w:t>
      </w:r>
      <w:r>
        <w:rPr>
          <w:rFonts w:hint="cs"/>
          <w:rtl/>
        </w:rPr>
        <w:t>כות, על-פי קריטריונים, על-פי חוק, עם הייעוץ המשפטי של המשרד, ולכן אנחנו בוודאי ובוודאי נמשיך ונתקצב - שוב, במידת התקצוב העומדת לרשותנו. לצערי הרב, היא הולכת וקטנה בכל הנושאים, והיא הלכה וקטנה באופן משמעותי ביותר בשנתיים האלה שבהן היו קיצוצים מאוד נרחבים בת</w:t>
      </w:r>
      <w:r>
        <w:rPr>
          <w:rFonts w:hint="cs"/>
          <w:rtl/>
        </w:rPr>
        <w:t>קציב משרד החינוך. אבל, אנחנו ממשיכים ונמשיך לפעול ולהרחיב - כפי שאנחנו עושים - את לימודי האזרחות ואת לימודי הדמוקרטיה בכלל מערכת החינוך, ככל שתעמוד לנו כמובן היכולת, גם התקציבית, בעניין זה.</w:t>
      </w:r>
    </w:p>
    <w:p w14:paraId="6B01D2B0" w14:textId="77777777" w:rsidR="00000000" w:rsidRDefault="00E52DD3">
      <w:pPr>
        <w:pStyle w:val="a"/>
        <w:ind w:firstLine="0"/>
        <w:rPr>
          <w:rFonts w:hint="cs"/>
          <w:rtl/>
        </w:rPr>
      </w:pPr>
    </w:p>
    <w:p w14:paraId="3FFCA38C" w14:textId="77777777" w:rsidR="00000000" w:rsidRDefault="00E52DD3">
      <w:pPr>
        <w:pStyle w:val="ad"/>
        <w:rPr>
          <w:rtl/>
        </w:rPr>
      </w:pPr>
      <w:r>
        <w:rPr>
          <w:rFonts w:hint="eastAsia"/>
          <w:rtl/>
        </w:rPr>
        <w:t>היו</w:t>
      </w:r>
      <w:r>
        <w:rPr>
          <w:rtl/>
        </w:rPr>
        <w:t>"ר ראובן ריבלין:</w:t>
      </w:r>
    </w:p>
    <w:p w14:paraId="5A1B0434" w14:textId="77777777" w:rsidR="00000000" w:rsidRDefault="00E52DD3">
      <w:pPr>
        <w:pStyle w:val="a"/>
        <w:rPr>
          <w:rFonts w:hint="cs"/>
          <w:rtl/>
        </w:rPr>
      </w:pPr>
    </w:p>
    <w:p w14:paraId="597D30A1" w14:textId="77777777" w:rsidR="00000000" w:rsidRDefault="00E52DD3">
      <w:pPr>
        <w:pStyle w:val="a"/>
        <w:rPr>
          <w:rFonts w:hint="cs"/>
          <w:rtl/>
        </w:rPr>
      </w:pPr>
      <w:r>
        <w:rPr>
          <w:rFonts w:hint="cs"/>
          <w:rtl/>
        </w:rPr>
        <w:t>תודה לשרה.</w:t>
      </w:r>
    </w:p>
    <w:p w14:paraId="32BF865A" w14:textId="77777777" w:rsidR="00000000" w:rsidRDefault="00E52DD3">
      <w:pPr>
        <w:pStyle w:val="a"/>
        <w:rPr>
          <w:rFonts w:hint="cs"/>
          <w:rtl/>
        </w:rPr>
      </w:pPr>
    </w:p>
    <w:p w14:paraId="7891F9D1" w14:textId="77777777" w:rsidR="00000000" w:rsidRDefault="00E52DD3">
      <w:pPr>
        <w:pStyle w:val="a"/>
        <w:rPr>
          <w:rFonts w:hint="cs"/>
          <w:rtl/>
        </w:rPr>
      </w:pPr>
      <w:r>
        <w:rPr>
          <w:rFonts w:hint="cs"/>
          <w:rtl/>
        </w:rPr>
        <w:t xml:space="preserve">חברת הכנסת תמיר אינה מרבה לברך, </w:t>
      </w:r>
      <w:r>
        <w:rPr>
          <w:rFonts w:hint="cs"/>
          <w:rtl/>
        </w:rPr>
        <w:t xml:space="preserve">אבל כשהיא מברכת - היא מברכת. למה צריך להתפלא? תודה רבה לשרת החינוך, התרבות והספורט. </w:t>
      </w:r>
    </w:p>
    <w:p w14:paraId="1329BFF0" w14:textId="77777777" w:rsidR="00000000" w:rsidRDefault="00E52DD3">
      <w:pPr>
        <w:pStyle w:val="Query"/>
        <w:jc w:val="center"/>
        <w:rPr>
          <w:rFonts w:hint="cs"/>
          <w:rtl/>
        </w:rPr>
      </w:pPr>
      <w:r>
        <w:rPr>
          <w:rtl/>
        </w:rPr>
        <w:br/>
      </w:r>
    </w:p>
    <w:p w14:paraId="43B51B27" w14:textId="77777777" w:rsidR="00000000" w:rsidRDefault="00E52DD3">
      <w:pPr>
        <w:pStyle w:val="a"/>
        <w:rPr>
          <w:rFonts w:hint="cs"/>
          <w:rtl/>
        </w:rPr>
      </w:pPr>
      <w:r>
        <w:rPr>
          <w:rFonts w:hint="cs"/>
          <w:rtl/>
        </w:rPr>
        <w:t xml:space="preserve">שר הפנים ישיב על שאילתא בעל-פה מס' 31, מאת חבר הכנסת נסים זאב, בנושא: עליית היהודים שבמחנות המעבר באתיופיה. בבקשה, אדוני. </w:t>
      </w:r>
    </w:p>
    <w:p w14:paraId="15DF6D27" w14:textId="77777777" w:rsidR="00000000" w:rsidRDefault="00E52DD3">
      <w:pPr>
        <w:pStyle w:val="a"/>
        <w:rPr>
          <w:rFonts w:hint="cs"/>
          <w:rtl/>
        </w:rPr>
      </w:pPr>
    </w:p>
    <w:p w14:paraId="376B3DAC" w14:textId="77777777" w:rsidR="00000000" w:rsidRDefault="00E52DD3">
      <w:pPr>
        <w:pStyle w:val="Speaker"/>
        <w:rPr>
          <w:rFonts w:hint="cs"/>
          <w:rtl/>
        </w:rPr>
      </w:pPr>
    </w:p>
    <w:p w14:paraId="2829B46C" w14:textId="77777777" w:rsidR="00000000" w:rsidRDefault="00E52DD3">
      <w:pPr>
        <w:pStyle w:val="Query"/>
        <w:jc w:val="center"/>
        <w:rPr>
          <w:rFonts w:hint="cs"/>
          <w:rtl/>
        </w:rPr>
      </w:pPr>
      <w:r>
        <w:rPr>
          <w:rFonts w:hint="cs"/>
          <w:rtl/>
        </w:rPr>
        <w:t>31. עליית היהודים שבמחנות המעבר באתיופיה</w:t>
      </w:r>
    </w:p>
    <w:p w14:paraId="62FB4AE7" w14:textId="77777777" w:rsidR="00000000" w:rsidRDefault="00E52DD3">
      <w:pPr>
        <w:pStyle w:val="Speaker"/>
        <w:rPr>
          <w:rFonts w:hint="cs"/>
          <w:rtl/>
        </w:rPr>
      </w:pPr>
    </w:p>
    <w:p w14:paraId="5D757E8C" w14:textId="77777777" w:rsidR="00000000" w:rsidRDefault="00E52DD3">
      <w:pPr>
        <w:pStyle w:val="Speaker"/>
        <w:rPr>
          <w:rtl/>
        </w:rPr>
      </w:pPr>
      <w:r>
        <w:rPr>
          <w:rtl/>
        </w:rPr>
        <w:br/>
      </w:r>
      <w:bookmarkStart w:id="8" w:name="FS000000490T21_05_2003_11_43_35"/>
      <w:bookmarkEnd w:id="8"/>
      <w:r>
        <w:rPr>
          <w:rtl/>
        </w:rPr>
        <w:t>נ</w:t>
      </w:r>
      <w:r>
        <w:rPr>
          <w:rtl/>
        </w:rPr>
        <w:t>סים זאב (ש"ס):</w:t>
      </w:r>
    </w:p>
    <w:p w14:paraId="7F8499A5" w14:textId="77777777" w:rsidR="00000000" w:rsidRDefault="00E52DD3">
      <w:pPr>
        <w:pStyle w:val="a"/>
        <w:rPr>
          <w:rtl/>
        </w:rPr>
      </w:pPr>
    </w:p>
    <w:p w14:paraId="1D075883" w14:textId="77777777" w:rsidR="00000000" w:rsidRDefault="00E52DD3">
      <w:pPr>
        <w:pStyle w:val="a"/>
        <w:rPr>
          <w:rFonts w:hint="cs"/>
          <w:rtl/>
        </w:rPr>
      </w:pPr>
      <w:r>
        <w:rPr>
          <w:rFonts w:hint="cs"/>
          <w:rtl/>
        </w:rPr>
        <w:t>אדוני היושב-ראש, כבוד השר, יהדות אתיופיה תובעת מימוש החלטת הממשלה מ=16 בפברואר 2003, בדבר  העלאה מיידית של 25,000  היהודים המצפים במחנות גונדר ואדיס-אבבה. בבג"ץ נטען שמשרדך אינו מקיים את התחייבויותיו בנושא.</w:t>
      </w:r>
    </w:p>
    <w:p w14:paraId="3DDB5FF3" w14:textId="77777777" w:rsidR="00000000" w:rsidRDefault="00E52DD3">
      <w:pPr>
        <w:pStyle w:val="a"/>
        <w:rPr>
          <w:rFonts w:hint="cs"/>
          <w:rtl/>
        </w:rPr>
      </w:pPr>
    </w:p>
    <w:p w14:paraId="23FCB642" w14:textId="77777777" w:rsidR="00000000" w:rsidRDefault="00E52DD3">
      <w:pPr>
        <w:pStyle w:val="a"/>
        <w:rPr>
          <w:rFonts w:hint="cs"/>
          <w:rtl/>
        </w:rPr>
      </w:pPr>
      <w:r>
        <w:rPr>
          <w:rFonts w:hint="cs"/>
          <w:rtl/>
        </w:rPr>
        <w:t xml:space="preserve">ברצוני לשאול: </w:t>
      </w:r>
    </w:p>
    <w:p w14:paraId="30E8D8AB" w14:textId="77777777" w:rsidR="00000000" w:rsidRDefault="00E52DD3">
      <w:pPr>
        <w:pStyle w:val="a"/>
        <w:rPr>
          <w:rFonts w:hint="cs"/>
          <w:rtl/>
        </w:rPr>
      </w:pPr>
    </w:p>
    <w:p w14:paraId="6FCCF807" w14:textId="77777777" w:rsidR="00000000" w:rsidRDefault="00E52DD3">
      <w:pPr>
        <w:pStyle w:val="a"/>
        <w:rPr>
          <w:rFonts w:hint="cs"/>
          <w:rtl/>
        </w:rPr>
      </w:pPr>
      <w:r>
        <w:rPr>
          <w:rFonts w:hint="cs"/>
          <w:rtl/>
        </w:rPr>
        <w:t>1. מדוע ההחלטה א</w:t>
      </w:r>
      <w:r>
        <w:rPr>
          <w:rFonts w:hint="cs"/>
          <w:rtl/>
        </w:rPr>
        <w:t>ינה ממומשת,  ומדוע נדרש כינוס ועדת שרים לדיון נוסף בנושא?</w:t>
      </w:r>
    </w:p>
    <w:p w14:paraId="25541191" w14:textId="77777777" w:rsidR="00000000" w:rsidRDefault="00E52DD3">
      <w:pPr>
        <w:pStyle w:val="a"/>
        <w:rPr>
          <w:rFonts w:hint="cs"/>
          <w:rtl/>
        </w:rPr>
      </w:pPr>
    </w:p>
    <w:p w14:paraId="2532A63E" w14:textId="77777777" w:rsidR="00000000" w:rsidRDefault="00E52DD3">
      <w:pPr>
        <w:pStyle w:val="a"/>
        <w:rPr>
          <w:rFonts w:hint="cs"/>
          <w:rtl/>
        </w:rPr>
      </w:pPr>
      <w:r>
        <w:rPr>
          <w:rFonts w:hint="cs"/>
          <w:rtl/>
        </w:rPr>
        <w:t xml:space="preserve">2. האם מקיים משרדך את התחייבויותיו, ואם לא - מדוע? </w:t>
      </w:r>
    </w:p>
    <w:p w14:paraId="232065B4" w14:textId="77777777" w:rsidR="00000000" w:rsidRDefault="00E52DD3">
      <w:pPr>
        <w:pStyle w:val="ad"/>
        <w:rPr>
          <w:rtl/>
        </w:rPr>
      </w:pPr>
      <w:r>
        <w:rPr>
          <w:rtl/>
        </w:rPr>
        <w:br/>
        <w:t>היו"ר ראובן ריבלין:</w:t>
      </w:r>
    </w:p>
    <w:p w14:paraId="2CEA6151" w14:textId="77777777" w:rsidR="00000000" w:rsidRDefault="00E52DD3">
      <w:pPr>
        <w:pStyle w:val="a"/>
        <w:rPr>
          <w:rtl/>
        </w:rPr>
      </w:pPr>
    </w:p>
    <w:p w14:paraId="36A4195F" w14:textId="77777777" w:rsidR="00000000" w:rsidRDefault="00E52DD3">
      <w:pPr>
        <w:pStyle w:val="a"/>
        <w:rPr>
          <w:rFonts w:hint="cs"/>
          <w:rtl/>
        </w:rPr>
      </w:pPr>
      <w:r>
        <w:rPr>
          <w:rFonts w:hint="cs"/>
          <w:rtl/>
        </w:rPr>
        <w:t>תודה לחבר הכנסת נסים זאב. ישיב כבוד השר. בבקשה, השר חבר הכנסת פורז.</w:t>
      </w:r>
    </w:p>
    <w:p w14:paraId="506E2D26" w14:textId="77777777" w:rsidR="00000000" w:rsidRDefault="00E52DD3">
      <w:pPr>
        <w:pStyle w:val="Speaker"/>
        <w:rPr>
          <w:rtl/>
        </w:rPr>
      </w:pPr>
      <w:r>
        <w:rPr>
          <w:rtl/>
        </w:rPr>
        <w:br/>
      </w:r>
      <w:bookmarkStart w:id="9" w:name="FS000000490T21_05_2003_11_46_15"/>
      <w:bookmarkStart w:id="10" w:name="FS000000519T21_05_2003_11_46_21"/>
      <w:bookmarkEnd w:id="9"/>
      <w:bookmarkEnd w:id="10"/>
      <w:r>
        <w:rPr>
          <w:rtl/>
        </w:rPr>
        <w:t>שר הפנים אברהם פורז:</w:t>
      </w:r>
    </w:p>
    <w:p w14:paraId="2DC6EA44" w14:textId="77777777" w:rsidR="00000000" w:rsidRDefault="00E52DD3">
      <w:pPr>
        <w:pStyle w:val="a"/>
        <w:rPr>
          <w:rFonts w:hint="cs"/>
          <w:rtl/>
        </w:rPr>
      </w:pPr>
    </w:p>
    <w:p w14:paraId="4315F5EA" w14:textId="77777777" w:rsidR="00000000" w:rsidRDefault="00E52DD3">
      <w:pPr>
        <w:pStyle w:val="a"/>
        <w:rPr>
          <w:rFonts w:hint="cs"/>
          <w:rtl/>
        </w:rPr>
      </w:pPr>
      <w:r>
        <w:rPr>
          <w:rFonts w:hint="cs"/>
          <w:rtl/>
        </w:rPr>
        <w:t xml:space="preserve">בתשובה על השאילתא בעל-פה של חבר </w:t>
      </w:r>
      <w:r>
        <w:rPr>
          <w:rFonts w:hint="cs"/>
          <w:rtl/>
        </w:rPr>
        <w:t>הכנסת זאב - ההחלטה התקבלה על-ידי הממשלה לאחר הבחירות ולפני שכוננה הממשלה החדשה. זאת אומרת, זה היה כשבועיים לפני שאני נכנסתי לתפקידי כשר הפנים. אני אמרתי בישיבת ועדת החינוך והתרבות של הכנסת, שהחלטה מרחיקה לכת כזאת - לדעתי, ממשלה בין השמשות, בין בחירות לבחיר</w:t>
      </w:r>
      <w:r>
        <w:rPr>
          <w:rFonts w:hint="cs"/>
          <w:rtl/>
        </w:rPr>
        <w:t>ות, כשברור שהולכת להיות ממשלה - לא היתה צריכה להתקבל - -</w:t>
      </w:r>
    </w:p>
    <w:p w14:paraId="3C87E93A" w14:textId="77777777" w:rsidR="00000000" w:rsidRDefault="00E52DD3">
      <w:pPr>
        <w:pStyle w:val="ac"/>
        <w:rPr>
          <w:rtl/>
        </w:rPr>
      </w:pPr>
      <w:r>
        <w:rPr>
          <w:rtl/>
        </w:rPr>
        <w:br/>
        <w:t>נסים דהן (ש"ס):</w:t>
      </w:r>
    </w:p>
    <w:p w14:paraId="450B1A08" w14:textId="77777777" w:rsidR="00000000" w:rsidRDefault="00E52DD3">
      <w:pPr>
        <w:pStyle w:val="a"/>
        <w:rPr>
          <w:rtl/>
        </w:rPr>
      </w:pPr>
    </w:p>
    <w:p w14:paraId="55F27514" w14:textId="77777777" w:rsidR="00000000" w:rsidRDefault="00E52DD3">
      <w:pPr>
        <w:pStyle w:val="a"/>
        <w:rPr>
          <w:rFonts w:hint="cs"/>
          <w:rtl/>
        </w:rPr>
      </w:pPr>
      <w:r>
        <w:rPr>
          <w:rFonts w:hint="cs"/>
          <w:rtl/>
        </w:rPr>
        <w:t>זה לא קשור לצבע העור.</w:t>
      </w:r>
    </w:p>
    <w:p w14:paraId="518267BE" w14:textId="77777777" w:rsidR="00000000" w:rsidRDefault="00E52DD3">
      <w:pPr>
        <w:pStyle w:val="SpeakerCon"/>
        <w:rPr>
          <w:rtl/>
        </w:rPr>
      </w:pPr>
      <w:r>
        <w:rPr>
          <w:rtl/>
        </w:rPr>
        <w:br/>
      </w:r>
      <w:bookmarkStart w:id="11" w:name="FS000000519T21_05_2003_11_48_34C"/>
      <w:bookmarkEnd w:id="11"/>
      <w:r>
        <w:rPr>
          <w:rtl/>
        </w:rPr>
        <w:t>שר הפנים אברהם פורז:</w:t>
      </w:r>
    </w:p>
    <w:p w14:paraId="12D2B7F2" w14:textId="77777777" w:rsidR="00000000" w:rsidRDefault="00E52DD3">
      <w:pPr>
        <w:pStyle w:val="a"/>
        <w:rPr>
          <w:rtl/>
        </w:rPr>
      </w:pPr>
    </w:p>
    <w:p w14:paraId="38E7832D" w14:textId="77777777" w:rsidR="00000000" w:rsidRDefault="00E52DD3">
      <w:pPr>
        <w:pStyle w:val="a"/>
        <w:rPr>
          <w:rFonts w:hint="cs"/>
          <w:rtl/>
        </w:rPr>
      </w:pPr>
      <w:r>
        <w:rPr>
          <w:rFonts w:hint="cs"/>
          <w:rtl/>
        </w:rPr>
        <w:t xml:space="preserve">- - אך משנתקבלה ההחלטה היא מחייבת.                                                                              </w:t>
      </w:r>
    </w:p>
    <w:p w14:paraId="24A01B08" w14:textId="77777777" w:rsidR="00000000" w:rsidRDefault="00E52DD3">
      <w:pPr>
        <w:pStyle w:val="a"/>
        <w:rPr>
          <w:rFonts w:hint="cs"/>
          <w:rtl/>
        </w:rPr>
      </w:pPr>
    </w:p>
    <w:p w14:paraId="2D39D8E6" w14:textId="77777777" w:rsidR="00000000" w:rsidRDefault="00E52DD3">
      <w:pPr>
        <w:pStyle w:val="a"/>
        <w:rPr>
          <w:rFonts w:hint="cs"/>
          <w:rtl/>
        </w:rPr>
      </w:pPr>
      <w:r>
        <w:rPr>
          <w:rFonts w:hint="cs"/>
          <w:rtl/>
        </w:rPr>
        <w:t>אבל, אני רוצה להבהיר ש</w:t>
      </w:r>
      <w:r>
        <w:rPr>
          <w:rFonts w:hint="cs"/>
          <w:rtl/>
        </w:rPr>
        <w:t>ההחלטה אומרת, בין היתר, להטיל על ועדת שרים - בהרכב של שר הפנים בתפקיד היושב-ראש, שר האוצר, השר לענייני דתות, שר החוץ, שר המשפטים, השר לקליטת העלייה, יושב-ראש ועדת שרים לענייני תפוצות, עלייה וקליטה - לבדוק את הפעולות הנדרשות ואת מקורות המימון לביצוע החלטה ז</w:t>
      </w:r>
      <w:r>
        <w:rPr>
          <w:rFonts w:hint="cs"/>
          <w:rtl/>
        </w:rPr>
        <w:t>ו. משמעות הדבר היא, שאין פה החלטה להעלות את כולם מייד, מחר בבוקר, אלא שהדבר צריך להיעשות בהתאם להחלטות ועדת השרים.</w:t>
      </w:r>
    </w:p>
    <w:p w14:paraId="1F42C4FA" w14:textId="77777777" w:rsidR="00000000" w:rsidRDefault="00E52DD3">
      <w:pPr>
        <w:pStyle w:val="a"/>
        <w:rPr>
          <w:rFonts w:hint="cs"/>
          <w:rtl/>
        </w:rPr>
      </w:pPr>
    </w:p>
    <w:p w14:paraId="5F8B60FE" w14:textId="77777777" w:rsidR="00000000" w:rsidRDefault="00E52DD3">
      <w:pPr>
        <w:pStyle w:val="a"/>
        <w:rPr>
          <w:rFonts w:hint="cs"/>
          <w:rtl/>
        </w:rPr>
      </w:pPr>
      <w:r>
        <w:rPr>
          <w:rFonts w:hint="cs"/>
          <w:rtl/>
        </w:rPr>
        <w:t>אני מודה שעד היום לא כינסתי את הוועדה עקב לחץ של עניינים אחרים. לא הצלחנו להתפנות לעניין הזה. אין לי פה זמן, ואני לא בטוח שחברי הכנסת, יש לה</w:t>
      </w:r>
      <w:r>
        <w:rPr>
          <w:rFonts w:hint="cs"/>
          <w:rtl/>
        </w:rPr>
        <w:t xml:space="preserve">ם הרצון, לשמוע על כל הטרדות שלי ועל כל הדברים הקשים שאני עומד בפניהם. </w:t>
      </w:r>
    </w:p>
    <w:p w14:paraId="0114D6A1" w14:textId="77777777" w:rsidR="00000000" w:rsidRDefault="00E52DD3">
      <w:pPr>
        <w:pStyle w:val="ac"/>
        <w:rPr>
          <w:rtl/>
        </w:rPr>
      </w:pPr>
      <w:r>
        <w:rPr>
          <w:rtl/>
        </w:rPr>
        <w:br/>
        <w:t>אופיר פינס-פז (העבודה-מימד):</w:t>
      </w:r>
    </w:p>
    <w:p w14:paraId="177A969D" w14:textId="77777777" w:rsidR="00000000" w:rsidRDefault="00E52DD3">
      <w:pPr>
        <w:pStyle w:val="a"/>
        <w:rPr>
          <w:rtl/>
        </w:rPr>
      </w:pPr>
    </w:p>
    <w:p w14:paraId="54F0BA62" w14:textId="77777777" w:rsidR="00000000" w:rsidRDefault="00E52DD3">
      <w:pPr>
        <w:pStyle w:val="a"/>
        <w:rPr>
          <w:rFonts w:hint="cs"/>
          <w:rtl/>
        </w:rPr>
      </w:pPr>
      <w:r>
        <w:rPr>
          <w:rFonts w:hint="cs"/>
          <w:rtl/>
        </w:rPr>
        <w:t>לא. תספר.</w:t>
      </w:r>
    </w:p>
    <w:p w14:paraId="322B3388" w14:textId="77777777" w:rsidR="00000000" w:rsidRDefault="00E52DD3">
      <w:pPr>
        <w:pStyle w:val="SpeakerCon"/>
        <w:rPr>
          <w:rtl/>
        </w:rPr>
      </w:pPr>
      <w:r>
        <w:rPr>
          <w:rtl/>
        </w:rPr>
        <w:br/>
      </w:r>
      <w:bookmarkStart w:id="12" w:name="FS000000519T21_05_2003_11_52_15C"/>
      <w:bookmarkEnd w:id="12"/>
      <w:r>
        <w:rPr>
          <w:rFonts w:hint="cs"/>
          <w:rtl/>
        </w:rPr>
        <w:br/>
      </w:r>
      <w:r>
        <w:rPr>
          <w:rtl/>
        </w:rPr>
        <w:br/>
      </w:r>
      <w:bookmarkStart w:id="13" w:name="FS000000519T21_05_2003_11_52_36C"/>
      <w:bookmarkEnd w:id="13"/>
      <w:r>
        <w:rPr>
          <w:rtl/>
        </w:rPr>
        <w:t>שר הפנים אברהם פורז:</w:t>
      </w:r>
    </w:p>
    <w:p w14:paraId="3E64B62F" w14:textId="77777777" w:rsidR="00000000" w:rsidRDefault="00E52DD3">
      <w:pPr>
        <w:pStyle w:val="a"/>
        <w:rPr>
          <w:rFonts w:hint="cs"/>
          <w:rtl/>
        </w:rPr>
      </w:pPr>
    </w:p>
    <w:p w14:paraId="38ADF161" w14:textId="77777777" w:rsidR="00000000" w:rsidRDefault="00E52DD3">
      <w:pPr>
        <w:pStyle w:val="a"/>
        <w:rPr>
          <w:rFonts w:hint="cs"/>
          <w:rtl/>
        </w:rPr>
      </w:pPr>
      <w:r>
        <w:rPr>
          <w:rFonts w:hint="cs"/>
          <w:rtl/>
        </w:rPr>
        <w:t xml:space="preserve">יש לי זמן מוגבל. </w:t>
      </w:r>
    </w:p>
    <w:p w14:paraId="0411FAF2" w14:textId="77777777" w:rsidR="00000000" w:rsidRDefault="00E52DD3">
      <w:pPr>
        <w:pStyle w:val="ad"/>
        <w:rPr>
          <w:rtl/>
        </w:rPr>
      </w:pPr>
      <w:r>
        <w:rPr>
          <w:rtl/>
        </w:rPr>
        <w:br/>
        <w:t>היו"ר ראובן ריבלין:</w:t>
      </w:r>
    </w:p>
    <w:p w14:paraId="40D4CE2F" w14:textId="77777777" w:rsidR="00000000" w:rsidRDefault="00E52DD3">
      <w:pPr>
        <w:pStyle w:val="a"/>
        <w:rPr>
          <w:rFonts w:hint="cs"/>
          <w:rtl/>
        </w:rPr>
      </w:pPr>
    </w:p>
    <w:p w14:paraId="3EF6CAB9" w14:textId="77777777" w:rsidR="00000000" w:rsidRDefault="00E52DD3">
      <w:pPr>
        <w:pStyle w:val="a"/>
        <w:rPr>
          <w:rFonts w:hint="cs"/>
          <w:rtl/>
        </w:rPr>
      </w:pPr>
      <w:r>
        <w:rPr>
          <w:rFonts w:hint="cs"/>
          <w:rtl/>
        </w:rPr>
        <w:t>האם חבר הכנסת פינס ביקש שאלה נוספת?</w:t>
      </w:r>
    </w:p>
    <w:p w14:paraId="1CCBF965" w14:textId="77777777" w:rsidR="00000000" w:rsidRDefault="00E52DD3">
      <w:pPr>
        <w:pStyle w:val="ac"/>
        <w:rPr>
          <w:rtl/>
        </w:rPr>
      </w:pPr>
      <w:r>
        <w:rPr>
          <w:rtl/>
        </w:rPr>
        <w:br/>
        <w:t>אופיר פינס-פז (העבודה-מימד):</w:t>
      </w:r>
    </w:p>
    <w:p w14:paraId="582B5787" w14:textId="77777777" w:rsidR="00000000" w:rsidRDefault="00E52DD3">
      <w:pPr>
        <w:pStyle w:val="a"/>
        <w:rPr>
          <w:rFonts w:hint="cs"/>
          <w:rtl/>
        </w:rPr>
      </w:pPr>
    </w:p>
    <w:p w14:paraId="11C9CCF5" w14:textId="77777777" w:rsidR="00000000" w:rsidRDefault="00E52DD3">
      <w:pPr>
        <w:pStyle w:val="a"/>
        <w:rPr>
          <w:rFonts w:hint="cs"/>
          <w:rtl/>
        </w:rPr>
      </w:pPr>
      <w:r>
        <w:rPr>
          <w:rFonts w:hint="cs"/>
          <w:rtl/>
        </w:rPr>
        <w:t xml:space="preserve">לא, לא. </w:t>
      </w:r>
    </w:p>
    <w:p w14:paraId="05C89099" w14:textId="77777777" w:rsidR="00000000" w:rsidRDefault="00E52DD3">
      <w:pPr>
        <w:pStyle w:val="SpeakerCon"/>
        <w:rPr>
          <w:rtl/>
        </w:rPr>
      </w:pPr>
      <w:r>
        <w:rPr>
          <w:rtl/>
        </w:rPr>
        <w:br/>
      </w:r>
      <w:bookmarkStart w:id="14" w:name="FS000000519T21_05_2003_11_53_24C"/>
      <w:bookmarkEnd w:id="14"/>
      <w:r>
        <w:rPr>
          <w:rtl/>
        </w:rPr>
        <w:t>שר</w:t>
      </w:r>
      <w:r>
        <w:rPr>
          <w:rtl/>
        </w:rPr>
        <w:t xml:space="preserve"> הפנים אברהם פורז:</w:t>
      </w:r>
    </w:p>
    <w:p w14:paraId="7A5FFCE5" w14:textId="77777777" w:rsidR="00000000" w:rsidRDefault="00E52DD3">
      <w:pPr>
        <w:pStyle w:val="a"/>
        <w:rPr>
          <w:rFonts w:hint="cs"/>
          <w:rtl/>
        </w:rPr>
      </w:pPr>
    </w:p>
    <w:p w14:paraId="4F75C9B0" w14:textId="77777777" w:rsidR="00000000" w:rsidRDefault="00E52DD3">
      <w:pPr>
        <w:pStyle w:val="a"/>
        <w:rPr>
          <w:rFonts w:hint="cs"/>
          <w:rtl/>
        </w:rPr>
      </w:pPr>
      <w:r>
        <w:rPr>
          <w:rFonts w:hint="cs"/>
          <w:rtl/>
        </w:rPr>
        <w:t>מכל מקום, אני התחייבתי בפני ועדת העלייה והקליטה של הכנסת - שקיימה דיון לפני יומיים - לכנס במהלך החודש הקרוב את הוועדה, ואנחנו נבחן את כל הדברים האלה.</w:t>
      </w:r>
    </w:p>
    <w:p w14:paraId="74C73F60" w14:textId="77777777" w:rsidR="00000000" w:rsidRDefault="00E52DD3">
      <w:pPr>
        <w:pStyle w:val="a"/>
        <w:rPr>
          <w:rFonts w:hint="cs"/>
          <w:rtl/>
        </w:rPr>
      </w:pPr>
    </w:p>
    <w:p w14:paraId="1AD728EF" w14:textId="77777777" w:rsidR="00000000" w:rsidRDefault="00E52DD3">
      <w:pPr>
        <w:pStyle w:val="a"/>
        <w:rPr>
          <w:rFonts w:hint="cs"/>
          <w:rtl/>
        </w:rPr>
      </w:pPr>
      <w:r>
        <w:rPr>
          <w:rFonts w:hint="cs"/>
          <w:rtl/>
        </w:rPr>
        <w:t xml:space="preserve">אני רוצה להסביר. בתור שר הפנים, לי הכי קל לתת להם אשרות, לתת להם לעבור את נמל התעופה </w:t>
      </w:r>
      <w:r>
        <w:rPr>
          <w:rFonts w:hint="cs"/>
          <w:rtl/>
        </w:rPr>
        <w:t>בן-גוריון, ובאותו רגע אני פטור. לא עלי מוטלת חובת הקליטה. היא מוטלת על משרד הבינוי והשיכון, היא מוטלת על האוצר, על המשרד לקליטת העלייה, אבל אני חושב שכשיש לנו מצוקה תקציבית כזאת יהיה זה חוסר אחריות לבוא ולומר, ייכנסו כולם מחר בבוקר,.</w:t>
      </w:r>
    </w:p>
    <w:p w14:paraId="4B4A1165" w14:textId="77777777" w:rsidR="00000000" w:rsidRDefault="00E52DD3">
      <w:pPr>
        <w:pStyle w:val="a"/>
        <w:rPr>
          <w:rFonts w:hint="cs"/>
          <w:rtl/>
        </w:rPr>
      </w:pPr>
    </w:p>
    <w:p w14:paraId="738A2ED9" w14:textId="77777777" w:rsidR="00000000" w:rsidRDefault="00E52DD3">
      <w:pPr>
        <w:pStyle w:val="a"/>
        <w:rPr>
          <w:rFonts w:hint="cs"/>
          <w:rtl/>
        </w:rPr>
      </w:pPr>
      <w:r>
        <w:rPr>
          <w:rFonts w:hint="cs"/>
          <w:rtl/>
        </w:rPr>
        <w:t>לכן, ההחלטה מחייבת. ה</w:t>
      </w:r>
      <w:r>
        <w:rPr>
          <w:rFonts w:hint="cs"/>
          <w:rtl/>
        </w:rPr>
        <w:t>יא צריכה להיות מיושמת בצורה סבירה, הגיונית ובמהלך הזמן. ועדת השרים תתכנס במהלך החודש הקרוב, ואנחנו נתחיל בתהליכים של ביצוע.</w:t>
      </w:r>
    </w:p>
    <w:p w14:paraId="17342EE6" w14:textId="77777777" w:rsidR="00000000" w:rsidRDefault="00E52DD3">
      <w:pPr>
        <w:pStyle w:val="ad"/>
        <w:rPr>
          <w:rtl/>
        </w:rPr>
      </w:pPr>
      <w:r>
        <w:rPr>
          <w:rtl/>
        </w:rPr>
        <w:br/>
        <w:t>היו"ר ראובן ריבלין:</w:t>
      </w:r>
    </w:p>
    <w:p w14:paraId="47F7EEF8" w14:textId="77777777" w:rsidR="00000000" w:rsidRDefault="00E52DD3">
      <w:pPr>
        <w:pStyle w:val="a"/>
        <w:rPr>
          <w:rtl/>
        </w:rPr>
      </w:pPr>
    </w:p>
    <w:p w14:paraId="0D976987" w14:textId="77777777" w:rsidR="00000000" w:rsidRDefault="00E52DD3">
      <w:pPr>
        <w:pStyle w:val="a"/>
        <w:rPr>
          <w:rFonts w:hint="cs"/>
          <w:rtl/>
        </w:rPr>
      </w:pPr>
      <w:r>
        <w:rPr>
          <w:rFonts w:hint="cs"/>
          <w:rtl/>
        </w:rPr>
        <w:t>אדוני ישיב על שאלה נוספת של חבר הכנסת נסים זאב, וביקש שאלה נוספת - חבר הכנסת דהן.</w:t>
      </w:r>
    </w:p>
    <w:p w14:paraId="04B813D3" w14:textId="77777777" w:rsidR="00000000" w:rsidRDefault="00E52DD3">
      <w:pPr>
        <w:pStyle w:val="ac"/>
        <w:rPr>
          <w:rtl/>
        </w:rPr>
      </w:pPr>
      <w:r>
        <w:rPr>
          <w:rFonts w:hint="cs"/>
          <w:rtl/>
        </w:rPr>
        <w:br/>
      </w:r>
      <w:r>
        <w:rPr>
          <w:rFonts w:hint="eastAsia"/>
          <w:rtl/>
        </w:rPr>
        <w:t>טלב</w:t>
      </w:r>
      <w:r>
        <w:rPr>
          <w:rtl/>
        </w:rPr>
        <w:t xml:space="preserve"> אלסאנע (רע"ם):</w:t>
      </w:r>
    </w:p>
    <w:p w14:paraId="24DD2679" w14:textId="77777777" w:rsidR="00000000" w:rsidRDefault="00E52DD3">
      <w:pPr>
        <w:pStyle w:val="a"/>
        <w:rPr>
          <w:rtl/>
        </w:rPr>
      </w:pPr>
    </w:p>
    <w:p w14:paraId="5319B8DD" w14:textId="77777777" w:rsidR="00000000" w:rsidRDefault="00E52DD3">
      <w:pPr>
        <w:pStyle w:val="a"/>
        <w:rPr>
          <w:rFonts w:hint="cs"/>
          <w:rtl/>
        </w:rPr>
      </w:pPr>
      <w:r>
        <w:rPr>
          <w:rFonts w:hint="cs"/>
          <w:rtl/>
        </w:rPr>
        <w:t xml:space="preserve">- - - </w:t>
      </w:r>
    </w:p>
    <w:p w14:paraId="1CD5C603" w14:textId="77777777" w:rsidR="00000000" w:rsidRDefault="00E52DD3">
      <w:pPr>
        <w:pStyle w:val="ad"/>
        <w:rPr>
          <w:rtl/>
        </w:rPr>
      </w:pPr>
      <w:r>
        <w:rPr>
          <w:rtl/>
        </w:rPr>
        <w:br/>
        <w:t>היו"ר ראובן ריבלין:</w:t>
      </w:r>
    </w:p>
    <w:p w14:paraId="501A1EC1" w14:textId="77777777" w:rsidR="00000000" w:rsidRDefault="00E52DD3">
      <w:pPr>
        <w:pStyle w:val="a"/>
        <w:rPr>
          <w:rtl/>
        </w:rPr>
      </w:pPr>
    </w:p>
    <w:p w14:paraId="151ABEC3" w14:textId="77777777" w:rsidR="00000000" w:rsidRDefault="00E52DD3">
      <w:pPr>
        <w:pStyle w:val="a"/>
        <w:rPr>
          <w:rFonts w:hint="cs"/>
          <w:rtl/>
        </w:rPr>
      </w:pPr>
      <w:r>
        <w:rPr>
          <w:rFonts w:hint="cs"/>
          <w:rtl/>
        </w:rPr>
        <w:t>וחבר הכנסת טלב אלסאנע.</w:t>
      </w:r>
    </w:p>
    <w:p w14:paraId="3E1500DA" w14:textId="77777777" w:rsidR="00000000" w:rsidRDefault="00E52DD3">
      <w:pPr>
        <w:pStyle w:val="Speaker"/>
        <w:rPr>
          <w:rtl/>
        </w:rPr>
      </w:pPr>
      <w:r>
        <w:rPr>
          <w:rtl/>
        </w:rPr>
        <w:br/>
      </w:r>
      <w:bookmarkStart w:id="15" w:name="FS000000490T21_05_2003_11_57_20"/>
      <w:bookmarkStart w:id="16" w:name="FS000000490T21_05_2003_11_58_00C"/>
      <w:bookmarkEnd w:id="15"/>
      <w:bookmarkEnd w:id="16"/>
      <w:r>
        <w:rPr>
          <w:rFonts w:hint="cs"/>
          <w:rtl/>
        </w:rPr>
        <w:br/>
      </w:r>
      <w:r>
        <w:rPr>
          <w:rtl/>
        </w:rPr>
        <w:t>נסים זאב (ש"ס):</w:t>
      </w:r>
    </w:p>
    <w:p w14:paraId="46CE8602" w14:textId="77777777" w:rsidR="00000000" w:rsidRDefault="00E52DD3">
      <w:pPr>
        <w:pStyle w:val="a"/>
        <w:rPr>
          <w:rtl/>
        </w:rPr>
      </w:pPr>
    </w:p>
    <w:p w14:paraId="7BF7DA42" w14:textId="77777777" w:rsidR="00000000" w:rsidRDefault="00E52DD3">
      <w:pPr>
        <w:pStyle w:val="a"/>
        <w:rPr>
          <w:rFonts w:hint="cs"/>
          <w:rtl/>
        </w:rPr>
      </w:pPr>
      <w:r>
        <w:rPr>
          <w:rFonts w:hint="cs"/>
          <w:rtl/>
        </w:rPr>
        <w:t>אדוני השר, כשהיתה רעידת אדמה בטורקיה, מדינת ישראל רצה כדי להציל אנשים. פה יש רעידת אדמה - יהודים גוועים ברעב. אוכלים שם לחם צר ומים לחץ, וילדים מתים מרעב שם.</w:t>
      </w:r>
    </w:p>
    <w:p w14:paraId="6E7D0684" w14:textId="77777777" w:rsidR="00000000" w:rsidRDefault="00E52DD3">
      <w:pPr>
        <w:pStyle w:val="a"/>
        <w:rPr>
          <w:rFonts w:hint="cs"/>
          <w:rtl/>
        </w:rPr>
      </w:pPr>
    </w:p>
    <w:p w14:paraId="4D6FEF90" w14:textId="77777777" w:rsidR="00000000" w:rsidRDefault="00E52DD3">
      <w:pPr>
        <w:pStyle w:val="a"/>
        <w:rPr>
          <w:rFonts w:hint="cs"/>
          <w:rtl/>
        </w:rPr>
      </w:pPr>
      <w:r>
        <w:rPr>
          <w:rFonts w:hint="cs"/>
          <w:rtl/>
        </w:rPr>
        <w:t xml:space="preserve">אז אם המדיניות שלך היא לא להעלות </w:t>
      </w:r>
      <w:r>
        <w:rPr>
          <w:rFonts w:hint="cs"/>
          <w:rtl/>
        </w:rPr>
        <w:t>- תאמר את האמת, אל תמרח את הזמן. יש פה ריח של גזענות.</w:t>
      </w:r>
    </w:p>
    <w:p w14:paraId="5A4639A8" w14:textId="77777777" w:rsidR="00000000" w:rsidRDefault="00E52DD3">
      <w:pPr>
        <w:pStyle w:val="a"/>
        <w:rPr>
          <w:rFonts w:hint="cs"/>
          <w:rtl/>
        </w:rPr>
      </w:pPr>
    </w:p>
    <w:p w14:paraId="531ED3C6" w14:textId="77777777" w:rsidR="00000000" w:rsidRDefault="00E52DD3">
      <w:pPr>
        <w:pStyle w:val="a"/>
        <w:rPr>
          <w:rFonts w:hint="cs"/>
          <w:rtl/>
        </w:rPr>
      </w:pPr>
      <w:r>
        <w:rPr>
          <w:rFonts w:hint="cs"/>
          <w:rtl/>
        </w:rPr>
        <w:t>לכן, אדוני היושב-ראש, אני רואה את זה בחומרה. החלטת ממשלה היא החלטה, ולא משנה מתי התקבלה ההחלטה הזאת. לא יעלה על הדעת שהשר לא יתחיל בצעדים אופרטיביים להעלאת  אותם יהודים,  אותם ילדים, אותם קשישים.</w:t>
      </w:r>
    </w:p>
    <w:p w14:paraId="60AF226D" w14:textId="77777777" w:rsidR="00000000" w:rsidRDefault="00E52DD3">
      <w:pPr>
        <w:pStyle w:val="a"/>
        <w:rPr>
          <w:rFonts w:hint="cs"/>
          <w:rtl/>
        </w:rPr>
      </w:pPr>
    </w:p>
    <w:p w14:paraId="39C8A516" w14:textId="77777777" w:rsidR="00000000" w:rsidRDefault="00E52DD3">
      <w:pPr>
        <w:pStyle w:val="a"/>
        <w:rPr>
          <w:rFonts w:hint="cs"/>
          <w:rtl/>
        </w:rPr>
      </w:pPr>
      <w:r>
        <w:rPr>
          <w:rFonts w:hint="cs"/>
          <w:rtl/>
        </w:rPr>
        <w:t xml:space="preserve">אני </w:t>
      </w:r>
      <w:r>
        <w:rPr>
          <w:rFonts w:hint="cs"/>
          <w:rtl/>
        </w:rPr>
        <w:t>מבקש מהממשלה הזאת, ומשר הפנים שעומד בראשה, להתחיל כבר בצעד מעשי.</w:t>
      </w:r>
    </w:p>
    <w:p w14:paraId="61720FA3" w14:textId="77777777" w:rsidR="00000000" w:rsidRDefault="00E52DD3">
      <w:pPr>
        <w:pStyle w:val="Speaker"/>
        <w:rPr>
          <w:rtl/>
        </w:rPr>
      </w:pPr>
      <w:r>
        <w:rPr>
          <w:rtl/>
        </w:rPr>
        <w:br/>
      </w:r>
      <w:bookmarkStart w:id="17" w:name="FS000000519T21_05_2003_12_01_29"/>
      <w:bookmarkEnd w:id="17"/>
      <w:r>
        <w:rPr>
          <w:rtl/>
        </w:rPr>
        <w:t>שר הפנים אברהם פורז:</w:t>
      </w:r>
    </w:p>
    <w:p w14:paraId="6FCEC777" w14:textId="77777777" w:rsidR="00000000" w:rsidRDefault="00E52DD3">
      <w:pPr>
        <w:pStyle w:val="a"/>
        <w:rPr>
          <w:rtl/>
        </w:rPr>
      </w:pPr>
    </w:p>
    <w:p w14:paraId="6AC7059B" w14:textId="77777777" w:rsidR="00000000" w:rsidRDefault="00E52DD3">
      <w:pPr>
        <w:pStyle w:val="a"/>
        <w:rPr>
          <w:rFonts w:hint="cs"/>
          <w:rtl/>
        </w:rPr>
      </w:pPr>
      <w:r>
        <w:rPr>
          <w:rFonts w:hint="cs"/>
          <w:rtl/>
        </w:rPr>
        <w:t>אני עוד לא עומד בראשה.</w:t>
      </w:r>
    </w:p>
    <w:p w14:paraId="702F025E" w14:textId="77777777" w:rsidR="00000000" w:rsidRDefault="00E52DD3">
      <w:pPr>
        <w:pStyle w:val="ad"/>
        <w:rPr>
          <w:rtl/>
        </w:rPr>
      </w:pPr>
      <w:r>
        <w:rPr>
          <w:rtl/>
        </w:rPr>
        <w:br/>
        <w:t>היו"ר ראובן ריבלין:</w:t>
      </w:r>
    </w:p>
    <w:p w14:paraId="567AC21D" w14:textId="77777777" w:rsidR="00000000" w:rsidRDefault="00E52DD3">
      <w:pPr>
        <w:pStyle w:val="a"/>
        <w:rPr>
          <w:rtl/>
        </w:rPr>
      </w:pPr>
    </w:p>
    <w:p w14:paraId="3E75B704" w14:textId="77777777" w:rsidR="00000000" w:rsidRDefault="00E52DD3">
      <w:pPr>
        <w:pStyle w:val="a"/>
        <w:rPr>
          <w:rFonts w:hint="cs"/>
          <w:rtl/>
        </w:rPr>
      </w:pPr>
      <w:r>
        <w:rPr>
          <w:rFonts w:hint="cs"/>
          <w:rtl/>
        </w:rPr>
        <w:t>חבר הכנסת זאב, אני שמעתי בקשב רב. אתה שואל אותו, האומנם, ואני שואל אותך אם אתה לא יודע ששר הפנים אינו עומד בראש הממשלה. ארי</w:t>
      </w:r>
      <w:r>
        <w:rPr>
          <w:rFonts w:hint="cs"/>
          <w:rtl/>
        </w:rPr>
        <w:t>אל שרון הוא ראש הממשלה, אדוני.</w:t>
      </w:r>
    </w:p>
    <w:p w14:paraId="44FADE2F" w14:textId="77777777" w:rsidR="00000000" w:rsidRDefault="00E52DD3">
      <w:pPr>
        <w:pStyle w:val="a"/>
        <w:rPr>
          <w:rFonts w:hint="cs"/>
          <w:rtl/>
        </w:rPr>
      </w:pPr>
    </w:p>
    <w:p w14:paraId="672A80B9" w14:textId="77777777" w:rsidR="00000000" w:rsidRDefault="00E52DD3">
      <w:pPr>
        <w:pStyle w:val="a"/>
        <w:rPr>
          <w:rFonts w:hint="cs"/>
          <w:rtl/>
        </w:rPr>
      </w:pPr>
      <w:r>
        <w:rPr>
          <w:rFonts w:hint="cs"/>
          <w:rtl/>
        </w:rPr>
        <w:t xml:space="preserve">חבר הכנסת נסים דהן, בבקשה, שאלה נוספת. </w:t>
      </w:r>
    </w:p>
    <w:p w14:paraId="64991644" w14:textId="77777777" w:rsidR="00000000" w:rsidRDefault="00E52DD3">
      <w:pPr>
        <w:pStyle w:val="ac"/>
        <w:rPr>
          <w:rtl/>
        </w:rPr>
      </w:pPr>
      <w:r>
        <w:rPr>
          <w:rtl/>
        </w:rPr>
        <w:br/>
        <w:t>קריאה:</w:t>
      </w:r>
    </w:p>
    <w:p w14:paraId="5FF81F78" w14:textId="77777777" w:rsidR="00000000" w:rsidRDefault="00E52DD3">
      <w:pPr>
        <w:pStyle w:val="a"/>
        <w:rPr>
          <w:rtl/>
        </w:rPr>
      </w:pPr>
    </w:p>
    <w:p w14:paraId="4CDC2698" w14:textId="77777777" w:rsidR="00000000" w:rsidRDefault="00E52DD3">
      <w:pPr>
        <w:pStyle w:val="a"/>
        <w:rPr>
          <w:rFonts w:hint="cs"/>
          <w:rtl/>
        </w:rPr>
      </w:pPr>
      <w:r>
        <w:rPr>
          <w:rFonts w:hint="cs"/>
          <w:rtl/>
        </w:rPr>
        <w:t>- - -</w:t>
      </w:r>
    </w:p>
    <w:p w14:paraId="34C1738E" w14:textId="77777777" w:rsidR="00000000" w:rsidRDefault="00E52DD3">
      <w:pPr>
        <w:pStyle w:val="ad"/>
        <w:rPr>
          <w:rtl/>
        </w:rPr>
      </w:pPr>
      <w:r>
        <w:rPr>
          <w:rtl/>
        </w:rPr>
        <w:br/>
        <w:t>היו"ר ראובן ריבלין:</w:t>
      </w:r>
    </w:p>
    <w:p w14:paraId="7C7ADC5C" w14:textId="77777777" w:rsidR="00000000" w:rsidRDefault="00E52DD3">
      <w:pPr>
        <w:pStyle w:val="a"/>
        <w:rPr>
          <w:rtl/>
        </w:rPr>
      </w:pPr>
    </w:p>
    <w:p w14:paraId="1064A418" w14:textId="77777777" w:rsidR="00000000" w:rsidRDefault="00E52DD3">
      <w:pPr>
        <w:pStyle w:val="a"/>
        <w:rPr>
          <w:rFonts w:hint="cs"/>
          <w:rtl/>
        </w:rPr>
      </w:pPr>
      <w:r>
        <w:rPr>
          <w:rFonts w:hint="cs"/>
          <w:rtl/>
        </w:rPr>
        <w:t>לא. ביקש טלב אלסאנע. יכולים רק שניים. חבל, הייתם פה ולא - - -</w:t>
      </w:r>
    </w:p>
    <w:p w14:paraId="7FF7EB21" w14:textId="77777777" w:rsidR="00000000" w:rsidRDefault="00E52DD3">
      <w:pPr>
        <w:pStyle w:val="Speaker"/>
        <w:rPr>
          <w:rtl/>
        </w:rPr>
      </w:pPr>
      <w:r>
        <w:rPr>
          <w:rtl/>
        </w:rPr>
        <w:br/>
      </w:r>
      <w:bookmarkStart w:id="18" w:name="FS000000487T21_05_2003_12_02_34"/>
      <w:bookmarkEnd w:id="18"/>
      <w:r>
        <w:rPr>
          <w:rtl/>
        </w:rPr>
        <w:t>נסים דהן (ש"ס):</w:t>
      </w:r>
    </w:p>
    <w:p w14:paraId="65045CF4" w14:textId="77777777" w:rsidR="00000000" w:rsidRDefault="00E52DD3">
      <w:pPr>
        <w:pStyle w:val="a"/>
        <w:rPr>
          <w:rtl/>
        </w:rPr>
      </w:pPr>
    </w:p>
    <w:p w14:paraId="736EE22A" w14:textId="77777777" w:rsidR="00000000" w:rsidRDefault="00E52DD3">
      <w:pPr>
        <w:pStyle w:val="a"/>
        <w:rPr>
          <w:rFonts w:hint="cs"/>
          <w:rtl/>
        </w:rPr>
      </w:pPr>
      <w:r>
        <w:rPr>
          <w:rFonts w:hint="cs"/>
          <w:rtl/>
        </w:rPr>
        <w:t>תודה, אדוני היושב-ראש. כבוד השר, משום מה, כשר בממשלת ישראל, כבודו ש</w:t>
      </w:r>
      <w:r>
        <w:rPr>
          <w:rFonts w:hint="cs"/>
          <w:rtl/>
        </w:rPr>
        <w:t>כח לרגע שחוק השבות במדינת ישראל מאפשר לכל יהודי, באשר הוא יהודי, להגיע לשערי המדינה ולקבל את זכויותיו כיהודי וכתושב מהרגע שבו דרכה כף רגלו במדינה, בשערי נמל התעופה.</w:t>
      </w:r>
    </w:p>
    <w:p w14:paraId="7FE76A2D" w14:textId="77777777" w:rsidR="00000000" w:rsidRDefault="00E52DD3">
      <w:pPr>
        <w:pStyle w:val="a"/>
        <w:rPr>
          <w:rFonts w:hint="cs"/>
          <w:rtl/>
        </w:rPr>
      </w:pPr>
    </w:p>
    <w:p w14:paraId="6BE1498A" w14:textId="77777777" w:rsidR="00000000" w:rsidRDefault="00E52DD3">
      <w:pPr>
        <w:pStyle w:val="a"/>
        <w:rPr>
          <w:rFonts w:hint="cs"/>
          <w:rtl/>
        </w:rPr>
      </w:pPr>
      <w:r>
        <w:rPr>
          <w:rFonts w:hint="cs"/>
          <w:rtl/>
        </w:rPr>
        <w:t xml:space="preserve">הרי ההסבר הרציונלי שאדוני השר נתן לרגע אחד בכנסת, צריך לעכב למשל גם את יהודי </w:t>
      </w:r>
      <w:r>
        <w:rPr>
          <w:rtl/>
        </w:rPr>
        <w:br/>
      </w:r>
      <w:r>
        <w:rPr>
          <w:rFonts w:hint="cs"/>
          <w:rtl/>
        </w:rPr>
        <w:t>ברית-המועצות</w:t>
      </w:r>
      <w:r>
        <w:rPr>
          <w:rFonts w:hint="cs"/>
          <w:rtl/>
        </w:rPr>
        <w:t xml:space="preserve"> לשעבר, או את יהודי ארגנטינה. או למשל, עד שיימצאו הסידורים והאפשרויות הכספיות, צריך להשאיר את כל יהודי המזרח במקומותיהם עד שאותה ועדה תמצא את אפשרות המימון, את המקורות הכספיים, את משרד השיכון מוכן. </w:t>
      </w:r>
    </w:p>
    <w:p w14:paraId="3CCF2373" w14:textId="77777777" w:rsidR="00000000" w:rsidRDefault="00E52DD3">
      <w:pPr>
        <w:pStyle w:val="ad"/>
        <w:rPr>
          <w:rtl/>
        </w:rPr>
      </w:pPr>
      <w:r>
        <w:rPr>
          <w:rtl/>
        </w:rPr>
        <w:br/>
        <w:t>היו"ר ראובן ריבלין:</w:t>
      </w:r>
    </w:p>
    <w:p w14:paraId="718FD767" w14:textId="77777777" w:rsidR="00000000" w:rsidRDefault="00E52DD3">
      <w:pPr>
        <w:pStyle w:val="a"/>
        <w:rPr>
          <w:rtl/>
        </w:rPr>
      </w:pPr>
    </w:p>
    <w:p w14:paraId="36478873" w14:textId="77777777" w:rsidR="00000000" w:rsidRDefault="00E52DD3">
      <w:pPr>
        <w:pStyle w:val="a"/>
        <w:rPr>
          <w:rFonts w:hint="cs"/>
          <w:rtl/>
        </w:rPr>
      </w:pPr>
      <w:r>
        <w:rPr>
          <w:rFonts w:hint="cs"/>
          <w:rtl/>
        </w:rPr>
        <w:t>ושאלתו של אדוני, האם יש הבדל בין יה</w:t>
      </w:r>
      <w:r>
        <w:rPr>
          <w:rFonts w:hint="cs"/>
          <w:rtl/>
        </w:rPr>
        <w:t>ודי ליהודי?</w:t>
      </w:r>
    </w:p>
    <w:p w14:paraId="714A6B55" w14:textId="77777777" w:rsidR="00000000" w:rsidRDefault="00E52DD3">
      <w:pPr>
        <w:pStyle w:val="SpeakerCon"/>
        <w:rPr>
          <w:rtl/>
        </w:rPr>
      </w:pPr>
      <w:r>
        <w:rPr>
          <w:rtl/>
        </w:rPr>
        <w:br/>
      </w:r>
      <w:bookmarkStart w:id="19" w:name="FS000000487T21_05_2003_12_06_59C"/>
      <w:bookmarkEnd w:id="19"/>
      <w:r>
        <w:rPr>
          <w:rtl/>
        </w:rPr>
        <w:t>נסים דהן (ש"ס):</w:t>
      </w:r>
    </w:p>
    <w:p w14:paraId="4F0487A0" w14:textId="77777777" w:rsidR="00000000" w:rsidRDefault="00E52DD3">
      <w:pPr>
        <w:pStyle w:val="a"/>
        <w:rPr>
          <w:rtl/>
        </w:rPr>
      </w:pPr>
    </w:p>
    <w:p w14:paraId="7BD3E6C1" w14:textId="77777777" w:rsidR="00000000" w:rsidRDefault="00E52DD3">
      <w:pPr>
        <w:pStyle w:val="a"/>
        <w:rPr>
          <w:rFonts w:hint="cs"/>
          <w:rtl/>
        </w:rPr>
      </w:pPr>
      <w:r>
        <w:rPr>
          <w:rFonts w:hint="cs"/>
          <w:rtl/>
        </w:rPr>
        <w:t>למשל. ומעניין - - -</w:t>
      </w:r>
    </w:p>
    <w:p w14:paraId="0B486DF5" w14:textId="77777777" w:rsidR="00000000" w:rsidRDefault="00E52DD3">
      <w:pPr>
        <w:pStyle w:val="ad"/>
        <w:rPr>
          <w:rtl/>
        </w:rPr>
      </w:pPr>
      <w:r>
        <w:rPr>
          <w:rtl/>
        </w:rPr>
        <w:br/>
        <w:t>היו"ר ראובן ריבלין:</w:t>
      </w:r>
    </w:p>
    <w:p w14:paraId="74AEFC95" w14:textId="77777777" w:rsidR="00000000" w:rsidRDefault="00E52DD3">
      <w:pPr>
        <w:pStyle w:val="a"/>
        <w:rPr>
          <w:rtl/>
        </w:rPr>
      </w:pPr>
    </w:p>
    <w:p w14:paraId="781CE340" w14:textId="77777777" w:rsidR="00000000" w:rsidRDefault="00E52DD3">
      <w:pPr>
        <w:pStyle w:val="a"/>
        <w:rPr>
          <w:rFonts w:hint="cs"/>
          <w:rtl/>
        </w:rPr>
      </w:pPr>
      <w:r>
        <w:rPr>
          <w:rFonts w:hint="cs"/>
          <w:rtl/>
        </w:rPr>
        <w:t>זו לא הרצאה. זו שאלה של דקה, ואדוני מסיים את הדקה.</w:t>
      </w:r>
    </w:p>
    <w:p w14:paraId="074709A9" w14:textId="77777777" w:rsidR="00000000" w:rsidRDefault="00E52DD3">
      <w:pPr>
        <w:pStyle w:val="SpeakerCon"/>
        <w:rPr>
          <w:rtl/>
        </w:rPr>
      </w:pPr>
      <w:r>
        <w:rPr>
          <w:rtl/>
        </w:rPr>
        <w:br/>
      </w:r>
      <w:bookmarkStart w:id="20" w:name="FS000000487T21_05_2003_12_07_49C"/>
      <w:bookmarkEnd w:id="20"/>
      <w:r>
        <w:rPr>
          <w:rtl/>
        </w:rPr>
        <w:t>נסים דהן (ש"ס):</w:t>
      </w:r>
    </w:p>
    <w:p w14:paraId="4B4A522A" w14:textId="77777777" w:rsidR="00000000" w:rsidRDefault="00E52DD3">
      <w:pPr>
        <w:pStyle w:val="a"/>
        <w:rPr>
          <w:rtl/>
        </w:rPr>
      </w:pPr>
    </w:p>
    <w:p w14:paraId="7D3EF0D1" w14:textId="77777777" w:rsidR="00000000" w:rsidRDefault="00E52DD3">
      <w:pPr>
        <w:pStyle w:val="a"/>
        <w:rPr>
          <w:rFonts w:hint="cs"/>
          <w:rtl/>
        </w:rPr>
      </w:pPr>
      <w:r>
        <w:rPr>
          <w:rFonts w:hint="cs"/>
          <w:rtl/>
        </w:rPr>
        <w:t>אני מודה לך, אדוני, מייד אני מסיים.</w:t>
      </w:r>
    </w:p>
    <w:p w14:paraId="72A980C7" w14:textId="77777777" w:rsidR="00000000" w:rsidRDefault="00E52DD3">
      <w:pPr>
        <w:pStyle w:val="a"/>
        <w:rPr>
          <w:rFonts w:hint="cs"/>
          <w:rtl/>
        </w:rPr>
      </w:pPr>
    </w:p>
    <w:p w14:paraId="6BBE4010" w14:textId="77777777" w:rsidR="00000000" w:rsidRDefault="00E52DD3">
      <w:pPr>
        <w:pStyle w:val="a"/>
        <w:rPr>
          <w:rFonts w:hint="cs"/>
          <w:rtl/>
        </w:rPr>
      </w:pPr>
      <w:r>
        <w:rPr>
          <w:rFonts w:hint="cs"/>
          <w:rtl/>
        </w:rPr>
        <w:t xml:space="preserve">ומעניין, אדוני השר, וזו שאלתי - שאותה פרוצדורה לא ננקטת כלפי שום עולה אחר, רק </w:t>
      </w:r>
      <w:r>
        <w:rPr>
          <w:rFonts w:hint="cs"/>
          <w:rtl/>
        </w:rPr>
        <w:t>כלפי יהודים באתיופיה.</w:t>
      </w:r>
    </w:p>
    <w:p w14:paraId="7CAC83B2" w14:textId="77777777" w:rsidR="00000000" w:rsidRDefault="00E52DD3">
      <w:pPr>
        <w:pStyle w:val="ad"/>
        <w:rPr>
          <w:rtl/>
        </w:rPr>
      </w:pPr>
      <w:r>
        <w:rPr>
          <w:rtl/>
        </w:rPr>
        <w:br/>
        <w:t>היו"ר ראובן ריבלין:</w:t>
      </w:r>
    </w:p>
    <w:p w14:paraId="0145346F" w14:textId="77777777" w:rsidR="00000000" w:rsidRDefault="00E52DD3">
      <w:pPr>
        <w:pStyle w:val="a"/>
        <w:rPr>
          <w:rtl/>
        </w:rPr>
      </w:pPr>
    </w:p>
    <w:p w14:paraId="56F94809" w14:textId="77777777" w:rsidR="00000000" w:rsidRDefault="00E52DD3">
      <w:pPr>
        <w:pStyle w:val="a"/>
        <w:rPr>
          <w:rFonts w:hint="cs"/>
          <w:rtl/>
        </w:rPr>
      </w:pPr>
      <w:r>
        <w:rPr>
          <w:rFonts w:hint="cs"/>
          <w:rtl/>
        </w:rPr>
        <w:t>תודה רבה. חבר הכנסת טלב אלסאנע.</w:t>
      </w:r>
    </w:p>
    <w:p w14:paraId="344D6693" w14:textId="77777777" w:rsidR="00000000" w:rsidRDefault="00E52DD3">
      <w:pPr>
        <w:pStyle w:val="a"/>
        <w:rPr>
          <w:rFonts w:hint="cs"/>
          <w:rtl/>
        </w:rPr>
      </w:pPr>
    </w:p>
    <w:p w14:paraId="1864EA86" w14:textId="77777777" w:rsidR="00000000" w:rsidRDefault="00E52DD3">
      <w:pPr>
        <w:pStyle w:val="a"/>
        <w:rPr>
          <w:rFonts w:hint="cs"/>
          <w:rtl/>
        </w:rPr>
      </w:pPr>
      <w:r>
        <w:rPr>
          <w:rFonts w:hint="cs"/>
          <w:rtl/>
        </w:rPr>
        <w:t>חברת הכנסת תמיר, את צריכה להבין, שכאשר יש שאילתא בעל-פה, שניים מצביעים מראש שהם מבקשים שאלה נוספת, והשניים הראשונים שתופסים את עיניו של מזכיר הכנסת הם אלה - - -</w:t>
      </w:r>
    </w:p>
    <w:p w14:paraId="7285D757" w14:textId="77777777" w:rsidR="00000000" w:rsidRDefault="00E52DD3">
      <w:pPr>
        <w:pStyle w:val="ac"/>
        <w:rPr>
          <w:rtl/>
        </w:rPr>
      </w:pPr>
      <w:r>
        <w:rPr>
          <w:rtl/>
        </w:rPr>
        <w:br/>
        <w:t>יולי תמיר (העבודה</w:t>
      </w:r>
      <w:r>
        <w:rPr>
          <w:rtl/>
        </w:rPr>
        <w:t>-מימד):</w:t>
      </w:r>
    </w:p>
    <w:p w14:paraId="13A31B72" w14:textId="77777777" w:rsidR="00000000" w:rsidRDefault="00E52DD3">
      <w:pPr>
        <w:pStyle w:val="a"/>
        <w:rPr>
          <w:rtl/>
        </w:rPr>
      </w:pPr>
    </w:p>
    <w:p w14:paraId="73609B2F" w14:textId="77777777" w:rsidR="00000000" w:rsidRDefault="00E52DD3">
      <w:pPr>
        <w:pStyle w:val="a"/>
        <w:rPr>
          <w:rFonts w:hint="cs"/>
          <w:rtl/>
        </w:rPr>
      </w:pPr>
      <w:r>
        <w:rPr>
          <w:rFonts w:hint="cs"/>
          <w:rtl/>
        </w:rPr>
        <w:t xml:space="preserve">כבודו לא ראה אותי כשהצבעתי. </w:t>
      </w:r>
    </w:p>
    <w:p w14:paraId="5C2E51CF" w14:textId="77777777" w:rsidR="00000000" w:rsidRDefault="00E52DD3">
      <w:pPr>
        <w:pStyle w:val="ad"/>
        <w:rPr>
          <w:rtl/>
        </w:rPr>
      </w:pPr>
      <w:r>
        <w:rPr>
          <w:rtl/>
        </w:rPr>
        <w:br/>
        <w:t>היו"ר ראובן ריבלין:</w:t>
      </w:r>
    </w:p>
    <w:p w14:paraId="7805563A" w14:textId="77777777" w:rsidR="00000000" w:rsidRDefault="00E52DD3">
      <w:pPr>
        <w:pStyle w:val="a"/>
        <w:rPr>
          <w:rtl/>
        </w:rPr>
      </w:pPr>
    </w:p>
    <w:p w14:paraId="7FC9DBB6" w14:textId="77777777" w:rsidR="00000000" w:rsidRDefault="00E52DD3">
      <w:pPr>
        <w:pStyle w:val="a"/>
        <w:rPr>
          <w:rFonts w:hint="cs"/>
          <w:rtl/>
        </w:rPr>
      </w:pPr>
      <w:r>
        <w:rPr>
          <w:rFonts w:hint="cs"/>
          <w:rtl/>
        </w:rPr>
        <w:t>סליחה. אני הסתכלתי, שאלתי אפילו את חבר הכנסת פינס אם הוא רוצה, כי באותה עת לא היה איש.</w:t>
      </w:r>
    </w:p>
    <w:p w14:paraId="7DFEE401" w14:textId="77777777" w:rsidR="00000000" w:rsidRDefault="00E52DD3">
      <w:pPr>
        <w:pStyle w:val="ac"/>
        <w:rPr>
          <w:rtl/>
        </w:rPr>
      </w:pPr>
      <w:r>
        <w:rPr>
          <w:rtl/>
        </w:rPr>
        <w:br/>
        <w:t>אופיר פינס-פז (העבודה-מימד):</w:t>
      </w:r>
    </w:p>
    <w:p w14:paraId="367DE330" w14:textId="77777777" w:rsidR="00000000" w:rsidRDefault="00E52DD3">
      <w:pPr>
        <w:pStyle w:val="a"/>
        <w:rPr>
          <w:rtl/>
        </w:rPr>
      </w:pPr>
    </w:p>
    <w:p w14:paraId="168186C6" w14:textId="77777777" w:rsidR="00000000" w:rsidRDefault="00E52DD3">
      <w:pPr>
        <w:pStyle w:val="a"/>
        <w:rPr>
          <w:rFonts w:hint="cs"/>
          <w:rtl/>
        </w:rPr>
      </w:pPr>
      <w:r>
        <w:rPr>
          <w:rFonts w:hint="cs"/>
          <w:rtl/>
        </w:rPr>
        <w:t>עכשיו אני רוצה - - -</w:t>
      </w:r>
    </w:p>
    <w:p w14:paraId="021C27B6" w14:textId="77777777" w:rsidR="00000000" w:rsidRDefault="00E52DD3">
      <w:pPr>
        <w:pStyle w:val="ad"/>
        <w:rPr>
          <w:rtl/>
        </w:rPr>
      </w:pPr>
      <w:r>
        <w:rPr>
          <w:rtl/>
        </w:rPr>
        <w:br/>
        <w:t>היו"ר ראובן ריבלין:</w:t>
      </w:r>
    </w:p>
    <w:p w14:paraId="0D2C1310" w14:textId="77777777" w:rsidR="00000000" w:rsidRDefault="00E52DD3">
      <w:pPr>
        <w:pStyle w:val="a"/>
        <w:rPr>
          <w:rtl/>
        </w:rPr>
      </w:pPr>
    </w:p>
    <w:p w14:paraId="6EE40B27" w14:textId="77777777" w:rsidR="00000000" w:rsidRDefault="00E52DD3">
      <w:pPr>
        <w:pStyle w:val="a"/>
        <w:rPr>
          <w:rFonts w:hint="cs"/>
          <w:rtl/>
        </w:rPr>
      </w:pPr>
      <w:r>
        <w:rPr>
          <w:rFonts w:hint="cs"/>
          <w:rtl/>
        </w:rPr>
        <w:t>בבקשה, חבר הכנסת טלב אלסאנע.</w:t>
      </w:r>
    </w:p>
    <w:p w14:paraId="3D8CCCCC" w14:textId="77777777" w:rsidR="00000000" w:rsidRDefault="00E52DD3">
      <w:pPr>
        <w:pStyle w:val="Speaker"/>
        <w:rPr>
          <w:rtl/>
        </w:rPr>
      </w:pPr>
      <w:r>
        <w:rPr>
          <w:rtl/>
        </w:rPr>
        <w:br/>
      </w:r>
      <w:bookmarkStart w:id="21" w:name="FS000000549T21_05_2003_12_11_16"/>
      <w:bookmarkEnd w:id="21"/>
      <w:r>
        <w:rPr>
          <w:rtl/>
        </w:rPr>
        <w:t>טלב א</w:t>
      </w:r>
      <w:r>
        <w:rPr>
          <w:rtl/>
        </w:rPr>
        <w:t>לסאנע (רע"ם):</w:t>
      </w:r>
    </w:p>
    <w:p w14:paraId="5D997F8E" w14:textId="77777777" w:rsidR="00000000" w:rsidRDefault="00E52DD3">
      <w:pPr>
        <w:pStyle w:val="a"/>
        <w:rPr>
          <w:rtl/>
        </w:rPr>
      </w:pPr>
    </w:p>
    <w:p w14:paraId="64BF556F" w14:textId="77777777" w:rsidR="00000000" w:rsidRDefault="00E52DD3">
      <w:pPr>
        <w:pStyle w:val="a"/>
        <w:rPr>
          <w:rFonts w:hint="cs"/>
          <w:rtl/>
        </w:rPr>
      </w:pPr>
      <w:r>
        <w:rPr>
          <w:rFonts w:hint="cs"/>
          <w:rtl/>
        </w:rPr>
        <w:t>אדוני היושב-ראש, חברי הכנסת, כבוד השר, אני מברך אותך על היוזמה לעשות בדיקה בכל הסוגיה של מתן אזרחויות והמדיניות של מתן היתרי כניסה.</w:t>
      </w:r>
    </w:p>
    <w:p w14:paraId="1B3D5DEA" w14:textId="77777777" w:rsidR="00000000" w:rsidRDefault="00E52DD3">
      <w:pPr>
        <w:pStyle w:val="a"/>
        <w:rPr>
          <w:rFonts w:hint="cs"/>
          <w:rtl/>
        </w:rPr>
      </w:pPr>
    </w:p>
    <w:p w14:paraId="1C48A4A4" w14:textId="77777777" w:rsidR="00000000" w:rsidRDefault="00E52DD3">
      <w:pPr>
        <w:pStyle w:val="a"/>
        <w:rPr>
          <w:rFonts w:hint="cs"/>
          <w:rtl/>
        </w:rPr>
      </w:pPr>
      <w:r>
        <w:rPr>
          <w:rFonts w:hint="cs"/>
          <w:rtl/>
        </w:rPr>
        <w:t>השאלה שלי - שר הפנים דאז, אלי ישי, קיבל החלטה בכל הנוגע לאיחוד משפחות - החלטה שלדעתי היא כללית, גורפת, שגורמ</w:t>
      </w:r>
      <w:r>
        <w:rPr>
          <w:rFonts w:hint="cs"/>
          <w:rtl/>
        </w:rPr>
        <w:t>ת נזק אדיר למאות משפחות שיש להן ילדים, כשלבת-הזוג יש  אזרחות של מדינה אחרת ובן-הזוג הוא ישראלי. הילדים נולדו כאן, לאמא שלהם אין היתר כניסה, דבר הפוגע באיחוד המשפחות, בתא המשפחתי, ופוגע בכבוד האדם וחירותו. זה חלק מכבוד האדם שבני המשפחה גם יחיו ביחד. מהם הקר</w:t>
      </w:r>
      <w:r>
        <w:rPr>
          <w:rFonts w:hint="cs"/>
          <w:rtl/>
        </w:rPr>
        <w:t>יטריונים החדשים בסוגיית איחוד המשפחות? האם החלטת שר הפנים הקודמת בעינה, או שאתה עורך בדיקה מחדש של הסוגיה הזאת? תודה רבה.</w:t>
      </w:r>
    </w:p>
    <w:p w14:paraId="29E0D7C2" w14:textId="77777777" w:rsidR="00000000" w:rsidRDefault="00E52DD3">
      <w:pPr>
        <w:pStyle w:val="ad"/>
        <w:rPr>
          <w:rtl/>
        </w:rPr>
      </w:pPr>
      <w:r>
        <w:rPr>
          <w:rtl/>
        </w:rPr>
        <w:br/>
        <w:t>היו"ר ראובן ריבלין:</w:t>
      </w:r>
    </w:p>
    <w:p w14:paraId="31C1FF73" w14:textId="77777777" w:rsidR="00000000" w:rsidRDefault="00E52DD3">
      <w:pPr>
        <w:pStyle w:val="a"/>
        <w:rPr>
          <w:rtl/>
        </w:rPr>
      </w:pPr>
    </w:p>
    <w:p w14:paraId="7A71ADAC" w14:textId="77777777" w:rsidR="00000000" w:rsidRDefault="00E52DD3">
      <w:pPr>
        <w:pStyle w:val="a"/>
        <w:rPr>
          <w:rFonts w:hint="cs"/>
          <w:rtl/>
        </w:rPr>
      </w:pPr>
      <w:r>
        <w:rPr>
          <w:rFonts w:hint="cs"/>
          <w:rtl/>
        </w:rPr>
        <w:t>תודה רבה לחבר הכנסת טלב אלסאנע. כבוד שר הפנים ישיב לשלושת השואלים אם ימצא לנכון.</w:t>
      </w:r>
    </w:p>
    <w:p w14:paraId="7620A9F3" w14:textId="77777777" w:rsidR="00000000" w:rsidRDefault="00E52DD3">
      <w:pPr>
        <w:pStyle w:val="Speaker"/>
        <w:rPr>
          <w:rtl/>
        </w:rPr>
      </w:pPr>
      <w:r>
        <w:rPr>
          <w:rtl/>
        </w:rPr>
        <w:br/>
      </w:r>
      <w:bookmarkStart w:id="22" w:name="FS000000519T21_05_2003_12_16_09"/>
      <w:bookmarkEnd w:id="22"/>
      <w:r>
        <w:rPr>
          <w:rtl/>
        </w:rPr>
        <w:t>שר הפנים אברהם פורז:</w:t>
      </w:r>
    </w:p>
    <w:p w14:paraId="5E24C2E4" w14:textId="77777777" w:rsidR="00000000" w:rsidRDefault="00E52DD3">
      <w:pPr>
        <w:pStyle w:val="a"/>
        <w:rPr>
          <w:rtl/>
        </w:rPr>
      </w:pPr>
    </w:p>
    <w:p w14:paraId="43558928" w14:textId="77777777" w:rsidR="00000000" w:rsidRDefault="00E52DD3">
      <w:pPr>
        <w:pStyle w:val="a"/>
        <w:rPr>
          <w:rFonts w:hint="cs"/>
          <w:rtl/>
        </w:rPr>
      </w:pPr>
      <w:r>
        <w:rPr>
          <w:rFonts w:hint="cs"/>
          <w:rtl/>
        </w:rPr>
        <w:t>לשאלתו ש</w:t>
      </w:r>
      <w:r>
        <w:rPr>
          <w:rFonts w:hint="cs"/>
          <w:rtl/>
        </w:rPr>
        <w:t>ל חבר הכנסת נסים זאב: א. לפי מיטב ידיעתי, אין באתיופיה רעידת אדמה; ב. העם האתיופי כולו במצוקה גדולה, והיהודים שנמצאים שם נמצאים באותה מצוקה כמו אחרים.</w:t>
      </w:r>
    </w:p>
    <w:p w14:paraId="437BA5B0" w14:textId="77777777" w:rsidR="00000000" w:rsidRDefault="00E52DD3">
      <w:pPr>
        <w:pStyle w:val="a"/>
        <w:rPr>
          <w:rFonts w:hint="cs"/>
          <w:rtl/>
        </w:rPr>
      </w:pPr>
    </w:p>
    <w:p w14:paraId="799028D3" w14:textId="77777777" w:rsidR="00000000" w:rsidRDefault="00E52DD3">
      <w:pPr>
        <w:pStyle w:val="a"/>
        <w:rPr>
          <w:rFonts w:hint="cs"/>
          <w:rtl/>
        </w:rPr>
      </w:pPr>
      <w:r>
        <w:rPr>
          <w:rFonts w:hint="cs"/>
          <w:rtl/>
        </w:rPr>
        <w:t>אבל, אני רוצה לציין שהחלטת הממשלה אמרה, בין היתר - יש לדאוג להגברת הסיוע ההומניטרי לתושבי המתחמים באדיס-</w:t>
      </w:r>
      <w:r>
        <w:rPr>
          <w:rFonts w:hint="cs"/>
          <w:rtl/>
        </w:rPr>
        <w:t>אבבה ובגונדר, עד להבאת יושביהם לישראל, ולשם כך יש לבוא בדברים עם הסוכנות היהודית ועם ארגוני הסיוע היהודיים הפועלים באתיופיה. ואכן, לפי מיטב ידיעתי, היתה פנייה אל ה"ג'וינט" בעיקר, כדי לסייע סיוע הומניטרי. אני חושב שאסור לתת לאנשים האלה לסבול שם. גם אם יש עי</w:t>
      </w:r>
      <w:r>
        <w:rPr>
          <w:rFonts w:hint="cs"/>
          <w:rtl/>
        </w:rPr>
        <w:t xml:space="preserve">כובים בעלייתם לארץ, צריך לתת להם את הסיוע ההומניטרי, אבל זה לא מצב של רעידת אדמה. </w:t>
      </w:r>
    </w:p>
    <w:p w14:paraId="2A7B2954" w14:textId="77777777" w:rsidR="00000000" w:rsidRDefault="00E52DD3">
      <w:pPr>
        <w:pStyle w:val="a"/>
        <w:rPr>
          <w:rFonts w:hint="cs"/>
          <w:rtl/>
        </w:rPr>
      </w:pPr>
    </w:p>
    <w:p w14:paraId="51ED4CF6" w14:textId="77777777" w:rsidR="00000000" w:rsidRDefault="00E52DD3">
      <w:pPr>
        <w:pStyle w:val="a"/>
        <w:rPr>
          <w:rFonts w:hint="cs"/>
          <w:rtl/>
        </w:rPr>
      </w:pPr>
      <w:r>
        <w:rPr>
          <w:rFonts w:hint="cs"/>
          <w:rtl/>
        </w:rPr>
        <w:t>אשר לשאלתו של חבר הכנסת נסים דהן - צר לי לומר לו, אבל לפי האורתודוקסיה הדתית בארץ - הרבנות הראשית - הם אינם יהודים.</w:t>
      </w:r>
    </w:p>
    <w:p w14:paraId="17AE6438" w14:textId="77777777" w:rsidR="00000000" w:rsidRDefault="00E52DD3">
      <w:pPr>
        <w:pStyle w:val="ac"/>
        <w:rPr>
          <w:rtl/>
        </w:rPr>
      </w:pPr>
      <w:r>
        <w:rPr>
          <w:rtl/>
        </w:rPr>
        <w:br/>
        <w:t>ישראל אייכלר (יהדות התורה):</w:t>
      </w:r>
    </w:p>
    <w:p w14:paraId="18476C92" w14:textId="77777777" w:rsidR="00000000" w:rsidRDefault="00E52DD3">
      <w:pPr>
        <w:pStyle w:val="a"/>
        <w:rPr>
          <w:rtl/>
        </w:rPr>
      </w:pPr>
    </w:p>
    <w:p w14:paraId="071CE7AC" w14:textId="77777777" w:rsidR="00000000" w:rsidRDefault="00E52DD3">
      <w:pPr>
        <w:pStyle w:val="a"/>
        <w:rPr>
          <w:rFonts w:hint="cs"/>
          <w:rtl/>
        </w:rPr>
      </w:pPr>
      <w:r>
        <w:rPr>
          <w:rFonts w:hint="cs"/>
          <w:rtl/>
        </w:rPr>
        <w:t>אין דבר כזה, אורתודוקסיה.</w:t>
      </w:r>
    </w:p>
    <w:p w14:paraId="7AF061A9" w14:textId="77777777" w:rsidR="00000000" w:rsidRDefault="00E52DD3">
      <w:pPr>
        <w:pStyle w:val="SpeakerCon"/>
        <w:rPr>
          <w:rtl/>
        </w:rPr>
      </w:pPr>
      <w:r>
        <w:rPr>
          <w:rtl/>
        </w:rPr>
        <w:br/>
      </w:r>
      <w:bookmarkStart w:id="23" w:name="FS000000519T21_05_2003_12_21_00C"/>
      <w:bookmarkEnd w:id="23"/>
      <w:r>
        <w:rPr>
          <w:rtl/>
        </w:rPr>
        <w:t>שר הפנים אברהם פורז:</w:t>
      </w:r>
    </w:p>
    <w:p w14:paraId="72DF88BA" w14:textId="77777777" w:rsidR="00000000" w:rsidRDefault="00E52DD3">
      <w:pPr>
        <w:pStyle w:val="a"/>
        <w:rPr>
          <w:rtl/>
        </w:rPr>
      </w:pPr>
    </w:p>
    <w:p w14:paraId="048D3CFD" w14:textId="77777777" w:rsidR="00000000" w:rsidRDefault="00E52DD3">
      <w:pPr>
        <w:pStyle w:val="a"/>
        <w:rPr>
          <w:rFonts w:hint="cs"/>
          <w:rtl/>
        </w:rPr>
      </w:pPr>
      <w:r>
        <w:rPr>
          <w:rFonts w:hint="cs"/>
          <w:rtl/>
        </w:rPr>
        <w:t>הרבנות הראשית.</w:t>
      </w:r>
    </w:p>
    <w:p w14:paraId="39695B4D" w14:textId="77777777" w:rsidR="00000000" w:rsidRDefault="00E52DD3">
      <w:pPr>
        <w:pStyle w:val="ac"/>
        <w:rPr>
          <w:rtl/>
        </w:rPr>
      </w:pPr>
      <w:r>
        <w:rPr>
          <w:rtl/>
        </w:rPr>
        <w:br/>
        <w:t>ישראל אייכלר (יהדות התורה):</w:t>
      </w:r>
    </w:p>
    <w:p w14:paraId="19E064F4" w14:textId="77777777" w:rsidR="00000000" w:rsidRDefault="00E52DD3">
      <w:pPr>
        <w:pStyle w:val="a"/>
        <w:rPr>
          <w:rtl/>
        </w:rPr>
      </w:pPr>
    </w:p>
    <w:p w14:paraId="508D9F29" w14:textId="77777777" w:rsidR="00000000" w:rsidRDefault="00E52DD3">
      <w:pPr>
        <w:pStyle w:val="a"/>
        <w:rPr>
          <w:rFonts w:hint="cs"/>
          <w:rtl/>
        </w:rPr>
      </w:pPr>
      <w:r>
        <w:rPr>
          <w:rFonts w:hint="cs"/>
          <w:rtl/>
        </w:rPr>
        <w:t>אין דבר כזה אורתודוקסיה. אני רוצה להבין - - - אין מלה כזאת - - -</w:t>
      </w:r>
    </w:p>
    <w:p w14:paraId="641FBC69" w14:textId="77777777" w:rsidR="00000000" w:rsidRDefault="00E52DD3">
      <w:pPr>
        <w:pStyle w:val="SpeakerCon"/>
        <w:rPr>
          <w:rtl/>
        </w:rPr>
      </w:pPr>
      <w:r>
        <w:rPr>
          <w:rtl/>
        </w:rPr>
        <w:br/>
      </w:r>
      <w:bookmarkStart w:id="24" w:name="FS000000519T21_05_2003_12_21_30C"/>
      <w:bookmarkEnd w:id="24"/>
      <w:r>
        <w:rPr>
          <w:rtl/>
        </w:rPr>
        <w:t>שר הפנים אברהם פורז:</w:t>
      </w:r>
    </w:p>
    <w:p w14:paraId="308C0427" w14:textId="77777777" w:rsidR="00000000" w:rsidRDefault="00E52DD3">
      <w:pPr>
        <w:pStyle w:val="a"/>
        <w:rPr>
          <w:rtl/>
        </w:rPr>
      </w:pPr>
    </w:p>
    <w:p w14:paraId="06881740" w14:textId="77777777" w:rsidR="00000000" w:rsidRDefault="00E52DD3">
      <w:pPr>
        <w:pStyle w:val="a"/>
        <w:rPr>
          <w:rFonts w:hint="cs"/>
          <w:rtl/>
        </w:rPr>
      </w:pPr>
      <w:r>
        <w:rPr>
          <w:rFonts w:hint="cs"/>
          <w:rtl/>
        </w:rPr>
        <w:t>אז עכשיו אתה תבין. בהחלטת הממשלה -</w:t>
      </w:r>
      <w:r>
        <w:rPr>
          <w:rtl/>
        </w:rPr>
        <w:softHyphen/>
      </w:r>
      <w:r>
        <w:rPr>
          <w:rtl/>
        </w:rPr>
        <w:softHyphen/>
        <w:t xml:space="preserve"> - - </w:t>
      </w:r>
    </w:p>
    <w:p w14:paraId="2DF0A5E1" w14:textId="77777777" w:rsidR="00000000" w:rsidRDefault="00E52DD3">
      <w:pPr>
        <w:pStyle w:val="ad"/>
        <w:rPr>
          <w:rtl/>
        </w:rPr>
      </w:pPr>
      <w:r>
        <w:rPr>
          <w:rtl/>
        </w:rPr>
        <w:br/>
        <w:t>היו"ר ראובן ריבלין:</w:t>
      </w:r>
    </w:p>
    <w:p w14:paraId="041861FD" w14:textId="77777777" w:rsidR="00000000" w:rsidRDefault="00E52DD3">
      <w:pPr>
        <w:pStyle w:val="a"/>
        <w:rPr>
          <w:rtl/>
        </w:rPr>
      </w:pPr>
    </w:p>
    <w:p w14:paraId="3673D1B2" w14:textId="77777777" w:rsidR="00000000" w:rsidRDefault="00E52DD3">
      <w:pPr>
        <w:pStyle w:val="a"/>
        <w:rPr>
          <w:rFonts w:hint="cs"/>
          <w:rtl/>
        </w:rPr>
      </w:pPr>
      <w:r>
        <w:rPr>
          <w:rFonts w:hint="cs"/>
          <w:rtl/>
        </w:rPr>
        <w:t>חבר הכנסת אייכלר, הוא הבין את הערתך.</w:t>
      </w:r>
      <w:r>
        <w:rPr>
          <w:rFonts w:hint="cs"/>
          <w:rtl/>
        </w:rPr>
        <w:t xml:space="preserve"> </w:t>
      </w:r>
    </w:p>
    <w:p w14:paraId="144068A4" w14:textId="77777777" w:rsidR="00000000" w:rsidRDefault="00E52DD3">
      <w:pPr>
        <w:pStyle w:val="SpeakerCon"/>
        <w:rPr>
          <w:rtl/>
        </w:rPr>
      </w:pPr>
      <w:r>
        <w:rPr>
          <w:rtl/>
        </w:rPr>
        <w:br/>
      </w:r>
      <w:bookmarkStart w:id="25" w:name="FS000000519T21_05_2003_12_22_31C"/>
      <w:bookmarkEnd w:id="25"/>
      <w:r>
        <w:rPr>
          <w:rtl/>
        </w:rPr>
        <w:t>שר הפנים אברהם פורז:</w:t>
      </w:r>
    </w:p>
    <w:p w14:paraId="05FB204B" w14:textId="77777777" w:rsidR="00000000" w:rsidRDefault="00E52DD3">
      <w:pPr>
        <w:pStyle w:val="a"/>
        <w:rPr>
          <w:rtl/>
        </w:rPr>
      </w:pPr>
    </w:p>
    <w:p w14:paraId="0E128004" w14:textId="77777777" w:rsidR="00000000" w:rsidRDefault="00E52DD3">
      <w:pPr>
        <w:pStyle w:val="a"/>
        <w:rPr>
          <w:rFonts w:hint="cs"/>
          <w:rtl/>
        </w:rPr>
      </w:pPr>
      <w:r>
        <w:rPr>
          <w:rFonts w:hint="cs"/>
          <w:rtl/>
        </w:rPr>
        <w:t>יכול להיות שהתנועה הרפורמית היתה מתייחסת אליהם ביתר סלחנות - זה מה שהתכוונתי.</w:t>
      </w:r>
    </w:p>
    <w:p w14:paraId="76C5D7B7" w14:textId="77777777" w:rsidR="00000000" w:rsidRDefault="00E52DD3">
      <w:pPr>
        <w:pStyle w:val="ac"/>
        <w:rPr>
          <w:rtl/>
        </w:rPr>
      </w:pPr>
      <w:r>
        <w:rPr>
          <w:rtl/>
        </w:rPr>
        <w:br/>
        <w:t>ישראל אייכלר (יהדות התורה):</w:t>
      </w:r>
    </w:p>
    <w:p w14:paraId="1EF18583" w14:textId="77777777" w:rsidR="00000000" w:rsidRDefault="00E52DD3">
      <w:pPr>
        <w:pStyle w:val="a"/>
        <w:rPr>
          <w:rtl/>
        </w:rPr>
      </w:pPr>
    </w:p>
    <w:p w14:paraId="329BBA26" w14:textId="77777777" w:rsidR="00000000" w:rsidRDefault="00E52DD3">
      <w:pPr>
        <w:pStyle w:val="a"/>
        <w:rPr>
          <w:rFonts w:hint="cs"/>
          <w:rtl/>
        </w:rPr>
      </w:pPr>
      <w:r>
        <w:rPr>
          <w:rFonts w:hint="cs"/>
          <w:rtl/>
        </w:rPr>
        <w:t>יש יהדות ויש נצרות - - -</w:t>
      </w:r>
    </w:p>
    <w:p w14:paraId="1B410931" w14:textId="77777777" w:rsidR="00000000" w:rsidRDefault="00E52DD3">
      <w:pPr>
        <w:pStyle w:val="ad"/>
        <w:rPr>
          <w:rtl/>
        </w:rPr>
      </w:pPr>
      <w:r>
        <w:rPr>
          <w:rtl/>
        </w:rPr>
        <w:br/>
        <w:t>היו"ר ראובן ריבלין:</w:t>
      </w:r>
    </w:p>
    <w:p w14:paraId="290A57EC" w14:textId="77777777" w:rsidR="00000000" w:rsidRDefault="00E52DD3">
      <w:pPr>
        <w:pStyle w:val="a"/>
        <w:rPr>
          <w:rtl/>
        </w:rPr>
      </w:pPr>
    </w:p>
    <w:p w14:paraId="0CDBB847" w14:textId="77777777" w:rsidR="00000000" w:rsidRDefault="00E52DD3">
      <w:pPr>
        <w:pStyle w:val="a"/>
        <w:rPr>
          <w:rFonts w:hint="cs"/>
          <w:rtl/>
        </w:rPr>
      </w:pPr>
      <w:r>
        <w:rPr>
          <w:rFonts w:hint="cs"/>
          <w:rtl/>
        </w:rPr>
        <w:t>חבר הכנסת אייכלר, עכשיו לא הדיון על מיהו יהודי.</w:t>
      </w:r>
    </w:p>
    <w:p w14:paraId="64393077" w14:textId="77777777" w:rsidR="00000000" w:rsidRDefault="00E52DD3">
      <w:pPr>
        <w:pStyle w:val="SpeakerCon"/>
        <w:rPr>
          <w:rtl/>
        </w:rPr>
      </w:pPr>
      <w:r>
        <w:rPr>
          <w:rtl/>
        </w:rPr>
        <w:br/>
      </w:r>
      <w:bookmarkStart w:id="26" w:name="FS000000519T21_05_2003_12_24_06C"/>
      <w:bookmarkEnd w:id="26"/>
      <w:r>
        <w:rPr>
          <w:rtl/>
        </w:rPr>
        <w:t>שר הפנים אברהם פורז:</w:t>
      </w:r>
    </w:p>
    <w:p w14:paraId="010539AC" w14:textId="77777777" w:rsidR="00000000" w:rsidRDefault="00E52DD3">
      <w:pPr>
        <w:pStyle w:val="a"/>
        <w:rPr>
          <w:rtl/>
        </w:rPr>
      </w:pPr>
    </w:p>
    <w:p w14:paraId="4082394D" w14:textId="77777777" w:rsidR="00000000" w:rsidRDefault="00E52DD3">
      <w:pPr>
        <w:pStyle w:val="a"/>
        <w:rPr>
          <w:rFonts w:hint="cs"/>
          <w:rtl/>
        </w:rPr>
      </w:pPr>
      <w:r>
        <w:rPr>
          <w:rFonts w:hint="cs"/>
          <w:rtl/>
        </w:rPr>
        <w:t>אני ש</w:t>
      </w:r>
      <w:r>
        <w:rPr>
          <w:rFonts w:hint="cs"/>
          <w:rtl/>
        </w:rPr>
        <w:t>מח שחבר הכנסת אייכלר שותף לדעתי על חלק ממהלכיה של הרבנות הראשית - -</w:t>
      </w:r>
    </w:p>
    <w:p w14:paraId="5EDD1331" w14:textId="77777777" w:rsidR="00000000" w:rsidRDefault="00E52DD3">
      <w:pPr>
        <w:pStyle w:val="ac"/>
        <w:rPr>
          <w:rtl/>
        </w:rPr>
      </w:pPr>
      <w:r>
        <w:rPr>
          <w:rtl/>
        </w:rPr>
        <w:br/>
        <w:t>ישראל אייכלר (יהדות התורה):</w:t>
      </w:r>
    </w:p>
    <w:p w14:paraId="62362A65" w14:textId="77777777" w:rsidR="00000000" w:rsidRDefault="00E52DD3">
      <w:pPr>
        <w:pStyle w:val="a"/>
        <w:rPr>
          <w:rtl/>
        </w:rPr>
      </w:pPr>
    </w:p>
    <w:p w14:paraId="53055E99" w14:textId="77777777" w:rsidR="00000000" w:rsidRDefault="00E52DD3">
      <w:pPr>
        <w:pStyle w:val="a"/>
        <w:rPr>
          <w:rFonts w:hint="cs"/>
          <w:rtl/>
        </w:rPr>
      </w:pPr>
      <w:r>
        <w:rPr>
          <w:rFonts w:hint="cs"/>
          <w:rtl/>
        </w:rPr>
        <w:t xml:space="preserve">אני לא שותף - - - בשום דבר בעולם. </w:t>
      </w:r>
    </w:p>
    <w:p w14:paraId="100B01BB" w14:textId="77777777" w:rsidR="00000000" w:rsidRDefault="00E52DD3">
      <w:pPr>
        <w:pStyle w:val="SpeakerCon"/>
        <w:rPr>
          <w:rtl/>
        </w:rPr>
      </w:pPr>
      <w:r>
        <w:rPr>
          <w:rtl/>
        </w:rPr>
        <w:br/>
      </w:r>
      <w:bookmarkStart w:id="27" w:name="FS000000519T21_05_2003_12_24_57C"/>
      <w:bookmarkEnd w:id="27"/>
      <w:r>
        <w:rPr>
          <w:rtl/>
        </w:rPr>
        <w:t>שר הפנים אברהם פורז:</w:t>
      </w:r>
    </w:p>
    <w:p w14:paraId="114E16DD" w14:textId="77777777" w:rsidR="00000000" w:rsidRDefault="00E52DD3">
      <w:pPr>
        <w:pStyle w:val="a"/>
        <w:rPr>
          <w:rtl/>
        </w:rPr>
      </w:pPr>
    </w:p>
    <w:p w14:paraId="7BCFCB09" w14:textId="77777777" w:rsidR="00000000" w:rsidRDefault="00E52DD3">
      <w:pPr>
        <w:pStyle w:val="a"/>
        <w:rPr>
          <w:rFonts w:hint="cs"/>
          <w:rtl/>
        </w:rPr>
      </w:pPr>
      <w:r>
        <w:rPr>
          <w:rFonts w:hint="cs"/>
          <w:rtl/>
        </w:rPr>
        <w:t>- - זה משמח אותי, אבל הרבנות הראשית והרבנים קובעים - קבעו - שהם אינם יהודים - -</w:t>
      </w:r>
    </w:p>
    <w:p w14:paraId="6DAD25A8" w14:textId="77777777" w:rsidR="00000000" w:rsidRDefault="00E52DD3">
      <w:pPr>
        <w:pStyle w:val="ac"/>
        <w:rPr>
          <w:rtl/>
        </w:rPr>
      </w:pPr>
      <w:r>
        <w:rPr>
          <w:rtl/>
        </w:rPr>
        <w:br/>
        <w:t>נסים דהן (ש"ס):</w:t>
      </w:r>
    </w:p>
    <w:p w14:paraId="268A94F2" w14:textId="77777777" w:rsidR="00000000" w:rsidRDefault="00E52DD3">
      <w:pPr>
        <w:pStyle w:val="a"/>
        <w:rPr>
          <w:rtl/>
        </w:rPr>
      </w:pPr>
    </w:p>
    <w:p w14:paraId="2D80C595" w14:textId="77777777" w:rsidR="00000000" w:rsidRDefault="00E52DD3">
      <w:pPr>
        <w:pStyle w:val="a"/>
        <w:rPr>
          <w:rFonts w:hint="cs"/>
          <w:rtl/>
        </w:rPr>
      </w:pPr>
      <w:r>
        <w:rPr>
          <w:rFonts w:hint="cs"/>
          <w:rtl/>
        </w:rPr>
        <w:t>זה</w:t>
      </w:r>
      <w:r>
        <w:rPr>
          <w:rFonts w:hint="cs"/>
          <w:rtl/>
        </w:rPr>
        <w:t xml:space="preserve"> לא נכון - - -</w:t>
      </w:r>
    </w:p>
    <w:p w14:paraId="4028AB69" w14:textId="77777777" w:rsidR="00000000" w:rsidRDefault="00E52DD3">
      <w:pPr>
        <w:pStyle w:val="SpeakerCon"/>
        <w:rPr>
          <w:rtl/>
        </w:rPr>
      </w:pPr>
      <w:r>
        <w:rPr>
          <w:rtl/>
        </w:rPr>
        <w:br/>
      </w:r>
      <w:bookmarkStart w:id="28" w:name="FS000000519T21_05_2003_12_25_41C"/>
      <w:bookmarkEnd w:id="28"/>
      <w:r>
        <w:rPr>
          <w:rtl/>
        </w:rPr>
        <w:t>שר הפנים אברהם פורז:</w:t>
      </w:r>
    </w:p>
    <w:p w14:paraId="7344C384" w14:textId="77777777" w:rsidR="00000000" w:rsidRDefault="00E52DD3">
      <w:pPr>
        <w:pStyle w:val="a"/>
        <w:rPr>
          <w:rtl/>
        </w:rPr>
      </w:pPr>
    </w:p>
    <w:p w14:paraId="300DA021" w14:textId="77777777" w:rsidR="00000000" w:rsidRDefault="00E52DD3">
      <w:pPr>
        <w:pStyle w:val="a"/>
        <w:rPr>
          <w:rFonts w:hint="cs"/>
          <w:rtl/>
        </w:rPr>
      </w:pPr>
      <w:r>
        <w:rPr>
          <w:rFonts w:hint="cs"/>
          <w:rtl/>
        </w:rPr>
        <w:t>- - ולכן נאמר בהחלטת הממשלה - - -</w:t>
      </w:r>
    </w:p>
    <w:p w14:paraId="15C4F186" w14:textId="77777777" w:rsidR="00000000" w:rsidRDefault="00E52DD3">
      <w:pPr>
        <w:pStyle w:val="ac"/>
        <w:rPr>
          <w:rtl/>
        </w:rPr>
      </w:pPr>
      <w:r>
        <w:rPr>
          <w:rtl/>
        </w:rPr>
        <w:br/>
        <w:t>נסים זאב (ש"ס):</w:t>
      </w:r>
    </w:p>
    <w:p w14:paraId="3F726BDC" w14:textId="77777777" w:rsidR="00000000" w:rsidRDefault="00E52DD3">
      <w:pPr>
        <w:pStyle w:val="a"/>
        <w:rPr>
          <w:rtl/>
        </w:rPr>
      </w:pPr>
    </w:p>
    <w:p w14:paraId="23A0AA05" w14:textId="77777777" w:rsidR="00000000" w:rsidRDefault="00E52DD3">
      <w:pPr>
        <w:pStyle w:val="a"/>
        <w:rPr>
          <w:rFonts w:hint="cs"/>
          <w:rtl/>
        </w:rPr>
      </w:pPr>
      <w:r>
        <w:rPr>
          <w:rFonts w:hint="cs"/>
          <w:rtl/>
        </w:rPr>
        <w:t>- - - אתה פוסק הדור. יש גדולי ישראל - - -</w:t>
      </w:r>
    </w:p>
    <w:p w14:paraId="65A74626" w14:textId="77777777" w:rsidR="00000000" w:rsidRDefault="00E52DD3">
      <w:pPr>
        <w:pStyle w:val="ac"/>
        <w:rPr>
          <w:rtl/>
        </w:rPr>
      </w:pPr>
      <w:r>
        <w:rPr>
          <w:rtl/>
        </w:rPr>
        <w:br/>
        <w:t>קריאות:</w:t>
      </w:r>
    </w:p>
    <w:p w14:paraId="5D3B12D1" w14:textId="77777777" w:rsidR="00000000" w:rsidRDefault="00E52DD3">
      <w:pPr>
        <w:pStyle w:val="a"/>
        <w:rPr>
          <w:rtl/>
        </w:rPr>
      </w:pPr>
    </w:p>
    <w:p w14:paraId="3E4DD529" w14:textId="77777777" w:rsidR="00000000" w:rsidRDefault="00E52DD3">
      <w:pPr>
        <w:pStyle w:val="a"/>
        <w:rPr>
          <w:rFonts w:hint="cs"/>
          <w:rtl/>
        </w:rPr>
      </w:pPr>
      <w:r>
        <w:rPr>
          <w:rFonts w:hint="cs"/>
          <w:rtl/>
        </w:rPr>
        <w:t>- - -</w:t>
      </w:r>
    </w:p>
    <w:p w14:paraId="4AF75BB0" w14:textId="77777777" w:rsidR="00000000" w:rsidRDefault="00E52DD3">
      <w:pPr>
        <w:pStyle w:val="ad"/>
        <w:rPr>
          <w:rtl/>
        </w:rPr>
      </w:pPr>
      <w:r>
        <w:rPr>
          <w:rtl/>
        </w:rPr>
        <w:br/>
      </w:r>
    </w:p>
    <w:p w14:paraId="0E8547F5" w14:textId="77777777" w:rsidR="00000000" w:rsidRDefault="00E52DD3">
      <w:pPr>
        <w:pStyle w:val="ad"/>
        <w:rPr>
          <w:rtl/>
        </w:rPr>
      </w:pPr>
      <w:r>
        <w:rPr>
          <w:rtl/>
        </w:rPr>
        <w:t>היו"ר ראובן ריבלין:</w:t>
      </w:r>
    </w:p>
    <w:p w14:paraId="2A262D64" w14:textId="77777777" w:rsidR="00000000" w:rsidRDefault="00E52DD3">
      <w:pPr>
        <w:pStyle w:val="a"/>
        <w:rPr>
          <w:rtl/>
        </w:rPr>
      </w:pPr>
    </w:p>
    <w:p w14:paraId="15A80F53" w14:textId="77777777" w:rsidR="00000000" w:rsidRDefault="00E52DD3">
      <w:pPr>
        <w:pStyle w:val="a"/>
        <w:rPr>
          <w:rFonts w:hint="cs"/>
          <w:rtl/>
        </w:rPr>
      </w:pPr>
      <w:r>
        <w:rPr>
          <w:rFonts w:hint="cs"/>
          <w:rtl/>
        </w:rPr>
        <w:t>חבר הכנסת זאב, תאמין לי שהשר שמע אותך זועק זעקה ולא קרא קריאת ביניים. השר ישב ולא קרא</w:t>
      </w:r>
      <w:r>
        <w:rPr>
          <w:rFonts w:hint="cs"/>
          <w:rtl/>
        </w:rPr>
        <w:t xml:space="preserve"> קריאת ביניים. תשמע אותו עכשיו. הוא עונה לך.</w:t>
      </w:r>
    </w:p>
    <w:p w14:paraId="6B60AD41" w14:textId="77777777" w:rsidR="00000000" w:rsidRDefault="00E52DD3">
      <w:pPr>
        <w:pStyle w:val="a"/>
        <w:rPr>
          <w:rFonts w:hint="cs"/>
          <w:rtl/>
        </w:rPr>
      </w:pPr>
    </w:p>
    <w:p w14:paraId="76E3891A" w14:textId="77777777" w:rsidR="00000000" w:rsidRDefault="00E52DD3">
      <w:pPr>
        <w:pStyle w:val="SpeakerCon"/>
        <w:rPr>
          <w:rtl/>
        </w:rPr>
      </w:pPr>
      <w:bookmarkStart w:id="29" w:name="FS000000519T21_05_2003_11_57_27C"/>
      <w:bookmarkEnd w:id="29"/>
      <w:r>
        <w:rPr>
          <w:rtl/>
        </w:rPr>
        <w:t>שר הפנים אברהם פורז:</w:t>
      </w:r>
    </w:p>
    <w:p w14:paraId="120F9944" w14:textId="77777777" w:rsidR="00000000" w:rsidRDefault="00E52DD3">
      <w:pPr>
        <w:pStyle w:val="a"/>
        <w:rPr>
          <w:rtl/>
        </w:rPr>
      </w:pPr>
    </w:p>
    <w:p w14:paraId="7B77920D" w14:textId="77777777" w:rsidR="00000000" w:rsidRDefault="00E52DD3">
      <w:pPr>
        <w:pStyle w:val="a"/>
        <w:rPr>
          <w:rFonts w:hint="cs"/>
          <w:rtl/>
        </w:rPr>
      </w:pPr>
      <w:r>
        <w:rPr>
          <w:rFonts w:hint="cs"/>
          <w:rtl/>
        </w:rPr>
        <w:t xml:space="preserve">רבותי, החלטת הממשלה, שהיא לפי יוזמתו של אלי ישי ולא שלי, אומרת את הנוסח שלהלן: "צאצאיהם של יהודי אתיופיה מצד אמותיהם המבקשים לשוב ליהדותם". במלים אחרות, צאצאים של יהודים שכרגע אינם יהודים </w:t>
      </w:r>
      <w:r>
        <w:rPr>
          <w:rFonts w:hint="cs"/>
          <w:rtl/>
        </w:rPr>
        <w:t>לפי ההלכה, כי אילו היו יהודים, היו עולים לפי חוק השבות ולא היו צריכים טובות, לא ממני, לא ממך ולא משום גוף. לפי חוק השבות הם אינם יהודים, ולכן הם מובאים לארץ ופה הם עוברים תהליך גיור, שאני מתקומם על האופן שבו הוא נערך, אבל זה כבר קטע אחר לגמרי. לכן, הם אינם</w:t>
      </w:r>
      <w:r>
        <w:rPr>
          <w:rFonts w:hint="cs"/>
          <w:rtl/>
        </w:rPr>
        <w:t xml:space="preserve"> יהודים.</w:t>
      </w:r>
    </w:p>
    <w:p w14:paraId="352B0073" w14:textId="77777777" w:rsidR="00000000" w:rsidRDefault="00E52DD3">
      <w:pPr>
        <w:pStyle w:val="a"/>
        <w:rPr>
          <w:rFonts w:hint="cs"/>
          <w:rtl/>
        </w:rPr>
      </w:pPr>
    </w:p>
    <w:p w14:paraId="4DBCFBD7" w14:textId="77777777" w:rsidR="00000000" w:rsidRDefault="00E52DD3">
      <w:pPr>
        <w:pStyle w:val="ac"/>
        <w:rPr>
          <w:rtl/>
        </w:rPr>
      </w:pPr>
      <w:r>
        <w:rPr>
          <w:rFonts w:hint="eastAsia"/>
          <w:rtl/>
        </w:rPr>
        <w:t>נסים</w:t>
      </w:r>
      <w:r>
        <w:rPr>
          <w:rtl/>
        </w:rPr>
        <w:t xml:space="preserve"> זאב (ש"ס):</w:t>
      </w:r>
    </w:p>
    <w:p w14:paraId="66164C8E" w14:textId="77777777" w:rsidR="00000000" w:rsidRDefault="00E52DD3">
      <w:pPr>
        <w:pStyle w:val="a"/>
        <w:rPr>
          <w:rFonts w:hint="cs"/>
          <w:rtl/>
        </w:rPr>
      </w:pPr>
    </w:p>
    <w:p w14:paraId="0083E18B" w14:textId="77777777" w:rsidR="00000000" w:rsidRDefault="00E52DD3">
      <w:pPr>
        <w:pStyle w:val="a"/>
        <w:rPr>
          <w:rFonts w:hint="cs"/>
          <w:rtl/>
        </w:rPr>
      </w:pPr>
      <w:r>
        <w:rPr>
          <w:rFonts w:hint="cs"/>
          <w:rtl/>
        </w:rPr>
        <w:t>הם מעדיפים להיות יהודים פה ולא למות שם - - -</w:t>
      </w:r>
    </w:p>
    <w:p w14:paraId="5E7051EF" w14:textId="77777777" w:rsidR="00000000" w:rsidRDefault="00E52DD3">
      <w:pPr>
        <w:pStyle w:val="a"/>
        <w:rPr>
          <w:rFonts w:hint="cs"/>
          <w:rtl/>
        </w:rPr>
      </w:pPr>
    </w:p>
    <w:p w14:paraId="16041FC2" w14:textId="77777777" w:rsidR="00000000" w:rsidRDefault="00E52DD3">
      <w:pPr>
        <w:pStyle w:val="SpeakerCon"/>
        <w:rPr>
          <w:rtl/>
        </w:rPr>
      </w:pPr>
      <w:bookmarkStart w:id="30" w:name="FS000000519T21_05_2003_11_59_44C"/>
      <w:bookmarkEnd w:id="30"/>
      <w:r>
        <w:rPr>
          <w:rtl/>
        </w:rPr>
        <w:t>שר הפנים אברהם פורז:</w:t>
      </w:r>
    </w:p>
    <w:p w14:paraId="374323ED" w14:textId="77777777" w:rsidR="00000000" w:rsidRDefault="00E52DD3">
      <w:pPr>
        <w:pStyle w:val="a"/>
        <w:rPr>
          <w:rtl/>
        </w:rPr>
      </w:pPr>
    </w:p>
    <w:p w14:paraId="25C61BC2" w14:textId="77777777" w:rsidR="00000000" w:rsidRDefault="00E52DD3">
      <w:pPr>
        <w:pStyle w:val="a"/>
        <w:rPr>
          <w:rFonts w:hint="cs"/>
          <w:rtl/>
        </w:rPr>
      </w:pPr>
      <w:r>
        <w:rPr>
          <w:rFonts w:hint="cs"/>
          <w:rtl/>
        </w:rPr>
        <w:t>יכול להיות. בזה אני מסכים אתך.</w:t>
      </w:r>
    </w:p>
    <w:p w14:paraId="3C23A117" w14:textId="77777777" w:rsidR="00000000" w:rsidRDefault="00E52DD3">
      <w:pPr>
        <w:pStyle w:val="a"/>
        <w:rPr>
          <w:rFonts w:hint="cs"/>
          <w:rtl/>
        </w:rPr>
      </w:pPr>
    </w:p>
    <w:p w14:paraId="3DE7D15D" w14:textId="77777777" w:rsidR="00000000" w:rsidRDefault="00E52DD3">
      <w:pPr>
        <w:pStyle w:val="a"/>
        <w:rPr>
          <w:rFonts w:hint="cs"/>
          <w:rtl/>
        </w:rPr>
      </w:pPr>
      <w:r>
        <w:rPr>
          <w:rFonts w:hint="cs"/>
          <w:rtl/>
        </w:rPr>
        <w:t xml:space="preserve">אשר לשאלת חבר הכנסת טלב אלסאנע בעניין איחוד משפחות, זה כמובן לא נוגע לנושא הזה. אני רוצה לומר, שהיתה החלטה של הממשלה בעניין הזה. </w:t>
      </w:r>
      <w:r>
        <w:rPr>
          <w:rFonts w:hint="cs"/>
          <w:rtl/>
        </w:rPr>
        <w:t xml:space="preserve">בנושא זה הכין משרדי הצעת חוק לכנסת ברוח החלטת הממשלה, וזו החלטה לא פשוטה, אבל היא אומרת: בתקופת גל הטרור הנוכחי ולנוכח העובדה שהסתבר שאיחוד המשפחות נוצל לטרור על-ידי כאלה שקיבלו תעודות זהות כחולות מכוח איחוד משפחות והיתה להם תנועה קלה בתוך ישראל והם ביצעו </w:t>
      </w:r>
      <w:r>
        <w:rPr>
          <w:rFonts w:hint="cs"/>
          <w:rtl/>
        </w:rPr>
        <w:t>פעולות טרור, עמדת הממשלה היא נגד איחוד המשפחות במתכונת הזאת, למעט מקרים חריגים והומניטריים. העניין יגיע לכנסת בהצעת חוק מסודרת.</w:t>
      </w:r>
    </w:p>
    <w:p w14:paraId="0157A6BE" w14:textId="77777777" w:rsidR="00000000" w:rsidRDefault="00E52DD3">
      <w:pPr>
        <w:pStyle w:val="a"/>
        <w:rPr>
          <w:rFonts w:hint="cs"/>
          <w:rtl/>
        </w:rPr>
      </w:pPr>
    </w:p>
    <w:p w14:paraId="1AA48537" w14:textId="77777777" w:rsidR="00000000" w:rsidRDefault="00E52DD3">
      <w:pPr>
        <w:pStyle w:val="ad"/>
        <w:rPr>
          <w:rtl/>
        </w:rPr>
      </w:pPr>
      <w:r>
        <w:rPr>
          <w:rtl/>
        </w:rPr>
        <w:t>היו"ר ראובן ריבלין:</w:t>
      </w:r>
    </w:p>
    <w:p w14:paraId="34975FAE" w14:textId="77777777" w:rsidR="00000000" w:rsidRDefault="00E52DD3">
      <w:pPr>
        <w:pStyle w:val="a"/>
        <w:rPr>
          <w:rtl/>
        </w:rPr>
      </w:pPr>
    </w:p>
    <w:p w14:paraId="2E3E6D3E" w14:textId="77777777" w:rsidR="00000000" w:rsidRDefault="00E52DD3">
      <w:pPr>
        <w:pStyle w:val="a"/>
        <w:rPr>
          <w:rFonts w:hint="cs"/>
          <w:rtl/>
        </w:rPr>
      </w:pPr>
      <w:r>
        <w:rPr>
          <w:rFonts w:hint="cs"/>
          <w:rtl/>
        </w:rPr>
        <w:t>אני מאוד מודה לשר הפנים אברהם פורז.</w:t>
      </w:r>
    </w:p>
    <w:p w14:paraId="2BF1A93F" w14:textId="77777777" w:rsidR="00000000" w:rsidRDefault="00E52DD3">
      <w:pPr>
        <w:pStyle w:val="a"/>
        <w:rPr>
          <w:rFonts w:hint="cs"/>
          <w:rtl/>
        </w:rPr>
      </w:pPr>
    </w:p>
    <w:p w14:paraId="70F69D2E" w14:textId="77777777" w:rsidR="00000000" w:rsidRDefault="00E52DD3">
      <w:pPr>
        <w:pStyle w:val="ac"/>
        <w:rPr>
          <w:rtl/>
        </w:rPr>
      </w:pPr>
      <w:r>
        <w:rPr>
          <w:rFonts w:hint="eastAsia"/>
          <w:rtl/>
        </w:rPr>
        <w:t>מוחמד</w:t>
      </w:r>
      <w:r>
        <w:rPr>
          <w:rtl/>
        </w:rPr>
        <w:t xml:space="preserve"> ברכה (חד"ש-תע"ל):</w:t>
      </w:r>
    </w:p>
    <w:p w14:paraId="3FF8D440" w14:textId="77777777" w:rsidR="00000000" w:rsidRDefault="00E52DD3">
      <w:pPr>
        <w:pStyle w:val="a"/>
        <w:rPr>
          <w:rFonts w:hint="cs"/>
          <w:rtl/>
        </w:rPr>
      </w:pPr>
    </w:p>
    <w:p w14:paraId="47F37816" w14:textId="77777777" w:rsidR="00000000" w:rsidRDefault="00E52DD3">
      <w:pPr>
        <w:pStyle w:val="a"/>
        <w:rPr>
          <w:rFonts w:hint="cs"/>
          <w:rtl/>
        </w:rPr>
      </w:pPr>
      <w:r>
        <w:rPr>
          <w:rFonts w:hint="cs"/>
          <w:rtl/>
        </w:rPr>
        <w:t>אלה שנמצאים חמש שנים - מה יעשו? יפרידו ביניה</w:t>
      </w:r>
      <w:r>
        <w:rPr>
          <w:rFonts w:hint="cs"/>
          <w:rtl/>
        </w:rPr>
        <w:t>ם?</w:t>
      </w:r>
    </w:p>
    <w:p w14:paraId="6252BFDA" w14:textId="77777777" w:rsidR="00000000" w:rsidRDefault="00E52DD3">
      <w:pPr>
        <w:pStyle w:val="a"/>
        <w:rPr>
          <w:rtl/>
        </w:rPr>
      </w:pPr>
    </w:p>
    <w:p w14:paraId="1B970290" w14:textId="77777777" w:rsidR="00000000" w:rsidRDefault="00E52DD3">
      <w:pPr>
        <w:pStyle w:val="a"/>
        <w:rPr>
          <w:rFonts w:hint="cs"/>
          <w:rtl/>
        </w:rPr>
      </w:pPr>
    </w:p>
    <w:p w14:paraId="0B4A052A" w14:textId="77777777" w:rsidR="00000000" w:rsidRDefault="00E52DD3">
      <w:pPr>
        <w:pStyle w:val="ad"/>
        <w:rPr>
          <w:rtl/>
        </w:rPr>
      </w:pPr>
      <w:r>
        <w:rPr>
          <w:rtl/>
        </w:rPr>
        <w:t>היו"ר ראובן ריבלין:</w:t>
      </w:r>
    </w:p>
    <w:p w14:paraId="31B4CE3C" w14:textId="77777777" w:rsidR="00000000" w:rsidRDefault="00E52DD3">
      <w:pPr>
        <w:pStyle w:val="a"/>
        <w:rPr>
          <w:rtl/>
        </w:rPr>
      </w:pPr>
    </w:p>
    <w:p w14:paraId="0058B38F" w14:textId="77777777" w:rsidR="00000000" w:rsidRDefault="00E52DD3">
      <w:pPr>
        <w:pStyle w:val="a"/>
        <w:rPr>
          <w:rFonts w:hint="cs"/>
          <w:rtl/>
        </w:rPr>
      </w:pPr>
      <w:r>
        <w:rPr>
          <w:rFonts w:hint="cs"/>
          <w:rtl/>
        </w:rPr>
        <w:t>אדוני סגן יושב-ראש הכנסת, חבר הכנסת ברכה, השר סיים.</w:t>
      </w:r>
    </w:p>
    <w:p w14:paraId="65ED2DAB" w14:textId="77777777" w:rsidR="00000000" w:rsidRDefault="00E52DD3">
      <w:pPr>
        <w:pStyle w:val="a"/>
        <w:rPr>
          <w:rFonts w:hint="cs"/>
          <w:rtl/>
        </w:rPr>
      </w:pPr>
    </w:p>
    <w:p w14:paraId="56FDE638" w14:textId="77777777" w:rsidR="00000000" w:rsidRDefault="00E52DD3">
      <w:pPr>
        <w:pStyle w:val="ac"/>
        <w:rPr>
          <w:rtl/>
        </w:rPr>
      </w:pPr>
      <w:r>
        <w:rPr>
          <w:rFonts w:hint="eastAsia"/>
          <w:rtl/>
        </w:rPr>
        <w:t>טלב</w:t>
      </w:r>
      <w:r>
        <w:rPr>
          <w:rtl/>
        </w:rPr>
        <w:t xml:space="preserve"> אלסאנע (רע"ם):</w:t>
      </w:r>
    </w:p>
    <w:p w14:paraId="6575C630" w14:textId="77777777" w:rsidR="00000000" w:rsidRDefault="00E52DD3">
      <w:pPr>
        <w:pStyle w:val="a"/>
        <w:rPr>
          <w:rFonts w:hint="cs"/>
          <w:rtl/>
        </w:rPr>
      </w:pPr>
    </w:p>
    <w:p w14:paraId="72410317" w14:textId="77777777" w:rsidR="00000000" w:rsidRDefault="00E52DD3">
      <w:pPr>
        <w:pStyle w:val="a"/>
        <w:rPr>
          <w:rFonts w:hint="cs"/>
          <w:rtl/>
        </w:rPr>
      </w:pPr>
      <w:r>
        <w:rPr>
          <w:rFonts w:hint="cs"/>
          <w:rtl/>
        </w:rPr>
        <w:t>מה שמעניין הוא, שהשר מגלה הבנה לגבי העובדים הזרים.</w:t>
      </w:r>
    </w:p>
    <w:p w14:paraId="43207986" w14:textId="77777777" w:rsidR="00000000" w:rsidRDefault="00E52DD3">
      <w:pPr>
        <w:pStyle w:val="a"/>
        <w:rPr>
          <w:rFonts w:hint="cs"/>
          <w:rtl/>
        </w:rPr>
      </w:pPr>
    </w:p>
    <w:p w14:paraId="4FE2E05F" w14:textId="77777777" w:rsidR="00000000" w:rsidRDefault="00E52DD3">
      <w:pPr>
        <w:pStyle w:val="ad"/>
        <w:rPr>
          <w:rtl/>
        </w:rPr>
      </w:pPr>
      <w:r>
        <w:rPr>
          <w:rtl/>
        </w:rPr>
        <w:t>היו"ר ראובן ריבלין:</w:t>
      </w:r>
    </w:p>
    <w:p w14:paraId="4DC67C6B" w14:textId="77777777" w:rsidR="00000000" w:rsidRDefault="00E52DD3">
      <w:pPr>
        <w:pStyle w:val="a"/>
        <w:rPr>
          <w:rtl/>
        </w:rPr>
      </w:pPr>
    </w:p>
    <w:p w14:paraId="52A001E4" w14:textId="77777777" w:rsidR="00000000" w:rsidRDefault="00E52DD3">
      <w:pPr>
        <w:pStyle w:val="a"/>
        <w:rPr>
          <w:rFonts w:hint="cs"/>
          <w:rtl/>
        </w:rPr>
      </w:pPr>
      <w:r>
        <w:rPr>
          <w:rFonts w:hint="cs"/>
          <w:rtl/>
        </w:rPr>
        <w:t>השר סיים, והנה עובר המיקרופון לסגן שר הביטחון. תודה רבה.</w:t>
      </w:r>
    </w:p>
    <w:p w14:paraId="5F756CAE" w14:textId="77777777" w:rsidR="00000000" w:rsidRDefault="00E52DD3">
      <w:pPr>
        <w:pStyle w:val="a"/>
        <w:rPr>
          <w:rFonts w:hint="cs"/>
          <w:rtl/>
        </w:rPr>
      </w:pPr>
    </w:p>
    <w:p w14:paraId="36D73BC8" w14:textId="77777777" w:rsidR="00000000" w:rsidRDefault="00E52DD3">
      <w:pPr>
        <w:pStyle w:val="a"/>
        <w:rPr>
          <w:rFonts w:hint="cs"/>
          <w:rtl/>
        </w:rPr>
      </w:pPr>
      <w:r>
        <w:rPr>
          <w:rFonts w:hint="cs"/>
          <w:rtl/>
        </w:rPr>
        <w:t>סגן שר הביטחון ישיב על שאי</w:t>
      </w:r>
      <w:r>
        <w:rPr>
          <w:rFonts w:hint="cs"/>
          <w:rtl/>
        </w:rPr>
        <w:t>לתא בעל-פה מס' 29, מאת חבר הכנסת אהוד יתום, בנושא: תופעות הסרבנות. חבר הכנסת יתום, בבקשה לקרוא את השאילתא כפי שאושרה.</w:t>
      </w:r>
    </w:p>
    <w:p w14:paraId="7A1D490F" w14:textId="77777777" w:rsidR="00000000" w:rsidRDefault="00E52DD3">
      <w:pPr>
        <w:pStyle w:val="a"/>
        <w:rPr>
          <w:rFonts w:hint="cs"/>
          <w:rtl/>
        </w:rPr>
      </w:pPr>
    </w:p>
    <w:p w14:paraId="5088C9BF" w14:textId="77777777" w:rsidR="00000000" w:rsidRDefault="00E52DD3">
      <w:pPr>
        <w:pStyle w:val="a"/>
        <w:rPr>
          <w:rFonts w:hint="cs"/>
          <w:rtl/>
        </w:rPr>
      </w:pPr>
    </w:p>
    <w:p w14:paraId="2AB0839F" w14:textId="77777777" w:rsidR="00000000" w:rsidRDefault="00E52DD3">
      <w:pPr>
        <w:pStyle w:val="Query"/>
        <w:jc w:val="center"/>
        <w:rPr>
          <w:rFonts w:hint="cs"/>
          <w:rtl/>
        </w:rPr>
      </w:pPr>
      <w:bookmarkStart w:id="31" w:name="FS000001032T21_05_2003_12_04_36"/>
      <w:bookmarkEnd w:id="31"/>
      <w:r>
        <w:rPr>
          <w:rFonts w:hint="cs"/>
          <w:rtl/>
        </w:rPr>
        <w:t>29. תופעות הסרבנות</w:t>
      </w:r>
    </w:p>
    <w:p w14:paraId="50B63F6E" w14:textId="77777777" w:rsidR="00000000" w:rsidRDefault="00E52DD3">
      <w:pPr>
        <w:pStyle w:val="Speaker"/>
        <w:rPr>
          <w:rFonts w:hint="cs"/>
          <w:rtl/>
        </w:rPr>
      </w:pPr>
    </w:p>
    <w:p w14:paraId="7AAC428A" w14:textId="77777777" w:rsidR="00000000" w:rsidRDefault="00E52DD3">
      <w:pPr>
        <w:pStyle w:val="Speaker"/>
        <w:rPr>
          <w:rtl/>
        </w:rPr>
      </w:pPr>
      <w:r>
        <w:rPr>
          <w:rFonts w:hint="eastAsia"/>
          <w:rtl/>
        </w:rPr>
        <w:t>אהוד</w:t>
      </w:r>
      <w:r>
        <w:rPr>
          <w:rtl/>
        </w:rPr>
        <w:t xml:space="preserve"> יתום (הליכוד):</w:t>
      </w:r>
    </w:p>
    <w:p w14:paraId="3D819155" w14:textId="77777777" w:rsidR="00000000" w:rsidRDefault="00E52DD3">
      <w:pPr>
        <w:pStyle w:val="a"/>
        <w:rPr>
          <w:rFonts w:hint="cs"/>
          <w:rtl/>
        </w:rPr>
      </w:pPr>
    </w:p>
    <w:p w14:paraId="2EB1449E" w14:textId="77777777" w:rsidR="00000000" w:rsidRDefault="00E52DD3">
      <w:pPr>
        <w:pStyle w:val="a"/>
        <w:rPr>
          <w:rFonts w:hint="cs"/>
          <w:rtl/>
        </w:rPr>
      </w:pPr>
      <w:r>
        <w:rPr>
          <w:rFonts w:hint="cs"/>
          <w:rtl/>
        </w:rPr>
        <w:t>לאחרונה התפרסם בתקשורת כי צה"ל מאפשר לסרבני מצפון להתגייס לשירות מילואים כשבצו הקריאה מצוין שהמ</w:t>
      </w:r>
      <w:r>
        <w:rPr>
          <w:rFonts w:hint="cs"/>
          <w:rtl/>
        </w:rPr>
        <w:t xml:space="preserve">גויס לא ישרת בשטחי יהודה, שומרון וחבל-עזה. </w:t>
      </w:r>
    </w:p>
    <w:p w14:paraId="61A239F6" w14:textId="77777777" w:rsidR="00000000" w:rsidRDefault="00E52DD3">
      <w:pPr>
        <w:pStyle w:val="a"/>
        <w:rPr>
          <w:rFonts w:hint="cs"/>
          <w:rtl/>
        </w:rPr>
      </w:pPr>
    </w:p>
    <w:p w14:paraId="27968708" w14:textId="77777777" w:rsidR="00000000" w:rsidRDefault="00E52DD3">
      <w:pPr>
        <w:pStyle w:val="a"/>
        <w:rPr>
          <w:rFonts w:hint="cs"/>
          <w:rtl/>
        </w:rPr>
      </w:pPr>
      <w:r>
        <w:rPr>
          <w:rFonts w:hint="cs"/>
          <w:rtl/>
        </w:rPr>
        <w:t xml:space="preserve">רצוני לשאול: </w:t>
      </w:r>
    </w:p>
    <w:p w14:paraId="54C710A0" w14:textId="77777777" w:rsidR="00000000" w:rsidRDefault="00E52DD3">
      <w:pPr>
        <w:pStyle w:val="a"/>
        <w:rPr>
          <w:rFonts w:hint="cs"/>
          <w:rtl/>
        </w:rPr>
      </w:pPr>
    </w:p>
    <w:p w14:paraId="73D5B857" w14:textId="77777777" w:rsidR="00000000" w:rsidRDefault="00E52DD3">
      <w:pPr>
        <w:pStyle w:val="a"/>
        <w:rPr>
          <w:rFonts w:hint="cs"/>
          <w:rtl/>
        </w:rPr>
      </w:pPr>
      <w:r>
        <w:rPr>
          <w:rFonts w:hint="cs"/>
          <w:rtl/>
        </w:rPr>
        <w:t xml:space="preserve">1. האם הידיעה נכונה? </w:t>
      </w:r>
    </w:p>
    <w:p w14:paraId="690DE939" w14:textId="77777777" w:rsidR="00000000" w:rsidRDefault="00E52DD3">
      <w:pPr>
        <w:pStyle w:val="a"/>
        <w:rPr>
          <w:rFonts w:hint="cs"/>
          <w:rtl/>
        </w:rPr>
      </w:pPr>
    </w:p>
    <w:p w14:paraId="55B92737" w14:textId="77777777" w:rsidR="00000000" w:rsidRDefault="00E52DD3">
      <w:pPr>
        <w:pStyle w:val="a"/>
        <w:rPr>
          <w:rFonts w:hint="cs"/>
          <w:rtl/>
        </w:rPr>
      </w:pPr>
      <w:r>
        <w:rPr>
          <w:rFonts w:hint="cs"/>
          <w:rtl/>
        </w:rPr>
        <w:t>2. כיצד מטפל צה"ל בתופעת הסרבנות? תודה.</w:t>
      </w:r>
    </w:p>
    <w:p w14:paraId="3B225E52" w14:textId="77777777" w:rsidR="00000000" w:rsidRDefault="00E52DD3">
      <w:pPr>
        <w:pStyle w:val="a"/>
        <w:rPr>
          <w:rFonts w:hint="cs"/>
          <w:rtl/>
        </w:rPr>
      </w:pPr>
    </w:p>
    <w:p w14:paraId="30893480" w14:textId="77777777" w:rsidR="00000000" w:rsidRDefault="00E52DD3">
      <w:pPr>
        <w:pStyle w:val="ad"/>
        <w:rPr>
          <w:rtl/>
        </w:rPr>
      </w:pPr>
      <w:r>
        <w:rPr>
          <w:rtl/>
        </w:rPr>
        <w:t>היו"ר ראובן ריבלין:</w:t>
      </w:r>
    </w:p>
    <w:p w14:paraId="1AAFDBA2" w14:textId="77777777" w:rsidR="00000000" w:rsidRDefault="00E52DD3">
      <w:pPr>
        <w:pStyle w:val="a"/>
        <w:rPr>
          <w:rtl/>
        </w:rPr>
      </w:pPr>
    </w:p>
    <w:p w14:paraId="6789941D" w14:textId="77777777" w:rsidR="00000000" w:rsidRDefault="00E52DD3">
      <w:pPr>
        <w:pStyle w:val="a"/>
        <w:rPr>
          <w:rFonts w:hint="cs"/>
          <w:rtl/>
        </w:rPr>
      </w:pPr>
      <w:r>
        <w:rPr>
          <w:rFonts w:hint="cs"/>
          <w:rtl/>
        </w:rPr>
        <w:t>תודה לחבר הכנסת אהוד יתום. ישיב סגן שר הביטחון, ולאחר מכן ישאל חבר הכנסת יתום, אם ירצה, שאלה נוספת,</w:t>
      </w:r>
      <w:r>
        <w:rPr>
          <w:rtl/>
        </w:rPr>
        <w:t xml:space="preserve"> </w:t>
      </w:r>
      <w:r>
        <w:rPr>
          <w:rFonts w:hint="cs"/>
          <w:rtl/>
        </w:rPr>
        <w:t>וכן ישאלו ח</w:t>
      </w:r>
      <w:r>
        <w:rPr>
          <w:rFonts w:hint="cs"/>
          <w:rtl/>
        </w:rPr>
        <w:t>ברי הכנסת זהבה גלאון ואופיר פינס-פז.</w:t>
      </w:r>
    </w:p>
    <w:p w14:paraId="24041A91" w14:textId="77777777" w:rsidR="00000000" w:rsidRDefault="00E52DD3">
      <w:pPr>
        <w:pStyle w:val="a"/>
        <w:rPr>
          <w:rFonts w:hint="cs"/>
          <w:rtl/>
        </w:rPr>
      </w:pPr>
    </w:p>
    <w:p w14:paraId="4C7BF415" w14:textId="77777777" w:rsidR="00000000" w:rsidRDefault="00E52DD3">
      <w:pPr>
        <w:pStyle w:val="Speaker"/>
        <w:rPr>
          <w:rtl/>
        </w:rPr>
      </w:pPr>
      <w:bookmarkStart w:id="32" w:name="FS000000464T21_05_2003_12_07_20"/>
      <w:bookmarkEnd w:id="32"/>
    </w:p>
    <w:p w14:paraId="4A4FA770" w14:textId="77777777" w:rsidR="00000000" w:rsidRDefault="00E52DD3">
      <w:pPr>
        <w:pStyle w:val="Speaker"/>
        <w:rPr>
          <w:rtl/>
        </w:rPr>
      </w:pPr>
      <w:r>
        <w:rPr>
          <w:rFonts w:hint="eastAsia"/>
          <w:rtl/>
        </w:rPr>
        <w:t>סגן</w:t>
      </w:r>
      <w:r>
        <w:rPr>
          <w:rtl/>
        </w:rPr>
        <w:t xml:space="preserve"> שר הביטחון זאב בוים:</w:t>
      </w:r>
    </w:p>
    <w:p w14:paraId="6CD75D69" w14:textId="77777777" w:rsidR="00000000" w:rsidRDefault="00E52DD3">
      <w:pPr>
        <w:pStyle w:val="a"/>
        <w:rPr>
          <w:rFonts w:hint="cs"/>
          <w:rtl/>
        </w:rPr>
      </w:pPr>
    </w:p>
    <w:p w14:paraId="1D276A4D" w14:textId="77777777" w:rsidR="00000000" w:rsidRDefault="00E52DD3">
      <w:pPr>
        <w:pStyle w:val="a"/>
        <w:rPr>
          <w:rFonts w:hint="cs"/>
          <w:rtl/>
        </w:rPr>
      </w:pPr>
      <w:r>
        <w:rPr>
          <w:rFonts w:hint="cs"/>
          <w:rtl/>
        </w:rPr>
        <w:t>אדוני יושב-ראש הכנסת, 1. הידיעה נכונה במקרה אחד שבו נכתב שחייל מילואים לא ישרת, אולם יודגש כי מדובר בטעות אנוש נקודתית של קצינת קישור. אין בזה מדיניות. העניין הזה נבדק, נערך תחקיר והופקו לקחי</w:t>
      </w:r>
      <w:r>
        <w:rPr>
          <w:rFonts w:hint="cs"/>
          <w:rtl/>
        </w:rPr>
        <w:t>ם למניעת הישנות מקרה כזה בעתיד.</w:t>
      </w:r>
    </w:p>
    <w:p w14:paraId="0C25C7D8" w14:textId="77777777" w:rsidR="00000000" w:rsidRDefault="00E52DD3">
      <w:pPr>
        <w:pStyle w:val="a"/>
        <w:rPr>
          <w:rFonts w:hint="cs"/>
          <w:rtl/>
        </w:rPr>
      </w:pPr>
    </w:p>
    <w:p w14:paraId="207061F8" w14:textId="77777777" w:rsidR="00000000" w:rsidRDefault="00E52DD3">
      <w:pPr>
        <w:pStyle w:val="a"/>
        <w:rPr>
          <w:rFonts w:hint="cs"/>
          <w:rtl/>
        </w:rPr>
      </w:pPr>
      <w:r>
        <w:rPr>
          <w:rFonts w:hint="cs"/>
          <w:rtl/>
        </w:rPr>
        <w:t>2. הטיפול של צה"ל בתופעת הסרבנות: צה"ל נוהג במדיניות השירות שלו על-פי חוק שירות ביטחון והכרעות הרשות המחוקקת, הממשלה ובג"ץ. לפיכך, מדיניות צה"ל כוללת את העקרונות האלה: א. מדיניות השירות נקבעת בהתאם לצורכי הצבא וליכולות הפרט</w:t>
      </w:r>
      <w:r>
        <w:rPr>
          <w:rFonts w:hint="cs"/>
          <w:rtl/>
        </w:rPr>
        <w:t>, וככל הניתן מתוך התחשבות ברצונותיו ובמגבלותיו; ב. הצבא מחייב כל חייל ומועמד לשירות ביטחון למלא את חובת השירות, ולמעט התחשבות בגורמים אישיים ורפואיים אין הצבא פועל לפי מדיניות שירות ייחודית לפרטים בודדים מכל סיבה שהיא. באופן נגזר, אין הצבא פועל לפי מדיניות</w:t>
      </w:r>
      <w:r>
        <w:rPr>
          <w:rFonts w:hint="cs"/>
          <w:rtl/>
        </w:rPr>
        <w:t xml:space="preserve"> שירות ייחודית עבור סרבנים; ג. חייל המילואים מקבל צו בהתאם לצרכים המבצעיים של צה"ל ושל היחידה שבה הוא מוצב. אם הוא אינו נענה לצו זה מטעמי סרבנות או מטעם לא חוקי אחר, מנחה הצבא את מפקדיו להתמודד עמו באופן חד-משמעי במישור הפיקודי ובהתאם להנחיות המשפט והמשמעת</w:t>
      </w:r>
      <w:r>
        <w:rPr>
          <w:rFonts w:hint="cs"/>
          <w:rtl/>
        </w:rPr>
        <w:t xml:space="preserve"> הצבאית.</w:t>
      </w:r>
    </w:p>
    <w:p w14:paraId="126B18ED" w14:textId="77777777" w:rsidR="00000000" w:rsidRDefault="00E52DD3">
      <w:pPr>
        <w:pStyle w:val="a"/>
        <w:rPr>
          <w:rFonts w:hint="cs"/>
          <w:rtl/>
        </w:rPr>
      </w:pPr>
    </w:p>
    <w:p w14:paraId="31A7E78F" w14:textId="77777777" w:rsidR="00000000" w:rsidRDefault="00E52DD3">
      <w:pPr>
        <w:pStyle w:val="a"/>
        <w:rPr>
          <w:rFonts w:hint="cs"/>
          <w:rtl/>
        </w:rPr>
      </w:pPr>
      <w:r>
        <w:rPr>
          <w:rFonts w:hint="cs"/>
          <w:rtl/>
        </w:rPr>
        <w:t>תופעת הסרבנות היא תופעה שולית בקרב המשרתים בחובה ובמילואים, לנוכח המלחמה הקשה בטרור בשנתיים וחצי האחרונות. אין זה מפתיע, כי האנשים מבינים שאין לנצל את השירות הצבאי כבמה לביטוי פוליטי וכי עליהם לממש את חובתם ולתת כתף למשימות הקשות שצה"ל נושא בהן.</w:t>
      </w:r>
    </w:p>
    <w:p w14:paraId="116B19EA" w14:textId="77777777" w:rsidR="00000000" w:rsidRDefault="00E52DD3">
      <w:pPr>
        <w:pStyle w:val="a"/>
        <w:rPr>
          <w:rFonts w:hint="cs"/>
          <w:rtl/>
        </w:rPr>
      </w:pPr>
    </w:p>
    <w:p w14:paraId="54CDEBFD" w14:textId="77777777" w:rsidR="00000000" w:rsidRDefault="00E52DD3">
      <w:pPr>
        <w:pStyle w:val="ad"/>
        <w:rPr>
          <w:rtl/>
        </w:rPr>
      </w:pPr>
      <w:r>
        <w:rPr>
          <w:rtl/>
        </w:rPr>
        <w:t>היו"ר ראובן ריבלין:</w:t>
      </w:r>
    </w:p>
    <w:p w14:paraId="7AE33BC6" w14:textId="77777777" w:rsidR="00000000" w:rsidRDefault="00E52DD3">
      <w:pPr>
        <w:pStyle w:val="a"/>
        <w:rPr>
          <w:rtl/>
        </w:rPr>
      </w:pPr>
    </w:p>
    <w:p w14:paraId="7A790639" w14:textId="77777777" w:rsidR="00000000" w:rsidRDefault="00E52DD3">
      <w:pPr>
        <w:pStyle w:val="a"/>
        <w:rPr>
          <w:rFonts w:hint="cs"/>
          <w:rtl/>
        </w:rPr>
      </w:pPr>
      <w:r>
        <w:rPr>
          <w:rFonts w:hint="cs"/>
          <w:rtl/>
        </w:rPr>
        <w:t>תודה לסגן השר זאב בוים. חבר הכנסת אהוד יתום, האם אדוני מבקש לשאול שאלה נוספת? בבקשה. אחריו - חברת הכנסת זהבה גלאון.</w:t>
      </w:r>
    </w:p>
    <w:p w14:paraId="0FF0BD1C" w14:textId="77777777" w:rsidR="00000000" w:rsidRDefault="00E52DD3">
      <w:pPr>
        <w:pStyle w:val="a"/>
        <w:rPr>
          <w:rFonts w:hint="cs"/>
          <w:rtl/>
        </w:rPr>
      </w:pPr>
    </w:p>
    <w:p w14:paraId="21938D27" w14:textId="77777777" w:rsidR="00000000" w:rsidRDefault="00E52DD3">
      <w:pPr>
        <w:pStyle w:val="Speaker"/>
        <w:rPr>
          <w:rtl/>
        </w:rPr>
      </w:pPr>
      <w:bookmarkStart w:id="33" w:name="FS000001032T21_05_2003_12_12_37"/>
      <w:bookmarkEnd w:id="33"/>
      <w:r>
        <w:rPr>
          <w:rFonts w:hint="eastAsia"/>
          <w:rtl/>
        </w:rPr>
        <w:t>אהוד</w:t>
      </w:r>
      <w:r>
        <w:rPr>
          <w:rtl/>
        </w:rPr>
        <w:t xml:space="preserve"> יתום (הליכוד):</w:t>
      </w:r>
    </w:p>
    <w:p w14:paraId="349ACA90" w14:textId="77777777" w:rsidR="00000000" w:rsidRDefault="00E52DD3">
      <w:pPr>
        <w:pStyle w:val="a"/>
        <w:rPr>
          <w:rFonts w:hint="cs"/>
          <w:rtl/>
        </w:rPr>
      </w:pPr>
    </w:p>
    <w:p w14:paraId="3159D566" w14:textId="77777777" w:rsidR="00000000" w:rsidRDefault="00E52DD3">
      <w:pPr>
        <w:pStyle w:val="a"/>
        <w:rPr>
          <w:rFonts w:hint="cs"/>
          <w:rtl/>
        </w:rPr>
      </w:pPr>
      <w:r>
        <w:rPr>
          <w:rFonts w:hint="cs"/>
          <w:rtl/>
        </w:rPr>
        <w:t xml:space="preserve">אדוני סגן שר הביטחון, אדוני היושב-ראש, בתחילה, כאשר התופעה הזאת רק קרמה עור וגידים, צה"ל נקט יד </w:t>
      </w:r>
      <w:r>
        <w:rPr>
          <w:rFonts w:hint="cs"/>
          <w:rtl/>
        </w:rPr>
        <w:t>קשה. הוא שפט את האנשים, והם ישבו בבתי-סוהר צבאיים. האם צה"ל ממשיך במדיניות זו ולא מרפה? שהרי אם הוא ירפה, תפעל כאן נורמה חדשה, שגם מבחינה מוסרית וגם מבחינה חינוכית היא שוב מקשה את הסוגיה ששליש במדינה זו עושה את הכול ושני-שלישים - כמעט לא כלום. תודה.</w:t>
      </w:r>
    </w:p>
    <w:p w14:paraId="5E5C70C9" w14:textId="77777777" w:rsidR="00000000" w:rsidRDefault="00E52DD3">
      <w:pPr>
        <w:pStyle w:val="a"/>
        <w:rPr>
          <w:rFonts w:hint="cs"/>
          <w:rtl/>
        </w:rPr>
      </w:pPr>
    </w:p>
    <w:p w14:paraId="1B5FBAD8" w14:textId="77777777" w:rsidR="00000000" w:rsidRDefault="00E52DD3">
      <w:pPr>
        <w:pStyle w:val="ad"/>
        <w:rPr>
          <w:rtl/>
        </w:rPr>
      </w:pPr>
      <w:r>
        <w:rPr>
          <w:rtl/>
        </w:rPr>
        <w:t>היו"ר</w:t>
      </w:r>
      <w:r>
        <w:rPr>
          <w:rtl/>
        </w:rPr>
        <w:t xml:space="preserve"> ראובן ריבלין:</w:t>
      </w:r>
    </w:p>
    <w:p w14:paraId="428FB28E" w14:textId="77777777" w:rsidR="00000000" w:rsidRDefault="00E52DD3">
      <w:pPr>
        <w:pStyle w:val="a"/>
        <w:rPr>
          <w:rtl/>
        </w:rPr>
      </w:pPr>
    </w:p>
    <w:p w14:paraId="1DC1D35F" w14:textId="77777777" w:rsidR="00000000" w:rsidRDefault="00E52DD3">
      <w:pPr>
        <w:pStyle w:val="a"/>
        <w:rPr>
          <w:rFonts w:hint="cs"/>
          <w:rtl/>
        </w:rPr>
      </w:pPr>
      <w:r>
        <w:rPr>
          <w:rFonts w:hint="cs"/>
          <w:rtl/>
        </w:rPr>
        <w:t>תודה. חברת הכנסת גלאון, בבקשה. אחריה - חבר הכנסת פינס-פז.</w:t>
      </w:r>
    </w:p>
    <w:p w14:paraId="2FD69890" w14:textId="77777777" w:rsidR="00000000" w:rsidRDefault="00E52DD3">
      <w:pPr>
        <w:pStyle w:val="a"/>
        <w:rPr>
          <w:rFonts w:hint="cs"/>
          <w:rtl/>
        </w:rPr>
      </w:pPr>
    </w:p>
    <w:p w14:paraId="56A796DD" w14:textId="77777777" w:rsidR="00000000" w:rsidRDefault="00E52DD3">
      <w:pPr>
        <w:pStyle w:val="Speaker"/>
        <w:rPr>
          <w:rtl/>
        </w:rPr>
      </w:pPr>
      <w:bookmarkStart w:id="34" w:name="FS000000504T21_05_2003_12_13_20"/>
      <w:bookmarkEnd w:id="34"/>
      <w:r>
        <w:rPr>
          <w:rFonts w:hint="eastAsia"/>
          <w:rtl/>
        </w:rPr>
        <w:t>זהבה</w:t>
      </w:r>
      <w:r>
        <w:rPr>
          <w:rtl/>
        </w:rPr>
        <w:t xml:space="preserve"> גלאון (מרצ):</w:t>
      </w:r>
    </w:p>
    <w:p w14:paraId="76539238" w14:textId="77777777" w:rsidR="00000000" w:rsidRDefault="00E52DD3">
      <w:pPr>
        <w:pStyle w:val="a"/>
        <w:rPr>
          <w:rFonts w:hint="cs"/>
          <w:rtl/>
        </w:rPr>
      </w:pPr>
    </w:p>
    <w:p w14:paraId="7F1D6ACC" w14:textId="77777777" w:rsidR="00000000" w:rsidRDefault="00E52DD3">
      <w:pPr>
        <w:pStyle w:val="a"/>
        <w:rPr>
          <w:rFonts w:hint="cs"/>
          <w:rtl/>
        </w:rPr>
      </w:pPr>
      <w:r>
        <w:rPr>
          <w:rFonts w:hint="cs"/>
          <w:rtl/>
        </w:rPr>
        <w:t>אדוני היושב-ראש, כמעט שיבחתי את צה"ל על המדיניות הנבונה החדשה שהוא אימץ לו, ופתאום מסתבר שמדובר בטעות אנוש - עד שמישהו בעל תבונה קיבל החלטה חכמה בצה"ל, שלא להתעמר</w:t>
      </w:r>
      <w:r>
        <w:rPr>
          <w:rFonts w:hint="cs"/>
          <w:rtl/>
        </w:rPr>
        <w:t xml:space="preserve"> באותם אנשים שמוכנים לשבת בכלא, חבר הכנסת אהוד יתום, ולשלם את המחיר, על דברים שהם מאמינים בהם.</w:t>
      </w:r>
    </w:p>
    <w:p w14:paraId="26970913" w14:textId="77777777" w:rsidR="00000000" w:rsidRDefault="00E52DD3">
      <w:pPr>
        <w:pStyle w:val="a"/>
        <w:rPr>
          <w:rFonts w:hint="cs"/>
          <w:rtl/>
        </w:rPr>
      </w:pPr>
    </w:p>
    <w:p w14:paraId="0B43E636" w14:textId="77777777" w:rsidR="00000000" w:rsidRDefault="00E52DD3">
      <w:pPr>
        <w:pStyle w:val="a"/>
        <w:rPr>
          <w:rFonts w:hint="cs"/>
          <w:rtl/>
        </w:rPr>
      </w:pPr>
      <w:r>
        <w:rPr>
          <w:rFonts w:hint="cs"/>
          <w:rtl/>
        </w:rPr>
        <w:t>הערה נוספת - אני חושבת שהגיע הזמן שהממשלה תאמץ את הצעת החוק של חבר הכנסת ברונפמן ושלי, שמאפשרת שירות לאומי חלופי לאלה שמסיבות מצפוניות אינם יכולים לקחת חלק בפעי</w:t>
      </w:r>
      <w:r>
        <w:rPr>
          <w:rFonts w:hint="cs"/>
          <w:rtl/>
        </w:rPr>
        <w:t>לות צבאית, ובמקום שישבו בכלא ויתעמרו בהם שוב ושוב, הם מוכנים לתרום לחברה</w:t>
      </w:r>
      <w:r>
        <w:rPr>
          <w:rtl/>
        </w:rPr>
        <w:t xml:space="preserve"> </w:t>
      </w:r>
      <w:r>
        <w:rPr>
          <w:rFonts w:hint="cs"/>
          <w:rtl/>
        </w:rPr>
        <w:t>בפעילות לטובת הכלל. תודה.</w:t>
      </w:r>
    </w:p>
    <w:p w14:paraId="46E363F5" w14:textId="77777777" w:rsidR="00000000" w:rsidRDefault="00E52DD3">
      <w:pPr>
        <w:pStyle w:val="a"/>
        <w:rPr>
          <w:rFonts w:hint="cs"/>
          <w:rtl/>
        </w:rPr>
      </w:pPr>
    </w:p>
    <w:p w14:paraId="1C7E8CA4" w14:textId="77777777" w:rsidR="00000000" w:rsidRDefault="00E52DD3">
      <w:pPr>
        <w:pStyle w:val="ad"/>
        <w:rPr>
          <w:rtl/>
        </w:rPr>
      </w:pPr>
      <w:r>
        <w:rPr>
          <w:rtl/>
        </w:rPr>
        <w:t>היו"ר ראובן ריבלין:</w:t>
      </w:r>
    </w:p>
    <w:p w14:paraId="3DE632DD" w14:textId="77777777" w:rsidR="00000000" w:rsidRDefault="00E52DD3">
      <w:pPr>
        <w:pStyle w:val="a"/>
        <w:rPr>
          <w:rtl/>
        </w:rPr>
      </w:pPr>
    </w:p>
    <w:p w14:paraId="433A2678" w14:textId="77777777" w:rsidR="00000000" w:rsidRDefault="00E52DD3">
      <w:pPr>
        <w:pStyle w:val="a"/>
        <w:rPr>
          <w:rFonts w:hint="cs"/>
          <w:rtl/>
        </w:rPr>
      </w:pPr>
      <w:r>
        <w:rPr>
          <w:rFonts w:hint="cs"/>
          <w:rtl/>
        </w:rPr>
        <w:t>תודה. חבר הכנסת פינס-פז, בבקשה.</w:t>
      </w:r>
    </w:p>
    <w:p w14:paraId="28E2AFCC" w14:textId="77777777" w:rsidR="00000000" w:rsidRDefault="00E52DD3">
      <w:pPr>
        <w:pStyle w:val="a"/>
        <w:rPr>
          <w:rFonts w:hint="cs"/>
          <w:rtl/>
        </w:rPr>
      </w:pPr>
    </w:p>
    <w:p w14:paraId="1B7EF5A9" w14:textId="77777777" w:rsidR="00000000" w:rsidRDefault="00E52DD3">
      <w:pPr>
        <w:pStyle w:val="Speaker"/>
        <w:rPr>
          <w:rtl/>
        </w:rPr>
      </w:pPr>
      <w:bookmarkStart w:id="35" w:name="FS000000455T21_05_2003_12_16_59"/>
      <w:bookmarkEnd w:id="35"/>
      <w:r>
        <w:rPr>
          <w:rFonts w:hint="eastAsia"/>
          <w:rtl/>
        </w:rPr>
        <w:t>אופיר</w:t>
      </w:r>
      <w:r>
        <w:rPr>
          <w:rtl/>
        </w:rPr>
        <w:t xml:space="preserve"> פינס-פז (העבודה-מימד):</w:t>
      </w:r>
    </w:p>
    <w:p w14:paraId="70A311FC" w14:textId="77777777" w:rsidR="00000000" w:rsidRDefault="00E52DD3">
      <w:pPr>
        <w:pStyle w:val="a"/>
        <w:rPr>
          <w:rFonts w:hint="cs"/>
          <w:rtl/>
        </w:rPr>
      </w:pPr>
    </w:p>
    <w:p w14:paraId="3AF5D63A" w14:textId="77777777" w:rsidR="00000000" w:rsidRDefault="00E52DD3">
      <w:pPr>
        <w:pStyle w:val="a"/>
        <w:rPr>
          <w:rFonts w:hint="cs"/>
          <w:rtl/>
        </w:rPr>
      </w:pPr>
      <w:r>
        <w:rPr>
          <w:rFonts w:hint="cs"/>
          <w:rtl/>
        </w:rPr>
        <w:t>אדוני היושב-ראש, אדוני סגן שר הביטחון, קודם כול, ראוי לומר ולהדגיש שאנחנ</w:t>
      </w:r>
      <w:r>
        <w:rPr>
          <w:rFonts w:hint="cs"/>
          <w:rtl/>
        </w:rPr>
        <w:t xml:space="preserve">ו מתנגדים לתופעת הסרבנות מכול וכול וחושבים שאסור לתת לה גושפנקה או לגיטימציה. </w:t>
      </w:r>
    </w:p>
    <w:p w14:paraId="04283548" w14:textId="77777777" w:rsidR="00000000" w:rsidRDefault="00E52DD3">
      <w:pPr>
        <w:pStyle w:val="a"/>
        <w:rPr>
          <w:rFonts w:hint="cs"/>
          <w:rtl/>
        </w:rPr>
      </w:pPr>
    </w:p>
    <w:p w14:paraId="1590C634" w14:textId="77777777" w:rsidR="00000000" w:rsidRDefault="00E52DD3">
      <w:pPr>
        <w:pStyle w:val="a"/>
        <w:rPr>
          <w:rFonts w:hint="cs"/>
          <w:rtl/>
        </w:rPr>
      </w:pPr>
      <w:r>
        <w:rPr>
          <w:rFonts w:hint="cs"/>
          <w:rtl/>
        </w:rPr>
        <w:t xml:space="preserve">עם זאת, אני מציע לך, אדוני סגן שר הביטחון, וגם לך, חבר הכנסת אהוד יתום, תיפגש עם סרבנים שמסרבים לשרת בשטחים ומוכנים לשרת במילואים בכל מקום אחר. תשמע אותם. </w:t>
      </w:r>
    </w:p>
    <w:p w14:paraId="6E107176" w14:textId="77777777" w:rsidR="00000000" w:rsidRDefault="00E52DD3">
      <w:pPr>
        <w:pStyle w:val="a"/>
        <w:rPr>
          <w:rFonts w:hint="cs"/>
          <w:rtl/>
        </w:rPr>
      </w:pPr>
    </w:p>
    <w:p w14:paraId="07DD9B08" w14:textId="77777777" w:rsidR="00000000" w:rsidRDefault="00E52DD3">
      <w:pPr>
        <w:pStyle w:val="a"/>
        <w:rPr>
          <w:rFonts w:hint="cs"/>
          <w:rtl/>
        </w:rPr>
      </w:pPr>
      <w:r>
        <w:rPr>
          <w:rFonts w:hint="cs"/>
          <w:rtl/>
        </w:rPr>
        <w:t>מדוע אני מציע לכם ל</w:t>
      </w:r>
      <w:r>
        <w:rPr>
          <w:rFonts w:hint="cs"/>
          <w:rtl/>
        </w:rPr>
        <w:t>עשות זאת? משום שגם הם בני-אדם. אני סבור, שהמדיניות שהיתה נהוגה בצה"ל - ואני שמח שהיא שונתה אפילו ברמה הנקודתית, שהבינו שאי-אפשר לקחת אדם פעם אחר פעם ולכלוא אותו 45 יום, כי אין בזה תוחלת. הוא נשפט פעם אחת, הוא נשפט פעם שנייה והוא נשפט פעם שלישית, וברור לכול</w:t>
      </w:r>
      <w:r>
        <w:rPr>
          <w:rFonts w:hint="cs"/>
          <w:rtl/>
        </w:rPr>
        <w:t xml:space="preserve"> שזה המצב. ואז יש שתי אפשרויות: לא לזמן אותו יותר למילואים, או לזמן אותו למילואים שלא בשטחים. לאחר שאדם נשפט כמה פעמים, והמדיניות היא מדיניות ברורה בנושא הסרבנות, אני חושב שעדיין ראוי להזמינו למילואים ואפשר להזמינו למילואים לא כדי לשמור על איזה מאחז של שתי</w:t>
      </w:r>
      <w:r>
        <w:rPr>
          <w:rFonts w:hint="cs"/>
          <w:rtl/>
        </w:rPr>
        <w:t xml:space="preserve"> משפחות או של סהרורים, אלא למקום אחר.</w:t>
      </w:r>
    </w:p>
    <w:p w14:paraId="5B912964" w14:textId="77777777" w:rsidR="00000000" w:rsidRDefault="00E52DD3">
      <w:pPr>
        <w:pStyle w:val="a"/>
        <w:rPr>
          <w:rFonts w:hint="cs"/>
          <w:rtl/>
        </w:rPr>
      </w:pPr>
    </w:p>
    <w:p w14:paraId="6AEDD6F7" w14:textId="77777777" w:rsidR="00000000" w:rsidRDefault="00E52DD3">
      <w:pPr>
        <w:pStyle w:val="ad"/>
        <w:rPr>
          <w:rtl/>
        </w:rPr>
      </w:pPr>
      <w:r>
        <w:rPr>
          <w:rtl/>
        </w:rPr>
        <w:t>היו"ר ראובן ריבלין:</w:t>
      </w:r>
    </w:p>
    <w:p w14:paraId="415CA250" w14:textId="77777777" w:rsidR="00000000" w:rsidRDefault="00E52DD3">
      <w:pPr>
        <w:pStyle w:val="a"/>
        <w:rPr>
          <w:rtl/>
        </w:rPr>
      </w:pPr>
    </w:p>
    <w:p w14:paraId="19CBB626" w14:textId="77777777" w:rsidR="00000000" w:rsidRDefault="00E52DD3">
      <w:pPr>
        <w:pStyle w:val="a"/>
        <w:rPr>
          <w:rFonts w:hint="cs"/>
          <w:rtl/>
        </w:rPr>
      </w:pPr>
      <w:r>
        <w:rPr>
          <w:rFonts w:hint="cs"/>
          <w:rtl/>
        </w:rPr>
        <w:t xml:space="preserve"> חבר הכנסת פינס-פז, זו לא הצעה לסדר-היום אלא שאלה נוספת.</w:t>
      </w:r>
    </w:p>
    <w:p w14:paraId="3717968A" w14:textId="77777777" w:rsidR="00000000" w:rsidRDefault="00E52DD3">
      <w:pPr>
        <w:pStyle w:val="a"/>
        <w:rPr>
          <w:rFonts w:hint="cs"/>
          <w:rtl/>
        </w:rPr>
      </w:pPr>
    </w:p>
    <w:p w14:paraId="1EF6F198" w14:textId="77777777" w:rsidR="00000000" w:rsidRDefault="00E52DD3">
      <w:pPr>
        <w:pStyle w:val="SpeakerCon"/>
        <w:rPr>
          <w:rtl/>
        </w:rPr>
      </w:pPr>
      <w:bookmarkStart w:id="36" w:name="FS000000455T21_05_2003_12_22_07C"/>
      <w:bookmarkEnd w:id="36"/>
      <w:r>
        <w:rPr>
          <w:rtl/>
        </w:rPr>
        <w:t>אופיר פינס-פז (העבודה-מימד):</w:t>
      </w:r>
    </w:p>
    <w:p w14:paraId="029F164F" w14:textId="77777777" w:rsidR="00000000" w:rsidRDefault="00E52DD3">
      <w:pPr>
        <w:pStyle w:val="a"/>
        <w:rPr>
          <w:rtl/>
        </w:rPr>
      </w:pPr>
    </w:p>
    <w:p w14:paraId="2C27901E" w14:textId="77777777" w:rsidR="00000000" w:rsidRDefault="00E52DD3">
      <w:pPr>
        <w:pStyle w:val="a"/>
        <w:rPr>
          <w:rFonts w:hint="cs"/>
          <w:rtl/>
        </w:rPr>
      </w:pPr>
      <w:r>
        <w:rPr>
          <w:rFonts w:hint="cs"/>
          <w:rtl/>
        </w:rPr>
        <w:t>השאלה היא: האם בעקבות כל הדברים שלי אפשר לשים סימן שאלה וגם לקבל תשובה?</w:t>
      </w:r>
    </w:p>
    <w:p w14:paraId="04D0AA51" w14:textId="77777777" w:rsidR="00000000" w:rsidRDefault="00E52DD3">
      <w:pPr>
        <w:pStyle w:val="a"/>
        <w:rPr>
          <w:rFonts w:hint="cs"/>
          <w:rtl/>
        </w:rPr>
      </w:pPr>
    </w:p>
    <w:p w14:paraId="5422A09E" w14:textId="77777777" w:rsidR="00000000" w:rsidRDefault="00E52DD3">
      <w:pPr>
        <w:pStyle w:val="ad"/>
        <w:rPr>
          <w:rtl/>
        </w:rPr>
      </w:pPr>
      <w:r>
        <w:rPr>
          <w:rtl/>
        </w:rPr>
        <w:t>היו"ר ראובן ריבלין:</w:t>
      </w:r>
    </w:p>
    <w:p w14:paraId="4F78BA45" w14:textId="77777777" w:rsidR="00000000" w:rsidRDefault="00E52DD3">
      <w:pPr>
        <w:pStyle w:val="a"/>
        <w:rPr>
          <w:rtl/>
        </w:rPr>
      </w:pPr>
    </w:p>
    <w:p w14:paraId="658EBFFB" w14:textId="77777777" w:rsidR="00000000" w:rsidRDefault="00E52DD3">
      <w:pPr>
        <w:pStyle w:val="a"/>
        <w:rPr>
          <w:rFonts w:hint="cs"/>
          <w:rtl/>
        </w:rPr>
      </w:pPr>
      <w:r>
        <w:rPr>
          <w:rFonts w:hint="cs"/>
          <w:rtl/>
        </w:rPr>
        <w:t>הוא שואל: האומ</w:t>
      </w:r>
      <w:r>
        <w:rPr>
          <w:rFonts w:hint="cs"/>
          <w:rtl/>
        </w:rPr>
        <w:t>נם?</w:t>
      </w:r>
    </w:p>
    <w:p w14:paraId="3067F500" w14:textId="77777777" w:rsidR="00000000" w:rsidRDefault="00E52DD3">
      <w:pPr>
        <w:pStyle w:val="a"/>
        <w:rPr>
          <w:rFonts w:hint="cs"/>
          <w:rtl/>
        </w:rPr>
      </w:pPr>
    </w:p>
    <w:p w14:paraId="1F2EBB4C" w14:textId="77777777" w:rsidR="00000000" w:rsidRDefault="00E52DD3">
      <w:pPr>
        <w:pStyle w:val="Speaker"/>
        <w:rPr>
          <w:rtl/>
        </w:rPr>
      </w:pPr>
      <w:bookmarkStart w:id="37" w:name="FS000000464T21_05_2003_12_22_23"/>
      <w:bookmarkEnd w:id="37"/>
      <w:r>
        <w:rPr>
          <w:rFonts w:hint="eastAsia"/>
          <w:rtl/>
        </w:rPr>
        <w:t>סגן</w:t>
      </w:r>
      <w:r>
        <w:rPr>
          <w:rtl/>
        </w:rPr>
        <w:t xml:space="preserve"> שר הביטחון זאב בוים:</w:t>
      </w:r>
    </w:p>
    <w:p w14:paraId="5ED41239" w14:textId="77777777" w:rsidR="00000000" w:rsidRDefault="00E52DD3">
      <w:pPr>
        <w:pStyle w:val="a"/>
        <w:rPr>
          <w:rFonts w:hint="cs"/>
          <w:rtl/>
        </w:rPr>
      </w:pPr>
    </w:p>
    <w:p w14:paraId="08CBF6B8" w14:textId="77777777" w:rsidR="00000000" w:rsidRDefault="00E52DD3">
      <w:pPr>
        <w:pStyle w:val="a"/>
        <w:rPr>
          <w:rFonts w:hint="cs"/>
          <w:rtl/>
        </w:rPr>
      </w:pPr>
      <w:r>
        <w:rPr>
          <w:rFonts w:hint="cs"/>
          <w:rtl/>
        </w:rPr>
        <w:t xml:space="preserve">נשיב לפי הסדר. קודם כול, אני רוצה לומר שהמדיניות לא השתנתה לגבי הסרבנים, ועל הסירוב לשרת נוקטים כלפיהם צעדים על-פי הדין הצבאי. יש לי פה נתונים: אם אקח את 2001, הרי שנשפטו ונכלאו חמישה קצינים וחמישה חוגרים. ב=2002 התופעה הזאת </w:t>
      </w:r>
      <w:r>
        <w:rPr>
          <w:rFonts w:hint="cs"/>
          <w:rtl/>
        </w:rPr>
        <w:t>התרחבה - 47 קצינים ו=23 חוגרים. ב=2003, עד לרגע הזה אנחנו מדברים על תשעה קצינים ועל ארבעה חוגרים. מתוך הסרבנים ששהו בכלא -  חמישה נשפטו לשתי תקופות כליאה. אנחנו לא נשנה את המדיניות.</w:t>
      </w:r>
    </w:p>
    <w:p w14:paraId="13C49470" w14:textId="77777777" w:rsidR="00000000" w:rsidRDefault="00E52DD3">
      <w:pPr>
        <w:pStyle w:val="a"/>
        <w:rPr>
          <w:rFonts w:hint="cs"/>
          <w:rtl/>
        </w:rPr>
      </w:pPr>
    </w:p>
    <w:p w14:paraId="777F4AE0" w14:textId="77777777" w:rsidR="00000000" w:rsidRDefault="00E52DD3">
      <w:pPr>
        <w:pStyle w:val="a"/>
        <w:rPr>
          <w:rFonts w:hint="cs"/>
          <w:rtl/>
        </w:rPr>
      </w:pPr>
      <w:bookmarkStart w:id="38" w:name="FS000000464T21_05_2003_12_07_07"/>
      <w:bookmarkEnd w:id="38"/>
      <w:r>
        <w:rPr>
          <w:rFonts w:hint="cs"/>
          <w:rtl/>
        </w:rPr>
        <w:t xml:space="preserve">אם שמעתי נכון, בדבריה של חברת הכנסת גלאון, שהיא יושבת-ראש סיעת מרצ, היתה </w:t>
      </w:r>
      <w:r>
        <w:rPr>
          <w:rFonts w:hint="cs"/>
          <w:rtl/>
        </w:rPr>
        <w:t xml:space="preserve">נימה של תמיכה בסרבנות. אני לא חושב שזו  עמדת מרצ, ואני מציע שהיא לא תמעד בעניין הזה. כל הפטנטים האחרים של שירות לאומי הם עניין שאינו נוגע כלל בסרבנות. יש אזרחים שלא משרתים מסיבות שונות </w:t>
      </w:r>
      <w:r>
        <w:rPr>
          <w:rtl/>
        </w:rPr>
        <w:t>–</w:t>
      </w:r>
      <w:r>
        <w:rPr>
          <w:rFonts w:hint="cs"/>
          <w:rtl/>
        </w:rPr>
        <w:t xml:space="preserve"> יהודים, ערבים ואחרים. סוגיית השירות הלאומי, השירות האזרחי, היא סוגיה </w:t>
      </w:r>
      <w:r>
        <w:rPr>
          <w:rFonts w:hint="cs"/>
          <w:rtl/>
        </w:rPr>
        <w:t xml:space="preserve">ראויה לדיון, אולי לחקיקה. זה לא המקרה וזה לא המפלט והפתרון שאנחנו ניתן לסרבנות. </w:t>
      </w:r>
    </w:p>
    <w:p w14:paraId="69686A6F" w14:textId="77777777" w:rsidR="00000000" w:rsidRDefault="00E52DD3">
      <w:pPr>
        <w:pStyle w:val="a"/>
        <w:rPr>
          <w:rFonts w:hint="cs"/>
          <w:rtl/>
        </w:rPr>
      </w:pPr>
    </w:p>
    <w:p w14:paraId="65C8164A" w14:textId="77777777" w:rsidR="00000000" w:rsidRDefault="00E52DD3">
      <w:pPr>
        <w:pStyle w:val="ac"/>
        <w:rPr>
          <w:rtl/>
        </w:rPr>
      </w:pPr>
      <w:r>
        <w:rPr>
          <w:rFonts w:hint="eastAsia"/>
          <w:rtl/>
        </w:rPr>
        <w:t>רן</w:t>
      </w:r>
      <w:r>
        <w:rPr>
          <w:rtl/>
        </w:rPr>
        <w:t xml:space="preserve"> כהן (מרצ):</w:t>
      </w:r>
    </w:p>
    <w:p w14:paraId="480BF949" w14:textId="77777777" w:rsidR="00000000" w:rsidRDefault="00E52DD3">
      <w:pPr>
        <w:pStyle w:val="a"/>
        <w:rPr>
          <w:rFonts w:hint="cs"/>
          <w:rtl/>
        </w:rPr>
      </w:pPr>
    </w:p>
    <w:p w14:paraId="0E674EA6" w14:textId="77777777" w:rsidR="00000000" w:rsidRDefault="00E52DD3">
      <w:pPr>
        <w:pStyle w:val="a"/>
        <w:rPr>
          <w:rFonts w:hint="cs"/>
          <w:rtl/>
        </w:rPr>
      </w:pPr>
      <w:r>
        <w:rPr>
          <w:rFonts w:hint="cs"/>
          <w:rtl/>
        </w:rPr>
        <w:t xml:space="preserve">אמרת את זה נכון, מרצ במפורש לא תומכת בסרבנות. </w:t>
      </w:r>
    </w:p>
    <w:p w14:paraId="2C40E3B6" w14:textId="77777777" w:rsidR="00000000" w:rsidRDefault="00E52DD3">
      <w:pPr>
        <w:pStyle w:val="a"/>
        <w:rPr>
          <w:rFonts w:hint="cs"/>
          <w:rtl/>
        </w:rPr>
      </w:pPr>
    </w:p>
    <w:p w14:paraId="506C99CE" w14:textId="77777777" w:rsidR="00000000" w:rsidRDefault="00E52DD3">
      <w:pPr>
        <w:pStyle w:val="SpeakerCon"/>
        <w:rPr>
          <w:rtl/>
        </w:rPr>
      </w:pPr>
      <w:bookmarkStart w:id="39" w:name="FS000000464T21_05_2003_12_02_15"/>
      <w:bookmarkStart w:id="40" w:name="FS000000464T21_05_2003_12_02_21C"/>
      <w:bookmarkEnd w:id="39"/>
      <w:bookmarkEnd w:id="40"/>
      <w:r>
        <w:rPr>
          <w:rtl/>
        </w:rPr>
        <w:t>סגן שר הביטחון זאב בוים:</w:t>
      </w:r>
    </w:p>
    <w:p w14:paraId="715541C2" w14:textId="77777777" w:rsidR="00000000" w:rsidRDefault="00E52DD3">
      <w:pPr>
        <w:pStyle w:val="a"/>
        <w:rPr>
          <w:rtl/>
        </w:rPr>
      </w:pPr>
    </w:p>
    <w:p w14:paraId="6EC8AC14" w14:textId="77777777" w:rsidR="00000000" w:rsidRDefault="00E52DD3">
      <w:pPr>
        <w:pStyle w:val="a"/>
        <w:rPr>
          <w:rFonts w:hint="cs"/>
          <w:rtl/>
        </w:rPr>
      </w:pPr>
      <w:r>
        <w:rPr>
          <w:rFonts w:hint="cs"/>
          <w:rtl/>
        </w:rPr>
        <w:t>אני שמח שאני קולע לדעתך, רן כהן, אבל אני מציע שתסב גם את תשומת לבה של חברת הכנסת גלאו</w:t>
      </w:r>
      <w:r>
        <w:rPr>
          <w:rFonts w:hint="cs"/>
          <w:rtl/>
        </w:rPr>
        <w:t xml:space="preserve">ן, כי נדמה לי שהיא עומדת למעוד בסוגיה הזאת. </w:t>
      </w:r>
    </w:p>
    <w:p w14:paraId="237E7E2B" w14:textId="77777777" w:rsidR="00000000" w:rsidRDefault="00E52DD3">
      <w:pPr>
        <w:pStyle w:val="a"/>
        <w:rPr>
          <w:rFonts w:hint="cs"/>
          <w:rtl/>
        </w:rPr>
      </w:pPr>
    </w:p>
    <w:p w14:paraId="46BAF7AF" w14:textId="77777777" w:rsidR="00000000" w:rsidRDefault="00E52DD3">
      <w:pPr>
        <w:pStyle w:val="a"/>
        <w:rPr>
          <w:rFonts w:hint="cs"/>
          <w:rtl/>
        </w:rPr>
      </w:pPr>
      <w:r>
        <w:rPr>
          <w:rFonts w:hint="cs"/>
          <w:rtl/>
        </w:rPr>
        <w:t xml:space="preserve">אני רוצה לומר לחבר הכנסת פינס-פז, ואצטט בעניין הזה את בית-המשפט הגבוה לצדק. בדיון הזה הוא אמר: "נושא הסרבנות הסלקטיבית". ה"סלקטיבית" -  זאת אומרת, אני לא מוכן לשרת בשטחים, תן לי לשרת במילואים במקום אחר בגבולות </w:t>
      </w:r>
      <w:r>
        <w:rPr>
          <w:rFonts w:hint="cs"/>
          <w:rtl/>
        </w:rPr>
        <w:t xml:space="preserve">"הקו הירוק". בג"ץ דחה את העתירה הזאת וקבע חד-משמעית: "הסרבנות לשרת באזורים מסוימים היא ביטוי פוליטי, ולכן היא איננה אפשרית במדינה דמוקרטית, משום כך היא איננה לגיטימית". לכן, אין מה להיפגש. </w:t>
      </w:r>
    </w:p>
    <w:p w14:paraId="0DBCDA08" w14:textId="77777777" w:rsidR="00000000" w:rsidRDefault="00E52DD3">
      <w:pPr>
        <w:pStyle w:val="a"/>
        <w:rPr>
          <w:rFonts w:hint="cs"/>
          <w:rtl/>
        </w:rPr>
      </w:pPr>
    </w:p>
    <w:p w14:paraId="21051623" w14:textId="77777777" w:rsidR="00000000" w:rsidRDefault="00E52DD3">
      <w:pPr>
        <w:pStyle w:val="ac"/>
        <w:rPr>
          <w:rtl/>
        </w:rPr>
      </w:pPr>
      <w:r>
        <w:rPr>
          <w:rFonts w:hint="eastAsia"/>
          <w:rtl/>
        </w:rPr>
        <w:t>אופיר</w:t>
      </w:r>
      <w:r>
        <w:rPr>
          <w:rtl/>
        </w:rPr>
        <w:t xml:space="preserve"> פינס-פז (העבודה-מימד):</w:t>
      </w:r>
    </w:p>
    <w:p w14:paraId="5B2EFD27" w14:textId="77777777" w:rsidR="00000000" w:rsidRDefault="00E52DD3">
      <w:pPr>
        <w:pStyle w:val="a"/>
        <w:rPr>
          <w:rFonts w:hint="cs"/>
          <w:rtl/>
        </w:rPr>
      </w:pPr>
    </w:p>
    <w:p w14:paraId="34B2A31A" w14:textId="77777777" w:rsidR="00000000" w:rsidRDefault="00E52DD3">
      <w:pPr>
        <w:pStyle w:val="a"/>
        <w:rPr>
          <w:rFonts w:hint="cs"/>
          <w:rtl/>
        </w:rPr>
      </w:pPr>
      <w:r>
        <w:rPr>
          <w:rFonts w:hint="cs"/>
          <w:rtl/>
        </w:rPr>
        <w:t>בג"ץ התייחס לשאלה של הזמנה למילואים</w:t>
      </w:r>
      <w:r>
        <w:rPr>
          <w:rFonts w:hint="cs"/>
          <w:rtl/>
        </w:rPr>
        <w:t xml:space="preserve"> לשמור על מאחז בלתי חוקי?</w:t>
      </w:r>
    </w:p>
    <w:p w14:paraId="4427DF6E" w14:textId="77777777" w:rsidR="00000000" w:rsidRDefault="00E52DD3">
      <w:pPr>
        <w:pStyle w:val="a"/>
        <w:rPr>
          <w:rFonts w:hint="cs"/>
          <w:rtl/>
        </w:rPr>
      </w:pPr>
    </w:p>
    <w:p w14:paraId="48B367A3" w14:textId="77777777" w:rsidR="00000000" w:rsidRDefault="00E52DD3">
      <w:pPr>
        <w:pStyle w:val="ac"/>
        <w:rPr>
          <w:rtl/>
        </w:rPr>
      </w:pPr>
      <w:r>
        <w:rPr>
          <w:rFonts w:hint="eastAsia"/>
          <w:rtl/>
        </w:rPr>
        <w:t>אהוד</w:t>
      </w:r>
      <w:r>
        <w:rPr>
          <w:rtl/>
        </w:rPr>
        <w:t xml:space="preserve"> יתום (הליכוד):</w:t>
      </w:r>
    </w:p>
    <w:p w14:paraId="259BA88A" w14:textId="77777777" w:rsidR="00000000" w:rsidRDefault="00E52DD3">
      <w:pPr>
        <w:pStyle w:val="a"/>
        <w:rPr>
          <w:rFonts w:hint="cs"/>
          <w:rtl/>
        </w:rPr>
      </w:pPr>
    </w:p>
    <w:p w14:paraId="5F9D852E" w14:textId="77777777" w:rsidR="00000000" w:rsidRDefault="00E52DD3">
      <w:pPr>
        <w:pStyle w:val="a"/>
        <w:rPr>
          <w:rFonts w:hint="cs"/>
          <w:rtl/>
        </w:rPr>
      </w:pPr>
      <w:r>
        <w:rPr>
          <w:rFonts w:hint="cs"/>
          <w:rtl/>
        </w:rPr>
        <w:t>ולהילחם בג'נין?</w:t>
      </w:r>
    </w:p>
    <w:p w14:paraId="390B27C1" w14:textId="77777777" w:rsidR="00000000" w:rsidRDefault="00E52DD3">
      <w:pPr>
        <w:pStyle w:val="a"/>
        <w:rPr>
          <w:rFonts w:hint="cs"/>
          <w:rtl/>
        </w:rPr>
      </w:pPr>
    </w:p>
    <w:p w14:paraId="7C00DC1E" w14:textId="77777777" w:rsidR="00000000" w:rsidRDefault="00E52DD3">
      <w:pPr>
        <w:pStyle w:val="ac"/>
        <w:rPr>
          <w:rtl/>
        </w:rPr>
      </w:pPr>
      <w:r>
        <w:rPr>
          <w:rFonts w:hint="eastAsia"/>
          <w:rtl/>
        </w:rPr>
        <w:t>אופיר</w:t>
      </w:r>
      <w:r>
        <w:rPr>
          <w:rtl/>
        </w:rPr>
        <w:t xml:space="preserve"> פינס-פז (העבודה-מימד):</w:t>
      </w:r>
    </w:p>
    <w:p w14:paraId="48097644" w14:textId="77777777" w:rsidR="00000000" w:rsidRDefault="00E52DD3">
      <w:pPr>
        <w:pStyle w:val="a"/>
        <w:rPr>
          <w:rFonts w:hint="cs"/>
          <w:rtl/>
        </w:rPr>
      </w:pPr>
    </w:p>
    <w:p w14:paraId="2E0AE2D9" w14:textId="77777777" w:rsidR="00000000" w:rsidRDefault="00E52DD3">
      <w:pPr>
        <w:pStyle w:val="a"/>
        <w:rPr>
          <w:rFonts w:hint="cs"/>
          <w:rtl/>
        </w:rPr>
      </w:pPr>
      <w:r>
        <w:rPr>
          <w:rFonts w:hint="cs"/>
          <w:rtl/>
        </w:rPr>
        <w:t xml:space="preserve">זה משהו אחר. </w:t>
      </w:r>
    </w:p>
    <w:p w14:paraId="72AD77FE" w14:textId="77777777" w:rsidR="00000000" w:rsidRDefault="00E52DD3">
      <w:pPr>
        <w:pStyle w:val="a"/>
        <w:rPr>
          <w:rFonts w:hint="cs"/>
          <w:rtl/>
        </w:rPr>
      </w:pPr>
    </w:p>
    <w:p w14:paraId="03E15153" w14:textId="77777777" w:rsidR="00000000" w:rsidRDefault="00E52DD3">
      <w:pPr>
        <w:pStyle w:val="SpeakerCon"/>
        <w:rPr>
          <w:rtl/>
        </w:rPr>
      </w:pPr>
      <w:bookmarkStart w:id="41" w:name="FS000000464T21_05_2003_12_07_42C"/>
      <w:bookmarkEnd w:id="41"/>
      <w:r>
        <w:rPr>
          <w:rtl/>
        </w:rPr>
        <w:t>סגן שר הביטחון זאב בוים:</w:t>
      </w:r>
    </w:p>
    <w:p w14:paraId="75F98EFA" w14:textId="77777777" w:rsidR="00000000" w:rsidRDefault="00E52DD3">
      <w:pPr>
        <w:pStyle w:val="a"/>
        <w:rPr>
          <w:rtl/>
        </w:rPr>
      </w:pPr>
    </w:p>
    <w:p w14:paraId="01EF0502" w14:textId="77777777" w:rsidR="00000000" w:rsidRDefault="00E52DD3">
      <w:pPr>
        <w:pStyle w:val="a"/>
        <w:rPr>
          <w:rFonts w:hint="cs"/>
          <w:rtl/>
        </w:rPr>
      </w:pPr>
      <w:r>
        <w:rPr>
          <w:rFonts w:hint="cs"/>
          <w:rtl/>
        </w:rPr>
        <w:t>אופיר פינס, אני ציטטתי לך. נראה לי שבעניין הסרבנות יש קונסנזוס רחב שצריך לשמור עליו. אני גם חושב שכל דיון פומבי מפרסם את</w:t>
      </w:r>
      <w:r>
        <w:rPr>
          <w:rFonts w:hint="cs"/>
          <w:rtl/>
        </w:rPr>
        <w:t xml:space="preserve"> הסרבנים, נותן להם במה שלא מגיעה להם. התופעה פסולה, ראויה לכל גינוי. לשמחתנו, היא שולית, וצריך לקוות שכך היא תישאר. </w:t>
      </w:r>
    </w:p>
    <w:p w14:paraId="499FDEB0" w14:textId="77777777" w:rsidR="00000000" w:rsidRDefault="00E52DD3">
      <w:pPr>
        <w:pStyle w:val="a"/>
        <w:rPr>
          <w:rFonts w:hint="cs"/>
          <w:rtl/>
        </w:rPr>
      </w:pPr>
    </w:p>
    <w:p w14:paraId="152EF24A" w14:textId="77777777" w:rsidR="00000000" w:rsidRDefault="00E52DD3">
      <w:pPr>
        <w:pStyle w:val="a"/>
        <w:rPr>
          <w:rFonts w:hint="cs"/>
          <w:rtl/>
        </w:rPr>
      </w:pPr>
    </w:p>
    <w:p w14:paraId="4511BE06" w14:textId="77777777" w:rsidR="00000000" w:rsidRDefault="00E52DD3">
      <w:pPr>
        <w:pStyle w:val="ad"/>
        <w:rPr>
          <w:rtl/>
        </w:rPr>
      </w:pPr>
      <w:r>
        <w:rPr>
          <w:rtl/>
        </w:rPr>
        <w:t>היו"ר ראובן ריבלין:</w:t>
      </w:r>
    </w:p>
    <w:p w14:paraId="54B3CE69" w14:textId="77777777" w:rsidR="00000000" w:rsidRDefault="00E52DD3">
      <w:pPr>
        <w:pStyle w:val="a"/>
        <w:rPr>
          <w:rtl/>
        </w:rPr>
      </w:pPr>
    </w:p>
    <w:p w14:paraId="11027102" w14:textId="77777777" w:rsidR="00000000" w:rsidRDefault="00E52DD3">
      <w:pPr>
        <w:pStyle w:val="a"/>
        <w:rPr>
          <w:rFonts w:hint="cs"/>
          <w:rtl/>
        </w:rPr>
      </w:pPr>
      <w:r>
        <w:rPr>
          <w:rFonts w:hint="cs"/>
          <w:rtl/>
        </w:rPr>
        <w:t xml:space="preserve">תודה לסגן שר הביטחון. השר גדעון עזרא ישיב על שאילתא בעל-פה מס' 27, שהוגשה לשר החוץ, מאת חברת הכנסת גילה פינקלשטיין, </w:t>
      </w:r>
      <w:r>
        <w:rPr>
          <w:rFonts w:hint="cs"/>
          <w:rtl/>
        </w:rPr>
        <w:t xml:space="preserve">בנושא: היחס ליהודי מינסק באירועי יום העצמאות. גברתי, בבקשה. </w:t>
      </w:r>
    </w:p>
    <w:p w14:paraId="25B60B8E" w14:textId="77777777" w:rsidR="00000000" w:rsidRDefault="00E52DD3">
      <w:pPr>
        <w:pStyle w:val="a"/>
        <w:rPr>
          <w:rFonts w:hint="cs"/>
          <w:rtl/>
        </w:rPr>
      </w:pPr>
    </w:p>
    <w:p w14:paraId="53E61868" w14:textId="77777777" w:rsidR="00000000" w:rsidRDefault="00E52DD3">
      <w:pPr>
        <w:pStyle w:val="Query"/>
        <w:jc w:val="center"/>
        <w:rPr>
          <w:rFonts w:hint="cs"/>
          <w:rtl/>
        </w:rPr>
      </w:pPr>
    </w:p>
    <w:p w14:paraId="3D43351C" w14:textId="77777777" w:rsidR="00000000" w:rsidRDefault="00E52DD3">
      <w:pPr>
        <w:pStyle w:val="Query"/>
        <w:jc w:val="center"/>
        <w:rPr>
          <w:rFonts w:hint="cs"/>
          <w:rtl/>
        </w:rPr>
      </w:pPr>
      <w:r>
        <w:rPr>
          <w:rFonts w:hint="cs"/>
          <w:rtl/>
        </w:rPr>
        <w:t>27. היחס ליהודי מינסק באירועי יום העצמאות</w:t>
      </w:r>
    </w:p>
    <w:p w14:paraId="56593927" w14:textId="77777777" w:rsidR="00000000" w:rsidRDefault="00E52DD3">
      <w:pPr>
        <w:pStyle w:val="a"/>
        <w:rPr>
          <w:rFonts w:hint="cs"/>
          <w:rtl/>
        </w:rPr>
      </w:pPr>
    </w:p>
    <w:p w14:paraId="37F28009" w14:textId="77777777" w:rsidR="00000000" w:rsidRDefault="00E52DD3">
      <w:pPr>
        <w:pStyle w:val="a"/>
        <w:rPr>
          <w:rFonts w:hint="cs"/>
          <w:rtl/>
        </w:rPr>
      </w:pPr>
    </w:p>
    <w:p w14:paraId="6D269E33" w14:textId="77777777" w:rsidR="00000000" w:rsidRDefault="00E52DD3">
      <w:pPr>
        <w:pStyle w:val="Speaker"/>
        <w:rPr>
          <w:rtl/>
        </w:rPr>
      </w:pPr>
      <w:bookmarkStart w:id="42" w:name="FS000001059T21_05_2003_12_32_22"/>
      <w:bookmarkEnd w:id="42"/>
      <w:r>
        <w:rPr>
          <w:rFonts w:hint="eastAsia"/>
          <w:rtl/>
        </w:rPr>
        <w:t>גילה</w:t>
      </w:r>
      <w:r>
        <w:rPr>
          <w:rtl/>
        </w:rPr>
        <w:t xml:space="preserve"> פינקלשטיין (מפד"ל):</w:t>
      </w:r>
    </w:p>
    <w:p w14:paraId="7D900EEC" w14:textId="77777777" w:rsidR="00000000" w:rsidRDefault="00E52DD3">
      <w:pPr>
        <w:pStyle w:val="a"/>
        <w:rPr>
          <w:rFonts w:hint="cs"/>
          <w:rtl/>
        </w:rPr>
      </w:pPr>
    </w:p>
    <w:p w14:paraId="1A997271" w14:textId="77777777" w:rsidR="00000000" w:rsidRDefault="00E52DD3">
      <w:pPr>
        <w:pStyle w:val="a"/>
        <w:rPr>
          <w:rFonts w:hint="cs"/>
          <w:rtl/>
        </w:rPr>
      </w:pPr>
      <w:r>
        <w:rPr>
          <w:rFonts w:hint="cs"/>
          <w:rtl/>
        </w:rPr>
        <w:t>פורסם שנציגי הקונסוליה במינסק, בלרוס, סירבו לשתף באירועי יום העצמאות האחרון את אנשי הקהילה היהודית. האנשים הללו מוחים על יח</w:t>
      </w:r>
      <w:r>
        <w:rPr>
          <w:rFonts w:hint="cs"/>
          <w:rtl/>
        </w:rPr>
        <w:t xml:space="preserve">ס מביש כלפיהם, לטענתם. </w:t>
      </w:r>
    </w:p>
    <w:p w14:paraId="0BC81286" w14:textId="77777777" w:rsidR="00000000" w:rsidRDefault="00E52DD3">
      <w:pPr>
        <w:pStyle w:val="a"/>
        <w:rPr>
          <w:rFonts w:hint="cs"/>
          <w:rtl/>
        </w:rPr>
      </w:pPr>
    </w:p>
    <w:p w14:paraId="157B5E5F" w14:textId="77777777" w:rsidR="00000000" w:rsidRDefault="00E52DD3">
      <w:pPr>
        <w:pStyle w:val="a"/>
        <w:rPr>
          <w:rFonts w:hint="cs"/>
          <w:rtl/>
        </w:rPr>
      </w:pPr>
      <w:r>
        <w:rPr>
          <w:rFonts w:hint="cs"/>
          <w:rtl/>
        </w:rPr>
        <w:t xml:space="preserve">רצוני לשאול: </w:t>
      </w:r>
    </w:p>
    <w:p w14:paraId="38E02520" w14:textId="77777777" w:rsidR="00000000" w:rsidRDefault="00E52DD3">
      <w:pPr>
        <w:pStyle w:val="a"/>
        <w:rPr>
          <w:rFonts w:hint="cs"/>
          <w:rtl/>
        </w:rPr>
      </w:pPr>
    </w:p>
    <w:p w14:paraId="09FD0276" w14:textId="77777777" w:rsidR="00000000" w:rsidRDefault="00E52DD3">
      <w:pPr>
        <w:pStyle w:val="a"/>
        <w:numPr>
          <w:ilvl w:val="0"/>
          <w:numId w:val="7"/>
        </w:numPr>
        <w:ind w:right="0"/>
        <w:rPr>
          <w:rFonts w:hint="cs"/>
        </w:rPr>
      </w:pPr>
      <w:r>
        <w:rPr>
          <w:rFonts w:hint="cs"/>
          <w:rtl/>
        </w:rPr>
        <w:t xml:space="preserve">האם נכונים הדברים? </w:t>
      </w:r>
    </w:p>
    <w:p w14:paraId="4A54276F" w14:textId="77777777" w:rsidR="00000000" w:rsidRDefault="00E52DD3">
      <w:pPr>
        <w:pStyle w:val="a"/>
        <w:rPr>
          <w:rFonts w:hint="cs"/>
          <w:rtl/>
        </w:rPr>
      </w:pPr>
    </w:p>
    <w:p w14:paraId="19799A81" w14:textId="77777777" w:rsidR="00000000" w:rsidRDefault="00E52DD3">
      <w:pPr>
        <w:pStyle w:val="a"/>
        <w:numPr>
          <w:ilvl w:val="0"/>
          <w:numId w:val="7"/>
        </w:numPr>
        <w:ind w:right="0"/>
        <w:rPr>
          <w:rFonts w:hint="cs"/>
        </w:rPr>
      </w:pPr>
      <w:r>
        <w:rPr>
          <w:rFonts w:hint="cs"/>
          <w:rtl/>
        </w:rPr>
        <w:t xml:space="preserve">מה הוא ההסבר ליחס המביש הזה? </w:t>
      </w:r>
    </w:p>
    <w:p w14:paraId="6928FDC9" w14:textId="77777777" w:rsidR="00000000" w:rsidRDefault="00E52DD3">
      <w:pPr>
        <w:pStyle w:val="a"/>
        <w:ind w:firstLine="0"/>
        <w:rPr>
          <w:rFonts w:hint="cs"/>
          <w:rtl/>
        </w:rPr>
      </w:pPr>
    </w:p>
    <w:p w14:paraId="649CE754" w14:textId="77777777" w:rsidR="00000000" w:rsidRDefault="00E52DD3">
      <w:pPr>
        <w:pStyle w:val="a"/>
        <w:numPr>
          <w:ilvl w:val="0"/>
          <w:numId w:val="7"/>
        </w:numPr>
        <w:ind w:right="0"/>
        <w:rPr>
          <w:rFonts w:hint="cs"/>
          <w:rtl/>
        </w:rPr>
      </w:pPr>
      <w:r>
        <w:rPr>
          <w:rFonts w:hint="cs"/>
          <w:rtl/>
        </w:rPr>
        <w:t>האם יטופל העניין בעתיד, ואיך הוא יטופל?</w:t>
      </w:r>
    </w:p>
    <w:p w14:paraId="72635D26" w14:textId="77777777" w:rsidR="00000000" w:rsidRDefault="00E52DD3">
      <w:pPr>
        <w:pStyle w:val="a"/>
        <w:rPr>
          <w:rFonts w:hint="cs"/>
          <w:rtl/>
        </w:rPr>
      </w:pPr>
    </w:p>
    <w:p w14:paraId="68F980A0" w14:textId="77777777" w:rsidR="00000000" w:rsidRDefault="00E52DD3">
      <w:pPr>
        <w:pStyle w:val="ad"/>
        <w:rPr>
          <w:rtl/>
        </w:rPr>
      </w:pPr>
      <w:r>
        <w:rPr>
          <w:rtl/>
        </w:rPr>
        <w:t>היו"ר ראובן ריבלין:</w:t>
      </w:r>
    </w:p>
    <w:p w14:paraId="46C863D9" w14:textId="77777777" w:rsidR="00000000" w:rsidRDefault="00E52DD3">
      <w:pPr>
        <w:pStyle w:val="a"/>
        <w:rPr>
          <w:rtl/>
        </w:rPr>
      </w:pPr>
    </w:p>
    <w:p w14:paraId="10AB60FD" w14:textId="77777777" w:rsidR="00000000" w:rsidRDefault="00E52DD3">
      <w:pPr>
        <w:pStyle w:val="a"/>
        <w:rPr>
          <w:rFonts w:hint="cs"/>
          <w:rtl/>
        </w:rPr>
      </w:pPr>
      <w:r>
        <w:rPr>
          <w:rFonts w:hint="cs"/>
          <w:rtl/>
        </w:rPr>
        <w:t xml:space="preserve">תודה לחברת הכנסת פינקלשטיין. השר גדעון עזרא ישיב, ואחריו - חברת הכנסת תוכל לשאול שאלה נוספת. </w:t>
      </w:r>
    </w:p>
    <w:p w14:paraId="19B485A1" w14:textId="77777777" w:rsidR="00000000" w:rsidRDefault="00E52DD3">
      <w:pPr>
        <w:pStyle w:val="a"/>
        <w:rPr>
          <w:rFonts w:hint="cs"/>
          <w:rtl/>
        </w:rPr>
      </w:pPr>
    </w:p>
    <w:p w14:paraId="3D774269" w14:textId="77777777" w:rsidR="00000000" w:rsidRDefault="00E52DD3">
      <w:pPr>
        <w:pStyle w:val="Speaker"/>
        <w:rPr>
          <w:rtl/>
        </w:rPr>
      </w:pPr>
      <w:bookmarkStart w:id="43" w:name="FS000000474T21_05_2003_12_35_54"/>
      <w:bookmarkEnd w:id="43"/>
      <w:r>
        <w:rPr>
          <w:rFonts w:hint="eastAsia"/>
          <w:rtl/>
        </w:rPr>
        <w:t>השר</w:t>
      </w:r>
      <w:r>
        <w:rPr>
          <w:rtl/>
        </w:rPr>
        <w:t xml:space="preserve"> גדע</w:t>
      </w:r>
      <w:r>
        <w:rPr>
          <w:rtl/>
        </w:rPr>
        <w:t>ון עזרא:</w:t>
      </w:r>
    </w:p>
    <w:p w14:paraId="233B9694" w14:textId="77777777" w:rsidR="00000000" w:rsidRDefault="00E52DD3">
      <w:pPr>
        <w:pStyle w:val="a"/>
        <w:rPr>
          <w:rFonts w:hint="cs"/>
          <w:rtl/>
        </w:rPr>
      </w:pPr>
    </w:p>
    <w:p w14:paraId="400C7CD7" w14:textId="77777777" w:rsidR="00000000" w:rsidRDefault="00E52DD3">
      <w:pPr>
        <w:pStyle w:val="a"/>
        <w:rPr>
          <w:rFonts w:hint="cs"/>
          <w:rtl/>
        </w:rPr>
      </w:pPr>
      <w:r>
        <w:rPr>
          <w:rFonts w:hint="cs"/>
          <w:rtl/>
        </w:rPr>
        <w:t>חברת הכנסת פינקלשטיין, הפרטים המתוארים בכתבה בעיתון "הצופה" אינם משקפים את המצב ואינם מדויקים. השגרירות במינסק מקיימת יחסים חמים, רצופים ותדירים עם קשת רחבה של יהודי בלרוס, על מנהיגיהם וארגוניהם. דבר זה בא לידי ביטוי בהשתתפות נציגים רבים מקרב הקה</w:t>
      </w:r>
      <w:r>
        <w:rPr>
          <w:rFonts w:hint="cs"/>
          <w:rtl/>
        </w:rPr>
        <w:t xml:space="preserve">ילה בקבלת הפנים המסורתית שערכה השגרירות ביום העצמאות. </w:t>
      </w:r>
    </w:p>
    <w:p w14:paraId="3A1E0C1D" w14:textId="77777777" w:rsidR="00000000" w:rsidRDefault="00E52DD3">
      <w:pPr>
        <w:pStyle w:val="a"/>
        <w:rPr>
          <w:rFonts w:hint="cs"/>
          <w:rtl/>
        </w:rPr>
      </w:pPr>
    </w:p>
    <w:p w14:paraId="2DC37D5E" w14:textId="77777777" w:rsidR="00000000" w:rsidRDefault="00E52DD3">
      <w:pPr>
        <w:pStyle w:val="a"/>
        <w:rPr>
          <w:rFonts w:hint="cs"/>
          <w:rtl/>
        </w:rPr>
      </w:pPr>
      <w:r>
        <w:rPr>
          <w:rFonts w:hint="cs"/>
          <w:rtl/>
        </w:rPr>
        <w:t>יש לציין, כי בראש ובראשונה השתתף מר ליאוניד לוין, נשיא איגוד הארגונים היהודיים והקהילות היהודיות בבלרוס, וכן מר יורה דורן, ראש התאחדות הקהילות הדתיות היהודיות בבלרוס. יחד אתם הוזמנו עוד עשרות מנהיגי ה</w:t>
      </w:r>
      <w:r>
        <w:rPr>
          <w:rFonts w:hint="cs"/>
          <w:rtl/>
        </w:rPr>
        <w:t xml:space="preserve">קהילה. </w:t>
      </w:r>
    </w:p>
    <w:p w14:paraId="3FAD47E7" w14:textId="77777777" w:rsidR="00000000" w:rsidRDefault="00E52DD3">
      <w:pPr>
        <w:pStyle w:val="a"/>
        <w:rPr>
          <w:rFonts w:hint="cs"/>
          <w:rtl/>
        </w:rPr>
      </w:pPr>
    </w:p>
    <w:p w14:paraId="75AC5111" w14:textId="77777777" w:rsidR="00000000" w:rsidRDefault="00E52DD3">
      <w:pPr>
        <w:pStyle w:val="a"/>
        <w:rPr>
          <w:rFonts w:hint="cs"/>
          <w:rtl/>
        </w:rPr>
      </w:pPr>
      <w:r>
        <w:rPr>
          <w:rFonts w:hint="cs"/>
          <w:rtl/>
        </w:rPr>
        <w:t>יצוין כי השגרירות שוקלת בכובד ראש את הזמנת האורחים למיניהם לקבלת הפנים, אך לא ניתן תמיד לרצות את כולם. תודה.</w:t>
      </w:r>
    </w:p>
    <w:p w14:paraId="6EAEE572" w14:textId="77777777" w:rsidR="00000000" w:rsidRDefault="00E52DD3">
      <w:pPr>
        <w:pStyle w:val="a"/>
        <w:rPr>
          <w:rtl/>
        </w:rPr>
      </w:pPr>
    </w:p>
    <w:p w14:paraId="46A53263" w14:textId="77777777" w:rsidR="00000000" w:rsidRDefault="00E52DD3">
      <w:pPr>
        <w:pStyle w:val="a"/>
        <w:rPr>
          <w:rFonts w:hint="cs"/>
          <w:rtl/>
        </w:rPr>
      </w:pPr>
    </w:p>
    <w:p w14:paraId="4A8AD010" w14:textId="77777777" w:rsidR="00000000" w:rsidRDefault="00E52DD3">
      <w:pPr>
        <w:pStyle w:val="ad"/>
        <w:rPr>
          <w:rtl/>
        </w:rPr>
      </w:pPr>
      <w:r>
        <w:rPr>
          <w:rtl/>
        </w:rPr>
        <w:t>היו"ר ראובן ריבלין:</w:t>
      </w:r>
    </w:p>
    <w:p w14:paraId="4A5CD652" w14:textId="77777777" w:rsidR="00000000" w:rsidRDefault="00E52DD3">
      <w:pPr>
        <w:pStyle w:val="a"/>
        <w:rPr>
          <w:rtl/>
        </w:rPr>
      </w:pPr>
    </w:p>
    <w:p w14:paraId="6696DFD4" w14:textId="77777777" w:rsidR="00000000" w:rsidRDefault="00E52DD3">
      <w:pPr>
        <w:pStyle w:val="a"/>
        <w:rPr>
          <w:rFonts w:hint="cs"/>
          <w:rtl/>
        </w:rPr>
      </w:pPr>
      <w:r>
        <w:rPr>
          <w:rFonts w:hint="cs"/>
          <w:rtl/>
        </w:rPr>
        <w:t>תודה. חברת הכנסת פינקלשטיין, שאלה נוספת. האם גברתי מסתפקת?</w:t>
      </w:r>
    </w:p>
    <w:p w14:paraId="4515B244" w14:textId="77777777" w:rsidR="00000000" w:rsidRDefault="00E52DD3">
      <w:pPr>
        <w:pStyle w:val="a"/>
        <w:rPr>
          <w:rFonts w:hint="cs"/>
          <w:rtl/>
        </w:rPr>
      </w:pPr>
    </w:p>
    <w:p w14:paraId="6C64A3E8" w14:textId="77777777" w:rsidR="00000000" w:rsidRDefault="00E52DD3">
      <w:pPr>
        <w:pStyle w:val="ac"/>
        <w:rPr>
          <w:rtl/>
        </w:rPr>
      </w:pPr>
      <w:r>
        <w:rPr>
          <w:rFonts w:hint="eastAsia"/>
          <w:rtl/>
        </w:rPr>
        <w:t>גילה</w:t>
      </w:r>
      <w:r>
        <w:rPr>
          <w:rtl/>
        </w:rPr>
        <w:t xml:space="preserve"> פינקלשטיין (מפד"ל):</w:t>
      </w:r>
    </w:p>
    <w:p w14:paraId="6BF0E6E0" w14:textId="77777777" w:rsidR="00000000" w:rsidRDefault="00E52DD3">
      <w:pPr>
        <w:pStyle w:val="a"/>
        <w:rPr>
          <w:rFonts w:hint="cs"/>
          <w:rtl/>
        </w:rPr>
      </w:pPr>
    </w:p>
    <w:p w14:paraId="13D61949" w14:textId="77777777" w:rsidR="00000000" w:rsidRDefault="00E52DD3">
      <w:pPr>
        <w:pStyle w:val="a"/>
        <w:rPr>
          <w:rFonts w:hint="cs"/>
          <w:rtl/>
        </w:rPr>
      </w:pPr>
      <w:r>
        <w:rPr>
          <w:rFonts w:hint="cs"/>
          <w:rtl/>
        </w:rPr>
        <w:t>כן.</w:t>
      </w:r>
    </w:p>
    <w:p w14:paraId="1794CD61" w14:textId="77777777" w:rsidR="00000000" w:rsidRDefault="00E52DD3">
      <w:pPr>
        <w:pStyle w:val="a"/>
        <w:rPr>
          <w:rFonts w:hint="cs"/>
          <w:rtl/>
        </w:rPr>
      </w:pPr>
    </w:p>
    <w:p w14:paraId="4297BD22" w14:textId="77777777" w:rsidR="00000000" w:rsidRDefault="00E52DD3">
      <w:pPr>
        <w:pStyle w:val="ad"/>
        <w:rPr>
          <w:rtl/>
        </w:rPr>
      </w:pPr>
      <w:r>
        <w:rPr>
          <w:rtl/>
        </w:rPr>
        <w:t>היו"ר ראובן ריבלין:</w:t>
      </w:r>
    </w:p>
    <w:p w14:paraId="523F9259" w14:textId="77777777" w:rsidR="00000000" w:rsidRDefault="00E52DD3">
      <w:pPr>
        <w:pStyle w:val="a"/>
        <w:rPr>
          <w:rtl/>
        </w:rPr>
      </w:pPr>
    </w:p>
    <w:p w14:paraId="6BDE47BB" w14:textId="77777777" w:rsidR="00000000" w:rsidRDefault="00E52DD3">
      <w:pPr>
        <w:pStyle w:val="a"/>
        <w:rPr>
          <w:rFonts w:hint="cs"/>
          <w:rtl/>
        </w:rPr>
      </w:pPr>
      <w:r>
        <w:rPr>
          <w:rFonts w:hint="cs"/>
          <w:rtl/>
        </w:rPr>
        <w:t>תוד</w:t>
      </w:r>
      <w:r>
        <w:rPr>
          <w:rFonts w:hint="cs"/>
          <w:rtl/>
        </w:rPr>
        <w:t xml:space="preserve">ה רבה. אני רואה שחבר הכנסת דהן יצא. </w:t>
      </w:r>
    </w:p>
    <w:p w14:paraId="4972C43F" w14:textId="77777777" w:rsidR="00000000" w:rsidRDefault="00E52DD3">
      <w:pPr>
        <w:pStyle w:val="a"/>
        <w:rPr>
          <w:rFonts w:hint="cs"/>
          <w:rtl/>
        </w:rPr>
      </w:pPr>
    </w:p>
    <w:p w14:paraId="52DF93B4" w14:textId="77777777" w:rsidR="00000000" w:rsidRDefault="00E52DD3">
      <w:pPr>
        <w:pStyle w:val="a"/>
        <w:rPr>
          <w:rFonts w:hint="cs"/>
          <w:rtl/>
        </w:rPr>
      </w:pPr>
      <w:r>
        <w:rPr>
          <w:rFonts w:hint="cs"/>
          <w:rtl/>
        </w:rPr>
        <w:t xml:space="preserve">שר החקלאות ופיתוח הכפר ישיב על שאילתא בעל-פה מס' 28, מאת חבר הכנסת שלום שמחון, בנושא: תשלום סובסידיה לחקלאים. בבקשה, חבר הכנסת שמחון. </w:t>
      </w:r>
    </w:p>
    <w:p w14:paraId="66325307" w14:textId="77777777" w:rsidR="00000000" w:rsidRDefault="00E52DD3">
      <w:pPr>
        <w:pStyle w:val="a"/>
        <w:rPr>
          <w:rFonts w:hint="cs"/>
          <w:rtl/>
        </w:rPr>
      </w:pPr>
    </w:p>
    <w:p w14:paraId="33A8304D" w14:textId="77777777" w:rsidR="00000000" w:rsidRDefault="00E52DD3">
      <w:pPr>
        <w:pStyle w:val="Query"/>
        <w:jc w:val="center"/>
        <w:rPr>
          <w:rFonts w:hint="cs"/>
          <w:rtl/>
        </w:rPr>
      </w:pPr>
      <w:r>
        <w:rPr>
          <w:rFonts w:hint="cs"/>
          <w:rtl/>
        </w:rPr>
        <w:t>28. תשלום סובסידיה לחקלאים</w:t>
      </w:r>
    </w:p>
    <w:p w14:paraId="5651BE02" w14:textId="77777777" w:rsidR="00000000" w:rsidRDefault="00E52DD3">
      <w:pPr>
        <w:pStyle w:val="a"/>
        <w:rPr>
          <w:rFonts w:hint="cs"/>
          <w:rtl/>
        </w:rPr>
      </w:pPr>
    </w:p>
    <w:p w14:paraId="18F329DF" w14:textId="77777777" w:rsidR="00000000" w:rsidRDefault="00E52DD3">
      <w:pPr>
        <w:pStyle w:val="Speaker"/>
        <w:rPr>
          <w:rtl/>
        </w:rPr>
      </w:pPr>
      <w:bookmarkStart w:id="44" w:name="FS000000461T21_05_2003_12_41_28"/>
      <w:bookmarkEnd w:id="44"/>
      <w:r>
        <w:rPr>
          <w:rFonts w:hint="eastAsia"/>
          <w:rtl/>
        </w:rPr>
        <w:t>שלום</w:t>
      </w:r>
      <w:r>
        <w:rPr>
          <w:rtl/>
        </w:rPr>
        <w:t xml:space="preserve"> שמחון (העבודה-מימד):</w:t>
      </w:r>
    </w:p>
    <w:p w14:paraId="439A0D01" w14:textId="77777777" w:rsidR="00000000" w:rsidRDefault="00E52DD3">
      <w:pPr>
        <w:pStyle w:val="a"/>
        <w:rPr>
          <w:rFonts w:hint="cs"/>
          <w:rtl/>
        </w:rPr>
      </w:pPr>
    </w:p>
    <w:p w14:paraId="07F1B3A9" w14:textId="77777777" w:rsidR="00000000" w:rsidRDefault="00E52DD3">
      <w:pPr>
        <w:pStyle w:val="a"/>
        <w:rPr>
          <w:rFonts w:hint="cs"/>
          <w:rtl/>
        </w:rPr>
      </w:pPr>
      <w:r>
        <w:rPr>
          <w:rFonts w:hint="cs"/>
          <w:rtl/>
        </w:rPr>
        <w:t>אדוני שר החקלאות, נודע לי ש</w:t>
      </w:r>
      <w:r>
        <w:rPr>
          <w:rFonts w:hint="cs"/>
          <w:rtl/>
        </w:rPr>
        <w:t xml:space="preserve">מחודש פברואר 2003 לא שולמה סובסידיה למגדלי הפטם והביצים בגליל, על-פי חוק הגליל. </w:t>
      </w:r>
    </w:p>
    <w:p w14:paraId="5E861B22" w14:textId="77777777" w:rsidR="00000000" w:rsidRDefault="00E52DD3">
      <w:pPr>
        <w:pStyle w:val="a"/>
        <w:rPr>
          <w:rFonts w:hint="cs"/>
          <w:rtl/>
        </w:rPr>
      </w:pPr>
    </w:p>
    <w:p w14:paraId="59CBBECB" w14:textId="77777777" w:rsidR="00000000" w:rsidRDefault="00E52DD3">
      <w:pPr>
        <w:pStyle w:val="a"/>
        <w:rPr>
          <w:rFonts w:hint="cs"/>
          <w:rtl/>
        </w:rPr>
      </w:pPr>
      <w:r>
        <w:rPr>
          <w:rFonts w:hint="cs"/>
          <w:rtl/>
        </w:rPr>
        <w:t xml:space="preserve">ברצוני לשאול: </w:t>
      </w:r>
    </w:p>
    <w:p w14:paraId="78634A9C" w14:textId="77777777" w:rsidR="00000000" w:rsidRDefault="00E52DD3">
      <w:pPr>
        <w:pStyle w:val="a"/>
        <w:rPr>
          <w:rFonts w:hint="cs"/>
          <w:rtl/>
        </w:rPr>
      </w:pPr>
    </w:p>
    <w:p w14:paraId="14322CD9" w14:textId="77777777" w:rsidR="00000000" w:rsidRDefault="00E52DD3">
      <w:pPr>
        <w:pStyle w:val="a"/>
        <w:rPr>
          <w:rFonts w:hint="cs"/>
          <w:rtl/>
        </w:rPr>
      </w:pPr>
      <w:r>
        <w:rPr>
          <w:rFonts w:hint="cs"/>
          <w:rtl/>
        </w:rPr>
        <w:t xml:space="preserve">1. האם הידיעה נכונה? </w:t>
      </w:r>
    </w:p>
    <w:p w14:paraId="63EF4324" w14:textId="77777777" w:rsidR="00000000" w:rsidRDefault="00E52DD3">
      <w:pPr>
        <w:pStyle w:val="a"/>
        <w:rPr>
          <w:rFonts w:hint="cs"/>
          <w:rtl/>
        </w:rPr>
      </w:pPr>
    </w:p>
    <w:p w14:paraId="6CEFB2C3" w14:textId="77777777" w:rsidR="00000000" w:rsidRDefault="00E52DD3">
      <w:pPr>
        <w:pStyle w:val="a"/>
        <w:rPr>
          <w:rFonts w:hint="cs"/>
          <w:rtl/>
        </w:rPr>
      </w:pPr>
      <w:r>
        <w:rPr>
          <w:rFonts w:hint="cs"/>
          <w:rtl/>
        </w:rPr>
        <w:t xml:space="preserve">2. אם כן - מדוע אין משרדך מעביר את תשלומי הסובסידיה למגדלים? </w:t>
      </w:r>
    </w:p>
    <w:p w14:paraId="42A9D841" w14:textId="77777777" w:rsidR="00000000" w:rsidRDefault="00E52DD3">
      <w:pPr>
        <w:pStyle w:val="a"/>
        <w:rPr>
          <w:rFonts w:hint="cs"/>
          <w:rtl/>
        </w:rPr>
      </w:pPr>
    </w:p>
    <w:p w14:paraId="08DA015F" w14:textId="77777777" w:rsidR="00000000" w:rsidRDefault="00E52DD3">
      <w:pPr>
        <w:pStyle w:val="a"/>
        <w:rPr>
          <w:rFonts w:hint="cs"/>
          <w:rtl/>
        </w:rPr>
      </w:pPr>
      <w:r>
        <w:rPr>
          <w:rFonts w:hint="cs"/>
          <w:rtl/>
        </w:rPr>
        <w:t xml:space="preserve">3. האם יועברו התשלומים, ואם כן </w:t>
      </w:r>
      <w:r>
        <w:rPr>
          <w:rtl/>
        </w:rPr>
        <w:t>–</w:t>
      </w:r>
      <w:r>
        <w:rPr>
          <w:rFonts w:hint="cs"/>
          <w:rtl/>
        </w:rPr>
        <w:t xml:space="preserve"> מתי? </w:t>
      </w:r>
    </w:p>
    <w:p w14:paraId="2E733F21" w14:textId="77777777" w:rsidR="00000000" w:rsidRDefault="00E52DD3">
      <w:pPr>
        <w:pStyle w:val="a"/>
        <w:rPr>
          <w:rFonts w:hint="cs"/>
          <w:rtl/>
        </w:rPr>
      </w:pPr>
    </w:p>
    <w:p w14:paraId="16498F83" w14:textId="77777777" w:rsidR="00000000" w:rsidRDefault="00E52DD3">
      <w:pPr>
        <w:pStyle w:val="ad"/>
        <w:rPr>
          <w:rtl/>
        </w:rPr>
      </w:pPr>
      <w:r>
        <w:rPr>
          <w:rtl/>
        </w:rPr>
        <w:t>היו"ר ראובן ריבלין:</w:t>
      </w:r>
    </w:p>
    <w:p w14:paraId="1F1342BF" w14:textId="77777777" w:rsidR="00000000" w:rsidRDefault="00E52DD3">
      <w:pPr>
        <w:pStyle w:val="a"/>
        <w:rPr>
          <w:rtl/>
        </w:rPr>
      </w:pPr>
    </w:p>
    <w:p w14:paraId="40F46F08" w14:textId="77777777" w:rsidR="00000000" w:rsidRDefault="00E52DD3">
      <w:pPr>
        <w:pStyle w:val="a"/>
        <w:rPr>
          <w:rFonts w:hint="cs"/>
          <w:rtl/>
        </w:rPr>
      </w:pPr>
      <w:r>
        <w:rPr>
          <w:rFonts w:hint="cs"/>
          <w:rtl/>
        </w:rPr>
        <w:t>השר ישיב, ב</w:t>
      </w:r>
      <w:r>
        <w:rPr>
          <w:rFonts w:hint="cs"/>
          <w:rtl/>
        </w:rPr>
        <w:t xml:space="preserve">בקשה. </w:t>
      </w:r>
    </w:p>
    <w:p w14:paraId="7C5450FB" w14:textId="77777777" w:rsidR="00000000" w:rsidRDefault="00E52DD3">
      <w:pPr>
        <w:pStyle w:val="a"/>
        <w:rPr>
          <w:rFonts w:hint="cs"/>
          <w:rtl/>
        </w:rPr>
      </w:pPr>
    </w:p>
    <w:p w14:paraId="49B3AD89" w14:textId="77777777" w:rsidR="00000000" w:rsidRDefault="00E52DD3">
      <w:pPr>
        <w:pStyle w:val="Speaker"/>
        <w:rPr>
          <w:rtl/>
        </w:rPr>
      </w:pPr>
      <w:bookmarkStart w:id="45" w:name="FS000000468T21_05_2003_12_42_55"/>
      <w:bookmarkEnd w:id="45"/>
      <w:r>
        <w:rPr>
          <w:rFonts w:hint="eastAsia"/>
          <w:rtl/>
        </w:rPr>
        <w:t>שר</w:t>
      </w:r>
      <w:r>
        <w:rPr>
          <w:rtl/>
        </w:rPr>
        <w:t xml:space="preserve"> החקלאות ופיתוח הכפר ישראל כץ:</w:t>
      </w:r>
    </w:p>
    <w:p w14:paraId="0D154075" w14:textId="77777777" w:rsidR="00000000" w:rsidRDefault="00E52DD3">
      <w:pPr>
        <w:pStyle w:val="a"/>
        <w:rPr>
          <w:rFonts w:hint="cs"/>
          <w:rtl/>
        </w:rPr>
      </w:pPr>
    </w:p>
    <w:p w14:paraId="03567A43" w14:textId="77777777" w:rsidR="00000000" w:rsidRDefault="00E52DD3">
      <w:pPr>
        <w:pStyle w:val="a"/>
        <w:rPr>
          <w:rFonts w:hint="cs"/>
          <w:rtl/>
        </w:rPr>
      </w:pPr>
      <w:r>
        <w:rPr>
          <w:rFonts w:hint="cs"/>
          <w:rtl/>
        </w:rPr>
        <w:t>1-3. תשלום סובסידיות לביצי מאכל ופטמים לחודש פברואר התעכב בשל אי-העברת מנות מימון מהחשב הכללי למשרד החקלאות ובשל השביתה במשרדי הממשלה. הסובסידיות לביצים ולפטמים לחודשים פברואר ומרס ישולמו במהלך השבוע הקרוב. כמקובל,</w:t>
      </w:r>
      <w:r>
        <w:rPr>
          <w:rFonts w:hint="cs"/>
          <w:rtl/>
        </w:rPr>
        <w:t xml:space="preserve"> תשלום סופי של סובסידיות בגין שיווק תוצרת לול משולם כחודש וחצי אחרי החודש השוטף. תשלום חלק סובסידיות לפטמים שולם כבר בגין הרבעון הראשון, ובגין הרבעון השני ישולם בחודש הבא, בכפוף להעברת מנת מימון מן החשב הכללי. </w:t>
      </w:r>
    </w:p>
    <w:p w14:paraId="279D00D5" w14:textId="77777777" w:rsidR="00000000" w:rsidRDefault="00E52DD3">
      <w:pPr>
        <w:pStyle w:val="a"/>
        <w:rPr>
          <w:rFonts w:hint="cs"/>
          <w:rtl/>
        </w:rPr>
      </w:pPr>
    </w:p>
    <w:p w14:paraId="4D35B076" w14:textId="77777777" w:rsidR="00000000" w:rsidRDefault="00E52DD3">
      <w:pPr>
        <w:pStyle w:val="ad"/>
        <w:rPr>
          <w:rtl/>
        </w:rPr>
      </w:pPr>
      <w:r>
        <w:rPr>
          <w:rtl/>
        </w:rPr>
        <w:t>היו"ר ראובן ריבלין:</w:t>
      </w:r>
    </w:p>
    <w:p w14:paraId="1FBF8AD7" w14:textId="77777777" w:rsidR="00000000" w:rsidRDefault="00E52DD3">
      <w:pPr>
        <w:pStyle w:val="a"/>
        <w:rPr>
          <w:rtl/>
        </w:rPr>
      </w:pPr>
    </w:p>
    <w:p w14:paraId="123E2A22" w14:textId="77777777" w:rsidR="00000000" w:rsidRDefault="00E52DD3">
      <w:pPr>
        <w:pStyle w:val="a"/>
        <w:rPr>
          <w:rFonts w:hint="cs"/>
          <w:rtl/>
        </w:rPr>
      </w:pPr>
      <w:r>
        <w:rPr>
          <w:rFonts w:hint="cs"/>
          <w:rtl/>
        </w:rPr>
        <w:t>תודה רבה לשר. חבר הכנסת</w:t>
      </w:r>
      <w:r>
        <w:rPr>
          <w:rFonts w:hint="cs"/>
          <w:rtl/>
        </w:rPr>
        <w:t xml:space="preserve"> שמחון, שאלה נוספת. אחריו יוכלו לשאול נוספות חבר הכנסת בורג וחבר הכנסת וקנין. </w:t>
      </w:r>
    </w:p>
    <w:p w14:paraId="75E30D86" w14:textId="77777777" w:rsidR="00000000" w:rsidRDefault="00E52DD3">
      <w:pPr>
        <w:pStyle w:val="a"/>
        <w:rPr>
          <w:rFonts w:hint="cs"/>
          <w:rtl/>
        </w:rPr>
      </w:pPr>
    </w:p>
    <w:p w14:paraId="228AD035" w14:textId="77777777" w:rsidR="00000000" w:rsidRDefault="00E52DD3">
      <w:pPr>
        <w:pStyle w:val="Speaker"/>
        <w:rPr>
          <w:rtl/>
        </w:rPr>
      </w:pPr>
      <w:bookmarkStart w:id="46" w:name="FS000000461T21_05_2003_12_45_50"/>
      <w:bookmarkEnd w:id="46"/>
      <w:r>
        <w:rPr>
          <w:rFonts w:hint="eastAsia"/>
          <w:rtl/>
        </w:rPr>
        <w:t>שלום</w:t>
      </w:r>
      <w:r>
        <w:rPr>
          <w:rtl/>
        </w:rPr>
        <w:t xml:space="preserve"> שמחון (העבודה-מימד):</w:t>
      </w:r>
    </w:p>
    <w:p w14:paraId="426244EA" w14:textId="77777777" w:rsidR="00000000" w:rsidRDefault="00E52DD3">
      <w:pPr>
        <w:pStyle w:val="a"/>
        <w:rPr>
          <w:rFonts w:hint="cs"/>
          <w:rtl/>
        </w:rPr>
      </w:pPr>
    </w:p>
    <w:p w14:paraId="4EFA9FAC" w14:textId="77777777" w:rsidR="00000000" w:rsidRDefault="00E52DD3">
      <w:pPr>
        <w:pStyle w:val="a"/>
        <w:rPr>
          <w:rFonts w:hint="cs"/>
          <w:rtl/>
        </w:rPr>
      </w:pPr>
      <w:r>
        <w:rPr>
          <w:rFonts w:hint="cs"/>
          <w:rtl/>
        </w:rPr>
        <w:t>אדוני השר, עד כמה שאני יודע, החוב של משרדך למגדלים בגליל עומד על כ=21 מיליון שקלים. אני רוצה להזכיר, ואתה יודע היטב ואפילו טוב ממני, שזאת עיקר פרנסתם</w:t>
      </w:r>
      <w:r>
        <w:rPr>
          <w:rFonts w:hint="cs"/>
          <w:rtl/>
        </w:rPr>
        <w:t xml:space="preserve"> של המגדלים בגליל, במיוחד ביישובי קו העימות. הניסיון לעכב את תשלום הסובסידיה הזאת הוא כאילו עיכבת את השכר החודשי של חלק מעובדי השירות הציבורי, כל פעם בחודש נוסף. כשאתה מדבר על כך שיש עיכוב של שלושה חודשים, זה אומר שמישהו לא קיבל את שכרו במשך שלושה חודשים. </w:t>
      </w:r>
    </w:p>
    <w:p w14:paraId="7FCC5B14" w14:textId="77777777" w:rsidR="00000000" w:rsidRDefault="00E52DD3">
      <w:pPr>
        <w:pStyle w:val="a"/>
        <w:rPr>
          <w:rFonts w:hint="cs"/>
          <w:rtl/>
        </w:rPr>
      </w:pPr>
    </w:p>
    <w:p w14:paraId="5DCF070C" w14:textId="77777777" w:rsidR="00000000" w:rsidRDefault="00E52DD3">
      <w:pPr>
        <w:pStyle w:val="a"/>
        <w:rPr>
          <w:rFonts w:hint="cs"/>
          <w:rtl/>
        </w:rPr>
      </w:pPr>
      <w:r>
        <w:rPr>
          <w:rFonts w:hint="cs"/>
          <w:rtl/>
        </w:rPr>
        <w:t xml:space="preserve">מאחר שאני יודע שאתה רגיש לעניין, אני מקווה שהתשובה שניתנה פה, שבמהלך השבוע הבא ישולמו הסובסידיות, היא אכן נכונה. </w:t>
      </w:r>
    </w:p>
    <w:p w14:paraId="6A4E5011" w14:textId="77777777" w:rsidR="00000000" w:rsidRDefault="00E52DD3">
      <w:pPr>
        <w:pStyle w:val="a"/>
        <w:rPr>
          <w:rFonts w:hint="cs"/>
          <w:rtl/>
        </w:rPr>
      </w:pPr>
    </w:p>
    <w:p w14:paraId="59628DEA" w14:textId="77777777" w:rsidR="00000000" w:rsidRDefault="00E52DD3">
      <w:pPr>
        <w:pStyle w:val="ad"/>
        <w:rPr>
          <w:rtl/>
        </w:rPr>
      </w:pPr>
      <w:r>
        <w:rPr>
          <w:rtl/>
        </w:rPr>
        <w:t>היו"ר מוחמד ברכה:</w:t>
      </w:r>
    </w:p>
    <w:p w14:paraId="34EB3FDF" w14:textId="77777777" w:rsidR="00000000" w:rsidRDefault="00E52DD3">
      <w:pPr>
        <w:pStyle w:val="a"/>
        <w:rPr>
          <w:rtl/>
        </w:rPr>
      </w:pPr>
    </w:p>
    <w:p w14:paraId="3FFE1D23" w14:textId="77777777" w:rsidR="00000000" w:rsidRDefault="00E52DD3">
      <w:pPr>
        <w:pStyle w:val="a"/>
        <w:rPr>
          <w:rFonts w:hint="cs"/>
          <w:rtl/>
        </w:rPr>
      </w:pPr>
      <w:r>
        <w:rPr>
          <w:rFonts w:hint="cs"/>
          <w:rtl/>
        </w:rPr>
        <w:t xml:space="preserve">תודה, חבר הכנסת שמחון. שאלה נוספת לחבר הכנסת אברהם בורג. אחריו - שאלה נוספת לחבר הכנסת וקנין. </w:t>
      </w:r>
    </w:p>
    <w:p w14:paraId="12B09A5D" w14:textId="77777777" w:rsidR="00000000" w:rsidRDefault="00E52DD3">
      <w:pPr>
        <w:pStyle w:val="a"/>
        <w:rPr>
          <w:rFonts w:hint="cs"/>
          <w:rtl/>
        </w:rPr>
      </w:pPr>
    </w:p>
    <w:p w14:paraId="1C1EA2AD" w14:textId="77777777" w:rsidR="00000000" w:rsidRDefault="00E52DD3">
      <w:pPr>
        <w:pStyle w:val="Speaker"/>
        <w:rPr>
          <w:rtl/>
        </w:rPr>
      </w:pPr>
      <w:bookmarkStart w:id="47" w:name="FS000000434T21_05_2003_12_48_56"/>
      <w:bookmarkEnd w:id="47"/>
      <w:r>
        <w:rPr>
          <w:rFonts w:hint="eastAsia"/>
          <w:rtl/>
        </w:rPr>
        <w:t>אברהם</w:t>
      </w:r>
      <w:r>
        <w:rPr>
          <w:rtl/>
        </w:rPr>
        <w:t xml:space="preserve"> בורג (העבודה-מימד)</w:t>
      </w:r>
      <w:r>
        <w:rPr>
          <w:rtl/>
        </w:rPr>
        <w:t>:</w:t>
      </w:r>
    </w:p>
    <w:p w14:paraId="5E5385DC" w14:textId="77777777" w:rsidR="00000000" w:rsidRDefault="00E52DD3">
      <w:pPr>
        <w:pStyle w:val="a"/>
        <w:rPr>
          <w:rFonts w:hint="cs"/>
          <w:rtl/>
        </w:rPr>
      </w:pPr>
    </w:p>
    <w:p w14:paraId="45433FE8" w14:textId="77777777" w:rsidR="00000000" w:rsidRDefault="00E52DD3">
      <w:pPr>
        <w:pStyle w:val="a"/>
        <w:rPr>
          <w:rFonts w:hint="cs"/>
          <w:rtl/>
        </w:rPr>
      </w:pPr>
      <w:r>
        <w:rPr>
          <w:rFonts w:hint="cs"/>
          <w:rtl/>
        </w:rPr>
        <w:t>אדוני היושב-ראש, אדוני שר החקלאות, אני אתחיל בגילוי נאות. אני צמחוני ואני מקפיד מאוד לאכול, אם אני יכול, מזון בריא, ואם אפשר מזון אורגני. מתברר לאחרונה שיש הבדל בסטנדרטים בין התקנים הנדרשים לריסוס מזון המיוצר בארץ והמיועד ליצוא לבין אותו סוג מזון, בייחו</w:t>
      </w:r>
      <w:r>
        <w:rPr>
          <w:rFonts w:hint="cs"/>
          <w:rtl/>
        </w:rPr>
        <w:t>ד פירות וירקות, שמשווקים כאן בארץ. הסטנדרד ליצוא גבוה הרבה יותר. האם יורה השר על סטנדרד יצוא גם לצריכה המקומית?</w:t>
      </w:r>
    </w:p>
    <w:p w14:paraId="3FF79234" w14:textId="77777777" w:rsidR="00000000" w:rsidRDefault="00E52DD3">
      <w:pPr>
        <w:pStyle w:val="a"/>
        <w:rPr>
          <w:rtl/>
        </w:rPr>
      </w:pPr>
    </w:p>
    <w:p w14:paraId="17B0B673" w14:textId="77777777" w:rsidR="00000000" w:rsidRDefault="00E52DD3">
      <w:pPr>
        <w:pStyle w:val="a"/>
        <w:rPr>
          <w:rFonts w:hint="cs"/>
          <w:rtl/>
        </w:rPr>
      </w:pPr>
    </w:p>
    <w:p w14:paraId="71542048" w14:textId="77777777" w:rsidR="00000000" w:rsidRDefault="00E52DD3">
      <w:pPr>
        <w:pStyle w:val="ad"/>
        <w:rPr>
          <w:rtl/>
        </w:rPr>
      </w:pPr>
      <w:r>
        <w:rPr>
          <w:rtl/>
        </w:rPr>
        <w:t>היו"ר מוחמד ברכה:</w:t>
      </w:r>
    </w:p>
    <w:p w14:paraId="43676770" w14:textId="77777777" w:rsidR="00000000" w:rsidRDefault="00E52DD3">
      <w:pPr>
        <w:pStyle w:val="a"/>
        <w:rPr>
          <w:rtl/>
        </w:rPr>
      </w:pPr>
    </w:p>
    <w:p w14:paraId="70F80222" w14:textId="77777777" w:rsidR="00000000" w:rsidRDefault="00E52DD3">
      <w:pPr>
        <w:pStyle w:val="a"/>
        <w:rPr>
          <w:rFonts w:hint="cs"/>
          <w:rtl/>
        </w:rPr>
      </w:pPr>
      <w:r>
        <w:rPr>
          <w:rFonts w:hint="cs"/>
          <w:rtl/>
        </w:rPr>
        <w:t xml:space="preserve">תודה, חבר הכנסת בורג. חבר הכנסת וקנין, בבקשה, שאלה נוספת. </w:t>
      </w:r>
    </w:p>
    <w:p w14:paraId="7576D95F" w14:textId="77777777" w:rsidR="00000000" w:rsidRDefault="00E52DD3">
      <w:pPr>
        <w:pStyle w:val="a"/>
        <w:rPr>
          <w:rFonts w:hint="cs"/>
          <w:rtl/>
        </w:rPr>
      </w:pPr>
    </w:p>
    <w:p w14:paraId="6B7DF7A3" w14:textId="77777777" w:rsidR="00000000" w:rsidRDefault="00E52DD3">
      <w:pPr>
        <w:pStyle w:val="Speaker"/>
        <w:rPr>
          <w:rtl/>
        </w:rPr>
      </w:pPr>
      <w:bookmarkStart w:id="48" w:name="FS000000488T21_05_2003_12_52_12"/>
      <w:bookmarkEnd w:id="48"/>
      <w:r>
        <w:rPr>
          <w:rFonts w:hint="eastAsia"/>
          <w:rtl/>
        </w:rPr>
        <w:t>יצחק</w:t>
      </w:r>
      <w:r>
        <w:rPr>
          <w:rtl/>
        </w:rPr>
        <w:t xml:space="preserve"> וקנין (ש"ס):</w:t>
      </w:r>
    </w:p>
    <w:p w14:paraId="5A92183B" w14:textId="77777777" w:rsidR="00000000" w:rsidRDefault="00E52DD3">
      <w:pPr>
        <w:pStyle w:val="a"/>
        <w:rPr>
          <w:rFonts w:hint="cs"/>
          <w:rtl/>
        </w:rPr>
      </w:pPr>
    </w:p>
    <w:p w14:paraId="31B87E8E" w14:textId="77777777" w:rsidR="00000000" w:rsidRDefault="00E52DD3">
      <w:pPr>
        <w:pStyle w:val="a"/>
        <w:rPr>
          <w:rFonts w:hint="cs"/>
          <w:rtl/>
        </w:rPr>
      </w:pPr>
      <w:r>
        <w:rPr>
          <w:rFonts w:hint="cs"/>
          <w:rtl/>
        </w:rPr>
        <w:t xml:space="preserve">אדוני השר, אדוני היושב-ראש, כולי תקווה שאכן </w:t>
      </w:r>
      <w:r>
        <w:rPr>
          <w:rFonts w:hint="cs"/>
          <w:rtl/>
        </w:rPr>
        <w:t>נכונה התשובה של השר, שבשבוע הקרוב הוא יעביר את הסובסידיה לפי חוק הגליל. אבל לא ברור לי  למה היתה בעיה  עם השביתה, כאשר מדברים פה על פיגור של קרוב לחמישה חודשים והשביתה היא רק בשבוע האחרון. העיכוב בתשלום הסובסידיה, כפי שציין חבר הכנסת שלום שמחון, פוגע בצורה</w:t>
      </w:r>
      <w:r>
        <w:rPr>
          <w:rFonts w:hint="cs"/>
          <w:rtl/>
        </w:rPr>
        <w:t xml:space="preserve"> קשה מאוד בחקלאים. אני מקווה שהרגישות שלך בנושא הזה תפעל במהרה. תודה. </w:t>
      </w:r>
    </w:p>
    <w:p w14:paraId="0DDBCF60" w14:textId="77777777" w:rsidR="00000000" w:rsidRDefault="00E52DD3">
      <w:pPr>
        <w:pStyle w:val="a"/>
        <w:rPr>
          <w:rFonts w:hint="cs"/>
          <w:rtl/>
        </w:rPr>
      </w:pPr>
    </w:p>
    <w:p w14:paraId="44AF5BC8" w14:textId="77777777" w:rsidR="00000000" w:rsidRDefault="00E52DD3">
      <w:pPr>
        <w:pStyle w:val="ad"/>
        <w:rPr>
          <w:rtl/>
        </w:rPr>
      </w:pPr>
      <w:r>
        <w:rPr>
          <w:rtl/>
        </w:rPr>
        <w:t>היו"ר מוחמד ברכה:</w:t>
      </w:r>
    </w:p>
    <w:p w14:paraId="1660F38E" w14:textId="77777777" w:rsidR="00000000" w:rsidRDefault="00E52DD3">
      <w:pPr>
        <w:pStyle w:val="a"/>
        <w:rPr>
          <w:rtl/>
        </w:rPr>
      </w:pPr>
    </w:p>
    <w:p w14:paraId="206C57A5" w14:textId="77777777" w:rsidR="00000000" w:rsidRDefault="00E52DD3">
      <w:pPr>
        <w:pStyle w:val="a"/>
        <w:rPr>
          <w:rFonts w:hint="cs"/>
          <w:rtl/>
        </w:rPr>
      </w:pPr>
      <w:r>
        <w:rPr>
          <w:rFonts w:hint="cs"/>
          <w:rtl/>
        </w:rPr>
        <w:t xml:space="preserve">תודה. בבקשה, שר החקלאות. </w:t>
      </w:r>
    </w:p>
    <w:p w14:paraId="776B0C3C" w14:textId="77777777" w:rsidR="00000000" w:rsidRDefault="00E52DD3">
      <w:pPr>
        <w:pStyle w:val="a"/>
        <w:rPr>
          <w:rFonts w:hint="cs"/>
          <w:rtl/>
        </w:rPr>
      </w:pPr>
    </w:p>
    <w:p w14:paraId="60C15BF2" w14:textId="77777777" w:rsidR="00000000" w:rsidRDefault="00E52DD3">
      <w:pPr>
        <w:pStyle w:val="Speaker"/>
        <w:rPr>
          <w:rtl/>
        </w:rPr>
      </w:pPr>
      <w:bookmarkStart w:id="49" w:name="FS000000468T21_05_2003_12_54_21"/>
      <w:bookmarkEnd w:id="49"/>
      <w:r>
        <w:rPr>
          <w:rFonts w:hint="eastAsia"/>
          <w:rtl/>
        </w:rPr>
        <w:t>שר</w:t>
      </w:r>
      <w:r>
        <w:rPr>
          <w:rtl/>
        </w:rPr>
        <w:t xml:space="preserve"> החקלאות ופיתוח הכפר ישראל כץ:</w:t>
      </w:r>
    </w:p>
    <w:p w14:paraId="74F14062" w14:textId="77777777" w:rsidR="00000000" w:rsidRDefault="00E52DD3">
      <w:pPr>
        <w:pStyle w:val="a"/>
        <w:rPr>
          <w:rFonts w:hint="cs"/>
          <w:rtl/>
        </w:rPr>
      </w:pPr>
    </w:p>
    <w:p w14:paraId="663FD7E6" w14:textId="77777777" w:rsidR="00000000" w:rsidRDefault="00E52DD3">
      <w:pPr>
        <w:pStyle w:val="a"/>
        <w:rPr>
          <w:rFonts w:hint="cs"/>
          <w:rtl/>
        </w:rPr>
      </w:pPr>
      <w:r>
        <w:rPr>
          <w:rFonts w:hint="cs"/>
          <w:rtl/>
        </w:rPr>
        <w:t>בקשר לשאלות הנוספות, השביתה עיכבה את הדבר בסוף. הסיבה המרכזית, כמו שנאמר כאן, היתה אי-העברת המימון מהחשב</w:t>
      </w:r>
      <w:r>
        <w:rPr>
          <w:rFonts w:hint="cs"/>
          <w:rtl/>
        </w:rPr>
        <w:t xml:space="preserve"> הכללי, והשביתה רק דחתה את הנושא בזמן נוסף. כמו שאמרתי, בשבוע הקרוב ישולם ויועבר מה שנדרש, בדיוק בהתאם לכללים. </w:t>
      </w:r>
    </w:p>
    <w:p w14:paraId="3A4A8CC3" w14:textId="77777777" w:rsidR="00000000" w:rsidRDefault="00E52DD3">
      <w:pPr>
        <w:pStyle w:val="a"/>
        <w:rPr>
          <w:rFonts w:hint="cs"/>
          <w:rtl/>
        </w:rPr>
      </w:pPr>
    </w:p>
    <w:p w14:paraId="5906F87E" w14:textId="77777777" w:rsidR="00000000" w:rsidRDefault="00E52DD3">
      <w:pPr>
        <w:pStyle w:val="a"/>
        <w:rPr>
          <w:rFonts w:hint="cs"/>
          <w:rtl/>
        </w:rPr>
      </w:pPr>
      <w:r>
        <w:rPr>
          <w:rFonts w:hint="cs"/>
          <w:rtl/>
        </w:rPr>
        <w:t>משרדי מעביר את הסובסידיה לענף הלול בגליל, על-פי הכספים שניתנים על-ידי משרד האוצר. פעלתי עם חלק מהחברים ששאלו כאן, על מנת שתהיה למגדלים אותה תמי</w:t>
      </w:r>
      <w:r>
        <w:rPr>
          <w:rFonts w:hint="cs"/>
          <w:rtl/>
        </w:rPr>
        <w:t>כה. אני בהחלט מכיר בצורך ובחשיבות של סיוע למגדלי העופות בגליל. יש לחזק אותם, על מנת שיוכלו להרוויח ולהמשיך לשבת במקום החשוב הזה.</w:t>
      </w:r>
    </w:p>
    <w:p w14:paraId="7B77E9F0" w14:textId="77777777" w:rsidR="00000000" w:rsidRDefault="00E52DD3">
      <w:pPr>
        <w:pStyle w:val="a"/>
        <w:ind w:firstLine="0"/>
        <w:rPr>
          <w:rFonts w:hint="cs"/>
          <w:rtl/>
        </w:rPr>
      </w:pPr>
    </w:p>
    <w:p w14:paraId="4256992B" w14:textId="77777777" w:rsidR="00000000" w:rsidRDefault="00E52DD3">
      <w:pPr>
        <w:pStyle w:val="a"/>
        <w:ind w:firstLine="0"/>
        <w:rPr>
          <w:rFonts w:hint="cs"/>
          <w:rtl/>
        </w:rPr>
      </w:pPr>
      <w:r>
        <w:rPr>
          <w:rFonts w:hint="cs"/>
          <w:rtl/>
        </w:rPr>
        <w:tab/>
        <w:t>לשאלה של חבר הכנסת אברהם בורג: אבדוק את הנושא. לא צריך להיות שום פער לרעת הצרכנים המקומיים. הנושא ייבדק, ואשתדל לעדכן אותך בנ</w:t>
      </w:r>
      <w:r>
        <w:rPr>
          <w:rFonts w:hint="cs"/>
          <w:rtl/>
        </w:rPr>
        <w:t>ושא בזמן הקרוב.</w:t>
      </w:r>
    </w:p>
    <w:p w14:paraId="0F3EDF90" w14:textId="77777777" w:rsidR="00000000" w:rsidRDefault="00E52DD3">
      <w:pPr>
        <w:pStyle w:val="a"/>
        <w:ind w:firstLine="0"/>
        <w:rPr>
          <w:rFonts w:hint="cs"/>
          <w:rtl/>
        </w:rPr>
      </w:pPr>
    </w:p>
    <w:p w14:paraId="7A136216" w14:textId="77777777" w:rsidR="00000000" w:rsidRDefault="00E52DD3">
      <w:pPr>
        <w:pStyle w:val="a"/>
        <w:ind w:firstLine="0"/>
        <w:rPr>
          <w:rFonts w:hint="cs"/>
          <w:rtl/>
        </w:rPr>
      </w:pPr>
      <w:r>
        <w:rPr>
          <w:rFonts w:hint="cs"/>
          <w:rtl/>
        </w:rPr>
        <w:tab/>
        <w:t>לשאלת חבר הכנסת וקנין - היא דומה לשאלה הנוספת של חבר הכנסת שמחון - ישבתי ודנתי בכך, ואני מצטרף לקריאה שלך להכיר בחשיבות הנושא. אעשה הכול על מנת לזרז את משרד האוצר לבצע את התשלומים כסדרם.</w:t>
      </w:r>
    </w:p>
    <w:p w14:paraId="54A6F0D5" w14:textId="77777777" w:rsidR="00000000" w:rsidRDefault="00E52DD3">
      <w:pPr>
        <w:pStyle w:val="a"/>
        <w:ind w:firstLine="0"/>
        <w:rPr>
          <w:rFonts w:hint="cs"/>
          <w:rtl/>
        </w:rPr>
      </w:pPr>
    </w:p>
    <w:p w14:paraId="23720B8C" w14:textId="77777777" w:rsidR="00000000" w:rsidRDefault="00E52DD3">
      <w:pPr>
        <w:pStyle w:val="ad"/>
        <w:rPr>
          <w:rtl/>
        </w:rPr>
      </w:pPr>
      <w:r>
        <w:rPr>
          <w:rtl/>
        </w:rPr>
        <w:t>היו"ר מוחמד ברכה:</w:t>
      </w:r>
    </w:p>
    <w:p w14:paraId="6931D079" w14:textId="77777777" w:rsidR="00000000" w:rsidRDefault="00E52DD3">
      <w:pPr>
        <w:pStyle w:val="a"/>
        <w:rPr>
          <w:rtl/>
        </w:rPr>
      </w:pPr>
    </w:p>
    <w:p w14:paraId="3717B143" w14:textId="77777777" w:rsidR="00000000" w:rsidRDefault="00E52DD3">
      <w:pPr>
        <w:pStyle w:val="a"/>
        <w:ind w:firstLine="720"/>
        <w:rPr>
          <w:rFonts w:hint="cs"/>
          <w:rtl/>
        </w:rPr>
      </w:pPr>
      <w:r>
        <w:rPr>
          <w:rFonts w:hint="cs"/>
          <w:rtl/>
        </w:rPr>
        <w:t>אנו עוברים לשאילתא בעל-פה מס' 2</w:t>
      </w:r>
      <w:r>
        <w:rPr>
          <w:rFonts w:hint="cs"/>
          <w:rtl/>
        </w:rPr>
        <w:t>4, של חבר הכנסת נסים דהן, בנושא: שחרור יולדות בשבת. ישיב על השאילתא השר גדעון עזרא.</w:t>
      </w:r>
    </w:p>
    <w:p w14:paraId="22F8221F" w14:textId="77777777" w:rsidR="00000000" w:rsidRDefault="00E52DD3">
      <w:pPr>
        <w:pStyle w:val="a"/>
        <w:ind w:firstLine="0"/>
        <w:rPr>
          <w:rFonts w:hint="cs"/>
          <w:rtl/>
        </w:rPr>
      </w:pPr>
    </w:p>
    <w:p w14:paraId="2441BD61" w14:textId="77777777" w:rsidR="00000000" w:rsidRDefault="00E52DD3">
      <w:pPr>
        <w:pStyle w:val="Speaker"/>
        <w:rPr>
          <w:rtl/>
        </w:rPr>
      </w:pPr>
      <w:bookmarkStart w:id="50" w:name="FS000000487T21_05_2003_12_13_56"/>
      <w:bookmarkEnd w:id="50"/>
      <w:r>
        <w:rPr>
          <w:rFonts w:hint="eastAsia"/>
          <w:rtl/>
        </w:rPr>
        <w:t>נסים</w:t>
      </w:r>
      <w:r>
        <w:rPr>
          <w:rtl/>
        </w:rPr>
        <w:t xml:space="preserve"> דהן (ש"ס):</w:t>
      </w:r>
    </w:p>
    <w:p w14:paraId="090AFBF9" w14:textId="77777777" w:rsidR="00000000" w:rsidRDefault="00E52DD3">
      <w:pPr>
        <w:pStyle w:val="a"/>
        <w:rPr>
          <w:rFonts w:hint="cs"/>
          <w:rtl/>
        </w:rPr>
      </w:pPr>
    </w:p>
    <w:p w14:paraId="057128BF" w14:textId="77777777" w:rsidR="00000000" w:rsidRDefault="00E52DD3">
      <w:pPr>
        <w:pStyle w:val="a"/>
        <w:ind w:firstLine="0"/>
        <w:rPr>
          <w:rFonts w:hint="cs"/>
          <w:rtl/>
        </w:rPr>
      </w:pPr>
      <w:r>
        <w:rPr>
          <w:rFonts w:hint="cs"/>
          <w:rtl/>
        </w:rPr>
        <w:tab/>
        <w:t>אדוני היושב-ראש, ברשותך, לפני השאילתא, אם תרשה לי להוסיף משפט?</w:t>
      </w:r>
    </w:p>
    <w:p w14:paraId="6134DE15" w14:textId="77777777" w:rsidR="00000000" w:rsidRDefault="00E52DD3">
      <w:pPr>
        <w:pStyle w:val="a"/>
        <w:ind w:firstLine="0"/>
        <w:rPr>
          <w:rFonts w:hint="cs"/>
          <w:rtl/>
        </w:rPr>
      </w:pPr>
    </w:p>
    <w:p w14:paraId="4438BC65" w14:textId="77777777" w:rsidR="00000000" w:rsidRDefault="00E52DD3">
      <w:pPr>
        <w:pStyle w:val="ad"/>
        <w:rPr>
          <w:rtl/>
        </w:rPr>
      </w:pPr>
      <w:r>
        <w:rPr>
          <w:rtl/>
        </w:rPr>
        <w:t>היו"ר מוחמד ברכה:</w:t>
      </w:r>
    </w:p>
    <w:p w14:paraId="4FA056B1" w14:textId="77777777" w:rsidR="00000000" w:rsidRDefault="00E52DD3">
      <w:pPr>
        <w:pStyle w:val="a"/>
        <w:rPr>
          <w:rtl/>
        </w:rPr>
      </w:pPr>
    </w:p>
    <w:p w14:paraId="552AA2A2" w14:textId="77777777" w:rsidR="00000000" w:rsidRDefault="00E52DD3">
      <w:pPr>
        <w:pStyle w:val="a"/>
        <w:ind w:firstLine="720"/>
        <w:rPr>
          <w:rFonts w:hint="cs"/>
          <w:rtl/>
        </w:rPr>
      </w:pPr>
      <w:r>
        <w:rPr>
          <w:rFonts w:hint="cs"/>
          <w:rtl/>
        </w:rPr>
        <w:t>זה לא נהוג,  ואני לא מוסמך לתת אישור כזה. אתה צריך לקרוא בדיוק מה שאוש</w:t>
      </w:r>
      <w:r>
        <w:rPr>
          <w:rFonts w:hint="cs"/>
          <w:rtl/>
        </w:rPr>
        <w:t>ר. אולי כאשר נעבור לשאלה נוספת, תוכל להציג מה שאתה רוצה לומר.</w:t>
      </w:r>
    </w:p>
    <w:p w14:paraId="5FAE14FD" w14:textId="77777777" w:rsidR="00000000" w:rsidRDefault="00E52DD3">
      <w:pPr>
        <w:pStyle w:val="a"/>
        <w:ind w:firstLine="720"/>
        <w:rPr>
          <w:rFonts w:hint="cs"/>
          <w:rtl/>
        </w:rPr>
      </w:pPr>
    </w:p>
    <w:p w14:paraId="34681C95" w14:textId="77777777" w:rsidR="00000000" w:rsidRDefault="00E52DD3">
      <w:pPr>
        <w:pStyle w:val="SpeakerCon"/>
        <w:rPr>
          <w:rtl/>
        </w:rPr>
      </w:pPr>
      <w:bookmarkStart w:id="51" w:name="FS000000487T21_05_2003_12_14_19C"/>
      <w:bookmarkEnd w:id="51"/>
      <w:r>
        <w:rPr>
          <w:rtl/>
        </w:rPr>
        <w:t>נסים דהן (ש"ס):</w:t>
      </w:r>
    </w:p>
    <w:p w14:paraId="191D3E79" w14:textId="77777777" w:rsidR="00000000" w:rsidRDefault="00E52DD3">
      <w:pPr>
        <w:pStyle w:val="a"/>
        <w:rPr>
          <w:rtl/>
        </w:rPr>
      </w:pPr>
    </w:p>
    <w:p w14:paraId="11F2603B" w14:textId="77777777" w:rsidR="00000000" w:rsidRDefault="00E52DD3">
      <w:pPr>
        <w:pStyle w:val="a"/>
        <w:ind w:firstLine="720"/>
        <w:rPr>
          <w:rFonts w:hint="cs"/>
          <w:rtl/>
        </w:rPr>
      </w:pPr>
      <w:r>
        <w:rPr>
          <w:rFonts w:hint="cs"/>
          <w:rtl/>
        </w:rPr>
        <w:t>אדוני היושב-ראש, אתה הקובע, אבל רציתי לציין משהו כשר הבריאות לשעבר, כי זו שאילתא לשר הבריאות.</w:t>
      </w:r>
    </w:p>
    <w:p w14:paraId="1A627AB9" w14:textId="77777777" w:rsidR="00000000" w:rsidRDefault="00E52DD3">
      <w:pPr>
        <w:pStyle w:val="a"/>
        <w:ind w:firstLine="720"/>
        <w:rPr>
          <w:rFonts w:hint="cs"/>
          <w:rtl/>
        </w:rPr>
      </w:pPr>
    </w:p>
    <w:p w14:paraId="4F0AC307" w14:textId="77777777" w:rsidR="00000000" w:rsidRDefault="00E52DD3">
      <w:pPr>
        <w:pStyle w:val="a"/>
        <w:ind w:firstLine="720"/>
        <w:rPr>
          <w:rFonts w:hint="cs"/>
          <w:rtl/>
        </w:rPr>
      </w:pPr>
      <w:r>
        <w:rPr>
          <w:rFonts w:hint="cs"/>
          <w:rtl/>
        </w:rPr>
        <w:t xml:space="preserve"> </w:t>
      </w:r>
    </w:p>
    <w:p w14:paraId="6AE8C9BE" w14:textId="77777777" w:rsidR="00000000" w:rsidRDefault="00E52DD3">
      <w:pPr>
        <w:pStyle w:val="Query"/>
        <w:jc w:val="center"/>
        <w:rPr>
          <w:rFonts w:hint="cs"/>
          <w:rtl/>
        </w:rPr>
      </w:pPr>
      <w:r>
        <w:rPr>
          <w:rFonts w:hint="cs"/>
          <w:rtl/>
        </w:rPr>
        <w:t>24. שחרור יולדות מבתי-חולים בשבת</w:t>
      </w:r>
    </w:p>
    <w:p w14:paraId="7F9074EE" w14:textId="77777777" w:rsidR="00000000" w:rsidRDefault="00E52DD3">
      <w:pPr>
        <w:pStyle w:val="SpeakerCon"/>
        <w:rPr>
          <w:rFonts w:hint="cs"/>
          <w:rtl/>
        </w:rPr>
      </w:pPr>
    </w:p>
    <w:p w14:paraId="63E2D8DA" w14:textId="77777777" w:rsidR="00000000" w:rsidRDefault="00E52DD3">
      <w:pPr>
        <w:pStyle w:val="SpeakerCon"/>
        <w:rPr>
          <w:rFonts w:hint="cs"/>
          <w:rtl/>
        </w:rPr>
      </w:pPr>
    </w:p>
    <w:p w14:paraId="10A60FEB" w14:textId="77777777" w:rsidR="00000000" w:rsidRDefault="00E52DD3">
      <w:pPr>
        <w:pStyle w:val="SpeakerCon"/>
        <w:rPr>
          <w:rtl/>
        </w:rPr>
      </w:pPr>
      <w:r>
        <w:rPr>
          <w:rtl/>
        </w:rPr>
        <w:t>נסים דהן (ש"ס):</w:t>
      </w:r>
    </w:p>
    <w:p w14:paraId="4DBD735A" w14:textId="77777777" w:rsidR="00000000" w:rsidRDefault="00E52DD3">
      <w:pPr>
        <w:pStyle w:val="a"/>
        <w:ind w:firstLine="720"/>
        <w:rPr>
          <w:rFonts w:hint="cs"/>
          <w:rtl/>
        </w:rPr>
      </w:pPr>
    </w:p>
    <w:p w14:paraId="77FF1A62" w14:textId="77777777" w:rsidR="00000000" w:rsidRDefault="00E52DD3">
      <w:pPr>
        <w:pStyle w:val="a"/>
        <w:ind w:firstLine="720"/>
        <w:rPr>
          <w:rFonts w:hint="cs"/>
          <w:rtl/>
        </w:rPr>
      </w:pPr>
      <w:r>
        <w:rPr>
          <w:rFonts w:hint="cs"/>
          <w:rtl/>
        </w:rPr>
        <w:t>אדוני היושב-ראש, בעיתון "הצ</w:t>
      </w:r>
      <w:r>
        <w:rPr>
          <w:rFonts w:hint="cs"/>
          <w:rtl/>
        </w:rPr>
        <w:t>ופה" מיום ז' באייר, 9 במאי 2003, נטען כי יולדות שוחררו מבית-החולים "שיבא" בשבת, בניגוד להוראה מפורשת של משרד הבריאות. את זאת אני רוצה לציין כשר הבריאות לשעבר - זה בניגוד להוראה מפורשת של  משרד הבריאות.</w:t>
      </w:r>
    </w:p>
    <w:p w14:paraId="10A427E0" w14:textId="77777777" w:rsidR="00000000" w:rsidRDefault="00E52DD3">
      <w:pPr>
        <w:pStyle w:val="a"/>
        <w:ind w:firstLine="720"/>
        <w:rPr>
          <w:rFonts w:hint="cs"/>
          <w:rtl/>
        </w:rPr>
      </w:pPr>
    </w:p>
    <w:p w14:paraId="049A8309" w14:textId="77777777" w:rsidR="00000000" w:rsidRDefault="00E52DD3">
      <w:pPr>
        <w:pStyle w:val="a"/>
        <w:ind w:firstLine="720"/>
        <w:rPr>
          <w:rFonts w:hint="cs"/>
          <w:rtl/>
        </w:rPr>
      </w:pPr>
      <w:r>
        <w:rPr>
          <w:rFonts w:hint="cs"/>
          <w:rtl/>
        </w:rPr>
        <w:t xml:space="preserve">רצוני לשאול: </w:t>
      </w:r>
    </w:p>
    <w:p w14:paraId="36A1AEC3" w14:textId="77777777" w:rsidR="00000000" w:rsidRDefault="00E52DD3">
      <w:pPr>
        <w:pStyle w:val="a"/>
        <w:ind w:firstLine="720"/>
        <w:rPr>
          <w:rFonts w:hint="cs"/>
          <w:rtl/>
        </w:rPr>
      </w:pPr>
    </w:p>
    <w:p w14:paraId="73BA350B" w14:textId="77777777" w:rsidR="00000000" w:rsidRDefault="00E52DD3">
      <w:pPr>
        <w:pStyle w:val="a"/>
        <w:ind w:firstLine="720"/>
        <w:rPr>
          <w:rFonts w:hint="cs"/>
          <w:rtl/>
        </w:rPr>
      </w:pPr>
      <w:r>
        <w:rPr>
          <w:rFonts w:hint="cs"/>
          <w:rtl/>
        </w:rPr>
        <w:t xml:space="preserve">1. האם הידיעה נכונה? </w:t>
      </w:r>
    </w:p>
    <w:p w14:paraId="4991EEC4" w14:textId="77777777" w:rsidR="00000000" w:rsidRDefault="00E52DD3">
      <w:pPr>
        <w:pStyle w:val="a"/>
        <w:ind w:firstLine="720"/>
        <w:rPr>
          <w:rFonts w:hint="cs"/>
          <w:rtl/>
        </w:rPr>
      </w:pPr>
    </w:p>
    <w:p w14:paraId="7E81B422" w14:textId="77777777" w:rsidR="00000000" w:rsidRDefault="00E52DD3">
      <w:pPr>
        <w:pStyle w:val="a"/>
        <w:ind w:firstLine="720"/>
        <w:rPr>
          <w:rFonts w:hint="cs"/>
          <w:rtl/>
        </w:rPr>
      </w:pPr>
      <w:r>
        <w:rPr>
          <w:rFonts w:hint="cs"/>
          <w:rtl/>
        </w:rPr>
        <w:t>2. אם כן - מה י</w:t>
      </w:r>
      <w:r>
        <w:rPr>
          <w:rFonts w:hint="cs"/>
          <w:rtl/>
        </w:rPr>
        <w:t xml:space="preserve">עשה משרדך כדי למנוע הישנות מקרים מעין אלו? </w:t>
      </w:r>
    </w:p>
    <w:p w14:paraId="50E881E0" w14:textId="77777777" w:rsidR="00000000" w:rsidRDefault="00E52DD3">
      <w:pPr>
        <w:pStyle w:val="a"/>
        <w:ind w:firstLine="720"/>
        <w:rPr>
          <w:rFonts w:hint="cs"/>
          <w:rtl/>
        </w:rPr>
      </w:pPr>
    </w:p>
    <w:p w14:paraId="02CB3C3B" w14:textId="77777777" w:rsidR="00000000" w:rsidRDefault="00E52DD3">
      <w:pPr>
        <w:pStyle w:val="a"/>
        <w:ind w:firstLine="720"/>
        <w:rPr>
          <w:rFonts w:hint="cs"/>
          <w:rtl/>
        </w:rPr>
      </w:pPr>
      <w:r>
        <w:rPr>
          <w:rFonts w:hint="cs"/>
          <w:rtl/>
        </w:rPr>
        <w:t>3. האם מדובר רק ביולדות או בכל המאושפזים?</w:t>
      </w:r>
    </w:p>
    <w:p w14:paraId="49D24C58" w14:textId="77777777" w:rsidR="00000000" w:rsidRDefault="00E52DD3">
      <w:pPr>
        <w:pStyle w:val="a"/>
        <w:ind w:firstLine="0"/>
        <w:rPr>
          <w:rFonts w:hint="cs"/>
          <w:rtl/>
        </w:rPr>
      </w:pPr>
    </w:p>
    <w:p w14:paraId="23C7AC8E" w14:textId="77777777" w:rsidR="00000000" w:rsidRDefault="00E52DD3">
      <w:pPr>
        <w:pStyle w:val="ad"/>
        <w:rPr>
          <w:rtl/>
        </w:rPr>
      </w:pPr>
      <w:r>
        <w:rPr>
          <w:rtl/>
        </w:rPr>
        <w:t>היו"ר מוחמד ברכה:</w:t>
      </w:r>
    </w:p>
    <w:p w14:paraId="3E33933C" w14:textId="77777777" w:rsidR="00000000" w:rsidRDefault="00E52DD3">
      <w:pPr>
        <w:pStyle w:val="a"/>
        <w:rPr>
          <w:rtl/>
        </w:rPr>
      </w:pPr>
    </w:p>
    <w:p w14:paraId="5BA441DB" w14:textId="77777777" w:rsidR="00000000" w:rsidRDefault="00E52DD3">
      <w:pPr>
        <w:pStyle w:val="a"/>
        <w:rPr>
          <w:rFonts w:hint="cs"/>
          <w:rtl/>
        </w:rPr>
      </w:pPr>
      <w:r>
        <w:rPr>
          <w:rFonts w:hint="cs"/>
          <w:rtl/>
        </w:rPr>
        <w:t>תודה רבה לחבר הכנסת דהן.  השר עזרא, בבקשה.</w:t>
      </w:r>
    </w:p>
    <w:p w14:paraId="477F5F53" w14:textId="77777777" w:rsidR="00000000" w:rsidRDefault="00E52DD3">
      <w:pPr>
        <w:pStyle w:val="a"/>
        <w:ind w:firstLine="0"/>
        <w:rPr>
          <w:rFonts w:hint="cs"/>
          <w:rtl/>
        </w:rPr>
      </w:pPr>
    </w:p>
    <w:p w14:paraId="7C78DB26" w14:textId="77777777" w:rsidR="00000000" w:rsidRDefault="00E52DD3">
      <w:pPr>
        <w:pStyle w:val="Speaker"/>
        <w:rPr>
          <w:rtl/>
        </w:rPr>
      </w:pPr>
      <w:bookmarkStart w:id="52" w:name="FS000000474T21_05_2003_12_16_46"/>
      <w:bookmarkEnd w:id="52"/>
      <w:r>
        <w:rPr>
          <w:rFonts w:hint="eastAsia"/>
          <w:rtl/>
        </w:rPr>
        <w:t>השר</w:t>
      </w:r>
      <w:r>
        <w:rPr>
          <w:rtl/>
        </w:rPr>
        <w:t xml:space="preserve"> גדעון עזרא:</w:t>
      </w:r>
    </w:p>
    <w:p w14:paraId="437C4581" w14:textId="77777777" w:rsidR="00000000" w:rsidRDefault="00E52DD3">
      <w:pPr>
        <w:pStyle w:val="a"/>
        <w:rPr>
          <w:rFonts w:hint="cs"/>
          <w:rtl/>
        </w:rPr>
      </w:pPr>
    </w:p>
    <w:p w14:paraId="118333B8" w14:textId="77777777" w:rsidR="00000000" w:rsidRDefault="00E52DD3">
      <w:pPr>
        <w:pStyle w:val="a"/>
        <w:rPr>
          <w:rFonts w:hint="cs"/>
          <w:rtl/>
        </w:rPr>
      </w:pPr>
      <w:r>
        <w:rPr>
          <w:rFonts w:hint="cs"/>
          <w:rtl/>
        </w:rPr>
        <w:t>1. השר לשעבר, חבר הכנסת דהן, הידיעה איננה נכונה. מבדיקת המקרה עם הנהלת בית-החולים "שיבא"</w:t>
      </w:r>
      <w:r>
        <w:rPr>
          <w:rFonts w:hint="cs"/>
          <w:rtl/>
        </w:rPr>
        <w:t xml:space="preserve"> עולה, כי היולדת התבקשה לעבור בשבת מחדר באגף א', הקרוב לתחנת האחות, לאגף ב', המרוחק מתחנת האחות, וזאת כדי שיוכלו שם להיות מוכנים לקבל יולדות חדשות מחדר הלידה לאחר הלידה. היולדת הודיעה כי איננה מסכימה לכך וכי בכוונתה להתלונן.</w:t>
      </w:r>
    </w:p>
    <w:p w14:paraId="7163C2C0" w14:textId="77777777" w:rsidR="00000000" w:rsidRDefault="00E52DD3">
      <w:pPr>
        <w:pStyle w:val="a"/>
        <w:rPr>
          <w:rFonts w:hint="cs"/>
          <w:rtl/>
        </w:rPr>
      </w:pPr>
    </w:p>
    <w:p w14:paraId="1B3346B3" w14:textId="77777777" w:rsidR="00000000" w:rsidRDefault="00E52DD3">
      <w:pPr>
        <w:pStyle w:val="a"/>
        <w:rPr>
          <w:rFonts w:hint="cs"/>
          <w:rtl/>
        </w:rPr>
      </w:pPr>
      <w:r>
        <w:rPr>
          <w:rFonts w:hint="cs"/>
          <w:rtl/>
        </w:rPr>
        <w:t>2-3. המשרד הוציא בעבר - ואתה ה</w:t>
      </w:r>
      <w:r>
        <w:rPr>
          <w:rFonts w:hint="cs"/>
          <w:rtl/>
        </w:rPr>
        <w:t>יית השר בחלק מהתקופה - חוזרים מספר בנדון ותזכורות לכל בתי-החולים, הקובעים כי אין לחייב יולדות או מאושפזים - חבר הכנסת דהן, לא רק יולדות אלא גם מאושפזים - להשתחרר בשבת או בחג. דוגמאות לנדון הם חוזרים 1/97 ו=43/99. זו הנחיית משרד הבריאות, ולכן  הנחיות הנהלות</w:t>
      </w:r>
      <w:r>
        <w:rPr>
          <w:rFonts w:hint="cs"/>
          <w:rtl/>
        </w:rPr>
        <w:t xml:space="preserve"> בתי-החולים הן, כי אין לשחרר מאושפזים בשבתות ובמועדי ישראל, אלא על-פי הסכמתם המפורשת ורצונם.</w:t>
      </w:r>
    </w:p>
    <w:p w14:paraId="192BF9C0" w14:textId="77777777" w:rsidR="00000000" w:rsidRDefault="00E52DD3">
      <w:pPr>
        <w:pStyle w:val="a"/>
        <w:ind w:firstLine="0"/>
        <w:rPr>
          <w:rFonts w:hint="cs"/>
          <w:rtl/>
        </w:rPr>
      </w:pPr>
    </w:p>
    <w:p w14:paraId="4719017B" w14:textId="77777777" w:rsidR="00000000" w:rsidRDefault="00E52DD3">
      <w:pPr>
        <w:pStyle w:val="ad"/>
        <w:rPr>
          <w:rtl/>
        </w:rPr>
      </w:pPr>
      <w:r>
        <w:rPr>
          <w:rtl/>
        </w:rPr>
        <w:t>היו"ר מוחמד ברכה:</w:t>
      </w:r>
    </w:p>
    <w:p w14:paraId="255AB782" w14:textId="77777777" w:rsidR="00000000" w:rsidRDefault="00E52DD3">
      <w:pPr>
        <w:pStyle w:val="a"/>
        <w:rPr>
          <w:rtl/>
        </w:rPr>
      </w:pPr>
    </w:p>
    <w:p w14:paraId="243EB851" w14:textId="77777777" w:rsidR="00000000" w:rsidRDefault="00E52DD3">
      <w:pPr>
        <w:pStyle w:val="a"/>
        <w:rPr>
          <w:rFonts w:hint="cs"/>
          <w:rtl/>
        </w:rPr>
      </w:pPr>
      <w:r>
        <w:rPr>
          <w:rFonts w:hint="cs"/>
          <w:rtl/>
        </w:rPr>
        <w:t>שאלה נוספת לבעל השאילתא, חבר הכנסת דהן, בבקשה.</w:t>
      </w:r>
    </w:p>
    <w:p w14:paraId="1531B6D9" w14:textId="77777777" w:rsidR="00000000" w:rsidRDefault="00E52DD3">
      <w:pPr>
        <w:pStyle w:val="a"/>
        <w:ind w:firstLine="0"/>
        <w:rPr>
          <w:rFonts w:hint="cs"/>
          <w:rtl/>
        </w:rPr>
      </w:pPr>
    </w:p>
    <w:p w14:paraId="2F4057E2" w14:textId="77777777" w:rsidR="00000000" w:rsidRDefault="00E52DD3">
      <w:pPr>
        <w:pStyle w:val="Speaker"/>
        <w:rPr>
          <w:rtl/>
        </w:rPr>
      </w:pPr>
      <w:bookmarkStart w:id="53" w:name="FS000000487T21_05_2003_12_20_34"/>
      <w:bookmarkEnd w:id="53"/>
      <w:r>
        <w:rPr>
          <w:rFonts w:hint="eastAsia"/>
          <w:rtl/>
        </w:rPr>
        <w:t>נסים</w:t>
      </w:r>
      <w:r>
        <w:rPr>
          <w:rtl/>
        </w:rPr>
        <w:t xml:space="preserve"> דהן (ש"ס):</w:t>
      </w:r>
    </w:p>
    <w:p w14:paraId="527843A8" w14:textId="77777777" w:rsidR="00000000" w:rsidRDefault="00E52DD3">
      <w:pPr>
        <w:pStyle w:val="a"/>
        <w:rPr>
          <w:rFonts w:hint="cs"/>
          <w:rtl/>
        </w:rPr>
      </w:pPr>
    </w:p>
    <w:p w14:paraId="6AC8539A" w14:textId="77777777" w:rsidR="00000000" w:rsidRDefault="00E52DD3">
      <w:pPr>
        <w:pStyle w:val="a"/>
        <w:rPr>
          <w:rFonts w:hint="cs"/>
          <w:rtl/>
        </w:rPr>
      </w:pPr>
      <w:r>
        <w:rPr>
          <w:rFonts w:hint="cs"/>
          <w:rtl/>
        </w:rPr>
        <w:t>אדוני היושב-ראש, אני מקווה שהפעם תרשה לי להשמיע את ההערה.</w:t>
      </w:r>
    </w:p>
    <w:p w14:paraId="223C3767" w14:textId="77777777" w:rsidR="00000000" w:rsidRDefault="00E52DD3">
      <w:pPr>
        <w:pStyle w:val="a"/>
        <w:ind w:firstLine="0"/>
        <w:rPr>
          <w:rFonts w:hint="cs"/>
          <w:rtl/>
        </w:rPr>
      </w:pPr>
    </w:p>
    <w:p w14:paraId="7B263904" w14:textId="77777777" w:rsidR="00000000" w:rsidRDefault="00E52DD3">
      <w:pPr>
        <w:pStyle w:val="ad"/>
        <w:rPr>
          <w:rtl/>
        </w:rPr>
      </w:pPr>
      <w:r>
        <w:rPr>
          <w:rtl/>
        </w:rPr>
        <w:t>היו"ר מוחמד ברכה:</w:t>
      </w:r>
    </w:p>
    <w:p w14:paraId="04663D0D" w14:textId="77777777" w:rsidR="00000000" w:rsidRDefault="00E52DD3">
      <w:pPr>
        <w:pStyle w:val="a"/>
        <w:rPr>
          <w:rtl/>
        </w:rPr>
      </w:pPr>
    </w:p>
    <w:p w14:paraId="6140D318" w14:textId="77777777" w:rsidR="00000000" w:rsidRDefault="00E52DD3">
      <w:pPr>
        <w:pStyle w:val="a"/>
        <w:rPr>
          <w:rFonts w:hint="cs"/>
          <w:rtl/>
        </w:rPr>
      </w:pPr>
      <w:r>
        <w:rPr>
          <w:rFonts w:hint="cs"/>
          <w:rtl/>
        </w:rPr>
        <w:t>בהחלט.</w:t>
      </w:r>
    </w:p>
    <w:p w14:paraId="0EEF227A" w14:textId="77777777" w:rsidR="00000000" w:rsidRDefault="00E52DD3">
      <w:pPr>
        <w:pStyle w:val="a"/>
        <w:ind w:firstLine="0"/>
        <w:rPr>
          <w:rtl/>
        </w:rPr>
      </w:pPr>
    </w:p>
    <w:p w14:paraId="070A653C" w14:textId="77777777" w:rsidR="00000000" w:rsidRDefault="00E52DD3">
      <w:pPr>
        <w:pStyle w:val="a"/>
        <w:ind w:firstLine="0"/>
        <w:rPr>
          <w:rFonts w:hint="cs"/>
          <w:rtl/>
        </w:rPr>
      </w:pPr>
    </w:p>
    <w:p w14:paraId="34DA6A24" w14:textId="77777777" w:rsidR="00000000" w:rsidRDefault="00E52DD3">
      <w:pPr>
        <w:pStyle w:val="SpeakerCon"/>
        <w:rPr>
          <w:rtl/>
        </w:rPr>
      </w:pPr>
      <w:bookmarkStart w:id="54" w:name="FS000000487T21_05_2003_12_21_12C"/>
      <w:bookmarkEnd w:id="54"/>
      <w:r>
        <w:rPr>
          <w:rtl/>
        </w:rPr>
        <w:t>נסים דהן (ש"ס):</w:t>
      </w:r>
    </w:p>
    <w:p w14:paraId="3A26BB86" w14:textId="77777777" w:rsidR="00000000" w:rsidRDefault="00E52DD3">
      <w:pPr>
        <w:pStyle w:val="a"/>
        <w:rPr>
          <w:rtl/>
        </w:rPr>
      </w:pPr>
    </w:p>
    <w:p w14:paraId="7AF4D25A" w14:textId="77777777" w:rsidR="00000000" w:rsidRDefault="00E52DD3">
      <w:pPr>
        <w:pStyle w:val="a"/>
        <w:rPr>
          <w:rFonts w:hint="cs"/>
          <w:rtl/>
        </w:rPr>
      </w:pPr>
      <w:r>
        <w:rPr>
          <w:rFonts w:hint="cs"/>
          <w:rtl/>
        </w:rPr>
        <w:t xml:space="preserve">הייתי בטוח שהידיעה לא נכונה. כשר הבריאות לשעבר - וזאת ציינתי בתחילת דברי - הייתי בטוח שלא יעלה על הדעת שבית-חולים חשוב ומכובד כמו "שיבא" יפעל בניגוד להוראות משרד הבריאות וישחרר חולים בשבת. אלא מאי? זו ידיעה ב"הצופה", ורציתי להביא </w:t>
      </w:r>
      <w:r>
        <w:rPr>
          <w:rFonts w:hint="cs"/>
          <w:rtl/>
        </w:rPr>
        <w:t>לידיעת "הצופה" שהוא עיתון של מפלגה שהיא חלק מהקואליציה הזאת, שהוא כנראה לא יודע מה יד ימין עושה ביד שמאל. אם יש לו תלונות, הן צריכות להיות מופנות רק לחברים שלו ליד שולחן הממשלה.</w:t>
      </w:r>
    </w:p>
    <w:p w14:paraId="1D36BC43" w14:textId="77777777" w:rsidR="00000000" w:rsidRDefault="00E52DD3">
      <w:pPr>
        <w:pStyle w:val="a"/>
        <w:rPr>
          <w:rFonts w:hint="cs"/>
          <w:rtl/>
        </w:rPr>
      </w:pPr>
    </w:p>
    <w:p w14:paraId="57E109AA" w14:textId="77777777" w:rsidR="00000000" w:rsidRDefault="00E52DD3">
      <w:pPr>
        <w:pStyle w:val="a"/>
        <w:rPr>
          <w:rFonts w:hint="cs"/>
          <w:rtl/>
        </w:rPr>
      </w:pPr>
      <w:r>
        <w:rPr>
          <w:rFonts w:hint="cs"/>
          <w:rtl/>
        </w:rPr>
        <w:t>עד כאן ההערה, ועכשיו אני חוזר לשאילתא: אני מסכים שבעבר לא היו מקרים כאלה, מכי</w:t>
      </w:r>
      <w:r>
        <w:rPr>
          <w:rFonts w:hint="cs"/>
          <w:rtl/>
        </w:rPr>
        <w:t>וון שאלו היו ההוראות. החשש שלי, אדוני השר, הוא, שלאור התוכנית הכלכלית ולנוכח הקיצוצים המשמעותיים מאוד במערכת הבריאות - מדברים על כ=800 מיליון שקל קיצוצים, שחלקם יוטלו על בתי-החולים - יהיה להם קשה לעמוד בהסדרים האלה. כדי לחסוך בתקציבים, הם יצטרכו לשחרר חולי</w:t>
      </w:r>
      <w:r>
        <w:rPr>
          <w:rFonts w:hint="cs"/>
          <w:rtl/>
        </w:rPr>
        <w:t>ם אפילו בשבת, כדי לחסוך יום אחד של אשפוז. תארו לכם שעשרות חולים ישוחררו בשבת. הם עלולים לא לעמוד בהוראות. לכן אולי כדאי להבהיר וכדאי שמשרד הבריאות יוציא הוראות חדשות, כי למרות הקיצוצים ולמרות חוסר התקציב ההוראה הזאת צריכה להישמר.</w:t>
      </w:r>
    </w:p>
    <w:p w14:paraId="6F3CA8DB" w14:textId="77777777" w:rsidR="00000000" w:rsidRDefault="00E52DD3">
      <w:pPr>
        <w:pStyle w:val="a"/>
        <w:ind w:firstLine="0"/>
        <w:rPr>
          <w:rFonts w:hint="cs"/>
          <w:rtl/>
        </w:rPr>
      </w:pPr>
    </w:p>
    <w:p w14:paraId="0526BB32" w14:textId="77777777" w:rsidR="00000000" w:rsidRDefault="00E52DD3">
      <w:pPr>
        <w:pStyle w:val="ad"/>
        <w:rPr>
          <w:rtl/>
        </w:rPr>
      </w:pPr>
      <w:r>
        <w:rPr>
          <w:rFonts w:hint="eastAsia"/>
          <w:rtl/>
        </w:rPr>
        <w:t>היו</w:t>
      </w:r>
      <w:r>
        <w:rPr>
          <w:rtl/>
        </w:rPr>
        <w:t>"ר מוחמד ברכה:</w:t>
      </w:r>
    </w:p>
    <w:p w14:paraId="39E8145A" w14:textId="77777777" w:rsidR="00000000" w:rsidRDefault="00E52DD3">
      <w:pPr>
        <w:pStyle w:val="a"/>
        <w:rPr>
          <w:rFonts w:hint="cs"/>
          <w:rtl/>
        </w:rPr>
      </w:pPr>
    </w:p>
    <w:p w14:paraId="17619A76" w14:textId="77777777" w:rsidR="00000000" w:rsidRDefault="00E52DD3">
      <w:pPr>
        <w:pStyle w:val="a"/>
        <w:rPr>
          <w:rFonts w:hint="cs"/>
          <w:rtl/>
        </w:rPr>
      </w:pPr>
      <w:r>
        <w:rPr>
          <w:rFonts w:hint="cs"/>
          <w:rtl/>
        </w:rPr>
        <w:t xml:space="preserve">תודה, </w:t>
      </w:r>
      <w:r>
        <w:rPr>
          <w:rFonts w:hint="cs"/>
          <w:rtl/>
        </w:rPr>
        <w:t>חבר הכנסת דהן. חבר הכנסת טלב אלסאנע - שאלה נוספת. אחריו - חבר הכנסת רן כהן.</w:t>
      </w:r>
    </w:p>
    <w:p w14:paraId="166F6B93" w14:textId="77777777" w:rsidR="00000000" w:rsidRDefault="00E52DD3">
      <w:pPr>
        <w:pStyle w:val="a"/>
        <w:ind w:firstLine="0"/>
        <w:rPr>
          <w:rFonts w:hint="cs"/>
          <w:rtl/>
        </w:rPr>
      </w:pPr>
    </w:p>
    <w:p w14:paraId="4B7E9D8D" w14:textId="77777777" w:rsidR="00000000" w:rsidRDefault="00E52DD3">
      <w:pPr>
        <w:pStyle w:val="Speaker"/>
        <w:rPr>
          <w:rtl/>
        </w:rPr>
      </w:pPr>
      <w:bookmarkStart w:id="55" w:name="FS000000549T21_05_2003_12_25_34"/>
      <w:bookmarkEnd w:id="55"/>
      <w:r>
        <w:rPr>
          <w:rFonts w:hint="eastAsia"/>
          <w:rtl/>
        </w:rPr>
        <w:t>טלב</w:t>
      </w:r>
      <w:r>
        <w:rPr>
          <w:rtl/>
        </w:rPr>
        <w:t xml:space="preserve"> אלסאנע (רע"ם):</w:t>
      </w:r>
    </w:p>
    <w:p w14:paraId="536EF813" w14:textId="77777777" w:rsidR="00000000" w:rsidRDefault="00E52DD3">
      <w:pPr>
        <w:pStyle w:val="a"/>
        <w:rPr>
          <w:rFonts w:hint="cs"/>
          <w:rtl/>
        </w:rPr>
      </w:pPr>
    </w:p>
    <w:p w14:paraId="632FC02D" w14:textId="77777777" w:rsidR="00000000" w:rsidRDefault="00E52DD3">
      <w:pPr>
        <w:pStyle w:val="a"/>
        <w:rPr>
          <w:rFonts w:hint="cs"/>
          <w:rtl/>
        </w:rPr>
      </w:pPr>
      <w:r>
        <w:rPr>
          <w:rFonts w:hint="cs"/>
          <w:rtl/>
        </w:rPr>
        <w:t>כבוד היושב-ראש, חברי הכנסת, כבוד השר, אני רוצה להפנות את תשומת לבך, כבוד השר, לבעיה רצינית מאוד במחלקת היולדות בבית-החולים "סורוקה" בנגב. מאחר שאינך שר הבריאות</w:t>
      </w:r>
      <w:r>
        <w:rPr>
          <w:rFonts w:hint="cs"/>
          <w:rtl/>
        </w:rPr>
        <w:t>, אני מבקש להעביר את השאילתא הזאת באמצעותך לשר הבריאות, ואני מבקש שהעניין יטופל.</w:t>
      </w:r>
    </w:p>
    <w:p w14:paraId="39EC5EEE" w14:textId="77777777" w:rsidR="00000000" w:rsidRDefault="00E52DD3">
      <w:pPr>
        <w:pStyle w:val="a"/>
        <w:rPr>
          <w:rFonts w:hint="cs"/>
          <w:rtl/>
        </w:rPr>
      </w:pPr>
    </w:p>
    <w:p w14:paraId="3C02AF78" w14:textId="77777777" w:rsidR="00000000" w:rsidRDefault="00E52DD3">
      <w:pPr>
        <w:pStyle w:val="a"/>
        <w:rPr>
          <w:rFonts w:hint="cs"/>
          <w:rtl/>
        </w:rPr>
      </w:pPr>
      <w:r>
        <w:rPr>
          <w:rFonts w:hint="cs"/>
          <w:rtl/>
        </w:rPr>
        <w:t>בבית-החולים "סורוקה", המשרת את כלל האוכלוסייה בנגב, יש למעלה מ=6,000 לידות מדי שנה. מחלקת היולדות מתמוטטת תחת העומס: החדרים פתוחים, נשים יולדות בפרוזדור, הרופאים מנסים לתת עז</w:t>
      </w:r>
      <w:r>
        <w:rPr>
          <w:rFonts w:hint="cs"/>
          <w:rtl/>
        </w:rPr>
        <w:t xml:space="preserve">רה, אבל אין להם האפשרות מבחינת התשתית הפיזית, מבחינת החדרים והמבנה. מה בדעת משרד הבריאות לעשות על מנת לסייע לבית-החולים "סורוקה" להתמודד עם הנטל הכבד הזה? זו ברכה שיש כל כך הרבה לידות, אבל צריך להקנות להם את האמצעים. </w:t>
      </w:r>
    </w:p>
    <w:p w14:paraId="4E1274B8" w14:textId="77777777" w:rsidR="00000000" w:rsidRDefault="00E52DD3">
      <w:pPr>
        <w:pStyle w:val="a"/>
        <w:ind w:firstLine="0"/>
        <w:rPr>
          <w:rtl/>
        </w:rPr>
      </w:pPr>
    </w:p>
    <w:p w14:paraId="3514A6CA" w14:textId="77777777" w:rsidR="00000000" w:rsidRDefault="00E52DD3">
      <w:pPr>
        <w:pStyle w:val="a"/>
        <w:ind w:firstLine="0"/>
        <w:rPr>
          <w:rFonts w:hint="cs"/>
          <w:rtl/>
        </w:rPr>
      </w:pPr>
    </w:p>
    <w:p w14:paraId="744F5518" w14:textId="77777777" w:rsidR="00000000" w:rsidRDefault="00E52DD3">
      <w:pPr>
        <w:pStyle w:val="ad"/>
        <w:rPr>
          <w:rtl/>
        </w:rPr>
      </w:pPr>
      <w:r>
        <w:rPr>
          <w:rFonts w:hint="eastAsia"/>
          <w:rtl/>
        </w:rPr>
        <w:t>היו</w:t>
      </w:r>
      <w:r>
        <w:rPr>
          <w:rtl/>
        </w:rPr>
        <w:t>"ר מוחמד ברכה:</w:t>
      </w:r>
    </w:p>
    <w:p w14:paraId="22805F06" w14:textId="77777777" w:rsidR="00000000" w:rsidRDefault="00E52DD3">
      <w:pPr>
        <w:pStyle w:val="a"/>
        <w:rPr>
          <w:rFonts w:hint="cs"/>
          <w:rtl/>
        </w:rPr>
      </w:pPr>
    </w:p>
    <w:p w14:paraId="31CA32D6" w14:textId="77777777" w:rsidR="00000000" w:rsidRDefault="00E52DD3">
      <w:pPr>
        <w:pStyle w:val="a"/>
        <w:rPr>
          <w:rFonts w:hint="cs"/>
          <w:rtl/>
        </w:rPr>
      </w:pPr>
      <w:r>
        <w:rPr>
          <w:rFonts w:hint="cs"/>
          <w:rtl/>
        </w:rPr>
        <w:t>תודה רבה, חבר הכנ</w:t>
      </w:r>
      <w:r>
        <w:rPr>
          <w:rFonts w:hint="cs"/>
          <w:rtl/>
        </w:rPr>
        <w:t>סת טלב אלסאנע. חבר הכנסת רן כהן, בבקשה. דקה לשאלה נוספת.</w:t>
      </w:r>
    </w:p>
    <w:p w14:paraId="350D046C" w14:textId="77777777" w:rsidR="00000000" w:rsidRDefault="00E52DD3">
      <w:pPr>
        <w:pStyle w:val="Speaker"/>
        <w:rPr>
          <w:rFonts w:hint="cs"/>
          <w:rtl/>
        </w:rPr>
      </w:pPr>
      <w:bookmarkStart w:id="56" w:name="FS000000507T21_05_2003_12_28_33"/>
      <w:bookmarkEnd w:id="56"/>
    </w:p>
    <w:p w14:paraId="4F6F846A" w14:textId="77777777" w:rsidR="00000000" w:rsidRDefault="00E52DD3">
      <w:pPr>
        <w:pStyle w:val="Speaker"/>
        <w:rPr>
          <w:rFonts w:hint="cs"/>
          <w:rtl/>
        </w:rPr>
      </w:pPr>
    </w:p>
    <w:p w14:paraId="0437C6E7" w14:textId="77777777" w:rsidR="00000000" w:rsidRDefault="00E52DD3">
      <w:pPr>
        <w:pStyle w:val="Speaker"/>
        <w:rPr>
          <w:rtl/>
        </w:rPr>
      </w:pPr>
      <w:r>
        <w:rPr>
          <w:rFonts w:hint="eastAsia"/>
          <w:rtl/>
        </w:rPr>
        <w:t>רן</w:t>
      </w:r>
      <w:r>
        <w:rPr>
          <w:rtl/>
        </w:rPr>
        <w:t xml:space="preserve"> כהן (מרצ):</w:t>
      </w:r>
    </w:p>
    <w:p w14:paraId="6AD65113" w14:textId="77777777" w:rsidR="00000000" w:rsidRDefault="00E52DD3">
      <w:pPr>
        <w:pStyle w:val="a"/>
        <w:rPr>
          <w:rFonts w:hint="cs"/>
          <w:rtl/>
        </w:rPr>
      </w:pPr>
    </w:p>
    <w:p w14:paraId="3AF138D8" w14:textId="77777777" w:rsidR="00000000" w:rsidRDefault="00E52DD3">
      <w:pPr>
        <w:pStyle w:val="a"/>
        <w:rPr>
          <w:rFonts w:hint="cs"/>
          <w:rtl/>
        </w:rPr>
      </w:pPr>
      <w:r>
        <w:rPr>
          <w:rFonts w:hint="cs"/>
          <w:rtl/>
        </w:rPr>
        <w:t>אדוני היושב-ראש, כבוד השר עזרא, אני חייב לומר לך, שלמיטב ידיעתי בתי-החולים ובתי-היולדות בארץ הם לא בתי-סוהר. גם על-פי חוק זכויות החולה, שהיה לי הכבוד להעביר בכנסת הזאת לפני למעלה מעש</w:t>
      </w:r>
      <w:r>
        <w:rPr>
          <w:rFonts w:hint="cs"/>
          <w:rtl/>
        </w:rPr>
        <w:t>ר שנים, החולים הם אנשים חופשיים,  והם בעלי זכאות מלאה לקבוע את הימים, את המועדים והאופנים שבהם הם נכנסים לבית-חולים ויוצאים ממנו, ובוודאי מבית-יולדות.</w:t>
      </w:r>
    </w:p>
    <w:p w14:paraId="531E8285" w14:textId="77777777" w:rsidR="00000000" w:rsidRDefault="00E52DD3">
      <w:pPr>
        <w:pStyle w:val="a"/>
        <w:rPr>
          <w:rFonts w:hint="cs"/>
          <w:rtl/>
        </w:rPr>
      </w:pPr>
    </w:p>
    <w:p w14:paraId="5482102B" w14:textId="77777777" w:rsidR="00000000" w:rsidRDefault="00E52DD3">
      <w:pPr>
        <w:pStyle w:val="a"/>
        <w:rPr>
          <w:rFonts w:hint="cs"/>
          <w:rtl/>
        </w:rPr>
      </w:pPr>
      <w:r>
        <w:rPr>
          <w:rFonts w:hint="cs"/>
          <w:rtl/>
        </w:rPr>
        <w:t>הדעת נותנת שהחזקת יולדת או חולה בבית-חולים יום נוסף מטילה עלות גבוהה מאוד על מערכת הבריאות, ולרבות מן המ</w:t>
      </w:r>
      <w:r>
        <w:rPr>
          <w:rFonts w:hint="cs"/>
          <w:rtl/>
        </w:rPr>
        <w:t>שפחות דווקא נוחה יותר יציאה הביתה ביום השבת והתארגנות כאשר בן-הזוג לא נמצא בעבודה והילדים בבית. הדבר הזה צריך להיעשות באופן שמכבד כל אדם: אם יולדת לא רוצה לצאת מטעמי אמונה ומצפון ביום השבת, יש לכבד את רצונה. אבל אם יולדת רוצה ומבקשת, מדוע לא לעשות זאת באופ</w:t>
      </w:r>
      <w:r>
        <w:rPr>
          <w:rFonts w:hint="cs"/>
          <w:rtl/>
        </w:rPr>
        <w:t xml:space="preserve">ן חופשי? </w:t>
      </w:r>
    </w:p>
    <w:p w14:paraId="1CB31206" w14:textId="77777777" w:rsidR="00000000" w:rsidRDefault="00E52DD3">
      <w:pPr>
        <w:pStyle w:val="a"/>
        <w:ind w:firstLine="0"/>
        <w:rPr>
          <w:rFonts w:hint="cs"/>
          <w:rtl/>
        </w:rPr>
      </w:pPr>
    </w:p>
    <w:p w14:paraId="1CC71FD6" w14:textId="77777777" w:rsidR="00000000" w:rsidRDefault="00E52DD3">
      <w:pPr>
        <w:pStyle w:val="ac"/>
        <w:rPr>
          <w:rtl/>
        </w:rPr>
      </w:pPr>
      <w:r>
        <w:rPr>
          <w:rFonts w:hint="eastAsia"/>
          <w:rtl/>
        </w:rPr>
        <w:t>נסים</w:t>
      </w:r>
      <w:r>
        <w:rPr>
          <w:rtl/>
        </w:rPr>
        <w:t xml:space="preserve"> דהן (ש"ס):</w:t>
      </w:r>
    </w:p>
    <w:p w14:paraId="1E1D1C4D" w14:textId="77777777" w:rsidR="00000000" w:rsidRDefault="00E52DD3">
      <w:pPr>
        <w:pStyle w:val="a"/>
        <w:rPr>
          <w:rFonts w:hint="cs"/>
          <w:rtl/>
        </w:rPr>
      </w:pPr>
    </w:p>
    <w:p w14:paraId="5DD37B5B" w14:textId="77777777" w:rsidR="00000000" w:rsidRDefault="00E52DD3">
      <w:pPr>
        <w:pStyle w:val="a"/>
        <w:rPr>
          <w:rFonts w:hint="cs"/>
          <w:rtl/>
        </w:rPr>
      </w:pPr>
      <w:r>
        <w:rPr>
          <w:rFonts w:hint="cs"/>
          <w:rtl/>
        </w:rPr>
        <w:t>זה המצב.  מי שרוצה משתחרר.</w:t>
      </w:r>
    </w:p>
    <w:p w14:paraId="1530338B" w14:textId="77777777" w:rsidR="00000000" w:rsidRDefault="00E52DD3">
      <w:pPr>
        <w:pStyle w:val="ad"/>
        <w:rPr>
          <w:rFonts w:hint="cs"/>
          <w:rtl/>
        </w:rPr>
      </w:pPr>
    </w:p>
    <w:p w14:paraId="75361B08" w14:textId="77777777" w:rsidR="00000000" w:rsidRDefault="00E52DD3">
      <w:pPr>
        <w:pStyle w:val="ad"/>
        <w:rPr>
          <w:rtl/>
        </w:rPr>
      </w:pPr>
      <w:r>
        <w:rPr>
          <w:rtl/>
        </w:rPr>
        <w:t>היו"ר מוחמד ברכה:</w:t>
      </w:r>
    </w:p>
    <w:p w14:paraId="37B8034F" w14:textId="77777777" w:rsidR="00000000" w:rsidRDefault="00E52DD3">
      <w:pPr>
        <w:pStyle w:val="a"/>
        <w:rPr>
          <w:rtl/>
        </w:rPr>
      </w:pPr>
    </w:p>
    <w:p w14:paraId="2963BBDA" w14:textId="77777777" w:rsidR="00000000" w:rsidRDefault="00E52DD3">
      <w:pPr>
        <w:pStyle w:val="a"/>
        <w:rPr>
          <w:rFonts w:hint="cs"/>
          <w:rtl/>
        </w:rPr>
      </w:pPr>
      <w:r>
        <w:rPr>
          <w:rFonts w:hint="cs"/>
          <w:rtl/>
        </w:rPr>
        <w:t>אדוני השר, בבקשה.</w:t>
      </w:r>
    </w:p>
    <w:p w14:paraId="722A5EFA" w14:textId="77777777" w:rsidR="00000000" w:rsidRDefault="00E52DD3">
      <w:pPr>
        <w:pStyle w:val="a"/>
        <w:ind w:firstLine="0"/>
        <w:rPr>
          <w:rFonts w:hint="cs"/>
          <w:rtl/>
        </w:rPr>
      </w:pPr>
    </w:p>
    <w:p w14:paraId="5E8A9348" w14:textId="77777777" w:rsidR="00000000" w:rsidRDefault="00E52DD3">
      <w:pPr>
        <w:pStyle w:val="Speaker"/>
        <w:rPr>
          <w:rtl/>
        </w:rPr>
      </w:pPr>
      <w:bookmarkStart w:id="57" w:name="FS000000474T21_05_2003_12_32_37"/>
      <w:bookmarkEnd w:id="57"/>
      <w:r>
        <w:rPr>
          <w:rFonts w:hint="eastAsia"/>
          <w:rtl/>
        </w:rPr>
        <w:t>השר</w:t>
      </w:r>
      <w:r>
        <w:rPr>
          <w:rtl/>
        </w:rPr>
        <w:t xml:space="preserve"> גדעון עזרא:</w:t>
      </w:r>
    </w:p>
    <w:p w14:paraId="054111BE" w14:textId="77777777" w:rsidR="00000000" w:rsidRDefault="00E52DD3">
      <w:pPr>
        <w:pStyle w:val="a"/>
        <w:rPr>
          <w:rFonts w:hint="cs"/>
          <w:rtl/>
        </w:rPr>
      </w:pPr>
    </w:p>
    <w:p w14:paraId="2C525EAC" w14:textId="77777777" w:rsidR="00000000" w:rsidRDefault="00E52DD3">
      <w:pPr>
        <w:pStyle w:val="a"/>
        <w:rPr>
          <w:rFonts w:hint="cs"/>
          <w:rtl/>
        </w:rPr>
      </w:pPr>
      <w:r>
        <w:rPr>
          <w:rFonts w:hint="cs"/>
          <w:rtl/>
        </w:rPr>
        <w:t>אני מבקש לענות לחבר הכנסת רן כהן בתחילת דברי. אם היית מקשיב היית שומע שאמרתי, כי על-פי הנחיית משרד הבריאות, אין לשחרר מאושפזים בשבתות ובמועדי ישר</w:t>
      </w:r>
      <w:r>
        <w:rPr>
          <w:rFonts w:hint="cs"/>
          <w:rtl/>
        </w:rPr>
        <w:t xml:space="preserve">אל, אלא על-פי הסכמתם המפורשת ורצונם. </w:t>
      </w:r>
    </w:p>
    <w:p w14:paraId="6F06AC3F" w14:textId="77777777" w:rsidR="00000000" w:rsidRDefault="00E52DD3">
      <w:pPr>
        <w:pStyle w:val="a"/>
        <w:rPr>
          <w:rFonts w:hint="cs"/>
          <w:rtl/>
        </w:rPr>
      </w:pPr>
    </w:p>
    <w:p w14:paraId="6E0ADCD4" w14:textId="77777777" w:rsidR="00000000" w:rsidRDefault="00E52DD3">
      <w:pPr>
        <w:pStyle w:val="a"/>
        <w:rPr>
          <w:rFonts w:hint="cs"/>
          <w:rtl/>
        </w:rPr>
      </w:pPr>
      <w:r>
        <w:rPr>
          <w:rFonts w:hint="cs"/>
          <w:rtl/>
        </w:rPr>
        <w:t>לחבר הכנסת טלב אלסאנע, אני חושב שהבעיה בבית-החולים "סורוקה" ידועה. אני מציע שתגיש שאילתא נפרדת בנושא זה. אין לבדואים בעיה להשתחרר מבית-החולים בשבת.</w:t>
      </w:r>
    </w:p>
    <w:p w14:paraId="31C6993E" w14:textId="77777777" w:rsidR="00000000" w:rsidRDefault="00E52DD3">
      <w:pPr>
        <w:pStyle w:val="a"/>
        <w:ind w:firstLine="0"/>
        <w:rPr>
          <w:rtl/>
        </w:rPr>
      </w:pPr>
    </w:p>
    <w:p w14:paraId="2AF1AC7A" w14:textId="77777777" w:rsidR="00000000" w:rsidRDefault="00E52DD3">
      <w:pPr>
        <w:pStyle w:val="a"/>
        <w:ind w:firstLine="0"/>
        <w:rPr>
          <w:rFonts w:hint="cs"/>
          <w:rtl/>
        </w:rPr>
      </w:pPr>
    </w:p>
    <w:p w14:paraId="14728CB4" w14:textId="77777777" w:rsidR="00000000" w:rsidRDefault="00E52DD3">
      <w:pPr>
        <w:pStyle w:val="ac"/>
        <w:rPr>
          <w:rtl/>
        </w:rPr>
      </w:pPr>
      <w:r>
        <w:rPr>
          <w:rFonts w:hint="eastAsia"/>
          <w:rtl/>
        </w:rPr>
        <w:t>טלב</w:t>
      </w:r>
      <w:r>
        <w:rPr>
          <w:rtl/>
        </w:rPr>
        <w:t xml:space="preserve"> אלסאנע (רע"ם):</w:t>
      </w:r>
    </w:p>
    <w:p w14:paraId="098C9AB4" w14:textId="77777777" w:rsidR="00000000" w:rsidRDefault="00E52DD3">
      <w:pPr>
        <w:pStyle w:val="a"/>
        <w:rPr>
          <w:rFonts w:hint="cs"/>
          <w:rtl/>
        </w:rPr>
      </w:pPr>
    </w:p>
    <w:p w14:paraId="72179F8A" w14:textId="77777777" w:rsidR="00000000" w:rsidRDefault="00E52DD3">
      <w:pPr>
        <w:pStyle w:val="a"/>
        <w:rPr>
          <w:rFonts w:hint="cs"/>
          <w:rtl/>
        </w:rPr>
      </w:pPr>
      <w:r>
        <w:rPr>
          <w:rFonts w:hint="cs"/>
          <w:rtl/>
        </w:rPr>
        <w:t>אין בעיה.</w:t>
      </w:r>
    </w:p>
    <w:p w14:paraId="0F505B29" w14:textId="77777777" w:rsidR="00000000" w:rsidRDefault="00E52DD3">
      <w:pPr>
        <w:pStyle w:val="a"/>
        <w:ind w:firstLine="0"/>
        <w:rPr>
          <w:rFonts w:hint="cs"/>
          <w:rtl/>
        </w:rPr>
      </w:pPr>
    </w:p>
    <w:p w14:paraId="18C5E846" w14:textId="77777777" w:rsidR="00000000" w:rsidRDefault="00E52DD3">
      <w:pPr>
        <w:pStyle w:val="SpeakerCon"/>
        <w:rPr>
          <w:rtl/>
        </w:rPr>
      </w:pPr>
      <w:bookmarkStart w:id="58" w:name="FS000000474T21_05_2003_12_34_47C"/>
      <w:bookmarkEnd w:id="58"/>
      <w:r>
        <w:rPr>
          <w:rtl/>
        </w:rPr>
        <w:t>השר גדעון עזרא:</w:t>
      </w:r>
    </w:p>
    <w:p w14:paraId="7B6C77A1" w14:textId="77777777" w:rsidR="00000000" w:rsidRDefault="00E52DD3">
      <w:pPr>
        <w:pStyle w:val="a"/>
        <w:rPr>
          <w:rtl/>
        </w:rPr>
      </w:pPr>
    </w:p>
    <w:p w14:paraId="0B365028" w14:textId="77777777" w:rsidR="00000000" w:rsidRDefault="00E52DD3">
      <w:pPr>
        <w:pStyle w:val="a"/>
        <w:rPr>
          <w:rFonts w:hint="cs"/>
          <w:rtl/>
        </w:rPr>
      </w:pPr>
      <w:r>
        <w:rPr>
          <w:rFonts w:hint="cs"/>
          <w:rtl/>
        </w:rPr>
        <w:t>לשאלת חבר הכנסת דהן</w:t>
      </w:r>
      <w:r>
        <w:rPr>
          <w:rFonts w:hint="cs"/>
          <w:rtl/>
        </w:rPr>
        <w:t>, אינני חושב שהממשלה תשנה את הנחיותיה בנושא זה. נעמוד על המשמר. אתה יודע שיש בממשלה שומרי שבת שגם הם יעמדו על המשמר. תודה רבה.</w:t>
      </w:r>
    </w:p>
    <w:p w14:paraId="3DADBAF7" w14:textId="77777777" w:rsidR="00000000" w:rsidRDefault="00E52DD3">
      <w:pPr>
        <w:pStyle w:val="a"/>
        <w:rPr>
          <w:rFonts w:hint="cs"/>
          <w:rtl/>
        </w:rPr>
      </w:pPr>
    </w:p>
    <w:p w14:paraId="4CEA648E" w14:textId="77777777" w:rsidR="00000000" w:rsidRDefault="00E52DD3">
      <w:pPr>
        <w:pStyle w:val="ad"/>
        <w:rPr>
          <w:rtl/>
        </w:rPr>
      </w:pPr>
      <w:r>
        <w:rPr>
          <w:rtl/>
        </w:rPr>
        <w:t>היו"ר מוחמד ברכה:</w:t>
      </w:r>
    </w:p>
    <w:p w14:paraId="572078B9" w14:textId="77777777" w:rsidR="00000000" w:rsidRDefault="00E52DD3">
      <w:pPr>
        <w:pStyle w:val="a"/>
        <w:rPr>
          <w:rFonts w:hint="cs"/>
          <w:rtl/>
        </w:rPr>
      </w:pPr>
    </w:p>
    <w:p w14:paraId="13C42295" w14:textId="77777777" w:rsidR="00000000" w:rsidRDefault="00E52DD3">
      <w:pPr>
        <w:pStyle w:val="a"/>
        <w:rPr>
          <w:rFonts w:hint="cs"/>
          <w:rtl/>
        </w:rPr>
      </w:pPr>
      <w:r>
        <w:rPr>
          <w:rFonts w:hint="cs"/>
          <w:rtl/>
        </w:rPr>
        <w:t>תודה רבה לשר גדעון עזרא.</w:t>
      </w:r>
    </w:p>
    <w:p w14:paraId="666F6BA5" w14:textId="77777777" w:rsidR="00000000" w:rsidRDefault="00E52DD3">
      <w:pPr>
        <w:pStyle w:val="a"/>
        <w:rPr>
          <w:rFonts w:hint="cs"/>
          <w:rtl/>
        </w:rPr>
      </w:pPr>
    </w:p>
    <w:p w14:paraId="5B8177A6" w14:textId="77777777" w:rsidR="00000000" w:rsidRDefault="00E52DD3">
      <w:pPr>
        <w:pStyle w:val="a"/>
        <w:rPr>
          <w:rFonts w:hint="cs"/>
          <w:rtl/>
        </w:rPr>
      </w:pPr>
    </w:p>
    <w:p w14:paraId="10D80BED" w14:textId="77777777" w:rsidR="00000000" w:rsidRDefault="00E52DD3">
      <w:pPr>
        <w:pStyle w:val="a"/>
        <w:rPr>
          <w:rFonts w:hint="cs"/>
          <w:rtl/>
        </w:rPr>
      </w:pPr>
    </w:p>
    <w:p w14:paraId="4B4E36CC" w14:textId="77777777" w:rsidR="00000000" w:rsidRDefault="00E52DD3">
      <w:pPr>
        <w:pStyle w:val="Subject"/>
        <w:rPr>
          <w:rFonts w:hint="cs"/>
          <w:rtl/>
        </w:rPr>
      </w:pPr>
      <w:r>
        <w:rPr>
          <w:rFonts w:hint="cs"/>
          <w:rtl/>
        </w:rPr>
        <w:t>הצעת חוק פינוי התנחלויות במוקדי חיכוך, התשס"ג-‏2003</w:t>
      </w:r>
    </w:p>
    <w:p w14:paraId="129916B0" w14:textId="77777777" w:rsidR="00000000" w:rsidRDefault="00E52DD3">
      <w:pPr>
        <w:pStyle w:val="a"/>
        <w:ind w:firstLine="0"/>
        <w:jc w:val="left"/>
        <w:rPr>
          <w:rFonts w:hint="cs"/>
          <w:rtl/>
        </w:rPr>
      </w:pPr>
      <w:r>
        <w:rPr>
          <w:rFonts w:hint="cs"/>
          <w:rtl/>
        </w:rPr>
        <w:t>[נספחות.]</w:t>
      </w:r>
    </w:p>
    <w:p w14:paraId="16082AF7" w14:textId="77777777" w:rsidR="00000000" w:rsidRDefault="00E52DD3">
      <w:pPr>
        <w:pStyle w:val="Subject"/>
        <w:rPr>
          <w:rFonts w:hint="cs"/>
          <w:u w:val="none"/>
          <w:rtl/>
        </w:rPr>
      </w:pPr>
      <w:r>
        <w:rPr>
          <w:rFonts w:hint="cs"/>
          <w:u w:val="none"/>
          <w:rtl/>
        </w:rPr>
        <w:t xml:space="preserve"> (הצעת קבוצת חברי ה</w:t>
      </w:r>
      <w:r>
        <w:rPr>
          <w:rFonts w:hint="cs"/>
          <w:u w:val="none"/>
          <w:rtl/>
        </w:rPr>
        <w:t>כנסת)</w:t>
      </w:r>
    </w:p>
    <w:p w14:paraId="52651514" w14:textId="77777777" w:rsidR="00000000" w:rsidRDefault="00E52DD3">
      <w:pPr>
        <w:pStyle w:val="ad"/>
        <w:rPr>
          <w:rFonts w:hint="cs"/>
          <w:rtl/>
        </w:rPr>
      </w:pPr>
    </w:p>
    <w:p w14:paraId="0AE687D2" w14:textId="77777777" w:rsidR="00000000" w:rsidRDefault="00E52DD3">
      <w:pPr>
        <w:pStyle w:val="a"/>
        <w:rPr>
          <w:rFonts w:hint="cs"/>
          <w:rtl/>
        </w:rPr>
      </w:pPr>
    </w:p>
    <w:p w14:paraId="48F537D0" w14:textId="77777777" w:rsidR="00000000" w:rsidRDefault="00E52DD3">
      <w:pPr>
        <w:pStyle w:val="a"/>
        <w:rPr>
          <w:rFonts w:hint="cs"/>
          <w:rtl/>
        </w:rPr>
      </w:pPr>
    </w:p>
    <w:p w14:paraId="026B0D12" w14:textId="77777777" w:rsidR="00000000" w:rsidRDefault="00E52DD3">
      <w:pPr>
        <w:pStyle w:val="ad"/>
        <w:rPr>
          <w:rtl/>
        </w:rPr>
      </w:pPr>
      <w:r>
        <w:rPr>
          <w:rtl/>
        </w:rPr>
        <w:t>היו"ר מוחמד ברכה:</w:t>
      </w:r>
    </w:p>
    <w:p w14:paraId="5FE10B3B" w14:textId="77777777" w:rsidR="00000000" w:rsidRDefault="00E52DD3">
      <w:pPr>
        <w:pStyle w:val="a"/>
        <w:rPr>
          <w:rtl/>
        </w:rPr>
      </w:pPr>
    </w:p>
    <w:p w14:paraId="5778D045" w14:textId="77777777" w:rsidR="00000000" w:rsidRDefault="00E52DD3">
      <w:pPr>
        <w:pStyle w:val="a"/>
        <w:rPr>
          <w:rFonts w:hint="cs"/>
          <w:rtl/>
        </w:rPr>
      </w:pPr>
    </w:p>
    <w:p w14:paraId="50DABEE2" w14:textId="77777777" w:rsidR="00000000" w:rsidRDefault="00E52DD3">
      <w:pPr>
        <w:pStyle w:val="a"/>
        <w:rPr>
          <w:rFonts w:hint="cs"/>
          <w:rtl/>
        </w:rPr>
      </w:pPr>
      <w:r>
        <w:rPr>
          <w:rFonts w:hint="cs"/>
          <w:rtl/>
        </w:rPr>
        <w:t>רבותי, חברי הכנסת, אנחנו עוברים לדיון ולהצבעות על הצעות חוק של חברי הכנסת. תחילה, הצעתו של חבר הכנסת רן כהן וקבוצת חברי הכנסת בעניין חוק פינוי התנחלויות במוקדי חיכוך, התשס"ג-2003, מס' פ/30. בבקשה, אדוני, עשר דקות.</w:t>
      </w:r>
    </w:p>
    <w:p w14:paraId="72D9B971" w14:textId="77777777" w:rsidR="00000000" w:rsidRDefault="00E52DD3">
      <w:pPr>
        <w:pStyle w:val="a"/>
        <w:ind w:firstLine="0"/>
        <w:rPr>
          <w:rFonts w:hint="cs"/>
          <w:rtl/>
        </w:rPr>
      </w:pPr>
    </w:p>
    <w:p w14:paraId="25AC1FFC" w14:textId="77777777" w:rsidR="00000000" w:rsidRDefault="00E52DD3">
      <w:pPr>
        <w:pStyle w:val="Speaker"/>
        <w:rPr>
          <w:rtl/>
        </w:rPr>
      </w:pPr>
      <w:bookmarkStart w:id="59" w:name="FS000000507T21_05_2003_12_12_38"/>
      <w:bookmarkEnd w:id="59"/>
      <w:r>
        <w:rPr>
          <w:rFonts w:hint="eastAsia"/>
          <w:rtl/>
        </w:rPr>
        <w:t>רן</w:t>
      </w:r>
      <w:r>
        <w:rPr>
          <w:rtl/>
        </w:rPr>
        <w:t xml:space="preserve"> כהן (מרצ)</w:t>
      </w:r>
      <w:r>
        <w:rPr>
          <w:rtl/>
        </w:rPr>
        <w:t>:</w:t>
      </w:r>
    </w:p>
    <w:p w14:paraId="5753CACE" w14:textId="77777777" w:rsidR="00000000" w:rsidRDefault="00E52DD3">
      <w:pPr>
        <w:pStyle w:val="a"/>
        <w:rPr>
          <w:rFonts w:hint="cs"/>
          <w:rtl/>
        </w:rPr>
      </w:pPr>
    </w:p>
    <w:p w14:paraId="44982CE2" w14:textId="77777777" w:rsidR="00000000" w:rsidRDefault="00E52DD3">
      <w:pPr>
        <w:pStyle w:val="a"/>
        <w:rPr>
          <w:rFonts w:hint="cs"/>
          <w:rtl/>
        </w:rPr>
      </w:pPr>
      <w:r>
        <w:rPr>
          <w:rFonts w:hint="cs"/>
          <w:rtl/>
        </w:rPr>
        <w:t>אדוני היושב-ראש, רבותי השרות והשרים, חברות וחברי הכנסת, אני מתכבד להעלות את הצעת החוק לפינוי התנחלויות במוקדי חיכוך, שאותה הגיש גם חברי, חבר הכנסת לשעבר מוסי רז, והגישו חברים  אחרים ואנוכי בכנסת הקודמת, אבל, לדאבוני היא הוסרה. מאז לא רק שנמשכת ההידרדרות</w:t>
      </w:r>
      <w:r>
        <w:rPr>
          <w:rFonts w:hint="cs"/>
          <w:rtl/>
        </w:rPr>
        <w:t xml:space="preserve"> בביטחון גם בהתנחלויות האלה ובאזור שבו הן מצויות וגם בתוך מדינת ישראל, אלא קמו עוד עשרות מאחזים והתנחלויות מבודדים ובלתי חוקיים, שרק הגבירו את הסכנה גם ליושביהם, גם לחיילים השומרים עליהם וגם לביטחון המדינה. </w:t>
      </w:r>
    </w:p>
    <w:p w14:paraId="1CFEB119" w14:textId="77777777" w:rsidR="00000000" w:rsidRDefault="00E52DD3">
      <w:pPr>
        <w:pStyle w:val="a"/>
        <w:rPr>
          <w:rFonts w:hint="cs"/>
          <w:rtl/>
        </w:rPr>
      </w:pPr>
    </w:p>
    <w:p w14:paraId="71DCBB22" w14:textId="77777777" w:rsidR="00000000" w:rsidRDefault="00E52DD3">
      <w:pPr>
        <w:pStyle w:val="ac"/>
        <w:rPr>
          <w:rtl/>
        </w:rPr>
      </w:pPr>
      <w:r>
        <w:rPr>
          <w:rFonts w:hint="eastAsia"/>
          <w:rtl/>
        </w:rPr>
        <w:t>אורי</w:t>
      </w:r>
      <w:r>
        <w:rPr>
          <w:rtl/>
        </w:rPr>
        <w:t xml:space="preserve"> יהודה אריאל (האיחוד הלאומי - ישראל ביתנו):</w:t>
      </w:r>
    </w:p>
    <w:p w14:paraId="3C040A40" w14:textId="77777777" w:rsidR="00000000" w:rsidRDefault="00E52DD3">
      <w:pPr>
        <w:pStyle w:val="a"/>
        <w:rPr>
          <w:rFonts w:hint="cs"/>
          <w:rtl/>
        </w:rPr>
      </w:pPr>
    </w:p>
    <w:p w14:paraId="020A1FAE" w14:textId="77777777" w:rsidR="00000000" w:rsidRDefault="00E52DD3">
      <w:pPr>
        <w:pStyle w:val="a"/>
        <w:rPr>
          <w:rFonts w:hint="cs"/>
          <w:rtl/>
        </w:rPr>
      </w:pPr>
      <w:r>
        <w:rPr>
          <w:rFonts w:hint="cs"/>
          <w:rtl/>
        </w:rPr>
        <w:t>תמשיך בהסתה.</w:t>
      </w:r>
    </w:p>
    <w:p w14:paraId="596E154D" w14:textId="77777777" w:rsidR="00000000" w:rsidRDefault="00E52DD3">
      <w:pPr>
        <w:pStyle w:val="a"/>
        <w:rPr>
          <w:rFonts w:hint="cs"/>
          <w:rtl/>
        </w:rPr>
      </w:pPr>
    </w:p>
    <w:p w14:paraId="6F340290" w14:textId="77777777" w:rsidR="00000000" w:rsidRDefault="00E52DD3">
      <w:pPr>
        <w:pStyle w:val="SpeakerCon"/>
        <w:rPr>
          <w:rtl/>
        </w:rPr>
      </w:pPr>
      <w:bookmarkStart w:id="60" w:name="FS000000507T21_05_2003_12_19_01C"/>
      <w:bookmarkEnd w:id="60"/>
      <w:r>
        <w:rPr>
          <w:rtl/>
        </w:rPr>
        <w:t>רן כהן (מרצ):</w:t>
      </w:r>
    </w:p>
    <w:p w14:paraId="39534C1E" w14:textId="77777777" w:rsidR="00000000" w:rsidRDefault="00E52DD3">
      <w:pPr>
        <w:pStyle w:val="a"/>
        <w:rPr>
          <w:rtl/>
        </w:rPr>
      </w:pPr>
    </w:p>
    <w:p w14:paraId="4B9BF3D7" w14:textId="77777777" w:rsidR="00000000" w:rsidRDefault="00E52DD3">
      <w:pPr>
        <w:pStyle w:val="a"/>
        <w:rPr>
          <w:rFonts w:hint="cs"/>
          <w:rtl/>
        </w:rPr>
      </w:pPr>
      <w:r>
        <w:rPr>
          <w:rFonts w:hint="cs"/>
          <w:rtl/>
        </w:rPr>
        <w:t xml:space="preserve">אדוני היושב-ראש, הטרוריסטים ממשיכים לבצע מעשים מפלצתיים של פיגועים מחרידים באזרחי מדינת ישראל. לדאבוני, גם הכיבוש שלנו וההימצאות שלנו בתוך השטחים נמשכים ללא כל תוחלת. </w:t>
      </w:r>
    </w:p>
    <w:p w14:paraId="38E649E2" w14:textId="77777777" w:rsidR="00000000" w:rsidRDefault="00E52DD3">
      <w:pPr>
        <w:pStyle w:val="a"/>
        <w:rPr>
          <w:rFonts w:hint="cs"/>
          <w:rtl/>
        </w:rPr>
      </w:pPr>
    </w:p>
    <w:p w14:paraId="75AD4794" w14:textId="77777777" w:rsidR="00000000" w:rsidRDefault="00E52DD3">
      <w:pPr>
        <w:pStyle w:val="a"/>
        <w:rPr>
          <w:rFonts w:hint="cs"/>
          <w:rtl/>
        </w:rPr>
      </w:pPr>
      <w:r>
        <w:rPr>
          <w:rFonts w:hint="cs"/>
          <w:rtl/>
        </w:rPr>
        <w:t>ומה בעצם היה צריך לעשות במצב הזה? לעניות דעתי ארבעה דברי</w:t>
      </w:r>
      <w:r>
        <w:rPr>
          <w:rFonts w:hint="cs"/>
          <w:rtl/>
        </w:rPr>
        <w:t>ם - והצעת החוק הזאת מתייחסת רק לאחד מהם:</w:t>
      </w:r>
    </w:p>
    <w:p w14:paraId="139FE8DD" w14:textId="77777777" w:rsidR="00000000" w:rsidRDefault="00E52DD3">
      <w:pPr>
        <w:pStyle w:val="a"/>
        <w:rPr>
          <w:rFonts w:hint="cs"/>
          <w:rtl/>
        </w:rPr>
      </w:pPr>
    </w:p>
    <w:p w14:paraId="78B50F91" w14:textId="77777777" w:rsidR="00000000" w:rsidRDefault="00E52DD3">
      <w:pPr>
        <w:pStyle w:val="a"/>
        <w:rPr>
          <w:rFonts w:hint="cs"/>
          <w:rtl/>
        </w:rPr>
      </w:pPr>
      <w:r>
        <w:rPr>
          <w:rFonts w:hint="cs"/>
          <w:rtl/>
        </w:rPr>
        <w:t xml:space="preserve"> 1. להילחם בטרור  - צה"ל ומערכת הביטחון על מרכיביה נלחמים בטרור, וזה מתבצע. </w:t>
      </w:r>
    </w:p>
    <w:p w14:paraId="55233119" w14:textId="77777777" w:rsidR="00000000" w:rsidRDefault="00E52DD3">
      <w:pPr>
        <w:pStyle w:val="a"/>
        <w:rPr>
          <w:rFonts w:hint="cs"/>
          <w:rtl/>
        </w:rPr>
      </w:pPr>
    </w:p>
    <w:p w14:paraId="421F7D00" w14:textId="77777777" w:rsidR="00000000" w:rsidRDefault="00E52DD3">
      <w:pPr>
        <w:pStyle w:val="a"/>
        <w:rPr>
          <w:rFonts w:hint="cs"/>
          <w:rtl/>
        </w:rPr>
      </w:pPr>
      <w:r>
        <w:rPr>
          <w:rFonts w:hint="cs"/>
          <w:rtl/>
        </w:rPr>
        <w:t>2. לזרז את הקמת גדר ההפרדה, אבל לבנות אותה על "הקו הירוק". אתמול שמענו בוועדת החוץ והביטחון שיש הסתייגות ובעיה עם העובדה שהגדר הזאת לא נ</w:t>
      </w:r>
      <w:r>
        <w:rPr>
          <w:rFonts w:hint="cs"/>
          <w:rtl/>
        </w:rPr>
        <w:t>מתחת על "הקו הירוק" עצמו. זה כשלעצמו יכול להיות מכשול, גם בעצם הקמת הגדר וגם בתוצאה הביטחונית.</w:t>
      </w:r>
    </w:p>
    <w:p w14:paraId="4D0B3893" w14:textId="77777777" w:rsidR="00000000" w:rsidRDefault="00E52DD3">
      <w:pPr>
        <w:pStyle w:val="a"/>
        <w:rPr>
          <w:rFonts w:hint="cs"/>
          <w:rtl/>
        </w:rPr>
      </w:pPr>
    </w:p>
    <w:p w14:paraId="4286357F" w14:textId="77777777" w:rsidR="00000000" w:rsidRDefault="00E52DD3">
      <w:pPr>
        <w:pStyle w:val="a"/>
        <w:rPr>
          <w:rFonts w:hint="cs"/>
          <w:rtl/>
        </w:rPr>
      </w:pPr>
      <w:r>
        <w:rPr>
          <w:rFonts w:hint="cs"/>
          <w:rtl/>
        </w:rPr>
        <w:t>3. לאמץ את מפת הדרכים. עובדה שאנחנו נמצאים במציאות שבה הקוורטט קיבל את מפת הדרכים, ארצות-הברית יזמה את מפת הדרכים, הרשות הפלסטינית קיבלה את מפת הדרכים, ממשלת יש</w:t>
      </w:r>
      <w:r>
        <w:rPr>
          <w:rFonts w:hint="cs"/>
          <w:rtl/>
        </w:rPr>
        <w:t xml:space="preserve">ראל עוד לא אימצה את מפת הדרכים. </w:t>
      </w:r>
    </w:p>
    <w:p w14:paraId="31BF17AA" w14:textId="77777777" w:rsidR="00000000" w:rsidRDefault="00E52DD3">
      <w:pPr>
        <w:pStyle w:val="a"/>
        <w:rPr>
          <w:rFonts w:hint="cs"/>
          <w:rtl/>
        </w:rPr>
      </w:pPr>
    </w:p>
    <w:p w14:paraId="0AFB9606" w14:textId="77777777" w:rsidR="00000000" w:rsidRDefault="00E52DD3">
      <w:pPr>
        <w:pStyle w:val="a"/>
        <w:rPr>
          <w:rFonts w:hint="cs"/>
          <w:rtl/>
        </w:rPr>
      </w:pPr>
      <w:r>
        <w:rPr>
          <w:rFonts w:hint="cs"/>
          <w:rtl/>
        </w:rPr>
        <w:t>התוצאות הן שתיים: האחת - למדינת ישראל אין מדיניות שתוביל אותה לפתרון מדיני, והשנייה - לפרטנר הפלסטיני המוכרז על-ידי ראש הממשלה - וראש הממשלה עשה נכון שפגש אותו, וגם הנשיא בוש עומד לפגוש את ראש הממשלה הפלסטיני מחמוד עבאס, א</w:t>
      </w:r>
      <w:r>
        <w:rPr>
          <w:rFonts w:hint="cs"/>
          <w:rtl/>
        </w:rPr>
        <w:t>בו-מאזן - אין בעצם במה להיאחז בפני עמו.</w:t>
      </w:r>
    </w:p>
    <w:p w14:paraId="70B71FAC" w14:textId="77777777" w:rsidR="00000000" w:rsidRDefault="00E52DD3">
      <w:pPr>
        <w:pStyle w:val="a"/>
        <w:rPr>
          <w:rFonts w:hint="cs"/>
          <w:rtl/>
        </w:rPr>
      </w:pPr>
    </w:p>
    <w:p w14:paraId="3C46EBDE" w14:textId="77777777" w:rsidR="00000000" w:rsidRDefault="00E52DD3">
      <w:pPr>
        <w:pStyle w:val="a"/>
        <w:rPr>
          <w:rFonts w:hint="cs"/>
          <w:rtl/>
        </w:rPr>
      </w:pPr>
      <w:r>
        <w:rPr>
          <w:rFonts w:hint="cs"/>
          <w:rtl/>
        </w:rPr>
        <w:t xml:space="preserve"> כאשר הוא רוצה להביא היום לעמו פתרון שעמו הוא גם ילך להילחם בטרור, בתקווה שהוא הולך להילחם בטרור, מה הוא בעצם יציע לעם שלו? אם הוא הולך להילחם בבני עמו, טרוריסטים נאלחים, והוא צריך לעשות את המלאכה הזאת - וכל אחד יוד</w:t>
      </w:r>
      <w:r>
        <w:rPr>
          <w:rFonts w:hint="cs"/>
          <w:rtl/>
        </w:rPr>
        <w:t>ע שלהילחם בבני עמך זה הדבר הכי קשה בעולם - צריך לעשות את זה כאשר יש גורם מדרבן. אם אין היום הכרה של ממשלת ישראל במפת הדרכים, מה התוחלת, למען מה יילחם אבו-מאזן  בבני עמו אם אין לו דרבון מדיני? אני מאיץ בו לעשות את זה, להילחם בטרוריסטים, לעצור אותם, לחסום או</w:t>
      </w:r>
      <w:r>
        <w:rPr>
          <w:rFonts w:hint="cs"/>
          <w:rtl/>
        </w:rPr>
        <w:t>תם, לפרק אותם מנשקם, אבל נדמה לי שללא אימוץ מפת הדרכים לא ייעשה הדבר.</w:t>
      </w:r>
    </w:p>
    <w:p w14:paraId="07D36A29" w14:textId="77777777" w:rsidR="00000000" w:rsidRDefault="00E52DD3">
      <w:pPr>
        <w:pStyle w:val="a"/>
        <w:ind w:firstLine="0"/>
        <w:rPr>
          <w:rFonts w:hint="cs"/>
          <w:u w:val="single"/>
          <w:rtl/>
        </w:rPr>
      </w:pPr>
    </w:p>
    <w:p w14:paraId="549C5772" w14:textId="77777777" w:rsidR="00000000" w:rsidRDefault="00E52DD3">
      <w:pPr>
        <w:pStyle w:val="ac"/>
        <w:rPr>
          <w:rtl/>
        </w:rPr>
      </w:pPr>
      <w:r>
        <w:rPr>
          <w:rFonts w:hint="eastAsia"/>
          <w:rtl/>
        </w:rPr>
        <w:t>אליעזר</w:t>
      </w:r>
      <w:r>
        <w:rPr>
          <w:rtl/>
        </w:rPr>
        <w:t xml:space="preserve"> כהן (האיחוד הלאומי - ישראל ביתנו):</w:t>
      </w:r>
    </w:p>
    <w:p w14:paraId="0CD3A53B" w14:textId="77777777" w:rsidR="00000000" w:rsidRDefault="00E52DD3">
      <w:pPr>
        <w:pStyle w:val="a"/>
        <w:rPr>
          <w:rFonts w:hint="cs"/>
          <w:rtl/>
        </w:rPr>
      </w:pPr>
    </w:p>
    <w:p w14:paraId="2E7682BB" w14:textId="77777777" w:rsidR="00000000" w:rsidRDefault="00E52DD3">
      <w:pPr>
        <w:pStyle w:val="a"/>
        <w:rPr>
          <w:rFonts w:hint="cs"/>
          <w:rtl/>
        </w:rPr>
      </w:pPr>
      <w:r>
        <w:rPr>
          <w:rFonts w:hint="cs"/>
          <w:rtl/>
        </w:rPr>
        <w:t>אתה מתכוון שזה כמו שהוא עשה אתמול ושלשום.</w:t>
      </w:r>
    </w:p>
    <w:p w14:paraId="1381FF8D" w14:textId="77777777" w:rsidR="00000000" w:rsidRDefault="00E52DD3">
      <w:pPr>
        <w:pStyle w:val="a"/>
        <w:rPr>
          <w:rFonts w:hint="cs"/>
          <w:rtl/>
        </w:rPr>
      </w:pPr>
    </w:p>
    <w:p w14:paraId="7D357FDD" w14:textId="77777777" w:rsidR="00000000" w:rsidRDefault="00E52DD3">
      <w:pPr>
        <w:pStyle w:val="SpeakerCon"/>
        <w:rPr>
          <w:rtl/>
        </w:rPr>
      </w:pPr>
      <w:bookmarkStart w:id="61" w:name="FS000000507T21_05_2003_12_29_43C"/>
      <w:bookmarkEnd w:id="61"/>
      <w:r>
        <w:rPr>
          <w:rtl/>
        </w:rPr>
        <w:t>רן כהן (מרצ):</w:t>
      </w:r>
    </w:p>
    <w:p w14:paraId="0877319B" w14:textId="77777777" w:rsidR="00000000" w:rsidRDefault="00E52DD3">
      <w:pPr>
        <w:pStyle w:val="a"/>
        <w:rPr>
          <w:rtl/>
        </w:rPr>
      </w:pPr>
    </w:p>
    <w:p w14:paraId="5FB6C593" w14:textId="77777777" w:rsidR="00000000" w:rsidRDefault="00E52DD3">
      <w:pPr>
        <w:pStyle w:val="a"/>
        <w:rPr>
          <w:rFonts w:hint="cs"/>
          <w:rtl/>
        </w:rPr>
      </w:pPr>
      <w:r>
        <w:rPr>
          <w:rFonts w:hint="cs"/>
          <w:rtl/>
        </w:rPr>
        <w:t>אדוני היושב-ראש, נדמה לי שיש דבר שאנחנו יכולים לעשות אותו לעצמנו - אנחנו לא צריכים ל</w:t>
      </w:r>
      <w:r>
        <w:rPr>
          <w:rFonts w:hint="cs"/>
          <w:rtl/>
        </w:rPr>
        <w:t xml:space="preserve">חכות לכל הגורמים הללו -  וזה להקטין את מוקדי החיכוך בינינו לבין הפלסטינים. כאן באה הצעת החוק שלנו. </w:t>
      </w:r>
    </w:p>
    <w:p w14:paraId="01C67013" w14:textId="77777777" w:rsidR="00000000" w:rsidRDefault="00E52DD3">
      <w:pPr>
        <w:pStyle w:val="a"/>
        <w:rPr>
          <w:rFonts w:hint="cs"/>
          <w:rtl/>
        </w:rPr>
      </w:pPr>
    </w:p>
    <w:p w14:paraId="34C629F2" w14:textId="77777777" w:rsidR="00000000" w:rsidRDefault="00E52DD3">
      <w:pPr>
        <w:pStyle w:val="a"/>
        <w:rPr>
          <w:rFonts w:hint="cs"/>
          <w:rtl/>
        </w:rPr>
      </w:pPr>
      <w:r>
        <w:rPr>
          <w:rFonts w:hint="cs"/>
          <w:rtl/>
        </w:rPr>
        <w:t>במה בעצם מדובר? מדובר בשתי קבוצות התנחלויות ומאחזים שההבדל ביניהן איננו גדול, אבל אני בכל זאת אאפיין אותן. האחת היא התנחלויות מבודדות, קטנות, שנמצאות במוקד</w:t>
      </w:r>
      <w:r>
        <w:rPr>
          <w:rFonts w:hint="cs"/>
          <w:rtl/>
        </w:rPr>
        <w:t>י חיכוך קשים. נצרים וכפר-דרום נמצאות במוקדי חיכוך קשים. אין שום סיבה בעולם שמדינת ישראל תקיז את דמה ואת תקציביה, את כל מערכות הביטחון שלה סביבן. אותו דבר כדים וגנים, לב חברון, מקומות שאין בהם משום תרומה ביטחונית, אלא  יש בהם נזק ונטל ביטחוני.</w:t>
      </w:r>
    </w:p>
    <w:p w14:paraId="314406BA" w14:textId="77777777" w:rsidR="00000000" w:rsidRDefault="00E52DD3">
      <w:pPr>
        <w:pStyle w:val="a"/>
        <w:rPr>
          <w:rFonts w:hint="cs"/>
          <w:rtl/>
        </w:rPr>
      </w:pPr>
    </w:p>
    <w:p w14:paraId="19C2E7F0" w14:textId="77777777" w:rsidR="00000000" w:rsidRDefault="00E52DD3">
      <w:pPr>
        <w:pStyle w:val="ac"/>
        <w:rPr>
          <w:rtl/>
        </w:rPr>
      </w:pPr>
      <w:r>
        <w:rPr>
          <w:rFonts w:hint="eastAsia"/>
          <w:rtl/>
        </w:rPr>
        <w:t>רוני</w:t>
      </w:r>
      <w:r>
        <w:rPr>
          <w:rtl/>
        </w:rPr>
        <w:t xml:space="preserve"> בר-און </w:t>
      </w:r>
      <w:r>
        <w:rPr>
          <w:rtl/>
        </w:rPr>
        <w:t>(הליכוד):</w:t>
      </w:r>
    </w:p>
    <w:p w14:paraId="654897E9" w14:textId="77777777" w:rsidR="00000000" w:rsidRDefault="00E52DD3">
      <w:pPr>
        <w:pStyle w:val="a"/>
        <w:rPr>
          <w:rFonts w:hint="cs"/>
          <w:rtl/>
        </w:rPr>
      </w:pPr>
    </w:p>
    <w:p w14:paraId="2CF8A88D" w14:textId="77777777" w:rsidR="00000000" w:rsidRDefault="00E52DD3">
      <w:pPr>
        <w:pStyle w:val="a"/>
        <w:rPr>
          <w:rFonts w:hint="cs"/>
          <w:rtl/>
        </w:rPr>
      </w:pPr>
      <w:r>
        <w:rPr>
          <w:rFonts w:hint="cs"/>
          <w:rtl/>
        </w:rPr>
        <w:t>גם ירושלים היא מוקד חיכוך קשה.</w:t>
      </w:r>
    </w:p>
    <w:p w14:paraId="5A66FA12" w14:textId="77777777" w:rsidR="00000000" w:rsidRDefault="00E52DD3">
      <w:pPr>
        <w:pStyle w:val="a"/>
        <w:ind w:firstLine="0"/>
        <w:rPr>
          <w:rtl/>
        </w:rPr>
      </w:pPr>
    </w:p>
    <w:p w14:paraId="3B945E01" w14:textId="77777777" w:rsidR="00000000" w:rsidRDefault="00E52DD3">
      <w:pPr>
        <w:pStyle w:val="a"/>
        <w:ind w:firstLine="0"/>
        <w:rPr>
          <w:rFonts w:hint="cs"/>
          <w:rtl/>
        </w:rPr>
      </w:pPr>
    </w:p>
    <w:p w14:paraId="45E7218F" w14:textId="77777777" w:rsidR="00000000" w:rsidRDefault="00E52DD3">
      <w:pPr>
        <w:pStyle w:val="ad"/>
        <w:rPr>
          <w:rtl/>
        </w:rPr>
      </w:pPr>
      <w:r>
        <w:rPr>
          <w:rtl/>
        </w:rPr>
        <w:t>היו"ר מוחמד ברכה:</w:t>
      </w:r>
    </w:p>
    <w:p w14:paraId="4EFF3295" w14:textId="77777777" w:rsidR="00000000" w:rsidRDefault="00E52DD3">
      <w:pPr>
        <w:pStyle w:val="a"/>
        <w:rPr>
          <w:rtl/>
        </w:rPr>
      </w:pPr>
    </w:p>
    <w:p w14:paraId="2F444A7B" w14:textId="77777777" w:rsidR="00000000" w:rsidRDefault="00E52DD3">
      <w:pPr>
        <w:pStyle w:val="a"/>
        <w:rPr>
          <w:rFonts w:hint="cs"/>
          <w:rtl/>
        </w:rPr>
      </w:pPr>
      <w:r>
        <w:rPr>
          <w:rFonts w:hint="cs"/>
          <w:rtl/>
        </w:rPr>
        <w:t>טוב, הקריאה נשמעה, חבר הכנסת בר-און.</w:t>
      </w:r>
    </w:p>
    <w:p w14:paraId="69EA2E0B" w14:textId="77777777" w:rsidR="00000000" w:rsidRDefault="00E52DD3">
      <w:pPr>
        <w:pStyle w:val="a"/>
        <w:rPr>
          <w:rFonts w:hint="cs"/>
          <w:rtl/>
        </w:rPr>
      </w:pPr>
    </w:p>
    <w:p w14:paraId="57F54246" w14:textId="77777777" w:rsidR="00000000" w:rsidRDefault="00E52DD3">
      <w:pPr>
        <w:pStyle w:val="SpeakerCon"/>
        <w:rPr>
          <w:rtl/>
        </w:rPr>
      </w:pPr>
      <w:bookmarkStart w:id="62" w:name="FS000000507T21_05_2003_12_33_41C"/>
      <w:bookmarkEnd w:id="62"/>
      <w:r>
        <w:rPr>
          <w:rtl/>
        </w:rPr>
        <w:t>רן כהן (מרצ):</w:t>
      </w:r>
    </w:p>
    <w:p w14:paraId="76FC4EF1" w14:textId="77777777" w:rsidR="00000000" w:rsidRDefault="00E52DD3">
      <w:pPr>
        <w:pStyle w:val="a"/>
        <w:rPr>
          <w:rtl/>
        </w:rPr>
      </w:pPr>
    </w:p>
    <w:p w14:paraId="486D79BF" w14:textId="77777777" w:rsidR="00000000" w:rsidRDefault="00E52DD3">
      <w:pPr>
        <w:pStyle w:val="a"/>
        <w:rPr>
          <w:rFonts w:hint="cs"/>
          <w:rtl/>
        </w:rPr>
      </w:pPr>
      <w:r>
        <w:rPr>
          <w:rFonts w:hint="cs"/>
          <w:rtl/>
        </w:rPr>
        <w:t>לכן, הצעתנו היא לנסות ולהקטין את מספר מוקדי החיכוך הללו מיוזמתנו, ללא המתנה לשום גורם נוסף אחר, כיוון שזה ייטיב את מצבנו הביטחוני, כיוון שזה</w:t>
      </w:r>
      <w:r>
        <w:rPr>
          <w:rFonts w:hint="cs"/>
          <w:rtl/>
        </w:rPr>
        <w:t xml:space="preserve"> יקטין את החיכוך בינינו לבין הפלסטינים. מה שהטרוריסטים רוצים הוא להגביר את החיכוך בינינו לבינם. לכן ההצעה  הזאת תתרום תרומה בעניין הזה. </w:t>
      </w:r>
    </w:p>
    <w:p w14:paraId="2AE47A84" w14:textId="77777777" w:rsidR="00000000" w:rsidRDefault="00E52DD3">
      <w:pPr>
        <w:pStyle w:val="a"/>
        <w:rPr>
          <w:rFonts w:hint="cs"/>
          <w:rtl/>
        </w:rPr>
      </w:pPr>
    </w:p>
    <w:p w14:paraId="1A3CE389" w14:textId="77777777" w:rsidR="00000000" w:rsidRDefault="00E52DD3">
      <w:pPr>
        <w:pStyle w:val="a"/>
        <w:rPr>
          <w:rFonts w:hint="cs"/>
          <w:rtl/>
        </w:rPr>
      </w:pPr>
      <w:r>
        <w:rPr>
          <w:rFonts w:hint="cs"/>
          <w:rtl/>
        </w:rPr>
        <w:t>הקבוצה השנייה שהצעת החוק שלנו מרמזת עליה היא 116 מאחזים והתנחלויות בלתי חוקיים, שהם גם מוקדי אי-ביטחון וסכנה ממשית ליו</w:t>
      </w:r>
      <w:r>
        <w:rPr>
          <w:rFonts w:hint="cs"/>
          <w:rtl/>
        </w:rPr>
        <w:t>שביהם ולחיילים ששומרים עליהם, והם גם  כרוכים בעלויות כלכליות אדירות מתקציב המדינה, שהיום הולך לפגוע בילדים עם בעיות  במערכת החינוך, הוא פוגע בבריאות, הוא פוגע בזקנים, הוא פוגע בשכר עבודה של עובדים בקבוצות הכי חלשות, אבל אותם מקיימים כאילו מדובר בקודש הקודש</w:t>
      </w:r>
      <w:r>
        <w:rPr>
          <w:rFonts w:hint="cs"/>
          <w:rtl/>
        </w:rPr>
        <w:t>ים.</w:t>
      </w:r>
    </w:p>
    <w:p w14:paraId="2CF1C07C" w14:textId="77777777" w:rsidR="00000000" w:rsidRDefault="00E52DD3">
      <w:pPr>
        <w:pStyle w:val="a"/>
        <w:rPr>
          <w:rFonts w:hint="cs"/>
          <w:rtl/>
        </w:rPr>
      </w:pPr>
    </w:p>
    <w:p w14:paraId="517213FC" w14:textId="77777777" w:rsidR="00000000" w:rsidRDefault="00E52DD3">
      <w:pPr>
        <w:pStyle w:val="a"/>
        <w:rPr>
          <w:rFonts w:hint="cs"/>
          <w:rtl/>
        </w:rPr>
      </w:pPr>
      <w:r>
        <w:rPr>
          <w:rFonts w:hint="cs"/>
          <w:rtl/>
        </w:rPr>
        <w:t>אדוני היושב-ראש, אני מחזיק בידי את רשימת 116 ההתנחלויות והמאחזים הבלתי-חוקיים האלה. הרי זה ממש אבסורד, אבסורד  - - -</w:t>
      </w:r>
    </w:p>
    <w:p w14:paraId="20759A91" w14:textId="77777777" w:rsidR="00000000" w:rsidRDefault="00E52DD3">
      <w:pPr>
        <w:pStyle w:val="a"/>
        <w:rPr>
          <w:rFonts w:hint="cs"/>
          <w:rtl/>
        </w:rPr>
      </w:pPr>
    </w:p>
    <w:p w14:paraId="5AB7755B" w14:textId="77777777" w:rsidR="00000000" w:rsidRDefault="00E52DD3">
      <w:pPr>
        <w:pStyle w:val="ac"/>
        <w:rPr>
          <w:rtl/>
        </w:rPr>
      </w:pPr>
      <w:r>
        <w:rPr>
          <w:rFonts w:hint="eastAsia"/>
          <w:rtl/>
        </w:rPr>
        <w:t>אליעזר</w:t>
      </w:r>
      <w:r>
        <w:rPr>
          <w:rtl/>
        </w:rPr>
        <w:t xml:space="preserve"> כהן (האיחוד הלאומי - ישראל ביתנו):</w:t>
      </w:r>
    </w:p>
    <w:p w14:paraId="4B1E053E" w14:textId="77777777" w:rsidR="00000000" w:rsidRDefault="00E52DD3">
      <w:pPr>
        <w:pStyle w:val="a"/>
        <w:rPr>
          <w:rFonts w:hint="cs"/>
          <w:rtl/>
        </w:rPr>
      </w:pPr>
    </w:p>
    <w:p w14:paraId="59BBE58D" w14:textId="77777777" w:rsidR="00000000" w:rsidRDefault="00E52DD3">
      <w:pPr>
        <w:pStyle w:val="a"/>
        <w:rPr>
          <w:rFonts w:hint="cs"/>
          <w:rtl/>
        </w:rPr>
      </w:pPr>
      <w:r>
        <w:rPr>
          <w:rFonts w:hint="cs"/>
          <w:rtl/>
        </w:rPr>
        <w:t xml:space="preserve">- - - </w:t>
      </w:r>
    </w:p>
    <w:p w14:paraId="18623DBF" w14:textId="77777777" w:rsidR="00000000" w:rsidRDefault="00E52DD3">
      <w:pPr>
        <w:pStyle w:val="a"/>
        <w:rPr>
          <w:rFonts w:hint="cs"/>
          <w:rtl/>
        </w:rPr>
      </w:pPr>
    </w:p>
    <w:p w14:paraId="0BE794F8" w14:textId="77777777" w:rsidR="00000000" w:rsidRDefault="00E52DD3">
      <w:pPr>
        <w:pStyle w:val="SpeakerCon"/>
        <w:rPr>
          <w:rtl/>
        </w:rPr>
      </w:pPr>
      <w:bookmarkStart w:id="63" w:name="FS000000507T21_05_2003_12_37_14C"/>
      <w:bookmarkEnd w:id="63"/>
      <w:r>
        <w:rPr>
          <w:rtl/>
        </w:rPr>
        <w:t>רן כהן (מרצ):</w:t>
      </w:r>
    </w:p>
    <w:p w14:paraId="4E4A93A2" w14:textId="77777777" w:rsidR="00000000" w:rsidRDefault="00E52DD3">
      <w:pPr>
        <w:pStyle w:val="a"/>
        <w:rPr>
          <w:rtl/>
        </w:rPr>
      </w:pPr>
    </w:p>
    <w:p w14:paraId="1E0E87C5" w14:textId="77777777" w:rsidR="00000000" w:rsidRDefault="00E52DD3">
      <w:pPr>
        <w:pStyle w:val="a"/>
        <w:rPr>
          <w:rFonts w:hint="cs"/>
          <w:rtl/>
        </w:rPr>
      </w:pPr>
      <w:r>
        <w:rPr>
          <w:rFonts w:hint="cs"/>
          <w:rtl/>
        </w:rPr>
        <w:t xml:space="preserve">אני אומר לך, אדוני ראש הממשלה, מאחז אבני-חפץ </w:t>
      </w:r>
      <w:r>
        <w:rPr>
          <w:rtl/>
        </w:rPr>
        <w:t>–</w:t>
      </w:r>
      <w:r>
        <w:rPr>
          <w:rFonts w:hint="cs"/>
          <w:rtl/>
        </w:rPr>
        <w:t xml:space="preserve"> ארבע-חמש משפחות; מאח</w:t>
      </w:r>
      <w:r>
        <w:rPr>
          <w:rFonts w:hint="cs"/>
          <w:rtl/>
        </w:rPr>
        <w:t xml:space="preserve">ז אלון-מורה - ארבע משפחות וכמה רווקים; עוד מאחז אלון-מורה </w:t>
      </w:r>
      <w:r>
        <w:rPr>
          <w:rtl/>
        </w:rPr>
        <w:t>–</w:t>
      </w:r>
      <w:r>
        <w:rPr>
          <w:rFonts w:hint="cs"/>
          <w:rtl/>
        </w:rPr>
        <w:t xml:space="preserve"> אלון-מורה דרום - לא מאויש בכלל; אלון-שבות - גבעת החי"ש - מאויש על-ידי בודדים; אלעזר - דרך האבות - כחמש משפחות; אלקנה </w:t>
      </w:r>
      <w:r>
        <w:rPr>
          <w:rtl/>
        </w:rPr>
        <w:t>–</w:t>
      </w:r>
      <w:r>
        <w:rPr>
          <w:rFonts w:hint="cs"/>
          <w:rtl/>
        </w:rPr>
        <w:t xml:space="preserve"> מגן-דן - 11 משפחות; אפרת </w:t>
      </w:r>
      <w:r>
        <w:rPr>
          <w:rtl/>
        </w:rPr>
        <w:t>–</w:t>
      </w:r>
      <w:r>
        <w:rPr>
          <w:rFonts w:hint="cs"/>
          <w:rtl/>
        </w:rPr>
        <w:t xml:space="preserve"> גבעת-הדגן - תשע משפחות; אפרת </w:t>
      </w:r>
      <w:r>
        <w:rPr>
          <w:rtl/>
        </w:rPr>
        <w:t>–</w:t>
      </w:r>
      <w:r>
        <w:rPr>
          <w:rFonts w:hint="cs"/>
          <w:rtl/>
        </w:rPr>
        <w:t xml:space="preserve"> גבעת-התמר - עשר משפ</w:t>
      </w:r>
      <w:r>
        <w:rPr>
          <w:rFonts w:hint="cs"/>
          <w:rtl/>
        </w:rPr>
        <w:t xml:space="preserve">חות; משה זר </w:t>
      </w:r>
      <w:r>
        <w:rPr>
          <w:rtl/>
        </w:rPr>
        <w:t>–</w:t>
      </w:r>
      <w:r>
        <w:rPr>
          <w:rFonts w:hint="cs"/>
          <w:rtl/>
        </w:rPr>
        <w:t xml:space="preserve"> חוות-גלעד - משפחה אחת, אחת, מקיימים בה מאחז; עוד מאחז-גלעד - כמה רווקים בסופי שבוע; רחלים </w:t>
      </w:r>
      <w:r>
        <w:rPr>
          <w:rtl/>
        </w:rPr>
        <w:t>–</w:t>
      </w:r>
      <w:r>
        <w:rPr>
          <w:rFonts w:hint="cs"/>
          <w:rtl/>
        </w:rPr>
        <w:t xml:space="preserve"> רחלים-דרום - שישה מבנים; רחלים </w:t>
      </w:r>
      <w:r>
        <w:rPr>
          <w:rtl/>
        </w:rPr>
        <w:t>–</w:t>
      </w:r>
      <w:r>
        <w:rPr>
          <w:rFonts w:hint="cs"/>
          <w:rtl/>
        </w:rPr>
        <w:t xml:space="preserve"> נופי-נחמיה - שלוש משפחות.</w:t>
      </w:r>
    </w:p>
    <w:p w14:paraId="2E7B42D8" w14:textId="77777777" w:rsidR="00000000" w:rsidRDefault="00E52DD3">
      <w:pPr>
        <w:pStyle w:val="a"/>
        <w:rPr>
          <w:rFonts w:hint="cs"/>
          <w:rtl/>
        </w:rPr>
      </w:pPr>
    </w:p>
    <w:p w14:paraId="49C02DBD" w14:textId="77777777" w:rsidR="00000000" w:rsidRDefault="00E52DD3">
      <w:pPr>
        <w:pStyle w:val="ac"/>
        <w:rPr>
          <w:rtl/>
        </w:rPr>
      </w:pPr>
      <w:r>
        <w:rPr>
          <w:rFonts w:hint="eastAsia"/>
          <w:rtl/>
        </w:rPr>
        <w:t>אליעזר</w:t>
      </w:r>
      <w:r>
        <w:rPr>
          <w:rtl/>
        </w:rPr>
        <w:t xml:space="preserve"> כהן (האיחוד הלאומי - ישראל ביתנו):</w:t>
      </w:r>
    </w:p>
    <w:p w14:paraId="6CA77A42" w14:textId="77777777" w:rsidR="00000000" w:rsidRDefault="00E52DD3">
      <w:pPr>
        <w:pStyle w:val="a"/>
        <w:rPr>
          <w:rFonts w:hint="cs"/>
          <w:rtl/>
        </w:rPr>
      </w:pPr>
    </w:p>
    <w:p w14:paraId="700A2491" w14:textId="77777777" w:rsidR="00000000" w:rsidRDefault="00E52DD3">
      <w:pPr>
        <w:pStyle w:val="a"/>
        <w:rPr>
          <w:rFonts w:hint="cs"/>
          <w:rtl/>
        </w:rPr>
      </w:pPr>
      <w:r>
        <w:rPr>
          <w:rFonts w:hint="cs"/>
          <w:rtl/>
        </w:rPr>
        <w:t>כמה משפחות יש בקיבוץ גן-שמואל?</w:t>
      </w:r>
    </w:p>
    <w:p w14:paraId="5029D2C6" w14:textId="77777777" w:rsidR="00000000" w:rsidRDefault="00E52DD3">
      <w:pPr>
        <w:pStyle w:val="a"/>
        <w:rPr>
          <w:rtl/>
        </w:rPr>
      </w:pPr>
    </w:p>
    <w:p w14:paraId="6F87D8C2" w14:textId="77777777" w:rsidR="00000000" w:rsidRDefault="00E52DD3">
      <w:pPr>
        <w:pStyle w:val="a"/>
        <w:rPr>
          <w:rFonts w:hint="cs"/>
          <w:rtl/>
        </w:rPr>
      </w:pPr>
    </w:p>
    <w:p w14:paraId="49937AB8" w14:textId="77777777" w:rsidR="00000000" w:rsidRDefault="00E52DD3">
      <w:pPr>
        <w:pStyle w:val="SpeakerCon"/>
        <w:rPr>
          <w:rtl/>
        </w:rPr>
      </w:pPr>
      <w:bookmarkStart w:id="64" w:name="FS000000507T21_05_2003_12_40_39C"/>
      <w:bookmarkEnd w:id="64"/>
      <w:r>
        <w:rPr>
          <w:rtl/>
        </w:rPr>
        <w:t>רן כהן (מרצ):</w:t>
      </w:r>
    </w:p>
    <w:p w14:paraId="39D7C294" w14:textId="77777777" w:rsidR="00000000" w:rsidRDefault="00E52DD3">
      <w:pPr>
        <w:pStyle w:val="a"/>
        <w:rPr>
          <w:rtl/>
        </w:rPr>
      </w:pPr>
    </w:p>
    <w:p w14:paraId="25508A86" w14:textId="77777777" w:rsidR="00000000" w:rsidRDefault="00E52DD3">
      <w:pPr>
        <w:pStyle w:val="a"/>
        <w:rPr>
          <w:rFonts w:hint="cs"/>
          <w:rtl/>
        </w:rPr>
      </w:pPr>
      <w:r>
        <w:rPr>
          <w:rFonts w:hint="cs"/>
          <w:rtl/>
        </w:rPr>
        <w:t xml:space="preserve">שבות-רחל - אחיה - ארבעה מבנים; שבות-רחל </w:t>
      </w:r>
      <w:r>
        <w:rPr>
          <w:rtl/>
        </w:rPr>
        <w:t>–</w:t>
      </w:r>
      <w:r>
        <w:rPr>
          <w:rFonts w:hint="cs"/>
          <w:rtl/>
        </w:rPr>
        <w:t xml:space="preserve"> עדי-עד - כמעט שאין שם אף אחד; שבות-רחל </w:t>
      </w:r>
      <w:r>
        <w:rPr>
          <w:rtl/>
        </w:rPr>
        <w:t>–</w:t>
      </w:r>
      <w:r>
        <w:rPr>
          <w:rFonts w:hint="cs"/>
          <w:rtl/>
        </w:rPr>
        <w:t xml:space="preserve"> אש-קודש, אש-קודש </w:t>
      </w:r>
      <w:r>
        <w:rPr>
          <w:rtl/>
        </w:rPr>
        <w:t>–</w:t>
      </w:r>
      <w:r>
        <w:rPr>
          <w:rFonts w:hint="cs"/>
          <w:rtl/>
        </w:rPr>
        <w:t xml:space="preserve"> כמה  רווקים; שבות-רחל </w:t>
      </w:r>
      <w:r>
        <w:rPr>
          <w:rtl/>
        </w:rPr>
        <w:t>–</w:t>
      </w:r>
      <w:r>
        <w:rPr>
          <w:rFonts w:hint="cs"/>
          <w:rtl/>
        </w:rPr>
        <w:t xml:space="preserve"> הבית-האדום - חמישה מבנים; שבות-רחל - נ.ג. 704 - קרוון אחד. קרוון אחד מקיז את דמו של הביטחון של ישראל; שבי-שומרון מערב - לא מאויש </w:t>
      </w:r>
      <w:r>
        <w:rPr>
          <w:rFonts w:hint="cs"/>
          <w:rtl/>
        </w:rPr>
        <w:t xml:space="preserve">בכלל, שבעה מבנים; שילה </w:t>
      </w:r>
      <w:r>
        <w:rPr>
          <w:rtl/>
        </w:rPr>
        <w:t>–</w:t>
      </w:r>
      <w:r>
        <w:rPr>
          <w:rFonts w:hint="cs"/>
          <w:rtl/>
        </w:rPr>
        <w:t xml:space="preserve"> גבעת-הראל - שבע-שמונה משפחות. על זה מוציאים הוצאות ביטחוניות ומקיזים את דמם של החיילים ששומרים עליהם; שמעה-צפון - נדמה לי שאין שם אף אחד. יש שם שמונה מבנים; תקוע ד' - ארבע משפחות וכמה  רווקים;  עופרה </w:t>
      </w:r>
      <w:r>
        <w:rPr>
          <w:rtl/>
        </w:rPr>
        <w:t>–</w:t>
      </w:r>
      <w:r>
        <w:rPr>
          <w:rFonts w:hint="cs"/>
          <w:rtl/>
        </w:rPr>
        <w:t xml:space="preserve"> טל-בנימין - מבנה אחד. על זה ה</w:t>
      </w:r>
      <w:r>
        <w:rPr>
          <w:rFonts w:hint="cs"/>
          <w:rtl/>
        </w:rPr>
        <w:t xml:space="preserve">ממשלה הזאת מוציאה היום את ההוצאות הביטחוניות שלה, בעוד היא טוענת שאין לה תקציב; עופרה </w:t>
      </w:r>
      <w:r>
        <w:rPr>
          <w:rtl/>
        </w:rPr>
        <w:t>–</w:t>
      </w:r>
      <w:r>
        <w:rPr>
          <w:rFonts w:hint="cs"/>
          <w:rtl/>
        </w:rPr>
        <w:t xml:space="preserve"> גבעת-אסף - סככה ומגדל שמירה; עופרה-דרום - שתי מכולות; עשהאל - חמישה מגדלי מים, חמישה אנשים;  עותניאל </w:t>
      </w:r>
      <w:r>
        <w:rPr>
          <w:rtl/>
        </w:rPr>
        <w:t>–</w:t>
      </w:r>
      <w:r>
        <w:rPr>
          <w:rFonts w:hint="cs"/>
          <w:rtl/>
        </w:rPr>
        <w:t xml:space="preserve"> מצפה-אשתמוע - חמש מכולות; פני-חבר - גבעת האנטנות - לא מאויש בכלל;</w:t>
      </w:r>
      <w:r>
        <w:rPr>
          <w:rFonts w:hint="cs"/>
          <w:rtl/>
        </w:rPr>
        <w:t xml:space="preserve"> פסגות-מזרח - שתי מכולות; קדומים </w:t>
      </w:r>
      <w:r>
        <w:rPr>
          <w:rtl/>
        </w:rPr>
        <w:t>–</w:t>
      </w:r>
      <w:r>
        <w:rPr>
          <w:rFonts w:hint="cs"/>
          <w:rtl/>
        </w:rPr>
        <w:t xml:space="preserve"> הר-חמד.</w:t>
      </w:r>
    </w:p>
    <w:p w14:paraId="1DDEF998" w14:textId="77777777" w:rsidR="00000000" w:rsidRDefault="00E52DD3">
      <w:pPr>
        <w:pStyle w:val="a"/>
        <w:ind w:firstLine="0"/>
        <w:rPr>
          <w:rFonts w:hint="cs"/>
          <w:rtl/>
        </w:rPr>
      </w:pPr>
    </w:p>
    <w:p w14:paraId="0E19F791" w14:textId="77777777" w:rsidR="00000000" w:rsidRDefault="00E52DD3">
      <w:pPr>
        <w:pStyle w:val="a"/>
        <w:rPr>
          <w:rFonts w:hint="cs"/>
          <w:rtl/>
        </w:rPr>
      </w:pPr>
      <w:r>
        <w:rPr>
          <w:rFonts w:hint="cs"/>
          <w:rtl/>
        </w:rPr>
        <w:t>אני אומר לכם, רבותי חברי הכנסת, עד לאן להמשיך עם הרשימה האווילית הזאת? הרי זו ממש הוצאה תקציבית מיותרת, זו הוצאה ביטחונית מיותרת, זה סיכון של מי שיושב בהם, זה סיכון של חיילי צה"ל.</w:t>
      </w:r>
    </w:p>
    <w:p w14:paraId="153B23C2" w14:textId="77777777" w:rsidR="00000000" w:rsidRDefault="00E52DD3">
      <w:pPr>
        <w:pStyle w:val="a"/>
        <w:rPr>
          <w:rFonts w:hint="cs"/>
          <w:rtl/>
        </w:rPr>
      </w:pPr>
    </w:p>
    <w:p w14:paraId="18D79827" w14:textId="77777777" w:rsidR="00000000" w:rsidRDefault="00E52DD3">
      <w:pPr>
        <w:pStyle w:val="a"/>
        <w:rPr>
          <w:rFonts w:hint="cs"/>
          <w:rtl/>
        </w:rPr>
      </w:pPr>
      <w:r>
        <w:rPr>
          <w:rFonts w:hint="cs"/>
          <w:rtl/>
        </w:rPr>
        <w:t>לכן, אדוני היושב-ראש, הצעתנו פש</w:t>
      </w:r>
      <w:r>
        <w:rPr>
          <w:rFonts w:hint="cs"/>
          <w:rtl/>
        </w:rPr>
        <w:t>וטה: אין שום סיבה לקיים את כל המקומות הללו בהיותם מוקדי חיכוך מיותרים, מזיקים, המסכנים גם את יושביהם וגם את חיילי צה"ל. אנחנו מציעים לפרק אותם נוסף על כל המרכיבים המדיניים והביטחוניים שמניתי בתחילת נאומי.  תודה רבה.</w:t>
      </w:r>
    </w:p>
    <w:p w14:paraId="21F4DF5F" w14:textId="77777777" w:rsidR="00000000" w:rsidRDefault="00E52DD3">
      <w:pPr>
        <w:pStyle w:val="a"/>
      </w:pPr>
    </w:p>
    <w:p w14:paraId="4A29F2C3" w14:textId="77777777" w:rsidR="00000000" w:rsidRDefault="00E52DD3">
      <w:pPr>
        <w:pStyle w:val="ad"/>
        <w:rPr>
          <w:rtl/>
        </w:rPr>
      </w:pPr>
      <w:r>
        <w:rPr>
          <w:rtl/>
        </w:rPr>
        <w:t>היו"ר מוחמד ברכה:</w:t>
      </w:r>
    </w:p>
    <w:p w14:paraId="465305F8" w14:textId="77777777" w:rsidR="00000000" w:rsidRDefault="00E52DD3">
      <w:pPr>
        <w:pStyle w:val="a"/>
        <w:rPr>
          <w:rtl/>
        </w:rPr>
      </w:pPr>
    </w:p>
    <w:p w14:paraId="7A18E0D8" w14:textId="77777777" w:rsidR="00000000" w:rsidRDefault="00E52DD3">
      <w:pPr>
        <w:pStyle w:val="a"/>
        <w:rPr>
          <w:rFonts w:hint="cs"/>
          <w:rtl/>
        </w:rPr>
      </w:pPr>
      <w:r>
        <w:rPr>
          <w:rFonts w:hint="cs"/>
          <w:rtl/>
        </w:rPr>
        <w:t xml:space="preserve">תודה רבה לחבר הכנסת </w:t>
      </w:r>
      <w:r>
        <w:rPr>
          <w:rFonts w:hint="cs"/>
          <w:rtl/>
        </w:rPr>
        <w:t>רן כהן. אגב, למי שמעיר בנושאים של זמן, חבר הכנסת רן כהן סיים בדיוק בשנייה האחרונה.</w:t>
      </w:r>
    </w:p>
    <w:p w14:paraId="2776B1EF" w14:textId="77777777" w:rsidR="00000000" w:rsidRDefault="00E52DD3">
      <w:pPr>
        <w:pStyle w:val="a"/>
        <w:ind w:firstLine="0"/>
        <w:rPr>
          <w:rFonts w:hint="cs"/>
          <w:rtl/>
        </w:rPr>
      </w:pPr>
    </w:p>
    <w:p w14:paraId="0F94F438" w14:textId="77777777" w:rsidR="00000000" w:rsidRDefault="00E52DD3">
      <w:pPr>
        <w:pStyle w:val="ac"/>
        <w:rPr>
          <w:rtl/>
        </w:rPr>
      </w:pPr>
      <w:r>
        <w:rPr>
          <w:rFonts w:hint="eastAsia"/>
          <w:rtl/>
        </w:rPr>
        <w:t>רוני</w:t>
      </w:r>
      <w:r>
        <w:rPr>
          <w:rtl/>
        </w:rPr>
        <w:t xml:space="preserve"> בר-און (הליכוד):</w:t>
      </w:r>
    </w:p>
    <w:p w14:paraId="6069CC61" w14:textId="77777777" w:rsidR="00000000" w:rsidRDefault="00E52DD3">
      <w:pPr>
        <w:pStyle w:val="a"/>
        <w:rPr>
          <w:rFonts w:hint="cs"/>
          <w:rtl/>
        </w:rPr>
      </w:pPr>
    </w:p>
    <w:p w14:paraId="55D27C61" w14:textId="77777777" w:rsidR="00000000" w:rsidRDefault="00E52DD3">
      <w:pPr>
        <w:pStyle w:val="a"/>
        <w:rPr>
          <w:rFonts w:hint="cs"/>
          <w:rtl/>
        </w:rPr>
      </w:pPr>
      <w:r>
        <w:rPr>
          <w:rFonts w:hint="cs"/>
          <w:rtl/>
        </w:rPr>
        <w:t>אני נהנה מהנאום - - -</w:t>
      </w:r>
    </w:p>
    <w:p w14:paraId="06FA7899" w14:textId="77777777" w:rsidR="00000000" w:rsidRDefault="00E52DD3">
      <w:pPr>
        <w:pStyle w:val="a"/>
        <w:ind w:firstLine="0"/>
        <w:rPr>
          <w:rFonts w:hint="cs"/>
          <w:rtl/>
        </w:rPr>
      </w:pPr>
    </w:p>
    <w:p w14:paraId="51F13383" w14:textId="77777777" w:rsidR="00000000" w:rsidRDefault="00E52DD3">
      <w:pPr>
        <w:pStyle w:val="ad"/>
        <w:rPr>
          <w:rtl/>
        </w:rPr>
      </w:pPr>
      <w:r>
        <w:rPr>
          <w:rtl/>
        </w:rPr>
        <w:t>היו"ר מוחמד ברכה:</w:t>
      </w:r>
    </w:p>
    <w:p w14:paraId="2D520FB1" w14:textId="77777777" w:rsidR="00000000" w:rsidRDefault="00E52DD3">
      <w:pPr>
        <w:pStyle w:val="a"/>
        <w:rPr>
          <w:rtl/>
        </w:rPr>
      </w:pPr>
    </w:p>
    <w:p w14:paraId="4030D0BE" w14:textId="77777777" w:rsidR="00000000" w:rsidRDefault="00E52DD3">
      <w:pPr>
        <w:pStyle w:val="a"/>
        <w:rPr>
          <w:rFonts w:hint="cs"/>
          <w:rtl/>
        </w:rPr>
      </w:pPr>
      <w:r>
        <w:rPr>
          <w:rFonts w:hint="cs"/>
          <w:rtl/>
        </w:rPr>
        <w:t xml:space="preserve">אני מבקש לא להעיר ליושב-ראש. אני חושב שזה מיותר לחלוטין. סגן שר הביטחון, בבקשה לענות בשם הממשלה. </w:t>
      </w:r>
    </w:p>
    <w:p w14:paraId="2BC4E1E4" w14:textId="77777777" w:rsidR="00000000" w:rsidRDefault="00E52DD3">
      <w:pPr>
        <w:pStyle w:val="a"/>
        <w:rPr>
          <w:rFonts w:hint="cs"/>
          <w:rtl/>
        </w:rPr>
      </w:pPr>
    </w:p>
    <w:p w14:paraId="3B1AABA4" w14:textId="77777777" w:rsidR="00000000" w:rsidRDefault="00E52DD3">
      <w:pPr>
        <w:pStyle w:val="Speaker"/>
        <w:rPr>
          <w:rtl/>
        </w:rPr>
      </w:pPr>
      <w:bookmarkStart w:id="65" w:name="FS000000464T21_05_2003_12_29_58"/>
      <w:bookmarkEnd w:id="65"/>
      <w:r>
        <w:rPr>
          <w:rFonts w:hint="eastAsia"/>
          <w:rtl/>
        </w:rPr>
        <w:t>סגן</w:t>
      </w:r>
      <w:r>
        <w:rPr>
          <w:rtl/>
        </w:rPr>
        <w:t xml:space="preserve"> שר ה</w:t>
      </w:r>
      <w:r>
        <w:rPr>
          <w:rtl/>
        </w:rPr>
        <w:t>ביטחון זאב בוים:</w:t>
      </w:r>
    </w:p>
    <w:p w14:paraId="093774D2" w14:textId="77777777" w:rsidR="00000000" w:rsidRDefault="00E52DD3">
      <w:pPr>
        <w:pStyle w:val="a"/>
        <w:rPr>
          <w:rFonts w:hint="cs"/>
          <w:rtl/>
        </w:rPr>
      </w:pPr>
    </w:p>
    <w:p w14:paraId="2F893F48" w14:textId="77777777" w:rsidR="00000000" w:rsidRDefault="00E52DD3">
      <w:pPr>
        <w:pStyle w:val="a"/>
        <w:rPr>
          <w:rFonts w:hint="cs"/>
          <w:rtl/>
        </w:rPr>
      </w:pPr>
      <w:r>
        <w:rPr>
          <w:rFonts w:hint="cs"/>
          <w:rtl/>
        </w:rPr>
        <w:t xml:space="preserve">אדוני היושב-ראש, אדוני ראש הממשלה, חברי הכנסת, הממשלה מתנגדת להצעת החוק של חבר הכנסת רן כהן ואחרים. </w:t>
      </w:r>
    </w:p>
    <w:p w14:paraId="3F4D8054" w14:textId="77777777" w:rsidR="00000000" w:rsidRDefault="00E52DD3">
      <w:pPr>
        <w:pStyle w:val="a"/>
        <w:rPr>
          <w:rFonts w:hint="cs"/>
          <w:rtl/>
        </w:rPr>
      </w:pPr>
    </w:p>
    <w:p w14:paraId="1B40E1D2" w14:textId="77777777" w:rsidR="00000000" w:rsidRDefault="00E52DD3">
      <w:pPr>
        <w:pStyle w:val="a"/>
        <w:rPr>
          <w:rFonts w:hint="cs"/>
          <w:rtl/>
        </w:rPr>
      </w:pPr>
      <w:r>
        <w:rPr>
          <w:rFonts w:hint="cs"/>
          <w:rtl/>
        </w:rPr>
        <w:t xml:space="preserve">אין זה ראוי להסדיר את נושא פינוי ההתנחלויות ממוקדי חיכוך, כפי שזה הוגדר, בחקיקה. מדובר בנושא שיש לו היבטים מדיניים, ביטחוניים, פוליטיים </w:t>
      </w:r>
      <w:r>
        <w:rPr>
          <w:rFonts w:hint="cs"/>
          <w:rtl/>
        </w:rPr>
        <w:t>ומשפטיים, שבשיקול דעתה של הממשלה, בשים לב לנסיבות בזמן נתון ולהערכת המצב שלפניה, הממשלה תשקול ותחליט, ואין מקום להגביל את שיקול הדעת של הממשלה ולהסדיר את הנושא הזה בחקיקה.</w:t>
      </w:r>
    </w:p>
    <w:p w14:paraId="2323FDD2" w14:textId="77777777" w:rsidR="00000000" w:rsidRDefault="00E52DD3">
      <w:pPr>
        <w:pStyle w:val="a"/>
        <w:ind w:firstLine="0"/>
        <w:rPr>
          <w:rFonts w:hint="cs"/>
          <w:rtl/>
        </w:rPr>
      </w:pPr>
    </w:p>
    <w:p w14:paraId="36CD3489" w14:textId="77777777" w:rsidR="00000000" w:rsidRDefault="00E52DD3">
      <w:pPr>
        <w:pStyle w:val="ac"/>
        <w:rPr>
          <w:rtl/>
        </w:rPr>
      </w:pPr>
      <w:r>
        <w:rPr>
          <w:rFonts w:hint="eastAsia"/>
          <w:rtl/>
        </w:rPr>
        <w:t>רן</w:t>
      </w:r>
      <w:r>
        <w:rPr>
          <w:rtl/>
        </w:rPr>
        <w:t xml:space="preserve"> כהן (מרצ):</w:t>
      </w:r>
    </w:p>
    <w:p w14:paraId="79653E0A" w14:textId="77777777" w:rsidR="00000000" w:rsidRDefault="00E52DD3">
      <w:pPr>
        <w:pStyle w:val="a"/>
        <w:rPr>
          <w:rFonts w:hint="cs"/>
          <w:rtl/>
        </w:rPr>
      </w:pPr>
    </w:p>
    <w:p w14:paraId="3C09F068" w14:textId="77777777" w:rsidR="00000000" w:rsidRDefault="00E52DD3">
      <w:pPr>
        <w:pStyle w:val="a"/>
        <w:rPr>
          <w:rFonts w:hint="cs"/>
          <w:rtl/>
        </w:rPr>
      </w:pPr>
      <w:r>
        <w:rPr>
          <w:rFonts w:hint="cs"/>
          <w:rtl/>
        </w:rPr>
        <w:t>- - -</w:t>
      </w:r>
    </w:p>
    <w:p w14:paraId="64589979" w14:textId="77777777" w:rsidR="00000000" w:rsidRDefault="00E52DD3">
      <w:pPr>
        <w:pStyle w:val="a"/>
        <w:ind w:firstLine="0"/>
        <w:rPr>
          <w:rFonts w:hint="cs"/>
          <w:rtl/>
        </w:rPr>
      </w:pPr>
    </w:p>
    <w:p w14:paraId="3604B30A" w14:textId="77777777" w:rsidR="00000000" w:rsidRDefault="00E52DD3">
      <w:pPr>
        <w:pStyle w:val="ac"/>
        <w:rPr>
          <w:rtl/>
        </w:rPr>
      </w:pPr>
    </w:p>
    <w:p w14:paraId="6D5558AD" w14:textId="77777777" w:rsidR="00000000" w:rsidRDefault="00E52DD3">
      <w:pPr>
        <w:pStyle w:val="ac"/>
        <w:rPr>
          <w:rtl/>
        </w:rPr>
      </w:pPr>
      <w:r>
        <w:rPr>
          <w:rFonts w:hint="eastAsia"/>
          <w:rtl/>
        </w:rPr>
        <w:t>אליעזר</w:t>
      </w:r>
      <w:r>
        <w:rPr>
          <w:rtl/>
        </w:rPr>
        <w:t xml:space="preserve"> כהן (האיחוד הלאומי - ישראל ביתנו):</w:t>
      </w:r>
    </w:p>
    <w:p w14:paraId="7E37E113" w14:textId="77777777" w:rsidR="00000000" w:rsidRDefault="00E52DD3">
      <w:pPr>
        <w:pStyle w:val="a"/>
        <w:rPr>
          <w:rFonts w:hint="cs"/>
          <w:rtl/>
        </w:rPr>
      </w:pPr>
    </w:p>
    <w:p w14:paraId="40C29C66" w14:textId="77777777" w:rsidR="00000000" w:rsidRDefault="00E52DD3">
      <w:pPr>
        <w:pStyle w:val="a"/>
        <w:rPr>
          <w:rFonts w:hint="cs"/>
          <w:rtl/>
        </w:rPr>
      </w:pPr>
      <w:r>
        <w:rPr>
          <w:rFonts w:hint="cs"/>
          <w:rtl/>
        </w:rPr>
        <w:t>מה עם גן-שמואל?</w:t>
      </w:r>
    </w:p>
    <w:p w14:paraId="04F6D0B2" w14:textId="77777777" w:rsidR="00000000" w:rsidRDefault="00E52DD3">
      <w:pPr>
        <w:pStyle w:val="a"/>
        <w:rPr>
          <w:rFonts w:hint="cs"/>
          <w:rtl/>
        </w:rPr>
      </w:pPr>
      <w:r>
        <w:rPr>
          <w:rFonts w:hint="cs"/>
          <w:rtl/>
        </w:rPr>
        <w:t xml:space="preserve"> </w:t>
      </w:r>
      <w:bookmarkStart w:id="66" w:name="FS000000464T21_05_2003_12_33_41C"/>
      <w:bookmarkEnd w:id="66"/>
    </w:p>
    <w:p w14:paraId="0BB0F5C3" w14:textId="77777777" w:rsidR="00000000" w:rsidRDefault="00E52DD3">
      <w:pPr>
        <w:pStyle w:val="ad"/>
        <w:rPr>
          <w:rtl/>
        </w:rPr>
      </w:pPr>
      <w:r>
        <w:rPr>
          <w:rtl/>
        </w:rPr>
        <w:t>היו"ר מוחמד ברכה:</w:t>
      </w:r>
    </w:p>
    <w:p w14:paraId="1ED0FD0E" w14:textId="77777777" w:rsidR="00000000" w:rsidRDefault="00E52DD3">
      <w:pPr>
        <w:pStyle w:val="a"/>
        <w:rPr>
          <w:rtl/>
        </w:rPr>
      </w:pPr>
    </w:p>
    <w:p w14:paraId="5288B2F0" w14:textId="77777777" w:rsidR="00000000" w:rsidRDefault="00E52DD3">
      <w:pPr>
        <w:pStyle w:val="a"/>
        <w:rPr>
          <w:rFonts w:hint="cs"/>
          <w:rtl/>
        </w:rPr>
      </w:pPr>
      <w:r>
        <w:rPr>
          <w:rFonts w:hint="cs"/>
          <w:rtl/>
        </w:rPr>
        <w:t xml:space="preserve">רבותי, קריאות ביניים מותרות, אבל השוטטות הזאת באולם אינה מקובלת, וכל אחד מנהל סדנה שם. </w:t>
      </w:r>
    </w:p>
    <w:p w14:paraId="61458B82" w14:textId="77777777" w:rsidR="00000000" w:rsidRDefault="00E52DD3">
      <w:pPr>
        <w:pStyle w:val="a"/>
        <w:rPr>
          <w:rFonts w:hint="cs"/>
          <w:rtl/>
        </w:rPr>
      </w:pPr>
    </w:p>
    <w:p w14:paraId="4405F0C3" w14:textId="77777777" w:rsidR="00000000" w:rsidRDefault="00E52DD3">
      <w:pPr>
        <w:pStyle w:val="SpeakerCon"/>
        <w:rPr>
          <w:rtl/>
        </w:rPr>
      </w:pPr>
      <w:bookmarkStart w:id="67" w:name="FS000000464T21_05_2003_12_34_50C"/>
      <w:bookmarkEnd w:id="67"/>
      <w:r>
        <w:rPr>
          <w:rtl/>
        </w:rPr>
        <w:t>סגן שר הביטחון זאב בוים:</w:t>
      </w:r>
    </w:p>
    <w:p w14:paraId="32F25051" w14:textId="77777777" w:rsidR="00000000" w:rsidRDefault="00E52DD3">
      <w:pPr>
        <w:pStyle w:val="a"/>
        <w:rPr>
          <w:rtl/>
        </w:rPr>
      </w:pPr>
    </w:p>
    <w:p w14:paraId="15000759" w14:textId="77777777" w:rsidR="00000000" w:rsidRDefault="00E52DD3">
      <w:pPr>
        <w:pStyle w:val="a"/>
        <w:rPr>
          <w:rFonts w:hint="cs"/>
          <w:rtl/>
        </w:rPr>
      </w:pPr>
      <w:r>
        <w:rPr>
          <w:rFonts w:hint="cs"/>
          <w:rtl/>
        </w:rPr>
        <w:t>אדוני היושב-ראש, אני מבקש להוסיף שלפי דעתי גם אין שום היגיון כלשהו בהעלאת רעיונות כאלה על פעולות חד-צדדיות, על פינוי התנח</w:t>
      </w:r>
      <w:r>
        <w:rPr>
          <w:rFonts w:hint="cs"/>
          <w:rtl/>
        </w:rPr>
        <w:t>לויות, בטרם הגענו למצב - - -</w:t>
      </w:r>
    </w:p>
    <w:p w14:paraId="3D26A598" w14:textId="77777777" w:rsidR="00000000" w:rsidRDefault="00E52DD3">
      <w:pPr>
        <w:pStyle w:val="a"/>
        <w:rPr>
          <w:rFonts w:hint="cs"/>
          <w:rtl/>
        </w:rPr>
      </w:pPr>
    </w:p>
    <w:p w14:paraId="0EAB7DE8" w14:textId="77777777" w:rsidR="00000000" w:rsidRDefault="00E52DD3">
      <w:pPr>
        <w:pStyle w:val="ac"/>
        <w:rPr>
          <w:rtl/>
        </w:rPr>
      </w:pPr>
      <w:r>
        <w:rPr>
          <w:rFonts w:hint="eastAsia"/>
          <w:rtl/>
        </w:rPr>
        <w:t>טלב</w:t>
      </w:r>
      <w:r>
        <w:rPr>
          <w:rtl/>
        </w:rPr>
        <w:t xml:space="preserve"> אלסאנע (רע"ם):</w:t>
      </w:r>
    </w:p>
    <w:p w14:paraId="6409DDE8" w14:textId="77777777" w:rsidR="00000000" w:rsidRDefault="00E52DD3">
      <w:pPr>
        <w:pStyle w:val="a"/>
        <w:rPr>
          <w:rFonts w:hint="cs"/>
          <w:rtl/>
        </w:rPr>
      </w:pPr>
    </w:p>
    <w:p w14:paraId="69930910" w14:textId="77777777" w:rsidR="00000000" w:rsidRDefault="00E52DD3">
      <w:pPr>
        <w:pStyle w:val="a"/>
        <w:rPr>
          <w:rFonts w:hint="cs"/>
          <w:rtl/>
        </w:rPr>
      </w:pPr>
      <w:r>
        <w:rPr>
          <w:rFonts w:hint="cs"/>
          <w:rtl/>
        </w:rPr>
        <w:t>המאחזים האלה הוקמו באופן חד-צדדי. המאחזים האלה הוקמו בהסכמה?</w:t>
      </w:r>
    </w:p>
    <w:p w14:paraId="48CF8759" w14:textId="77777777" w:rsidR="00000000" w:rsidRDefault="00E52DD3">
      <w:pPr>
        <w:pStyle w:val="a"/>
        <w:rPr>
          <w:rFonts w:hint="cs"/>
          <w:rtl/>
        </w:rPr>
      </w:pPr>
    </w:p>
    <w:p w14:paraId="5C8847AF" w14:textId="77777777" w:rsidR="00000000" w:rsidRDefault="00E52DD3">
      <w:pPr>
        <w:pStyle w:val="SpeakerCon"/>
        <w:rPr>
          <w:rtl/>
        </w:rPr>
      </w:pPr>
      <w:bookmarkStart w:id="68" w:name="FS000000464T21_05_2003_12_36_22C"/>
      <w:bookmarkEnd w:id="68"/>
      <w:r>
        <w:rPr>
          <w:rFonts w:hint="eastAsia"/>
          <w:rtl/>
        </w:rPr>
        <w:t>סגן</w:t>
      </w:r>
      <w:r>
        <w:rPr>
          <w:rtl/>
        </w:rPr>
        <w:t xml:space="preserve"> שר הביטחון זאב בוים:</w:t>
      </w:r>
    </w:p>
    <w:p w14:paraId="7332E30E" w14:textId="77777777" w:rsidR="00000000" w:rsidRDefault="00E52DD3">
      <w:pPr>
        <w:pStyle w:val="a"/>
        <w:rPr>
          <w:rFonts w:hint="cs"/>
          <w:rtl/>
        </w:rPr>
      </w:pPr>
    </w:p>
    <w:p w14:paraId="023D922A" w14:textId="77777777" w:rsidR="00000000" w:rsidRDefault="00E52DD3">
      <w:pPr>
        <w:pStyle w:val="a"/>
        <w:rPr>
          <w:rFonts w:hint="cs"/>
          <w:rtl/>
        </w:rPr>
      </w:pPr>
      <w:r>
        <w:rPr>
          <w:rFonts w:hint="cs"/>
          <w:rtl/>
        </w:rPr>
        <w:t xml:space="preserve">אנחנו עוד לא הגענו למצב שיושבים ומדברים על העניין, ואני לא חושב שנכון לעשות פעולות חד-צדדיות. הלוא אין ספק, חבר הכנסת </w:t>
      </w:r>
      <w:r>
        <w:rPr>
          <w:rFonts w:hint="cs"/>
          <w:rtl/>
        </w:rPr>
        <w:t>רן כהן, שנושא ההתנחלויות יגיע לדיון. אנחנו מקווים שזה יקרה מהר ככל האפשר, זה לא הולך כל כך. הלוא בסוף, נשב פעם ונדבר על העניין, וזה יהיה אחד הנושאים שנדבר עליהם, אולי נושא מרכזי.</w:t>
      </w:r>
    </w:p>
    <w:p w14:paraId="0F1D1553" w14:textId="77777777" w:rsidR="00000000" w:rsidRDefault="00E52DD3">
      <w:pPr>
        <w:pStyle w:val="a"/>
        <w:rPr>
          <w:rFonts w:hint="cs"/>
          <w:rtl/>
        </w:rPr>
      </w:pPr>
    </w:p>
    <w:p w14:paraId="69C7D03E" w14:textId="77777777" w:rsidR="00000000" w:rsidRDefault="00E52DD3">
      <w:pPr>
        <w:pStyle w:val="a"/>
        <w:rPr>
          <w:rFonts w:hint="cs"/>
          <w:rtl/>
        </w:rPr>
      </w:pPr>
      <w:r>
        <w:rPr>
          <w:rFonts w:hint="cs"/>
          <w:rtl/>
        </w:rPr>
        <w:t>אני לא מבין, גם לשיטתך, למה צריך עכשיו להציע הצעות מטעמנו על נושא שהתנהל עלי</w:t>
      </w:r>
      <w:r>
        <w:rPr>
          <w:rFonts w:hint="cs"/>
          <w:rtl/>
        </w:rPr>
        <w:t>ו משא-ומתן. הלוא מה שעכשיו נציע, נדבר - אתה מציע לחוקק -  זה יהיה הפתיח, המבוא למשא-ומתן. אולי בפרפראזה על מה שאמר השדרן ארבל - ככה לא בונים משא-ומתן.</w:t>
      </w:r>
    </w:p>
    <w:p w14:paraId="318CC91E" w14:textId="77777777" w:rsidR="00000000" w:rsidRDefault="00E52DD3">
      <w:pPr>
        <w:pStyle w:val="a"/>
        <w:rPr>
          <w:rFonts w:hint="cs"/>
          <w:rtl/>
        </w:rPr>
      </w:pPr>
    </w:p>
    <w:p w14:paraId="010C61A3" w14:textId="77777777" w:rsidR="00000000" w:rsidRDefault="00E52DD3">
      <w:pPr>
        <w:pStyle w:val="ac"/>
        <w:rPr>
          <w:rtl/>
        </w:rPr>
      </w:pPr>
      <w:r>
        <w:rPr>
          <w:rFonts w:hint="eastAsia"/>
          <w:rtl/>
        </w:rPr>
        <w:t>אחמד</w:t>
      </w:r>
      <w:r>
        <w:rPr>
          <w:rtl/>
        </w:rPr>
        <w:t xml:space="preserve"> טיבי (חד"ש-תע"ל):</w:t>
      </w:r>
    </w:p>
    <w:p w14:paraId="530A669B" w14:textId="77777777" w:rsidR="00000000" w:rsidRDefault="00E52DD3">
      <w:pPr>
        <w:pStyle w:val="a"/>
        <w:rPr>
          <w:rFonts w:hint="cs"/>
          <w:rtl/>
        </w:rPr>
      </w:pPr>
    </w:p>
    <w:p w14:paraId="510F3195" w14:textId="77777777" w:rsidR="00000000" w:rsidRDefault="00E52DD3">
      <w:pPr>
        <w:pStyle w:val="a"/>
        <w:rPr>
          <w:rFonts w:hint="cs"/>
          <w:rtl/>
        </w:rPr>
      </w:pPr>
      <w:r>
        <w:rPr>
          <w:rFonts w:hint="cs"/>
          <w:rtl/>
        </w:rPr>
        <w:t xml:space="preserve">ככה בונים מאחזים בלתי חוקיים.   </w:t>
      </w:r>
    </w:p>
    <w:p w14:paraId="4EEE0E4D" w14:textId="77777777" w:rsidR="00000000" w:rsidRDefault="00E52DD3">
      <w:pPr>
        <w:pStyle w:val="a"/>
        <w:rPr>
          <w:rFonts w:hint="cs"/>
          <w:rtl/>
        </w:rPr>
      </w:pPr>
    </w:p>
    <w:p w14:paraId="1DA76C67" w14:textId="77777777" w:rsidR="00000000" w:rsidRDefault="00E52DD3">
      <w:pPr>
        <w:pStyle w:val="SpeakerCon"/>
        <w:rPr>
          <w:rtl/>
        </w:rPr>
      </w:pPr>
      <w:bookmarkStart w:id="69" w:name="FS000000464T21_05_2003_12_41_00C"/>
      <w:bookmarkEnd w:id="69"/>
      <w:r>
        <w:rPr>
          <w:rtl/>
        </w:rPr>
        <w:t>סגן שר הביטחון זאב בוים:</w:t>
      </w:r>
    </w:p>
    <w:p w14:paraId="3AF66962" w14:textId="77777777" w:rsidR="00000000" w:rsidRDefault="00E52DD3">
      <w:pPr>
        <w:pStyle w:val="a"/>
        <w:rPr>
          <w:rtl/>
        </w:rPr>
      </w:pPr>
    </w:p>
    <w:p w14:paraId="1A35B6C3" w14:textId="77777777" w:rsidR="00000000" w:rsidRDefault="00E52DD3">
      <w:pPr>
        <w:pStyle w:val="a"/>
        <w:rPr>
          <w:rFonts w:hint="cs"/>
          <w:rtl/>
        </w:rPr>
      </w:pPr>
      <w:r>
        <w:rPr>
          <w:rFonts w:hint="cs"/>
          <w:rtl/>
        </w:rPr>
        <w:t>לכן, מכל הסיבות האלה</w:t>
      </w:r>
      <w:r>
        <w:rPr>
          <w:rFonts w:hint="cs"/>
          <w:rtl/>
        </w:rPr>
        <w:t>, כפי שאמרתי, הממשלה מתנגדת להצעת החוק הזאת ומבקשת להסיר אותה מסדר-היום.</w:t>
      </w:r>
    </w:p>
    <w:p w14:paraId="19B1085F" w14:textId="77777777" w:rsidR="00000000" w:rsidRDefault="00E52DD3">
      <w:pPr>
        <w:pStyle w:val="a"/>
        <w:rPr>
          <w:rFonts w:hint="cs"/>
          <w:rtl/>
        </w:rPr>
      </w:pPr>
    </w:p>
    <w:p w14:paraId="379ADA76" w14:textId="77777777" w:rsidR="00000000" w:rsidRDefault="00E52DD3">
      <w:pPr>
        <w:pStyle w:val="ad"/>
        <w:rPr>
          <w:rtl/>
        </w:rPr>
      </w:pPr>
      <w:r>
        <w:rPr>
          <w:rtl/>
        </w:rPr>
        <w:t>היו"ר מוחמד ברכה:</w:t>
      </w:r>
    </w:p>
    <w:p w14:paraId="4ABBB250" w14:textId="77777777" w:rsidR="00000000" w:rsidRDefault="00E52DD3">
      <w:pPr>
        <w:pStyle w:val="a"/>
        <w:rPr>
          <w:rtl/>
        </w:rPr>
      </w:pPr>
    </w:p>
    <w:p w14:paraId="1DB491EA" w14:textId="77777777" w:rsidR="00000000" w:rsidRDefault="00E52DD3">
      <w:pPr>
        <w:pStyle w:val="a"/>
        <w:rPr>
          <w:rFonts w:hint="cs"/>
          <w:rtl/>
        </w:rPr>
      </w:pPr>
      <w:r>
        <w:rPr>
          <w:rFonts w:hint="cs"/>
          <w:rtl/>
        </w:rPr>
        <w:t>תודה רבה לסגן שר הביטחון, חבר הכנסת בוים.</w:t>
      </w:r>
    </w:p>
    <w:p w14:paraId="334E723C" w14:textId="77777777" w:rsidR="00000000" w:rsidRDefault="00E52DD3">
      <w:pPr>
        <w:pStyle w:val="a"/>
        <w:rPr>
          <w:rFonts w:hint="cs"/>
          <w:rtl/>
        </w:rPr>
      </w:pPr>
    </w:p>
    <w:p w14:paraId="6381326C" w14:textId="77777777" w:rsidR="00000000" w:rsidRDefault="00E52DD3">
      <w:pPr>
        <w:pStyle w:val="a"/>
        <w:rPr>
          <w:rFonts w:hint="cs"/>
          <w:rtl/>
        </w:rPr>
      </w:pPr>
      <w:r>
        <w:rPr>
          <w:rFonts w:hint="cs"/>
          <w:rtl/>
        </w:rPr>
        <w:t>רבותי, אנחנו מצביעים על הצעת חוק פינוי התנחלויות במוקדי חיכוך, התשס"ג-2003, של חבר הכנסת רן כהן וקבוצת חברי הכנסת. ההצבע</w:t>
      </w:r>
      <w:r>
        <w:rPr>
          <w:rFonts w:hint="cs"/>
          <w:rtl/>
        </w:rPr>
        <w:t>ה החלה, בבקשה.</w:t>
      </w:r>
    </w:p>
    <w:p w14:paraId="6E785623" w14:textId="77777777" w:rsidR="00000000" w:rsidRDefault="00E52DD3">
      <w:pPr>
        <w:pStyle w:val="a"/>
        <w:rPr>
          <w:rFonts w:hint="cs"/>
          <w:rtl/>
        </w:rPr>
      </w:pPr>
    </w:p>
    <w:p w14:paraId="198D750D" w14:textId="77777777" w:rsidR="00000000" w:rsidRDefault="00E52DD3">
      <w:pPr>
        <w:pStyle w:val="a7"/>
        <w:bidi/>
        <w:rPr>
          <w:rFonts w:hint="cs"/>
          <w:rtl/>
        </w:rPr>
      </w:pPr>
      <w:r>
        <w:rPr>
          <w:rFonts w:hint="cs"/>
          <w:rtl/>
        </w:rPr>
        <w:t>הצבעה מס' 1</w:t>
      </w:r>
    </w:p>
    <w:p w14:paraId="62D042C5" w14:textId="77777777" w:rsidR="00000000" w:rsidRDefault="00E52DD3">
      <w:pPr>
        <w:pStyle w:val="a7"/>
        <w:bidi/>
        <w:rPr>
          <w:rFonts w:hint="cs"/>
          <w:rtl/>
        </w:rPr>
      </w:pPr>
    </w:p>
    <w:p w14:paraId="6A9E719B" w14:textId="77777777" w:rsidR="00000000" w:rsidRDefault="00E52DD3">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23</w:t>
      </w:r>
    </w:p>
    <w:p w14:paraId="5B7932AE" w14:textId="77777777" w:rsidR="00000000" w:rsidRDefault="00E52DD3">
      <w:pPr>
        <w:pStyle w:val="a8"/>
        <w:bidi/>
        <w:rPr>
          <w:rFonts w:hint="cs"/>
          <w:rtl/>
        </w:rPr>
      </w:pPr>
      <w:r>
        <w:rPr>
          <w:rFonts w:hint="cs"/>
          <w:rtl/>
        </w:rPr>
        <w:t xml:space="preserve">בעד ההצעה להסיר מסדר-היום את הצעת החוק </w:t>
      </w:r>
      <w:r>
        <w:rPr>
          <w:rtl/>
        </w:rPr>
        <w:t>–</w:t>
      </w:r>
      <w:r>
        <w:rPr>
          <w:rFonts w:hint="cs"/>
          <w:rtl/>
        </w:rPr>
        <w:t xml:space="preserve"> 38</w:t>
      </w:r>
    </w:p>
    <w:p w14:paraId="539A2237" w14:textId="77777777" w:rsidR="00000000" w:rsidRDefault="00E52DD3">
      <w:pPr>
        <w:pStyle w:val="a8"/>
        <w:bidi/>
        <w:rPr>
          <w:rFonts w:hint="cs"/>
          <w:rtl/>
        </w:rPr>
      </w:pPr>
      <w:r>
        <w:rPr>
          <w:rFonts w:hint="cs"/>
          <w:rtl/>
        </w:rPr>
        <w:t xml:space="preserve">נמנעים </w:t>
      </w:r>
      <w:r>
        <w:rPr>
          <w:rtl/>
        </w:rPr>
        <w:t>–</w:t>
      </w:r>
      <w:r>
        <w:rPr>
          <w:rFonts w:hint="cs"/>
          <w:rtl/>
        </w:rPr>
        <w:t xml:space="preserve"> 4</w:t>
      </w:r>
    </w:p>
    <w:p w14:paraId="5B1F6C20" w14:textId="77777777" w:rsidR="00000000" w:rsidRDefault="00E52DD3">
      <w:pPr>
        <w:pStyle w:val="a9"/>
        <w:bidi/>
        <w:rPr>
          <w:rFonts w:hint="cs"/>
          <w:rtl/>
        </w:rPr>
      </w:pPr>
      <w:r>
        <w:rPr>
          <w:rFonts w:hint="cs"/>
          <w:rtl/>
        </w:rPr>
        <w:t>ההצעה להסיר מסדר-היום את הצעת חוק פינוי התנחלויות</w:t>
      </w:r>
    </w:p>
    <w:p w14:paraId="5F83E0CA" w14:textId="77777777" w:rsidR="00000000" w:rsidRDefault="00E52DD3">
      <w:pPr>
        <w:pStyle w:val="a9"/>
        <w:bidi/>
        <w:rPr>
          <w:rFonts w:hint="cs"/>
          <w:rtl/>
        </w:rPr>
      </w:pPr>
      <w:r>
        <w:rPr>
          <w:rFonts w:hint="cs"/>
          <w:rtl/>
        </w:rPr>
        <w:t>במוקדי חיכוך, התשס"ג-2003, נתקבלה.</w:t>
      </w:r>
    </w:p>
    <w:p w14:paraId="61538511" w14:textId="77777777" w:rsidR="00000000" w:rsidRDefault="00E52DD3">
      <w:pPr>
        <w:pStyle w:val="a8"/>
        <w:bidi/>
        <w:rPr>
          <w:rFonts w:hint="cs"/>
          <w:rtl/>
        </w:rPr>
      </w:pPr>
    </w:p>
    <w:p w14:paraId="5C24B54A" w14:textId="77777777" w:rsidR="00000000" w:rsidRDefault="00E52DD3">
      <w:pPr>
        <w:pStyle w:val="ad"/>
        <w:rPr>
          <w:rtl/>
        </w:rPr>
      </w:pPr>
      <w:r>
        <w:rPr>
          <w:rFonts w:hint="eastAsia"/>
          <w:rtl/>
        </w:rPr>
        <w:t>היו</w:t>
      </w:r>
      <w:r>
        <w:rPr>
          <w:rtl/>
        </w:rPr>
        <w:t>"ר מוחמד ברכה:</w:t>
      </w:r>
    </w:p>
    <w:p w14:paraId="074BC91A" w14:textId="77777777" w:rsidR="00000000" w:rsidRDefault="00E52DD3">
      <w:pPr>
        <w:pStyle w:val="a"/>
        <w:rPr>
          <w:rFonts w:hint="cs"/>
          <w:rtl/>
        </w:rPr>
      </w:pPr>
    </w:p>
    <w:p w14:paraId="016EAF89" w14:textId="77777777" w:rsidR="00000000" w:rsidRDefault="00E52DD3">
      <w:pPr>
        <w:pStyle w:val="a"/>
        <w:rPr>
          <w:rFonts w:hint="cs"/>
          <w:rtl/>
        </w:rPr>
      </w:pPr>
      <w:r>
        <w:rPr>
          <w:rFonts w:hint="cs"/>
          <w:rtl/>
        </w:rPr>
        <w:t>תודה רבה. ברו</w:t>
      </w:r>
      <w:r>
        <w:rPr>
          <w:rFonts w:hint="cs"/>
          <w:rtl/>
        </w:rPr>
        <w:t xml:space="preserve">ב של 38 נגד, 23 בעד וארבעה נמנעים, הצעת החוק לא התקבלה. חבר הכנסת בורג בעד ההצעה. חברת הכנסת גילה פינקלשטיין נגד, ולכן אנחנו אומרים: 24 בעד, 38 נגד וארבעה נמנעים. </w:t>
      </w:r>
    </w:p>
    <w:p w14:paraId="0E50BA05" w14:textId="77777777" w:rsidR="00000000" w:rsidRDefault="00E52DD3">
      <w:pPr>
        <w:pStyle w:val="a"/>
        <w:ind w:firstLine="0"/>
        <w:rPr>
          <w:rFonts w:hint="cs"/>
          <w:rtl/>
        </w:rPr>
      </w:pPr>
    </w:p>
    <w:p w14:paraId="49FCFB7A" w14:textId="77777777" w:rsidR="00000000" w:rsidRDefault="00E52DD3">
      <w:pPr>
        <w:pStyle w:val="ac"/>
        <w:rPr>
          <w:rtl/>
        </w:rPr>
      </w:pPr>
      <w:r>
        <w:rPr>
          <w:rFonts w:hint="eastAsia"/>
          <w:rtl/>
        </w:rPr>
        <w:t>קריאה</w:t>
      </w:r>
      <w:r>
        <w:rPr>
          <w:rtl/>
        </w:rPr>
        <w:t>:</w:t>
      </w:r>
    </w:p>
    <w:p w14:paraId="09485C5D" w14:textId="77777777" w:rsidR="00000000" w:rsidRDefault="00E52DD3">
      <w:pPr>
        <w:pStyle w:val="a"/>
        <w:rPr>
          <w:rFonts w:hint="cs"/>
          <w:rtl/>
        </w:rPr>
      </w:pPr>
    </w:p>
    <w:p w14:paraId="380C2045" w14:textId="77777777" w:rsidR="00000000" w:rsidRDefault="00E52DD3">
      <w:pPr>
        <w:pStyle w:val="a"/>
        <w:rPr>
          <w:rFonts w:hint="cs"/>
          <w:rtl/>
        </w:rPr>
      </w:pPr>
      <w:r>
        <w:rPr>
          <w:rFonts w:hint="cs"/>
          <w:rtl/>
        </w:rPr>
        <w:t>- - -</w:t>
      </w:r>
    </w:p>
    <w:p w14:paraId="443ED1A8" w14:textId="77777777" w:rsidR="00000000" w:rsidRDefault="00E52DD3">
      <w:pPr>
        <w:pStyle w:val="a"/>
        <w:rPr>
          <w:rFonts w:hint="cs"/>
          <w:rtl/>
        </w:rPr>
      </w:pPr>
    </w:p>
    <w:p w14:paraId="38FDE4A9" w14:textId="77777777" w:rsidR="00000000" w:rsidRDefault="00E52DD3">
      <w:pPr>
        <w:pStyle w:val="ad"/>
        <w:rPr>
          <w:rtl/>
        </w:rPr>
      </w:pPr>
      <w:r>
        <w:rPr>
          <w:rFonts w:hint="eastAsia"/>
          <w:rtl/>
        </w:rPr>
        <w:t>היו</w:t>
      </w:r>
      <w:r>
        <w:rPr>
          <w:rtl/>
        </w:rPr>
        <w:t>"ר מוחמד ברכה:</w:t>
      </w:r>
    </w:p>
    <w:p w14:paraId="7F39FDEF" w14:textId="77777777" w:rsidR="00000000" w:rsidRDefault="00E52DD3">
      <w:pPr>
        <w:pStyle w:val="a"/>
        <w:rPr>
          <w:rFonts w:hint="cs"/>
          <w:rtl/>
        </w:rPr>
      </w:pPr>
    </w:p>
    <w:p w14:paraId="6ECFB228" w14:textId="77777777" w:rsidR="00000000" w:rsidRDefault="00E52DD3">
      <w:pPr>
        <w:pStyle w:val="a"/>
        <w:rPr>
          <w:rFonts w:hint="cs"/>
          <w:rtl/>
        </w:rPr>
      </w:pPr>
      <w:r>
        <w:rPr>
          <w:rFonts w:hint="cs"/>
          <w:rtl/>
        </w:rPr>
        <w:t xml:space="preserve">לא לא. כי בורג יורד והיא עולה. תודה.    </w:t>
      </w:r>
    </w:p>
    <w:p w14:paraId="30F29DF2" w14:textId="77777777" w:rsidR="00000000" w:rsidRDefault="00E52DD3">
      <w:pPr>
        <w:pStyle w:val="a"/>
        <w:rPr>
          <w:rtl/>
        </w:rPr>
      </w:pPr>
    </w:p>
    <w:p w14:paraId="66A218AA" w14:textId="77777777" w:rsidR="00000000" w:rsidRDefault="00E52DD3">
      <w:pPr>
        <w:pStyle w:val="a"/>
        <w:rPr>
          <w:rFonts w:hint="cs"/>
          <w:rtl/>
        </w:rPr>
      </w:pPr>
    </w:p>
    <w:p w14:paraId="73992418" w14:textId="77777777" w:rsidR="00000000" w:rsidRDefault="00E52DD3">
      <w:pPr>
        <w:pStyle w:val="Subject"/>
        <w:rPr>
          <w:rFonts w:hint="cs"/>
          <w:u w:val="none"/>
          <w:rtl/>
        </w:rPr>
      </w:pPr>
    </w:p>
    <w:p w14:paraId="550AB3F7" w14:textId="77777777" w:rsidR="00000000" w:rsidRDefault="00E52DD3">
      <w:pPr>
        <w:pStyle w:val="Subject"/>
        <w:rPr>
          <w:rFonts w:hint="cs"/>
          <w:rtl/>
        </w:rPr>
      </w:pPr>
      <w:r>
        <w:rPr>
          <w:rFonts w:hint="cs"/>
          <w:rtl/>
        </w:rPr>
        <w:t>הצעת חוק איסו</w:t>
      </w:r>
      <w:r>
        <w:rPr>
          <w:rFonts w:hint="cs"/>
          <w:rtl/>
        </w:rPr>
        <w:t>ר העברת כספים לרשות הפלסטינית, התשס"ג-2003</w:t>
      </w:r>
    </w:p>
    <w:p w14:paraId="16A6DF54" w14:textId="77777777" w:rsidR="00000000" w:rsidRDefault="00E52DD3">
      <w:pPr>
        <w:pStyle w:val="a"/>
        <w:ind w:firstLine="0"/>
        <w:rPr>
          <w:rFonts w:hint="cs"/>
          <w:rtl/>
        </w:rPr>
      </w:pPr>
      <w:r>
        <w:rPr>
          <w:rFonts w:hint="cs"/>
          <w:rtl/>
        </w:rPr>
        <w:t>[נספחות]</w:t>
      </w:r>
    </w:p>
    <w:p w14:paraId="1AD24FC4" w14:textId="77777777" w:rsidR="00000000" w:rsidRDefault="00E52DD3">
      <w:pPr>
        <w:pStyle w:val="Subject"/>
        <w:rPr>
          <w:rFonts w:hint="cs"/>
          <w:u w:val="none"/>
          <w:rtl/>
        </w:rPr>
      </w:pPr>
      <w:r>
        <w:rPr>
          <w:rFonts w:hint="cs"/>
          <w:u w:val="none"/>
          <w:rtl/>
        </w:rPr>
        <w:t xml:space="preserve">(הצעת קבוצת חברי הכנסת) </w:t>
      </w:r>
    </w:p>
    <w:p w14:paraId="114AD92A" w14:textId="77777777" w:rsidR="00000000" w:rsidRDefault="00E52DD3">
      <w:pPr>
        <w:pStyle w:val="a"/>
        <w:rPr>
          <w:rFonts w:hint="cs"/>
          <w:rtl/>
        </w:rPr>
      </w:pPr>
    </w:p>
    <w:p w14:paraId="7F79D441" w14:textId="77777777" w:rsidR="00000000" w:rsidRDefault="00E52DD3">
      <w:pPr>
        <w:pStyle w:val="ad"/>
        <w:rPr>
          <w:rtl/>
        </w:rPr>
      </w:pPr>
      <w:r>
        <w:rPr>
          <w:rtl/>
        </w:rPr>
        <w:t>היו"ר מוחמד ברכה:</w:t>
      </w:r>
    </w:p>
    <w:p w14:paraId="7FD0C40F" w14:textId="77777777" w:rsidR="00000000" w:rsidRDefault="00E52DD3">
      <w:pPr>
        <w:pStyle w:val="a"/>
        <w:rPr>
          <w:rtl/>
        </w:rPr>
      </w:pPr>
    </w:p>
    <w:p w14:paraId="06FE7CCC" w14:textId="77777777" w:rsidR="00000000" w:rsidRDefault="00E52DD3">
      <w:pPr>
        <w:pStyle w:val="a"/>
        <w:rPr>
          <w:rFonts w:hint="cs"/>
          <w:rtl/>
        </w:rPr>
      </w:pPr>
      <w:r>
        <w:rPr>
          <w:rFonts w:hint="cs"/>
          <w:rtl/>
        </w:rPr>
        <w:t>אנחנו עוברים להצעת החוק הבאה: הצעת חוק איסור העברת כספים לרשות הפלסטינית, התשס"ג-2003, מס' פ/299, של חבר הכנסת אריה אלדד וקבוצת חברי הכנסת. בבקשה, אדוני.</w:t>
      </w:r>
    </w:p>
    <w:p w14:paraId="6C064FA2" w14:textId="77777777" w:rsidR="00000000" w:rsidRDefault="00E52DD3">
      <w:pPr>
        <w:pStyle w:val="a"/>
        <w:rPr>
          <w:rFonts w:hint="cs"/>
          <w:rtl/>
        </w:rPr>
      </w:pPr>
    </w:p>
    <w:p w14:paraId="4929FC87" w14:textId="77777777" w:rsidR="00000000" w:rsidRDefault="00E52DD3">
      <w:pPr>
        <w:pStyle w:val="Speaker"/>
        <w:rPr>
          <w:rtl/>
        </w:rPr>
      </w:pPr>
      <w:bookmarkStart w:id="70" w:name="FS000000464T21_05_2003_12_53_22"/>
      <w:bookmarkStart w:id="71" w:name="FS000001055T21_05_2003_12_53_57"/>
      <w:bookmarkEnd w:id="70"/>
      <w:bookmarkEnd w:id="71"/>
      <w:r>
        <w:rPr>
          <w:rtl/>
        </w:rPr>
        <w:t>אריה</w:t>
      </w:r>
      <w:r>
        <w:rPr>
          <w:rtl/>
        </w:rPr>
        <w:t xml:space="preserve"> אלדד (האיחוד הלאומי - ישראל ביתנו):</w:t>
      </w:r>
    </w:p>
    <w:p w14:paraId="6AC9987D" w14:textId="77777777" w:rsidR="00000000" w:rsidRDefault="00E52DD3">
      <w:pPr>
        <w:pStyle w:val="a"/>
        <w:rPr>
          <w:rtl/>
        </w:rPr>
      </w:pPr>
    </w:p>
    <w:p w14:paraId="52EBDE42" w14:textId="77777777" w:rsidR="00000000" w:rsidRDefault="00E52DD3">
      <w:pPr>
        <w:pStyle w:val="a"/>
        <w:rPr>
          <w:rFonts w:hint="cs"/>
          <w:rtl/>
        </w:rPr>
      </w:pPr>
      <w:r>
        <w:rPr>
          <w:rFonts w:hint="cs"/>
          <w:rtl/>
        </w:rPr>
        <w:t>אדוני היושב-ראש, חברי חברי הכנסת, בשבוע שעבר סערה כל המדינה כאשר נעצרו מנהיגי התנועה האסלאמית, לאחר מאמץ חשאי שנמשך שנתיים.</w:t>
      </w:r>
    </w:p>
    <w:p w14:paraId="3DBA64B7" w14:textId="77777777" w:rsidR="00000000" w:rsidRDefault="00E52DD3">
      <w:pPr>
        <w:pStyle w:val="a"/>
        <w:rPr>
          <w:rFonts w:hint="cs"/>
          <w:rtl/>
        </w:rPr>
      </w:pPr>
    </w:p>
    <w:p w14:paraId="32B6990C" w14:textId="77777777" w:rsidR="00000000" w:rsidRDefault="00E52DD3">
      <w:pPr>
        <w:pStyle w:val="ad"/>
        <w:rPr>
          <w:rtl/>
        </w:rPr>
      </w:pPr>
      <w:r>
        <w:rPr>
          <w:rtl/>
        </w:rPr>
        <w:t>היו"ר מוחמד ברכה:</w:t>
      </w:r>
    </w:p>
    <w:p w14:paraId="221A2FA9" w14:textId="77777777" w:rsidR="00000000" w:rsidRDefault="00E52DD3">
      <w:pPr>
        <w:pStyle w:val="a"/>
        <w:rPr>
          <w:rtl/>
        </w:rPr>
      </w:pPr>
    </w:p>
    <w:p w14:paraId="61A3391D" w14:textId="77777777" w:rsidR="00000000" w:rsidRDefault="00E52DD3">
      <w:pPr>
        <w:pStyle w:val="a"/>
        <w:rPr>
          <w:rFonts w:hint="cs"/>
          <w:rtl/>
        </w:rPr>
      </w:pPr>
      <w:r>
        <w:rPr>
          <w:rFonts w:hint="cs"/>
          <w:rtl/>
        </w:rPr>
        <w:t>רבותי חברי סיעת העבודה. חבר הכנסת רמון. חבר הכנסת דני יתום. חבר הכנסת סער,</w:t>
      </w:r>
      <w:r>
        <w:rPr>
          <w:rFonts w:hint="cs"/>
          <w:rtl/>
        </w:rPr>
        <w:t xml:space="preserve"> תעתיק את ההתייעצויות שלך אל מחוץ לאולם, בבקשה. חבר הכנסת אלדד, בבקשה.</w:t>
      </w:r>
    </w:p>
    <w:p w14:paraId="4DD2FBC1" w14:textId="77777777" w:rsidR="00000000" w:rsidRDefault="00E52DD3">
      <w:pPr>
        <w:pStyle w:val="a"/>
        <w:rPr>
          <w:rFonts w:hint="cs"/>
          <w:rtl/>
        </w:rPr>
      </w:pPr>
    </w:p>
    <w:p w14:paraId="3210FC5F" w14:textId="77777777" w:rsidR="00000000" w:rsidRDefault="00E52DD3">
      <w:pPr>
        <w:pStyle w:val="SpeakerCon"/>
        <w:rPr>
          <w:rtl/>
        </w:rPr>
      </w:pPr>
      <w:bookmarkStart w:id="72" w:name="FS000001055T21_05_2003_12_55_34C"/>
      <w:bookmarkEnd w:id="72"/>
      <w:r>
        <w:rPr>
          <w:rFonts w:hint="eastAsia"/>
          <w:rtl/>
        </w:rPr>
        <w:t>אריה</w:t>
      </w:r>
      <w:r>
        <w:rPr>
          <w:rtl/>
        </w:rPr>
        <w:t xml:space="preserve"> אלדד (האיחוד הלאומי - ישראל ביתנו):</w:t>
      </w:r>
    </w:p>
    <w:p w14:paraId="50AE9982" w14:textId="77777777" w:rsidR="00000000" w:rsidRDefault="00E52DD3">
      <w:pPr>
        <w:pStyle w:val="a"/>
        <w:rPr>
          <w:rFonts w:hint="cs"/>
          <w:rtl/>
        </w:rPr>
      </w:pPr>
    </w:p>
    <w:p w14:paraId="5543F7A0" w14:textId="77777777" w:rsidR="00000000" w:rsidRDefault="00E52DD3">
      <w:pPr>
        <w:pStyle w:val="a"/>
        <w:rPr>
          <w:rFonts w:hint="cs"/>
          <w:rtl/>
        </w:rPr>
      </w:pPr>
      <w:r>
        <w:rPr>
          <w:rFonts w:hint="cs"/>
          <w:rtl/>
        </w:rPr>
        <w:t>בשבוע שעבר סערה כל המדינה כאשר נעצרו מנהיגי התנועה האסלאמית, לאחר מאמץ חשאי שנמשך כשנתיים של המשטרה ושירות הביטחון הכללי, ונמצאו, כנראה, די רא</w:t>
      </w:r>
      <w:r>
        <w:rPr>
          <w:rFonts w:hint="cs"/>
          <w:rtl/>
        </w:rPr>
        <w:t>יות שמאפשרות להפסיק את תהליך הזרמת הכספים ל"חמאס" באמצעות התנועה האסלאמית.</w:t>
      </w:r>
    </w:p>
    <w:p w14:paraId="2B7FA871" w14:textId="77777777" w:rsidR="00000000" w:rsidRDefault="00E52DD3">
      <w:pPr>
        <w:pStyle w:val="a"/>
        <w:rPr>
          <w:rFonts w:hint="cs"/>
          <w:rtl/>
        </w:rPr>
      </w:pPr>
    </w:p>
    <w:p w14:paraId="5B6DBF6E" w14:textId="77777777" w:rsidR="00000000" w:rsidRDefault="00E52DD3">
      <w:pPr>
        <w:pStyle w:val="a"/>
        <w:rPr>
          <w:rFonts w:hint="cs"/>
          <w:rtl/>
        </w:rPr>
      </w:pPr>
      <w:r>
        <w:rPr>
          <w:rFonts w:hint="cs"/>
          <w:rtl/>
        </w:rPr>
        <w:t>גם ראשי צוות החקירה היו זהירים בדבריהם, והם אמרו שכנראה אין הוכחות שהכסף הועבר ל"חמאס" או לארגוני הצדקה הפועלים מטעמו כדי לקנות רובים. אבל גם המעטפת הכלכלית, אמרו, "הגב הכלכלי", הנ</w:t>
      </w:r>
      <w:r>
        <w:rPr>
          <w:rFonts w:hint="cs"/>
          <w:rtl/>
        </w:rPr>
        <w:t>יתן למשפחות מחבלים כלואים או מתאבדים, יש בו חשיבות עצומה בכך שהוא מאפשר לארגונים, שהם ארגוני טרור וחבלה, לגייס מחבלים בקלות ולפיכך מסייע לטרור.</w:t>
      </w:r>
    </w:p>
    <w:p w14:paraId="1C55CAA3" w14:textId="77777777" w:rsidR="00000000" w:rsidRDefault="00E52DD3">
      <w:pPr>
        <w:pStyle w:val="a"/>
        <w:rPr>
          <w:rFonts w:hint="cs"/>
          <w:rtl/>
        </w:rPr>
      </w:pPr>
    </w:p>
    <w:p w14:paraId="224B835E" w14:textId="77777777" w:rsidR="00000000" w:rsidRDefault="00E52DD3">
      <w:pPr>
        <w:pStyle w:val="a"/>
        <w:rPr>
          <w:rFonts w:hint="cs"/>
          <w:rtl/>
        </w:rPr>
      </w:pPr>
      <w:r>
        <w:rPr>
          <w:rFonts w:hint="cs"/>
          <w:rtl/>
        </w:rPr>
        <w:t xml:space="preserve">חברי הכנסת, הרשות הפלסטינית היא רשות טרור, היא שקועה בו עד צוואר. המסמכים שנתגלו במוקטעה אישרו מה שידענו מזמן, </w:t>
      </w:r>
      <w:r>
        <w:rPr>
          <w:rFonts w:hint="cs"/>
          <w:rtl/>
        </w:rPr>
        <w:t>שהרשות מממנת ישירות פעולות טרור, ולא רק בעקיפין; לא גב כלכלי, ישירות, תשלומים לרוצחים.</w:t>
      </w:r>
    </w:p>
    <w:p w14:paraId="45FB70CF" w14:textId="77777777" w:rsidR="00000000" w:rsidRDefault="00E52DD3">
      <w:pPr>
        <w:pStyle w:val="a"/>
        <w:rPr>
          <w:rFonts w:hint="cs"/>
          <w:rtl/>
        </w:rPr>
      </w:pPr>
    </w:p>
    <w:p w14:paraId="5A238FDC" w14:textId="77777777" w:rsidR="00000000" w:rsidRDefault="00E52DD3">
      <w:pPr>
        <w:pStyle w:val="a"/>
        <w:rPr>
          <w:rFonts w:hint="cs"/>
          <w:rtl/>
        </w:rPr>
      </w:pPr>
      <w:r>
        <w:rPr>
          <w:rFonts w:hint="cs"/>
          <w:rtl/>
        </w:rPr>
        <w:t>מעשי הרצח ההמוני, שהתגברו לאחרונה, מאז הונחה מפת הדרכים על שולחננו, מבוצעים בחלקם על-ידי אנשי "פתח-תנזים", "גדודי חללי אל-אקצא", גופים המופעלים ישירות על-ידי ערפאת והרש</w:t>
      </w:r>
      <w:r>
        <w:rPr>
          <w:rFonts w:hint="cs"/>
          <w:rtl/>
        </w:rPr>
        <w:t>ות.</w:t>
      </w:r>
    </w:p>
    <w:p w14:paraId="2152E2E2" w14:textId="77777777" w:rsidR="00000000" w:rsidRDefault="00E52DD3">
      <w:pPr>
        <w:pStyle w:val="a"/>
        <w:rPr>
          <w:rFonts w:hint="cs"/>
          <w:rtl/>
        </w:rPr>
      </w:pPr>
    </w:p>
    <w:p w14:paraId="03D6CA87" w14:textId="77777777" w:rsidR="00000000" w:rsidRDefault="00E52DD3">
      <w:pPr>
        <w:pStyle w:val="ac"/>
        <w:rPr>
          <w:rtl/>
        </w:rPr>
      </w:pPr>
      <w:r>
        <w:rPr>
          <w:rFonts w:hint="eastAsia"/>
          <w:rtl/>
        </w:rPr>
        <w:t>ואסל</w:t>
      </w:r>
      <w:r>
        <w:rPr>
          <w:rtl/>
        </w:rPr>
        <w:t xml:space="preserve"> טאהא (בל"ד):</w:t>
      </w:r>
    </w:p>
    <w:p w14:paraId="62244906" w14:textId="77777777" w:rsidR="00000000" w:rsidRDefault="00E52DD3">
      <w:pPr>
        <w:pStyle w:val="a"/>
        <w:rPr>
          <w:rFonts w:hint="cs"/>
          <w:rtl/>
        </w:rPr>
      </w:pPr>
    </w:p>
    <w:p w14:paraId="25125CEC" w14:textId="77777777" w:rsidR="00000000" w:rsidRDefault="00E52DD3">
      <w:pPr>
        <w:pStyle w:val="a"/>
        <w:rPr>
          <w:rFonts w:hint="cs"/>
          <w:rtl/>
        </w:rPr>
      </w:pPr>
      <w:r>
        <w:rPr>
          <w:rFonts w:hint="cs"/>
          <w:rtl/>
        </w:rPr>
        <w:t>הכיבוש אחראי לזה.</w:t>
      </w:r>
    </w:p>
    <w:p w14:paraId="4C83993C" w14:textId="77777777" w:rsidR="00000000" w:rsidRDefault="00E52DD3">
      <w:pPr>
        <w:pStyle w:val="a"/>
        <w:rPr>
          <w:rFonts w:hint="cs"/>
          <w:rtl/>
        </w:rPr>
      </w:pPr>
    </w:p>
    <w:p w14:paraId="6F9A61EB" w14:textId="77777777" w:rsidR="00000000" w:rsidRDefault="00E52DD3">
      <w:pPr>
        <w:pStyle w:val="SpeakerCon"/>
        <w:rPr>
          <w:rtl/>
        </w:rPr>
      </w:pPr>
      <w:bookmarkStart w:id="73" w:name="FS000001055T21_05_2003_13_01_10C"/>
      <w:bookmarkEnd w:id="73"/>
      <w:r>
        <w:rPr>
          <w:rFonts w:hint="eastAsia"/>
          <w:rtl/>
        </w:rPr>
        <w:t>אריה</w:t>
      </w:r>
      <w:r>
        <w:rPr>
          <w:rtl/>
        </w:rPr>
        <w:t xml:space="preserve"> אלדד (האיחוד הלאומי - ישראל ביתנו):</w:t>
      </w:r>
    </w:p>
    <w:p w14:paraId="10AB6D62" w14:textId="77777777" w:rsidR="00000000" w:rsidRDefault="00E52DD3">
      <w:pPr>
        <w:pStyle w:val="a"/>
        <w:rPr>
          <w:rFonts w:hint="cs"/>
          <w:rtl/>
        </w:rPr>
      </w:pPr>
    </w:p>
    <w:p w14:paraId="1B900991" w14:textId="77777777" w:rsidR="00000000" w:rsidRDefault="00E52DD3">
      <w:pPr>
        <w:pStyle w:val="a"/>
        <w:rPr>
          <w:rFonts w:hint="cs"/>
          <w:rtl/>
        </w:rPr>
      </w:pPr>
      <w:r>
        <w:rPr>
          <w:rFonts w:hint="cs"/>
          <w:rtl/>
        </w:rPr>
        <w:t xml:space="preserve">אנו יודעים כי ערפאת, יושב-ראש הרשות הפלסטינית, מפעיל גם היום, ישירות או בעקיפין, חוליות טרור המבצעות מעשי רצח של יהודים. </w:t>
      </w:r>
    </w:p>
    <w:p w14:paraId="7FCBC5A8" w14:textId="77777777" w:rsidR="00000000" w:rsidRDefault="00E52DD3">
      <w:pPr>
        <w:pStyle w:val="a"/>
        <w:ind w:firstLine="0"/>
        <w:rPr>
          <w:rFonts w:hint="cs"/>
          <w:rtl/>
        </w:rPr>
      </w:pPr>
    </w:p>
    <w:p w14:paraId="476AB0E5" w14:textId="77777777" w:rsidR="00000000" w:rsidRDefault="00E52DD3">
      <w:pPr>
        <w:pStyle w:val="a"/>
        <w:rPr>
          <w:rFonts w:hint="cs"/>
          <w:rtl/>
        </w:rPr>
      </w:pPr>
      <w:r>
        <w:rPr>
          <w:rFonts w:hint="cs"/>
          <w:rtl/>
        </w:rPr>
        <w:t>והנה, חברי חברי הכנסת, כבר אין צורך במעקב חשאי ש</w:t>
      </w:r>
      <w:r>
        <w:rPr>
          <w:rFonts w:hint="cs"/>
          <w:rtl/>
        </w:rPr>
        <w:t>ל שנתיים. אנחנו רואים באופן גלוי לעין את צינור הזרמת הכספים לרשות הפלסטינית. מדינת ישראל מעבירה מדי חודש מאות מיליונים לרשות הפלסטינית. אפשר שיבואו ויאמרו: זה כסף שלהם, מע"מ, מכס. אבל תזכרו שאחד הדברים הראשונים שעשו רשויות החוק בישראל היה להקפיא את חשבונות</w:t>
      </w:r>
      <w:r>
        <w:rPr>
          <w:rFonts w:hint="cs"/>
          <w:rtl/>
        </w:rPr>
        <w:t xml:space="preserve"> הבנק של התנועה האסלאמית, אף שזה כביכול כסף שלהם. אחד הדברים הראשונים שעשו האמריקנים במאבק שלהם באירן היה הקפאת חשבונות הבנקים האירניים בארצות-הברית, אף שזה כסף שלהם. כלומר, הפסקת הזרמת כספים לרשות הפלסטינית היא כלי לגיטימי במאבק בטרור, גם אם "הכסף שלהם". </w:t>
      </w:r>
    </w:p>
    <w:p w14:paraId="63112C90" w14:textId="77777777" w:rsidR="00000000" w:rsidRDefault="00E52DD3">
      <w:pPr>
        <w:pStyle w:val="a"/>
        <w:rPr>
          <w:rFonts w:hint="cs"/>
          <w:rtl/>
        </w:rPr>
      </w:pPr>
    </w:p>
    <w:p w14:paraId="24E77551" w14:textId="77777777" w:rsidR="00000000" w:rsidRDefault="00E52DD3">
      <w:pPr>
        <w:pStyle w:val="a"/>
        <w:rPr>
          <w:rFonts w:hint="cs"/>
          <w:rtl/>
        </w:rPr>
      </w:pPr>
      <w:r>
        <w:rPr>
          <w:rFonts w:hint="cs"/>
          <w:rtl/>
        </w:rPr>
        <w:t>כדי להגן על ההחלטה להיכנע ללחצים הבין-לאומיים הכבדים להזרים את הכסף לרשות נאמר, שמדינת ישראל קבעה מנגנונים שמוודאים שהכסף שאנחנו מעבירים לא ישמש לטרור, אלא ישמש לבריאות, לחינוך ולדברים מועילים. אבל כל מי שמנהל משק-בית יודע שלכסף אין צבע ואין ריח. אם אנחנ</w:t>
      </w:r>
      <w:r>
        <w:rPr>
          <w:rFonts w:hint="cs"/>
          <w:rtl/>
        </w:rPr>
        <w:t>ו מעבירים כסף לרשות, היא מפנה כסף אחר שיכול לשמש למימון טרור.</w:t>
      </w:r>
    </w:p>
    <w:p w14:paraId="5E8C7892" w14:textId="77777777" w:rsidR="00000000" w:rsidRDefault="00E52DD3">
      <w:pPr>
        <w:pStyle w:val="a"/>
        <w:rPr>
          <w:rFonts w:hint="cs"/>
          <w:rtl/>
        </w:rPr>
      </w:pPr>
    </w:p>
    <w:p w14:paraId="4DFA5234" w14:textId="77777777" w:rsidR="00000000" w:rsidRDefault="00E52DD3">
      <w:pPr>
        <w:pStyle w:val="a"/>
        <w:rPr>
          <w:rFonts w:hint="cs"/>
          <w:rtl/>
        </w:rPr>
      </w:pPr>
      <w:r>
        <w:rPr>
          <w:rFonts w:hint="cs"/>
          <w:rtl/>
        </w:rPr>
        <w:t>חברי חברי הכנסת, לא ייתכן שמדינת ישראל תהיה המדינה היחידה בעולם שבריש גלי הופכת להיות מדינה תומכת טרור.</w:t>
      </w:r>
    </w:p>
    <w:p w14:paraId="17307494" w14:textId="77777777" w:rsidR="00000000" w:rsidRDefault="00E52DD3">
      <w:pPr>
        <w:pStyle w:val="a"/>
        <w:rPr>
          <w:rFonts w:hint="cs"/>
          <w:rtl/>
        </w:rPr>
      </w:pPr>
    </w:p>
    <w:p w14:paraId="38F50385" w14:textId="77777777" w:rsidR="00000000" w:rsidRDefault="00E52DD3">
      <w:pPr>
        <w:pStyle w:val="a"/>
        <w:rPr>
          <w:rFonts w:hint="cs"/>
          <w:rtl/>
        </w:rPr>
      </w:pPr>
      <w:r>
        <w:rPr>
          <w:rFonts w:hint="cs"/>
          <w:rtl/>
        </w:rPr>
        <w:t>אני מבקש לתמוך בהצעת החוק, כדי שתופסק העברת הכספים לרשות הפלסטינית. תודה רבה.</w:t>
      </w:r>
    </w:p>
    <w:p w14:paraId="2A94D02C" w14:textId="77777777" w:rsidR="00000000" w:rsidRDefault="00E52DD3">
      <w:pPr>
        <w:pStyle w:val="a"/>
        <w:ind w:firstLine="0"/>
        <w:rPr>
          <w:rFonts w:hint="cs"/>
          <w:rtl/>
        </w:rPr>
      </w:pPr>
    </w:p>
    <w:p w14:paraId="2A02ED12" w14:textId="77777777" w:rsidR="00000000" w:rsidRDefault="00E52DD3">
      <w:pPr>
        <w:pStyle w:val="ad"/>
        <w:rPr>
          <w:rFonts w:hint="cs"/>
          <w:rtl/>
        </w:rPr>
      </w:pPr>
      <w:r>
        <w:rPr>
          <w:rtl/>
        </w:rPr>
        <w:t>היו"ר</w:t>
      </w:r>
      <w:r>
        <w:rPr>
          <w:rFonts w:hint="cs"/>
          <w:rtl/>
        </w:rPr>
        <w:t xml:space="preserve"> מוח</w:t>
      </w:r>
      <w:r>
        <w:rPr>
          <w:rFonts w:hint="cs"/>
          <w:rtl/>
        </w:rPr>
        <w:t>מד ברכה</w:t>
      </w:r>
      <w:r>
        <w:rPr>
          <w:rtl/>
        </w:rPr>
        <w:t>:</w:t>
      </w:r>
    </w:p>
    <w:p w14:paraId="4D4D9126" w14:textId="77777777" w:rsidR="00000000" w:rsidRDefault="00E52DD3">
      <w:pPr>
        <w:pStyle w:val="a"/>
        <w:rPr>
          <w:rFonts w:hint="cs"/>
          <w:rtl/>
        </w:rPr>
      </w:pPr>
    </w:p>
    <w:p w14:paraId="33C62ED4" w14:textId="77777777" w:rsidR="00000000" w:rsidRDefault="00E52DD3">
      <w:pPr>
        <w:pStyle w:val="a"/>
        <w:rPr>
          <w:rFonts w:hint="cs"/>
          <w:rtl/>
        </w:rPr>
      </w:pPr>
      <w:r>
        <w:rPr>
          <w:rFonts w:hint="cs"/>
          <w:rtl/>
        </w:rPr>
        <w:t>תודה רבה לחבר הכנסת אלדד. השר גדעון עזרא ישיב בשם הממשלה. בבקשה, אדוני.</w:t>
      </w:r>
    </w:p>
    <w:p w14:paraId="54FF548E" w14:textId="77777777" w:rsidR="00000000" w:rsidRDefault="00E52DD3">
      <w:pPr>
        <w:pStyle w:val="a"/>
        <w:ind w:firstLine="0"/>
        <w:rPr>
          <w:rFonts w:hint="cs"/>
          <w:rtl/>
        </w:rPr>
      </w:pPr>
    </w:p>
    <w:p w14:paraId="625BA7BF" w14:textId="77777777" w:rsidR="00000000" w:rsidRDefault="00E52DD3">
      <w:pPr>
        <w:pStyle w:val="Speaker"/>
        <w:rPr>
          <w:rFonts w:hint="cs"/>
          <w:u w:val="none"/>
          <w:rtl/>
        </w:rPr>
      </w:pPr>
      <w:bookmarkStart w:id="74" w:name="FS000000474T21_05_2003_12_56_18"/>
      <w:bookmarkEnd w:id="74"/>
      <w:r>
        <w:rPr>
          <w:rFonts w:hint="cs"/>
          <w:rtl/>
        </w:rPr>
        <w:t>השר גדעון עזרא:</w:t>
      </w:r>
    </w:p>
    <w:p w14:paraId="713F3442" w14:textId="77777777" w:rsidR="00000000" w:rsidRDefault="00E52DD3">
      <w:pPr>
        <w:pStyle w:val="a"/>
        <w:rPr>
          <w:rFonts w:hint="cs"/>
          <w:rtl/>
        </w:rPr>
      </w:pPr>
    </w:p>
    <w:p w14:paraId="20C4BB12" w14:textId="77777777" w:rsidR="00000000" w:rsidRDefault="00E52DD3">
      <w:pPr>
        <w:pStyle w:val="a"/>
        <w:rPr>
          <w:rFonts w:hint="cs"/>
          <w:rtl/>
        </w:rPr>
      </w:pPr>
      <w:r>
        <w:rPr>
          <w:rFonts w:hint="cs"/>
          <w:rtl/>
        </w:rPr>
        <w:t>אדוני היושב-ראש, אדוני ראש הממשלה, חבר הכנסת אלדד, חברי חברי הכנסת, הממשלה דוחה את הצעת החוק של חבר הכנסת אלדד. אגב, זה נפל בישיבה שבה השתתפו גם נציגי מפלגת</w:t>
      </w:r>
      <w:r>
        <w:rPr>
          <w:rFonts w:hint="cs"/>
          <w:rtl/>
        </w:rPr>
        <w:t xml:space="preserve">ך, ואני מציע שנהיה יותר מתואמים. </w:t>
      </w:r>
    </w:p>
    <w:p w14:paraId="36495504" w14:textId="77777777" w:rsidR="00000000" w:rsidRDefault="00E52DD3">
      <w:pPr>
        <w:pStyle w:val="a"/>
        <w:rPr>
          <w:rFonts w:hint="cs"/>
          <w:rtl/>
        </w:rPr>
      </w:pPr>
    </w:p>
    <w:p w14:paraId="364F4C20" w14:textId="77777777" w:rsidR="00000000" w:rsidRDefault="00E52DD3">
      <w:pPr>
        <w:pStyle w:val="a"/>
        <w:rPr>
          <w:rFonts w:hint="cs"/>
          <w:rtl/>
        </w:rPr>
      </w:pPr>
      <w:r>
        <w:rPr>
          <w:rFonts w:hint="cs"/>
          <w:rtl/>
        </w:rPr>
        <w:t>אני מוכרח להגיד, שהכספים הללו אינם כספים של מדינת ישראל, אלא כספים של הרשות הפלסטינית, ואתה ציינת זאת, כספי מע"מ וכספי מכס, שמגיעים לפלסטינים.</w:t>
      </w:r>
    </w:p>
    <w:p w14:paraId="1B284104" w14:textId="77777777" w:rsidR="00000000" w:rsidRDefault="00E52DD3">
      <w:pPr>
        <w:pStyle w:val="a"/>
        <w:rPr>
          <w:rFonts w:hint="cs"/>
          <w:rtl/>
        </w:rPr>
      </w:pPr>
    </w:p>
    <w:p w14:paraId="725304AD" w14:textId="77777777" w:rsidR="00000000" w:rsidRDefault="00E52DD3">
      <w:pPr>
        <w:pStyle w:val="a"/>
        <w:rPr>
          <w:rFonts w:hint="cs"/>
          <w:rtl/>
        </w:rPr>
      </w:pPr>
      <w:r>
        <w:rPr>
          <w:rFonts w:hint="cs"/>
          <w:rtl/>
        </w:rPr>
        <w:t>דבר שני - חבר הכנסת אלדד, בחודשים האחרונים, אם נעשה דבר טוב מאז מונה סאלם פיא</w:t>
      </w:r>
      <w:r>
        <w:rPr>
          <w:rFonts w:hint="cs"/>
          <w:rtl/>
        </w:rPr>
        <w:t>ד לשר האוצר הפלסטיני - בברכתה של ארצות-הברית, ואני חושב שגם ברצונה של ממשלת ישראל - הוא שמנגנון הכספים התחיל לעבוד שם בצורה שונה מכפי שהוא עבד עד עכשיו.</w:t>
      </w:r>
    </w:p>
    <w:p w14:paraId="75E752F6" w14:textId="77777777" w:rsidR="00000000" w:rsidRDefault="00E52DD3">
      <w:pPr>
        <w:pStyle w:val="a"/>
        <w:rPr>
          <w:rFonts w:hint="cs"/>
          <w:rtl/>
        </w:rPr>
      </w:pPr>
    </w:p>
    <w:p w14:paraId="466699C8" w14:textId="77777777" w:rsidR="00000000" w:rsidRDefault="00E52DD3">
      <w:pPr>
        <w:pStyle w:val="a"/>
        <w:rPr>
          <w:rFonts w:hint="cs"/>
          <w:rtl/>
        </w:rPr>
      </w:pPr>
      <w:r>
        <w:rPr>
          <w:rFonts w:hint="cs"/>
          <w:rtl/>
        </w:rPr>
        <w:t>אני ממליץ לחברי חברי הכנסת להתנגד להצעת החוק של חבר הכנסת אלדד. תודה.</w:t>
      </w:r>
    </w:p>
    <w:p w14:paraId="69267594" w14:textId="77777777" w:rsidR="00000000" w:rsidRDefault="00E52DD3">
      <w:pPr>
        <w:pStyle w:val="a"/>
        <w:ind w:firstLine="0"/>
        <w:rPr>
          <w:rFonts w:hint="cs"/>
          <w:rtl/>
        </w:rPr>
      </w:pPr>
    </w:p>
    <w:p w14:paraId="0379AC80" w14:textId="77777777" w:rsidR="00000000" w:rsidRDefault="00E52DD3">
      <w:pPr>
        <w:pStyle w:val="ad"/>
        <w:rPr>
          <w:rFonts w:hint="cs"/>
          <w:rtl/>
        </w:rPr>
      </w:pPr>
      <w:r>
        <w:rPr>
          <w:rtl/>
        </w:rPr>
        <w:t>היו"ר</w:t>
      </w:r>
      <w:r>
        <w:rPr>
          <w:rFonts w:hint="cs"/>
          <w:rtl/>
        </w:rPr>
        <w:t xml:space="preserve"> מוחמד ברכה</w:t>
      </w:r>
      <w:r>
        <w:rPr>
          <w:rtl/>
        </w:rPr>
        <w:t>:</w:t>
      </w:r>
    </w:p>
    <w:p w14:paraId="6DDB5608" w14:textId="77777777" w:rsidR="00000000" w:rsidRDefault="00E52DD3">
      <w:pPr>
        <w:pStyle w:val="a"/>
        <w:rPr>
          <w:rFonts w:hint="cs"/>
          <w:rtl/>
        </w:rPr>
      </w:pPr>
    </w:p>
    <w:p w14:paraId="12805F34" w14:textId="77777777" w:rsidR="00000000" w:rsidRDefault="00E52DD3">
      <w:pPr>
        <w:pStyle w:val="a"/>
        <w:rPr>
          <w:rFonts w:hint="cs"/>
          <w:rtl/>
        </w:rPr>
      </w:pPr>
      <w:r>
        <w:rPr>
          <w:rFonts w:hint="cs"/>
          <w:rtl/>
        </w:rPr>
        <w:t>תודה רבה לשר</w:t>
      </w:r>
      <w:r>
        <w:rPr>
          <w:rFonts w:hint="cs"/>
          <w:rtl/>
        </w:rPr>
        <w:t xml:space="preserve"> עזרא.</w:t>
      </w:r>
    </w:p>
    <w:p w14:paraId="61D10FC0" w14:textId="77777777" w:rsidR="00000000" w:rsidRDefault="00E52DD3">
      <w:pPr>
        <w:pStyle w:val="a"/>
        <w:rPr>
          <w:rFonts w:hint="cs"/>
          <w:rtl/>
        </w:rPr>
      </w:pPr>
    </w:p>
    <w:p w14:paraId="2C562BFE" w14:textId="77777777" w:rsidR="00000000" w:rsidRDefault="00E52DD3">
      <w:pPr>
        <w:pStyle w:val="a"/>
        <w:rPr>
          <w:rFonts w:hint="cs"/>
          <w:rtl/>
        </w:rPr>
      </w:pPr>
      <w:r>
        <w:rPr>
          <w:rFonts w:hint="cs"/>
          <w:rtl/>
        </w:rPr>
        <w:t>רבותי, אנחנו עוברים להצבעה על הצעת חוק איסור העברת כספים לרשות הפלסטינית, של חבר הכנסת אריה אלדד. ההצבעה החלה. בבקשה.</w:t>
      </w:r>
    </w:p>
    <w:p w14:paraId="00E270B1" w14:textId="77777777" w:rsidR="00000000" w:rsidRDefault="00E52DD3">
      <w:pPr>
        <w:pStyle w:val="a"/>
        <w:rPr>
          <w:rFonts w:hint="cs"/>
          <w:rtl/>
        </w:rPr>
      </w:pPr>
    </w:p>
    <w:p w14:paraId="0A09D95F" w14:textId="77777777" w:rsidR="00000000" w:rsidRDefault="00E52DD3">
      <w:pPr>
        <w:pStyle w:val="a7"/>
        <w:bidi/>
        <w:rPr>
          <w:rFonts w:hint="cs"/>
          <w:rtl/>
        </w:rPr>
      </w:pPr>
      <w:r>
        <w:rPr>
          <w:rFonts w:hint="cs"/>
          <w:rtl/>
        </w:rPr>
        <w:t>הצבעה מס' 2</w:t>
      </w:r>
    </w:p>
    <w:p w14:paraId="36E4C54A" w14:textId="77777777" w:rsidR="00000000" w:rsidRDefault="00E52DD3">
      <w:pPr>
        <w:pStyle w:val="a"/>
        <w:jc w:val="center"/>
        <w:rPr>
          <w:rFonts w:hint="cs"/>
          <w:rtl/>
        </w:rPr>
      </w:pPr>
    </w:p>
    <w:p w14:paraId="01717A92" w14:textId="77777777" w:rsidR="00000000" w:rsidRDefault="00E52DD3">
      <w:pPr>
        <w:pStyle w:val="a8"/>
        <w:bidi/>
        <w:rPr>
          <w:rFonts w:hint="cs"/>
          <w:rtl/>
        </w:rPr>
      </w:pPr>
      <w:r>
        <w:rPr>
          <w:rFonts w:hint="cs"/>
          <w:rtl/>
        </w:rPr>
        <w:t xml:space="preserve">בעד ההצעה להעביר את הצעת החוק לוועדה </w:t>
      </w:r>
      <w:r>
        <w:rPr>
          <w:rtl/>
        </w:rPr>
        <w:t>–</w:t>
      </w:r>
      <w:r>
        <w:rPr>
          <w:rFonts w:hint="cs"/>
          <w:rtl/>
        </w:rPr>
        <w:t xml:space="preserve"> 10</w:t>
      </w:r>
    </w:p>
    <w:p w14:paraId="7977E430" w14:textId="77777777" w:rsidR="00000000" w:rsidRDefault="00E52DD3">
      <w:pPr>
        <w:pStyle w:val="a8"/>
        <w:bidi/>
        <w:rPr>
          <w:rFonts w:hint="cs"/>
          <w:rtl/>
        </w:rPr>
      </w:pPr>
      <w:r>
        <w:rPr>
          <w:rFonts w:hint="cs"/>
          <w:rtl/>
        </w:rPr>
        <w:t xml:space="preserve">בעד ההצעה להסיר מסדר-היום את הצעת החוק </w:t>
      </w:r>
      <w:r>
        <w:rPr>
          <w:rtl/>
        </w:rPr>
        <w:t>–</w:t>
      </w:r>
      <w:r>
        <w:rPr>
          <w:rFonts w:hint="cs"/>
          <w:rtl/>
        </w:rPr>
        <w:t xml:space="preserve"> 54</w:t>
      </w:r>
    </w:p>
    <w:p w14:paraId="077A0BA4" w14:textId="77777777" w:rsidR="00000000" w:rsidRDefault="00E52DD3">
      <w:pPr>
        <w:pStyle w:val="a8"/>
        <w:bidi/>
        <w:rPr>
          <w:rFonts w:hint="cs"/>
          <w:rtl/>
        </w:rPr>
      </w:pPr>
      <w:r>
        <w:rPr>
          <w:rFonts w:hint="cs"/>
          <w:rtl/>
        </w:rPr>
        <w:t xml:space="preserve">נמנעים </w:t>
      </w:r>
      <w:r>
        <w:rPr>
          <w:rtl/>
        </w:rPr>
        <w:t>–</w:t>
      </w:r>
      <w:r>
        <w:rPr>
          <w:rFonts w:hint="cs"/>
          <w:rtl/>
        </w:rPr>
        <w:t xml:space="preserve"> 2</w:t>
      </w:r>
    </w:p>
    <w:p w14:paraId="701D3784" w14:textId="77777777" w:rsidR="00000000" w:rsidRDefault="00E52DD3">
      <w:pPr>
        <w:pStyle w:val="a9"/>
        <w:bidi/>
        <w:rPr>
          <w:rFonts w:hint="cs"/>
          <w:rtl/>
        </w:rPr>
      </w:pPr>
      <w:r>
        <w:rPr>
          <w:rFonts w:hint="cs"/>
          <w:rtl/>
        </w:rPr>
        <w:t>ההצעה להסיר מסדר-הי</w:t>
      </w:r>
      <w:r>
        <w:rPr>
          <w:rFonts w:hint="cs"/>
          <w:rtl/>
        </w:rPr>
        <w:t>ום את הצעת חוק איסור העברת כספים לרשות הפלסטינית,</w:t>
      </w:r>
    </w:p>
    <w:p w14:paraId="2BE7B1D9" w14:textId="77777777" w:rsidR="00000000" w:rsidRDefault="00E52DD3">
      <w:pPr>
        <w:pStyle w:val="a9"/>
        <w:bidi/>
        <w:rPr>
          <w:rFonts w:hint="cs"/>
          <w:rtl/>
        </w:rPr>
      </w:pPr>
      <w:r>
        <w:rPr>
          <w:rFonts w:hint="cs"/>
          <w:rtl/>
        </w:rPr>
        <w:t>התשס"ג-2003, נתקבלה.</w:t>
      </w:r>
    </w:p>
    <w:p w14:paraId="729EA513" w14:textId="77777777" w:rsidR="00000000" w:rsidRDefault="00E52DD3">
      <w:pPr>
        <w:pStyle w:val="a"/>
        <w:ind w:firstLine="0"/>
        <w:rPr>
          <w:rFonts w:hint="cs"/>
          <w:rtl/>
        </w:rPr>
      </w:pPr>
    </w:p>
    <w:p w14:paraId="4B2FC289" w14:textId="77777777" w:rsidR="00000000" w:rsidRDefault="00E52DD3">
      <w:pPr>
        <w:pStyle w:val="ad"/>
        <w:rPr>
          <w:rtl/>
        </w:rPr>
      </w:pPr>
      <w:r>
        <w:rPr>
          <w:rtl/>
        </w:rPr>
        <w:t>היו"ר</w:t>
      </w:r>
      <w:r>
        <w:rPr>
          <w:rFonts w:hint="cs"/>
          <w:rtl/>
        </w:rPr>
        <w:t xml:space="preserve"> מוחמד ברכה</w:t>
      </w:r>
      <w:r>
        <w:rPr>
          <w:rtl/>
        </w:rPr>
        <w:t>:</w:t>
      </w:r>
    </w:p>
    <w:p w14:paraId="0246ECB2" w14:textId="77777777" w:rsidR="00000000" w:rsidRDefault="00E52DD3">
      <w:pPr>
        <w:pStyle w:val="a"/>
        <w:rPr>
          <w:rtl/>
        </w:rPr>
      </w:pPr>
    </w:p>
    <w:p w14:paraId="75F323DB" w14:textId="77777777" w:rsidR="00000000" w:rsidRDefault="00E52DD3">
      <w:pPr>
        <w:pStyle w:val="a"/>
        <w:rPr>
          <w:rFonts w:hint="cs"/>
          <w:rtl/>
        </w:rPr>
      </w:pPr>
      <w:r>
        <w:rPr>
          <w:rFonts w:hint="cs"/>
          <w:rtl/>
        </w:rPr>
        <w:t xml:space="preserve">הצעת החוק נדחתה ברוב של 54 מול עשרה  בעד ושני נמנעים. </w:t>
      </w:r>
    </w:p>
    <w:p w14:paraId="0BB3756F" w14:textId="77777777" w:rsidR="00000000" w:rsidRDefault="00E52DD3">
      <w:pPr>
        <w:pStyle w:val="a"/>
        <w:ind w:firstLine="0"/>
        <w:rPr>
          <w:rtl/>
        </w:rPr>
      </w:pPr>
    </w:p>
    <w:p w14:paraId="7EACEAE1" w14:textId="77777777" w:rsidR="00000000" w:rsidRDefault="00E52DD3">
      <w:pPr>
        <w:pStyle w:val="a"/>
        <w:ind w:firstLine="0"/>
        <w:rPr>
          <w:rFonts w:hint="cs"/>
          <w:rtl/>
        </w:rPr>
      </w:pPr>
    </w:p>
    <w:p w14:paraId="4ABBA57C" w14:textId="77777777" w:rsidR="00000000" w:rsidRDefault="00E52DD3">
      <w:pPr>
        <w:pStyle w:val="Subject"/>
        <w:rPr>
          <w:rFonts w:hint="cs"/>
          <w:rtl/>
        </w:rPr>
      </w:pPr>
      <w:r>
        <w:rPr>
          <w:rFonts w:hint="cs"/>
          <w:rtl/>
        </w:rPr>
        <w:t xml:space="preserve">הצעת חוק הפיקדון על מכלי משקה (תיקון  - מיחזור בקבוקי שתייה משפחתיים), </w:t>
      </w:r>
      <w:r>
        <w:rPr>
          <w:rtl/>
        </w:rPr>
        <w:br/>
      </w:r>
      <w:r>
        <w:rPr>
          <w:rFonts w:hint="cs"/>
          <w:rtl/>
        </w:rPr>
        <w:t>התשס"ג-2003</w:t>
      </w:r>
    </w:p>
    <w:p w14:paraId="1BC867AE" w14:textId="77777777" w:rsidR="00000000" w:rsidRDefault="00E52DD3">
      <w:pPr>
        <w:pStyle w:val="a"/>
        <w:ind w:firstLine="0"/>
        <w:rPr>
          <w:rFonts w:hint="cs"/>
          <w:rtl/>
        </w:rPr>
      </w:pPr>
      <w:r>
        <w:rPr>
          <w:rFonts w:hint="cs"/>
          <w:rtl/>
        </w:rPr>
        <w:t>[ נספחות. ]</w:t>
      </w:r>
    </w:p>
    <w:p w14:paraId="723E4BAF" w14:textId="77777777" w:rsidR="00000000" w:rsidRDefault="00E52DD3">
      <w:pPr>
        <w:pStyle w:val="Subject"/>
        <w:rPr>
          <w:rFonts w:hint="cs"/>
          <w:rtl/>
        </w:rPr>
      </w:pPr>
      <w:r>
        <w:rPr>
          <w:rFonts w:hint="cs"/>
          <w:rtl/>
        </w:rPr>
        <w:t xml:space="preserve">(הצעת קבוצת </w:t>
      </w:r>
      <w:r>
        <w:rPr>
          <w:rFonts w:hint="cs"/>
          <w:rtl/>
        </w:rPr>
        <w:t xml:space="preserve">חברי הכנסת) </w:t>
      </w:r>
    </w:p>
    <w:p w14:paraId="5AEA71BB" w14:textId="77777777" w:rsidR="00000000" w:rsidRDefault="00E52DD3">
      <w:pPr>
        <w:pStyle w:val="a"/>
        <w:rPr>
          <w:rFonts w:hint="cs"/>
          <w:rtl/>
        </w:rPr>
      </w:pPr>
    </w:p>
    <w:p w14:paraId="6F1A0832" w14:textId="77777777" w:rsidR="00000000" w:rsidRDefault="00E52DD3">
      <w:pPr>
        <w:pStyle w:val="a"/>
        <w:rPr>
          <w:rFonts w:hint="cs"/>
          <w:rtl/>
        </w:rPr>
      </w:pPr>
    </w:p>
    <w:p w14:paraId="54B94A44" w14:textId="77777777" w:rsidR="00000000" w:rsidRDefault="00E52DD3">
      <w:pPr>
        <w:pStyle w:val="ad"/>
        <w:rPr>
          <w:rtl/>
        </w:rPr>
      </w:pPr>
      <w:r>
        <w:rPr>
          <w:rtl/>
        </w:rPr>
        <w:t>היו"ר</w:t>
      </w:r>
      <w:r>
        <w:rPr>
          <w:rFonts w:hint="cs"/>
          <w:rtl/>
        </w:rPr>
        <w:t xml:space="preserve"> מוחמד ברכה</w:t>
      </w:r>
      <w:r>
        <w:rPr>
          <w:rtl/>
        </w:rPr>
        <w:t>:</w:t>
      </w:r>
    </w:p>
    <w:p w14:paraId="63630651" w14:textId="77777777" w:rsidR="00000000" w:rsidRDefault="00E52DD3">
      <w:pPr>
        <w:pStyle w:val="a"/>
        <w:rPr>
          <w:rtl/>
        </w:rPr>
      </w:pPr>
    </w:p>
    <w:p w14:paraId="68F635AD" w14:textId="77777777" w:rsidR="00000000" w:rsidRDefault="00E52DD3">
      <w:pPr>
        <w:pStyle w:val="a"/>
        <w:rPr>
          <w:rFonts w:hint="cs"/>
          <w:rtl/>
        </w:rPr>
      </w:pPr>
      <w:r>
        <w:rPr>
          <w:rFonts w:hint="cs"/>
          <w:rtl/>
        </w:rPr>
        <w:t xml:space="preserve">אנחנו עוברים להצעת החוק הבאה: הצעת חוק פ/171 - הצעת חוק הפיקדון על מכלי משקה (תיקון </w:t>
      </w:r>
      <w:r>
        <w:rPr>
          <w:rtl/>
        </w:rPr>
        <w:t>–</w:t>
      </w:r>
      <w:r>
        <w:rPr>
          <w:rFonts w:hint="cs"/>
          <w:rtl/>
        </w:rPr>
        <w:t xml:space="preserve"> מיחזור בקבוקי שתייה משפחתיים), התשס"ג-2003, של חברי הכנסת אבשלום וילן ורן כהן. חבר הכנסת וילן, הנמקה מהמקום. בבקשה.</w:t>
      </w:r>
    </w:p>
    <w:p w14:paraId="48762F66" w14:textId="77777777" w:rsidR="00000000" w:rsidRDefault="00E52DD3">
      <w:pPr>
        <w:pStyle w:val="a"/>
        <w:ind w:firstLine="0"/>
        <w:rPr>
          <w:rFonts w:hint="cs"/>
          <w:rtl/>
        </w:rPr>
      </w:pPr>
    </w:p>
    <w:p w14:paraId="79053810" w14:textId="77777777" w:rsidR="00000000" w:rsidRDefault="00E52DD3">
      <w:pPr>
        <w:pStyle w:val="Speaker"/>
        <w:rPr>
          <w:rtl/>
        </w:rPr>
      </w:pPr>
      <w:bookmarkStart w:id="75" w:name="FS000000505T21_05_2003_13_03_48"/>
      <w:bookmarkEnd w:id="75"/>
      <w:r>
        <w:rPr>
          <w:rFonts w:hint="eastAsia"/>
          <w:rtl/>
        </w:rPr>
        <w:t>אבשלום</w:t>
      </w:r>
      <w:r>
        <w:rPr>
          <w:rtl/>
        </w:rPr>
        <w:t xml:space="preserve"> וילן (מרצ):</w:t>
      </w:r>
    </w:p>
    <w:p w14:paraId="5844C01D" w14:textId="77777777" w:rsidR="00000000" w:rsidRDefault="00E52DD3">
      <w:pPr>
        <w:pStyle w:val="a"/>
        <w:rPr>
          <w:rFonts w:hint="cs"/>
          <w:rtl/>
        </w:rPr>
      </w:pPr>
    </w:p>
    <w:p w14:paraId="608AED94" w14:textId="77777777" w:rsidR="00000000" w:rsidRDefault="00E52DD3">
      <w:pPr>
        <w:pStyle w:val="a"/>
        <w:rPr>
          <w:rFonts w:hint="cs"/>
          <w:rtl/>
        </w:rPr>
      </w:pPr>
      <w:r>
        <w:rPr>
          <w:rFonts w:hint="cs"/>
          <w:rtl/>
        </w:rPr>
        <w:t xml:space="preserve">אדוני היושב-ראש, רבותי חברי הכנסת, חוק הפיקדון שעבר - שבעצם הונח בשנת 1999 - הגביל את גודל המכלים שייאספו. אין ספק שהמכלים המשפחתיים, שהם היותר גדולים, נשארו כרגע הגורם המזהם היחיד בתחום המכלים. אני הייתי שותף אז לדיונים בוועדת הכלכלה ולא בדיוק הבנתי למה </w:t>
      </w:r>
      <w:r>
        <w:rPr>
          <w:rFonts w:hint="cs"/>
          <w:rtl/>
        </w:rPr>
        <w:t>עד גודל א' צריך לאסוף ולשמור על איכות הסביבה, ומעל גודל א' לא צריך לאסוף. ראינו שהחוק הזה נכנס לעבודה, הוא סוף-סוף יצא לדרך, אוספים את כל המכלים המזהמים, ולכן צריך להחיל אותו על כל סוגי המכלים. תודה, אדוני היושב-ראש.</w:t>
      </w:r>
    </w:p>
    <w:p w14:paraId="4CC926D3" w14:textId="77777777" w:rsidR="00000000" w:rsidRDefault="00E52DD3">
      <w:pPr>
        <w:pStyle w:val="a"/>
        <w:ind w:firstLine="0"/>
        <w:rPr>
          <w:rFonts w:hint="cs"/>
          <w:rtl/>
        </w:rPr>
      </w:pPr>
    </w:p>
    <w:p w14:paraId="5BE3413F" w14:textId="77777777" w:rsidR="00000000" w:rsidRDefault="00E52DD3">
      <w:pPr>
        <w:pStyle w:val="ad"/>
        <w:rPr>
          <w:rtl/>
        </w:rPr>
      </w:pPr>
      <w:r>
        <w:rPr>
          <w:rtl/>
        </w:rPr>
        <w:t>היו"ר</w:t>
      </w:r>
      <w:r>
        <w:rPr>
          <w:rFonts w:hint="cs"/>
          <w:rtl/>
        </w:rPr>
        <w:t xml:space="preserve"> מוחמד ברכה</w:t>
      </w:r>
      <w:r>
        <w:rPr>
          <w:rtl/>
        </w:rPr>
        <w:t>:</w:t>
      </w:r>
    </w:p>
    <w:p w14:paraId="384AEA80" w14:textId="77777777" w:rsidR="00000000" w:rsidRDefault="00E52DD3">
      <w:pPr>
        <w:pStyle w:val="a"/>
        <w:rPr>
          <w:rtl/>
        </w:rPr>
      </w:pPr>
    </w:p>
    <w:p w14:paraId="2D12F775" w14:textId="77777777" w:rsidR="00000000" w:rsidRDefault="00E52DD3">
      <w:pPr>
        <w:pStyle w:val="a"/>
        <w:rPr>
          <w:rFonts w:hint="cs"/>
          <w:rtl/>
        </w:rPr>
      </w:pPr>
      <w:r>
        <w:rPr>
          <w:rFonts w:hint="cs"/>
          <w:rtl/>
        </w:rPr>
        <w:t>תודה רבה לחבר הכנסת</w:t>
      </w:r>
      <w:r>
        <w:rPr>
          <w:rFonts w:hint="cs"/>
          <w:rtl/>
        </w:rPr>
        <w:t xml:space="preserve"> וילן. השרה לאיכות הסביבה, בבקשה.</w:t>
      </w:r>
    </w:p>
    <w:p w14:paraId="4BAC1DDE" w14:textId="77777777" w:rsidR="00000000" w:rsidRDefault="00E52DD3">
      <w:pPr>
        <w:pStyle w:val="a"/>
        <w:ind w:firstLine="0"/>
        <w:rPr>
          <w:rFonts w:hint="cs"/>
          <w:rtl/>
        </w:rPr>
      </w:pPr>
    </w:p>
    <w:p w14:paraId="2502A9BD" w14:textId="77777777" w:rsidR="00000000" w:rsidRDefault="00E52DD3">
      <w:pPr>
        <w:pStyle w:val="Speaker"/>
        <w:rPr>
          <w:rtl/>
        </w:rPr>
      </w:pPr>
      <w:bookmarkStart w:id="76" w:name="FS000000518T21_05_2003_13_13_50"/>
      <w:bookmarkEnd w:id="76"/>
      <w:r>
        <w:rPr>
          <w:rFonts w:hint="eastAsia"/>
          <w:rtl/>
        </w:rPr>
        <w:t>השרה</w:t>
      </w:r>
      <w:r>
        <w:rPr>
          <w:rtl/>
        </w:rPr>
        <w:t xml:space="preserve"> לאיכות הסביבה יהודית נאות:</w:t>
      </w:r>
    </w:p>
    <w:p w14:paraId="72367433" w14:textId="77777777" w:rsidR="00000000" w:rsidRDefault="00E52DD3">
      <w:pPr>
        <w:pStyle w:val="a"/>
        <w:rPr>
          <w:rFonts w:hint="cs"/>
          <w:rtl/>
        </w:rPr>
      </w:pPr>
    </w:p>
    <w:p w14:paraId="2E14BFBD" w14:textId="77777777" w:rsidR="00000000" w:rsidRDefault="00E52DD3">
      <w:pPr>
        <w:pStyle w:val="a"/>
        <w:rPr>
          <w:rFonts w:hint="cs"/>
          <w:rtl/>
        </w:rPr>
      </w:pPr>
      <w:r>
        <w:rPr>
          <w:rFonts w:hint="cs"/>
          <w:rtl/>
        </w:rPr>
        <w:t>אדוני היושב-ראש, עמיתי חברי הכנסת, אלה שמצליחים לשמוע אותי באקוסטיקה הזאת, התיקון שהציע חבר הכנסת אבו וילן זוכה לתמיכת ועדת השרים לחקיקה, והנימוק המרכזי לכך הוא אותו נימוק שכתב חבר הכנסת ו</w:t>
      </w:r>
      <w:r>
        <w:rPr>
          <w:rFonts w:hint="cs"/>
          <w:rtl/>
        </w:rPr>
        <w:t>ילן בדברי ההסבר שלו.</w:t>
      </w:r>
    </w:p>
    <w:p w14:paraId="6D0C8F32" w14:textId="77777777" w:rsidR="00000000" w:rsidRDefault="00E52DD3">
      <w:pPr>
        <w:pStyle w:val="a"/>
        <w:ind w:firstLine="0"/>
        <w:rPr>
          <w:rFonts w:hint="cs"/>
          <w:rtl/>
        </w:rPr>
      </w:pPr>
    </w:p>
    <w:p w14:paraId="15DE73B1" w14:textId="77777777" w:rsidR="00000000" w:rsidRDefault="00E52DD3">
      <w:pPr>
        <w:pStyle w:val="ad"/>
        <w:rPr>
          <w:rtl/>
        </w:rPr>
      </w:pPr>
      <w:r>
        <w:rPr>
          <w:rtl/>
        </w:rPr>
        <w:t>היו"ר</w:t>
      </w:r>
      <w:r>
        <w:rPr>
          <w:rFonts w:hint="cs"/>
          <w:rtl/>
        </w:rPr>
        <w:t xml:space="preserve"> מוחמד ברכה</w:t>
      </w:r>
      <w:r>
        <w:rPr>
          <w:rtl/>
        </w:rPr>
        <w:t>:</w:t>
      </w:r>
    </w:p>
    <w:p w14:paraId="120910F7" w14:textId="77777777" w:rsidR="00000000" w:rsidRDefault="00E52DD3">
      <w:pPr>
        <w:pStyle w:val="a"/>
        <w:rPr>
          <w:rtl/>
        </w:rPr>
      </w:pPr>
    </w:p>
    <w:p w14:paraId="00DC8809" w14:textId="77777777" w:rsidR="00000000" w:rsidRDefault="00E52DD3">
      <w:pPr>
        <w:pStyle w:val="a"/>
        <w:rPr>
          <w:rFonts w:hint="cs"/>
          <w:rtl/>
        </w:rPr>
      </w:pPr>
      <w:r>
        <w:rPr>
          <w:rFonts w:hint="cs"/>
          <w:rtl/>
        </w:rPr>
        <w:t>יש בעיה במערכת.</w:t>
      </w:r>
    </w:p>
    <w:p w14:paraId="275B6C81" w14:textId="77777777" w:rsidR="00000000" w:rsidRDefault="00E52DD3">
      <w:pPr>
        <w:pStyle w:val="a"/>
        <w:ind w:firstLine="0"/>
        <w:rPr>
          <w:rFonts w:hint="cs"/>
          <w:rtl/>
        </w:rPr>
      </w:pPr>
    </w:p>
    <w:p w14:paraId="795E6348" w14:textId="77777777" w:rsidR="00000000" w:rsidRDefault="00E52DD3">
      <w:pPr>
        <w:pStyle w:val="ac"/>
        <w:rPr>
          <w:rtl/>
        </w:rPr>
      </w:pPr>
      <w:r>
        <w:rPr>
          <w:rFonts w:hint="eastAsia"/>
          <w:rtl/>
        </w:rPr>
        <w:t>קריאה</w:t>
      </w:r>
      <w:r>
        <w:rPr>
          <w:rtl/>
        </w:rPr>
        <w:t>:</w:t>
      </w:r>
    </w:p>
    <w:p w14:paraId="3513C55E" w14:textId="77777777" w:rsidR="00000000" w:rsidRDefault="00E52DD3">
      <w:pPr>
        <w:pStyle w:val="a"/>
        <w:ind w:left="719" w:firstLine="0"/>
        <w:rPr>
          <w:rFonts w:hint="cs"/>
          <w:rtl/>
        </w:rPr>
      </w:pPr>
    </w:p>
    <w:p w14:paraId="52878149" w14:textId="77777777" w:rsidR="00000000" w:rsidRDefault="00E52DD3">
      <w:pPr>
        <w:pStyle w:val="a"/>
        <w:ind w:left="719" w:firstLine="0"/>
        <w:rPr>
          <w:rFonts w:hint="cs"/>
          <w:rtl/>
        </w:rPr>
      </w:pPr>
      <w:r>
        <w:rPr>
          <w:rFonts w:hint="cs"/>
          <w:rtl/>
        </w:rPr>
        <w:t>- - -</w:t>
      </w:r>
    </w:p>
    <w:p w14:paraId="3377BB11" w14:textId="77777777" w:rsidR="00000000" w:rsidRDefault="00E52DD3">
      <w:pPr>
        <w:pStyle w:val="a"/>
        <w:ind w:firstLine="0"/>
        <w:rPr>
          <w:rFonts w:hint="cs"/>
          <w:rtl/>
        </w:rPr>
      </w:pPr>
    </w:p>
    <w:p w14:paraId="13504416" w14:textId="77777777" w:rsidR="00000000" w:rsidRDefault="00E52DD3">
      <w:pPr>
        <w:pStyle w:val="SpeakerCon"/>
        <w:rPr>
          <w:rtl/>
        </w:rPr>
      </w:pPr>
      <w:bookmarkStart w:id="77" w:name="FS000000518T21_05_2003_13_14_56C"/>
      <w:bookmarkEnd w:id="77"/>
      <w:r>
        <w:rPr>
          <w:rtl/>
        </w:rPr>
        <w:t>השרה לאיכות הסביבה יהודית נאות:</w:t>
      </w:r>
    </w:p>
    <w:p w14:paraId="0950A95B" w14:textId="77777777" w:rsidR="00000000" w:rsidRDefault="00E52DD3">
      <w:pPr>
        <w:pStyle w:val="a"/>
        <w:rPr>
          <w:rtl/>
        </w:rPr>
      </w:pPr>
    </w:p>
    <w:p w14:paraId="767DC5B9" w14:textId="77777777" w:rsidR="00000000" w:rsidRDefault="00E52DD3">
      <w:pPr>
        <w:pStyle w:val="a"/>
        <w:rPr>
          <w:rFonts w:hint="cs"/>
          <w:rtl/>
        </w:rPr>
      </w:pPr>
      <w:r>
        <w:rPr>
          <w:rFonts w:hint="cs"/>
          <w:rtl/>
        </w:rPr>
        <w:t xml:space="preserve">אתה יודע מה? זה המקרה שבו הבמה בכל זאת לא ראויה, זה הקול שלי. </w:t>
      </w:r>
      <w:bookmarkStart w:id="78" w:name="FS000000518T21_05_2003_14_12_19"/>
      <w:bookmarkStart w:id="79" w:name="FS000000518T21_05_2003_14_12_22C"/>
      <w:bookmarkEnd w:id="78"/>
      <w:bookmarkEnd w:id="79"/>
      <w:r>
        <w:rPr>
          <w:rFonts w:hint="cs"/>
          <w:rtl/>
        </w:rPr>
        <w:t>אבל יש גם צלצולים. אדבר בקיצור,  ותשים לב שהממשלה תומכת בהצעת חוק שהונחה על-ידי חבר האופ</w:t>
      </w:r>
      <w:r>
        <w:rPr>
          <w:rFonts w:hint="cs"/>
          <w:rtl/>
        </w:rPr>
        <w:t>וזיציה. אז יש לך סיכוי.</w:t>
      </w:r>
    </w:p>
    <w:p w14:paraId="521736DA" w14:textId="77777777" w:rsidR="00000000" w:rsidRDefault="00E52DD3">
      <w:pPr>
        <w:pStyle w:val="a"/>
        <w:rPr>
          <w:rFonts w:hint="cs"/>
          <w:rtl/>
        </w:rPr>
      </w:pPr>
    </w:p>
    <w:p w14:paraId="5FA031B8" w14:textId="77777777" w:rsidR="00000000" w:rsidRDefault="00E52DD3">
      <w:pPr>
        <w:pStyle w:val="a"/>
        <w:rPr>
          <w:rFonts w:hint="cs"/>
          <w:rtl/>
        </w:rPr>
      </w:pPr>
      <w:r>
        <w:rPr>
          <w:rFonts w:hint="cs"/>
          <w:rtl/>
        </w:rPr>
        <w:t>התיקון נועד בעצם לעזור במיחזור של עוד כ=400 מיליון מכלי משקה. ההצעה מבוססת על ההצלחה האדירה, מעבר למטרות המקוריות של חוק הפיקדון. היעדים היו באחוזים יותר נמוכים ממה שהושגו, ומשמעות ההצלחה היא שאנחנו חוסכים במיחזור של הבקבוקים את הש</w:t>
      </w:r>
      <w:r>
        <w:rPr>
          <w:rFonts w:hint="cs"/>
          <w:rtl/>
        </w:rPr>
        <w:t>טח שאחרת היינו נאלצים להטמין בו את הפסולת. המשמעות היא עוד חלקי ארץ שלא הופכים למטמנה, מעבר לאלמנט של חיסכון כלכלי בחומרי גלם.</w:t>
      </w:r>
    </w:p>
    <w:p w14:paraId="1FA04899" w14:textId="77777777" w:rsidR="00000000" w:rsidRDefault="00E52DD3">
      <w:pPr>
        <w:pStyle w:val="a"/>
        <w:rPr>
          <w:rFonts w:hint="cs"/>
          <w:rtl/>
        </w:rPr>
      </w:pPr>
    </w:p>
    <w:p w14:paraId="630DC682" w14:textId="77777777" w:rsidR="00000000" w:rsidRDefault="00E52DD3">
      <w:pPr>
        <w:pStyle w:val="a"/>
        <w:rPr>
          <w:rFonts w:hint="cs"/>
          <w:rtl/>
        </w:rPr>
      </w:pPr>
      <w:r>
        <w:rPr>
          <w:rFonts w:hint="cs"/>
          <w:rtl/>
        </w:rPr>
        <w:t>לכן הממשלה תומכת בהצעת החוק ואני מבקשת שמליאת הכנסת תתאחד כולה, תאשר אותה בקריאה טרומית ותעביר אותה לוועדת הכלכלה להכנה לקריאה ר</w:t>
      </w:r>
      <w:r>
        <w:rPr>
          <w:rFonts w:hint="cs"/>
          <w:rtl/>
        </w:rPr>
        <w:t>אשונה.</w:t>
      </w:r>
    </w:p>
    <w:p w14:paraId="22855A85" w14:textId="77777777" w:rsidR="00000000" w:rsidRDefault="00E52DD3">
      <w:pPr>
        <w:pStyle w:val="a"/>
        <w:ind w:firstLine="0"/>
        <w:rPr>
          <w:rFonts w:hint="cs"/>
          <w:rtl/>
        </w:rPr>
      </w:pPr>
    </w:p>
    <w:p w14:paraId="70EE6C5E" w14:textId="77777777" w:rsidR="00000000" w:rsidRDefault="00E52DD3">
      <w:pPr>
        <w:pStyle w:val="ad"/>
        <w:rPr>
          <w:rtl/>
        </w:rPr>
      </w:pPr>
      <w:r>
        <w:rPr>
          <w:rtl/>
        </w:rPr>
        <w:t>היו"ר</w:t>
      </w:r>
      <w:r>
        <w:rPr>
          <w:rFonts w:hint="cs"/>
          <w:rtl/>
        </w:rPr>
        <w:t xml:space="preserve"> מוחמד ברכה</w:t>
      </w:r>
      <w:r>
        <w:rPr>
          <w:rtl/>
        </w:rPr>
        <w:t>:</w:t>
      </w:r>
    </w:p>
    <w:p w14:paraId="05C03A01" w14:textId="77777777" w:rsidR="00000000" w:rsidRDefault="00E52DD3">
      <w:pPr>
        <w:pStyle w:val="a"/>
        <w:rPr>
          <w:rtl/>
        </w:rPr>
      </w:pPr>
    </w:p>
    <w:p w14:paraId="3A7DE28C" w14:textId="77777777" w:rsidR="00000000" w:rsidRDefault="00E52DD3">
      <w:pPr>
        <w:pStyle w:val="a"/>
        <w:rPr>
          <w:rFonts w:hint="cs"/>
          <w:rtl/>
        </w:rPr>
      </w:pPr>
      <w:r>
        <w:rPr>
          <w:rFonts w:hint="cs"/>
          <w:rtl/>
        </w:rPr>
        <w:t>תודה רבה לשרה נאות. היות שזו הצעה שמקובלת על הממשלה, חבר הכנסת נסים דהן מבקש להתנגד להצעת החוק במסגרת של שלוש דקות. חבר הכנסת דהן, אני רוצה להבהיר שההתנגדות היא אמיתית ולא כדי לקבל רשות דיבור.</w:t>
      </w:r>
    </w:p>
    <w:p w14:paraId="0A68F8D1" w14:textId="77777777" w:rsidR="00000000" w:rsidRDefault="00E52DD3">
      <w:pPr>
        <w:pStyle w:val="a"/>
        <w:ind w:firstLine="0"/>
        <w:rPr>
          <w:rFonts w:hint="cs"/>
          <w:rtl/>
        </w:rPr>
      </w:pPr>
    </w:p>
    <w:p w14:paraId="781E293D" w14:textId="77777777" w:rsidR="00000000" w:rsidRDefault="00E52DD3">
      <w:pPr>
        <w:pStyle w:val="Speaker"/>
        <w:rPr>
          <w:rtl/>
        </w:rPr>
      </w:pPr>
      <w:bookmarkStart w:id="80" w:name="FS000000490T21_05_2003_13_18_05"/>
      <w:bookmarkStart w:id="81" w:name="FS000000487T21_05_2003_13_23_50C"/>
      <w:bookmarkEnd w:id="80"/>
      <w:bookmarkEnd w:id="81"/>
      <w:r>
        <w:rPr>
          <w:rtl/>
        </w:rPr>
        <w:t>נסים דהן (ש"ס):</w:t>
      </w:r>
    </w:p>
    <w:p w14:paraId="3820F5A8" w14:textId="77777777" w:rsidR="00000000" w:rsidRDefault="00E52DD3">
      <w:pPr>
        <w:pStyle w:val="a"/>
        <w:rPr>
          <w:rtl/>
        </w:rPr>
      </w:pPr>
    </w:p>
    <w:p w14:paraId="637D0878" w14:textId="77777777" w:rsidR="00000000" w:rsidRDefault="00E52DD3">
      <w:pPr>
        <w:pStyle w:val="a"/>
        <w:rPr>
          <w:rFonts w:hint="cs"/>
          <w:rtl/>
        </w:rPr>
      </w:pPr>
      <w:r>
        <w:rPr>
          <w:rFonts w:hint="cs"/>
          <w:rtl/>
        </w:rPr>
        <w:t xml:space="preserve">בוודאי, בוודאי. </w:t>
      </w:r>
    </w:p>
    <w:p w14:paraId="4EBAC6A6" w14:textId="77777777" w:rsidR="00000000" w:rsidRDefault="00E52DD3">
      <w:pPr>
        <w:pStyle w:val="a"/>
        <w:rPr>
          <w:rFonts w:hint="cs"/>
          <w:rtl/>
        </w:rPr>
      </w:pPr>
    </w:p>
    <w:p w14:paraId="6E63AD16" w14:textId="77777777" w:rsidR="00000000" w:rsidRDefault="00E52DD3">
      <w:pPr>
        <w:pStyle w:val="a"/>
        <w:rPr>
          <w:rFonts w:hint="cs"/>
          <w:rtl/>
        </w:rPr>
      </w:pPr>
      <w:r>
        <w:rPr>
          <w:rFonts w:hint="cs"/>
          <w:rtl/>
        </w:rPr>
        <w:t xml:space="preserve">אדוני היושב-ראש, חברי חברי הכנסת, כאחד הבודדים שעמד על ערש חקיקת חוק הפיקדון על מכלי משקה ופיקדון בכלל, תרשו לי להבהיר דברים שכנראה נשכחו גם מלב המציע. </w:t>
      </w:r>
    </w:p>
    <w:p w14:paraId="00F41C95" w14:textId="77777777" w:rsidR="00000000" w:rsidRDefault="00E52DD3">
      <w:pPr>
        <w:pStyle w:val="a"/>
        <w:rPr>
          <w:rFonts w:hint="cs"/>
          <w:rtl/>
        </w:rPr>
      </w:pPr>
    </w:p>
    <w:p w14:paraId="2FF92FB6" w14:textId="77777777" w:rsidR="00000000" w:rsidRDefault="00E52DD3">
      <w:pPr>
        <w:pStyle w:val="a"/>
        <w:rPr>
          <w:rFonts w:hint="cs"/>
          <w:rtl/>
        </w:rPr>
      </w:pPr>
      <w:r>
        <w:rPr>
          <w:rFonts w:hint="cs"/>
          <w:rtl/>
        </w:rPr>
        <w:t xml:space="preserve">בהצעה המקורית, שבה החליטה הממשלה להטיל פיקדון על מכלי משקה, לא היתה הבעיה של מיחזור בכלל. יושב כאן שר </w:t>
      </w:r>
      <w:r>
        <w:rPr>
          <w:rFonts w:hint="cs"/>
          <w:rtl/>
        </w:rPr>
        <w:t>הפנים של היום, יושב-ראש ועדת הכלכלה דאז, והוא זוכר שהרעיון היה של ניקיון הרחובות במדינת ישראל. טענו שאם לא נטיל חובת פיקדון הציבור יזרוק את המכלים ברחוב. ואז יש פה עניין של לכלוך, עניין של איכות חיים, עניין של איכות סביבה.</w:t>
      </w:r>
    </w:p>
    <w:p w14:paraId="05A819B6" w14:textId="77777777" w:rsidR="00000000" w:rsidRDefault="00E52DD3">
      <w:pPr>
        <w:pStyle w:val="a"/>
        <w:rPr>
          <w:rFonts w:hint="cs"/>
          <w:rtl/>
        </w:rPr>
      </w:pPr>
    </w:p>
    <w:p w14:paraId="1CEF09C3" w14:textId="77777777" w:rsidR="00000000" w:rsidRDefault="00E52DD3">
      <w:pPr>
        <w:pStyle w:val="a"/>
        <w:rPr>
          <w:rFonts w:hint="cs"/>
          <w:rtl/>
        </w:rPr>
      </w:pPr>
      <w:r>
        <w:rPr>
          <w:rFonts w:hint="cs"/>
          <w:rtl/>
        </w:rPr>
        <w:t>לכן, הרציונל היה להטיל חובת פיקד</w:t>
      </w:r>
      <w:r>
        <w:rPr>
          <w:rFonts w:hint="cs"/>
          <w:rtl/>
        </w:rPr>
        <w:t>ון על בקבוקים או על פחיות שממילא נזרקים ברחוב, אלה שקונים ליד כל קיוסק. בקבוקים משפחתיים לא נזרקים ברחוב. במקרה הטוב ביותר הם נזרקים לפחי אשפה. מי קונה בקבוקים משפחתיים? משפחות ברוכות ילדים הן שקונות אותם בקבוקים גדולים שתכולתם ליטר וחצי ומעלה. מה אנחנו רו</w:t>
      </w:r>
      <w:r>
        <w:rPr>
          <w:rFonts w:hint="cs"/>
          <w:rtl/>
        </w:rPr>
        <w:t xml:space="preserve">צים לעשות היום? להטיל עליהם עוד הוצאה, אומנם לא גדולה, 25 אגורות למכל. 80% לא מקבלים החזר, ואתה יודע את זה, שר הפנים. 80% מהקונים לא מקבלים החזר. </w:t>
      </w:r>
    </w:p>
    <w:p w14:paraId="1956473C" w14:textId="77777777" w:rsidR="00000000" w:rsidRDefault="00E52DD3">
      <w:pPr>
        <w:pStyle w:val="a"/>
        <w:ind w:firstLine="0"/>
        <w:rPr>
          <w:rFonts w:hint="cs"/>
          <w:rtl/>
        </w:rPr>
      </w:pPr>
    </w:p>
    <w:p w14:paraId="1DF78C46" w14:textId="77777777" w:rsidR="00000000" w:rsidRDefault="00E52DD3">
      <w:pPr>
        <w:pStyle w:val="ac"/>
        <w:rPr>
          <w:rtl/>
        </w:rPr>
      </w:pPr>
      <w:r>
        <w:rPr>
          <w:rFonts w:hint="eastAsia"/>
          <w:rtl/>
        </w:rPr>
        <w:t>שר</w:t>
      </w:r>
      <w:r>
        <w:rPr>
          <w:rtl/>
        </w:rPr>
        <w:t xml:space="preserve"> הפנים אברהם פורז:</w:t>
      </w:r>
    </w:p>
    <w:p w14:paraId="3CCD0F7E" w14:textId="77777777" w:rsidR="00000000" w:rsidRDefault="00E52DD3">
      <w:pPr>
        <w:pStyle w:val="a"/>
        <w:rPr>
          <w:rFonts w:hint="cs"/>
          <w:rtl/>
        </w:rPr>
      </w:pPr>
    </w:p>
    <w:p w14:paraId="21D81D7E" w14:textId="77777777" w:rsidR="00000000" w:rsidRDefault="00E52DD3">
      <w:pPr>
        <w:pStyle w:val="a"/>
        <w:rPr>
          <w:rFonts w:hint="cs"/>
          <w:rtl/>
        </w:rPr>
      </w:pPr>
      <w:r>
        <w:rPr>
          <w:rFonts w:hint="cs"/>
          <w:rtl/>
        </w:rPr>
        <w:t xml:space="preserve">לא נכון. </w:t>
      </w:r>
    </w:p>
    <w:p w14:paraId="7AF03C4B" w14:textId="77777777" w:rsidR="00000000" w:rsidRDefault="00E52DD3">
      <w:pPr>
        <w:pStyle w:val="a"/>
        <w:ind w:firstLine="0"/>
        <w:rPr>
          <w:rFonts w:hint="cs"/>
          <w:rtl/>
        </w:rPr>
      </w:pPr>
    </w:p>
    <w:p w14:paraId="6D45FB0F" w14:textId="77777777" w:rsidR="00000000" w:rsidRDefault="00E52DD3">
      <w:pPr>
        <w:pStyle w:val="ac"/>
        <w:rPr>
          <w:rtl/>
        </w:rPr>
      </w:pPr>
      <w:r>
        <w:rPr>
          <w:rFonts w:hint="eastAsia"/>
          <w:rtl/>
        </w:rPr>
        <w:t>אילן</w:t>
      </w:r>
      <w:r>
        <w:rPr>
          <w:rtl/>
        </w:rPr>
        <w:t xml:space="preserve"> שלגי (שינוי):</w:t>
      </w:r>
    </w:p>
    <w:p w14:paraId="30BD6B5B" w14:textId="77777777" w:rsidR="00000000" w:rsidRDefault="00E52DD3">
      <w:pPr>
        <w:pStyle w:val="a"/>
        <w:rPr>
          <w:rFonts w:hint="cs"/>
          <w:rtl/>
        </w:rPr>
      </w:pPr>
    </w:p>
    <w:p w14:paraId="6DCC541A" w14:textId="77777777" w:rsidR="00000000" w:rsidRDefault="00E52DD3">
      <w:pPr>
        <w:pStyle w:val="a"/>
        <w:rPr>
          <w:rFonts w:hint="cs"/>
          <w:rtl/>
        </w:rPr>
      </w:pPr>
      <w:r>
        <w:rPr>
          <w:rFonts w:hint="cs"/>
          <w:rtl/>
        </w:rPr>
        <w:t>העניים שותים מים.</w:t>
      </w:r>
    </w:p>
    <w:p w14:paraId="52C365AD" w14:textId="77777777" w:rsidR="00000000" w:rsidRDefault="00E52DD3">
      <w:pPr>
        <w:pStyle w:val="a"/>
        <w:ind w:firstLine="0"/>
        <w:rPr>
          <w:rFonts w:hint="cs"/>
          <w:rtl/>
        </w:rPr>
      </w:pPr>
    </w:p>
    <w:p w14:paraId="2D207DFB" w14:textId="77777777" w:rsidR="00000000" w:rsidRDefault="00E52DD3">
      <w:pPr>
        <w:pStyle w:val="SpeakerCon"/>
        <w:rPr>
          <w:rtl/>
        </w:rPr>
      </w:pPr>
      <w:bookmarkStart w:id="82" w:name="FS000000490T21_05_2003_13_21_22C"/>
      <w:bookmarkStart w:id="83" w:name="FS000000487T21_05_2003_13_21_37"/>
      <w:bookmarkEnd w:id="82"/>
      <w:bookmarkEnd w:id="83"/>
      <w:r>
        <w:rPr>
          <w:rFonts w:hint="eastAsia"/>
          <w:rtl/>
        </w:rPr>
        <w:t>נסים</w:t>
      </w:r>
      <w:r>
        <w:rPr>
          <w:rtl/>
        </w:rPr>
        <w:t xml:space="preserve"> דהן (ש"ס):</w:t>
      </w:r>
    </w:p>
    <w:p w14:paraId="528DE1BF" w14:textId="77777777" w:rsidR="00000000" w:rsidRDefault="00E52DD3">
      <w:pPr>
        <w:pStyle w:val="a"/>
        <w:rPr>
          <w:rFonts w:hint="cs"/>
          <w:rtl/>
        </w:rPr>
      </w:pPr>
    </w:p>
    <w:p w14:paraId="281A34E1" w14:textId="77777777" w:rsidR="00000000" w:rsidRDefault="00E52DD3">
      <w:pPr>
        <w:pStyle w:val="a"/>
        <w:rPr>
          <w:rFonts w:hint="cs"/>
          <w:rtl/>
        </w:rPr>
      </w:pPr>
      <w:r>
        <w:rPr>
          <w:rFonts w:hint="cs"/>
          <w:rtl/>
        </w:rPr>
        <w:t>זה מה שאתה רוצה להמ</w:t>
      </w:r>
      <w:r>
        <w:rPr>
          <w:rFonts w:hint="cs"/>
          <w:rtl/>
        </w:rPr>
        <w:t>ליץ להם. אתה רוצה להמליץ להם כך: אתם עניים, גם לא תהיה לכם בריאות, גם לא תאכלו לאכול בשר, גם לא תאכלו לאכול לחם, חלב אני לא מרשה לכם לשתות. עכשיו, אם מישהו חשקה נפשו ב"קוקה קולה", אתה אומר לו: אל תקנה. וזאת כי אתה משינוי, ושינוי ממליצה לעניים לא לשתות "קוק</w:t>
      </w:r>
      <w:r>
        <w:rPr>
          <w:rFonts w:hint="cs"/>
          <w:rtl/>
        </w:rPr>
        <w:t xml:space="preserve">ה קולה", שישתו רק מים. </w:t>
      </w:r>
    </w:p>
    <w:p w14:paraId="106B6313" w14:textId="77777777" w:rsidR="00000000" w:rsidRDefault="00E52DD3">
      <w:pPr>
        <w:pStyle w:val="a"/>
        <w:ind w:firstLine="0"/>
        <w:rPr>
          <w:rFonts w:hint="cs"/>
          <w:rtl/>
        </w:rPr>
      </w:pPr>
    </w:p>
    <w:p w14:paraId="02C48063" w14:textId="77777777" w:rsidR="00000000" w:rsidRDefault="00E52DD3">
      <w:pPr>
        <w:pStyle w:val="ac"/>
        <w:rPr>
          <w:rtl/>
        </w:rPr>
      </w:pPr>
      <w:r>
        <w:rPr>
          <w:rFonts w:hint="eastAsia"/>
          <w:rtl/>
        </w:rPr>
        <w:t>השרה</w:t>
      </w:r>
      <w:r>
        <w:rPr>
          <w:rtl/>
        </w:rPr>
        <w:t xml:space="preserve"> לאיכות הסביבה יהודית נאות:</w:t>
      </w:r>
    </w:p>
    <w:p w14:paraId="477DF715" w14:textId="77777777" w:rsidR="00000000" w:rsidRDefault="00E52DD3">
      <w:pPr>
        <w:pStyle w:val="a"/>
        <w:rPr>
          <w:rFonts w:hint="cs"/>
          <w:rtl/>
        </w:rPr>
      </w:pPr>
    </w:p>
    <w:p w14:paraId="467CC569" w14:textId="77777777" w:rsidR="00000000" w:rsidRDefault="00E52DD3">
      <w:pPr>
        <w:pStyle w:val="a"/>
        <w:rPr>
          <w:rFonts w:hint="cs"/>
          <w:rtl/>
        </w:rPr>
      </w:pPr>
      <w:r>
        <w:rPr>
          <w:rFonts w:hint="cs"/>
          <w:rtl/>
        </w:rPr>
        <w:t>מה?</w:t>
      </w:r>
    </w:p>
    <w:p w14:paraId="3BAE2363" w14:textId="77777777" w:rsidR="00000000" w:rsidRDefault="00E52DD3">
      <w:pPr>
        <w:pStyle w:val="a"/>
        <w:ind w:firstLine="0"/>
        <w:rPr>
          <w:rFonts w:hint="cs"/>
          <w:rtl/>
        </w:rPr>
      </w:pPr>
    </w:p>
    <w:p w14:paraId="2290696E" w14:textId="77777777" w:rsidR="00000000" w:rsidRDefault="00E52DD3">
      <w:pPr>
        <w:pStyle w:val="SpeakerCon"/>
        <w:rPr>
          <w:rtl/>
        </w:rPr>
      </w:pPr>
      <w:bookmarkStart w:id="84" w:name="FS000000487T21_05_2003_13_22_50C"/>
      <w:bookmarkEnd w:id="84"/>
      <w:r>
        <w:rPr>
          <w:rtl/>
        </w:rPr>
        <w:t>נסים דהן (ש"ס):</w:t>
      </w:r>
    </w:p>
    <w:p w14:paraId="192959FC" w14:textId="77777777" w:rsidR="00000000" w:rsidRDefault="00E52DD3">
      <w:pPr>
        <w:pStyle w:val="a"/>
        <w:rPr>
          <w:rtl/>
        </w:rPr>
      </w:pPr>
    </w:p>
    <w:p w14:paraId="626DD4CA" w14:textId="77777777" w:rsidR="00000000" w:rsidRDefault="00E52DD3">
      <w:pPr>
        <w:pStyle w:val="a"/>
        <w:rPr>
          <w:rFonts w:hint="cs"/>
          <w:rtl/>
        </w:rPr>
      </w:pPr>
      <w:r>
        <w:rPr>
          <w:rFonts w:hint="cs"/>
          <w:rtl/>
        </w:rPr>
        <w:t>כך ממליץ החבר שלך. את לא שמעת אותו?</w:t>
      </w:r>
    </w:p>
    <w:p w14:paraId="2A8924B9" w14:textId="77777777" w:rsidR="00000000" w:rsidRDefault="00E52DD3">
      <w:pPr>
        <w:pStyle w:val="a"/>
        <w:ind w:firstLine="0"/>
        <w:rPr>
          <w:rFonts w:hint="cs"/>
          <w:rtl/>
        </w:rPr>
      </w:pPr>
    </w:p>
    <w:p w14:paraId="6A5290CA" w14:textId="77777777" w:rsidR="00000000" w:rsidRDefault="00E52DD3">
      <w:pPr>
        <w:pStyle w:val="ac"/>
        <w:rPr>
          <w:rtl/>
        </w:rPr>
      </w:pPr>
      <w:r>
        <w:rPr>
          <w:rFonts w:hint="eastAsia"/>
          <w:rtl/>
        </w:rPr>
        <w:t>השרה</w:t>
      </w:r>
      <w:r>
        <w:rPr>
          <w:rtl/>
        </w:rPr>
        <w:t xml:space="preserve"> לאיכות הסביבה יהודית נאות:</w:t>
      </w:r>
    </w:p>
    <w:p w14:paraId="7C898F70" w14:textId="77777777" w:rsidR="00000000" w:rsidRDefault="00E52DD3">
      <w:pPr>
        <w:pStyle w:val="a"/>
        <w:rPr>
          <w:rFonts w:hint="cs"/>
          <w:rtl/>
        </w:rPr>
      </w:pPr>
    </w:p>
    <w:p w14:paraId="4450B7C5" w14:textId="77777777" w:rsidR="00000000" w:rsidRDefault="00E52DD3">
      <w:pPr>
        <w:pStyle w:val="a"/>
        <w:rPr>
          <w:rFonts w:hint="cs"/>
          <w:rtl/>
        </w:rPr>
      </w:pPr>
      <w:r>
        <w:rPr>
          <w:rFonts w:hint="cs"/>
          <w:rtl/>
        </w:rPr>
        <w:t>לא.</w:t>
      </w:r>
    </w:p>
    <w:p w14:paraId="67A6D29C" w14:textId="77777777" w:rsidR="00000000" w:rsidRDefault="00E52DD3">
      <w:pPr>
        <w:pStyle w:val="a"/>
        <w:ind w:firstLine="0"/>
        <w:rPr>
          <w:rFonts w:hint="cs"/>
          <w:rtl/>
        </w:rPr>
      </w:pPr>
    </w:p>
    <w:p w14:paraId="05EAA6E8" w14:textId="77777777" w:rsidR="00000000" w:rsidRDefault="00E52DD3">
      <w:pPr>
        <w:pStyle w:val="SpeakerCon"/>
        <w:rPr>
          <w:rtl/>
        </w:rPr>
      </w:pPr>
      <w:bookmarkStart w:id="85" w:name="FS000000487T21_05_2003_13_23_17C"/>
      <w:bookmarkEnd w:id="85"/>
      <w:r>
        <w:rPr>
          <w:rtl/>
        </w:rPr>
        <w:t>נסים דהן (ש"ס):</w:t>
      </w:r>
    </w:p>
    <w:p w14:paraId="1611CBE7" w14:textId="77777777" w:rsidR="00000000" w:rsidRDefault="00E52DD3">
      <w:pPr>
        <w:pStyle w:val="a"/>
        <w:rPr>
          <w:rtl/>
        </w:rPr>
      </w:pPr>
    </w:p>
    <w:p w14:paraId="43C82A8B" w14:textId="77777777" w:rsidR="00000000" w:rsidRDefault="00E52DD3">
      <w:pPr>
        <w:pStyle w:val="a"/>
        <w:rPr>
          <w:rFonts w:hint="cs"/>
          <w:rtl/>
        </w:rPr>
      </w:pPr>
      <w:r>
        <w:rPr>
          <w:rFonts w:hint="cs"/>
          <w:rtl/>
        </w:rPr>
        <w:t>אז תנזפי בו בבקשה, גברתי השרה.</w:t>
      </w:r>
    </w:p>
    <w:p w14:paraId="7114F73A" w14:textId="77777777" w:rsidR="00000000" w:rsidRDefault="00E52DD3">
      <w:pPr>
        <w:pStyle w:val="a"/>
        <w:ind w:firstLine="0"/>
        <w:rPr>
          <w:rtl/>
        </w:rPr>
      </w:pPr>
    </w:p>
    <w:p w14:paraId="4C5D5904" w14:textId="77777777" w:rsidR="00000000" w:rsidRDefault="00E52DD3">
      <w:pPr>
        <w:pStyle w:val="a"/>
        <w:ind w:firstLine="0"/>
        <w:rPr>
          <w:rFonts w:hint="cs"/>
          <w:rtl/>
        </w:rPr>
      </w:pPr>
    </w:p>
    <w:p w14:paraId="342CCC7D" w14:textId="77777777" w:rsidR="00000000" w:rsidRDefault="00E52DD3">
      <w:pPr>
        <w:pStyle w:val="ac"/>
        <w:rPr>
          <w:rtl/>
        </w:rPr>
      </w:pPr>
      <w:r>
        <w:rPr>
          <w:rFonts w:hint="eastAsia"/>
          <w:rtl/>
        </w:rPr>
        <w:t>קריאה</w:t>
      </w:r>
      <w:r>
        <w:rPr>
          <w:rtl/>
        </w:rPr>
        <w:t>:</w:t>
      </w:r>
    </w:p>
    <w:p w14:paraId="35ADAFAD" w14:textId="77777777" w:rsidR="00000000" w:rsidRDefault="00E52DD3">
      <w:pPr>
        <w:pStyle w:val="a"/>
        <w:rPr>
          <w:rFonts w:hint="cs"/>
          <w:rtl/>
        </w:rPr>
      </w:pPr>
    </w:p>
    <w:p w14:paraId="633958A3" w14:textId="77777777" w:rsidR="00000000" w:rsidRDefault="00E52DD3">
      <w:pPr>
        <w:pStyle w:val="a"/>
        <w:rPr>
          <w:rFonts w:hint="cs"/>
          <w:rtl/>
        </w:rPr>
      </w:pPr>
      <w:r>
        <w:rPr>
          <w:rFonts w:hint="cs"/>
          <w:rtl/>
        </w:rPr>
        <w:t>- - -</w:t>
      </w:r>
    </w:p>
    <w:p w14:paraId="2A0A486C" w14:textId="77777777" w:rsidR="00000000" w:rsidRDefault="00E52DD3">
      <w:pPr>
        <w:pStyle w:val="a"/>
        <w:rPr>
          <w:rFonts w:hint="cs"/>
          <w:rtl/>
        </w:rPr>
      </w:pPr>
    </w:p>
    <w:p w14:paraId="67891D97" w14:textId="77777777" w:rsidR="00000000" w:rsidRDefault="00E52DD3">
      <w:pPr>
        <w:pStyle w:val="a"/>
        <w:rPr>
          <w:rFonts w:hint="cs"/>
          <w:rtl/>
        </w:rPr>
      </w:pPr>
    </w:p>
    <w:p w14:paraId="12411934" w14:textId="77777777" w:rsidR="00000000" w:rsidRDefault="00E52DD3">
      <w:pPr>
        <w:pStyle w:val="SpeakerCon"/>
        <w:rPr>
          <w:rtl/>
        </w:rPr>
      </w:pPr>
      <w:bookmarkStart w:id="86" w:name="FS000000487T21_05_2003_12_43_40"/>
      <w:bookmarkEnd w:id="86"/>
      <w:r>
        <w:rPr>
          <w:rtl/>
        </w:rPr>
        <w:t>נסים דהן (ש"ס):</w:t>
      </w:r>
    </w:p>
    <w:p w14:paraId="66709038" w14:textId="77777777" w:rsidR="00000000" w:rsidRDefault="00E52DD3">
      <w:pPr>
        <w:pStyle w:val="a"/>
        <w:rPr>
          <w:rtl/>
        </w:rPr>
      </w:pPr>
    </w:p>
    <w:p w14:paraId="07599441" w14:textId="77777777" w:rsidR="00000000" w:rsidRDefault="00E52DD3">
      <w:pPr>
        <w:pStyle w:val="a"/>
        <w:rPr>
          <w:rFonts w:hint="cs"/>
          <w:rtl/>
        </w:rPr>
      </w:pPr>
      <w:r>
        <w:rPr>
          <w:rFonts w:hint="cs"/>
          <w:rtl/>
        </w:rPr>
        <w:t>שינוי מציעה לעניים</w:t>
      </w:r>
      <w:r>
        <w:rPr>
          <w:rFonts w:hint="cs"/>
          <w:rtl/>
        </w:rPr>
        <w:t xml:space="preserve"> לא לשתות "קוקה קולה", תגיד את זה בקול. </w:t>
      </w:r>
    </w:p>
    <w:p w14:paraId="12994846" w14:textId="77777777" w:rsidR="00000000" w:rsidRDefault="00E52DD3">
      <w:pPr>
        <w:pStyle w:val="a"/>
        <w:rPr>
          <w:rFonts w:hint="cs"/>
          <w:rtl/>
        </w:rPr>
      </w:pPr>
    </w:p>
    <w:p w14:paraId="1D7663EC" w14:textId="77777777" w:rsidR="00000000" w:rsidRDefault="00E52DD3">
      <w:pPr>
        <w:pStyle w:val="ac"/>
        <w:rPr>
          <w:rtl/>
        </w:rPr>
      </w:pPr>
      <w:r>
        <w:rPr>
          <w:rFonts w:hint="eastAsia"/>
          <w:rtl/>
        </w:rPr>
        <w:t>אילן</w:t>
      </w:r>
      <w:r>
        <w:rPr>
          <w:rtl/>
        </w:rPr>
        <w:t xml:space="preserve"> שלגי (שינוי):</w:t>
      </w:r>
    </w:p>
    <w:p w14:paraId="61E41AF1" w14:textId="77777777" w:rsidR="00000000" w:rsidRDefault="00E52DD3">
      <w:pPr>
        <w:pStyle w:val="a"/>
        <w:rPr>
          <w:rFonts w:hint="cs"/>
          <w:rtl/>
        </w:rPr>
      </w:pPr>
    </w:p>
    <w:p w14:paraId="06EA70F6" w14:textId="77777777" w:rsidR="00000000" w:rsidRDefault="00E52DD3">
      <w:pPr>
        <w:pStyle w:val="a"/>
        <w:rPr>
          <w:rFonts w:hint="cs"/>
          <w:rtl/>
        </w:rPr>
      </w:pPr>
      <w:r>
        <w:rPr>
          <w:rFonts w:hint="cs"/>
          <w:rtl/>
        </w:rPr>
        <w:t xml:space="preserve">שיחזירו את הבקבוקים. </w:t>
      </w:r>
    </w:p>
    <w:p w14:paraId="6AFC45F0" w14:textId="77777777" w:rsidR="00000000" w:rsidRDefault="00E52DD3">
      <w:pPr>
        <w:pStyle w:val="a"/>
        <w:rPr>
          <w:rFonts w:hint="cs"/>
          <w:rtl/>
        </w:rPr>
      </w:pPr>
    </w:p>
    <w:p w14:paraId="6B13E758" w14:textId="77777777" w:rsidR="00000000" w:rsidRDefault="00E52DD3">
      <w:pPr>
        <w:pStyle w:val="SpeakerCon"/>
        <w:rPr>
          <w:rtl/>
        </w:rPr>
      </w:pPr>
      <w:bookmarkStart w:id="87" w:name="FS000000487T21_05_2003_12_47_44C"/>
      <w:bookmarkEnd w:id="87"/>
      <w:r>
        <w:rPr>
          <w:rtl/>
        </w:rPr>
        <w:t>נסים דהן (ש"ס):</w:t>
      </w:r>
    </w:p>
    <w:p w14:paraId="759F0F2E" w14:textId="77777777" w:rsidR="00000000" w:rsidRDefault="00E52DD3">
      <w:pPr>
        <w:pStyle w:val="a"/>
        <w:rPr>
          <w:rtl/>
        </w:rPr>
      </w:pPr>
    </w:p>
    <w:p w14:paraId="72164D6C" w14:textId="77777777" w:rsidR="00000000" w:rsidRDefault="00E52DD3">
      <w:pPr>
        <w:pStyle w:val="a"/>
        <w:rPr>
          <w:rFonts w:hint="cs"/>
          <w:rtl/>
        </w:rPr>
      </w:pPr>
      <w:r>
        <w:rPr>
          <w:rFonts w:hint="cs"/>
          <w:rtl/>
        </w:rPr>
        <w:t xml:space="preserve">אתה יודע שהם לא מחזירים. </w:t>
      </w:r>
    </w:p>
    <w:p w14:paraId="5CA50FDC" w14:textId="77777777" w:rsidR="00000000" w:rsidRDefault="00E52DD3">
      <w:pPr>
        <w:pStyle w:val="a"/>
        <w:rPr>
          <w:rFonts w:hint="cs"/>
          <w:rtl/>
        </w:rPr>
      </w:pPr>
    </w:p>
    <w:p w14:paraId="435E4CDA" w14:textId="77777777" w:rsidR="00000000" w:rsidRDefault="00E52DD3">
      <w:pPr>
        <w:pStyle w:val="ad"/>
        <w:rPr>
          <w:rtl/>
        </w:rPr>
      </w:pPr>
      <w:r>
        <w:rPr>
          <w:rtl/>
        </w:rPr>
        <w:t>היו"ר מוחמד ברכה:</w:t>
      </w:r>
    </w:p>
    <w:p w14:paraId="13B7308C" w14:textId="77777777" w:rsidR="00000000" w:rsidRDefault="00E52DD3">
      <w:pPr>
        <w:pStyle w:val="a"/>
        <w:rPr>
          <w:rtl/>
        </w:rPr>
      </w:pPr>
    </w:p>
    <w:p w14:paraId="75CE2D2B" w14:textId="77777777" w:rsidR="00000000" w:rsidRDefault="00E52DD3">
      <w:pPr>
        <w:pStyle w:val="a"/>
        <w:rPr>
          <w:rFonts w:hint="cs"/>
          <w:rtl/>
        </w:rPr>
      </w:pPr>
      <w:r>
        <w:rPr>
          <w:rFonts w:hint="cs"/>
          <w:rtl/>
        </w:rPr>
        <w:t>אולי זה דווקא בריא לא לשתות "קוקה קולה". יש לך חצי דקה. חבר הכנסת רן כהן, מה קורה? חבר הכנסת וקנין, תאפשר לח</w:t>
      </w:r>
      <w:r>
        <w:rPr>
          <w:rFonts w:hint="cs"/>
          <w:rtl/>
        </w:rPr>
        <w:t xml:space="preserve">בר סיעתך להמשיך בדבריו. </w:t>
      </w:r>
    </w:p>
    <w:p w14:paraId="01A7C150" w14:textId="77777777" w:rsidR="00000000" w:rsidRDefault="00E52DD3">
      <w:pPr>
        <w:pStyle w:val="a"/>
        <w:rPr>
          <w:rFonts w:hint="cs"/>
          <w:rtl/>
        </w:rPr>
      </w:pPr>
    </w:p>
    <w:p w14:paraId="1BAFC2C0" w14:textId="77777777" w:rsidR="00000000" w:rsidRDefault="00E52DD3">
      <w:pPr>
        <w:pStyle w:val="SpeakerCon"/>
        <w:rPr>
          <w:rtl/>
        </w:rPr>
      </w:pPr>
      <w:bookmarkStart w:id="88" w:name="FS000000487T21_05_2003_12_50_27C"/>
      <w:bookmarkEnd w:id="88"/>
      <w:r>
        <w:rPr>
          <w:rtl/>
        </w:rPr>
        <w:t>נסים דהן (ש"ס):</w:t>
      </w:r>
    </w:p>
    <w:p w14:paraId="40CF0B6E" w14:textId="77777777" w:rsidR="00000000" w:rsidRDefault="00E52DD3">
      <w:pPr>
        <w:pStyle w:val="a"/>
        <w:rPr>
          <w:rtl/>
        </w:rPr>
      </w:pPr>
    </w:p>
    <w:p w14:paraId="61F64B78" w14:textId="77777777" w:rsidR="00000000" w:rsidRDefault="00E52DD3">
      <w:pPr>
        <w:pStyle w:val="a"/>
        <w:rPr>
          <w:rFonts w:hint="cs"/>
          <w:rtl/>
        </w:rPr>
      </w:pPr>
      <w:r>
        <w:rPr>
          <w:rFonts w:hint="cs"/>
          <w:rtl/>
        </w:rPr>
        <w:t xml:space="preserve">לצערי הרב, אתם כל כך מנותקים מהעם. אתה חוזר על האמרה: כשאין לחם אוכלים עוגות. זה בדיוק הניתוק של אז. אתם אפילו לא מתביישים להעלות טענה כזאת: תגיד לעניים שישתו מים. כשאמרו לשר הפנים </w:t>
      </w:r>
      <w:r>
        <w:rPr>
          <w:rtl/>
        </w:rPr>
        <w:t>–</w:t>
      </w:r>
      <w:r>
        <w:rPr>
          <w:rFonts w:hint="cs"/>
          <w:rtl/>
        </w:rPr>
        <w:t xml:space="preserve"> לצערי גם כן משינוי </w:t>
      </w:r>
      <w:r>
        <w:rPr>
          <w:rtl/>
        </w:rPr>
        <w:t>–</w:t>
      </w:r>
      <w:r>
        <w:rPr>
          <w:rFonts w:hint="cs"/>
          <w:rtl/>
        </w:rPr>
        <w:t xml:space="preserve"> שלעניים א</w:t>
      </w:r>
      <w:r>
        <w:rPr>
          <w:rFonts w:hint="cs"/>
          <w:rtl/>
        </w:rPr>
        <w:t xml:space="preserve">ין כסף לשלם עבור מים, הוא אמר: מה הבעיות, שיאספו מי גשם. </w:t>
      </w:r>
    </w:p>
    <w:p w14:paraId="40BA2E49" w14:textId="77777777" w:rsidR="00000000" w:rsidRDefault="00E52DD3">
      <w:pPr>
        <w:pStyle w:val="a"/>
        <w:rPr>
          <w:rFonts w:hint="cs"/>
          <w:rtl/>
        </w:rPr>
      </w:pPr>
    </w:p>
    <w:p w14:paraId="418E6B61" w14:textId="77777777" w:rsidR="00000000" w:rsidRDefault="00E52DD3">
      <w:pPr>
        <w:pStyle w:val="ac"/>
        <w:rPr>
          <w:rtl/>
        </w:rPr>
      </w:pPr>
      <w:r>
        <w:rPr>
          <w:rFonts w:hint="eastAsia"/>
          <w:rtl/>
        </w:rPr>
        <w:t>יצחק</w:t>
      </w:r>
      <w:r>
        <w:rPr>
          <w:rtl/>
        </w:rPr>
        <w:t xml:space="preserve"> וקנין (ש"ס):</w:t>
      </w:r>
    </w:p>
    <w:p w14:paraId="0FBA3F4F" w14:textId="77777777" w:rsidR="00000000" w:rsidRDefault="00E52DD3">
      <w:pPr>
        <w:pStyle w:val="a"/>
        <w:rPr>
          <w:rFonts w:hint="cs"/>
          <w:rtl/>
        </w:rPr>
      </w:pPr>
    </w:p>
    <w:p w14:paraId="771B6FB8" w14:textId="77777777" w:rsidR="00000000" w:rsidRDefault="00E52DD3">
      <w:pPr>
        <w:pStyle w:val="a"/>
        <w:rPr>
          <w:rFonts w:hint="cs"/>
          <w:rtl/>
        </w:rPr>
      </w:pPr>
      <w:r>
        <w:rPr>
          <w:rFonts w:hint="cs"/>
          <w:rtl/>
        </w:rPr>
        <w:t>הפשרה של הבקבוקים הגדולים היתה שלו - - -</w:t>
      </w:r>
    </w:p>
    <w:p w14:paraId="7299E49F" w14:textId="77777777" w:rsidR="00000000" w:rsidRDefault="00E52DD3">
      <w:pPr>
        <w:pStyle w:val="a"/>
        <w:rPr>
          <w:rFonts w:hint="cs"/>
          <w:rtl/>
        </w:rPr>
      </w:pPr>
    </w:p>
    <w:p w14:paraId="14E48E7E" w14:textId="77777777" w:rsidR="00000000" w:rsidRDefault="00E52DD3">
      <w:pPr>
        <w:pStyle w:val="SpeakerCon"/>
        <w:rPr>
          <w:rtl/>
        </w:rPr>
      </w:pPr>
      <w:bookmarkStart w:id="89" w:name="FS000000487T21_05_2003_12_53_39C"/>
      <w:bookmarkEnd w:id="89"/>
      <w:r>
        <w:rPr>
          <w:rtl/>
        </w:rPr>
        <w:t>נסים דהן (ש"ס):</w:t>
      </w:r>
    </w:p>
    <w:p w14:paraId="1F3B2C73" w14:textId="77777777" w:rsidR="00000000" w:rsidRDefault="00E52DD3">
      <w:pPr>
        <w:pStyle w:val="a"/>
        <w:rPr>
          <w:rtl/>
        </w:rPr>
      </w:pPr>
    </w:p>
    <w:p w14:paraId="3C2505DA" w14:textId="77777777" w:rsidR="00000000" w:rsidRDefault="00E52DD3">
      <w:pPr>
        <w:pStyle w:val="a"/>
        <w:rPr>
          <w:rFonts w:hint="cs"/>
          <w:rtl/>
        </w:rPr>
      </w:pPr>
      <w:r>
        <w:rPr>
          <w:rFonts w:hint="cs"/>
          <w:rtl/>
        </w:rPr>
        <w:t>נכון. אני רוצה לסיים. הפשרה וההסכמה שלא להטיל את חובת התשלום על בקבוקים משפחתיים התקבלה בוועדת הכלכלה. הגשתי אז הסתייגו</w:t>
      </w:r>
      <w:r>
        <w:rPr>
          <w:rFonts w:hint="cs"/>
          <w:rtl/>
        </w:rPr>
        <w:t xml:space="preserve">ת שהתקבלה, מתוך רציונל שלא להכביד על המשפחות ברוכות הילדים מעבר למה שמכבידים עליהן. אתם יודעים שבסוף הם לא מקבלים את ההחזר. המשפחה קונה אבל את ההחזר מקבל נער אחר שאוסף את הבקבוקים, לא המשפחה. </w:t>
      </w:r>
    </w:p>
    <w:p w14:paraId="735E605F" w14:textId="77777777" w:rsidR="00000000" w:rsidRDefault="00E52DD3">
      <w:pPr>
        <w:pStyle w:val="a"/>
        <w:rPr>
          <w:rFonts w:hint="cs"/>
          <w:rtl/>
        </w:rPr>
      </w:pPr>
    </w:p>
    <w:p w14:paraId="06A41719" w14:textId="77777777" w:rsidR="00000000" w:rsidRDefault="00E52DD3">
      <w:pPr>
        <w:pStyle w:val="a"/>
        <w:rPr>
          <w:rFonts w:hint="cs"/>
          <w:rtl/>
        </w:rPr>
      </w:pPr>
      <w:r>
        <w:rPr>
          <w:rFonts w:hint="cs"/>
          <w:rtl/>
        </w:rPr>
        <w:t>מורי ורבותי, אני מציע שהממשלה תסיר  את החוק ותעשה חושבים. נעשה</w:t>
      </w:r>
      <w:r>
        <w:rPr>
          <w:rFonts w:hint="cs"/>
          <w:rtl/>
        </w:rPr>
        <w:t xml:space="preserve"> בדיקה כמה אוספים, כמה מחזירים, כמה זה מטיל על המשפחות. אולי היצרנים ייקחו את זה על עצמם ואז לא תהיה בעיה. אנחנו נתמוך בחוק אם ייכתב בו שהיצרנים ייקחו על עצמם את ההתייקרות של 25 אגורות ולא יטילו את זה על המשפחות ברוכות הילדים. תודה. </w:t>
      </w:r>
    </w:p>
    <w:p w14:paraId="6016D3DA" w14:textId="77777777" w:rsidR="00000000" w:rsidRDefault="00E52DD3">
      <w:pPr>
        <w:pStyle w:val="a"/>
        <w:rPr>
          <w:rFonts w:hint="cs"/>
          <w:rtl/>
        </w:rPr>
      </w:pPr>
    </w:p>
    <w:p w14:paraId="66CA2DC1" w14:textId="77777777" w:rsidR="00000000" w:rsidRDefault="00E52DD3">
      <w:pPr>
        <w:pStyle w:val="ad"/>
        <w:rPr>
          <w:rtl/>
        </w:rPr>
      </w:pPr>
      <w:r>
        <w:rPr>
          <w:rtl/>
        </w:rPr>
        <w:t>היו"ר מוחמד ברכה:</w:t>
      </w:r>
    </w:p>
    <w:p w14:paraId="754A43F7" w14:textId="77777777" w:rsidR="00000000" w:rsidRDefault="00E52DD3">
      <w:pPr>
        <w:pStyle w:val="a"/>
        <w:rPr>
          <w:rtl/>
        </w:rPr>
      </w:pPr>
    </w:p>
    <w:p w14:paraId="3D1E486D" w14:textId="77777777" w:rsidR="00000000" w:rsidRDefault="00E52DD3">
      <w:pPr>
        <w:pStyle w:val="a"/>
        <w:rPr>
          <w:rFonts w:hint="cs"/>
          <w:rtl/>
        </w:rPr>
      </w:pPr>
      <w:r>
        <w:rPr>
          <w:rFonts w:hint="cs"/>
          <w:rtl/>
        </w:rPr>
        <w:t>תו</w:t>
      </w:r>
      <w:r>
        <w:rPr>
          <w:rFonts w:hint="cs"/>
          <w:rtl/>
        </w:rPr>
        <w:t xml:space="preserve">דה רבה, חבר הכנסת נסים דהן. </w:t>
      </w:r>
    </w:p>
    <w:p w14:paraId="4DCD5470" w14:textId="77777777" w:rsidR="00000000" w:rsidRDefault="00E52DD3">
      <w:pPr>
        <w:pStyle w:val="a"/>
        <w:rPr>
          <w:rFonts w:hint="cs"/>
          <w:rtl/>
        </w:rPr>
      </w:pPr>
    </w:p>
    <w:p w14:paraId="592D3A88" w14:textId="77777777" w:rsidR="00000000" w:rsidRDefault="00E52DD3">
      <w:pPr>
        <w:pStyle w:val="a"/>
        <w:rPr>
          <w:rFonts w:hint="cs"/>
          <w:rtl/>
        </w:rPr>
      </w:pPr>
      <w:r>
        <w:rPr>
          <w:rFonts w:hint="cs"/>
          <w:rtl/>
        </w:rPr>
        <w:t xml:space="preserve">רבותי חברי הכנסת, אנחנו עוברים להצבעה על הצעת חוק הפיקדון על מכלי משקה (תיקון </w:t>
      </w:r>
      <w:r>
        <w:rPr>
          <w:rtl/>
        </w:rPr>
        <w:t>–</w:t>
      </w:r>
      <w:r>
        <w:rPr>
          <w:rFonts w:hint="cs"/>
          <w:rtl/>
        </w:rPr>
        <w:t xml:space="preserve"> מיחזור בקבוקי שתייה משפחתיים), התשס"ג-2003. ההצבעה החלה. </w:t>
      </w:r>
    </w:p>
    <w:p w14:paraId="372B5830" w14:textId="77777777" w:rsidR="00000000" w:rsidRDefault="00E52DD3">
      <w:pPr>
        <w:pStyle w:val="a"/>
        <w:rPr>
          <w:rFonts w:hint="cs"/>
          <w:rtl/>
        </w:rPr>
      </w:pPr>
    </w:p>
    <w:p w14:paraId="14E2E8AE" w14:textId="77777777" w:rsidR="00000000" w:rsidRDefault="00E52DD3">
      <w:pPr>
        <w:pStyle w:val="a7"/>
        <w:bidi/>
        <w:rPr>
          <w:rFonts w:hint="cs"/>
          <w:rtl/>
        </w:rPr>
      </w:pPr>
      <w:r>
        <w:rPr>
          <w:rFonts w:hint="cs"/>
          <w:rtl/>
        </w:rPr>
        <w:t>הצבעה מס' 3</w:t>
      </w:r>
    </w:p>
    <w:p w14:paraId="60051A60" w14:textId="77777777" w:rsidR="00000000" w:rsidRDefault="00E52DD3">
      <w:pPr>
        <w:pStyle w:val="a8"/>
        <w:bidi/>
        <w:rPr>
          <w:rFonts w:hint="cs"/>
          <w:rtl/>
        </w:rPr>
      </w:pPr>
      <w:r>
        <w:rPr>
          <w:rFonts w:hint="cs"/>
          <w:rtl/>
        </w:rPr>
        <w:t>בעד ההצעה להעביר את הצעת החוק לדיון מוקדם בוועדה -  43</w:t>
      </w:r>
    </w:p>
    <w:p w14:paraId="3ED1B36F" w14:textId="77777777" w:rsidR="00000000" w:rsidRDefault="00E52DD3">
      <w:pPr>
        <w:pStyle w:val="a8"/>
        <w:bidi/>
        <w:rPr>
          <w:rFonts w:hint="cs"/>
          <w:rtl/>
        </w:rPr>
      </w:pPr>
      <w:r>
        <w:rPr>
          <w:rFonts w:hint="cs"/>
          <w:rtl/>
        </w:rPr>
        <w:t>בעד ההצעה להסיר מסדר</w:t>
      </w:r>
      <w:r>
        <w:rPr>
          <w:rFonts w:hint="cs"/>
          <w:rtl/>
        </w:rPr>
        <w:t>-היום את הצעת החוק -  13</w:t>
      </w:r>
    </w:p>
    <w:p w14:paraId="0DDD8C02" w14:textId="77777777" w:rsidR="00000000" w:rsidRDefault="00E52DD3">
      <w:pPr>
        <w:pStyle w:val="a8"/>
        <w:bidi/>
        <w:rPr>
          <w:rFonts w:hint="cs"/>
          <w:rtl/>
        </w:rPr>
      </w:pPr>
      <w:r>
        <w:rPr>
          <w:rFonts w:hint="cs"/>
          <w:rtl/>
        </w:rPr>
        <w:t xml:space="preserve">נמנעים </w:t>
      </w:r>
      <w:r>
        <w:rPr>
          <w:rtl/>
        </w:rPr>
        <w:t>–</w:t>
      </w:r>
      <w:r>
        <w:rPr>
          <w:rFonts w:hint="cs"/>
          <w:rtl/>
        </w:rPr>
        <w:t xml:space="preserve"> אין</w:t>
      </w:r>
    </w:p>
    <w:p w14:paraId="0750E4AC" w14:textId="77777777" w:rsidR="00000000" w:rsidRDefault="00E52DD3">
      <w:pPr>
        <w:pStyle w:val="a"/>
        <w:rPr>
          <w:rFonts w:hint="cs"/>
          <w:rtl/>
        </w:rPr>
      </w:pPr>
    </w:p>
    <w:p w14:paraId="456159F3" w14:textId="77777777" w:rsidR="00000000" w:rsidRDefault="00E52DD3">
      <w:pPr>
        <w:pStyle w:val="ac"/>
        <w:rPr>
          <w:rtl/>
        </w:rPr>
      </w:pPr>
      <w:r>
        <w:rPr>
          <w:rFonts w:hint="eastAsia"/>
          <w:rtl/>
        </w:rPr>
        <w:t>קריאות</w:t>
      </w:r>
      <w:r>
        <w:rPr>
          <w:rtl/>
        </w:rPr>
        <w:t>:</w:t>
      </w:r>
    </w:p>
    <w:p w14:paraId="42C49359" w14:textId="77777777" w:rsidR="00000000" w:rsidRDefault="00E52DD3">
      <w:pPr>
        <w:pStyle w:val="a"/>
        <w:rPr>
          <w:rFonts w:hint="cs"/>
          <w:rtl/>
        </w:rPr>
      </w:pPr>
    </w:p>
    <w:p w14:paraId="0A558F88" w14:textId="77777777" w:rsidR="00000000" w:rsidRDefault="00E52DD3">
      <w:pPr>
        <w:pStyle w:val="a"/>
        <w:rPr>
          <w:rFonts w:hint="cs"/>
          <w:rtl/>
        </w:rPr>
      </w:pPr>
      <w:r>
        <w:rPr>
          <w:rFonts w:hint="cs"/>
          <w:rtl/>
        </w:rPr>
        <w:t>רגע, רגע.</w:t>
      </w:r>
    </w:p>
    <w:p w14:paraId="0F7011DA" w14:textId="77777777" w:rsidR="00000000" w:rsidRDefault="00E52DD3">
      <w:pPr>
        <w:pStyle w:val="a"/>
        <w:rPr>
          <w:rFonts w:hint="cs"/>
          <w:rtl/>
        </w:rPr>
      </w:pPr>
    </w:p>
    <w:p w14:paraId="59698992" w14:textId="77777777" w:rsidR="00000000" w:rsidRDefault="00E52DD3">
      <w:pPr>
        <w:pStyle w:val="ad"/>
        <w:rPr>
          <w:rtl/>
        </w:rPr>
      </w:pPr>
      <w:r>
        <w:rPr>
          <w:rtl/>
        </w:rPr>
        <w:t>היו"ר מוחמד ברכה:</w:t>
      </w:r>
    </w:p>
    <w:p w14:paraId="40CF9AC7" w14:textId="77777777" w:rsidR="00000000" w:rsidRDefault="00E52DD3">
      <w:pPr>
        <w:pStyle w:val="a"/>
        <w:rPr>
          <w:rtl/>
        </w:rPr>
      </w:pPr>
    </w:p>
    <w:p w14:paraId="77719DFB" w14:textId="77777777" w:rsidR="00000000" w:rsidRDefault="00E52DD3">
      <w:pPr>
        <w:pStyle w:val="a"/>
        <w:rPr>
          <w:rFonts w:hint="cs"/>
          <w:rtl/>
        </w:rPr>
      </w:pPr>
      <w:r>
        <w:rPr>
          <w:rFonts w:hint="cs"/>
          <w:rtl/>
        </w:rPr>
        <w:t>כולכם בעד?</w:t>
      </w:r>
    </w:p>
    <w:p w14:paraId="5CC69048" w14:textId="77777777" w:rsidR="00000000" w:rsidRDefault="00E52DD3">
      <w:pPr>
        <w:pStyle w:val="ac"/>
        <w:rPr>
          <w:rFonts w:hint="cs"/>
          <w:rtl/>
        </w:rPr>
      </w:pPr>
    </w:p>
    <w:p w14:paraId="4899FBCA" w14:textId="77777777" w:rsidR="00000000" w:rsidRDefault="00E52DD3">
      <w:pPr>
        <w:pStyle w:val="ac"/>
        <w:rPr>
          <w:rtl/>
        </w:rPr>
      </w:pPr>
      <w:r>
        <w:rPr>
          <w:rFonts w:hint="eastAsia"/>
          <w:rtl/>
        </w:rPr>
        <w:t>אורי</w:t>
      </w:r>
      <w:r>
        <w:rPr>
          <w:rtl/>
        </w:rPr>
        <w:t xml:space="preserve"> יהודה אריאל (האיחוד הלאומי - ישראל ביתנו):</w:t>
      </w:r>
    </w:p>
    <w:p w14:paraId="565D41DC" w14:textId="77777777" w:rsidR="00000000" w:rsidRDefault="00E52DD3">
      <w:pPr>
        <w:pStyle w:val="a"/>
        <w:rPr>
          <w:rFonts w:hint="cs"/>
          <w:rtl/>
        </w:rPr>
      </w:pPr>
    </w:p>
    <w:p w14:paraId="52B467B8" w14:textId="77777777" w:rsidR="00000000" w:rsidRDefault="00E52DD3">
      <w:pPr>
        <w:pStyle w:val="a"/>
        <w:rPr>
          <w:rFonts w:hint="cs"/>
          <w:rtl/>
        </w:rPr>
      </w:pPr>
      <w:r>
        <w:rPr>
          <w:rFonts w:hint="cs"/>
          <w:rtl/>
        </w:rPr>
        <w:t xml:space="preserve">זה לא עובד. </w:t>
      </w:r>
    </w:p>
    <w:p w14:paraId="6DFBCCAA" w14:textId="77777777" w:rsidR="00000000" w:rsidRDefault="00E52DD3">
      <w:pPr>
        <w:pStyle w:val="a"/>
        <w:rPr>
          <w:rFonts w:hint="cs"/>
          <w:rtl/>
        </w:rPr>
      </w:pPr>
    </w:p>
    <w:p w14:paraId="6FE79941" w14:textId="77777777" w:rsidR="00000000" w:rsidRDefault="00E52DD3">
      <w:pPr>
        <w:pStyle w:val="ad"/>
        <w:rPr>
          <w:rtl/>
        </w:rPr>
      </w:pPr>
      <w:r>
        <w:rPr>
          <w:rtl/>
        </w:rPr>
        <w:t>היו"ר מוחמד ברכה:</w:t>
      </w:r>
    </w:p>
    <w:p w14:paraId="22EF4A6D" w14:textId="77777777" w:rsidR="00000000" w:rsidRDefault="00E52DD3">
      <w:pPr>
        <w:pStyle w:val="a"/>
        <w:rPr>
          <w:rtl/>
        </w:rPr>
      </w:pPr>
    </w:p>
    <w:p w14:paraId="5106FC28" w14:textId="77777777" w:rsidR="00000000" w:rsidRDefault="00E52DD3">
      <w:pPr>
        <w:pStyle w:val="a"/>
        <w:rPr>
          <w:rFonts w:hint="cs"/>
          <w:rtl/>
        </w:rPr>
      </w:pPr>
      <w:r>
        <w:rPr>
          <w:rFonts w:hint="cs"/>
          <w:rtl/>
        </w:rPr>
        <w:t>נעשה הצבעה חוזרת והכול יבוא על מקומו. ההצבעה החלה, רבותי, בבקשה.</w:t>
      </w:r>
    </w:p>
    <w:p w14:paraId="14046C17" w14:textId="77777777" w:rsidR="00000000" w:rsidRDefault="00E52DD3">
      <w:pPr>
        <w:pStyle w:val="a"/>
        <w:rPr>
          <w:rFonts w:hint="cs"/>
          <w:rtl/>
        </w:rPr>
      </w:pPr>
    </w:p>
    <w:p w14:paraId="08B374DE" w14:textId="77777777" w:rsidR="00000000" w:rsidRDefault="00E52DD3">
      <w:pPr>
        <w:pStyle w:val="a7"/>
        <w:bidi/>
        <w:rPr>
          <w:rFonts w:hint="cs"/>
          <w:rtl/>
        </w:rPr>
      </w:pPr>
      <w:r>
        <w:rPr>
          <w:rFonts w:hint="cs"/>
          <w:rtl/>
        </w:rPr>
        <w:t>הצבעה מס' 4</w:t>
      </w:r>
    </w:p>
    <w:p w14:paraId="67971933" w14:textId="77777777" w:rsidR="00000000" w:rsidRDefault="00E52DD3">
      <w:pPr>
        <w:pStyle w:val="a8"/>
        <w:bidi/>
        <w:rPr>
          <w:rFonts w:hint="cs"/>
          <w:rtl/>
        </w:rPr>
      </w:pPr>
      <w:r>
        <w:rPr>
          <w:rFonts w:hint="cs"/>
          <w:rtl/>
        </w:rPr>
        <w:t>בעד הה</w:t>
      </w:r>
      <w:r>
        <w:rPr>
          <w:rFonts w:hint="cs"/>
          <w:rtl/>
        </w:rPr>
        <w:t xml:space="preserve">צעה להעביר את הצעת החוק לדיון מוקדם בוועדה </w:t>
      </w:r>
      <w:r>
        <w:rPr>
          <w:rtl/>
        </w:rPr>
        <w:t>–</w:t>
      </w:r>
      <w:r>
        <w:rPr>
          <w:rFonts w:hint="cs"/>
          <w:rtl/>
        </w:rPr>
        <w:t xml:space="preserve"> 31</w:t>
      </w:r>
    </w:p>
    <w:p w14:paraId="2AAEAE58" w14:textId="77777777" w:rsidR="00000000" w:rsidRDefault="00E52DD3">
      <w:pPr>
        <w:pStyle w:val="a8"/>
        <w:bidi/>
        <w:rPr>
          <w:rFonts w:hint="cs"/>
          <w:rtl/>
        </w:rPr>
      </w:pPr>
      <w:r>
        <w:rPr>
          <w:rFonts w:hint="cs"/>
          <w:rtl/>
        </w:rPr>
        <w:t xml:space="preserve">בעד ההצעה להסיר מסדר-היום את הצעת החוק  </w:t>
      </w:r>
      <w:r>
        <w:rPr>
          <w:rtl/>
        </w:rPr>
        <w:t>–</w:t>
      </w:r>
      <w:r>
        <w:rPr>
          <w:rFonts w:hint="cs"/>
          <w:rtl/>
        </w:rPr>
        <w:t xml:space="preserve"> 11</w:t>
      </w:r>
    </w:p>
    <w:p w14:paraId="0A632044" w14:textId="77777777" w:rsidR="00000000" w:rsidRDefault="00E52DD3">
      <w:pPr>
        <w:pStyle w:val="a8"/>
        <w:bidi/>
        <w:rPr>
          <w:rFonts w:hint="cs"/>
          <w:rtl/>
        </w:rPr>
      </w:pPr>
      <w:r>
        <w:rPr>
          <w:rFonts w:hint="cs"/>
          <w:rtl/>
        </w:rPr>
        <w:t xml:space="preserve">נמנעים </w:t>
      </w:r>
      <w:r>
        <w:rPr>
          <w:rtl/>
        </w:rPr>
        <w:t>–</w:t>
      </w:r>
      <w:r>
        <w:rPr>
          <w:rFonts w:hint="cs"/>
          <w:rtl/>
        </w:rPr>
        <w:t xml:space="preserve"> 1</w:t>
      </w:r>
    </w:p>
    <w:p w14:paraId="17D99052" w14:textId="77777777" w:rsidR="00000000" w:rsidRDefault="00E52DD3">
      <w:pPr>
        <w:pStyle w:val="a"/>
        <w:rPr>
          <w:rFonts w:hint="cs"/>
          <w:rtl/>
        </w:rPr>
      </w:pPr>
    </w:p>
    <w:p w14:paraId="1082556F" w14:textId="77777777" w:rsidR="00000000" w:rsidRDefault="00E52DD3">
      <w:pPr>
        <w:pStyle w:val="ac"/>
        <w:rPr>
          <w:rtl/>
        </w:rPr>
      </w:pPr>
      <w:r>
        <w:rPr>
          <w:rFonts w:hint="eastAsia"/>
          <w:rtl/>
        </w:rPr>
        <w:t>קריאות</w:t>
      </w:r>
      <w:r>
        <w:rPr>
          <w:rtl/>
        </w:rPr>
        <w:t>:</w:t>
      </w:r>
    </w:p>
    <w:p w14:paraId="73144D47" w14:textId="77777777" w:rsidR="00000000" w:rsidRDefault="00E52DD3">
      <w:pPr>
        <w:pStyle w:val="a"/>
        <w:rPr>
          <w:rFonts w:hint="cs"/>
          <w:rtl/>
        </w:rPr>
      </w:pPr>
    </w:p>
    <w:p w14:paraId="6CE58158" w14:textId="77777777" w:rsidR="00000000" w:rsidRDefault="00E52DD3">
      <w:pPr>
        <w:pStyle w:val="a"/>
        <w:rPr>
          <w:rFonts w:hint="cs"/>
          <w:rtl/>
        </w:rPr>
      </w:pPr>
      <w:r>
        <w:rPr>
          <w:rFonts w:hint="cs"/>
          <w:rtl/>
        </w:rPr>
        <w:t>- - -</w:t>
      </w:r>
    </w:p>
    <w:p w14:paraId="3BA0042E" w14:textId="77777777" w:rsidR="00000000" w:rsidRDefault="00E52DD3">
      <w:pPr>
        <w:pStyle w:val="a"/>
        <w:rPr>
          <w:rFonts w:hint="cs"/>
          <w:rtl/>
        </w:rPr>
      </w:pPr>
    </w:p>
    <w:p w14:paraId="04CD3241" w14:textId="77777777" w:rsidR="00000000" w:rsidRDefault="00E52DD3">
      <w:pPr>
        <w:pStyle w:val="ac"/>
        <w:rPr>
          <w:rtl/>
        </w:rPr>
      </w:pPr>
    </w:p>
    <w:p w14:paraId="4F0D9D69" w14:textId="77777777" w:rsidR="00000000" w:rsidRDefault="00E52DD3">
      <w:pPr>
        <w:pStyle w:val="ac"/>
        <w:rPr>
          <w:rtl/>
        </w:rPr>
      </w:pPr>
      <w:r>
        <w:rPr>
          <w:rFonts w:hint="eastAsia"/>
          <w:rtl/>
        </w:rPr>
        <w:t>אלי</w:t>
      </w:r>
      <w:r>
        <w:rPr>
          <w:rtl/>
        </w:rPr>
        <w:t xml:space="preserve"> בן-מנחם (העבודה-מימד):</w:t>
      </w:r>
    </w:p>
    <w:p w14:paraId="585CAF04" w14:textId="77777777" w:rsidR="00000000" w:rsidRDefault="00E52DD3">
      <w:pPr>
        <w:pStyle w:val="a"/>
        <w:rPr>
          <w:rFonts w:hint="cs"/>
          <w:rtl/>
        </w:rPr>
      </w:pPr>
    </w:p>
    <w:p w14:paraId="76B31F8A" w14:textId="77777777" w:rsidR="00000000" w:rsidRDefault="00E52DD3">
      <w:pPr>
        <w:pStyle w:val="a"/>
        <w:rPr>
          <w:rFonts w:hint="cs"/>
          <w:rtl/>
        </w:rPr>
      </w:pPr>
      <w:r>
        <w:rPr>
          <w:rFonts w:hint="cs"/>
          <w:rtl/>
        </w:rPr>
        <w:t>אנחנו יושבים פה ואנחנו לא שומעים - - -</w:t>
      </w:r>
    </w:p>
    <w:p w14:paraId="50CDF156" w14:textId="77777777" w:rsidR="00000000" w:rsidRDefault="00E52DD3">
      <w:pPr>
        <w:pStyle w:val="a"/>
        <w:rPr>
          <w:rFonts w:hint="cs"/>
          <w:rtl/>
        </w:rPr>
      </w:pPr>
    </w:p>
    <w:p w14:paraId="07B041FE" w14:textId="77777777" w:rsidR="00000000" w:rsidRDefault="00E52DD3">
      <w:pPr>
        <w:pStyle w:val="ac"/>
        <w:rPr>
          <w:rtl/>
        </w:rPr>
      </w:pPr>
      <w:r>
        <w:rPr>
          <w:rFonts w:hint="eastAsia"/>
          <w:rtl/>
        </w:rPr>
        <w:t>זהבה</w:t>
      </w:r>
      <w:r>
        <w:rPr>
          <w:rtl/>
        </w:rPr>
        <w:t xml:space="preserve"> גלאון (מרצ):</w:t>
      </w:r>
    </w:p>
    <w:p w14:paraId="0FE06745" w14:textId="77777777" w:rsidR="00000000" w:rsidRDefault="00E52DD3">
      <w:pPr>
        <w:pStyle w:val="a"/>
        <w:rPr>
          <w:rFonts w:hint="cs"/>
          <w:rtl/>
        </w:rPr>
      </w:pPr>
    </w:p>
    <w:p w14:paraId="2EE68C2C" w14:textId="77777777" w:rsidR="00000000" w:rsidRDefault="00E52DD3">
      <w:pPr>
        <w:pStyle w:val="a"/>
        <w:rPr>
          <w:rFonts w:hint="cs"/>
          <w:rtl/>
        </w:rPr>
      </w:pPr>
      <w:r>
        <w:rPr>
          <w:rFonts w:hint="cs"/>
          <w:rtl/>
        </w:rPr>
        <w:t xml:space="preserve">ההצבעה שלי לא נקלטה. </w:t>
      </w:r>
    </w:p>
    <w:p w14:paraId="5D9C401C" w14:textId="77777777" w:rsidR="00000000" w:rsidRDefault="00E52DD3">
      <w:pPr>
        <w:pStyle w:val="a"/>
        <w:rPr>
          <w:rFonts w:hint="cs"/>
          <w:rtl/>
        </w:rPr>
      </w:pPr>
    </w:p>
    <w:p w14:paraId="4E5460FE" w14:textId="77777777" w:rsidR="00000000" w:rsidRDefault="00E52DD3">
      <w:pPr>
        <w:pStyle w:val="ac"/>
        <w:rPr>
          <w:rtl/>
        </w:rPr>
      </w:pPr>
      <w:r>
        <w:rPr>
          <w:rFonts w:hint="eastAsia"/>
          <w:rtl/>
        </w:rPr>
        <w:t>קולט</w:t>
      </w:r>
      <w:r>
        <w:rPr>
          <w:rtl/>
        </w:rPr>
        <w:t xml:space="preserve"> אביטל (העבודה-מימד)</w:t>
      </w:r>
      <w:r>
        <w:rPr>
          <w:rtl/>
        </w:rPr>
        <w:t>:</w:t>
      </w:r>
    </w:p>
    <w:p w14:paraId="1619BC8E" w14:textId="77777777" w:rsidR="00000000" w:rsidRDefault="00E52DD3">
      <w:pPr>
        <w:pStyle w:val="a"/>
        <w:rPr>
          <w:rFonts w:hint="cs"/>
          <w:rtl/>
        </w:rPr>
      </w:pPr>
    </w:p>
    <w:p w14:paraId="7463439D" w14:textId="77777777" w:rsidR="00000000" w:rsidRDefault="00E52DD3">
      <w:pPr>
        <w:pStyle w:val="a"/>
        <w:rPr>
          <w:rFonts w:hint="cs"/>
          <w:rtl/>
        </w:rPr>
      </w:pPr>
      <w:r>
        <w:rPr>
          <w:rFonts w:hint="cs"/>
          <w:rtl/>
        </w:rPr>
        <w:t xml:space="preserve">גם שלי לא. </w:t>
      </w:r>
    </w:p>
    <w:p w14:paraId="1F25C870" w14:textId="77777777" w:rsidR="00000000" w:rsidRDefault="00E52DD3">
      <w:pPr>
        <w:pStyle w:val="a"/>
        <w:rPr>
          <w:rFonts w:hint="cs"/>
          <w:rtl/>
        </w:rPr>
      </w:pPr>
    </w:p>
    <w:p w14:paraId="07872178" w14:textId="77777777" w:rsidR="00000000" w:rsidRDefault="00E52DD3">
      <w:pPr>
        <w:pStyle w:val="ad"/>
        <w:rPr>
          <w:rtl/>
        </w:rPr>
      </w:pPr>
      <w:r>
        <w:rPr>
          <w:rtl/>
        </w:rPr>
        <w:t>היו"ר מוחמד ברכה:</w:t>
      </w:r>
    </w:p>
    <w:p w14:paraId="661BB595" w14:textId="77777777" w:rsidR="00000000" w:rsidRDefault="00E52DD3">
      <w:pPr>
        <w:pStyle w:val="a"/>
        <w:rPr>
          <w:rtl/>
        </w:rPr>
      </w:pPr>
    </w:p>
    <w:p w14:paraId="50120FC9" w14:textId="77777777" w:rsidR="00000000" w:rsidRDefault="00E52DD3">
      <w:pPr>
        <w:pStyle w:val="a"/>
        <w:rPr>
          <w:rFonts w:hint="cs"/>
          <w:rtl/>
        </w:rPr>
      </w:pPr>
      <w:r>
        <w:rPr>
          <w:rFonts w:hint="cs"/>
          <w:rtl/>
        </w:rPr>
        <w:t xml:space="preserve">כמה? שלוש, ארבע, חמש, שש. רבותי, ההצבעה השלישית באותו נושא, והפעם ההצבעה קובעת, בלי תירוצים. ההצבעה החלה. </w:t>
      </w:r>
    </w:p>
    <w:p w14:paraId="5FF4791F" w14:textId="77777777" w:rsidR="00000000" w:rsidRDefault="00E52DD3">
      <w:pPr>
        <w:pStyle w:val="a"/>
        <w:rPr>
          <w:rFonts w:hint="cs"/>
          <w:rtl/>
        </w:rPr>
      </w:pPr>
    </w:p>
    <w:p w14:paraId="40D771B4" w14:textId="77777777" w:rsidR="00000000" w:rsidRDefault="00E52DD3">
      <w:pPr>
        <w:pStyle w:val="a7"/>
        <w:bidi/>
        <w:rPr>
          <w:rFonts w:hint="cs"/>
          <w:rtl/>
        </w:rPr>
      </w:pPr>
      <w:r>
        <w:rPr>
          <w:rFonts w:hint="cs"/>
          <w:rtl/>
        </w:rPr>
        <w:t>הצבעה מס' 5</w:t>
      </w:r>
    </w:p>
    <w:p w14:paraId="2431DF42" w14:textId="77777777" w:rsidR="00000000" w:rsidRDefault="00E52DD3">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44</w:t>
      </w:r>
    </w:p>
    <w:p w14:paraId="284EAACA" w14:textId="77777777" w:rsidR="00000000" w:rsidRDefault="00E52DD3">
      <w:pPr>
        <w:pStyle w:val="a8"/>
        <w:bidi/>
        <w:rPr>
          <w:rFonts w:hint="cs"/>
          <w:rtl/>
        </w:rPr>
      </w:pPr>
      <w:r>
        <w:rPr>
          <w:rFonts w:hint="cs"/>
          <w:rtl/>
        </w:rPr>
        <w:t xml:space="preserve">בעד ההצעה להסיר מסדר-היום את הצעת החוק </w:t>
      </w:r>
      <w:r>
        <w:rPr>
          <w:rtl/>
        </w:rPr>
        <w:t>–</w:t>
      </w:r>
      <w:r>
        <w:rPr>
          <w:rFonts w:hint="cs"/>
          <w:rtl/>
        </w:rPr>
        <w:t xml:space="preserve"> 12</w:t>
      </w:r>
    </w:p>
    <w:p w14:paraId="6CFAC99E" w14:textId="77777777" w:rsidR="00000000" w:rsidRDefault="00E52DD3">
      <w:pPr>
        <w:pStyle w:val="a8"/>
        <w:bidi/>
        <w:rPr>
          <w:rFonts w:hint="cs"/>
          <w:rtl/>
        </w:rPr>
      </w:pPr>
      <w:r>
        <w:rPr>
          <w:rFonts w:hint="cs"/>
          <w:rtl/>
        </w:rPr>
        <w:t>נמנ</w:t>
      </w:r>
      <w:r>
        <w:rPr>
          <w:rFonts w:hint="cs"/>
          <w:rtl/>
        </w:rPr>
        <w:t xml:space="preserve">עים </w:t>
      </w:r>
      <w:r>
        <w:rPr>
          <w:rtl/>
        </w:rPr>
        <w:t>–</w:t>
      </w:r>
      <w:r>
        <w:rPr>
          <w:rFonts w:hint="cs"/>
          <w:rtl/>
        </w:rPr>
        <w:t xml:space="preserve"> 2</w:t>
      </w:r>
    </w:p>
    <w:p w14:paraId="6C15A21D" w14:textId="77777777" w:rsidR="00000000" w:rsidRDefault="00E52DD3">
      <w:pPr>
        <w:pStyle w:val="a9"/>
        <w:bidi/>
        <w:rPr>
          <w:rFonts w:hint="cs"/>
          <w:rtl/>
        </w:rPr>
      </w:pPr>
      <w:r>
        <w:rPr>
          <w:rFonts w:hint="cs"/>
          <w:rtl/>
        </w:rPr>
        <w:t xml:space="preserve">ההצעה להעביר את הצעת חוק הפיקדון על מכלי משקה (תיקון </w:t>
      </w:r>
      <w:r>
        <w:rPr>
          <w:rtl/>
        </w:rPr>
        <w:t>–</w:t>
      </w:r>
      <w:r>
        <w:rPr>
          <w:rFonts w:hint="cs"/>
          <w:rtl/>
        </w:rPr>
        <w:t xml:space="preserve"> מיחזור</w:t>
      </w:r>
    </w:p>
    <w:p w14:paraId="14F92C26" w14:textId="77777777" w:rsidR="00000000" w:rsidRDefault="00E52DD3">
      <w:pPr>
        <w:pStyle w:val="a9"/>
        <w:bidi/>
        <w:rPr>
          <w:rFonts w:hint="cs"/>
          <w:rtl/>
        </w:rPr>
      </w:pPr>
      <w:r>
        <w:rPr>
          <w:rFonts w:hint="cs"/>
          <w:rtl/>
        </w:rPr>
        <w:t>בקבוקי שתייה משפחתיים), התשס"ג-2003, לדיון מוקדם בוועדת הכלכלה נתקבלה.</w:t>
      </w:r>
    </w:p>
    <w:p w14:paraId="361F59CA" w14:textId="77777777" w:rsidR="00000000" w:rsidRDefault="00E52DD3">
      <w:pPr>
        <w:pStyle w:val="a"/>
        <w:rPr>
          <w:rFonts w:hint="cs"/>
          <w:rtl/>
        </w:rPr>
      </w:pPr>
    </w:p>
    <w:p w14:paraId="6BC465C2" w14:textId="77777777" w:rsidR="00000000" w:rsidRDefault="00E52DD3">
      <w:pPr>
        <w:pStyle w:val="ad"/>
        <w:rPr>
          <w:rtl/>
        </w:rPr>
      </w:pPr>
      <w:r>
        <w:rPr>
          <w:rtl/>
        </w:rPr>
        <w:t>היו"ר מוחמד ברכה:</w:t>
      </w:r>
    </w:p>
    <w:p w14:paraId="6880B956" w14:textId="77777777" w:rsidR="00000000" w:rsidRDefault="00E52DD3">
      <w:pPr>
        <w:pStyle w:val="a"/>
        <w:rPr>
          <w:rtl/>
        </w:rPr>
      </w:pPr>
    </w:p>
    <w:p w14:paraId="2D530DCE" w14:textId="77777777" w:rsidR="00000000" w:rsidRDefault="00E52DD3">
      <w:pPr>
        <w:pStyle w:val="a"/>
        <w:rPr>
          <w:rFonts w:hint="cs"/>
          <w:rtl/>
        </w:rPr>
      </w:pPr>
      <w:r>
        <w:rPr>
          <w:rFonts w:hint="cs"/>
          <w:rtl/>
        </w:rPr>
        <w:t>הצעת החוק התקבלה בקריאה טרומית ברוב של 44  בעד, 12  נגד, ושני נמנעים. ההצעה תועבר לוועדת הכלכלה</w:t>
      </w:r>
      <w:r>
        <w:rPr>
          <w:rFonts w:hint="cs"/>
          <w:rtl/>
        </w:rPr>
        <w:t xml:space="preserve">. </w:t>
      </w:r>
    </w:p>
    <w:p w14:paraId="66457173" w14:textId="77777777" w:rsidR="00000000" w:rsidRDefault="00E52DD3">
      <w:pPr>
        <w:pStyle w:val="Subject"/>
        <w:rPr>
          <w:rFonts w:hint="cs"/>
          <w:rtl/>
        </w:rPr>
      </w:pPr>
    </w:p>
    <w:p w14:paraId="111E2BE9" w14:textId="77777777" w:rsidR="00000000" w:rsidRDefault="00E52DD3">
      <w:pPr>
        <w:pStyle w:val="a"/>
        <w:rPr>
          <w:rFonts w:hint="cs"/>
          <w:rtl/>
        </w:rPr>
      </w:pPr>
    </w:p>
    <w:p w14:paraId="4D874909" w14:textId="77777777" w:rsidR="00000000" w:rsidRDefault="00E52DD3">
      <w:pPr>
        <w:pStyle w:val="Subject"/>
        <w:rPr>
          <w:rFonts w:hint="cs"/>
          <w:rtl/>
        </w:rPr>
      </w:pPr>
    </w:p>
    <w:p w14:paraId="5A09AB5F" w14:textId="77777777" w:rsidR="00000000" w:rsidRDefault="00E52DD3">
      <w:pPr>
        <w:pStyle w:val="Subject"/>
        <w:rPr>
          <w:rFonts w:hint="cs"/>
          <w:rtl/>
        </w:rPr>
      </w:pPr>
      <w:r>
        <w:rPr>
          <w:rFonts w:hint="cs"/>
          <w:rtl/>
        </w:rPr>
        <w:t xml:space="preserve">הצעת חוק לבדיקה ולטיפול ראשוני בקטינים נפגעי </w:t>
      </w:r>
      <w:r>
        <w:rPr>
          <w:rtl/>
        </w:rPr>
        <w:br/>
      </w:r>
      <w:r>
        <w:rPr>
          <w:rFonts w:hint="cs"/>
          <w:rtl/>
        </w:rPr>
        <w:t>עבירות מין, התשס"ג-2003</w:t>
      </w:r>
    </w:p>
    <w:p w14:paraId="400031D4" w14:textId="77777777" w:rsidR="00000000" w:rsidRDefault="00E52DD3">
      <w:pPr>
        <w:pStyle w:val="a"/>
        <w:ind w:firstLine="0"/>
        <w:rPr>
          <w:rFonts w:hint="cs"/>
          <w:rtl/>
        </w:rPr>
      </w:pPr>
      <w:r>
        <w:rPr>
          <w:rFonts w:hint="cs"/>
          <w:rtl/>
        </w:rPr>
        <w:t>[נספחות]</w:t>
      </w:r>
    </w:p>
    <w:p w14:paraId="62847572" w14:textId="77777777" w:rsidR="00000000" w:rsidRDefault="00E52DD3">
      <w:pPr>
        <w:pStyle w:val="Subject"/>
        <w:rPr>
          <w:rFonts w:hint="cs"/>
          <w:rtl/>
        </w:rPr>
      </w:pPr>
      <w:r>
        <w:rPr>
          <w:rFonts w:hint="cs"/>
          <w:rtl/>
        </w:rPr>
        <w:t xml:space="preserve"> (הצעת קבוצת חברי הכנסת) </w:t>
      </w:r>
    </w:p>
    <w:p w14:paraId="0E9A71AE" w14:textId="77777777" w:rsidR="00000000" w:rsidRDefault="00E52DD3">
      <w:pPr>
        <w:pStyle w:val="a"/>
        <w:rPr>
          <w:rFonts w:hint="cs"/>
          <w:rtl/>
        </w:rPr>
      </w:pPr>
    </w:p>
    <w:p w14:paraId="5607DCD4" w14:textId="77777777" w:rsidR="00000000" w:rsidRDefault="00E52DD3">
      <w:pPr>
        <w:pStyle w:val="a"/>
        <w:rPr>
          <w:rFonts w:hint="cs"/>
          <w:rtl/>
        </w:rPr>
      </w:pPr>
    </w:p>
    <w:p w14:paraId="06AF88D6" w14:textId="77777777" w:rsidR="00000000" w:rsidRDefault="00E52DD3">
      <w:pPr>
        <w:pStyle w:val="ad"/>
        <w:rPr>
          <w:rtl/>
        </w:rPr>
      </w:pPr>
      <w:r>
        <w:rPr>
          <w:rtl/>
        </w:rPr>
        <w:t>היו"ר מוחמד ברכה:</w:t>
      </w:r>
    </w:p>
    <w:p w14:paraId="172128BA" w14:textId="77777777" w:rsidR="00000000" w:rsidRDefault="00E52DD3">
      <w:pPr>
        <w:pStyle w:val="a"/>
        <w:rPr>
          <w:rtl/>
        </w:rPr>
      </w:pPr>
    </w:p>
    <w:p w14:paraId="6E2416C6" w14:textId="77777777" w:rsidR="00000000" w:rsidRDefault="00E52DD3">
      <w:pPr>
        <w:pStyle w:val="a"/>
        <w:rPr>
          <w:rFonts w:hint="cs"/>
          <w:rtl/>
        </w:rPr>
      </w:pPr>
      <w:r>
        <w:rPr>
          <w:rFonts w:hint="cs"/>
          <w:rtl/>
        </w:rPr>
        <w:t>אנחנו ממשיכים הלאה. אנחנו עוברים להצעת חוק לבדיקה ולטיפול ראשוני בקטינים נפגעי עבירות מין, התשס"ג-2003, מס' פ/197, של חבר הכ</w:t>
      </w:r>
      <w:r>
        <w:rPr>
          <w:rFonts w:hint="cs"/>
          <w:rtl/>
        </w:rPr>
        <w:t xml:space="preserve">נסת רשף חן וקבוצת חברי הכנסת. ההנמקה מהמקום כיוון  שהממשלה מקבלת את ההצעה. </w:t>
      </w:r>
    </w:p>
    <w:p w14:paraId="798A9466" w14:textId="77777777" w:rsidR="00000000" w:rsidRDefault="00E52DD3">
      <w:pPr>
        <w:pStyle w:val="a"/>
        <w:rPr>
          <w:rFonts w:hint="cs"/>
          <w:rtl/>
        </w:rPr>
      </w:pPr>
    </w:p>
    <w:p w14:paraId="546C119A" w14:textId="77777777" w:rsidR="00000000" w:rsidRDefault="00E52DD3">
      <w:pPr>
        <w:pStyle w:val="Speaker"/>
        <w:rPr>
          <w:rtl/>
        </w:rPr>
      </w:pPr>
      <w:bookmarkStart w:id="90" w:name="FS000001048T21_05_2003_13_10_50"/>
      <w:bookmarkEnd w:id="90"/>
      <w:r>
        <w:rPr>
          <w:rFonts w:hint="eastAsia"/>
          <w:rtl/>
        </w:rPr>
        <w:t>רשף</w:t>
      </w:r>
      <w:r>
        <w:rPr>
          <w:rtl/>
        </w:rPr>
        <w:t xml:space="preserve"> חן (שינוי):</w:t>
      </w:r>
    </w:p>
    <w:p w14:paraId="50EC2739" w14:textId="77777777" w:rsidR="00000000" w:rsidRDefault="00E52DD3">
      <w:pPr>
        <w:pStyle w:val="a"/>
        <w:rPr>
          <w:rFonts w:hint="cs"/>
          <w:rtl/>
        </w:rPr>
      </w:pPr>
    </w:p>
    <w:p w14:paraId="0EA98D3A" w14:textId="77777777" w:rsidR="00000000" w:rsidRDefault="00E52DD3">
      <w:pPr>
        <w:pStyle w:val="a"/>
        <w:rPr>
          <w:rFonts w:hint="cs"/>
          <w:rtl/>
        </w:rPr>
      </w:pPr>
      <w:r>
        <w:rPr>
          <w:rFonts w:hint="cs"/>
          <w:rtl/>
        </w:rPr>
        <w:t>אדוני היושב-ראש, כנסת נכבדה, לפעמים החיים יוצרים מצבים מטורפים. אחד מהמצבים האלה הוא מצב שבו הורים, בניגוד לכל כללי הטבע וההתנהגות האנושיים, פוגעים בילדים שלהם ומ</w:t>
      </w:r>
      <w:r>
        <w:rPr>
          <w:rFonts w:hint="cs"/>
          <w:rtl/>
        </w:rPr>
        <w:t xml:space="preserve">פירים את החובה הקדושה להגן עליהם ולשים את טובתם לפני טובתם שלהם. </w:t>
      </w:r>
    </w:p>
    <w:p w14:paraId="199BA38B" w14:textId="77777777" w:rsidR="00000000" w:rsidRDefault="00E52DD3">
      <w:pPr>
        <w:pStyle w:val="a"/>
        <w:rPr>
          <w:rFonts w:hint="cs"/>
          <w:rtl/>
        </w:rPr>
      </w:pPr>
    </w:p>
    <w:p w14:paraId="02DDCB30" w14:textId="77777777" w:rsidR="00000000" w:rsidRDefault="00E52DD3">
      <w:pPr>
        <w:pStyle w:val="a"/>
        <w:rPr>
          <w:rFonts w:hint="cs"/>
          <w:rtl/>
        </w:rPr>
      </w:pPr>
      <w:r>
        <w:rPr>
          <w:rFonts w:hint="cs"/>
          <w:rtl/>
        </w:rPr>
        <w:t>החוק הזה בא להתמודד עם הסיטואציה המוזרה והטרגית הזאת ולאפשר לרשויות הרפואה והסעד לשים את טובת הילד לפני כל דבר אחר. הוא נועד להתמודד עם סיטואציה שבה הילד הוא קורבן של עבירת מין וקיים חשש שה</w:t>
      </w:r>
      <w:r>
        <w:rPr>
          <w:rFonts w:hint="cs"/>
          <w:rtl/>
        </w:rPr>
        <w:t xml:space="preserve">הורים, או מישהו במשפחה, או מישהו שמקורב להורים הוא העבריין. אז לא ייתכן מצב שההורים הם אלה שיחליטו אם הילד ייבדק ואם עבירת המין תיחקר ואיך. </w:t>
      </w:r>
    </w:p>
    <w:p w14:paraId="11C8B30D" w14:textId="77777777" w:rsidR="00000000" w:rsidRDefault="00E52DD3">
      <w:pPr>
        <w:pStyle w:val="a"/>
        <w:rPr>
          <w:rFonts w:hint="cs"/>
          <w:rtl/>
        </w:rPr>
      </w:pPr>
    </w:p>
    <w:p w14:paraId="5B89BF8F" w14:textId="77777777" w:rsidR="00000000" w:rsidRDefault="00E52DD3">
      <w:pPr>
        <w:pStyle w:val="a"/>
        <w:rPr>
          <w:rFonts w:hint="cs"/>
          <w:rtl/>
        </w:rPr>
      </w:pPr>
      <w:r>
        <w:rPr>
          <w:rFonts w:hint="cs"/>
          <w:rtl/>
        </w:rPr>
        <w:t>יש כאן הסדר מאוד מפורט שמצד אחד מנסה להבטיח שלא משתמשים בהליך הזה באופן מהיר ונחפז מדי ומקפידים מאוד לוודא באמצעות</w:t>
      </w:r>
      <w:r>
        <w:rPr>
          <w:rFonts w:hint="cs"/>
          <w:rtl/>
        </w:rPr>
        <w:t xml:space="preserve"> הגורמים המוסמכים הרפואיים, הפסיכולוגים ורשויות הסעד, שטובת הילד עומדת מעל לכול; וכנגד זה שוללים מההורים את היכולת להתערב ולמנוע את התהליך. </w:t>
      </w:r>
    </w:p>
    <w:p w14:paraId="4E86A684" w14:textId="77777777" w:rsidR="00000000" w:rsidRDefault="00E52DD3">
      <w:pPr>
        <w:pStyle w:val="a"/>
        <w:rPr>
          <w:rFonts w:hint="cs"/>
          <w:rtl/>
        </w:rPr>
      </w:pPr>
    </w:p>
    <w:p w14:paraId="1EAF006E" w14:textId="77777777" w:rsidR="00000000" w:rsidRDefault="00E52DD3">
      <w:pPr>
        <w:pStyle w:val="ad"/>
        <w:rPr>
          <w:rtl/>
        </w:rPr>
      </w:pPr>
      <w:r>
        <w:rPr>
          <w:rtl/>
        </w:rPr>
        <w:t>היו"ר מוחמד ברכה:</w:t>
      </w:r>
    </w:p>
    <w:p w14:paraId="3AB033B5" w14:textId="77777777" w:rsidR="00000000" w:rsidRDefault="00E52DD3">
      <w:pPr>
        <w:pStyle w:val="a"/>
        <w:rPr>
          <w:rtl/>
        </w:rPr>
      </w:pPr>
    </w:p>
    <w:p w14:paraId="14BC85FE" w14:textId="77777777" w:rsidR="00000000" w:rsidRDefault="00E52DD3">
      <w:pPr>
        <w:pStyle w:val="a"/>
        <w:rPr>
          <w:rFonts w:hint="cs"/>
          <w:rtl/>
        </w:rPr>
      </w:pPr>
      <w:r>
        <w:rPr>
          <w:rFonts w:hint="cs"/>
          <w:rtl/>
        </w:rPr>
        <w:t>תודה רבה לחבר הכנסת חן. השרה לאיכות הסביבה תענה במקום שר הבריאות. בבקשה, גברתי.</w:t>
      </w:r>
    </w:p>
    <w:p w14:paraId="1F6D0F95" w14:textId="77777777" w:rsidR="00000000" w:rsidRDefault="00E52DD3">
      <w:pPr>
        <w:pStyle w:val="a"/>
        <w:rPr>
          <w:rFonts w:hint="cs"/>
          <w:rtl/>
        </w:rPr>
      </w:pPr>
    </w:p>
    <w:p w14:paraId="35FB8459" w14:textId="77777777" w:rsidR="00000000" w:rsidRDefault="00E52DD3">
      <w:pPr>
        <w:pStyle w:val="Speaker"/>
        <w:rPr>
          <w:rtl/>
        </w:rPr>
      </w:pPr>
      <w:bookmarkStart w:id="91" w:name="FS000000518T21_05_2003_13_16_20"/>
      <w:bookmarkEnd w:id="91"/>
      <w:r>
        <w:rPr>
          <w:rFonts w:hint="eastAsia"/>
          <w:rtl/>
        </w:rPr>
        <w:t>השרה</w:t>
      </w:r>
      <w:r>
        <w:rPr>
          <w:rtl/>
        </w:rPr>
        <w:t xml:space="preserve"> לאיכות הס</w:t>
      </w:r>
      <w:r>
        <w:rPr>
          <w:rtl/>
        </w:rPr>
        <w:t>ביבה יהודית נאות:</w:t>
      </w:r>
    </w:p>
    <w:p w14:paraId="0D110D2C" w14:textId="77777777" w:rsidR="00000000" w:rsidRDefault="00E52DD3">
      <w:pPr>
        <w:pStyle w:val="a"/>
        <w:rPr>
          <w:rFonts w:hint="cs"/>
          <w:rtl/>
        </w:rPr>
      </w:pPr>
    </w:p>
    <w:p w14:paraId="6233055C" w14:textId="77777777" w:rsidR="00000000" w:rsidRDefault="00E52DD3">
      <w:pPr>
        <w:pStyle w:val="a"/>
        <w:rPr>
          <w:rFonts w:hint="cs"/>
          <w:rtl/>
        </w:rPr>
      </w:pPr>
      <w:r>
        <w:rPr>
          <w:rFonts w:hint="cs"/>
          <w:rtl/>
        </w:rPr>
        <w:t>אדוני היושב-ראש, רבותי חברי הכנסת, הממשלה תומכת בהצעת החוק של חבר הכנסת רשף חן ומבקשת מהכנסת לתמוך בה.</w:t>
      </w:r>
    </w:p>
    <w:p w14:paraId="5A6172FC" w14:textId="77777777" w:rsidR="00000000" w:rsidRDefault="00E52DD3">
      <w:pPr>
        <w:pStyle w:val="a"/>
        <w:rPr>
          <w:rFonts w:hint="cs"/>
          <w:rtl/>
        </w:rPr>
      </w:pPr>
    </w:p>
    <w:p w14:paraId="67852235" w14:textId="77777777" w:rsidR="00000000" w:rsidRDefault="00E52DD3">
      <w:pPr>
        <w:pStyle w:val="a"/>
        <w:rPr>
          <w:rFonts w:hint="cs"/>
          <w:rtl/>
        </w:rPr>
      </w:pPr>
      <w:r>
        <w:rPr>
          <w:rFonts w:hint="cs"/>
          <w:rtl/>
        </w:rPr>
        <w:t>ההצעה נועדה לתת מענה למצבים שבהם הפוגע עשוי להוות איום על הקטין שנפגע וצריך את התערבותם של שירותי הרווחה כדי שיאמרו שהקטין יעבור בדיק</w:t>
      </w:r>
      <w:r>
        <w:rPr>
          <w:rFonts w:hint="cs"/>
          <w:rtl/>
        </w:rPr>
        <w:t xml:space="preserve">ה וטיפול ראשוניים ללא נוכחותו של אותו אדם שהפר את זכויותיו ופגע בהן. החוק המוצע צריך לפתור סיטואציה מאוד קשה לקטינים, שלא רק שהם נפגעים אלא גם אין מי שיגן עליהם, ולכן מערבים פה את שירותי הרווחה. </w:t>
      </w:r>
    </w:p>
    <w:p w14:paraId="797E4456" w14:textId="77777777" w:rsidR="00000000" w:rsidRDefault="00E52DD3">
      <w:pPr>
        <w:pStyle w:val="a"/>
        <w:rPr>
          <w:rFonts w:hint="cs"/>
          <w:rtl/>
        </w:rPr>
      </w:pPr>
    </w:p>
    <w:p w14:paraId="7C108575" w14:textId="77777777" w:rsidR="00000000" w:rsidRDefault="00E52DD3">
      <w:pPr>
        <w:pStyle w:val="a"/>
        <w:rPr>
          <w:rFonts w:hint="cs"/>
          <w:rtl/>
        </w:rPr>
      </w:pPr>
      <w:r>
        <w:rPr>
          <w:rFonts w:hint="cs"/>
          <w:rtl/>
        </w:rPr>
        <w:t xml:space="preserve">הממשלה תומכת בהצעת החוק. </w:t>
      </w:r>
    </w:p>
    <w:p w14:paraId="20DCE134" w14:textId="77777777" w:rsidR="00000000" w:rsidRDefault="00E52DD3">
      <w:pPr>
        <w:pStyle w:val="a"/>
        <w:rPr>
          <w:rFonts w:hint="cs"/>
          <w:rtl/>
        </w:rPr>
      </w:pPr>
    </w:p>
    <w:p w14:paraId="54B83991" w14:textId="77777777" w:rsidR="00000000" w:rsidRDefault="00E52DD3">
      <w:pPr>
        <w:pStyle w:val="ad"/>
        <w:rPr>
          <w:rtl/>
        </w:rPr>
      </w:pPr>
      <w:r>
        <w:rPr>
          <w:rtl/>
        </w:rPr>
        <w:t>היו"ר מוחמד ברכה:</w:t>
      </w:r>
    </w:p>
    <w:p w14:paraId="3A8559ED" w14:textId="77777777" w:rsidR="00000000" w:rsidRDefault="00E52DD3">
      <w:pPr>
        <w:pStyle w:val="a"/>
        <w:rPr>
          <w:rtl/>
        </w:rPr>
      </w:pPr>
    </w:p>
    <w:p w14:paraId="28D7A24E" w14:textId="77777777" w:rsidR="00000000" w:rsidRDefault="00E52DD3">
      <w:pPr>
        <w:pStyle w:val="a"/>
        <w:rPr>
          <w:rFonts w:hint="cs"/>
          <w:rtl/>
        </w:rPr>
      </w:pPr>
      <w:r>
        <w:rPr>
          <w:rFonts w:hint="cs"/>
          <w:rtl/>
        </w:rPr>
        <w:t>תודה רבה, גבר</w:t>
      </w:r>
      <w:r>
        <w:rPr>
          <w:rFonts w:hint="cs"/>
          <w:rtl/>
        </w:rPr>
        <w:t xml:space="preserve">תי השרה. </w:t>
      </w:r>
    </w:p>
    <w:p w14:paraId="737A4F91" w14:textId="77777777" w:rsidR="00000000" w:rsidRDefault="00E52DD3">
      <w:pPr>
        <w:pStyle w:val="a"/>
        <w:rPr>
          <w:rFonts w:hint="cs"/>
          <w:rtl/>
        </w:rPr>
      </w:pPr>
    </w:p>
    <w:p w14:paraId="364B6796" w14:textId="77777777" w:rsidR="00000000" w:rsidRDefault="00E52DD3">
      <w:pPr>
        <w:pStyle w:val="a"/>
        <w:rPr>
          <w:rFonts w:hint="cs"/>
          <w:rtl/>
        </w:rPr>
      </w:pPr>
      <w:r>
        <w:rPr>
          <w:rFonts w:hint="cs"/>
          <w:rtl/>
        </w:rPr>
        <w:t xml:space="preserve">אנחנו עוברים להצבעה על הצעת חוק לבדיקה ולטיפול ראשוני בקטינים נפגעי עבירות מין. </w:t>
      </w:r>
    </w:p>
    <w:p w14:paraId="05D1AD5A" w14:textId="77777777" w:rsidR="00000000" w:rsidRDefault="00E52DD3">
      <w:pPr>
        <w:pStyle w:val="a"/>
        <w:rPr>
          <w:rFonts w:hint="cs"/>
          <w:rtl/>
        </w:rPr>
      </w:pPr>
    </w:p>
    <w:p w14:paraId="57F41096" w14:textId="77777777" w:rsidR="00000000" w:rsidRDefault="00E52DD3">
      <w:pPr>
        <w:pStyle w:val="a7"/>
        <w:bidi/>
        <w:rPr>
          <w:rFonts w:hint="cs"/>
          <w:rtl/>
        </w:rPr>
      </w:pPr>
      <w:r>
        <w:rPr>
          <w:rFonts w:hint="cs"/>
          <w:rtl/>
        </w:rPr>
        <w:t>הצבעה מס' 6</w:t>
      </w:r>
    </w:p>
    <w:p w14:paraId="492D41DA" w14:textId="77777777" w:rsidR="00000000" w:rsidRDefault="00E52DD3">
      <w:pPr>
        <w:pStyle w:val="a"/>
        <w:rPr>
          <w:rFonts w:hint="cs"/>
          <w:rtl/>
        </w:rPr>
      </w:pPr>
    </w:p>
    <w:p w14:paraId="68442F98" w14:textId="77777777" w:rsidR="00000000" w:rsidRDefault="00E52DD3">
      <w:pPr>
        <w:pStyle w:val="ad"/>
        <w:rPr>
          <w:rtl/>
        </w:rPr>
      </w:pPr>
      <w:r>
        <w:rPr>
          <w:rtl/>
        </w:rPr>
        <w:t>היו"ר מוחמד ברכה:</w:t>
      </w:r>
    </w:p>
    <w:p w14:paraId="1AE2CD89" w14:textId="77777777" w:rsidR="00000000" w:rsidRDefault="00E52DD3">
      <w:pPr>
        <w:pStyle w:val="a"/>
        <w:rPr>
          <w:rtl/>
        </w:rPr>
      </w:pPr>
    </w:p>
    <w:p w14:paraId="09F3C927" w14:textId="77777777" w:rsidR="00000000" w:rsidRDefault="00E52DD3">
      <w:pPr>
        <w:pStyle w:val="a"/>
        <w:rPr>
          <w:rFonts w:hint="cs"/>
          <w:rtl/>
        </w:rPr>
      </w:pPr>
      <w:r>
        <w:rPr>
          <w:rFonts w:hint="cs"/>
          <w:rtl/>
        </w:rPr>
        <w:t xml:space="preserve">ההצבעה החלה ולא נחזור שוב להצבעות חוזרות. </w:t>
      </w:r>
    </w:p>
    <w:p w14:paraId="6878A279" w14:textId="77777777" w:rsidR="00000000" w:rsidRDefault="00E52DD3">
      <w:pPr>
        <w:pStyle w:val="a"/>
        <w:rPr>
          <w:rFonts w:hint="cs"/>
          <w:rtl/>
        </w:rPr>
      </w:pPr>
    </w:p>
    <w:p w14:paraId="76FDFCD5" w14:textId="77777777" w:rsidR="00000000" w:rsidRDefault="00E52DD3">
      <w:pPr>
        <w:pStyle w:val="a7"/>
        <w:bidi/>
        <w:rPr>
          <w:rFonts w:hint="cs"/>
          <w:rtl/>
        </w:rPr>
      </w:pPr>
      <w:r>
        <w:rPr>
          <w:rFonts w:hint="cs"/>
          <w:rtl/>
        </w:rPr>
        <w:t>הצבעה מס' 7</w:t>
      </w:r>
    </w:p>
    <w:p w14:paraId="08D96168" w14:textId="77777777" w:rsidR="00000000" w:rsidRDefault="00E52DD3">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52</w:t>
      </w:r>
    </w:p>
    <w:p w14:paraId="167A8729" w14:textId="77777777" w:rsidR="00000000" w:rsidRDefault="00E52DD3">
      <w:pPr>
        <w:pStyle w:val="a8"/>
        <w:bidi/>
        <w:rPr>
          <w:rFonts w:hint="cs"/>
          <w:rtl/>
        </w:rPr>
      </w:pPr>
      <w:r>
        <w:rPr>
          <w:rFonts w:hint="cs"/>
          <w:rtl/>
        </w:rPr>
        <w:t xml:space="preserve">נגד </w:t>
      </w:r>
      <w:r>
        <w:rPr>
          <w:rtl/>
        </w:rPr>
        <w:t>–</w:t>
      </w:r>
      <w:r>
        <w:rPr>
          <w:rFonts w:hint="cs"/>
          <w:rtl/>
        </w:rPr>
        <w:t xml:space="preserve"> אין</w:t>
      </w:r>
    </w:p>
    <w:p w14:paraId="759FE218" w14:textId="77777777" w:rsidR="00000000" w:rsidRDefault="00E52DD3">
      <w:pPr>
        <w:pStyle w:val="a8"/>
        <w:bidi/>
        <w:rPr>
          <w:rFonts w:hint="cs"/>
          <w:rtl/>
        </w:rPr>
      </w:pPr>
      <w:r>
        <w:rPr>
          <w:rFonts w:hint="cs"/>
          <w:rtl/>
        </w:rPr>
        <w:t xml:space="preserve">נמנעים </w:t>
      </w:r>
      <w:r>
        <w:rPr>
          <w:rtl/>
        </w:rPr>
        <w:t>–</w:t>
      </w:r>
      <w:r>
        <w:rPr>
          <w:rFonts w:hint="cs"/>
          <w:rtl/>
        </w:rPr>
        <w:t xml:space="preserve"> אי</w:t>
      </w:r>
      <w:r>
        <w:rPr>
          <w:rFonts w:hint="cs"/>
          <w:rtl/>
        </w:rPr>
        <w:t>ן</w:t>
      </w:r>
    </w:p>
    <w:p w14:paraId="11B1A763" w14:textId="77777777" w:rsidR="00000000" w:rsidRDefault="00E52DD3">
      <w:pPr>
        <w:pStyle w:val="a9"/>
        <w:bidi/>
        <w:rPr>
          <w:rFonts w:hint="cs"/>
          <w:rtl/>
        </w:rPr>
      </w:pPr>
      <w:r>
        <w:rPr>
          <w:rFonts w:hint="cs"/>
          <w:rtl/>
        </w:rPr>
        <w:t>ההצעה להעביר את הצעת חוק לבדיקה ולטיפול ראשוני בקטינים  נפגעי עבירות מין,</w:t>
      </w:r>
    </w:p>
    <w:p w14:paraId="676F2D65" w14:textId="77777777" w:rsidR="00000000" w:rsidRDefault="00E52DD3">
      <w:pPr>
        <w:pStyle w:val="a9"/>
        <w:bidi/>
        <w:rPr>
          <w:rFonts w:hint="cs"/>
          <w:rtl/>
        </w:rPr>
      </w:pPr>
      <w:r>
        <w:rPr>
          <w:rFonts w:hint="cs"/>
          <w:rtl/>
        </w:rPr>
        <w:t>התשס"ג-2003, לדיון מוקדם בוועדת העבודה, הרווחה והבריאות נתקבלה.</w:t>
      </w:r>
    </w:p>
    <w:p w14:paraId="2F2D70E1" w14:textId="77777777" w:rsidR="00000000" w:rsidRDefault="00E52DD3">
      <w:pPr>
        <w:pStyle w:val="a"/>
        <w:rPr>
          <w:rFonts w:hint="cs"/>
          <w:rtl/>
        </w:rPr>
      </w:pPr>
    </w:p>
    <w:p w14:paraId="7D5044DF" w14:textId="77777777" w:rsidR="00000000" w:rsidRDefault="00E52DD3">
      <w:pPr>
        <w:pStyle w:val="ad"/>
        <w:rPr>
          <w:rtl/>
        </w:rPr>
      </w:pPr>
      <w:r>
        <w:rPr>
          <w:rtl/>
        </w:rPr>
        <w:t>היו"ר מוחמד ברכה:</w:t>
      </w:r>
    </w:p>
    <w:p w14:paraId="0B6F16C0" w14:textId="77777777" w:rsidR="00000000" w:rsidRDefault="00E52DD3">
      <w:pPr>
        <w:pStyle w:val="a"/>
        <w:rPr>
          <w:rtl/>
        </w:rPr>
      </w:pPr>
    </w:p>
    <w:p w14:paraId="3FC8816B" w14:textId="77777777" w:rsidR="00000000" w:rsidRDefault="00E52DD3">
      <w:pPr>
        <w:pStyle w:val="a"/>
        <w:rPr>
          <w:rFonts w:hint="cs"/>
          <w:rtl/>
        </w:rPr>
      </w:pPr>
      <w:r>
        <w:rPr>
          <w:rFonts w:hint="cs"/>
          <w:rtl/>
        </w:rPr>
        <w:t>הצעת החוק התקבלה ברוב של 52 בעד, בלי  מתנגדים ובלי  נמנעים. הצעת החוק תועבר לוועדת העבודה, הרווח</w:t>
      </w:r>
      <w:r>
        <w:rPr>
          <w:rFonts w:hint="cs"/>
          <w:rtl/>
        </w:rPr>
        <w:t xml:space="preserve">ה והבריאות. </w:t>
      </w:r>
    </w:p>
    <w:p w14:paraId="0A19AC28" w14:textId="77777777" w:rsidR="00000000" w:rsidRDefault="00E52DD3">
      <w:pPr>
        <w:pStyle w:val="Subject"/>
        <w:rPr>
          <w:rtl/>
        </w:rPr>
      </w:pPr>
    </w:p>
    <w:p w14:paraId="15EE3C8C" w14:textId="77777777" w:rsidR="00000000" w:rsidRDefault="00E52DD3">
      <w:pPr>
        <w:pStyle w:val="Subject"/>
        <w:rPr>
          <w:rFonts w:hint="cs"/>
          <w:rtl/>
        </w:rPr>
      </w:pPr>
    </w:p>
    <w:p w14:paraId="6F957B4E" w14:textId="77777777" w:rsidR="00000000" w:rsidRDefault="00E52DD3">
      <w:pPr>
        <w:pStyle w:val="a"/>
        <w:rPr>
          <w:rFonts w:hint="cs"/>
          <w:rtl/>
        </w:rPr>
      </w:pPr>
    </w:p>
    <w:p w14:paraId="54A8653B" w14:textId="77777777" w:rsidR="00000000" w:rsidRDefault="00E52DD3">
      <w:pPr>
        <w:pStyle w:val="Subject"/>
        <w:rPr>
          <w:rFonts w:hint="cs"/>
          <w:rtl/>
        </w:rPr>
      </w:pPr>
      <w:r>
        <w:rPr>
          <w:rFonts w:hint="cs"/>
          <w:rtl/>
        </w:rPr>
        <w:t xml:space="preserve">הצעת חוק הרבנות הראשית לישראל </w:t>
      </w:r>
      <w:r>
        <w:rPr>
          <w:rtl/>
        </w:rPr>
        <w:br/>
      </w:r>
      <w:r>
        <w:rPr>
          <w:rFonts w:hint="cs"/>
          <w:rtl/>
        </w:rPr>
        <w:t xml:space="preserve">(תיקון </w:t>
      </w:r>
      <w:r>
        <w:rPr>
          <w:rtl/>
        </w:rPr>
        <w:t>–</w:t>
      </w:r>
      <w:r>
        <w:rPr>
          <w:rFonts w:hint="cs"/>
          <w:rtl/>
        </w:rPr>
        <w:t xml:space="preserve"> רב ראשי אחד), התשס"ג-2003</w:t>
      </w:r>
    </w:p>
    <w:p w14:paraId="5B40790D" w14:textId="77777777" w:rsidR="00000000" w:rsidRDefault="00E52DD3">
      <w:pPr>
        <w:pStyle w:val="Subject"/>
        <w:rPr>
          <w:rFonts w:hint="cs"/>
          <w:rtl/>
        </w:rPr>
      </w:pPr>
      <w:r>
        <w:rPr>
          <w:rFonts w:hint="cs"/>
          <w:rtl/>
        </w:rPr>
        <w:t>(הצעת חבר הכנסת אופיר פינס-פז)</w:t>
      </w:r>
      <w:r>
        <w:rPr>
          <w:rtl/>
        </w:rPr>
        <w:br/>
      </w:r>
      <w:r>
        <w:rPr>
          <w:rFonts w:hint="cs"/>
          <w:rtl/>
        </w:rPr>
        <w:t xml:space="preserve"> </w:t>
      </w:r>
    </w:p>
    <w:p w14:paraId="5370C1C9" w14:textId="77777777" w:rsidR="00000000" w:rsidRDefault="00E52DD3">
      <w:pPr>
        <w:pStyle w:val="Subject"/>
        <w:rPr>
          <w:rFonts w:hint="cs"/>
          <w:rtl/>
        </w:rPr>
      </w:pPr>
      <w:r>
        <w:rPr>
          <w:rFonts w:hint="cs"/>
          <w:rtl/>
        </w:rPr>
        <w:t xml:space="preserve">הצעת חוק הרבנות הראשית לישראל ורבני ערים </w:t>
      </w:r>
      <w:r>
        <w:rPr>
          <w:rtl/>
        </w:rPr>
        <w:br/>
      </w:r>
      <w:r>
        <w:rPr>
          <w:rFonts w:hint="cs"/>
          <w:rtl/>
        </w:rPr>
        <w:t>(תיקון), התשס"ג-‏2003</w:t>
      </w:r>
    </w:p>
    <w:p w14:paraId="27C72299" w14:textId="77777777" w:rsidR="00000000" w:rsidRDefault="00E52DD3">
      <w:pPr>
        <w:pStyle w:val="Subject"/>
        <w:rPr>
          <w:rFonts w:hint="cs"/>
          <w:rtl/>
        </w:rPr>
      </w:pPr>
      <w:r>
        <w:rPr>
          <w:rFonts w:hint="cs"/>
          <w:rtl/>
        </w:rPr>
        <w:t>(הצעת קבוצת חברי הכנסת)</w:t>
      </w:r>
    </w:p>
    <w:p w14:paraId="1D87149C" w14:textId="77777777" w:rsidR="00000000" w:rsidRDefault="00E52DD3">
      <w:pPr>
        <w:pStyle w:val="a"/>
        <w:ind w:firstLine="0"/>
        <w:rPr>
          <w:rFonts w:hint="cs"/>
          <w:rtl/>
        </w:rPr>
      </w:pPr>
      <w:r>
        <w:rPr>
          <w:rFonts w:hint="cs"/>
          <w:rtl/>
        </w:rPr>
        <w:t>["דברי הכנסת", חוב'  ח', עמ'  1115.]</w:t>
      </w:r>
    </w:p>
    <w:p w14:paraId="622E7405" w14:textId="77777777" w:rsidR="00000000" w:rsidRDefault="00E52DD3">
      <w:pPr>
        <w:pStyle w:val="a"/>
        <w:ind w:firstLine="0"/>
        <w:rPr>
          <w:rFonts w:hint="cs"/>
          <w:rtl/>
        </w:rPr>
      </w:pPr>
    </w:p>
    <w:p w14:paraId="2B25CB5E" w14:textId="77777777" w:rsidR="00000000" w:rsidRDefault="00E52DD3">
      <w:pPr>
        <w:pStyle w:val="ad"/>
        <w:rPr>
          <w:rtl/>
        </w:rPr>
      </w:pPr>
      <w:r>
        <w:rPr>
          <w:rtl/>
        </w:rPr>
        <w:t>היו"ר מוחמד ברכ</w:t>
      </w:r>
      <w:r>
        <w:rPr>
          <w:rtl/>
        </w:rPr>
        <w:t>ה:</w:t>
      </w:r>
    </w:p>
    <w:p w14:paraId="63F7B009" w14:textId="77777777" w:rsidR="00000000" w:rsidRDefault="00E52DD3">
      <w:pPr>
        <w:pStyle w:val="a"/>
        <w:rPr>
          <w:rtl/>
        </w:rPr>
      </w:pPr>
    </w:p>
    <w:p w14:paraId="30292FC6" w14:textId="77777777" w:rsidR="00000000" w:rsidRDefault="00E52DD3">
      <w:pPr>
        <w:pStyle w:val="a"/>
        <w:rPr>
          <w:rFonts w:hint="cs"/>
          <w:rtl/>
        </w:rPr>
      </w:pPr>
      <w:r>
        <w:rPr>
          <w:rFonts w:hint="cs"/>
          <w:rtl/>
        </w:rPr>
        <w:t xml:space="preserve">אנחנו עוברים לשתי הצעות חוק שהועלו בשבוע שעבר: הצעת חוק הרבנות הראשית לישראל (תיקון </w:t>
      </w:r>
      <w:r>
        <w:rPr>
          <w:rtl/>
        </w:rPr>
        <w:t>–</w:t>
      </w:r>
      <w:r>
        <w:rPr>
          <w:rFonts w:hint="cs"/>
          <w:rtl/>
        </w:rPr>
        <w:t xml:space="preserve"> רב ראשי אחד), התשס"ג-2003, מס' פ/26, של חבר הכנסת אופיר פינס; וההצעה השנייה - הצעת חוק הרבנות הראשית לישראל ורבני ערים (תיקון), התשס"ג-2003, מס' פ/27, של חברי הכנסת מ</w:t>
      </w:r>
      <w:r>
        <w:rPr>
          <w:rFonts w:hint="cs"/>
          <w:rtl/>
        </w:rPr>
        <w:t xml:space="preserve">יכאל מלכיאור, אבשלום וילן ואריה אלדד. שר המשפטים יענה במשולב על שתי ההצעות ואחר כך נקיים הצבעה. בבקשה, אדוני שר המשפטים יוסף לפיד. </w:t>
      </w:r>
    </w:p>
    <w:p w14:paraId="371A84FD" w14:textId="77777777" w:rsidR="00000000" w:rsidRDefault="00E52DD3">
      <w:pPr>
        <w:pStyle w:val="a"/>
        <w:rPr>
          <w:rFonts w:hint="cs"/>
          <w:rtl/>
        </w:rPr>
      </w:pPr>
    </w:p>
    <w:p w14:paraId="0F6CB162" w14:textId="77777777" w:rsidR="00000000" w:rsidRDefault="00E52DD3">
      <w:pPr>
        <w:pStyle w:val="Speaker"/>
        <w:rPr>
          <w:rtl/>
        </w:rPr>
      </w:pPr>
      <w:bookmarkStart w:id="92" w:name="FS000000517T21_05_2003_13_04_06"/>
      <w:bookmarkEnd w:id="92"/>
      <w:r>
        <w:rPr>
          <w:rFonts w:hint="eastAsia"/>
          <w:rtl/>
        </w:rPr>
        <w:t>שר</w:t>
      </w:r>
      <w:r>
        <w:rPr>
          <w:rtl/>
        </w:rPr>
        <w:t xml:space="preserve"> המשפטים יוסף לפיד:</w:t>
      </w:r>
    </w:p>
    <w:p w14:paraId="57DDBD6A" w14:textId="77777777" w:rsidR="00000000" w:rsidRDefault="00E52DD3">
      <w:pPr>
        <w:pStyle w:val="a"/>
        <w:rPr>
          <w:rFonts w:hint="cs"/>
          <w:rtl/>
        </w:rPr>
      </w:pPr>
    </w:p>
    <w:p w14:paraId="70B869EA" w14:textId="77777777" w:rsidR="00000000" w:rsidRDefault="00E52DD3">
      <w:pPr>
        <w:pStyle w:val="a"/>
        <w:rPr>
          <w:rFonts w:hint="cs"/>
          <w:rtl/>
        </w:rPr>
      </w:pPr>
      <w:r>
        <w:rPr>
          <w:rFonts w:hint="cs"/>
          <w:rtl/>
        </w:rPr>
        <w:t>אדוני היושב-ראש, אני עונה על שתי הצעות החוק במשולב, כי הן בעצם הצעות חוק כמעט זהות, וההצעה הזאת מתוא</w:t>
      </w:r>
      <w:r>
        <w:rPr>
          <w:rFonts w:hint="cs"/>
          <w:rtl/>
        </w:rPr>
        <w:t>מת עם הממשלה. בשבוע שעבר עלו המציעים ונימקו את הצעותיהם, ובהסכמה אתם נדחו התשובה וההצבעה להיום.</w:t>
      </w:r>
    </w:p>
    <w:p w14:paraId="6DC4311D" w14:textId="77777777" w:rsidR="00000000" w:rsidRDefault="00E52DD3">
      <w:pPr>
        <w:pStyle w:val="a"/>
        <w:rPr>
          <w:rFonts w:hint="cs"/>
          <w:rtl/>
        </w:rPr>
      </w:pPr>
    </w:p>
    <w:p w14:paraId="1A9D1029" w14:textId="77777777" w:rsidR="00000000" w:rsidRDefault="00E52DD3">
      <w:pPr>
        <w:pStyle w:val="a"/>
        <w:rPr>
          <w:rFonts w:hint="cs"/>
          <w:rtl/>
        </w:rPr>
      </w:pPr>
      <w:r>
        <w:rPr>
          <w:rFonts w:hint="cs"/>
          <w:rtl/>
        </w:rPr>
        <w:t>הצעות החוק מבקשות לשנות את המצב הקיים שבו מכהנים בראש הרבנות הראשית ובערים רב ספרדי ורב אשכנזי. הממשלה החליטה לשנות את המצב הזה ולהביא הצעת חוק שמאחדת את התפקי</w:t>
      </w:r>
      <w:r>
        <w:rPr>
          <w:rFonts w:hint="cs"/>
          <w:rtl/>
        </w:rPr>
        <w:t>דים ובכך מביאה לחיסכון כספי גדול וגם, זה לא פחות חשוב, מפגינה את רצונה של הממשלה הזאת לתמוך בכל רעיון שכולל את המטרה הנשגבת של הציונות, להביא לאחדות האומה הזאת, מעבר לכל חילוקי הדעות השבטיים.</w:t>
      </w:r>
    </w:p>
    <w:p w14:paraId="1681BAA8" w14:textId="77777777" w:rsidR="00000000" w:rsidRDefault="00E52DD3">
      <w:pPr>
        <w:pStyle w:val="a"/>
        <w:rPr>
          <w:rFonts w:hint="cs"/>
          <w:rtl/>
        </w:rPr>
      </w:pPr>
    </w:p>
    <w:p w14:paraId="09E276A2" w14:textId="77777777" w:rsidR="00000000" w:rsidRDefault="00E52DD3">
      <w:pPr>
        <w:pStyle w:val="a"/>
        <w:rPr>
          <w:rFonts w:hint="cs"/>
          <w:rtl/>
        </w:rPr>
      </w:pPr>
      <w:r>
        <w:rPr>
          <w:rFonts w:hint="cs"/>
          <w:rtl/>
        </w:rPr>
        <w:t>אנחנו מאוד מעריכים את היוזמה של האופוזיציה, כי יחד עם הממשלה הי</w:t>
      </w:r>
      <w:r>
        <w:rPr>
          <w:rFonts w:hint="cs"/>
          <w:rtl/>
        </w:rPr>
        <w:t>א תוכל להביא לחקיקה מאוחדת. אנחנו מבטיחים להביא הצעת חוק של הממשלה בתוך 60 יום, ואתם הבטחתם לעכב את ההצעה בקריאה טרומית, וכך נוכל לאחד את הצעת הממשלה עם שתי ההצעות שלכם.</w:t>
      </w:r>
    </w:p>
    <w:p w14:paraId="4FEDCFC9" w14:textId="77777777" w:rsidR="00000000" w:rsidRDefault="00E52DD3">
      <w:pPr>
        <w:pStyle w:val="a"/>
        <w:rPr>
          <w:rFonts w:hint="cs"/>
          <w:rtl/>
        </w:rPr>
      </w:pPr>
    </w:p>
    <w:p w14:paraId="71492EEE" w14:textId="77777777" w:rsidR="00000000" w:rsidRDefault="00E52DD3">
      <w:pPr>
        <w:pStyle w:val="a"/>
        <w:rPr>
          <w:rFonts w:hint="cs"/>
          <w:rtl/>
        </w:rPr>
      </w:pPr>
      <w:r>
        <w:rPr>
          <w:rFonts w:hint="cs"/>
          <w:rtl/>
        </w:rPr>
        <w:t>אני רוצה להזכיר, שלא מזמן היו בחירות לרבנות הראשית וכל המועמדים קיבלו מכתב שהזהיר, שא</w:t>
      </w:r>
      <w:r>
        <w:rPr>
          <w:rFonts w:hint="cs"/>
          <w:rtl/>
        </w:rPr>
        <w:t xml:space="preserve">ומנם החוק הוא בחירה לעשר שנים. אבל יש בכוונת הממשלה לבוא בהצעת חוק שתקצר את התקופה הזאת. לכן מי שרץ לרבנות הראשית לא יוכל לטעון שהוא לא ידע שהכהונה שלו לא תארך עשר שנים. </w:t>
      </w:r>
    </w:p>
    <w:p w14:paraId="1F9A434B" w14:textId="77777777" w:rsidR="00000000" w:rsidRDefault="00E52DD3">
      <w:pPr>
        <w:pStyle w:val="a"/>
        <w:rPr>
          <w:rFonts w:hint="cs"/>
          <w:rtl/>
        </w:rPr>
      </w:pPr>
    </w:p>
    <w:p w14:paraId="7C145E32" w14:textId="77777777" w:rsidR="00000000" w:rsidRDefault="00E52DD3">
      <w:pPr>
        <w:pStyle w:val="a"/>
        <w:rPr>
          <w:rFonts w:hint="cs"/>
          <w:rtl/>
        </w:rPr>
      </w:pPr>
      <w:r>
        <w:rPr>
          <w:rFonts w:hint="cs"/>
          <w:rtl/>
        </w:rPr>
        <w:t>מסיבות אלה, אני מציע לתמוך בשתי הצעות החוק.</w:t>
      </w:r>
    </w:p>
    <w:p w14:paraId="346EAF15" w14:textId="77777777" w:rsidR="00000000" w:rsidRDefault="00E52DD3">
      <w:pPr>
        <w:pStyle w:val="a"/>
        <w:ind w:firstLine="0"/>
        <w:rPr>
          <w:rFonts w:hint="cs"/>
          <w:rtl/>
        </w:rPr>
      </w:pPr>
    </w:p>
    <w:p w14:paraId="153F897B" w14:textId="77777777" w:rsidR="00000000" w:rsidRDefault="00E52DD3">
      <w:pPr>
        <w:pStyle w:val="ad"/>
        <w:rPr>
          <w:rtl/>
        </w:rPr>
      </w:pPr>
      <w:r>
        <w:rPr>
          <w:rtl/>
        </w:rPr>
        <w:t>היו"ר מוחמד ברכה:</w:t>
      </w:r>
    </w:p>
    <w:p w14:paraId="4189E6C9" w14:textId="77777777" w:rsidR="00000000" w:rsidRDefault="00E52DD3">
      <w:pPr>
        <w:pStyle w:val="a"/>
        <w:rPr>
          <w:rtl/>
        </w:rPr>
      </w:pPr>
    </w:p>
    <w:p w14:paraId="62678236" w14:textId="77777777" w:rsidR="00000000" w:rsidRDefault="00E52DD3">
      <w:pPr>
        <w:pStyle w:val="a"/>
        <w:rPr>
          <w:rFonts w:hint="cs"/>
          <w:rtl/>
        </w:rPr>
      </w:pPr>
      <w:r>
        <w:rPr>
          <w:rFonts w:hint="cs"/>
          <w:rtl/>
        </w:rPr>
        <w:t>תודה רבה לשר יוסף לפ</w:t>
      </w:r>
      <w:r>
        <w:rPr>
          <w:rFonts w:hint="cs"/>
          <w:rtl/>
        </w:rPr>
        <w:t>יד. חבר הכנסת אלי ישי מבקש להתנגד להצעה הראשונה. בבקשה, אדוני; שלוש דקות.</w:t>
      </w:r>
    </w:p>
    <w:p w14:paraId="37FB3F9D" w14:textId="77777777" w:rsidR="00000000" w:rsidRDefault="00E52DD3">
      <w:pPr>
        <w:pStyle w:val="a"/>
        <w:ind w:firstLine="0"/>
        <w:rPr>
          <w:rFonts w:hint="cs"/>
          <w:rtl/>
        </w:rPr>
      </w:pPr>
    </w:p>
    <w:p w14:paraId="3CC43663" w14:textId="77777777" w:rsidR="00000000" w:rsidRDefault="00E52DD3">
      <w:pPr>
        <w:pStyle w:val="Speaker"/>
        <w:rPr>
          <w:rtl/>
        </w:rPr>
      </w:pPr>
      <w:bookmarkStart w:id="93" w:name="FS000000494T21_05_2003_13_12_39"/>
      <w:bookmarkEnd w:id="93"/>
      <w:r>
        <w:rPr>
          <w:rFonts w:hint="eastAsia"/>
          <w:rtl/>
        </w:rPr>
        <w:t>אליהו</w:t>
      </w:r>
      <w:r>
        <w:rPr>
          <w:rtl/>
        </w:rPr>
        <w:t xml:space="preserve"> ישי (ש"ס):</w:t>
      </w:r>
    </w:p>
    <w:p w14:paraId="4E675153" w14:textId="77777777" w:rsidR="00000000" w:rsidRDefault="00E52DD3">
      <w:pPr>
        <w:pStyle w:val="a"/>
        <w:rPr>
          <w:rFonts w:hint="cs"/>
          <w:rtl/>
        </w:rPr>
      </w:pPr>
    </w:p>
    <w:p w14:paraId="6CA7C36D" w14:textId="77777777" w:rsidR="00000000" w:rsidRDefault="00E52DD3">
      <w:pPr>
        <w:pStyle w:val="a"/>
        <w:rPr>
          <w:rFonts w:hint="cs"/>
          <w:rtl/>
        </w:rPr>
      </w:pPr>
      <w:r>
        <w:rPr>
          <w:rFonts w:hint="cs"/>
          <w:rtl/>
        </w:rPr>
        <w:t>אדוני היושב-ראש, חברי חברי הכנסת, לצערי הרב, אנחנו עדים למגמה מתמשכת של שר המשפטים ושל הממשלה בכל מה שנוגע וקשור לתורת ישראל, למסורת ישראל ולזהות היהודית - - -</w:t>
      </w:r>
    </w:p>
    <w:p w14:paraId="7B012A79" w14:textId="77777777" w:rsidR="00000000" w:rsidRDefault="00E52DD3">
      <w:pPr>
        <w:pStyle w:val="a"/>
        <w:ind w:firstLine="0"/>
        <w:rPr>
          <w:rFonts w:hint="cs"/>
          <w:rtl/>
        </w:rPr>
      </w:pPr>
    </w:p>
    <w:p w14:paraId="76C76A27" w14:textId="77777777" w:rsidR="00000000" w:rsidRDefault="00E52DD3">
      <w:pPr>
        <w:pStyle w:val="ac"/>
        <w:rPr>
          <w:rtl/>
        </w:rPr>
      </w:pPr>
      <w:r>
        <w:rPr>
          <w:rFonts w:hint="eastAsia"/>
          <w:rtl/>
        </w:rPr>
        <w:t>הש</w:t>
      </w:r>
      <w:r>
        <w:rPr>
          <w:rFonts w:hint="eastAsia"/>
          <w:rtl/>
        </w:rPr>
        <w:t>רה</w:t>
      </w:r>
      <w:r>
        <w:rPr>
          <w:rtl/>
        </w:rPr>
        <w:t xml:space="preserve"> לאיכות הסביבה יהודית נאות:</w:t>
      </w:r>
    </w:p>
    <w:p w14:paraId="5B40404B" w14:textId="77777777" w:rsidR="00000000" w:rsidRDefault="00E52DD3">
      <w:pPr>
        <w:pStyle w:val="a"/>
        <w:rPr>
          <w:rFonts w:hint="cs"/>
          <w:rtl/>
        </w:rPr>
      </w:pPr>
    </w:p>
    <w:p w14:paraId="4AEF6D43" w14:textId="77777777" w:rsidR="00000000" w:rsidRDefault="00E52DD3">
      <w:pPr>
        <w:pStyle w:val="a"/>
        <w:rPr>
          <w:rFonts w:hint="cs"/>
          <w:rtl/>
        </w:rPr>
      </w:pPr>
      <w:r>
        <w:rPr>
          <w:rFonts w:hint="cs"/>
          <w:rtl/>
        </w:rPr>
        <w:t>זו הצעה של מלכיאור, מה אתה רוצה?</w:t>
      </w:r>
    </w:p>
    <w:p w14:paraId="5E3F9262" w14:textId="77777777" w:rsidR="00000000" w:rsidRDefault="00E52DD3">
      <w:pPr>
        <w:pStyle w:val="a"/>
        <w:ind w:firstLine="0"/>
        <w:rPr>
          <w:rFonts w:hint="cs"/>
          <w:rtl/>
        </w:rPr>
      </w:pPr>
    </w:p>
    <w:p w14:paraId="47DF9AC9" w14:textId="77777777" w:rsidR="00000000" w:rsidRDefault="00E52DD3">
      <w:pPr>
        <w:pStyle w:val="SpeakerCon"/>
        <w:rPr>
          <w:rtl/>
        </w:rPr>
      </w:pPr>
      <w:bookmarkStart w:id="94" w:name="FS000000494T21_05_2003_13_14_12C"/>
      <w:bookmarkEnd w:id="94"/>
      <w:r>
        <w:rPr>
          <w:rtl/>
        </w:rPr>
        <w:t>אליהו ישי (ש"ס):</w:t>
      </w:r>
    </w:p>
    <w:p w14:paraId="6841DB0C" w14:textId="77777777" w:rsidR="00000000" w:rsidRDefault="00E52DD3">
      <w:pPr>
        <w:pStyle w:val="a"/>
        <w:rPr>
          <w:rtl/>
        </w:rPr>
      </w:pPr>
    </w:p>
    <w:p w14:paraId="417D46E2" w14:textId="77777777" w:rsidR="00000000" w:rsidRDefault="00E52DD3">
      <w:pPr>
        <w:pStyle w:val="a"/>
        <w:rPr>
          <w:rFonts w:hint="cs"/>
          <w:rtl/>
        </w:rPr>
      </w:pPr>
      <w:r>
        <w:rPr>
          <w:rFonts w:hint="cs"/>
          <w:rtl/>
        </w:rPr>
        <w:t>חכי, תשמעי אותי עד הסוף, אני אענה גם לך. תשמעי טוב, את מגינה על השר שלך.</w:t>
      </w:r>
    </w:p>
    <w:p w14:paraId="7E1518AD" w14:textId="77777777" w:rsidR="00000000" w:rsidRDefault="00E52DD3">
      <w:pPr>
        <w:pStyle w:val="a"/>
        <w:rPr>
          <w:rFonts w:hint="cs"/>
          <w:rtl/>
        </w:rPr>
      </w:pPr>
    </w:p>
    <w:p w14:paraId="0A60971E" w14:textId="77777777" w:rsidR="00000000" w:rsidRDefault="00E52DD3">
      <w:pPr>
        <w:pStyle w:val="ac"/>
        <w:rPr>
          <w:rtl/>
        </w:rPr>
      </w:pPr>
      <w:r>
        <w:rPr>
          <w:rFonts w:hint="eastAsia"/>
          <w:rtl/>
        </w:rPr>
        <w:t>השרה</w:t>
      </w:r>
      <w:r>
        <w:rPr>
          <w:rtl/>
        </w:rPr>
        <w:t xml:space="preserve"> לאיכות הסביבה יהודית נאות:</w:t>
      </w:r>
    </w:p>
    <w:p w14:paraId="36920D86" w14:textId="77777777" w:rsidR="00000000" w:rsidRDefault="00E52DD3">
      <w:pPr>
        <w:pStyle w:val="a"/>
        <w:rPr>
          <w:rFonts w:hint="cs"/>
          <w:rtl/>
        </w:rPr>
      </w:pPr>
    </w:p>
    <w:p w14:paraId="1C1DAD4A" w14:textId="77777777" w:rsidR="00000000" w:rsidRDefault="00E52DD3">
      <w:pPr>
        <w:pStyle w:val="a"/>
        <w:rPr>
          <w:rFonts w:hint="cs"/>
          <w:rtl/>
        </w:rPr>
      </w:pPr>
      <w:r>
        <w:rPr>
          <w:rFonts w:hint="cs"/>
          <w:rtl/>
        </w:rPr>
        <w:t>- - -</w:t>
      </w:r>
    </w:p>
    <w:p w14:paraId="398DC108" w14:textId="77777777" w:rsidR="00000000" w:rsidRDefault="00E52DD3">
      <w:pPr>
        <w:pStyle w:val="a"/>
        <w:ind w:firstLine="0"/>
        <w:rPr>
          <w:rFonts w:hint="cs"/>
          <w:rtl/>
        </w:rPr>
      </w:pPr>
    </w:p>
    <w:p w14:paraId="0E331EE2" w14:textId="77777777" w:rsidR="00000000" w:rsidRDefault="00E52DD3">
      <w:pPr>
        <w:pStyle w:val="SpeakerCon"/>
        <w:rPr>
          <w:rtl/>
        </w:rPr>
      </w:pPr>
      <w:bookmarkStart w:id="95" w:name="FS000000494T21_05_2003_13_24_31C"/>
      <w:bookmarkEnd w:id="95"/>
      <w:r>
        <w:rPr>
          <w:rFonts w:hint="eastAsia"/>
          <w:rtl/>
        </w:rPr>
        <w:t>אליהו</w:t>
      </w:r>
      <w:r>
        <w:rPr>
          <w:rtl/>
        </w:rPr>
        <w:t xml:space="preserve"> ישי (ש"ס):</w:t>
      </w:r>
    </w:p>
    <w:p w14:paraId="5A3488CF" w14:textId="77777777" w:rsidR="00000000" w:rsidRDefault="00E52DD3">
      <w:pPr>
        <w:pStyle w:val="a"/>
        <w:rPr>
          <w:rFonts w:hint="cs"/>
          <w:rtl/>
        </w:rPr>
      </w:pPr>
    </w:p>
    <w:p w14:paraId="2C715CB2" w14:textId="77777777" w:rsidR="00000000" w:rsidRDefault="00E52DD3">
      <w:pPr>
        <w:pStyle w:val="a"/>
        <w:rPr>
          <w:rFonts w:hint="cs"/>
          <w:rtl/>
        </w:rPr>
      </w:pPr>
      <w:r>
        <w:rPr>
          <w:rFonts w:hint="cs"/>
          <w:rtl/>
        </w:rPr>
        <w:t xml:space="preserve">בחיים זה לא יהיה באותה מידה, אל תדאגי. </w:t>
      </w:r>
    </w:p>
    <w:p w14:paraId="13FDD6EF" w14:textId="77777777" w:rsidR="00000000" w:rsidRDefault="00E52DD3">
      <w:pPr>
        <w:pStyle w:val="a"/>
        <w:rPr>
          <w:rFonts w:hint="cs"/>
          <w:rtl/>
        </w:rPr>
      </w:pPr>
    </w:p>
    <w:p w14:paraId="0C2B4021" w14:textId="77777777" w:rsidR="00000000" w:rsidRDefault="00E52DD3">
      <w:pPr>
        <w:pStyle w:val="a"/>
        <w:rPr>
          <w:rFonts w:hint="cs"/>
          <w:rtl/>
        </w:rPr>
      </w:pPr>
      <w:r>
        <w:rPr>
          <w:rFonts w:hint="cs"/>
          <w:rtl/>
        </w:rPr>
        <w:t>אדוני היושב-ראש, לצערי הרב, יש פה תהליך של התנתקות מהשורשים, מהזהות של העם היהודי צעד אחר צעד. אתה רואה שקם שר הפנים ואומר: אזרחות לכול. אנחנו פותחים בעצם את שערי מדינת ישראל לכל המי ומי. במשך אלפי שנים שמר העם היהודי על ההיסטוריה שלו ועל הזהות היהודית שלו</w:t>
      </w:r>
      <w:r>
        <w:rPr>
          <w:rFonts w:hint="cs"/>
          <w:rtl/>
        </w:rPr>
        <w:t xml:space="preserve"> ועל המדינה כמדינה יהודית, והיום קם שר הפנים במדינת ישראל ואומר: לא עוד מדינה יהודית. אדוני ראש הממשלה, אני לא מגזים, כי אני בא אליך בתחינה ובבקשה - להחליף את שר הפנים. הוא מסכן את הזהות היהודית של מדינת ישראל, הוא מסכן את המדינה היהודית, ואולי אין לנו ברי</w:t>
      </w:r>
      <w:r>
        <w:rPr>
          <w:rFonts w:hint="cs"/>
          <w:rtl/>
        </w:rPr>
        <w:t xml:space="preserve">רה אלא לבקש ממך, אדוני ראש הממשלה, אוטונומיה לעם היהודי, אוטונומיה למי שרוצה להישאר יהודי במדינת היהודים. </w:t>
      </w:r>
    </w:p>
    <w:p w14:paraId="7247F964" w14:textId="77777777" w:rsidR="00000000" w:rsidRDefault="00E52DD3">
      <w:pPr>
        <w:pStyle w:val="a"/>
        <w:rPr>
          <w:rFonts w:hint="cs"/>
          <w:rtl/>
        </w:rPr>
      </w:pPr>
    </w:p>
    <w:p w14:paraId="4E377580" w14:textId="77777777" w:rsidR="00000000" w:rsidRDefault="00E52DD3">
      <w:pPr>
        <w:pStyle w:val="a"/>
        <w:rPr>
          <w:rFonts w:hint="cs"/>
          <w:rtl/>
        </w:rPr>
      </w:pPr>
      <w:r>
        <w:rPr>
          <w:rFonts w:hint="cs"/>
          <w:rtl/>
        </w:rPr>
        <w:t>תאר לעצמך שהוא ייתן אזרחות לכל ילדי העובדים הזרים. היום זה 100, מחר זה 200 ואחר כך 500 ו=1,000, ומישהו יביא מיליון דולר - לא חסרים ספסרים שירצו לקחת</w:t>
      </w:r>
      <w:r>
        <w:rPr>
          <w:rFonts w:hint="cs"/>
          <w:rtl/>
        </w:rPr>
        <w:t xml:space="preserve"> את המדינה ולהפוך אותה למדינה של גויים ולאומים ועשירים ועובדים זרים ותורמים כאלה ואחרים.</w:t>
      </w:r>
    </w:p>
    <w:p w14:paraId="40A39939" w14:textId="77777777" w:rsidR="00000000" w:rsidRDefault="00E52DD3">
      <w:pPr>
        <w:pStyle w:val="a"/>
        <w:ind w:firstLine="0"/>
        <w:rPr>
          <w:rFonts w:hint="cs"/>
          <w:rtl/>
        </w:rPr>
      </w:pPr>
    </w:p>
    <w:p w14:paraId="5F3A04DC" w14:textId="77777777" w:rsidR="00000000" w:rsidRDefault="00E52DD3">
      <w:pPr>
        <w:pStyle w:val="ac"/>
        <w:rPr>
          <w:rtl/>
        </w:rPr>
      </w:pPr>
      <w:r>
        <w:rPr>
          <w:rFonts w:hint="eastAsia"/>
          <w:rtl/>
        </w:rPr>
        <w:t>שר</w:t>
      </w:r>
      <w:r>
        <w:rPr>
          <w:rtl/>
        </w:rPr>
        <w:t xml:space="preserve"> הפנים אברהם פורז:</w:t>
      </w:r>
    </w:p>
    <w:p w14:paraId="4FD94E01" w14:textId="77777777" w:rsidR="00000000" w:rsidRDefault="00E52DD3">
      <w:pPr>
        <w:pStyle w:val="a"/>
        <w:rPr>
          <w:rFonts w:hint="cs"/>
          <w:rtl/>
        </w:rPr>
      </w:pPr>
    </w:p>
    <w:p w14:paraId="5E924D49" w14:textId="77777777" w:rsidR="00000000" w:rsidRDefault="00E52DD3">
      <w:pPr>
        <w:pStyle w:val="a"/>
        <w:rPr>
          <w:rFonts w:hint="cs"/>
          <w:rtl/>
        </w:rPr>
      </w:pPr>
      <w:r>
        <w:rPr>
          <w:rFonts w:hint="cs"/>
          <w:rtl/>
        </w:rPr>
        <w:t>זה לא אמת מה שאתה אומר. מי אמר את זה?</w:t>
      </w:r>
    </w:p>
    <w:p w14:paraId="2DABC9F4" w14:textId="77777777" w:rsidR="00000000" w:rsidRDefault="00E52DD3">
      <w:pPr>
        <w:pStyle w:val="a"/>
        <w:ind w:firstLine="0"/>
        <w:rPr>
          <w:rFonts w:hint="cs"/>
          <w:rtl/>
        </w:rPr>
      </w:pPr>
    </w:p>
    <w:p w14:paraId="326F66B7" w14:textId="77777777" w:rsidR="00000000" w:rsidRDefault="00E52DD3">
      <w:pPr>
        <w:pStyle w:val="ac"/>
        <w:rPr>
          <w:rtl/>
        </w:rPr>
      </w:pPr>
      <w:r>
        <w:rPr>
          <w:rtl/>
        </w:rPr>
        <w:t>אילן שלגי (שינוי):</w:t>
      </w:r>
    </w:p>
    <w:p w14:paraId="76C4427C" w14:textId="77777777" w:rsidR="00000000" w:rsidRDefault="00E52DD3">
      <w:pPr>
        <w:pStyle w:val="a"/>
        <w:rPr>
          <w:rtl/>
        </w:rPr>
      </w:pPr>
    </w:p>
    <w:p w14:paraId="62377E3D" w14:textId="77777777" w:rsidR="00000000" w:rsidRDefault="00E52DD3">
      <w:pPr>
        <w:pStyle w:val="a"/>
        <w:rPr>
          <w:rFonts w:hint="cs"/>
          <w:rtl/>
        </w:rPr>
      </w:pPr>
      <w:r>
        <w:rPr>
          <w:rFonts w:hint="cs"/>
          <w:rtl/>
        </w:rPr>
        <w:t>- - -</w:t>
      </w:r>
    </w:p>
    <w:p w14:paraId="05F2D948" w14:textId="77777777" w:rsidR="00000000" w:rsidRDefault="00E52DD3">
      <w:pPr>
        <w:pStyle w:val="a"/>
        <w:ind w:firstLine="0"/>
        <w:rPr>
          <w:rFonts w:hint="cs"/>
          <w:rtl/>
        </w:rPr>
      </w:pPr>
    </w:p>
    <w:p w14:paraId="508660F1" w14:textId="77777777" w:rsidR="00000000" w:rsidRDefault="00E52DD3">
      <w:pPr>
        <w:pStyle w:val="SpeakerCon"/>
        <w:rPr>
          <w:rtl/>
        </w:rPr>
      </w:pPr>
      <w:bookmarkStart w:id="96" w:name="FS000000494T21_05_2003_13_29_31C"/>
      <w:bookmarkEnd w:id="96"/>
      <w:r>
        <w:rPr>
          <w:rtl/>
        </w:rPr>
        <w:t>אליהו ישי (ש"ס):</w:t>
      </w:r>
    </w:p>
    <w:p w14:paraId="4E41E9D2" w14:textId="77777777" w:rsidR="00000000" w:rsidRDefault="00E52DD3">
      <w:pPr>
        <w:pStyle w:val="a"/>
        <w:rPr>
          <w:rtl/>
        </w:rPr>
      </w:pPr>
    </w:p>
    <w:p w14:paraId="51B4092F" w14:textId="77777777" w:rsidR="00000000" w:rsidRDefault="00E52DD3">
      <w:pPr>
        <w:pStyle w:val="a"/>
        <w:rPr>
          <w:rFonts w:hint="cs"/>
          <w:rtl/>
        </w:rPr>
      </w:pPr>
      <w:r>
        <w:rPr>
          <w:rFonts w:hint="cs"/>
          <w:rtl/>
        </w:rPr>
        <w:t>בוא אני אסביר לך: אני בטוח, אדוני יושב-ראש מפלגת העבודה הזמנ</w:t>
      </w:r>
      <w:r>
        <w:rPr>
          <w:rFonts w:hint="cs"/>
          <w:rtl/>
        </w:rPr>
        <w:t>י שמעון פרס, אני משוכנע, כאדם שהכיר מקרוב את בן-גוריון, שהוא מתהפך היום בקברו כשקם שר הפנים במדינת ישראל ואומר: לא עוד מדינה יהודית. כל מי שרוצה יכול לבוא ולקבל פה אזרחות.</w:t>
      </w:r>
    </w:p>
    <w:p w14:paraId="02D13F7F" w14:textId="77777777" w:rsidR="00000000" w:rsidRDefault="00E52DD3">
      <w:pPr>
        <w:pStyle w:val="a"/>
        <w:ind w:firstLine="0"/>
        <w:rPr>
          <w:rFonts w:hint="cs"/>
          <w:rtl/>
        </w:rPr>
      </w:pPr>
    </w:p>
    <w:p w14:paraId="307DA26F" w14:textId="77777777" w:rsidR="00000000" w:rsidRDefault="00E52DD3">
      <w:pPr>
        <w:pStyle w:val="ac"/>
        <w:rPr>
          <w:rtl/>
        </w:rPr>
      </w:pPr>
      <w:r>
        <w:rPr>
          <w:rFonts w:hint="eastAsia"/>
          <w:rtl/>
        </w:rPr>
        <w:t>שר</w:t>
      </w:r>
      <w:r>
        <w:rPr>
          <w:rtl/>
        </w:rPr>
        <w:t xml:space="preserve"> הפנים אברהם פורז:</w:t>
      </w:r>
    </w:p>
    <w:p w14:paraId="5ECD581D" w14:textId="77777777" w:rsidR="00000000" w:rsidRDefault="00E52DD3">
      <w:pPr>
        <w:pStyle w:val="a"/>
        <w:rPr>
          <w:rFonts w:hint="cs"/>
          <w:rtl/>
        </w:rPr>
      </w:pPr>
    </w:p>
    <w:p w14:paraId="06BA2E93" w14:textId="77777777" w:rsidR="00000000" w:rsidRDefault="00E52DD3">
      <w:pPr>
        <w:pStyle w:val="a"/>
        <w:rPr>
          <w:rFonts w:hint="cs"/>
          <w:rtl/>
        </w:rPr>
      </w:pPr>
      <w:r>
        <w:rPr>
          <w:rFonts w:hint="cs"/>
          <w:rtl/>
        </w:rPr>
        <w:t>זאת לא האמת. על מה אתה מדבר?</w:t>
      </w:r>
    </w:p>
    <w:p w14:paraId="2F996F4E" w14:textId="77777777" w:rsidR="00000000" w:rsidRDefault="00E52DD3">
      <w:pPr>
        <w:pStyle w:val="a"/>
        <w:ind w:firstLine="0"/>
        <w:rPr>
          <w:rtl/>
        </w:rPr>
      </w:pPr>
    </w:p>
    <w:p w14:paraId="2C4FDC21" w14:textId="77777777" w:rsidR="00000000" w:rsidRDefault="00E52DD3">
      <w:pPr>
        <w:pStyle w:val="a"/>
        <w:ind w:firstLine="0"/>
        <w:rPr>
          <w:rFonts w:hint="cs"/>
          <w:rtl/>
        </w:rPr>
      </w:pPr>
    </w:p>
    <w:p w14:paraId="0EBC9AD5" w14:textId="77777777" w:rsidR="00000000" w:rsidRDefault="00E52DD3">
      <w:pPr>
        <w:pStyle w:val="SpeakerCon"/>
        <w:rPr>
          <w:rtl/>
        </w:rPr>
      </w:pPr>
      <w:bookmarkStart w:id="97" w:name="FS000000494T21_05_2003_13_31_34C"/>
      <w:bookmarkEnd w:id="97"/>
      <w:r>
        <w:rPr>
          <w:rFonts w:hint="eastAsia"/>
          <w:rtl/>
        </w:rPr>
        <w:t>אליהו</w:t>
      </w:r>
      <w:r>
        <w:rPr>
          <w:rtl/>
        </w:rPr>
        <w:t xml:space="preserve"> ישי (ש"ס):</w:t>
      </w:r>
    </w:p>
    <w:p w14:paraId="748CA3BC" w14:textId="77777777" w:rsidR="00000000" w:rsidRDefault="00E52DD3">
      <w:pPr>
        <w:pStyle w:val="a"/>
        <w:rPr>
          <w:rFonts w:hint="cs"/>
          <w:rtl/>
        </w:rPr>
      </w:pPr>
    </w:p>
    <w:p w14:paraId="527252A4" w14:textId="77777777" w:rsidR="00000000" w:rsidRDefault="00E52DD3">
      <w:pPr>
        <w:pStyle w:val="a"/>
        <w:rPr>
          <w:rFonts w:hint="cs"/>
          <w:rtl/>
        </w:rPr>
      </w:pPr>
      <w:r>
        <w:rPr>
          <w:rFonts w:hint="cs"/>
          <w:rtl/>
        </w:rPr>
        <w:t xml:space="preserve">וכשהוא מדבר </w:t>
      </w:r>
      <w:r>
        <w:rPr>
          <w:rFonts w:hint="cs"/>
          <w:rtl/>
        </w:rPr>
        <w:t xml:space="preserve">על אזרחות לכל מי ש"תורם" למדינה וכל מי שרוצה - גם עובד זר תורם למדינה, כן? הוא תורם כשחקן או כאמן או כעובד זר בענף החקלאות או בענף הבנייה או בענף הסיעוד. הוא כבר לא מכיר בגיור על-פי ההלכה. אתה בעצם קם ואומר: אין יותר מדינה יהודית. </w:t>
      </w:r>
    </w:p>
    <w:p w14:paraId="06D9346D" w14:textId="77777777" w:rsidR="00000000" w:rsidRDefault="00E52DD3">
      <w:pPr>
        <w:pStyle w:val="a"/>
        <w:rPr>
          <w:rFonts w:hint="cs"/>
          <w:rtl/>
        </w:rPr>
      </w:pPr>
    </w:p>
    <w:p w14:paraId="55BCDAB7" w14:textId="77777777" w:rsidR="00000000" w:rsidRDefault="00E52DD3">
      <w:pPr>
        <w:pStyle w:val="a"/>
        <w:rPr>
          <w:rFonts w:hint="cs"/>
          <w:rtl/>
        </w:rPr>
      </w:pPr>
      <w:r>
        <w:rPr>
          <w:rFonts w:hint="cs"/>
          <w:rtl/>
        </w:rPr>
        <w:t>אני שואל פה את חברי הבי</w:t>
      </w:r>
      <w:r>
        <w:rPr>
          <w:rFonts w:hint="cs"/>
          <w:rtl/>
        </w:rPr>
        <w:t>ת, מי מההורים שלנו היו עולים לארץ? ידידי שמעון פרס, אני יודע שאתה חרד לדבר הזה. איזו מדינה היתה קמה, אם בכלל היתה קמה, או מי היה עולה לארץ אם היו מודיעים לו שברבות הימים מדינת ישראל תפתח את שעריה לעולם השלישי? מי היה מעלה על הדעת?</w:t>
      </w:r>
    </w:p>
    <w:p w14:paraId="491F8342" w14:textId="77777777" w:rsidR="00000000" w:rsidRDefault="00E52DD3">
      <w:pPr>
        <w:pStyle w:val="a"/>
        <w:ind w:firstLine="0"/>
        <w:rPr>
          <w:rFonts w:hint="cs"/>
          <w:rtl/>
        </w:rPr>
      </w:pPr>
    </w:p>
    <w:p w14:paraId="58FB6094" w14:textId="77777777" w:rsidR="00000000" w:rsidRDefault="00E52DD3">
      <w:pPr>
        <w:pStyle w:val="ad"/>
        <w:rPr>
          <w:rtl/>
        </w:rPr>
      </w:pPr>
      <w:r>
        <w:rPr>
          <w:rFonts w:hint="eastAsia"/>
          <w:rtl/>
        </w:rPr>
        <w:t>היו</w:t>
      </w:r>
      <w:r>
        <w:rPr>
          <w:rtl/>
        </w:rPr>
        <w:t>"ר מוחמד ברכה:</w:t>
      </w:r>
    </w:p>
    <w:p w14:paraId="3EB4F34B" w14:textId="77777777" w:rsidR="00000000" w:rsidRDefault="00E52DD3">
      <w:pPr>
        <w:pStyle w:val="a"/>
        <w:rPr>
          <w:rFonts w:hint="cs"/>
          <w:rtl/>
        </w:rPr>
      </w:pPr>
    </w:p>
    <w:p w14:paraId="3EE662CE" w14:textId="77777777" w:rsidR="00000000" w:rsidRDefault="00E52DD3">
      <w:pPr>
        <w:pStyle w:val="a"/>
        <w:rPr>
          <w:rFonts w:hint="cs"/>
          <w:rtl/>
        </w:rPr>
      </w:pPr>
      <w:r>
        <w:rPr>
          <w:rFonts w:hint="cs"/>
          <w:rtl/>
        </w:rPr>
        <w:t>חבר ה</w:t>
      </w:r>
      <w:r>
        <w:rPr>
          <w:rFonts w:hint="cs"/>
          <w:rtl/>
        </w:rPr>
        <w:t>כנסת ישי, זמנך תם.</w:t>
      </w:r>
    </w:p>
    <w:p w14:paraId="27695B85" w14:textId="77777777" w:rsidR="00000000" w:rsidRDefault="00E52DD3">
      <w:pPr>
        <w:pStyle w:val="a"/>
        <w:ind w:firstLine="0"/>
        <w:rPr>
          <w:rFonts w:hint="cs"/>
          <w:rtl/>
        </w:rPr>
      </w:pPr>
    </w:p>
    <w:p w14:paraId="0FE8B943" w14:textId="77777777" w:rsidR="00000000" w:rsidRDefault="00E52DD3">
      <w:pPr>
        <w:pStyle w:val="SpeakerCon"/>
        <w:rPr>
          <w:rtl/>
        </w:rPr>
      </w:pPr>
      <w:bookmarkStart w:id="98" w:name="FS000000494T21_05_2003_13_43_09C"/>
      <w:bookmarkEnd w:id="98"/>
      <w:r>
        <w:rPr>
          <w:rFonts w:hint="eastAsia"/>
          <w:rtl/>
        </w:rPr>
        <w:t>אליהו</w:t>
      </w:r>
      <w:r>
        <w:rPr>
          <w:rtl/>
        </w:rPr>
        <w:t xml:space="preserve"> ישי (ש"ס):</w:t>
      </w:r>
    </w:p>
    <w:p w14:paraId="6E17FECD" w14:textId="77777777" w:rsidR="00000000" w:rsidRDefault="00E52DD3">
      <w:pPr>
        <w:pStyle w:val="a"/>
        <w:rPr>
          <w:rFonts w:hint="cs"/>
          <w:rtl/>
        </w:rPr>
      </w:pPr>
    </w:p>
    <w:p w14:paraId="2996F8E8" w14:textId="77777777" w:rsidR="00000000" w:rsidRDefault="00E52DD3">
      <w:pPr>
        <w:pStyle w:val="a"/>
        <w:rPr>
          <w:rFonts w:hint="cs"/>
          <w:rtl/>
        </w:rPr>
      </w:pPr>
      <w:r>
        <w:rPr>
          <w:rFonts w:hint="cs"/>
          <w:rtl/>
        </w:rPr>
        <w:t>אני כבר מסיים. שר הפנים הציע אזרחות לילדי עובדים זרים. זה אומר ככה: כל העובדים הזרים יקבלו אזרחות - - -</w:t>
      </w:r>
    </w:p>
    <w:p w14:paraId="1FD7AEA1" w14:textId="77777777" w:rsidR="00000000" w:rsidRDefault="00E52DD3">
      <w:pPr>
        <w:pStyle w:val="a"/>
        <w:ind w:firstLine="0"/>
        <w:rPr>
          <w:rFonts w:hint="cs"/>
          <w:rtl/>
        </w:rPr>
      </w:pPr>
    </w:p>
    <w:p w14:paraId="305321DE" w14:textId="77777777" w:rsidR="00000000" w:rsidRDefault="00E52DD3">
      <w:pPr>
        <w:pStyle w:val="ac"/>
        <w:rPr>
          <w:rtl/>
        </w:rPr>
      </w:pPr>
      <w:r>
        <w:rPr>
          <w:rFonts w:hint="eastAsia"/>
          <w:rtl/>
        </w:rPr>
        <w:t>שר</w:t>
      </w:r>
      <w:r>
        <w:rPr>
          <w:rtl/>
        </w:rPr>
        <w:t xml:space="preserve"> הפנים אברהם פורז:</w:t>
      </w:r>
    </w:p>
    <w:p w14:paraId="00471127" w14:textId="77777777" w:rsidR="00000000" w:rsidRDefault="00E52DD3">
      <w:pPr>
        <w:pStyle w:val="a"/>
        <w:rPr>
          <w:rFonts w:hint="cs"/>
          <w:rtl/>
        </w:rPr>
      </w:pPr>
    </w:p>
    <w:p w14:paraId="4169ADEE" w14:textId="77777777" w:rsidR="00000000" w:rsidRDefault="00E52DD3">
      <w:pPr>
        <w:pStyle w:val="a"/>
        <w:rPr>
          <w:rFonts w:hint="cs"/>
          <w:rtl/>
        </w:rPr>
      </w:pPr>
      <w:r>
        <w:rPr>
          <w:rFonts w:hint="cs"/>
          <w:rtl/>
        </w:rPr>
        <w:t>לא כולם. רק אלה שחיו פה עד גיל 17.</w:t>
      </w:r>
    </w:p>
    <w:p w14:paraId="0E42561D" w14:textId="77777777" w:rsidR="00000000" w:rsidRDefault="00E52DD3">
      <w:pPr>
        <w:pStyle w:val="a"/>
        <w:ind w:firstLine="0"/>
        <w:rPr>
          <w:rFonts w:hint="cs"/>
          <w:rtl/>
        </w:rPr>
      </w:pPr>
    </w:p>
    <w:p w14:paraId="21EE3F73" w14:textId="77777777" w:rsidR="00000000" w:rsidRDefault="00E52DD3">
      <w:pPr>
        <w:pStyle w:val="SpeakerCon"/>
        <w:rPr>
          <w:rtl/>
        </w:rPr>
      </w:pPr>
      <w:bookmarkStart w:id="99" w:name="FS000000494T21_05_2003_13_43_47C"/>
      <w:bookmarkEnd w:id="99"/>
      <w:r>
        <w:rPr>
          <w:rFonts w:hint="eastAsia"/>
          <w:rtl/>
        </w:rPr>
        <w:t>אליהו</w:t>
      </w:r>
      <w:r>
        <w:rPr>
          <w:rtl/>
        </w:rPr>
        <w:t xml:space="preserve"> ישי (ש"ס):</w:t>
      </w:r>
    </w:p>
    <w:p w14:paraId="4C04D8FF" w14:textId="77777777" w:rsidR="00000000" w:rsidRDefault="00E52DD3">
      <w:pPr>
        <w:pStyle w:val="a"/>
        <w:rPr>
          <w:rFonts w:hint="cs"/>
          <w:rtl/>
        </w:rPr>
      </w:pPr>
    </w:p>
    <w:p w14:paraId="71058DA5" w14:textId="77777777" w:rsidR="00000000" w:rsidRDefault="00E52DD3">
      <w:pPr>
        <w:pStyle w:val="a"/>
        <w:rPr>
          <w:rFonts w:hint="cs"/>
          <w:rtl/>
        </w:rPr>
      </w:pPr>
      <w:r>
        <w:rPr>
          <w:rFonts w:hint="cs"/>
          <w:rtl/>
        </w:rPr>
        <w:t>יפה. אתה תקבע 17 ומה תגיד לאחד שחי פה</w:t>
      </w:r>
      <w:r>
        <w:rPr>
          <w:rFonts w:hint="cs"/>
          <w:rtl/>
        </w:rPr>
        <w:t xml:space="preserve"> עד גיל 18? תגיד לו לא? לזה שחי פה עד גיל 16 תגיד לא? מה ההבדל בין גיל 16 ל=17? מה תגיד לילד בן חמש? אני עכשיו הולך לבג"ץ על ילד בן חמש שרוצה אזרחות. מה תענה לו? </w:t>
      </w:r>
    </w:p>
    <w:p w14:paraId="7D17D911" w14:textId="77777777" w:rsidR="00000000" w:rsidRDefault="00E52DD3">
      <w:pPr>
        <w:pStyle w:val="a"/>
        <w:rPr>
          <w:rFonts w:hint="cs"/>
          <w:rtl/>
        </w:rPr>
      </w:pPr>
    </w:p>
    <w:p w14:paraId="16EF5132" w14:textId="77777777" w:rsidR="00000000" w:rsidRDefault="00E52DD3">
      <w:pPr>
        <w:pStyle w:val="a"/>
        <w:rPr>
          <w:rFonts w:hint="cs"/>
          <w:rtl/>
        </w:rPr>
      </w:pPr>
      <w:r>
        <w:rPr>
          <w:rFonts w:hint="cs"/>
          <w:rtl/>
        </w:rPr>
        <w:t xml:space="preserve">דבר נוסף, אתה אומר שהם יקבלו אזרחות ותשאיר אותו מנותק מההורים שלו? הרי גם האבא רוצה אזרחות, </w:t>
      </w:r>
      <w:r>
        <w:rPr>
          <w:rFonts w:hint="cs"/>
          <w:rtl/>
        </w:rPr>
        <w:t>נכון? אז אתה אומר לו: גם האבא יקבל. יפה. אחרי שהאבא יקבל, הוא יגיד: מה קורה עם ההורים הקשישים שלי בחוץ-לארץ. על-פי חוק הכניסה לארץ, גם הוא זכאי לקבל אזרחות. אתה בעצם אומר: בואו נפתח את שערי מדינת ישראל עוד לעשרות-אלפי ומאות-אלפי גויים.</w:t>
      </w:r>
    </w:p>
    <w:p w14:paraId="760AB3EB" w14:textId="77777777" w:rsidR="00000000" w:rsidRDefault="00E52DD3">
      <w:pPr>
        <w:pStyle w:val="a"/>
        <w:ind w:firstLine="0"/>
        <w:rPr>
          <w:rFonts w:hint="cs"/>
          <w:rtl/>
        </w:rPr>
      </w:pPr>
    </w:p>
    <w:p w14:paraId="13A52686" w14:textId="77777777" w:rsidR="00000000" w:rsidRDefault="00E52DD3">
      <w:pPr>
        <w:pStyle w:val="ad"/>
        <w:rPr>
          <w:rtl/>
        </w:rPr>
      </w:pPr>
      <w:r>
        <w:rPr>
          <w:rFonts w:hint="eastAsia"/>
          <w:rtl/>
        </w:rPr>
        <w:t>היו</w:t>
      </w:r>
      <w:r>
        <w:rPr>
          <w:rtl/>
        </w:rPr>
        <w:t>"ר מוחמד ברכה:</w:t>
      </w:r>
    </w:p>
    <w:p w14:paraId="41C3A8BD" w14:textId="77777777" w:rsidR="00000000" w:rsidRDefault="00E52DD3">
      <w:pPr>
        <w:pStyle w:val="a"/>
        <w:rPr>
          <w:rFonts w:hint="cs"/>
          <w:rtl/>
        </w:rPr>
      </w:pPr>
    </w:p>
    <w:p w14:paraId="0A2D2E22" w14:textId="77777777" w:rsidR="00000000" w:rsidRDefault="00E52DD3">
      <w:pPr>
        <w:pStyle w:val="a"/>
        <w:rPr>
          <w:rFonts w:hint="cs"/>
          <w:rtl/>
        </w:rPr>
      </w:pPr>
      <w:r>
        <w:rPr>
          <w:rFonts w:hint="cs"/>
          <w:rtl/>
        </w:rPr>
        <w:t>תודה רבה לחבר הכנסת אלי ישי. מדובר על הרב הראשי ולא על האזרחות.</w:t>
      </w:r>
    </w:p>
    <w:p w14:paraId="024F8F2B" w14:textId="77777777" w:rsidR="00000000" w:rsidRDefault="00E52DD3">
      <w:pPr>
        <w:pStyle w:val="a"/>
        <w:rPr>
          <w:rFonts w:hint="cs"/>
          <w:rtl/>
        </w:rPr>
      </w:pPr>
    </w:p>
    <w:p w14:paraId="41341CAB" w14:textId="77777777" w:rsidR="00000000" w:rsidRDefault="00E52DD3">
      <w:pPr>
        <w:pStyle w:val="SpeakerCon"/>
        <w:rPr>
          <w:rtl/>
        </w:rPr>
      </w:pPr>
      <w:bookmarkStart w:id="100" w:name="FS000000494T21_05_2003_13_46_18C"/>
      <w:bookmarkEnd w:id="100"/>
      <w:r>
        <w:rPr>
          <w:rFonts w:hint="eastAsia"/>
          <w:rtl/>
        </w:rPr>
        <w:t>אליהו</w:t>
      </w:r>
      <w:r>
        <w:rPr>
          <w:rtl/>
        </w:rPr>
        <w:t xml:space="preserve"> ישי (ש"ס):</w:t>
      </w:r>
    </w:p>
    <w:p w14:paraId="073CA0DF" w14:textId="77777777" w:rsidR="00000000" w:rsidRDefault="00E52DD3">
      <w:pPr>
        <w:pStyle w:val="a"/>
        <w:rPr>
          <w:rFonts w:hint="cs"/>
          <w:rtl/>
        </w:rPr>
      </w:pPr>
    </w:p>
    <w:p w14:paraId="3BF43FD6" w14:textId="77777777" w:rsidR="00000000" w:rsidRDefault="00E52DD3">
      <w:pPr>
        <w:pStyle w:val="a"/>
        <w:ind w:firstLine="720"/>
        <w:rPr>
          <w:rFonts w:hint="cs"/>
          <w:rtl/>
        </w:rPr>
      </w:pPr>
      <w:r>
        <w:rPr>
          <w:rFonts w:hint="cs"/>
          <w:rtl/>
        </w:rPr>
        <w:t>אני מבקש אוטונומיה למי שרוצה להיות פה יהודי. אנחנו מאבדים את הרוב היהודי ועכשיו מגיעים לרב ראשי אחד. מה לעשות? טומי לפיד, כל מה שיש בו איזה ריח או לחלוחית של דבר שקשור ליהדו</w:t>
      </w:r>
      <w:r>
        <w:rPr>
          <w:rFonts w:hint="cs"/>
          <w:rtl/>
        </w:rPr>
        <w:t>ת ולתורה, הוא צריך לצאת נגד. אז הוא בעד נישואים אזרחיים, ועכשיו הוא בעד ביטול ברבנות - שיהיה רב אחד. אני לא אתפלא אם שר המשפטים יעלה בשבוע הבא ויגיד שלא יהיו רבנים בישראל בכלל. נכון? אתה גם בעד זה, נכון?</w:t>
      </w:r>
    </w:p>
    <w:p w14:paraId="2441D0C2" w14:textId="77777777" w:rsidR="00000000" w:rsidRDefault="00E52DD3">
      <w:pPr>
        <w:pStyle w:val="a"/>
        <w:ind w:firstLine="0"/>
        <w:rPr>
          <w:rFonts w:hint="cs"/>
          <w:rtl/>
        </w:rPr>
      </w:pPr>
    </w:p>
    <w:p w14:paraId="0BF2580E" w14:textId="77777777" w:rsidR="00000000" w:rsidRDefault="00E52DD3">
      <w:pPr>
        <w:pStyle w:val="ac"/>
        <w:rPr>
          <w:rtl/>
        </w:rPr>
      </w:pPr>
      <w:r>
        <w:rPr>
          <w:rtl/>
        </w:rPr>
        <w:t>שר המשפטים יוסף לפיד:</w:t>
      </w:r>
    </w:p>
    <w:p w14:paraId="6B28BFB0" w14:textId="77777777" w:rsidR="00000000" w:rsidRDefault="00E52DD3">
      <w:pPr>
        <w:pStyle w:val="a"/>
        <w:rPr>
          <w:rtl/>
        </w:rPr>
      </w:pPr>
    </w:p>
    <w:p w14:paraId="154EC265" w14:textId="77777777" w:rsidR="00000000" w:rsidRDefault="00E52DD3">
      <w:pPr>
        <w:pStyle w:val="a"/>
        <w:rPr>
          <w:rFonts w:hint="cs"/>
          <w:rtl/>
        </w:rPr>
      </w:pPr>
      <w:r>
        <w:rPr>
          <w:rFonts w:hint="cs"/>
          <w:rtl/>
        </w:rPr>
        <w:t>- - -</w:t>
      </w:r>
    </w:p>
    <w:p w14:paraId="09844F1F" w14:textId="77777777" w:rsidR="00000000" w:rsidRDefault="00E52DD3">
      <w:pPr>
        <w:pStyle w:val="a"/>
        <w:ind w:firstLine="0"/>
        <w:rPr>
          <w:rFonts w:hint="cs"/>
          <w:rtl/>
        </w:rPr>
      </w:pPr>
    </w:p>
    <w:p w14:paraId="33DC151B" w14:textId="77777777" w:rsidR="00000000" w:rsidRDefault="00E52DD3">
      <w:pPr>
        <w:pStyle w:val="SpeakerCon"/>
        <w:rPr>
          <w:rtl/>
        </w:rPr>
      </w:pPr>
      <w:bookmarkStart w:id="101" w:name="FS000000494T21_05_2003_13_48_31C"/>
      <w:bookmarkEnd w:id="101"/>
      <w:r>
        <w:rPr>
          <w:rtl/>
        </w:rPr>
        <w:t>אליהו ישי (ש"ס):</w:t>
      </w:r>
    </w:p>
    <w:p w14:paraId="1D22732B" w14:textId="77777777" w:rsidR="00000000" w:rsidRDefault="00E52DD3">
      <w:pPr>
        <w:pStyle w:val="a"/>
        <w:rPr>
          <w:rtl/>
        </w:rPr>
      </w:pPr>
    </w:p>
    <w:p w14:paraId="4DA9019A" w14:textId="77777777" w:rsidR="00000000" w:rsidRDefault="00E52DD3">
      <w:pPr>
        <w:pStyle w:val="a"/>
        <w:rPr>
          <w:rFonts w:hint="cs"/>
          <w:rtl/>
        </w:rPr>
      </w:pPr>
      <w:r>
        <w:rPr>
          <w:rFonts w:hint="cs"/>
          <w:rtl/>
        </w:rPr>
        <w:t>הנה</w:t>
      </w:r>
      <w:r>
        <w:rPr>
          <w:rFonts w:hint="cs"/>
          <w:rtl/>
        </w:rPr>
        <w:t>, הוא יחשוב על זה. שר המשפטים חושב על רעיון לבטל בכלל את מוסד הרבנות במדינת ישראל.</w:t>
      </w:r>
    </w:p>
    <w:p w14:paraId="67AF47A3" w14:textId="77777777" w:rsidR="00000000" w:rsidRDefault="00E52DD3">
      <w:pPr>
        <w:pStyle w:val="a"/>
        <w:ind w:firstLine="0"/>
        <w:rPr>
          <w:rFonts w:hint="cs"/>
          <w:rtl/>
        </w:rPr>
      </w:pPr>
    </w:p>
    <w:p w14:paraId="4A5C181F" w14:textId="77777777" w:rsidR="00000000" w:rsidRDefault="00E52DD3">
      <w:pPr>
        <w:pStyle w:val="ad"/>
        <w:rPr>
          <w:rtl/>
        </w:rPr>
      </w:pPr>
      <w:r>
        <w:rPr>
          <w:rtl/>
        </w:rPr>
        <w:t>היו"ר מוחמד ברכה:</w:t>
      </w:r>
    </w:p>
    <w:p w14:paraId="4A164A48" w14:textId="77777777" w:rsidR="00000000" w:rsidRDefault="00E52DD3">
      <w:pPr>
        <w:pStyle w:val="a"/>
        <w:rPr>
          <w:rtl/>
        </w:rPr>
      </w:pPr>
    </w:p>
    <w:p w14:paraId="542C9102" w14:textId="77777777" w:rsidR="00000000" w:rsidRDefault="00E52DD3">
      <w:pPr>
        <w:pStyle w:val="a"/>
        <w:rPr>
          <w:rFonts w:hint="cs"/>
          <w:rtl/>
        </w:rPr>
      </w:pPr>
      <w:r>
        <w:rPr>
          <w:rFonts w:hint="cs"/>
          <w:rtl/>
        </w:rPr>
        <w:t>חבר הכנסת ישי.</w:t>
      </w:r>
    </w:p>
    <w:p w14:paraId="4CC3E64C" w14:textId="77777777" w:rsidR="00000000" w:rsidRDefault="00E52DD3">
      <w:pPr>
        <w:pStyle w:val="a"/>
        <w:ind w:firstLine="0"/>
        <w:rPr>
          <w:rFonts w:hint="cs"/>
          <w:rtl/>
        </w:rPr>
      </w:pPr>
    </w:p>
    <w:p w14:paraId="1266D305" w14:textId="77777777" w:rsidR="00000000" w:rsidRDefault="00E52DD3">
      <w:pPr>
        <w:pStyle w:val="SpeakerCon"/>
        <w:rPr>
          <w:rtl/>
        </w:rPr>
      </w:pPr>
      <w:bookmarkStart w:id="102" w:name="FS000000494T21_05_2003_13_48_57C"/>
      <w:bookmarkEnd w:id="102"/>
      <w:r>
        <w:rPr>
          <w:rtl/>
        </w:rPr>
        <w:t>אליהו ישי (ש"ס):</w:t>
      </w:r>
    </w:p>
    <w:p w14:paraId="0DBA1F64" w14:textId="77777777" w:rsidR="00000000" w:rsidRDefault="00E52DD3">
      <w:pPr>
        <w:pStyle w:val="a"/>
        <w:rPr>
          <w:rtl/>
        </w:rPr>
      </w:pPr>
    </w:p>
    <w:p w14:paraId="3852F820" w14:textId="77777777" w:rsidR="00000000" w:rsidRDefault="00E52DD3">
      <w:pPr>
        <w:pStyle w:val="a"/>
        <w:rPr>
          <w:rFonts w:hint="cs"/>
          <w:rtl/>
        </w:rPr>
      </w:pPr>
      <w:r>
        <w:rPr>
          <w:rFonts w:hint="cs"/>
          <w:rtl/>
        </w:rPr>
        <w:t>רבותי, אני רוצה להגיד לכם: עלינו לארץ מהרבה מדינות בעולם. העם יהודי הוא עם חזק, אבל מה לעשות? סבלנו בגלות, במרוקו, בתונ</w:t>
      </w:r>
      <w:r>
        <w:rPr>
          <w:rFonts w:hint="cs"/>
          <w:rtl/>
        </w:rPr>
        <w:t xml:space="preserve">יס, בעירק, באירן, בפולניה, ברומניה, בגרמניה ובכל המדינות בעולם. העם היהודי גורש והגיע לכל התפוצות. יש רבנים שמנהיגים את האוכלוסייה שלהם, את העם שלהם, על-פי -     </w:t>
      </w:r>
    </w:p>
    <w:p w14:paraId="6205B153" w14:textId="77777777" w:rsidR="00000000" w:rsidRDefault="00E52DD3">
      <w:pPr>
        <w:pStyle w:val="a"/>
        <w:ind w:firstLine="0"/>
        <w:rPr>
          <w:rFonts w:hint="cs"/>
          <w:rtl/>
        </w:rPr>
      </w:pPr>
      <w:r>
        <w:rPr>
          <w:rFonts w:hint="cs"/>
          <w:rtl/>
        </w:rPr>
        <w:t>- -</w:t>
      </w:r>
    </w:p>
    <w:p w14:paraId="0F70A4DB" w14:textId="77777777" w:rsidR="00000000" w:rsidRDefault="00E52DD3">
      <w:pPr>
        <w:pStyle w:val="a"/>
        <w:ind w:firstLine="0"/>
        <w:rPr>
          <w:rFonts w:hint="cs"/>
          <w:rtl/>
        </w:rPr>
      </w:pPr>
    </w:p>
    <w:p w14:paraId="6F712804" w14:textId="77777777" w:rsidR="00000000" w:rsidRDefault="00E52DD3">
      <w:pPr>
        <w:pStyle w:val="ad"/>
        <w:rPr>
          <w:rtl/>
        </w:rPr>
      </w:pPr>
      <w:r>
        <w:rPr>
          <w:rFonts w:hint="eastAsia"/>
          <w:rtl/>
        </w:rPr>
        <w:t>היו</w:t>
      </w:r>
      <w:r>
        <w:rPr>
          <w:rtl/>
        </w:rPr>
        <w:t>"ר מוחמד ברכה:</w:t>
      </w:r>
    </w:p>
    <w:p w14:paraId="63192613" w14:textId="77777777" w:rsidR="00000000" w:rsidRDefault="00E52DD3">
      <w:pPr>
        <w:pStyle w:val="a"/>
        <w:rPr>
          <w:rFonts w:hint="cs"/>
          <w:rtl/>
        </w:rPr>
      </w:pPr>
    </w:p>
    <w:p w14:paraId="56D69439" w14:textId="77777777" w:rsidR="00000000" w:rsidRDefault="00E52DD3">
      <w:pPr>
        <w:pStyle w:val="a"/>
        <w:rPr>
          <w:rFonts w:hint="cs"/>
          <w:rtl/>
        </w:rPr>
      </w:pPr>
      <w:r>
        <w:rPr>
          <w:rFonts w:hint="cs"/>
          <w:rtl/>
        </w:rPr>
        <w:t>תודה רבה, חבר הכנסת אלי ישי. אתה עברת את הזמן, כפול ממה שמותר. משפט א</w:t>
      </w:r>
      <w:r>
        <w:rPr>
          <w:rFonts w:hint="cs"/>
          <w:rtl/>
        </w:rPr>
        <w:t>חרון. תשאיר משהו לנסים זאב, הוא יעלה אחריך.</w:t>
      </w:r>
    </w:p>
    <w:p w14:paraId="01012913" w14:textId="77777777" w:rsidR="00000000" w:rsidRDefault="00E52DD3">
      <w:pPr>
        <w:pStyle w:val="a"/>
        <w:ind w:firstLine="0"/>
        <w:rPr>
          <w:rFonts w:hint="cs"/>
          <w:rtl/>
        </w:rPr>
      </w:pPr>
    </w:p>
    <w:p w14:paraId="249173A1" w14:textId="77777777" w:rsidR="00000000" w:rsidRDefault="00E52DD3">
      <w:pPr>
        <w:pStyle w:val="SpeakerCon"/>
        <w:rPr>
          <w:rtl/>
        </w:rPr>
      </w:pPr>
      <w:bookmarkStart w:id="103" w:name="FS000000494T21_05_2003_13_50_58C"/>
      <w:bookmarkEnd w:id="103"/>
      <w:r>
        <w:rPr>
          <w:rFonts w:hint="eastAsia"/>
          <w:rtl/>
        </w:rPr>
        <w:t>אליהו</w:t>
      </w:r>
      <w:r>
        <w:rPr>
          <w:rtl/>
        </w:rPr>
        <w:t xml:space="preserve"> ישי (ש"ס):</w:t>
      </w:r>
    </w:p>
    <w:p w14:paraId="7B0DA407" w14:textId="77777777" w:rsidR="00000000" w:rsidRDefault="00E52DD3">
      <w:pPr>
        <w:pStyle w:val="a"/>
        <w:rPr>
          <w:rFonts w:hint="cs"/>
          <w:rtl/>
        </w:rPr>
      </w:pPr>
    </w:p>
    <w:p w14:paraId="555AA341" w14:textId="77777777" w:rsidR="00000000" w:rsidRDefault="00E52DD3">
      <w:pPr>
        <w:pStyle w:val="a"/>
        <w:rPr>
          <w:rFonts w:hint="cs"/>
          <w:rtl/>
        </w:rPr>
      </w:pPr>
      <w:r>
        <w:rPr>
          <w:rFonts w:hint="cs"/>
          <w:rtl/>
        </w:rPr>
        <w:t>רבותי, אנחנו נמצאים בתהליך של התנתקות מהשורשים של העם היהודי. אני מאוד מבקש ואני מדבר פה אל חברי הכנסת: אנא, אל תיתנו יד לתהליך שיביא לאסון, להתפוררות של העם היהודי, שסבל אלפי שנים ועבר את הקטס</w:t>
      </w:r>
      <w:r>
        <w:rPr>
          <w:rFonts w:hint="cs"/>
          <w:rtl/>
        </w:rPr>
        <w:t xml:space="preserve">טרופות בעולם ושמר על היהדות שלו, מסר נפש למען המלה "יהודי". אנשים מסרו את נפשם על קידוש השם וזרקו את עצמם לכבשן האש. </w:t>
      </w:r>
    </w:p>
    <w:p w14:paraId="1135DCD7" w14:textId="77777777" w:rsidR="00000000" w:rsidRDefault="00E52DD3">
      <w:pPr>
        <w:pStyle w:val="a"/>
        <w:rPr>
          <w:rFonts w:hint="cs"/>
          <w:rtl/>
        </w:rPr>
      </w:pPr>
    </w:p>
    <w:p w14:paraId="5A65F0FB" w14:textId="77777777" w:rsidR="00000000" w:rsidRDefault="00E52DD3">
      <w:pPr>
        <w:pStyle w:val="a"/>
        <w:rPr>
          <w:rFonts w:hint="cs"/>
          <w:rtl/>
        </w:rPr>
      </w:pPr>
      <w:r>
        <w:rPr>
          <w:rFonts w:hint="cs"/>
          <w:rtl/>
        </w:rPr>
        <w:t>אני מבקש, ואני פונה לחברי הכנסת: נא לא להיגרר להצעות הפופוליסטיות של שר המשפטים, שרוצה להביא לשמד רוחני ויהודי של העם היהודי ושל מדינת הי</w:t>
      </w:r>
      <w:r>
        <w:rPr>
          <w:rFonts w:hint="cs"/>
          <w:rtl/>
        </w:rPr>
        <w:t>הודים.</w:t>
      </w:r>
    </w:p>
    <w:p w14:paraId="13DAB4F6" w14:textId="77777777" w:rsidR="00000000" w:rsidRDefault="00E52DD3">
      <w:pPr>
        <w:pStyle w:val="a"/>
        <w:ind w:firstLine="0"/>
        <w:rPr>
          <w:rFonts w:hint="cs"/>
          <w:rtl/>
        </w:rPr>
      </w:pPr>
    </w:p>
    <w:p w14:paraId="485D0ACC" w14:textId="77777777" w:rsidR="00000000" w:rsidRDefault="00E52DD3">
      <w:pPr>
        <w:pStyle w:val="ad"/>
        <w:rPr>
          <w:rtl/>
        </w:rPr>
      </w:pPr>
      <w:r>
        <w:rPr>
          <w:rtl/>
        </w:rPr>
        <w:t>היו"ר מוחמד ברכה:</w:t>
      </w:r>
    </w:p>
    <w:p w14:paraId="34740E40" w14:textId="77777777" w:rsidR="00000000" w:rsidRDefault="00E52DD3">
      <w:pPr>
        <w:pStyle w:val="a"/>
        <w:rPr>
          <w:rtl/>
        </w:rPr>
      </w:pPr>
    </w:p>
    <w:p w14:paraId="6353746E" w14:textId="77777777" w:rsidR="00000000" w:rsidRDefault="00E52DD3">
      <w:pPr>
        <w:pStyle w:val="a"/>
        <w:rPr>
          <w:rFonts w:hint="cs"/>
          <w:rtl/>
        </w:rPr>
      </w:pPr>
      <w:r>
        <w:rPr>
          <w:rFonts w:hint="cs"/>
          <w:rtl/>
        </w:rPr>
        <w:t>תודה רבה, חבר הכנסת ישי. חבר הכנסת אופיר פינס, בעל הצעת החוק, מבקש לענות על ההתנגדות. על-פי התקנון זה מותר.</w:t>
      </w:r>
    </w:p>
    <w:p w14:paraId="13A68F3C" w14:textId="77777777" w:rsidR="00000000" w:rsidRDefault="00E52DD3">
      <w:pPr>
        <w:pStyle w:val="a"/>
        <w:ind w:firstLine="0"/>
        <w:rPr>
          <w:rFonts w:hint="cs"/>
          <w:rtl/>
        </w:rPr>
      </w:pPr>
    </w:p>
    <w:p w14:paraId="77D19A27" w14:textId="77777777" w:rsidR="00000000" w:rsidRDefault="00E52DD3">
      <w:pPr>
        <w:pStyle w:val="Speaker"/>
        <w:rPr>
          <w:rtl/>
        </w:rPr>
      </w:pPr>
      <w:bookmarkStart w:id="104" w:name="FS000000455T21_05_2003_13_53_08"/>
      <w:bookmarkEnd w:id="104"/>
      <w:r>
        <w:rPr>
          <w:rFonts w:hint="eastAsia"/>
          <w:rtl/>
        </w:rPr>
        <w:t>אופיר</w:t>
      </w:r>
      <w:r>
        <w:rPr>
          <w:rtl/>
        </w:rPr>
        <w:t xml:space="preserve"> פינס-פז (העבודה-מימד):</w:t>
      </w:r>
    </w:p>
    <w:p w14:paraId="3F13D490" w14:textId="77777777" w:rsidR="00000000" w:rsidRDefault="00E52DD3">
      <w:pPr>
        <w:pStyle w:val="a"/>
        <w:rPr>
          <w:rFonts w:hint="cs"/>
          <w:rtl/>
        </w:rPr>
      </w:pPr>
    </w:p>
    <w:p w14:paraId="76CE5EAB" w14:textId="77777777" w:rsidR="00000000" w:rsidRDefault="00E52DD3">
      <w:pPr>
        <w:pStyle w:val="a"/>
        <w:rPr>
          <w:rFonts w:hint="cs"/>
          <w:rtl/>
        </w:rPr>
      </w:pPr>
      <w:r>
        <w:rPr>
          <w:rFonts w:hint="cs"/>
          <w:rtl/>
        </w:rPr>
        <w:t>אדוני היושב-ראש, אני שמעתי ברוב קשב את דבריו של אלי ישי, יושב-ראש ש"ס. אני רוצה שנעשה הפרד</w:t>
      </w:r>
      <w:r>
        <w:rPr>
          <w:rFonts w:hint="cs"/>
          <w:rtl/>
        </w:rPr>
        <w:t>ה.</w:t>
      </w:r>
    </w:p>
    <w:p w14:paraId="6612B576" w14:textId="77777777" w:rsidR="00000000" w:rsidRDefault="00E52DD3">
      <w:pPr>
        <w:pStyle w:val="a"/>
        <w:ind w:firstLine="0"/>
        <w:rPr>
          <w:rFonts w:hint="cs"/>
          <w:rtl/>
        </w:rPr>
      </w:pPr>
    </w:p>
    <w:p w14:paraId="76C86D12" w14:textId="77777777" w:rsidR="00000000" w:rsidRDefault="00E52DD3">
      <w:pPr>
        <w:pStyle w:val="a"/>
        <w:ind w:firstLine="0"/>
        <w:rPr>
          <w:rFonts w:hint="cs"/>
          <w:rtl/>
        </w:rPr>
      </w:pPr>
      <w:r>
        <w:rPr>
          <w:rFonts w:hint="cs"/>
          <w:rtl/>
        </w:rPr>
        <w:tab/>
        <w:t xml:space="preserve">אני רוצה להזכיר לכולם, שהרב הראשי לישראל, הראשון לציון, הרב בקשי-דורון, הוא האדם שכיהן בתפקיד הזה והמליץ לכל הבית הזה להפסיק את העניין של שני רבנים ראשיים לישראל. זה לא מוסיף כבוד לרבנות הראשית. </w:t>
      </w:r>
    </w:p>
    <w:p w14:paraId="020D3963" w14:textId="77777777" w:rsidR="00000000" w:rsidRDefault="00E52DD3">
      <w:pPr>
        <w:pStyle w:val="a"/>
        <w:ind w:firstLine="0"/>
        <w:rPr>
          <w:rFonts w:hint="cs"/>
          <w:rtl/>
        </w:rPr>
      </w:pPr>
    </w:p>
    <w:p w14:paraId="505F4988" w14:textId="77777777" w:rsidR="00000000" w:rsidRDefault="00E52DD3">
      <w:pPr>
        <w:pStyle w:val="a"/>
        <w:ind w:firstLine="720"/>
        <w:rPr>
          <w:rFonts w:hint="cs"/>
          <w:rtl/>
        </w:rPr>
      </w:pPr>
      <w:r>
        <w:rPr>
          <w:rFonts w:hint="cs"/>
          <w:rtl/>
        </w:rPr>
        <w:t>אנחנו כבר לא בגולה. וכשאני שומע שאיחוד המשרות למשרה אח</w:t>
      </w:r>
      <w:r>
        <w:rPr>
          <w:rFonts w:hint="cs"/>
          <w:rtl/>
        </w:rPr>
        <w:t>ת ייצר כאן תמיכה בעובדים זרים או בגויים, רחמנא ליצלן, חברים, על מה אנחנו מדברים?</w:t>
      </w:r>
    </w:p>
    <w:p w14:paraId="7294B395" w14:textId="77777777" w:rsidR="00000000" w:rsidRDefault="00E52DD3">
      <w:pPr>
        <w:pStyle w:val="a"/>
        <w:ind w:firstLine="0"/>
        <w:rPr>
          <w:rFonts w:hint="cs"/>
          <w:rtl/>
        </w:rPr>
      </w:pPr>
    </w:p>
    <w:p w14:paraId="4DBA4F6B" w14:textId="77777777" w:rsidR="00000000" w:rsidRDefault="00E52DD3">
      <w:pPr>
        <w:pStyle w:val="a"/>
        <w:ind w:firstLine="0"/>
        <w:rPr>
          <w:rFonts w:hint="cs"/>
          <w:rtl/>
        </w:rPr>
      </w:pPr>
      <w:r>
        <w:rPr>
          <w:rFonts w:hint="cs"/>
          <w:rtl/>
        </w:rPr>
        <w:tab/>
        <w:t>רב ראשי אחד לישראל יעלה את קרנה של הרבנות הראשית בישראל. זה אות וסימן לחזרתו של העם היהודי מהגולה ולהקמת מדינה יהודית וציונית בישראל. סוף-סוף יכול להיות שנוכל לעשות בעניין ה</w:t>
      </w:r>
      <w:r>
        <w:rPr>
          <w:rFonts w:hint="cs"/>
          <w:rtl/>
        </w:rPr>
        <w:t>זה מעשה ציוני, יהודי, ראוי, אחרי 55 שנים.</w:t>
      </w:r>
    </w:p>
    <w:p w14:paraId="7F85921C" w14:textId="77777777" w:rsidR="00000000" w:rsidRDefault="00E52DD3">
      <w:pPr>
        <w:pStyle w:val="a"/>
        <w:ind w:firstLine="0"/>
        <w:rPr>
          <w:rFonts w:hint="cs"/>
          <w:rtl/>
        </w:rPr>
      </w:pPr>
    </w:p>
    <w:p w14:paraId="42433EFF" w14:textId="77777777" w:rsidR="00000000" w:rsidRDefault="00E52DD3">
      <w:pPr>
        <w:pStyle w:val="a"/>
        <w:ind w:firstLine="0"/>
        <w:rPr>
          <w:rFonts w:hint="cs"/>
          <w:rtl/>
        </w:rPr>
      </w:pPr>
      <w:r>
        <w:rPr>
          <w:rFonts w:hint="cs"/>
          <w:rtl/>
        </w:rPr>
        <w:tab/>
        <w:t xml:space="preserve">אני מציע לא להלך אימים, לא להפחיד ולא לקשור דברים שאינם קשורים. </w:t>
      </w:r>
    </w:p>
    <w:p w14:paraId="28D49C2C" w14:textId="77777777" w:rsidR="00000000" w:rsidRDefault="00E52DD3">
      <w:pPr>
        <w:pStyle w:val="a"/>
        <w:ind w:firstLine="0"/>
        <w:rPr>
          <w:rFonts w:hint="cs"/>
          <w:rtl/>
        </w:rPr>
      </w:pPr>
    </w:p>
    <w:p w14:paraId="7F780E29" w14:textId="77777777" w:rsidR="00000000" w:rsidRDefault="00E52DD3">
      <w:pPr>
        <w:pStyle w:val="a"/>
        <w:ind w:firstLine="720"/>
        <w:rPr>
          <w:rFonts w:hint="cs"/>
          <w:rtl/>
        </w:rPr>
      </w:pPr>
      <w:r>
        <w:rPr>
          <w:rFonts w:hint="cs"/>
          <w:rtl/>
        </w:rPr>
        <w:t>אני חושב שאם הבית יתלכד מאחורי הצעות החוק של חבר הכנסת מלכיאור ושלי, וכמובן של הממשלה, שאנחנו מקבלים את התנאי שלה ל=60 יום, נעשה דבר חשוב. תודה.</w:t>
      </w:r>
    </w:p>
    <w:p w14:paraId="3BC4345B" w14:textId="77777777" w:rsidR="00000000" w:rsidRDefault="00E52DD3">
      <w:pPr>
        <w:pStyle w:val="a"/>
        <w:ind w:firstLine="0"/>
        <w:rPr>
          <w:rFonts w:hint="cs"/>
          <w:rtl/>
        </w:rPr>
      </w:pPr>
    </w:p>
    <w:p w14:paraId="71194B77" w14:textId="77777777" w:rsidR="00000000" w:rsidRDefault="00E52DD3">
      <w:pPr>
        <w:pStyle w:val="ad"/>
        <w:rPr>
          <w:rtl/>
        </w:rPr>
      </w:pPr>
      <w:r>
        <w:rPr>
          <w:rtl/>
        </w:rPr>
        <w:t>היו"ר מוחמד ברכה:</w:t>
      </w:r>
    </w:p>
    <w:p w14:paraId="72710E36" w14:textId="77777777" w:rsidR="00000000" w:rsidRDefault="00E52DD3">
      <w:pPr>
        <w:pStyle w:val="a"/>
        <w:rPr>
          <w:rtl/>
        </w:rPr>
      </w:pPr>
    </w:p>
    <w:p w14:paraId="763B22BA" w14:textId="77777777" w:rsidR="00000000" w:rsidRDefault="00E52DD3">
      <w:pPr>
        <w:pStyle w:val="a"/>
        <w:rPr>
          <w:rFonts w:hint="cs"/>
          <w:rtl/>
        </w:rPr>
      </w:pPr>
      <w:r>
        <w:rPr>
          <w:rFonts w:hint="cs"/>
          <w:rtl/>
        </w:rPr>
        <w:t>תודה, חבר הכנסת פינס. חבר הכנסת זאב מבקש להתנגד להצעת החוק שהגישו חברי הכנסת מלכיאור, אלדד ווילן.</w:t>
      </w:r>
    </w:p>
    <w:p w14:paraId="55B0362D" w14:textId="77777777" w:rsidR="00000000" w:rsidRDefault="00E52DD3">
      <w:pPr>
        <w:pStyle w:val="a"/>
        <w:rPr>
          <w:rFonts w:hint="cs"/>
          <w:rtl/>
        </w:rPr>
      </w:pPr>
    </w:p>
    <w:p w14:paraId="641B38E2" w14:textId="77777777" w:rsidR="00000000" w:rsidRDefault="00E52DD3">
      <w:pPr>
        <w:pStyle w:val="Speaker"/>
        <w:rPr>
          <w:rtl/>
        </w:rPr>
      </w:pPr>
      <w:bookmarkStart w:id="105" w:name="FS000000490T21_05_2003_13_05_32"/>
      <w:bookmarkEnd w:id="105"/>
      <w:r>
        <w:rPr>
          <w:rFonts w:hint="eastAsia"/>
          <w:rtl/>
        </w:rPr>
        <w:t>נסים</w:t>
      </w:r>
      <w:r>
        <w:rPr>
          <w:rtl/>
        </w:rPr>
        <w:t xml:space="preserve"> זאב (ש"ס):</w:t>
      </w:r>
    </w:p>
    <w:p w14:paraId="03621C75" w14:textId="77777777" w:rsidR="00000000" w:rsidRDefault="00E52DD3">
      <w:pPr>
        <w:pStyle w:val="a"/>
        <w:rPr>
          <w:rFonts w:hint="cs"/>
          <w:rtl/>
        </w:rPr>
      </w:pPr>
    </w:p>
    <w:p w14:paraId="65EA6CA0" w14:textId="77777777" w:rsidR="00000000" w:rsidRDefault="00E52DD3">
      <w:pPr>
        <w:pStyle w:val="a"/>
        <w:rPr>
          <w:rFonts w:hint="cs"/>
          <w:rtl/>
        </w:rPr>
      </w:pPr>
      <w:r>
        <w:rPr>
          <w:rFonts w:hint="cs"/>
          <w:rtl/>
        </w:rPr>
        <w:t>אדוני היושב-ראש, כבוד ראש הממשלה, אני לא מאמין שאתה נותן ידך למעל הזה - לחסל, לצמצם, למזער, את המוסד היקר והחשוב של עם יש</w:t>
      </w:r>
      <w:r>
        <w:rPr>
          <w:rFonts w:hint="cs"/>
          <w:rtl/>
        </w:rPr>
        <w:t>ראל, הנקרא הרבנות הראשית.</w:t>
      </w:r>
    </w:p>
    <w:p w14:paraId="6D5611D6" w14:textId="77777777" w:rsidR="00000000" w:rsidRDefault="00E52DD3">
      <w:pPr>
        <w:pStyle w:val="a"/>
        <w:rPr>
          <w:rFonts w:hint="cs"/>
          <w:rtl/>
        </w:rPr>
      </w:pPr>
    </w:p>
    <w:p w14:paraId="19F7252C" w14:textId="77777777" w:rsidR="00000000" w:rsidRDefault="00E52DD3">
      <w:pPr>
        <w:pStyle w:val="a"/>
        <w:rPr>
          <w:rFonts w:hint="cs"/>
          <w:rtl/>
        </w:rPr>
      </w:pPr>
      <w:r>
        <w:rPr>
          <w:rFonts w:hint="cs"/>
          <w:rtl/>
        </w:rPr>
        <w:t>למעלה מ=200 שנה המעמד של הראשון לציון קיים, עוד לפני קום המדינה. כיהנו הרב ציון חי עוזיאל, הרב אלישר. וכך, במשך הדורות, היה רב ראשי ספרדי, שנקרא הראשון לציון, והיה גם רב נוסף, שנקרא הרב הראשי לישראל.</w:t>
      </w:r>
    </w:p>
    <w:p w14:paraId="3959C826" w14:textId="77777777" w:rsidR="00000000" w:rsidRDefault="00E52DD3">
      <w:pPr>
        <w:pStyle w:val="a"/>
        <w:rPr>
          <w:rFonts w:hint="cs"/>
          <w:rtl/>
        </w:rPr>
      </w:pPr>
    </w:p>
    <w:p w14:paraId="4460385D" w14:textId="77777777" w:rsidR="00000000" w:rsidRDefault="00E52DD3">
      <w:pPr>
        <w:pStyle w:val="a"/>
        <w:rPr>
          <w:rFonts w:hint="cs"/>
          <w:rtl/>
        </w:rPr>
      </w:pPr>
      <w:r>
        <w:rPr>
          <w:rFonts w:hint="cs"/>
          <w:rtl/>
        </w:rPr>
        <w:t>מי שמכיר את המערכת מבפנים מב</w:t>
      </w:r>
      <w:r>
        <w:rPr>
          <w:rFonts w:hint="cs"/>
          <w:rtl/>
        </w:rPr>
        <w:t>ין שכל אחד נושא בתפקיד. חלוקת התפקידים ברורה, מוגדרת, ויש רוטציה בין שני הרבנים הראשיים. זה לא שיש כאן מצב שרב ראשי אחד יכול לשאת את כל העול ואת כל הנטל, והוא מחלק את זה לשניים. זה לא שניים שאוחזין בטלית. יש כאן הנושא של אבות בתי-הדין, וברוטציה תמיד אחד הי</w:t>
      </w:r>
      <w:r>
        <w:rPr>
          <w:rFonts w:hint="cs"/>
          <w:rtl/>
        </w:rPr>
        <w:t xml:space="preserve">ה ממונה על הנושא של אבות בתי-הדין, של מינוי הדיינים, וכל הנושא הזה הוא כבד מאוד, והשני - על כל נושא הכשרות. </w:t>
      </w:r>
    </w:p>
    <w:p w14:paraId="3A5F2A77" w14:textId="77777777" w:rsidR="00000000" w:rsidRDefault="00E52DD3">
      <w:pPr>
        <w:pStyle w:val="a"/>
        <w:ind w:firstLine="0"/>
        <w:rPr>
          <w:rFonts w:hint="cs"/>
          <w:rtl/>
        </w:rPr>
      </w:pPr>
    </w:p>
    <w:p w14:paraId="6FECF989" w14:textId="77777777" w:rsidR="00000000" w:rsidRDefault="00E52DD3">
      <w:pPr>
        <w:pStyle w:val="a"/>
        <w:ind w:firstLine="0"/>
        <w:rPr>
          <w:rFonts w:hint="cs"/>
          <w:rtl/>
        </w:rPr>
      </w:pPr>
      <w:r>
        <w:rPr>
          <w:rFonts w:hint="cs"/>
          <w:rtl/>
        </w:rPr>
        <w:tab/>
        <w:t>לכן, אדוני ראש הממשלה, חברי חברי הכנסת, אין פה מצב של מערכת מנופחת ומיותרת. זה הוסיף כבוד למדינת ישראל, לעם ישראל, במשך עשרות בשנים. למה, מדוע עי</w:t>
      </w:r>
      <w:r>
        <w:rPr>
          <w:rFonts w:hint="cs"/>
          <w:rtl/>
        </w:rPr>
        <w:t xml:space="preserve">נינו צרה בפרוטות האלה של רב ראשי נוסף שיישאר? </w:t>
      </w:r>
    </w:p>
    <w:p w14:paraId="712DE298" w14:textId="77777777" w:rsidR="00000000" w:rsidRDefault="00E52DD3">
      <w:pPr>
        <w:pStyle w:val="a"/>
        <w:ind w:firstLine="0"/>
        <w:rPr>
          <w:rFonts w:hint="cs"/>
          <w:rtl/>
        </w:rPr>
      </w:pPr>
    </w:p>
    <w:p w14:paraId="085ADBBB" w14:textId="77777777" w:rsidR="00000000" w:rsidRDefault="00E52DD3">
      <w:pPr>
        <w:pStyle w:val="a"/>
        <w:ind w:firstLine="0"/>
        <w:rPr>
          <w:rFonts w:hint="cs"/>
          <w:rtl/>
        </w:rPr>
      </w:pPr>
      <w:r>
        <w:rPr>
          <w:rFonts w:hint="cs"/>
          <w:rtl/>
        </w:rPr>
        <w:tab/>
        <w:t>אני מוכן לקבל את ההצעה שלרב ראשי יהיו קריטריונים ברורים, שאדם שמכהן  כראש אבות בתי-הדין, ואני מביא הצעת חוק כזאת, שיהיה לו ניסיון בדיינות. לא יכול להיות שרב שכונה יהיה אולי רב ראשי וראש אבות בתי-הדין. אבל אי</w:t>
      </w:r>
      <w:r>
        <w:rPr>
          <w:rFonts w:hint="cs"/>
          <w:rtl/>
        </w:rPr>
        <w:t>ן לפגוע בחלוקה הזאת שכבר קיימת כיום. אכן, היום הרב הראשי הספרדי לוקח תחת חסותו את כל הנושא של אבות בתי-הדין, והרב הראשי האשכנזי לוקח את האחריות לנושא הכשרות.</w:t>
      </w:r>
    </w:p>
    <w:p w14:paraId="20AC47D0" w14:textId="77777777" w:rsidR="00000000" w:rsidRDefault="00E52DD3">
      <w:pPr>
        <w:pStyle w:val="a"/>
        <w:ind w:firstLine="0"/>
        <w:rPr>
          <w:rFonts w:hint="cs"/>
          <w:rtl/>
        </w:rPr>
      </w:pPr>
    </w:p>
    <w:p w14:paraId="0C4BB6DB" w14:textId="77777777" w:rsidR="00000000" w:rsidRDefault="00E52DD3">
      <w:pPr>
        <w:pStyle w:val="a"/>
        <w:ind w:firstLine="0"/>
        <w:rPr>
          <w:rFonts w:hint="cs"/>
          <w:rtl/>
        </w:rPr>
      </w:pPr>
      <w:r>
        <w:rPr>
          <w:rFonts w:hint="cs"/>
          <w:rtl/>
        </w:rPr>
        <w:tab/>
        <w:t xml:space="preserve">לכן, אני מבקש מחברי הכנסת, אנא מכם, אל תפגעו במוסד היקר והחשוב לעם היהודי כולו, בנושא של הרבנות </w:t>
      </w:r>
      <w:r>
        <w:rPr>
          <w:rFonts w:hint="cs"/>
          <w:rtl/>
        </w:rPr>
        <w:t>הראשית.</w:t>
      </w:r>
    </w:p>
    <w:p w14:paraId="4FB29D30" w14:textId="77777777" w:rsidR="00000000" w:rsidRDefault="00E52DD3">
      <w:pPr>
        <w:pStyle w:val="a"/>
        <w:ind w:firstLine="0"/>
        <w:rPr>
          <w:rFonts w:hint="cs"/>
          <w:rtl/>
        </w:rPr>
      </w:pPr>
    </w:p>
    <w:p w14:paraId="12452C08" w14:textId="77777777" w:rsidR="00000000" w:rsidRDefault="00E52DD3">
      <w:pPr>
        <w:pStyle w:val="a"/>
        <w:ind w:firstLine="0"/>
        <w:rPr>
          <w:rFonts w:hint="cs"/>
          <w:rtl/>
        </w:rPr>
      </w:pPr>
      <w:r>
        <w:rPr>
          <w:rFonts w:hint="cs"/>
          <w:rtl/>
        </w:rPr>
        <w:tab/>
        <w:t>היהדות הספרדית בעולם לא תסכים, אדוני ראש הממשלה, לבטל את תפקידו של הראשון לציון. בהנחה שבקדנציה הבאה יהיה רב ראשי אשכנזי, היהדות הספרדית רוצה לראות את הראשון לציון. זה היה במשך 200 שנה, וזה ימשיך לעד, לעולמי עולמים, עד ביאת משיח צדקנו.</w:t>
      </w:r>
    </w:p>
    <w:p w14:paraId="02B6F079" w14:textId="77777777" w:rsidR="00000000" w:rsidRDefault="00E52DD3">
      <w:pPr>
        <w:pStyle w:val="a"/>
        <w:ind w:firstLine="0"/>
        <w:rPr>
          <w:rFonts w:hint="cs"/>
          <w:rtl/>
        </w:rPr>
      </w:pPr>
    </w:p>
    <w:p w14:paraId="3F3402F6" w14:textId="77777777" w:rsidR="00000000" w:rsidRDefault="00E52DD3">
      <w:pPr>
        <w:pStyle w:val="ad"/>
        <w:rPr>
          <w:rtl/>
        </w:rPr>
      </w:pPr>
      <w:r>
        <w:rPr>
          <w:rtl/>
        </w:rPr>
        <w:t>היו"ר מוח</w:t>
      </w:r>
      <w:r>
        <w:rPr>
          <w:rtl/>
        </w:rPr>
        <w:t>מד ברכה:</w:t>
      </w:r>
    </w:p>
    <w:p w14:paraId="49626944" w14:textId="77777777" w:rsidR="00000000" w:rsidRDefault="00E52DD3">
      <w:pPr>
        <w:pStyle w:val="a"/>
        <w:rPr>
          <w:rtl/>
        </w:rPr>
      </w:pPr>
    </w:p>
    <w:p w14:paraId="5F6D34A3" w14:textId="77777777" w:rsidR="00000000" w:rsidRDefault="00E52DD3">
      <w:pPr>
        <w:pStyle w:val="a"/>
        <w:rPr>
          <w:rFonts w:hint="cs"/>
          <w:rtl/>
        </w:rPr>
      </w:pPr>
      <w:r>
        <w:rPr>
          <w:rFonts w:hint="cs"/>
          <w:rtl/>
        </w:rPr>
        <w:t xml:space="preserve">תודה, חבר הכנסת זאב. </w:t>
      </w:r>
    </w:p>
    <w:p w14:paraId="7B89305F" w14:textId="77777777" w:rsidR="00000000" w:rsidRDefault="00E52DD3">
      <w:pPr>
        <w:pStyle w:val="a"/>
        <w:rPr>
          <w:rFonts w:hint="cs"/>
          <w:rtl/>
        </w:rPr>
      </w:pPr>
    </w:p>
    <w:p w14:paraId="5911A093" w14:textId="77777777" w:rsidR="00000000" w:rsidRDefault="00E52DD3">
      <w:pPr>
        <w:pStyle w:val="a"/>
        <w:rPr>
          <w:rFonts w:hint="cs"/>
          <w:rtl/>
        </w:rPr>
      </w:pPr>
      <w:r>
        <w:rPr>
          <w:rFonts w:hint="cs"/>
          <w:rtl/>
        </w:rPr>
        <w:t>רבותי חברי הכנסת אנחנו עוברים להצבעה על הצעת החוק הראשונה. נצביע על כל הצעה בנפרד. הצעת חוק הרבנות הראשית לישראל (תיקון - רב ראשי אחד), התשס"ג-2003, של חבר הכנסת אופיר פינס, ההצבעה החלה. בבקשה, רבותי.</w:t>
      </w:r>
    </w:p>
    <w:p w14:paraId="144A0F2E" w14:textId="77777777" w:rsidR="00000000" w:rsidRDefault="00E52DD3">
      <w:pPr>
        <w:pStyle w:val="a"/>
        <w:rPr>
          <w:rFonts w:hint="cs"/>
          <w:rtl/>
        </w:rPr>
      </w:pPr>
    </w:p>
    <w:p w14:paraId="78352123" w14:textId="77777777" w:rsidR="00000000" w:rsidRDefault="00E52DD3">
      <w:pPr>
        <w:pStyle w:val="a7"/>
        <w:bidi/>
        <w:rPr>
          <w:rFonts w:hint="cs"/>
          <w:rtl/>
        </w:rPr>
      </w:pPr>
      <w:r>
        <w:rPr>
          <w:rFonts w:hint="cs"/>
          <w:rtl/>
        </w:rPr>
        <w:t>הצבעה מס' 8</w:t>
      </w:r>
    </w:p>
    <w:p w14:paraId="29453C38" w14:textId="77777777" w:rsidR="00000000" w:rsidRDefault="00E52DD3">
      <w:pPr>
        <w:pStyle w:val="a"/>
        <w:rPr>
          <w:rFonts w:hint="cs"/>
          <w:rtl/>
        </w:rPr>
      </w:pPr>
    </w:p>
    <w:p w14:paraId="6023F799" w14:textId="77777777" w:rsidR="00000000" w:rsidRDefault="00E52DD3">
      <w:pPr>
        <w:pStyle w:val="a8"/>
        <w:bidi/>
        <w:rPr>
          <w:rFonts w:hint="cs"/>
          <w:rtl/>
        </w:rPr>
      </w:pPr>
      <w:r>
        <w:rPr>
          <w:rFonts w:hint="cs"/>
          <w:rtl/>
        </w:rPr>
        <w:t>בעד ההצע</w:t>
      </w:r>
      <w:r>
        <w:rPr>
          <w:rFonts w:hint="cs"/>
          <w:rtl/>
        </w:rPr>
        <w:t>ה להעביר את הצעת החוק לדיון מוקדם בוועדה - 44</w:t>
      </w:r>
    </w:p>
    <w:p w14:paraId="5EDE9ED1" w14:textId="77777777" w:rsidR="00000000" w:rsidRDefault="00E52DD3">
      <w:pPr>
        <w:pStyle w:val="a8"/>
        <w:bidi/>
        <w:rPr>
          <w:rFonts w:hint="cs"/>
          <w:rtl/>
        </w:rPr>
      </w:pPr>
      <w:r>
        <w:rPr>
          <w:rFonts w:hint="cs"/>
          <w:rtl/>
        </w:rPr>
        <w:t>בעד ההצעה להסיר מסדר-היום את הצעת החוק - 11</w:t>
      </w:r>
    </w:p>
    <w:p w14:paraId="1D7FA9E5" w14:textId="77777777" w:rsidR="00000000" w:rsidRDefault="00E52DD3">
      <w:pPr>
        <w:pStyle w:val="a8"/>
        <w:bidi/>
        <w:rPr>
          <w:rFonts w:hint="cs"/>
          <w:rtl/>
        </w:rPr>
      </w:pPr>
      <w:r>
        <w:rPr>
          <w:rFonts w:hint="cs"/>
          <w:rtl/>
        </w:rPr>
        <w:t>נמנעים - 1</w:t>
      </w:r>
    </w:p>
    <w:p w14:paraId="45A5743B" w14:textId="77777777" w:rsidR="00000000" w:rsidRDefault="00E52DD3">
      <w:pPr>
        <w:pStyle w:val="a9"/>
        <w:bidi/>
        <w:rPr>
          <w:rFonts w:hint="cs"/>
          <w:rtl/>
        </w:rPr>
      </w:pPr>
      <w:r>
        <w:rPr>
          <w:rFonts w:hint="cs"/>
          <w:rtl/>
        </w:rPr>
        <w:t>ההצעה להעביר את הצעת חוק הרבנות הראשית לישראל (תיקון - רב ראשי אחד), התשס"ג-2003,       לדיון מוקדם בוועדת הפנים ואיכות הסביבה נתקבלה.</w:t>
      </w:r>
    </w:p>
    <w:p w14:paraId="7768E48E" w14:textId="77777777" w:rsidR="00000000" w:rsidRDefault="00E52DD3">
      <w:pPr>
        <w:pStyle w:val="a"/>
        <w:ind w:firstLine="0"/>
        <w:rPr>
          <w:rFonts w:hint="cs"/>
          <w:rtl/>
        </w:rPr>
      </w:pPr>
    </w:p>
    <w:p w14:paraId="0E1515B9" w14:textId="77777777" w:rsidR="00000000" w:rsidRDefault="00E52DD3">
      <w:pPr>
        <w:pStyle w:val="ad"/>
        <w:rPr>
          <w:rtl/>
        </w:rPr>
      </w:pPr>
      <w:r>
        <w:rPr>
          <w:rtl/>
        </w:rPr>
        <w:t>היו"ר מוחמד ברכה:</w:t>
      </w:r>
    </w:p>
    <w:p w14:paraId="59EF10AE" w14:textId="77777777" w:rsidR="00000000" w:rsidRDefault="00E52DD3">
      <w:pPr>
        <w:pStyle w:val="a"/>
        <w:rPr>
          <w:rtl/>
        </w:rPr>
      </w:pPr>
    </w:p>
    <w:p w14:paraId="435FBF13" w14:textId="77777777" w:rsidR="00000000" w:rsidRDefault="00E52DD3">
      <w:pPr>
        <w:pStyle w:val="a"/>
        <w:rPr>
          <w:rFonts w:hint="cs"/>
          <w:rtl/>
        </w:rPr>
      </w:pPr>
      <w:r>
        <w:rPr>
          <w:rFonts w:hint="cs"/>
          <w:rtl/>
        </w:rPr>
        <w:t>הצעת החוק התקבלה ברוב של 44 בעד, 11 נגד ונמנע אחד. ההצעה תועבר לוועדת הפנים של הכנסת.</w:t>
      </w:r>
    </w:p>
    <w:p w14:paraId="4B3209E7" w14:textId="77777777" w:rsidR="00000000" w:rsidRDefault="00E52DD3">
      <w:pPr>
        <w:pStyle w:val="a"/>
        <w:rPr>
          <w:rFonts w:hint="cs"/>
          <w:rtl/>
        </w:rPr>
      </w:pPr>
    </w:p>
    <w:p w14:paraId="59B2C021" w14:textId="77777777" w:rsidR="00000000" w:rsidRDefault="00E52DD3">
      <w:pPr>
        <w:pStyle w:val="a"/>
        <w:rPr>
          <w:rFonts w:hint="cs"/>
          <w:rtl/>
        </w:rPr>
      </w:pPr>
      <w:r>
        <w:rPr>
          <w:rFonts w:hint="cs"/>
          <w:rtl/>
        </w:rPr>
        <w:t>אנחנו עוברים להצבעה על הצעת החוק השנייה: הצעת חוק הרבנות הראשית לישראל ורבני ערים (תיקון), התשס"ג-2003, של חברי הכנסת מלכיאור, וילן ואלדד. ההצבעה החלה.</w:t>
      </w:r>
    </w:p>
    <w:p w14:paraId="39818A54" w14:textId="77777777" w:rsidR="00000000" w:rsidRDefault="00E52DD3">
      <w:pPr>
        <w:pStyle w:val="a7"/>
        <w:bidi/>
        <w:rPr>
          <w:rtl/>
        </w:rPr>
      </w:pPr>
    </w:p>
    <w:p w14:paraId="39A49846" w14:textId="77777777" w:rsidR="00000000" w:rsidRDefault="00E52DD3">
      <w:pPr>
        <w:pStyle w:val="a7"/>
        <w:bidi/>
        <w:rPr>
          <w:rFonts w:hint="cs"/>
          <w:rtl/>
        </w:rPr>
      </w:pPr>
      <w:r>
        <w:rPr>
          <w:rFonts w:hint="cs"/>
          <w:rtl/>
        </w:rPr>
        <w:t>הצבעה מס' 9</w:t>
      </w:r>
    </w:p>
    <w:p w14:paraId="7A729483" w14:textId="77777777" w:rsidR="00000000" w:rsidRDefault="00E52DD3">
      <w:pPr>
        <w:pStyle w:val="a"/>
        <w:rPr>
          <w:rFonts w:hint="cs"/>
          <w:rtl/>
        </w:rPr>
      </w:pPr>
    </w:p>
    <w:p w14:paraId="18B852B0" w14:textId="77777777" w:rsidR="00000000" w:rsidRDefault="00E52DD3">
      <w:pPr>
        <w:pStyle w:val="a8"/>
        <w:bidi/>
        <w:rPr>
          <w:rFonts w:hint="cs"/>
          <w:rtl/>
        </w:rPr>
      </w:pPr>
      <w:r>
        <w:rPr>
          <w:rFonts w:hint="cs"/>
          <w:rtl/>
        </w:rPr>
        <w:t>בעד</w:t>
      </w:r>
      <w:r>
        <w:rPr>
          <w:rFonts w:hint="cs"/>
          <w:rtl/>
        </w:rPr>
        <w:t xml:space="preserve"> ההצעה להעביר את הצעת החוק לדיון מוקדם בוועדה - 42</w:t>
      </w:r>
    </w:p>
    <w:p w14:paraId="7248EF65" w14:textId="77777777" w:rsidR="00000000" w:rsidRDefault="00E52DD3">
      <w:pPr>
        <w:pStyle w:val="a8"/>
        <w:bidi/>
        <w:rPr>
          <w:rFonts w:hint="cs"/>
          <w:rtl/>
        </w:rPr>
      </w:pPr>
      <w:r>
        <w:rPr>
          <w:rFonts w:hint="cs"/>
          <w:rtl/>
        </w:rPr>
        <w:t>בעד ההצעה להסיר מסדר-היום את הצעת החוק - 12</w:t>
      </w:r>
    </w:p>
    <w:p w14:paraId="7314DE23" w14:textId="77777777" w:rsidR="00000000" w:rsidRDefault="00E52DD3">
      <w:pPr>
        <w:pStyle w:val="a8"/>
        <w:bidi/>
        <w:rPr>
          <w:rFonts w:hint="cs"/>
          <w:rtl/>
        </w:rPr>
      </w:pPr>
      <w:r>
        <w:rPr>
          <w:rFonts w:hint="cs"/>
          <w:rtl/>
        </w:rPr>
        <w:t>נמנעים - 2</w:t>
      </w:r>
    </w:p>
    <w:p w14:paraId="029AED03" w14:textId="77777777" w:rsidR="00000000" w:rsidRDefault="00E52DD3">
      <w:pPr>
        <w:pStyle w:val="a9"/>
        <w:bidi/>
        <w:rPr>
          <w:rFonts w:hint="cs"/>
          <w:rtl/>
        </w:rPr>
      </w:pPr>
      <w:r>
        <w:rPr>
          <w:rFonts w:hint="cs"/>
          <w:rtl/>
        </w:rPr>
        <w:t>ההצעה להעביר את הצעת חוק הרבנות הראשית לישראל ורבני ערים (תיקון), התשס"ג-2003, לדיון מוקדם בוועדת הפנים ואיכות הסביבה נתקבלה.</w:t>
      </w:r>
    </w:p>
    <w:p w14:paraId="0C834F27" w14:textId="77777777" w:rsidR="00000000" w:rsidRDefault="00E52DD3">
      <w:pPr>
        <w:pStyle w:val="a"/>
        <w:rPr>
          <w:rFonts w:hint="cs"/>
          <w:rtl/>
        </w:rPr>
      </w:pPr>
    </w:p>
    <w:p w14:paraId="24805474" w14:textId="77777777" w:rsidR="00000000" w:rsidRDefault="00E52DD3">
      <w:pPr>
        <w:pStyle w:val="ad"/>
        <w:rPr>
          <w:rtl/>
        </w:rPr>
      </w:pPr>
      <w:r>
        <w:rPr>
          <w:rtl/>
        </w:rPr>
        <w:t>היו"ר מוחמד ברכה:</w:t>
      </w:r>
    </w:p>
    <w:p w14:paraId="6A34A2F9" w14:textId="77777777" w:rsidR="00000000" w:rsidRDefault="00E52DD3">
      <w:pPr>
        <w:pStyle w:val="a"/>
        <w:rPr>
          <w:rtl/>
        </w:rPr>
      </w:pPr>
    </w:p>
    <w:p w14:paraId="005D07EF" w14:textId="77777777" w:rsidR="00000000" w:rsidRDefault="00E52DD3">
      <w:pPr>
        <w:pStyle w:val="a"/>
        <w:rPr>
          <w:rFonts w:hint="cs"/>
          <w:rtl/>
        </w:rPr>
      </w:pPr>
      <w:r>
        <w:rPr>
          <w:rFonts w:hint="cs"/>
          <w:rtl/>
        </w:rPr>
        <w:t>הצעת</w:t>
      </w:r>
      <w:r>
        <w:rPr>
          <w:rFonts w:hint="cs"/>
          <w:rtl/>
        </w:rPr>
        <w:t xml:space="preserve"> החוק התקבלה ברוב של 43 בעד, 11 נגד ושני נמנעים. התיקון הוא כיוון  שחברת הכנסת יולי תמיר הצביעה נגד בטעות. הצעת החוק תועבר לוועדת הפנים של הכנסת.</w:t>
      </w:r>
    </w:p>
    <w:p w14:paraId="0C0612FA" w14:textId="77777777" w:rsidR="00000000" w:rsidRDefault="00E52DD3">
      <w:pPr>
        <w:pStyle w:val="Subject"/>
        <w:rPr>
          <w:rtl/>
        </w:rPr>
      </w:pPr>
    </w:p>
    <w:p w14:paraId="6012A84F" w14:textId="77777777" w:rsidR="00000000" w:rsidRDefault="00E52DD3">
      <w:pPr>
        <w:pStyle w:val="Subject"/>
        <w:rPr>
          <w:rFonts w:hint="cs"/>
          <w:rtl/>
        </w:rPr>
      </w:pPr>
      <w:bookmarkStart w:id="106" w:name="CS11775FI0011775T21_05_2003_13_20_43"/>
      <w:bookmarkEnd w:id="106"/>
    </w:p>
    <w:p w14:paraId="46CFBC5A" w14:textId="77777777" w:rsidR="00000000" w:rsidRDefault="00E52DD3">
      <w:pPr>
        <w:pStyle w:val="a"/>
        <w:rPr>
          <w:rFonts w:hint="cs"/>
          <w:rtl/>
        </w:rPr>
      </w:pPr>
    </w:p>
    <w:p w14:paraId="2A799533" w14:textId="77777777" w:rsidR="00000000" w:rsidRDefault="00E52DD3">
      <w:pPr>
        <w:pStyle w:val="Subject"/>
        <w:rPr>
          <w:rFonts w:hint="cs"/>
          <w:rtl/>
        </w:rPr>
      </w:pPr>
      <w:r>
        <w:rPr>
          <w:rtl/>
        </w:rPr>
        <w:t>הצ</w:t>
      </w:r>
      <w:r>
        <w:rPr>
          <w:rFonts w:hint="cs"/>
          <w:rtl/>
        </w:rPr>
        <w:t>עת חוק</w:t>
      </w:r>
      <w:r>
        <w:rPr>
          <w:rtl/>
        </w:rPr>
        <w:t xml:space="preserve"> חסינות חברי</w:t>
      </w:r>
      <w:r>
        <w:rPr>
          <w:rFonts w:hint="cs"/>
          <w:rtl/>
        </w:rPr>
        <w:t xml:space="preserve"> </w:t>
      </w:r>
      <w:r>
        <w:rPr>
          <w:rtl/>
        </w:rPr>
        <w:t xml:space="preserve">הכנסת, זכויותיהם וחובותיהם (תיקון - איסור חברות </w:t>
      </w:r>
      <w:r>
        <w:rPr>
          <w:rFonts w:hint="cs"/>
          <w:rtl/>
        </w:rPr>
        <w:br/>
      </w:r>
      <w:r>
        <w:rPr>
          <w:rtl/>
        </w:rPr>
        <w:t>בוועד של עמותה), התשס"ג-</w:t>
      </w:r>
      <w:r>
        <w:rPr>
          <w:rFonts w:hint="cs"/>
          <w:rtl/>
        </w:rPr>
        <w:t>2003</w:t>
      </w:r>
      <w:r>
        <w:rPr>
          <w:rtl/>
        </w:rPr>
        <w:t xml:space="preserve"> </w:t>
      </w:r>
      <w:r>
        <w:rPr>
          <w:rFonts w:hint="cs"/>
          <w:rtl/>
        </w:rPr>
        <w:t xml:space="preserve"> </w:t>
      </w:r>
    </w:p>
    <w:p w14:paraId="155D8A77" w14:textId="77777777" w:rsidR="00000000" w:rsidRDefault="00E52DD3">
      <w:pPr>
        <w:pStyle w:val="a"/>
        <w:ind w:firstLine="0"/>
        <w:rPr>
          <w:rFonts w:hint="cs"/>
          <w:rtl/>
        </w:rPr>
      </w:pPr>
      <w:r>
        <w:rPr>
          <w:rFonts w:hint="cs"/>
          <w:rtl/>
        </w:rPr>
        <w:t>[נספחו</w:t>
      </w:r>
      <w:r>
        <w:rPr>
          <w:rFonts w:hint="cs"/>
          <w:rtl/>
        </w:rPr>
        <w:t>ת.]</w:t>
      </w:r>
    </w:p>
    <w:p w14:paraId="4095AEE7" w14:textId="77777777" w:rsidR="00000000" w:rsidRDefault="00E52DD3">
      <w:pPr>
        <w:pStyle w:val="SubjectSub"/>
        <w:rPr>
          <w:rFonts w:hint="cs"/>
          <w:u w:val="none"/>
          <w:rtl/>
        </w:rPr>
      </w:pPr>
      <w:r>
        <w:rPr>
          <w:rFonts w:hint="cs"/>
          <w:u w:val="none"/>
          <w:rtl/>
        </w:rPr>
        <w:t>(הצעת קבוצת חברי הכנסת)</w:t>
      </w:r>
    </w:p>
    <w:p w14:paraId="4963AC2F" w14:textId="77777777" w:rsidR="00000000" w:rsidRDefault="00E52DD3">
      <w:pPr>
        <w:pStyle w:val="a"/>
        <w:rPr>
          <w:rFonts w:hint="cs"/>
          <w:rtl/>
        </w:rPr>
      </w:pPr>
    </w:p>
    <w:p w14:paraId="0FD15FDE" w14:textId="77777777" w:rsidR="00000000" w:rsidRDefault="00E52DD3">
      <w:pPr>
        <w:pStyle w:val="ad"/>
        <w:rPr>
          <w:rtl/>
        </w:rPr>
      </w:pPr>
      <w:r>
        <w:rPr>
          <w:rtl/>
        </w:rPr>
        <w:t>היו"ר מוחמד ברכה:</w:t>
      </w:r>
    </w:p>
    <w:p w14:paraId="6E57847D" w14:textId="77777777" w:rsidR="00000000" w:rsidRDefault="00E52DD3">
      <w:pPr>
        <w:pStyle w:val="a"/>
        <w:rPr>
          <w:rtl/>
        </w:rPr>
      </w:pPr>
    </w:p>
    <w:p w14:paraId="2E829C22" w14:textId="77777777" w:rsidR="00000000" w:rsidRDefault="00E52DD3">
      <w:pPr>
        <w:pStyle w:val="a"/>
        <w:rPr>
          <w:rFonts w:hint="cs"/>
          <w:rtl/>
        </w:rPr>
      </w:pPr>
      <w:r>
        <w:rPr>
          <w:rFonts w:hint="cs"/>
          <w:rtl/>
        </w:rPr>
        <w:t>הצעת החוק הבאה: הצעת חוק חסינות חברי הכנסת, זכויותיהם וחובותיהם (תיקון - איסור חברות בוועד של עמותה), התשס"ג-2003, מס' פ/32, של חבר הכנסת רוני בריזון וקבוצת חברי הכנסת. בבקשה, אדוני.</w:t>
      </w:r>
    </w:p>
    <w:p w14:paraId="63AC8D68" w14:textId="77777777" w:rsidR="00000000" w:rsidRDefault="00E52DD3">
      <w:pPr>
        <w:pStyle w:val="a"/>
        <w:rPr>
          <w:rFonts w:hint="cs"/>
          <w:rtl/>
        </w:rPr>
      </w:pPr>
    </w:p>
    <w:p w14:paraId="6DB9AC70" w14:textId="77777777" w:rsidR="00000000" w:rsidRDefault="00E52DD3">
      <w:pPr>
        <w:pStyle w:val="Speaker"/>
        <w:rPr>
          <w:rtl/>
        </w:rPr>
      </w:pPr>
      <w:bookmarkStart w:id="107" w:name="FS000001049T21_05_2003_13_26_59"/>
      <w:bookmarkEnd w:id="107"/>
      <w:r>
        <w:rPr>
          <w:rFonts w:hint="eastAsia"/>
          <w:rtl/>
        </w:rPr>
        <w:t>רוני</w:t>
      </w:r>
      <w:r>
        <w:rPr>
          <w:rtl/>
        </w:rPr>
        <w:t xml:space="preserve"> בריזון (שינוי):</w:t>
      </w:r>
    </w:p>
    <w:p w14:paraId="071946D7" w14:textId="77777777" w:rsidR="00000000" w:rsidRDefault="00E52DD3">
      <w:pPr>
        <w:pStyle w:val="a"/>
        <w:rPr>
          <w:rFonts w:hint="cs"/>
          <w:rtl/>
        </w:rPr>
      </w:pPr>
    </w:p>
    <w:p w14:paraId="6FBF6D36" w14:textId="77777777" w:rsidR="00000000" w:rsidRDefault="00E52DD3">
      <w:pPr>
        <w:pStyle w:val="a"/>
        <w:rPr>
          <w:rFonts w:hint="cs"/>
          <w:rtl/>
        </w:rPr>
      </w:pPr>
      <w:r>
        <w:rPr>
          <w:rFonts w:hint="cs"/>
          <w:rtl/>
        </w:rPr>
        <w:t>אד</w:t>
      </w:r>
      <w:r>
        <w:rPr>
          <w:rFonts w:hint="cs"/>
          <w:rtl/>
        </w:rPr>
        <w:t>וני היושב-ראש, חברי חברי הכנסת, ההצעה קצרה ופשוטה, היא מונחת לפניכם. אין לי כל עניין להעלות כאן באוב את כל היסטוריית העמותות וחברי הכנסת, חברי הכנסת והעמותות. אני נוצר תיק עב כרס בעניין הזה, לא אלאה אתכם. אני בטוח שכולכם יודעים שהנושא הזה איננו מוסיף לנו ב</w:t>
      </w:r>
      <w:r>
        <w:rPr>
          <w:rFonts w:hint="cs"/>
          <w:rtl/>
        </w:rPr>
        <w:t>בית הזה כבוד, שנגרם מספיק נזק, גם אמיתי, גם תדמיתי, מכל מערך היחסים שהתפתח בין עמותות לבין חברי הכנסת.</w:t>
      </w:r>
    </w:p>
    <w:p w14:paraId="1DCD98EB" w14:textId="77777777" w:rsidR="00000000" w:rsidRDefault="00E52DD3">
      <w:pPr>
        <w:pStyle w:val="a"/>
        <w:rPr>
          <w:rFonts w:hint="cs"/>
          <w:rtl/>
        </w:rPr>
      </w:pPr>
    </w:p>
    <w:p w14:paraId="73704337" w14:textId="77777777" w:rsidR="00000000" w:rsidRDefault="00E52DD3">
      <w:pPr>
        <w:pStyle w:val="a"/>
        <w:rPr>
          <w:rFonts w:hint="cs"/>
          <w:rtl/>
        </w:rPr>
      </w:pPr>
      <w:r>
        <w:rPr>
          <w:rFonts w:hint="cs"/>
          <w:rtl/>
        </w:rPr>
        <w:t>אני מבקש להדגיש שלא מדובר בהצעת החוק באיסור חברות בעמותה, אלא רק באיסור חברות בוועד העמותה או בוועדת הביקורת שלה, שהם הגופים האקזקוטיביים, הם הגופים שבא</w:t>
      </w:r>
      <w:r>
        <w:rPr>
          <w:rFonts w:hint="cs"/>
          <w:rtl/>
        </w:rPr>
        <w:t>מצעותם אפשר להניע דברים לכיוון הנכון, ואבוי, גם לכיוון הלא-נכון.</w:t>
      </w:r>
    </w:p>
    <w:p w14:paraId="34CF78A3" w14:textId="77777777" w:rsidR="00000000" w:rsidRDefault="00E52DD3">
      <w:pPr>
        <w:pStyle w:val="a"/>
        <w:rPr>
          <w:rFonts w:hint="cs"/>
          <w:rtl/>
        </w:rPr>
      </w:pPr>
    </w:p>
    <w:p w14:paraId="1653CF2C" w14:textId="77777777" w:rsidR="00000000" w:rsidRDefault="00E52DD3">
      <w:pPr>
        <w:pStyle w:val="a"/>
        <w:rPr>
          <w:rFonts w:hint="cs"/>
          <w:rtl/>
        </w:rPr>
      </w:pPr>
      <w:r>
        <w:rPr>
          <w:rFonts w:hint="cs"/>
          <w:rtl/>
        </w:rPr>
        <w:t>על כן, אני מבקש מחברי הכנסת לתמוך בהצעת חוק זו, שתוסיף לנו, אני מקווה, כבוד. תודה.</w:t>
      </w:r>
    </w:p>
    <w:p w14:paraId="283F892D" w14:textId="77777777" w:rsidR="00000000" w:rsidRDefault="00E52DD3">
      <w:pPr>
        <w:pStyle w:val="a"/>
        <w:rPr>
          <w:rFonts w:hint="cs"/>
          <w:rtl/>
        </w:rPr>
      </w:pPr>
    </w:p>
    <w:p w14:paraId="287E540C" w14:textId="77777777" w:rsidR="00000000" w:rsidRDefault="00E52DD3">
      <w:pPr>
        <w:pStyle w:val="ad"/>
        <w:rPr>
          <w:rtl/>
        </w:rPr>
      </w:pPr>
      <w:r>
        <w:rPr>
          <w:rtl/>
        </w:rPr>
        <w:t>היו"ר מוחמד ברכה:</w:t>
      </w:r>
    </w:p>
    <w:p w14:paraId="116B1BE4" w14:textId="77777777" w:rsidR="00000000" w:rsidRDefault="00E52DD3">
      <w:pPr>
        <w:pStyle w:val="a"/>
        <w:rPr>
          <w:rtl/>
        </w:rPr>
      </w:pPr>
    </w:p>
    <w:p w14:paraId="5519B0E6" w14:textId="77777777" w:rsidR="00000000" w:rsidRDefault="00E52DD3">
      <w:pPr>
        <w:pStyle w:val="a"/>
        <w:rPr>
          <w:rFonts w:hint="cs"/>
          <w:rtl/>
        </w:rPr>
      </w:pPr>
      <w:r>
        <w:rPr>
          <w:rFonts w:hint="cs"/>
          <w:rtl/>
        </w:rPr>
        <w:t>תודה לחבר הכנסת בריזון. שר המשפטים ישיב על הצעת החוק. בבקשה, אדוני.</w:t>
      </w:r>
    </w:p>
    <w:p w14:paraId="55A454CD" w14:textId="77777777" w:rsidR="00000000" w:rsidRDefault="00E52DD3">
      <w:pPr>
        <w:pStyle w:val="a"/>
        <w:rPr>
          <w:rFonts w:hint="cs"/>
          <w:rtl/>
        </w:rPr>
      </w:pPr>
    </w:p>
    <w:p w14:paraId="1C560FDF" w14:textId="77777777" w:rsidR="00000000" w:rsidRDefault="00E52DD3">
      <w:pPr>
        <w:pStyle w:val="Speaker"/>
        <w:rPr>
          <w:rtl/>
        </w:rPr>
      </w:pPr>
      <w:bookmarkStart w:id="108" w:name="FS000000517T21_05_2003_13_35_14"/>
      <w:bookmarkEnd w:id="108"/>
      <w:r>
        <w:rPr>
          <w:rFonts w:hint="eastAsia"/>
          <w:rtl/>
        </w:rPr>
        <w:t>שר</w:t>
      </w:r>
      <w:r>
        <w:rPr>
          <w:rtl/>
        </w:rPr>
        <w:t xml:space="preserve"> המשפטים יוסף לפ</w:t>
      </w:r>
      <w:r>
        <w:rPr>
          <w:rtl/>
        </w:rPr>
        <w:t>יד:</w:t>
      </w:r>
    </w:p>
    <w:p w14:paraId="2CAB97DC" w14:textId="77777777" w:rsidR="00000000" w:rsidRDefault="00E52DD3">
      <w:pPr>
        <w:pStyle w:val="a"/>
        <w:rPr>
          <w:rFonts w:hint="cs"/>
          <w:rtl/>
        </w:rPr>
      </w:pPr>
    </w:p>
    <w:p w14:paraId="4DED8F17" w14:textId="77777777" w:rsidR="00000000" w:rsidRDefault="00E52DD3">
      <w:pPr>
        <w:pStyle w:val="a"/>
        <w:rPr>
          <w:rFonts w:hint="cs"/>
          <w:rtl/>
        </w:rPr>
      </w:pPr>
      <w:r>
        <w:rPr>
          <w:rFonts w:hint="cs"/>
          <w:rtl/>
        </w:rPr>
        <w:t>אדוני היושב-ראש, חברי רוני בריזון בא בהצעה שבאה להוסיף לערכים המוסריים של הכנסת, כאשר הוא אומר שחבר כנסת, אם הוא חבר באיזו עמותה, גם אם זו עמותה בעלת הכוונות הכי טובות, הוא משפיע במישרין ובעקיפין על ההקצבות לה, או על המטרות שהעמותה הזאת הוקמה לשמן. זו</w:t>
      </w:r>
      <w:r>
        <w:rPr>
          <w:rFonts w:hint="cs"/>
          <w:rtl/>
        </w:rPr>
        <w:t xml:space="preserve"> בעיה ידועה.</w:t>
      </w:r>
    </w:p>
    <w:p w14:paraId="2D9739BA" w14:textId="77777777" w:rsidR="00000000" w:rsidRDefault="00E52DD3">
      <w:pPr>
        <w:pStyle w:val="a"/>
        <w:rPr>
          <w:rFonts w:hint="cs"/>
          <w:rtl/>
        </w:rPr>
      </w:pPr>
    </w:p>
    <w:p w14:paraId="1D8E5C47" w14:textId="77777777" w:rsidR="00000000" w:rsidRDefault="00E52DD3">
      <w:pPr>
        <w:pStyle w:val="a"/>
        <w:rPr>
          <w:rFonts w:hint="cs"/>
          <w:rtl/>
        </w:rPr>
      </w:pPr>
      <w:r>
        <w:rPr>
          <w:rFonts w:hint="cs"/>
          <w:rtl/>
        </w:rPr>
        <w:t xml:space="preserve">כנגד זה אפשר גם לטעון שחבל למנוע מאנשי ציבור בעלי שם לתרום את שמם כדי להעצים עמותה שפועלת למטרות רצויות. </w:t>
      </w:r>
    </w:p>
    <w:p w14:paraId="7976E31C" w14:textId="77777777" w:rsidR="00000000" w:rsidRDefault="00E52DD3">
      <w:pPr>
        <w:pStyle w:val="a"/>
        <w:rPr>
          <w:rFonts w:hint="cs"/>
          <w:rtl/>
        </w:rPr>
      </w:pPr>
    </w:p>
    <w:p w14:paraId="60F3A8C6" w14:textId="77777777" w:rsidR="00000000" w:rsidRDefault="00E52DD3">
      <w:pPr>
        <w:pStyle w:val="a"/>
        <w:rPr>
          <w:rFonts w:hint="cs"/>
          <w:rtl/>
        </w:rPr>
      </w:pPr>
      <w:r>
        <w:rPr>
          <w:rFonts w:hint="cs"/>
          <w:rtl/>
        </w:rPr>
        <w:t>ועדת השרים לענייני חקיקה חשבה שזה עניין פנימי של הכנסת ולא של הממשלה, ולכן החלטנו לתת חופש הצבעה בנושא הזה.</w:t>
      </w:r>
    </w:p>
    <w:p w14:paraId="7E9E9AA7" w14:textId="77777777" w:rsidR="00000000" w:rsidRDefault="00E52DD3">
      <w:pPr>
        <w:pStyle w:val="a"/>
        <w:rPr>
          <w:rFonts w:hint="cs"/>
          <w:rtl/>
        </w:rPr>
      </w:pPr>
    </w:p>
    <w:p w14:paraId="259FF9FF" w14:textId="77777777" w:rsidR="00000000" w:rsidRDefault="00E52DD3">
      <w:pPr>
        <w:pStyle w:val="ad"/>
        <w:rPr>
          <w:rtl/>
        </w:rPr>
      </w:pPr>
      <w:r>
        <w:rPr>
          <w:rtl/>
        </w:rPr>
        <w:t>היו"ר מוחמד ברכה:</w:t>
      </w:r>
    </w:p>
    <w:p w14:paraId="054672E6" w14:textId="77777777" w:rsidR="00000000" w:rsidRDefault="00E52DD3">
      <w:pPr>
        <w:pStyle w:val="a"/>
        <w:rPr>
          <w:rtl/>
        </w:rPr>
      </w:pPr>
    </w:p>
    <w:p w14:paraId="7AB28B10" w14:textId="77777777" w:rsidR="00000000" w:rsidRDefault="00E52DD3">
      <w:pPr>
        <w:pStyle w:val="a"/>
        <w:rPr>
          <w:rFonts w:hint="cs"/>
          <w:rtl/>
        </w:rPr>
      </w:pPr>
      <w:r>
        <w:rPr>
          <w:rFonts w:hint="cs"/>
          <w:rtl/>
        </w:rPr>
        <w:t>תודה רב</w:t>
      </w:r>
      <w:r>
        <w:rPr>
          <w:rFonts w:hint="cs"/>
          <w:rtl/>
        </w:rPr>
        <w:t>ה, אדוני. חבר הכנסת שאול יהלום מבקש להתנגד להצעת החוק. בבקשה, אדוני.</w:t>
      </w:r>
    </w:p>
    <w:p w14:paraId="2E8DD6C8" w14:textId="77777777" w:rsidR="00000000" w:rsidRDefault="00E52DD3">
      <w:pPr>
        <w:pStyle w:val="a"/>
        <w:rPr>
          <w:rFonts w:hint="cs"/>
          <w:rtl/>
        </w:rPr>
      </w:pPr>
    </w:p>
    <w:p w14:paraId="127574C6" w14:textId="77777777" w:rsidR="00000000" w:rsidRDefault="00E52DD3">
      <w:pPr>
        <w:pStyle w:val="Speaker"/>
        <w:rPr>
          <w:rtl/>
        </w:rPr>
      </w:pPr>
      <w:bookmarkStart w:id="109" w:name="FS000000524T21_05_2003_13_17_14"/>
      <w:bookmarkEnd w:id="109"/>
      <w:r>
        <w:rPr>
          <w:rtl/>
        </w:rPr>
        <w:t>שאול יהלום (מפד"ל):</w:t>
      </w:r>
    </w:p>
    <w:p w14:paraId="3F0D99A9" w14:textId="77777777" w:rsidR="00000000" w:rsidRDefault="00E52DD3">
      <w:pPr>
        <w:pStyle w:val="a"/>
        <w:rPr>
          <w:rtl/>
        </w:rPr>
      </w:pPr>
    </w:p>
    <w:p w14:paraId="07CCB80C" w14:textId="77777777" w:rsidR="00000000" w:rsidRDefault="00E52DD3">
      <w:pPr>
        <w:pStyle w:val="a"/>
        <w:rPr>
          <w:rFonts w:hint="cs"/>
          <w:rtl/>
        </w:rPr>
      </w:pPr>
      <w:r>
        <w:rPr>
          <w:rFonts w:hint="cs"/>
          <w:rtl/>
        </w:rPr>
        <w:t xml:space="preserve">אדוני היושב-ראש, אני קורא לחברים להתנגד להצעת החוק. גם אם כוונותיה טובות, תוצאותיה אינן הגיוניות. </w:t>
      </w:r>
    </w:p>
    <w:p w14:paraId="53BD5B0E" w14:textId="77777777" w:rsidR="00000000" w:rsidRDefault="00E52DD3">
      <w:pPr>
        <w:pStyle w:val="a"/>
        <w:rPr>
          <w:rFonts w:hint="cs"/>
          <w:rtl/>
        </w:rPr>
      </w:pPr>
    </w:p>
    <w:p w14:paraId="225B18DB" w14:textId="77777777" w:rsidR="00000000" w:rsidRDefault="00E52DD3">
      <w:pPr>
        <w:pStyle w:val="a"/>
        <w:rPr>
          <w:rFonts w:hint="cs"/>
          <w:rtl/>
        </w:rPr>
      </w:pPr>
      <w:r>
        <w:rPr>
          <w:rFonts w:hint="cs"/>
          <w:rtl/>
        </w:rPr>
        <w:t>קודם כול, בהנמקה כתוב שהחוק הזה ימנע מצב שהעמותה תעביר כספים למפל</w:t>
      </w:r>
      <w:r>
        <w:rPr>
          <w:rFonts w:hint="cs"/>
          <w:rtl/>
        </w:rPr>
        <w:t xml:space="preserve">גות. קודם כול, העברת כספים למפלגות אסורה. אסור להעביר תרומה למפלגות על-ידי עמותה, מה שנקרא </w:t>
      </w:r>
      <w:r>
        <w:rPr>
          <w:rtl/>
        </w:rPr>
        <w:t>–</w:t>
      </w:r>
      <w:r>
        <w:rPr>
          <w:rFonts w:hint="cs"/>
          <w:rtl/>
        </w:rPr>
        <w:t xml:space="preserve"> תרומה מתאגיד. עמותה שעוברת על החוק הזה, עוברת על החוק, ואם יהיה חבר כנסת מעורבבכך, הוא יועמד לדין. </w:t>
      </w:r>
    </w:p>
    <w:p w14:paraId="1BD54B33" w14:textId="77777777" w:rsidR="00000000" w:rsidRDefault="00E52DD3">
      <w:pPr>
        <w:pStyle w:val="a"/>
        <w:rPr>
          <w:rFonts w:hint="cs"/>
          <w:rtl/>
        </w:rPr>
      </w:pPr>
    </w:p>
    <w:p w14:paraId="60B29B7F" w14:textId="77777777" w:rsidR="00000000" w:rsidRDefault="00E52DD3">
      <w:pPr>
        <w:pStyle w:val="ad"/>
        <w:rPr>
          <w:rtl/>
        </w:rPr>
      </w:pPr>
      <w:r>
        <w:rPr>
          <w:rtl/>
        </w:rPr>
        <w:t>היו"ר</w:t>
      </w:r>
      <w:r>
        <w:rPr>
          <w:rFonts w:hint="cs"/>
          <w:rtl/>
        </w:rPr>
        <w:t xml:space="preserve"> מוחמד ברכה</w:t>
      </w:r>
      <w:r>
        <w:rPr>
          <w:rtl/>
        </w:rPr>
        <w:t>:</w:t>
      </w:r>
    </w:p>
    <w:p w14:paraId="3F044B47" w14:textId="77777777" w:rsidR="00000000" w:rsidRDefault="00E52DD3">
      <w:pPr>
        <w:pStyle w:val="a"/>
        <w:rPr>
          <w:rtl/>
        </w:rPr>
      </w:pPr>
    </w:p>
    <w:p w14:paraId="22C8AB1A" w14:textId="77777777" w:rsidR="00000000" w:rsidRDefault="00E52DD3">
      <w:pPr>
        <w:pStyle w:val="a"/>
        <w:rPr>
          <w:rFonts w:hint="cs"/>
          <w:rtl/>
        </w:rPr>
      </w:pPr>
      <w:r>
        <w:rPr>
          <w:rFonts w:hint="cs"/>
          <w:rtl/>
        </w:rPr>
        <w:t xml:space="preserve">גם מפלגה שעוזרת. </w:t>
      </w:r>
    </w:p>
    <w:p w14:paraId="0758C2CA" w14:textId="77777777" w:rsidR="00000000" w:rsidRDefault="00E52DD3">
      <w:pPr>
        <w:pStyle w:val="a"/>
        <w:rPr>
          <w:rFonts w:hint="cs"/>
          <w:rtl/>
        </w:rPr>
      </w:pPr>
    </w:p>
    <w:p w14:paraId="733577A7" w14:textId="77777777" w:rsidR="00000000" w:rsidRDefault="00E52DD3">
      <w:pPr>
        <w:pStyle w:val="SpeakerCon"/>
        <w:rPr>
          <w:rtl/>
        </w:rPr>
      </w:pPr>
      <w:bookmarkStart w:id="110" w:name="FS000000524T21_05_2003_13_19_44C"/>
      <w:bookmarkEnd w:id="110"/>
      <w:r>
        <w:rPr>
          <w:rtl/>
        </w:rPr>
        <w:t>שאול יהלום (מפד"ל):</w:t>
      </w:r>
    </w:p>
    <w:p w14:paraId="653C2B51" w14:textId="77777777" w:rsidR="00000000" w:rsidRDefault="00E52DD3">
      <w:pPr>
        <w:pStyle w:val="a"/>
        <w:rPr>
          <w:rtl/>
        </w:rPr>
      </w:pPr>
    </w:p>
    <w:p w14:paraId="5056A0C3" w14:textId="77777777" w:rsidR="00000000" w:rsidRDefault="00E52DD3">
      <w:pPr>
        <w:pStyle w:val="a"/>
        <w:rPr>
          <w:rFonts w:hint="cs"/>
          <w:rtl/>
        </w:rPr>
      </w:pPr>
      <w:r>
        <w:rPr>
          <w:rFonts w:hint="cs"/>
          <w:rtl/>
        </w:rPr>
        <w:t>וגם</w:t>
      </w:r>
      <w:r>
        <w:rPr>
          <w:rFonts w:hint="cs"/>
          <w:rtl/>
        </w:rPr>
        <w:t xml:space="preserve"> המפלגה תקבל על זה עונש דרך חוק מימון מפלגות. אם חבר כנסת רוצה להעביר דרך עמותות, הוא ידאג שמישהו אחר יעשה זאת. </w:t>
      </w:r>
    </w:p>
    <w:p w14:paraId="2662269E" w14:textId="77777777" w:rsidR="00000000" w:rsidRDefault="00E52DD3">
      <w:pPr>
        <w:pStyle w:val="a"/>
        <w:rPr>
          <w:rFonts w:hint="cs"/>
          <w:rtl/>
        </w:rPr>
      </w:pPr>
    </w:p>
    <w:p w14:paraId="1E7043B5" w14:textId="77777777" w:rsidR="00000000" w:rsidRDefault="00E52DD3">
      <w:pPr>
        <w:pStyle w:val="a"/>
        <w:rPr>
          <w:rFonts w:hint="cs"/>
          <w:rtl/>
        </w:rPr>
      </w:pPr>
      <w:r>
        <w:rPr>
          <w:rFonts w:hint="cs"/>
          <w:rtl/>
        </w:rPr>
        <w:t xml:space="preserve">אבל, רבותי היקרים, אנחנו, עם כל הכבוד, לא צריכים להיות סגורים בפני מטלות ציבוריות שמוטלות על כל אדם רציני במדינה הזאת. מחר תבוא האגודה למלחמה </w:t>
      </w:r>
      <w:r>
        <w:rPr>
          <w:rFonts w:hint="cs"/>
          <w:rtl/>
        </w:rPr>
        <w:t>בסרטן ותגיד: אנא, חבר הכנסת, בוא תיכנס לוועד ותיקח על עצמך משימה לעזור לנו. יגיד חבר הכנסת: לא, יש חוק, אסור לי. מחר יבוא מישהו ויגיד: אני רוצה להיות חבר בוועד של החברה להגנת הטבע. מחר יבוא מישהו ויגיד: אני רוצה להיות חבר בוועד המשותף של הבית המשותף שלי. י</w:t>
      </w:r>
      <w:r>
        <w:rPr>
          <w:rFonts w:hint="cs"/>
          <w:rtl/>
        </w:rPr>
        <w:t xml:space="preserve">ש לו ועד בית, ולא, הוא לא יכול לדאוג לניקיון ביתו. בריזון אסר עליו. </w:t>
      </w:r>
    </w:p>
    <w:p w14:paraId="53E23518" w14:textId="77777777" w:rsidR="00000000" w:rsidRDefault="00E52DD3">
      <w:pPr>
        <w:pStyle w:val="a"/>
        <w:rPr>
          <w:rFonts w:hint="cs"/>
          <w:rtl/>
        </w:rPr>
      </w:pPr>
    </w:p>
    <w:p w14:paraId="281BB85B" w14:textId="77777777" w:rsidR="00000000" w:rsidRDefault="00E52DD3">
      <w:pPr>
        <w:pStyle w:val="a"/>
        <w:rPr>
          <w:rFonts w:hint="cs"/>
          <w:rtl/>
        </w:rPr>
      </w:pPr>
      <w:r>
        <w:rPr>
          <w:rFonts w:hint="cs"/>
          <w:rtl/>
        </w:rPr>
        <w:t xml:space="preserve">רבותי, מה שאסור - אסור, מה שמותר </w:t>
      </w:r>
      <w:r>
        <w:rPr>
          <w:rtl/>
        </w:rPr>
        <w:t>–</w:t>
      </w:r>
      <w:r>
        <w:rPr>
          <w:rFonts w:hint="cs"/>
          <w:rtl/>
        </w:rPr>
        <w:t xml:space="preserve"> מותר, בואו לא נמנע מעצמנו מטלות טובות ורציניות, שלפעמים אנחנו חייבים לשאת בהן. לכן אני מבקש מהכנסת להוריד את ההצעה הזאת מסדר-היום. תודה. </w:t>
      </w:r>
    </w:p>
    <w:p w14:paraId="4A7C3E58" w14:textId="77777777" w:rsidR="00000000" w:rsidRDefault="00E52DD3">
      <w:pPr>
        <w:pStyle w:val="a"/>
        <w:rPr>
          <w:rFonts w:hint="cs"/>
          <w:rtl/>
        </w:rPr>
      </w:pPr>
    </w:p>
    <w:p w14:paraId="1B709428" w14:textId="77777777" w:rsidR="00000000" w:rsidRDefault="00E52DD3">
      <w:pPr>
        <w:pStyle w:val="ad"/>
        <w:rPr>
          <w:rtl/>
        </w:rPr>
      </w:pPr>
      <w:r>
        <w:rPr>
          <w:rtl/>
        </w:rPr>
        <w:t>היו"ר</w:t>
      </w:r>
      <w:r>
        <w:rPr>
          <w:rFonts w:hint="cs"/>
          <w:rtl/>
        </w:rPr>
        <w:t xml:space="preserve"> מוחמד </w:t>
      </w:r>
      <w:r>
        <w:rPr>
          <w:rFonts w:hint="cs"/>
          <w:rtl/>
        </w:rPr>
        <w:t>ברכה</w:t>
      </w:r>
      <w:r>
        <w:rPr>
          <w:rtl/>
        </w:rPr>
        <w:t>:</w:t>
      </w:r>
    </w:p>
    <w:p w14:paraId="48F0825F" w14:textId="77777777" w:rsidR="00000000" w:rsidRDefault="00E52DD3">
      <w:pPr>
        <w:pStyle w:val="a"/>
        <w:rPr>
          <w:rtl/>
        </w:rPr>
      </w:pPr>
    </w:p>
    <w:p w14:paraId="4DC6470F" w14:textId="77777777" w:rsidR="00000000" w:rsidRDefault="00E52DD3">
      <w:pPr>
        <w:pStyle w:val="a"/>
        <w:rPr>
          <w:rFonts w:hint="cs"/>
          <w:rtl/>
        </w:rPr>
      </w:pPr>
      <w:r>
        <w:rPr>
          <w:rFonts w:hint="cs"/>
          <w:rtl/>
        </w:rPr>
        <w:t xml:space="preserve">תודה לחבר הכנסת יהלום. רבותי, אנחנו עוברים להצבעה על הצעת חוק חסינות חברי הכנסת זכויותיהם וחובותיהם (תיקון </w:t>
      </w:r>
      <w:r>
        <w:rPr>
          <w:rtl/>
        </w:rPr>
        <w:t>–</w:t>
      </w:r>
      <w:r>
        <w:rPr>
          <w:rFonts w:hint="cs"/>
          <w:rtl/>
        </w:rPr>
        <w:t xml:space="preserve"> איסור חברות בוועד של עמותה), של חבר הכנסת רוני בריזון. ההצבעה החלה. </w:t>
      </w:r>
    </w:p>
    <w:p w14:paraId="4AA0EE67" w14:textId="77777777" w:rsidR="00000000" w:rsidRDefault="00E52DD3">
      <w:pPr>
        <w:pStyle w:val="a"/>
        <w:rPr>
          <w:rFonts w:hint="cs"/>
          <w:rtl/>
        </w:rPr>
      </w:pPr>
    </w:p>
    <w:p w14:paraId="1AE6CB19" w14:textId="77777777" w:rsidR="00000000" w:rsidRDefault="00E52DD3">
      <w:pPr>
        <w:pStyle w:val="a"/>
        <w:rPr>
          <w:rFonts w:hint="cs"/>
          <w:rtl/>
        </w:rPr>
      </w:pPr>
    </w:p>
    <w:p w14:paraId="230A4438" w14:textId="77777777" w:rsidR="00000000" w:rsidRDefault="00E52DD3">
      <w:pPr>
        <w:pStyle w:val="a7"/>
        <w:bidi/>
        <w:rPr>
          <w:rFonts w:hint="cs"/>
          <w:rtl/>
        </w:rPr>
      </w:pPr>
      <w:r>
        <w:rPr>
          <w:rFonts w:hint="cs"/>
          <w:rtl/>
        </w:rPr>
        <w:t>הצבעה מס'  10</w:t>
      </w:r>
    </w:p>
    <w:p w14:paraId="5BE7CC6B" w14:textId="77777777" w:rsidR="00000000" w:rsidRDefault="00E52DD3">
      <w:pPr>
        <w:pStyle w:val="a"/>
        <w:rPr>
          <w:rFonts w:hint="cs"/>
          <w:rtl/>
        </w:rPr>
      </w:pPr>
    </w:p>
    <w:p w14:paraId="669A07ED" w14:textId="77777777" w:rsidR="00000000" w:rsidRDefault="00E52DD3">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19</w:t>
      </w:r>
    </w:p>
    <w:p w14:paraId="3E2EEDE2" w14:textId="77777777" w:rsidR="00000000" w:rsidRDefault="00E52DD3">
      <w:pPr>
        <w:pStyle w:val="a8"/>
        <w:bidi/>
        <w:rPr>
          <w:rFonts w:hint="cs"/>
          <w:rtl/>
        </w:rPr>
      </w:pPr>
      <w:r>
        <w:rPr>
          <w:rFonts w:hint="cs"/>
          <w:rtl/>
        </w:rPr>
        <w:t>בעד ההצעה להסיר מסדר-היום את הצעת החוק   - 33</w:t>
      </w:r>
    </w:p>
    <w:p w14:paraId="2968C853" w14:textId="77777777" w:rsidR="00000000" w:rsidRDefault="00E52DD3">
      <w:pPr>
        <w:pStyle w:val="a8"/>
        <w:bidi/>
        <w:rPr>
          <w:rFonts w:hint="cs"/>
          <w:rtl/>
        </w:rPr>
      </w:pPr>
      <w:r>
        <w:rPr>
          <w:rFonts w:hint="cs"/>
          <w:rtl/>
        </w:rPr>
        <w:t>נמנעים   - 2</w:t>
      </w:r>
    </w:p>
    <w:p w14:paraId="33D9EE19" w14:textId="77777777" w:rsidR="00000000" w:rsidRDefault="00E52DD3">
      <w:pPr>
        <w:pStyle w:val="a9"/>
        <w:bidi/>
        <w:rPr>
          <w:rFonts w:hint="cs"/>
          <w:rtl/>
        </w:rPr>
      </w:pPr>
      <w:r>
        <w:rPr>
          <w:rFonts w:hint="cs"/>
          <w:rtl/>
        </w:rPr>
        <w:t xml:space="preserve">ההצעה להסיר מסדר-היום את הצעת חוק חסינות חברי הכנסת, זכויותיהם וחובותיהם </w:t>
      </w:r>
      <w:r>
        <w:rPr>
          <w:rtl/>
        </w:rPr>
        <w:br/>
      </w:r>
      <w:r>
        <w:rPr>
          <w:rFonts w:hint="cs"/>
          <w:rtl/>
        </w:rPr>
        <w:t xml:space="preserve">(תיקון -  איסור חברות בוועד של עמותה), התשס"ג-2003, נתקבלה. </w:t>
      </w:r>
    </w:p>
    <w:p w14:paraId="4A8FF5AB" w14:textId="77777777" w:rsidR="00000000" w:rsidRDefault="00E52DD3">
      <w:pPr>
        <w:pStyle w:val="a"/>
        <w:jc w:val="center"/>
        <w:rPr>
          <w:rFonts w:hint="cs"/>
          <w:b/>
          <w:bCs/>
          <w:rtl/>
        </w:rPr>
      </w:pPr>
    </w:p>
    <w:p w14:paraId="0FD090FE" w14:textId="77777777" w:rsidR="00000000" w:rsidRDefault="00E52DD3">
      <w:pPr>
        <w:pStyle w:val="ad"/>
        <w:rPr>
          <w:rtl/>
        </w:rPr>
      </w:pPr>
      <w:r>
        <w:rPr>
          <w:rtl/>
        </w:rPr>
        <w:t>היו"ר</w:t>
      </w:r>
      <w:r>
        <w:rPr>
          <w:rFonts w:hint="cs"/>
          <w:rtl/>
        </w:rPr>
        <w:t xml:space="preserve"> מוחמד ברכה</w:t>
      </w:r>
      <w:r>
        <w:rPr>
          <w:rtl/>
        </w:rPr>
        <w:t>:</w:t>
      </w:r>
    </w:p>
    <w:p w14:paraId="4F571B04" w14:textId="77777777" w:rsidR="00000000" w:rsidRDefault="00E52DD3">
      <w:pPr>
        <w:pStyle w:val="a"/>
        <w:rPr>
          <w:rtl/>
        </w:rPr>
      </w:pPr>
    </w:p>
    <w:p w14:paraId="5BB451E0" w14:textId="77777777" w:rsidR="00000000" w:rsidRDefault="00E52DD3">
      <w:pPr>
        <w:pStyle w:val="a"/>
        <w:rPr>
          <w:rFonts w:hint="cs"/>
          <w:rtl/>
        </w:rPr>
      </w:pPr>
      <w:r>
        <w:rPr>
          <w:rFonts w:hint="cs"/>
          <w:rtl/>
        </w:rPr>
        <w:t>הצעת החוק לא התקבלה ברוב של 33 נגד, 19 בעד</w:t>
      </w:r>
      <w:r>
        <w:rPr>
          <w:rFonts w:hint="cs"/>
          <w:rtl/>
        </w:rPr>
        <w:t xml:space="preserve"> ושני נמנעים. </w:t>
      </w:r>
    </w:p>
    <w:p w14:paraId="2FB5EE05" w14:textId="77777777" w:rsidR="00000000" w:rsidRDefault="00E52DD3">
      <w:pPr>
        <w:pStyle w:val="a"/>
        <w:rPr>
          <w:rFonts w:hint="cs"/>
          <w:rtl/>
        </w:rPr>
      </w:pPr>
    </w:p>
    <w:p w14:paraId="71790204" w14:textId="77777777" w:rsidR="00000000" w:rsidRDefault="00E52DD3">
      <w:pPr>
        <w:pStyle w:val="a"/>
        <w:rPr>
          <w:rFonts w:hint="cs"/>
          <w:rtl/>
        </w:rPr>
      </w:pPr>
    </w:p>
    <w:p w14:paraId="4A4F493D" w14:textId="77777777" w:rsidR="00000000" w:rsidRDefault="00E52DD3">
      <w:pPr>
        <w:pStyle w:val="a"/>
        <w:rPr>
          <w:rtl/>
        </w:rPr>
      </w:pPr>
    </w:p>
    <w:p w14:paraId="5EB997AE" w14:textId="77777777" w:rsidR="00000000" w:rsidRDefault="00E52DD3">
      <w:pPr>
        <w:pStyle w:val="a"/>
        <w:rPr>
          <w:rFonts w:hint="cs"/>
          <w:rtl/>
        </w:rPr>
      </w:pPr>
    </w:p>
    <w:p w14:paraId="10FCC4FB" w14:textId="77777777" w:rsidR="00000000" w:rsidRDefault="00E52DD3">
      <w:pPr>
        <w:pStyle w:val="Subject"/>
        <w:rPr>
          <w:rFonts w:hint="cs"/>
          <w:rtl/>
        </w:rPr>
      </w:pPr>
      <w:bookmarkStart w:id="111" w:name="CS11776FI0011776T21_05_2003_13_33_45"/>
      <w:bookmarkEnd w:id="111"/>
    </w:p>
    <w:p w14:paraId="4C1D91B2" w14:textId="77777777" w:rsidR="00000000" w:rsidRDefault="00E52DD3">
      <w:pPr>
        <w:pStyle w:val="Subject"/>
        <w:rPr>
          <w:rFonts w:hint="cs"/>
          <w:rtl/>
        </w:rPr>
      </w:pPr>
      <w:r>
        <w:rPr>
          <w:rtl/>
        </w:rPr>
        <w:t xml:space="preserve">הצעת חוק החברות (תיקון - עידוד התאגדות בישראל), התשס"ג-2003 </w:t>
      </w:r>
    </w:p>
    <w:p w14:paraId="256B4291" w14:textId="77777777" w:rsidR="00000000" w:rsidRDefault="00E52DD3">
      <w:pPr>
        <w:pStyle w:val="a"/>
        <w:ind w:firstLine="0"/>
        <w:rPr>
          <w:rFonts w:hint="cs"/>
          <w:rtl/>
        </w:rPr>
      </w:pPr>
      <w:r>
        <w:rPr>
          <w:rFonts w:hint="cs"/>
          <w:rtl/>
        </w:rPr>
        <w:t>[ נספחות. ]</w:t>
      </w:r>
    </w:p>
    <w:p w14:paraId="1EE5738B" w14:textId="77777777" w:rsidR="00000000" w:rsidRDefault="00E52DD3">
      <w:pPr>
        <w:pStyle w:val="SubjectSub"/>
        <w:rPr>
          <w:rtl/>
        </w:rPr>
      </w:pPr>
      <w:r>
        <w:rPr>
          <w:rFonts w:hint="cs"/>
          <w:rtl/>
        </w:rPr>
        <w:t>(הצעת קבוצת חברי הכנסת)</w:t>
      </w:r>
    </w:p>
    <w:p w14:paraId="638E5E2E" w14:textId="77777777" w:rsidR="00000000" w:rsidRDefault="00E52DD3">
      <w:pPr>
        <w:pStyle w:val="SubjectSub"/>
        <w:jc w:val="left"/>
        <w:rPr>
          <w:rFonts w:hint="cs"/>
          <w:rtl/>
        </w:rPr>
      </w:pPr>
    </w:p>
    <w:p w14:paraId="67BFFDE0" w14:textId="77777777" w:rsidR="00000000" w:rsidRDefault="00E52DD3">
      <w:pPr>
        <w:pStyle w:val="a"/>
        <w:rPr>
          <w:rFonts w:hint="cs"/>
          <w:rtl/>
        </w:rPr>
      </w:pPr>
    </w:p>
    <w:p w14:paraId="4B7B5B2F" w14:textId="77777777" w:rsidR="00000000" w:rsidRDefault="00E52DD3">
      <w:pPr>
        <w:pStyle w:val="ad"/>
        <w:rPr>
          <w:rtl/>
        </w:rPr>
      </w:pPr>
      <w:r>
        <w:rPr>
          <w:rtl/>
        </w:rPr>
        <w:t>היו"ר</w:t>
      </w:r>
      <w:r>
        <w:rPr>
          <w:rFonts w:hint="cs"/>
          <w:rtl/>
        </w:rPr>
        <w:t xml:space="preserve"> מוחמד ברכה</w:t>
      </w:r>
      <w:r>
        <w:rPr>
          <w:rtl/>
        </w:rPr>
        <w:t>:</w:t>
      </w:r>
    </w:p>
    <w:p w14:paraId="5665E7A0" w14:textId="77777777" w:rsidR="00000000" w:rsidRDefault="00E52DD3">
      <w:pPr>
        <w:pStyle w:val="a"/>
        <w:rPr>
          <w:rtl/>
        </w:rPr>
      </w:pPr>
    </w:p>
    <w:p w14:paraId="1E73BEE4" w14:textId="77777777" w:rsidR="00000000" w:rsidRDefault="00E52DD3">
      <w:pPr>
        <w:pStyle w:val="a"/>
        <w:rPr>
          <w:rFonts w:hint="cs"/>
          <w:rtl/>
        </w:rPr>
      </w:pPr>
      <w:r>
        <w:rPr>
          <w:rFonts w:hint="cs"/>
          <w:rtl/>
        </w:rPr>
        <w:t xml:space="preserve">אנחנו עוברים להצעת החוק פ/267: הצעת חוק החברות (תיקון </w:t>
      </w:r>
      <w:r>
        <w:rPr>
          <w:rtl/>
        </w:rPr>
        <w:t>–</w:t>
      </w:r>
      <w:r>
        <w:rPr>
          <w:rFonts w:hint="cs"/>
          <w:rtl/>
        </w:rPr>
        <w:t xml:space="preserve"> עידוד התאגדות בישראל), התשס"ג-2003, של חבר הכנסת אהוד רצאבי וק</w:t>
      </w:r>
      <w:r>
        <w:rPr>
          <w:rFonts w:hint="cs"/>
          <w:rtl/>
        </w:rPr>
        <w:t xml:space="preserve">בוצת חברי הכנסת. בבקשה, אדוני. </w:t>
      </w:r>
    </w:p>
    <w:p w14:paraId="596EFB88" w14:textId="77777777" w:rsidR="00000000" w:rsidRDefault="00E52DD3">
      <w:pPr>
        <w:pStyle w:val="a"/>
        <w:rPr>
          <w:rFonts w:hint="cs"/>
          <w:rtl/>
        </w:rPr>
      </w:pPr>
    </w:p>
    <w:p w14:paraId="11B46DEB" w14:textId="77777777" w:rsidR="00000000" w:rsidRDefault="00E52DD3">
      <w:pPr>
        <w:pStyle w:val="Speaker"/>
        <w:rPr>
          <w:rtl/>
        </w:rPr>
      </w:pPr>
      <w:bookmarkStart w:id="112" w:name="FS000001050T21_05_2003_13_33_58"/>
      <w:bookmarkEnd w:id="112"/>
      <w:r>
        <w:rPr>
          <w:rFonts w:hint="eastAsia"/>
          <w:rtl/>
        </w:rPr>
        <w:t>אהוד</w:t>
      </w:r>
      <w:r>
        <w:rPr>
          <w:rtl/>
        </w:rPr>
        <w:t xml:space="preserve"> רצאבי (שינוי):</w:t>
      </w:r>
    </w:p>
    <w:p w14:paraId="51E99E39" w14:textId="77777777" w:rsidR="00000000" w:rsidRDefault="00E52DD3">
      <w:pPr>
        <w:pStyle w:val="a"/>
        <w:rPr>
          <w:rFonts w:hint="cs"/>
          <w:rtl/>
        </w:rPr>
      </w:pPr>
    </w:p>
    <w:p w14:paraId="0A67BFFC" w14:textId="77777777" w:rsidR="00000000" w:rsidRDefault="00E52DD3">
      <w:pPr>
        <w:pStyle w:val="a"/>
        <w:rPr>
          <w:rFonts w:hint="cs"/>
          <w:rtl/>
        </w:rPr>
      </w:pPr>
      <w:r>
        <w:rPr>
          <w:rFonts w:hint="cs"/>
          <w:rtl/>
        </w:rPr>
        <w:t>כבוד היושב-ראש, חברי כנסת נכבדים - - -</w:t>
      </w:r>
    </w:p>
    <w:p w14:paraId="493CE0C4" w14:textId="77777777" w:rsidR="00000000" w:rsidRDefault="00E52DD3">
      <w:pPr>
        <w:pStyle w:val="a"/>
        <w:rPr>
          <w:rFonts w:hint="cs"/>
          <w:rtl/>
        </w:rPr>
      </w:pPr>
    </w:p>
    <w:p w14:paraId="3F879E36" w14:textId="77777777" w:rsidR="00000000" w:rsidRDefault="00E52DD3">
      <w:pPr>
        <w:pStyle w:val="ad"/>
        <w:rPr>
          <w:rtl/>
        </w:rPr>
      </w:pPr>
      <w:r>
        <w:rPr>
          <w:rtl/>
        </w:rPr>
        <w:t>היו"ר</w:t>
      </w:r>
      <w:r>
        <w:rPr>
          <w:rFonts w:hint="cs"/>
          <w:rtl/>
        </w:rPr>
        <w:t xml:space="preserve"> מוחמד ברכה</w:t>
      </w:r>
      <w:r>
        <w:rPr>
          <w:rtl/>
        </w:rPr>
        <w:t>:</w:t>
      </w:r>
    </w:p>
    <w:p w14:paraId="50CD63BE" w14:textId="77777777" w:rsidR="00000000" w:rsidRDefault="00E52DD3">
      <w:pPr>
        <w:pStyle w:val="a"/>
        <w:rPr>
          <w:rtl/>
        </w:rPr>
      </w:pPr>
    </w:p>
    <w:p w14:paraId="72785FF7" w14:textId="77777777" w:rsidR="00000000" w:rsidRDefault="00E52DD3">
      <w:pPr>
        <w:pStyle w:val="a"/>
        <w:rPr>
          <w:rFonts w:hint="cs"/>
          <w:rtl/>
        </w:rPr>
      </w:pPr>
      <w:r>
        <w:rPr>
          <w:rFonts w:hint="cs"/>
          <w:rtl/>
        </w:rPr>
        <w:t xml:space="preserve">חבר הכנסת רצאבי, תעלה לדוכן, באופן חריג. לא שומעים. זה לא מהווה תקדים, מה שקורה עכשיו. </w:t>
      </w:r>
    </w:p>
    <w:p w14:paraId="0F066ECF" w14:textId="77777777" w:rsidR="00000000" w:rsidRDefault="00E52DD3">
      <w:pPr>
        <w:pStyle w:val="a"/>
        <w:rPr>
          <w:rFonts w:hint="cs"/>
          <w:rtl/>
        </w:rPr>
      </w:pPr>
    </w:p>
    <w:p w14:paraId="04D5BA38" w14:textId="77777777" w:rsidR="00000000" w:rsidRDefault="00E52DD3">
      <w:pPr>
        <w:pStyle w:val="SpeakerCon"/>
        <w:rPr>
          <w:rtl/>
        </w:rPr>
      </w:pPr>
      <w:bookmarkStart w:id="113" w:name="FS000001050T21_05_2003_13_39_12C"/>
      <w:bookmarkEnd w:id="113"/>
      <w:r>
        <w:rPr>
          <w:rtl/>
        </w:rPr>
        <w:t>אהוד רצאבי (שינוי):</w:t>
      </w:r>
    </w:p>
    <w:p w14:paraId="1655A09B" w14:textId="77777777" w:rsidR="00000000" w:rsidRDefault="00E52DD3">
      <w:pPr>
        <w:pStyle w:val="a"/>
        <w:rPr>
          <w:rtl/>
        </w:rPr>
      </w:pPr>
    </w:p>
    <w:p w14:paraId="6DFF1EDE" w14:textId="77777777" w:rsidR="00000000" w:rsidRDefault="00E52DD3">
      <w:pPr>
        <w:pStyle w:val="a"/>
        <w:rPr>
          <w:rFonts w:hint="cs"/>
          <w:rtl/>
        </w:rPr>
      </w:pPr>
      <w:r>
        <w:rPr>
          <w:rFonts w:hint="cs"/>
          <w:rtl/>
        </w:rPr>
        <w:t>כבוד היושב-ראש, חברי כנסת נכבדים,</w:t>
      </w:r>
      <w:r>
        <w:rPr>
          <w:rFonts w:hint="cs"/>
          <w:rtl/>
        </w:rPr>
        <w:t xml:space="preserve"> מטרת הצעת החוק המוגשת כרגע היא להשוות את חוק החברות הישראלי לחוקי החברות בעולם המערבי. למעשה, המטרה היא לבלום את נדידת החברות הישראליות לחו"ל עקב היות העולם כפר גלובלי אחד קטן, תוך הוצאת הון כספי וידע אנושי, וכן לאפשר יבוא של משקיעי חו"ל שעקב החוק הקיים נ</w:t>
      </w:r>
      <w:r>
        <w:rPr>
          <w:rFonts w:hint="cs"/>
          <w:rtl/>
        </w:rPr>
        <w:t xml:space="preserve">מנעים מלבוא ולהשקיע בארץ. </w:t>
      </w:r>
    </w:p>
    <w:p w14:paraId="6F500C34" w14:textId="77777777" w:rsidR="00000000" w:rsidRDefault="00E52DD3">
      <w:pPr>
        <w:pStyle w:val="a"/>
        <w:rPr>
          <w:rFonts w:hint="cs"/>
          <w:rtl/>
        </w:rPr>
      </w:pPr>
    </w:p>
    <w:p w14:paraId="6CF113E9" w14:textId="77777777" w:rsidR="00000000" w:rsidRDefault="00E52DD3">
      <w:pPr>
        <w:pStyle w:val="a"/>
        <w:rPr>
          <w:rFonts w:hint="cs"/>
          <w:rtl/>
        </w:rPr>
      </w:pPr>
      <w:r>
        <w:rPr>
          <w:rFonts w:hint="cs"/>
          <w:rtl/>
        </w:rPr>
        <w:t>הצעת חוק זהה להצעה שהוגשה בכנסת החמש-עשרה, ואנחנו מביאים אותה כרגע שנית לקריאה טרומית, כפי שהיה גם אז, בתמיכה ממשלתית ובהסכמה לדיון בוועדת החוקה יחד עם הצעת החוק הממשלתית. אני בטוח שאם הצעת החוק הזאת תעבור היא יתרום לכלכלת ישראל</w:t>
      </w:r>
      <w:r>
        <w:rPr>
          <w:rFonts w:hint="cs"/>
          <w:rtl/>
        </w:rPr>
        <w:t xml:space="preserve">, וודאי שהיא משיקה לתוכנית להבראת כלכלת ישראל. תודה. </w:t>
      </w:r>
    </w:p>
    <w:p w14:paraId="7795B692" w14:textId="77777777" w:rsidR="00000000" w:rsidRDefault="00E52DD3">
      <w:pPr>
        <w:pStyle w:val="a"/>
        <w:rPr>
          <w:rFonts w:hint="cs"/>
          <w:rtl/>
        </w:rPr>
      </w:pPr>
    </w:p>
    <w:p w14:paraId="4589F2A7" w14:textId="77777777" w:rsidR="00000000" w:rsidRDefault="00E52DD3">
      <w:pPr>
        <w:pStyle w:val="ad"/>
        <w:rPr>
          <w:rtl/>
        </w:rPr>
      </w:pPr>
      <w:r>
        <w:rPr>
          <w:rtl/>
        </w:rPr>
        <w:t>היו"ר</w:t>
      </w:r>
      <w:r>
        <w:rPr>
          <w:rFonts w:hint="cs"/>
          <w:rtl/>
        </w:rPr>
        <w:t xml:space="preserve"> מוחמד ברכה</w:t>
      </w:r>
      <w:r>
        <w:rPr>
          <w:rtl/>
        </w:rPr>
        <w:t>:</w:t>
      </w:r>
    </w:p>
    <w:p w14:paraId="582ED4FF" w14:textId="77777777" w:rsidR="00000000" w:rsidRDefault="00E52DD3">
      <w:pPr>
        <w:pStyle w:val="a"/>
        <w:rPr>
          <w:rtl/>
        </w:rPr>
      </w:pPr>
    </w:p>
    <w:p w14:paraId="17AE1CCC" w14:textId="77777777" w:rsidR="00000000" w:rsidRDefault="00E52DD3">
      <w:pPr>
        <w:pStyle w:val="a"/>
        <w:rPr>
          <w:rFonts w:hint="cs"/>
          <w:rtl/>
        </w:rPr>
      </w:pPr>
      <w:r>
        <w:rPr>
          <w:rFonts w:hint="cs"/>
          <w:rtl/>
        </w:rPr>
        <w:t xml:space="preserve">תודה לחבר הכנסת רצאבי. שר המשפטים, בבקשה. </w:t>
      </w:r>
    </w:p>
    <w:p w14:paraId="0D936FA4" w14:textId="77777777" w:rsidR="00000000" w:rsidRDefault="00E52DD3">
      <w:pPr>
        <w:pStyle w:val="a"/>
        <w:rPr>
          <w:rFonts w:hint="cs"/>
          <w:rtl/>
        </w:rPr>
      </w:pPr>
      <w:bookmarkStart w:id="114" w:name="FS000000517T21_05_2003_13_43_29"/>
      <w:bookmarkStart w:id="115" w:name="FS000000517T21_05_2003_13_43_38C"/>
      <w:bookmarkEnd w:id="114"/>
      <w:bookmarkEnd w:id="115"/>
    </w:p>
    <w:p w14:paraId="6C2E9C86" w14:textId="77777777" w:rsidR="00000000" w:rsidRDefault="00E52DD3">
      <w:pPr>
        <w:pStyle w:val="a"/>
        <w:rPr>
          <w:rFonts w:hint="cs"/>
          <w:rtl/>
        </w:rPr>
      </w:pPr>
    </w:p>
    <w:p w14:paraId="5337B87D" w14:textId="77777777" w:rsidR="00000000" w:rsidRDefault="00E52DD3">
      <w:pPr>
        <w:pStyle w:val="a"/>
        <w:rPr>
          <w:rFonts w:hint="cs"/>
          <w:rtl/>
        </w:rPr>
      </w:pPr>
    </w:p>
    <w:p w14:paraId="1BAD7E56" w14:textId="77777777" w:rsidR="00000000" w:rsidRDefault="00E52DD3">
      <w:pPr>
        <w:pStyle w:val="a"/>
        <w:rPr>
          <w:rFonts w:hint="cs"/>
          <w:rtl/>
        </w:rPr>
      </w:pPr>
    </w:p>
    <w:p w14:paraId="69D4646F" w14:textId="77777777" w:rsidR="00000000" w:rsidRDefault="00E52DD3">
      <w:pPr>
        <w:pStyle w:val="Speaker"/>
        <w:rPr>
          <w:rtl/>
        </w:rPr>
      </w:pPr>
      <w:bookmarkStart w:id="116" w:name="FS000000517T21_05_2003_13_43_44"/>
      <w:bookmarkEnd w:id="116"/>
      <w:r>
        <w:rPr>
          <w:rtl/>
        </w:rPr>
        <w:t>שר המשפטים יוסף לפיד:</w:t>
      </w:r>
    </w:p>
    <w:p w14:paraId="141DE333" w14:textId="77777777" w:rsidR="00000000" w:rsidRDefault="00E52DD3">
      <w:pPr>
        <w:pStyle w:val="a"/>
        <w:rPr>
          <w:rtl/>
        </w:rPr>
      </w:pPr>
    </w:p>
    <w:p w14:paraId="59A1CC14" w14:textId="77777777" w:rsidR="00000000" w:rsidRDefault="00E52DD3">
      <w:pPr>
        <w:pStyle w:val="a"/>
        <w:rPr>
          <w:rFonts w:hint="cs"/>
          <w:rtl/>
        </w:rPr>
      </w:pPr>
      <w:r>
        <w:rPr>
          <w:rFonts w:hint="cs"/>
          <w:rtl/>
        </w:rPr>
        <w:t>רבותי, חברי חבר הכנסת רצאבי הוא די יוצא דופן בבית הזה, מכיוון שהוא גם מבין בדבר שהוא מדבר עליו, וזה לא קורה כל י</w:t>
      </w:r>
      <w:r>
        <w:rPr>
          <w:rFonts w:hint="cs"/>
          <w:rtl/>
        </w:rPr>
        <w:t xml:space="preserve">ום. הוא רואה-חשבון. ההצעה שלו ראויה לתשומת לב, והממשלה מוכנה לתמוך בה, בהסתייגויות. </w:t>
      </w:r>
    </w:p>
    <w:p w14:paraId="2F1F1015" w14:textId="77777777" w:rsidR="00000000" w:rsidRDefault="00E52DD3">
      <w:pPr>
        <w:pStyle w:val="a"/>
        <w:rPr>
          <w:rFonts w:hint="cs"/>
          <w:rtl/>
        </w:rPr>
      </w:pPr>
    </w:p>
    <w:p w14:paraId="55B8AFEC" w14:textId="77777777" w:rsidR="00000000" w:rsidRDefault="00E52DD3">
      <w:pPr>
        <w:pStyle w:val="a"/>
        <w:rPr>
          <w:rFonts w:hint="cs"/>
          <w:rtl/>
        </w:rPr>
      </w:pPr>
      <w:r>
        <w:rPr>
          <w:rFonts w:hint="cs"/>
          <w:rtl/>
        </w:rPr>
        <w:t>הוא וחבריו המציעים מבקשים לערוך שינויים מהותיים בחוק החברות מ=1999. התיקונים עוסקים במגוון רחב של נושאים, אשר חלקם כבר טופל במסגרת הצעת חוק ממשלתית לתיקון חוק החברות, אשר</w:t>
      </w:r>
      <w:r>
        <w:rPr>
          <w:rFonts w:hint="cs"/>
          <w:rtl/>
        </w:rPr>
        <w:t xml:space="preserve"> אושרה בקריאה ראשונה ב=1 ביולי 2002 ובכוונתנו להחיל עליה דין רציפות. אני חושב שאני, כיושב-ראש ועדת השרים לענייני חקיקה, יכול להבטיח לחבר הכנסת רצאבי שהדבר הזה אכן יבוצע. </w:t>
      </w:r>
    </w:p>
    <w:p w14:paraId="2941D6B7" w14:textId="77777777" w:rsidR="00000000" w:rsidRDefault="00E52DD3">
      <w:pPr>
        <w:pStyle w:val="a"/>
        <w:rPr>
          <w:rFonts w:hint="cs"/>
          <w:rtl/>
        </w:rPr>
      </w:pPr>
    </w:p>
    <w:p w14:paraId="5DD6E61F" w14:textId="77777777" w:rsidR="00000000" w:rsidRDefault="00E52DD3">
      <w:pPr>
        <w:pStyle w:val="a"/>
        <w:rPr>
          <w:rFonts w:hint="cs"/>
          <w:rtl/>
        </w:rPr>
      </w:pPr>
      <w:r>
        <w:rPr>
          <w:rFonts w:hint="cs"/>
          <w:rtl/>
        </w:rPr>
        <w:t xml:space="preserve">חלק מהתיקונים המוצעים בהצעת החוק שלפנינו אינם מקובלים על הממשלה, בעיקר בשתי נקודות. </w:t>
      </w:r>
      <w:r>
        <w:rPr>
          <w:rFonts w:hint="cs"/>
          <w:rtl/>
        </w:rPr>
        <w:t xml:space="preserve">אתה מציע לצמצם את המקרים שבהם יורם מסך ההתאגדות וייוחסו חובות החברה לבעלי מניותיה. בעניין זה יש להדגיש כי בהצעת החוק הממשלתית צומצמה האפשרות להרמת מסך לרשימת מקרים סגורה ומוגדרת לעומת המצב היום, שבו ניתן להרים המסך בכל מקרה שצודק ונכון לעשות כן. </w:t>
      </w:r>
    </w:p>
    <w:p w14:paraId="18472395" w14:textId="77777777" w:rsidR="00000000" w:rsidRDefault="00E52DD3">
      <w:pPr>
        <w:pStyle w:val="a"/>
        <w:rPr>
          <w:rFonts w:hint="cs"/>
          <w:rtl/>
        </w:rPr>
      </w:pPr>
    </w:p>
    <w:p w14:paraId="7C2CC951" w14:textId="77777777" w:rsidR="00000000" w:rsidRDefault="00E52DD3">
      <w:pPr>
        <w:pStyle w:val="a"/>
        <w:rPr>
          <w:rFonts w:hint="cs"/>
          <w:rtl/>
        </w:rPr>
      </w:pPr>
      <w:r>
        <w:rPr>
          <w:rFonts w:hint="cs"/>
          <w:rtl/>
        </w:rPr>
        <w:t>ואולם, ה</w:t>
      </w:r>
      <w:r>
        <w:rPr>
          <w:rFonts w:hint="cs"/>
          <w:rtl/>
        </w:rPr>
        <w:t>מציעים אינם מסתפקים בצמצום זה, אלא מבקשים לקבוע, כי רק במקרים שבהם פעלה החברה במתכוון על מנת לפגוע בטובתה, ניתן יהיה לייחס את חובותיה לחובת בעלי המניות. המשמעות היא, שבמקרים שבהם פעלה החברה באופן שאין לה כל סיכוי סביר לפרוע את החובות, לא ניתן יהיה לגבות את</w:t>
      </w:r>
      <w:r>
        <w:rPr>
          <w:rFonts w:hint="cs"/>
          <w:rtl/>
        </w:rPr>
        <w:t xml:space="preserve"> החוב מבעלי המניות. קביעה כאמור משמעה העמדת נושי החברה בפני שוקת שבורה במקרים שבהם החברה נהגה בהרפתקנות יתר, מבלי שיהיה לה כל סיכוי לפרוע את חובותיה. אנו מתנגדים לתיקון זה. </w:t>
      </w:r>
    </w:p>
    <w:p w14:paraId="5D341F7C" w14:textId="77777777" w:rsidR="00000000" w:rsidRDefault="00E52DD3">
      <w:pPr>
        <w:pStyle w:val="a"/>
        <w:rPr>
          <w:rFonts w:hint="cs"/>
          <w:rtl/>
        </w:rPr>
      </w:pPr>
    </w:p>
    <w:p w14:paraId="33A8CA04" w14:textId="77777777" w:rsidR="00000000" w:rsidRDefault="00E52DD3">
      <w:pPr>
        <w:pStyle w:val="a"/>
        <w:rPr>
          <w:rFonts w:hint="cs"/>
          <w:rtl/>
        </w:rPr>
      </w:pPr>
      <w:r>
        <w:rPr>
          <w:rFonts w:hint="cs"/>
          <w:rtl/>
        </w:rPr>
        <w:t xml:space="preserve">כמו כן, מוצע לבטל את ההוראה בחוק החברות הקובעת, כי בחברה ציבורית  מנכ"ל החברה לא </w:t>
      </w:r>
      <w:r>
        <w:rPr>
          <w:rFonts w:hint="cs"/>
          <w:rtl/>
        </w:rPr>
        <w:t>יכהן כיושב-ראש הדירקטוריון, אלא אם כן המינוי אושר על-ידי שני-שלישים מקולות בעלי המניות שאינם בעלי שליטה. מטרת ההוראה היא להדגיש את ההפרדה המבנית בין הדרג המבצע ובין הדרג המפקח על ההנהלה. היום, לנוכח המשברים הפוקדים את החברות הציבוריות הגדולות בארצות-הברית,</w:t>
      </w:r>
      <w:r>
        <w:rPr>
          <w:rFonts w:hint="cs"/>
          <w:rtl/>
        </w:rPr>
        <w:t xml:space="preserve"> נראה כי אין צורך להכביר מלים על חשיבותה של ההפרדה, ועל כן אנו מתנגדים לביטולה. </w:t>
      </w:r>
    </w:p>
    <w:p w14:paraId="6D5AB97E" w14:textId="77777777" w:rsidR="00000000" w:rsidRDefault="00E52DD3">
      <w:pPr>
        <w:pStyle w:val="a"/>
        <w:rPr>
          <w:rFonts w:hint="cs"/>
          <w:rtl/>
        </w:rPr>
      </w:pPr>
    </w:p>
    <w:p w14:paraId="4C8AFFE6" w14:textId="77777777" w:rsidR="00000000" w:rsidRDefault="00E52DD3">
      <w:pPr>
        <w:pStyle w:val="a"/>
        <w:rPr>
          <w:rFonts w:hint="cs"/>
          <w:rtl/>
        </w:rPr>
      </w:pPr>
      <w:r>
        <w:rPr>
          <w:rFonts w:hint="cs"/>
          <w:rtl/>
        </w:rPr>
        <w:t>בהצעה יש גם תיקונים נוספים, אשר יש בהם כדי להפחית את סטנדרד ההתנהגות של דירקטורים ובעלי המניות בחברה, וגם לכך אנו נתנגד.</w:t>
      </w:r>
    </w:p>
    <w:p w14:paraId="0B87EE67" w14:textId="77777777" w:rsidR="00000000" w:rsidRDefault="00E52DD3">
      <w:pPr>
        <w:pStyle w:val="a"/>
        <w:rPr>
          <w:rFonts w:hint="cs"/>
          <w:rtl/>
        </w:rPr>
      </w:pPr>
    </w:p>
    <w:p w14:paraId="78D1A2B5" w14:textId="77777777" w:rsidR="00000000" w:rsidRDefault="00E52DD3">
      <w:pPr>
        <w:pStyle w:val="a"/>
        <w:rPr>
          <w:rFonts w:hint="cs"/>
          <w:rtl/>
        </w:rPr>
      </w:pPr>
      <w:r>
        <w:rPr>
          <w:rFonts w:hint="cs"/>
          <w:rtl/>
        </w:rPr>
        <w:t>למרות התנגדותנו לחלק מן התיקונים המוצעים, אנו סבורים</w:t>
      </w:r>
      <w:r>
        <w:rPr>
          <w:rFonts w:hint="cs"/>
          <w:rtl/>
        </w:rPr>
        <w:t xml:space="preserve"> כי יש מקום לדיון בהצעות השונות ולכן אנו תומכים בהצעה בקריאה הטרומית בלבד.                        </w:t>
      </w:r>
    </w:p>
    <w:p w14:paraId="1D5BE9ED" w14:textId="77777777" w:rsidR="00000000" w:rsidRDefault="00E52DD3">
      <w:pPr>
        <w:pStyle w:val="a"/>
        <w:rPr>
          <w:rFonts w:hint="cs"/>
          <w:color w:val="0000FF"/>
          <w:szCs w:val="28"/>
          <w:rtl/>
        </w:rPr>
      </w:pPr>
    </w:p>
    <w:p w14:paraId="6A29D96D" w14:textId="77777777" w:rsidR="00000000" w:rsidRDefault="00E52DD3">
      <w:pPr>
        <w:pStyle w:val="a"/>
        <w:rPr>
          <w:rFonts w:hint="cs"/>
          <w:rtl/>
        </w:rPr>
      </w:pPr>
      <w:r>
        <w:rPr>
          <w:rFonts w:hint="cs"/>
          <w:rtl/>
        </w:rPr>
        <w:t>המציעים מסכימים לאחד את הדיון בוועדת החוקה, חוק ומשפט של הכנסת עם הצעת החוק הממשלתית לאחר שיוחל עליה דין רציפות. אנו מקווים כי בדיונים בוועדה ייושבו המחלוקו</w:t>
      </w:r>
      <w:r>
        <w:rPr>
          <w:rFonts w:hint="cs"/>
          <w:rtl/>
        </w:rPr>
        <w:t>ת וההצעות יאוחדו ויוגשו לקריאה שנייה ולקריאה שלישית בהסכמה כללית.</w:t>
      </w:r>
    </w:p>
    <w:p w14:paraId="62870A81" w14:textId="77777777" w:rsidR="00000000" w:rsidRDefault="00E52DD3">
      <w:pPr>
        <w:pStyle w:val="a"/>
        <w:rPr>
          <w:rFonts w:hint="cs"/>
          <w:rtl/>
        </w:rPr>
      </w:pPr>
    </w:p>
    <w:p w14:paraId="71AAE3E2" w14:textId="77777777" w:rsidR="00000000" w:rsidRDefault="00E52DD3">
      <w:pPr>
        <w:pStyle w:val="a"/>
        <w:rPr>
          <w:rFonts w:hint="cs"/>
          <w:rtl/>
        </w:rPr>
      </w:pPr>
      <w:r>
        <w:rPr>
          <w:rFonts w:hint="cs"/>
          <w:rtl/>
        </w:rPr>
        <w:t xml:space="preserve">על כן, אנחנו תומכים בהצעת החוק בקריאה טרומית. </w:t>
      </w:r>
    </w:p>
    <w:p w14:paraId="43F539F5" w14:textId="77777777" w:rsidR="00000000" w:rsidRDefault="00E52DD3">
      <w:pPr>
        <w:pStyle w:val="a"/>
        <w:rPr>
          <w:rFonts w:hint="cs"/>
          <w:rtl/>
        </w:rPr>
      </w:pPr>
    </w:p>
    <w:p w14:paraId="31BD325D" w14:textId="77777777" w:rsidR="00000000" w:rsidRDefault="00E52DD3">
      <w:pPr>
        <w:pStyle w:val="ad"/>
        <w:rPr>
          <w:rtl/>
        </w:rPr>
      </w:pPr>
      <w:r>
        <w:rPr>
          <w:rtl/>
        </w:rPr>
        <w:t>היו"ר מוחמד ברכה:</w:t>
      </w:r>
    </w:p>
    <w:p w14:paraId="4241E2C4" w14:textId="77777777" w:rsidR="00000000" w:rsidRDefault="00E52DD3">
      <w:pPr>
        <w:pStyle w:val="a"/>
        <w:rPr>
          <w:rtl/>
        </w:rPr>
      </w:pPr>
    </w:p>
    <w:p w14:paraId="74A54FE4" w14:textId="77777777" w:rsidR="00000000" w:rsidRDefault="00E52DD3">
      <w:pPr>
        <w:pStyle w:val="a"/>
        <w:rPr>
          <w:rFonts w:hint="cs"/>
          <w:rtl/>
        </w:rPr>
      </w:pPr>
      <w:r>
        <w:rPr>
          <w:rFonts w:hint="cs"/>
          <w:rtl/>
        </w:rPr>
        <w:t xml:space="preserve">תודה לשר המשפטים. אני רק רוצה להעיר להערתו הפותחת של השר. אין ספק שהמקצוע ראיית-חשבון מועיל לעבודתו של חבר הכנסת, אבל עוד </w:t>
      </w:r>
      <w:r>
        <w:rPr>
          <w:rFonts w:hint="cs"/>
          <w:rtl/>
        </w:rPr>
        <w:t>לא נקבע שזה אחד הקריטריונים לחבר הכנסת. אני מניח שהרוב המכריע של חברי הכנסת, אם לא כולם, כשהם מגישים הצעת חוק, הם יודעים על מה לדבר, ואני חושב שזה היה מיותר לעלוב ברוב חברי הכנסת בצורה כזאת.</w:t>
      </w:r>
    </w:p>
    <w:p w14:paraId="04F6E41B" w14:textId="77777777" w:rsidR="00000000" w:rsidRDefault="00E52DD3">
      <w:pPr>
        <w:pStyle w:val="a"/>
        <w:rPr>
          <w:rFonts w:hint="cs"/>
          <w:rtl/>
        </w:rPr>
      </w:pPr>
    </w:p>
    <w:p w14:paraId="0E99801B" w14:textId="77777777" w:rsidR="00000000" w:rsidRDefault="00E52DD3">
      <w:pPr>
        <w:pStyle w:val="ac"/>
        <w:rPr>
          <w:rtl/>
        </w:rPr>
      </w:pPr>
      <w:r>
        <w:rPr>
          <w:rFonts w:hint="eastAsia"/>
          <w:rtl/>
        </w:rPr>
        <w:t>קריאה</w:t>
      </w:r>
      <w:r>
        <w:rPr>
          <w:rtl/>
        </w:rPr>
        <w:t>:</w:t>
      </w:r>
    </w:p>
    <w:p w14:paraId="31D44A4D" w14:textId="77777777" w:rsidR="00000000" w:rsidRDefault="00E52DD3">
      <w:pPr>
        <w:pStyle w:val="a"/>
        <w:rPr>
          <w:rFonts w:hint="cs"/>
          <w:rtl/>
        </w:rPr>
      </w:pPr>
    </w:p>
    <w:p w14:paraId="3833322E" w14:textId="77777777" w:rsidR="00000000" w:rsidRDefault="00E52DD3">
      <w:pPr>
        <w:pStyle w:val="a"/>
        <w:rPr>
          <w:rFonts w:hint="cs"/>
          <w:rtl/>
        </w:rPr>
      </w:pPr>
      <w:r>
        <w:rPr>
          <w:rFonts w:hint="cs"/>
          <w:rtl/>
        </w:rPr>
        <w:t>- - -</w:t>
      </w:r>
    </w:p>
    <w:p w14:paraId="1F18F01F" w14:textId="77777777" w:rsidR="00000000" w:rsidRDefault="00E52DD3">
      <w:pPr>
        <w:pStyle w:val="a"/>
        <w:rPr>
          <w:rFonts w:hint="cs"/>
          <w:rtl/>
        </w:rPr>
      </w:pPr>
    </w:p>
    <w:p w14:paraId="1AC08DD6" w14:textId="77777777" w:rsidR="00000000" w:rsidRDefault="00E52DD3">
      <w:pPr>
        <w:pStyle w:val="ad"/>
        <w:rPr>
          <w:rtl/>
        </w:rPr>
      </w:pPr>
      <w:r>
        <w:rPr>
          <w:rtl/>
        </w:rPr>
        <w:t>היו"ר מוחמד ברכה:</w:t>
      </w:r>
    </w:p>
    <w:p w14:paraId="680E0389" w14:textId="77777777" w:rsidR="00000000" w:rsidRDefault="00E52DD3">
      <w:pPr>
        <w:pStyle w:val="a"/>
        <w:rPr>
          <w:rtl/>
        </w:rPr>
      </w:pPr>
    </w:p>
    <w:p w14:paraId="7CAA92D4" w14:textId="77777777" w:rsidR="00000000" w:rsidRDefault="00E52DD3">
      <w:pPr>
        <w:pStyle w:val="a"/>
        <w:ind w:firstLine="0"/>
        <w:rPr>
          <w:rFonts w:hint="cs"/>
          <w:rtl/>
        </w:rPr>
      </w:pPr>
      <w:r>
        <w:rPr>
          <w:rFonts w:hint="cs"/>
          <w:rtl/>
        </w:rPr>
        <w:tab/>
        <w:t>הוא יודע, ועוד איך יודע.</w:t>
      </w:r>
    </w:p>
    <w:p w14:paraId="36CFDD15" w14:textId="77777777" w:rsidR="00000000" w:rsidRDefault="00E52DD3">
      <w:pPr>
        <w:pStyle w:val="a"/>
        <w:ind w:firstLine="0"/>
        <w:rPr>
          <w:rFonts w:hint="cs"/>
          <w:rtl/>
        </w:rPr>
      </w:pPr>
    </w:p>
    <w:p w14:paraId="5F613117" w14:textId="77777777" w:rsidR="00000000" w:rsidRDefault="00E52DD3">
      <w:pPr>
        <w:pStyle w:val="a"/>
        <w:ind w:firstLine="0"/>
        <w:rPr>
          <w:rFonts w:hint="cs"/>
          <w:rtl/>
        </w:rPr>
      </w:pPr>
      <w:r>
        <w:rPr>
          <w:rFonts w:hint="cs"/>
          <w:rtl/>
        </w:rPr>
        <w:tab/>
        <w:t>חב</w:t>
      </w:r>
      <w:r>
        <w:rPr>
          <w:rFonts w:hint="cs"/>
          <w:rtl/>
        </w:rPr>
        <w:t>ר הכנסת עסאם מח'ול מבקש להתנגד להצעת החוק. בבקשה, אדוני, שלוש דקות.</w:t>
      </w:r>
    </w:p>
    <w:p w14:paraId="2EA51D9E" w14:textId="77777777" w:rsidR="00000000" w:rsidRDefault="00E52DD3">
      <w:pPr>
        <w:pStyle w:val="a"/>
        <w:ind w:firstLine="0"/>
        <w:rPr>
          <w:rFonts w:hint="cs"/>
          <w:rtl/>
        </w:rPr>
      </w:pPr>
    </w:p>
    <w:p w14:paraId="0F6DFD35" w14:textId="77777777" w:rsidR="00000000" w:rsidRDefault="00E52DD3">
      <w:pPr>
        <w:pStyle w:val="Speaker"/>
        <w:rPr>
          <w:rtl/>
        </w:rPr>
      </w:pPr>
      <w:bookmarkStart w:id="117" w:name="FS000000542T21_05_2003_13_37_54"/>
      <w:bookmarkEnd w:id="117"/>
      <w:r>
        <w:rPr>
          <w:rFonts w:hint="eastAsia"/>
          <w:rtl/>
        </w:rPr>
        <w:t>עסאם</w:t>
      </w:r>
      <w:r>
        <w:rPr>
          <w:rtl/>
        </w:rPr>
        <w:t xml:space="preserve"> מח'ול (חד"ש-תע"ל):</w:t>
      </w:r>
    </w:p>
    <w:p w14:paraId="0997A6AF" w14:textId="77777777" w:rsidR="00000000" w:rsidRDefault="00E52DD3">
      <w:pPr>
        <w:pStyle w:val="a"/>
        <w:rPr>
          <w:rFonts w:hint="cs"/>
          <w:rtl/>
        </w:rPr>
      </w:pPr>
    </w:p>
    <w:p w14:paraId="19E2458B" w14:textId="77777777" w:rsidR="00000000" w:rsidRDefault="00E52DD3">
      <w:pPr>
        <w:pStyle w:val="a"/>
        <w:rPr>
          <w:rFonts w:hint="cs"/>
          <w:rtl/>
        </w:rPr>
      </w:pPr>
      <w:r>
        <w:rPr>
          <w:rFonts w:hint="cs"/>
          <w:rtl/>
        </w:rPr>
        <w:t>אדוני היושב-ראש, חברי הכנסת, אני רוצה להתנגד ולהציע להסיר את הצעת החוק בגלל ההיגיון הטמון בחובה, בדיוק ברוח הימים האלה, שבהם מוגשת לנו תוכנית כלכלית, ביחס לתוכנית</w:t>
      </w:r>
      <w:r>
        <w:rPr>
          <w:rFonts w:hint="cs"/>
          <w:rtl/>
        </w:rPr>
        <w:t xml:space="preserve"> הכלכלית ולתקציב שהיה לנו; כאשר ההיגיון הקובע של הממשלה הזאת לאורך כל הדרך הוא איך להקל על החברות, על בעלי החברות, על בעלי ההון, ואיך להתיר את הרסן ולעשות עוד הקלות ועוד הקלות, בטענה שזה יכול להביא -  - -</w:t>
      </w:r>
    </w:p>
    <w:p w14:paraId="1892A14B" w14:textId="77777777" w:rsidR="00000000" w:rsidRDefault="00E52DD3">
      <w:pPr>
        <w:pStyle w:val="a"/>
        <w:rPr>
          <w:rFonts w:hint="cs"/>
          <w:rtl/>
        </w:rPr>
      </w:pPr>
    </w:p>
    <w:p w14:paraId="4C426BC6" w14:textId="77777777" w:rsidR="00000000" w:rsidRDefault="00E52DD3">
      <w:pPr>
        <w:pStyle w:val="ac"/>
        <w:rPr>
          <w:rtl/>
        </w:rPr>
      </w:pPr>
      <w:r>
        <w:rPr>
          <w:rFonts w:hint="eastAsia"/>
          <w:rtl/>
        </w:rPr>
        <w:t>שר</w:t>
      </w:r>
      <w:r>
        <w:rPr>
          <w:rtl/>
        </w:rPr>
        <w:t xml:space="preserve"> הפנים אברהם פורז:</w:t>
      </w:r>
    </w:p>
    <w:p w14:paraId="2B2D673E" w14:textId="77777777" w:rsidR="00000000" w:rsidRDefault="00E52DD3">
      <w:pPr>
        <w:pStyle w:val="a"/>
        <w:rPr>
          <w:rFonts w:hint="cs"/>
          <w:rtl/>
        </w:rPr>
      </w:pPr>
    </w:p>
    <w:p w14:paraId="07DE86F9" w14:textId="77777777" w:rsidR="00000000" w:rsidRDefault="00E52DD3">
      <w:pPr>
        <w:pStyle w:val="a"/>
        <w:rPr>
          <w:rFonts w:hint="cs"/>
          <w:rtl/>
        </w:rPr>
      </w:pPr>
      <w:r>
        <w:rPr>
          <w:rFonts w:hint="cs"/>
          <w:rtl/>
        </w:rPr>
        <w:t>אתה לא מעוניין במשקיעים זרים</w:t>
      </w:r>
      <w:r>
        <w:rPr>
          <w:rFonts w:hint="cs"/>
          <w:rtl/>
        </w:rPr>
        <w:t>, אולי גם במגזר הערבי? אתה לא מעוניין?</w:t>
      </w:r>
    </w:p>
    <w:p w14:paraId="7EECC2F0" w14:textId="77777777" w:rsidR="00000000" w:rsidRDefault="00E52DD3">
      <w:pPr>
        <w:pStyle w:val="a"/>
        <w:rPr>
          <w:rtl/>
        </w:rPr>
      </w:pPr>
    </w:p>
    <w:p w14:paraId="5BFF7223" w14:textId="77777777" w:rsidR="00000000" w:rsidRDefault="00E52DD3">
      <w:pPr>
        <w:pStyle w:val="a"/>
        <w:rPr>
          <w:rFonts w:hint="cs"/>
          <w:rtl/>
        </w:rPr>
      </w:pPr>
    </w:p>
    <w:p w14:paraId="71CA99C7" w14:textId="77777777" w:rsidR="00000000" w:rsidRDefault="00E52DD3">
      <w:pPr>
        <w:pStyle w:val="SpeakerCon"/>
        <w:rPr>
          <w:rFonts w:hint="cs"/>
          <w:rtl/>
        </w:rPr>
      </w:pPr>
      <w:bookmarkStart w:id="118" w:name="FS000000542T21_05_2003_13_40_20C"/>
      <w:bookmarkEnd w:id="118"/>
      <w:r>
        <w:rPr>
          <w:rtl/>
        </w:rPr>
        <w:t>עסאם מח'ול (חד"ש-תע"ל):</w:t>
      </w:r>
    </w:p>
    <w:p w14:paraId="047A6B2C" w14:textId="77777777" w:rsidR="00000000" w:rsidRDefault="00E52DD3">
      <w:pPr>
        <w:pStyle w:val="SpeakerCon"/>
        <w:rPr>
          <w:rFonts w:hint="cs"/>
          <w:rtl/>
        </w:rPr>
      </w:pPr>
    </w:p>
    <w:p w14:paraId="676E1E78" w14:textId="77777777" w:rsidR="00000000" w:rsidRDefault="00E52DD3">
      <w:pPr>
        <w:pStyle w:val="a"/>
        <w:rPr>
          <w:rFonts w:hint="cs"/>
          <w:rtl/>
        </w:rPr>
      </w:pPr>
      <w:r>
        <w:rPr>
          <w:rFonts w:hint="cs"/>
          <w:rtl/>
        </w:rPr>
        <w:t>הרי כל הזמן מובטח לנו שהתוכנית הזאת תביא לנו משקיעים ותפתור לנו את בעיית האבטלה.  בדיוק ביום שבו מבשרים לנו על העלייה, על הקפיצה הדרסטית במספר המובטלים בישראל, ומבשרים לנו שעד סוף השנה - - -</w:t>
      </w:r>
      <w:r>
        <w:rPr>
          <w:rFonts w:hint="cs"/>
          <w:rtl/>
        </w:rPr>
        <w:t xml:space="preserve"> -</w:t>
      </w:r>
    </w:p>
    <w:p w14:paraId="0693D73C" w14:textId="77777777" w:rsidR="00000000" w:rsidRDefault="00E52DD3">
      <w:pPr>
        <w:pStyle w:val="SpeakerCon"/>
        <w:rPr>
          <w:rFonts w:hint="cs"/>
          <w:b w:val="0"/>
          <w:bCs w:val="0"/>
          <w:u w:val="none"/>
          <w:rtl/>
        </w:rPr>
      </w:pPr>
    </w:p>
    <w:p w14:paraId="70B4D303" w14:textId="77777777" w:rsidR="00000000" w:rsidRDefault="00E52DD3">
      <w:pPr>
        <w:pStyle w:val="SpeakerCon"/>
        <w:rPr>
          <w:rFonts w:hint="cs"/>
          <w:b w:val="0"/>
          <w:bCs w:val="0"/>
          <w:u w:val="none"/>
          <w:rtl/>
        </w:rPr>
      </w:pPr>
    </w:p>
    <w:p w14:paraId="64101F76" w14:textId="77777777" w:rsidR="00000000" w:rsidRDefault="00E52DD3">
      <w:pPr>
        <w:pStyle w:val="ac"/>
        <w:rPr>
          <w:rtl/>
        </w:rPr>
      </w:pPr>
      <w:r>
        <w:rPr>
          <w:rFonts w:hint="eastAsia"/>
          <w:rtl/>
        </w:rPr>
        <w:t>שר</w:t>
      </w:r>
      <w:r>
        <w:rPr>
          <w:rtl/>
        </w:rPr>
        <w:t xml:space="preserve"> הפנים אברהם פורז:</w:t>
      </w:r>
    </w:p>
    <w:p w14:paraId="5993D7FE" w14:textId="77777777" w:rsidR="00000000" w:rsidRDefault="00E52DD3">
      <w:pPr>
        <w:pStyle w:val="a"/>
        <w:rPr>
          <w:rFonts w:hint="cs"/>
          <w:rtl/>
        </w:rPr>
      </w:pPr>
    </w:p>
    <w:p w14:paraId="17D21B38" w14:textId="77777777" w:rsidR="00000000" w:rsidRDefault="00E52DD3">
      <w:pPr>
        <w:pStyle w:val="a"/>
        <w:ind w:firstLine="0"/>
        <w:rPr>
          <w:rFonts w:hint="cs"/>
          <w:rtl/>
        </w:rPr>
      </w:pPr>
      <w:r>
        <w:rPr>
          <w:rFonts w:hint="cs"/>
          <w:rtl/>
        </w:rPr>
        <w:tab/>
        <w:t>אתה לא רוצה - - -</w:t>
      </w:r>
    </w:p>
    <w:p w14:paraId="726AF50E" w14:textId="77777777" w:rsidR="00000000" w:rsidRDefault="00E52DD3">
      <w:pPr>
        <w:pStyle w:val="a"/>
        <w:ind w:firstLine="0"/>
        <w:rPr>
          <w:rFonts w:hint="cs"/>
          <w:rtl/>
        </w:rPr>
      </w:pPr>
    </w:p>
    <w:p w14:paraId="0C47FF64" w14:textId="77777777" w:rsidR="00000000" w:rsidRDefault="00E52DD3">
      <w:pPr>
        <w:pStyle w:val="SpeakerCon"/>
        <w:rPr>
          <w:rtl/>
        </w:rPr>
      </w:pPr>
      <w:bookmarkStart w:id="119" w:name="FS000000542T21_05_2003_13_43_41C"/>
      <w:bookmarkEnd w:id="119"/>
      <w:r>
        <w:rPr>
          <w:rtl/>
        </w:rPr>
        <w:t>עסאם מח'ול (חד"ש-תע"ל):</w:t>
      </w:r>
    </w:p>
    <w:p w14:paraId="411D68FC" w14:textId="77777777" w:rsidR="00000000" w:rsidRDefault="00E52DD3">
      <w:pPr>
        <w:pStyle w:val="a"/>
        <w:rPr>
          <w:rtl/>
        </w:rPr>
      </w:pPr>
    </w:p>
    <w:p w14:paraId="2051543B" w14:textId="77777777" w:rsidR="00000000" w:rsidRDefault="00E52DD3">
      <w:pPr>
        <w:pStyle w:val="a"/>
        <w:rPr>
          <w:rFonts w:hint="cs"/>
          <w:rtl/>
        </w:rPr>
      </w:pPr>
      <w:r>
        <w:rPr>
          <w:rFonts w:hint="cs"/>
          <w:rtl/>
        </w:rPr>
        <w:t>הבנתי את השאלה, אני אענה לך. מבשרים לנו שעד סוף השנה נגיע ל=11% אבטלה, ואולי ל=12% אבטלה ואולי ל=13% אבטלה, ואנחנו שואלים את השאלה: האם ההטבות האלה, שמחברות כחוט השני בין התוכניות הכלכ</w:t>
      </w:r>
      <w:r>
        <w:rPr>
          <w:rFonts w:hint="cs"/>
          <w:rtl/>
        </w:rPr>
        <w:t xml:space="preserve">ליות שלנו </w:t>
      </w:r>
      <w:r>
        <w:rPr>
          <w:rtl/>
        </w:rPr>
        <w:t>–</w:t>
      </w:r>
      <w:r>
        <w:rPr>
          <w:rFonts w:hint="cs"/>
          <w:rtl/>
        </w:rPr>
        <w:t xml:space="preserve"> האם הן פותרות את הבעיה, מוסיפות מקומות עבודה, פותרות את בעיית האבטלה, מורידות את שיעור האבטלה, או להיפך? </w:t>
      </w:r>
    </w:p>
    <w:p w14:paraId="6B191640" w14:textId="77777777" w:rsidR="00000000" w:rsidRDefault="00E52DD3">
      <w:pPr>
        <w:pStyle w:val="a"/>
        <w:rPr>
          <w:rFonts w:hint="cs"/>
          <w:rtl/>
        </w:rPr>
      </w:pPr>
    </w:p>
    <w:p w14:paraId="3C7785A5" w14:textId="77777777" w:rsidR="00000000" w:rsidRDefault="00E52DD3">
      <w:pPr>
        <w:pStyle w:val="a"/>
        <w:rPr>
          <w:rFonts w:hint="cs"/>
          <w:rtl/>
        </w:rPr>
      </w:pPr>
      <w:r>
        <w:rPr>
          <w:rFonts w:hint="cs"/>
          <w:rtl/>
        </w:rPr>
        <w:t xml:space="preserve">מתוך מעקב אחר השנתיים האחרונות אני מגיע למסקנה, שפעם אחר פעם, אחרי כל תוכנית כזאת, מספר המובטלים דווקא עולה, זכויות העובדים דווקא מוכות, </w:t>
      </w:r>
      <w:r>
        <w:rPr>
          <w:rFonts w:hint="cs"/>
          <w:rtl/>
        </w:rPr>
        <w:t>קצבאות הילדים וקצבאות הביטוח הלאומי דווקא נפגעות, ומי מרוויח? למי הממשלה הזאת נותנת הטבות, למי היא דואגת? היא דואגת לבעלי השררה, היא דואגת לבעלי ההון, היא מנסה לתת להם כל פעם, בכל תוכנית שלה, והיא הופכת מממשלה שמטפלת ומנהלת את החיים של המדינה לממשלה שדואגת</w:t>
      </w:r>
      <w:r>
        <w:rPr>
          <w:rFonts w:hint="cs"/>
          <w:rtl/>
        </w:rPr>
        <w:t xml:space="preserve"> למנהלי העבודה שמנהלים את העסקים של החברות הגדולות ושל בעלי ההון. זה ההיגיון שעומד מאחורי ההצעה הזאת, זה ההיגיון שעומד מאחורי התוכנית הכלכלית שאתם מביאים, זה ההיגיון שעמד מאחורי התקציב שהבאתם ואושר כאן.</w:t>
      </w:r>
    </w:p>
    <w:p w14:paraId="504ED019" w14:textId="77777777" w:rsidR="00000000" w:rsidRDefault="00E52DD3">
      <w:pPr>
        <w:pStyle w:val="a"/>
        <w:rPr>
          <w:rFonts w:hint="cs"/>
          <w:rtl/>
        </w:rPr>
      </w:pPr>
    </w:p>
    <w:p w14:paraId="7A924205" w14:textId="77777777" w:rsidR="00000000" w:rsidRDefault="00E52DD3">
      <w:pPr>
        <w:pStyle w:val="a"/>
        <w:rPr>
          <w:rFonts w:hint="cs"/>
          <w:rtl/>
        </w:rPr>
      </w:pPr>
      <w:r>
        <w:rPr>
          <w:rFonts w:hint="cs"/>
          <w:rtl/>
        </w:rPr>
        <w:t>אני חושב שהבית הזה, אם הוא רוצה לשעות ולהאזין, לפקוח</w:t>
      </w:r>
      <w:r>
        <w:rPr>
          <w:rFonts w:hint="cs"/>
          <w:rtl/>
        </w:rPr>
        <w:t xml:space="preserve"> עין על מה שקורה בחוץ </w:t>
      </w:r>
      <w:r>
        <w:rPr>
          <w:rtl/>
        </w:rPr>
        <w:t>–</w:t>
      </w:r>
      <w:r>
        <w:rPr>
          <w:rFonts w:hint="cs"/>
          <w:rtl/>
        </w:rPr>
        <w:t xml:space="preserve"> על הרעב, על העוני, על האבטלה </w:t>
      </w:r>
      <w:r>
        <w:rPr>
          <w:rtl/>
        </w:rPr>
        <w:t>–</w:t>
      </w:r>
      <w:r>
        <w:rPr>
          <w:rFonts w:hint="cs"/>
          <w:rtl/>
        </w:rPr>
        <w:t xml:space="preserve"> צריך לדחות את הצעת החוק הזאת ולהגיד לממשלה: אתם צריכים להציע כיוון אחר, כיוון שיביא בחשבון לא רק את בעלי ההון ואת ההון, אלא גם את העבודה ואת העובדים. תודה רבה, אדוני היושב-ראש.</w:t>
      </w:r>
    </w:p>
    <w:p w14:paraId="57FBAC15" w14:textId="77777777" w:rsidR="00000000" w:rsidRDefault="00E52DD3">
      <w:pPr>
        <w:pStyle w:val="a"/>
        <w:rPr>
          <w:rFonts w:hint="cs"/>
          <w:rtl/>
        </w:rPr>
      </w:pPr>
    </w:p>
    <w:p w14:paraId="6D057B9E" w14:textId="77777777" w:rsidR="00000000" w:rsidRDefault="00E52DD3">
      <w:pPr>
        <w:pStyle w:val="ad"/>
        <w:rPr>
          <w:rtl/>
        </w:rPr>
      </w:pPr>
      <w:r>
        <w:rPr>
          <w:rtl/>
        </w:rPr>
        <w:t>היו"ר מוחמד ברכה:</w:t>
      </w:r>
    </w:p>
    <w:p w14:paraId="06643C03" w14:textId="77777777" w:rsidR="00000000" w:rsidRDefault="00E52DD3">
      <w:pPr>
        <w:pStyle w:val="a"/>
        <w:rPr>
          <w:rtl/>
        </w:rPr>
      </w:pPr>
    </w:p>
    <w:p w14:paraId="4E5EE9E0" w14:textId="77777777" w:rsidR="00000000" w:rsidRDefault="00E52DD3">
      <w:pPr>
        <w:pStyle w:val="a"/>
        <w:rPr>
          <w:rFonts w:hint="cs"/>
          <w:rtl/>
        </w:rPr>
      </w:pPr>
      <w:r>
        <w:rPr>
          <w:rFonts w:hint="cs"/>
          <w:rtl/>
        </w:rPr>
        <w:t>תודה</w:t>
      </w:r>
      <w:r>
        <w:rPr>
          <w:rFonts w:hint="cs"/>
          <w:rtl/>
        </w:rPr>
        <w:t>, חבר הכנסת מח'ול.</w:t>
      </w:r>
    </w:p>
    <w:p w14:paraId="2A3F055A" w14:textId="77777777" w:rsidR="00000000" w:rsidRDefault="00E52DD3">
      <w:pPr>
        <w:pStyle w:val="a"/>
        <w:rPr>
          <w:rFonts w:hint="cs"/>
          <w:rtl/>
        </w:rPr>
      </w:pPr>
    </w:p>
    <w:p w14:paraId="4EBD1267" w14:textId="77777777" w:rsidR="00000000" w:rsidRDefault="00E52DD3">
      <w:pPr>
        <w:pStyle w:val="a"/>
        <w:rPr>
          <w:rFonts w:hint="cs"/>
          <w:rtl/>
        </w:rPr>
      </w:pPr>
      <w:r>
        <w:rPr>
          <w:rFonts w:hint="cs"/>
          <w:rtl/>
        </w:rPr>
        <w:t xml:space="preserve">אנחנו עוברים להצבעה על הצעת החוק של חבר הכנסת רצאבי וקבוצת חברי הכנסת, הצעת חוק החברות (תיקון </w:t>
      </w:r>
      <w:r>
        <w:rPr>
          <w:rtl/>
        </w:rPr>
        <w:t>–</w:t>
      </w:r>
      <w:r>
        <w:rPr>
          <w:rFonts w:hint="cs"/>
          <w:rtl/>
        </w:rPr>
        <w:t xml:space="preserve"> עידוד התאגדות בישראל), התשס"ג-2003.</w:t>
      </w:r>
    </w:p>
    <w:p w14:paraId="4677E8E9" w14:textId="77777777" w:rsidR="00000000" w:rsidRDefault="00E52DD3">
      <w:pPr>
        <w:pStyle w:val="a"/>
        <w:rPr>
          <w:rFonts w:hint="cs"/>
          <w:rtl/>
        </w:rPr>
      </w:pPr>
    </w:p>
    <w:p w14:paraId="012F1747" w14:textId="77777777" w:rsidR="00000000" w:rsidRDefault="00E52DD3">
      <w:pPr>
        <w:pStyle w:val="a"/>
        <w:rPr>
          <w:rFonts w:hint="cs"/>
          <w:rtl/>
        </w:rPr>
      </w:pPr>
      <w:r>
        <w:rPr>
          <w:rFonts w:hint="cs"/>
          <w:rtl/>
        </w:rPr>
        <w:t xml:space="preserve"> </w:t>
      </w:r>
    </w:p>
    <w:p w14:paraId="069CB01A" w14:textId="77777777" w:rsidR="00000000" w:rsidRDefault="00E52DD3">
      <w:pPr>
        <w:pStyle w:val="a7"/>
        <w:bidi/>
        <w:rPr>
          <w:rFonts w:hint="cs"/>
          <w:rtl/>
        </w:rPr>
      </w:pPr>
      <w:r>
        <w:rPr>
          <w:rFonts w:hint="cs"/>
          <w:rtl/>
        </w:rPr>
        <w:t>הצבעה מס'  11</w:t>
      </w:r>
    </w:p>
    <w:p w14:paraId="441C767D" w14:textId="77777777" w:rsidR="00000000" w:rsidRDefault="00E52DD3">
      <w:pPr>
        <w:pStyle w:val="a9"/>
        <w:bidi/>
        <w:rPr>
          <w:rFonts w:hint="cs"/>
          <w:rtl/>
        </w:rPr>
      </w:pPr>
      <w:r>
        <w:rPr>
          <w:rFonts w:hint="cs"/>
          <w:rtl/>
        </w:rPr>
        <w:t xml:space="preserve">בעד ההצעה להעביר את הצעת החוק לדיון מוקדם בוועדה </w:t>
      </w:r>
      <w:r>
        <w:rPr>
          <w:rtl/>
        </w:rPr>
        <w:t>–</w:t>
      </w:r>
      <w:r>
        <w:rPr>
          <w:rFonts w:hint="cs"/>
          <w:rtl/>
        </w:rPr>
        <w:t xml:space="preserve"> 34</w:t>
      </w:r>
    </w:p>
    <w:p w14:paraId="12FA82B8" w14:textId="77777777" w:rsidR="00000000" w:rsidRDefault="00E52DD3">
      <w:pPr>
        <w:pStyle w:val="a9"/>
        <w:bidi/>
        <w:rPr>
          <w:rFonts w:hint="cs"/>
          <w:rtl/>
        </w:rPr>
      </w:pPr>
      <w:r>
        <w:rPr>
          <w:rFonts w:hint="cs"/>
          <w:rtl/>
        </w:rPr>
        <w:t>בעד ההצעה להסיר מסדר-היום את הצעת</w:t>
      </w:r>
      <w:r>
        <w:rPr>
          <w:rFonts w:hint="cs"/>
          <w:rtl/>
        </w:rPr>
        <w:t xml:space="preserve"> החוק </w:t>
      </w:r>
      <w:r>
        <w:rPr>
          <w:rtl/>
        </w:rPr>
        <w:t>–</w:t>
      </w:r>
      <w:r>
        <w:rPr>
          <w:rFonts w:hint="cs"/>
          <w:rtl/>
        </w:rPr>
        <w:t xml:space="preserve"> 9</w:t>
      </w:r>
    </w:p>
    <w:p w14:paraId="2F759740" w14:textId="77777777" w:rsidR="00000000" w:rsidRDefault="00E52DD3">
      <w:pPr>
        <w:pStyle w:val="a9"/>
        <w:bidi/>
        <w:rPr>
          <w:rFonts w:hint="cs"/>
          <w:rtl/>
        </w:rPr>
      </w:pPr>
      <w:r>
        <w:rPr>
          <w:rFonts w:hint="cs"/>
          <w:rtl/>
        </w:rPr>
        <w:t xml:space="preserve">נמנעים </w:t>
      </w:r>
      <w:r>
        <w:rPr>
          <w:rtl/>
        </w:rPr>
        <w:t>–</w:t>
      </w:r>
      <w:r>
        <w:rPr>
          <w:rFonts w:hint="cs"/>
          <w:rtl/>
        </w:rPr>
        <w:t xml:space="preserve"> אין</w:t>
      </w:r>
    </w:p>
    <w:p w14:paraId="4D3833E3" w14:textId="77777777" w:rsidR="00000000" w:rsidRDefault="00E52DD3">
      <w:pPr>
        <w:pStyle w:val="a9"/>
        <w:bidi/>
        <w:rPr>
          <w:rFonts w:hint="cs"/>
          <w:rtl/>
        </w:rPr>
      </w:pPr>
      <w:r>
        <w:rPr>
          <w:rFonts w:hint="cs"/>
          <w:rtl/>
        </w:rPr>
        <w:t xml:space="preserve">ההצעה להעביר את הצעת חוק החברות (תיקון </w:t>
      </w:r>
      <w:r>
        <w:rPr>
          <w:rtl/>
        </w:rPr>
        <w:t>–</w:t>
      </w:r>
      <w:r>
        <w:rPr>
          <w:rFonts w:hint="cs"/>
          <w:rtl/>
        </w:rPr>
        <w:t xml:space="preserve"> עידוד התאגדות בישראל), התשס"ג-2003, לדיון מוקדם בוועדת החוקה, חוק ומשפט נתקבלה.</w:t>
      </w:r>
    </w:p>
    <w:p w14:paraId="002B69CE" w14:textId="77777777" w:rsidR="00000000" w:rsidRDefault="00E52DD3">
      <w:pPr>
        <w:pStyle w:val="a9"/>
        <w:bidi/>
        <w:rPr>
          <w:rFonts w:hint="cs"/>
          <w:rtl/>
        </w:rPr>
      </w:pPr>
    </w:p>
    <w:p w14:paraId="1C86AB40" w14:textId="77777777" w:rsidR="00000000" w:rsidRDefault="00E52DD3">
      <w:pPr>
        <w:pStyle w:val="ad"/>
        <w:rPr>
          <w:rtl/>
        </w:rPr>
      </w:pPr>
      <w:r>
        <w:rPr>
          <w:rtl/>
        </w:rPr>
        <w:t>היו"ר מוחמד ברכה:</w:t>
      </w:r>
    </w:p>
    <w:p w14:paraId="75647E8E" w14:textId="77777777" w:rsidR="00000000" w:rsidRDefault="00E52DD3">
      <w:pPr>
        <w:pStyle w:val="a"/>
        <w:rPr>
          <w:rtl/>
        </w:rPr>
      </w:pPr>
    </w:p>
    <w:p w14:paraId="2B5800AD" w14:textId="77777777" w:rsidR="00000000" w:rsidRDefault="00E52DD3">
      <w:pPr>
        <w:pStyle w:val="a"/>
        <w:ind w:firstLine="0"/>
        <w:rPr>
          <w:rFonts w:hint="cs"/>
          <w:rtl/>
        </w:rPr>
      </w:pPr>
      <w:r>
        <w:rPr>
          <w:rFonts w:hint="cs"/>
          <w:rtl/>
        </w:rPr>
        <w:tab/>
        <w:t>הצעת החוק נתקבלה ברוב של 34 תומכים, תשעה מתנגדים, אפס נמנעים. ההצעה עוברת לוועדת החוקה, חוק</w:t>
      </w:r>
      <w:r>
        <w:rPr>
          <w:rFonts w:hint="cs"/>
          <w:rtl/>
        </w:rPr>
        <w:t xml:space="preserve"> ומשפט.</w:t>
      </w:r>
    </w:p>
    <w:p w14:paraId="6A1EC6AF" w14:textId="77777777" w:rsidR="00000000" w:rsidRDefault="00E52DD3">
      <w:pPr>
        <w:pStyle w:val="a"/>
        <w:ind w:firstLine="0"/>
        <w:rPr>
          <w:rFonts w:hint="cs"/>
          <w:rtl/>
        </w:rPr>
      </w:pPr>
    </w:p>
    <w:p w14:paraId="39B91F9C" w14:textId="77777777" w:rsidR="00000000" w:rsidRDefault="00E52DD3">
      <w:pPr>
        <w:pStyle w:val="Subject"/>
        <w:rPr>
          <w:rtl/>
        </w:rPr>
      </w:pPr>
    </w:p>
    <w:p w14:paraId="0DFE7D11" w14:textId="77777777" w:rsidR="00000000" w:rsidRDefault="00E52DD3">
      <w:pPr>
        <w:pStyle w:val="Subject"/>
        <w:rPr>
          <w:rtl/>
        </w:rPr>
      </w:pPr>
      <w:r>
        <w:rPr>
          <w:rFonts w:hint="cs"/>
          <w:rtl/>
        </w:rPr>
        <w:t>חילופי גברי בוועדות הכנסת</w:t>
      </w:r>
    </w:p>
    <w:p w14:paraId="77109D09" w14:textId="77777777" w:rsidR="00000000" w:rsidRDefault="00E52DD3">
      <w:pPr>
        <w:pStyle w:val="a"/>
        <w:rPr>
          <w:rFonts w:hint="cs"/>
          <w:rtl/>
        </w:rPr>
      </w:pPr>
    </w:p>
    <w:p w14:paraId="53655462" w14:textId="77777777" w:rsidR="00000000" w:rsidRDefault="00E52DD3">
      <w:pPr>
        <w:pStyle w:val="ad"/>
        <w:rPr>
          <w:rtl/>
        </w:rPr>
      </w:pPr>
      <w:r>
        <w:rPr>
          <w:rtl/>
        </w:rPr>
        <w:t>היו"ר מוחמד ברכה:</w:t>
      </w:r>
    </w:p>
    <w:p w14:paraId="71632604" w14:textId="77777777" w:rsidR="00000000" w:rsidRDefault="00E52DD3">
      <w:pPr>
        <w:pStyle w:val="a"/>
        <w:rPr>
          <w:rtl/>
        </w:rPr>
      </w:pPr>
    </w:p>
    <w:p w14:paraId="03B64F4F" w14:textId="77777777" w:rsidR="00000000" w:rsidRDefault="00E52DD3">
      <w:pPr>
        <w:pStyle w:val="a"/>
        <w:rPr>
          <w:rFonts w:hint="cs"/>
          <w:rtl/>
        </w:rPr>
      </w:pPr>
      <w:r>
        <w:rPr>
          <w:rFonts w:hint="cs"/>
          <w:rtl/>
        </w:rPr>
        <w:t>הודעה ליושב-ראש ועדת הכנסת, חבר הכנסת בר-און. בבקשה.</w:t>
      </w:r>
    </w:p>
    <w:p w14:paraId="040D33E3" w14:textId="77777777" w:rsidR="00000000" w:rsidRDefault="00E52DD3">
      <w:pPr>
        <w:pStyle w:val="a"/>
        <w:rPr>
          <w:rFonts w:hint="cs"/>
          <w:rtl/>
        </w:rPr>
      </w:pPr>
    </w:p>
    <w:p w14:paraId="098C490F" w14:textId="77777777" w:rsidR="00000000" w:rsidRDefault="00E52DD3">
      <w:pPr>
        <w:pStyle w:val="Speaker"/>
        <w:rPr>
          <w:rtl/>
        </w:rPr>
      </w:pPr>
      <w:bookmarkStart w:id="120" w:name="FS000000552T21_05_2003_14_04_59"/>
      <w:bookmarkStart w:id="121" w:name="FS000001038T21_05_2003_14_05_23"/>
      <w:bookmarkEnd w:id="120"/>
      <w:bookmarkEnd w:id="121"/>
      <w:r>
        <w:rPr>
          <w:rFonts w:hint="eastAsia"/>
          <w:rtl/>
        </w:rPr>
        <w:t>רוני</w:t>
      </w:r>
      <w:r>
        <w:rPr>
          <w:rtl/>
        </w:rPr>
        <w:t xml:space="preserve"> בר-און (יו"ר ועדת הכנסת):</w:t>
      </w:r>
    </w:p>
    <w:p w14:paraId="65DB83C3" w14:textId="77777777" w:rsidR="00000000" w:rsidRDefault="00E52DD3">
      <w:pPr>
        <w:pStyle w:val="a"/>
        <w:rPr>
          <w:rFonts w:hint="cs"/>
          <w:rtl/>
        </w:rPr>
      </w:pPr>
    </w:p>
    <w:p w14:paraId="315ABC56" w14:textId="77777777" w:rsidR="00000000" w:rsidRDefault="00E52DD3">
      <w:pPr>
        <w:pStyle w:val="a"/>
        <w:rPr>
          <w:rFonts w:hint="cs"/>
          <w:rtl/>
        </w:rPr>
      </w:pPr>
      <w:r>
        <w:rPr>
          <w:rFonts w:hint="cs"/>
          <w:rtl/>
        </w:rPr>
        <w:t>אדוני היושב-ראש, כנסת נכבדה, הריני מתכבד להודיע בזאת על חילופי אישים בוועדה המשותפת של ועדת החינוך והתרבות וועדת ה</w:t>
      </w:r>
      <w:r>
        <w:rPr>
          <w:rFonts w:hint="cs"/>
          <w:rtl/>
        </w:rPr>
        <w:t xml:space="preserve">כספים, הדנה בפרק ו' </w:t>
      </w:r>
      <w:r>
        <w:rPr>
          <w:rtl/>
        </w:rPr>
        <w:t>–</w:t>
      </w:r>
      <w:r>
        <w:rPr>
          <w:rFonts w:hint="cs"/>
          <w:rtl/>
        </w:rPr>
        <w:t xml:space="preserve"> חקיקה תקציבית </w:t>
      </w:r>
      <w:r>
        <w:rPr>
          <w:rtl/>
        </w:rPr>
        <w:t>–</w:t>
      </w:r>
      <w:r>
        <w:rPr>
          <w:rFonts w:hint="cs"/>
          <w:rtl/>
        </w:rPr>
        <w:t xml:space="preserve"> דחייה וביטול, סעיפים 35    ו=36,  בהצעת חוק התוכנית להבראת כלכלת ישראל (תיקוני חקיקה להשגת יעדי התקציב והמדיניות הכלכלית לשנות הכספים 2003 ו=2004), התשס"ג-2003. במקום חברת הכנסת גילה פינקלשטיין יכהן חבר הכנסת גלעד ארדן</w:t>
      </w:r>
      <w:r>
        <w:rPr>
          <w:rFonts w:hint="cs"/>
          <w:rtl/>
        </w:rPr>
        <w:t xml:space="preserve"> - - -</w:t>
      </w:r>
    </w:p>
    <w:p w14:paraId="00F809AF" w14:textId="77777777" w:rsidR="00000000" w:rsidRDefault="00E52DD3">
      <w:pPr>
        <w:pStyle w:val="a"/>
        <w:rPr>
          <w:rFonts w:hint="cs"/>
          <w:rtl/>
        </w:rPr>
      </w:pPr>
    </w:p>
    <w:p w14:paraId="46983B44" w14:textId="77777777" w:rsidR="00000000" w:rsidRDefault="00E52DD3">
      <w:pPr>
        <w:pStyle w:val="ac"/>
        <w:rPr>
          <w:rtl/>
        </w:rPr>
      </w:pPr>
      <w:r>
        <w:rPr>
          <w:rFonts w:hint="eastAsia"/>
          <w:rtl/>
        </w:rPr>
        <w:t>יוסי</w:t>
      </w:r>
      <w:r>
        <w:rPr>
          <w:rtl/>
        </w:rPr>
        <w:t xml:space="preserve"> שריד (מרצ):</w:t>
      </w:r>
    </w:p>
    <w:p w14:paraId="59267E7D" w14:textId="77777777" w:rsidR="00000000" w:rsidRDefault="00E52DD3">
      <w:pPr>
        <w:pStyle w:val="a"/>
        <w:rPr>
          <w:rFonts w:hint="cs"/>
          <w:rtl/>
        </w:rPr>
      </w:pPr>
    </w:p>
    <w:p w14:paraId="34CF5E19" w14:textId="77777777" w:rsidR="00000000" w:rsidRDefault="00E52DD3">
      <w:pPr>
        <w:pStyle w:val="a"/>
        <w:rPr>
          <w:rFonts w:hint="cs"/>
          <w:rtl/>
        </w:rPr>
      </w:pPr>
      <w:r>
        <w:rPr>
          <w:rFonts w:hint="cs"/>
          <w:rtl/>
        </w:rPr>
        <w:t xml:space="preserve">כבר החליפו אותה בוועדה? </w:t>
      </w:r>
    </w:p>
    <w:p w14:paraId="1259B303" w14:textId="77777777" w:rsidR="00000000" w:rsidRDefault="00E52DD3">
      <w:pPr>
        <w:pStyle w:val="a"/>
        <w:rPr>
          <w:rFonts w:hint="cs"/>
          <w:rtl/>
        </w:rPr>
      </w:pPr>
    </w:p>
    <w:p w14:paraId="163529F9" w14:textId="77777777" w:rsidR="00000000" w:rsidRDefault="00E52DD3">
      <w:pPr>
        <w:pStyle w:val="ac"/>
        <w:rPr>
          <w:rtl/>
        </w:rPr>
      </w:pPr>
      <w:r>
        <w:rPr>
          <w:rFonts w:hint="eastAsia"/>
          <w:rtl/>
        </w:rPr>
        <w:t>יולי</w:t>
      </w:r>
      <w:r>
        <w:rPr>
          <w:rtl/>
        </w:rPr>
        <w:t xml:space="preserve"> תמיר (העבודה-מימד):</w:t>
      </w:r>
    </w:p>
    <w:p w14:paraId="1097EB8F" w14:textId="77777777" w:rsidR="00000000" w:rsidRDefault="00E52DD3">
      <w:pPr>
        <w:pStyle w:val="a"/>
        <w:rPr>
          <w:rFonts w:hint="cs"/>
          <w:rtl/>
        </w:rPr>
      </w:pPr>
    </w:p>
    <w:p w14:paraId="2F3485F9" w14:textId="77777777" w:rsidR="00000000" w:rsidRDefault="00E52DD3">
      <w:pPr>
        <w:pStyle w:val="a"/>
        <w:rPr>
          <w:rFonts w:hint="cs"/>
          <w:rtl/>
        </w:rPr>
      </w:pPr>
      <w:r>
        <w:rPr>
          <w:rFonts w:hint="cs"/>
          <w:rtl/>
        </w:rPr>
        <w:t>- - -</w:t>
      </w:r>
    </w:p>
    <w:p w14:paraId="0D045DB4" w14:textId="77777777" w:rsidR="00000000" w:rsidRDefault="00E52DD3">
      <w:pPr>
        <w:pStyle w:val="a"/>
        <w:rPr>
          <w:rFonts w:hint="cs"/>
          <w:rtl/>
        </w:rPr>
      </w:pPr>
    </w:p>
    <w:p w14:paraId="7B8B775D" w14:textId="77777777" w:rsidR="00000000" w:rsidRDefault="00E52DD3">
      <w:pPr>
        <w:pStyle w:val="SpeakerCon"/>
        <w:rPr>
          <w:rtl/>
        </w:rPr>
      </w:pPr>
      <w:bookmarkStart w:id="122" w:name="FS000001038T21_05_2003_14_09_12C"/>
      <w:bookmarkEnd w:id="122"/>
      <w:r>
        <w:rPr>
          <w:rtl/>
        </w:rPr>
        <w:t>רוני בר-און (יו"ר ועדת הכנסת):</w:t>
      </w:r>
    </w:p>
    <w:p w14:paraId="306F14BC" w14:textId="77777777" w:rsidR="00000000" w:rsidRDefault="00E52DD3">
      <w:pPr>
        <w:pStyle w:val="a"/>
        <w:rPr>
          <w:rtl/>
        </w:rPr>
      </w:pPr>
    </w:p>
    <w:p w14:paraId="307B4425" w14:textId="77777777" w:rsidR="00000000" w:rsidRDefault="00E52DD3">
      <w:pPr>
        <w:pStyle w:val="a"/>
        <w:rPr>
          <w:rFonts w:hint="cs"/>
          <w:rtl/>
        </w:rPr>
      </w:pPr>
      <w:r>
        <w:rPr>
          <w:rFonts w:hint="cs"/>
          <w:rtl/>
        </w:rPr>
        <w:t>חכה, ואתה עוד לא יודע במי.</w:t>
      </w:r>
    </w:p>
    <w:p w14:paraId="03F1FCBD" w14:textId="77777777" w:rsidR="00000000" w:rsidRDefault="00E52DD3">
      <w:pPr>
        <w:pStyle w:val="a"/>
        <w:rPr>
          <w:rFonts w:hint="cs"/>
          <w:rtl/>
        </w:rPr>
      </w:pPr>
    </w:p>
    <w:p w14:paraId="75798219" w14:textId="77777777" w:rsidR="00000000" w:rsidRDefault="00E52DD3">
      <w:pPr>
        <w:pStyle w:val="ac"/>
        <w:rPr>
          <w:rtl/>
        </w:rPr>
      </w:pPr>
      <w:r>
        <w:rPr>
          <w:rFonts w:hint="eastAsia"/>
          <w:rtl/>
        </w:rPr>
        <w:t>יולי</w:t>
      </w:r>
      <w:r>
        <w:rPr>
          <w:rtl/>
        </w:rPr>
        <w:t xml:space="preserve"> תמיר (העבודה-מימד):</w:t>
      </w:r>
    </w:p>
    <w:p w14:paraId="5180F610" w14:textId="77777777" w:rsidR="00000000" w:rsidRDefault="00E52DD3">
      <w:pPr>
        <w:pStyle w:val="a"/>
        <w:rPr>
          <w:rFonts w:hint="cs"/>
          <w:rtl/>
        </w:rPr>
      </w:pPr>
    </w:p>
    <w:p w14:paraId="5B6C9CC0" w14:textId="77777777" w:rsidR="00000000" w:rsidRDefault="00E52DD3">
      <w:pPr>
        <w:pStyle w:val="a"/>
        <w:rPr>
          <w:rFonts w:hint="cs"/>
          <w:rtl/>
        </w:rPr>
      </w:pPr>
      <w:r>
        <w:rPr>
          <w:rFonts w:hint="cs"/>
          <w:rtl/>
        </w:rPr>
        <w:t xml:space="preserve">אמרת </w:t>
      </w:r>
      <w:r>
        <w:rPr>
          <w:rtl/>
        </w:rPr>
        <w:t>–</w:t>
      </w:r>
      <w:r>
        <w:rPr>
          <w:rFonts w:hint="cs"/>
          <w:rtl/>
        </w:rPr>
        <w:t xml:space="preserve"> ארדן. </w:t>
      </w:r>
    </w:p>
    <w:p w14:paraId="70C662E4" w14:textId="77777777" w:rsidR="00000000" w:rsidRDefault="00E52DD3">
      <w:pPr>
        <w:pStyle w:val="a"/>
        <w:rPr>
          <w:rFonts w:hint="cs"/>
          <w:rtl/>
        </w:rPr>
      </w:pPr>
    </w:p>
    <w:p w14:paraId="05CCA950" w14:textId="77777777" w:rsidR="00000000" w:rsidRDefault="00E52DD3">
      <w:pPr>
        <w:pStyle w:val="ad"/>
        <w:rPr>
          <w:rtl/>
        </w:rPr>
      </w:pPr>
      <w:r>
        <w:rPr>
          <w:rtl/>
        </w:rPr>
        <w:t>היו"ר מוחמד ברכה:</w:t>
      </w:r>
    </w:p>
    <w:p w14:paraId="17880582" w14:textId="77777777" w:rsidR="00000000" w:rsidRDefault="00E52DD3">
      <w:pPr>
        <w:pStyle w:val="a"/>
        <w:rPr>
          <w:rtl/>
        </w:rPr>
      </w:pPr>
    </w:p>
    <w:p w14:paraId="5847FC7B" w14:textId="77777777" w:rsidR="00000000" w:rsidRDefault="00E52DD3">
      <w:pPr>
        <w:pStyle w:val="a"/>
        <w:rPr>
          <w:rFonts w:hint="cs"/>
          <w:rtl/>
        </w:rPr>
      </w:pPr>
      <w:r>
        <w:rPr>
          <w:rFonts w:hint="cs"/>
          <w:rtl/>
        </w:rPr>
        <w:t xml:space="preserve">אמרת, אמרת כבר. </w:t>
      </w:r>
    </w:p>
    <w:p w14:paraId="5CADD39F" w14:textId="77777777" w:rsidR="00000000" w:rsidRDefault="00E52DD3">
      <w:pPr>
        <w:pStyle w:val="a"/>
        <w:rPr>
          <w:rFonts w:hint="cs"/>
          <w:rtl/>
        </w:rPr>
      </w:pPr>
    </w:p>
    <w:p w14:paraId="139C6BE8" w14:textId="77777777" w:rsidR="00000000" w:rsidRDefault="00E52DD3">
      <w:pPr>
        <w:pStyle w:val="SpeakerCon"/>
        <w:rPr>
          <w:rtl/>
        </w:rPr>
      </w:pPr>
      <w:bookmarkStart w:id="123" w:name="FS000001038T21_05_2003_14_09_49C"/>
      <w:bookmarkEnd w:id="123"/>
      <w:r>
        <w:rPr>
          <w:rtl/>
        </w:rPr>
        <w:t>רוני בר-און (יו"ר ועדת הכנסת):</w:t>
      </w:r>
    </w:p>
    <w:p w14:paraId="72E46165" w14:textId="77777777" w:rsidR="00000000" w:rsidRDefault="00E52DD3">
      <w:pPr>
        <w:pStyle w:val="a"/>
        <w:rPr>
          <w:rtl/>
        </w:rPr>
      </w:pPr>
    </w:p>
    <w:p w14:paraId="3E794FC9" w14:textId="77777777" w:rsidR="00000000" w:rsidRDefault="00E52DD3">
      <w:pPr>
        <w:pStyle w:val="a"/>
        <w:rPr>
          <w:rFonts w:hint="cs"/>
          <w:rtl/>
        </w:rPr>
      </w:pPr>
      <w:r>
        <w:rPr>
          <w:rFonts w:hint="cs"/>
          <w:rtl/>
        </w:rPr>
        <w:t>ה</w:t>
      </w:r>
      <w:r>
        <w:rPr>
          <w:rFonts w:hint="cs"/>
          <w:rtl/>
        </w:rPr>
        <w:t>פרעת בקריאת ביניים. עוד פעם אגיד: במקום חברת הכנסת גילה פינקלשטיין יכהן חבר הכנסת גלעד ארדן כיושב-ראש הוועדה המשותפת.</w:t>
      </w:r>
    </w:p>
    <w:p w14:paraId="4EF6A1AB" w14:textId="77777777" w:rsidR="00000000" w:rsidRDefault="00E52DD3">
      <w:pPr>
        <w:pStyle w:val="a"/>
        <w:rPr>
          <w:rFonts w:hint="cs"/>
          <w:rtl/>
        </w:rPr>
      </w:pPr>
    </w:p>
    <w:p w14:paraId="66A4FA2E" w14:textId="77777777" w:rsidR="00000000" w:rsidRDefault="00E52DD3">
      <w:pPr>
        <w:pStyle w:val="ac"/>
        <w:rPr>
          <w:rtl/>
        </w:rPr>
      </w:pPr>
      <w:r>
        <w:rPr>
          <w:rFonts w:hint="eastAsia"/>
          <w:rtl/>
        </w:rPr>
        <w:t>יוסי</w:t>
      </w:r>
      <w:r>
        <w:rPr>
          <w:rtl/>
        </w:rPr>
        <w:t xml:space="preserve"> שריד (מרצ):</w:t>
      </w:r>
    </w:p>
    <w:p w14:paraId="621EA77A" w14:textId="77777777" w:rsidR="00000000" w:rsidRDefault="00E52DD3">
      <w:pPr>
        <w:pStyle w:val="a"/>
        <w:rPr>
          <w:rFonts w:hint="cs"/>
          <w:rtl/>
        </w:rPr>
      </w:pPr>
    </w:p>
    <w:p w14:paraId="4D0BDB52" w14:textId="77777777" w:rsidR="00000000" w:rsidRDefault="00E52DD3">
      <w:pPr>
        <w:pStyle w:val="a"/>
        <w:rPr>
          <w:rFonts w:hint="cs"/>
          <w:rtl/>
        </w:rPr>
      </w:pPr>
      <w:r>
        <w:rPr>
          <w:rFonts w:hint="cs"/>
          <w:rtl/>
        </w:rPr>
        <w:t>- - -</w:t>
      </w:r>
    </w:p>
    <w:p w14:paraId="5AE9B71F" w14:textId="77777777" w:rsidR="00000000" w:rsidRDefault="00E52DD3">
      <w:pPr>
        <w:pStyle w:val="a"/>
        <w:rPr>
          <w:rFonts w:hint="cs"/>
          <w:rtl/>
        </w:rPr>
      </w:pPr>
    </w:p>
    <w:p w14:paraId="53231466" w14:textId="77777777" w:rsidR="00000000" w:rsidRDefault="00E52DD3">
      <w:pPr>
        <w:pStyle w:val="SpeakerCon"/>
        <w:rPr>
          <w:rtl/>
        </w:rPr>
      </w:pPr>
      <w:bookmarkStart w:id="124" w:name="FS000001038T21_05_2003_14_10_45C"/>
      <w:bookmarkEnd w:id="124"/>
      <w:r>
        <w:rPr>
          <w:rtl/>
        </w:rPr>
        <w:t>רוני בר-און (יו"ר ועדת הכנסת):</w:t>
      </w:r>
    </w:p>
    <w:p w14:paraId="03D27BBA" w14:textId="77777777" w:rsidR="00000000" w:rsidRDefault="00E52DD3">
      <w:pPr>
        <w:pStyle w:val="a"/>
        <w:rPr>
          <w:rtl/>
        </w:rPr>
      </w:pPr>
    </w:p>
    <w:p w14:paraId="3CE14CE9" w14:textId="77777777" w:rsidR="00000000" w:rsidRDefault="00E52DD3">
      <w:pPr>
        <w:pStyle w:val="a"/>
        <w:rPr>
          <w:rFonts w:hint="cs"/>
          <w:rtl/>
        </w:rPr>
      </w:pPr>
      <w:r>
        <w:rPr>
          <w:rFonts w:hint="cs"/>
          <w:rtl/>
        </w:rPr>
        <w:t xml:space="preserve">יושב-ראש ועדת החינוך והתרבות של הכנסת ביקש את החילופים האלה. </w:t>
      </w:r>
    </w:p>
    <w:p w14:paraId="2A506548" w14:textId="77777777" w:rsidR="00000000" w:rsidRDefault="00E52DD3">
      <w:pPr>
        <w:pStyle w:val="a"/>
        <w:rPr>
          <w:rFonts w:hint="cs"/>
          <w:rtl/>
        </w:rPr>
      </w:pPr>
    </w:p>
    <w:p w14:paraId="694A3E71" w14:textId="77777777" w:rsidR="00000000" w:rsidRDefault="00E52DD3">
      <w:pPr>
        <w:pStyle w:val="ad"/>
        <w:rPr>
          <w:rtl/>
        </w:rPr>
      </w:pPr>
      <w:r>
        <w:rPr>
          <w:rtl/>
        </w:rPr>
        <w:t>היו"ר מוחמד ברכה:</w:t>
      </w:r>
    </w:p>
    <w:p w14:paraId="604A533C" w14:textId="77777777" w:rsidR="00000000" w:rsidRDefault="00E52DD3">
      <w:pPr>
        <w:pStyle w:val="a"/>
        <w:rPr>
          <w:rtl/>
        </w:rPr>
      </w:pPr>
    </w:p>
    <w:p w14:paraId="1E680B00" w14:textId="77777777" w:rsidR="00000000" w:rsidRDefault="00E52DD3">
      <w:pPr>
        <w:pStyle w:val="a"/>
        <w:rPr>
          <w:rFonts w:hint="cs"/>
          <w:rtl/>
        </w:rPr>
      </w:pPr>
      <w:r>
        <w:rPr>
          <w:rFonts w:hint="cs"/>
          <w:rtl/>
        </w:rPr>
        <w:t>תודה רבה, אדוני. תודה ליושב-ראש ועדת הכנסת, חבר הכנסת בר-און. אנחנו - - -</w:t>
      </w:r>
    </w:p>
    <w:p w14:paraId="187ACF8D" w14:textId="77777777" w:rsidR="00000000" w:rsidRDefault="00E52DD3">
      <w:pPr>
        <w:pStyle w:val="a"/>
        <w:rPr>
          <w:rFonts w:hint="cs"/>
          <w:rtl/>
        </w:rPr>
      </w:pPr>
    </w:p>
    <w:p w14:paraId="3A7911D0" w14:textId="77777777" w:rsidR="00000000" w:rsidRDefault="00E52DD3">
      <w:pPr>
        <w:pStyle w:val="ac"/>
        <w:rPr>
          <w:rtl/>
        </w:rPr>
      </w:pPr>
      <w:r>
        <w:rPr>
          <w:rFonts w:hint="eastAsia"/>
          <w:rtl/>
        </w:rPr>
        <w:t>קריאות</w:t>
      </w:r>
      <w:r>
        <w:rPr>
          <w:rtl/>
        </w:rPr>
        <w:t>:</w:t>
      </w:r>
    </w:p>
    <w:p w14:paraId="51AD3E3D" w14:textId="77777777" w:rsidR="00000000" w:rsidRDefault="00E52DD3">
      <w:pPr>
        <w:pStyle w:val="a"/>
        <w:rPr>
          <w:rFonts w:hint="cs"/>
          <w:rtl/>
        </w:rPr>
      </w:pPr>
    </w:p>
    <w:p w14:paraId="7E3996A7" w14:textId="77777777" w:rsidR="00000000" w:rsidRDefault="00E52DD3">
      <w:pPr>
        <w:pStyle w:val="a"/>
        <w:rPr>
          <w:rFonts w:hint="cs"/>
          <w:rtl/>
        </w:rPr>
      </w:pPr>
      <w:r>
        <w:rPr>
          <w:rFonts w:hint="cs"/>
          <w:rtl/>
        </w:rPr>
        <w:t>- - -</w:t>
      </w:r>
    </w:p>
    <w:p w14:paraId="02558579" w14:textId="77777777" w:rsidR="00000000" w:rsidRDefault="00E52DD3">
      <w:pPr>
        <w:pStyle w:val="a"/>
        <w:rPr>
          <w:rFonts w:hint="cs"/>
          <w:rtl/>
        </w:rPr>
      </w:pPr>
    </w:p>
    <w:p w14:paraId="25EE2FBA" w14:textId="77777777" w:rsidR="00000000" w:rsidRDefault="00E52DD3">
      <w:pPr>
        <w:pStyle w:val="ad"/>
        <w:rPr>
          <w:rtl/>
        </w:rPr>
      </w:pPr>
      <w:r>
        <w:rPr>
          <w:rtl/>
        </w:rPr>
        <w:t>היו"ר מוחמד ברכה:</w:t>
      </w:r>
    </w:p>
    <w:p w14:paraId="3DA9B1F6" w14:textId="77777777" w:rsidR="00000000" w:rsidRDefault="00E52DD3">
      <w:pPr>
        <w:pStyle w:val="a"/>
        <w:rPr>
          <w:rtl/>
        </w:rPr>
      </w:pPr>
    </w:p>
    <w:p w14:paraId="321D0E79" w14:textId="77777777" w:rsidR="00000000" w:rsidRDefault="00E52DD3">
      <w:pPr>
        <w:pStyle w:val="a"/>
        <w:rPr>
          <w:rFonts w:hint="cs"/>
          <w:rtl/>
        </w:rPr>
      </w:pPr>
      <w:r>
        <w:rPr>
          <w:rFonts w:hint="cs"/>
          <w:rtl/>
        </w:rPr>
        <w:t>חברת הכנסת גלאון, רבותי.</w:t>
      </w:r>
    </w:p>
    <w:p w14:paraId="1FC10536" w14:textId="77777777" w:rsidR="00000000" w:rsidRDefault="00E52DD3">
      <w:pPr>
        <w:pStyle w:val="a"/>
        <w:rPr>
          <w:rFonts w:hint="cs"/>
          <w:rtl/>
        </w:rPr>
      </w:pPr>
    </w:p>
    <w:p w14:paraId="4AF1A682" w14:textId="77777777" w:rsidR="00000000" w:rsidRDefault="00E52DD3">
      <w:pPr>
        <w:pStyle w:val="ac"/>
        <w:rPr>
          <w:rtl/>
        </w:rPr>
      </w:pPr>
      <w:r>
        <w:rPr>
          <w:rFonts w:hint="eastAsia"/>
          <w:rtl/>
        </w:rPr>
        <w:t>רוני</w:t>
      </w:r>
      <w:r>
        <w:rPr>
          <w:rtl/>
        </w:rPr>
        <w:t xml:space="preserve"> בר-און (יו"ר ועדת הכנסת):</w:t>
      </w:r>
    </w:p>
    <w:p w14:paraId="338DA46A" w14:textId="77777777" w:rsidR="00000000" w:rsidRDefault="00E52DD3">
      <w:pPr>
        <w:pStyle w:val="a"/>
        <w:rPr>
          <w:rFonts w:hint="cs"/>
          <w:rtl/>
        </w:rPr>
      </w:pPr>
    </w:p>
    <w:p w14:paraId="5BE95285" w14:textId="77777777" w:rsidR="00000000" w:rsidRDefault="00E52DD3">
      <w:pPr>
        <w:pStyle w:val="a"/>
        <w:rPr>
          <w:rFonts w:hint="cs"/>
          <w:rtl/>
        </w:rPr>
      </w:pPr>
      <w:r>
        <w:rPr>
          <w:rFonts w:hint="cs"/>
          <w:rtl/>
        </w:rPr>
        <w:t xml:space="preserve">אני יכול לענות. </w:t>
      </w:r>
    </w:p>
    <w:p w14:paraId="210F9441" w14:textId="77777777" w:rsidR="00000000" w:rsidRDefault="00E52DD3">
      <w:pPr>
        <w:pStyle w:val="a"/>
        <w:rPr>
          <w:rFonts w:hint="cs"/>
          <w:rtl/>
        </w:rPr>
      </w:pPr>
    </w:p>
    <w:p w14:paraId="6DB75694" w14:textId="77777777" w:rsidR="00000000" w:rsidRDefault="00E52DD3">
      <w:pPr>
        <w:pStyle w:val="a"/>
        <w:rPr>
          <w:rFonts w:hint="cs"/>
          <w:rtl/>
        </w:rPr>
      </w:pPr>
    </w:p>
    <w:p w14:paraId="2D816B38" w14:textId="77777777" w:rsidR="00000000" w:rsidRDefault="00E52DD3">
      <w:pPr>
        <w:pStyle w:val="Subject"/>
        <w:rPr>
          <w:rtl/>
        </w:rPr>
      </w:pPr>
    </w:p>
    <w:p w14:paraId="58FB1C22" w14:textId="77777777" w:rsidR="00000000" w:rsidRDefault="00E52DD3">
      <w:pPr>
        <w:pStyle w:val="Subject"/>
        <w:rPr>
          <w:rtl/>
        </w:rPr>
      </w:pPr>
      <w:r>
        <w:rPr>
          <w:rtl/>
        </w:rPr>
        <w:t>הצעת חוק</w:t>
      </w:r>
      <w:r>
        <w:rPr>
          <w:rFonts w:hint="cs"/>
          <w:rtl/>
        </w:rPr>
        <w:t>-</w:t>
      </w:r>
      <w:r>
        <w:rPr>
          <w:rtl/>
        </w:rPr>
        <w:t>יסוד: השפיטה (תיקון - הרחבת הוועדה לבחירת שופטים)</w:t>
      </w:r>
    </w:p>
    <w:p w14:paraId="3473278F" w14:textId="77777777" w:rsidR="00000000" w:rsidRDefault="00E52DD3">
      <w:pPr>
        <w:pStyle w:val="a"/>
        <w:ind w:firstLine="0"/>
        <w:rPr>
          <w:rFonts w:hint="cs"/>
          <w:rtl/>
        </w:rPr>
      </w:pPr>
      <w:r>
        <w:rPr>
          <w:rFonts w:hint="cs"/>
          <w:rtl/>
        </w:rPr>
        <w:t>[נספחות</w:t>
      </w:r>
      <w:r>
        <w:rPr>
          <w:rFonts w:hint="cs"/>
          <w:rtl/>
        </w:rPr>
        <w:t>]</w:t>
      </w:r>
    </w:p>
    <w:p w14:paraId="40C15F4F" w14:textId="77777777" w:rsidR="00000000" w:rsidRDefault="00E52DD3">
      <w:pPr>
        <w:pStyle w:val="SubjectSub"/>
        <w:rPr>
          <w:rFonts w:hint="cs"/>
          <w:rtl/>
        </w:rPr>
      </w:pPr>
      <w:r>
        <w:rPr>
          <w:rFonts w:hint="cs"/>
          <w:rtl/>
        </w:rPr>
        <w:t xml:space="preserve">(הצעת חברת הכנסת מרינה סולודקין) </w:t>
      </w:r>
    </w:p>
    <w:p w14:paraId="557222AE" w14:textId="77777777" w:rsidR="00000000" w:rsidRDefault="00E52DD3">
      <w:pPr>
        <w:pStyle w:val="a"/>
        <w:rPr>
          <w:rFonts w:hint="cs"/>
          <w:rtl/>
        </w:rPr>
      </w:pPr>
    </w:p>
    <w:p w14:paraId="16A943E8" w14:textId="77777777" w:rsidR="00000000" w:rsidRDefault="00E52DD3">
      <w:pPr>
        <w:pStyle w:val="ad"/>
        <w:rPr>
          <w:rtl/>
        </w:rPr>
      </w:pPr>
      <w:r>
        <w:rPr>
          <w:rtl/>
        </w:rPr>
        <w:t>היו"ר מוחמד ברכה:</w:t>
      </w:r>
    </w:p>
    <w:p w14:paraId="769ED4D3" w14:textId="77777777" w:rsidR="00000000" w:rsidRDefault="00E52DD3">
      <w:pPr>
        <w:pStyle w:val="a"/>
        <w:rPr>
          <w:rtl/>
        </w:rPr>
      </w:pPr>
    </w:p>
    <w:p w14:paraId="46578FAC" w14:textId="77777777" w:rsidR="00000000" w:rsidRDefault="00E52DD3">
      <w:pPr>
        <w:pStyle w:val="a"/>
        <w:rPr>
          <w:rFonts w:hint="cs"/>
          <w:rtl/>
        </w:rPr>
      </w:pPr>
      <w:r>
        <w:rPr>
          <w:rFonts w:hint="cs"/>
          <w:rtl/>
        </w:rPr>
        <w:t xml:space="preserve">רבותי, הנושא הבא, הצעת חוק-יסוד: השפיטה (תיקון </w:t>
      </w:r>
      <w:r>
        <w:rPr>
          <w:rtl/>
        </w:rPr>
        <w:t>–</w:t>
      </w:r>
      <w:r>
        <w:rPr>
          <w:rFonts w:hint="cs"/>
          <w:rtl/>
        </w:rPr>
        <w:t xml:space="preserve"> הרחבת הוועדה לבחירת שופטים), מס'    פ/86, של חברת הכנסת מרינה סולודקין. בבקשה, גברתי, עשר דקות לרשותך. </w:t>
      </w:r>
    </w:p>
    <w:p w14:paraId="282F9E6A" w14:textId="77777777" w:rsidR="00000000" w:rsidRDefault="00E52DD3">
      <w:pPr>
        <w:pStyle w:val="a"/>
        <w:rPr>
          <w:rFonts w:hint="cs"/>
          <w:rtl/>
        </w:rPr>
      </w:pPr>
    </w:p>
    <w:p w14:paraId="45DD15AF" w14:textId="77777777" w:rsidR="00000000" w:rsidRDefault="00E52DD3">
      <w:pPr>
        <w:pStyle w:val="Speaker"/>
        <w:rPr>
          <w:rtl/>
        </w:rPr>
      </w:pPr>
      <w:bookmarkStart w:id="125" w:name="FS000000533T21_05_2003_14_16_04"/>
      <w:bookmarkEnd w:id="125"/>
      <w:r>
        <w:rPr>
          <w:rFonts w:hint="eastAsia"/>
          <w:rtl/>
        </w:rPr>
        <w:t>מרינה</w:t>
      </w:r>
      <w:r>
        <w:rPr>
          <w:rtl/>
        </w:rPr>
        <w:t xml:space="preserve"> סולודקין (הליכוד):</w:t>
      </w:r>
    </w:p>
    <w:p w14:paraId="4D95B7DC" w14:textId="77777777" w:rsidR="00000000" w:rsidRDefault="00E52DD3">
      <w:pPr>
        <w:pStyle w:val="a"/>
        <w:rPr>
          <w:rFonts w:hint="cs"/>
          <w:rtl/>
        </w:rPr>
      </w:pPr>
    </w:p>
    <w:p w14:paraId="03BB523C" w14:textId="77777777" w:rsidR="00000000" w:rsidRDefault="00E52DD3">
      <w:pPr>
        <w:pStyle w:val="a"/>
        <w:rPr>
          <w:rFonts w:hint="cs"/>
          <w:rtl/>
        </w:rPr>
      </w:pPr>
      <w:r>
        <w:rPr>
          <w:rFonts w:hint="cs"/>
          <w:rtl/>
        </w:rPr>
        <w:t xml:space="preserve">תודה. </w:t>
      </w:r>
    </w:p>
    <w:p w14:paraId="444E7D12" w14:textId="77777777" w:rsidR="00000000" w:rsidRDefault="00E52DD3">
      <w:pPr>
        <w:pStyle w:val="a"/>
        <w:rPr>
          <w:rFonts w:hint="cs"/>
          <w:rtl/>
        </w:rPr>
      </w:pPr>
    </w:p>
    <w:p w14:paraId="1220FB00" w14:textId="77777777" w:rsidR="00000000" w:rsidRDefault="00E52DD3">
      <w:pPr>
        <w:pStyle w:val="a"/>
        <w:rPr>
          <w:rFonts w:hint="cs"/>
          <w:rtl/>
        </w:rPr>
      </w:pPr>
      <w:r>
        <w:rPr>
          <w:rFonts w:hint="cs"/>
          <w:rtl/>
        </w:rPr>
        <w:t>אדוני היושב-</w:t>
      </w:r>
      <w:r>
        <w:rPr>
          <w:rFonts w:hint="cs"/>
          <w:rtl/>
        </w:rPr>
        <w:t xml:space="preserve">ראש, כנסת נכבדה, אני הופכת את הצעת החוק להצעה רגילה לסדר-היום. נאלצתי לעשות זאת כיוון שהתברר שבוועדת השרים לענייני חקיקה הדגיש שר המשפטים שלפי ההסכמים הקואליציוניים לא יידונו הצעות חוק פרטיות הנוגעות לשינוי של חוקי-יסוד. </w:t>
      </w:r>
    </w:p>
    <w:p w14:paraId="1649F237" w14:textId="77777777" w:rsidR="00000000" w:rsidRDefault="00E52DD3">
      <w:pPr>
        <w:pStyle w:val="a"/>
        <w:rPr>
          <w:rFonts w:hint="cs"/>
          <w:rtl/>
        </w:rPr>
      </w:pPr>
    </w:p>
    <w:p w14:paraId="2DDDD8D6" w14:textId="77777777" w:rsidR="00000000" w:rsidRDefault="00E52DD3">
      <w:pPr>
        <w:pStyle w:val="ac"/>
        <w:rPr>
          <w:rtl/>
        </w:rPr>
      </w:pPr>
      <w:r>
        <w:rPr>
          <w:rFonts w:hint="eastAsia"/>
          <w:rtl/>
        </w:rPr>
        <w:t>דוד</w:t>
      </w:r>
      <w:r>
        <w:rPr>
          <w:rtl/>
        </w:rPr>
        <w:t xml:space="preserve"> אזולאי (ש"ס):</w:t>
      </w:r>
    </w:p>
    <w:p w14:paraId="32D44DB4" w14:textId="77777777" w:rsidR="00000000" w:rsidRDefault="00E52DD3">
      <w:pPr>
        <w:pStyle w:val="a"/>
        <w:rPr>
          <w:rFonts w:hint="cs"/>
          <w:rtl/>
        </w:rPr>
      </w:pPr>
    </w:p>
    <w:p w14:paraId="15B5C291" w14:textId="77777777" w:rsidR="00000000" w:rsidRDefault="00E52DD3">
      <w:pPr>
        <w:pStyle w:val="a"/>
        <w:rPr>
          <w:rFonts w:hint="cs"/>
          <w:rtl/>
        </w:rPr>
      </w:pPr>
      <w:r>
        <w:rPr>
          <w:rFonts w:hint="cs"/>
          <w:rtl/>
        </w:rPr>
        <w:t>- - - סיעת שינ</w:t>
      </w:r>
      <w:r>
        <w:rPr>
          <w:rFonts w:hint="cs"/>
          <w:rtl/>
        </w:rPr>
        <w:t>וי.</w:t>
      </w:r>
    </w:p>
    <w:p w14:paraId="78F5F5C9" w14:textId="77777777" w:rsidR="00000000" w:rsidRDefault="00E52DD3">
      <w:pPr>
        <w:pStyle w:val="a"/>
        <w:rPr>
          <w:rFonts w:hint="cs"/>
          <w:rtl/>
        </w:rPr>
      </w:pPr>
    </w:p>
    <w:p w14:paraId="0EE31A4E" w14:textId="77777777" w:rsidR="00000000" w:rsidRDefault="00E52DD3">
      <w:pPr>
        <w:pStyle w:val="SpeakerCon"/>
        <w:rPr>
          <w:rtl/>
        </w:rPr>
      </w:pPr>
      <w:bookmarkStart w:id="126" w:name="FS000000533T21_05_2003_14_17_36C"/>
      <w:bookmarkEnd w:id="126"/>
      <w:r>
        <w:rPr>
          <w:rtl/>
        </w:rPr>
        <w:t>מרינה סולודקין (הליכוד):</w:t>
      </w:r>
    </w:p>
    <w:p w14:paraId="3974E699" w14:textId="77777777" w:rsidR="00000000" w:rsidRDefault="00E52DD3">
      <w:pPr>
        <w:pStyle w:val="a"/>
        <w:rPr>
          <w:rtl/>
        </w:rPr>
      </w:pPr>
    </w:p>
    <w:p w14:paraId="54BF4144" w14:textId="77777777" w:rsidR="00000000" w:rsidRDefault="00E52DD3">
      <w:pPr>
        <w:pStyle w:val="a"/>
        <w:rPr>
          <w:rFonts w:hint="cs"/>
          <w:rtl/>
        </w:rPr>
      </w:pPr>
      <w:r>
        <w:rPr>
          <w:rFonts w:hint="cs"/>
          <w:rtl/>
        </w:rPr>
        <w:t>וכאן אני רוצה להציג את השאלה הראשונה לשר. גם בקואליציה הקודמת, שבה היו ש"ס ויהדות התורה חברות מרכזיות, סוכם שאין מעלים להצבעה חוקי-יסוד ללא הסכמה מוקדמת, כלומר, נטרלו את האפשרות לקדם סוגיות עקרוניות לחברה ולמדינה. כיצד קורה ש</w:t>
      </w:r>
      <w:r>
        <w:rPr>
          <w:rFonts w:hint="cs"/>
          <w:rtl/>
        </w:rPr>
        <w:t xml:space="preserve">גם בקואליציה של הליכוד ושינוי, שחרתה על דגלה את הליברליזם והפתיחות - גם היום לא מאפשרים אפילו לדון בשינוי של חוקי-יסוד? </w:t>
      </w:r>
    </w:p>
    <w:p w14:paraId="4837A4B2" w14:textId="77777777" w:rsidR="00000000" w:rsidRDefault="00E52DD3">
      <w:pPr>
        <w:pStyle w:val="a"/>
        <w:rPr>
          <w:rFonts w:hint="cs"/>
          <w:rtl/>
        </w:rPr>
      </w:pPr>
    </w:p>
    <w:p w14:paraId="19B61616" w14:textId="77777777" w:rsidR="00000000" w:rsidRDefault="00E52DD3">
      <w:pPr>
        <w:pStyle w:val="a"/>
        <w:rPr>
          <w:rFonts w:hint="cs"/>
          <w:rtl/>
        </w:rPr>
      </w:pPr>
      <w:r>
        <w:rPr>
          <w:rFonts w:hint="cs"/>
          <w:rtl/>
        </w:rPr>
        <w:t>לגופו של עניין, בחודשים הקרובים אמורים להתמנות שופטים חדשים רבים בכל הרמות של המערכת המשפטית בישראל. אין ספק שהדבר גורם לתסיסה רבה במע</w:t>
      </w:r>
      <w:r>
        <w:rPr>
          <w:rFonts w:hint="cs"/>
          <w:rtl/>
        </w:rPr>
        <w:t>רכת פנימה, אבל גם מבחוץ. ישראל היא אחת המדיניות היחידות בעולם שבהן לפי הרכב הוועדה לבחירת שופטים למעשה לנשיא בית-המשפט העליון יש רוב כמעט אוטומטי בוועדה, והדבר מאפשר למעשה לשופטים לבחור לבדם, ללא ביקורת או השפעה חיצונית, את שופטי הדור הבא.</w:t>
      </w:r>
    </w:p>
    <w:p w14:paraId="797A002A" w14:textId="77777777" w:rsidR="00000000" w:rsidRDefault="00E52DD3">
      <w:pPr>
        <w:pStyle w:val="a"/>
        <w:rPr>
          <w:rFonts w:hint="cs"/>
          <w:rtl/>
        </w:rPr>
      </w:pPr>
    </w:p>
    <w:p w14:paraId="5865319C" w14:textId="77777777" w:rsidR="00000000" w:rsidRDefault="00E52DD3">
      <w:pPr>
        <w:pStyle w:val="a"/>
        <w:rPr>
          <w:rFonts w:hint="cs"/>
          <w:rtl/>
        </w:rPr>
      </w:pPr>
      <w:r>
        <w:rPr>
          <w:rFonts w:hint="cs"/>
          <w:rtl/>
        </w:rPr>
        <w:t>למצב לא בריא זה</w:t>
      </w:r>
      <w:r>
        <w:rPr>
          <w:rFonts w:hint="cs"/>
          <w:rtl/>
        </w:rPr>
        <w:t xml:space="preserve"> יש השלכות רוחב, שאותן מכירים עולים חדשים, ערבים, חרדים וכל מי שידו לא משגת לשכור עורך-דין יקר, או שפשוט הוא לא מבין את השפה ואת כללי המשחק המסובכים כל כך של מערכת החוק והצדק במדינה שלנו.</w:t>
      </w:r>
    </w:p>
    <w:p w14:paraId="3D2D0C4F" w14:textId="77777777" w:rsidR="00000000" w:rsidRDefault="00E52DD3">
      <w:pPr>
        <w:pStyle w:val="a"/>
        <w:rPr>
          <w:rFonts w:hint="cs"/>
          <w:rtl/>
        </w:rPr>
      </w:pPr>
    </w:p>
    <w:p w14:paraId="043DF5FD" w14:textId="77777777" w:rsidR="00000000" w:rsidRDefault="00E52DD3">
      <w:pPr>
        <w:pStyle w:val="a"/>
        <w:rPr>
          <w:rFonts w:hint="cs"/>
          <w:rtl/>
        </w:rPr>
      </w:pPr>
      <w:r>
        <w:rPr>
          <w:rFonts w:hint="cs"/>
          <w:rtl/>
        </w:rPr>
        <w:t>הצעת החוק שלי מנסה להתמודד עם הנתק המנטלי והחברתי של חלק משופטי ישר</w:t>
      </w:r>
      <w:r>
        <w:rPr>
          <w:rFonts w:hint="cs"/>
          <w:rtl/>
        </w:rPr>
        <w:t xml:space="preserve">אל מחלקים נרחבים של החברה הישראלית. הצעתי להוסיף לוועדה לבחירת שופטים שני שרים שהם חברי הכנסת כדי לחזק את ההשפעה של מי שקיבלו את המנדט מהציבור הרחב, כדי שיוכלו לבחור  את השופטים באופן חופשי ובלתי  תלוי. </w:t>
      </w:r>
    </w:p>
    <w:p w14:paraId="5812A2BB" w14:textId="77777777" w:rsidR="00000000" w:rsidRDefault="00E52DD3">
      <w:pPr>
        <w:pStyle w:val="a"/>
        <w:rPr>
          <w:rFonts w:hint="cs"/>
          <w:rtl/>
        </w:rPr>
      </w:pPr>
    </w:p>
    <w:p w14:paraId="5DF9C622" w14:textId="77777777" w:rsidR="00000000" w:rsidRDefault="00E52DD3">
      <w:pPr>
        <w:pStyle w:val="a"/>
        <w:rPr>
          <w:rFonts w:hint="cs"/>
          <w:rtl/>
        </w:rPr>
      </w:pPr>
      <w:r>
        <w:rPr>
          <w:rFonts w:hint="cs"/>
          <w:rtl/>
        </w:rPr>
        <w:t>אני רוצה לשוב ולהדגיש, שמהיכרותי עשרות תיקים של עול</w:t>
      </w:r>
      <w:r>
        <w:rPr>
          <w:rFonts w:hint="cs"/>
          <w:rtl/>
        </w:rPr>
        <w:t xml:space="preserve">ים חדשים שנדונו ועדיין נדונים בבתי-משפט, למדתי, לצערי הרב, שגם בגלל הדעות הקדומות מערכת הצדק בישראל לעתים קרובות אינה מאפשרת עשיית צדק אמיתי. </w:t>
      </w:r>
    </w:p>
    <w:p w14:paraId="5232FD43" w14:textId="77777777" w:rsidR="00000000" w:rsidRDefault="00E52DD3">
      <w:pPr>
        <w:pStyle w:val="a"/>
        <w:rPr>
          <w:rFonts w:hint="cs"/>
          <w:rtl/>
        </w:rPr>
      </w:pPr>
    </w:p>
    <w:p w14:paraId="092AD74C" w14:textId="77777777" w:rsidR="00000000" w:rsidRDefault="00E52DD3">
      <w:pPr>
        <w:pStyle w:val="a"/>
        <w:rPr>
          <w:rFonts w:hint="cs"/>
          <w:rtl/>
        </w:rPr>
      </w:pPr>
      <w:r>
        <w:rPr>
          <w:rFonts w:hint="cs"/>
          <w:rtl/>
        </w:rPr>
        <w:t>חלק מהפתרונות למצב זה, לדעתי, הוא שינוי הרכב הוועדה לבחירת השופטים, אבל אנו זקוקים לרפורמה מבנית של מערכת המשפט,</w:t>
      </w:r>
      <w:r>
        <w:rPr>
          <w:rFonts w:hint="cs"/>
          <w:rtl/>
        </w:rPr>
        <w:t xml:space="preserve"> שתצמצם את המונופול היחסי של בית-המשפט העליון בשבתו כבג"ץ. יש להוסיף ערכאות משפטיות נמוכות יותר במערכת, לאפשר גישה קלה יותר בעניינים של זכויות אדם ואזרח, גם ברמות מקומיות, להוסיף ערכאה משפטית של ארביטרז' ולהרחיב את מערך הגישור. ברמה הגבוהה ביותר חייב לקום </w:t>
      </w:r>
      <w:r>
        <w:rPr>
          <w:rFonts w:hint="cs"/>
          <w:rtl/>
        </w:rPr>
        <w:t xml:space="preserve">בישראל, לפי דעתי, בית-משפט לענייני חוקה. </w:t>
      </w:r>
    </w:p>
    <w:p w14:paraId="4B923DEC" w14:textId="77777777" w:rsidR="00000000" w:rsidRDefault="00E52DD3">
      <w:pPr>
        <w:pStyle w:val="a"/>
        <w:rPr>
          <w:rFonts w:hint="cs"/>
          <w:rtl/>
        </w:rPr>
      </w:pPr>
    </w:p>
    <w:p w14:paraId="445E733B" w14:textId="77777777" w:rsidR="00000000" w:rsidRDefault="00E52DD3">
      <w:pPr>
        <w:pStyle w:val="a"/>
        <w:rPr>
          <w:rFonts w:hint="cs"/>
          <w:rtl/>
        </w:rPr>
      </w:pPr>
      <w:r>
        <w:rPr>
          <w:rFonts w:hint="cs"/>
          <w:rtl/>
        </w:rPr>
        <w:t>אף שהפכתי את הצעת החוק להצעה רגילה לסדר-היום, אני שוב פונה לשר המשפטים לפחות לאפשר דיון בחוקי-יסוד, ובכל מקרה אני מבקשת להעביר את הנושא לדיון בוועדת החוקה, חוק ומשפט. תודה רבה.</w:t>
      </w:r>
    </w:p>
    <w:p w14:paraId="767778DE" w14:textId="77777777" w:rsidR="00000000" w:rsidRDefault="00E52DD3">
      <w:pPr>
        <w:pStyle w:val="a"/>
        <w:rPr>
          <w:rFonts w:hint="cs"/>
          <w:rtl/>
        </w:rPr>
      </w:pPr>
    </w:p>
    <w:p w14:paraId="6064E611" w14:textId="77777777" w:rsidR="00000000" w:rsidRDefault="00E52DD3">
      <w:pPr>
        <w:pStyle w:val="ad"/>
        <w:rPr>
          <w:rtl/>
        </w:rPr>
      </w:pPr>
      <w:r>
        <w:rPr>
          <w:rtl/>
        </w:rPr>
        <w:t>היו"ר מוחמד ברכה:</w:t>
      </w:r>
    </w:p>
    <w:p w14:paraId="19DAF91D" w14:textId="77777777" w:rsidR="00000000" w:rsidRDefault="00E52DD3">
      <w:pPr>
        <w:pStyle w:val="a"/>
        <w:rPr>
          <w:rtl/>
        </w:rPr>
      </w:pPr>
    </w:p>
    <w:p w14:paraId="00938656" w14:textId="77777777" w:rsidR="00000000" w:rsidRDefault="00E52DD3">
      <w:pPr>
        <w:pStyle w:val="a"/>
        <w:rPr>
          <w:rFonts w:hint="cs"/>
          <w:rtl/>
        </w:rPr>
      </w:pPr>
      <w:r>
        <w:rPr>
          <w:rFonts w:hint="cs"/>
          <w:rtl/>
        </w:rPr>
        <w:t>תודה לחברת הכנסת</w:t>
      </w:r>
      <w:r>
        <w:rPr>
          <w:rFonts w:hint="cs"/>
          <w:rtl/>
        </w:rPr>
        <w:t xml:space="preserve"> סולודקין. כאמור, היא הפכה את הצעת החוק להצעה רגילה. שר המשפטים יענה.</w:t>
      </w:r>
    </w:p>
    <w:p w14:paraId="36953895" w14:textId="77777777" w:rsidR="00000000" w:rsidRDefault="00E52DD3">
      <w:pPr>
        <w:pStyle w:val="a"/>
        <w:rPr>
          <w:rFonts w:hint="cs"/>
          <w:rtl/>
        </w:rPr>
      </w:pPr>
    </w:p>
    <w:p w14:paraId="15A86D78" w14:textId="77777777" w:rsidR="00000000" w:rsidRDefault="00E52DD3">
      <w:pPr>
        <w:pStyle w:val="ac"/>
        <w:rPr>
          <w:rtl/>
        </w:rPr>
      </w:pPr>
      <w:r>
        <w:rPr>
          <w:rFonts w:hint="eastAsia"/>
          <w:rtl/>
        </w:rPr>
        <w:t>אלי</w:t>
      </w:r>
      <w:r>
        <w:rPr>
          <w:rtl/>
        </w:rPr>
        <w:t xml:space="preserve"> בן-מנחם (העבודה-מימד):</w:t>
      </w:r>
    </w:p>
    <w:p w14:paraId="797C6284" w14:textId="77777777" w:rsidR="00000000" w:rsidRDefault="00E52DD3">
      <w:pPr>
        <w:pStyle w:val="a"/>
        <w:rPr>
          <w:rFonts w:hint="cs"/>
          <w:rtl/>
        </w:rPr>
      </w:pPr>
    </w:p>
    <w:p w14:paraId="33DC5E8F" w14:textId="77777777" w:rsidR="00000000" w:rsidRDefault="00E52DD3">
      <w:pPr>
        <w:pStyle w:val="a"/>
        <w:rPr>
          <w:rFonts w:hint="cs"/>
          <w:rtl/>
        </w:rPr>
      </w:pPr>
      <w:r>
        <w:rPr>
          <w:rFonts w:hint="cs"/>
          <w:rtl/>
        </w:rPr>
        <w:t>היא יכולה להציע רק דיון במליאה, לא דיון בוועדה.</w:t>
      </w:r>
    </w:p>
    <w:p w14:paraId="2824707D" w14:textId="77777777" w:rsidR="00000000" w:rsidRDefault="00E52DD3">
      <w:pPr>
        <w:pStyle w:val="a"/>
        <w:rPr>
          <w:rFonts w:hint="cs"/>
          <w:rtl/>
        </w:rPr>
      </w:pPr>
    </w:p>
    <w:p w14:paraId="18FC2B67" w14:textId="77777777" w:rsidR="00000000" w:rsidRDefault="00E52DD3">
      <w:pPr>
        <w:pStyle w:val="ad"/>
        <w:rPr>
          <w:rtl/>
        </w:rPr>
      </w:pPr>
      <w:r>
        <w:rPr>
          <w:rtl/>
        </w:rPr>
        <w:t>היו"ר מוחמד ברכה:</w:t>
      </w:r>
    </w:p>
    <w:p w14:paraId="1D19C68B" w14:textId="77777777" w:rsidR="00000000" w:rsidRDefault="00E52DD3">
      <w:pPr>
        <w:pStyle w:val="a"/>
        <w:rPr>
          <w:rtl/>
        </w:rPr>
      </w:pPr>
    </w:p>
    <w:p w14:paraId="00E277D9" w14:textId="77777777" w:rsidR="00000000" w:rsidRDefault="00E52DD3">
      <w:pPr>
        <w:pStyle w:val="a"/>
        <w:rPr>
          <w:rFonts w:hint="cs"/>
          <w:rtl/>
        </w:rPr>
      </w:pPr>
      <w:r>
        <w:rPr>
          <w:rFonts w:hint="cs"/>
          <w:rtl/>
        </w:rPr>
        <w:t>ברור, ברור. זאת אומרת, אין להתייחס להצעה האחרונה שלה להעביר את הנושא לוועדה. היא יכולה לה</w:t>
      </w:r>
      <w:r>
        <w:rPr>
          <w:rFonts w:hint="cs"/>
          <w:rtl/>
        </w:rPr>
        <w:t>ציע רק דיון במליאה. אחר כך הכנסת תחליט. בבקשה, אדוני שר המשפטים.</w:t>
      </w:r>
    </w:p>
    <w:p w14:paraId="0B1C7FE6" w14:textId="77777777" w:rsidR="00000000" w:rsidRDefault="00E52DD3">
      <w:pPr>
        <w:pStyle w:val="a"/>
        <w:rPr>
          <w:rtl/>
        </w:rPr>
      </w:pPr>
    </w:p>
    <w:p w14:paraId="5F6359A5" w14:textId="77777777" w:rsidR="00000000" w:rsidRDefault="00E52DD3">
      <w:pPr>
        <w:pStyle w:val="a"/>
        <w:rPr>
          <w:rFonts w:hint="cs"/>
          <w:rtl/>
        </w:rPr>
      </w:pPr>
    </w:p>
    <w:p w14:paraId="0172F20A" w14:textId="77777777" w:rsidR="00000000" w:rsidRDefault="00E52DD3">
      <w:pPr>
        <w:pStyle w:val="Speaker"/>
        <w:rPr>
          <w:rtl/>
        </w:rPr>
      </w:pPr>
      <w:bookmarkStart w:id="127" w:name="FS000000517T21_05_2003_14_30_34"/>
      <w:bookmarkEnd w:id="127"/>
      <w:r>
        <w:rPr>
          <w:rFonts w:hint="eastAsia"/>
          <w:rtl/>
        </w:rPr>
        <w:t>שר</w:t>
      </w:r>
      <w:r>
        <w:rPr>
          <w:rtl/>
        </w:rPr>
        <w:t xml:space="preserve"> המשפטים יוסף לפיד:</w:t>
      </w:r>
    </w:p>
    <w:p w14:paraId="31BC1265" w14:textId="77777777" w:rsidR="00000000" w:rsidRDefault="00E52DD3">
      <w:pPr>
        <w:pStyle w:val="a"/>
        <w:rPr>
          <w:rFonts w:hint="cs"/>
          <w:rtl/>
        </w:rPr>
      </w:pPr>
    </w:p>
    <w:p w14:paraId="171A7F57" w14:textId="77777777" w:rsidR="00000000" w:rsidRDefault="00E52DD3">
      <w:pPr>
        <w:pStyle w:val="a"/>
        <w:rPr>
          <w:rFonts w:hint="cs"/>
          <w:rtl/>
        </w:rPr>
      </w:pPr>
      <w:r>
        <w:rPr>
          <w:rFonts w:hint="cs"/>
          <w:rtl/>
        </w:rPr>
        <w:t>אדוני היושב-ראש, ערב בחירת שופטים לבית-המשפט העליון, לבית-המשפט המחוזי ולבית-משפט השלום אנחנו שומעים הרבה מאוד הצעות, וכל הצעה באה לשרת אינטרס של חוג מסוים. עכשיו שמע</w:t>
      </w:r>
      <w:r>
        <w:rPr>
          <w:rFonts w:hint="cs"/>
          <w:rtl/>
        </w:rPr>
        <w:t>נו שצריך להוסיף לוועדת הבחירה שני שרים, כי דיברה פוליטיקאית. בטלוויזיה שמעתי פרופסור למשפטים מציע להוסיף שני אקדמאים, ובאותה תוכנית טלוויזיה שמעתי עורך-דין שמציע להוסיף שני עורכי-דין. כל זה לא מפתיע, כי כל אחד רוצה שהחוג שלו יהיה החוג המכריע או המשפיע.</w:t>
      </w:r>
    </w:p>
    <w:p w14:paraId="6E93F8FE" w14:textId="77777777" w:rsidR="00000000" w:rsidRDefault="00E52DD3">
      <w:pPr>
        <w:pStyle w:val="a"/>
        <w:rPr>
          <w:rFonts w:hint="cs"/>
          <w:rtl/>
        </w:rPr>
      </w:pPr>
    </w:p>
    <w:p w14:paraId="3DC41C4D" w14:textId="77777777" w:rsidR="00000000" w:rsidRDefault="00E52DD3">
      <w:pPr>
        <w:pStyle w:val="a"/>
        <w:rPr>
          <w:rFonts w:hint="cs"/>
          <w:rtl/>
        </w:rPr>
      </w:pPr>
      <w:r>
        <w:rPr>
          <w:rFonts w:hint="cs"/>
          <w:rtl/>
        </w:rPr>
        <w:t>אנ</w:t>
      </w:r>
      <w:r>
        <w:rPr>
          <w:rFonts w:hint="cs"/>
          <w:rtl/>
        </w:rPr>
        <w:t xml:space="preserve">י רק רוצה לומר לכם, יש חוברת שאני קראתי </w:t>
      </w:r>
      <w:r>
        <w:rPr>
          <w:rtl/>
        </w:rPr>
        <w:t>–</w:t>
      </w:r>
      <w:r>
        <w:rPr>
          <w:rFonts w:hint="cs"/>
          <w:rtl/>
        </w:rPr>
        <w:t xml:space="preserve"> ואני לא יודע אם יש פה רבים שקראו אותה </w:t>
      </w:r>
      <w:r>
        <w:rPr>
          <w:rtl/>
        </w:rPr>
        <w:t>–</w:t>
      </w:r>
      <w:r>
        <w:rPr>
          <w:rFonts w:hint="cs"/>
          <w:rtl/>
        </w:rPr>
        <w:t xml:space="preserve"> חוברת של 100 עמודים, שנקראת "דוח זמיר לבחירת שופטים" </w:t>
      </w:r>
      <w:r>
        <w:rPr>
          <w:rtl/>
        </w:rPr>
        <w:t>–</w:t>
      </w:r>
      <w:r>
        <w:rPr>
          <w:rFonts w:hint="cs"/>
          <w:rtl/>
        </w:rPr>
        <w:t xml:space="preserve"> דוח של ועדה שבראשה ישב מי שהיה פעם שופט בבית-המשפט העליון וגם היועץ המשפטי לממשלה, פרופסור יצחק זמיר.</w:t>
      </w:r>
    </w:p>
    <w:p w14:paraId="277E871F" w14:textId="77777777" w:rsidR="00000000" w:rsidRDefault="00E52DD3">
      <w:pPr>
        <w:pStyle w:val="a"/>
        <w:rPr>
          <w:rFonts w:hint="cs"/>
          <w:rtl/>
        </w:rPr>
      </w:pPr>
    </w:p>
    <w:p w14:paraId="3C127F3D" w14:textId="77777777" w:rsidR="00000000" w:rsidRDefault="00E52DD3">
      <w:pPr>
        <w:pStyle w:val="ac"/>
        <w:rPr>
          <w:rtl/>
        </w:rPr>
      </w:pPr>
      <w:r>
        <w:rPr>
          <w:rFonts w:hint="eastAsia"/>
          <w:rtl/>
        </w:rPr>
        <w:t>צבי</w:t>
      </w:r>
      <w:r>
        <w:rPr>
          <w:rtl/>
        </w:rPr>
        <w:t xml:space="preserve"> הנדל (האיחוד</w:t>
      </w:r>
      <w:r>
        <w:rPr>
          <w:rtl/>
        </w:rPr>
        <w:t xml:space="preserve"> הלאומי - ישראל ביתנו):</w:t>
      </w:r>
    </w:p>
    <w:p w14:paraId="2CA80BDF" w14:textId="77777777" w:rsidR="00000000" w:rsidRDefault="00E52DD3">
      <w:pPr>
        <w:pStyle w:val="a"/>
        <w:rPr>
          <w:rFonts w:hint="cs"/>
          <w:rtl/>
        </w:rPr>
      </w:pPr>
    </w:p>
    <w:p w14:paraId="45DC3324" w14:textId="77777777" w:rsidR="00000000" w:rsidRDefault="00E52DD3">
      <w:pPr>
        <w:pStyle w:val="a"/>
        <w:rPr>
          <w:rFonts w:hint="cs"/>
          <w:rtl/>
        </w:rPr>
      </w:pPr>
      <w:r>
        <w:rPr>
          <w:rFonts w:hint="cs"/>
          <w:rtl/>
        </w:rPr>
        <w:t>- - -</w:t>
      </w:r>
    </w:p>
    <w:p w14:paraId="2BA2D0B5" w14:textId="77777777" w:rsidR="00000000" w:rsidRDefault="00E52DD3">
      <w:pPr>
        <w:pStyle w:val="a"/>
        <w:rPr>
          <w:rFonts w:hint="cs"/>
          <w:rtl/>
        </w:rPr>
      </w:pPr>
    </w:p>
    <w:p w14:paraId="202D876C" w14:textId="77777777" w:rsidR="00000000" w:rsidRDefault="00E52DD3">
      <w:pPr>
        <w:pStyle w:val="SpeakerCon"/>
        <w:rPr>
          <w:rtl/>
        </w:rPr>
      </w:pPr>
      <w:bookmarkStart w:id="128" w:name="FS000000517T21_05_2003_14_33_44C"/>
      <w:bookmarkEnd w:id="128"/>
      <w:r>
        <w:rPr>
          <w:rtl/>
        </w:rPr>
        <w:t>שר המשפטים יוסף לפיד:</w:t>
      </w:r>
    </w:p>
    <w:p w14:paraId="0DB101A5" w14:textId="77777777" w:rsidR="00000000" w:rsidRDefault="00E52DD3">
      <w:pPr>
        <w:pStyle w:val="a"/>
        <w:rPr>
          <w:rtl/>
        </w:rPr>
      </w:pPr>
    </w:p>
    <w:p w14:paraId="5A98CE63" w14:textId="77777777" w:rsidR="00000000" w:rsidRDefault="00E52DD3">
      <w:pPr>
        <w:pStyle w:val="a"/>
        <w:rPr>
          <w:rFonts w:hint="cs"/>
          <w:rtl/>
        </w:rPr>
      </w:pPr>
      <w:r>
        <w:rPr>
          <w:rFonts w:hint="cs"/>
          <w:rtl/>
        </w:rPr>
        <w:t xml:space="preserve">הוועדה הזאת בחנה את הנהגים והנהלים בעולם הדמוקרטי והגיעה למסקנה, שבעולם הגדול חושבים שהשיטה שלנו היא הטובה ביותר. ואכן, </w:t>
      </w:r>
      <w:r>
        <w:t>THE PROOF OF THE PUDDING IS IN THE EATING</w:t>
      </w:r>
      <w:r>
        <w:rPr>
          <w:rFonts w:hint="cs"/>
          <w:rtl/>
        </w:rPr>
        <w:t>. אם אנחנו מקיימים כבר למעלה מ=50 שנה מע</w:t>
      </w:r>
      <w:r>
        <w:rPr>
          <w:rFonts w:hint="cs"/>
          <w:rtl/>
        </w:rPr>
        <w:t xml:space="preserve">רכת משפט מופתית, שהיא גאוות המדינה, יש משהו נכון במה שאנחנו עושים ובדרך המאוד קפדנית שבה אנחנו בוחרים את שופטי ישראל, לרבות שופטי בית-המשפט העליון. </w:t>
      </w:r>
    </w:p>
    <w:p w14:paraId="333295B1" w14:textId="77777777" w:rsidR="00000000" w:rsidRDefault="00E52DD3">
      <w:pPr>
        <w:pStyle w:val="a"/>
        <w:rPr>
          <w:rFonts w:hint="cs"/>
          <w:rtl/>
        </w:rPr>
      </w:pPr>
    </w:p>
    <w:p w14:paraId="36A56617" w14:textId="77777777" w:rsidR="00000000" w:rsidRDefault="00E52DD3">
      <w:pPr>
        <w:pStyle w:val="a"/>
        <w:rPr>
          <w:rFonts w:hint="cs"/>
          <w:rtl/>
        </w:rPr>
      </w:pPr>
      <w:r>
        <w:rPr>
          <w:rFonts w:hint="cs"/>
          <w:rtl/>
        </w:rPr>
        <w:t>האגדה ששלושה שופטים של בית-המשפט העליון קובעים את בחירת השופטים מבוססת על מתמטיקה שלקוחה מהעולם הווירטואלי</w:t>
      </w:r>
      <w:r>
        <w:rPr>
          <w:rFonts w:hint="cs"/>
          <w:rtl/>
        </w:rPr>
        <w:t xml:space="preserve"> של הדמיון. </w:t>
      </w:r>
    </w:p>
    <w:p w14:paraId="024A6271" w14:textId="77777777" w:rsidR="00000000" w:rsidRDefault="00E52DD3">
      <w:pPr>
        <w:pStyle w:val="a"/>
        <w:rPr>
          <w:rFonts w:hint="cs"/>
          <w:rtl/>
        </w:rPr>
      </w:pPr>
    </w:p>
    <w:p w14:paraId="7AAF339B" w14:textId="77777777" w:rsidR="00000000" w:rsidRDefault="00E52DD3">
      <w:pPr>
        <w:pStyle w:val="ac"/>
        <w:rPr>
          <w:rtl/>
        </w:rPr>
      </w:pPr>
      <w:r>
        <w:rPr>
          <w:rFonts w:hint="eastAsia"/>
          <w:rtl/>
        </w:rPr>
        <w:t>מרינה</w:t>
      </w:r>
      <w:r>
        <w:rPr>
          <w:rtl/>
        </w:rPr>
        <w:t xml:space="preserve"> סולודקין (הליכוד):</w:t>
      </w:r>
    </w:p>
    <w:p w14:paraId="2E5BC81C" w14:textId="77777777" w:rsidR="00000000" w:rsidRDefault="00E52DD3">
      <w:pPr>
        <w:pStyle w:val="a"/>
        <w:rPr>
          <w:rFonts w:hint="cs"/>
          <w:rtl/>
        </w:rPr>
      </w:pPr>
    </w:p>
    <w:p w14:paraId="12189BE3" w14:textId="77777777" w:rsidR="00000000" w:rsidRDefault="00E52DD3">
      <w:pPr>
        <w:pStyle w:val="a"/>
        <w:rPr>
          <w:rFonts w:hint="cs"/>
          <w:rtl/>
        </w:rPr>
      </w:pPr>
      <w:r>
        <w:rPr>
          <w:rFonts w:hint="cs"/>
          <w:rtl/>
        </w:rPr>
        <w:t>- - -</w:t>
      </w:r>
    </w:p>
    <w:p w14:paraId="55211267" w14:textId="77777777" w:rsidR="00000000" w:rsidRDefault="00E52DD3">
      <w:pPr>
        <w:pStyle w:val="a"/>
        <w:rPr>
          <w:rFonts w:hint="cs"/>
          <w:rtl/>
        </w:rPr>
      </w:pPr>
    </w:p>
    <w:p w14:paraId="70CBE96F" w14:textId="77777777" w:rsidR="00000000" w:rsidRDefault="00E52DD3">
      <w:pPr>
        <w:pStyle w:val="SpeakerCon"/>
        <w:rPr>
          <w:rtl/>
        </w:rPr>
      </w:pPr>
      <w:bookmarkStart w:id="129" w:name="FS000000517T21_05_2003_14_42_20C"/>
      <w:bookmarkEnd w:id="129"/>
      <w:r>
        <w:rPr>
          <w:rtl/>
        </w:rPr>
        <w:t>שר המשפטים יוסף לפיד:</w:t>
      </w:r>
    </w:p>
    <w:p w14:paraId="59C7365E" w14:textId="77777777" w:rsidR="00000000" w:rsidRDefault="00E52DD3">
      <w:pPr>
        <w:pStyle w:val="a"/>
        <w:rPr>
          <w:rtl/>
        </w:rPr>
      </w:pPr>
    </w:p>
    <w:p w14:paraId="4A7D957B" w14:textId="77777777" w:rsidR="00000000" w:rsidRDefault="00E52DD3">
      <w:pPr>
        <w:pStyle w:val="a"/>
        <w:rPr>
          <w:rFonts w:hint="cs"/>
          <w:rtl/>
        </w:rPr>
      </w:pPr>
      <w:r>
        <w:rPr>
          <w:rFonts w:hint="cs"/>
          <w:rtl/>
        </w:rPr>
        <w:t>גברתי, יש שלושה שופטים של בית-המשפט העליון בוועדה שיושבים בה תשעה חברים, ואת תסבירי לי כיצד שלושה בני-אדם הם רוב מתוך תשעה. זאת אגדה.</w:t>
      </w:r>
    </w:p>
    <w:p w14:paraId="4EDC67A6" w14:textId="77777777" w:rsidR="00000000" w:rsidRDefault="00E52DD3">
      <w:pPr>
        <w:pStyle w:val="a"/>
        <w:rPr>
          <w:rFonts w:hint="cs"/>
          <w:rtl/>
        </w:rPr>
      </w:pPr>
    </w:p>
    <w:p w14:paraId="78812E95" w14:textId="77777777" w:rsidR="00000000" w:rsidRDefault="00E52DD3">
      <w:pPr>
        <w:pStyle w:val="a"/>
        <w:rPr>
          <w:rFonts w:hint="cs"/>
          <w:rtl/>
        </w:rPr>
      </w:pPr>
      <w:r>
        <w:rPr>
          <w:rFonts w:hint="cs"/>
          <w:rtl/>
        </w:rPr>
        <w:t xml:space="preserve">מה שנכון - לדעות של שופטי בית-המשפט העליון יש בדרך </w:t>
      </w:r>
      <w:r>
        <w:rPr>
          <w:rFonts w:hint="cs"/>
          <w:rtl/>
        </w:rPr>
        <w:t xml:space="preserve">כלל משקל מוסרי רב בעיני החברים בוועדה, ראשית מפני שהידע המשפטי שלהם ודאי עולה על הידע המשפטי של יתר המשתתפים, אף ששניים נוספים הם עורכי-דין </w:t>
      </w:r>
      <w:r>
        <w:rPr>
          <w:rtl/>
        </w:rPr>
        <w:t>–</w:t>
      </w:r>
      <w:r>
        <w:rPr>
          <w:rFonts w:hint="cs"/>
          <w:rtl/>
        </w:rPr>
        <w:t xml:space="preserve"> ובמקרה הפעם גם שר המשפטים הוא משפטן -  אבל בכל זאת השופטים של בית-המשפט העליון הם מומחים גדולים יותר במשפט מחברי כ</w:t>
      </w:r>
      <w:r>
        <w:rPr>
          <w:rFonts w:hint="cs"/>
          <w:rtl/>
        </w:rPr>
        <w:t>נסת ושרים.</w:t>
      </w:r>
    </w:p>
    <w:p w14:paraId="0EE4FDD2" w14:textId="77777777" w:rsidR="00000000" w:rsidRDefault="00E52DD3">
      <w:pPr>
        <w:pStyle w:val="a"/>
        <w:rPr>
          <w:rFonts w:hint="cs"/>
          <w:rtl/>
        </w:rPr>
      </w:pPr>
    </w:p>
    <w:p w14:paraId="01EA2627" w14:textId="77777777" w:rsidR="00000000" w:rsidRDefault="00E52DD3">
      <w:pPr>
        <w:pStyle w:val="ac"/>
        <w:rPr>
          <w:rtl/>
        </w:rPr>
      </w:pPr>
      <w:r>
        <w:rPr>
          <w:rFonts w:hint="eastAsia"/>
          <w:rtl/>
        </w:rPr>
        <w:t>רוני</w:t>
      </w:r>
      <w:r>
        <w:rPr>
          <w:rtl/>
        </w:rPr>
        <w:t xml:space="preserve"> בר-און (הליכוד):</w:t>
      </w:r>
    </w:p>
    <w:p w14:paraId="0EC656E0" w14:textId="77777777" w:rsidR="00000000" w:rsidRDefault="00E52DD3">
      <w:pPr>
        <w:pStyle w:val="a"/>
        <w:rPr>
          <w:rFonts w:hint="cs"/>
          <w:rtl/>
        </w:rPr>
      </w:pPr>
    </w:p>
    <w:p w14:paraId="69FF8566" w14:textId="77777777" w:rsidR="00000000" w:rsidRDefault="00E52DD3">
      <w:pPr>
        <w:pStyle w:val="a"/>
        <w:rPr>
          <w:rFonts w:hint="cs"/>
          <w:rtl/>
        </w:rPr>
      </w:pPr>
      <w:r>
        <w:rPr>
          <w:rFonts w:hint="cs"/>
          <w:rtl/>
        </w:rPr>
        <w:t>- - -</w:t>
      </w:r>
    </w:p>
    <w:p w14:paraId="0AAD897A" w14:textId="77777777" w:rsidR="00000000" w:rsidRDefault="00E52DD3">
      <w:pPr>
        <w:pStyle w:val="a"/>
        <w:rPr>
          <w:rFonts w:hint="cs"/>
          <w:rtl/>
        </w:rPr>
      </w:pPr>
    </w:p>
    <w:p w14:paraId="3E7FC49E" w14:textId="77777777" w:rsidR="00000000" w:rsidRDefault="00E52DD3">
      <w:pPr>
        <w:pStyle w:val="ac"/>
        <w:rPr>
          <w:rtl/>
        </w:rPr>
      </w:pPr>
      <w:r>
        <w:rPr>
          <w:rFonts w:hint="eastAsia"/>
          <w:rtl/>
        </w:rPr>
        <w:t>נעמי</w:t>
      </w:r>
      <w:r>
        <w:rPr>
          <w:rtl/>
        </w:rPr>
        <w:t xml:space="preserve"> בלומנטל (הליכוד):</w:t>
      </w:r>
    </w:p>
    <w:p w14:paraId="46A6BD2F" w14:textId="77777777" w:rsidR="00000000" w:rsidRDefault="00E52DD3">
      <w:pPr>
        <w:pStyle w:val="a"/>
        <w:rPr>
          <w:rFonts w:hint="cs"/>
          <w:rtl/>
        </w:rPr>
      </w:pPr>
    </w:p>
    <w:p w14:paraId="05B4A179" w14:textId="77777777" w:rsidR="00000000" w:rsidRDefault="00E52DD3">
      <w:pPr>
        <w:pStyle w:val="a"/>
        <w:rPr>
          <w:rFonts w:hint="cs"/>
          <w:rtl/>
        </w:rPr>
      </w:pPr>
      <w:r>
        <w:rPr>
          <w:rFonts w:hint="cs"/>
          <w:rtl/>
        </w:rPr>
        <w:t>- - -</w:t>
      </w:r>
    </w:p>
    <w:p w14:paraId="7DA359EC" w14:textId="77777777" w:rsidR="00000000" w:rsidRDefault="00E52DD3">
      <w:pPr>
        <w:pStyle w:val="a"/>
        <w:rPr>
          <w:rFonts w:hint="cs"/>
          <w:rtl/>
        </w:rPr>
      </w:pPr>
    </w:p>
    <w:p w14:paraId="7EBDB10F" w14:textId="77777777" w:rsidR="00000000" w:rsidRDefault="00E52DD3">
      <w:pPr>
        <w:pStyle w:val="SpeakerCon"/>
        <w:rPr>
          <w:rtl/>
        </w:rPr>
      </w:pPr>
      <w:bookmarkStart w:id="130" w:name="FS000000517T21_05_2003_14_44_47C"/>
      <w:bookmarkEnd w:id="130"/>
      <w:r>
        <w:rPr>
          <w:rtl/>
        </w:rPr>
        <w:t>שר המשפטים יוסף לפיד:</w:t>
      </w:r>
    </w:p>
    <w:p w14:paraId="4E3E963E" w14:textId="77777777" w:rsidR="00000000" w:rsidRDefault="00E52DD3">
      <w:pPr>
        <w:pStyle w:val="a"/>
        <w:rPr>
          <w:rtl/>
        </w:rPr>
      </w:pPr>
    </w:p>
    <w:p w14:paraId="5216A3DC" w14:textId="77777777" w:rsidR="00000000" w:rsidRDefault="00E52DD3">
      <w:pPr>
        <w:pStyle w:val="a"/>
        <w:rPr>
          <w:rFonts w:hint="cs"/>
          <w:rtl/>
        </w:rPr>
      </w:pPr>
      <w:r>
        <w:rPr>
          <w:rFonts w:hint="cs"/>
          <w:rtl/>
        </w:rPr>
        <w:t xml:space="preserve">רבותי, היתרון הנוסף של השופטים הוא שבמרוצת השנים הם קראו פסקי-דין שכתבו מועמדים </w:t>
      </w:r>
      <w:r>
        <w:rPr>
          <w:rtl/>
        </w:rPr>
        <w:t>–</w:t>
      </w:r>
      <w:r>
        <w:rPr>
          <w:rFonts w:hint="cs"/>
          <w:rtl/>
        </w:rPr>
        <w:t xml:space="preserve"> אולי לא כולם, אבל לפחות חלק מהם. יתירה מזאת, חלק מהמועמדים האלה לבית-המשפט העל</w:t>
      </w:r>
      <w:r>
        <w:rPr>
          <w:rFonts w:hint="cs"/>
          <w:rtl/>
        </w:rPr>
        <w:t xml:space="preserve">יון שימשו גם כשופטים, בזמן ניסיון, בבית-המשפט העליון. </w:t>
      </w:r>
    </w:p>
    <w:p w14:paraId="499918DF" w14:textId="77777777" w:rsidR="00000000" w:rsidRDefault="00E52DD3">
      <w:pPr>
        <w:pStyle w:val="a"/>
        <w:rPr>
          <w:rFonts w:hint="cs"/>
          <w:rtl/>
        </w:rPr>
      </w:pPr>
    </w:p>
    <w:p w14:paraId="115BF6B6" w14:textId="77777777" w:rsidR="00000000" w:rsidRDefault="00E52DD3">
      <w:pPr>
        <w:pStyle w:val="a"/>
        <w:rPr>
          <w:rFonts w:hint="cs"/>
          <w:rtl/>
        </w:rPr>
      </w:pPr>
      <w:r>
        <w:rPr>
          <w:rFonts w:hint="cs"/>
          <w:rtl/>
        </w:rPr>
        <w:t>ועל כן יש לנו שיטה שהתוצאה שלה היא שכל מדינת ישראל מצדיעה לניקיון הכפיים ולחוכמת החיים ולידע המשפטי של מערכת המשפט, ובראשה בית-המשפט העליון, ויש אנשים שהיו רוצים לשנות את זה כי זה לא תמיד לטעמם; ויש ג</w:t>
      </w:r>
      <w:r>
        <w:rPr>
          <w:rFonts w:hint="cs"/>
          <w:rtl/>
        </w:rPr>
        <w:t>ם אנשים, וגם חברי הכנסת, שבכלל רוצים להקים במקביל בית-משפט לחוקה, כי הם רוצים לרוקן את בית-המשפט העליון מתוכנו העיקרי, כי לא נוח להם שיש - - -</w:t>
      </w:r>
    </w:p>
    <w:p w14:paraId="1014537A" w14:textId="77777777" w:rsidR="00000000" w:rsidRDefault="00E52DD3">
      <w:pPr>
        <w:pStyle w:val="a"/>
        <w:rPr>
          <w:rFonts w:hint="cs"/>
          <w:rtl/>
        </w:rPr>
      </w:pPr>
    </w:p>
    <w:p w14:paraId="76D31B00" w14:textId="77777777" w:rsidR="00000000" w:rsidRDefault="00E52DD3">
      <w:pPr>
        <w:pStyle w:val="ac"/>
        <w:rPr>
          <w:rtl/>
        </w:rPr>
      </w:pPr>
      <w:r>
        <w:rPr>
          <w:rFonts w:hint="eastAsia"/>
          <w:rtl/>
        </w:rPr>
        <w:t>צבי</w:t>
      </w:r>
      <w:r>
        <w:rPr>
          <w:rtl/>
        </w:rPr>
        <w:t xml:space="preserve"> הנדל (האיחוד הלאומי - ישראל ביתנו):</w:t>
      </w:r>
    </w:p>
    <w:p w14:paraId="1BBFCB3C" w14:textId="77777777" w:rsidR="00000000" w:rsidRDefault="00E52DD3">
      <w:pPr>
        <w:pStyle w:val="a"/>
        <w:rPr>
          <w:rFonts w:hint="cs"/>
          <w:rtl/>
        </w:rPr>
      </w:pPr>
    </w:p>
    <w:p w14:paraId="27E47692" w14:textId="77777777" w:rsidR="00000000" w:rsidRDefault="00E52DD3">
      <w:pPr>
        <w:pStyle w:val="a"/>
        <w:rPr>
          <w:rFonts w:hint="cs"/>
          <w:rtl/>
        </w:rPr>
      </w:pPr>
      <w:r>
        <w:rPr>
          <w:rFonts w:hint="cs"/>
          <w:rtl/>
        </w:rPr>
        <w:t>אין שם ייצוג - - - הייצוג הוא לשליש מה - - -</w:t>
      </w:r>
    </w:p>
    <w:p w14:paraId="02A5743E" w14:textId="77777777" w:rsidR="00000000" w:rsidRDefault="00E52DD3">
      <w:pPr>
        <w:pStyle w:val="a"/>
        <w:ind w:firstLine="0"/>
        <w:rPr>
          <w:rFonts w:hint="cs"/>
          <w:rtl/>
        </w:rPr>
      </w:pPr>
    </w:p>
    <w:p w14:paraId="206920A7" w14:textId="77777777" w:rsidR="00000000" w:rsidRDefault="00E52DD3">
      <w:pPr>
        <w:pStyle w:val="SpeakerCon"/>
        <w:rPr>
          <w:rtl/>
        </w:rPr>
      </w:pPr>
      <w:bookmarkStart w:id="131" w:name="FS000000517T21_05_2003_14_50_11C"/>
      <w:bookmarkEnd w:id="131"/>
      <w:r>
        <w:rPr>
          <w:rtl/>
        </w:rPr>
        <w:t>שר המשפטים יוסף לפיד:</w:t>
      </w:r>
    </w:p>
    <w:p w14:paraId="7C166E00" w14:textId="77777777" w:rsidR="00000000" w:rsidRDefault="00E52DD3">
      <w:pPr>
        <w:pStyle w:val="a"/>
        <w:rPr>
          <w:rtl/>
        </w:rPr>
      </w:pPr>
    </w:p>
    <w:p w14:paraId="0386E3D9" w14:textId="77777777" w:rsidR="00000000" w:rsidRDefault="00E52DD3">
      <w:pPr>
        <w:pStyle w:val="a"/>
        <w:rPr>
          <w:rFonts w:hint="cs"/>
          <w:rtl/>
        </w:rPr>
      </w:pPr>
      <w:r>
        <w:rPr>
          <w:rFonts w:hint="cs"/>
          <w:rtl/>
        </w:rPr>
        <w:t>בי</w:t>
      </w:r>
      <w:r>
        <w:rPr>
          <w:rFonts w:hint="cs"/>
          <w:rtl/>
        </w:rPr>
        <w:t>ת-משפט אינו עוסק בייצוג. הכנסת עוסקת בייצוג. בית-המשפט לא אמור לתת יייצוג. אם         בית-המשפט היה מייצג, אז בבית-המשפט - - -</w:t>
      </w:r>
    </w:p>
    <w:p w14:paraId="68DFBA65" w14:textId="77777777" w:rsidR="00000000" w:rsidRDefault="00E52DD3">
      <w:pPr>
        <w:pStyle w:val="a"/>
        <w:rPr>
          <w:rFonts w:hint="cs"/>
          <w:rtl/>
        </w:rPr>
      </w:pPr>
    </w:p>
    <w:p w14:paraId="69FEA83B" w14:textId="77777777" w:rsidR="00000000" w:rsidRDefault="00E52DD3">
      <w:pPr>
        <w:pStyle w:val="ac"/>
        <w:rPr>
          <w:rtl/>
        </w:rPr>
      </w:pPr>
      <w:r>
        <w:rPr>
          <w:rFonts w:hint="eastAsia"/>
          <w:rtl/>
        </w:rPr>
        <w:t>צבי</w:t>
      </w:r>
      <w:r>
        <w:rPr>
          <w:rtl/>
        </w:rPr>
        <w:t xml:space="preserve"> הנדל (האיחוד הלאומי - ישראל ביתנו):</w:t>
      </w:r>
    </w:p>
    <w:p w14:paraId="6988BCB8" w14:textId="77777777" w:rsidR="00000000" w:rsidRDefault="00E52DD3">
      <w:pPr>
        <w:pStyle w:val="a"/>
        <w:rPr>
          <w:rFonts w:hint="cs"/>
          <w:rtl/>
        </w:rPr>
      </w:pPr>
    </w:p>
    <w:p w14:paraId="3DBCBE27" w14:textId="77777777" w:rsidR="00000000" w:rsidRDefault="00E52DD3">
      <w:pPr>
        <w:pStyle w:val="a"/>
        <w:rPr>
          <w:rFonts w:hint="cs"/>
          <w:rtl/>
        </w:rPr>
      </w:pPr>
      <w:r>
        <w:rPr>
          <w:rFonts w:hint="cs"/>
          <w:rtl/>
        </w:rPr>
        <w:t>- - -</w:t>
      </w:r>
    </w:p>
    <w:p w14:paraId="0CD7B9CF" w14:textId="77777777" w:rsidR="00000000" w:rsidRDefault="00E52DD3">
      <w:pPr>
        <w:pStyle w:val="a"/>
        <w:rPr>
          <w:rFonts w:hint="cs"/>
          <w:rtl/>
        </w:rPr>
      </w:pPr>
    </w:p>
    <w:p w14:paraId="4AFFF34B" w14:textId="77777777" w:rsidR="00000000" w:rsidRDefault="00E52DD3">
      <w:pPr>
        <w:pStyle w:val="SpeakerCon"/>
        <w:rPr>
          <w:rtl/>
        </w:rPr>
      </w:pPr>
      <w:bookmarkStart w:id="132" w:name="FS000000517T21_05_2003_14_50_56C"/>
      <w:bookmarkEnd w:id="132"/>
      <w:r>
        <w:rPr>
          <w:rtl/>
        </w:rPr>
        <w:t>שר המשפטים יוסף לפיד:</w:t>
      </w:r>
    </w:p>
    <w:p w14:paraId="58256DD2" w14:textId="77777777" w:rsidR="00000000" w:rsidRDefault="00E52DD3">
      <w:pPr>
        <w:pStyle w:val="a"/>
        <w:rPr>
          <w:rtl/>
        </w:rPr>
      </w:pPr>
    </w:p>
    <w:p w14:paraId="2EF2E882" w14:textId="77777777" w:rsidR="00000000" w:rsidRDefault="00E52DD3">
      <w:pPr>
        <w:pStyle w:val="a"/>
        <w:rPr>
          <w:rFonts w:hint="cs"/>
          <w:rtl/>
        </w:rPr>
      </w:pPr>
      <w:r>
        <w:rPr>
          <w:rFonts w:hint="cs"/>
          <w:rtl/>
        </w:rPr>
        <w:t>כל התפקיד של בית-המשפט העליון הוא להיות צמוד לחוק, כי אין</w:t>
      </w:r>
      <w:r>
        <w:rPr>
          <w:rFonts w:hint="cs"/>
          <w:rtl/>
        </w:rPr>
        <w:t xml:space="preserve"> מעליו מרות, למעט מרות החוק.  והניסיון להקים בית-משפט לחוקה - -</w:t>
      </w:r>
    </w:p>
    <w:p w14:paraId="37CE8730" w14:textId="77777777" w:rsidR="00000000" w:rsidRDefault="00E52DD3">
      <w:pPr>
        <w:pStyle w:val="a"/>
        <w:rPr>
          <w:rFonts w:hint="cs"/>
          <w:rtl/>
        </w:rPr>
      </w:pPr>
    </w:p>
    <w:p w14:paraId="09250C9D" w14:textId="77777777" w:rsidR="00000000" w:rsidRDefault="00E52DD3">
      <w:pPr>
        <w:pStyle w:val="ac"/>
        <w:rPr>
          <w:rtl/>
        </w:rPr>
      </w:pPr>
      <w:r>
        <w:rPr>
          <w:rFonts w:hint="eastAsia"/>
          <w:rtl/>
        </w:rPr>
        <w:t>צבי</w:t>
      </w:r>
      <w:r>
        <w:rPr>
          <w:rtl/>
        </w:rPr>
        <w:t xml:space="preserve"> הנדל (האיחוד הלאומי - ישראל ביתנו):</w:t>
      </w:r>
    </w:p>
    <w:p w14:paraId="6D61A425" w14:textId="77777777" w:rsidR="00000000" w:rsidRDefault="00E52DD3">
      <w:pPr>
        <w:pStyle w:val="a"/>
        <w:rPr>
          <w:rFonts w:hint="cs"/>
          <w:rtl/>
        </w:rPr>
      </w:pPr>
    </w:p>
    <w:p w14:paraId="55E319B9" w14:textId="77777777" w:rsidR="00000000" w:rsidRDefault="00E52DD3">
      <w:pPr>
        <w:pStyle w:val="a"/>
        <w:rPr>
          <w:rFonts w:hint="cs"/>
          <w:rtl/>
        </w:rPr>
      </w:pPr>
      <w:r>
        <w:rPr>
          <w:rFonts w:hint="cs"/>
          <w:rtl/>
        </w:rPr>
        <w:t>אל תתאמץ, זה ישתנה.</w:t>
      </w:r>
    </w:p>
    <w:p w14:paraId="045EB8D5" w14:textId="77777777" w:rsidR="00000000" w:rsidRDefault="00E52DD3">
      <w:pPr>
        <w:pStyle w:val="a"/>
        <w:rPr>
          <w:rFonts w:hint="cs"/>
          <w:rtl/>
        </w:rPr>
      </w:pPr>
    </w:p>
    <w:p w14:paraId="40E58910" w14:textId="77777777" w:rsidR="00000000" w:rsidRDefault="00E52DD3">
      <w:pPr>
        <w:pStyle w:val="ad"/>
        <w:rPr>
          <w:rtl/>
        </w:rPr>
      </w:pPr>
      <w:r>
        <w:rPr>
          <w:rtl/>
        </w:rPr>
        <w:t>היו"ר מוחמד ברכה:</w:t>
      </w:r>
    </w:p>
    <w:p w14:paraId="40C801CE" w14:textId="77777777" w:rsidR="00000000" w:rsidRDefault="00E52DD3">
      <w:pPr>
        <w:pStyle w:val="a"/>
        <w:rPr>
          <w:rtl/>
        </w:rPr>
      </w:pPr>
    </w:p>
    <w:p w14:paraId="53FA1141" w14:textId="77777777" w:rsidR="00000000" w:rsidRDefault="00E52DD3">
      <w:pPr>
        <w:pStyle w:val="a"/>
        <w:rPr>
          <w:rFonts w:hint="cs"/>
          <w:rtl/>
        </w:rPr>
      </w:pPr>
      <w:r>
        <w:rPr>
          <w:rFonts w:hint="cs"/>
          <w:rtl/>
        </w:rPr>
        <w:t>חבר הכנסת הנדל.</w:t>
      </w:r>
    </w:p>
    <w:p w14:paraId="3B74C726" w14:textId="77777777" w:rsidR="00000000" w:rsidRDefault="00E52DD3">
      <w:pPr>
        <w:pStyle w:val="a"/>
        <w:ind w:firstLine="0"/>
        <w:rPr>
          <w:rFonts w:hint="cs"/>
          <w:rtl/>
        </w:rPr>
      </w:pPr>
    </w:p>
    <w:p w14:paraId="0A08E329" w14:textId="77777777" w:rsidR="00000000" w:rsidRDefault="00E52DD3">
      <w:pPr>
        <w:pStyle w:val="SpeakerCon"/>
        <w:rPr>
          <w:rtl/>
        </w:rPr>
      </w:pPr>
      <w:bookmarkStart w:id="133" w:name="FS000000517T21_05_2003_14_52_11C"/>
      <w:bookmarkEnd w:id="133"/>
      <w:r>
        <w:rPr>
          <w:rtl/>
        </w:rPr>
        <w:t>שר המשפטים יוסף לפיד:</w:t>
      </w:r>
    </w:p>
    <w:p w14:paraId="11FF5405" w14:textId="77777777" w:rsidR="00000000" w:rsidRDefault="00E52DD3">
      <w:pPr>
        <w:pStyle w:val="a"/>
        <w:rPr>
          <w:rFonts w:hint="cs"/>
          <w:rtl/>
        </w:rPr>
      </w:pPr>
    </w:p>
    <w:p w14:paraId="0B46F92B" w14:textId="77777777" w:rsidR="00000000" w:rsidRDefault="00E52DD3">
      <w:pPr>
        <w:pStyle w:val="a"/>
        <w:jc w:val="left"/>
        <w:rPr>
          <w:rFonts w:hint="cs"/>
          <w:rtl/>
        </w:rPr>
      </w:pPr>
      <w:r>
        <w:rPr>
          <w:rFonts w:hint="cs"/>
          <w:rtl/>
        </w:rPr>
        <w:t>- - הוא ניסיון כושל, שכבר נכשל, לפגוע במרותו של החוק במדינת ישראל ולהפ</w:t>
      </w:r>
      <w:r>
        <w:rPr>
          <w:rFonts w:hint="cs"/>
          <w:rtl/>
        </w:rPr>
        <w:t>וך את בית-המשפט העליון לפרלמנט קטן, כמו שמתפקד הפרלמנט הגדול. אנחנו לא ניתן לזה יד. אנחנו נשמור על  עליונותו  של החוק במדינה זו - -</w:t>
      </w:r>
    </w:p>
    <w:p w14:paraId="3CD1A6AF" w14:textId="77777777" w:rsidR="00000000" w:rsidRDefault="00E52DD3">
      <w:pPr>
        <w:pStyle w:val="a"/>
        <w:rPr>
          <w:rFonts w:hint="cs"/>
          <w:rtl/>
        </w:rPr>
      </w:pPr>
    </w:p>
    <w:p w14:paraId="51F46D07" w14:textId="77777777" w:rsidR="00000000" w:rsidRDefault="00E52DD3">
      <w:pPr>
        <w:pStyle w:val="ac"/>
        <w:rPr>
          <w:rtl/>
        </w:rPr>
      </w:pPr>
      <w:r>
        <w:rPr>
          <w:rFonts w:hint="eastAsia"/>
          <w:rtl/>
        </w:rPr>
        <w:t>נסים</w:t>
      </w:r>
      <w:r>
        <w:rPr>
          <w:rtl/>
        </w:rPr>
        <w:t xml:space="preserve"> זאב (ש"ס):</w:t>
      </w:r>
    </w:p>
    <w:p w14:paraId="29077D23" w14:textId="77777777" w:rsidR="00000000" w:rsidRDefault="00E52DD3">
      <w:pPr>
        <w:pStyle w:val="a"/>
        <w:rPr>
          <w:rFonts w:hint="cs"/>
          <w:rtl/>
        </w:rPr>
      </w:pPr>
    </w:p>
    <w:p w14:paraId="1F586828" w14:textId="77777777" w:rsidR="00000000" w:rsidRDefault="00E52DD3">
      <w:pPr>
        <w:pStyle w:val="a"/>
        <w:rPr>
          <w:rFonts w:hint="cs"/>
          <w:rtl/>
        </w:rPr>
      </w:pPr>
      <w:r>
        <w:rPr>
          <w:rFonts w:hint="cs"/>
          <w:rtl/>
        </w:rPr>
        <w:t>רק הממשלה - - -</w:t>
      </w:r>
    </w:p>
    <w:p w14:paraId="1DA0821A" w14:textId="77777777" w:rsidR="00000000" w:rsidRDefault="00E52DD3">
      <w:pPr>
        <w:pStyle w:val="a"/>
        <w:rPr>
          <w:rFonts w:hint="cs"/>
          <w:rtl/>
        </w:rPr>
      </w:pPr>
    </w:p>
    <w:p w14:paraId="31ABE26F" w14:textId="77777777" w:rsidR="00000000" w:rsidRDefault="00E52DD3">
      <w:pPr>
        <w:pStyle w:val="SpeakerCon"/>
        <w:rPr>
          <w:rtl/>
        </w:rPr>
      </w:pPr>
      <w:bookmarkStart w:id="134" w:name="FS000000517T21_05_2003_14_54_26C"/>
      <w:bookmarkEnd w:id="134"/>
      <w:r>
        <w:rPr>
          <w:rtl/>
        </w:rPr>
        <w:t>שר המשפטים יוסף לפיד:</w:t>
      </w:r>
    </w:p>
    <w:p w14:paraId="2A1A7EA3" w14:textId="77777777" w:rsidR="00000000" w:rsidRDefault="00E52DD3">
      <w:pPr>
        <w:pStyle w:val="a"/>
        <w:rPr>
          <w:rtl/>
        </w:rPr>
      </w:pPr>
    </w:p>
    <w:p w14:paraId="55790389" w14:textId="77777777" w:rsidR="00000000" w:rsidRDefault="00E52DD3">
      <w:pPr>
        <w:pStyle w:val="a"/>
        <w:rPr>
          <w:rFonts w:hint="cs"/>
          <w:rtl/>
        </w:rPr>
      </w:pPr>
      <w:r>
        <w:rPr>
          <w:rFonts w:hint="cs"/>
          <w:rtl/>
        </w:rPr>
        <w:t>- - כפי שהוא מיוצג על-ידי בית המשפט העליון, שופטיו ויתר השופטים בי</w:t>
      </w:r>
      <w:r>
        <w:rPr>
          <w:rFonts w:hint="cs"/>
          <w:rtl/>
        </w:rPr>
        <w:t>שראל.</w:t>
      </w:r>
    </w:p>
    <w:p w14:paraId="1E89942F" w14:textId="77777777" w:rsidR="00000000" w:rsidRDefault="00E52DD3">
      <w:pPr>
        <w:pStyle w:val="a"/>
        <w:rPr>
          <w:rFonts w:hint="cs"/>
          <w:rtl/>
        </w:rPr>
      </w:pPr>
    </w:p>
    <w:p w14:paraId="1F069AC1" w14:textId="77777777" w:rsidR="00000000" w:rsidRDefault="00E52DD3">
      <w:pPr>
        <w:pStyle w:val="a"/>
        <w:rPr>
          <w:rFonts w:hint="cs"/>
          <w:rtl/>
        </w:rPr>
      </w:pPr>
      <w:r>
        <w:rPr>
          <w:rFonts w:hint="cs"/>
          <w:rtl/>
        </w:rPr>
        <w:t xml:space="preserve">אני לא מתנגד, גברתי, שזאת תהיה הצעה לסדר-היום. אפשר לדון בזה. אנחנו, כמובן, מתנגדים לכך שזו תהיה הצעת חוק, מה עוד שמדובר בחוק-יסוד. </w:t>
      </w:r>
    </w:p>
    <w:p w14:paraId="5B6BA31F" w14:textId="77777777" w:rsidR="00000000" w:rsidRDefault="00E52DD3">
      <w:pPr>
        <w:pStyle w:val="a"/>
        <w:rPr>
          <w:rFonts w:hint="cs"/>
          <w:rtl/>
        </w:rPr>
      </w:pPr>
    </w:p>
    <w:p w14:paraId="4B5DC144" w14:textId="77777777" w:rsidR="00000000" w:rsidRDefault="00E52DD3">
      <w:pPr>
        <w:pStyle w:val="ad"/>
        <w:rPr>
          <w:rtl/>
        </w:rPr>
      </w:pPr>
      <w:r>
        <w:rPr>
          <w:rtl/>
        </w:rPr>
        <w:t>היו"ר מוחמד ברכה:</w:t>
      </w:r>
    </w:p>
    <w:p w14:paraId="66CC21D8" w14:textId="77777777" w:rsidR="00000000" w:rsidRDefault="00E52DD3">
      <w:pPr>
        <w:pStyle w:val="a"/>
        <w:rPr>
          <w:rtl/>
        </w:rPr>
      </w:pPr>
    </w:p>
    <w:p w14:paraId="403B5AFF" w14:textId="77777777" w:rsidR="00000000" w:rsidRDefault="00E52DD3">
      <w:pPr>
        <w:pStyle w:val="a"/>
        <w:rPr>
          <w:rFonts w:hint="cs"/>
          <w:rtl/>
        </w:rPr>
      </w:pPr>
      <w:r>
        <w:rPr>
          <w:rFonts w:hint="cs"/>
          <w:rtl/>
        </w:rPr>
        <w:t>אדוני השר, מה אתה מציע לעשות עם ההצעה?</w:t>
      </w:r>
    </w:p>
    <w:p w14:paraId="401EC852" w14:textId="77777777" w:rsidR="00000000" w:rsidRDefault="00E52DD3">
      <w:pPr>
        <w:pStyle w:val="a"/>
        <w:rPr>
          <w:rFonts w:hint="cs"/>
          <w:rtl/>
        </w:rPr>
      </w:pPr>
    </w:p>
    <w:p w14:paraId="77F7C9E7" w14:textId="77777777" w:rsidR="00000000" w:rsidRDefault="00E52DD3">
      <w:pPr>
        <w:pStyle w:val="ac"/>
        <w:rPr>
          <w:rtl/>
        </w:rPr>
      </w:pPr>
      <w:r>
        <w:rPr>
          <w:rFonts w:hint="eastAsia"/>
          <w:rtl/>
        </w:rPr>
        <w:t>רוני</w:t>
      </w:r>
      <w:r>
        <w:rPr>
          <w:rtl/>
        </w:rPr>
        <w:t xml:space="preserve"> בר-און (הליכוד):</w:t>
      </w:r>
    </w:p>
    <w:p w14:paraId="78099422" w14:textId="77777777" w:rsidR="00000000" w:rsidRDefault="00E52DD3">
      <w:pPr>
        <w:pStyle w:val="a"/>
        <w:rPr>
          <w:rFonts w:hint="cs"/>
          <w:rtl/>
        </w:rPr>
      </w:pPr>
    </w:p>
    <w:p w14:paraId="2284C7E0" w14:textId="77777777" w:rsidR="00000000" w:rsidRDefault="00E52DD3">
      <w:pPr>
        <w:pStyle w:val="a"/>
        <w:rPr>
          <w:rFonts w:hint="cs"/>
          <w:rtl/>
        </w:rPr>
      </w:pPr>
      <w:r>
        <w:rPr>
          <w:rFonts w:hint="cs"/>
          <w:rtl/>
        </w:rPr>
        <w:t>אתה מסכים לדיון במליאה?</w:t>
      </w:r>
    </w:p>
    <w:p w14:paraId="5AF4A906" w14:textId="77777777" w:rsidR="00000000" w:rsidRDefault="00E52DD3">
      <w:pPr>
        <w:pStyle w:val="a"/>
        <w:rPr>
          <w:rtl/>
        </w:rPr>
      </w:pPr>
    </w:p>
    <w:p w14:paraId="77054469" w14:textId="77777777" w:rsidR="00000000" w:rsidRDefault="00E52DD3">
      <w:pPr>
        <w:pStyle w:val="a"/>
        <w:rPr>
          <w:rFonts w:hint="cs"/>
          <w:rtl/>
        </w:rPr>
      </w:pPr>
    </w:p>
    <w:p w14:paraId="201E6C4E" w14:textId="77777777" w:rsidR="00000000" w:rsidRDefault="00E52DD3">
      <w:pPr>
        <w:pStyle w:val="ad"/>
        <w:rPr>
          <w:rtl/>
        </w:rPr>
      </w:pPr>
      <w:r>
        <w:rPr>
          <w:rtl/>
        </w:rPr>
        <w:t>היו"ר מ</w:t>
      </w:r>
      <w:r>
        <w:rPr>
          <w:rtl/>
        </w:rPr>
        <w:t>וחמד ברכה:</w:t>
      </w:r>
    </w:p>
    <w:p w14:paraId="4A2D9F10" w14:textId="77777777" w:rsidR="00000000" w:rsidRDefault="00E52DD3">
      <w:pPr>
        <w:pStyle w:val="a"/>
        <w:rPr>
          <w:rtl/>
        </w:rPr>
      </w:pPr>
    </w:p>
    <w:p w14:paraId="533C0187" w14:textId="77777777" w:rsidR="00000000" w:rsidRDefault="00E52DD3">
      <w:pPr>
        <w:pStyle w:val="a"/>
        <w:rPr>
          <w:rFonts w:hint="cs"/>
          <w:rtl/>
        </w:rPr>
      </w:pPr>
      <w:r>
        <w:rPr>
          <w:rFonts w:hint="cs"/>
          <w:rtl/>
        </w:rPr>
        <w:t>שנייה, רבותי, מה קורה?</w:t>
      </w:r>
    </w:p>
    <w:p w14:paraId="40137448" w14:textId="77777777" w:rsidR="00000000" w:rsidRDefault="00E52DD3">
      <w:pPr>
        <w:pStyle w:val="a"/>
        <w:rPr>
          <w:rFonts w:hint="cs"/>
          <w:rtl/>
        </w:rPr>
      </w:pPr>
    </w:p>
    <w:p w14:paraId="4560B8A3" w14:textId="77777777" w:rsidR="00000000" w:rsidRDefault="00E52DD3">
      <w:pPr>
        <w:pStyle w:val="ac"/>
        <w:rPr>
          <w:rtl/>
        </w:rPr>
      </w:pPr>
      <w:r>
        <w:rPr>
          <w:rFonts w:hint="eastAsia"/>
          <w:rtl/>
        </w:rPr>
        <w:t>רוני</w:t>
      </w:r>
      <w:r>
        <w:rPr>
          <w:rtl/>
        </w:rPr>
        <w:t xml:space="preserve"> בר-און (הליכוד):</w:t>
      </w:r>
    </w:p>
    <w:p w14:paraId="2A980DD2" w14:textId="77777777" w:rsidR="00000000" w:rsidRDefault="00E52DD3">
      <w:pPr>
        <w:pStyle w:val="a"/>
        <w:rPr>
          <w:rFonts w:hint="cs"/>
          <w:rtl/>
        </w:rPr>
      </w:pPr>
    </w:p>
    <w:p w14:paraId="26570B81" w14:textId="77777777" w:rsidR="00000000" w:rsidRDefault="00E52DD3">
      <w:pPr>
        <w:pStyle w:val="a"/>
        <w:rPr>
          <w:rFonts w:hint="cs"/>
          <w:rtl/>
        </w:rPr>
      </w:pPr>
      <w:r>
        <w:rPr>
          <w:rFonts w:hint="cs"/>
          <w:rtl/>
        </w:rPr>
        <w:t xml:space="preserve">אפשר לקיים דיון במליאה? </w:t>
      </w:r>
    </w:p>
    <w:p w14:paraId="74612203" w14:textId="77777777" w:rsidR="00000000" w:rsidRDefault="00E52DD3">
      <w:pPr>
        <w:pStyle w:val="a"/>
        <w:rPr>
          <w:rFonts w:hint="cs"/>
          <w:rtl/>
        </w:rPr>
      </w:pPr>
    </w:p>
    <w:p w14:paraId="4D62B83D" w14:textId="77777777" w:rsidR="00000000" w:rsidRDefault="00E52DD3">
      <w:pPr>
        <w:pStyle w:val="ad"/>
        <w:rPr>
          <w:rtl/>
        </w:rPr>
      </w:pPr>
      <w:r>
        <w:rPr>
          <w:rtl/>
        </w:rPr>
        <w:t>היו"ר מוחמד ברכה:</w:t>
      </w:r>
    </w:p>
    <w:p w14:paraId="5F42CC68" w14:textId="77777777" w:rsidR="00000000" w:rsidRDefault="00E52DD3">
      <w:pPr>
        <w:pStyle w:val="a"/>
        <w:rPr>
          <w:rtl/>
        </w:rPr>
      </w:pPr>
    </w:p>
    <w:p w14:paraId="20A8A03A" w14:textId="77777777" w:rsidR="00000000" w:rsidRDefault="00E52DD3">
      <w:pPr>
        <w:pStyle w:val="a"/>
        <w:rPr>
          <w:rFonts w:hint="cs"/>
          <w:rtl/>
        </w:rPr>
      </w:pPr>
      <w:r>
        <w:rPr>
          <w:rFonts w:hint="cs"/>
          <w:rtl/>
        </w:rPr>
        <w:t>אדוני השר, מה אתה מציע?</w:t>
      </w:r>
    </w:p>
    <w:p w14:paraId="0017A0E0" w14:textId="77777777" w:rsidR="00000000" w:rsidRDefault="00E52DD3">
      <w:pPr>
        <w:pStyle w:val="a"/>
        <w:rPr>
          <w:rFonts w:hint="cs"/>
          <w:rtl/>
        </w:rPr>
      </w:pPr>
    </w:p>
    <w:p w14:paraId="25834FA6" w14:textId="77777777" w:rsidR="00000000" w:rsidRDefault="00E52DD3">
      <w:pPr>
        <w:pStyle w:val="SpeakerCon"/>
        <w:rPr>
          <w:rtl/>
        </w:rPr>
      </w:pPr>
      <w:bookmarkStart w:id="135" w:name="FS000000517T21_05_2003_14_58_02C"/>
      <w:bookmarkEnd w:id="135"/>
      <w:r>
        <w:rPr>
          <w:rtl/>
        </w:rPr>
        <w:t>שר המשפטים יוסף לפיד:</w:t>
      </w:r>
    </w:p>
    <w:p w14:paraId="39935578" w14:textId="77777777" w:rsidR="00000000" w:rsidRDefault="00E52DD3">
      <w:pPr>
        <w:pStyle w:val="a"/>
        <w:rPr>
          <w:rtl/>
        </w:rPr>
      </w:pPr>
    </w:p>
    <w:p w14:paraId="6442AC9E" w14:textId="77777777" w:rsidR="00000000" w:rsidRDefault="00E52DD3">
      <w:pPr>
        <w:pStyle w:val="a"/>
        <w:rPr>
          <w:rFonts w:hint="cs"/>
          <w:rtl/>
        </w:rPr>
      </w:pPr>
      <w:r>
        <w:rPr>
          <w:rFonts w:hint="cs"/>
          <w:rtl/>
        </w:rPr>
        <w:t>אני מציע להסיר.</w:t>
      </w:r>
    </w:p>
    <w:p w14:paraId="6CE502EF" w14:textId="77777777" w:rsidR="00000000" w:rsidRDefault="00E52DD3">
      <w:pPr>
        <w:pStyle w:val="a"/>
        <w:rPr>
          <w:rFonts w:hint="cs"/>
          <w:rtl/>
        </w:rPr>
      </w:pPr>
    </w:p>
    <w:p w14:paraId="28AE8D5A" w14:textId="77777777" w:rsidR="00000000" w:rsidRDefault="00E52DD3">
      <w:pPr>
        <w:pStyle w:val="ac"/>
        <w:rPr>
          <w:rtl/>
        </w:rPr>
      </w:pPr>
      <w:r>
        <w:rPr>
          <w:rFonts w:hint="eastAsia"/>
          <w:rtl/>
        </w:rPr>
        <w:t>רוני</w:t>
      </w:r>
      <w:r>
        <w:rPr>
          <w:rtl/>
        </w:rPr>
        <w:t xml:space="preserve"> בר-און (הליכוד):</w:t>
      </w:r>
    </w:p>
    <w:p w14:paraId="4B71795B" w14:textId="77777777" w:rsidR="00000000" w:rsidRDefault="00E52DD3">
      <w:pPr>
        <w:pStyle w:val="a"/>
        <w:rPr>
          <w:rFonts w:hint="cs"/>
          <w:rtl/>
        </w:rPr>
      </w:pPr>
    </w:p>
    <w:p w14:paraId="5B4972B8" w14:textId="77777777" w:rsidR="00000000" w:rsidRDefault="00E52DD3">
      <w:pPr>
        <w:pStyle w:val="a"/>
        <w:rPr>
          <w:rFonts w:hint="cs"/>
          <w:rtl/>
        </w:rPr>
      </w:pPr>
      <w:r>
        <w:rPr>
          <w:rFonts w:hint="cs"/>
          <w:rtl/>
        </w:rPr>
        <w:t>להסיר? נו, שמעתם את זה?</w:t>
      </w:r>
    </w:p>
    <w:p w14:paraId="2BC2F4CE" w14:textId="77777777" w:rsidR="00000000" w:rsidRDefault="00E52DD3">
      <w:pPr>
        <w:pStyle w:val="a"/>
        <w:rPr>
          <w:rFonts w:hint="cs"/>
          <w:rtl/>
        </w:rPr>
      </w:pPr>
    </w:p>
    <w:p w14:paraId="71365541" w14:textId="77777777" w:rsidR="00000000" w:rsidRDefault="00E52DD3">
      <w:pPr>
        <w:pStyle w:val="ac"/>
        <w:rPr>
          <w:rtl/>
        </w:rPr>
      </w:pPr>
      <w:r>
        <w:rPr>
          <w:rFonts w:hint="eastAsia"/>
          <w:rtl/>
        </w:rPr>
        <w:t>גדעון</w:t>
      </w:r>
      <w:r>
        <w:rPr>
          <w:rtl/>
        </w:rPr>
        <w:t xml:space="preserve"> סער (הליכוד):</w:t>
      </w:r>
    </w:p>
    <w:p w14:paraId="4C719753" w14:textId="77777777" w:rsidR="00000000" w:rsidRDefault="00E52DD3">
      <w:pPr>
        <w:pStyle w:val="a"/>
        <w:rPr>
          <w:rFonts w:hint="cs"/>
          <w:rtl/>
        </w:rPr>
      </w:pPr>
    </w:p>
    <w:p w14:paraId="3CC7169B" w14:textId="77777777" w:rsidR="00000000" w:rsidRDefault="00E52DD3">
      <w:pPr>
        <w:pStyle w:val="a"/>
        <w:rPr>
          <w:rFonts w:hint="cs"/>
          <w:rtl/>
        </w:rPr>
      </w:pPr>
      <w:r>
        <w:rPr>
          <w:rFonts w:hint="cs"/>
          <w:rtl/>
        </w:rPr>
        <w:t>- - -</w:t>
      </w:r>
    </w:p>
    <w:p w14:paraId="3CBB0EC7" w14:textId="77777777" w:rsidR="00000000" w:rsidRDefault="00E52DD3">
      <w:pPr>
        <w:pStyle w:val="a"/>
        <w:rPr>
          <w:rFonts w:hint="cs"/>
          <w:rtl/>
        </w:rPr>
      </w:pPr>
    </w:p>
    <w:p w14:paraId="6F32B34B" w14:textId="77777777" w:rsidR="00000000" w:rsidRDefault="00E52DD3">
      <w:pPr>
        <w:pStyle w:val="ac"/>
        <w:rPr>
          <w:rtl/>
        </w:rPr>
      </w:pPr>
      <w:r>
        <w:rPr>
          <w:rFonts w:hint="eastAsia"/>
          <w:rtl/>
        </w:rPr>
        <w:t>קריאות</w:t>
      </w:r>
      <w:r>
        <w:rPr>
          <w:rtl/>
        </w:rPr>
        <w:t>:</w:t>
      </w:r>
    </w:p>
    <w:p w14:paraId="07153DA2" w14:textId="77777777" w:rsidR="00000000" w:rsidRDefault="00E52DD3">
      <w:pPr>
        <w:pStyle w:val="a"/>
        <w:rPr>
          <w:rFonts w:hint="cs"/>
          <w:rtl/>
        </w:rPr>
      </w:pPr>
    </w:p>
    <w:p w14:paraId="54EA2D38" w14:textId="77777777" w:rsidR="00000000" w:rsidRDefault="00E52DD3">
      <w:pPr>
        <w:pStyle w:val="a"/>
        <w:rPr>
          <w:rFonts w:hint="cs"/>
          <w:rtl/>
        </w:rPr>
      </w:pPr>
      <w:r>
        <w:rPr>
          <w:rFonts w:hint="cs"/>
          <w:rtl/>
        </w:rPr>
        <w:t xml:space="preserve">- </w:t>
      </w:r>
      <w:r>
        <w:rPr>
          <w:rFonts w:hint="cs"/>
          <w:rtl/>
        </w:rPr>
        <w:t>- -</w:t>
      </w:r>
    </w:p>
    <w:p w14:paraId="36D58E1E" w14:textId="77777777" w:rsidR="00000000" w:rsidRDefault="00E52DD3">
      <w:pPr>
        <w:pStyle w:val="a"/>
        <w:rPr>
          <w:rFonts w:hint="cs"/>
          <w:rtl/>
        </w:rPr>
      </w:pPr>
    </w:p>
    <w:p w14:paraId="39B9E765" w14:textId="77777777" w:rsidR="00000000" w:rsidRDefault="00E52DD3">
      <w:pPr>
        <w:pStyle w:val="ac"/>
        <w:rPr>
          <w:rtl/>
        </w:rPr>
      </w:pPr>
      <w:r>
        <w:rPr>
          <w:rFonts w:hint="eastAsia"/>
          <w:rtl/>
        </w:rPr>
        <w:t>רוני</w:t>
      </w:r>
      <w:r>
        <w:rPr>
          <w:rtl/>
        </w:rPr>
        <w:t xml:space="preserve"> בר-און (הליכוד):</w:t>
      </w:r>
    </w:p>
    <w:p w14:paraId="2BEEE702" w14:textId="77777777" w:rsidR="00000000" w:rsidRDefault="00E52DD3">
      <w:pPr>
        <w:pStyle w:val="a"/>
        <w:rPr>
          <w:rFonts w:hint="cs"/>
          <w:rtl/>
        </w:rPr>
      </w:pPr>
    </w:p>
    <w:p w14:paraId="0720FEFD" w14:textId="77777777" w:rsidR="00000000" w:rsidRDefault="00E52DD3">
      <w:pPr>
        <w:pStyle w:val="a"/>
        <w:rPr>
          <w:rFonts w:hint="cs"/>
          <w:rtl/>
        </w:rPr>
      </w:pPr>
      <w:r>
        <w:rPr>
          <w:rFonts w:hint="cs"/>
          <w:rtl/>
        </w:rPr>
        <w:t>הוא לא מתנגד שזו תהיה הצעה לסדר-היום, אבל הוא מציע להסיר.</w:t>
      </w:r>
    </w:p>
    <w:p w14:paraId="17E2D96C" w14:textId="77777777" w:rsidR="00000000" w:rsidRDefault="00E52DD3">
      <w:pPr>
        <w:pStyle w:val="a"/>
        <w:rPr>
          <w:rFonts w:hint="cs"/>
          <w:rtl/>
        </w:rPr>
      </w:pPr>
    </w:p>
    <w:p w14:paraId="74BBCFD6" w14:textId="77777777" w:rsidR="00000000" w:rsidRDefault="00E52DD3">
      <w:pPr>
        <w:pStyle w:val="ad"/>
        <w:rPr>
          <w:rtl/>
        </w:rPr>
      </w:pPr>
      <w:r>
        <w:rPr>
          <w:rtl/>
        </w:rPr>
        <w:t>היו"ר מוחמד ברכה:</w:t>
      </w:r>
    </w:p>
    <w:p w14:paraId="64212925" w14:textId="77777777" w:rsidR="00000000" w:rsidRDefault="00E52DD3">
      <w:pPr>
        <w:pStyle w:val="a"/>
        <w:rPr>
          <w:rtl/>
        </w:rPr>
      </w:pPr>
    </w:p>
    <w:p w14:paraId="67345990" w14:textId="77777777" w:rsidR="00000000" w:rsidRDefault="00E52DD3">
      <w:pPr>
        <w:pStyle w:val="a"/>
        <w:rPr>
          <w:rFonts w:hint="cs"/>
          <w:rtl/>
        </w:rPr>
      </w:pPr>
      <w:r>
        <w:rPr>
          <w:rFonts w:hint="cs"/>
          <w:rtl/>
        </w:rPr>
        <w:t>רבותי. אדוני השר, להסיר?</w:t>
      </w:r>
    </w:p>
    <w:p w14:paraId="5E5CE372" w14:textId="77777777" w:rsidR="00000000" w:rsidRDefault="00E52DD3">
      <w:pPr>
        <w:pStyle w:val="a"/>
        <w:rPr>
          <w:rFonts w:hint="cs"/>
          <w:rtl/>
        </w:rPr>
      </w:pPr>
    </w:p>
    <w:p w14:paraId="2C8E691A" w14:textId="77777777" w:rsidR="00000000" w:rsidRDefault="00E52DD3">
      <w:pPr>
        <w:pStyle w:val="SpeakerCon"/>
        <w:rPr>
          <w:rtl/>
        </w:rPr>
      </w:pPr>
      <w:bookmarkStart w:id="136" w:name="FS000000517T21_05_2003_14_59_45C"/>
      <w:bookmarkEnd w:id="136"/>
      <w:r>
        <w:rPr>
          <w:rtl/>
        </w:rPr>
        <w:t>שר המשפטים יוסף לפיד:</w:t>
      </w:r>
    </w:p>
    <w:p w14:paraId="6E62D85E" w14:textId="77777777" w:rsidR="00000000" w:rsidRDefault="00E52DD3">
      <w:pPr>
        <w:pStyle w:val="a"/>
        <w:rPr>
          <w:rtl/>
        </w:rPr>
      </w:pPr>
    </w:p>
    <w:p w14:paraId="61138AC1" w14:textId="77777777" w:rsidR="00000000" w:rsidRDefault="00E52DD3">
      <w:pPr>
        <w:pStyle w:val="a"/>
        <w:rPr>
          <w:rFonts w:hint="cs"/>
          <w:rtl/>
        </w:rPr>
      </w:pPr>
      <w:r>
        <w:rPr>
          <w:rFonts w:hint="cs"/>
          <w:rtl/>
        </w:rPr>
        <w:t xml:space="preserve">להסיר. </w:t>
      </w:r>
    </w:p>
    <w:p w14:paraId="45BEEAA6" w14:textId="77777777" w:rsidR="00000000" w:rsidRDefault="00E52DD3">
      <w:pPr>
        <w:pStyle w:val="a"/>
        <w:rPr>
          <w:rFonts w:hint="cs"/>
          <w:rtl/>
        </w:rPr>
      </w:pPr>
    </w:p>
    <w:p w14:paraId="483CC8A8" w14:textId="77777777" w:rsidR="00000000" w:rsidRDefault="00E52DD3">
      <w:pPr>
        <w:pStyle w:val="ad"/>
        <w:rPr>
          <w:rtl/>
        </w:rPr>
      </w:pPr>
      <w:r>
        <w:rPr>
          <w:rtl/>
        </w:rPr>
        <w:t>היו"ר מוחמד ברכה:</w:t>
      </w:r>
    </w:p>
    <w:p w14:paraId="5EEAB384" w14:textId="77777777" w:rsidR="00000000" w:rsidRDefault="00E52DD3">
      <w:pPr>
        <w:pStyle w:val="a"/>
        <w:rPr>
          <w:rtl/>
        </w:rPr>
      </w:pPr>
    </w:p>
    <w:p w14:paraId="6CF5AAAA" w14:textId="77777777" w:rsidR="00000000" w:rsidRDefault="00E52DD3">
      <w:pPr>
        <w:pStyle w:val="a"/>
        <w:rPr>
          <w:rFonts w:hint="cs"/>
          <w:rtl/>
        </w:rPr>
      </w:pPr>
      <w:r>
        <w:rPr>
          <w:rFonts w:hint="cs"/>
          <w:rtl/>
        </w:rPr>
        <w:t>תודה. חבר הכנסת בורג מבקש להעביר את ההצעה הזאת לוועדה.</w:t>
      </w:r>
    </w:p>
    <w:p w14:paraId="27A12230" w14:textId="77777777" w:rsidR="00000000" w:rsidRDefault="00E52DD3">
      <w:pPr>
        <w:pStyle w:val="a"/>
        <w:rPr>
          <w:rFonts w:hint="cs"/>
          <w:rtl/>
        </w:rPr>
      </w:pPr>
    </w:p>
    <w:p w14:paraId="6BA94A9A" w14:textId="77777777" w:rsidR="00000000" w:rsidRDefault="00E52DD3">
      <w:pPr>
        <w:pStyle w:val="ac"/>
        <w:rPr>
          <w:rtl/>
        </w:rPr>
      </w:pPr>
      <w:r>
        <w:rPr>
          <w:rFonts w:hint="eastAsia"/>
          <w:rtl/>
        </w:rPr>
        <w:t>אברהם</w:t>
      </w:r>
      <w:r>
        <w:rPr>
          <w:rtl/>
        </w:rPr>
        <w:t xml:space="preserve"> בורג (העבוד</w:t>
      </w:r>
      <w:r>
        <w:rPr>
          <w:rtl/>
        </w:rPr>
        <w:t>ה-מימד):</w:t>
      </w:r>
    </w:p>
    <w:p w14:paraId="589FD481" w14:textId="77777777" w:rsidR="00000000" w:rsidRDefault="00E52DD3">
      <w:pPr>
        <w:pStyle w:val="a"/>
        <w:rPr>
          <w:rFonts w:hint="cs"/>
          <w:rtl/>
        </w:rPr>
      </w:pPr>
    </w:p>
    <w:p w14:paraId="06A83BB3" w14:textId="77777777" w:rsidR="00000000" w:rsidRDefault="00E52DD3">
      <w:pPr>
        <w:pStyle w:val="a"/>
        <w:rPr>
          <w:rFonts w:hint="cs"/>
          <w:rtl/>
        </w:rPr>
      </w:pPr>
      <w:r>
        <w:rPr>
          <w:rFonts w:hint="cs"/>
          <w:rtl/>
        </w:rPr>
        <w:t>לא, לאחר ששמעתי את השר - - -</w:t>
      </w:r>
    </w:p>
    <w:p w14:paraId="7F06E58A" w14:textId="77777777" w:rsidR="00000000" w:rsidRDefault="00E52DD3">
      <w:pPr>
        <w:pStyle w:val="a"/>
        <w:rPr>
          <w:rFonts w:hint="cs"/>
          <w:rtl/>
        </w:rPr>
      </w:pPr>
    </w:p>
    <w:p w14:paraId="46A0E315" w14:textId="77777777" w:rsidR="00000000" w:rsidRDefault="00E52DD3">
      <w:pPr>
        <w:pStyle w:val="ad"/>
        <w:rPr>
          <w:rtl/>
        </w:rPr>
      </w:pPr>
      <w:r>
        <w:rPr>
          <w:rtl/>
        </w:rPr>
        <w:t>היו"ר מוחמד ברכה:</w:t>
      </w:r>
    </w:p>
    <w:p w14:paraId="25347186" w14:textId="77777777" w:rsidR="00000000" w:rsidRDefault="00E52DD3">
      <w:pPr>
        <w:pStyle w:val="a"/>
        <w:rPr>
          <w:rtl/>
        </w:rPr>
      </w:pPr>
    </w:p>
    <w:p w14:paraId="67F3F3CD" w14:textId="77777777" w:rsidR="00000000" w:rsidRDefault="00E52DD3">
      <w:pPr>
        <w:pStyle w:val="a"/>
        <w:rPr>
          <w:rFonts w:hint="cs"/>
          <w:rtl/>
        </w:rPr>
      </w:pPr>
      <w:r>
        <w:rPr>
          <w:rFonts w:hint="cs"/>
          <w:rtl/>
        </w:rPr>
        <w:t>אתה מוותר על הצעה אחרת. חבר הכנסת יהלום, הצעה אחרת.</w:t>
      </w:r>
    </w:p>
    <w:p w14:paraId="14DCDC50" w14:textId="77777777" w:rsidR="00000000" w:rsidRDefault="00E52DD3">
      <w:pPr>
        <w:pStyle w:val="a"/>
        <w:rPr>
          <w:rFonts w:hint="cs"/>
          <w:rtl/>
        </w:rPr>
      </w:pPr>
    </w:p>
    <w:p w14:paraId="77FC9E8F" w14:textId="77777777" w:rsidR="00000000" w:rsidRDefault="00E52DD3">
      <w:pPr>
        <w:pStyle w:val="ac"/>
        <w:rPr>
          <w:rtl/>
        </w:rPr>
      </w:pPr>
      <w:r>
        <w:rPr>
          <w:rFonts w:hint="eastAsia"/>
          <w:rtl/>
        </w:rPr>
        <w:t>רוני</w:t>
      </w:r>
      <w:r>
        <w:rPr>
          <w:rtl/>
        </w:rPr>
        <w:t xml:space="preserve"> בר-און (הליכוד):</w:t>
      </w:r>
    </w:p>
    <w:p w14:paraId="315BC850" w14:textId="77777777" w:rsidR="00000000" w:rsidRDefault="00E52DD3">
      <w:pPr>
        <w:pStyle w:val="a"/>
        <w:rPr>
          <w:rFonts w:hint="cs"/>
          <w:rtl/>
        </w:rPr>
      </w:pPr>
    </w:p>
    <w:p w14:paraId="2920825A" w14:textId="77777777" w:rsidR="00000000" w:rsidRDefault="00E52DD3">
      <w:pPr>
        <w:pStyle w:val="a"/>
        <w:rPr>
          <w:rFonts w:hint="cs"/>
          <w:rtl/>
        </w:rPr>
      </w:pPr>
      <w:r>
        <w:rPr>
          <w:rFonts w:hint="cs"/>
          <w:rtl/>
        </w:rPr>
        <w:t>אני במקום חבר הכנסת בורג.</w:t>
      </w:r>
    </w:p>
    <w:p w14:paraId="5F356FA4" w14:textId="77777777" w:rsidR="00000000" w:rsidRDefault="00E52DD3">
      <w:pPr>
        <w:pStyle w:val="a"/>
        <w:rPr>
          <w:rFonts w:hint="cs"/>
          <w:rtl/>
        </w:rPr>
      </w:pPr>
    </w:p>
    <w:p w14:paraId="2008C238" w14:textId="77777777" w:rsidR="00000000" w:rsidRDefault="00E52DD3">
      <w:pPr>
        <w:pStyle w:val="Speaker"/>
        <w:rPr>
          <w:rtl/>
        </w:rPr>
      </w:pPr>
      <w:bookmarkStart w:id="137" w:name="FS000000524T21_05_2003_13_39_34"/>
      <w:bookmarkEnd w:id="137"/>
      <w:r>
        <w:rPr>
          <w:rFonts w:hint="eastAsia"/>
          <w:rtl/>
        </w:rPr>
        <w:t>שאול</w:t>
      </w:r>
      <w:r>
        <w:rPr>
          <w:rtl/>
        </w:rPr>
        <w:t xml:space="preserve"> יהלום (מפד"ל):</w:t>
      </w:r>
    </w:p>
    <w:p w14:paraId="0B0F9771" w14:textId="77777777" w:rsidR="00000000" w:rsidRDefault="00E52DD3">
      <w:pPr>
        <w:pStyle w:val="a"/>
        <w:rPr>
          <w:rFonts w:hint="cs"/>
          <w:rtl/>
        </w:rPr>
      </w:pPr>
    </w:p>
    <w:p w14:paraId="70318D42" w14:textId="77777777" w:rsidR="00000000" w:rsidRDefault="00E52DD3">
      <w:pPr>
        <w:pStyle w:val="a"/>
        <w:rPr>
          <w:rFonts w:hint="cs"/>
          <w:rtl/>
        </w:rPr>
      </w:pPr>
      <w:r>
        <w:rPr>
          <w:rFonts w:hint="cs"/>
          <w:rtl/>
        </w:rPr>
        <w:t>אדוני היושב-ראש, חברי הכנסת, הצעתה של חברת הכנסת מרינה סולודקין אינה טובה</w:t>
      </w:r>
      <w:r>
        <w:rPr>
          <w:rFonts w:hint="cs"/>
          <w:rtl/>
        </w:rPr>
        <w:t xml:space="preserve">, אבל הנושא עצמו ראוי לדיון בוועדת החוקה, חוק ומשפט. לכן, משהסכימה המציעה להפוך את הצעת החוק שלה להצעה לסדר-היום, מן הראוי שנתאחד כולנו לדיון פתוח ורציני, בהשתתפות השר, בוועדת החוקה, חוק ומשפט. מה רע בזה? </w:t>
      </w:r>
    </w:p>
    <w:p w14:paraId="38051A8F" w14:textId="77777777" w:rsidR="00000000" w:rsidRDefault="00E52DD3">
      <w:pPr>
        <w:pStyle w:val="a"/>
        <w:ind w:firstLine="0"/>
        <w:rPr>
          <w:rFonts w:hint="cs"/>
          <w:rtl/>
        </w:rPr>
      </w:pPr>
    </w:p>
    <w:p w14:paraId="36D8A3E9" w14:textId="77777777" w:rsidR="00000000" w:rsidRDefault="00E52DD3">
      <w:pPr>
        <w:pStyle w:val="ac"/>
        <w:rPr>
          <w:rtl/>
        </w:rPr>
      </w:pPr>
      <w:r>
        <w:rPr>
          <w:rFonts w:hint="eastAsia"/>
          <w:rtl/>
        </w:rPr>
        <w:t>אברהם</w:t>
      </w:r>
      <w:r>
        <w:rPr>
          <w:rtl/>
        </w:rPr>
        <w:t xml:space="preserve"> בורג (העבודה-מימד):</w:t>
      </w:r>
    </w:p>
    <w:p w14:paraId="3014F1D2" w14:textId="77777777" w:rsidR="00000000" w:rsidRDefault="00E52DD3">
      <w:pPr>
        <w:pStyle w:val="a"/>
        <w:rPr>
          <w:rFonts w:hint="cs"/>
          <w:rtl/>
        </w:rPr>
      </w:pPr>
    </w:p>
    <w:p w14:paraId="2E8DC667" w14:textId="77777777" w:rsidR="00000000" w:rsidRDefault="00E52DD3">
      <w:pPr>
        <w:pStyle w:val="a"/>
        <w:rPr>
          <w:rFonts w:hint="cs"/>
          <w:rtl/>
        </w:rPr>
      </w:pPr>
      <w:r>
        <w:rPr>
          <w:rFonts w:hint="cs"/>
          <w:rtl/>
        </w:rPr>
        <w:t>אפשר לקיים דיון במליאה</w:t>
      </w:r>
      <w:r>
        <w:rPr>
          <w:rFonts w:hint="cs"/>
          <w:rtl/>
        </w:rPr>
        <w:t xml:space="preserve"> או להסיר.</w:t>
      </w:r>
    </w:p>
    <w:p w14:paraId="10013157" w14:textId="77777777" w:rsidR="00000000" w:rsidRDefault="00E52DD3">
      <w:pPr>
        <w:pStyle w:val="a"/>
        <w:ind w:firstLine="0"/>
        <w:rPr>
          <w:rFonts w:hint="cs"/>
          <w:rtl/>
        </w:rPr>
      </w:pPr>
    </w:p>
    <w:p w14:paraId="18CE9ADE" w14:textId="77777777" w:rsidR="00000000" w:rsidRDefault="00E52DD3">
      <w:pPr>
        <w:pStyle w:val="SpeakerCon"/>
        <w:rPr>
          <w:rtl/>
        </w:rPr>
      </w:pPr>
      <w:bookmarkStart w:id="138" w:name="FS000000524T21_05_2003_13_40_53C"/>
      <w:bookmarkEnd w:id="138"/>
      <w:r>
        <w:rPr>
          <w:rtl/>
        </w:rPr>
        <w:t>שאול יהלום (מפד"ל):</w:t>
      </w:r>
    </w:p>
    <w:p w14:paraId="4917FC55" w14:textId="77777777" w:rsidR="00000000" w:rsidRDefault="00E52DD3">
      <w:pPr>
        <w:pStyle w:val="a"/>
        <w:rPr>
          <w:rtl/>
        </w:rPr>
      </w:pPr>
    </w:p>
    <w:p w14:paraId="38381FDF" w14:textId="77777777" w:rsidR="00000000" w:rsidRDefault="00E52DD3">
      <w:pPr>
        <w:pStyle w:val="a"/>
        <w:rPr>
          <w:rFonts w:hint="cs"/>
          <w:rtl/>
        </w:rPr>
      </w:pPr>
      <w:r>
        <w:rPr>
          <w:rFonts w:hint="cs"/>
          <w:rtl/>
        </w:rPr>
        <w:t xml:space="preserve">לא, יש גם הצעה לוועדה,  תראה את התקנון.    </w:t>
      </w:r>
    </w:p>
    <w:p w14:paraId="5C2B836E" w14:textId="77777777" w:rsidR="00000000" w:rsidRDefault="00E52DD3">
      <w:pPr>
        <w:pStyle w:val="a"/>
        <w:rPr>
          <w:rFonts w:hint="cs"/>
          <w:rtl/>
        </w:rPr>
      </w:pPr>
    </w:p>
    <w:p w14:paraId="0C5DEF80" w14:textId="77777777" w:rsidR="00000000" w:rsidRDefault="00E52DD3">
      <w:pPr>
        <w:pStyle w:val="a"/>
        <w:rPr>
          <w:rFonts w:hint="cs"/>
          <w:rtl/>
        </w:rPr>
      </w:pPr>
      <w:r>
        <w:rPr>
          <w:rFonts w:hint="cs"/>
          <w:rtl/>
        </w:rPr>
        <w:t xml:space="preserve">לכן אני מציע להעביר את הנושא לוועדת החוקה, חוק ומשפט. </w:t>
      </w:r>
    </w:p>
    <w:p w14:paraId="0AB9C17E" w14:textId="77777777" w:rsidR="00000000" w:rsidRDefault="00E52DD3">
      <w:pPr>
        <w:pStyle w:val="a"/>
        <w:ind w:firstLine="0"/>
        <w:rPr>
          <w:rFonts w:hint="cs"/>
          <w:rtl/>
        </w:rPr>
      </w:pPr>
    </w:p>
    <w:p w14:paraId="1340B6E6" w14:textId="77777777" w:rsidR="00000000" w:rsidRDefault="00E52DD3">
      <w:pPr>
        <w:pStyle w:val="ad"/>
        <w:rPr>
          <w:rtl/>
        </w:rPr>
      </w:pPr>
      <w:r>
        <w:rPr>
          <w:rtl/>
        </w:rPr>
        <w:t>היו"ר מוחמד ברכה:</w:t>
      </w:r>
    </w:p>
    <w:p w14:paraId="34B54AE8" w14:textId="77777777" w:rsidR="00000000" w:rsidRDefault="00E52DD3">
      <w:pPr>
        <w:pStyle w:val="a"/>
        <w:rPr>
          <w:rtl/>
        </w:rPr>
      </w:pPr>
    </w:p>
    <w:p w14:paraId="2A076659" w14:textId="77777777" w:rsidR="00000000" w:rsidRDefault="00E52DD3">
      <w:pPr>
        <w:pStyle w:val="a"/>
        <w:rPr>
          <w:rFonts w:hint="cs"/>
          <w:rtl/>
        </w:rPr>
      </w:pPr>
      <w:r>
        <w:rPr>
          <w:rFonts w:hint="cs"/>
          <w:rtl/>
        </w:rPr>
        <w:t>אני רוצה להסביר משהו לחבר הכנסת בר-און ולכל חברי הכנסת החדשים. אם השר היה מקבל את הצעת המציעה, שהנושא י</w:t>
      </w:r>
      <w:r>
        <w:rPr>
          <w:rFonts w:hint="cs"/>
          <w:rtl/>
        </w:rPr>
        <w:t xml:space="preserve">ידון במליאה, היה מקום לשתי הצעות אחרות: אחת - הסרה, ואחת </w:t>
      </w:r>
      <w:r>
        <w:rPr>
          <w:rtl/>
        </w:rPr>
        <w:t>–</w:t>
      </w:r>
      <w:r>
        <w:rPr>
          <w:rFonts w:hint="cs"/>
          <w:rtl/>
        </w:rPr>
        <w:t xml:space="preserve"> העברה לוועדה. היות שהמציעה מציעה מליאה והשר הציע הסרה, נשאר מקום למציע אחד, ולכן רק חבר הכנסת יהלום מדבר.   תודה רבה. </w:t>
      </w:r>
    </w:p>
    <w:p w14:paraId="78EE236B" w14:textId="77777777" w:rsidR="00000000" w:rsidRDefault="00E52DD3">
      <w:pPr>
        <w:pStyle w:val="a"/>
        <w:ind w:firstLine="0"/>
        <w:rPr>
          <w:rFonts w:hint="cs"/>
          <w:rtl/>
        </w:rPr>
      </w:pPr>
    </w:p>
    <w:p w14:paraId="62D1BDD3" w14:textId="77777777" w:rsidR="00000000" w:rsidRDefault="00E52DD3">
      <w:pPr>
        <w:pStyle w:val="Speaker"/>
        <w:rPr>
          <w:rtl/>
        </w:rPr>
      </w:pPr>
      <w:bookmarkStart w:id="139" w:name="FS000000517T21_05_2003_13_43_20"/>
      <w:bookmarkStart w:id="140" w:name="FS000000517T21_05_2003_13_43_32"/>
      <w:bookmarkEnd w:id="139"/>
      <w:bookmarkEnd w:id="140"/>
      <w:r>
        <w:rPr>
          <w:rFonts w:hint="eastAsia"/>
          <w:rtl/>
        </w:rPr>
        <w:t>שר</w:t>
      </w:r>
      <w:r>
        <w:rPr>
          <w:rtl/>
        </w:rPr>
        <w:t xml:space="preserve"> המשפטים יוסף לפיד:</w:t>
      </w:r>
    </w:p>
    <w:p w14:paraId="236C2E88" w14:textId="77777777" w:rsidR="00000000" w:rsidRDefault="00E52DD3">
      <w:pPr>
        <w:pStyle w:val="a"/>
        <w:rPr>
          <w:rFonts w:hint="cs"/>
          <w:rtl/>
        </w:rPr>
      </w:pPr>
    </w:p>
    <w:p w14:paraId="0841D9F2" w14:textId="77777777" w:rsidR="00000000" w:rsidRDefault="00E52DD3">
      <w:pPr>
        <w:pStyle w:val="a"/>
        <w:rPr>
          <w:rFonts w:hint="cs"/>
          <w:rtl/>
        </w:rPr>
      </w:pPr>
      <w:r>
        <w:rPr>
          <w:rFonts w:hint="cs"/>
          <w:rtl/>
        </w:rPr>
        <w:t xml:space="preserve">נאמר לי - - - </w:t>
      </w:r>
    </w:p>
    <w:p w14:paraId="6152D7C7" w14:textId="77777777" w:rsidR="00000000" w:rsidRDefault="00E52DD3">
      <w:pPr>
        <w:pStyle w:val="a"/>
        <w:ind w:firstLine="0"/>
        <w:rPr>
          <w:rFonts w:hint="cs"/>
          <w:rtl/>
        </w:rPr>
      </w:pPr>
    </w:p>
    <w:p w14:paraId="422CD658" w14:textId="77777777" w:rsidR="00000000" w:rsidRDefault="00E52DD3">
      <w:pPr>
        <w:pStyle w:val="ac"/>
        <w:rPr>
          <w:rtl/>
        </w:rPr>
      </w:pPr>
      <w:r>
        <w:rPr>
          <w:rFonts w:hint="eastAsia"/>
          <w:rtl/>
        </w:rPr>
        <w:t>דוד</w:t>
      </w:r>
      <w:r>
        <w:rPr>
          <w:rtl/>
        </w:rPr>
        <w:t xml:space="preserve"> אזולאי (ש"ס):</w:t>
      </w:r>
    </w:p>
    <w:p w14:paraId="4D27BAC5" w14:textId="77777777" w:rsidR="00000000" w:rsidRDefault="00E52DD3">
      <w:pPr>
        <w:pStyle w:val="a"/>
        <w:rPr>
          <w:rFonts w:hint="cs"/>
          <w:rtl/>
        </w:rPr>
      </w:pPr>
    </w:p>
    <w:p w14:paraId="0834F861" w14:textId="77777777" w:rsidR="00000000" w:rsidRDefault="00E52DD3">
      <w:pPr>
        <w:pStyle w:val="a"/>
        <w:rPr>
          <w:rFonts w:hint="cs"/>
          <w:rtl/>
        </w:rPr>
      </w:pPr>
      <w:r>
        <w:rPr>
          <w:rFonts w:hint="cs"/>
          <w:rtl/>
        </w:rPr>
        <w:t xml:space="preserve">מה זה? </w:t>
      </w:r>
    </w:p>
    <w:p w14:paraId="7329486C" w14:textId="77777777" w:rsidR="00000000" w:rsidRDefault="00E52DD3">
      <w:pPr>
        <w:pStyle w:val="a"/>
        <w:ind w:firstLine="0"/>
        <w:rPr>
          <w:rFonts w:hint="cs"/>
          <w:rtl/>
        </w:rPr>
      </w:pPr>
    </w:p>
    <w:p w14:paraId="11CC575D" w14:textId="77777777" w:rsidR="00000000" w:rsidRDefault="00E52DD3">
      <w:pPr>
        <w:pStyle w:val="SpeakerCon"/>
        <w:rPr>
          <w:rtl/>
        </w:rPr>
      </w:pPr>
      <w:bookmarkStart w:id="141" w:name="FS000000517T21_05_2003_13_44_08C"/>
      <w:bookmarkEnd w:id="141"/>
      <w:r>
        <w:rPr>
          <w:rtl/>
        </w:rPr>
        <w:t>שר המשפטים</w:t>
      </w:r>
      <w:r>
        <w:rPr>
          <w:rtl/>
        </w:rPr>
        <w:t xml:space="preserve"> יוסף לפיד:</w:t>
      </w:r>
    </w:p>
    <w:p w14:paraId="674055A3" w14:textId="77777777" w:rsidR="00000000" w:rsidRDefault="00E52DD3">
      <w:pPr>
        <w:pStyle w:val="a"/>
        <w:rPr>
          <w:rtl/>
        </w:rPr>
      </w:pPr>
    </w:p>
    <w:p w14:paraId="2A2239AA" w14:textId="77777777" w:rsidR="00000000" w:rsidRDefault="00E52DD3">
      <w:pPr>
        <w:pStyle w:val="a"/>
        <w:rPr>
          <w:rFonts w:hint="cs"/>
          <w:rtl/>
        </w:rPr>
      </w:pPr>
      <w:r>
        <w:rPr>
          <w:rFonts w:hint="cs"/>
          <w:rtl/>
        </w:rPr>
        <w:t xml:space="preserve">נאמר לי שהובטח לחברת הכנסת סולודקין, שההצעה תועבר לוועדה. זה נכון שהובטח לך או לא? </w:t>
      </w:r>
    </w:p>
    <w:p w14:paraId="7E0AF45D" w14:textId="77777777" w:rsidR="00000000" w:rsidRDefault="00E52DD3">
      <w:pPr>
        <w:pStyle w:val="a"/>
        <w:ind w:firstLine="0"/>
        <w:rPr>
          <w:rFonts w:hint="cs"/>
          <w:rtl/>
        </w:rPr>
      </w:pPr>
    </w:p>
    <w:p w14:paraId="054D8A2D" w14:textId="77777777" w:rsidR="00000000" w:rsidRDefault="00E52DD3">
      <w:pPr>
        <w:pStyle w:val="ac"/>
        <w:rPr>
          <w:rtl/>
        </w:rPr>
      </w:pPr>
      <w:r>
        <w:rPr>
          <w:rFonts w:hint="eastAsia"/>
          <w:rtl/>
        </w:rPr>
        <w:t>מרינה</w:t>
      </w:r>
      <w:r>
        <w:rPr>
          <w:rtl/>
        </w:rPr>
        <w:t xml:space="preserve"> סולודקין (הליכוד):</w:t>
      </w:r>
    </w:p>
    <w:p w14:paraId="0ABA9387" w14:textId="77777777" w:rsidR="00000000" w:rsidRDefault="00E52DD3">
      <w:pPr>
        <w:pStyle w:val="a"/>
        <w:rPr>
          <w:rFonts w:hint="cs"/>
          <w:rtl/>
        </w:rPr>
      </w:pPr>
    </w:p>
    <w:p w14:paraId="32BA57D8" w14:textId="77777777" w:rsidR="00000000" w:rsidRDefault="00E52DD3">
      <w:pPr>
        <w:pStyle w:val="a"/>
        <w:rPr>
          <w:rFonts w:hint="cs"/>
          <w:rtl/>
        </w:rPr>
      </w:pPr>
      <w:r>
        <w:rPr>
          <w:rFonts w:hint="cs"/>
          <w:rtl/>
        </w:rPr>
        <w:t xml:space="preserve">ביקשתי להעביר לוועדה. </w:t>
      </w:r>
    </w:p>
    <w:p w14:paraId="31C8BCFB" w14:textId="77777777" w:rsidR="00000000" w:rsidRDefault="00E52DD3">
      <w:pPr>
        <w:pStyle w:val="a"/>
        <w:rPr>
          <w:rFonts w:hint="cs"/>
          <w:rtl/>
        </w:rPr>
      </w:pPr>
    </w:p>
    <w:p w14:paraId="7D06B5E8" w14:textId="77777777" w:rsidR="00000000" w:rsidRDefault="00E52DD3">
      <w:pPr>
        <w:pStyle w:val="ad"/>
        <w:rPr>
          <w:rtl/>
        </w:rPr>
      </w:pPr>
      <w:r>
        <w:rPr>
          <w:rtl/>
        </w:rPr>
        <w:t>היו"ר מוחמד ברכה:</w:t>
      </w:r>
    </w:p>
    <w:p w14:paraId="057D857D" w14:textId="77777777" w:rsidR="00000000" w:rsidRDefault="00E52DD3">
      <w:pPr>
        <w:pStyle w:val="a"/>
        <w:rPr>
          <w:rtl/>
        </w:rPr>
      </w:pPr>
    </w:p>
    <w:p w14:paraId="3B76B7CB" w14:textId="77777777" w:rsidR="00000000" w:rsidRDefault="00E52DD3">
      <w:pPr>
        <w:pStyle w:val="a"/>
        <w:rPr>
          <w:rFonts w:hint="cs"/>
          <w:rtl/>
        </w:rPr>
      </w:pPr>
      <w:r>
        <w:rPr>
          <w:rFonts w:hint="cs"/>
          <w:rtl/>
        </w:rPr>
        <w:t xml:space="preserve">רבותי, אנחנו מצביעים. העניין יעבור או לא יעבור רק בהצבעה. </w:t>
      </w:r>
    </w:p>
    <w:p w14:paraId="5475C71A" w14:textId="77777777" w:rsidR="00000000" w:rsidRDefault="00E52DD3">
      <w:pPr>
        <w:pStyle w:val="a"/>
        <w:ind w:firstLine="0"/>
        <w:rPr>
          <w:rFonts w:hint="cs"/>
          <w:rtl/>
        </w:rPr>
      </w:pPr>
    </w:p>
    <w:p w14:paraId="456420EA" w14:textId="77777777" w:rsidR="00000000" w:rsidRDefault="00E52DD3">
      <w:pPr>
        <w:pStyle w:val="SpeakerCon"/>
        <w:rPr>
          <w:rtl/>
        </w:rPr>
      </w:pPr>
      <w:bookmarkStart w:id="142" w:name="FS000000517T21_05_2003_13_44_58C"/>
      <w:bookmarkEnd w:id="142"/>
      <w:r>
        <w:rPr>
          <w:rtl/>
        </w:rPr>
        <w:t>שר המשפטים יוסף לפיד:</w:t>
      </w:r>
    </w:p>
    <w:p w14:paraId="2D4F7D23" w14:textId="77777777" w:rsidR="00000000" w:rsidRDefault="00E52DD3">
      <w:pPr>
        <w:pStyle w:val="a"/>
        <w:rPr>
          <w:rtl/>
        </w:rPr>
      </w:pPr>
    </w:p>
    <w:p w14:paraId="5D80702B" w14:textId="77777777" w:rsidR="00000000" w:rsidRDefault="00E52DD3">
      <w:pPr>
        <w:pStyle w:val="a"/>
        <w:rPr>
          <w:rFonts w:hint="cs"/>
          <w:rtl/>
        </w:rPr>
      </w:pPr>
      <w:r>
        <w:rPr>
          <w:rFonts w:hint="cs"/>
          <w:rtl/>
        </w:rPr>
        <w:t xml:space="preserve">אם לא </w:t>
      </w:r>
      <w:r>
        <w:rPr>
          <w:rFonts w:hint="cs"/>
          <w:rtl/>
        </w:rPr>
        <w:t xml:space="preserve">הובטח לה, אני לא חייב לקבל את זה. </w:t>
      </w:r>
    </w:p>
    <w:p w14:paraId="235C1443" w14:textId="77777777" w:rsidR="00000000" w:rsidRDefault="00E52DD3">
      <w:pPr>
        <w:pStyle w:val="a"/>
        <w:ind w:firstLine="0"/>
        <w:rPr>
          <w:rFonts w:hint="cs"/>
          <w:rtl/>
        </w:rPr>
      </w:pPr>
    </w:p>
    <w:p w14:paraId="1E8224BC" w14:textId="77777777" w:rsidR="00000000" w:rsidRDefault="00E52DD3">
      <w:pPr>
        <w:pStyle w:val="ad"/>
        <w:rPr>
          <w:rtl/>
        </w:rPr>
      </w:pPr>
      <w:r>
        <w:rPr>
          <w:rtl/>
        </w:rPr>
        <w:t>היו"ר מוחמד ברכה:</w:t>
      </w:r>
    </w:p>
    <w:p w14:paraId="01C80456" w14:textId="77777777" w:rsidR="00000000" w:rsidRDefault="00E52DD3">
      <w:pPr>
        <w:pStyle w:val="a"/>
        <w:rPr>
          <w:rtl/>
        </w:rPr>
      </w:pPr>
    </w:p>
    <w:p w14:paraId="715B0805" w14:textId="77777777" w:rsidR="00000000" w:rsidRDefault="00E52DD3">
      <w:pPr>
        <w:pStyle w:val="a"/>
        <w:rPr>
          <w:rFonts w:hint="cs"/>
          <w:rtl/>
        </w:rPr>
      </w:pPr>
      <w:r>
        <w:rPr>
          <w:rFonts w:hint="cs"/>
          <w:rtl/>
        </w:rPr>
        <w:t xml:space="preserve">אדוני שר המשפטים, אני רוצה להעיר לך הערה. לא יכול להיות, לא הפעם ולא בפעם אחרת, שתעלה על הדוכן ללא קבלת אישורו של היושב-ראש והזמנתו המפורשת. </w:t>
      </w:r>
    </w:p>
    <w:p w14:paraId="4C4F8B2C" w14:textId="77777777" w:rsidR="00000000" w:rsidRDefault="00E52DD3">
      <w:pPr>
        <w:pStyle w:val="a"/>
        <w:rPr>
          <w:rFonts w:hint="cs"/>
          <w:rtl/>
        </w:rPr>
      </w:pPr>
    </w:p>
    <w:p w14:paraId="229B025C" w14:textId="77777777" w:rsidR="00000000" w:rsidRDefault="00E52DD3">
      <w:pPr>
        <w:pStyle w:val="a"/>
        <w:rPr>
          <w:rFonts w:hint="cs"/>
          <w:rtl/>
        </w:rPr>
      </w:pPr>
      <w:r>
        <w:rPr>
          <w:rFonts w:hint="cs"/>
          <w:rtl/>
        </w:rPr>
        <w:t>אנחנו עוברים להצבעה, רבותי.   גברתי חברת הכנסת סולודקין, א</w:t>
      </w:r>
      <w:r>
        <w:rPr>
          <w:rFonts w:hint="cs"/>
          <w:rtl/>
        </w:rPr>
        <w:t xml:space="preserve">ת מסכימה להעברת הנושא לוועדה? </w:t>
      </w:r>
    </w:p>
    <w:p w14:paraId="2FB64210" w14:textId="77777777" w:rsidR="00000000" w:rsidRDefault="00E52DD3">
      <w:pPr>
        <w:pStyle w:val="a"/>
        <w:ind w:firstLine="0"/>
        <w:rPr>
          <w:rFonts w:hint="cs"/>
          <w:rtl/>
        </w:rPr>
      </w:pPr>
    </w:p>
    <w:p w14:paraId="7E1133F4" w14:textId="77777777" w:rsidR="00000000" w:rsidRDefault="00E52DD3">
      <w:pPr>
        <w:pStyle w:val="ac"/>
        <w:rPr>
          <w:rtl/>
        </w:rPr>
      </w:pPr>
      <w:r>
        <w:rPr>
          <w:rFonts w:hint="eastAsia"/>
          <w:rtl/>
        </w:rPr>
        <w:t>מרינה</w:t>
      </w:r>
      <w:r>
        <w:rPr>
          <w:rtl/>
        </w:rPr>
        <w:t xml:space="preserve"> סולודקין (הליכוד):</w:t>
      </w:r>
    </w:p>
    <w:p w14:paraId="7503172A" w14:textId="77777777" w:rsidR="00000000" w:rsidRDefault="00E52DD3">
      <w:pPr>
        <w:pStyle w:val="a"/>
        <w:rPr>
          <w:rFonts w:hint="cs"/>
          <w:rtl/>
        </w:rPr>
      </w:pPr>
    </w:p>
    <w:p w14:paraId="129CAC75" w14:textId="77777777" w:rsidR="00000000" w:rsidRDefault="00E52DD3">
      <w:pPr>
        <w:pStyle w:val="a"/>
        <w:rPr>
          <w:rFonts w:hint="cs"/>
          <w:rtl/>
        </w:rPr>
      </w:pPr>
      <w:r>
        <w:rPr>
          <w:rFonts w:hint="cs"/>
          <w:rtl/>
        </w:rPr>
        <w:t>כן.</w:t>
      </w:r>
    </w:p>
    <w:p w14:paraId="1F90C445" w14:textId="77777777" w:rsidR="00000000" w:rsidRDefault="00E52DD3">
      <w:pPr>
        <w:pStyle w:val="a"/>
        <w:ind w:firstLine="0"/>
        <w:rPr>
          <w:rFonts w:hint="cs"/>
          <w:rtl/>
        </w:rPr>
      </w:pPr>
    </w:p>
    <w:p w14:paraId="0FC654A6" w14:textId="77777777" w:rsidR="00000000" w:rsidRDefault="00E52DD3">
      <w:pPr>
        <w:pStyle w:val="ad"/>
        <w:rPr>
          <w:rtl/>
        </w:rPr>
      </w:pPr>
      <w:r>
        <w:rPr>
          <w:rtl/>
        </w:rPr>
        <w:t>היו"ר מוחמד ברכה:</w:t>
      </w:r>
    </w:p>
    <w:p w14:paraId="46AA2604" w14:textId="77777777" w:rsidR="00000000" w:rsidRDefault="00E52DD3">
      <w:pPr>
        <w:pStyle w:val="a"/>
        <w:rPr>
          <w:rtl/>
        </w:rPr>
      </w:pPr>
    </w:p>
    <w:p w14:paraId="08814CC3" w14:textId="77777777" w:rsidR="00000000" w:rsidRDefault="00E52DD3">
      <w:pPr>
        <w:pStyle w:val="a"/>
        <w:rPr>
          <w:rFonts w:hint="cs"/>
          <w:rtl/>
        </w:rPr>
      </w:pPr>
      <w:r>
        <w:rPr>
          <w:rFonts w:hint="cs"/>
          <w:rtl/>
        </w:rPr>
        <w:t xml:space="preserve">לכן ההצבעה היא  הסרה או ועדה. בעד - ועדה, נגד - הסרה. </w:t>
      </w:r>
    </w:p>
    <w:p w14:paraId="636A7821" w14:textId="77777777" w:rsidR="00000000" w:rsidRDefault="00E52DD3">
      <w:pPr>
        <w:pStyle w:val="a"/>
        <w:rPr>
          <w:rFonts w:hint="cs"/>
          <w:rtl/>
        </w:rPr>
      </w:pPr>
    </w:p>
    <w:p w14:paraId="068F7909" w14:textId="77777777" w:rsidR="00000000" w:rsidRDefault="00E52DD3">
      <w:pPr>
        <w:pStyle w:val="a7"/>
        <w:bidi/>
        <w:rPr>
          <w:rFonts w:hint="cs"/>
          <w:rtl/>
        </w:rPr>
      </w:pPr>
      <w:r>
        <w:rPr>
          <w:rFonts w:hint="cs"/>
          <w:rtl/>
        </w:rPr>
        <w:t>הצבעה מס' 12</w:t>
      </w:r>
    </w:p>
    <w:p w14:paraId="49230917" w14:textId="77777777" w:rsidR="00000000" w:rsidRDefault="00E52DD3">
      <w:pPr>
        <w:pStyle w:val="a"/>
        <w:rPr>
          <w:rFonts w:hint="cs"/>
          <w:rtl/>
        </w:rPr>
      </w:pPr>
    </w:p>
    <w:p w14:paraId="60208162" w14:textId="77777777" w:rsidR="00000000" w:rsidRDefault="00E52DD3">
      <w:pPr>
        <w:pStyle w:val="a8"/>
        <w:bidi/>
        <w:rPr>
          <w:rFonts w:hint="cs"/>
          <w:rtl/>
        </w:rPr>
      </w:pPr>
      <w:r>
        <w:rPr>
          <w:rFonts w:hint="cs"/>
          <w:rtl/>
        </w:rPr>
        <w:t>בעד ההצעה להעביר את הנושא לוועדה - 21</w:t>
      </w:r>
    </w:p>
    <w:p w14:paraId="5A10781F" w14:textId="77777777" w:rsidR="00000000" w:rsidRDefault="00E52DD3">
      <w:pPr>
        <w:pStyle w:val="a8"/>
        <w:bidi/>
        <w:rPr>
          <w:rFonts w:hint="cs"/>
          <w:rtl/>
        </w:rPr>
      </w:pPr>
      <w:r>
        <w:rPr>
          <w:rFonts w:hint="cs"/>
          <w:rtl/>
        </w:rPr>
        <w:t>בעד ההצעה שלא לכלול את הנושא בסדר-היום - 19</w:t>
      </w:r>
    </w:p>
    <w:p w14:paraId="44DD3034" w14:textId="77777777" w:rsidR="00000000" w:rsidRDefault="00E52DD3">
      <w:pPr>
        <w:pStyle w:val="a8"/>
        <w:bidi/>
        <w:rPr>
          <w:rFonts w:hint="cs"/>
          <w:rtl/>
        </w:rPr>
      </w:pPr>
      <w:r>
        <w:rPr>
          <w:rFonts w:hint="cs"/>
          <w:rtl/>
        </w:rPr>
        <w:t>נמנעים - אין</w:t>
      </w:r>
    </w:p>
    <w:p w14:paraId="748F06CA" w14:textId="77777777" w:rsidR="00000000" w:rsidRDefault="00E52DD3">
      <w:pPr>
        <w:pStyle w:val="a9"/>
        <w:bidi/>
        <w:rPr>
          <w:rFonts w:hint="cs"/>
          <w:rtl/>
        </w:rPr>
      </w:pPr>
      <w:r>
        <w:rPr>
          <w:rFonts w:hint="cs"/>
          <w:rtl/>
        </w:rPr>
        <w:t>ההצעה להע</w:t>
      </w:r>
      <w:r>
        <w:rPr>
          <w:rFonts w:hint="cs"/>
          <w:rtl/>
        </w:rPr>
        <w:t>ביר את הנושא לוועדת החוקה, חוק ומשפט נתקבלה.</w:t>
      </w:r>
    </w:p>
    <w:p w14:paraId="2E0473A9" w14:textId="77777777" w:rsidR="00000000" w:rsidRDefault="00E52DD3">
      <w:pPr>
        <w:pStyle w:val="a"/>
        <w:rPr>
          <w:rFonts w:hint="cs"/>
          <w:rtl/>
        </w:rPr>
      </w:pPr>
    </w:p>
    <w:p w14:paraId="7BD5F308" w14:textId="77777777" w:rsidR="00000000" w:rsidRDefault="00E52DD3">
      <w:pPr>
        <w:pStyle w:val="ac"/>
        <w:rPr>
          <w:rFonts w:hint="cs"/>
          <w:rtl/>
        </w:rPr>
      </w:pPr>
      <w:r>
        <w:rPr>
          <w:rFonts w:hint="eastAsia"/>
          <w:rtl/>
        </w:rPr>
        <w:t>אלי</w:t>
      </w:r>
      <w:r>
        <w:rPr>
          <w:rtl/>
        </w:rPr>
        <w:t xml:space="preserve"> אפללו (הליכוד):</w:t>
      </w:r>
    </w:p>
    <w:p w14:paraId="59D97589" w14:textId="77777777" w:rsidR="00000000" w:rsidRDefault="00E52DD3">
      <w:pPr>
        <w:pStyle w:val="a"/>
        <w:rPr>
          <w:rFonts w:hint="cs"/>
          <w:rtl/>
        </w:rPr>
      </w:pPr>
    </w:p>
    <w:p w14:paraId="067EFDE3" w14:textId="77777777" w:rsidR="00000000" w:rsidRDefault="00E52DD3">
      <w:pPr>
        <w:pStyle w:val="a"/>
        <w:ind w:firstLine="0"/>
        <w:rPr>
          <w:rFonts w:hint="cs"/>
          <w:rtl/>
        </w:rPr>
      </w:pPr>
      <w:r>
        <w:rPr>
          <w:rFonts w:hint="cs"/>
          <w:rtl/>
        </w:rPr>
        <w:tab/>
        <w:t xml:space="preserve">- - - </w:t>
      </w:r>
    </w:p>
    <w:p w14:paraId="50DE9D45" w14:textId="77777777" w:rsidR="00000000" w:rsidRDefault="00E52DD3">
      <w:pPr>
        <w:pStyle w:val="ad"/>
        <w:rPr>
          <w:rtl/>
        </w:rPr>
      </w:pPr>
      <w:r>
        <w:rPr>
          <w:rtl/>
        </w:rPr>
        <w:t>היו"ר מוחמד ברכה:</w:t>
      </w:r>
    </w:p>
    <w:p w14:paraId="07443590" w14:textId="77777777" w:rsidR="00000000" w:rsidRDefault="00E52DD3">
      <w:pPr>
        <w:pStyle w:val="a"/>
        <w:rPr>
          <w:rFonts w:hint="cs"/>
          <w:rtl/>
        </w:rPr>
      </w:pPr>
    </w:p>
    <w:p w14:paraId="5EC79274" w14:textId="77777777" w:rsidR="00000000" w:rsidRDefault="00E52DD3">
      <w:pPr>
        <w:pStyle w:val="a"/>
        <w:rPr>
          <w:rFonts w:hint="cs"/>
          <w:rtl/>
        </w:rPr>
      </w:pPr>
      <w:r>
        <w:rPr>
          <w:rFonts w:hint="cs"/>
          <w:rtl/>
        </w:rPr>
        <w:t xml:space="preserve">חבר הכנסת אפללו משנה את הצבעתו. </w:t>
      </w:r>
    </w:p>
    <w:p w14:paraId="294A4E60" w14:textId="77777777" w:rsidR="00000000" w:rsidRDefault="00E52DD3">
      <w:pPr>
        <w:pStyle w:val="a"/>
        <w:rPr>
          <w:rFonts w:hint="cs"/>
          <w:rtl/>
        </w:rPr>
      </w:pPr>
    </w:p>
    <w:p w14:paraId="22AD7160" w14:textId="77777777" w:rsidR="00000000" w:rsidRDefault="00E52DD3">
      <w:pPr>
        <w:pStyle w:val="a"/>
        <w:rPr>
          <w:rFonts w:hint="cs"/>
          <w:rtl/>
        </w:rPr>
      </w:pPr>
      <w:r>
        <w:rPr>
          <w:rFonts w:hint="cs"/>
          <w:rtl/>
        </w:rPr>
        <w:t>22 תומכים, 18 מתנגדים וללא נמנעים, הנושא יועבר לוועדת החוקה, חוק ומשפט.</w:t>
      </w:r>
    </w:p>
    <w:p w14:paraId="72E321B3" w14:textId="77777777" w:rsidR="00000000" w:rsidRDefault="00E52DD3">
      <w:pPr>
        <w:pStyle w:val="a"/>
        <w:rPr>
          <w:rFonts w:hint="cs"/>
          <w:rtl/>
        </w:rPr>
      </w:pPr>
    </w:p>
    <w:p w14:paraId="0E90C837" w14:textId="77777777" w:rsidR="00000000" w:rsidRDefault="00E52DD3">
      <w:pPr>
        <w:pStyle w:val="a"/>
        <w:rPr>
          <w:rFonts w:hint="cs"/>
          <w:rtl/>
        </w:rPr>
      </w:pPr>
      <w:r>
        <w:rPr>
          <w:rFonts w:hint="cs"/>
          <w:rtl/>
        </w:rPr>
        <w:t xml:space="preserve"> </w:t>
      </w:r>
    </w:p>
    <w:p w14:paraId="635DA6F1" w14:textId="77777777" w:rsidR="00000000" w:rsidRDefault="00E52DD3">
      <w:pPr>
        <w:pStyle w:val="Subject"/>
        <w:rPr>
          <w:rFonts w:hint="cs"/>
          <w:rtl/>
        </w:rPr>
      </w:pPr>
      <w:r>
        <w:rPr>
          <w:rFonts w:hint="cs"/>
          <w:rtl/>
        </w:rPr>
        <w:t>הצעות לסדר-היום</w:t>
      </w:r>
    </w:p>
    <w:p w14:paraId="1ADA57E6" w14:textId="77777777" w:rsidR="00000000" w:rsidRDefault="00E52DD3">
      <w:pPr>
        <w:pStyle w:val="Subject"/>
        <w:rPr>
          <w:rFonts w:hint="cs"/>
          <w:rtl/>
        </w:rPr>
      </w:pPr>
      <w:r>
        <w:rPr>
          <w:rFonts w:hint="cs"/>
          <w:rtl/>
        </w:rPr>
        <w:t>התאבדויות אזרחים בעקבות המצב הכלכלי</w:t>
      </w:r>
    </w:p>
    <w:p w14:paraId="456ADF0E" w14:textId="77777777" w:rsidR="00000000" w:rsidRDefault="00E52DD3">
      <w:pPr>
        <w:pStyle w:val="a"/>
        <w:rPr>
          <w:rFonts w:hint="cs"/>
          <w:rtl/>
        </w:rPr>
      </w:pPr>
    </w:p>
    <w:p w14:paraId="2FFC0762" w14:textId="77777777" w:rsidR="00000000" w:rsidRDefault="00E52DD3">
      <w:pPr>
        <w:pStyle w:val="ad"/>
        <w:rPr>
          <w:rtl/>
        </w:rPr>
      </w:pPr>
      <w:r>
        <w:rPr>
          <w:rtl/>
        </w:rPr>
        <w:t>היו"ר מוחמד ברכה:</w:t>
      </w:r>
    </w:p>
    <w:p w14:paraId="72B418A2" w14:textId="77777777" w:rsidR="00000000" w:rsidRDefault="00E52DD3">
      <w:pPr>
        <w:pStyle w:val="a"/>
        <w:rPr>
          <w:rtl/>
        </w:rPr>
      </w:pPr>
    </w:p>
    <w:p w14:paraId="0221FD7C" w14:textId="77777777" w:rsidR="00000000" w:rsidRDefault="00E52DD3">
      <w:pPr>
        <w:pStyle w:val="a"/>
        <w:rPr>
          <w:rFonts w:hint="cs"/>
          <w:rtl/>
        </w:rPr>
      </w:pPr>
      <w:r>
        <w:rPr>
          <w:rFonts w:hint="cs"/>
          <w:rtl/>
        </w:rPr>
        <w:t xml:space="preserve">אנחנו עוברים לנושא הבא: הצעה לסדר-היום מס' 478, של חבר הכנסת אופיר פינס-פז, בנושא: התאבדויות אזרחים בעקבות המצב הכלכלי. חבר הכנסת פינס, בבקשה. משיב שר הרווחה. חבר הכנסת פינס, עשר דקות לרשותך. </w:t>
      </w:r>
    </w:p>
    <w:p w14:paraId="6D06309F" w14:textId="77777777" w:rsidR="00000000" w:rsidRDefault="00E52DD3">
      <w:pPr>
        <w:pStyle w:val="a"/>
        <w:ind w:firstLine="0"/>
        <w:rPr>
          <w:rFonts w:hint="cs"/>
          <w:rtl/>
        </w:rPr>
      </w:pPr>
    </w:p>
    <w:p w14:paraId="218434E8" w14:textId="77777777" w:rsidR="00000000" w:rsidRDefault="00E52DD3">
      <w:pPr>
        <w:pStyle w:val="Speaker"/>
        <w:rPr>
          <w:rtl/>
        </w:rPr>
      </w:pPr>
      <w:bookmarkStart w:id="143" w:name="FS000000455T21_05_2003_13_55_20"/>
      <w:bookmarkEnd w:id="143"/>
      <w:r>
        <w:rPr>
          <w:rFonts w:hint="eastAsia"/>
          <w:rtl/>
        </w:rPr>
        <w:t>אופיר</w:t>
      </w:r>
      <w:r>
        <w:rPr>
          <w:rtl/>
        </w:rPr>
        <w:t xml:space="preserve"> פינס-פז (העבודה-מימד):</w:t>
      </w:r>
    </w:p>
    <w:p w14:paraId="67EE7D79" w14:textId="77777777" w:rsidR="00000000" w:rsidRDefault="00E52DD3">
      <w:pPr>
        <w:pStyle w:val="a"/>
        <w:rPr>
          <w:rFonts w:hint="cs"/>
          <w:rtl/>
        </w:rPr>
      </w:pPr>
    </w:p>
    <w:p w14:paraId="435078F4" w14:textId="77777777" w:rsidR="00000000" w:rsidRDefault="00E52DD3">
      <w:pPr>
        <w:pStyle w:val="a"/>
        <w:rPr>
          <w:rFonts w:hint="cs"/>
          <w:rtl/>
        </w:rPr>
      </w:pPr>
      <w:r>
        <w:rPr>
          <w:rFonts w:hint="cs"/>
          <w:rtl/>
        </w:rPr>
        <w:t>אדוני היושב-ר</w:t>
      </w:r>
      <w:r>
        <w:rPr>
          <w:rFonts w:hint="cs"/>
          <w:rtl/>
        </w:rPr>
        <w:t>אש, אדוני שר הרווחה, חברי חברי הכנסת, אתמול התפרסמו הנתונים המבשרים בשורת איוב, בשורה רעה לעם ישראל: מספר המובטלים בישראל גדל בכ=20,000 איש, והוא מגיע למספר שיא של 281,000 מובטלים. אנחנו מתקרבים בצעדי ענק לקו 300,000 המובטלים, שממנו אנחנו כל כך יראים.</w:t>
      </w:r>
    </w:p>
    <w:p w14:paraId="013CF4FF" w14:textId="77777777" w:rsidR="00000000" w:rsidRDefault="00E52DD3">
      <w:pPr>
        <w:pStyle w:val="a"/>
        <w:rPr>
          <w:rFonts w:hint="cs"/>
          <w:rtl/>
        </w:rPr>
      </w:pPr>
    </w:p>
    <w:p w14:paraId="1A8F91A3" w14:textId="77777777" w:rsidR="00000000" w:rsidRDefault="00E52DD3">
      <w:pPr>
        <w:pStyle w:val="a"/>
        <w:rPr>
          <w:rFonts w:hint="cs"/>
          <w:rtl/>
        </w:rPr>
      </w:pPr>
      <w:r>
        <w:rPr>
          <w:rFonts w:hint="cs"/>
          <w:rtl/>
        </w:rPr>
        <w:t>המס</w:t>
      </w:r>
      <w:r>
        <w:rPr>
          <w:rFonts w:hint="cs"/>
          <w:rtl/>
        </w:rPr>
        <w:t>פר הזה רק מבטא בפרמטר אחד, מרכזי מאוד, את המצוקה שבתוכה פועלת החברה הישראלית. בתוך כך אנחנו עדים למצבים קשים ביותר. אזרחים ישראלים מכל שכבות העם נוטלים את חייהם על רקע המצוקה הכלכלית. זה קרה בזמן האחרון פעמים מספר. אני חושב שטוב נהגה הכנסת שלא עסקה בזה יתר</w:t>
      </w:r>
      <w:r>
        <w:rPr>
          <w:rFonts w:hint="cs"/>
          <w:rtl/>
        </w:rPr>
        <w:t xml:space="preserve"> על המידה אז, אבל ברגע שהעניין מגיע לממדים העכשוויים, אין מנוס מלקבוע שמדובר בתופעה, ואין מנוס מכך שהכנסת תדון בעניין, בכפוף לנקיטת כל אמצעי הזהירות המתחייבים, עם בקשה משר הרווחה, או מהממשלה, לשמוע כיצד הדברים מטופלים, משום שהם מחייבים טיפול. </w:t>
      </w:r>
    </w:p>
    <w:p w14:paraId="10D2DA22" w14:textId="77777777" w:rsidR="00000000" w:rsidRDefault="00E52DD3">
      <w:pPr>
        <w:pStyle w:val="a"/>
        <w:rPr>
          <w:rFonts w:hint="cs"/>
          <w:rtl/>
        </w:rPr>
      </w:pPr>
    </w:p>
    <w:p w14:paraId="04070703" w14:textId="77777777" w:rsidR="00000000" w:rsidRDefault="00E52DD3">
      <w:pPr>
        <w:pStyle w:val="a"/>
        <w:rPr>
          <w:rFonts w:hint="cs"/>
          <w:rtl/>
        </w:rPr>
      </w:pPr>
      <w:r>
        <w:rPr>
          <w:rFonts w:hint="cs"/>
          <w:rtl/>
        </w:rPr>
        <w:t>המשך המצב ה</w:t>
      </w:r>
      <w:r>
        <w:rPr>
          <w:rFonts w:hint="cs"/>
          <w:rtl/>
        </w:rPr>
        <w:t xml:space="preserve">קיים ללא טיפול  מיוחד או התייחסות הוא בלתי נסבל. אני אומר את זה כנבחר ציבור, כאיש ציבור, ולא כבעל מקצוע, כמובן. זה תחום שראוי קודם כול שיעסקו בו בעלי מקצוע. </w:t>
      </w:r>
    </w:p>
    <w:p w14:paraId="1CA49FD9" w14:textId="77777777" w:rsidR="00000000" w:rsidRDefault="00E52DD3">
      <w:pPr>
        <w:pStyle w:val="a"/>
        <w:rPr>
          <w:rFonts w:hint="cs"/>
          <w:rtl/>
        </w:rPr>
      </w:pPr>
    </w:p>
    <w:p w14:paraId="729507EE" w14:textId="77777777" w:rsidR="00000000" w:rsidRDefault="00E52DD3">
      <w:pPr>
        <w:pStyle w:val="a"/>
        <w:rPr>
          <w:rFonts w:hint="cs"/>
          <w:rtl/>
        </w:rPr>
      </w:pPr>
      <w:r>
        <w:rPr>
          <w:rFonts w:hint="cs"/>
          <w:rtl/>
        </w:rPr>
        <w:t>אדוני היושב-ראש,  אנחנו נמצאים בהיקף אבטלה כל כך חריף, שבאמת פוגע בכל שכבות העם ויוצר מצבים של פג</w:t>
      </w:r>
      <w:r>
        <w:rPr>
          <w:rFonts w:hint="cs"/>
          <w:rtl/>
        </w:rPr>
        <w:t>יעה קשה בדימוי העצמי. יש תופעות של דיכאון, של אובדן דרך, של אובדן ביטחון עצמי ומערכתי. כידוע, יציבות כלכלית וחוסן כלכלי הם דבר אלמנטרי. אנשים מתחתנים, אנשים מביאים ילדים לעולם, אנשים רוצים לחיות בכבוד, אנשים דואגים למחר. זה חלק מדברים שקורים בכל מדינה ובכל</w:t>
      </w:r>
      <w:r>
        <w:rPr>
          <w:rFonts w:hint="cs"/>
          <w:rtl/>
        </w:rPr>
        <w:t xml:space="preserve"> חברה, קל וחומר בחברה הישראלית. </w:t>
      </w:r>
    </w:p>
    <w:p w14:paraId="5A5E3194" w14:textId="77777777" w:rsidR="00000000" w:rsidRDefault="00E52DD3">
      <w:pPr>
        <w:pStyle w:val="a"/>
        <w:rPr>
          <w:rFonts w:hint="cs"/>
          <w:rtl/>
        </w:rPr>
      </w:pPr>
    </w:p>
    <w:p w14:paraId="6AA0E397" w14:textId="77777777" w:rsidR="00000000" w:rsidRDefault="00E52DD3">
      <w:pPr>
        <w:pStyle w:val="a"/>
        <w:rPr>
          <w:rFonts w:hint="cs"/>
          <w:rtl/>
        </w:rPr>
      </w:pPr>
      <w:r>
        <w:rPr>
          <w:rFonts w:hint="cs"/>
          <w:rtl/>
        </w:rPr>
        <w:t>אני חושב שלא אפתיע כאן אף אחד אם אקבע שהתהליכים שהחברה הישראלית עוברת יוצרים סוג של קריסה של מעמד הביניים. זאת אומרת, החלשים בחברה הישראלית במשך הרבה מאוד שנים נהנו ממה שאנחנו יחד בנינו - מדינת הרווחה, שנתנה גיבוי, סיוע, ב</w:t>
      </w:r>
      <w:r>
        <w:rPr>
          <w:rFonts w:hint="cs"/>
          <w:rtl/>
        </w:rPr>
        <w:t>הרבה מאוד מובנים, לאנשים שהתקשו מאוד לעלות אל מעבר לקו העוני. אבל אנשים שמעולם לא שיערו בנפשם שהם ימצאו את עצמם פתאום במדרון החלקלק הזה, שאין להם איזה זיז להיאחז בו, אלה האנשים שנמצאים בקבוצת הסיכון הכי גדולה. משום שהם לא הכינו את עצמם, ואנחנו לא הכנו אותם</w:t>
      </w:r>
      <w:r>
        <w:rPr>
          <w:rFonts w:hint="cs"/>
          <w:rtl/>
        </w:rPr>
        <w:t xml:space="preserve">, למציאות שבה במשך שנים הם יכולים למצוא את עצמם מובטלים וללא עבודה. אלה אנשים שלמדו, יש להם השכלה, יש להם ניסיון, והם עסקו בדברים שלהם, ופתאום הם מוצאים את עצמם במצב בלתי אפשרי, לא זמני, אלא מצב שנמשך  שבועות, חודשים, לפעמים שנים. </w:t>
      </w:r>
    </w:p>
    <w:p w14:paraId="3947F61E" w14:textId="77777777" w:rsidR="00000000" w:rsidRDefault="00E52DD3">
      <w:pPr>
        <w:pStyle w:val="a"/>
        <w:rPr>
          <w:rFonts w:hint="cs"/>
          <w:rtl/>
        </w:rPr>
      </w:pPr>
    </w:p>
    <w:p w14:paraId="18B9A3B5" w14:textId="77777777" w:rsidR="00000000" w:rsidRDefault="00E52DD3">
      <w:pPr>
        <w:pStyle w:val="a"/>
        <w:rPr>
          <w:rFonts w:hint="cs"/>
          <w:rtl/>
        </w:rPr>
      </w:pPr>
      <w:r>
        <w:rPr>
          <w:rFonts w:hint="cs"/>
          <w:rtl/>
        </w:rPr>
        <w:t>אם אני מקבל פניות אין-ס</w:t>
      </w:r>
      <w:r>
        <w:rPr>
          <w:rFonts w:hint="cs"/>
          <w:rtl/>
        </w:rPr>
        <w:t>פור, אין לי ספק שחברי כנסת רבים בבית הזה מקבלים אף הם פניות כמוני. אני מקבל קורות חיים מאנשים שלכאורה צריכים לחטוף אותם, גם בשוק הפרטי וגם בשוק הציבורי; אנשים שמבזבזים את ימיהם ולא מוצאים לעצמם עיסוק, תעסוקה, שיכולים להביא פרנסה לבני ביתם ולהכניס עניין בחי</w:t>
      </w:r>
      <w:r>
        <w:rPr>
          <w:rFonts w:hint="cs"/>
          <w:rtl/>
        </w:rPr>
        <w:t>יהם. וכך הדברים קורים יום אחר יום.</w:t>
      </w:r>
    </w:p>
    <w:p w14:paraId="24CA232F" w14:textId="77777777" w:rsidR="00000000" w:rsidRDefault="00E52DD3">
      <w:pPr>
        <w:pStyle w:val="a"/>
        <w:rPr>
          <w:rFonts w:hint="cs"/>
          <w:rtl/>
        </w:rPr>
      </w:pPr>
    </w:p>
    <w:p w14:paraId="79B48009" w14:textId="77777777" w:rsidR="00000000" w:rsidRDefault="00E52DD3">
      <w:pPr>
        <w:pStyle w:val="a"/>
        <w:rPr>
          <w:rFonts w:hint="cs"/>
          <w:rtl/>
        </w:rPr>
      </w:pPr>
      <w:r>
        <w:rPr>
          <w:rFonts w:hint="cs"/>
          <w:rtl/>
        </w:rPr>
        <w:t>מה שקורה בזמן האחרון חמור במיוחד. יש כאן תופעה של אנשים שבעצם מפעל החיים שלהם נהרס לנגד עיניהם. שימו לב, אני לא רוצה להיכנס לשמות, אני לא רוצה להיכנס לדוגמאות. מי שזוכר, זוכר. מי שיודע, יודע. מי שלא, לא. אנשים שבנו בזיעת</w:t>
      </w:r>
      <w:r>
        <w:rPr>
          <w:rFonts w:hint="cs"/>
          <w:rtl/>
        </w:rPr>
        <w:t xml:space="preserve"> אפם את העסק הפרטי שלהם, את העסק המשפחתי שלהם, שפרנס עוד שלושה-ארבעה אנשים, שפרנס עוד  שתיים-שלוש משפחות, אנשים שעשו יש מאין במשך עשר, 20, 30 שנה, הכול קורס לנגד עיניהם וידם קצרה מהושיע, וידנו כחברה, כממסד, כממשלה, לא מסוגלת בכלל להושיט עזרה ברגע האמת. מדו</w:t>
      </w:r>
      <w:r>
        <w:rPr>
          <w:rFonts w:hint="cs"/>
          <w:rtl/>
        </w:rPr>
        <w:t xml:space="preserve">בר בתופעה שהמדינה שלנו לא ידעה כמותה ולא עסקה בה. </w:t>
      </w:r>
    </w:p>
    <w:p w14:paraId="1CA0E1CB" w14:textId="77777777" w:rsidR="00000000" w:rsidRDefault="00E52DD3">
      <w:pPr>
        <w:pStyle w:val="a"/>
        <w:rPr>
          <w:rFonts w:hint="cs"/>
          <w:rtl/>
        </w:rPr>
      </w:pPr>
    </w:p>
    <w:p w14:paraId="6302DA6C" w14:textId="77777777" w:rsidR="00000000" w:rsidRDefault="00E52DD3">
      <w:pPr>
        <w:pStyle w:val="a"/>
        <w:rPr>
          <w:rFonts w:hint="cs"/>
          <w:rtl/>
        </w:rPr>
      </w:pPr>
      <w:r>
        <w:rPr>
          <w:rFonts w:hint="cs"/>
          <w:rtl/>
        </w:rPr>
        <w:t xml:space="preserve">לכן הפנייה שלי היא לשר הרווחה, ואני חושב, בכל הכבוד שיש לי לשר הרווחה, שזה נושא שהוא מעבר  לשירותי הרווחה המוכרים לנו, הקונבנציונליים. יש כאן מציאות שפוגעת באנשים שהם לא לקוחות רווחה רגילים, שהם לא אנשים </w:t>
      </w:r>
      <w:r>
        <w:rPr>
          <w:rFonts w:hint="cs"/>
          <w:rtl/>
        </w:rPr>
        <w:t xml:space="preserve">שהזדקקו לשירותי רווחה באופן שוטף. לכן כל כך קשה להם ולכן הם כל כך מהר נשברים. אני אומר את זה, כמובן, לא כבעל מקצוע. אני לא רוצה להתיימר, אבל כך נראה לי העניין מנקודת מבטי כאיש ציבור. </w:t>
      </w:r>
    </w:p>
    <w:p w14:paraId="7F824B7B" w14:textId="77777777" w:rsidR="00000000" w:rsidRDefault="00E52DD3">
      <w:pPr>
        <w:pStyle w:val="a"/>
        <w:ind w:firstLine="0"/>
        <w:rPr>
          <w:rFonts w:hint="cs"/>
          <w:rtl/>
        </w:rPr>
      </w:pPr>
    </w:p>
    <w:p w14:paraId="44969D40" w14:textId="77777777" w:rsidR="00000000" w:rsidRDefault="00E52DD3">
      <w:pPr>
        <w:pStyle w:val="a"/>
        <w:ind w:firstLine="0"/>
        <w:rPr>
          <w:rFonts w:hint="cs"/>
          <w:rtl/>
        </w:rPr>
      </w:pPr>
      <w:r>
        <w:rPr>
          <w:rFonts w:hint="cs"/>
          <w:rtl/>
        </w:rPr>
        <w:tab/>
        <w:t>ולכן החלטתי, לאחר התלבטות קשה, בכל זאת להביא את הדיון למליאה. חשבתי על</w:t>
      </w:r>
      <w:r>
        <w:rPr>
          <w:rFonts w:hint="cs"/>
          <w:rtl/>
        </w:rPr>
        <w:t xml:space="preserve"> כך שבועות אחדים, אבל ברגע שהעניין הפך לתופעה מבהילה בהיקפים שאנו מתוודעים אליהם, אין מנוס מלקיים כאן דיון. לפי דעתי צריך להמשיך את הדיון בוועדה הרלוונטית, ועדת העבודה והרווחה. אני מאוד מקווה שהממשלה, בכוחות משותפים עם כל מי שצריך, תדע למצוא את התשובות ואת</w:t>
      </w:r>
      <w:r>
        <w:rPr>
          <w:rFonts w:hint="cs"/>
          <w:rtl/>
        </w:rPr>
        <w:t xml:space="preserve"> הפתרונות כדי לעצור את התופעה מהר ככל שניתן. תודה רבה.</w:t>
      </w:r>
    </w:p>
    <w:p w14:paraId="611B8BEC" w14:textId="77777777" w:rsidR="00000000" w:rsidRDefault="00E52DD3">
      <w:pPr>
        <w:pStyle w:val="ad"/>
        <w:rPr>
          <w:rFonts w:hint="cs"/>
          <w:rtl/>
        </w:rPr>
      </w:pPr>
    </w:p>
    <w:p w14:paraId="78D3B73F" w14:textId="77777777" w:rsidR="00000000" w:rsidRDefault="00E52DD3">
      <w:pPr>
        <w:pStyle w:val="ad"/>
        <w:rPr>
          <w:rtl/>
        </w:rPr>
      </w:pPr>
      <w:r>
        <w:rPr>
          <w:rtl/>
        </w:rPr>
        <w:t>היו"ר משה כחלון:</w:t>
      </w:r>
    </w:p>
    <w:p w14:paraId="6D29D5E8" w14:textId="77777777" w:rsidR="00000000" w:rsidRDefault="00E52DD3">
      <w:pPr>
        <w:pStyle w:val="a"/>
        <w:rPr>
          <w:rtl/>
        </w:rPr>
      </w:pPr>
    </w:p>
    <w:p w14:paraId="79002661" w14:textId="77777777" w:rsidR="00000000" w:rsidRDefault="00E52DD3">
      <w:pPr>
        <w:pStyle w:val="a"/>
        <w:rPr>
          <w:rFonts w:hint="cs"/>
          <w:rtl/>
        </w:rPr>
      </w:pPr>
      <w:r>
        <w:rPr>
          <w:rFonts w:hint="cs"/>
          <w:rtl/>
        </w:rPr>
        <w:t>תודה רבה. חבר הכנסת רן כהן, שלוש דקות בבקשה.</w:t>
      </w:r>
    </w:p>
    <w:p w14:paraId="15CD563F" w14:textId="77777777" w:rsidR="00000000" w:rsidRDefault="00E52DD3">
      <w:pPr>
        <w:pStyle w:val="a"/>
        <w:ind w:firstLine="0"/>
        <w:rPr>
          <w:rFonts w:hint="cs"/>
          <w:rtl/>
        </w:rPr>
      </w:pPr>
    </w:p>
    <w:p w14:paraId="01725DDF" w14:textId="77777777" w:rsidR="00000000" w:rsidRDefault="00E52DD3">
      <w:pPr>
        <w:pStyle w:val="Speaker"/>
        <w:rPr>
          <w:rtl/>
        </w:rPr>
      </w:pPr>
      <w:bookmarkStart w:id="144" w:name="FS000000507T21_05_2003_13_52_49"/>
      <w:bookmarkEnd w:id="144"/>
      <w:r>
        <w:rPr>
          <w:rFonts w:hint="eastAsia"/>
          <w:rtl/>
        </w:rPr>
        <w:t>רן</w:t>
      </w:r>
      <w:r>
        <w:rPr>
          <w:rtl/>
        </w:rPr>
        <w:t xml:space="preserve"> כהן (מרצ):</w:t>
      </w:r>
    </w:p>
    <w:p w14:paraId="1B87E338" w14:textId="77777777" w:rsidR="00000000" w:rsidRDefault="00E52DD3">
      <w:pPr>
        <w:pStyle w:val="a"/>
        <w:rPr>
          <w:rFonts w:hint="cs"/>
          <w:rtl/>
        </w:rPr>
      </w:pPr>
    </w:p>
    <w:p w14:paraId="47249F74" w14:textId="77777777" w:rsidR="00000000" w:rsidRDefault="00E52DD3">
      <w:pPr>
        <w:pStyle w:val="a"/>
        <w:rPr>
          <w:rFonts w:hint="cs"/>
          <w:rtl/>
        </w:rPr>
      </w:pPr>
      <w:r>
        <w:rPr>
          <w:rFonts w:hint="cs"/>
          <w:rtl/>
        </w:rPr>
        <w:t>אדוני היושב-ראש, רבותי השרים, חברות וחברי הכנסת, אני מעלה הצעה בדיוק כמו קודמי, חבר הכנסת אופיר פינס, באותו נושא טרגי. גם</w:t>
      </w:r>
      <w:r>
        <w:rPr>
          <w:rFonts w:hint="cs"/>
          <w:rtl/>
        </w:rPr>
        <w:t xml:space="preserve"> אני רוצה ללכת בדרך זהירה, אני חושב שזה נושא שהטיפול בו מחייב זהירות אדירה, משום שאנו יכולים גם לחטוא בכך שמרוב טיפול בעניין נהפוך אותו לטרנד, ואנשים ילכו וישימו חלילה קץ לחייהם, כאילו זה הדבר המקובל. לא נכון יהיה לעשות זאת. אנחנו רוצים לטפל בכך באופן הנכו</w:t>
      </w:r>
      <w:r>
        <w:rPr>
          <w:rFonts w:hint="cs"/>
          <w:rtl/>
        </w:rPr>
        <w:t>ן ביותר, הממוקד ביותר, כדי לומר לכל אזרחי מדינת ישראל, שגם אם אנחנו בקשיים, גם אם כל אחד במקומו בקשיים, הדרך היא להתמודד ולא חלילה להתאבד. זו הדרך, וכולנו כחברה, כעם וכמדינה מטפלים בכך, אתם לא לבד.</w:t>
      </w:r>
    </w:p>
    <w:p w14:paraId="63060EC0" w14:textId="77777777" w:rsidR="00000000" w:rsidRDefault="00E52DD3">
      <w:pPr>
        <w:pStyle w:val="a"/>
        <w:rPr>
          <w:rFonts w:hint="cs"/>
          <w:rtl/>
        </w:rPr>
      </w:pPr>
    </w:p>
    <w:p w14:paraId="7A70C997" w14:textId="77777777" w:rsidR="00000000" w:rsidRDefault="00E52DD3">
      <w:pPr>
        <w:pStyle w:val="a"/>
        <w:rPr>
          <w:rFonts w:hint="cs"/>
          <w:rtl/>
        </w:rPr>
      </w:pPr>
      <w:r>
        <w:rPr>
          <w:rFonts w:hint="cs"/>
          <w:rtl/>
        </w:rPr>
        <w:t>הדבר השני, גם אני מעלה את הנושא הזה משום שבכל זאת אי-אפשר</w:t>
      </w:r>
      <w:r>
        <w:rPr>
          <w:rFonts w:hint="cs"/>
          <w:rtl/>
        </w:rPr>
        <w:t xml:space="preserve"> לעצום את העיניים: באמת עוד לא היה מצב כל כך נורא, מבחינת הקשר שבין הקשיים הכלכליים וההתמוטטות הכלכלית לבין שימת קץ לחיים. בכל זאת אנחנו לא מדינה ברעב כמו בשנות ה=50, או במצוקות כמו בשנים שקדמו למלחמת ששת הימים. </w:t>
      </w:r>
    </w:p>
    <w:p w14:paraId="53F2B0FF" w14:textId="77777777" w:rsidR="00000000" w:rsidRDefault="00E52DD3">
      <w:pPr>
        <w:pStyle w:val="a"/>
        <w:rPr>
          <w:rFonts w:hint="cs"/>
          <w:rtl/>
        </w:rPr>
      </w:pPr>
    </w:p>
    <w:p w14:paraId="207D0C51" w14:textId="77777777" w:rsidR="00000000" w:rsidRDefault="00E52DD3">
      <w:pPr>
        <w:pStyle w:val="a"/>
        <w:rPr>
          <w:rFonts w:hint="cs"/>
          <w:rtl/>
        </w:rPr>
      </w:pPr>
      <w:r>
        <w:rPr>
          <w:rFonts w:hint="cs"/>
          <w:rtl/>
        </w:rPr>
        <w:t>רבותי, כל התאבדות כזאת היא צלצול פעמון אדי</w:t>
      </w:r>
      <w:r>
        <w:rPr>
          <w:rFonts w:hint="cs"/>
          <w:rtl/>
        </w:rPr>
        <w:t xml:space="preserve">ר של חירום. אנחנו נמצאים בעת חירום בנושא זה. אתמול התבשרנו על 281,000 מובטלים, על אלפי עסקים בינוניים, קטנים וזעירים שקרסו. </w:t>
      </w:r>
    </w:p>
    <w:p w14:paraId="784E458E" w14:textId="77777777" w:rsidR="00000000" w:rsidRDefault="00E52DD3">
      <w:pPr>
        <w:pStyle w:val="a"/>
        <w:rPr>
          <w:rFonts w:hint="cs"/>
          <w:rtl/>
        </w:rPr>
      </w:pPr>
    </w:p>
    <w:p w14:paraId="6DCF5963" w14:textId="77777777" w:rsidR="00000000" w:rsidRDefault="00E52DD3">
      <w:pPr>
        <w:pStyle w:val="a"/>
        <w:rPr>
          <w:rFonts w:hint="cs"/>
          <w:rtl/>
        </w:rPr>
      </w:pPr>
      <w:r>
        <w:rPr>
          <w:rFonts w:hint="cs"/>
          <w:rtl/>
        </w:rPr>
        <w:t>אתמול נודע לנו בדיון בוועדה לעובדים זרים, אדוני השר, שמשטרת ההגירה הצליחה להחזיר לארצותיהם למעלה מ=40,000 עובדים זרים. חלקם היא עצ</w:t>
      </w:r>
      <w:r>
        <w:rPr>
          <w:rFonts w:hint="cs"/>
          <w:rtl/>
        </w:rPr>
        <w:t>מה החזירה, וחלקם עזבו ביוזמתם בגלל התהליך. אלא שהבעיה היא שלא נמצא קשר מיידי בין העובדה ש=40,000 עובדים זרים חזרו לארצותיהם לבין השמה של ישראלים מובטלים, חיילים משוחררים או עולים חדשים, בעבודה במקומם.</w:t>
      </w:r>
    </w:p>
    <w:p w14:paraId="46A50E18" w14:textId="77777777" w:rsidR="00000000" w:rsidRDefault="00E52DD3">
      <w:pPr>
        <w:pStyle w:val="a"/>
        <w:rPr>
          <w:rFonts w:hint="cs"/>
          <w:rtl/>
        </w:rPr>
      </w:pPr>
    </w:p>
    <w:p w14:paraId="451A948C" w14:textId="77777777" w:rsidR="00000000" w:rsidRDefault="00E52DD3">
      <w:pPr>
        <w:pStyle w:val="a"/>
        <w:rPr>
          <w:rFonts w:hint="cs"/>
          <w:rtl/>
        </w:rPr>
      </w:pPr>
      <w:r>
        <w:rPr>
          <w:rFonts w:hint="cs"/>
          <w:rtl/>
        </w:rPr>
        <w:t xml:space="preserve">פניתי למנכ"ל משרד התעשייה, המסחר והתעסוקה, רענן דינור </w:t>
      </w:r>
      <w:r>
        <w:rPr>
          <w:rFonts w:hint="cs"/>
          <w:rtl/>
        </w:rPr>
        <w:t>- ובירכתי אותו על כניסתו לתפקיד -  וביקשתי ששני המשרדים יכינו יחד מענה שיעודד השמה של ישראלים בעבודות הללו.</w:t>
      </w:r>
    </w:p>
    <w:p w14:paraId="27C192EE" w14:textId="77777777" w:rsidR="00000000" w:rsidRDefault="00E52DD3">
      <w:pPr>
        <w:pStyle w:val="a"/>
        <w:rPr>
          <w:rFonts w:hint="cs"/>
          <w:rtl/>
        </w:rPr>
      </w:pPr>
    </w:p>
    <w:p w14:paraId="482E86A8" w14:textId="77777777" w:rsidR="00000000" w:rsidRDefault="00E52DD3">
      <w:pPr>
        <w:pStyle w:val="a"/>
        <w:rPr>
          <w:rFonts w:hint="cs"/>
          <w:rtl/>
        </w:rPr>
      </w:pPr>
      <w:r>
        <w:rPr>
          <w:rFonts w:hint="cs"/>
          <w:rtl/>
        </w:rPr>
        <w:t xml:space="preserve">אני רוצה לומר לשר הרווחה, כי נדמה לי שיש צורך בשני מענים: האחד, צריכה להיות איזו כתובת, איזו אוזן קשבת, שכאשר אדם נמצא בתחושה של על סף ריסוק עצמי, </w:t>
      </w:r>
      <w:r>
        <w:rPr>
          <w:rFonts w:hint="cs"/>
          <w:rtl/>
        </w:rPr>
        <w:t xml:space="preserve">יהיה לו אל מי לפנות ברמה המוניציפלית, ברמה הממשלתית ובכל רמה אחרת. צריך שתהיה כתובת. </w:t>
      </w:r>
    </w:p>
    <w:p w14:paraId="3BF0BED6" w14:textId="77777777" w:rsidR="00000000" w:rsidRDefault="00E52DD3">
      <w:pPr>
        <w:pStyle w:val="a"/>
        <w:rPr>
          <w:rFonts w:hint="cs"/>
          <w:rtl/>
        </w:rPr>
      </w:pPr>
    </w:p>
    <w:p w14:paraId="1DD5EF7C" w14:textId="77777777" w:rsidR="00000000" w:rsidRDefault="00E52DD3">
      <w:pPr>
        <w:pStyle w:val="a"/>
        <w:rPr>
          <w:rFonts w:hint="cs"/>
          <w:rtl/>
        </w:rPr>
      </w:pPr>
      <w:r>
        <w:rPr>
          <w:rFonts w:hint="cs"/>
          <w:rtl/>
        </w:rPr>
        <w:t xml:space="preserve">הדבר השני נכון במיוחד לגבי בעלי עסקים בינוניים, קטנים וזעירים -  אני אומר זאת מאחר שעסקתי בנושא במסגרת תפקידי הקודם כשר המסחר והתעשייה -  מוכרח להיות מנגנון סיוע והצלה. </w:t>
      </w:r>
      <w:r>
        <w:rPr>
          <w:rFonts w:hint="cs"/>
          <w:rtl/>
        </w:rPr>
        <w:t>אין מה לעשות, כוח הקנייה יורד. ברגע שלאזרחים יש פחות כסף בשביל לקנות, העסקים הללו הם הראשונים שמתפרקים, מתמוטטים ונכנסים למצוקה. הבנקים בעניין זה מאוד אכזריים וקשים. צריך להיות מענה שיאפשר פריסה, שייתן עידוד, שיציל את העסקים לפחות לתקופת ביניים, תמורת התחי</w:t>
      </w:r>
      <w:r>
        <w:rPr>
          <w:rFonts w:hint="cs"/>
          <w:rtl/>
        </w:rPr>
        <w:t>יבות שהאדם יחזיר למדינה או לקופה כאשר ירווח. צריך שיהיה לכך מענה, לא רק בגלל ההתאבדויות - מובן שזה חשוב מאוד - אלא בגלל המצב עצמו.</w:t>
      </w:r>
    </w:p>
    <w:p w14:paraId="3351366C" w14:textId="77777777" w:rsidR="00000000" w:rsidRDefault="00E52DD3">
      <w:pPr>
        <w:pStyle w:val="a"/>
        <w:ind w:firstLine="0"/>
        <w:rPr>
          <w:rFonts w:hint="cs"/>
          <w:rtl/>
        </w:rPr>
      </w:pPr>
    </w:p>
    <w:p w14:paraId="4DA1A6EC" w14:textId="77777777" w:rsidR="00000000" w:rsidRDefault="00E52DD3">
      <w:pPr>
        <w:pStyle w:val="ad"/>
        <w:rPr>
          <w:rtl/>
        </w:rPr>
      </w:pPr>
      <w:r>
        <w:rPr>
          <w:rFonts w:hint="eastAsia"/>
          <w:rtl/>
        </w:rPr>
        <w:t>היו</w:t>
      </w:r>
      <w:r>
        <w:rPr>
          <w:rtl/>
        </w:rPr>
        <w:t>"ר משה כחלון:</w:t>
      </w:r>
    </w:p>
    <w:p w14:paraId="4D8D95D5" w14:textId="77777777" w:rsidR="00000000" w:rsidRDefault="00E52DD3">
      <w:pPr>
        <w:pStyle w:val="a"/>
        <w:rPr>
          <w:rFonts w:hint="cs"/>
          <w:rtl/>
        </w:rPr>
      </w:pPr>
    </w:p>
    <w:p w14:paraId="4BB9EE03" w14:textId="77777777" w:rsidR="00000000" w:rsidRDefault="00E52DD3">
      <w:pPr>
        <w:pStyle w:val="a"/>
        <w:rPr>
          <w:rFonts w:hint="cs"/>
          <w:rtl/>
        </w:rPr>
      </w:pPr>
      <w:r>
        <w:rPr>
          <w:rFonts w:hint="cs"/>
          <w:rtl/>
        </w:rPr>
        <w:t>תודה רבה. שר הרווחה, זבולון אורלב, בבקשה.</w:t>
      </w:r>
    </w:p>
    <w:p w14:paraId="36ECB691" w14:textId="77777777" w:rsidR="00000000" w:rsidRDefault="00E52DD3">
      <w:pPr>
        <w:pStyle w:val="a"/>
        <w:ind w:firstLine="0"/>
        <w:rPr>
          <w:rFonts w:hint="cs"/>
          <w:rtl/>
        </w:rPr>
      </w:pPr>
    </w:p>
    <w:p w14:paraId="3224AB79" w14:textId="77777777" w:rsidR="00000000" w:rsidRDefault="00E52DD3">
      <w:pPr>
        <w:pStyle w:val="Speaker"/>
        <w:rPr>
          <w:rtl/>
        </w:rPr>
      </w:pPr>
      <w:bookmarkStart w:id="145" w:name="FS000000521T21_05_2003_14_04_52"/>
      <w:bookmarkEnd w:id="145"/>
      <w:r>
        <w:rPr>
          <w:rFonts w:hint="eastAsia"/>
          <w:rtl/>
        </w:rPr>
        <w:t>שר</w:t>
      </w:r>
      <w:r>
        <w:rPr>
          <w:rtl/>
        </w:rPr>
        <w:t xml:space="preserve"> הרווחה זבולון אורלב:</w:t>
      </w:r>
    </w:p>
    <w:p w14:paraId="43D30FC8" w14:textId="77777777" w:rsidR="00000000" w:rsidRDefault="00E52DD3">
      <w:pPr>
        <w:pStyle w:val="a"/>
        <w:rPr>
          <w:rFonts w:hint="cs"/>
          <w:rtl/>
        </w:rPr>
      </w:pPr>
    </w:p>
    <w:p w14:paraId="131148CC" w14:textId="77777777" w:rsidR="00000000" w:rsidRDefault="00E52DD3">
      <w:pPr>
        <w:pStyle w:val="a"/>
        <w:rPr>
          <w:rFonts w:hint="cs"/>
          <w:rtl/>
        </w:rPr>
      </w:pPr>
      <w:r>
        <w:rPr>
          <w:rFonts w:hint="cs"/>
          <w:rtl/>
        </w:rPr>
        <w:t xml:space="preserve">אדוני היושב-ראש, חברי חברי הכנסת, עצם </w:t>
      </w:r>
      <w:r>
        <w:rPr>
          <w:rFonts w:hint="cs"/>
          <w:rtl/>
        </w:rPr>
        <w:t>העלאת נושא ההתאבדויות בקשר למצב הכלכלי הוא הזדמנות חשובה לחברה הישראלית להסתכל היטב על עצמה במראה ולנסות לתקן כמה סדרי עדיפויות וערכים. לעתים נראה כי חברה שקידשה מאוד את ההישגים הכלכליים והחומריים, כדאי לה להקדיש זמן ולשאול מה קרה לערכים החברתיים, לסולידרי</w:t>
      </w:r>
      <w:r>
        <w:rPr>
          <w:rFonts w:hint="cs"/>
          <w:rtl/>
        </w:rPr>
        <w:t>ות, לאחריות, להרגשת השותפות עם אנשים שלא שפר עליהם גורלם.</w:t>
      </w:r>
    </w:p>
    <w:p w14:paraId="1922651F" w14:textId="77777777" w:rsidR="00000000" w:rsidRDefault="00E52DD3">
      <w:pPr>
        <w:pStyle w:val="a"/>
        <w:rPr>
          <w:rFonts w:hint="cs"/>
          <w:rtl/>
        </w:rPr>
      </w:pPr>
    </w:p>
    <w:p w14:paraId="578E13C7" w14:textId="77777777" w:rsidR="00000000" w:rsidRDefault="00E52DD3">
      <w:pPr>
        <w:pStyle w:val="a"/>
        <w:rPr>
          <w:rFonts w:hint="cs"/>
          <w:rtl/>
        </w:rPr>
      </w:pPr>
      <w:r>
        <w:rPr>
          <w:rFonts w:hint="cs"/>
          <w:rtl/>
        </w:rPr>
        <w:t>בראשית הדברים צריך להדגיש, אני בטוח שאני אומר זאת גם על דעת המציעים ועל דעת כל חברי הבית, שההתאבדות פסולה מכל היבט שהוא. כולנו יחד צריכים לומר באופן ברור לכל אזרחי ישראל: יהיו הקשיים אשר יהיו, יהיו</w:t>
      </w:r>
      <w:r>
        <w:rPr>
          <w:rFonts w:hint="cs"/>
          <w:rtl/>
        </w:rPr>
        <w:t xml:space="preserve"> העיוותים אשר יהיו - צריך לחיות. נורמת ההתאבדות היא מעוותת ובלתי מוסרית וצריך להוקיעה, והחברה כולה צריכה להתגייס למען העניין הזה.</w:t>
      </w:r>
    </w:p>
    <w:p w14:paraId="00999802" w14:textId="77777777" w:rsidR="00000000" w:rsidRDefault="00E52DD3">
      <w:pPr>
        <w:pStyle w:val="a"/>
        <w:rPr>
          <w:rFonts w:hint="cs"/>
          <w:rtl/>
        </w:rPr>
      </w:pPr>
    </w:p>
    <w:p w14:paraId="1F69289F" w14:textId="77777777" w:rsidR="00000000" w:rsidRDefault="00E52DD3">
      <w:pPr>
        <w:pStyle w:val="a"/>
        <w:rPr>
          <w:rFonts w:hint="cs"/>
          <w:rtl/>
        </w:rPr>
      </w:pPr>
      <w:r>
        <w:rPr>
          <w:rFonts w:hint="cs"/>
          <w:rtl/>
        </w:rPr>
        <w:t xml:space="preserve">חשוב גם לומר בראשית הדברים, שאני מכבד מאוד את דברי המציעים, כי אין כאן באמת שאלה מפלגתית, אין כאן שאלה פוליטית, אין כאן שאלה </w:t>
      </w:r>
      <w:r>
        <w:rPr>
          <w:rFonts w:hint="cs"/>
          <w:rtl/>
        </w:rPr>
        <w:t>של קואליציה ואופוזיציה, אלא בראש ובראשונה שאלה מוסרית ערכית מהמעלה הראשונה.</w:t>
      </w:r>
    </w:p>
    <w:p w14:paraId="20480F77" w14:textId="77777777" w:rsidR="00000000" w:rsidRDefault="00E52DD3">
      <w:pPr>
        <w:pStyle w:val="a"/>
        <w:rPr>
          <w:rFonts w:hint="cs"/>
          <w:rtl/>
        </w:rPr>
      </w:pPr>
    </w:p>
    <w:p w14:paraId="078613F3" w14:textId="77777777" w:rsidR="00000000" w:rsidRDefault="00E52DD3">
      <w:pPr>
        <w:pStyle w:val="a"/>
        <w:rPr>
          <w:rFonts w:hint="cs"/>
          <w:rtl/>
        </w:rPr>
      </w:pPr>
      <w:r>
        <w:rPr>
          <w:rFonts w:hint="cs"/>
          <w:rtl/>
        </w:rPr>
        <w:t>על-פי הנתונים הידועים לנו בעקבות סדרת דיונים שקיימנו, אומנם יש התאבדויות שנראה כי יש להן קשר למצב הכלכלי. אלה דברים חדשים שמתרחשים בחברה הישראלית, שלא היו ידועים לנו קודם בהיקפם ו</w:t>
      </w:r>
      <w:r>
        <w:rPr>
          <w:rFonts w:hint="cs"/>
          <w:rtl/>
        </w:rPr>
        <w:t>בעוצמתם, כפי שנאמר כאן.</w:t>
      </w:r>
    </w:p>
    <w:p w14:paraId="3DB80697" w14:textId="77777777" w:rsidR="00000000" w:rsidRDefault="00E52DD3">
      <w:pPr>
        <w:pStyle w:val="a"/>
        <w:rPr>
          <w:rFonts w:hint="cs"/>
          <w:rtl/>
        </w:rPr>
      </w:pPr>
    </w:p>
    <w:p w14:paraId="57E19E9E" w14:textId="77777777" w:rsidR="00000000" w:rsidRDefault="00E52DD3">
      <w:pPr>
        <w:pStyle w:val="a"/>
        <w:rPr>
          <w:rFonts w:hint="cs"/>
          <w:rtl/>
        </w:rPr>
      </w:pPr>
      <w:r>
        <w:rPr>
          <w:rFonts w:hint="cs"/>
          <w:rtl/>
        </w:rPr>
        <w:t xml:space="preserve">הגורם הקריטי הוא לא הנפילה הכלכלית המיידית, אלא מה שהיא גורמת - לשינוי החד במעמד, לפגיעה בכבוד, לאיבוד הערך העצמי, לבושה, לביזוי, להרגשת חוסר האונים וחוסר השליטה. העיקר הוא המשמעות הסובייקטיבית, הבעיה היא המשמעות הסובייקטיבית שאדם </w:t>
      </w:r>
      <w:r>
        <w:rPr>
          <w:rFonts w:hint="cs"/>
          <w:rtl/>
        </w:rPr>
        <w:t xml:space="preserve">נותן לשינוי החד לרעה במצבו, לא בהכרח במצב האובייקטיבי, והראיה היא שדווקא השכבות הכי עניות, חבר הכנסת אופיר פינס, לא נפגעות כרגע מהתאבדויות. אדם שחי במחסור, יודע לחפש את הפתרונות, להגיע לבית-התמחוי ולהמשיך לחיות. הוא גם לא מתבייש לבקש עזרה. אנחנו מדברים על </w:t>
      </w:r>
      <w:r>
        <w:rPr>
          <w:rFonts w:hint="cs"/>
          <w:rtl/>
        </w:rPr>
        <w:t xml:space="preserve">אוכלוסייה חדשה, כמוכם כמוני, שבאה מהמעמד של אנשים שעבדו עבודה מסודרת, בעלי משפחות, אם עצמאים ואם שכירים, שעקב המצב הכלכלי חרב עליהם עולמם. </w:t>
      </w:r>
    </w:p>
    <w:p w14:paraId="058EE7C6" w14:textId="77777777" w:rsidR="00000000" w:rsidRDefault="00E52DD3">
      <w:pPr>
        <w:pStyle w:val="a"/>
        <w:rPr>
          <w:rFonts w:hint="cs"/>
          <w:rtl/>
        </w:rPr>
      </w:pPr>
    </w:p>
    <w:p w14:paraId="565E3846" w14:textId="77777777" w:rsidR="00000000" w:rsidRDefault="00E52DD3">
      <w:pPr>
        <w:pStyle w:val="a"/>
        <w:rPr>
          <w:rFonts w:hint="cs"/>
          <w:rtl/>
        </w:rPr>
      </w:pPr>
      <w:r>
        <w:rPr>
          <w:rFonts w:hint="cs"/>
          <w:rtl/>
        </w:rPr>
        <w:t>חבל דק ביותר מפריד בין התאבדות לבין מניעתה, כך אומרים כל אנשי המקצוע. לכן יש סיכוי טוב להתמודד עם המצב הזה. ממשלה א</w:t>
      </w:r>
      <w:r>
        <w:rPr>
          <w:rFonts w:hint="cs"/>
          <w:rtl/>
        </w:rPr>
        <w:t>מורה לא רק לנתח מצב, אם כי זה גם חשוב, אלא גם לחשוב על שורה של פתרונות.</w:t>
      </w:r>
    </w:p>
    <w:p w14:paraId="77A1A8BF" w14:textId="77777777" w:rsidR="00000000" w:rsidRDefault="00E52DD3">
      <w:pPr>
        <w:pStyle w:val="a"/>
        <w:rPr>
          <w:rFonts w:hint="cs"/>
          <w:rtl/>
        </w:rPr>
      </w:pPr>
    </w:p>
    <w:p w14:paraId="0FD3A6FE" w14:textId="77777777" w:rsidR="00000000" w:rsidRDefault="00E52DD3">
      <w:pPr>
        <w:pStyle w:val="a"/>
        <w:rPr>
          <w:rFonts w:hint="cs"/>
          <w:rtl/>
        </w:rPr>
      </w:pPr>
      <w:r>
        <w:rPr>
          <w:rFonts w:hint="cs"/>
          <w:rtl/>
        </w:rPr>
        <w:t xml:space="preserve"> בראש ובראשונה אני בהחלט מסכים עם המציעים, שהבעיה איננה רובצת לפתחם של שירותי הרווחה בלבד. זו בעיה מערכתית, ולכן הוסכם וסודר שביום ראשון הקרוב, על-פי המלצתי, הממשלה תפתח את ישיבתה בדי</w:t>
      </w:r>
      <w:r>
        <w:rPr>
          <w:rFonts w:hint="cs"/>
          <w:rtl/>
        </w:rPr>
        <w:t xml:space="preserve">ון בנושא הזה. בסיכום הדיון הזה אמורה לעלות הצעתי להקים צוות מנכ"לים בין-משרדי, כי מדובר פה בבעיה מערכתית, בראשות מנכ"ל משרדי, פרופסור דב גולדברגר, יחד עם המשרדים החברתיים כמו השיכון, קליטת העלייה, הפנים, התמ"ת, האוצר, ולנסות לגבש פתרונות, מה עושים עם אותה </w:t>
      </w:r>
      <w:r>
        <w:rPr>
          <w:rFonts w:hint="cs"/>
          <w:rtl/>
        </w:rPr>
        <w:t>משפחה שפתאום איבדה את יכולת החזר המשכנתה והיא נמצאת תחת איום של סילוק מביתה, מה עושים עם בעלי החוב של העסקים הקטנים, איך מתמודדים עם משפחות שנקלעו למצוקה של חובות כלפי הבנקים וכן הלאה.</w:t>
      </w:r>
    </w:p>
    <w:p w14:paraId="45BA1EA3" w14:textId="77777777" w:rsidR="00000000" w:rsidRDefault="00E52DD3">
      <w:pPr>
        <w:pStyle w:val="a"/>
        <w:rPr>
          <w:rFonts w:hint="cs"/>
          <w:rtl/>
        </w:rPr>
      </w:pPr>
    </w:p>
    <w:p w14:paraId="10362E2E" w14:textId="77777777" w:rsidR="00000000" w:rsidRDefault="00E52DD3">
      <w:pPr>
        <w:pStyle w:val="a"/>
        <w:rPr>
          <w:rFonts w:hint="cs"/>
          <w:rtl/>
        </w:rPr>
      </w:pPr>
      <w:r>
        <w:rPr>
          <w:rFonts w:hint="cs"/>
          <w:rtl/>
        </w:rPr>
        <w:t>ברור לי וברור לכולנו, שלא תהיה לנו היכולת לרשום שיק ולתת פתרון כספי לכ</w:t>
      </w:r>
      <w:r>
        <w:rPr>
          <w:rFonts w:hint="cs"/>
          <w:rtl/>
        </w:rPr>
        <w:t>ל מי שנקלע למצוקה כספית. אבל גם בלי זה יש הרבה מאוד מה לעשות. דווקא במצב של משבר, בהרגשה של בדידות, של נטישה, של ניכור, זה הזמן לעזור לאנשים. לכן גם סוכם במשרדי לחזק מאוד את המסגרת של שי"ל - שירות ייעוץ לאזרח - להעצים אותה מאוד, כדי לתת מענה של ייעוץ פיננס</w:t>
      </w:r>
      <w:r>
        <w:rPr>
          <w:rFonts w:hint="cs"/>
          <w:rtl/>
        </w:rPr>
        <w:t>י, ייעוץ כספי, סיוע נפשי,  לתת כתף לאותם אנשים, שיצליחו  להתארגן מחדש במצבם הקשה, שידעו מה הזכויות שלהם, איך הם יכולים למצות - למשל, האם כל בעל משכנתה שלא יכול לשלם יודע שיש ועדת חריגים? וכן הלאה. את החושך הגדול שאנשים נופלים אליו יכולה מסגרת הסיוע הזאת לה</w:t>
      </w:r>
      <w:r>
        <w:rPr>
          <w:rFonts w:hint="cs"/>
          <w:rtl/>
        </w:rPr>
        <w:t xml:space="preserve">איר בפנס. היא יכולה לנסות להוביל אותם אנשים, ש=99.5% מתוכם מסתדרים בכוחות משפחתם, בכוחות קהילתם. </w:t>
      </w:r>
    </w:p>
    <w:p w14:paraId="099661D2" w14:textId="77777777" w:rsidR="00000000" w:rsidRDefault="00E52DD3">
      <w:pPr>
        <w:pStyle w:val="a"/>
        <w:rPr>
          <w:rFonts w:hint="cs"/>
          <w:rtl/>
        </w:rPr>
      </w:pPr>
    </w:p>
    <w:p w14:paraId="69337739" w14:textId="77777777" w:rsidR="00000000" w:rsidRDefault="00E52DD3">
      <w:pPr>
        <w:pStyle w:val="a"/>
        <w:rPr>
          <w:rFonts w:hint="cs"/>
          <w:rtl/>
        </w:rPr>
      </w:pPr>
      <w:r>
        <w:rPr>
          <w:rFonts w:hint="cs"/>
          <w:rtl/>
        </w:rPr>
        <w:t xml:space="preserve">זו יכולה להיות גם שעתה היפה של המשפחה, שבמקום מסכת של הטחת האשמות, מסכת של פיצול, מסכת של מריבות, תתגייס  כולה לעזרה, לסיוע, לסולידריות. </w:t>
      </w:r>
    </w:p>
    <w:p w14:paraId="7671BFE9" w14:textId="77777777" w:rsidR="00000000" w:rsidRDefault="00E52DD3">
      <w:pPr>
        <w:pStyle w:val="a"/>
        <w:rPr>
          <w:rFonts w:hint="cs"/>
          <w:rtl/>
        </w:rPr>
      </w:pPr>
    </w:p>
    <w:p w14:paraId="04DC57AB" w14:textId="77777777" w:rsidR="00000000" w:rsidRDefault="00E52DD3">
      <w:pPr>
        <w:pStyle w:val="a"/>
        <w:rPr>
          <w:rFonts w:hint="cs"/>
          <w:rtl/>
        </w:rPr>
      </w:pPr>
      <w:r>
        <w:rPr>
          <w:rFonts w:hint="cs"/>
          <w:rtl/>
        </w:rPr>
        <w:t>אני רוצה לומר שאנש</w:t>
      </w:r>
      <w:r>
        <w:rPr>
          <w:rFonts w:hint="cs"/>
          <w:rtl/>
        </w:rPr>
        <w:t>י המקצוע אמרו לי היום דבר מאוד מעניין, שגם לדרך הפיטורים - אם כבר נאלצו לפטר - יש משמעות גדולה מאוד. עובד שעבד שנים רבות ונאלצו לפטר אותו בגלל מצב כלכלי, מותר לקרוא לו לריאיון אישי, להקדיש לו זמן, להכיר בערך של התרומה שלו למקום העבודה, לומר לו תודה. וגם אח</w:t>
      </w:r>
      <w:r>
        <w:rPr>
          <w:rFonts w:hint="cs"/>
          <w:rtl/>
        </w:rPr>
        <w:t>רי הפיטורים צריך לשמור על קשר. אם יש אירוע שנתי של העובדים, צריך להזמין אותו אליו. לא לשלוח חברת שליחים בלילה עם מכתב מנוכר. המעשה הזה הוא בזוי כשלעצמו, ויכול להיות שגם אנחנו צריכים להקים סדנה לאותם מעסיקים, להסביר לאנשים שגם לדרך הפיטורים יש  משמעות חברתי</w:t>
      </w:r>
      <w:r>
        <w:rPr>
          <w:rFonts w:hint="cs"/>
          <w:rtl/>
        </w:rPr>
        <w:t xml:space="preserve">ת עמוקה מאוד. </w:t>
      </w:r>
    </w:p>
    <w:p w14:paraId="141BDEB7" w14:textId="77777777" w:rsidR="00000000" w:rsidRDefault="00E52DD3">
      <w:pPr>
        <w:pStyle w:val="a"/>
        <w:rPr>
          <w:rFonts w:hint="cs"/>
          <w:rtl/>
        </w:rPr>
      </w:pPr>
    </w:p>
    <w:p w14:paraId="0C3BD0AD" w14:textId="77777777" w:rsidR="00000000" w:rsidRDefault="00E52DD3">
      <w:pPr>
        <w:pStyle w:val="a"/>
        <w:rPr>
          <w:rFonts w:hint="cs"/>
          <w:rtl/>
        </w:rPr>
      </w:pPr>
      <w:r>
        <w:rPr>
          <w:rFonts w:hint="cs"/>
          <w:rtl/>
        </w:rPr>
        <w:t xml:space="preserve">האנשים האלה אינם מוכרים בשירותי הרווחה, ויש לנו חשש שהם גם לא יבואו לשירותי הרווחה. ולכן אנחנו בודקים את האפשרות להקים קבוצות תמיכה לאנשים שירצו בכך, כדי לעבור ביחד את המשבר, וחרף המצב הקשה - להיחלץ ממנו. </w:t>
      </w:r>
    </w:p>
    <w:p w14:paraId="6DC1272E" w14:textId="77777777" w:rsidR="00000000" w:rsidRDefault="00E52DD3">
      <w:pPr>
        <w:pStyle w:val="a"/>
        <w:rPr>
          <w:rFonts w:hint="cs"/>
          <w:rtl/>
        </w:rPr>
      </w:pPr>
    </w:p>
    <w:p w14:paraId="2609019B" w14:textId="77777777" w:rsidR="00000000" w:rsidRDefault="00E52DD3">
      <w:pPr>
        <w:pStyle w:val="a"/>
        <w:rPr>
          <w:rFonts w:hint="cs"/>
          <w:rtl/>
        </w:rPr>
      </w:pPr>
      <w:r>
        <w:rPr>
          <w:rFonts w:hint="cs"/>
          <w:rtl/>
        </w:rPr>
        <w:t>אני מודה לשני המציעים שפתחו את דב</w:t>
      </w:r>
      <w:r>
        <w:rPr>
          <w:rFonts w:hint="cs"/>
          <w:rtl/>
        </w:rPr>
        <w:t>ריהם בהערה המרמזת על הצורך בריסון, באיפוק, בכל מה שקשור להתייחסות לבעיה הזאת. מאוד מאוד צדקתם באינטואיציה שלכם. וזאת גם בקשתי - זה בסדר גמור שהתקשורת מדווחת, וחובתה לדווח, היא תמעל בשליחותה אם היא לא תדווח על כל מקרה של התאבדות, אבל גם פה דרוש ריסון ואיפוק</w:t>
      </w:r>
      <w:r>
        <w:rPr>
          <w:rFonts w:hint="cs"/>
          <w:rtl/>
        </w:rPr>
        <w:t>. יש לצורת הפרסום משמעויות. קיבלתי על עצמי להיפגש עם עורכי העיתונים יחד עם אנשי המקצוע, רק כדי להסביר. אנחנו חיים במדינה דמוקרטית, בסופו של דבר עורכי העיתונים יחליטו, אבל חובתנו להעמיד ראי גם בפני עורכי העיתונים ולהסביר את המשמעויות של צורת הפרסום, ולא אאר</w:t>
      </w:r>
      <w:r>
        <w:rPr>
          <w:rFonts w:hint="cs"/>
          <w:rtl/>
        </w:rPr>
        <w:t xml:space="preserve">יך בדבר הזה יותר. </w:t>
      </w:r>
    </w:p>
    <w:p w14:paraId="428F4E62" w14:textId="77777777" w:rsidR="00000000" w:rsidRDefault="00E52DD3">
      <w:pPr>
        <w:pStyle w:val="a"/>
        <w:rPr>
          <w:rFonts w:hint="cs"/>
          <w:rtl/>
        </w:rPr>
      </w:pPr>
    </w:p>
    <w:p w14:paraId="0EBECC7D" w14:textId="77777777" w:rsidR="00000000" w:rsidRDefault="00E52DD3">
      <w:pPr>
        <w:pStyle w:val="a"/>
        <w:rPr>
          <w:rFonts w:hint="cs"/>
          <w:rtl/>
        </w:rPr>
      </w:pPr>
      <w:r>
        <w:rPr>
          <w:rFonts w:hint="cs"/>
          <w:rtl/>
        </w:rPr>
        <w:t xml:space="preserve">לסיום אומר, שהמסר החשוב מהדיון הזה צריך להיות קודם כול, שתופעת ההתאבדות היא פסולה, היא מעוותת ויש להוקיע אותה. הדבר השני שאנחנו רוצים לעשות הוא חיזוק הערכים החברתיים, חיזוק הסולידריות החברתית.  הדבר השלישי - הממשלה תסכם ביום ראשון שורה </w:t>
      </w:r>
      <w:r>
        <w:rPr>
          <w:rFonts w:hint="cs"/>
          <w:rtl/>
        </w:rPr>
        <w:t xml:space="preserve">של מסגרות תמיכה, ייעוץ, טיפול והתייחסות, על מנת לאפשר לאותן אוכלוסיות פתחי חירום, לרבות הקמת  קו חירום מיוחד, כנראה. </w:t>
      </w:r>
    </w:p>
    <w:p w14:paraId="48B78471" w14:textId="77777777" w:rsidR="00000000" w:rsidRDefault="00E52DD3">
      <w:pPr>
        <w:pStyle w:val="a"/>
        <w:rPr>
          <w:rFonts w:hint="cs"/>
          <w:rtl/>
        </w:rPr>
      </w:pPr>
    </w:p>
    <w:p w14:paraId="4360C342" w14:textId="77777777" w:rsidR="00000000" w:rsidRDefault="00E52DD3">
      <w:pPr>
        <w:pStyle w:val="a"/>
        <w:rPr>
          <w:rFonts w:hint="cs"/>
          <w:rtl/>
        </w:rPr>
      </w:pPr>
      <w:r>
        <w:rPr>
          <w:rFonts w:hint="cs"/>
          <w:rtl/>
        </w:rPr>
        <w:t xml:space="preserve">גם אני מציע להעביר את הדיון הזה לוועדת העבודה, הרווחה והבריאות, על מנת ששם נוכל לקיים את הדיון עם אנשי מקצוע. </w:t>
      </w:r>
    </w:p>
    <w:p w14:paraId="722F9D81" w14:textId="77777777" w:rsidR="00000000" w:rsidRDefault="00E52DD3">
      <w:pPr>
        <w:pStyle w:val="a"/>
        <w:rPr>
          <w:rFonts w:hint="cs"/>
          <w:rtl/>
        </w:rPr>
      </w:pPr>
    </w:p>
    <w:p w14:paraId="27BA5899" w14:textId="77777777" w:rsidR="00000000" w:rsidRDefault="00E52DD3">
      <w:pPr>
        <w:pStyle w:val="a"/>
        <w:rPr>
          <w:rFonts w:hint="cs"/>
          <w:rtl/>
        </w:rPr>
      </w:pPr>
      <w:r>
        <w:rPr>
          <w:rFonts w:hint="cs"/>
          <w:rtl/>
        </w:rPr>
        <w:t xml:space="preserve">אם ירצה השם,  נייחל ליום </w:t>
      </w:r>
      <w:r>
        <w:rPr>
          <w:rFonts w:hint="cs"/>
          <w:rtl/>
        </w:rPr>
        <w:t xml:space="preserve">שבו המצב הכלכלי, שהוא שורש כל הרע, ישתפר ואנשים שרוצים לעבוד ימצאו מקום עבודה. </w:t>
      </w:r>
    </w:p>
    <w:p w14:paraId="32E5AD70" w14:textId="77777777" w:rsidR="00000000" w:rsidRDefault="00E52DD3">
      <w:pPr>
        <w:pStyle w:val="a"/>
        <w:rPr>
          <w:rFonts w:hint="cs"/>
          <w:rtl/>
        </w:rPr>
      </w:pPr>
    </w:p>
    <w:p w14:paraId="303B82F2" w14:textId="77777777" w:rsidR="00000000" w:rsidRDefault="00E52DD3">
      <w:pPr>
        <w:pStyle w:val="a"/>
        <w:rPr>
          <w:rFonts w:hint="cs"/>
          <w:rtl/>
        </w:rPr>
      </w:pPr>
      <w:r>
        <w:rPr>
          <w:rFonts w:hint="cs"/>
          <w:rtl/>
        </w:rPr>
        <w:t>בשולי הדיון אעיר, שלפחות הדיון הזה מלמד שלא הקיצוץ בקצבאות הוא הבעיה הכלכלית של מדינת ישראל. זה אולי טוב לכמה אנשי כלכלה לומר. הבעיה העיקרית של הכלכלה היא המחסור במקומות העבוד</w:t>
      </w:r>
      <w:r>
        <w:rPr>
          <w:rFonts w:hint="cs"/>
          <w:rtl/>
        </w:rPr>
        <w:t xml:space="preserve">ה. ויש מה לעשות - לא צריכים לחכות שנתיים, אם מה שהעלה חבר הכנסת רן כהן, שר התמ"ס לשעבר, באשר לסוגיית העובדים הזרים - צריך להיכנס יותר בעובי הקורה, ואם מדובר ביזמות בשיטת </w:t>
      </w:r>
      <w:r>
        <w:rPr>
          <w:rFonts w:hint="cs"/>
        </w:rPr>
        <w:t>PFI</w:t>
      </w:r>
      <w:r>
        <w:rPr>
          <w:rFonts w:hint="cs"/>
          <w:rtl/>
        </w:rPr>
        <w:t xml:space="preserve">, שתאפשר ליזמים לעת כזאת לקבל יותר הטבות ובלבד שיתחילו בהשקעות  בתשתיות. המשק כולו </w:t>
      </w:r>
      <w:r>
        <w:rPr>
          <w:rFonts w:hint="cs"/>
          <w:rtl/>
        </w:rPr>
        <w:t xml:space="preserve">צריך כרגע להיות מכוון ליצירת מקומות עבודה. יתרגש עלינו אסון חברתי אם התהליך הזה של מובטלים, דורשי עבודה שאין להם פתרון, יעצים וילך. צריך לחשוב על הפתרונות, ויפה שעה אחת קודם. </w:t>
      </w:r>
    </w:p>
    <w:p w14:paraId="761B4EE9" w14:textId="77777777" w:rsidR="00000000" w:rsidRDefault="00E52DD3">
      <w:pPr>
        <w:pStyle w:val="a"/>
        <w:ind w:firstLine="0"/>
        <w:rPr>
          <w:rFonts w:hint="cs"/>
          <w:rtl/>
        </w:rPr>
      </w:pPr>
    </w:p>
    <w:p w14:paraId="10AF280C" w14:textId="77777777" w:rsidR="00000000" w:rsidRDefault="00E52DD3">
      <w:pPr>
        <w:pStyle w:val="ad"/>
        <w:rPr>
          <w:rtl/>
        </w:rPr>
      </w:pPr>
      <w:r>
        <w:rPr>
          <w:rtl/>
        </w:rPr>
        <w:t>היו"ר משה כחלון:</w:t>
      </w:r>
    </w:p>
    <w:p w14:paraId="2AA02150" w14:textId="77777777" w:rsidR="00000000" w:rsidRDefault="00E52DD3">
      <w:pPr>
        <w:pStyle w:val="a"/>
        <w:rPr>
          <w:rtl/>
        </w:rPr>
      </w:pPr>
    </w:p>
    <w:p w14:paraId="5C2AC271" w14:textId="77777777" w:rsidR="00000000" w:rsidRDefault="00E52DD3">
      <w:pPr>
        <w:pStyle w:val="a"/>
        <w:rPr>
          <w:rFonts w:hint="cs"/>
          <w:rtl/>
        </w:rPr>
      </w:pPr>
      <w:r>
        <w:rPr>
          <w:rFonts w:hint="cs"/>
          <w:rtl/>
        </w:rPr>
        <w:t>תודה רבה. הצעה אחרת לחבר הכנסת רוני בר-און. אחריו - חבר הכנסת</w:t>
      </w:r>
      <w:r>
        <w:rPr>
          <w:rFonts w:hint="cs"/>
          <w:rtl/>
        </w:rPr>
        <w:t xml:space="preserve"> ברכה. </w:t>
      </w:r>
    </w:p>
    <w:p w14:paraId="6F7254B8" w14:textId="77777777" w:rsidR="00000000" w:rsidRDefault="00E52DD3">
      <w:pPr>
        <w:pStyle w:val="a"/>
        <w:rPr>
          <w:rtl/>
        </w:rPr>
      </w:pPr>
    </w:p>
    <w:p w14:paraId="102917B9" w14:textId="77777777" w:rsidR="00000000" w:rsidRDefault="00E52DD3">
      <w:pPr>
        <w:pStyle w:val="a"/>
        <w:rPr>
          <w:rFonts w:hint="cs"/>
          <w:rtl/>
        </w:rPr>
      </w:pPr>
    </w:p>
    <w:p w14:paraId="137FD7DF" w14:textId="77777777" w:rsidR="00000000" w:rsidRDefault="00E52DD3">
      <w:pPr>
        <w:pStyle w:val="Speaker"/>
        <w:rPr>
          <w:rtl/>
        </w:rPr>
      </w:pPr>
      <w:bookmarkStart w:id="146" w:name="FS000001038T21_05_2003_14_29_33"/>
      <w:bookmarkEnd w:id="146"/>
      <w:r>
        <w:rPr>
          <w:rFonts w:hint="eastAsia"/>
          <w:rtl/>
        </w:rPr>
        <w:t>רוני</w:t>
      </w:r>
      <w:r>
        <w:rPr>
          <w:rtl/>
        </w:rPr>
        <w:t xml:space="preserve"> בר-און (הליכוד):</w:t>
      </w:r>
    </w:p>
    <w:p w14:paraId="2A893A50" w14:textId="77777777" w:rsidR="00000000" w:rsidRDefault="00E52DD3">
      <w:pPr>
        <w:pStyle w:val="a"/>
        <w:rPr>
          <w:rFonts w:hint="cs"/>
          <w:rtl/>
        </w:rPr>
      </w:pPr>
    </w:p>
    <w:p w14:paraId="6D8EE0A8" w14:textId="77777777" w:rsidR="00000000" w:rsidRDefault="00E52DD3">
      <w:pPr>
        <w:pStyle w:val="a"/>
        <w:rPr>
          <w:rFonts w:hint="cs"/>
          <w:rtl/>
        </w:rPr>
      </w:pPr>
      <w:r>
        <w:rPr>
          <w:rFonts w:hint="cs"/>
          <w:rtl/>
        </w:rPr>
        <w:t xml:space="preserve">אדוני היושב-ראש, חברי חברי הכנסת, אדוני שר הרווחה, הדברים שעלו כאן מפי חברי חברי הכנסת אופיר פינס ורן כהן וגם דברי התשובה של השר היו דברים חשובים שיצאו מן הלב ונגעו אל הלב. חלק נכבד מהדברים שאמרת, אדוני שר הרווחה, ייתרו את </w:t>
      </w:r>
      <w:r>
        <w:rPr>
          <w:rFonts w:hint="cs"/>
          <w:rtl/>
        </w:rPr>
        <w:t xml:space="preserve">הצורך שלי לומר דברים אחרים. </w:t>
      </w:r>
    </w:p>
    <w:p w14:paraId="1D4D85D1" w14:textId="77777777" w:rsidR="00000000" w:rsidRDefault="00E52DD3">
      <w:pPr>
        <w:pStyle w:val="a"/>
        <w:rPr>
          <w:rFonts w:hint="cs"/>
          <w:rtl/>
        </w:rPr>
      </w:pPr>
    </w:p>
    <w:p w14:paraId="42137546" w14:textId="77777777" w:rsidR="00000000" w:rsidRDefault="00E52DD3">
      <w:pPr>
        <w:pStyle w:val="a"/>
        <w:rPr>
          <w:rFonts w:hint="cs"/>
          <w:rtl/>
        </w:rPr>
      </w:pPr>
      <w:r>
        <w:rPr>
          <w:rFonts w:hint="cs"/>
          <w:rtl/>
        </w:rPr>
        <w:t>יש דבר אחד שאני חולק עליך, בכל הכבוד. אני חושב שנצטרך לתת את דעתנו על הדבר הזה. אתה מדבר על עניין חובת הדיווח וחובת הפרסום. כל המחקרים הפסיכולוגיים שעוסקים בבעיות ההתאבדות מדברים על תופעה של כדור שלג ושל חיקוי. אין צריך לומר ש</w:t>
      </w:r>
      <w:r>
        <w:rPr>
          <w:rFonts w:hint="cs"/>
          <w:rtl/>
        </w:rPr>
        <w:t>הדברים האלה ידועים גם לנו. כאשר כוכב תרבות למשל, כוכב זמר, מתאבד, מייד קופצים - סליחה על הביטוי - מחרים מחזיקים אחריו כל מיני אנשים שמידת היכולת שלהם להתעמת עם הבעיות שלהם או לתת לעצמם דין-וחשבון רציני, כמו שאתה מדבר על הנורמה הפסולה של התאבדות, היא מעורער</w:t>
      </w:r>
      <w:r>
        <w:rPr>
          <w:rFonts w:hint="cs"/>
          <w:rtl/>
        </w:rPr>
        <w:t xml:space="preserve">ת. </w:t>
      </w:r>
    </w:p>
    <w:p w14:paraId="7F86C9CE" w14:textId="77777777" w:rsidR="00000000" w:rsidRDefault="00E52DD3">
      <w:pPr>
        <w:pStyle w:val="a"/>
        <w:rPr>
          <w:rFonts w:hint="cs"/>
          <w:rtl/>
        </w:rPr>
      </w:pPr>
    </w:p>
    <w:p w14:paraId="70F8D9B2" w14:textId="77777777" w:rsidR="00000000" w:rsidRDefault="00E52DD3">
      <w:pPr>
        <w:pStyle w:val="a"/>
        <w:rPr>
          <w:rFonts w:hint="cs"/>
          <w:rtl/>
        </w:rPr>
      </w:pPr>
      <w:r>
        <w:rPr>
          <w:rFonts w:hint="cs"/>
          <w:rtl/>
        </w:rPr>
        <w:t xml:space="preserve">היו תופעות קשות אפילו אצל הורים שכולים. אחד עשה את זה, מייד היה גל. אפילו בקרב אנשי ציבור שהועמדו לדין או נחשדו בפלילים </w:t>
      </w:r>
      <w:r>
        <w:rPr>
          <w:rtl/>
        </w:rPr>
        <w:t>–</w:t>
      </w:r>
      <w:r>
        <w:rPr>
          <w:rFonts w:hint="cs"/>
          <w:rtl/>
        </w:rPr>
        <w:t xml:space="preserve"> נכון, הרבה שנים אחורה - היתה תופעה של כדור שלג ושל שרשרת. </w:t>
      </w:r>
    </w:p>
    <w:p w14:paraId="15C4773B" w14:textId="77777777" w:rsidR="00000000" w:rsidRDefault="00E52DD3">
      <w:pPr>
        <w:pStyle w:val="a"/>
        <w:rPr>
          <w:rFonts w:hint="cs"/>
          <w:rtl/>
        </w:rPr>
      </w:pPr>
    </w:p>
    <w:p w14:paraId="2D1EC5C3" w14:textId="77777777" w:rsidR="00000000" w:rsidRDefault="00E52DD3">
      <w:pPr>
        <w:pStyle w:val="a"/>
        <w:rPr>
          <w:rFonts w:hint="cs"/>
          <w:rtl/>
        </w:rPr>
      </w:pPr>
      <w:r>
        <w:rPr>
          <w:rFonts w:hint="cs"/>
          <w:rtl/>
        </w:rPr>
        <w:t>לכן, טיפול התקשורת</w:t>
      </w:r>
      <w:r>
        <w:t xml:space="preserve"> </w:t>
      </w:r>
      <w:r>
        <w:rPr>
          <w:rFonts w:hint="cs"/>
          <w:rtl/>
        </w:rPr>
        <w:t xml:space="preserve"> וגם הטיפול שלנו, חברי הכנסת, כשאנחנו עומדים כאן ע</w:t>
      </w:r>
      <w:r>
        <w:rPr>
          <w:rFonts w:hint="cs"/>
          <w:rtl/>
        </w:rPr>
        <w:t>ל הדוכן ומתקיפים את הממשלה בגלל המצב הכלכלי ומדברים על התוכנית הכלכלית ונותנים דוגמאות דרמטיות - אני לא מדבר על החברים שהעלו את העניין היום וטיפלו בו באזמל חד של מנתחים בעלי ידיים, לב ורגש ברמה הגבוהה ביותר. אבל אנחנו מכירים את המקרים שקורים. היום היה מקרה</w:t>
      </w:r>
      <w:r>
        <w:rPr>
          <w:rFonts w:hint="cs"/>
          <w:rtl/>
        </w:rPr>
        <w:t>, צורחים על הממשלה: בגללכם מתאבדים. מחר בבוקר קורא את זה מישהו, מחר בבוקר שומע את זה מישהו, כפסע בינו לבין כניסתו לכותרות, כי עניין של התאבדות, ביסודו - נכון מציירים את זה כאי-יכולת לעמוד בנטל, אבל הוא בעיקר התרסה ובעיקר מניפולציה.</w:t>
      </w:r>
    </w:p>
    <w:p w14:paraId="10958D94" w14:textId="77777777" w:rsidR="00000000" w:rsidRDefault="00E52DD3">
      <w:pPr>
        <w:pStyle w:val="a"/>
        <w:rPr>
          <w:rFonts w:hint="cs"/>
          <w:rtl/>
        </w:rPr>
      </w:pPr>
    </w:p>
    <w:p w14:paraId="54652208" w14:textId="77777777" w:rsidR="00000000" w:rsidRDefault="00E52DD3">
      <w:pPr>
        <w:pStyle w:val="a"/>
        <w:rPr>
          <w:rFonts w:hint="cs"/>
          <w:rtl/>
        </w:rPr>
      </w:pPr>
      <w:r>
        <w:rPr>
          <w:rFonts w:hint="cs"/>
          <w:rtl/>
        </w:rPr>
        <w:t>לכן, חשוב שנגזור על עצמ</w:t>
      </w:r>
      <w:r>
        <w:rPr>
          <w:rFonts w:hint="cs"/>
          <w:rtl/>
        </w:rPr>
        <w:t>נו, חברי הכנסת, והעיתונות תגזור על עצמה בעניין הזה הרבה חשבון נפש, הרבה תבונה, הרבה רגש, הרבה עדינות, כי כל אובדן חיים זה עניין של כאב לב גדול, אבל כשמישהו מאבד את חייו במו-ידיו, הכאב הוא הרבה יותר גדול, כי בנפשנו הדבר. תודה.</w:t>
      </w:r>
    </w:p>
    <w:p w14:paraId="46D780BF" w14:textId="77777777" w:rsidR="00000000" w:rsidRDefault="00E52DD3">
      <w:pPr>
        <w:pStyle w:val="a"/>
        <w:rPr>
          <w:rFonts w:hint="cs"/>
          <w:rtl/>
        </w:rPr>
      </w:pPr>
    </w:p>
    <w:p w14:paraId="5472F22E" w14:textId="77777777" w:rsidR="00000000" w:rsidRDefault="00E52DD3">
      <w:pPr>
        <w:pStyle w:val="ad"/>
        <w:rPr>
          <w:rtl/>
        </w:rPr>
      </w:pPr>
      <w:r>
        <w:rPr>
          <w:rtl/>
        </w:rPr>
        <w:t>היו"ר משה כחלון:</w:t>
      </w:r>
    </w:p>
    <w:p w14:paraId="58C1C3E6" w14:textId="77777777" w:rsidR="00000000" w:rsidRDefault="00E52DD3">
      <w:pPr>
        <w:pStyle w:val="a"/>
        <w:rPr>
          <w:rtl/>
        </w:rPr>
      </w:pPr>
    </w:p>
    <w:p w14:paraId="1C852BB1" w14:textId="77777777" w:rsidR="00000000" w:rsidRDefault="00E52DD3">
      <w:pPr>
        <w:pStyle w:val="a"/>
        <w:rPr>
          <w:rFonts w:hint="cs"/>
          <w:rtl/>
        </w:rPr>
      </w:pPr>
      <w:r>
        <w:rPr>
          <w:rFonts w:hint="cs"/>
          <w:rtl/>
        </w:rPr>
        <w:t>תודה רבה. ח</w:t>
      </w:r>
      <w:r>
        <w:rPr>
          <w:rFonts w:hint="cs"/>
          <w:rtl/>
        </w:rPr>
        <w:t>בר הכנסת מוחמד ברכה.</w:t>
      </w:r>
    </w:p>
    <w:p w14:paraId="3BE9F6AC" w14:textId="77777777" w:rsidR="00000000" w:rsidRDefault="00E52DD3">
      <w:pPr>
        <w:pStyle w:val="a"/>
        <w:rPr>
          <w:rFonts w:hint="cs"/>
          <w:rtl/>
        </w:rPr>
      </w:pPr>
    </w:p>
    <w:p w14:paraId="19A9085E" w14:textId="77777777" w:rsidR="00000000" w:rsidRDefault="00E52DD3">
      <w:pPr>
        <w:pStyle w:val="Speaker"/>
        <w:rPr>
          <w:rtl/>
        </w:rPr>
      </w:pPr>
      <w:bookmarkStart w:id="147" w:name="FS000000540T21_05_2003_14_15_45"/>
      <w:bookmarkEnd w:id="147"/>
      <w:r>
        <w:rPr>
          <w:rFonts w:hint="eastAsia"/>
          <w:rtl/>
        </w:rPr>
        <w:t>מוחמד</w:t>
      </w:r>
      <w:r>
        <w:rPr>
          <w:rtl/>
        </w:rPr>
        <w:t xml:space="preserve"> ברכה (חד"ש-תע"ל):</w:t>
      </w:r>
    </w:p>
    <w:p w14:paraId="04B2B680" w14:textId="77777777" w:rsidR="00000000" w:rsidRDefault="00E52DD3">
      <w:pPr>
        <w:pStyle w:val="a"/>
        <w:rPr>
          <w:rFonts w:hint="cs"/>
          <w:rtl/>
        </w:rPr>
      </w:pPr>
    </w:p>
    <w:p w14:paraId="570FF064" w14:textId="77777777" w:rsidR="00000000" w:rsidRDefault="00E52DD3">
      <w:pPr>
        <w:pStyle w:val="a"/>
        <w:rPr>
          <w:rFonts w:hint="cs"/>
          <w:rtl/>
        </w:rPr>
      </w:pPr>
      <w:r>
        <w:rPr>
          <w:rFonts w:hint="cs"/>
          <w:rtl/>
        </w:rPr>
        <w:t>אדוני היושב-ראש, אדוני השר, כנסת נכבדה, אני קשוב ומודע לדברים המאוד חשובים שבאו מפי המציעים וגם מפי השר, שידוע ברגישותו החברתית. אבל אני חושב שצריך לעשות מעשה, וההטפות נוסח חבר הכנסת בר-און לא יועילו. בסופו של</w:t>
      </w:r>
      <w:r>
        <w:rPr>
          <w:rFonts w:hint="cs"/>
          <w:rtl/>
        </w:rPr>
        <w:t xml:space="preserve"> דבר, ההתאבדויות הן לא מצב של קפריזה פסיכולוגית או מצב פסיכולוגי או פסיכופתי. ההתאבדויות הן תוצאה של מצוקה שמייצרת מצבים של דיכאון ושל חוסר מוצא.</w:t>
      </w:r>
    </w:p>
    <w:p w14:paraId="19860665" w14:textId="77777777" w:rsidR="00000000" w:rsidRDefault="00E52DD3">
      <w:pPr>
        <w:pStyle w:val="a"/>
        <w:rPr>
          <w:rFonts w:hint="cs"/>
          <w:rtl/>
        </w:rPr>
      </w:pPr>
    </w:p>
    <w:p w14:paraId="45B010E8" w14:textId="77777777" w:rsidR="00000000" w:rsidRDefault="00E52DD3">
      <w:pPr>
        <w:pStyle w:val="a"/>
        <w:rPr>
          <w:rFonts w:hint="cs"/>
          <w:rtl/>
        </w:rPr>
      </w:pPr>
      <w:r>
        <w:rPr>
          <w:rFonts w:hint="cs"/>
          <w:rtl/>
        </w:rPr>
        <w:t>מובן שאין בידי אלא לפנות ולחזק את ידי כל אלה שנמצאים במצוקה הזאת, שלא תיפול רוחם, וכפי שנאמר, יש מקום להתייעץ</w:t>
      </w:r>
      <w:r>
        <w:rPr>
          <w:rFonts w:hint="cs"/>
          <w:rtl/>
        </w:rPr>
        <w:t>, יש משפחה שתומכת, יש אנשים שיכולים לתמוך, אבל בסופו של דבר זה תוצר של מצב כלכלי, חברתי, תוצר של מדיניות. אני חושש שההתאבדויות האינדיבידואליות האלה יהפכו למין התאבדות קולקטיבית אם הממשלה תמשיך בגישה הזאת של מצוקה ושל אבטלה ושל עוני. לא ייאמן. לא יספיקו ההט</w:t>
      </w:r>
      <w:r>
        <w:rPr>
          <w:rFonts w:hint="cs"/>
          <w:rtl/>
        </w:rPr>
        <w:t xml:space="preserve">פות של רוני בר-און שלא צריך לדבר על הממשלה. אלא על מי לדבר? זו מכה מהשמים? אנשים קמים בבוקר ומתחשק להם להתאבד? פה יש אחריות.   </w:t>
      </w:r>
    </w:p>
    <w:p w14:paraId="0E856150" w14:textId="77777777" w:rsidR="00000000" w:rsidRDefault="00E52DD3">
      <w:pPr>
        <w:pStyle w:val="a"/>
        <w:rPr>
          <w:rFonts w:hint="cs"/>
          <w:rtl/>
        </w:rPr>
      </w:pPr>
    </w:p>
    <w:p w14:paraId="2DF2E30D" w14:textId="77777777" w:rsidR="00000000" w:rsidRDefault="00E52DD3">
      <w:pPr>
        <w:pStyle w:val="a"/>
        <w:rPr>
          <w:rFonts w:hint="cs"/>
          <w:rtl/>
        </w:rPr>
      </w:pPr>
      <w:r>
        <w:rPr>
          <w:rFonts w:hint="cs"/>
          <w:rtl/>
        </w:rPr>
        <w:t xml:space="preserve">דווקא אדם דתי כמוך, השר אורלב - זה נושא של פיקוח נפש. הטפות ואמירות הן חשובות, אבל שינוי מדיניות הוא מה שמתבקש. תודה רבה. </w:t>
      </w:r>
    </w:p>
    <w:p w14:paraId="59FD2AE9" w14:textId="77777777" w:rsidR="00000000" w:rsidRDefault="00E52DD3">
      <w:pPr>
        <w:pStyle w:val="a"/>
        <w:rPr>
          <w:rFonts w:hint="cs"/>
          <w:rtl/>
        </w:rPr>
      </w:pPr>
    </w:p>
    <w:p w14:paraId="60640788" w14:textId="77777777" w:rsidR="00000000" w:rsidRDefault="00E52DD3">
      <w:pPr>
        <w:pStyle w:val="ad"/>
        <w:rPr>
          <w:rtl/>
        </w:rPr>
      </w:pPr>
      <w:r>
        <w:rPr>
          <w:rtl/>
        </w:rPr>
        <w:t>היו</w:t>
      </w:r>
      <w:r>
        <w:rPr>
          <w:rtl/>
        </w:rPr>
        <w:t>"ר משה כחלון:</w:t>
      </w:r>
    </w:p>
    <w:p w14:paraId="7881D2E8" w14:textId="77777777" w:rsidR="00000000" w:rsidRDefault="00E52DD3">
      <w:pPr>
        <w:pStyle w:val="a"/>
        <w:rPr>
          <w:rtl/>
        </w:rPr>
      </w:pPr>
    </w:p>
    <w:p w14:paraId="2784FAB4" w14:textId="77777777" w:rsidR="00000000" w:rsidRDefault="00E52DD3">
      <w:pPr>
        <w:pStyle w:val="a"/>
        <w:rPr>
          <w:rFonts w:hint="cs"/>
          <w:rtl/>
        </w:rPr>
      </w:pPr>
      <w:r>
        <w:rPr>
          <w:rFonts w:hint="cs"/>
          <w:rtl/>
        </w:rPr>
        <w:t>השר אורלב מציע להעביר את הנושא לוועדה?</w:t>
      </w:r>
    </w:p>
    <w:p w14:paraId="33929EF0" w14:textId="77777777" w:rsidR="00000000" w:rsidRDefault="00E52DD3">
      <w:pPr>
        <w:pStyle w:val="a"/>
        <w:rPr>
          <w:rFonts w:hint="cs"/>
          <w:rtl/>
        </w:rPr>
      </w:pPr>
    </w:p>
    <w:p w14:paraId="1AE824F9" w14:textId="77777777" w:rsidR="00000000" w:rsidRDefault="00E52DD3">
      <w:pPr>
        <w:pStyle w:val="ac"/>
        <w:rPr>
          <w:rtl/>
        </w:rPr>
      </w:pPr>
      <w:r>
        <w:rPr>
          <w:rFonts w:hint="eastAsia"/>
          <w:rtl/>
        </w:rPr>
        <w:t>שר</w:t>
      </w:r>
      <w:r>
        <w:rPr>
          <w:rtl/>
        </w:rPr>
        <w:t xml:space="preserve"> הרווחה זבולון אורלב:</w:t>
      </w:r>
    </w:p>
    <w:p w14:paraId="56DF1862" w14:textId="77777777" w:rsidR="00000000" w:rsidRDefault="00E52DD3">
      <w:pPr>
        <w:pStyle w:val="a"/>
        <w:rPr>
          <w:rFonts w:hint="cs"/>
          <w:rtl/>
        </w:rPr>
      </w:pPr>
    </w:p>
    <w:p w14:paraId="47B73CB8" w14:textId="77777777" w:rsidR="00000000" w:rsidRDefault="00E52DD3">
      <w:pPr>
        <w:pStyle w:val="a"/>
        <w:rPr>
          <w:rFonts w:hint="cs"/>
          <w:rtl/>
        </w:rPr>
      </w:pPr>
      <w:r>
        <w:rPr>
          <w:rFonts w:hint="cs"/>
          <w:rtl/>
        </w:rPr>
        <w:t>כן.</w:t>
      </w:r>
    </w:p>
    <w:p w14:paraId="5BA145DE" w14:textId="77777777" w:rsidR="00000000" w:rsidRDefault="00E52DD3">
      <w:pPr>
        <w:pStyle w:val="a"/>
        <w:rPr>
          <w:rFonts w:hint="cs"/>
          <w:rtl/>
        </w:rPr>
      </w:pPr>
    </w:p>
    <w:p w14:paraId="55024C7C" w14:textId="77777777" w:rsidR="00000000" w:rsidRDefault="00E52DD3">
      <w:pPr>
        <w:pStyle w:val="ad"/>
        <w:rPr>
          <w:rtl/>
        </w:rPr>
      </w:pPr>
      <w:r>
        <w:rPr>
          <w:rtl/>
        </w:rPr>
        <w:t>היו"ר משה כחלון:</w:t>
      </w:r>
    </w:p>
    <w:p w14:paraId="543D0E08" w14:textId="77777777" w:rsidR="00000000" w:rsidRDefault="00E52DD3">
      <w:pPr>
        <w:pStyle w:val="a"/>
        <w:rPr>
          <w:rtl/>
        </w:rPr>
      </w:pPr>
    </w:p>
    <w:p w14:paraId="455032B4" w14:textId="77777777" w:rsidR="00000000" w:rsidRDefault="00E52DD3">
      <w:pPr>
        <w:pStyle w:val="a"/>
        <w:rPr>
          <w:rFonts w:hint="cs"/>
          <w:rtl/>
        </w:rPr>
      </w:pPr>
      <w:r>
        <w:rPr>
          <w:rFonts w:hint="cs"/>
          <w:rtl/>
        </w:rPr>
        <w:t>חברי הכנסת פינס ורן כהן, אתם מסכימים להעביר את הנושא לוועדה?</w:t>
      </w:r>
    </w:p>
    <w:p w14:paraId="30B60F83" w14:textId="77777777" w:rsidR="00000000" w:rsidRDefault="00E52DD3">
      <w:pPr>
        <w:pStyle w:val="a"/>
        <w:rPr>
          <w:rFonts w:hint="cs"/>
          <w:rtl/>
        </w:rPr>
      </w:pPr>
    </w:p>
    <w:p w14:paraId="537DF28D" w14:textId="77777777" w:rsidR="00000000" w:rsidRDefault="00E52DD3">
      <w:pPr>
        <w:pStyle w:val="ac"/>
        <w:rPr>
          <w:rtl/>
        </w:rPr>
      </w:pPr>
      <w:r>
        <w:rPr>
          <w:rFonts w:hint="eastAsia"/>
          <w:rtl/>
        </w:rPr>
        <w:t>רן</w:t>
      </w:r>
      <w:r>
        <w:rPr>
          <w:rtl/>
        </w:rPr>
        <w:t xml:space="preserve"> כהן (מרצ):</w:t>
      </w:r>
    </w:p>
    <w:p w14:paraId="21CEDC86" w14:textId="77777777" w:rsidR="00000000" w:rsidRDefault="00E52DD3">
      <w:pPr>
        <w:pStyle w:val="a"/>
        <w:rPr>
          <w:rFonts w:hint="cs"/>
          <w:rtl/>
        </w:rPr>
      </w:pPr>
    </w:p>
    <w:p w14:paraId="17EEB73B" w14:textId="77777777" w:rsidR="00000000" w:rsidRDefault="00E52DD3">
      <w:pPr>
        <w:pStyle w:val="a"/>
        <w:rPr>
          <w:rFonts w:hint="cs"/>
          <w:rtl/>
        </w:rPr>
      </w:pPr>
      <w:r>
        <w:rPr>
          <w:rFonts w:hint="cs"/>
          <w:rtl/>
        </w:rPr>
        <w:t xml:space="preserve">מסכימים להעביר את הנושא לוועדה. </w:t>
      </w:r>
    </w:p>
    <w:p w14:paraId="3BF80EE7" w14:textId="77777777" w:rsidR="00000000" w:rsidRDefault="00E52DD3">
      <w:pPr>
        <w:pStyle w:val="a"/>
        <w:rPr>
          <w:rFonts w:hint="cs"/>
          <w:rtl/>
        </w:rPr>
      </w:pPr>
    </w:p>
    <w:p w14:paraId="36607DCC" w14:textId="77777777" w:rsidR="00000000" w:rsidRDefault="00E52DD3">
      <w:pPr>
        <w:pStyle w:val="ad"/>
        <w:rPr>
          <w:rtl/>
        </w:rPr>
      </w:pPr>
      <w:r>
        <w:rPr>
          <w:rtl/>
        </w:rPr>
        <w:t>היו"ר משה כחלון:</w:t>
      </w:r>
    </w:p>
    <w:p w14:paraId="2EC6D8B2" w14:textId="77777777" w:rsidR="00000000" w:rsidRDefault="00E52DD3">
      <w:pPr>
        <w:pStyle w:val="a"/>
        <w:rPr>
          <w:rtl/>
        </w:rPr>
      </w:pPr>
    </w:p>
    <w:p w14:paraId="1D73F97C" w14:textId="77777777" w:rsidR="00000000" w:rsidRDefault="00E52DD3">
      <w:pPr>
        <w:pStyle w:val="a"/>
        <w:rPr>
          <w:rFonts w:hint="cs"/>
          <w:rtl/>
        </w:rPr>
      </w:pPr>
      <w:r>
        <w:rPr>
          <w:rFonts w:hint="cs"/>
          <w:rtl/>
        </w:rPr>
        <w:t>אנחנו עוברים להצבעה. בעד</w:t>
      </w:r>
      <w:r>
        <w:rPr>
          <w:rFonts w:hint="cs"/>
          <w:rtl/>
        </w:rPr>
        <w:t xml:space="preserve"> זה דיון בוועדה, נגד זה הסרה מסדר-היום. </w:t>
      </w:r>
    </w:p>
    <w:p w14:paraId="0536D534" w14:textId="77777777" w:rsidR="00000000" w:rsidRDefault="00E52DD3">
      <w:pPr>
        <w:pStyle w:val="a"/>
        <w:rPr>
          <w:rFonts w:hint="cs"/>
          <w:rtl/>
        </w:rPr>
      </w:pPr>
    </w:p>
    <w:p w14:paraId="239DE67D" w14:textId="77777777" w:rsidR="00000000" w:rsidRDefault="00E52DD3">
      <w:pPr>
        <w:pStyle w:val="a7"/>
        <w:bidi/>
        <w:rPr>
          <w:rFonts w:hint="cs"/>
          <w:rtl/>
        </w:rPr>
      </w:pPr>
      <w:r>
        <w:rPr>
          <w:rFonts w:hint="cs"/>
          <w:rtl/>
        </w:rPr>
        <w:t>הצבעה מס' 13</w:t>
      </w:r>
    </w:p>
    <w:p w14:paraId="7B9FFE88" w14:textId="77777777" w:rsidR="00000000" w:rsidRDefault="00E52DD3">
      <w:pPr>
        <w:pStyle w:val="a"/>
        <w:rPr>
          <w:rFonts w:hint="cs"/>
          <w:rtl/>
        </w:rPr>
      </w:pPr>
    </w:p>
    <w:p w14:paraId="43F49F4B" w14:textId="77777777" w:rsidR="00000000" w:rsidRDefault="00E52DD3">
      <w:pPr>
        <w:pStyle w:val="a8"/>
        <w:bidi/>
        <w:rPr>
          <w:rFonts w:hint="cs"/>
          <w:rtl/>
        </w:rPr>
      </w:pPr>
      <w:r>
        <w:rPr>
          <w:rFonts w:hint="cs"/>
          <w:rtl/>
        </w:rPr>
        <w:t xml:space="preserve">בעד ההצעה להעביר את הנושא לוועדה </w:t>
      </w:r>
      <w:r>
        <w:rPr>
          <w:rtl/>
        </w:rPr>
        <w:t>–</w:t>
      </w:r>
      <w:r>
        <w:rPr>
          <w:rFonts w:hint="cs"/>
          <w:rtl/>
        </w:rPr>
        <w:t xml:space="preserve"> 11</w:t>
      </w:r>
    </w:p>
    <w:p w14:paraId="1A8FCBB4" w14:textId="77777777" w:rsidR="00000000" w:rsidRDefault="00E52DD3">
      <w:pPr>
        <w:pStyle w:val="a8"/>
        <w:bidi/>
        <w:rPr>
          <w:rFonts w:hint="cs"/>
          <w:rtl/>
        </w:rPr>
      </w:pPr>
      <w:r>
        <w:rPr>
          <w:rFonts w:hint="cs"/>
          <w:rtl/>
        </w:rPr>
        <w:t xml:space="preserve">נגד </w:t>
      </w:r>
      <w:r>
        <w:rPr>
          <w:rtl/>
        </w:rPr>
        <w:t>–</w:t>
      </w:r>
      <w:r>
        <w:rPr>
          <w:rFonts w:hint="cs"/>
          <w:rtl/>
        </w:rPr>
        <w:t xml:space="preserve"> אין</w:t>
      </w:r>
    </w:p>
    <w:p w14:paraId="1986687F" w14:textId="77777777" w:rsidR="00000000" w:rsidRDefault="00E52DD3">
      <w:pPr>
        <w:pStyle w:val="a8"/>
        <w:bidi/>
        <w:rPr>
          <w:rFonts w:hint="cs"/>
          <w:rtl/>
        </w:rPr>
      </w:pPr>
      <w:r>
        <w:rPr>
          <w:rFonts w:hint="cs"/>
          <w:rtl/>
        </w:rPr>
        <w:t xml:space="preserve">נמנעים </w:t>
      </w:r>
      <w:r>
        <w:rPr>
          <w:rtl/>
        </w:rPr>
        <w:t>–</w:t>
      </w:r>
      <w:r>
        <w:rPr>
          <w:rFonts w:hint="cs"/>
          <w:rtl/>
        </w:rPr>
        <w:t xml:space="preserve"> אין</w:t>
      </w:r>
    </w:p>
    <w:p w14:paraId="54639B24" w14:textId="77777777" w:rsidR="00000000" w:rsidRDefault="00E52DD3">
      <w:pPr>
        <w:pStyle w:val="a9"/>
        <w:bidi/>
        <w:rPr>
          <w:rFonts w:hint="cs"/>
          <w:rtl/>
        </w:rPr>
      </w:pPr>
      <w:r>
        <w:rPr>
          <w:rFonts w:hint="cs"/>
          <w:rtl/>
        </w:rPr>
        <w:t>ההצעה להעביר את הנושא לוועדת העבודה, הרווחה והבריאות נתקבלה.</w:t>
      </w:r>
    </w:p>
    <w:p w14:paraId="0C43871A" w14:textId="77777777" w:rsidR="00000000" w:rsidRDefault="00E52DD3">
      <w:pPr>
        <w:pStyle w:val="a"/>
        <w:jc w:val="center"/>
        <w:rPr>
          <w:rFonts w:hint="cs"/>
          <w:rtl/>
        </w:rPr>
      </w:pPr>
    </w:p>
    <w:p w14:paraId="15A2ADD1" w14:textId="77777777" w:rsidR="00000000" w:rsidRDefault="00E52DD3">
      <w:pPr>
        <w:pStyle w:val="ad"/>
        <w:rPr>
          <w:rtl/>
        </w:rPr>
      </w:pPr>
      <w:r>
        <w:rPr>
          <w:rtl/>
        </w:rPr>
        <w:t>היו"ר משה כחלון:</w:t>
      </w:r>
    </w:p>
    <w:p w14:paraId="1CF2D556" w14:textId="77777777" w:rsidR="00000000" w:rsidRDefault="00E52DD3">
      <w:pPr>
        <w:pStyle w:val="a"/>
        <w:rPr>
          <w:rtl/>
        </w:rPr>
      </w:pPr>
    </w:p>
    <w:p w14:paraId="2AEF16BD" w14:textId="77777777" w:rsidR="00000000" w:rsidRDefault="00E52DD3">
      <w:pPr>
        <w:pStyle w:val="a"/>
        <w:rPr>
          <w:rFonts w:hint="cs"/>
          <w:rtl/>
        </w:rPr>
      </w:pPr>
      <w:r>
        <w:rPr>
          <w:rFonts w:hint="cs"/>
          <w:rtl/>
        </w:rPr>
        <w:t xml:space="preserve">בעד </w:t>
      </w:r>
      <w:r>
        <w:rPr>
          <w:rtl/>
        </w:rPr>
        <w:t>–</w:t>
      </w:r>
      <w:r>
        <w:rPr>
          <w:rFonts w:hint="cs"/>
          <w:rtl/>
        </w:rPr>
        <w:t xml:space="preserve"> 11, אין נגד, אין נמנעים. ההצעה תעבור לוועדת העבודה, ה</w:t>
      </w:r>
      <w:r>
        <w:rPr>
          <w:rFonts w:hint="cs"/>
          <w:rtl/>
        </w:rPr>
        <w:t>רווחה והבריאות.</w:t>
      </w:r>
    </w:p>
    <w:p w14:paraId="314829FA" w14:textId="77777777" w:rsidR="00000000" w:rsidRDefault="00E52DD3">
      <w:pPr>
        <w:pStyle w:val="a"/>
        <w:rPr>
          <w:rFonts w:hint="cs"/>
          <w:rtl/>
        </w:rPr>
      </w:pPr>
    </w:p>
    <w:p w14:paraId="387F2314" w14:textId="77777777" w:rsidR="00000000" w:rsidRDefault="00E52DD3">
      <w:pPr>
        <w:pStyle w:val="a"/>
        <w:rPr>
          <w:rFonts w:hint="cs"/>
          <w:rtl/>
        </w:rPr>
      </w:pPr>
    </w:p>
    <w:p w14:paraId="00718625" w14:textId="77777777" w:rsidR="00000000" w:rsidRDefault="00E52DD3">
      <w:pPr>
        <w:pStyle w:val="Subject"/>
        <w:rPr>
          <w:u w:val="none"/>
          <w:rtl/>
        </w:rPr>
      </w:pPr>
    </w:p>
    <w:p w14:paraId="1E33DEAF" w14:textId="77777777" w:rsidR="00000000" w:rsidRDefault="00E52DD3">
      <w:pPr>
        <w:pStyle w:val="Subject"/>
        <w:rPr>
          <w:rFonts w:hint="cs"/>
          <w:rtl/>
        </w:rPr>
      </w:pPr>
      <w:r>
        <w:rPr>
          <w:rFonts w:hint="cs"/>
          <w:rtl/>
        </w:rPr>
        <w:t xml:space="preserve">הצעות לסדר-היום </w:t>
      </w:r>
    </w:p>
    <w:p w14:paraId="46F29D9E" w14:textId="77777777" w:rsidR="00000000" w:rsidRDefault="00E52DD3">
      <w:pPr>
        <w:pStyle w:val="Subject"/>
        <w:rPr>
          <w:rFonts w:hint="cs"/>
          <w:rtl/>
        </w:rPr>
      </w:pPr>
      <w:r>
        <w:rPr>
          <w:rFonts w:hint="cs"/>
          <w:rtl/>
        </w:rPr>
        <w:t>גל פיגועי הטרור בארץ ובעולם</w:t>
      </w:r>
    </w:p>
    <w:p w14:paraId="649584A9" w14:textId="77777777" w:rsidR="00000000" w:rsidRDefault="00E52DD3">
      <w:pPr>
        <w:pStyle w:val="a"/>
        <w:jc w:val="center"/>
        <w:rPr>
          <w:rFonts w:hint="cs"/>
          <w:b/>
          <w:bCs/>
          <w:rtl/>
        </w:rPr>
      </w:pPr>
    </w:p>
    <w:p w14:paraId="570F29D9" w14:textId="77777777" w:rsidR="00000000" w:rsidRDefault="00E52DD3">
      <w:pPr>
        <w:pStyle w:val="ad"/>
        <w:rPr>
          <w:rtl/>
        </w:rPr>
      </w:pPr>
      <w:r>
        <w:rPr>
          <w:rtl/>
        </w:rPr>
        <w:t>היו"ר משה כחלון:</w:t>
      </w:r>
    </w:p>
    <w:p w14:paraId="7BC55D98" w14:textId="77777777" w:rsidR="00000000" w:rsidRDefault="00E52DD3">
      <w:pPr>
        <w:pStyle w:val="a"/>
        <w:rPr>
          <w:rtl/>
        </w:rPr>
      </w:pPr>
    </w:p>
    <w:p w14:paraId="5DA48268" w14:textId="77777777" w:rsidR="00000000" w:rsidRDefault="00E52DD3">
      <w:pPr>
        <w:pStyle w:val="a"/>
        <w:rPr>
          <w:rFonts w:hint="cs"/>
          <w:rtl/>
        </w:rPr>
      </w:pPr>
      <w:r>
        <w:rPr>
          <w:rFonts w:hint="cs"/>
          <w:rtl/>
        </w:rPr>
        <w:t>אנחנו עוברים להמשך סדר-היום: הצעות לסדר-היום מס' 413, 414, 415, 420, 422, 427, 433, 448, 458 ו=462 - גל פיגועי הטרור בארץ ובעולם. חבר הכנסת חיים רמון, בבקשה.</w:t>
      </w:r>
    </w:p>
    <w:p w14:paraId="0B2BC918" w14:textId="77777777" w:rsidR="00000000" w:rsidRDefault="00E52DD3">
      <w:pPr>
        <w:pStyle w:val="a"/>
        <w:rPr>
          <w:rFonts w:hint="cs"/>
          <w:rtl/>
        </w:rPr>
      </w:pPr>
    </w:p>
    <w:p w14:paraId="29CE541E" w14:textId="77777777" w:rsidR="00000000" w:rsidRDefault="00E52DD3">
      <w:pPr>
        <w:pStyle w:val="Speaker"/>
        <w:rPr>
          <w:rtl/>
        </w:rPr>
      </w:pPr>
      <w:bookmarkStart w:id="148" w:name="FS000000458T21_05_2003_14_30_58"/>
      <w:bookmarkEnd w:id="148"/>
      <w:r>
        <w:rPr>
          <w:rFonts w:hint="eastAsia"/>
          <w:rtl/>
        </w:rPr>
        <w:t>חיים</w:t>
      </w:r>
      <w:r>
        <w:rPr>
          <w:rtl/>
        </w:rPr>
        <w:t xml:space="preserve"> רמון (העב</w:t>
      </w:r>
      <w:r>
        <w:rPr>
          <w:rtl/>
        </w:rPr>
        <w:t>ודה-מימד):</w:t>
      </w:r>
    </w:p>
    <w:p w14:paraId="6B7DD7CA" w14:textId="77777777" w:rsidR="00000000" w:rsidRDefault="00E52DD3">
      <w:pPr>
        <w:pStyle w:val="a"/>
        <w:rPr>
          <w:rFonts w:hint="cs"/>
          <w:rtl/>
        </w:rPr>
      </w:pPr>
    </w:p>
    <w:p w14:paraId="55CC58DE" w14:textId="77777777" w:rsidR="00000000" w:rsidRDefault="00E52DD3">
      <w:pPr>
        <w:pStyle w:val="a"/>
        <w:rPr>
          <w:rFonts w:hint="cs"/>
          <w:rtl/>
        </w:rPr>
      </w:pPr>
      <w:r>
        <w:rPr>
          <w:rFonts w:hint="cs"/>
          <w:rtl/>
        </w:rPr>
        <w:t xml:space="preserve">אדוני היושב-ראש, חברי הכנסת, בימים האחרונים שוב פוקד אותנו גל טרור המכה בכל אזרחי מדינת ישראל ללא הבדל גיל, דת, לאום. כולם משלמים את מחיר הדמים של אותם בני-בליעל אשר באים אל ערינו, אל שוקינו ומפילים בנו חללים. </w:t>
      </w:r>
    </w:p>
    <w:p w14:paraId="1B7A197D" w14:textId="77777777" w:rsidR="00000000" w:rsidRDefault="00E52DD3">
      <w:pPr>
        <w:pStyle w:val="a"/>
        <w:rPr>
          <w:rFonts w:hint="cs"/>
          <w:rtl/>
        </w:rPr>
      </w:pPr>
    </w:p>
    <w:p w14:paraId="363085E9" w14:textId="77777777" w:rsidR="00000000" w:rsidRDefault="00E52DD3">
      <w:pPr>
        <w:pStyle w:val="a"/>
        <w:ind w:firstLine="720"/>
        <w:rPr>
          <w:rFonts w:hint="cs"/>
          <w:rtl/>
        </w:rPr>
      </w:pPr>
      <w:r>
        <w:rPr>
          <w:rFonts w:hint="cs"/>
          <w:rtl/>
        </w:rPr>
        <w:t>ושוב, לצערי הרב, מתברר, שלמרות כ</w:t>
      </w:r>
      <w:r>
        <w:rPr>
          <w:rFonts w:hint="cs"/>
          <w:rtl/>
        </w:rPr>
        <w:t>ל מה שאנחנו עושים וכל מה שגורמי הביטחון עושים וכל כוחות הביטחון עושים, ידנו קצרה; בניגוד למה שחלק מהחברים חושבים, שניתן למגר את הטרור בכוח, ניתן להפחית, ניתן לסכל. אם מישהו חושב שניתן למגר את הטרור בכוח, הוא טועה. נדמה לי שאת האשליה הזאת ממשיכים להפיץ, ולצ</w:t>
      </w:r>
      <w:r>
        <w:rPr>
          <w:rFonts w:hint="cs"/>
          <w:rtl/>
        </w:rPr>
        <w:t>ערי הרב בשנה שחלפה יותר מדי פעמים שמעתי בהרבה מאוד מקומות חלק מגורמי הביטחון שמספרים לנו שאו-טו-טו אנחנו נחסל את הטרור. ושוב, המציאות המרה טופחת על פניהם, על פנינו, ואיננו מבינים שאת הטרור הזה אי-אפשר למגר באופן מוחלט.</w:t>
      </w:r>
    </w:p>
    <w:p w14:paraId="7E8E09A4" w14:textId="77777777" w:rsidR="00000000" w:rsidRDefault="00E52DD3">
      <w:pPr>
        <w:pStyle w:val="a"/>
        <w:ind w:firstLine="720"/>
        <w:rPr>
          <w:rFonts w:hint="cs"/>
          <w:rtl/>
        </w:rPr>
      </w:pPr>
    </w:p>
    <w:p w14:paraId="2A14DC27" w14:textId="77777777" w:rsidR="00000000" w:rsidRDefault="00E52DD3">
      <w:pPr>
        <w:pStyle w:val="a"/>
        <w:ind w:firstLine="720"/>
        <w:rPr>
          <w:rFonts w:hint="cs"/>
          <w:rtl/>
        </w:rPr>
      </w:pPr>
      <w:r>
        <w:rPr>
          <w:rFonts w:hint="cs"/>
          <w:rtl/>
        </w:rPr>
        <w:t>אמרו: יהיה אבו-מאזן, הישג אדיר, ערפא</w:t>
      </w:r>
      <w:r>
        <w:rPr>
          <w:rFonts w:hint="cs"/>
          <w:rtl/>
        </w:rPr>
        <w:t xml:space="preserve">ת כבר לא ישלוט, והתברר שטעינו. עכשיו שוב החזרנו לאופנה את ערפאת, כאילו הוא זה ששולט בכל הטרור ורק אם הוא יסולק מכאן לא יהיה טרור. גם מהאשליה הזאת אני מציע מכולם להתפכח. </w:t>
      </w:r>
    </w:p>
    <w:p w14:paraId="7D4E9C81" w14:textId="77777777" w:rsidR="00000000" w:rsidRDefault="00E52DD3">
      <w:pPr>
        <w:pStyle w:val="a"/>
        <w:ind w:firstLine="720"/>
        <w:rPr>
          <w:rFonts w:hint="cs"/>
          <w:rtl/>
        </w:rPr>
      </w:pPr>
    </w:p>
    <w:p w14:paraId="4BD706FC" w14:textId="77777777" w:rsidR="00000000" w:rsidRDefault="00E52DD3">
      <w:pPr>
        <w:pStyle w:val="a"/>
        <w:ind w:firstLine="720"/>
        <w:rPr>
          <w:rFonts w:hint="cs"/>
          <w:rtl/>
        </w:rPr>
      </w:pPr>
      <w:r>
        <w:rPr>
          <w:rFonts w:hint="cs"/>
          <w:rtl/>
        </w:rPr>
        <w:t>צריך להבין באופן חד-משמעי, הפלסטינים, הרשות הפלסטינית איננה מסוגלת להילחם בטרור. גם ל</w:t>
      </w:r>
      <w:r>
        <w:rPr>
          <w:rFonts w:hint="cs"/>
          <w:rtl/>
        </w:rPr>
        <w:t>ו רצתה, וגם בכך יש ספק, היא מרוסקת, היא כמעט לא קיימת. גם האנשים שרוצים וחושבים שהטרור הפלסטיני הוא טרור שצריך לשים לו קץ, אומרים: רק בדרכי נועם. זה מה שהם אומרים. לא דחלאן ולא אבו-מאזן אומרים: אנחנו נלך נגד ה"חמאס" ונעשה מלחמת אחים, אלא הם אומרים: אנחנו מ</w:t>
      </w:r>
      <w:r>
        <w:rPr>
          <w:rFonts w:hint="cs"/>
          <w:rtl/>
        </w:rPr>
        <w:t>קווים לשכנע את ה"חמאס". ואני משוכנע שהדבר הזה לא יצלח.</w:t>
      </w:r>
    </w:p>
    <w:p w14:paraId="1333D0C9" w14:textId="77777777" w:rsidR="00000000" w:rsidRDefault="00E52DD3">
      <w:pPr>
        <w:pStyle w:val="Manager"/>
        <w:rPr>
          <w:rtl/>
        </w:rPr>
      </w:pPr>
    </w:p>
    <w:p w14:paraId="45DD5D53" w14:textId="77777777" w:rsidR="00000000" w:rsidRDefault="00E52DD3">
      <w:pPr>
        <w:pStyle w:val="a"/>
        <w:rPr>
          <w:rFonts w:hint="cs"/>
          <w:rtl/>
        </w:rPr>
      </w:pPr>
      <w:r>
        <w:rPr>
          <w:rFonts w:hint="cs"/>
          <w:rtl/>
        </w:rPr>
        <w:t>לכן, בשלב הזה מוטל היה על ממשלת ישראל תפקיד אחד - אני לא רוצה להיכנס כאן לעניין המדיני, מה היא עושה בעניין המדיני - מרכזי, לבלום את טרור המתאבדים, כמו שהצלחנו לבלום אותו בעזה, לבלום אותו בכל יהודה ושו</w:t>
      </w:r>
      <w:r>
        <w:rPr>
          <w:rFonts w:hint="cs"/>
          <w:rtl/>
        </w:rPr>
        <w:t xml:space="preserve">מרון עם אמצעי אחד שהוכיח את עצמו, רק אחד, מה לעשות, וקוראים לו גדר הפרדה. בעזה זה הצליח - זה לא עוזר. אז אומרים: רגע, יש "קסאמים" ויש פצמ"רים. 1,500 פצמ"רים ו"קסאמים" נורו ברצועת-עזה מאז תחילת האינתיפאדה. הרוג אחד זה הרבה, אבל זה הרוג אחד בכל השנתיים וחצי </w:t>
      </w:r>
      <w:r>
        <w:rPr>
          <w:rFonts w:hint="cs"/>
          <w:rtl/>
        </w:rPr>
        <w:t>הללו. לעומת זאת, העדר גדר הפרדה בינינו לבין הפלסטינים ביהודה ושומרון עלה לנו ב=500 הרוגים. זה מחיר המחדל הביטחוני של ממשלת ישראל, שנמנעה מלהקים גדר הפרדה בזמן. גם כעת, כשהיא בונה, היא בונה בעצלתיים.</w:t>
      </w:r>
    </w:p>
    <w:p w14:paraId="58521CBB" w14:textId="77777777" w:rsidR="00000000" w:rsidRDefault="00E52DD3">
      <w:pPr>
        <w:pStyle w:val="a"/>
        <w:rPr>
          <w:rFonts w:hint="cs"/>
          <w:rtl/>
        </w:rPr>
      </w:pPr>
    </w:p>
    <w:p w14:paraId="61251B22" w14:textId="77777777" w:rsidR="00000000" w:rsidRDefault="00E52DD3">
      <w:pPr>
        <w:pStyle w:val="ac"/>
        <w:rPr>
          <w:rtl/>
        </w:rPr>
      </w:pPr>
      <w:r>
        <w:rPr>
          <w:rFonts w:hint="eastAsia"/>
          <w:rtl/>
        </w:rPr>
        <w:t>סגן</w:t>
      </w:r>
      <w:r>
        <w:rPr>
          <w:rtl/>
        </w:rPr>
        <w:t xml:space="preserve"> שר הביטחון זאב בוים:</w:t>
      </w:r>
    </w:p>
    <w:p w14:paraId="678EC216" w14:textId="77777777" w:rsidR="00000000" w:rsidRDefault="00E52DD3">
      <w:pPr>
        <w:pStyle w:val="a"/>
        <w:rPr>
          <w:rFonts w:hint="cs"/>
          <w:rtl/>
        </w:rPr>
      </w:pPr>
    </w:p>
    <w:p w14:paraId="6AB8C4EB" w14:textId="77777777" w:rsidR="00000000" w:rsidRDefault="00E52DD3">
      <w:pPr>
        <w:pStyle w:val="a"/>
        <w:rPr>
          <w:rFonts w:hint="cs"/>
          <w:rtl/>
        </w:rPr>
      </w:pPr>
      <w:r>
        <w:rPr>
          <w:rFonts w:hint="cs"/>
          <w:rtl/>
        </w:rPr>
        <w:t>לא נכון.</w:t>
      </w:r>
    </w:p>
    <w:p w14:paraId="4D676009" w14:textId="77777777" w:rsidR="00000000" w:rsidRDefault="00E52DD3">
      <w:pPr>
        <w:pStyle w:val="a"/>
        <w:rPr>
          <w:rFonts w:hint="cs"/>
          <w:rtl/>
        </w:rPr>
      </w:pPr>
    </w:p>
    <w:p w14:paraId="11DC0BFE" w14:textId="77777777" w:rsidR="00000000" w:rsidRDefault="00E52DD3">
      <w:pPr>
        <w:pStyle w:val="SpeakerCon"/>
        <w:rPr>
          <w:rtl/>
        </w:rPr>
      </w:pPr>
      <w:bookmarkStart w:id="149" w:name="FS000000458T21_05_2003_14_47_41C"/>
      <w:bookmarkEnd w:id="149"/>
      <w:r>
        <w:rPr>
          <w:rFonts w:hint="eastAsia"/>
          <w:rtl/>
        </w:rPr>
        <w:t>חיים</w:t>
      </w:r>
      <w:r>
        <w:rPr>
          <w:rtl/>
        </w:rPr>
        <w:t xml:space="preserve"> רמון (העבודה-מי</w:t>
      </w:r>
      <w:r>
        <w:rPr>
          <w:rtl/>
        </w:rPr>
        <w:t>מד):</w:t>
      </w:r>
    </w:p>
    <w:p w14:paraId="41C4D721" w14:textId="77777777" w:rsidR="00000000" w:rsidRDefault="00E52DD3">
      <w:pPr>
        <w:pStyle w:val="a"/>
        <w:rPr>
          <w:rFonts w:hint="cs"/>
          <w:rtl/>
        </w:rPr>
      </w:pPr>
    </w:p>
    <w:p w14:paraId="377DEE3F" w14:textId="77777777" w:rsidR="00000000" w:rsidRDefault="00E52DD3">
      <w:pPr>
        <w:pStyle w:val="a"/>
        <w:rPr>
          <w:rtl/>
        </w:rPr>
      </w:pPr>
      <w:r>
        <w:rPr>
          <w:rFonts w:hint="cs"/>
          <w:rtl/>
        </w:rPr>
        <w:t>אני לא מדבר על הקטע של 110 קילומטר, שנבנה אחרי שנתיים. ביצועו החל באיחור גדול. אתה יודע, אתה היית בוועדת החוץ והביטחון. יעיד פה חבר הכנסת רן כהן איך ראש הממשלה ושר הביטחון היו לועגים לי. הייתי אומר: תעשו גדר. היו מסבירים לי שגדר לא תעזור, ועד שהתחילו</w:t>
      </w:r>
      <w:r>
        <w:rPr>
          <w:rFonts w:hint="cs"/>
          <w:rtl/>
        </w:rPr>
        <w:t xml:space="preserve"> לבנות - נכון, משהחלו לבנות, בונים מהר בקטע הזה. אבל גם את הקטע של הגלבוע, שאין ספק שהיה מונע את הפיגוע בעפולה, החלו לבנות מאוד-מאוד באיחור. עכשיו עוד אין החלטה על הקטע שצריך לבנות בין אלקנה לבין ים-המלח, שוב מטעמים הפוליטיים.</w:t>
      </w:r>
    </w:p>
    <w:p w14:paraId="7529B7E2" w14:textId="77777777" w:rsidR="00000000" w:rsidRDefault="00E52DD3">
      <w:pPr>
        <w:rPr>
          <w:rtl/>
        </w:rPr>
      </w:pPr>
    </w:p>
    <w:p w14:paraId="5C804080" w14:textId="77777777" w:rsidR="00000000" w:rsidRDefault="00E52DD3">
      <w:pPr>
        <w:pStyle w:val="ad"/>
        <w:rPr>
          <w:rtl/>
        </w:rPr>
      </w:pPr>
      <w:r>
        <w:rPr>
          <w:rtl/>
        </w:rPr>
        <w:t>היו"ר</w:t>
      </w:r>
      <w:r>
        <w:rPr>
          <w:rFonts w:hint="cs"/>
          <w:rtl/>
        </w:rPr>
        <w:t xml:space="preserve"> יולי-יואל אדלשטיין</w:t>
      </w:r>
      <w:r>
        <w:rPr>
          <w:rtl/>
        </w:rPr>
        <w:t>:</w:t>
      </w:r>
    </w:p>
    <w:p w14:paraId="3F3761D1" w14:textId="77777777" w:rsidR="00000000" w:rsidRDefault="00E52DD3">
      <w:pPr>
        <w:pStyle w:val="a"/>
        <w:rPr>
          <w:rFonts w:hint="cs"/>
          <w:rtl/>
        </w:rPr>
      </w:pPr>
    </w:p>
    <w:p w14:paraId="4AB0574E" w14:textId="77777777" w:rsidR="00000000" w:rsidRDefault="00E52DD3">
      <w:pPr>
        <w:pStyle w:val="a"/>
        <w:rPr>
          <w:rFonts w:hint="cs"/>
          <w:rtl/>
        </w:rPr>
      </w:pPr>
      <w:r>
        <w:rPr>
          <w:rFonts w:hint="cs"/>
          <w:rtl/>
        </w:rPr>
        <w:t>ת</w:t>
      </w:r>
      <w:r>
        <w:rPr>
          <w:rFonts w:hint="cs"/>
          <w:rtl/>
        </w:rPr>
        <w:t>ודה.</w:t>
      </w:r>
    </w:p>
    <w:p w14:paraId="6A123701" w14:textId="77777777" w:rsidR="00000000" w:rsidRDefault="00E52DD3">
      <w:pPr>
        <w:pStyle w:val="a"/>
        <w:ind w:firstLine="0"/>
        <w:rPr>
          <w:rFonts w:hint="cs"/>
          <w:rtl/>
        </w:rPr>
      </w:pPr>
    </w:p>
    <w:p w14:paraId="57D5223D" w14:textId="77777777" w:rsidR="00000000" w:rsidRDefault="00E52DD3">
      <w:pPr>
        <w:pStyle w:val="SpeakerCon"/>
        <w:rPr>
          <w:rtl/>
        </w:rPr>
      </w:pPr>
      <w:bookmarkStart w:id="150" w:name="FS000000458T21_05_2003_14_20_50"/>
      <w:bookmarkStart w:id="151" w:name="FS000000458T21_05_2003_16_09_21"/>
      <w:bookmarkStart w:id="152" w:name="FS000000458T21_05_2003_16_09_23C"/>
      <w:bookmarkEnd w:id="150"/>
      <w:bookmarkEnd w:id="151"/>
      <w:bookmarkEnd w:id="152"/>
      <w:r>
        <w:rPr>
          <w:rtl/>
        </w:rPr>
        <w:t>חיים רמון (העבודה-מימד):</w:t>
      </w:r>
    </w:p>
    <w:p w14:paraId="268F6830" w14:textId="77777777" w:rsidR="00000000" w:rsidRDefault="00E52DD3">
      <w:pPr>
        <w:pStyle w:val="a"/>
        <w:rPr>
          <w:rtl/>
        </w:rPr>
      </w:pPr>
    </w:p>
    <w:p w14:paraId="669CADBC" w14:textId="77777777" w:rsidR="00000000" w:rsidRDefault="00E52DD3">
      <w:pPr>
        <w:pStyle w:val="a"/>
        <w:rPr>
          <w:rFonts w:hint="cs"/>
          <w:rtl/>
        </w:rPr>
      </w:pPr>
      <w:r>
        <w:rPr>
          <w:rFonts w:hint="cs"/>
          <w:rtl/>
        </w:rPr>
        <w:t>הממשלה הזאת מפקירה מטעמים אידיאולוגיים, כפי שהיא הפקירה בעבר, את ביטחונם של אזרחי מדינת ישראל. זה הדבר היחיד לפחות שהממשלה הזאת יכולה לעשות, כי אין לי שום תקווה ממנה שהיא תתקדם בתהליך המדיני. ולהודות על האמת, צריך שניים לתהל</w:t>
      </w:r>
      <w:r>
        <w:rPr>
          <w:rFonts w:hint="cs"/>
          <w:rtl/>
        </w:rPr>
        <w:t>יך המדיני, אבל כדי ליצור גדר הפרדה כאן ועכשיו צריך רק את ממשלת ישראל, והיא חוטאת חטא גדול לביטחונם של אזרחי מדינת ישראל.</w:t>
      </w:r>
    </w:p>
    <w:p w14:paraId="23C1FD42" w14:textId="77777777" w:rsidR="00000000" w:rsidRDefault="00E52DD3">
      <w:pPr>
        <w:pStyle w:val="a"/>
        <w:ind w:firstLine="0"/>
        <w:rPr>
          <w:rFonts w:hint="cs"/>
          <w:rtl/>
        </w:rPr>
      </w:pPr>
    </w:p>
    <w:p w14:paraId="641D9F65" w14:textId="77777777" w:rsidR="00000000" w:rsidRDefault="00E52DD3">
      <w:pPr>
        <w:pStyle w:val="ad"/>
        <w:rPr>
          <w:rtl/>
        </w:rPr>
      </w:pPr>
      <w:r>
        <w:rPr>
          <w:rtl/>
        </w:rPr>
        <w:t>היו"ר</w:t>
      </w:r>
      <w:r>
        <w:rPr>
          <w:rFonts w:hint="cs"/>
          <w:rtl/>
        </w:rPr>
        <w:t xml:space="preserve"> יולי-יואל אדלשטיין</w:t>
      </w:r>
      <w:r>
        <w:rPr>
          <w:rtl/>
        </w:rPr>
        <w:t>:</w:t>
      </w:r>
    </w:p>
    <w:p w14:paraId="5F78DE66" w14:textId="77777777" w:rsidR="00000000" w:rsidRDefault="00E52DD3">
      <w:pPr>
        <w:pStyle w:val="a"/>
        <w:rPr>
          <w:rtl/>
        </w:rPr>
      </w:pPr>
    </w:p>
    <w:p w14:paraId="3AF8E0CC" w14:textId="77777777" w:rsidR="00000000" w:rsidRDefault="00E52DD3">
      <w:pPr>
        <w:pStyle w:val="a"/>
        <w:rPr>
          <w:rFonts w:hint="cs"/>
          <w:rtl/>
        </w:rPr>
      </w:pPr>
      <w:r>
        <w:rPr>
          <w:rFonts w:hint="cs"/>
          <w:rtl/>
        </w:rPr>
        <w:t>תודה רבה.</w:t>
      </w:r>
    </w:p>
    <w:p w14:paraId="78D4C19B" w14:textId="77777777" w:rsidR="00000000" w:rsidRDefault="00E52DD3">
      <w:pPr>
        <w:pStyle w:val="a"/>
        <w:ind w:firstLine="0"/>
        <w:rPr>
          <w:rFonts w:hint="cs"/>
          <w:rtl/>
        </w:rPr>
      </w:pPr>
    </w:p>
    <w:p w14:paraId="15144CCD" w14:textId="77777777" w:rsidR="00000000" w:rsidRDefault="00E52DD3">
      <w:pPr>
        <w:pStyle w:val="SpeakerCon"/>
        <w:rPr>
          <w:rtl/>
        </w:rPr>
      </w:pPr>
      <w:bookmarkStart w:id="153" w:name="FS000000458T21_05_2003_16_09_39C"/>
      <w:bookmarkEnd w:id="153"/>
      <w:r>
        <w:rPr>
          <w:rtl/>
        </w:rPr>
        <w:t>חיים רמון (העבודה-מימד):</w:t>
      </w:r>
    </w:p>
    <w:p w14:paraId="46D300C1" w14:textId="77777777" w:rsidR="00000000" w:rsidRDefault="00E52DD3">
      <w:pPr>
        <w:pStyle w:val="a"/>
        <w:rPr>
          <w:rtl/>
        </w:rPr>
      </w:pPr>
    </w:p>
    <w:p w14:paraId="27D0D35E" w14:textId="77777777" w:rsidR="00000000" w:rsidRDefault="00E52DD3">
      <w:pPr>
        <w:pStyle w:val="a"/>
        <w:rPr>
          <w:rFonts w:hint="cs"/>
          <w:rtl/>
        </w:rPr>
      </w:pPr>
      <w:bookmarkStart w:id="154" w:name="FS000000458T21_05_2003_14_22_02"/>
      <w:bookmarkEnd w:id="154"/>
      <w:r>
        <w:rPr>
          <w:rFonts w:hint="cs"/>
          <w:rtl/>
        </w:rPr>
        <w:t>אומר מלה אחת על המאבטחים.</w:t>
      </w:r>
    </w:p>
    <w:p w14:paraId="11497C2B" w14:textId="77777777" w:rsidR="00000000" w:rsidRDefault="00E52DD3">
      <w:pPr>
        <w:pStyle w:val="a"/>
        <w:ind w:firstLine="0"/>
        <w:rPr>
          <w:rFonts w:hint="cs"/>
          <w:rtl/>
        </w:rPr>
      </w:pPr>
    </w:p>
    <w:p w14:paraId="4B2D27E1" w14:textId="77777777" w:rsidR="00000000" w:rsidRDefault="00E52DD3">
      <w:pPr>
        <w:pStyle w:val="ad"/>
        <w:rPr>
          <w:rtl/>
        </w:rPr>
      </w:pPr>
      <w:r>
        <w:rPr>
          <w:rtl/>
        </w:rPr>
        <w:t>היו"ר</w:t>
      </w:r>
      <w:r>
        <w:rPr>
          <w:rFonts w:hint="cs"/>
          <w:rtl/>
        </w:rPr>
        <w:t xml:space="preserve"> יולי-יואל אדלשטיין</w:t>
      </w:r>
      <w:r>
        <w:rPr>
          <w:rtl/>
        </w:rPr>
        <w:t>:</w:t>
      </w:r>
    </w:p>
    <w:p w14:paraId="1E5FCDAA" w14:textId="77777777" w:rsidR="00000000" w:rsidRDefault="00E52DD3">
      <w:pPr>
        <w:pStyle w:val="a"/>
        <w:rPr>
          <w:rtl/>
        </w:rPr>
      </w:pPr>
    </w:p>
    <w:p w14:paraId="5C61ADF3" w14:textId="77777777" w:rsidR="00000000" w:rsidRDefault="00E52DD3">
      <w:pPr>
        <w:pStyle w:val="a"/>
        <w:rPr>
          <w:rFonts w:hint="cs"/>
          <w:rtl/>
        </w:rPr>
      </w:pPr>
      <w:r>
        <w:rPr>
          <w:rFonts w:hint="cs"/>
          <w:rtl/>
        </w:rPr>
        <w:t>לא, לא. אדוני, ז</w:t>
      </w:r>
      <w:r>
        <w:rPr>
          <w:rFonts w:hint="cs"/>
          <w:rtl/>
        </w:rPr>
        <w:t>ה כבר - - -</w:t>
      </w:r>
    </w:p>
    <w:p w14:paraId="2A5B3026" w14:textId="77777777" w:rsidR="00000000" w:rsidRDefault="00E52DD3">
      <w:pPr>
        <w:pStyle w:val="a"/>
        <w:ind w:firstLine="0"/>
        <w:rPr>
          <w:rFonts w:hint="cs"/>
          <w:rtl/>
        </w:rPr>
      </w:pPr>
    </w:p>
    <w:p w14:paraId="0752F8BA" w14:textId="77777777" w:rsidR="00000000" w:rsidRDefault="00E52DD3">
      <w:pPr>
        <w:pStyle w:val="SpeakerCon"/>
        <w:rPr>
          <w:rtl/>
        </w:rPr>
      </w:pPr>
      <w:bookmarkStart w:id="155" w:name="FS000000458T21_05_2003_14_22_32C"/>
      <w:bookmarkEnd w:id="155"/>
      <w:r>
        <w:rPr>
          <w:rtl/>
        </w:rPr>
        <w:t>חיים רמון (העבודה-מימד):</w:t>
      </w:r>
    </w:p>
    <w:p w14:paraId="151C9FA9" w14:textId="77777777" w:rsidR="00000000" w:rsidRDefault="00E52DD3">
      <w:pPr>
        <w:pStyle w:val="a"/>
        <w:rPr>
          <w:rtl/>
        </w:rPr>
      </w:pPr>
    </w:p>
    <w:p w14:paraId="0625D0B1" w14:textId="77777777" w:rsidR="00000000" w:rsidRDefault="00E52DD3">
      <w:pPr>
        <w:pStyle w:val="a"/>
        <w:rPr>
          <w:rFonts w:hint="cs"/>
          <w:rtl/>
        </w:rPr>
      </w:pPr>
      <w:r>
        <w:rPr>
          <w:rFonts w:hint="cs"/>
          <w:rtl/>
        </w:rPr>
        <w:t>אני מסיים במשפט הזה. אני מסיים במשפט על המאבטחים. אני מצטרף לכל ההצעות שיש, שכל מאבטח שייפגע בפיגוע התאבדות יוענקו לו ולמשפחתו זכויות של חייל שנספה במערכה. תודה.</w:t>
      </w:r>
    </w:p>
    <w:p w14:paraId="73C3D5E9" w14:textId="77777777" w:rsidR="00000000" w:rsidRDefault="00E52DD3">
      <w:pPr>
        <w:pStyle w:val="a"/>
        <w:ind w:firstLine="0"/>
        <w:rPr>
          <w:rFonts w:hint="cs"/>
          <w:rtl/>
        </w:rPr>
      </w:pPr>
    </w:p>
    <w:p w14:paraId="3AF25404" w14:textId="77777777" w:rsidR="00000000" w:rsidRDefault="00E52DD3">
      <w:pPr>
        <w:pStyle w:val="ad"/>
        <w:rPr>
          <w:rtl/>
        </w:rPr>
      </w:pPr>
      <w:r>
        <w:rPr>
          <w:rtl/>
        </w:rPr>
        <w:t>היו"ר</w:t>
      </w:r>
      <w:r>
        <w:rPr>
          <w:rFonts w:hint="cs"/>
          <w:rtl/>
        </w:rPr>
        <w:t xml:space="preserve"> יולי-יואל אדלשטיין</w:t>
      </w:r>
      <w:r>
        <w:rPr>
          <w:rtl/>
        </w:rPr>
        <w:t>:</w:t>
      </w:r>
    </w:p>
    <w:p w14:paraId="7D8DE767" w14:textId="77777777" w:rsidR="00000000" w:rsidRDefault="00E52DD3">
      <w:pPr>
        <w:pStyle w:val="a"/>
        <w:rPr>
          <w:rtl/>
        </w:rPr>
      </w:pPr>
    </w:p>
    <w:p w14:paraId="47F36556" w14:textId="77777777" w:rsidR="00000000" w:rsidRDefault="00E52DD3">
      <w:pPr>
        <w:pStyle w:val="a"/>
        <w:rPr>
          <w:rFonts w:hint="cs"/>
          <w:rtl/>
        </w:rPr>
      </w:pPr>
      <w:r>
        <w:rPr>
          <w:rFonts w:hint="cs"/>
          <w:rtl/>
        </w:rPr>
        <w:t>תודה לחבר הכנסת רמון. חבר ה</w:t>
      </w:r>
      <w:r>
        <w:rPr>
          <w:rFonts w:hint="cs"/>
          <w:rtl/>
        </w:rPr>
        <w:t xml:space="preserve">כנסת מוחמד ברכה, המציע הבא. אחריו </w:t>
      </w:r>
      <w:r>
        <w:rPr>
          <w:rtl/>
        </w:rPr>
        <w:t>–</w:t>
      </w:r>
      <w:r>
        <w:rPr>
          <w:rFonts w:hint="cs"/>
          <w:rtl/>
        </w:rPr>
        <w:t xml:space="preserve"> חבר הכנסת טלב אלסאנע. אם הוא לא יהיה, ידבר חבר הכנסת רשף חן.</w:t>
      </w:r>
    </w:p>
    <w:p w14:paraId="5F836517" w14:textId="77777777" w:rsidR="00000000" w:rsidRDefault="00E52DD3">
      <w:pPr>
        <w:pStyle w:val="a"/>
        <w:ind w:firstLine="0"/>
        <w:rPr>
          <w:rtl/>
        </w:rPr>
      </w:pPr>
    </w:p>
    <w:p w14:paraId="4EC9FCD2" w14:textId="77777777" w:rsidR="00000000" w:rsidRDefault="00E52DD3">
      <w:pPr>
        <w:pStyle w:val="a"/>
        <w:ind w:firstLine="0"/>
        <w:rPr>
          <w:rFonts w:hint="cs"/>
          <w:rtl/>
        </w:rPr>
      </w:pPr>
    </w:p>
    <w:p w14:paraId="35F4D97C" w14:textId="77777777" w:rsidR="00000000" w:rsidRDefault="00E52DD3">
      <w:pPr>
        <w:pStyle w:val="Speaker"/>
        <w:rPr>
          <w:rtl/>
        </w:rPr>
      </w:pPr>
      <w:bookmarkStart w:id="156" w:name="FS000000540T21_05_2003_14_23_28"/>
      <w:bookmarkEnd w:id="156"/>
      <w:r>
        <w:rPr>
          <w:rFonts w:hint="eastAsia"/>
          <w:rtl/>
        </w:rPr>
        <w:t>מוחמד</w:t>
      </w:r>
      <w:r>
        <w:rPr>
          <w:rtl/>
        </w:rPr>
        <w:t xml:space="preserve"> ברכה (חד"ש-תע"ל):</w:t>
      </w:r>
    </w:p>
    <w:p w14:paraId="0D4831AF" w14:textId="77777777" w:rsidR="00000000" w:rsidRDefault="00E52DD3">
      <w:pPr>
        <w:pStyle w:val="a"/>
        <w:rPr>
          <w:rFonts w:hint="cs"/>
          <w:rtl/>
        </w:rPr>
      </w:pPr>
    </w:p>
    <w:p w14:paraId="25A6AC91" w14:textId="77777777" w:rsidR="00000000" w:rsidRDefault="00E52DD3">
      <w:pPr>
        <w:pStyle w:val="a"/>
        <w:rPr>
          <w:rFonts w:hint="cs"/>
          <w:rtl/>
        </w:rPr>
      </w:pPr>
      <w:r>
        <w:rPr>
          <w:rFonts w:hint="cs"/>
          <w:rtl/>
        </w:rPr>
        <w:t xml:space="preserve">אדוני היושב-ראש, רבותי חברי הכנסת, אין ספק שהגורל המר הזה שנקרה בדרכנו גובה חיים של חפים מפשע. פיגוע כפי שהיה שלשום בעפולה לא מבדיל </w:t>
      </w:r>
      <w:r>
        <w:rPr>
          <w:rFonts w:hint="cs"/>
          <w:rtl/>
        </w:rPr>
        <w:t>והוא לא היה יכול להבדיל בין ערבים ליהודים. הריגתם של חפים מפשע היא דבר שאין הדעת יכולה לסבול, תחת שום צידוק, תחת שום פרשנות ותחת שום אמירה. אני חוזר ואומר אולי בפעם המאה מעל הדוכן הזה, שעניין צודק כמו העניין הפלסטיני מחייב שימוש באמצעים צודקים, ולא באמצעים</w:t>
      </w:r>
      <w:r>
        <w:rPr>
          <w:rFonts w:hint="cs"/>
          <w:rtl/>
        </w:rPr>
        <w:t xml:space="preserve"> של פגיעה בחפים מפשע. הדברים האלה לא נאמרים רק בעברית, אלא הם נאמרים בעיקר בערבית. אני חושב שבעניין הזה כל הבית הזה יכול להתאחד.</w:t>
      </w:r>
    </w:p>
    <w:p w14:paraId="0636EDAD" w14:textId="77777777" w:rsidR="00000000" w:rsidRDefault="00E52DD3">
      <w:pPr>
        <w:pStyle w:val="a"/>
        <w:rPr>
          <w:rFonts w:hint="cs"/>
          <w:rtl/>
        </w:rPr>
      </w:pPr>
    </w:p>
    <w:p w14:paraId="0448C5C4" w14:textId="77777777" w:rsidR="00000000" w:rsidRDefault="00E52DD3">
      <w:pPr>
        <w:pStyle w:val="a"/>
        <w:rPr>
          <w:rFonts w:hint="cs"/>
          <w:rtl/>
        </w:rPr>
      </w:pPr>
      <w:r>
        <w:rPr>
          <w:rFonts w:hint="cs"/>
          <w:rtl/>
        </w:rPr>
        <w:t>לעומת זאת, אני לא בטוח שכל הבית הזה יכול להתאחד, למשל, בעניין הפיגועים, גם אם קוראים להם פעולות צבאיות כנגד אזרחים פלסטינים שע</w:t>
      </w:r>
      <w:r>
        <w:rPr>
          <w:rFonts w:hint="cs"/>
          <w:rtl/>
        </w:rPr>
        <w:t xml:space="preserve">ושה הכיבוש. מי שיש לו מינימום, או מידה מינימלית של הגינות, לא יכול להחריש, לאטום אוזניים ולעצום עיניים נוכח  הסבל היומיומי של העם הפלסטיני. אני לא רוצה להגיד שזה עומד מול זה. מול פיגוע הממשלה עושה כך וכך. אבל גם בלי זה,  היא מתייחסת למפת הדרכים כאל פיגוע, </w:t>
      </w:r>
      <w:r>
        <w:rPr>
          <w:rFonts w:hint="cs"/>
          <w:rtl/>
        </w:rPr>
        <w:t>ולמינוי של אבו-מאזן לראש ממשלה היא מתייחסת כאל פיגוע, ולכן היא קיבלה אותו בטבח בסג'עיה בעזה ובמעשים יומיומיים של התנכלות לאוכלוסייה האזרחית, למשל, בבית-חאנון לפני יומיים-שלושה. טענו שהם יצאו משם. אגב, הם לא יצאו משם בכלל, אלא זה היה דילול כוחות. נעקרו שם א</w:t>
      </w:r>
      <w:r>
        <w:rPr>
          <w:rFonts w:hint="cs"/>
          <w:rtl/>
        </w:rPr>
        <w:t>לפי עצים בטענה של "קסאמים" וכל הסיפורים האלה. בסופו של דבר, אי-אפשר לברוח מהשאלה היסודית, אדוני היושב-ראש, והיא שאלת המשך הכיבוש.</w:t>
      </w:r>
    </w:p>
    <w:p w14:paraId="76D7A15A" w14:textId="77777777" w:rsidR="00000000" w:rsidRDefault="00E52DD3">
      <w:pPr>
        <w:pStyle w:val="a"/>
        <w:rPr>
          <w:rFonts w:hint="cs"/>
          <w:rtl/>
        </w:rPr>
      </w:pPr>
    </w:p>
    <w:p w14:paraId="4955FFE4" w14:textId="77777777" w:rsidR="00000000" w:rsidRDefault="00E52DD3">
      <w:pPr>
        <w:pStyle w:val="a"/>
        <w:rPr>
          <w:rFonts w:hint="cs"/>
          <w:rtl/>
        </w:rPr>
      </w:pPr>
      <w:r>
        <w:rPr>
          <w:rFonts w:hint="cs"/>
          <w:rtl/>
        </w:rPr>
        <w:t xml:space="preserve">אבל, אני רוצה לייחד את הזמן המועט שנותר לי </w:t>
      </w:r>
      <w:r>
        <w:rPr>
          <w:rtl/>
        </w:rPr>
        <w:t>–</w:t>
      </w:r>
      <w:r>
        <w:rPr>
          <w:rFonts w:hint="cs"/>
          <w:rtl/>
        </w:rPr>
        <w:t xml:space="preserve"> וחבל שהשר גדעון עזרא אינו כאן </w:t>
      </w:r>
      <w:r>
        <w:rPr>
          <w:rtl/>
        </w:rPr>
        <w:t>–</w:t>
      </w:r>
      <w:r>
        <w:rPr>
          <w:rFonts w:hint="cs"/>
          <w:rtl/>
        </w:rPr>
        <w:t xml:space="preserve"> לדבר אחד. ראיתי שהשר עזרא צוטט באחד העיתונים כמי</w:t>
      </w:r>
      <w:r>
        <w:rPr>
          <w:rFonts w:hint="cs"/>
          <w:rtl/>
        </w:rPr>
        <w:t xml:space="preserve"> שאומר שצריך לגייס מאבטחים ערבים במקומות ציבוריים, כי הערבים </w:t>
      </w:r>
      <w:r>
        <w:rPr>
          <w:rtl/>
        </w:rPr>
        <w:t>–</w:t>
      </w:r>
      <w:r>
        <w:rPr>
          <w:rFonts w:hint="cs"/>
          <w:rtl/>
        </w:rPr>
        <w:t xml:space="preserve"> אתה שומע, אדוני היושב-ראש? </w:t>
      </w:r>
      <w:r>
        <w:rPr>
          <w:rtl/>
        </w:rPr>
        <w:t>–</w:t>
      </w:r>
      <w:r>
        <w:rPr>
          <w:rFonts w:hint="cs"/>
          <w:rtl/>
        </w:rPr>
        <w:t xml:space="preserve"> מריחים ערבים.</w:t>
      </w:r>
    </w:p>
    <w:p w14:paraId="0346B3F6" w14:textId="77777777" w:rsidR="00000000" w:rsidRDefault="00E52DD3">
      <w:pPr>
        <w:pStyle w:val="a"/>
        <w:ind w:firstLine="0"/>
        <w:rPr>
          <w:rFonts w:hint="cs"/>
          <w:rtl/>
        </w:rPr>
      </w:pPr>
    </w:p>
    <w:p w14:paraId="4A728795" w14:textId="77777777" w:rsidR="00000000" w:rsidRDefault="00E52DD3">
      <w:pPr>
        <w:pStyle w:val="ad"/>
        <w:rPr>
          <w:rtl/>
        </w:rPr>
      </w:pPr>
      <w:r>
        <w:rPr>
          <w:rtl/>
        </w:rPr>
        <w:t>היו"ר</w:t>
      </w:r>
      <w:r>
        <w:rPr>
          <w:rFonts w:hint="cs"/>
          <w:rtl/>
        </w:rPr>
        <w:t xml:space="preserve"> יולי-יואל אדלשטיין</w:t>
      </w:r>
      <w:r>
        <w:rPr>
          <w:rtl/>
        </w:rPr>
        <w:t>:</w:t>
      </w:r>
    </w:p>
    <w:p w14:paraId="26C84735" w14:textId="77777777" w:rsidR="00000000" w:rsidRDefault="00E52DD3">
      <w:pPr>
        <w:pStyle w:val="a"/>
        <w:rPr>
          <w:rtl/>
        </w:rPr>
      </w:pPr>
    </w:p>
    <w:p w14:paraId="6C609232" w14:textId="77777777" w:rsidR="00000000" w:rsidRDefault="00E52DD3">
      <w:pPr>
        <w:pStyle w:val="a"/>
        <w:rPr>
          <w:rFonts w:hint="cs"/>
          <w:rtl/>
        </w:rPr>
      </w:pPr>
      <w:r>
        <w:rPr>
          <w:rFonts w:hint="cs"/>
          <w:rtl/>
        </w:rPr>
        <w:t>מכיוון ששמעתי אותו בקולו - הוא לא אמר "מריחים", הוא אמר "מזהים". שמעתי את זה בקולו.</w:t>
      </w:r>
    </w:p>
    <w:p w14:paraId="4FD56F1D" w14:textId="77777777" w:rsidR="00000000" w:rsidRDefault="00E52DD3">
      <w:pPr>
        <w:pStyle w:val="a"/>
        <w:ind w:firstLine="0"/>
        <w:rPr>
          <w:rFonts w:hint="cs"/>
          <w:rtl/>
        </w:rPr>
      </w:pPr>
    </w:p>
    <w:p w14:paraId="4A149B8D" w14:textId="77777777" w:rsidR="00000000" w:rsidRDefault="00E52DD3">
      <w:pPr>
        <w:pStyle w:val="SpeakerCon"/>
        <w:rPr>
          <w:rtl/>
        </w:rPr>
      </w:pPr>
      <w:bookmarkStart w:id="157" w:name="FS000000540T21_05_2003_14_28_57C"/>
      <w:bookmarkEnd w:id="157"/>
      <w:r>
        <w:rPr>
          <w:rtl/>
        </w:rPr>
        <w:t>מוחמד ברכה (חד"ש-תע"ל):</w:t>
      </w:r>
    </w:p>
    <w:p w14:paraId="13A05F45" w14:textId="77777777" w:rsidR="00000000" w:rsidRDefault="00E52DD3">
      <w:pPr>
        <w:pStyle w:val="a"/>
        <w:rPr>
          <w:rtl/>
        </w:rPr>
      </w:pPr>
    </w:p>
    <w:p w14:paraId="0A7394E4" w14:textId="77777777" w:rsidR="00000000" w:rsidRDefault="00E52DD3">
      <w:pPr>
        <w:pStyle w:val="a"/>
        <w:rPr>
          <w:rFonts w:hint="cs"/>
          <w:rtl/>
        </w:rPr>
      </w:pPr>
      <w:r>
        <w:rPr>
          <w:rFonts w:hint="cs"/>
          <w:rtl/>
        </w:rPr>
        <w:t>מריחים. צוטט</w:t>
      </w:r>
      <w:r>
        <w:rPr>
          <w:rFonts w:hint="cs"/>
          <w:rtl/>
        </w:rPr>
        <w:t xml:space="preserve"> שהוא אמר מריחים, או מזהים.</w:t>
      </w:r>
    </w:p>
    <w:p w14:paraId="0F23927F" w14:textId="77777777" w:rsidR="00000000" w:rsidRDefault="00E52DD3">
      <w:pPr>
        <w:pStyle w:val="a"/>
        <w:ind w:firstLine="0"/>
        <w:rPr>
          <w:rFonts w:hint="cs"/>
          <w:rtl/>
        </w:rPr>
      </w:pPr>
    </w:p>
    <w:p w14:paraId="62B7D74B" w14:textId="77777777" w:rsidR="00000000" w:rsidRDefault="00E52DD3">
      <w:pPr>
        <w:pStyle w:val="ad"/>
        <w:rPr>
          <w:rtl/>
        </w:rPr>
      </w:pPr>
      <w:r>
        <w:rPr>
          <w:rtl/>
        </w:rPr>
        <w:t>היו"ר</w:t>
      </w:r>
      <w:r>
        <w:rPr>
          <w:rFonts w:hint="cs"/>
          <w:rtl/>
        </w:rPr>
        <w:t xml:space="preserve"> יולי-יואל אדלשטיין</w:t>
      </w:r>
      <w:r>
        <w:rPr>
          <w:rtl/>
        </w:rPr>
        <w:t>:</w:t>
      </w:r>
    </w:p>
    <w:p w14:paraId="41CB4B30" w14:textId="77777777" w:rsidR="00000000" w:rsidRDefault="00E52DD3">
      <w:pPr>
        <w:pStyle w:val="a"/>
        <w:rPr>
          <w:rtl/>
        </w:rPr>
      </w:pPr>
    </w:p>
    <w:p w14:paraId="2F103C57" w14:textId="77777777" w:rsidR="00000000" w:rsidRDefault="00E52DD3">
      <w:pPr>
        <w:pStyle w:val="a"/>
        <w:rPr>
          <w:rFonts w:hint="cs"/>
          <w:rtl/>
        </w:rPr>
      </w:pPr>
      <w:r>
        <w:rPr>
          <w:rFonts w:hint="cs"/>
          <w:rtl/>
        </w:rPr>
        <w:t>אני חושב שזו טעות, כי בטלוויזיה זה שודר בקולו.</w:t>
      </w:r>
    </w:p>
    <w:p w14:paraId="1CE7AF86" w14:textId="77777777" w:rsidR="00000000" w:rsidRDefault="00E52DD3">
      <w:pPr>
        <w:pStyle w:val="a"/>
        <w:ind w:firstLine="0"/>
        <w:rPr>
          <w:rFonts w:hint="cs"/>
          <w:rtl/>
        </w:rPr>
      </w:pPr>
    </w:p>
    <w:p w14:paraId="7F4559F4" w14:textId="77777777" w:rsidR="00000000" w:rsidRDefault="00E52DD3">
      <w:pPr>
        <w:pStyle w:val="SpeakerCon"/>
        <w:rPr>
          <w:rtl/>
        </w:rPr>
      </w:pPr>
      <w:bookmarkStart w:id="158" w:name="FS000000540T21_05_2003_14_29_23C"/>
      <w:bookmarkEnd w:id="158"/>
      <w:r>
        <w:rPr>
          <w:rtl/>
        </w:rPr>
        <w:t>מוחמד ברכה (חד"ש-תע"ל):</w:t>
      </w:r>
    </w:p>
    <w:p w14:paraId="2298E146" w14:textId="77777777" w:rsidR="00000000" w:rsidRDefault="00E52DD3">
      <w:pPr>
        <w:pStyle w:val="a"/>
        <w:rPr>
          <w:rtl/>
        </w:rPr>
      </w:pPr>
    </w:p>
    <w:p w14:paraId="5E07092E" w14:textId="77777777" w:rsidR="00000000" w:rsidRDefault="00E52DD3">
      <w:pPr>
        <w:pStyle w:val="a"/>
        <w:rPr>
          <w:rFonts w:hint="cs"/>
          <w:rtl/>
        </w:rPr>
      </w:pPr>
      <w:r>
        <w:rPr>
          <w:rFonts w:hint="cs"/>
          <w:rtl/>
        </w:rPr>
        <w:t>ערבים מריחים ערבים וערבים מזהים ערבים. מאיפה שאובים דברים כאלה של שר בממשלת ישראל? אני יודע איך הדברים האלה מריחים. הם מריחים כ</w:t>
      </w:r>
      <w:r>
        <w:rPr>
          <w:rFonts w:hint="cs"/>
          <w:rtl/>
        </w:rPr>
        <w:t xml:space="preserve">מאוד מאוד גזעניים. הם מריחים, נשמעים ונקלטים כדברים שלקוחים מלקסיקון נאצי; לא פחות ולא יותר.  ראש הממשלה, שאני לא יכול לייחס לו מי יודע מה כוונות של מינהל תקין, המינימום שהוא יכול לעשות </w:t>
      </w:r>
      <w:r>
        <w:rPr>
          <w:rtl/>
        </w:rPr>
        <w:t>–</w:t>
      </w:r>
      <w:r>
        <w:rPr>
          <w:rFonts w:hint="cs"/>
          <w:rtl/>
        </w:rPr>
        <w:t xml:space="preserve"> אם הוא רוצה לעשות, ואני לא בטוח </w:t>
      </w:r>
      <w:r>
        <w:rPr>
          <w:rtl/>
        </w:rPr>
        <w:t>–</w:t>
      </w:r>
      <w:r>
        <w:rPr>
          <w:rFonts w:hint="cs"/>
          <w:rtl/>
        </w:rPr>
        <w:t xml:space="preserve"> זה לפטר את גדעון עזרא, שמתבטא בנוס</w:t>
      </w:r>
      <w:r>
        <w:rPr>
          <w:rFonts w:hint="cs"/>
          <w:rtl/>
        </w:rPr>
        <w:t>ח ההתבטאויות הנאציות כלפי היהודים, ועכשיו הוא משתמש באותם דברים כלפי הערבים. תודה רבה.</w:t>
      </w:r>
    </w:p>
    <w:p w14:paraId="4EF7FFE1" w14:textId="77777777" w:rsidR="00000000" w:rsidRDefault="00E52DD3">
      <w:pPr>
        <w:pStyle w:val="a"/>
        <w:ind w:firstLine="0"/>
        <w:rPr>
          <w:rFonts w:hint="cs"/>
          <w:rtl/>
        </w:rPr>
      </w:pPr>
    </w:p>
    <w:p w14:paraId="1B20303C" w14:textId="77777777" w:rsidR="00000000" w:rsidRDefault="00E52DD3">
      <w:pPr>
        <w:pStyle w:val="ad"/>
        <w:rPr>
          <w:rtl/>
        </w:rPr>
      </w:pPr>
      <w:r>
        <w:rPr>
          <w:rtl/>
        </w:rPr>
        <w:t>היו"ר</w:t>
      </w:r>
      <w:r>
        <w:rPr>
          <w:rFonts w:hint="cs"/>
          <w:rtl/>
        </w:rPr>
        <w:t xml:space="preserve"> יולי-יואל אדלשטיין</w:t>
      </w:r>
      <w:r>
        <w:rPr>
          <w:rtl/>
        </w:rPr>
        <w:t>:</w:t>
      </w:r>
    </w:p>
    <w:p w14:paraId="3CE72AF0" w14:textId="77777777" w:rsidR="00000000" w:rsidRDefault="00E52DD3">
      <w:pPr>
        <w:pStyle w:val="a"/>
        <w:rPr>
          <w:rtl/>
        </w:rPr>
      </w:pPr>
    </w:p>
    <w:p w14:paraId="0B671B6C" w14:textId="77777777" w:rsidR="00000000" w:rsidRDefault="00E52DD3">
      <w:pPr>
        <w:pStyle w:val="a"/>
        <w:rPr>
          <w:rFonts w:hint="cs"/>
          <w:rtl/>
        </w:rPr>
      </w:pPr>
      <w:r>
        <w:rPr>
          <w:rFonts w:hint="cs"/>
          <w:rtl/>
        </w:rPr>
        <w:t>תודה לחבר הכנסת מוחמד ברכה, גם על העמידה בזמנים. חבר הכנסת טלב אלסאנע - איננו. לכן, אנחנו נזמין את חבר הכנסת רשף חן. אחריו יבוא חבר הכנסת רונ</w:t>
      </w:r>
      <w:r>
        <w:rPr>
          <w:rFonts w:hint="cs"/>
          <w:rtl/>
        </w:rPr>
        <w:t xml:space="preserve">י בר-און. אחריו </w:t>
      </w:r>
      <w:r>
        <w:rPr>
          <w:rtl/>
        </w:rPr>
        <w:t>–</w:t>
      </w:r>
      <w:r>
        <w:rPr>
          <w:rFonts w:hint="cs"/>
          <w:rtl/>
        </w:rPr>
        <w:t xml:space="preserve"> חבר הכנסת אליעזר כהן.</w:t>
      </w:r>
    </w:p>
    <w:p w14:paraId="0D93B6BC" w14:textId="77777777" w:rsidR="00000000" w:rsidRDefault="00E52DD3">
      <w:pPr>
        <w:pStyle w:val="a"/>
        <w:ind w:firstLine="0"/>
        <w:rPr>
          <w:rFonts w:hint="cs"/>
          <w:rtl/>
        </w:rPr>
      </w:pPr>
    </w:p>
    <w:p w14:paraId="76D5FC1F" w14:textId="77777777" w:rsidR="00000000" w:rsidRDefault="00E52DD3">
      <w:pPr>
        <w:pStyle w:val="ac"/>
        <w:rPr>
          <w:rtl/>
        </w:rPr>
      </w:pPr>
      <w:r>
        <w:rPr>
          <w:rFonts w:hint="cs"/>
          <w:rtl/>
        </w:rPr>
        <w:t xml:space="preserve">סגן שר הביטחון </w:t>
      </w:r>
      <w:r>
        <w:rPr>
          <w:rFonts w:hint="eastAsia"/>
          <w:rtl/>
        </w:rPr>
        <w:t>זאב</w:t>
      </w:r>
      <w:r>
        <w:rPr>
          <w:rtl/>
        </w:rPr>
        <w:t xml:space="preserve"> בוים:</w:t>
      </w:r>
    </w:p>
    <w:p w14:paraId="0A362973" w14:textId="77777777" w:rsidR="00000000" w:rsidRDefault="00E52DD3">
      <w:pPr>
        <w:pStyle w:val="a"/>
        <w:rPr>
          <w:rFonts w:hint="cs"/>
          <w:rtl/>
        </w:rPr>
      </w:pPr>
    </w:p>
    <w:p w14:paraId="5AE0E1BD" w14:textId="77777777" w:rsidR="00000000" w:rsidRDefault="00E52DD3">
      <w:pPr>
        <w:pStyle w:val="a"/>
        <w:rPr>
          <w:rFonts w:hint="cs"/>
          <w:rtl/>
        </w:rPr>
      </w:pPr>
      <w:r>
        <w:rPr>
          <w:rFonts w:hint="cs"/>
          <w:rtl/>
        </w:rPr>
        <w:t>חבר הכנסת בר-און ביקש לדבר מאוחר יותר.</w:t>
      </w:r>
    </w:p>
    <w:p w14:paraId="0040FC03" w14:textId="77777777" w:rsidR="00000000" w:rsidRDefault="00E52DD3">
      <w:pPr>
        <w:pStyle w:val="a"/>
        <w:ind w:firstLine="0"/>
        <w:rPr>
          <w:rFonts w:hint="cs"/>
          <w:rtl/>
        </w:rPr>
      </w:pPr>
    </w:p>
    <w:p w14:paraId="5810A53A" w14:textId="77777777" w:rsidR="00000000" w:rsidRDefault="00E52DD3">
      <w:pPr>
        <w:pStyle w:val="ad"/>
        <w:rPr>
          <w:rtl/>
        </w:rPr>
      </w:pPr>
      <w:r>
        <w:rPr>
          <w:rtl/>
        </w:rPr>
        <w:t>היו"ר</w:t>
      </w:r>
      <w:r>
        <w:rPr>
          <w:rFonts w:hint="cs"/>
          <w:rtl/>
        </w:rPr>
        <w:t xml:space="preserve"> יולי-יולי אדלשטיין</w:t>
      </w:r>
      <w:r>
        <w:rPr>
          <w:rtl/>
        </w:rPr>
        <w:t>:</w:t>
      </w:r>
    </w:p>
    <w:p w14:paraId="119F8D5F" w14:textId="77777777" w:rsidR="00000000" w:rsidRDefault="00E52DD3">
      <w:pPr>
        <w:pStyle w:val="a"/>
        <w:rPr>
          <w:rtl/>
        </w:rPr>
      </w:pPr>
    </w:p>
    <w:p w14:paraId="30FF3B92" w14:textId="77777777" w:rsidR="00000000" w:rsidRDefault="00E52DD3">
      <w:pPr>
        <w:pStyle w:val="a"/>
        <w:rPr>
          <w:rFonts w:hint="cs"/>
          <w:rtl/>
        </w:rPr>
      </w:pPr>
      <w:r>
        <w:rPr>
          <w:rFonts w:hint="cs"/>
          <w:rtl/>
        </w:rPr>
        <w:t>אנחנו נשקול את בקשתו. בבקשה, שלוש דקות לרשותך, חבר הכנסת חן.</w:t>
      </w:r>
    </w:p>
    <w:p w14:paraId="4A9D2382" w14:textId="77777777" w:rsidR="00000000" w:rsidRDefault="00E52DD3">
      <w:pPr>
        <w:pStyle w:val="a"/>
        <w:rPr>
          <w:rFonts w:hint="cs"/>
          <w:rtl/>
        </w:rPr>
      </w:pPr>
    </w:p>
    <w:p w14:paraId="09681968" w14:textId="77777777" w:rsidR="00000000" w:rsidRDefault="00E52DD3">
      <w:pPr>
        <w:pStyle w:val="Speaker"/>
        <w:rPr>
          <w:rtl/>
        </w:rPr>
      </w:pPr>
      <w:bookmarkStart w:id="159" w:name="FS000001048T21_05_2003_14_31_49"/>
      <w:bookmarkEnd w:id="159"/>
      <w:r>
        <w:rPr>
          <w:rFonts w:hint="eastAsia"/>
          <w:rtl/>
        </w:rPr>
        <w:t>רשף</w:t>
      </w:r>
      <w:r>
        <w:rPr>
          <w:rtl/>
        </w:rPr>
        <w:t xml:space="preserve"> חן (שינוי):</w:t>
      </w:r>
    </w:p>
    <w:p w14:paraId="79A362D3" w14:textId="77777777" w:rsidR="00000000" w:rsidRDefault="00E52DD3">
      <w:pPr>
        <w:pStyle w:val="a"/>
        <w:rPr>
          <w:rFonts w:hint="cs"/>
          <w:rtl/>
        </w:rPr>
      </w:pPr>
    </w:p>
    <w:p w14:paraId="0C1333C3" w14:textId="77777777" w:rsidR="00000000" w:rsidRDefault="00E52DD3">
      <w:pPr>
        <w:pStyle w:val="a"/>
        <w:rPr>
          <w:rFonts w:hint="cs"/>
          <w:rtl/>
        </w:rPr>
      </w:pPr>
      <w:r>
        <w:rPr>
          <w:rFonts w:hint="cs"/>
          <w:rtl/>
        </w:rPr>
        <w:t>אדוני היושב-ראש, חברי הכנסת, למרות ואולי בע</w:t>
      </w:r>
      <w:r>
        <w:rPr>
          <w:rFonts w:hint="cs"/>
          <w:rtl/>
        </w:rPr>
        <w:t>צם בגלל הסיכוי לחידוש תהליך השלום שוטף אותנו גל טרור רצחני. מטרתו המוצהרת של הטרור היא להפסיק את תהליך השלום. הדלק שמניע את הטרוריסטים הרצחנים מורכב, לטעמי, משלושה - שנאה לאומנית קשה, ייאוש מהמצב של האוכלוסייה הפלסטינית ופונדמנטליזם מוסלמי קיצוני. הערבוב ש</w:t>
      </w:r>
      <w:r>
        <w:rPr>
          <w:rFonts w:hint="cs"/>
          <w:rtl/>
        </w:rPr>
        <w:t>ל שלושת אלה יוצר מצב נפיץ, אם תסלחו לי על כפל הלשון.</w:t>
      </w:r>
    </w:p>
    <w:p w14:paraId="57B58419" w14:textId="77777777" w:rsidR="00000000" w:rsidRDefault="00E52DD3">
      <w:pPr>
        <w:pStyle w:val="a"/>
        <w:rPr>
          <w:rFonts w:hint="cs"/>
          <w:rtl/>
        </w:rPr>
      </w:pPr>
    </w:p>
    <w:p w14:paraId="69999F20" w14:textId="77777777" w:rsidR="00000000" w:rsidRDefault="00E52DD3">
      <w:pPr>
        <w:pStyle w:val="a"/>
        <w:rPr>
          <w:rFonts w:hint="cs"/>
          <w:rtl/>
        </w:rPr>
      </w:pPr>
      <w:r>
        <w:rPr>
          <w:rFonts w:hint="cs"/>
          <w:rtl/>
        </w:rPr>
        <w:t xml:space="preserve">אנחנו לא יכולים להרשות לעצמנו לאפשר לטרוריסטים לקבוע את מהלך הדברים. אנחנו כמדינה חייבים להחליט בעצמנו לאן אנחנו רוצים ללכת. אנחנו חייבים לבחור את האסטרטגיה שלנו ולדבוק בה. מטרתנו האסטרטגית צריכה להיות </w:t>
      </w:r>
      <w:r>
        <w:rPr>
          <w:rtl/>
        </w:rPr>
        <w:t>–</w:t>
      </w:r>
      <w:r>
        <w:rPr>
          <w:rFonts w:hint="cs"/>
          <w:rtl/>
        </w:rPr>
        <w:t xml:space="preserve"> ולמיטב הבנתי הינה </w:t>
      </w:r>
      <w:r>
        <w:rPr>
          <w:rtl/>
        </w:rPr>
        <w:t>–</w:t>
      </w:r>
      <w:r>
        <w:rPr>
          <w:rFonts w:hint="cs"/>
          <w:rtl/>
        </w:rPr>
        <w:t xml:space="preserve"> שלום. שלום ייכון רק אם יהיו שתי מדינות לשני העמים. אני לא חושב, אני לא מאמין שיש איזה פתרון אחר שמתיישב עם שלום. רק המטרה הזאת תביא לשקט, לשגשוג ולהגשמת הזכות להגדרה לאומית עצמית גם של העם היהודי וגם של העם הפלסטיני. רק אם זה יקרה יהי</w:t>
      </w:r>
      <w:r>
        <w:rPr>
          <w:rFonts w:hint="cs"/>
          <w:rtl/>
        </w:rPr>
        <w:t xml:space="preserve">ה פה שלום. הדרך להשיג את המטרה הזאת ארוכה מאוד מאוד וקשה מאוד מאוד. </w:t>
      </w:r>
    </w:p>
    <w:p w14:paraId="457A8BFB" w14:textId="77777777" w:rsidR="00000000" w:rsidRDefault="00E52DD3">
      <w:pPr>
        <w:pStyle w:val="a"/>
        <w:rPr>
          <w:rFonts w:hint="cs"/>
          <w:rtl/>
        </w:rPr>
      </w:pPr>
    </w:p>
    <w:p w14:paraId="0958F19B" w14:textId="77777777" w:rsidR="00000000" w:rsidRDefault="00E52DD3">
      <w:pPr>
        <w:pStyle w:val="a"/>
        <w:rPr>
          <w:rFonts w:hint="cs"/>
          <w:rtl/>
        </w:rPr>
      </w:pPr>
      <w:r>
        <w:rPr>
          <w:rFonts w:hint="cs"/>
          <w:rtl/>
        </w:rPr>
        <w:t>הציוד שאנחנו צריכים לקחת אתנו למסע הארוך הזה גם הוא מורכב משלושה דברים: אנחנו צריכים מקל גדול מאוד, אנחנו צריכים גזר גדול מאוד ואנחנו צריכים אין-סוף סבלנות. מי שמבטיח פתרון קסם מהיר מכזב</w:t>
      </w:r>
      <w:r>
        <w:rPr>
          <w:rFonts w:hint="cs"/>
          <w:rtl/>
        </w:rPr>
        <w:t xml:space="preserve"> ומטעה. אין פתרון כזה. אנחנו מצויים במאבק הזה כבר 100 שנה ואף אחד לא מבטיח לנו שהמאבק הזה לא יימשך עוד 100 שנה. רק אם  נדע שאם יש צורך אנחנו נמשיך להילחם עוד 100 שנה יש סיכוי שהמאבק הזה ייגמר מחר בבוקר.</w:t>
      </w:r>
    </w:p>
    <w:p w14:paraId="34397D7C" w14:textId="77777777" w:rsidR="00000000" w:rsidRDefault="00E52DD3">
      <w:pPr>
        <w:pStyle w:val="a"/>
        <w:rPr>
          <w:rFonts w:hint="cs"/>
          <w:rtl/>
        </w:rPr>
      </w:pPr>
    </w:p>
    <w:p w14:paraId="1C8FBE0A" w14:textId="77777777" w:rsidR="00000000" w:rsidRDefault="00E52DD3">
      <w:pPr>
        <w:pStyle w:val="a"/>
        <w:rPr>
          <w:rFonts w:hint="cs"/>
          <w:rtl/>
        </w:rPr>
      </w:pPr>
      <w:r>
        <w:rPr>
          <w:rFonts w:hint="cs"/>
          <w:rtl/>
        </w:rPr>
        <w:t>החזק, האמיץ, החסון האמיתי הוא מי שמצליח ללכת את כל ה</w:t>
      </w:r>
      <w:r>
        <w:rPr>
          <w:rFonts w:hint="cs"/>
          <w:rtl/>
        </w:rPr>
        <w:t xml:space="preserve">דרך, לא נבהל, לא מוסט מהדרך, לא מתייאש. הסכנה והאירוניה היא שמי שמתנגד לאסטרטגיית השלום מקרבנו </w:t>
      </w:r>
      <w:r>
        <w:rPr>
          <w:rtl/>
        </w:rPr>
        <w:t>–</w:t>
      </w:r>
      <w:r>
        <w:rPr>
          <w:rFonts w:hint="cs"/>
          <w:rtl/>
        </w:rPr>
        <w:t xml:space="preserve"> ולא זה המקום להתווכח על זה, יש בקרבנו כאלה שמתנגדים לאסטרטגיית השלום </w:t>
      </w:r>
      <w:r>
        <w:rPr>
          <w:rtl/>
        </w:rPr>
        <w:t>–</w:t>
      </w:r>
      <w:r>
        <w:rPr>
          <w:rFonts w:hint="cs"/>
          <w:rtl/>
        </w:rPr>
        <w:t xml:space="preserve"> ישתמש בטרור שמבצעים שנואי נפשו הגרועים ביותר כנימוק להפסקת תהליך השלום, ובכך, בפועל, הוא</w:t>
      </w:r>
      <w:r>
        <w:rPr>
          <w:rFonts w:hint="cs"/>
          <w:rtl/>
        </w:rPr>
        <w:t xml:space="preserve"> יחבור במטרות, בתוצאות, ביעדים, לשנואי נפשו הגרועים ביותר. זה דבר מצער ואירוני. </w:t>
      </w:r>
    </w:p>
    <w:p w14:paraId="517A3DC1" w14:textId="77777777" w:rsidR="00000000" w:rsidRDefault="00E52DD3">
      <w:pPr>
        <w:pStyle w:val="a"/>
        <w:rPr>
          <w:rFonts w:hint="cs"/>
          <w:rtl/>
        </w:rPr>
      </w:pPr>
    </w:p>
    <w:p w14:paraId="599FF0D3" w14:textId="77777777" w:rsidR="00000000" w:rsidRDefault="00E52DD3">
      <w:pPr>
        <w:pStyle w:val="a"/>
        <w:rPr>
          <w:rFonts w:hint="cs"/>
          <w:rtl/>
        </w:rPr>
      </w:pPr>
      <w:r>
        <w:rPr>
          <w:rFonts w:hint="cs"/>
          <w:rtl/>
        </w:rPr>
        <w:t>אני חושב שהממשלה הנוכחית נוקטת את הגישה הנכונה ביחס לפיגועי הטרור. שמחתי מאוד לראות, שלמרות פיגועי הטרור המאוד קשים והמאוד כואבים, הממשלה לא נקטה צעדים שהתוצאה שלהם היתה עשוי</w:t>
      </w:r>
      <w:r>
        <w:rPr>
          <w:rFonts w:hint="cs"/>
          <w:rtl/>
        </w:rPr>
        <w:t>ה להפסיק את הניסיון האמיתי להגיע ולמצוא בקרב האוכלוסייה הפלסטינית את האנשים שיש איזשהו סיכוי להגיע אתם להסכמות, והממשלה ממשיכה לנסות למצות את התהליך הזה. אני חושב שעל כך מגיעה לממשלה ברכת כה לחי. תודה.</w:t>
      </w:r>
    </w:p>
    <w:p w14:paraId="67E6B514" w14:textId="77777777" w:rsidR="00000000" w:rsidRDefault="00E52DD3">
      <w:pPr>
        <w:pStyle w:val="a"/>
        <w:ind w:firstLine="0"/>
        <w:rPr>
          <w:rFonts w:hint="cs"/>
          <w:rtl/>
        </w:rPr>
      </w:pPr>
    </w:p>
    <w:p w14:paraId="18BDA5B9" w14:textId="77777777" w:rsidR="00000000" w:rsidRDefault="00E52DD3">
      <w:pPr>
        <w:pStyle w:val="ad"/>
        <w:rPr>
          <w:rtl/>
        </w:rPr>
      </w:pPr>
      <w:r>
        <w:rPr>
          <w:rtl/>
        </w:rPr>
        <w:t>היו"ר</w:t>
      </w:r>
      <w:r>
        <w:rPr>
          <w:rFonts w:hint="cs"/>
          <w:rtl/>
        </w:rPr>
        <w:t xml:space="preserve"> יולי-יואל אדלשטיין</w:t>
      </w:r>
      <w:r>
        <w:rPr>
          <w:rtl/>
        </w:rPr>
        <w:t>:</w:t>
      </w:r>
    </w:p>
    <w:p w14:paraId="3E8B5B6F" w14:textId="77777777" w:rsidR="00000000" w:rsidRDefault="00E52DD3">
      <w:pPr>
        <w:pStyle w:val="a"/>
        <w:rPr>
          <w:rtl/>
        </w:rPr>
      </w:pPr>
    </w:p>
    <w:p w14:paraId="033F9821" w14:textId="77777777" w:rsidR="00000000" w:rsidRDefault="00E52DD3">
      <w:pPr>
        <w:pStyle w:val="a"/>
        <w:rPr>
          <w:rFonts w:hint="cs"/>
          <w:rtl/>
        </w:rPr>
      </w:pPr>
      <w:r>
        <w:rPr>
          <w:rFonts w:hint="cs"/>
          <w:rtl/>
        </w:rPr>
        <w:t>תודה לחבר הכנסת רשף חן. חב</w:t>
      </w:r>
      <w:r>
        <w:rPr>
          <w:rFonts w:hint="cs"/>
          <w:rtl/>
        </w:rPr>
        <w:t xml:space="preserve">ר הכנסת אליעזר כהן, בבקשה. אחריו </w:t>
      </w:r>
      <w:r>
        <w:rPr>
          <w:rtl/>
        </w:rPr>
        <w:t>–</w:t>
      </w:r>
      <w:r>
        <w:rPr>
          <w:rFonts w:hint="cs"/>
          <w:rtl/>
        </w:rPr>
        <w:t xml:space="preserve"> חבר הכנסת יאיר פרץ.</w:t>
      </w:r>
    </w:p>
    <w:p w14:paraId="39BBE58F" w14:textId="77777777" w:rsidR="00000000" w:rsidRDefault="00E52DD3">
      <w:pPr>
        <w:pStyle w:val="a"/>
        <w:ind w:firstLine="0"/>
        <w:rPr>
          <w:rFonts w:hint="cs"/>
          <w:rtl/>
        </w:rPr>
      </w:pPr>
    </w:p>
    <w:p w14:paraId="786261EF" w14:textId="77777777" w:rsidR="00000000" w:rsidRDefault="00E52DD3">
      <w:pPr>
        <w:pStyle w:val="ac"/>
        <w:rPr>
          <w:rtl/>
        </w:rPr>
      </w:pPr>
      <w:r>
        <w:rPr>
          <w:rFonts w:hint="eastAsia"/>
          <w:rtl/>
        </w:rPr>
        <w:t>מוחמד</w:t>
      </w:r>
      <w:r>
        <w:rPr>
          <w:rtl/>
        </w:rPr>
        <w:t xml:space="preserve"> ברכה (חד"ש-תע"ל):</w:t>
      </w:r>
    </w:p>
    <w:p w14:paraId="71540D80" w14:textId="77777777" w:rsidR="00000000" w:rsidRDefault="00E52DD3">
      <w:pPr>
        <w:pStyle w:val="a"/>
        <w:rPr>
          <w:rFonts w:hint="cs"/>
          <w:rtl/>
        </w:rPr>
      </w:pPr>
    </w:p>
    <w:p w14:paraId="4096D51F" w14:textId="77777777" w:rsidR="00000000" w:rsidRDefault="00E52DD3">
      <w:pPr>
        <w:pStyle w:val="a"/>
        <w:ind w:left="720" w:hanging="720"/>
        <w:rPr>
          <w:rFonts w:hint="cs"/>
          <w:rtl/>
        </w:rPr>
      </w:pPr>
      <w:r>
        <w:rPr>
          <w:rtl/>
        </w:rPr>
        <w:tab/>
      </w:r>
      <w:r>
        <w:rPr>
          <w:rFonts w:hint="cs"/>
          <w:rtl/>
        </w:rPr>
        <w:t xml:space="preserve"> מי ישיב?</w:t>
      </w:r>
    </w:p>
    <w:p w14:paraId="757AD635" w14:textId="77777777" w:rsidR="00000000" w:rsidRDefault="00E52DD3">
      <w:pPr>
        <w:pStyle w:val="a"/>
        <w:ind w:left="720" w:hanging="720"/>
        <w:rPr>
          <w:rFonts w:hint="cs"/>
          <w:rtl/>
        </w:rPr>
      </w:pPr>
    </w:p>
    <w:p w14:paraId="0478A831" w14:textId="77777777" w:rsidR="00000000" w:rsidRDefault="00E52DD3">
      <w:pPr>
        <w:pStyle w:val="ad"/>
        <w:rPr>
          <w:rtl/>
        </w:rPr>
      </w:pPr>
      <w:r>
        <w:rPr>
          <w:rtl/>
        </w:rPr>
        <w:t>היו"ר</w:t>
      </w:r>
      <w:r>
        <w:rPr>
          <w:rFonts w:hint="cs"/>
          <w:rtl/>
        </w:rPr>
        <w:t xml:space="preserve"> יולי-יואל אדלשטיין</w:t>
      </w:r>
      <w:r>
        <w:rPr>
          <w:rtl/>
        </w:rPr>
        <w:t>:</w:t>
      </w:r>
    </w:p>
    <w:p w14:paraId="23D919DF" w14:textId="77777777" w:rsidR="00000000" w:rsidRDefault="00E52DD3">
      <w:pPr>
        <w:pStyle w:val="a"/>
        <w:rPr>
          <w:rtl/>
        </w:rPr>
      </w:pPr>
    </w:p>
    <w:p w14:paraId="5AC25115" w14:textId="77777777" w:rsidR="00000000" w:rsidRDefault="00E52DD3">
      <w:pPr>
        <w:pStyle w:val="a"/>
        <w:rPr>
          <w:rFonts w:hint="cs"/>
          <w:rtl/>
        </w:rPr>
      </w:pPr>
      <w:r>
        <w:rPr>
          <w:rFonts w:hint="cs"/>
          <w:rtl/>
        </w:rPr>
        <w:t>ישיב על כל ההצעות סגן שר הביטחון.</w:t>
      </w:r>
    </w:p>
    <w:p w14:paraId="6BAD80FF" w14:textId="77777777" w:rsidR="00000000" w:rsidRDefault="00E52DD3">
      <w:pPr>
        <w:pStyle w:val="a"/>
        <w:rPr>
          <w:rFonts w:hint="cs"/>
          <w:rtl/>
        </w:rPr>
      </w:pPr>
    </w:p>
    <w:p w14:paraId="7A3AA5D4" w14:textId="77777777" w:rsidR="00000000" w:rsidRDefault="00E52DD3">
      <w:pPr>
        <w:pStyle w:val="Speaker"/>
        <w:rPr>
          <w:rtl/>
        </w:rPr>
      </w:pPr>
      <w:bookmarkStart w:id="160" w:name="FS000000421T21_05_2003_14_40_01"/>
      <w:bookmarkEnd w:id="160"/>
      <w:r>
        <w:rPr>
          <w:rFonts w:hint="eastAsia"/>
          <w:rtl/>
        </w:rPr>
        <w:t>אליעזר</w:t>
      </w:r>
      <w:r>
        <w:rPr>
          <w:rtl/>
        </w:rPr>
        <w:t xml:space="preserve"> כהן (האיחוד הלאומי - ישראל ביתנו):</w:t>
      </w:r>
    </w:p>
    <w:p w14:paraId="36F8A523" w14:textId="77777777" w:rsidR="00000000" w:rsidRDefault="00E52DD3">
      <w:pPr>
        <w:pStyle w:val="a"/>
        <w:rPr>
          <w:rFonts w:hint="cs"/>
          <w:rtl/>
        </w:rPr>
      </w:pPr>
    </w:p>
    <w:p w14:paraId="7BE3F193" w14:textId="77777777" w:rsidR="00000000" w:rsidRDefault="00E52DD3">
      <w:pPr>
        <w:pStyle w:val="a"/>
        <w:rPr>
          <w:rFonts w:hint="cs"/>
          <w:rtl/>
        </w:rPr>
      </w:pPr>
      <w:r>
        <w:rPr>
          <w:rFonts w:hint="cs"/>
          <w:rtl/>
        </w:rPr>
        <w:t>אדוני היושב-ראש, חברי הכנסת, אדוני סגן שר הביטחון, כשהתחיל</w:t>
      </w:r>
      <w:r>
        <w:rPr>
          <w:rFonts w:hint="cs"/>
          <w:rtl/>
        </w:rPr>
        <w:t xml:space="preserve">ו במלחמת ההתשה החטיפות של מטוסי "אל על", כל העולם שפשף לעצמו את הבטן וישב לו בצד בהנאה - חוטפים ליהודים אווירונים. לא חשוב איך הגבנו ואיך למדנו להגן על המטוסים שלנו. והיו מקרים שלאחר שחטפו מטוס  "אל על" נהרסו כל המטוסים של חברת התעופה הלבנונית </w:t>
      </w:r>
      <w:r>
        <w:rPr>
          <w:rFonts w:hint="cs"/>
        </w:rPr>
        <w:t xml:space="preserve">MIDDLE EAST </w:t>
      </w:r>
      <w:r>
        <w:rPr>
          <w:rFonts w:hint="cs"/>
        </w:rPr>
        <w:t>AIRLINE</w:t>
      </w:r>
      <w:r>
        <w:t>S</w:t>
      </w:r>
      <w:r>
        <w:rPr>
          <w:rFonts w:hint="cs"/>
          <w:rtl/>
        </w:rPr>
        <w:t>. הם הפסידו 13 מטוסים על חטיפת מטוס אחד של היהודים. היהודים התארגנו ולמדו להגן על המטוסים שלהם.</w:t>
      </w:r>
    </w:p>
    <w:p w14:paraId="72B787A4" w14:textId="77777777" w:rsidR="00000000" w:rsidRDefault="00E52DD3">
      <w:pPr>
        <w:pStyle w:val="a"/>
        <w:ind w:firstLine="0"/>
        <w:rPr>
          <w:rFonts w:hint="cs"/>
          <w:rtl/>
        </w:rPr>
      </w:pPr>
    </w:p>
    <w:p w14:paraId="05DB8682" w14:textId="77777777" w:rsidR="00000000" w:rsidRDefault="00E52DD3">
      <w:pPr>
        <w:pStyle w:val="a"/>
        <w:rPr>
          <w:rFonts w:hint="cs"/>
          <w:rtl/>
        </w:rPr>
      </w:pPr>
      <w:r>
        <w:rPr>
          <w:rFonts w:hint="cs"/>
          <w:rtl/>
        </w:rPr>
        <w:t>אני מעלה את הנקודה הזאת, כי העולם הסתכל על ישראל כמצורעת וחשב שהטרור יפגע רק  בישראל ורק ביהודים. ב=11 בספטמבר, כשהתמוטטו מגדלי התאומים ואווירון נפל על</w:t>
      </w:r>
      <w:r>
        <w:rPr>
          <w:rFonts w:hint="cs"/>
          <w:rtl/>
        </w:rPr>
        <w:t xml:space="preserve"> הפנטגון, האמריקנים התעוררו פתאום ואמרו: ווי, הטרור פוגע גם בנו? הטרור פוגע גם ביפנים? אני לא מאחל להם את זה, אבל ברור כשמש שהטרור יגיע גם לאירופה הגדולה, זאת שכל כך תומכת באלה שתומכים בטרור. </w:t>
      </w:r>
    </w:p>
    <w:p w14:paraId="51C3DA4E" w14:textId="77777777" w:rsidR="00000000" w:rsidRDefault="00E52DD3">
      <w:pPr>
        <w:pStyle w:val="a"/>
        <w:rPr>
          <w:rFonts w:hint="cs"/>
          <w:rtl/>
        </w:rPr>
      </w:pPr>
    </w:p>
    <w:p w14:paraId="619ABB33" w14:textId="77777777" w:rsidR="00000000" w:rsidRDefault="00E52DD3">
      <w:pPr>
        <w:pStyle w:val="a"/>
        <w:rPr>
          <w:rFonts w:hint="cs"/>
          <w:rtl/>
        </w:rPr>
      </w:pPr>
      <w:r>
        <w:rPr>
          <w:rFonts w:hint="cs"/>
          <w:rtl/>
        </w:rPr>
        <w:t>הטרור מאפשר לאדם בודד עם מעט אמצעים ועם מעט כלי נשק לפגוע פגיע</w:t>
      </w:r>
      <w:r>
        <w:rPr>
          <w:rFonts w:hint="cs"/>
          <w:rtl/>
        </w:rPr>
        <w:t xml:space="preserve">ות חמורות. זה נשק מסוכן ומטורף. אם כל העולם וכל המעצמות לא ישתפו פעולה במודיעין וביכולת מבצעית ולא יילחמו בטרור מלחמת חורמה, הטרור ינצח. אם הטרור ינצח, זה ניצחונו של מלאך המוות, ולא תהיה בעולם פינה אחת נקייה. </w:t>
      </w:r>
    </w:p>
    <w:p w14:paraId="080C7DB4" w14:textId="77777777" w:rsidR="00000000" w:rsidRDefault="00E52DD3">
      <w:pPr>
        <w:pStyle w:val="a"/>
        <w:rPr>
          <w:rFonts w:hint="cs"/>
          <w:rtl/>
        </w:rPr>
      </w:pPr>
    </w:p>
    <w:p w14:paraId="623F24A0" w14:textId="77777777" w:rsidR="00000000" w:rsidRDefault="00E52DD3">
      <w:pPr>
        <w:pStyle w:val="a"/>
        <w:rPr>
          <w:rFonts w:hint="cs"/>
          <w:rtl/>
        </w:rPr>
      </w:pPr>
      <w:r>
        <w:rPr>
          <w:rFonts w:hint="cs"/>
          <w:rtl/>
        </w:rPr>
        <w:t xml:space="preserve">כמה חברים מאגף השמאלי של הבית הזה אומרים לי: </w:t>
      </w:r>
      <w:r>
        <w:rPr>
          <w:rFonts w:hint="cs"/>
          <w:rtl/>
        </w:rPr>
        <w:t xml:space="preserve">את הטרור אי-אפשר לנצח ניצחון צבאי. משמעות הדבר היא שאנחנו צריכים להיכנע לטרור, משמעות הדבר היא שמלאך המוות ינצח. אין דבר כזה שאי-אפשר לנצח את הטרור; לא בא בחשבון דבר כזה. זה בדיוק כמו שיגידו שאי-אפשר לנצח את סוחרי הסמים. את סוחרי הסמים ואת הטרוריסטים צריך </w:t>
      </w:r>
      <w:r>
        <w:rPr>
          <w:rFonts w:hint="cs"/>
          <w:rtl/>
        </w:rPr>
        <w:t xml:space="preserve">לעקור מן העולם הזה, האנושות לא תוכל להתקיים כששניהם חיים בקרבה. </w:t>
      </w:r>
    </w:p>
    <w:p w14:paraId="2B6CFDD8" w14:textId="77777777" w:rsidR="00000000" w:rsidRDefault="00E52DD3">
      <w:pPr>
        <w:pStyle w:val="a"/>
        <w:rPr>
          <w:rFonts w:hint="cs"/>
          <w:rtl/>
        </w:rPr>
      </w:pPr>
    </w:p>
    <w:p w14:paraId="0F531AA4" w14:textId="77777777" w:rsidR="00000000" w:rsidRDefault="00E52DD3">
      <w:pPr>
        <w:pStyle w:val="ad"/>
        <w:rPr>
          <w:rtl/>
        </w:rPr>
      </w:pPr>
      <w:r>
        <w:rPr>
          <w:rtl/>
        </w:rPr>
        <w:t>היו"ר יולי-יואל אדלשטיין:</w:t>
      </w:r>
    </w:p>
    <w:p w14:paraId="0231D0E3" w14:textId="77777777" w:rsidR="00000000" w:rsidRDefault="00E52DD3">
      <w:pPr>
        <w:pStyle w:val="a"/>
        <w:rPr>
          <w:rtl/>
        </w:rPr>
      </w:pPr>
    </w:p>
    <w:p w14:paraId="4C2736A2" w14:textId="77777777" w:rsidR="00000000" w:rsidRDefault="00E52DD3">
      <w:pPr>
        <w:pStyle w:val="a"/>
        <w:rPr>
          <w:rFonts w:hint="cs"/>
          <w:rtl/>
        </w:rPr>
      </w:pPr>
      <w:r>
        <w:rPr>
          <w:rFonts w:hint="cs"/>
          <w:rtl/>
        </w:rPr>
        <w:t xml:space="preserve">תודה לחבר הכנסת אליעזר כהן. חבר הכנסת יאיר פרץ, ואחריו </w:t>
      </w:r>
      <w:r>
        <w:rPr>
          <w:rtl/>
        </w:rPr>
        <w:t>–</w:t>
      </w:r>
      <w:r>
        <w:rPr>
          <w:rFonts w:hint="cs"/>
          <w:rtl/>
        </w:rPr>
        <w:t xml:space="preserve"> חברת הכנסת גילה פינקלשטיין. </w:t>
      </w:r>
    </w:p>
    <w:p w14:paraId="1767B81A" w14:textId="77777777" w:rsidR="00000000" w:rsidRDefault="00E52DD3">
      <w:pPr>
        <w:pStyle w:val="a"/>
        <w:rPr>
          <w:rFonts w:hint="cs"/>
          <w:rtl/>
        </w:rPr>
      </w:pPr>
    </w:p>
    <w:p w14:paraId="010E805C" w14:textId="77777777" w:rsidR="00000000" w:rsidRDefault="00E52DD3">
      <w:pPr>
        <w:pStyle w:val="Speaker"/>
        <w:rPr>
          <w:rtl/>
        </w:rPr>
      </w:pPr>
      <w:bookmarkStart w:id="161" w:name="FS000000501T21_05_2003_14_36_34"/>
      <w:bookmarkEnd w:id="161"/>
      <w:r>
        <w:rPr>
          <w:rFonts w:hint="eastAsia"/>
          <w:rtl/>
        </w:rPr>
        <w:t>יאיר</w:t>
      </w:r>
      <w:r>
        <w:rPr>
          <w:rtl/>
        </w:rPr>
        <w:t xml:space="preserve"> פרץ (ש"ס):</w:t>
      </w:r>
    </w:p>
    <w:p w14:paraId="245F04C4" w14:textId="77777777" w:rsidR="00000000" w:rsidRDefault="00E52DD3">
      <w:pPr>
        <w:pStyle w:val="a"/>
        <w:rPr>
          <w:rFonts w:hint="cs"/>
          <w:rtl/>
        </w:rPr>
      </w:pPr>
    </w:p>
    <w:p w14:paraId="6C46A7A5" w14:textId="77777777" w:rsidR="00000000" w:rsidRDefault="00E52DD3">
      <w:pPr>
        <w:pStyle w:val="a"/>
        <w:rPr>
          <w:rFonts w:hint="cs"/>
          <w:rtl/>
        </w:rPr>
      </w:pPr>
      <w:r>
        <w:rPr>
          <w:rFonts w:hint="cs"/>
          <w:rtl/>
        </w:rPr>
        <w:t>אדוני היושב-ראש, עמיתי חברי הכנסת, מדינת ישראל מדממת כבר הר</w:t>
      </w:r>
      <w:r>
        <w:rPr>
          <w:rFonts w:hint="cs"/>
          <w:rtl/>
        </w:rPr>
        <w:t>בה זמן. זה הולך וזה בא. בטרם אנו מסיימים לפנות את הנפגעים וכבר נוחת עלינו עוד פיגוע. מדינת ישראל ידעה פיגועי תופת שנרצחו בהם ללא הבחנה וללא רחמים זקנים, נערים, ילדים וטף כאחד, והטרור מכה באזרחינו. לצערי, בימים אלה צלילי הסירנות הם הצלילים השולטים ברחובותינ</w:t>
      </w:r>
      <w:r>
        <w:rPr>
          <w:rFonts w:hint="cs"/>
          <w:rtl/>
        </w:rPr>
        <w:t xml:space="preserve">ו. </w:t>
      </w:r>
    </w:p>
    <w:p w14:paraId="6D9A657A" w14:textId="77777777" w:rsidR="00000000" w:rsidRDefault="00E52DD3">
      <w:pPr>
        <w:pStyle w:val="a"/>
        <w:rPr>
          <w:rFonts w:hint="cs"/>
          <w:rtl/>
        </w:rPr>
      </w:pPr>
    </w:p>
    <w:p w14:paraId="5733FD91" w14:textId="77777777" w:rsidR="00000000" w:rsidRDefault="00E52DD3">
      <w:pPr>
        <w:pStyle w:val="a"/>
        <w:rPr>
          <w:rFonts w:hint="cs"/>
          <w:rtl/>
        </w:rPr>
      </w:pPr>
      <w:r>
        <w:rPr>
          <w:rFonts w:hint="cs"/>
          <w:rtl/>
        </w:rPr>
        <w:t xml:space="preserve">ממשלת ישראל רוצה ומצפה לשבת לשולחן המשא-ומתן מתוך רצון להגיע לשלום בר-קיימא, שלום שיביא לשקט במזרח התיכון וייתן מענה סופי לסכסוך שבין העמים. מדינת ישראל היתה נחושה להשיג שלום אמיתי, אבל למרות כל המאמצים שעשו ממשלות ישראל להגיע לשלום, המאמצים האלה עלו </w:t>
      </w:r>
      <w:r>
        <w:rPr>
          <w:rFonts w:hint="cs"/>
          <w:rtl/>
        </w:rPr>
        <w:t xml:space="preserve">בתוהו, וזאת באשמתו של ראש הרשות הפלסטינית, מר יאסר ערפאת. כולם חשבו שיש לנו פרטנר לשלום בדמות יאסר ערפאת, אך עד מהרה התברר שהאיש הזה לא השתנה במאומה, מה שהיה הוא שממשיך להיות. </w:t>
      </w:r>
    </w:p>
    <w:p w14:paraId="00939472" w14:textId="77777777" w:rsidR="00000000" w:rsidRDefault="00E52DD3">
      <w:pPr>
        <w:pStyle w:val="a"/>
        <w:rPr>
          <w:rFonts w:hint="cs"/>
          <w:rtl/>
        </w:rPr>
      </w:pPr>
    </w:p>
    <w:p w14:paraId="38B29B0D" w14:textId="77777777" w:rsidR="00000000" w:rsidRDefault="00E52DD3">
      <w:pPr>
        <w:pStyle w:val="a"/>
        <w:rPr>
          <w:rFonts w:hint="cs"/>
          <w:rtl/>
        </w:rPr>
      </w:pPr>
      <w:r>
        <w:rPr>
          <w:rFonts w:hint="cs"/>
          <w:rtl/>
        </w:rPr>
        <w:t>לפני שבועות מספר נבחר ראש ממשלה חדש, אבו-מאזן. הציפיות מראש הממשלה החדש של המד</w:t>
      </w:r>
      <w:r>
        <w:rPr>
          <w:rFonts w:hint="cs"/>
          <w:rtl/>
        </w:rPr>
        <w:t xml:space="preserve">ינה הפלסטינית הן שיפסיק לאלתר את הפיגועים וסוף-סוף יתאפשר לממשלת ישראל לנהל משא-ומתן. וראו זה פלא, במוצאי-שבת, כאשר ראש ממשלתנו, מר אריאל שרון, ישב בפגישה ראשונה למשא-ומתן עם אבו-מאזן, עוד במהלך אותה פגישה התרחשו פיגועי טרור. </w:t>
      </w:r>
    </w:p>
    <w:p w14:paraId="36F3200F" w14:textId="77777777" w:rsidR="00000000" w:rsidRDefault="00E52DD3">
      <w:pPr>
        <w:pStyle w:val="a"/>
        <w:rPr>
          <w:rFonts w:hint="cs"/>
          <w:rtl/>
        </w:rPr>
      </w:pPr>
    </w:p>
    <w:p w14:paraId="2821B8B1" w14:textId="77777777" w:rsidR="00000000" w:rsidRDefault="00E52DD3">
      <w:pPr>
        <w:pStyle w:val="a"/>
        <w:rPr>
          <w:rFonts w:hint="cs"/>
          <w:rtl/>
        </w:rPr>
      </w:pPr>
      <w:r>
        <w:rPr>
          <w:rFonts w:hint="cs"/>
          <w:rtl/>
        </w:rPr>
        <w:t>אדוני היושב-ראש, לא נותר לנו</w:t>
      </w:r>
      <w:r>
        <w:rPr>
          <w:rFonts w:hint="cs"/>
          <w:rtl/>
        </w:rPr>
        <w:t xml:space="preserve"> אלא להגן על אזרחינו, לא מתוך יצר הנקמה, אלא מתוך דאגה לביטחונם ולשלומם של אזרחינו בארץ ובעולם כולו. את זיכרונות האירועים הקשים שידעה מדינת ישראל לא נוכל לשכוח לעולם. גופות מרוטשות מוטלות ברחובות, אוטובוסים ובתי-קפה מפוצצים ומדרכות שטופות דם. </w:t>
      </w:r>
    </w:p>
    <w:p w14:paraId="30B71E97" w14:textId="77777777" w:rsidR="00000000" w:rsidRDefault="00E52DD3">
      <w:pPr>
        <w:pStyle w:val="a"/>
        <w:rPr>
          <w:rFonts w:hint="cs"/>
          <w:rtl/>
        </w:rPr>
      </w:pPr>
    </w:p>
    <w:p w14:paraId="7C1D5AD9" w14:textId="77777777" w:rsidR="00000000" w:rsidRDefault="00E52DD3">
      <w:pPr>
        <w:pStyle w:val="a"/>
        <w:rPr>
          <w:rFonts w:hint="cs"/>
          <w:rtl/>
        </w:rPr>
      </w:pPr>
      <w:r>
        <w:rPr>
          <w:rFonts w:hint="cs"/>
          <w:rtl/>
        </w:rPr>
        <w:t>תכיפות האיר</w:t>
      </w:r>
      <w:r>
        <w:rPr>
          <w:rFonts w:hint="cs"/>
          <w:rtl/>
        </w:rPr>
        <w:t xml:space="preserve">ועים, כאשר חיינו בתוך מרתון מטורף ואירוע רודף אירוע, מצריכה נקיטת כל הדרכים העומדות לרשותנו. לכן על ממשלת ישראל להכריז על הפסקת המשא-ומתן, אדוני סגן שר הביטחון, ולהודיע  חד-משמעית שחידוש המשא-ומתן מותנה בהפסקת הטרור, כפי שראש הממשלה עשה לאורך כל הדרך, ולא </w:t>
      </w:r>
      <w:r>
        <w:rPr>
          <w:rFonts w:hint="cs"/>
          <w:rtl/>
        </w:rPr>
        <w:t xml:space="preserve">להתפתות לא לאבו-מאזן ולא ליאסר ערפאת. צריך להיות תנאי חד-משמעי: אם יש הפסקת טרור יש משא-ומתן. </w:t>
      </w:r>
    </w:p>
    <w:p w14:paraId="0D33286D" w14:textId="77777777" w:rsidR="00000000" w:rsidRDefault="00E52DD3">
      <w:pPr>
        <w:pStyle w:val="a"/>
        <w:rPr>
          <w:rFonts w:hint="cs"/>
          <w:rtl/>
        </w:rPr>
      </w:pPr>
    </w:p>
    <w:p w14:paraId="7EA29F28" w14:textId="77777777" w:rsidR="00000000" w:rsidRDefault="00E52DD3">
      <w:pPr>
        <w:pStyle w:val="a"/>
        <w:rPr>
          <w:rFonts w:hint="cs"/>
          <w:rtl/>
        </w:rPr>
      </w:pPr>
      <w:r>
        <w:rPr>
          <w:rFonts w:hint="cs"/>
          <w:rtl/>
        </w:rPr>
        <w:t>בראש ובראשונה חובת הבית הזה לשמור על ביטחונם של אזרחי מדינת ישראל. מחובתנו לגבש הנהגה שמציבה דרך ברורה ותוכניות מסודרות שיפסיקו את הקטל מחד גיסא, וישמרו על המור</w:t>
      </w:r>
      <w:r>
        <w:rPr>
          <w:rFonts w:hint="cs"/>
          <w:rtl/>
        </w:rPr>
        <w:t xml:space="preserve">ל והחוסן הנפשי והפיזי של תושבי מדינת ישראל מאידך גיסא. </w:t>
      </w:r>
    </w:p>
    <w:p w14:paraId="3FC0BF43" w14:textId="77777777" w:rsidR="00000000" w:rsidRDefault="00E52DD3">
      <w:pPr>
        <w:pStyle w:val="a"/>
        <w:rPr>
          <w:rFonts w:hint="cs"/>
          <w:rtl/>
        </w:rPr>
      </w:pPr>
    </w:p>
    <w:p w14:paraId="60763F62" w14:textId="77777777" w:rsidR="00000000" w:rsidRDefault="00E52DD3">
      <w:pPr>
        <w:pStyle w:val="a"/>
        <w:rPr>
          <w:rFonts w:hint="cs"/>
          <w:rtl/>
        </w:rPr>
      </w:pPr>
      <w:r>
        <w:rPr>
          <w:rFonts w:hint="cs"/>
          <w:rtl/>
        </w:rPr>
        <w:t xml:space="preserve">לסיכום, אני מציע לפעול בנחישות וללא פשרות על מנת להפסיק את הטבח בילדינו, נשותינו ואזרחינו. רק ברגע שהטרור ייפסק ניתן יהיה לבחון את היוזמות ולהגיע לפתיחת משא-ומתן. </w:t>
      </w:r>
    </w:p>
    <w:p w14:paraId="336A8ED5" w14:textId="77777777" w:rsidR="00000000" w:rsidRDefault="00E52DD3">
      <w:pPr>
        <w:pStyle w:val="a"/>
        <w:rPr>
          <w:rFonts w:hint="cs"/>
          <w:rtl/>
        </w:rPr>
      </w:pPr>
    </w:p>
    <w:p w14:paraId="19F6615D" w14:textId="77777777" w:rsidR="00000000" w:rsidRDefault="00E52DD3">
      <w:pPr>
        <w:pStyle w:val="a"/>
        <w:rPr>
          <w:rFonts w:hint="cs"/>
          <w:rtl/>
        </w:rPr>
      </w:pPr>
      <w:r>
        <w:rPr>
          <w:rFonts w:hint="cs"/>
          <w:rtl/>
        </w:rPr>
        <w:t>אדוני היושב-ראש, זה מבחנו של ראש ה</w:t>
      </w:r>
      <w:r>
        <w:rPr>
          <w:rFonts w:hint="cs"/>
          <w:rtl/>
        </w:rPr>
        <w:t>ממשלה החדש של הרשות הפלסטינית אבו-מאזן. פה ניווכח אם פניו לשלום או להמשך הטרור. מכאן אני קורא לאבו-מאזן לפעול בנחישות ולהפסיק לאלתר את הפיגועים ואת רצח אזרחינו החפים מפשע ולהחזיר את הביטחון לאזרחי ישראל. אז ניתן יהיה לדון בכל יוזמה שתביא לפתרון הסכסוך בדרכ</w:t>
      </w:r>
      <w:r>
        <w:rPr>
          <w:rFonts w:hint="cs"/>
          <w:rtl/>
        </w:rPr>
        <w:t>י שלום. אין לי ספק שאז כל יוזמה שתגרום להפסקת שפיכות הדמים תזכה לברכת הבית הזה. תודה רבה.</w:t>
      </w:r>
    </w:p>
    <w:p w14:paraId="1C01FA6A" w14:textId="77777777" w:rsidR="00000000" w:rsidRDefault="00E52DD3">
      <w:pPr>
        <w:pStyle w:val="a"/>
        <w:rPr>
          <w:rFonts w:hint="cs"/>
          <w:rtl/>
        </w:rPr>
      </w:pPr>
    </w:p>
    <w:p w14:paraId="12F06EE1" w14:textId="77777777" w:rsidR="00000000" w:rsidRDefault="00E52DD3">
      <w:pPr>
        <w:pStyle w:val="ad"/>
        <w:rPr>
          <w:rtl/>
        </w:rPr>
      </w:pPr>
      <w:r>
        <w:rPr>
          <w:rtl/>
        </w:rPr>
        <w:t>היו"ר יולי-יואל אדלשטיין:</w:t>
      </w:r>
    </w:p>
    <w:p w14:paraId="2CDA7452" w14:textId="77777777" w:rsidR="00000000" w:rsidRDefault="00E52DD3">
      <w:pPr>
        <w:pStyle w:val="a"/>
        <w:rPr>
          <w:rtl/>
        </w:rPr>
      </w:pPr>
    </w:p>
    <w:p w14:paraId="53AD4BAC" w14:textId="77777777" w:rsidR="00000000" w:rsidRDefault="00E52DD3">
      <w:pPr>
        <w:pStyle w:val="a"/>
        <w:rPr>
          <w:rFonts w:hint="cs"/>
          <w:rtl/>
        </w:rPr>
      </w:pPr>
      <w:r>
        <w:rPr>
          <w:rFonts w:hint="cs"/>
          <w:rtl/>
        </w:rPr>
        <w:t xml:space="preserve">תודה לחבר הכנסת יאיר פרץ. חברת הכנסת גילה פינקלשטיין, ואחריה </w:t>
      </w:r>
      <w:r>
        <w:rPr>
          <w:rtl/>
        </w:rPr>
        <w:t>–</w:t>
      </w:r>
      <w:r>
        <w:rPr>
          <w:rFonts w:hint="cs"/>
          <w:rtl/>
        </w:rPr>
        <w:t xml:space="preserve"> חבר הכנסת משה גפני.</w:t>
      </w:r>
    </w:p>
    <w:p w14:paraId="3A3CF62D" w14:textId="77777777" w:rsidR="00000000" w:rsidRDefault="00E52DD3">
      <w:pPr>
        <w:pStyle w:val="a"/>
        <w:rPr>
          <w:rFonts w:hint="cs"/>
          <w:rtl/>
        </w:rPr>
      </w:pPr>
    </w:p>
    <w:p w14:paraId="4FBCFD61" w14:textId="77777777" w:rsidR="00000000" w:rsidRDefault="00E52DD3">
      <w:pPr>
        <w:pStyle w:val="Speaker"/>
        <w:rPr>
          <w:rtl/>
        </w:rPr>
      </w:pPr>
      <w:bookmarkStart w:id="162" w:name="FS000001059T21_05_2003_14_49_52"/>
      <w:bookmarkEnd w:id="162"/>
    </w:p>
    <w:p w14:paraId="205154B2" w14:textId="77777777" w:rsidR="00000000" w:rsidRDefault="00E52DD3">
      <w:pPr>
        <w:pStyle w:val="Speaker"/>
        <w:rPr>
          <w:rtl/>
        </w:rPr>
      </w:pPr>
      <w:r>
        <w:rPr>
          <w:rFonts w:hint="eastAsia"/>
          <w:rtl/>
        </w:rPr>
        <w:t>גילה</w:t>
      </w:r>
      <w:r>
        <w:rPr>
          <w:rtl/>
        </w:rPr>
        <w:t xml:space="preserve"> פינקלשטיין (מפד"ל):</w:t>
      </w:r>
    </w:p>
    <w:p w14:paraId="6B2AFE10" w14:textId="77777777" w:rsidR="00000000" w:rsidRDefault="00E52DD3">
      <w:pPr>
        <w:pStyle w:val="a"/>
        <w:rPr>
          <w:rFonts w:hint="cs"/>
          <w:rtl/>
        </w:rPr>
      </w:pPr>
    </w:p>
    <w:p w14:paraId="6B619E00" w14:textId="77777777" w:rsidR="00000000" w:rsidRDefault="00E52DD3">
      <w:pPr>
        <w:pStyle w:val="a"/>
        <w:rPr>
          <w:rFonts w:hint="cs"/>
          <w:rtl/>
        </w:rPr>
      </w:pPr>
      <w:r>
        <w:rPr>
          <w:rFonts w:hint="cs"/>
          <w:rtl/>
        </w:rPr>
        <w:t>אדוני היושב-ראש, כנסת נכבדה</w:t>
      </w:r>
      <w:r>
        <w:rPr>
          <w:rFonts w:hint="cs"/>
          <w:rtl/>
        </w:rPr>
        <w:t>, אני תוהה כמה אכזבות עוד נחווה עד שנתפכח מאשליות, עד שנתעורר מחלום הבלהות של השלכת יהבנו על הפלסטינים בכל מה שקשור לביטחון. הרי זו אותה הגברת בשינוי אדרת, ואין זה משנה את המהות אם נציב בראש הרשות אדם זה או אחר שיכהן כאילו כידיד ישראל התורן ויחסל באבחה אחת</w:t>
      </w:r>
      <w:r>
        <w:rPr>
          <w:rFonts w:hint="cs"/>
          <w:rtl/>
        </w:rPr>
        <w:t xml:space="preserve"> את ארגוני הטרור השורצים ברחבי יהודה, שומרון ועזה על עריהם וכפריהם.</w:t>
      </w:r>
    </w:p>
    <w:p w14:paraId="1AF75F50" w14:textId="77777777" w:rsidR="00000000" w:rsidRDefault="00E52DD3">
      <w:pPr>
        <w:pStyle w:val="a"/>
        <w:rPr>
          <w:rFonts w:hint="cs"/>
          <w:rtl/>
        </w:rPr>
      </w:pPr>
    </w:p>
    <w:p w14:paraId="1F10368A" w14:textId="77777777" w:rsidR="00000000" w:rsidRDefault="00E52DD3">
      <w:pPr>
        <w:pStyle w:val="a"/>
        <w:rPr>
          <w:rFonts w:hint="cs"/>
          <w:rtl/>
        </w:rPr>
      </w:pPr>
      <w:r>
        <w:rPr>
          <w:rFonts w:hint="cs"/>
          <w:rtl/>
        </w:rPr>
        <w:t>למרבה הכאב, חווינו מראשית שבוע זה כבר שלושה פיגועים: בחברון, בירושלים ובעפולה, ובכל יום מונחות על שולחן מערכת הביטחון עשרות התרעות. מובן שאפשר לתלות את התפרצותו המחודשת של גל הטרור בפגישת</w:t>
      </w:r>
      <w:r>
        <w:rPr>
          <w:rFonts w:hint="cs"/>
          <w:rtl/>
        </w:rPr>
        <w:t xml:space="preserve"> שרון עם אבו-מאזן במוצאי-שבת ובנסיעתו המתוכננת של ראש הממשלה לוושינגטון. מי שאוזנו אינה אטומה יודע היטב כי המוטיבציה לפגוע ולטבוח ביהודים באשר הם לא פחתה, והיא נמצאת אף בעלייה מתמדת בשנתיים וחצי האחרונות. אגב, אני רוצה לשבח את ראש הממשלה על דחיית הנסיעה לו</w:t>
      </w:r>
      <w:r>
        <w:rPr>
          <w:rFonts w:hint="cs"/>
          <w:rtl/>
        </w:rPr>
        <w:t>ושינגטון.  כל דבר בעתו, בזמנו. הוא גילה כאן את הרגישות הממלכתית הראויה.</w:t>
      </w:r>
    </w:p>
    <w:p w14:paraId="4C0901A2" w14:textId="77777777" w:rsidR="00000000" w:rsidRDefault="00E52DD3">
      <w:pPr>
        <w:pStyle w:val="a"/>
        <w:rPr>
          <w:rFonts w:hint="cs"/>
          <w:rtl/>
        </w:rPr>
      </w:pPr>
    </w:p>
    <w:p w14:paraId="109071DB" w14:textId="77777777" w:rsidR="00000000" w:rsidRDefault="00E52DD3">
      <w:pPr>
        <w:pStyle w:val="a"/>
        <w:rPr>
          <w:rFonts w:hint="cs"/>
          <w:rtl/>
        </w:rPr>
      </w:pPr>
      <w:r>
        <w:rPr>
          <w:rFonts w:hint="cs"/>
          <w:rtl/>
        </w:rPr>
        <w:t xml:space="preserve">גם האמריקנים מצאו עצמם עוסקים עד מעל לראש בבעיית הטרור שמוביל ארגון "אל-קאעידה", הגם שכבר נדמה היה שהוא מוגר אשתקד במלחמה באפגניסטן.  והנה, הטרור מוסיף להכות ברחבי העולם </w:t>
      </w:r>
      <w:r>
        <w:rPr>
          <w:rtl/>
        </w:rPr>
        <w:t>–</w:t>
      </w:r>
      <w:r>
        <w:rPr>
          <w:rFonts w:hint="cs"/>
          <w:rtl/>
        </w:rPr>
        <w:t xml:space="preserve"> גם הערבי </w:t>
      </w:r>
      <w:r>
        <w:rPr>
          <w:rtl/>
        </w:rPr>
        <w:t>–</w:t>
      </w:r>
      <w:r>
        <w:rPr>
          <w:rFonts w:hint="cs"/>
          <w:rtl/>
        </w:rPr>
        <w:t xml:space="preserve"> </w:t>
      </w:r>
      <w:r>
        <w:rPr>
          <w:rFonts w:hint="cs"/>
          <w:rtl/>
        </w:rPr>
        <w:t>ומרוקו הצטרפה למדינות מוכות הטרור.</w:t>
      </w:r>
    </w:p>
    <w:p w14:paraId="106C9569" w14:textId="77777777" w:rsidR="00000000" w:rsidRDefault="00E52DD3">
      <w:pPr>
        <w:pStyle w:val="a"/>
        <w:rPr>
          <w:rFonts w:hint="cs"/>
          <w:rtl/>
        </w:rPr>
      </w:pPr>
    </w:p>
    <w:p w14:paraId="30AC8F1F" w14:textId="77777777" w:rsidR="00000000" w:rsidRDefault="00E52DD3">
      <w:pPr>
        <w:pStyle w:val="a"/>
        <w:rPr>
          <w:rFonts w:hint="cs"/>
          <w:rtl/>
        </w:rPr>
      </w:pPr>
      <w:r>
        <w:rPr>
          <w:rFonts w:hint="cs"/>
          <w:rtl/>
        </w:rPr>
        <w:t xml:space="preserve">המלחמה של כולנו היא אחת: מלחמת חורמה בלתי מתפשרת ברשע שמתחיל ב"חמאס", ב"ג'יהאד האסלאמי", ב"חזית הדמוקרטית", ב"פתח", עובר דרך ה"חיזבאללה" וממשיך ב"אל-קאעידה" ובמדינות כמו לוב ואירן. </w:t>
      </w:r>
    </w:p>
    <w:p w14:paraId="66FB7805" w14:textId="77777777" w:rsidR="00000000" w:rsidRDefault="00E52DD3">
      <w:pPr>
        <w:pStyle w:val="a"/>
        <w:rPr>
          <w:rFonts w:hint="cs"/>
          <w:rtl/>
        </w:rPr>
      </w:pPr>
    </w:p>
    <w:p w14:paraId="583836E6" w14:textId="77777777" w:rsidR="00000000" w:rsidRDefault="00E52DD3">
      <w:pPr>
        <w:pStyle w:val="a"/>
        <w:rPr>
          <w:rFonts w:hint="cs"/>
          <w:rtl/>
        </w:rPr>
      </w:pPr>
      <w:r>
        <w:rPr>
          <w:rFonts w:hint="cs"/>
          <w:rtl/>
        </w:rPr>
        <w:t>העולם המערבי כולו אולי עוד לא הפנים ז</w:t>
      </w:r>
      <w:r>
        <w:rPr>
          <w:rFonts w:hint="cs"/>
          <w:rtl/>
        </w:rPr>
        <w:t>את, אך הוא נתון למתקפה מקיפה ומתוכננת היטב של כל מי שבא בשם האסלאם הקיצוני ומבקש להמיט עלינו אסון. אם רוצים מבט אובייקטיבי על העניין, הרי לאחרונה פרסמה העיתונאית האיטלקייה המוערכת אוריאנה פלאצ'י את ספרה "הזעם והגאווה", שבו היא חושפת את כוונותיו האמיתיות של</w:t>
      </w:r>
      <w:r>
        <w:rPr>
          <w:rFonts w:hint="cs"/>
          <w:rtl/>
        </w:rPr>
        <w:t xml:space="preserve"> האסלאם הטרוריסטי.</w:t>
      </w:r>
    </w:p>
    <w:p w14:paraId="7F9F02A6" w14:textId="77777777" w:rsidR="00000000" w:rsidRDefault="00E52DD3">
      <w:pPr>
        <w:pStyle w:val="a"/>
        <w:ind w:firstLine="0"/>
        <w:rPr>
          <w:rFonts w:hint="cs"/>
          <w:rtl/>
        </w:rPr>
      </w:pPr>
    </w:p>
    <w:p w14:paraId="12358621" w14:textId="77777777" w:rsidR="00000000" w:rsidRDefault="00E52DD3">
      <w:pPr>
        <w:pStyle w:val="a"/>
        <w:ind w:firstLine="0"/>
        <w:rPr>
          <w:rFonts w:hint="cs"/>
          <w:rtl/>
        </w:rPr>
      </w:pPr>
      <w:r>
        <w:rPr>
          <w:rFonts w:hint="cs"/>
          <w:rtl/>
        </w:rPr>
        <w:tab/>
        <w:t>במעגל הקרוב, כדאי לשים לב לכוונותיו האמיתיות של ערפאת, כפי שהן נחשפות מפעם לפעם. ושוב, לא נטעה: גורמי מודיעין בכירים אמרו רק השבוע, כי ערפאת עודנו מפעיל את פעילויות הטרור. אני תומכת בהצעה שעלתה השבוע שוב - לדאוג לסילוקו של רב-המרצחים מ</w:t>
      </w:r>
      <w:r>
        <w:rPr>
          <w:rFonts w:hint="cs"/>
          <w:rtl/>
        </w:rPr>
        <w:t>אזורנו, כי בלי זה לא נוכל להתקדם.</w:t>
      </w:r>
    </w:p>
    <w:p w14:paraId="2A676227" w14:textId="77777777" w:rsidR="00000000" w:rsidRDefault="00E52DD3">
      <w:pPr>
        <w:pStyle w:val="a"/>
        <w:ind w:firstLine="0"/>
        <w:rPr>
          <w:rFonts w:hint="cs"/>
          <w:rtl/>
        </w:rPr>
      </w:pPr>
    </w:p>
    <w:p w14:paraId="5B2D348E" w14:textId="77777777" w:rsidR="00000000" w:rsidRDefault="00E52DD3">
      <w:pPr>
        <w:pStyle w:val="a"/>
        <w:ind w:firstLine="0"/>
        <w:rPr>
          <w:rFonts w:hint="cs"/>
          <w:rtl/>
        </w:rPr>
      </w:pPr>
      <w:r>
        <w:rPr>
          <w:rFonts w:hint="cs"/>
          <w:rtl/>
        </w:rPr>
        <w:tab/>
        <w:t>אני לא מתנגדת בכל תנאי למשא-ומתן, הידברות היא הפתרון האמיתי לכל סכסוך. אולם במציאות הנוכחית אסור לנו לעצום עיניים ולהפטיר כדאשתקד. כדאי להמתין לזמן המתאים, שלא יגידו שאנחנו סרבני שלום ועוד מיני הבלים כאלה. יש לנו סבלנות,</w:t>
      </w:r>
      <w:r>
        <w:rPr>
          <w:rFonts w:hint="cs"/>
          <w:rtl/>
        </w:rPr>
        <w:t xml:space="preserve"> ובסופו של דבר, בעזרת השם, היא תשתלם. תודה.</w:t>
      </w:r>
    </w:p>
    <w:p w14:paraId="704602E0" w14:textId="77777777" w:rsidR="00000000" w:rsidRDefault="00E52DD3">
      <w:pPr>
        <w:pStyle w:val="a"/>
        <w:ind w:firstLine="0"/>
        <w:rPr>
          <w:rFonts w:hint="cs"/>
          <w:rtl/>
        </w:rPr>
      </w:pPr>
    </w:p>
    <w:p w14:paraId="48E93CAB" w14:textId="77777777" w:rsidR="00000000" w:rsidRDefault="00E52DD3">
      <w:pPr>
        <w:pStyle w:val="ad"/>
        <w:rPr>
          <w:rtl/>
        </w:rPr>
      </w:pPr>
      <w:r>
        <w:rPr>
          <w:rtl/>
        </w:rPr>
        <w:t>היו"ר יולי-יואל אדלשטיין:</w:t>
      </w:r>
    </w:p>
    <w:p w14:paraId="36C9382D" w14:textId="77777777" w:rsidR="00000000" w:rsidRDefault="00E52DD3">
      <w:pPr>
        <w:pStyle w:val="a"/>
        <w:rPr>
          <w:rtl/>
        </w:rPr>
      </w:pPr>
    </w:p>
    <w:p w14:paraId="607CD7D5" w14:textId="77777777" w:rsidR="00000000" w:rsidRDefault="00E52DD3">
      <w:pPr>
        <w:pStyle w:val="a"/>
        <w:rPr>
          <w:rFonts w:hint="cs"/>
          <w:rtl/>
        </w:rPr>
      </w:pPr>
      <w:r>
        <w:rPr>
          <w:rFonts w:hint="cs"/>
          <w:rtl/>
        </w:rPr>
        <w:t>תודה לחברת הכנסת פינקלשטיין. חבר הכנסת משה גפני - איננו. חבר הכנסת אבשלום וילן, בבקשה.</w:t>
      </w:r>
    </w:p>
    <w:p w14:paraId="3070FD24" w14:textId="77777777" w:rsidR="00000000" w:rsidRDefault="00E52DD3">
      <w:pPr>
        <w:pStyle w:val="a"/>
        <w:rPr>
          <w:rFonts w:hint="cs"/>
          <w:rtl/>
        </w:rPr>
      </w:pPr>
    </w:p>
    <w:p w14:paraId="79AC2418" w14:textId="77777777" w:rsidR="00000000" w:rsidRDefault="00E52DD3">
      <w:pPr>
        <w:pStyle w:val="Speaker"/>
        <w:rPr>
          <w:rtl/>
        </w:rPr>
      </w:pPr>
      <w:bookmarkStart w:id="163" w:name="FS000000505T21_05_2003_14_46_48"/>
      <w:bookmarkEnd w:id="163"/>
      <w:r>
        <w:rPr>
          <w:rFonts w:hint="eastAsia"/>
          <w:rtl/>
        </w:rPr>
        <w:t>אבשלום</w:t>
      </w:r>
      <w:r>
        <w:rPr>
          <w:rtl/>
        </w:rPr>
        <w:t xml:space="preserve"> וילן (מרצ):</w:t>
      </w:r>
    </w:p>
    <w:p w14:paraId="5BF19AA3" w14:textId="77777777" w:rsidR="00000000" w:rsidRDefault="00E52DD3">
      <w:pPr>
        <w:pStyle w:val="a"/>
        <w:rPr>
          <w:rFonts w:hint="cs"/>
          <w:rtl/>
        </w:rPr>
      </w:pPr>
    </w:p>
    <w:p w14:paraId="5EC64B09" w14:textId="77777777" w:rsidR="00000000" w:rsidRDefault="00E52DD3">
      <w:pPr>
        <w:pStyle w:val="a"/>
        <w:rPr>
          <w:rFonts w:hint="cs"/>
          <w:rtl/>
        </w:rPr>
      </w:pPr>
      <w:r>
        <w:rPr>
          <w:rFonts w:hint="cs"/>
          <w:rtl/>
        </w:rPr>
        <w:t>אדוני היושב-ראש, רבותי חברי הכנסת, אין ספק שגל הטרור שעובר על העולם, בעצם מ=</w:t>
      </w:r>
      <w:r>
        <w:rPr>
          <w:rFonts w:hint="cs"/>
          <w:rtl/>
        </w:rPr>
        <w:t>11 בספטמבר, כבר כמעט שנתיים, מציב בפני העולם החופשי שאלות מאוד קשות, שאני חושב שמאז גמר מלחמת העולם השנייה העולם החופשי לא התמודד אתן.</w:t>
      </w:r>
    </w:p>
    <w:p w14:paraId="783980B7" w14:textId="77777777" w:rsidR="00000000" w:rsidRDefault="00E52DD3">
      <w:pPr>
        <w:pStyle w:val="a"/>
        <w:rPr>
          <w:rFonts w:hint="cs"/>
          <w:rtl/>
        </w:rPr>
      </w:pPr>
    </w:p>
    <w:p w14:paraId="510BF4A0" w14:textId="77777777" w:rsidR="00000000" w:rsidRDefault="00E52DD3">
      <w:pPr>
        <w:pStyle w:val="a"/>
        <w:rPr>
          <w:rFonts w:hint="cs"/>
          <w:rtl/>
        </w:rPr>
      </w:pPr>
      <w:r>
        <w:rPr>
          <w:rFonts w:hint="cs"/>
          <w:rtl/>
        </w:rPr>
        <w:t xml:space="preserve">הבעיה היא שלטרור הזה אין גבולות. זאת איננה מדינה, שיש כתובות מדויקות. ראינו </w:t>
      </w:r>
      <w:r>
        <w:rPr>
          <w:rtl/>
        </w:rPr>
        <w:br/>
      </w:r>
      <w:r>
        <w:rPr>
          <w:rFonts w:hint="cs"/>
          <w:rtl/>
        </w:rPr>
        <w:t>ש"אל-קאעידה", שקיבל מקלט באפגניסטן, גם לאחר</w:t>
      </w:r>
      <w:r>
        <w:rPr>
          <w:rFonts w:hint="cs"/>
          <w:rtl/>
        </w:rPr>
        <w:t xml:space="preserve"> כיבושה של אפגניסטן ממשיך לפעול. אנחנו רואים שאף מדינות שנחשבות כאילו ידידותיות למערב, דוגמת ערב הסעודית, לא רק שמתוכן יצא ארגון "אל-קאעידה", אלא שגם היכולת שלהן לפעול, להגן, לא קיימת, והמערכת המדינתית שלהן חלשה להחריד. ראינו השבוע מה קרה בקזבלנקה, ראינו מ</w:t>
      </w:r>
      <w:r>
        <w:rPr>
          <w:rFonts w:hint="cs"/>
          <w:rtl/>
        </w:rPr>
        <w:t>ה קרה בתוניס לפני כמה חודשים.</w:t>
      </w:r>
    </w:p>
    <w:p w14:paraId="52B4799D" w14:textId="77777777" w:rsidR="00000000" w:rsidRDefault="00E52DD3">
      <w:pPr>
        <w:pStyle w:val="a"/>
        <w:rPr>
          <w:rFonts w:hint="cs"/>
          <w:rtl/>
        </w:rPr>
      </w:pPr>
    </w:p>
    <w:p w14:paraId="70AA4D8E" w14:textId="77777777" w:rsidR="00000000" w:rsidRDefault="00E52DD3">
      <w:pPr>
        <w:pStyle w:val="a"/>
        <w:rPr>
          <w:rFonts w:hint="cs"/>
          <w:rtl/>
        </w:rPr>
      </w:pPr>
      <w:r>
        <w:rPr>
          <w:rFonts w:hint="cs"/>
          <w:rtl/>
        </w:rPr>
        <w:t>שמעתי פה את סוף דבריה של חברת הכנסת גילה פינקלשטיין, אבל אני מכיר את הארגומנט של דוברי ימין רבים, והדבר המסוכן ביותר מבחינתה של ישראל הוא אם במאבק הזה כנגד הטרור העולמי אנחנו ניתפס כצד בתוך המשוואה של "כוחות הרשע" מול העולם ה</w:t>
      </w:r>
      <w:r>
        <w:rPr>
          <w:rFonts w:hint="cs"/>
          <w:rtl/>
        </w:rPr>
        <w:t>חופשי, שיש לנו עסק עם הטרור האסלאמי הקיצוני.</w:t>
      </w:r>
    </w:p>
    <w:p w14:paraId="506E3267" w14:textId="77777777" w:rsidR="00000000" w:rsidRDefault="00E52DD3">
      <w:pPr>
        <w:pStyle w:val="a"/>
        <w:rPr>
          <w:rFonts w:hint="cs"/>
          <w:rtl/>
        </w:rPr>
      </w:pPr>
    </w:p>
    <w:p w14:paraId="2E906FF6" w14:textId="77777777" w:rsidR="00000000" w:rsidRDefault="00E52DD3">
      <w:pPr>
        <w:pStyle w:val="a"/>
        <w:rPr>
          <w:rFonts w:hint="cs"/>
          <w:rtl/>
        </w:rPr>
      </w:pPr>
      <w:r>
        <w:rPr>
          <w:rFonts w:hint="cs"/>
          <w:rtl/>
        </w:rPr>
        <w:t xml:space="preserve">יש לנו קונפליקט קשה מאוד עם הפלסטינים. אסור בשום פנים ואופן שנהפוך את הקונפליקט הזה, מה שהם קוראים "השטן הקטן", לקונפליקט הגדול בין העולם המערבי והטרור הפונדמנטליסטי, כי זה האינטרס הישיר של הפלסטינים ושל חלקים </w:t>
      </w:r>
      <w:r>
        <w:rPr>
          <w:rFonts w:hint="cs"/>
          <w:rtl/>
        </w:rPr>
        <w:t>בזרמים הפונדמנטליסטיים להדגיש את עובדת קיומה של ישראל כיעד, כסמל של תרבות המערב באזור, ומשום כך מותר לפגוע בה, מותר לפגע בה, וזה חלק מאותו מאבק פונדמנטליסטי. כשם שהם מנסים להוכיח את זה, כך אנחנו צריכים לברוח מזה.</w:t>
      </w:r>
    </w:p>
    <w:p w14:paraId="76240256" w14:textId="77777777" w:rsidR="00000000" w:rsidRDefault="00E52DD3">
      <w:pPr>
        <w:pStyle w:val="a"/>
        <w:rPr>
          <w:rFonts w:hint="cs"/>
          <w:rtl/>
        </w:rPr>
      </w:pPr>
    </w:p>
    <w:p w14:paraId="5E7A9281" w14:textId="77777777" w:rsidR="00000000" w:rsidRDefault="00E52DD3">
      <w:pPr>
        <w:pStyle w:val="a"/>
        <w:rPr>
          <w:rFonts w:hint="cs"/>
          <w:rtl/>
        </w:rPr>
      </w:pPr>
      <w:r>
        <w:rPr>
          <w:rFonts w:hint="cs"/>
          <w:rtl/>
        </w:rPr>
        <w:t>יש לנו ויכוח מר ונמהר עם הפלסטינים, מאבק ש</w:t>
      </w:r>
      <w:r>
        <w:rPr>
          <w:rFonts w:hint="cs"/>
          <w:rtl/>
        </w:rPr>
        <w:t>נמשך למעלה מ=100 שנה. מי שברוב הבנתו מחבר את הקונפליקט שלנו עם המאבק כנגד הפונדמנטליזם האסלאמי, עושה את הטעות האסטרטגית הגדולה ביותר מבחינתה של ישראל. וחייבים לומר את זה.</w:t>
      </w:r>
    </w:p>
    <w:p w14:paraId="1F53430B" w14:textId="77777777" w:rsidR="00000000" w:rsidRDefault="00E52DD3">
      <w:pPr>
        <w:pStyle w:val="a"/>
        <w:rPr>
          <w:rFonts w:hint="cs"/>
          <w:rtl/>
        </w:rPr>
      </w:pPr>
    </w:p>
    <w:p w14:paraId="583FD137" w14:textId="77777777" w:rsidR="00000000" w:rsidRDefault="00E52DD3">
      <w:pPr>
        <w:pStyle w:val="a"/>
        <w:rPr>
          <w:rFonts w:hint="cs"/>
          <w:rtl/>
        </w:rPr>
      </w:pPr>
      <w:r>
        <w:rPr>
          <w:rFonts w:hint="cs"/>
          <w:rtl/>
        </w:rPr>
        <w:t>אנחנו חלק מהעולם החופשי שנמצא תחת מתקפת הטרור הפונדמנטליסטי, אבל אין קשר בין זה ובין</w:t>
      </w:r>
      <w:r>
        <w:rPr>
          <w:rFonts w:hint="cs"/>
          <w:rtl/>
        </w:rPr>
        <w:t xml:space="preserve"> הקונפליקט היהודי-הערבי. ככל שנעשה את ההפרדה יותר מהר ויותר נכון, כך ייטב לנושא שלנו עצמו.</w:t>
      </w:r>
    </w:p>
    <w:p w14:paraId="234A0B1E" w14:textId="77777777" w:rsidR="00000000" w:rsidRDefault="00E52DD3">
      <w:pPr>
        <w:pStyle w:val="a"/>
        <w:rPr>
          <w:rFonts w:hint="cs"/>
          <w:rtl/>
        </w:rPr>
      </w:pPr>
    </w:p>
    <w:p w14:paraId="6A993318" w14:textId="77777777" w:rsidR="00000000" w:rsidRDefault="00E52DD3">
      <w:pPr>
        <w:pStyle w:val="a"/>
        <w:rPr>
          <w:rFonts w:hint="cs"/>
          <w:rtl/>
        </w:rPr>
      </w:pPr>
      <w:r>
        <w:rPr>
          <w:rFonts w:hint="cs"/>
          <w:rtl/>
        </w:rPr>
        <w:t>אני מאוד בעד שיתוף פעולה שלנו עם גורמי המודיעין והביטחון, אני יודע שאנחנו עושים את זה. מה שאני מציע הוא שלא נקפוץ בראש ולא ניתן עצות לכל העולם, וננהל את המאבק הזה ת</w:t>
      </w:r>
      <w:r>
        <w:rPr>
          <w:rFonts w:hint="cs"/>
          <w:rtl/>
        </w:rPr>
        <w:t>חת המטרייה האמריקנית-המערבית, כשותף קטן בעולם הנאור, ואנחנו ננהל את המאבק שלנו עם הפלסטינים תוך  הפרדה מוחלטת. אולי הדבר המסוכן ביותר שיכול לקרות - וזה לסיום, אדוני היושב-ראש - שיהיה חיבור בין הפונדמנטליזם המוסלמי לכלל האסלאם, ובמקום לבודד את הטרור הפונדמנ</w:t>
      </w:r>
      <w:r>
        <w:rPr>
          <w:rFonts w:hint="cs"/>
          <w:rtl/>
        </w:rPr>
        <w:t>טליסטי ולהילחם בו עד חורמה, אנחנו עלולים בלי שמישהו רוצה בכך למצוא את עצמנו בתוך מאבק בין העולם האסלאמי כולו לבין תרבות המערב. זה בדיוק מה שאסור לעשות, וככל שנעשה את ההפרדה יותר נכון, כן ייטב. תודה, אדוני היושב-ראש.</w:t>
      </w:r>
    </w:p>
    <w:p w14:paraId="124A1E93" w14:textId="77777777" w:rsidR="00000000" w:rsidRDefault="00E52DD3">
      <w:pPr>
        <w:pStyle w:val="a"/>
        <w:rPr>
          <w:rFonts w:hint="cs"/>
          <w:rtl/>
        </w:rPr>
      </w:pPr>
    </w:p>
    <w:p w14:paraId="4083B4BC" w14:textId="77777777" w:rsidR="00000000" w:rsidRDefault="00E52DD3">
      <w:pPr>
        <w:pStyle w:val="ad"/>
        <w:rPr>
          <w:rtl/>
        </w:rPr>
      </w:pPr>
      <w:r>
        <w:rPr>
          <w:rtl/>
        </w:rPr>
        <w:t>היו"ר יולי-יואל אדלשטיין:</w:t>
      </w:r>
    </w:p>
    <w:p w14:paraId="17B96724" w14:textId="77777777" w:rsidR="00000000" w:rsidRDefault="00E52DD3">
      <w:pPr>
        <w:pStyle w:val="a"/>
        <w:rPr>
          <w:rtl/>
        </w:rPr>
      </w:pPr>
    </w:p>
    <w:p w14:paraId="3EB6978F" w14:textId="77777777" w:rsidR="00000000" w:rsidRDefault="00E52DD3">
      <w:pPr>
        <w:pStyle w:val="a"/>
        <w:rPr>
          <w:rFonts w:hint="cs"/>
          <w:rtl/>
        </w:rPr>
      </w:pPr>
      <w:r>
        <w:rPr>
          <w:rFonts w:hint="cs"/>
          <w:rtl/>
        </w:rPr>
        <w:t>תודה לחבר הכ</w:t>
      </w:r>
      <w:r>
        <w:rPr>
          <w:rFonts w:hint="cs"/>
          <w:rtl/>
        </w:rPr>
        <w:t>נסת וילן. חבר הכנסת רוני בר-און, ואחריו נשמע את תשובתו של סגן שר הביטחון. בבקשה, אדוני.</w:t>
      </w:r>
    </w:p>
    <w:p w14:paraId="7DE12DB9" w14:textId="77777777" w:rsidR="00000000" w:rsidRDefault="00E52DD3">
      <w:pPr>
        <w:pStyle w:val="a"/>
        <w:rPr>
          <w:rFonts w:hint="cs"/>
          <w:rtl/>
        </w:rPr>
      </w:pPr>
    </w:p>
    <w:p w14:paraId="42A41E2C" w14:textId="77777777" w:rsidR="00000000" w:rsidRDefault="00E52DD3">
      <w:pPr>
        <w:pStyle w:val="Speaker"/>
        <w:rPr>
          <w:rtl/>
        </w:rPr>
      </w:pPr>
      <w:bookmarkStart w:id="164" w:name="FS000001038T21_05_2003_14_59_05"/>
      <w:bookmarkEnd w:id="164"/>
      <w:r>
        <w:rPr>
          <w:rFonts w:hint="eastAsia"/>
          <w:rtl/>
        </w:rPr>
        <w:t>רוני</w:t>
      </w:r>
      <w:r>
        <w:rPr>
          <w:rtl/>
        </w:rPr>
        <w:t xml:space="preserve"> בר-און (הליכוד):</w:t>
      </w:r>
    </w:p>
    <w:p w14:paraId="2D266384" w14:textId="77777777" w:rsidR="00000000" w:rsidRDefault="00E52DD3">
      <w:pPr>
        <w:pStyle w:val="a"/>
        <w:rPr>
          <w:rFonts w:hint="cs"/>
          <w:rtl/>
        </w:rPr>
      </w:pPr>
    </w:p>
    <w:p w14:paraId="34C47726" w14:textId="77777777" w:rsidR="00000000" w:rsidRDefault="00E52DD3">
      <w:pPr>
        <w:pStyle w:val="a"/>
        <w:rPr>
          <w:rFonts w:hint="cs"/>
          <w:rtl/>
        </w:rPr>
      </w:pPr>
      <w:r>
        <w:rPr>
          <w:rFonts w:hint="cs"/>
          <w:rtl/>
        </w:rPr>
        <w:t xml:space="preserve">תודה. </w:t>
      </w:r>
    </w:p>
    <w:p w14:paraId="701BCF7C" w14:textId="77777777" w:rsidR="00000000" w:rsidRDefault="00E52DD3">
      <w:pPr>
        <w:pStyle w:val="a"/>
        <w:rPr>
          <w:rFonts w:hint="cs"/>
          <w:rtl/>
        </w:rPr>
      </w:pPr>
    </w:p>
    <w:p w14:paraId="75F3AA5A" w14:textId="77777777" w:rsidR="00000000" w:rsidRDefault="00E52DD3">
      <w:pPr>
        <w:pStyle w:val="a"/>
        <w:rPr>
          <w:rFonts w:hint="cs"/>
          <w:rtl/>
        </w:rPr>
      </w:pPr>
      <w:r>
        <w:rPr>
          <w:rFonts w:hint="cs"/>
          <w:rtl/>
        </w:rPr>
        <w:t>אדוני היושב-ראש, חברי חברי הכנסת, אדוני השר, סגן שר הביטחון, בשבוע האחרון אנחנו עדים כאן לגל פיגועים קשה, גל פיגועים מטורף, שפוגע באזרחי</w:t>
      </w:r>
      <w:r>
        <w:rPr>
          <w:rFonts w:hint="cs"/>
          <w:rtl/>
        </w:rPr>
        <w:t xml:space="preserve"> המדינה, פוגע בירושלים, פוגע בחברון, פוגע במישהו שעובר על-יד משהו שיש לו איזה גוון יהודי במרוקו. </w:t>
      </w:r>
    </w:p>
    <w:p w14:paraId="1FDB2486" w14:textId="77777777" w:rsidR="00000000" w:rsidRDefault="00E52DD3">
      <w:pPr>
        <w:pStyle w:val="a"/>
        <w:rPr>
          <w:rFonts w:hint="cs"/>
          <w:rtl/>
        </w:rPr>
      </w:pPr>
    </w:p>
    <w:p w14:paraId="3514FCD3" w14:textId="77777777" w:rsidR="00000000" w:rsidRDefault="00E52DD3">
      <w:pPr>
        <w:pStyle w:val="a"/>
        <w:rPr>
          <w:rtl/>
        </w:rPr>
      </w:pPr>
      <w:r>
        <w:rPr>
          <w:rFonts w:hint="cs"/>
          <w:rtl/>
        </w:rPr>
        <w:t>שעות ספורות אחרי פגישת ראש הממשלה עם אבו-מאזן, שני פיגועי התאבדות - בירושלים; בחברון זוג, האישה בהיריון. 48 שעות, 12 קורבנות, עשרות פצועים קשה. הטרור האסלאמי</w:t>
      </w:r>
      <w:r>
        <w:rPr>
          <w:rFonts w:hint="cs"/>
          <w:rtl/>
        </w:rPr>
        <w:t>, חבר הכנסת אבו וילן, הטרור של הפונדמנטליזם האסלאמי, שמכה ברחבי העולם, אי-אפשר לעמוד כאן ולהגיד עליו: אל תחברו. תשאל את הקורבנות של "</w:t>
      </w:r>
      <w:r>
        <w:t>Mike's Place</w:t>
      </w:r>
      <w:r>
        <w:rPr>
          <w:rFonts w:hint="cs"/>
          <w:rtl/>
        </w:rPr>
        <w:t xml:space="preserve">", תשאל את שני הפסיכופתים האלה, שבאו לכאן מאנגליה, להתפוצץ פה בריב לא להם. </w:t>
      </w:r>
    </w:p>
    <w:p w14:paraId="013403D2" w14:textId="77777777" w:rsidR="00000000" w:rsidRDefault="00E52DD3">
      <w:pPr>
        <w:pStyle w:val="a"/>
        <w:rPr>
          <w:rFonts w:hint="cs"/>
          <w:rtl/>
        </w:rPr>
      </w:pPr>
    </w:p>
    <w:p w14:paraId="4383489C" w14:textId="77777777" w:rsidR="00000000" w:rsidRDefault="00E52DD3">
      <w:pPr>
        <w:pStyle w:val="a"/>
        <w:rPr>
          <w:rFonts w:hint="cs"/>
          <w:rtl/>
        </w:rPr>
      </w:pPr>
      <w:r>
        <w:rPr>
          <w:rFonts w:hint="cs"/>
          <w:rtl/>
        </w:rPr>
        <w:t>המיתוס שבניתם, חברי חברי הכנסת מהש</w:t>
      </w:r>
      <w:r>
        <w:rPr>
          <w:rFonts w:hint="cs"/>
          <w:rtl/>
        </w:rPr>
        <w:t xml:space="preserve">מאל וחברי חברי הכנסת הערבים, המיתוס שבניתם כל השנים, שהמתאבדים באים מהרשות הפלסטינית אחרי שהם מאבדים את התקווה, אחרי שהם מיואשים, אחרי שהם רעבים, אחרי שאין להם ממה לחיות; הנה לכם </w:t>
      </w:r>
      <w:r>
        <w:rPr>
          <w:rtl/>
        </w:rPr>
        <w:t>–</w:t>
      </w:r>
      <w:r>
        <w:rPr>
          <w:rFonts w:hint="cs"/>
          <w:rtl/>
        </w:rPr>
        <w:t xml:space="preserve"> "</w:t>
      </w:r>
      <w:r>
        <w:t>Mike's Place</w:t>
      </w:r>
      <w:r>
        <w:rPr>
          <w:rFonts w:hint="cs"/>
          <w:rtl/>
        </w:rPr>
        <w:t>". מאנגליה השבעה, המתורבתת, עם הבתים היפים והגינות הקטנות, הצמ</w:t>
      </w:r>
      <w:r>
        <w:rPr>
          <w:rFonts w:hint="cs"/>
          <w:rtl/>
        </w:rPr>
        <w:t>ודות, משם באו המטורפים האלה לפגע בנו.</w:t>
      </w:r>
    </w:p>
    <w:p w14:paraId="1E8560CB" w14:textId="77777777" w:rsidR="00000000" w:rsidRDefault="00E52DD3">
      <w:pPr>
        <w:pStyle w:val="a"/>
        <w:rPr>
          <w:rFonts w:hint="cs"/>
          <w:rtl/>
        </w:rPr>
      </w:pPr>
    </w:p>
    <w:p w14:paraId="7DDEFBB2" w14:textId="77777777" w:rsidR="00000000" w:rsidRDefault="00E52DD3">
      <w:pPr>
        <w:pStyle w:val="a"/>
        <w:rPr>
          <w:rFonts w:hint="cs"/>
          <w:rtl/>
        </w:rPr>
      </w:pPr>
      <w:r>
        <w:rPr>
          <w:rFonts w:hint="cs"/>
          <w:rtl/>
        </w:rPr>
        <w:t>האסלאם הפונדמנטליסטי אין לו שום הכרה בערך החיים, הוא מטורף, הוא מנסה להבעיר את העולם, והסיפור הוא לא רק הסיפור שלנו ושל הרשות הפלסטינית, והוא תובע מחיר יקר, וצריך לזכור את זה. צריך לזכור את זה, כדי שלא יבואו ויגידו לנ</w:t>
      </w:r>
      <w:r>
        <w:rPr>
          <w:rFonts w:hint="cs"/>
          <w:rtl/>
        </w:rPr>
        <w:t>ו, אדוני היושב-ראש: אתם, אתם הכבדתם שם, אתם סגרתם להם את האספקה, אתם לא נותנים להם כסף, אתם לא נותנים להם להתפרנס, אתם עשיתם אותם מתאבדים. כך אמרו לנו כל הזמן. אז מה עשינו בלונדון? אנחנו הבאנו את החבר'ה מלונדון להתאבד ב="</w:t>
      </w:r>
      <w:r>
        <w:t>Mike's Place</w:t>
      </w:r>
      <w:r>
        <w:rPr>
          <w:rFonts w:hint="cs"/>
          <w:rtl/>
        </w:rPr>
        <w:t>"?</w:t>
      </w:r>
    </w:p>
    <w:p w14:paraId="6E6AE574" w14:textId="77777777" w:rsidR="00000000" w:rsidRDefault="00E52DD3">
      <w:pPr>
        <w:pStyle w:val="a"/>
        <w:rPr>
          <w:rtl/>
        </w:rPr>
      </w:pPr>
    </w:p>
    <w:p w14:paraId="15F194D8" w14:textId="77777777" w:rsidR="00000000" w:rsidRDefault="00E52DD3">
      <w:pPr>
        <w:pStyle w:val="a"/>
        <w:rPr>
          <w:rFonts w:hint="cs"/>
          <w:rtl/>
        </w:rPr>
      </w:pPr>
      <w:r>
        <w:rPr>
          <w:rFonts w:hint="cs"/>
          <w:rtl/>
        </w:rPr>
        <w:t xml:space="preserve">עכשיו ברור לחלוטין </w:t>
      </w:r>
      <w:r>
        <w:rPr>
          <w:rFonts w:hint="cs"/>
          <w:rtl/>
        </w:rPr>
        <w:t xml:space="preserve">שיש בית-מדרש אחד שממנו יוצאת התורה המטורפת הזאת, וזה </w:t>
      </w:r>
      <w:r>
        <w:rPr>
          <w:rtl/>
        </w:rPr>
        <w:br/>
      </w:r>
      <w:r>
        <w:rPr>
          <w:rFonts w:hint="cs"/>
          <w:rtl/>
        </w:rPr>
        <w:t>בית-המדרש של האסלאם הפונדמנטליסטי שמגיע הנה וגדל גם פה, וצריך לתת את הדעת על הדבר הזה, גם באספקט של המניעה וגם באספקט של ההסברה, כי לא יכול להיות שנשב על הפלטפורמה ויהיה מישהו בעולם שיגיד: גם אתם אשמים.</w:t>
      </w:r>
      <w:r>
        <w:rPr>
          <w:rFonts w:hint="cs"/>
          <w:rtl/>
        </w:rPr>
        <w:t xml:space="preserve"> תודה רבה, אדוני היושב-ראש.</w:t>
      </w:r>
    </w:p>
    <w:p w14:paraId="6FE7E620" w14:textId="77777777" w:rsidR="00000000" w:rsidRDefault="00E52DD3">
      <w:pPr>
        <w:pStyle w:val="a"/>
        <w:rPr>
          <w:rFonts w:hint="cs"/>
          <w:rtl/>
        </w:rPr>
      </w:pPr>
    </w:p>
    <w:p w14:paraId="2E745AA7" w14:textId="77777777" w:rsidR="00000000" w:rsidRDefault="00E52DD3">
      <w:pPr>
        <w:pStyle w:val="ad"/>
        <w:rPr>
          <w:rtl/>
        </w:rPr>
      </w:pPr>
      <w:r>
        <w:rPr>
          <w:rtl/>
        </w:rPr>
        <w:t>היו"ר יולי-יואל אדלשטיין:</w:t>
      </w:r>
    </w:p>
    <w:p w14:paraId="40C68A6A" w14:textId="77777777" w:rsidR="00000000" w:rsidRDefault="00E52DD3">
      <w:pPr>
        <w:pStyle w:val="a"/>
        <w:rPr>
          <w:rtl/>
        </w:rPr>
      </w:pPr>
    </w:p>
    <w:p w14:paraId="1BB8E4DE" w14:textId="77777777" w:rsidR="00000000" w:rsidRDefault="00E52DD3">
      <w:pPr>
        <w:pStyle w:val="a"/>
        <w:rPr>
          <w:rFonts w:hint="cs"/>
          <w:rtl/>
        </w:rPr>
      </w:pPr>
      <w:r>
        <w:rPr>
          <w:rFonts w:hint="cs"/>
          <w:rtl/>
        </w:rPr>
        <w:t>תודה לחבר הכנסת בר-און. אדוני סגן שר הביטחון, חבר הכנסת זאב בוים, בבקשה.</w:t>
      </w:r>
    </w:p>
    <w:p w14:paraId="1F30E2C1" w14:textId="77777777" w:rsidR="00000000" w:rsidRDefault="00E52DD3">
      <w:pPr>
        <w:pStyle w:val="a"/>
        <w:rPr>
          <w:rFonts w:hint="cs"/>
          <w:rtl/>
        </w:rPr>
      </w:pPr>
    </w:p>
    <w:p w14:paraId="3177D23E" w14:textId="77777777" w:rsidR="00000000" w:rsidRDefault="00E52DD3">
      <w:pPr>
        <w:pStyle w:val="Speaker"/>
        <w:rPr>
          <w:rtl/>
        </w:rPr>
      </w:pPr>
      <w:bookmarkStart w:id="165" w:name="FS000000464T21_05_2003_14_50_52"/>
      <w:bookmarkEnd w:id="165"/>
      <w:r>
        <w:rPr>
          <w:rtl/>
        </w:rPr>
        <w:t>סגן שר הביטחון זאב בוים:</w:t>
      </w:r>
    </w:p>
    <w:p w14:paraId="5CC95CFA" w14:textId="77777777" w:rsidR="00000000" w:rsidRDefault="00E52DD3">
      <w:pPr>
        <w:pStyle w:val="a"/>
        <w:rPr>
          <w:rtl/>
        </w:rPr>
      </w:pPr>
    </w:p>
    <w:p w14:paraId="3400D576" w14:textId="77777777" w:rsidR="00000000" w:rsidRDefault="00E52DD3">
      <w:pPr>
        <w:pStyle w:val="a"/>
        <w:rPr>
          <w:rFonts w:hint="cs"/>
          <w:rtl/>
        </w:rPr>
      </w:pPr>
      <w:r>
        <w:rPr>
          <w:rFonts w:hint="cs"/>
          <w:rtl/>
        </w:rPr>
        <w:t>אדוני היושב-ראש, חברי הכנסת, בשבועיים האחרונים, ובימים האחרונים במיוחד, אנחנו עדים לעלייה גם בהתרעות</w:t>
      </w:r>
      <w:r>
        <w:rPr>
          <w:rFonts w:hint="cs"/>
          <w:rtl/>
        </w:rPr>
        <w:t xml:space="preserve"> על פיגועים, ולמרבה הצער גם בהצלחות האחרונות של המפגעים שאנחנו משלמים עליהן בקורבנות בימים האחרונים. </w:t>
      </w:r>
    </w:p>
    <w:p w14:paraId="1F09E643" w14:textId="77777777" w:rsidR="00000000" w:rsidRDefault="00E52DD3">
      <w:pPr>
        <w:pStyle w:val="a"/>
        <w:rPr>
          <w:rFonts w:hint="cs"/>
          <w:rtl/>
        </w:rPr>
      </w:pPr>
    </w:p>
    <w:p w14:paraId="59D35C60" w14:textId="77777777" w:rsidR="00000000" w:rsidRDefault="00E52DD3">
      <w:pPr>
        <w:pStyle w:val="a"/>
        <w:rPr>
          <w:rFonts w:hint="cs"/>
          <w:rtl/>
        </w:rPr>
      </w:pPr>
      <w:r>
        <w:rPr>
          <w:rFonts w:hint="cs"/>
          <w:rtl/>
        </w:rPr>
        <w:t>יש מי שמכנים זאת "גל", גל של טרור. נראה שהמטרה המוצהרת של הארגונים הקיצוניים מכוונת במיוחד להכשיל את הממשלה החדשה ברשות הפלסטינית, בראשותו של אבו-מאזן. א</w:t>
      </w:r>
      <w:r>
        <w:rPr>
          <w:rFonts w:hint="cs"/>
          <w:rtl/>
        </w:rPr>
        <w:t xml:space="preserve">פשר להמעיט או לא להמעיט בכוח של ערפאת, אבל אין ספק שיש לערפאת דרך משלו להביע תמיכה בארגוני הטרור ובפעולות האלה, ובדרך הזאת יש ליבוי והסתה ועידוד של הארגונים האלה להמשיך בפיגועים. </w:t>
      </w:r>
    </w:p>
    <w:p w14:paraId="1C8BA605" w14:textId="77777777" w:rsidR="00000000" w:rsidRDefault="00E52DD3">
      <w:pPr>
        <w:pStyle w:val="a"/>
        <w:rPr>
          <w:rFonts w:hint="cs"/>
          <w:rtl/>
        </w:rPr>
      </w:pPr>
    </w:p>
    <w:p w14:paraId="346CCACF" w14:textId="77777777" w:rsidR="00000000" w:rsidRDefault="00E52DD3">
      <w:pPr>
        <w:pStyle w:val="a"/>
        <w:rPr>
          <w:rFonts w:hint="cs"/>
          <w:rtl/>
        </w:rPr>
      </w:pPr>
      <w:r>
        <w:rPr>
          <w:rFonts w:hint="cs"/>
          <w:rtl/>
        </w:rPr>
        <w:t xml:space="preserve">מעל במה זו, כמו במקומות אחרים, צריך לעשות מאמץ גדול כדי לרתום את כל הקהילה </w:t>
      </w:r>
      <w:r>
        <w:rPr>
          <w:rFonts w:hint="cs"/>
          <w:rtl/>
        </w:rPr>
        <w:t>הבין-לאומית ולהיעזר בארצות-הברית, במיוחד כלפי האירופים, בכל מה שקשור ליחס לערפאת. אפשר להעריך מה התועלת של הישארותו של ערפאת במוקטעה: יש מי שמפקפקים בתועלת הזאת, יש מי שסבורים שצריך להרחיק אותו מהאזור, יש מי שאמרו את זה מזמן, יש מי שאומרים שצריך לחסל את ער</w:t>
      </w:r>
      <w:r>
        <w:rPr>
          <w:rFonts w:hint="cs"/>
          <w:rtl/>
        </w:rPr>
        <w:t xml:space="preserve">פאת. אבל כל זמן שהוא נמצא כאן, אנחנו חייבים לקיים בידוד מוחלט שלו, כי אין ספק שיש קשר בינו לבין הטרור. </w:t>
      </w:r>
    </w:p>
    <w:p w14:paraId="4CAD3B7E" w14:textId="77777777" w:rsidR="00000000" w:rsidRDefault="00E52DD3">
      <w:pPr>
        <w:pStyle w:val="a"/>
        <w:rPr>
          <w:rFonts w:hint="cs"/>
          <w:rtl/>
        </w:rPr>
      </w:pPr>
    </w:p>
    <w:p w14:paraId="2CD037E0" w14:textId="77777777" w:rsidR="00000000" w:rsidRDefault="00E52DD3">
      <w:pPr>
        <w:pStyle w:val="a"/>
        <w:rPr>
          <w:rFonts w:hint="cs"/>
          <w:rtl/>
        </w:rPr>
      </w:pPr>
      <w:r>
        <w:rPr>
          <w:rFonts w:hint="cs"/>
          <w:rtl/>
        </w:rPr>
        <w:t>גם במצב שבו הוא נמצא הוא מנהל מאבק הישרדות על מקומו בחברה הפלסטינית, נאחז בקרנות המזבח של השלטון, עושה את המוות לאבו-מאזן ולדחלאן, ובמסגרת הזאת, כאשר נ</w:t>
      </w:r>
      <w:r>
        <w:rPr>
          <w:rFonts w:hint="cs"/>
          <w:rtl/>
        </w:rPr>
        <w:t xml:space="preserve">ציגי מדינות מכובדות, דיפלומטים, שרי חוץ ואחרים משחרים לפתחו ויוצרים מגע ישיר אתו </w:t>
      </w:r>
      <w:r>
        <w:rPr>
          <w:rtl/>
        </w:rPr>
        <w:t>–</w:t>
      </w:r>
      <w:r>
        <w:rPr>
          <w:rFonts w:hint="cs"/>
          <w:rtl/>
        </w:rPr>
        <w:t xml:space="preserve"> הוא ממונף, הוא מקבל רוח גבית. </w:t>
      </w:r>
    </w:p>
    <w:p w14:paraId="4AFC63D1" w14:textId="77777777" w:rsidR="00000000" w:rsidRDefault="00E52DD3">
      <w:pPr>
        <w:pStyle w:val="a"/>
        <w:rPr>
          <w:rFonts w:hint="cs"/>
          <w:rtl/>
        </w:rPr>
      </w:pPr>
    </w:p>
    <w:p w14:paraId="4F8E21CA" w14:textId="77777777" w:rsidR="00000000" w:rsidRDefault="00E52DD3">
      <w:pPr>
        <w:pStyle w:val="a"/>
        <w:rPr>
          <w:rFonts w:hint="cs"/>
          <w:rtl/>
        </w:rPr>
      </w:pPr>
      <w:r>
        <w:rPr>
          <w:rFonts w:hint="cs"/>
          <w:rtl/>
        </w:rPr>
        <w:t>אין ויכוח היום בקהילה הבין-לאומית באשר לצורך לחזק את אבו-מאזן ולגרום לכך שהוא וממשלתו החדשה יוכלו להתמודד עם הטרור, עם האלימות הפלסטינית, כדי</w:t>
      </w:r>
      <w:r>
        <w:rPr>
          <w:rFonts w:hint="cs"/>
          <w:rtl/>
        </w:rPr>
        <w:t xml:space="preserve"> לייצר מצב של דו-שיח ומשא-ומתן. אני מקווה מאוד שההחלטות האחרונות של ממשלת ישראל יסייעו כדי לשכנע בסופו של דבר את כל הגורמים בקהילה הבין-לאומית להינתק מערפאת, לגרום לבידודו המוחלט. אין ספק שזה יהיה צעד חשוב. ההשפעה תהיה הן במישרין - על הטרור הפלסטיני, והן ב</w:t>
      </w:r>
      <w:r>
        <w:rPr>
          <w:rFonts w:hint="cs"/>
          <w:rtl/>
        </w:rPr>
        <w:t xml:space="preserve">עקיפין - על מעמדו של אבו-מאזן.  </w:t>
      </w:r>
    </w:p>
    <w:p w14:paraId="1AB32C8F" w14:textId="77777777" w:rsidR="00000000" w:rsidRDefault="00E52DD3">
      <w:pPr>
        <w:pStyle w:val="a"/>
        <w:rPr>
          <w:rFonts w:hint="cs"/>
          <w:rtl/>
        </w:rPr>
      </w:pPr>
    </w:p>
    <w:p w14:paraId="66C12C2F" w14:textId="77777777" w:rsidR="00000000" w:rsidRDefault="00E52DD3">
      <w:pPr>
        <w:pStyle w:val="a"/>
        <w:rPr>
          <w:rFonts w:hint="cs"/>
          <w:rtl/>
        </w:rPr>
      </w:pPr>
      <w:r>
        <w:rPr>
          <w:rFonts w:hint="cs"/>
          <w:rtl/>
        </w:rPr>
        <w:t>שמעתי את חבר הכנסת וילן, את עמדתו  בעניין הניסיון לברוח מקשר עם הטרור הפונדמנטליסטי, הטרור האסלאמי העולמי. אני חושב שהיינו מאוד רוצים להינתק ממנו, אבל מנסים בכוח לחבר אותנו. אי-אפשר להתעלם מכך שהטרור המקומי שאתו אנחנו מתמו</w:t>
      </w:r>
      <w:r>
        <w:rPr>
          <w:rFonts w:hint="cs"/>
          <w:rtl/>
        </w:rPr>
        <w:t xml:space="preserve">דדים כאן, ברצועת-עזה, ביהודה ובשומרון </w:t>
      </w:r>
      <w:r>
        <w:rPr>
          <w:rtl/>
        </w:rPr>
        <w:t>–</w:t>
      </w:r>
      <w:r>
        <w:rPr>
          <w:rFonts w:hint="cs"/>
          <w:rtl/>
        </w:rPr>
        <w:t xml:space="preserve"> הארגונים הקיצוניים האלה שואבים כוח בכל המובנים, באמל"ח, בכסף ובאמצעים אחרים, מארגוני טרור אזוריים. ארגוני הטרור האזוריים האלה הם רק באזור שלנו, אם נדבר על אירן, על סוריה, על ה"חיזבאללה", ויש קשר, גם אם לא תמיד הוא נר</w:t>
      </w:r>
      <w:r>
        <w:rPr>
          <w:rFonts w:hint="cs"/>
          <w:rtl/>
        </w:rPr>
        <w:t xml:space="preserve">אה לעין, בין זה לבין הטרור האסלאמי הפונדמנטליסטי - "אל-קאעידה" וגורמים אחרים. לכן אנחנו בוודאי לא יכולים להתעלם מכך שהמלחמה שלנו בטרור ה"מקומי", אין בה כדי לבודד את הקשר הזה. </w:t>
      </w:r>
    </w:p>
    <w:p w14:paraId="1BC8F6CB" w14:textId="77777777" w:rsidR="00000000" w:rsidRDefault="00E52DD3">
      <w:pPr>
        <w:pStyle w:val="a"/>
        <w:rPr>
          <w:rFonts w:hint="cs"/>
          <w:rtl/>
        </w:rPr>
      </w:pPr>
    </w:p>
    <w:p w14:paraId="07B09CEC" w14:textId="77777777" w:rsidR="00000000" w:rsidRDefault="00E52DD3">
      <w:pPr>
        <w:pStyle w:val="a"/>
        <w:rPr>
          <w:rFonts w:hint="cs"/>
          <w:rtl/>
        </w:rPr>
      </w:pPr>
      <w:r>
        <w:rPr>
          <w:rFonts w:hint="cs"/>
          <w:rtl/>
        </w:rPr>
        <w:t xml:space="preserve">לכן טוב עשה מזכיר המדינה בעת ביקורו בסוריה, שעמד על כך שיש לסגור את המפקדות של </w:t>
      </w:r>
      <w:r>
        <w:rPr>
          <w:rFonts w:hint="cs"/>
          <w:rtl/>
        </w:rPr>
        <w:t xml:space="preserve">הארגונים הקיצוניים בדמשק. אני רק מקווה שההבטחות של הסורים לאמריקנים </w:t>
      </w:r>
      <w:r>
        <w:rPr>
          <w:rtl/>
        </w:rPr>
        <w:t>–</w:t>
      </w:r>
      <w:r>
        <w:rPr>
          <w:rFonts w:hint="cs"/>
          <w:rtl/>
        </w:rPr>
        <w:t xml:space="preserve"> אנחנו מכירים את ההבטחות האלה, ולא מן הנמנע ששם עשו פוזה יפה לפאואל </w:t>
      </w:r>
      <w:r>
        <w:rPr>
          <w:rtl/>
        </w:rPr>
        <w:t>–</w:t>
      </w:r>
      <w:r>
        <w:rPr>
          <w:rFonts w:hint="cs"/>
          <w:rtl/>
        </w:rPr>
        <w:t xml:space="preserve"> עדיין מבחן המציאות נכון גם לגבי הסוגיה הזאת בסוריה. </w:t>
      </w:r>
    </w:p>
    <w:p w14:paraId="1D80AEAD" w14:textId="77777777" w:rsidR="00000000" w:rsidRDefault="00E52DD3">
      <w:pPr>
        <w:pStyle w:val="a"/>
        <w:rPr>
          <w:rFonts w:hint="cs"/>
          <w:rtl/>
        </w:rPr>
      </w:pPr>
    </w:p>
    <w:p w14:paraId="6CB9EB60" w14:textId="77777777" w:rsidR="00000000" w:rsidRDefault="00E52DD3">
      <w:pPr>
        <w:pStyle w:val="a"/>
        <w:rPr>
          <w:rFonts w:hint="cs"/>
          <w:rtl/>
        </w:rPr>
      </w:pPr>
      <w:r>
        <w:rPr>
          <w:rFonts w:hint="cs"/>
          <w:rtl/>
        </w:rPr>
        <w:t xml:space="preserve">על האמירות של חבר הכנסת חיים רמון צריך לומר: העבודה על קו התפר </w:t>
      </w:r>
      <w:r>
        <w:rPr>
          <w:rFonts w:hint="cs"/>
          <w:rtl/>
        </w:rPr>
        <w:t>לא מתנהלת בעצלתיים. זה שקר וכזב. מרגע שהממשלה החליטה, ביוני בשנה שעברה, העבודה מתנהלת במלוא הקיטור, בכל האמצעים, ללא הגבלת תקציב, על אותו קטע מאלקנה צפונה לסאלם, ומשם דרך הרי הגלבוע לתיאסיר ולכיוון מעלה-אפרים. זה הקטע שאושר, יש לו תקציב, הוא מתבצע, הוא יסת</w:t>
      </w:r>
      <w:r>
        <w:rPr>
          <w:rFonts w:hint="cs"/>
          <w:rtl/>
        </w:rPr>
        <w:t xml:space="preserve">יים בתחילת אוגוסט, קרי בעוד פחות משלושה חודשים. </w:t>
      </w:r>
    </w:p>
    <w:p w14:paraId="3387BB7C" w14:textId="77777777" w:rsidR="00000000" w:rsidRDefault="00E52DD3">
      <w:pPr>
        <w:pStyle w:val="a"/>
        <w:rPr>
          <w:rFonts w:hint="cs"/>
          <w:rtl/>
        </w:rPr>
      </w:pPr>
    </w:p>
    <w:p w14:paraId="79305664" w14:textId="77777777" w:rsidR="00000000" w:rsidRDefault="00E52DD3">
      <w:pPr>
        <w:pStyle w:val="a"/>
        <w:rPr>
          <w:rFonts w:hint="cs"/>
          <w:rtl/>
        </w:rPr>
      </w:pPr>
      <w:r>
        <w:rPr>
          <w:rFonts w:hint="cs"/>
          <w:rtl/>
        </w:rPr>
        <w:t xml:space="preserve">גם עוטף-ירושלים, הדרומי והצפוני </w:t>
      </w:r>
      <w:r>
        <w:rPr>
          <w:rtl/>
        </w:rPr>
        <w:t>–</w:t>
      </w:r>
      <w:r>
        <w:rPr>
          <w:rFonts w:hint="cs"/>
          <w:rtl/>
        </w:rPr>
        <w:t xml:space="preserve"> בשניהם העבודה בעיצומה, ובעוד חודש יסתיימו העבודות שם. מה שנותר הוא לקבוע את עוטף-ירושלים המזרחי. יש הבנות לגבי התוואי, יש שם סוגיה של קו כפול שיש צורך להחליט עליו. אבל בסך </w:t>
      </w:r>
      <w:r>
        <w:rPr>
          <w:rFonts w:hint="cs"/>
          <w:rtl/>
        </w:rPr>
        <w:t xml:space="preserve">הכול הפעולה על הקו המזרחי של ירושלים עומדת בפני ביצוע. הנכון הוא שכל הקטע הדרומי, מאלקנה דרומה לכיוון ירושלים, ומשם לאזור הר-חברון, הקטע הזה הוא במצב של אישור תוואי קיים, יש תכנון אבל עדיין אין מצב של אישור לביצוע. יש פה גם סוגיה תקציבית כבדה, מדובר על    </w:t>
      </w:r>
      <w:r>
        <w:rPr>
          <w:rFonts w:hint="cs"/>
          <w:rtl/>
        </w:rPr>
        <w:t xml:space="preserve"> סדר-גודל של למעלה מ=2 מיליארדי שקלים. </w:t>
      </w:r>
    </w:p>
    <w:p w14:paraId="4E6F2C12" w14:textId="77777777" w:rsidR="00000000" w:rsidRDefault="00E52DD3">
      <w:pPr>
        <w:pStyle w:val="a"/>
        <w:rPr>
          <w:rFonts w:hint="cs"/>
          <w:rtl/>
        </w:rPr>
      </w:pPr>
    </w:p>
    <w:p w14:paraId="19FA7E31" w14:textId="77777777" w:rsidR="00000000" w:rsidRDefault="00E52DD3">
      <w:pPr>
        <w:pStyle w:val="ac"/>
        <w:rPr>
          <w:rtl/>
        </w:rPr>
      </w:pPr>
      <w:r>
        <w:rPr>
          <w:rFonts w:hint="eastAsia"/>
          <w:rtl/>
        </w:rPr>
        <w:t>רן</w:t>
      </w:r>
      <w:r>
        <w:rPr>
          <w:rtl/>
        </w:rPr>
        <w:t xml:space="preserve"> כהן (מרצ):</w:t>
      </w:r>
    </w:p>
    <w:p w14:paraId="39C7D480" w14:textId="77777777" w:rsidR="00000000" w:rsidRDefault="00E52DD3">
      <w:pPr>
        <w:pStyle w:val="a"/>
        <w:rPr>
          <w:rFonts w:hint="cs"/>
          <w:rtl/>
        </w:rPr>
      </w:pPr>
    </w:p>
    <w:p w14:paraId="422FFCE7" w14:textId="77777777" w:rsidR="00000000" w:rsidRDefault="00E52DD3">
      <w:pPr>
        <w:pStyle w:val="a"/>
        <w:rPr>
          <w:rFonts w:hint="cs"/>
          <w:rtl/>
        </w:rPr>
      </w:pPr>
      <w:r>
        <w:rPr>
          <w:rFonts w:hint="cs"/>
          <w:rtl/>
        </w:rPr>
        <w:t>אדוני סגן השר, באיזה טווח אמור הקטע הזה לבוא לדיון בממשלה?</w:t>
      </w:r>
    </w:p>
    <w:p w14:paraId="460611EB" w14:textId="77777777" w:rsidR="00000000" w:rsidRDefault="00E52DD3">
      <w:pPr>
        <w:pStyle w:val="a"/>
        <w:rPr>
          <w:rFonts w:hint="cs"/>
          <w:rtl/>
        </w:rPr>
      </w:pPr>
    </w:p>
    <w:p w14:paraId="71EA42B4" w14:textId="77777777" w:rsidR="00000000" w:rsidRDefault="00E52DD3">
      <w:pPr>
        <w:pStyle w:val="SpeakerCon"/>
        <w:rPr>
          <w:rtl/>
        </w:rPr>
      </w:pPr>
      <w:bookmarkStart w:id="166" w:name="FS000000464T21_05_2003_15_11_34C"/>
      <w:bookmarkEnd w:id="166"/>
      <w:r>
        <w:rPr>
          <w:rtl/>
        </w:rPr>
        <w:t>סגן שר הביטחון זאב בוים:</w:t>
      </w:r>
    </w:p>
    <w:p w14:paraId="430DE788" w14:textId="77777777" w:rsidR="00000000" w:rsidRDefault="00E52DD3">
      <w:pPr>
        <w:pStyle w:val="a"/>
        <w:rPr>
          <w:rtl/>
        </w:rPr>
      </w:pPr>
    </w:p>
    <w:p w14:paraId="077814DE" w14:textId="77777777" w:rsidR="00000000" w:rsidRDefault="00E52DD3">
      <w:pPr>
        <w:pStyle w:val="a"/>
        <w:rPr>
          <w:rFonts w:hint="cs"/>
          <w:rtl/>
        </w:rPr>
      </w:pPr>
      <w:r>
        <w:rPr>
          <w:rFonts w:hint="cs"/>
          <w:rtl/>
        </w:rPr>
        <w:t>אני יודע שהתוכנית היא שזה יהיה מונח על סדר-היום, אבל אני לא יכול להגיד לך בדיוק מתי הדבר יונח. היה דיון אצל ראש המ</w:t>
      </w:r>
      <w:r>
        <w:rPr>
          <w:rFonts w:hint="cs"/>
          <w:rtl/>
        </w:rPr>
        <w:t>משלה לפני כשלושה שבועות. התוואי אושר  והתחילו עבודות תכנון. הנושא שמחייב החלטה תקציבית עוד חסר, אבל אני לא יכול לציין לוח זמנים.</w:t>
      </w:r>
    </w:p>
    <w:p w14:paraId="24C52E90" w14:textId="77777777" w:rsidR="00000000" w:rsidRDefault="00E52DD3">
      <w:pPr>
        <w:pStyle w:val="a"/>
        <w:rPr>
          <w:rFonts w:hint="cs"/>
          <w:rtl/>
        </w:rPr>
      </w:pPr>
    </w:p>
    <w:p w14:paraId="3B9820B5" w14:textId="77777777" w:rsidR="00000000" w:rsidRDefault="00E52DD3">
      <w:pPr>
        <w:pStyle w:val="a"/>
        <w:rPr>
          <w:rFonts w:hint="cs"/>
          <w:rtl/>
        </w:rPr>
      </w:pPr>
      <w:r>
        <w:rPr>
          <w:rFonts w:hint="cs"/>
          <w:rtl/>
        </w:rPr>
        <w:t>את תוצאות המאבק שלנו בטרור צריך לבחון על ציר הזמן, אף שבאמת אנחנו משלמים מחיר כבד. צריך לזכור ש=90% מפעולות הטרור שיש כוונה לה</w:t>
      </w:r>
      <w:r>
        <w:rPr>
          <w:rFonts w:hint="cs"/>
          <w:rtl/>
        </w:rPr>
        <w:t xml:space="preserve">וציא אותן לפועל מסוכלות ואינן יוצאות לפועל. שלושת-ארבעת הפיגועים האחרונים שהצליחו לייצר הם קשים מאוד, אבל הם לא  בהכרח מעידים על גל, אלא דווקא על המעט הזה שלא הצלחנו למנוע. </w:t>
      </w:r>
    </w:p>
    <w:p w14:paraId="562B83CA" w14:textId="77777777" w:rsidR="00000000" w:rsidRDefault="00E52DD3">
      <w:pPr>
        <w:pStyle w:val="a"/>
        <w:rPr>
          <w:rFonts w:hint="cs"/>
          <w:rtl/>
        </w:rPr>
      </w:pPr>
    </w:p>
    <w:p w14:paraId="5E6BB386" w14:textId="77777777" w:rsidR="00000000" w:rsidRDefault="00E52DD3">
      <w:pPr>
        <w:pStyle w:val="a"/>
        <w:rPr>
          <w:rFonts w:hint="cs"/>
          <w:rtl/>
        </w:rPr>
      </w:pPr>
      <w:r>
        <w:rPr>
          <w:rFonts w:hint="cs"/>
          <w:rtl/>
        </w:rPr>
        <w:t xml:space="preserve">אין ספק, חבר הכנסת יאיר פרץ, שאנחנו עוד רחוקים, לצערי, משלב המשא-ומתן, כי על סמך </w:t>
      </w:r>
      <w:r>
        <w:rPr>
          <w:rFonts w:hint="cs"/>
          <w:rtl/>
        </w:rPr>
        <w:t>ניסיוננו המר, אין שום כוונה להיכנס למשא-ומתן עד שהטרור הזה ייפסק. כל עוד הוא לא ייפסק וכל עוד הרשות הפלסטינית עם הממשלה החדשה שלה לא יילחמו בטרור הזה, אנחנו לא נתפשר על הביטחון שלנו ואנחנו נמשיך כפי שיום-יום - לא כמליצה, יום-יום ולילה-לילה כוחות הביטחון של</w:t>
      </w:r>
      <w:r>
        <w:rPr>
          <w:rFonts w:hint="cs"/>
          <w:rtl/>
        </w:rPr>
        <w:t>נו, צה"ל, השב"כ, המשטרה ומג"ב, כל הגורמים יחד לא נחים לרגע ונאבקים ונלחמים במפגעים, בטרוריסטים, בשולחיהם ובתשתיות שלהם. זה מה שמוטל עלינו, כל עוד אין גורם אחר שיפסיק את הטרור. כל עוד לא יסתיים הטרור, אנחנו לא נקיים משא-ומתן בתוך המלחמה הזאת ותחת הטרור הזה.</w:t>
      </w:r>
      <w:r>
        <w:rPr>
          <w:rFonts w:hint="cs"/>
          <w:rtl/>
        </w:rPr>
        <w:t xml:space="preserve"> זה לקח שבדמים רבים למדנו אותו, ואנחנו נלמד מהניסיון הזה ולא נחזור על הטעות, שכאילו אפשר להילחם בטרור ולנהל באותה עת משא-ומתן. בסרט הזה היינו ולסרט הזה לא נחזור.</w:t>
      </w:r>
    </w:p>
    <w:p w14:paraId="64D2FF08" w14:textId="77777777" w:rsidR="00000000" w:rsidRDefault="00E52DD3">
      <w:pPr>
        <w:pStyle w:val="a"/>
        <w:ind w:firstLine="0"/>
        <w:rPr>
          <w:rFonts w:hint="cs"/>
          <w:rtl/>
        </w:rPr>
      </w:pPr>
    </w:p>
    <w:p w14:paraId="0D8ED091" w14:textId="77777777" w:rsidR="00000000" w:rsidRDefault="00E52DD3">
      <w:pPr>
        <w:pStyle w:val="ad"/>
        <w:rPr>
          <w:rtl/>
        </w:rPr>
      </w:pPr>
      <w:r>
        <w:rPr>
          <w:rFonts w:hint="eastAsia"/>
          <w:rtl/>
        </w:rPr>
        <w:t>היו</w:t>
      </w:r>
      <w:r>
        <w:rPr>
          <w:rtl/>
        </w:rPr>
        <w:t>"ר יולי-יואל אדלשטיין:</w:t>
      </w:r>
    </w:p>
    <w:p w14:paraId="3AE40B6A" w14:textId="77777777" w:rsidR="00000000" w:rsidRDefault="00E52DD3">
      <w:pPr>
        <w:pStyle w:val="a"/>
        <w:rPr>
          <w:rFonts w:hint="cs"/>
          <w:rtl/>
        </w:rPr>
      </w:pPr>
    </w:p>
    <w:p w14:paraId="5996B8F3" w14:textId="77777777" w:rsidR="00000000" w:rsidRDefault="00E52DD3">
      <w:pPr>
        <w:pStyle w:val="a"/>
        <w:rPr>
          <w:rFonts w:hint="cs"/>
          <w:rtl/>
        </w:rPr>
      </w:pPr>
      <w:r>
        <w:rPr>
          <w:rFonts w:hint="cs"/>
          <w:rtl/>
        </w:rPr>
        <w:t>תודה לסגן שר הביטחון. מה אדוני מציע?</w:t>
      </w:r>
    </w:p>
    <w:p w14:paraId="06421B25" w14:textId="77777777" w:rsidR="00000000" w:rsidRDefault="00E52DD3">
      <w:pPr>
        <w:pStyle w:val="a"/>
        <w:ind w:firstLine="0"/>
        <w:rPr>
          <w:rFonts w:hint="cs"/>
          <w:rtl/>
        </w:rPr>
      </w:pPr>
    </w:p>
    <w:p w14:paraId="31181E41" w14:textId="77777777" w:rsidR="00000000" w:rsidRDefault="00E52DD3">
      <w:pPr>
        <w:pStyle w:val="SpeakerCon"/>
        <w:rPr>
          <w:rtl/>
        </w:rPr>
      </w:pPr>
      <w:bookmarkStart w:id="167" w:name="FS000000464T21_05_2003_15_07_01"/>
      <w:bookmarkStart w:id="168" w:name="FS000000464T21_05_2003_18_18_24"/>
      <w:bookmarkEnd w:id="167"/>
      <w:bookmarkEnd w:id="168"/>
      <w:r>
        <w:rPr>
          <w:rFonts w:hint="eastAsia"/>
          <w:rtl/>
        </w:rPr>
        <w:t>סגן</w:t>
      </w:r>
      <w:r>
        <w:rPr>
          <w:rtl/>
        </w:rPr>
        <w:t xml:space="preserve"> שר הביטחון זאב בוים:</w:t>
      </w:r>
    </w:p>
    <w:p w14:paraId="054D65DB" w14:textId="77777777" w:rsidR="00000000" w:rsidRDefault="00E52DD3">
      <w:pPr>
        <w:pStyle w:val="a"/>
        <w:rPr>
          <w:rFonts w:hint="eastAsia"/>
          <w:rtl/>
        </w:rPr>
      </w:pPr>
    </w:p>
    <w:p w14:paraId="0549258E" w14:textId="77777777" w:rsidR="00000000" w:rsidRDefault="00E52DD3">
      <w:pPr>
        <w:pStyle w:val="a"/>
        <w:rPr>
          <w:rFonts w:hint="cs"/>
          <w:rtl/>
        </w:rPr>
      </w:pPr>
      <w:r>
        <w:rPr>
          <w:rFonts w:hint="cs"/>
          <w:rtl/>
        </w:rPr>
        <w:t>אנ</w:t>
      </w:r>
      <w:r>
        <w:rPr>
          <w:rFonts w:hint="cs"/>
          <w:rtl/>
        </w:rPr>
        <w:t>י מציע להסתפק בדברים האלה, אלא אם כן חברים יחליטו שרוצים להעביר את הנושא לוועדה. נראה לי שלפחות בשלב הזה מיצינו את העניין.</w:t>
      </w:r>
    </w:p>
    <w:p w14:paraId="62326564" w14:textId="77777777" w:rsidR="00000000" w:rsidRDefault="00E52DD3">
      <w:pPr>
        <w:pStyle w:val="a"/>
        <w:ind w:firstLine="0"/>
        <w:rPr>
          <w:rFonts w:hint="cs"/>
          <w:rtl/>
        </w:rPr>
      </w:pPr>
    </w:p>
    <w:p w14:paraId="42689EFF" w14:textId="77777777" w:rsidR="00000000" w:rsidRDefault="00E52DD3">
      <w:pPr>
        <w:pStyle w:val="ad"/>
        <w:rPr>
          <w:rtl/>
        </w:rPr>
      </w:pPr>
      <w:r>
        <w:rPr>
          <w:rFonts w:hint="eastAsia"/>
          <w:rtl/>
        </w:rPr>
        <w:t>היו</w:t>
      </w:r>
      <w:r>
        <w:rPr>
          <w:rtl/>
        </w:rPr>
        <w:t>"ר יולי-יואל אדלשטיין:</w:t>
      </w:r>
    </w:p>
    <w:p w14:paraId="42A8652B" w14:textId="77777777" w:rsidR="00000000" w:rsidRDefault="00E52DD3">
      <w:pPr>
        <w:pStyle w:val="a"/>
        <w:rPr>
          <w:rFonts w:hint="cs"/>
          <w:rtl/>
        </w:rPr>
      </w:pPr>
    </w:p>
    <w:p w14:paraId="513DF5DE" w14:textId="77777777" w:rsidR="00000000" w:rsidRDefault="00E52DD3">
      <w:pPr>
        <w:pStyle w:val="a"/>
        <w:rPr>
          <w:rFonts w:hint="cs"/>
          <w:rtl/>
        </w:rPr>
      </w:pPr>
      <w:r>
        <w:rPr>
          <w:rFonts w:hint="cs"/>
          <w:rtl/>
        </w:rPr>
        <w:t xml:space="preserve">אני רוצה לשאול את המציעים: חבר הכנסת חיים רמון </w:t>
      </w:r>
      <w:r>
        <w:rPr>
          <w:rtl/>
        </w:rPr>
        <w:t>–</w:t>
      </w:r>
      <w:r>
        <w:rPr>
          <w:rFonts w:hint="cs"/>
          <w:rtl/>
        </w:rPr>
        <w:t xml:space="preserve"> איננו. חבר הכנסת מוחמד ברכה, האם אתה מסתפק בדברי סגן השר</w:t>
      </w:r>
      <w:r>
        <w:rPr>
          <w:rFonts w:hint="cs"/>
          <w:rtl/>
        </w:rPr>
        <w:t>?</w:t>
      </w:r>
    </w:p>
    <w:p w14:paraId="510E17EB" w14:textId="77777777" w:rsidR="00000000" w:rsidRDefault="00E52DD3">
      <w:pPr>
        <w:pStyle w:val="a"/>
        <w:ind w:firstLine="0"/>
        <w:rPr>
          <w:rFonts w:hint="cs"/>
          <w:rtl/>
        </w:rPr>
      </w:pPr>
    </w:p>
    <w:p w14:paraId="24B87D25" w14:textId="77777777" w:rsidR="00000000" w:rsidRDefault="00E52DD3">
      <w:pPr>
        <w:pStyle w:val="ac"/>
        <w:rPr>
          <w:rtl/>
        </w:rPr>
      </w:pPr>
      <w:r>
        <w:rPr>
          <w:rFonts w:hint="eastAsia"/>
          <w:rtl/>
        </w:rPr>
        <w:t>מוחמד</w:t>
      </w:r>
      <w:r>
        <w:rPr>
          <w:rtl/>
        </w:rPr>
        <w:t xml:space="preserve"> ברכה (חד"ש-תע"ל):</w:t>
      </w:r>
    </w:p>
    <w:p w14:paraId="54A5C80F" w14:textId="77777777" w:rsidR="00000000" w:rsidRDefault="00E52DD3">
      <w:pPr>
        <w:pStyle w:val="a"/>
        <w:rPr>
          <w:rFonts w:hint="cs"/>
          <w:rtl/>
        </w:rPr>
      </w:pPr>
    </w:p>
    <w:p w14:paraId="76F8DC8F" w14:textId="77777777" w:rsidR="00000000" w:rsidRDefault="00E52DD3">
      <w:pPr>
        <w:pStyle w:val="a"/>
        <w:rPr>
          <w:rFonts w:hint="cs"/>
          <w:rtl/>
        </w:rPr>
      </w:pPr>
      <w:r>
        <w:rPr>
          <w:rFonts w:hint="cs"/>
          <w:rtl/>
        </w:rPr>
        <w:t>לא.</w:t>
      </w:r>
    </w:p>
    <w:p w14:paraId="4432567B" w14:textId="77777777" w:rsidR="00000000" w:rsidRDefault="00E52DD3">
      <w:pPr>
        <w:pStyle w:val="a"/>
        <w:ind w:firstLine="0"/>
        <w:rPr>
          <w:rFonts w:hint="cs"/>
          <w:rtl/>
        </w:rPr>
      </w:pPr>
    </w:p>
    <w:p w14:paraId="5A2C8253" w14:textId="77777777" w:rsidR="00000000" w:rsidRDefault="00E52DD3">
      <w:pPr>
        <w:pStyle w:val="ad"/>
        <w:rPr>
          <w:rtl/>
        </w:rPr>
      </w:pPr>
      <w:r>
        <w:rPr>
          <w:rFonts w:hint="eastAsia"/>
          <w:rtl/>
        </w:rPr>
        <w:t>היו</w:t>
      </w:r>
      <w:r>
        <w:rPr>
          <w:rtl/>
        </w:rPr>
        <w:t>"ר יולי-יואל אדלשטיין:</w:t>
      </w:r>
    </w:p>
    <w:p w14:paraId="78909B97" w14:textId="77777777" w:rsidR="00000000" w:rsidRDefault="00E52DD3">
      <w:pPr>
        <w:pStyle w:val="a"/>
        <w:rPr>
          <w:rFonts w:hint="cs"/>
          <w:rtl/>
        </w:rPr>
      </w:pPr>
    </w:p>
    <w:p w14:paraId="5EADF035" w14:textId="77777777" w:rsidR="00000000" w:rsidRDefault="00E52DD3">
      <w:pPr>
        <w:pStyle w:val="a"/>
        <w:rPr>
          <w:rFonts w:hint="cs"/>
          <w:rtl/>
        </w:rPr>
      </w:pPr>
      <w:r>
        <w:rPr>
          <w:rFonts w:hint="cs"/>
          <w:rtl/>
        </w:rPr>
        <w:t xml:space="preserve">חבר הכנסת רשף חן </w:t>
      </w:r>
      <w:r>
        <w:rPr>
          <w:rtl/>
        </w:rPr>
        <w:t>–</w:t>
      </w:r>
      <w:r>
        <w:rPr>
          <w:rFonts w:hint="cs"/>
          <w:rtl/>
        </w:rPr>
        <w:t xml:space="preserve"> מסתפק. חבר הכנסת בר-און </w:t>
      </w:r>
      <w:r>
        <w:rPr>
          <w:rtl/>
        </w:rPr>
        <w:t>–</w:t>
      </w:r>
      <w:r>
        <w:rPr>
          <w:rFonts w:hint="cs"/>
          <w:rtl/>
        </w:rPr>
        <w:t xml:space="preserve"> מסתפק. חבר הכנסת אליעזר כהן </w:t>
      </w:r>
      <w:r>
        <w:rPr>
          <w:rtl/>
        </w:rPr>
        <w:t>–</w:t>
      </w:r>
      <w:r>
        <w:rPr>
          <w:rFonts w:hint="cs"/>
          <w:rtl/>
        </w:rPr>
        <w:t xml:space="preserve"> איננו. חבר הכנסת יאיר פרץ </w:t>
      </w:r>
      <w:r>
        <w:rPr>
          <w:rtl/>
        </w:rPr>
        <w:t>–</w:t>
      </w:r>
      <w:r>
        <w:rPr>
          <w:rFonts w:hint="cs"/>
          <w:rtl/>
        </w:rPr>
        <w:t xml:space="preserve"> מסתפק בדברי סגן השר. חברת הכנסת גילה פינקלשטיין </w:t>
      </w:r>
      <w:r>
        <w:rPr>
          <w:rtl/>
        </w:rPr>
        <w:t>–</w:t>
      </w:r>
      <w:r>
        <w:rPr>
          <w:rFonts w:hint="cs"/>
          <w:rtl/>
        </w:rPr>
        <w:t xml:space="preserve"> איננה. חבר הכנסת משה גפני </w:t>
      </w:r>
      <w:r>
        <w:rPr>
          <w:rtl/>
        </w:rPr>
        <w:t>–</w:t>
      </w:r>
      <w:r>
        <w:rPr>
          <w:rFonts w:hint="cs"/>
          <w:rtl/>
        </w:rPr>
        <w:t xml:space="preserve"> איננו. חבר הכנס</w:t>
      </w:r>
      <w:r>
        <w:rPr>
          <w:rFonts w:hint="cs"/>
          <w:rtl/>
        </w:rPr>
        <w:t>ת וילן, אתה מסתפק בדברי סגן השר? מסתפק. חבר הכנסת ברכה, אתה רוצה לשקול שנית את תשובתך?</w:t>
      </w:r>
    </w:p>
    <w:p w14:paraId="51E500F0" w14:textId="77777777" w:rsidR="00000000" w:rsidRDefault="00E52DD3">
      <w:pPr>
        <w:pStyle w:val="a"/>
        <w:ind w:firstLine="0"/>
        <w:rPr>
          <w:rFonts w:hint="cs"/>
          <w:rtl/>
        </w:rPr>
      </w:pPr>
    </w:p>
    <w:p w14:paraId="5961CF4D" w14:textId="77777777" w:rsidR="00000000" w:rsidRDefault="00E52DD3">
      <w:pPr>
        <w:pStyle w:val="ac"/>
        <w:rPr>
          <w:rtl/>
        </w:rPr>
      </w:pPr>
      <w:r>
        <w:rPr>
          <w:rFonts w:hint="eastAsia"/>
          <w:rtl/>
        </w:rPr>
        <w:t>מוחמד</w:t>
      </w:r>
      <w:r>
        <w:rPr>
          <w:rtl/>
        </w:rPr>
        <w:t xml:space="preserve"> ברכה (חד"ש-תע"ל):</w:t>
      </w:r>
    </w:p>
    <w:p w14:paraId="185AAE31" w14:textId="77777777" w:rsidR="00000000" w:rsidRDefault="00E52DD3">
      <w:pPr>
        <w:pStyle w:val="a"/>
        <w:rPr>
          <w:rFonts w:hint="cs"/>
          <w:rtl/>
        </w:rPr>
      </w:pPr>
    </w:p>
    <w:p w14:paraId="69D952E2" w14:textId="77777777" w:rsidR="00000000" w:rsidRDefault="00E52DD3">
      <w:pPr>
        <w:pStyle w:val="a"/>
        <w:rPr>
          <w:rFonts w:hint="cs"/>
          <w:rtl/>
        </w:rPr>
      </w:pPr>
      <w:r>
        <w:rPr>
          <w:rFonts w:hint="cs"/>
          <w:rtl/>
        </w:rPr>
        <w:t>לא.</w:t>
      </w:r>
    </w:p>
    <w:p w14:paraId="514D9413" w14:textId="77777777" w:rsidR="00000000" w:rsidRDefault="00E52DD3">
      <w:pPr>
        <w:pStyle w:val="a"/>
        <w:ind w:firstLine="0"/>
        <w:rPr>
          <w:rFonts w:hint="cs"/>
          <w:rtl/>
        </w:rPr>
      </w:pPr>
    </w:p>
    <w:p w14:paraId="28366CED" w14:textId="77777777" w:rsidR="00000000" w:rsidRDefault="00E52DD3">
      <w:pPr>
        <w:pStyle w:val="ad"/>
        <w:rPr>
          <w:rtl/>
        </w:rPr>
      </w:pPr>
      <w:r>
        <w:rPr>
          <w:rFonts w:hint="eastAsia"/>
          <w:rtl/>
        </w:rPr>
        <w:t>היו</w:t>
      </w:r>
      <w:r>
        <w:rPr>
          <w:rtl/>
        </w:rPr>
        <w:t>"ר יולי-יואל אדלשטיין:</w:t>
      </w:r>
    </w:p>
    <w:p w14:paraId="4AFD99A3" w14:textId="77777777" w:rsidR="00000000" w:rsidRDefault="00E52DD3">
      <w:pPr>
        <w:pStyle w:val="a"/>
        <w:rPr>
          <w:rFonts w:hint="cs"/>
          <w:rtl/>
        </w:rPr>
      </w:pPr>
    </w:p>
    <w:p w14:paraId="7DFBDE60" w14:textId="77777777" w:rsidR="00000000" w:rsidRDefault="00E52DD3">
      <w:pPr>
        <w:pStyle w:val="a"/>
        <w:rPr>
          <w:rFonts w:hint="cs"/>
          <w:rtl/>
        </w:rPr>
      </w:pPr>
      <w:r>
        <w:rPr>
          <w:rFonts w:hint="cs"/>
          <w:rtl/>
        </w:rPr>
        <w:t>לא. חבר הכנסת ברכה מבקש לקיים דיון במליאה.</w:t>
      </w:r>
    </w:p>
    <w:p w14:paraId="428EF2C0" w14:textId="77777777" w:rsidR="00000000" w:rsidRDefault="00E52DD3">
      <w:pPr>
        <w:pStyle w:val="a"/>
        <w:ind w:firstLine="0"/>
        <w:rPr>
          <w:rFonts w:hint="cs"/>
          <w:rtl/>
        </w:rPr>
      </w:pPr>
    </w:p>
    <w:p w14:paraId="01037C8E" w14:textId="77777777" w:rsidR="00000000" w:rsidRDefault="00E52DD3">
      <w:pPr>
        <w:pStyle w:val="ac"/>
        <w:rPr>
          <w:rtl/>
        </w:rPr>
      </w:pPr>
      <w:r>
        <w:rPr>
          <w:rtl/>
        </w:rPr>
        <w:t>גדעון סער (הליכוד):</w:t>
      </w:r>
    </w:p>
    <w:p w14:paraId="7DCE0E07" w14:textId="77777777" w:rsidR="00000000" w:rsidRDefault="00E52DD3">
      <w:pPr>
        <w:pStyle w:val="a"/>
        <w:rPr>
          <w:rtl/>
        </w:rPr>
      </w:pPr>
    </w:p>
    <w:p w14:paraId="64FD1675" w14:textId="77777777" w:rsidR="00000000" w:rsidRDefault="00E52DD3">
      <w:pPr>
        <w:pStyle w:val="a"/>
        <w:rPr>
          <w:rFonts w:hint="cs"/>
          <w:rtl/>
        </w:rPr>
      </w:pPr>
      <w:r>
        <w:rPr>
          <w:rFonts w:hint="cs"/>
          <w:rtl/>
        </w:rPr>
        <w:t xml:space="preserve">אפשר להעביר את הנושא לדיון במליאה. הדיון יהיה </w:t>
      </w:r>
      <w:r>
        <w:rPr>
          <w:rFonts w:hint="cs"/>
          <w:rtl/>
        </w:rPr>
        <w:t>על כל ההצעות.</w:t>
      </w:r>
    </w:p>
    <w:p w14:paraId="5C536BE1" w14:textId="77777777" w:rsidR="00000000" w:rsidRDefault="00E52DD3">
      <w:pPr>
        <w:pStyle w:val="a"/>
        <w:ind w:firstLine="0"/>
        <w:rPr>
          <w:rFonts w:hint="cs"/>
          <w:rtl/>
        </w:rPr>
      </w:pPr>
    </w:p>
    <w:p w14:paraId="075E8DBA" w14:textId="77777777" w:rsidR="00000000" w:rsidRDefault="00E52DD3">
      <w:pPr>
        <w:pStyle w:val="ac"/>
        <w:rPr>
          <w:rtl/>
        </w:rPr>
      </w:pPr>
      <w:r>
        <w:rPr>
          <w:rFonts w:hint="eastAsia"/>
          <w:rtl/>
        </w:rPr>
        <w:t>אלי</w:t>
      </w:r>
      <w:r>
        <w:rPr>
          <w:rtl/>
        </w:rPr>
        <w:t xml:space="preserve"> בן-מנחם (העבודה-מימד):</w:t>
      </w:r>
    </w:p>
    <w:p w14:paraId="516FDD21" w14:textId="77777777" w:rsidR="00000000" w:rsidRDefault="00E52DD3">
      <w:pPr>
        <w:pStyle w:val="a"/>
        <w:rPr>
          <w:rFonts w:hint="cs"/>
          <w:rtl/>
        </w:rPr>
      </w:pPr>
    </w:p>
    <w:p w14:paraId="4B831C8B" w14:textId="77777777" w:rsidR="00000000" w:rsidRDefault="00E52DD3">
      <w:pPr>
        <w:pStyle w:val="a"/>
        <w:rPr>
          <w:rFonts w:hint="cs"/>
          <w:rtl/>
        </w:rPr>
      </w:pPr>
      <w:r>
        <w:rPr>
          <w:rFonts w:hint="cs"/>
          <w:rtl/>
        </w:rPr>
        <w:t>גדעון, מסתפקים בדברים אלה.</w:t>
      </w:r>
    </w:p>
    <w:p w14:paraId="7FEAED5D" w14:textId="77777777" w:rsidR="00000000" w:rsidRDefault="00E52DD3">
      <w:pPr>
        <w:pStyle w:val="a"/>
        <w:ind w:firstLine="0"/>
        <w:rPr>
          <w:rFonts w:hint="cs"/>
          <w:rtl/>
        </w:rPr>
      </w:pPr>
    </w:p>
    <w:p w14:paraId="72A10610" w14:textId="77777777" w:rsidR="00000000" w:rsidRDefault="00E52DD3">
      <w:pPr>
        <w:pStyle w:val="ad"/>
        <w:rPr>
          <w:rtl/>
        </w:rPr>
      </w:pPr>
      <w:r>
        <w:rPr>
          <w:rtl/>
        </w:rPr>
        <w:t>היו"ר יולי-יואל אדלשטיין:</w:t>
      </w:r>
    </w:p>
    <w:p w14:paraId="267288A1" w14:textId="77777777" w:rsidR="00000000" w:rsidRDefault="00E52DD3">
      <w:pPr>
        <w:pStyle w:val="a"/>
        <w:rPr>
          <w:rtl/>
        </w:rPr>
      </w:pPr>
    </w:p>
    <w:p w14:paraId="12F042DC" w14:textId="77777777" w:rsidR="00000000" w:rsidRDefault="00E52DD3">
      <w:pPr>
        <w:pStyle w:val="a"/>
        <w:rPr>
          <w:rFonts w:hint="cs"/>
          <w:rtl/>
        </w:rPr>
      </w:pPr>
      <w:r>
        <w:rPr>
          <w:rFonts w:hint="cs"/>
          <w:rtl/>
        </w:rPr>
        <w:t>חברי חברי הכנסת, אני מסביר מה שקורה. יש הצעה אחת של חבר הכנסת מוחמד ברכה. סגן השר ביקש להסתפק בדבריו, ולכן נצביע על שתי הצעות שעומדות על הפרק: האחת, של חבר הכ</w:t>
      </w:r>
      <w:r>
        <w:rPr>
          <w:rFonts w:hint="cs"/>
          <w:rtl/>
        </w:rPr>
        <w:t xml:space="preserve">נסת מוחמד ברכה, לקיים דיון במליאה - - - </w:t>
      </w:r>
    </w:p>
    <w:p w14:paraId="2641B882" w14:textId="77777777" w:rsidR="00000000" w:rsidRDefault="00E52DD3">
      <w:pPr>
        <w:pStyle w:val="a"/>
        <w:ind w:firstLine="0"/>
        <w:rPr>
          <w:rFonts w:hint="cs"/>
          <w:rtl/>
        </w:rPr>
      </w:pPr>
    </w:p>
    <w:p w14:paraId="42500AC0" w14:textId="77777777" w:rsidR="00000000" w:rsidRDefault="00E52DD3">
      <w:pPr>
        <w:pStyle w:val="ac"/>
        <w:rPr>
          <w:rtl/>
        </w:rPr>
      </w:pPr>
      <w:r>
        <w:rPr>
          <w:rFonts w:hint="eastAsia"/>
          <w:rtl/>
        </w:rPr>
        <w:t>מוחמד</w:t>
      </w:r>
      <w:r>
        <w:rPr>
          <w:rtl/>
        </w:rPr>
        <w:t xml:space="preserve"> ברכה (חד"ש-תע"ל):</w:t>
      </w:r>
    </w:p>
    <w:p w14:paraId="13B93215" w14:textId="77777777" w:rsidR="00000000" w:rsidRDefault="00E52DD3">
      <w:pPr>
        <w:pStyle w:val="a"/>
        <w:rPr>
          <w:rFonts w:hint="cs"/>
          <w:rtl/>
        </w:rPr>
      </w:pPr>
    </w:p>
    <w:p w14:paraId="42C30A4C" w14:textId="77777777" w:rsidR="00000000" w:rsidRDefault="00E52DD3">
      <w:pPr>
        <w:pStyle w:val="a"/>
        <w:rPr>
          <w:rFonts w:hint="cs"/>
          <w:rtl/>
        </w:rPr>
      </w:pPr>
      <w:r>
        <w:rPr>
          <w:rFonts w:hint="cs"/>
          <w:rtl/>
        </w:rPr>
        <w:t>אתה יכול להעלות הצעה אחרת מול ההצעה שלי.</w:t>
      </w:r>
    </w:p>
    <w:p w14:paraId="4F6EE811" w14:textId="77777777" w:rsidR="00000000" w:rsidRDefault="00E52DD3">
      <w:pPr>
        <w:pStyle w:val="a"/>
        <w:ind w:firstLine="0"/>
        <w:rPr>
          <w:rFonts w:hint="cs"/>
          <w:rtl/>
        </w:rPr>
      </w:pPr>
    </w:p>
    <w:p w14:paraId="6CC9A193" w14:textId="77777777" w:rsidR="00000000" w:rsidRDefault="00E52DD3">
      <w:pPr>
        <w:pStyle w:val="ad"/>
        <w:rPr>
          <w:rtl/>
        </w:rPr>
      </w:pPr>
      <w:r>
        <w:rPr>
          <w:rFonts w:hint="eastAsia"/>
          <w:rtl/>
        </w:rPr>
        <w:t>היו</w:t>
      </w:r>
      <w:r>
        <w:rPr>
          <w:rtl/>
        </w:rPr>
        <w:t>"ר יולי-יואל אדלשטיין:</w:t>
      </w:r>
    </w:p>
    <w:p w14:paraId="0E487699" w14:textId="77777777" w:rsidR="00000000" w:rsidRDefault="00E52DD3">
      <w:pPr>
        <w:pStyle w:val="a"/>
        <w:rPr>
          <w:rFonts w:hint="cs"/>
          <w:rtl/>
        </w:rPr>
      </w:pPr>
    </w:p>
    <w:p w14:paraId="0CFA782B" w14:textId="77777777" w:rsidR="00000000" w:rsidRDefault="00E52DD3">
      <w:pPr>
        <w:pStyle w:val="a"/>
        <w:rPr>
          <w:rFonts w:hint="cs"/>
          <w:rtl/>
        </w:rPr>
      </w:pPr>
      <w:r>
        <w:rPr>
          <w:rFonts w:hint="cs"/>
          <w:rtl/>
        </w:rPr>
        <w:t>נכון. אני מתנצל. יש חבר כנסת אחד שיוכל לעשות זאת, והוא הראשון שנרשם, חבר הכנסת נסים זאב, לפי הרשימה שלי. הוא מבקש להעביר</w:t>
      </w:r>
      <w:r>
        <w:rPr>
          <w:rFonts w:hint="cs"/>
          <w:rtl/>
        </w:rPr>
        <w:t xml:space="preserve"> את הדיון לוועדה.</w:t>
      </w:r>
    </w:p>
    <w:p w14:paraId="7FE0C004" w14:textId="77777777" w:rsidR="00000000" w:rsidRDefault="00E52DD3">
      <w:pPr>
        <w:pStyle w:val="a"/>
        <w:ind w:firstLine="0"/>
        <w:rPr>
          <w:rFonts w:hint="cs"/>
          <w:rtl/>
        </w:rPr>
      </w:pPr>
    </w:p>
    <w:p w14:paraId="6C3354B5" w14:textId="77777777" w:rsidR="00000000" w:rsidRDefault="00E52DD3">
      <w:pPr>
        <w:pStyle w:val="Speaker"/>
        <w:rPr>
          <w:rtl/>
        </w:rPr>
      </w:pPr>
      <w:bookmarkStart w:id="169" w:name="FS000000490T21_05_2003_15_14_14"/>
      <w:bookmarkEnd w:id="169"/>
      <w:r>
        <w:rPr>
          <w:rFonts w:hint="eastAsia"/>
          <w:rtl/>
        </w:rPr>
        <w:t>נסים</w:t>
      </w:r>
      <w:r>
        <w:rPr>
          <w:rtl/>
        </w:rPr>
        <w:t xml:space="preserve"> זאב (ש"ס):</w:t>
      </w:r>
    </w:p>
    <w:p w14:paraId="08459C51" w14:textId="77777777" w:rsidR="00000000" w:rsidRDefault="00E52DD3">
      <w:pPr>
        <w:pStyle w:val="a"/>
        <w:rPr>
          <w:rFonts w:hint="cs"/>
          <w:rtl/>
        </w:rPr>
      </w:pPr>
    </w:p>
    <w:p w14:paraId="718A8CF0" w14:textId="77777777" w:rsidR="00000000" w:rsidRDefault="00E52DD3">
      <w:pPr>
        <w:pStyle w:val="a"/>
        <w:rPr>
          <w:rFonts w:hint="cs"/>
          <w:rtl/>
        </w:rPr>
      </w:pPr>
      <w:r>
        <w:rPr>
          <w:rFonts w:hint="cs"/>
          <w:rtl/>
        </w:rPr>
        <w:t>אדוני היושב-ראש, מי ששולט היום בשטח זה לא אבו-מאזן אלא הטרור. מדברים על כך שרוצים לבודד את ערפאת, וממלא-מקום ראש הממשלה אמר, שכל עוד ערפאת קיים יהודים ימשיכו להירצח. אז מה הפתרון? תביאו את הטרוריסט שכולם מודיעים שהוא טרו</w:t>
      </w:r>
      <w:r>
        <w:rPr>
          <w:rFonts w:hint="cs"/>
          <w:rtl/>
        </w:rPr>
        <w:t>ריסט, הרבה יותר מברגותי, שנמצא פה ועומד למשפט; תכלאו אותו פה, תעמידו אותו פה למשפט. מה משחק המלים הזה? יש פה ממשלה ימנית. איך זה בא לידי ביטוי? איך העם יכול להשלים עם הטרור הזה, כשיש ממשלה כזאת, שלא עושה מאומה? הדבר הקטן ביותר שהממשלה הזאת היתה צריכה לעשות</w:t>
      </w:r>
      <w:r>
        <w:rPr>
          <w:rFonts w:hint="cs"/>
          <w:rtl/>
        </w:rPr>
        <w:t xml:space="preserve"> - בעקבות הצעתו של חבר הכנסת פרופסור אלדד, שאמר לא להעביר כספים כל עוד הטרור הזה מתקיים. לאבו-מאזן אין היכולת להתמודד עם הטרור, ולכן אני מצפה מהממשלה הזאת שתעשה את המקסימום.</w:t>
      </w:r>
    </w:p>
    <w:p w14:paraId="6B4DD842" w14:textId="77777777" w:rsidR="00000000" w:rsidRDefault="00E52DD3">
      <w:pPr>
        <w:pStyle w:val="a"/>
        <w:ind w:firstLine="0"/>
        <w:rPr>
          <w:rFonts w:hint="cs"/>
          <w:rtl/>
        </w:rPr>
      </w:pPr>
    </w:p>
    <w:p w14:paraId="246E4C99" w14:textId="77777777" w:rsidR="00000000" w:rsidRDefault="00E52DD3">
      <w:pPr>
        <w:pStyle w:val="ad"/>
        <w:rPr>
          <w:rtl/>
        </w:rPr>
      </w:pPr>
      <w:r>
        <w:rPr>
          <w:rFonts w:hint="eastAsia"/>
          <w:rtl/>
        </w:rPr>
        <w:t>היו</w:t>
      </w:r>
      <w:r>
        <w:rPr>
          <w:rtl/>
        </w:rPr>
        <w:t>"ר יולי-יואל אדלשטיין:</w:t>
      </w:r>
    </w:p>
    <w:p w14:paraId="367D3D5C" w14:textId="77777777" w:rsidR="00000000" w:rsidRDefault="00E52DD3">
      <w:pPr>
        <w:pStyle w:val="a"/>
        <w:rPr>
          <w:rFonts w:hint="cs"/>
          <w:rtl/>
        </w:rPr>
      </w:pPr>
    </w:p>
    <w:p w14:paraId="7DA7B99A" w14:textId="77777777" w:rsidR="00000000" w:rsidRDefault="00E52DD3">
      <w:pPr>
        <w:pStyle w:val="a"/>
        <w:rPr>
          <w:rFonts w:hint="cs"/>
          <w:rtl/>
        </w:rPr>
      </w:pPr>
      <w:r>
        <w:rPr>
          <w:rFonts w:hint="cs"/>
          <w:rtl/>
        </w:rPr>
        <w:t xml:space="preserve">תודה רבה. </w:t>
      </w:r>
    </w:p>
    <w:p w14:paraId="26883837" w14:textId="77777777" w:rsidR="00000000" w:rsidRDefault="00E52DD3">
      <w:pPr>
        <w:pStyle w:val="a"/>
        <w:rPr>
          <w:rFonts w:hint="cs"/>
          <w:rtl/>
        </w:rPr>
      </w:pPr>
    </w:p>
    <w:p w14:paraId="52E165C7" w14:textId="77777777" w:rsidR="00000000" w:rsidRDefault="00E52DD3">
      <w:pPr>
        <w:pStyle w:val="a"/>
        <w:rPr>
          <w:rFonts w:hint="cs"/>
          <w:rtl/>
        </w:rPr>
      </w:pPr>
      <w:r>
        <w:rPr>
          <w:rFonts w:hint="cs"/>
          <w:rtl/>
        </w:rPr>
        <w:t xml:space="preserve">אכן, חברי חברי הכנסת, אנחנו נעבור להצבעה. </w:t>
      </w:r>
      <w:r>
        <w:rPr>
          <w:rFonts w:hint="cs"/>
          <w:rtl/>
        </w:rPr>
        <w:t>ההצבעה בעד הצעתו של מוחמד ברכה פירושה קיום דיון במליאה בהצעתו. הצבעה נגד פירושה להסתפק בדברי השר ולהסיר את ההצעה מסדר-היום. חברי הכנסת, ההצבעה החלה.</w:t>
      </w:r>
    </w:p>
    <w:p w14:paraId="2C0A6E4B" w14:textId="77777777" w:rsidR="00000000" w:rsidRDefault="00E52DD3">
      <w:pPr>
        <w:pStyle w:val="a"/>
        <w:ind w:firstLine="0"/>
        <w:rPr>
          <w:rFonts w:hint="cs"/>
          <w:rtl/>
        </w:rPr>
      </w:pPr>
    </w:p>
    <w:p w14:paraId="2735F569" w14:textId="77777777" w:rsidR="00000000" w:rsidRDefault="00E52DD3">
      <w:pPr>
        <w:pStyle w:val="a7"/>
        <w:bidi/>
        <w:rPr>
          <w:rFonts w:hint="cs"/>
          <w:rtl/>
        </w:rPr>
      </w:pPr>
      <w:r>
        <w:rPr>
          <w:rFonts w:hint="cs"/>
          <w:rtl/>
        </w:rPr>
        <w:t>הצבעה מס' 14</w:t>
      </w:r>
    </w:p>
    <w:p w14:paraId="5C147F88" w14:textId="77777777" w:rsidR="00000000" w:rsidRDefault="00E52DD3">
      <w:pPr>
        <w:pStyle w:val="a"/>
        <w:rPr>
          <w:rFonts w:hint="cs"/>
          <w:rtl/>
        </w:rPr>
      </w:pPr>
    </w:p>
    <w:p w14:paraId="196D5BB3" w14:textId="77777777" w:rsidR="00000000" w:rsidRDefault="00E52DD3">
      <w:pPr>
        <w:pStyle w:val="a8"/>
        <w:bidi/>
        <w:rPr>
          <w:rFonts w:hint="cs"/>
          <w:rtl/>
        </w:rPr>
      </w:pPr>
      <w:r>
        <w:rPr>
          <w:rFonts w:hint="cs"/>
          <w:rtl/>
        </w:rPr>
        <w:t xml:space="preserve">בעד ההצעה לכלול את הנושא בסדר-היום </w:t>
      </w:r>
      <w:r>
        <w:rPr>
          <w:rtl/>
        </w:rPr>
        <w:t>–</w:t>
      </w:r>
      <w:r>
        <w:rPr>
          <w:rFonts w:hint="cs"/>
          <w:rtl/>
        </w:rPr>
        <w:t xml:space="preserve"> 4</w:t>
      </w:r>
    </w:p>
    <w:p w14:paraId="1363ACF5" w14:textId="77777777" w:rsidR="00000000" w:rsidRDefault="00E52DD3">
      <w:pPr>
        <w:pStyle w:val="a8"/>
        <w:bidi/>
        <w:rPr>
          <w:rFonts w:hint="cs"/>
          <w:rtl/>
        </w:rPr>
      </w:pPr>
      <w:r>
        <w:rPr>
          <w:rFonts w:hint="cs"/>
          <w:rtl/>
        </w:rPr>
        <w:t xml:space="preserve">בעד ההצעה שלא לכלול את הנושא בסדר-היום </w:t>
      </w:r>
      <w:r>
        <w:rPr>
          <w:rtl/>
        </w:rPr>
        <w:t>–</w:t>
      </w:r>
      <w:r>
        <w:rPr>
          <w:rFonts w:hint="cs"/>
          <w:rtl/>
        </w:rPr>
        <w:t xml:space="preserve"> 9</w:t>
      </w:r>
    </w:p>
    <w:p w14:paraId="71EEFF0E" w14:textId="77777777" w:rsidR="00000000" w:rsidRDefault="00E52DD3">
      <w:pPr>
        <w:pStyle w:val="a8"/>
        <w:bidi/>
        <w:rPr>
          <w:rFonts w:hint="cs"/>
          <w:rtl/>
        </w:rPr>
      </w:pPr>
      <w:r>
        <w:rPr>
          <w:rFonts w:hint="cs"/>
          <w:rtl/>
        </w:rPr>
        <w:t xml:space="preserve">נמנעים </w:t>
      </w:r>
      <w:r>
        <w:rPr>
          <w:rtl/>
        </w:rPr>
        <w:t>–</w:t>
      </w:r>
      <w:r>
        <w:rPr>
          <w:rFonts w:hint="cs"/>
          <w:rtl/>
        </w:rPr>
        <w:t xml:space="preserve"> א</w:t>
      </w:r>
      <w:r>
        <w:rPr>
          <w:rFonts w:hint="cs"/>
          <w:rtl/>
        </w:rPr>
        <w:t>ין</w:t>
      </w:r>
    </w:p>
    <w:p w14:paraId="78BBA3EF" w14:textId="77777777" w:rsidR="00000000" w:rsidRDefault="00E52DD3">
      <w:pPr>
        <w:pStyle w:val="a9"/>
        <w:bidi/>
        <w:rPr>
          <w:rFonts w:hint="cs"/>
          <w:rtl/>
        </w:rPr>
      </w:pPr>
      <w:r>
        <w:rPr>
          <w:rFonts w:hint="cs"/>
          <w:rtl/>
        </w:rPr>
        <w:t>ההצעה שלא לכלול את הנושא שהעלה חבר הכנסת מוחמד ברכה בסדר-היום של הכנסת נתקבלה.</w:t>
      </w:r>
    </w:p>
    <w:p w14:paraId="518CFEBC" w14:textId="77777777" w:rsidR="00000000" w:rsidRDefault="00E52DD3">
      <w:pPr>
        <w:pStyle w:val="a"/>
        <w:ind w:firstLine="0"/>
        <w:rPr>
          <w:rFonts w:hint="cs"/>
          <w:rtl/>
        </w:rPr>
      </w:pPr>
    </w:p>
    <w:p w14:paraId="29155654" w14:textId="77777777" w:rsidR="00000000" w:rsidRDefault="00E52DD3">
      <w:pPr>
        <w:pStyle w:val="ad"/>
        <w:rPr>
          <w:rtl/>
        </w:rPr>
      </w:pPr>
      <w:r>
        <w:rPr>
          <w:rtl/>
        </w:rPr>
        <w:t>היו"ר יולי-יואל אדלשטיין:</w:t>
      </w:r>
    </w:p>
    <w:p w14:paraId="329D9ACD" w14:textId="77777777" w:rsidR="00000000" w:rsidRDefault="00E52DD3">
      <w:pPr>
        <w:pStyle w:val="a"/>
        <w:rPr>
          <w:rtl/>
        </w:rPr>
      </w:pPr>
    </w:p>
    <w:p w14:paraId="63486C7C" w14:textId="77777777" w:rsidR="00000000" w:rsidRDefault="00E52DD3">
      <w:pPr>
        <w:pStyle w:val="a"/>
        <w:rPr>
          <w:rFonts w:hint="cs"/>
          <w:rtl/>
        </w:rPr>
      </w:pPr>
      <w:r>
        <w:rPr>
          <w:rFonts w:hint="cs"/>
          <w:rtl/>
        </w:rPr>
        <w:t xml:space="preserve">בעד </w:t>
      </w:r>
      <w:r>
        <w:rPr>
          <w:rtl/>
        </w:rPr>
        <w:t>–</w:t>
      </w:r>
      <w:r>
        <w:rPr>
          <w:rFonts w:hint="cs"/>
          <w:rtl/>
        </w:rPr>
        <w:t xml:space="preserve"> 4, נגד </w:t>
      </w:r>
      <w:r>
        <w:rPr>
          <w:rtl/>
        </w:rPr>
        <w:t>–</w:t>
      </w:r>
      <w:r>
        <w:rPr>
          <w:rFonts w:hint="cs"/>
          <w:rtl/>
        </w:rPr>
        <w:t xml:space="preserve"> 9, אני קובע שהנושא הוסר מסדר-יומה של הכנסת.</w:t>
      </w:r>
    </w:p>
    <w:p w14:paraId="6C76ABDC" w14:textId="77777777" w:rsidR="00000000" w:rsidRDefault="00E52DD3">
      <w:pPr>
        <w:pStyle w:val="a"/>
        <w:rPr>
          <w:rtl/>
        </w:rPr>
      </w:pPr>
    </w:p>
    <w:p w14:paraId="1FABF675" w14:textId="77777777" w:rsidR="00000000" w:rsidRDefault="00E52DD3">
      <w:pPr>
        <w:pStyle w:val="Subject"/>
        <w:rPr>
          <w:rFonts w:hint="cs"/>
          <w:rtl/>
        </w:rPr>
      </w:pPr>
    </w:p>
    <w:p w14:paraId="231AB0C3" w14:textId="77777777" w:rsidR="00000000" w:rsidRDefault="00E52DD3">
      <w:pPr>
        <w:pStyle w:val="a"/>
        <w:rPr>
          <w:rFonts w:hint="cs"/>
          <w:rtl/>
        </w:rPr>
      </w:pPr>
    </w:p>
    <w:p w14:paraId="51FBDC8A" w14:textId="77777777" w:rsidR="00000000" w:rsidRDefault="00E52DD3">
      <w:pPr>
        <w:pStyle w:val="Subject"/>
        <w:rPr>
          <w:rtl/>
        </w:rPr>
      </w:pPr>
      <w:r>
        <w:rPr>
          <w:rtl/>
        </w:rPr>
        <w:t>שאילתות ותשובות</w:t>
      </w:r>
    </w:p>
    <w:p w14:paraId="464880B6" w14:textId="77777777" w:rsidR="00000000" w:rsidRDefault="00E52DD3">
      <w:pPr>
        <w:pStyle w:val="a"/>
        <w:ind w:firstLine="0"/>
        <w:rPr>
          <w:rFonts w:hint="cs"/>
          <w:b/>
          <w:bCs/>
          <w:sz w:val="24"/>
          <w:szCs w:val="24"/>
          <w:u w:val="single"/>
          <w:rtl/>
          <w:lang w:eastAsia="en-US"/>
        </w:rPr>
      </w:pPr>
    </w:p>
    <w:p w14:paraId="667E9324" w14:textId="77777777" w:rsidR="00000000" w:rsidRDefault="00E52DD3">
      <w:pPr>
        <w:pStyle w:val="ad"/>
        <w:rPr>
          <w:rtl/>
        </w:rPr>
      </w:pPr>
      <w:r>
        <w:rPr>
          <w:rtl/>
        </w:rPr>
        <w:t>היו"ר יולי-יואל אדלשטיין:</w:t>
      </w:r>
    </w:p>
    <w:p w14:paraId="20DFC1CB" w14:textId="77777777" w:rsidR="00000000" w:rsidRDefault="00E52DD3">
      <w:pPr>
        <w:pStyle w:val="a"/>
        <w:rPr>
          <w:rtl/>
        </w:rPr>
      </w:pPr>
    </w:p>
    <w:p w14:paraId="431A49EF" w14:textId="77777777" w:rsidR="00000000" w:rsidRDefault="00E52DD3">
      <w:pPr>
        <w:pStyle w:val="a"/>
        <w:rPr>
          <w:rFonts w:hint="cs"/>
          <w:rtl/>
        </w:rPr>
      </w:pPr>
      <w:r>
        <w:rPr>
          <w:rFonts w:hint="cs"/>
          <w:rtl/>
        </w:rPr>
        <w:t>אנחנו נעבור לשאילתות לסגן שר הביטחון. בב</w:t>
      </w:r>
      <w:r>
        <w:rPr>
          <w:rFonts w:hint="cs"/>
          <w:rtl/>
        </w:rPr>
        <w:t>קשה, שאילתא מס' 2, של חבר הכנסת אמנון כהן: חיילים במצוקה כלכלית. בבקשה, אדוני. אנחנו הולכים לפי הסדר הכרונולוגי של השאילתות.</w:t>
      </w:r>
    </w:p>
    <w:p w14:paraId="629330B6" w14:textId="77777777" w:rsidR="00000000" w:rsidRDefault="00E52DD3">
      <w:pPr>
        <w:pStyle w:val="a"/>
        <w:rPr>
          <w:rFonts w:hint="cs"/>
          <w:rtl/>
        </w:rPr>
      </w:pPr>
    </w:p>
    <w:p w14:paraId="43C09C9F" w14:textId="77777777" w:rsidR="00000000" w:rsidRDefault="00E52DD3">
      <w:pPr>
        <w:pStyle w:val="Query"/>
        <w:jc w:val="center"/>
        <w:rPr>
          <w:rFonts w:hint="cs"/>
          <w:rtl/>
        </w:rPr>
      </w:pPr>
      <w:r>
        <w:rPr>
          <w:rFonts w:hint="cs"/>
          <w:rtl/>
        </w:rPr>
        <w:t>2. חיילים במצוקה כלכלית</w:t>
      </w:r>
    </w:p>
    <w:p w14:paraId="4F4545D2" w14:textId="77777777" w:rsidR="00000000" w:rsidRDefault="00E52DD3">
      <w:pPr>
        <w:pStyle w:val="a"/>
        <w:rPr>
          <w:rFonts w:hint="cs"/>
          <w:rtl/>
        </w:rPr>
      </w:pPr>
    </w:p>
    <w:p w14:paraId="2F945CC3" w14:textId="77777777" w:rsidR="00000000" w:rsidRDefault="00E52DD3">
      <w:pPr>
        <w:pStyle w:val="a"/>
        <w:ind w:firstLine="0"/>
        <w:rPr>
          <w:rFonts w:hint="cs"/>
          <w:b/>
          <w:bCs/>
          <w:u w:val="single"/>
          <w:rtl/>
        </w:rPr>
      </w:pPr>
      <w:r>
        <w:rPr>
          <w:rFonts w:hint="cs"/>
          <w:b/>
          <w:bCs/>
          <w:u w:val="single"/>
          <w:rtl/>
        </w:rPr>
        <w:t>חבר הכנסת אמנון כהן שאל את שר הביטחון</w:t>
      </w:r>
    </w:p>
    <w:p w14:paraId="69B765A7" w14:textId="77777777" w:rsidR="00000000" w:rsidRDefault="00E52DD3">
      <w:pPr>
        <w:pStyle w:val="a"/>
        <w:ind w:firstLine="0"/>
        <w:rPr>
          <w:rFonts w:hint="cs"/>
          <w:rtl/>
        </w:rPr>
      </w:pPr>
      <w:r>
        <w:rPr>
          <w:rFonts w:hint="cs"/>
          <w:rtl/>
        </w:rPr>
        <w:tab/>
        <w:t>ביום ח' באדר ב' התשס"ג (12 במרס 2003):</w:t>
      </w:r>
    </w:p>
    <w:p w14:paraId="3BC39614" w14:textId="77777777" w:rsidR="00000000" w:rsidRDefault="00E52DD3">
      <w:pPr>
        <w:pStyle w:val="a"/>
        <w:ind w:firstLine="0"/>
        <w:rPr>
          <w:rFonts w:hint="cs"/>
          <w:rtl/>
        </w:rPr>
      </w:pPr>
    </w:p>
    <w:p w14:paraId="59615202" w14:textId="77777777" w:rsidR="00000000" w:rsidRDefault="00E52DD3">
      <w:pPr>
        <w:pStyle w:val="a"/>
        <w:rPr>
          <w:rFonts w:hint="cs"/>
          <w:rtl/>
        </w:rPr>
      </w:pPr>
      <w:r>
        <w:rPr>
          <w:rFonts w:hint="cs"/>
          <w:rtl/>
        </w:rPr>
        <w:t>בדוח לשכת פניות הציבור דוו</w:t>
      </w:r>
      <w:r>
        <w:rPr>
          <w:rFonts w:hint="cs"/>
          <w:rtl/>
        </w:rPr>
        <w:t>ח על מספר גבוה של פניות מחיילים ומשפחותיהם בשל מצוקה כלכלית. מדובר, כך נראה, בעיקר בחיילים עולים.</w:t>
      </w:r>
    </w:p>
    <w:p w14:paraId="05940147" w14:textId="77777777" w:rsidR="00000000" w:rsidRDefault="00E52DD3">
      <w:pPr>
        <w:pStyle w:val="a"/>
        <w:rPr>
          <w:rFonts w:hint="cs"/>
          <w:rtl/>
        </w:rPr>
      </w:pPr>
    </w:p>
    <w:p w14:paraId="1A01BF83" w14:textId="77777777" w:rsidR="00000000" w:rsidRDefault="00E52DD3">
      <w:pPr>
        <w:pStyle w:val="a"/>
        <w:rPr>
          <w:rFonts w:hint="cs"/>
          <w:rtl/>
        </w:rPr>
      </w:pPr>
      <w:r>
        <w:rPr>
          <w:rFonts w:hint="cs"/>
          <w:rtl/>
        </w:rPr>
        <w:t>רצוני לשאול:</w:t>
      </w:r>
    </w:p>
    <w:p w14:paraId="501CB957" w14:textId="77777777" w:rsidR="00000000" w:rsidRDefault="00E52DD3">
      <w:pPr>
        <w:pStyle w:val="a"/>
        <w:rPr>
          <w:rFonts w:hint="cs"/>
          <w:rtl/>
        </w:rPr>
      </w:pPr>
    </w:p>
    <w:p w14:paraId="78FF13A5" w14:textId="77777777" w:rsidR="00000000" w:rsidRDefault="00E52DD3">
      <w:pPr>
        <w:pStyle w:val="a"/>
        <w:rPr>
          <w:rFonts w:hint="cs"/>
          <w:rtl/>
        </w:rPr>
      </w:pPr>
      <w:r>
        <w:rPr>
          <w:rFonts w:hint="cs"/>
          <w:rtl/>
        </w:rPr>
        <w:t>1. כמה מהחיילים הפונים הם עולים וכמה ממשפחות ותיקות?</w:t>
      </w:r>
    </w:p>
    <w:p w14:paraId="6CA1A75C" w14:textId="77777777" w:rsidR="00000000" w:rsidRDefault="00E52DD3">
      <w:pPr>
        <w:pStyle w:val="a"/>
        <w:rPr>
          <w:rFonts w:hint="cs"/>
          <w:rtl/>
        </w:rPr>
      </w:pPr>
    </w:p>
    <w:p w14:paraId="109E6F88" w14:textId="77777777" w:rsidR="00000000" w:rsidRDefault="00E52DD3">
      <w:pPr>
        <w:pStyle w:val="a"/>
        <w:rPr>
          <w:rFonts w:hint="cs"/>
          <w:rtl/>
        </w:rPr>
      </w:pPr>
      <w:r>
        <w:rPr>
          <w:rFonts w:hint="cs"/>
          <w:rtl/>
        </w:rPr>
        <w:t>2. מה עושה צה"ל כדי לסייע לחיילים ולבני משפחותיהם?</w:t>
      </w:r>
    </w:p>
    <w:p w14:paraId="292978AB" w14:textId="77777777" w:rsidR="00000000" w:rsidRDefault="00E52DD3">
      <w:pPr>
        <w:pStyle w:val="a"/>
        <w:rPr>
          <w:rFonts w:hint="cs"/>
          <w:rtl/>
        </w:rPr>
      </w:pPr>
    </w:p>
    <w:p w14:paraId="3706FDCE" w14:textId="77777777" w:rsidR="00000000" w:rsidRDefault="00E52DD3">
      <w:pPr>
        <w:pStyle w:val="Speaker"/>
        <w:rPr>
          <w:rtl/>
        </w:rPr>
      </w:pPr>
      <w:bookmarkStart w:id="170" w:name="FS000000464T21_05_2003_15_24_22"/>
      <w:bookmarkEnd w:id="170"/>
      <w:r>
        <w:rPr>
          <w:rFonts w:hint="eastAsia"/>
          <w:rtl/>
        </w:rPr>
        <w:t>סגן</w:t>
      </w:r>
      <w:r>
        <w:rPr>
          <w:rtl/>
        </w:rPr>
        <w:t xml:space="preserve"> שר הביטחון זאב בוים:</w:t>
      </w:r>
    </w:p>
    <w:p w14:paraId="22439ED4" w14:textId="77777777" w:rsidR="00000000" w:rsidRDefault="00E52DD3">
      <w:pPr>
        <w:pStyle w:val="a"/>
        <w:rPr>
          <w:rFonts w:hint="cs"/>
          <w:rtl/>
        </w:rPr>
      </w:pPr>
    </w:p>
    <w:p w14:paraId="17310070" w14:textId="77777777" w:rsidR="00000000" w:rsidRDefault="00E52DD3">
      <w:pPr>
        <w:pStyle w:val="a"/>
        <w:rPr>
          <w:rFonts w:hint="cs"/>
          <w:rtl/>
        </w:rPr>
      </w:pPr>
      <w:r>
        <w:rPr>
          <w:rFonts w:hint="cs"/>
          <w:rtl/>
        </w:rPr>
        <w:t>אין לי פה ה</w:t>
      </w:r>
      <w:r>
        <w:rPr>
          <w:rFonts w:hint="cs"/>
          <w:rtl/>
        </w:rPr>
        <w:t>שאילתות.  בדרך כלל לא קוראים את השאילתא, וזה לא מקובל.</w:t>
      </w:r>
    </w:p>
    <w:p w14:paraId="4DEA7EDC" w14:textId="77777777" w:rsidR="00000000" w:rsidRDefault="00E52DD3">
      <w:pPr>
        <w:pStyle w:val="a"/>
        <w:rPr>
          <w:rFonts w:hint="cs"/>
          <w:rtl/>
        </w:rPr>
      </w:pPr>
    </w:p>
    <w:p w14:paraId="3811A446" w14:textId="77777777" w:rsidR="00000000" w:rsidRDefault="00E52DD3">
      <w:pPr>
        <w:pStyle w:val="a"/>
        <w:ind w:left="719" w:firstLine="0"/>
        <w:rPr>
          <w:rFonts w:hint="cs"/>
          <w:rtl/>
        </w:rPr>
      </w:pPr>
      <w:r>
        <w:rPr>
          <w:rFonts w:hint="cs"/>
          <w:rtl/>
        </w:rPr>
        <w:t xml:space="preserve">1. אין אצלנו חלוקת פניות על-פי חתך של משפחות ותיקות או משפחות של עולים. יש חיילים שנמצאים במצוקה כלכלית, אם ותיקים ואם עולים חדשים. </w:t>
      </w:r>
    </w:p>
    <w:p w14:paraId="17D7EFEB" w14:textId="77777777" w:rsidR="00000000" w:rsidRDefault="00E52DD3">
      <w:pPr>
        <w:pStyle w:val="a"/>
        <w:rPr>
          <w:rFonts w:hint="cs"/>
          <w:rtl/>
        </w:rPr>
      </w:pPr>
    </w:p>
    <w:p w14:paraId="521BBFB8" w14:textId="77777777" w:rsidR="00000000" w:rsidRDefault="00E52DD3">
      <w:pPr>
        <w:pStyle w:val="a"/>
        <w:rPr>
          <w:rFonts w:hint="cs"/>
          <w:rtl/>
        </w:rPr>
      </w:pPr>
      <w:r>
        <w:rPr>
          <w:rFonts w:hint="cs"/>
          <w:rtl/>
        </w:rPr>
        <w:t>2.  חייל בודד מקבל משכורת בסיס וכן מענק בסך 352 ש"ח, מה שנותן לו ס</w:t>
      </w:r>
      <w:r>
        <w:rPr>
          <w:rFonts w:hint="cs"/>
          <w:rtl/>
        </w:rPr>
        <w:t xml:space="preserve">דר-גודל של </w:t>
      </w:r>
      <w:r>
        <w:rPr>
          <w:rtl/>
        </w:rPr>
        <w:br/>
      </w:r>
      <w:r>
        <w:rPr>
          <w:rFonts w:hint="cs"/>
          <w:rtl/>
        </w:rPr>
        <w:t>כ=700 ש"ח. מי שמשרת ברמת פעילות א' או א' פלוס, שזה פעילות בשטחים ופעילות מבצעית, מקבל מענקים נוספים.</w:t>
      </w:r>
    </w:p>
    <w:p w14:paraId="0D96DC46" w14:textId="77777777" w:rsidR="00000000" w:rsidRDefault="00E52DD3">
      <w:pPr>
        <w:pStyle w:val="a"/>
        <w:rPr>
          <w:rFonts w:hint="cs"/>
          <w:rtl/>
        </w:rPr>
      </w:pPr>
    </w:p>
    <w:p w14:paraId="6F8D2884" w14:textId="77777777" w:rsidR="00000000" w:rsidRDefault="00E52DD3">
      <w:pPr>
        <w:pStyle w:val="a"/>
        <w:rPr>
          <w:rFonts w:hint="cs"/>
          <w:rtl/>
        </w:rPr>
      </w:pPr>
      <w:r>
        <w:rPr>
          <w:rFonts w:hint="cs"/>
          <w:rtl/>
        </w:rPr>
        <w:t>כמו כן, החייל מקבל תווי שי לחג, תווי קנייה לרכוש מזון, וכן אפשרות לקבל גם מענקים והלוואות ברמת פיקוד, וכן חבילות מזון, פתרון דיור, הקלות בשירו</w:t>
      </w:r>
      <w:r>
        <w:rPr>
          <w:rFonts w:hint="cs"/>
          <w:rtl/>
        </w:rPr>
        <w:t>ת בגין היתר לעבודה פרטית וחופשות מיוחדות לצורך עבודה. הכול לפי העניין.</w:t>
      </w:r>
    </w:p>
    <w:p w14:paraId="15584DE9" w14:textId="77777777" w:rsidR="00000000" w:rsidRDefault="00E52DD3">
      <w:pPr>
        <w:pStyle w:val="a"/>
        <w:ind w:firstLine="0"/>
        <w:rPr>
          <w:rFonts w:hint="cs"/>
          <w:rtl/>
        </w:rPr>
      </w:pPr>
    </w:p>
    <w:p w14:paraId="77B1A428" w14:textId="77777777" w:rsidR="00000000" w:rsidRDefault="00E52DD3">
      <w:pPr>
        <w:pStyle w:val="ad"/>
        <w:rPr>
          <w:rtl/>
        </w:rPr>
      </w:pPr>
    </w:p>
    <w:p w14:paraId="74F37B6E" w14:textId="77777777" w:rsidR="00000000" w:rsidRDefault="00E52DD3">
      <w:pPr>
        <w:pStyle w:val="ad"/>
        <w:rPr>
          <w:rtl/>
        </w:rPr>
      </w:pPr>
      <w:r>
        <w:rPr>
          <w:rtl/>
        </w:rPr>
        <w:t>היו"ר יולי-יואל אדלשטיין:</w:t>
      </w:r>
    </w:p>
    <w:p w14:paraId="3BD31031" w14:textId="77777777" w:rsidR="00000000" w:rsidRDefault="00E52DD3">
      <w:pPr>
        <w:pStyle w:val="a"/>
        <w:rPr>
          <w:rtl/>
        </w:rPr>
      </w:pPr>
    </w:p>
    <w:p w14:paraId="2B20EA90" w14:textId="77777777" w:rsidR="00000000" w:rsidRDefault="00E52DD3">
      <w:pPr>
        <w:pStyle w:val="a"/>
        <w:rPr>
          <w:rFonts w:hint="cs"/>
          <w:rtl/>
        </w:rPr>
      </w:pPr>
      <w:r>
        <w:rPr>
          <w:rFonts w:hint="cs"/>
          <w:rtl/>
        </w:rPr>
        <w:t>חבר הכנסת אמנון כהן רוצה לשאול שאלה נוספת את סגן שר הביטחון.</w:t>
      </w:r>
    </w:p>
    <w:p w14:paraId="28D36A16" w14:textId="77777777" w:rsidR="00000000" w:rsidRDefault="00E52DD3">
      <w:pPr>
        <w:pStyle w:val="a"/>
        <w:ind w:firstLine="0"/>
        <w:rPr>
          <w:rFonts w:hint="cs"/>
          <w:rtl/>
        </w:rPr>
      </w:pPr>
    </w:p>
    <w:p w14:paraId="51998451" w14:textId="77777777" w:rsidR="00000000" w:rsidRDefault="00E52DD3">
      <w:pPr>
        <w:pStyle w:val="Speaker"/>
        <w:rPr>
          <w:rtl/>
        </w:rPr>
      </w:pPr>
      <w:bookmarkStart w:id="171" w:name="FS000000495T21_05_2003_15_28_55"/>
      <w:bookmarkEnd w:id="171"/>
      <w:r>
        <w:rPr>
          <w:rFonts w:hint="eastAsia"/>
          <w:rtl/>
        </w:rPr>
        <w:t>אמנון</w:t>
      </w:r>
      <w:r>
        <w:rPr>
          <w:rtl/>
        </w:rPr>
        <w:t xml:space="preserve"> כהן (ש"ס):</w:t>
      </w:r>
    </w:p>
    <w:p w14:paraId="0975E55B" w14:textId="77777777" w:rsidR="00000000" w:rsidRDefault="00E52DD3">
      <w:pPr>
        <w:pStyle w:val="a"/>
        <w:rPr>
          <w:rFonts w:hint="cs"/>
          <w:rtl/>
        </w:rPr>
      </w:pPr>
    </w:p>
    <w:p w14:paraId="0AEC83F1" w14:textId="77777777" w:rsidR="00000000" w:rsidRDefault="00E52DD3">
      <w:pPr>
        <w:pStyle w:val="a"/>
        <w:rPr>
          <w:rFonts w:hint="cs"/>
          <w:rtl/>
        </w:rPr>
      </w:pPr>
      <w:r>
        <w:rPr>
          <w:rFonts w:hint="cs"/>
          <w:rtl/>
        </w:rPr>
        <w:t>תודה רבה לאדוני סגן השר, אבל היתה חשיפה בעיתון שמפקד עוצבת "געש", תת-אלוף אב</w:t>
      </w:r>
      <w:r>
        <w:rPr>
          <w:rFonts w:hint="cs"/>
          <w:rtl/>
        </w:rPr>
        <w:t>י מזרחי, העניק מענקים לחיילים לקראת יום העצמאות. לכאורה, זה נראה ממש טוב. כנראה יש מצב קשה מאוד בקרב החיילים, בעיקר עולים חדשים ונזקקים. אולי יש בעיה של קריטריונים, או כשמגישים מסמכים לאגודה למען החייל או לקרן לב"י זו ביורוקרטיה לא פשוטה. אולי צריך להקל בק</w:t>
      </w:r>
      <w:r>
        <w:rPr>
          <w:rFonts w:hint="cs"/>
          <w:rtl/>
        </w:rPr>
        <w:t>ריטריונים כך שאם מפקד או מש"קית ת"ש מגלים באותה יחידה חייל כזה או אחר שזקוק לעזרה, יהיה אפשר לטפל בזה באופן מיידי ולא לעבור את כל הביורוקרטיה.</w:t>
      </w:r>
    </w:p>
    <w:p w14:paraId="2E8E6AA7" w14:textId="77777777" w:rsidR="00000000" w:rsidRDefault="00E52DD3">
      <w:pPr>
        <w:pStyle w:val="a"/>
        <w:ind w:firstLine="0"/>
        <w:rPr>
          <w:rFonts w:hint="cs"/>
          <w:rtl/>
        </w:rPr>
      </w:pPr>
    </w:p>
    <w:p w14:paraId="289E41B1" w14:textId="77777777" w:rsidR="00000000" w:rsidRDefault="00E52DD3">
      <w:pPr>
        <w:pStyle w:val="ad"/>
        <w:rPr>
          <w:rtl/>
        </w:rPr>
      </w:pPr>
      <w:r>
        <w:rPr>
          <w:rtl/>
        </w:rPr>
        <w:t>היו"ר יולי-יואל אדלשטיין:</w:t>
      </w:r>
    </w:p>
    <w:p w14:paraId="5A4ADF8B" w14:textId="77777777" w:rsidR="00000000" w:rsidRDefault="00E52DD3">
      <w:pPr>
        <w:pStyle w:val="a"/>
        <w:rPr>
          <w:rtl/>
        </w:rPr>
      </w:pPr>
    </w:p>
    <w:p w14:paraId="056EB2D6" w14:textId="77777777" w:rsidR="00000000" w:rsidRDefault="00E52DD3">
      <w:pPr>
        <w:pStyle w:val="a"/>
        <w:rPr>
          <w:rFonts w:hint="cs"/>
          <w:rtl/>
        </w:rPr>
      </w:pPr>
      <w:r>
        <w:rPr>
          <w:rFonts w:hint="cs"/>
          <w:rtl/>
        </w:rPr>
        <w:t>תודה.</w:t>
      </w:r>
    </w:p>
    <w:p w14:paraId="02CF7F55" w14:textId="77777777" w:rsidR="00000000" w:rsidRDefault="00E52DD3">
      <w:pPr>
        <w:pStyle w:val="a"/>
        <w:ind w:firstLine="0"/>
        <w:rPr>
          <w:rFonts w:hint="cs"/>
          <w:rtl/>
        </w:rPr>
      </w:pPr>
    </w:p>
    <w:p w14:paraId="6D548D35" w14:textId="77777777" w:rsidR="00000000" w:rsidRDefault="00E52DD3">
      <w:pPr>
        <w:pStyle w:val="Speaker"/>
        <w:rPr>
          <w:rtl/>
        </w:rPr>
      </w:pPr>
      <w:bookmarkStart w:id="172" w:name="FS000000495T21_05_2003_15_32_46C"/>
      <w:bookmarkStart w:id="173" w:name="FS000000464T21_05_2003_15_32_57"/>
      <w:bookmarkEnd w:id="172"/>
      <w:bookmarkEnd w:id="173"/>
      <w:r>
        <w:rPr>
          <w:rFonts w:hint="eastAsia"/>
          <w:rtl/>
        </w:rPr>
        <w:t>סגן</w:t>
      </w:r>
      <w:r>
        <w:rPr>
          <w:rtl/>
        </w:rPr>
        <w:t xml:space="preserve"> שר הביטחון זאב בוים:</w:t>
      </w:r>
    </w:p>
    <w:p w14:paraId="5FBA2656" w14:textId="77777777" w:rsidR="00000000" w:rsidRDefault="00E52DD3">
      <w:pPr>
        <w:pStyle w:val="a"/>
        <w:rPr>
          <w:rtl/>
        </w:rPr>
      </w:pPr>
    </w:p>
    <w:p w14:paraId="035D9A5F" w14:textId="77777777" w:rsidR="00000000" w:rsidRDefault="00E52DD3">
      <w:pPr>
        <w:pStyle w:val="a"/>
        <w:rPr>
          <w:rFonts w:hint="cs"/>
          <w:rtl/>
        </w:rPr>
      </w:pPr>
      <w:r>
        <w:rPr>
          <w:rFonts w:hint="cs"/>
          <w:rtl/>
        </w:rPr>
        <w:t>הפעולה של תת-אלוף מזרחי שנויה במחלוקת. היא בוודאי לא</w:t>
      </w:r>
      <w:r>
        <w:rPr>
          <w:rFonts w:hint="cs"/>
          <w:rtl/>
        </w:rPr>
        <w:t xml:space="preserve"> שנויה במחלוקת בעניין הכוונה הטובה ואפילו היכולת להוסיף ולתרום לחיילים שנזקקים לכך מעבר למה שאני פירטתי פה. מובן שהמחלוקת היא על הדרך, על המינהל - האם היה תקין או לא. הדברים האלה ייבדקו, כמובן. עושה רושם שזה היה באיזו דרך עוקפת ולא לפי הפרוצדורות.</w:t>
      </w:r>
    </w:p>
    <w:p w14:paraId="38F7DBEB" w14:textId="77777777" w:rsidR="00000000" w:rsidRDefault="00E52DD3">
      <w:pPr>
        <w:pStyle w:val="a"/>
        <w:ind w:firstLine="0"/>
        <w:rPr>
          <w:rFonts w:hint="cs"/>
          <w:rtl/>
        </w:rPr>
      </w:pPr>
    </w:p>
    <w:p w14:paraId="17BCA30F" w14:textId="77777777" w:rsidR="00000000" w:rsidRDefault="00E52DD3">
      <w:pPr>
        <w:pStyle w:val="a"/>
        <w:rPr>
          <w:rFonts w:hint="cs"/>
          <w:rtl/>
        </w:rPr>
      </w:pPr>
      <w:r>
        <w:rPr>
          <w:rFonts w:hint="cs"/>
          <w:rtl/>
        </w:rPr>
        <w:t>אתה העל</w:t>
      </w:r>
      <w:r>
        <w:rPr>
          <w:rFonts w:hint="cs"/>
          <w:rtl/>
        </w:rPr>
        <w:t>ית את בעיית הפרוצדורות, או הביורוקרטיה, אם אתה רוצה. היא קיימת, אם כי כיוון שחלק גדול מפעולות הרווחה האלה למען חיילים במצוקה, חלק לא מבוטל מהן נעשה על-ידי המפקדים הישירים, על-ידי הפיקוד הישיר, זה כן מקצר דרכים. על-פי הערתך, אני אבדוק את הסיבובים ואת המסלול</w:t>
      </w:r>
      <w:r>
        <w:rPr>
          <w:rFonts w:hint="cs"/>
          <w:rtl/>
        </w:rPr>
        <w:t>ים הביורוקרטיים האלה במגמה לקצר אותם.</w:t>
      </w:r>
    </w:p>
    <w:p w14:paraId="3AC84460" w14:textId="77777777" w:rsidR="00000000" w:rsidRDefault="00E52DD3">
      <w:pPr>
        <w:pStyle w:val="a"/>
        <w:ind w:firstLine="0"/>
        <w:rPr>
          <w:rFonts w:hint="cs"/>
          <w:rtl/>
        </w:rPr>
      </w:pPr>
    </w:p>
    <w:p w14:paraId="2FF3ED1E" w14:textId="77777777" w:rsidR="00000000" w:rsidRDefault="00E52DD3">
      <w:pPr>
        <w:pStyle w:val="ad"/>
        <w:rPr>
          <w:rtl/>
        </w:rPr>
      </w:pPr>
      <w:r>
        <w:rPr>
          <w:rtl/>
        </w:rPr>
        <w:t>היו"ר</w:t>
      </w:r>
      <w:r>
        <w:rPr>
          <w:rFonts w:hint="cs"/>
          <w:rtl/>
        </w:rPr>
        <w:t xml:space="preserve"> יולי-יואל אדלשטיין</w:t>
      </w:r>
      <w:r>
        <w:rPr>
          <w:rtl/>
        </w:rPr>
        <w:t>:</w:t>
      </w:r>
    </w:p>
    <w:p w14:paraId="3BDC745C" w14:textId="77777777" w:rsidR="00000000" w:rsidRDefault="00E52DD3">
      <w:pPr>
        <w:pStyle w:val="a"/>
        <w:rPr>
          <w:rtl/>
        </w:rPr>
      </w:pPr>
    </w:p>
    <w:p w14:paraId="1368CCCF" w14:textId="77777777" w:rsidR="00000000" w:rsidRDefault="00E52DD3">
      <w:pPr>
        <w:pStyle w:val="a"/>
        <w:rPr>
          <w:rFonts w:hint="cs"/>
          <w:rtl/>
        </w:rPr>
      </w:pPr>
      <w:r>
        <w:rPr>
          <w:rFonts w:hint="cs"/>
          <w:rtl/>
        </w:rPr>
        <w:t>תודה לסגן שר הביטחון. סגן שר הביטחון ישיב על שאילתא מס' 21, של חברת הכנסת גילה פינקלשטיין, בנושא: מפעל למרעומים בשדרות. בבקשה, אדוני סגן השר.</w:t>
      </w:r>
    </w:p>
    <w:p w14:paraId="3685DD71" w14:textId="77777777" w:rsidR="00000000" w:rsidRDefault="00E52DD3">
      <w:pPr>
        <w:pStyle w:val="a"/>
        <w:rPr>
          <w:rFonts w:hint="cs"/>
          <w:rtl/>
        </w:rPr>
      </w:pPr>
    </w:p>
    <w:p w14:paraId="488D1363" w14:textId="77777777" w:rsidR="00000000" w:rsidRDefault="00E52DD3">
      <w:pPr>
        <w:pStyle w:val="Query"/>
        <w:jc w:val="center"/>
        <w:rPr>
          <w:rFonts w:hint="cs"/>
          <w:rtl/>
        </w:rPr>
      </w:pPr>
      <w:r>
        <w:rPr>
          <w:rFonts w:hint="cs"/>
          <w:rtl/>
        </w:rPr>
        <w:t>21. מפעל למרעומים בשדרות</w:t>
      </w:r>
    </w:p>
    <w:p w14:paraId="672DA6E9" w14:textId="77777777" w:rsidR="00000000" w:rsidRDefault="00E52DD3">
      <w:pPr>
        <w:pStyle w:val="Query"/>
        <w:jc w:val="center"/>
        <w:rPr>
          <w:rFonts w:hint="cs"/>
          <w:rtl/>
        </w:rPr>
      </w:pPr>
    </w:p>
    <w:p w14:paraId="5D6932B4" w14:textId="77777777" w:rsidR="00000000" w:rsidRDefault="00E52DD3">
      <w:pPr>
        <w:pStyle w:val="a"/>
        <w:ind w:firstLine="0"/>
        <w:rPr>
          <w:rFonts w:hint="cs"/>
          <w:b/>
          <w:bCs/>
          <w:u w:val="single"/>
          <w:rtl/>
        </w:rPr>
      </w:pPr>
      <w:r>
        <w:rPr>
          <w:rFonts w:hint="cs"/>
          <w:b/>
          <w:bCs/>
          <w:u w:val="single"/>
          <w:rtl/>
        </w:rPr>
        <w:t>חברת הכנסת גילה פינקל</w:t>
      </w:r>
      <w:r>
        <w:rPr>
          <w:rFonts w:hint="cs"/>
          <w:b/>
          <w:bCs/>
          <w:u w:val="single"/>
          <w:rtl/>
        </w:rPr>
        <w:t>שטיין שאלה את שר הביטחון</w:t>
      </w:r>
    </w:p>
    <w:p w14:paraId="27CAF91C" w14:textId="77777777" w:rsidR="00000000" w:rsidRDefault="00E52DD3">
      <w:pPr>
        <w:pStyle w:val="a"/>
        <w:rPr>
          <w:rFonts w:hint="cs"/>
          <w:rtl/>
        </w:rPr>
      </w:pPr>
      <w:r>
        <w:rPr>
          <w:rFonts w:hint="cs"/>
          <w:rtl/>
        </w:rPr>
        <w:t>ביום ט"ו באדר ב' התשס"ג (19 במרס 2003):</w:t>
      </w:r>
    </w:p>
    <w:p w14:paraId="30C37938" w14:textId="77777777" w:rsidR="00000000" w:rsidRDefault="00E52DD3">
      <w:pPr>
        <w:pStyle w:val="a"/>
        <w:rPr>
          <w:rFonts w:hint="cs"/>
          <w:rtl/>
        </w:rPr>
      </w:pPr>
    </w:p>
    <w:p w14:paraId="560E2F36" w14:textId="77777777" w:rsidR="00000000" w:rsidRDefault="00E52DD3">
      <w:pPr>
        <w:pStyle w:val="a"/>
        <w:rPr>
          <w:rFonts w:hint="cs"/>
          <w:rtl/>
        </w:rPr>
      </w:pPr>
      <w:r>
        <w:rPr>
          <w:rFonts w:hint="cs"/>
          <w:rtl/>
        </w:rPr>
        <w:t>לאחרונה נסגר מפעל למרעומים בשדרות ועשרות עובדים פוטרו. פורסם כי הדבר נבע מהפסקת הזמנות של משרדך.</w:t>
      </w:r>
    </w:p>
    <w:p w14:paraId="79360A99" w14:textId="77777777" w:rsidR="00000000" w:rsidRDefault="00E52DD3">
      <w:pPr>
        <w:pStyle w:val="a"/>
        <w:rPr>
          <w:rFonts w:hint="cs"/>
          <w:rtl/>
        </w:rPr>
      </w:pPr>
    </w:p>
    <w:p w14:paraId="29418393" w14:textId="77777777" w:rsidR="00000000" w:rsidRDefault="00E52DD3">
      <w:pPr>
        <w:pStyle w:val="a"/>
        <w:rPr>
          <w:rFonts w:hint="cs"/>
          <w:rtl/>
        </w:rPr>
      </w:pPr>
      <w:r>
        <w:rPr>
          <w:rFonts w:hint="cs"/>
          <w:rtl/>
        </w:rPr>
        <w:t>רצוני לשאול:</w:t>
      </w:r>
    </w:p>
    <w:p w14:paraId="516158C5" w14:textId="77777777" w:rsidR="00000000" w:rsidRDefault="00E52DD3">
      <w:pPr>
        <w:pStyle w:val="a"/>
        <w:rPr>
          <w:rFonts w:hint="cs"/>
          <w:rtl/>
        </w:rPr>
      </w:pPr>
    </w:p>
    <w:p w14:paraId="1E976A84" w14:textId="77777777" w:rsidR="00000000" w:rsidRDefault="00E52DD3">
      <w:pPr>
        <w:pStyle w:val="a"/>
        <w:rPr>
          <w:rFonts w:hint="cs"/>
        </w:rPr>
      </w:pPr>
      <w:r>
        <w:rPr>
          <w:rFonts w:hint="cs"/>
          <w:rtl/>
        </w:rPr>
        <w:t>1. האם נכון הדבר?</w:t>
      </w:r>
    </w:p>
    <w:p w14:paraId="31DE017A" w14:textId="77777777" w:rsidR="00000000" w:rsidRDefault="00E52DD3">
      <w:pPr>
        <w:pStyle w:val="a"/>
        <w:rPr>
          <w:rFonts w:hint="cs"/>
          <w:rtl/>
        </w:rPr>
      </w:pPr>
    </w:p>
    <w:p w14:paraId="2CEB6FA7" w14:textId="77777777" w:rsidR="00000000" w:rsidRDefault="00E52DD3">
      <w:pPr>
        <w:pStyle w:val="a"/>
        <w:rPr>
          <w:rFonts w:hint="cs"/>
          <w:rtl/>
        </w:rPr>
      </w:pPr>
      <w:r>
        <w:rPr>
          <w:rFonts w:hint="cs"/>
          <w:rtl/>
        </w:rPr>
        <w:t>2. האם נשקל לחדש את ההזמנות?</w:t>
      </w:r>
    </w:p>
    <w:p w14:paraId="5F271456" w14:textId="77777777" w:rsidR="00000000" w:rsidRDefault="00E52DD3">
      <w:pPr>
        <w:pStyle w:val="a"/>
        <w:ind w:firstLine="0"/>
        <w:rPr>
          <w:rFonts w:hint="cs"/>
          <w:rtl/>
        </w:rPr>
      </w:pPr>
    </w:p>
    <w:p w14:paraId="794409B2" w14:textId="77777777" w:rsidR="00000000" w:rsidRDefault="00E52DD3">
      <w:pPr>
        <w:pStyle w:val="a"/>
        <w:rPr>
          <w:rFonts w:hint="cs"/>
          <w:rtl/>
        </w:rPr>
      </w:pPr>
      <w:r>
        <w:rPr>
          <w:rFonts w:hint="cs"/>
          <w:rtl/>
        </w:rPr>
        <w:t>3. כיצד מתיישב מצב זה עם החלט</w:t>
      </w:r>
      <w:r>
        <w:rPr>
          <w:rFonts w:hint="cs"/>
          <w:rtl/>
        </w:rPr>
        <w:t>ת הממשלה להכיר במקום כקו עימות?</w:t>
      </w:r>
    </w:p>
    <w:p w14:paraId="4234E56E" w14:textId="77777777" w:rsidR="00000000" w:rsidRDefault="00E52DD3">
      <w:pPr>
        <w:pStyle w:val="a"/>
        <w:ind w:firstLine="720"/>
        <w:rPr>
          <w:rFonts w:hint="cs"/>
          <w:rtl/>
        </w:rPr>
      </w:pPr>
      <w:r>
        <w:rPr>
          <w:rFonts w:hint="cs"/>
          <w:rtl/>
        </w:rPr>
        <w:t>ׁ</w:t>
      </w:r>
      <w:r>
        <w:rPr>
          <w:rFonts w:hint="cs"/>
          <w:rtl/>
        </w:rPr>
        <w:tab/>
      </w:r>
    </w:p>
    <w:p w14:paraId="025278DE" w14:textId="77777777" w:rsidR="00000000" w:rsidRDefault="00E52DD3">
      <w:pPr>
        <w:pStyle w:val="Speaker"/>
        <w:rPr>
          <w:rtl/>
        </w:rPr>
      </w:pPr>
      <w:bookmarkStart w:id="174" w:name="FS000000464T21_05_2003_15_19_26"/>
      <w:bookmarkEnd w:id="174"/>
      <w:r>
        <w:rPr>
          <w:rFonts w:hint="eastAsia"/>
          <w:rtl/>
        </w:rPr>
        <w:t>סגן</w:t>
      </w:r>
      <w:r>
        <w:rPr>
          <w:rtl/>
        </w:rPr>
        <w:t xml:space="preserve"> שר הביטחון זאב בוים:</w:t>
      </w:r>
    </w:p>
    <w:p w14:paraId="30F39033" w14:textId="77777777" w:rsidR="00000000" w:rsidRDefault="00E52DD3">
      <w:pPr>
        <w:pStyle w:val="a"/>
        <w:rPr>
          <w:rFonts w:hint="cs"/>
          <w:rtl/>
        </w:rPr>
      </w:pPr>
    </w:p>
    <w:p w14:paraId="0AEFCD2C" w14:textId="77777777" w:rsidR="00000000" w:rsidRDefault="00E52DD3">
      <w:pPr>
        <w:pStyle w:val="a"/>
        <w:rPr>
          <w:rFonts w:hint="cs"/>
          <w:rtl/>
        </w:rPr>
      </w:pPr>
      <w:r>
        <w:rPr>
          <w:rFonts w:hint="cs"/>
          <w:rtl/>
        </w:rPr>
        <w:t>אם כן, את שאלת לגבי עניין המרעומים: האם נכון הדבר שסגירת המפעל נבעה מהפסקת הזמנות של משרד הביטחון? צריך לומר שבמקור זה אכן כך. התשובה היא אם כן חיובית.</w:t>
      </w:r>
    </w:p>
    <w:p w14:paraId="2C9ED6E5" w14:textId="77777777" w:rsidR="00000000" w:rsidRDefault="00E52DD3">
      <w:pPr>
        <w:pStyle w:val="a"/>
        <w:rPr>
          <w:rFonts w:hint="cs"/>
          <w:rtl/>
        </w:rPr>
      </w:pPr>
    </w:p>
    <w:p w14:paraId="64A6D4B9" w14:textId="77777777" w:rsidR="00000000" w:rsidRDefault="00E52DD3">
      <w:pPr>
        <w:pStyle w:val="a"/>
        <w:rPr>
          <w:rFonts w:hint="cs"/>
          <w:rtl/>
        </w:rPr>
      </w:pPr>
      <w:r>
        <w:rPr>
          <w:rFonts w:hint="cs"/>
          <w:rtl/>
        </w:rPr>
        <w:t>לגבי השאלה השנייה, שבה את שואלת אם נשקל לח</w:t>
      </w:r>
      <w:r>
        <w:rPr>
          <w:rFonts w:hint="cs"/>
          <w:rtl/>
        </w:rPr>
        <w:t xml:space="preserve">דש וכדומה </w:t>
      </w:r>
      <w:r>
        <w:rPr>
          <w:rtl/>
        </w:rPr>
        <w:t>–</w:t>
      </w:r>
      <w:r>
        <w:rPr>
          <w:rFonts w:hint="cs"/>
          <w:rtl/>
        </w:rPr>
        <w:t xml:space="preserve"> ובכן, לפני כחודש וחצי, כשהתפתח המשבר הזה, שר הביטחון ביקר בשדרות, ביקר במפעל, והוא התחייב שהמפעל לא ייסגר. אכן, כתוצאה מכך נעשה מאמץ. המאמץ התחייב מכיוון שבמקור לא היה מקום וצורך להמשיך בייצור המרעומים האלה. יש בעיה שנוצר עודף, בעיקר של המרעומי</w:t>
      </w:r>
      <w:r>
        <w:rPr>
          <w:rFonts w:hint="cs"/>
          <w:rtl/>
        </w:rPr>
        <w:t>ם לפגזים כאלה ואחרים המשמשים הרבה לאימונים. כידוע, כבר כשנה המערך הלוחם במילואים של הצבא אינו מתאמן. זה גם כן משפיע. אם כן, נוצרו עודפים. ההזמנות בכל זאת חודשו, ואני יכול לומר שגויסו בשתי מנות סכומים של 3 מיליוני שקלים ו=5 מיליוני שקלים, ובסך הכול - 8 מילי</w:t>
      </w:r>
      <w:r>
        <w:rPr>
          <w:rFonts w:hint="cs"/>
          <w:rtl/>
        </w:rPr>
        <w:t xml:space="preserve">וני שקלים, כדי לחדש את הייצור. כמו כן, נעשו סידורים לסייע למפעל ברכישת חומרי הגלם, וזה יוצר הפסקה זמנית של כחודש וחצי, חודשיים, עד לחידוש עבודת המפעל. </w:t>
      </w:r>
    </w:p>
    <w:p w14:paraId="6F3BAC9F" w14:textId="77777777" w:rsidR="00000000" w:rsidRDefault="00E52DD3">
      <w:pPr>
        <w:pStyle w:val="a"/>
        <w:rPr>
          <w:rFonts w:hint="cs"/>
          <w:rtl/>
        </w:rPr>
      </w:pPr>
    </w:p>
    <w:p w14:paraId="5F5A53C9" w14:textId="77777777" w:rsidR="00000000" w:rsidRDefault="00E52DD3">
      <w:pPr>
        <w:pStyle w:val="a"/>
        <w:rPr>
          <w:rFonts w:hint="cs"/>
          <w:rtl/>
        </w:rPr>
      </w:pPr>
      <w:r>
        <w:rPr>
          <w:rFonts w:hint="cs"/>
          <w:rtl/>
        </w:rPr>
        <w:t xml:space="preserve">אני צריך לומר גם שההערכה היא </w:t>
      </w:r>
      <w:r>
        <w:rPr>
          <w:rtl/>
        </w:rPr>
        <w:t>–</w:t>
      </w:r>
      <w:r>
        <w:rPr>
          <w:rFonts w:hint="cs"/>
          <w:rtl/>
        </w:rPr>
        <w:t xml:space="preserve"> ואנחנו בקשר גם עם העובדים, עם מועצת הפועלים שם </w:t>
      </w:r>
      <w:r>
        <w:rPr>
          <w:rtl/>
        </w:rPr>
        <w:t>–</w:t>
      </w:r>
      <w:r>
        <w:rPr>
          <w:rFonts w:hint="cs"/>
          <w:rtl/>
        </w:rPr>
        <w:t xml:space="preserve"> שלא יהיה אפשר  להעסיק א</w:t>
      </w:r>
      <w:r>
        <w:rPr>
          <w:rFonts w:hint="cs"/>
          <w:rtl/>
        </w:rPr>
        <w:t>ת כל 38 העובדים שעבדו במפעל עד סגירתו. כנראה מספר העובדים יצומצם ויעמוד על 18-20 עובדים.</w:t>
      </w:r>
    </w:p>
    <w:p w14:paraId="274D21F5" w14:textId="77777777" w:rsidR="00000000" w:rsidRDefault="00E52DD3">
      <w:pPr>
        <w:pStyle w:val="a"/>
        <w:ind w:firstLine="0"/>
        <w:rPr>
          <w:rFonts w:hint="cs"/>
          <w:rtl/>
        </w:rPr>
      </w:pPr>
    </w:p>
    <w:p w14:paraId="551C88F9" w14:textId="77777777" w:rsidR="00000000" w:rsidRDefault="00E52DD3">
      <w:pPr>
        <w:pStyle w:val="ad"/>
        <w:rPr>
          <w:rtl/>
        </w:rPr>
      </w:pPr>
      <w:r>
        <w:rPr>
          <w:rtl/>
        </w:rPr>
        <w:t>היו"ר</w:t>
      </w:r>
      <w:r>
        <w:rPr>
          <w:rFonts w:hint="cs"/>
          <w:rtl/>
        </w:rPr>
        <w:t xml:space="preserve"> יולי-יואל אדלשטיין</w:t>
      </w:r>
      <w:r>
        <w:rPr>
          <w:rtl/>
        </w:rPr>
        <w:t>:</w:t>
      </w:r>
    </w:p>
    <w:p w14:paraId="42BF918C" w14:textId="77777777" w:rsidR="00000000" w:rsidRDefault="00E52DD3">
      <w:pPr>
        <w:pStyle w:val="a"/>
        <w:rPr>
          <w:rtl/>
        </w:rPr>
      </w:pPr>
    </w:p>
    <w:p w14:paraId="4A3F8093" w14:textId="77777777" w:rsidR="00000000" w:rsidRDefault="00E52DD3">
      <w:pPr>
        <w:pStyle w:val="a"/>
        <w:rPr>
          <w:rFonts w:hint="cs"/>
          <w:rtl/>
        </w:rPr>
      </w:pPr>
      <w:r>
        <w:rPr>
          <w:rFonts w:hint="cs"/>
          <w:rtl/>
        </w:rPr>
        <w:t>שאלה נוספת לחברת הכנסת פינקלשטיין.</w:t>
      </w:r>
    </w:p>
    <w:p w14:paraId="013463A5" w14:textId="77777777" w:rsidR="00000000" w:rsidRDefault="00E52DD3">
      <w:pPr>
        <w:pStyle w:val="a"/>
        <w:ind w:firstLine="0"/>
        <w:rPr>
          <w:rFonts w:hint="cs"/>
          <w:rtl/>
        </w:rPr>
      </w:pPr>
    </w:p>
    <w:p w14:paraId="51DF550E" w14:textId="77777777" w:rsidR="00000000" w:rsidRDefault="00E52DD3">
      <w:pPr>
        <w:pStyle w:val="ac"/>
        <w:rPr>
          <w:rtl/>
        </w:rPr>
      </w:pPr>
      <w:r>
        <w:rPr>
          <w:rFonts w:hint="eastAsia"/>
          <w:rtl/>
        </w:rPr>
        <w:t>גילה</w:t>
      </w:r>
      <w:r>
        <w:rPr>
          <w:rtl/>
        </w:rPr>
        <w:t xml:space="preserve"> פינקלשטיין (מפד"ל):</w:t>
      </w:r>
    </w:p>
    <w:p w14:paraId="7FCEE90D" w14:textId="77777777" w:rsidR="00000000" w:rsidRDefault="00E52DD3">
      <w:pPr>
        <w:pStyle w:val="a"/>
        <w:rPr>
          <w:rFonts w:hint="cs"/>
          <w:rtl/>
        </w:rPr>
      </w:pPr>
    </w:p>
    <w:p w14:paraId="3FCFA3C4" w14:textId="77777777" w:rsidR="00000000" w:rsidRDefault="00E52DD3">
      <w:pPr>
        <w:pStyle w:val="a"/>
        <w:rPr>
          <w:rFonts w:hint="cs"/>
          <w:rtl/>
        </w:rPr>
      </w:pPr>
      <w:r>
        <w:rPr>
          <w:rFonts w:hint="cs"/>
          <w:rtl/>
        </w:rPr>
        <w:t xml:space="preserve">היום, כשהמצב הכלכלי כל כך קשה, התוכנית לסגור מפעל היא תוכנית גרועה, כי אנחנו </w:t>
      </w:r>
      <w:r>
        <w:rPr>
          <w:rFonts w:hint="cs"/>
          <w:rtl/>
        </w:rPr>
        <w:t>שומעים כל יום על עוד מתאבדים מסיבה כלכלית. האם יש עוד תוכניות לסגור עוד מפעלים בארץ בעתיד הקרוב? אני מתכוונת, להקפיא את פעילותם.</w:t>
      </w:r>
    </w:p>
    <w:p w14:paraId="1BCA5C6A" w14:textId="77777777" w:rsidR="00000000" w:rsidRDefault="00E52DD3">
      <w:pPr>
        <w:pStyle w:val="a"/>
        <w:ind w:firstLine="0"/>
        <w:rPr>
          <w:rFonts w:hint="cs"/>
          <w:rtl/>
        </w:rPr>
      </w:pPr>
    </w:p>
    <w:p w14:paraId="3D48098D" w14:textId="77777777" w:rsidR="00000000" w:rsidRDefault="00E52DD3">
      <w:pPr>
        <w:pStyle w:val="ad"/>
        <w:rPr>
          <w:rtl/>
        </w:rPr>
      </w:pPr>
      <w:r>
        <w:rPr>
          <w:rtl/>
        </w:rPr>
        <w:t>היו"ר</w:t>
      </w:r>
      <w:r>
        <w:rPr>
          <w:rFonts w:hint="cs"/>
          <w:rtl/>
        </w:rPr>
        <w:t xml:space="preserve"> יולי-יואל אדלשטיין</w:t>
      </w:r>
      <w:r>
        <w:rPr>
          <w:rtl/>
        </w:rPr>
        <w:t>:</w:t>
      </w:r>
    </w:p>
    <w:p w14:paraId="0FA34529" w14:textId="77777777" w:rsidR="00000000" w:rsidRDefault="00E52DD3">
      <w:pPr>
        <w:pStyle w:val="a"/>
        <w:rPr>
          <w:rtl/>
        </w:rPr>
      </w:pPr>
    </w:p>
    <w:p w14:paraId="05A0EEB2" w14:textId="77777777" w:rsidR="00000000" w:rsidRDefault="00E52DD3">
      <w:pPr>
        <w:pStyle w:val="a"/>
        <w:rPr>
          <w:rFonts w:hint="cs"/>
          <w:rtl/>
        </w:rPr>
      </w:pPr>
      <w:r>
        <w:rPr>
          <w:rFonts w:hint="cs"/>
          <w:rtl/>
        </w:rPr>
        <w:t>תודה.</w:t>
      </w:r>
    </w:p>
    <w:p w14:paraId="09F1CA01" w14:textId="77777777" w:rsidR="00000000" w:rsidRDefault="00E52DD3">
      <w:pPr>
        <w:pStyle w:val="a"/>
        <w:ind w:firstLine="0"/>
        <w:rPr>
          <w:rFonts w:hint="cs"/>
          <w:rtl/>
        </w:rPr>
      </w:pPr>
    </w:p>
    <w:p w14:paraId="1BDF49B4" w14:textId="77777777" w:rsidR="00000000" w:rsidRDefault="00E52DD3">
      <w:pPr>
        <w:pStyle w:val="SpeakerCon"/>
        <w:rPr>
          <w:rtl/>
        </w:rPr>
      </w:pPr>
      <w:bookmarkStart w:id="175" w:name="FS000000464T21_05_2003_15_25_19C"/>
      <w:bookmarkEnd w:id="175"/>
      <w:r>
        <w:rPr>
          <w:rtl/>
        </w:rPr>
        <w:t>סגן שר הביטחון זאב בוים:</w:t>
      </w:r>
    </w:p>
    <w:p w14:paraId="601B40DA" w14:textId="77777777" w:rsidR="00000000" w:rsidRDefault="00E52DD3">
      <w:pPr>
        <w:pStyle w:val="a"/>
        <w:rPr>
          <w:rFonts w:hint="cs"/>
          <w:rtl/>
        </w:rPr>
      </w:pPr>
    </w:p>
    <w:p w14:paraId="1093C975" w14:textId="77777777" w:rsidR="00000000" w:rsidRDefault="00E52DD3">
      <w:pPr>
        <w:pStyle w:val="a"/>
        <w:rPr>
          <w:rFonts w:hint="cs"/>
          <w:rtl/>
        </w:rPr>
      </w:pPr>
      <w:r>
        <w:rPr>
          <w:rFonts w:hint="cs"/>
          <w:rtl/>
        </w:rPr>
        <w:t>אני מניח שאת מתכוונת באופן קונקרטי למפעלים שעובדים עם מערכת הביטחו</w:t>
      </w:r>
      <w:r>
        <w:rPr>
          <w:rFonts w:hint="cs"/>
          <w:rtl/>
        </w:rPr>
        <w:t>ן, כי אני לא יכול להגיד לך על מפעלים בכלל.</w:t>
      </w:r>
    </w:p>
    <w:p w14:paraId="10A45450" w14:textId="77777777" w:rsidR="00000000" w:rsidRDefault="00E52DD3">
      <w:pPr>
        <w:pStyle w:val="a"/>
        <w:ind w:firstLine="0"/>
        <w:rPr>
          <w:rFonts w:hint="cs"/>
          <w:rtl/>
        </w:rPr>
      </w:pPr>
    </w:p>
    <w:p w14:paraId="0B434D7E" w14:textId="77777777" w:rsidR="00000000" w:rsidRDefault="00E52DD3">
      <w:pPr>
        <w:pStyle w:val="ac"/>
        <w:rPr>
          <w:rtl/>
        </w:rPr>
      </w:pPr>
      <w:r>
        <w:rPr>
          <w:rFonts w:hint="eastAsia"/>
          <w:rtl/>
        </w:rPr>
        <w:t>גילה</w:t>
      </w:r>
      <w:r>
        <w:rPr>
          <w:rtl/>
        </w:rPr>
        <w:t xml:space="preserve"> פינקלשטיין (מפד"ל):</w:t>
      </w:r>
    </w:p>
    <w:p w14:paraId="300098BE" w14:textId="77777777" w:rsidR="00000000" w:rsidRDefault="00E52DD3">
      <w:pPr>
        <w:pStyle w:val="a"/>
        <w:rPr>
          <w:rFonts w:hint="cs"/>
          <w:rtl/>
        </w:rPr>
      </w:pPr>
    </w:p>
    <w:p w14:paraId="21F06CD2" w14:textId="77777777" w:rsidR="00000000" w:rsidRDefault="00E52DD3">
      <w:pPr>
        <w:pStyle w:val="a"/>
        <w:rPr>
          <w:rFonts w:hint="cs"/>
          <w:rtl/>
        </w:rPr>
      </w:pPr>
      <w:r>
        <w:rPr>
          <w:rFonts w:hint="cs"/>
          <w:rtl/>
        </w:rPr>
        <w:t>אתם מתכננים עוד?</w:t>
      </w:r>
    </w:p>
    <w:p w14:paraId="1F8B65D2" w14:textId="77777777" w:rsidR="00000000" w:rsidRDefault="00E52DD3">
      <w:pPr>
        <w:pStyle w:val="a"/>
        <w:ind w:firstLine="0"/>
        <w:rPr>
          <w:rFonts w:hint="cs"/>
          <w:rtl/>
        </w:rPr>
      </w:pPr>
    </w:p>
    <w:p w14:paraId="41CDDF3D" w14:textId="77777777" w:rsidR="00000000" w:rsidRDefault="00E52DD3">
      <w:pPr>
        <w:pStyle w:val="SpeakerCon"/>
        <w:rPr>
          <w:rtl/>
        </w:rPr>
      </w:pPr>
      <w:bookmarkStart w:id="176" w:name="FS000000464T21_05_2003_15_26_22C"/>
      <w:bookmarkEnd w:id="176"/>
      <w:r>
        <w:rPr>
          <w:rtl/>
        </w:rPr>
        <w:t>סגן שר הביטחון זאב בוים:</w:t>
      </w:r>
    </w:p>
    <w:p w14:paraId="11F9F89C" w14:textId="77777777" w:rsidR="00000000" w:rsidRDefault="00E52DD3">
      <w:pPr>
        <w:pStyle w:val="a"/>
        <w:rPr>
          <w:rtl/>
        </w:rPr>
      </w:pPr>
    </w:p>
    <w:p w14:paraId="3DC33D28" w14:textId="77777777" w:rsidR="00000000" w:rsidRDefault="00E52DD3">
      <w:pPr>
        <w:pStyle w:val="a"/>
        <w:rPr>
          <w:rFonts w:hint="cs"/>
          <w:rtl/>
        </w:rPr>
      </w:pPr>
      <w:r>
        <w:rPr>
          <w:rFonts w:hint="cs"/>
          <w:rtl/>
        </w:rPr>
        <w:t>אנחנו לא מתכננים. אני צריך לומר לך שזה לא איזה תכנון. זה לא משהו פרינציפיוני. זה פועל יוצא של מצב תקציבי קשה. הרי גם לבית הזה עומדת לבוא תוכני</w:t>
      </w:r>
      <w:r>
        <w:rPr>
          <w:rFonts w:hint="cs"/>
          <w:rtl/>
        </w:rPr>
        <w:t xml:space="preserve">ת שדורשת לקצץ 3 מיליארדי שקל מתקציב הביטחון. מתוך כך גם נגזרים צמצומים בהזמנות של משרד הביטחון למפעלים, פלוס עוד עניינים, לפי העניין, שגורמים, כמו שהסברתי לגבי המפעל בשדרות, לכך שאין צורך בייצור הזה. </w:t>
      </w:r>
    </w:p>
    <w:p w14:paraId="060E0220" w14:textId="77777777" w:rsidR="00000000" w:rsidRDefault="00E52DD3">
      <w:pPr>
        <w:pStyle w:val="a"/>
        <w:rPr>
          <w:rFonts w:hint="cs"/>
          <w:rtl/>
        </w:rPr>
      </w:pPr>
    </w:p>
    <w:p w14:paraId="627429E3" w14:textId="77777777" w:rsidR="00000000" w:rsidRDefault="00E52DD3">
      <w:pPr>
        <w:pStyle w:val="a"/>
        <w:rPr>
          <w:rFonts w:hint="cs"/>
          <w:rtl/>
        </w:rPr>
      </w:pPr>
      <w:r>
        <w:rPr>
          <w:rFonts w:hint="cs"/>
          <w:rtl/>
        </w:rPr>
        <w:t xml:space="preserve">יש פה שורה של דברים. גם המפעלים עצמם, שמייצרים למערכת </w:t>
      </w:r>
      <w:r>
        <w:rPr>
          <w:rFonts w:hint="cs"/>
          <w:rtl/>
        </w:rPr>
        <w:t xml:space="preserve">הביטחון </w:t>
      </w:r>
      <w:r>
        <w:rPr>
          <w:rtl/>
        </w:rPr>
        <w:t>–</w:t>
      </w:r>
      <w:r>
        <w:rPr>
          <w:rFonts w:hint="cs"/>
          <w:rtl/>
        </w:rPr>
        <w:t xml:space="preserve"> ואני מכיר כמה כאלה אפילו בעירי קריית-גת </w:t>
      </w:r>
      <w:r>
        <w:rPr>
          <w:rtl/>
        </w:rPr>
        <w:t>–</w:t>
      </w:r>
      <w:r>
        <w:rPr>
          <w:rFonts w:hint="cs"/>
          <w:rtl/>
        </w:rPr>
        <w:t xml:space="preserve"> התלות שלהם לאורך שנים במשרד הביטחון כלקוח יצרה מצב כזה שלא היה מאמץ לפתח מוצרים חדשים, שווקים חדשים, ובעיקר שווקים אזרחיים. אני לא חושב שזה המקרה של מפעל "רשף". אבל גם שם היו צריכים להעניק לפיתוחים חדשים </w:t>
      </w:r>
      <w:r>
        <w:rPr>
          <w:rFonts w:hint="cs"/>
          <w:rtl/>
        </w:rPr>
        <w:t>תשומת לב יתירה, כי ככל שמחדשים את המוצר  למעשה  מרחיבים פוטנציאלית את השוק.</w:t>
      </w:r>
    </w:p>
    <w:p w14:paraId="1D77E65F" w14:textId="77777777" w:rsidR="00000000" w:rsidRDefault="00E52DD3">
      <w:pPr>
        <w:pStyle w:val="a"/>
        <w:rPr>
          <w:rFonts w:hint="cs"/>
          <w:rtl/>
        </w:rPr>
      </w:pPr>
    </w:p>
    <w:p w14:paraId="1BCD9C7C" w14:textId="77777777" w:rsidR="00000000" w:rsidRDefault="00E52DD3">
      <w:pPr>
        <w:pStyle w:val="a"/>
        <w:rPr>
          <w:rFonts w:hint="cs"/>
          <w:rtl/>
        </w:rPr>
      </w:pPr>
      <w:r>
        <w:rPr>
          <w:rFonts w:hint="cs"/>
          <w:rtl/>
        </w:rPr>
        <w:t xml:space="preserve">מכל מקום, אין כוונה מראש לצמצם. אבל אי-אפשר להתעלם מהמגבלות גם של מערכת הביטחון. בכל מה שקשור למפעלים בפריפריה, בערי הפיתוח </w:t>
      </w:r>
      <w:r>
        <w:rPr>
          <w:rtl/>
        </w:rPr>
        <w:t>–</w:t>
      </w:r>
      <w:r>
        <w:rPr>
          <w:rFonts w:hint="cs"/>
          <w:rtl/>
        </w:rPr>
        <w:t xml:space="preserve"> והדוגמה של שדרות היא דוגמה </w:t>
      </w:r>
      <w:r>
        <w:rPr>
          <w:rtl/>
        </w:rPr>
        <w:t>–</w:t>
      </w:r>
      <w:r>
        <w:rPr>
          <w:rFonts w:hint="cs"/>
          <w:rtl/>
        </w:rPr>
        <w:t xml:space="preserve"> אנחנו משתדלים שלא לפגוע </w:t>
      </w:r>
      <w:r>
        <w:rPr>
          <w:rFonts w:hint="cs"/>
          <w:rtl/>
        </w:rPr>
        <w:t>עד כמה שניתן, כדי שלא יוחרף שם המצב החברתי-הכלכלי.</w:t>
      </w:r>
    </w:p>
    <w:p w14:paraId="39F90FF2" w14:textId="77777777" w:rsidR="00000000" w:rsidRDefault="00E52DD3">
      <w:pPr>
        <w:pStyle w:val="a"/>
        <w:ind w:firstLine="0"/>
        <w:rPr>
          <w:rFonts w:hint="cs"/>
          <w:rtl/>
        </w:rPr>
      </w:pPr>
    </w:p>
    <w:p w14:paraId="22E59B05" w14:textId="77777777" w:rsidR="00000000" w:rsidRDefault="00E52DD3">
      <w:pPr>
        <w:pStyle w:val="ad"/>
        <w:rPr>
          <w:rtl/>
        </w:rPr>
      </w:pPr>
      <w:r>
        <w:rPr>
          <w:rtl/>
        </w:rPr>
        <w:t>היו"ר</w:t>
      </w:r>
      <w:r>
        <w:rPr>
          <w:rFonts w:hint="cs"/>
          <w:rtl/>
        </w:rPr>
        <w:t xml:space="preserve"> יולי-יואל אדלשטיין</w:t>
      </w:r>
      <w:r>
        <w:rPr>
          <w:rtl/>
        </w:rPr>
        <w:t>:</w:t>
      </w:r>
    </w:p>
    <w:p w14:paraId="5D78DC11" w14:textId="77777777" w:rsidR="00000000" w:rsidRDefault="00E52DD3">
      <w:pPr>
        <w:pStyle w:val="a"/>
        <w:rPr>
          <w:rtl/>
        </w:rPr>
      </w:pPr>
    </w:p>
    <w:p w14:paraId="009F5C6F" w14:textId="77777777" w:rsidR="00000000" w:rsidRDefault="00E52DD3">
      <w:pPr>
        <w:pStyle w:val="a"/>
        <w:rPr>
          <w:rFonts w:hint="cs"/>
          <w:rtl/>
        </w:rPr>
      </w:pPr>
      <w:r>
        <w:rPr>
          <w:rFonts w:hint="cs"/>
          <w:rtl/>
        </w:rPr>
        <w:t>תודה לסגן שר הביטחון. נעבור לשאילתא מס' 42, של חבר הכנסת בייגה שוחט. הוא אינו נוכח כאן, והשאילתא מועברת לפרוטוקול.</w:t>
      </w:r>
    </w:p>
    <w:p w14:paraId="7CA9C325" w14:textId="77777777" w:rsidR="00000000" w:rsidRDefault="00E52DD3">
      <w:pPr>
        <w:pStyle w:val="a"/>
        <w:ind w:firstLine="0"/>
        <w:rPr>
          <w:rFonts w:hint="cs"/>
          <w:rtl/>
        </w:rPr>
      </w:pPr>
    </w:p>
    <w:p w14:paraId="17B064D2" w14:textId="77777777" w:rsidR="00000000" w:rsidRDefault="00E52DD3">
      <w:pPr>
        <w:pStyle w:val="Query"/>
        <w:jc w:val="center"/>
        <w:rPr>
          <w:rFonts w:hint="cs"/>
          <w:rtl/>
        </w:rPr>
      </w:pPr>
      <w:r>
        <w:rPr>
          <w:rFonts w:hint="cs"/>
          <w:rtl/>
        </w:rPr>
        <w:t>42. החלטה למגן ג'יפים בארצות-הברית</w:t>
      </w:r>
    </w:p>
    <w:p w14:paraId="65188D66" w14:textId="77777777" w:rsidR="00000000" w:rsidRDefault="00E52DD3">
      <w:pPr>
        <w:pStyle w:val="a"/>
        <w:rPr>
          <w:rFonts w:hint="cs"/>
          <w:rtl/>
        </w:rPr>
      </w:pPr>
    </w:p>
    <w:p w14:paraId="79F57C56" w14:textId="77777777" w:rsidR="00000000" w:rsidRDefault="00E52DD3">
      <w:pPr>
        <w:pStyle w:val="a"/>
        <w:ind w:firstLine="0"/>
        <w:rPr>
          <w:rFonts w:hint="cs"/>
          <w:b/>
          <w:bCs/>
          <w:u w:val="single"/>
          <w:rtl/>
        </w:rPr>
      </w:pPr>
      <w:r>
        <w:rPr>
          <w:rFonts w:hint="cs"/>
          <w:b/>
          <w:bCs/>
          <w:u w:val="single"/>
          <w:rtl/>
        </w:rPr>
        <w:t>חבר הכנסת אברהם בייגה שוח</w:t>
      </w:r>
      <w:r>
        <w:rPr>
          <w:rFonts w:hint="cs"/>
          <w:b/>
          <w:bCs/>
          <w:u w:val="single"/>
          <w:rtl/>
        </w:rPr>
        <w:t>ט שאל את שר הביטחון</w:t>
      </w:r>
    </w:p>
    <w:p w14:paraId="59AFD9DD" w14:textId="77777777" w:rsidR="00000000" w:rsidRDefault="00E52DD3">
      <w:pPr>
        <w:pStyle w:val="a"/>
        <w:rPr>
          <w:rFonts w:hint="cs"/>
          <w:rtl/>
        </w:rPr>
      </w:pPr>
      <w:r>
        <w:rPr>
          <w:rFonts w:hint="cs"/>
          <w:rtl/>
        </w:rPr>
        <w:t>ביום ט"ו באדר ב' התשס"ג (19 במרס 2003):</w:t>
      </w:r>
    </w:p>
    <w:p w14:paraId="4A45DF68" w14:textId="77777777" w:rsidR="00000000" w:rsidRDefault="00E52DD3">
      <w:pPr>
        <w:pStyle w:val="a"/>
        <w:rPr>
          <w:rFonts w:hint="cs"/>
          <w:rtl/>
        </w:rPr>
      </w:pPr>
    </w:p>
    <w:p w14:paraId="759876BD" w14:textId="77777777" w:rsidR="00000000" w:rsidRDefault="00E52DD3">
      <w:pPr>
        <w:pStyle w:val="a"/>
        <w:rPr>
          <w:rFonts w:hint="cs"/>
          <w:rtl/>
        </w:rPr>
      </w:pPr>
      <w:r>
        <w:rPr>
          <w:rFonts w:hint="cs"/>
          <w:rtl/>
        </w:rPr>
        <w:t>לאחרונה בוטלה החלטה בדבר  שריון הג'יפים בארץ, והביצוע הועבר לארצות-הברית. הטענה היא שאין תקציב בשקלים, ואילו בדולרים יש. נטען כי אי-אישור ההחלטה יגרום לפיטורי כ=200 עובדים.</w:t>
      </w:r>
    </w:p>
    <w:p w14:paraId="75102851" w14:textId="77777777" w:rsidR="00000000" w:rsidRDefault="00E52DD3">
      <w:pPr>
        <w:pStyle w:val="a"/>
        <w:rPr>
          <w:rFonts w:hint="cs"/>
          <w:rtl/>
        </w:rPr>
      </w:pPr>
    </w:p>
    <w:p w14:paraId="07E7AEC7" w14:textId="77777777" w:rsidR="00000000" w:rsidRDefault="00E52DD3">
      <w:pPr>
        <w:pStyle w:val="a"/>
        <w:rPr>
          <w:rFonts w:hint="cs"/>
          <w:rtl/>
        </w:rPr>
      </w:pPr>
      <w:r>
        <w:rPr>
          <w:rFonts w:hint="cs"/>
          <w:rtl/>
        </w:rPr>
        <w:t>רצוני לשאול:</w:t>
      </w:r>
    </w:p>
    <w:p w14:paraId="5E28CBCD" w14:textId="77777777" w:rsidR="00000000" w:rsidRDefault="00E52DD3">
      <w:pPr>
        <w:pStyle w:val="a"/>
        <w:rPr>
          <w:rFonts w:hint="cs"/>
          <w:rtl/>
        </w:rPr>
      </w:pPr>
    </w:p>
    <w:p w14:paraId="5E1F6A90" w14:textId="77777777" w:rsidR="00000000" w:rsidRDefault="00E52DD3">
      <w:pPr>
        <w:pStyle w:val="a"/>
        <w:rPr>
          <w:rFonts w:hint="cs"/>
          <w:rtl/>
        </w:rPr>
      </w:pPr>
      <w:r>
        <w:rPr>
          <w:rFonts w:hint="cs"/>
          <w:rtl/>
        </w:rPr>
        <w:t>1. מה ה</w:t>
      </w:r>
      <w:r>
        <w:rPr>
          <w:rFonts w:hint="cs"/>
          <w:rtl/>
        </w:rPr>
        <w:t>יא עמדת משרדך בנושא?</w:t>
      </w:r>
    </w:p>
    <w:p w14:paraId="7647F026" w14:textId="77777777" w:rsidR="00000000" w:rsidRDefault="00E52DD3">
      <w:pPr>
        <w:pStyle w:val="a"/>
        <w:rPr>
          <w:rFonts w:hint="cs"/>
          <w:rtl/>
        </w:rPr>
      </w:pPr>
    </w:p>
    <w:p w14:paraId="40D4D9D7" w14:textId="77777777" w:rsidR="00000000" w:rsidRDefault="00E52DD3">
      <w:pPr>
        <w:pStyle w:val="a"/>
        <w:rPr>
          <w:rFonts w:hint="cs"/>
          <w:rtl/>
        </w:rPr>
      </w:pPr>
      <w:r>
        <w:rPr>
          <w:rFonts w:hint="cs"/>
          <w:rtl/>
        </w:rPr>
        <w:t>2. מדוע בוטלה ההחלטה לשריין את הג'יפים בארץ?</w:t>
      </w:r>
    </w:p>
    <w:p w14:paraId="40B5E6A5" w14:textId="77777777" w:rsidR="00000000" w:rsidRDefault="00E52DD3">
      <w:pPr>
        <w:pStyle w:val="a"/>
        <w:rPr>
          <w:rFonts w:hint="cs"/>
          <w:rtl/>
        </w:rPr>
      </w:pPr>
    </w:p>
    <w:p w14:paraId="1D5E241B" w14:textId="77777777" w:rsidR="00000000" w:rsidRDefault="00E52DD3">
      <w:pPr>
        <w:pStyle w:val="a"/>
        <w:rPr>
          <w:rFonts w:hint="cs"/>
          <w:rtl/>
        </w:rPr>
      </w:pPr>
      <w:r>
        <w:rPr>
          <w:rFonts w:hint="cs"/>
          <w:rtl/>
        </w:rPr>
        <w:t>3. האם טענתו של צה"ל כי השריון נעשה טוב יותר בארץ הובאה בחשבון בעת ההחלטה?</w:t>
      </w:r>
    </w:p>
    <w:p w14:paraId="3F9BE352" w14:textId="77777777" w:rsidR="00000000" w:rsidRDefault="00E52DD3">
      <w:pPr>
        <w:pStyle w:val="a"/>
        <w:rPr>
          <w:rFonts w:hint="cs"/>
          <w:rtl/>
        </w:rPr>
      </w:pPr>
    </w:p>
    <w:p w14:paraId="5A6C8D84" w14:textId="77777777" w:rsidR="00000000" w:rsidRDefault="00E52DD3">
      <w:pPr>
        <w:pStyle w:val="SpeakerCon"/>
        <w:rPr>
          <w:rFonts w:hint="cs"/>
          <w:rtl/>
        </w:rPr>
      </w:pPr>
      <w:r>
        <w:rPr>
          <w:rFonts w:hint="cs"/>
          <w:rtl/>
        </w:rPr>
        <w:t>תשובת סגן שר הביטחון זאב בוים:</w:t>
      </w:r>
    </w:p>
    <w:p w14:paraId="117DDACC" w14:textId="77777777" w:rsidR="00000000" w:rsidRDefault="00E52DD3">
      <w:pPr>
        <w:pStyle w:val="SpeakerCon"/>
        <w:rPr>
          <w:rFonts w:hint="cs"/>
          <w:rtl/>
        </w:rPr>
      </w:pPr>
    </w:p>
    <w:p w14:paraId="243F6F6C" w14:textId="77777777" w:rsidR="00000000" w:rsidRDefault="00E52DD3">
      <w:pPr>
        <w:pStyle w:val="a"/>
        <w:rPr>
          <w:rFonts w:hint="cs"/>
          <w:rtl/>
        </w:rPr>
      </w:pPr>
      <w:r>
        <w:rPr>
          <w:rFonts w:hint="cs"/>
          <w:rtl/>
        </w:rPr>
        <w:t>1. הרכבים מתוצרת חברת "האמר" נרכשים בעסקה צבאית על-ידי משלחת משרד הביטחון בארצות</w:t>
      </w:r>
      <w:r>
        <w:rPr>
          <w:rFonts w:hint="cs"/>
          <w:rtl/>
        </w:rPr>
        <w:t>-הברית. נוכח אילוצי תקציב והעדר תקציב בשקלים, הוחלט לבצע את מיגון הרכב בארצות-הברית.</w:t>
      </w:r>
    </w:p>
    <w:p w14:paraId="30A23543" w14:textId="77777777" w:rsidR="00000000" w:rsidRDefault="00E52DD3">
      <w:pPr>
        <w:pStyle w:val="a"/>
        <w:rPr>
          <w:rFonts w:hint="cs"/>
          <w:rtl/>
        </w:rPr>
      </w:pPr>
    </w:p>
    <w:p w14:paraId="59E21990" w14:textId="77777777" w:rsidR="00000000" w:rsidRDefault="00E52DD3">
      <w:pPr>
        <w:pStyle w:val="a"/>
        <w:rPr>
          <w:rFonts w:hint="cs"/>
          <w:rtl/>
        </w:rPr>
      </w:pPr>
      <w:r>
        <w:rPr>
          <w:rFonts w:hint="cs"/>
          <w:rtl/>
        </w:rPr>
        <w:t>2. החלטה בדבר ביצוע המיגון בארצות-הברית נעשתה נוכח אילוצי תקציב קשים מחד גיסא והצורך המיידי ברכבים אלו לצה"ל מאידך גיסא.</w:t>
      </w:r>
    </w:p>
    <w:p w14:paraId="51FB9B6D" w14:textId="77777777" w:rsidR="00000000" w:rsidRDefault="00E52DD3">
      <w:pPr>
        <w:pStyle w:val="a"/>
        <w:rPr>
          <w:rFonts w:hint="cs"/>
          <w:rtl/>
        </w:rPr>
      </w:pPr>
    </w:p>
    <w:p w14:paraId="3C8696F0" w14:textId="77777777" w:rsidR="00000000" w:rsidRDefault="00E52DD3">
      <w:pPr>
        <w:pStyle w:val="a"/>
        <w:rPr>
          <w:rFonts w:hint="cs"/>
          <w:rtl/>
        </w:rPr>
      </w:pPr>
      <w:r>
        <w:rPr>
          <w:rFonts w:hint="cs"/>
          <w:rtl/>
        </w:rPr>
        <w:t>3. מערכת הביטחון מודעת לידע ולניסיון שנצבר בחברת</w:t>
      </w:r>
      <w:r>
        <w:rPr>
          <w:rFonts w:hint="cs"/>
          <w:rtl/>
        </w:rPr>
        <w:t xml:space="preserve"> "תעשיות רכב נצרת". עם זאת, תקציב הביטחון לשנת 2003 אינו מאפשר להקצות מטבע מקומי לביצוע עבודה זו בישראל.</w:t>
      </w:r>
    </w:p>
    <w:p w14:paraId="12595613" w14:textId="77777777" w:rsidR="00000000" w:rsidRDefault="00E52DD3">
      <w:pPr>
        <w:pStyle w:val="ad"/>
        <w:rPr>
          <w:rFonts w:hint="cs"/>
          <w:rtl/>
        </w:rPr>
      </w:pPr>
    </w:p>
    <w:p w14:paraId="0847C510" w14:textId="77777777" w:rsidR="00000000" w:rsidRDefault="00E52DD3">
      <w:pPr>
        <w:pStyle w:val="ad"/>
        <w:rPr>
          <w:rFonts w:hint="cs"/>
          <w:rtl/>
        </w:rPr>
      </w:pPr>
      <w:r>
        <w:rPr>
          <w:rtl/>
        </w:rPr>
        <w:t>היו"ר</w:t>
      </w:r>
      <w:r>
        <w:rPr>
          <w:rFonts w:hint="cs"/>
          <w:rtl/>
        </w:rPr>
        <w:t xml:space="preserve"> יולי-יואל אדלשטיין</w:t>
      </w:r>
      <w:r>
        <w:rPr>
          <w:rtl/>
        </w:rPr>
        <w:t>:</w:t>
      </w:r>
    </w:p>
    <w:p w14:paraId="445FA618" w14:textId="77777777" w:rsidR="00000000" w:rsidRDefault="00E52DD3">
      <w:pPr>
        <w:pStyle w:val="a"/>
        <w:rPr>
          <w:rFonts w:hint="cs"/>
          <w:rtl/>
        </w:rPr>
      </w:pPr>
    </w:p>
    <w:p w14:paraId="2473B1CD" w14:textId="77777777" w:rsidR="00000000" w:rsidRDefault="00E52DD3">
      <w:pPr>
        <w:pStyle w:val="a"/>
        <w:rPr>
          <w:rFonts w:hint="cs"/>
          <w:rtl/>
        </w:rPr>
      </w:pPr>
      <w:r>
        <w:rPr>
          <w:rFonts w:hint="cs"/>
          <w:rtl/>
        </w:rPr>
        <w:t>נעבור לשאילתא מס' 48, בנושא כביש עוקף זעתרה, של חבר הכנסת רן כהן. בבקשה, אדוני סגן השר.</w:t>
      </w:r>
    </w:p>
    <w:p w14:paraId="0578B91A" w14:textId="77777777" w:rsidR="00000000" w:rsidRDefault="00E52DD3">
      <w:pPr>
        <w:pStyle w:val="a"/>
        <w:ind w:firstLine="0"/>
        <w:rPr>
          <w:rFonts w:hint="cs"/>
          <w:rtl/>
        </w:rPr>
      </w:pPr>
    </w:p>
    <w:p w14:paraId="0361D3B2" w14:textId="77777777" w:rsidR="00000000" w:rsidRDefault="00E52DD3">
      <w:pPr>
        <w:pStyle w:val="Query"/>
        <w:jc w:val="center"/>
        <w:rPr>
          <w:rtl/>
        </w:rPr>
      </w:pPr>
      <w:bookmarkStart w:id="177" w:name="CQ10349FI0010349T21_05_2003_15_49_27"/>
      <w:bookmarkEnd w:id="177"/>
      <w:r>
        <w:rPr>
          <w:rtl/>
        </w:rPr>
        <w:t>48. כביש עוקף</w:t>
      </w:r>
      <w:r>
        <w:rPr>
          <w:rFonts w:hint="cs"/>
          <w:rtl/>
        </w:rPr>
        <w:t xml:space="preserve"> </w:t>
      </w:r>
      <w:r>
        <w:rPr>
          <w:rtl/>
        </w:rPr>
        <w:t>זעתרה</w:t>
      </w:r>
    </w:p>
    <w:p w14:paraId="5B02FE72" w14:textId="77777777" w:rsidR="00000000" w:rsidRDefault="00E52DD3">
      <w:pPr>
        <w:pStyle w:val="a"/>
        <w:rPr>
          <w:rFonts w:hint="cs"/>
          <w:rtl/>
        </w:rPr>
      </w:pPr>
    </w:p>
    <w:p w14:paraId="1CE850C1" w14:textId="77777777" w:rsidR="00000000" w:rsidRDefault="00E52DD3">
      <w:pPr>
        <w:pStyle w:val="Heading1"/>
        <w:jc w:val="both"/>
        <w:rPr>
          <w:rFonts w:cs="Arial"/>
          <w:szCs w:val="22"/>
        </w:rPr>
      </w:pPr>
      <w:bookmarkStart w:id="178" w:name="ESQ10349"/>
      <w:bookmarkStart w:id="179" w:name="TextBody8"/>
      <w:bookmarkEnd w:id="178"/>
      <w:r>
        <w:rPr>
          <w:rFonts w:cs="Arial"/>
          <w:bCs/>
          <w:szCs w:val="22"/>
          <w:rtl/>
        </w:rPr>
        <w:t>חבר</w:t>
      </w:r>
      <w:bookmarkEnd w:id="179"/>
      <w:r>
        <w:rPr>
          <w:rFonts w:cs="Arial" w:hint="cs"/>
          <w:bCs/>
          <w:szCs w:val="22"/>
          <w:rtl/>
        </w:rPr>
        <w:t xml:space="preserve"> הכנסת </w:t>
      </w:r>
      <w:bookmarkStart w:id="180" w:name="TextBody2"/>
      <w:r>
        <w:rPr>
          <w:rFonts w:cs="Arial"/>
          <w:bCs/>
          <w:szCs w:val="22"/>
          <w:rtl/>
        </w:rPr>
        <w:t xml:space="preserve">רן </w:t>
      </w:r>
      <w:r>
        <w:rPr>
          <w:rFonts w:cs="Arial"/>
          <w:bCs/>
          <w:szCs w:val="22"/>
          <w:rtl/>
        </w:rPr>
        <w:t>כהן</w:t>
      </w:r>
      <w:bookmarkEnd w:id="180"/>
      <w:r>
        <w:rPr>
          <w:rFonts w:cs="Arial" w:hint="cs"/>
          <w:bCs/>
          <w:szCs w:val="22"/>
          <w:rtl/>
        </w:rPr>
        <w:t xml:space="preserve"> </w:t>
      </w:r>
      <w:bookmarkStart w:id="181" w:name="TextBody9"/>
      <w:r>
        <w:rPr>
          <w:rFonts w:cs="Arial"/>
          <w:bCs/>
          <w:szCs w:val="22"/>
          <w:rtl/>
        </w:rPr>
        <w:t>שאל</w:t>
      </w:r>
      <w:bookmarkEnd w:id="181"/>
      <w:r>
        <w:rPr>
          <w:rFonts w:cs="Arial" w:hint="cs"/>
          <w:bCs/>
          <w:szCs w:val="22"/>
          <w:rtl/>
        </w:rPr>
        <w:t xml:space="preserve"> את</w:t>
      </w:r>
      <w:bookmarkStart w:id="182" w:name="TextBody12"/>
      <w:r>
        <w:rPr>
          <w:rFonts w:cs="Arial"/>
          <w:bCs/>
          <w:szCs w:val="22"/>
          <w:rtl/>
        </w:rPr>
        <w:t xml:space="preserve"> שר</w:t>
      </w:r>
      <w:bookmarkEnd w:id="182"/>
      <w:r>
        <w:rPr>
          <w:rFonts w:cs="Arial" w:hint="cs"/>
          <w:bCs/>
          <w:szCs w:val="22"/>
          <w:rtl/>
        </w:rPr>
        <w:t xml:space="preserve"> </w:t>
      </w:r>
      <w:bookmarkStart w:id="183" w:name="GMGOVMINISTRYNAME"/>
      <w:r>
        <w:rPr>
          <w:rFonts w:cs="Arial"/>
          <w:bCs/>
          <w:szCs w:val="22"/>
          <w:rtl/>
        </w:rPr>
        <w:t>הביטחון</w:t>
      </w:r>
      <w:bookmarkEnd w:id="183"/>
    </w:p>
    <w:p w14:paraId="176EC0D3" w14:textId="77777777" w:rsidR="00000000" w:rsidRDefault="00E52DD3">
      <w:pPr>
        <w:bidi/>
        <w:spacing w:line="360" w:lineRule="auto"/>
        <w:ind w:firstLine="720"/>
        <w:jc w:val="both"/>
        <w:rPr>
          <w:rFonts w:cs="Arial" w:hint="cs"/>
          <w:sz w:val="28"/>
          <w:szCs w:val="22"/>
          <w:rtl/>
        </w:rPr>
      </w:pPr>
      <w:bookmarkStart w:id="184" w:name="TextBody4"/>
      <w:r>
        <w:rPr>
          <w:rFonts w:cs="Arial"/>
          <w:sz w:val="28"/>
          <w:szCs w:val="22"/>
          <w:rtl/>
        </w:rPr>
        <w:t>ביום ט"ו באדר ב</w:t>
      </w:r>
      <w:r>
        <w:rPr>
          <w:rFonts w:cs="Arial" w:hint="cs"/>
          <w:sz w:val="28"/>
          <w:szCs w:val="22"/>
          <w:rtl/>
        </w:rPr>
        <w:t>'</w:t>
      </w:r>
      <w:r>
        <w:rPr>
          <w:rFonts w:cs="Arial"/>
          <w:sz w:val="28"/>
          <w:szCs w:val="22"/>
          <w:rtl/>
        </w:rPr>
        <w:t xml:space="preserve"> התשס"ג (19 במר</w:t>
      </w:r>
      <w:r>
        <w:rPr>
          <w:rFonts w:cs="Arial" w:hint="cs"/>
          <w:sz w:val="28"/>
          <w:szCs w:val="22"/>
          <w:rtl/>
        </w:rPr>
        <w:t>ס</w:t>
      </w:r>
      <w:r>
        <w:rPr>
          <w:rFonts w:cs="Arial"/>
          <w:sz w:val="28"/>
          <w:szCs w:val="22"/>
          <w:rtl/>
        </w:rPr>
        <w:t xml:space="preserve"> 2003):</w:t>
      </w:r>
      <w:bookmarkEnd w:id="184"/>
    </w:p>
    <w:p w14:paraId="0EE827C9" w14:textId="77777777" w:rsidR="00000000" w:rsidRDefault="00E52DD3">
      <w:pPr>
        <w:bidi/>
        <w:spacing w:line="360" w:lineRule="auto"/>
        <w:ind w:firstLine="720"/>
        <w:jc w:val="both"/>
        <w:rPr>
          <w:rFonts w:cs="Arial" w:hint="cs"/>
          <w:sz w:val="28"/>
          <w:szCs w:val="22"/>
        </w:rPr>
      </w:pPr>
    </w:p>
    <w:p w14:paraId="7B4B0848" w14:textId="77777777" w:rsidR="00000000" w:rsidRDefault="00E52DD3">
      <w:pPr>
        <w:bidi/>
        <w:spacing w:line="360" w:lineRule="auto"/>
        <w:ind w:firstLine="720"/>
        <w:jc w:val="both"/>
        <w:rPr>
          <w:rFonts w:cs="Arial"/>
          <w:sz w:val="28"/>
          <w:szCs w:val="22"/>
        </w:rPr>
      </w:pPr>
      <w:bookmarkStart w:id="185" w:name="TextBody3"/>
      <w:r>
        <w:rPr>
          <w:rFonts w:cs="Arial"/>
          <w:sz w:val="28"/>
          <w:szCs w:val="22"/>
          <w:rtl/>
        </w:rPr>
        <w:t>צה</w:t>
      </w:r>
      <w:r>
        <w:rPr>
          <w:rFonts w:cs="Arial" w:hint="cs"/>
          <w:sz w:val="28"/>
          <w:szCs w:val="22"/>
          <w:rtl/>
        </w:rPr>
        <w:t>"</w:t>
      </w:r>
      <w:r>
        <w:rPr>
          <w:rFonts w:cs="Arial"/>
          <w:sz w:val="28"/>
          <w:szCs w:val="22"/>
          <w:rtl/>
        </w:rPr>
        <w:t xml:space="preserve">ל </w:t>
      </w:r>
      <w:r>
        <w:rPr>
          <w:rFonts w:cs="Arial" w:hint="cs"/>
          <w:sz w:val="28"/>
          <w:szCs w:val="22"/>
          <w:rtl/>
        </w:rPr>
        <w:t xml:space="preserve">מבצע לאחרונה </w:t>
      </w:r>
      <w:r>
        <w:rPr>
          <w:rFonts w:cs="Arial"/>
          <w:sz w:val="28"/>
          <w:szCs w:val="22"/>
          <w:rtl/>
        </w:rPr>
        <w:t>עבודות סלילה לכביש עוקף הכפר זעתרה בגוש-עציון. כפר זעתרה נחשב כפר "שקט".</w:t>
      </w:r>
      <w:bookmarkEnd w:id="185"/>
    </w:p>
    <w:p w14:paraId="0889B030" w14:textId="77777777" w:rsidR="00000000" w:rsidRDefault="00E52DD3">
      <w:pPr>
        <w:bidi/>
        <w:spacing w:line="360" w:lineRule="auto"/>
        <w:ind w:firstLine="720"/>
        <w:jc w:val="both"/>
        <w:rPr>
          <w:rFonts w:cs="Arial"/>
          <w:sz w:val="28"/>
          <w:szCs w:val="22"/>
        </w:rPr>
      </w:pPr>
    </w:p>
    <w:p w14:paraId="2538E8FF" w14:textId="77777777" w:rsidR="00000000" w:rsidRDefault="00E52DD3">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134F4406" w14:textId="77777777" w:rsidR="00000000" w:rsidRDefault="00E52DD3">
      <w:pPr>
        <w:bidi/>
        <w:spacing w:line="360" w:lineRule="auto"/>
        <w:ind w:firstLine="720"/>
        <w:jc w:val="both"/>
        <w:rPr>
          <w:rFonts w:cs="Arial"/>
          <w:sz w:val="28"/>
          <w:szCs w:val="22"/>
        </w:rPr>
      </w:pPr>
    </w:p>
    <w:p w14:paraId="62F1554C" w14:textId="77777777" w:rsidR="00000000" w:rsidRDefault="00E52DD3">
      <w:pPr>
        <w:bidi/>
        <w:spacing w:line="360" w:lineRule="auto"/>
        <w:ind w:firstLine="720"/>
        <w:jc w:val="both"/>
        <w:rPr>
          <w:rFonts w:cs="Arial"/>
          <w:sz w:val="28"/>
          <w:szCs w:val="22"/>
          <w:rtl/>
        </w:rPr>
      </w:pPr>
      <w:bookmarkStart w:id="186" w:name="TextBody5"/>
      <w:r>
        <w:rPr>
          <w:rFonts w:cs="Arial" w:hint="cs"/>
          <w:sz w:val="28"/>
          <w:szCs w:val="22"/>
          <w:rtl/>
        </w:rPr>
        <w:t xml:space="preserve">1. </w:t>
      </w:r>
      <w:r>
        <w:rPr>
          <w:rFonts w:cs="Arial"/>
          <w:sz w:val="28"/>
          <w:szCs w:val="22"/>
          <w:rtl/>
        </w:rPr>
        <w:t>מה</w:t>
      </w:r>
      <w:r>
        <w:rPr>
          <w:rFonts w:cs="Arial" w:hint="cs"/>
          <w:sz w:val="28"/>
          <w:szCs w:val="22"/>
          <w:rtl/>
        </w:rPr>
        <w:t xml:space="preserve"> היא</w:t>
      </w:r>
      <w:r>
        <w:rPr>
          <w:rFonts w:cs="Arial"/>
          <w:sz w:val="28"/>
          <w:szCs w:val="22"/>
          <w:rtl/>
        </w:rPr>
        <w:t xml:space="preserve"> עלות הכביש?</w:t>
      </w:r>
    </w:p>
    <w:p w14:paraId="5F622A83" w14:textId="77777777" w:rsidR="00000000" w:rsidRDefault="00E52DD3">
      <w:pPr>
        <w:bidi/>
        <w:spacing w:line="360" w:lineRule="auto"/>
        <w:ind w:firstLine="720"/>
        <w:jc w:val="both"/>
        <w:rPr>
          <w:rFonts w:cs="Arial"/>
          <w:sz w:val="28"/>
          <w:szCs w:val="22"/>
          <w:rtl/>
        </w:rPr>
      </w:pPr>
    </w:p>
    <w:p w14:paraId="5405BEA0" w14:textId="77777777" w:rsidR="00000000" w:rsidRDefault="00E52DD3">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האם מימונו בא מתקציב משרד הביטחון בלבד?</w:t>
      </w:r>
    </w:p>
    <w:p w14:paraId="7B6EF48F" w14:textId="77777777" w:rsidR="00000000" w:rsidRDefault="00E52DD3">
      <w:pPr>
        <w:bidi/>
        <w:spacing w:line="360" w:lineRule="auto"/>
        <w:ind w:firstLine="720"/>
        <w:jc w:val="both"/>
        <w:rPr>
          <w:rFonts w:cs="Arial"/>
          <w:sz w:val="28"/>
          <w:szCs w:val="22"/>
          <w:rtl/>
        </w:rPr>
      </w:pPr>
    </w:p>
    <w:p w14:paraId="6AA91C7D" w14:textId="77777777" w:rsidR="00000000" w:rsidRDefault="00E52DD3">
      <w:pPr>
        <w:bidi/>
        <w:spacing w:line="360" w:lineRule="auto"/>
        <w:ind w:firstLine="720"/>
        <w:jc w:val="both"/>
        <w:rPr>
          <w:rFonts w:cs="Arial"/>
          <w:sz w:val="28"/>
          <w:szCs w:val="22"/>
          <w:rtl/>
        </w:rPr>
      </w:pPr>
      <w:r>
        <w:rPr>
          <w:rFonts w:cs="Arial" w:hint="cs"/>
          <w:sz w:val="28"/>
          <w:szCs w:val="22"/>
          <w:rtl/>
        </w:rPr>
        <w:t xml:space="preserve">3. </w:t>
      </w:r>
      <w:r>
        <w:rPr>
          <w:rFonts w:cs="Arial"/>
          <w:sz w:val="28"/>
          <w:szCs w:val="22"/>
          <w:rtl/>
        </w:rPr>
        <w:t>כמה תושבים אמור ה</w:t>
      </w:r>
      <w:r>
        <w:rPr>
          <w:rFonts w:cs="Arial"/>
          <w:sz w:val="28"/>
          <w:szCs w:val="22"/>
          <w:rtl/>
        </w:rPr>
        <w:t>כביש</w:t>
      </w:r>
      <w:r>
        <w:rPr>
          <w:rFonts w:cs="Arial" w:hint="cs"/>
          <w:sz w:val="28"/>
          <w:szCs w:val="22"/>
          <w:rtl/>
        </w:rPr>
        <w:t xml:space="preserve"> לשרת</w:t>
      </w:r>
      <w:r>
        <w:rPr>
          <w:rFonts w:cs="Arial"/>
          <w:sz w:val="28"/>
          <w:szCs w:val="22"/>
          <w:rtl/>
        </w:rPr>
        <w:t>?</w:t>
      </w:r>
    </w:p>
    <w:p w14:paraId="74B6E211" w14:textId="77777777" w:rsidR="00000000" w:rsidRDefault="00E52DD3">
      <w:pPr>
        <w:bidi/>
        <w:spacing w:line="360" w:lineRule="auto"/>
        <w:ind w:firstLine="720"/>
        <w:jc w:val="both"/>
        <w:rPr>
          <w:rFonts w:cs="Arial"/>
          <w:sz w:val="28"/>
          <w:szCs w:val="22"/>
          <w:rtl/>
        </w:rPr>
      </w:pPr>
    </w:p>
    <w:p w14:paraId="270B8D47" w14:textId="77777777" w:rsidR="00000000" w:rsidRDefault="00E52DD3">
      <w:pPr>
        <w:bidi/>
        <w:spacing w:line="360" w:lineRule="auto"/>
        <w:ind w:firstLine="720"/>
        <w:jc w:val="both"/>
        <w:rPr>
          <w:rFonts w:cs="Arial"/>
          <w:sz w:val="28"/>
          <w:szCs w:val="22"/>
          <w:rtl/>
        </w:rPr>
      </w:pPr>
      <w:r>
        <w:rPr>
          <w:rFonts w:cs="Arial" w:hint="cs"/>
          <w:sz w:val="28"/>
          <w:szCs w:val="22"/>
          <w:rtl/>
        </w:rPr>
        <w:t xml:space="preserve">4. </w:t>
      </w:r>
      <w:r>
        <w:rPr>
          <w:rFonts w:cs="Arial"/>
          <w:sz w:val="28"/>
          <w:szCs w:val="22"/>
          <w:rtl/>
        </w:rPr>
        <w:t>האם הובאה בחשבון אפשרות התלקחות כתוצאה מהעבודה?</w:t>
      </w:r>
    </w:p>
    <w:p w14:paraId="0137B43D" w14:textId="77777777" w:rsidR="00000000" w:rsidRDefault="00E52DD3">
      <w:pPr>
        <w:bidi/>
        <w:spacing w:line="360" w:lineRule="auto"/>
        <w:ind w:firstLine="720"/>
        <w:jc w:val="both"/>
        <w:rPr>
          <w:rFonts w:cs="Arial" w:hint="cs"/>
          <w:sz w:val="28"/>
          <w:szCs w:val="22"/>
          <w:rtl/>
        </w:rPr>
      </w:pPr>
    </w:p>
    <w:p w14:paraId="510A3AA9" w14:textId="77777777" w:rsidR="00000000" w:rsidRDefault="00E52DD3">
      <w:pPr>
        <w:pStyle w:val="Speaker"/>
        <w:rPr>
          <w:rtl/>
        </w:rPr>
      </w:pPr>
      <w:bookmarkStart w:id="187" w:name="FS000000464T21_05_2003_16_29_09"/>
      <w:bookmarkEnd w:id="187"/>
      <w:r>
        <w:rPr>
          <w:rFonts w:hint="eastAsia"/>
          <w:rtl/>
        </w:rPr>
        <w:t>סגן</w:t>
      </w:r>
      <w:r>
        <w:rPr>
          <w:rtl/>
        </w:rPr>
        <w:t xml:space="preserve"> שר הביטחון זאב בוים:</w:t>
      </w:r>
    </w:p>
    <w:p w14:paraId="10794F93" w14:textId="77777777" w:rsidR="00000000" w:rsidRDefault="00E52DD3">
      <w:pPr>
        <w:pStyle w:val="a"/>
        <w:rPr>
          <w:rFonts w:hint="cs"/>
          <w:rtl/>
        </w:rPr>
      </w:pPr>
    </w:p>
    <w:p w14:paraId="18EE61BE" w14:textId="77777777" w:rsidR="00000000" w:rsidRDefault="00E52DD3">
      <w:pPr>
        <w:pStyle w:val="a"/>
        <w:ind w:firstLine="0"/>
        <w:rPr>
          <w:rFonts w:hint="cs"/>
          <w:rtl/>
        </w:rPr>
      </w:pPr>
      <w:bookmarkStart w:id="188" w:name="FS000000464T21_05_2003_16_28_43"/>
      <w:bookmarkEnd w:id="186"/>
      <w:bookmarkEnd w:id="188"/>
      <w:r>
        <w:rPr>
          <w:rFonts w:hint="cs"/>
          <w:rtl/>
        </w:rPr>
        <w:tab/>
        <w:t xml:space="preserve">אם כן, היו פה כמה שאלות. </w:t>
      </w:r>
    </w:p>
    <w:p w14:paraId="0C28775D" w14:textId="77777777" w:rsidR="00000000" w:rsidRDefault="00E52DD3">
      <w:pPr>
        <w:pStyle w:val="a"/>
        <w:ind w:firstLine="0"/>
        <w:rPr>
          <w:rFonts w:hint="cs"/>
          <w:rtl/>
        </w:rPr>
      </w:pPr>
    </w:p>
    <w:p w14:paraId="0777ED40" w14:textId="77777777" w:rsidR="00000000" w:rsidRDefault="00E52DD3">
      <w:pPr>
        <w:pStyle w:val="a"/>
        <w:ind w:firstLine="720"/>
        <w:rPr>
          <w:rFonts w:hint="cs"/>
          <w:rtl/>
        </w:rPr>
      </w:pPr>
      <w:r>
        <w:rPr>
          <w:rFonts w:hint="cs"/>
          <w:rtl/>
        </w:rPr>
        <w:t xml:space="preserve">1. לגבי עלותו של הכביש </w:t>
      </w:r>
      <w:r>
        <w:rPr>
          <w:rtl/>
        </w:rPr>
        <w:t>–</w:t>
      </w:r>
      <w:r>
        <w:rPr>
          <w:rFonts w:hint="cs"/>
          <w:rtl/>
        </w:rPr>
        <w:t xml:space="preserve"> חבר הכנסת רן כהן, עלות הכביש היא 68,600 שקל.</w:t>
      </w:r>
    </w:p>
    <w:p w14:paraId="1ED56826" w14:textId="77777777" w:rsidR="00000000" w:rsidRDefault="00E52DD3">
      <w:pPr>
        <w:pStyle w:val="a"/>
        <w:ind w:firstLine="0"/>
        <w:rPr>
          <w:rFonts w:hint="cs"/>
          <w:rtl/>
        </w:rPr>
      </w:pPr>
    </w:p>
    <w:p w14:paraId="7C09409C" w14:textId="77777777" w:rsidR="00000000" w:rsidRDefault="00E52DD3">
      <w:pPr>
        <w:pStyle w:val="a"/>
        <w:ind w:firstLine="0"/>
        <w:rPr>
          <w:rFonts w:hint="cs"/>
          <w:rtl/>
        </w:rPr>
      </w:pPr>
      <w:r>
        <w:rPr>
          <w:rFonts w:hint="cs"/>
          <w:rtl/>
        </w:rPr>
        <w:tab/>
        <w:t xml:space="preserve">2. בעניין המימון </w:t>
      </w:r>
      <w:r>
        <w:rPr>
          <w:rtl/>
        </w:rPr>
        <w:t>–</w:t>
      </w:r>
      <w:r>
        <w:rPr>
          <w:rFonts w:hint="cs"/>
          <w:rtl/>
        </w:rPr>
        <w:t xml:space="preserve"> מדובר בתקציב ייעודי, צבוע, מה שנקרא, שמתקבל ממש</w:t>
      </w:r>
      <w:r>
        <w:rPr>
          <w:rFonts w:hint="cs"/>
          <w:rtl/>
        </w:rPr>
        <w:t>רד האוצר דרך תקציב הביטחון.</w:t>
      </w:r>
    </w:p>
    <w:p w14:paraId="0A009377" w14:textId="77777777" w:rsidR="00000000" w:rsidRDefault="00E52DD3">
      <w:pPr>
        <w:pStyle w:val="a"/>
        <w:ind w:firstLine="0"/>
        <w:rPr>
          <w:rFonts w:hint="cs"/>
          <w:rtl/>
        </w:rPr>
      </w:pPr>
    </w:p>
    <w:p w14:paraId="5325FA32" w14:textId="77777777" w:rsidR="00000000" w:rsidRDefault="00E52DD3">
      <w:pPr>
        <w:pStyle w:val="a"/>
        <w:ind w:firstLine="0"/>
        <w:rPr>
          <w:rFonts w:hint="cs"/>
          <w:rtl/>
        </w:rPr>
      </w:pPr>
      <w:r>
        <w:rPr>
          <w:rFonts w:hint="cs"/>
          <w:rtl/>
        </w:rPr>
        <w:t xml:space="preserve">            3. כמה תושבים אמור הכביש לשרת? אם כן, בכפר זעתרה ובמבואות בית-סאחור </w:t>
      </w:r>
      <w:r>
        <w:rPr>
          <w:rtl/>
        </w:rPr>
        <w:t>–</w:t>
      </w:r>
      <w:r>
        <w:rPr>
          <w:rFonts w:hint="cs"/>
          <w:rtl/>
        </w:rPr>
        <w:t xml:space="preserve"> ופה קצת ארחיב בכלל לגבי הרציונל של הסלילה </w:t>
      </w:r>
      <w:r>
        <w:rPr>
          <w:rtl/>
        </w:rPr>
        <w:t>–</w:t>
      </w:r>
      <w:r>
        <w:rPr>
          <w:rFonts w:hint="cs"/>
          <w:rtl/>
        </w:rPr>
        <w:t xml:space="preserve"> אירעו עשרות אירועים ביטחוניים והתנכלויות לתנועה הצבאית. בפתיח אתה מדבר על כפר זעתרה, שנחשב "כפר שקט".</w:t>
      </w:r>
      <w:r>
        <w:rPr>
          <w:rFonts w:hint="cs"/>
          <w:rtl/>
        </w:rPr>
        <w:t xml:space="preserve"> בכל זאת, השקט כנראה הוא דבר יחסי, כי היו שם לא מעט אירועים ביטחוניים של התנכלויות לתנועה הצבאית והאזרחית במשך השנים. הוא אחד הכבישים העוקפים שאושרו בממשלה, על מנת לקיים באמת את הכביש כעורק חיים חיוני הן לצבא והן לאזרחים. כשאני אומר אזרחים, מדובר באזרחים ה</w:t>
      </w:r>
      <w:r>
        <w:rPr>
          <w:rFonts w:hint="cs"/>
          <w:rtl/>
        </w:rPr>
        <w:t>ישראלים, אבל גם הפלסטינים, שיוכלו לנוע על הכביש לכשתושלם הסלילה.</w:t>
      </w:r>
    </w:p>
    <w:p w14:paraId="72FC3251" w14:textId="77777777" w:rsidR="00000000" w:rsidRDefault="00E52DD3">
      <w:pPr>
        <w:pStyle w:val="a"/>
        <w:ind w:firstLine="0"/>
        <w:rPr>
          <w:rFonts w:hint="cs"/>
          <w:rtl/>
        </w:rPr>
      </w:pPr>
    </w:p>
    <w:p w14:paraId="50234BAE" w14:textId="77777777" w:rsidR="00000000" w:rsidRDefault="00E52DD3">
      <w:pPr>
        <w:pStyle w:val="a"/>
        <w:ind w:firstLine="0"/>
        <w:rPr>
          <w:rFonts w:hint="cs"/>
          <w:rtl/>
        </w:rPr>
      </w:pPr>
      <w:r>
        <w:rPr>
          <w:rFonts w:hint="cs"/>
          <w:rtl/>
        </w:rPr>
        <w:tab/>
        <w:t xml:space="preserve">בקשר לפלסטינים </w:t>
      </w:r>
      <w:r>
        <w:rPr>
          <w:rtl/>
        </w:rPr>
        <w:t>–</w:t>
      </w:r>
      <w:r>
        <w:rPr>
          <w:rFonts w:hint="cs"/>
          <w:rtl/>
        </w:rPr>
        <w:t xml:space="preserve"> צריך לומר שיש חשיבות בסלילת הכביש הזה מכמה היבטים. קודם כול, הוא מתחבר ממזרח לכביש עוקף-ירושלים, במזרח, שעובר מרמאללה לכיוון אזור בית-לחם ובנותיה, וזה משרת את הפלסטינים. זה</w:t>
      </w:r>
      <w:r>
        <w:rPr>
          <w:rFonts w:hint="cs"/>
          <w:rtl/>
        </w:rPr>
        <w:t xml:space="preserve"> משרת גם את האינטרס שלנו שלא יעברו, כפי שעוברים היום, בתוך ירושלים, כל עוד הכביש העוקף הזה לא הושלם. והקטע של זעתרה הוא חלק ממתן האפשרות הזאת לפלסטינים לנוע בלי הצורך להיכנס לירושלים.</w:t>
      </w:r>
    </w:p>
    <w:p w14:paraId="751B2E98" w14:textId="77777777" w:rsidR="00000000" w:rsidRDefault="00E52DD3">
      <w:pPr>
        <w:pStyle w:val="a"/>
        <w:ind w:firstLine="0"/>
        <w:rPr>
          <w:rFonts w:hint="cs"/>
          <w:rtl/>
        </w:rPr>
      </w:pPr>
    </w:p>
    <w:p w14:paraId="2ED77C00" w14:textId="77777777" w:rsidR="00000000" w:rsidRDefault="00E52DD3">
      <w:pPr>
        <w:pStyle w:val="a"/>
        <w:ind w:firstLine="0"/>
        <w:rPr>
          <w:rFonts w:hint="cs"/>
          <w:rtl/>
        </w:rPr>
      </w:pPr>
      <w:r>
        <w:rPr>
          <w:rFonts w:hint="cs"/>
          <w:rtl/>
        </w:rPr>
        <w:tab/>
        <w:t xml:space="preserve">בסך הכול, ההערכה היא שהכביש הזה ישרת את תושבי מזרח גוש-עציון בנסיעתם. </w:t>
      </w:r>
      <w:r>
        <w:rPr>
          <w:rFonts w:hint="cs"/>
          <w:rtl/>
        </w:rPr>
        <w:t xml:space="preserve">זה כביש חלופי לכביש המנהרות, שכידוע מעת לעת, בגלל בעיות ביטחוניות, הוא נסגר ועל-ידי כך הוא בעצם חוסם, כי אין אלטרנטיבה, אלא אם כן עושים "רונדל" שלם בעמק-האלה. ההערכה היא שהכביש הזה ישרת  כ=15,000 איש ביום. </w:t>
      </w:r>
    </w:p>
    <w:p w14:paraId="1BBCCC5E" w14:textId="77777777" w:rsidR="00000000" w:rsidRDefault="00E52DD3">
      <w:pPr>
        <w:pStyle w:val="a"/>
        <w:ind w:firstLine="0"/>
        <w:rPr>
          <w:rFonts w:hint="cs"/>
          <w:rtl/>
        </w:rPr>
      </w:pPr>
    </w:p>
    <w:p w14:paraId="34F8E6C0" w14:textId="77777777" w:rsidR="00000000" w:rsidRDefault="00E52DD3">
      <w:pPr>
        <w:pStyle w:val="a"/>
        <w:ind w:firstLine="0"/>
        <w:rPr>
          <w:rFonts w:hint="cs"/>
          <w:rtl/>
        </w:rPr>
      </w:pPr>
      <w:r>
        <w:rPr>
          <w:rFonts w:hint="cs"/>
          <w:rtl/>
        </w:rPr>
        <w:tab/>
        <w:t>4. אסיים ואומר, שהדאגה מהתלקחות כתוצאה מהעבודות</w:t>
      </w:r>
      <w:r>
        <w:rPr>
          <w:rFonts w:hint="cs"/>
          <w:rtl/>
        </w:rPr>
        <w:t xml:space="preserve"> יש בה היגיון, אבל איך אומרת הסבתא שלי? טפו-טפו, עד עכשיו העבודה מתקיימת, ולא אירע, לשמחתנו, איזה אירוע חריג. נקווה שכך יימשך. אנחנו מקווים שהסלילה תושלם במהרה.</w:t>
      </w:r>
    </w:p>
    <w:p w14:paraId="4BB91ADB" w14:textId="77777777" w:rsidR="00000000" w:rsidRDefault="00E52DD3">
      <w:pPr>
        <w:pStyle w:val="a"/>
        <w:ind w:firstLine="0"/>
        <w:rPr>
          <w:rFonts w:hint="cs"/>
          <w:rtl/>
        </w:rPr>
      </w:pPr>
    </w:p>
    <w:p w14:paraId="17482BDD" w14:textId="77777777" w:rsidR="00000000" w:rsidRDefault="00E52DD3">
      <w:pPr>
        <w:pStyle w:val="ad"/>
        <w:rPr>
          <w:rtl/>
        </w:rPr>
      </w:pPr>
      <w:r>
        <w:rPr>
          <w:rtl/>
        </w:rPr>
        <w:t>היו"ר</w:t>
      </w:r>
      <w:r>
        <w:rPr>
          <w:rFonts w:hint="cs"/>
          <w:rtl/>
        </w:rPr>
        <w:t xml:space="preserve"> יולי-יואל אדלשטיין</w:t>
      </w:r>
      <w:r>
        <w:rPr>
          <w:rtl/>
        </w:rPr>
        <w:t>:</w:t>
      </w:r>
    </w:p>
    <w:p w14:paraId="46C76AC4" w14:textId="77777777" w:rsidR="00000000" w:rsidRDefault="00E52DD3">
      <w:pPr>
        <w:pStyle w:val="a"/>
        <w:rPr>
          <w:rtl/>
        </w:rPr>
      </w:pPr>
    </w:p>
    <w:p w14:paraId="6B57C4DB" w14:textId="77777777" w:rsidR="00000000" w:rsidRDefault="00E52DD3">
      <w:pPr>
        <w:pStyle w:val="a"/>
        <w:rPr>
          <w:rFonts w:hint="cs"/>
          <w:rtl/>
        </w:rPr>
      </w:pPr>
      <w:r>
        <w:rPr>
          <w:rFonts w:hint="cs"/>
          <w:rtl/>
        </w:rPr>
        <w:t>שאלה נוספת לחבר הכנסת רן כהן. בבקשה.</w:t>
      </w:r>
    </w:p>
    <w:p w14:paraId="2127F5BA" w14:textId="77777777" w:rsidR="00000000" w:rsidRDefault="00E52DD3">
      <w:pPr>
        <w:pStyle w:val="a"/>
        <w:ind w:firstLine="0"/>
        <w:rPr>
          <w:rFonts w:hint="cs"/>
          <w:rtl/>
        </w:rPr>
      </w:pPr>
    </w:p>
    <w:p w14:paraId="150AB744" w14:textId="77777777" w:rsidR="00000000" w:rsidRDefault="00E52DD3">
      <w:pPr>
        <w:pStyle w:val="Speaker"/>
        <w:rPr>
          <w:rtl/>
        </w:rPr>
      </w:pPr>
      <w:bookmarkStart w:id="189" w:name="FS000000507T21_05_2003_16_29_33"/>
      <w:bookmarkEnd w:id="189"/>
      <w:r>
        <w:rPr>
          <w:rFonts w:hint="eastAsia"/>
          <w:rtl/>
        </w:rPr>
        <w:t>רן</w:t>
      </w:r>
      <w:r>
        <w:rPr>
          <w:rtl/>
        </w:rPr>
        <w:t xml:space="preserve"> כהן (מרצ):</w:t>
      </w:r>
    </w:p>
    <w:p w14:paraId="5725653F" w14:textId="77777777" w:rsidR="00000000" w:rsidRDefault="00E52DD3">
      <w:pPr>
        <w:pStyle w:val="a"/>
        <w:rPr>
          <w:rFonts w:hint="cs"/>
          <w:rtl/>
        </w:rPr>
      </w:pPr>
    </w:p>
    <w:p w14:paraId="50AA0EE8" w14:textId="77777777" w:rsidR="00000000" w:rsidRDefault="00E52DD3">
      <w:pPr>
        <w:pStyle w:val="a"/>
        <w:rPr>
          <w:rFonts w:hint="cs"/>
          <w:rtl/>
        </w:rPr>
      </w:pPr>
      <w:r>
        <w:rPr>
          <w:rFonts w:hint="cs"/>
          <w:rtl/>
        </w:rPr>
        <w:t>אדוני סגן השר,</w:t>
      </w:r>
      <w:r>
        <w:rPr>
          <w:rFonts w:hint="cs"/>
          <w:rtl/>
        </w:rPr>
        <w:t xml:space="preserve"> תודה על התשובות. יש לי שתי שאלות קצרות נוספות. שאלה אחת </w:t>
      </w:r>
      <w:r>
        <w:rPr>
          <w:rtl/>
        </w:rPr>
        <w:t>–</w:t>
      </w:r>
      <w:r>
        <w:rPr>
          <w:rFonts w:hint="cs"/>
          <w:rtl/>
        </w:rPr>
        <w:t xml:space="preserve"> מה מצב הבנייה של הכביש הזה? העבודה  כבר התחילה? היא לקראת סיום? באיזה מצב היא נמצאת? השנייה </w:t>
      </w:r>
      <w:r>
        <w:rPr>
          <w:rtl/>
        </w:rPr>
        <w:t>–</w:t>
      </w:r>
      <w:r>
        <w:rPr>
          <w:rFonts w:hint="cs"/>
          <w:rtl/>
        </w:rPr>
        <w:t xml:space="preserve"> האם יש במערכת הביטחון גורם, ואני מבקש ששר הביטחון לשעבר לא יפריע - - -</w:t>
      </w:r>
    </w:p>
    <w:p w14:paraId="270ABF23" w14:textId="77777777" w:rsidR="00000000" w:rsidRDefault="00E52DD3">
      <w:pPr>
        <w:pStyle w:val="a"/>
        <w:ind w:firstLine="0"/>
        <w:rPr>
          <w:rFonts w:hint="cs"/>
          <w:rtl/>
        </w:rPr>
      </w:pPr>
    </w:p>
    <w:p w14:paraId="625367EC" w14:textId="77777777" w:rsidR="00000000" w:rsidRDefault="00E52DD3">
      <w:pPr>
        <w:pStyle w:val="ac"/>
        <w:rPr>
          <w:rtl/>
        </w:rPr>
      </w:pPr>
    </w:p>
    <w:p w14:paraId="34C6AA24" w14:textId="77777777" w:rsidR="00000000" w:rsidRDefault="00E52DD3">
      <w:pPr>
        <w:pStyle w:val="ac"/>
        <w:rPr>
          <w:rtl/>
        </w:rPr>
      </w:pPr>
      <w:r>
        <w:rPr>
          <w:rFonts w:hint="eastAsia"/>
          <w:rtl/>
        </w:rPr>
        <w:t>סגן</w:t>
      </w:r>
      <w:r>
        <w:rPr>
          <w:rtl/>
        </w:rPr>
        <w:t xml:space="preserve"> שר הביטחון זאב בוים:</w:t>
      </w:r>
    </w:p>
    <w:p w14:paraId="447A0603" w14:textId="77777777" w:rsidR="00000000" w:rsidRDefault="00E52DD3">
      <w:pPr>
        <w:pStyle w:val="a"/>
        <w:rPr>
          <w:rFonts w:hint="cs"/>
          <w:rtl/>
        </w:rPr>
      </w:pPr>
    </w:p>
    <w:p w14:paraId="18458040" w14:textId="77777777" w:rsidR="00000000" w:rsidRDefault="00E52DD3">
      <w:pPr>
        <w:pStyle w:val="a"/>
        <w:rPr>
          <w:rFonts w:hint="cs"/>
          <w:rtl/>
        </w:rPr>
      </w:pPr>
      <w:bookmarkStart w:id="190" w:name="FS000000464T21_05_2003_16_29_48"/>
      <w:bookmarkStart w:id="191" w:name="FS000000464T21_05_2003_15_47_34C"/>
      <w:bookmarkEnd w:id="190"/>
      <w:bookmarkEnd w:id="191"/>
      <w:r>
        <w:rPr>
          <w:rFonts w:hint="cs"/>
          <w:rtl/>
        </w:rPr>
        <w:t xml:space="preserve">לא, </w:t>
      </w:r>
      <w:r>
        <w:rPr>
          <w:rFonts w:hint="cs"/>
          <w:rtl/>
        </w:rPr>
        <w:t>לא, הוא לא מפריע. הוא רק מציין שאת הכביש הזה הוא אישר בהיותו שר הביטחון, וצריך לברך אותו על כך.</w:t>
      </w:r>
    </w:p>
    <w:p w14:paraId="3D55E4F3" w14:textId="77777777" w:rsidR="00000000" w:rsidRDefault="00E52DD3">
      <w:pPr>
        <w:pStyle w:val="a"/>
        <w:ind w:firstLine="0"/>
        <w:rPr>
          <w:rFonts w:hint="cs"/>
          <w:rtl/>
        </w:rPr>
      </w:pPr>
    </w:p>
    <w:p w14:paraId="233D25FB" w14:textId="77777777" w:rsidR="00000000" w:rsidRDefault="00E52DD3">
      <w:pPr>
        <w:pStyle w:val="SpeakerCon"/>
        <w:rPr>
          <w:rtl/>
        </w:rPr>
      </w:pPr>
      <w:bookmarkStart w:id="192" w:name="FS000000507T21_05_2003_16_30_46C"/>
      <w:bookmarkEnd w:id="192"/>
      <w:r>
        <w:rPr>
          <w:rtl/>
        </w:rPr>
        <w:t>רן כהן (מרצ):</w:t>
      </w:r>
    </w:p>
    <w:p w14:paraId="7BE6D0A4" w14:textId="77777777" w:rsidR="00000000" w:rsidRDefault="00E52DD3">
      <w:pPr>
        <w:pStyle w:val="a"/>
        <w:rPr>
          <w:rtl/>
        </w:rPr>
      </w:pPr>
    </w:p>
    <w:p w14:paraId="60DF2833" w14:textId="77777777" w:rsidR="00000000" w:rsidRDefault="00E52DD3">
      <w:pPr>
        <w:pStyle w:val="a"/>
        <w:rPr>
          <w:rFonts w:hint="cs"/>
          <w:rtl/>
        </w:rPr>
      </w:pPr>
      <w:bookmarkStart w:id="193" w:name="FS000000507T21_05_2003_16_30_44"/>
      <w:bookmarkStart w:id="194" w:name="FS000000464T21_05_2003_16_30_18C"/>
      <w:bookmarkEnd w:id="193"/>
      <w:bookmarkEnd w:id="194"/>
      <w:r>
        <w:rPr>
          <w:rFonts w:hint="cs"/>
          <w:rtl/>
        </w:rPr>
        <w:t>האמן לי, זה בדיוק מה שעמדתי לומר. זה בדיוק מה שעמדתי לומר.</w:t>
      </w:r>
    </w:p>
    <w:p w14:paraId="6C1619D8" w14:textId="77777777" w:rsidR="00000000" w:rsidRDefault="00E52DD3">
      <w:pPr>
        <w:pStyle w:val="a"/>
        <w:ind w:firstLine="0"/>
        <w:rPr>
          <w:rFonts w:hint="cs"/>
          <w:rtl/>
        </w:rPr>
      </w:pPr>
    </w:p>
    <w:p w14:paraId="26EA7433" w14:textId="77777777" w:rsidR="00000000" w:rsidRDefault="00E52DD3">
      <w:pPr>
        <w:pStyle w:val="ad"/>
        <w:rPr>
          <w:rtl/>
        </w:rPr>
      </w:pPr>
      <w:r>
        <w:rPr>
          <w:rtl/>
        </w:rPr>
        <w:t>היו"ר</w:t>
      </w:r>
      <w:r>
        <w:rPr>
          <w:rFonts w:hint="cs"/>
          <w:rtl/>
        </w:rPr>
        <w:t xml:space="preserve"> יולי-יואל אדלשטיין</w:t>
      </w:r>
      <w:r>
        <w:rPr>
          <w:rtl/>
        </w:rPr>
        <w:t>:</w:t>
      </w:r>
    </w:p>
    <w:p w14:paraId="0B787E68" w14:textId="77777777" w:rsidR="00000000" w:rsidRDefault="00E52DD3">
      <w:pPr>
        <w:pStyle w:val="a"/>
        <w:rPr>
          <w:rtl/>
        </w:rPr>
      </w:pPr>
    </w:p>
    <w:p w14:paraId="2895FFE6" w14:textId="77777777" w:rsidR="00000000" w:rsidRDefault="00E52DD3">
      <w:pPr>
        <w:pStyle w:val="a"/>
        <w:rPr>
          <w:rFonts w:hint="cs"/>
          <w:rtl/>
        </w:rPr>
      </w:pPr>
      <w:r>
        <w:rPr>
          <w:rFonts w:hint="cs"/>
          <w:rtl/>
        </w:rPr>
        <w:t>אדוני, אדוני, בוא לא נפתח דיאלוג. מהי השאלה השנייה?</w:t>
      </w:r>
    </w:p>
    <w:p w14:paraId="1D86E32A" w14:textId="77777777" w:rsidR="00000000" w:rsidRDefault="00E52DD3">
      <w:pPr>
        <w:pStyle w:val="a"/>
        <w:ind w:firstLine="0"/>
        <w:rPr>
          <w:rFonts w:hint="cs"/>
          <w:rtl/>
        </w:rPr>
      </w:pPr>
    </w:p>
    <w:p w14:paraId="5AC5761B" w14:textId="77777777" w:rsidR="00000000" w:rsidRDefault="00E52DD3">
      <w:pPr>
        <w:pStyle w:val="Speaker"/>
        <w:rPr>
          <w:rtl/>
        </w:rPr>
      </w:pPr>
      <w:bookmarkStart w:id="195" w:name="FS000000507T21_05_2003_15_19_05"/>
      <w:bookmarkEnd w:id="195"/>
      <w:r>
        <w:rPr>
          <w:rtl/>
        </w:rPr>
        <w:t>רן כ</w:t>
      </w:r>
      <w:r>
        <w:rPr>
          <w:rtl/>
        </w:rPr>
        <w:t>הן (מרצ):</w:t>
      </w:r>
    </w:p>
    <w:p w14:paraId="6450DE52" w14:textId="77777777" w:rsidR="00000000" w:rsidRDefault="00E52DD3">
      <w:pPr>
        <w:pStyle w:val="a"/>
        <w:rPr>
          <w:rtl/>
        </w:rPr>
      </w:pPr>
    </w:p>
    <w:p w14:paraId="0D6DDAF1" w14:textId="77777777" w:rsidR="00000000" w:rsidRDefault="00E52DD3">
      <w:pPr>
        <w:pStyle w:val="a"/>
        <w:rPr>
          <w:rFonts w:hint="cs"/>
          <w:rtl/>
        </w:rPr>
      </w:pPr>
      <w:r>
        <w:rPr>
          <w:rFonts w:hint="cs"/>
          <w:rtl/>
        </w:rPr>
        <w:t xml:space="preserve">השאלה השנייה שלי היא: האם במערכת הביטחון קיים גורם שממיין את סדר העדיפויות של הכבישים הללו והאם הפרמטר העיקרי בעניין הוא עלות מול ביטחון, מול השגת ביטחון? אם כן, אני אודה לך אם תוכל לומר לי. </w:t>
      </w:r>
    </w:p>
    <w:p w14:paraId="4A74F949" w14:textId="77777777" w:rsidR="00000000" w:rsidRDefault="00E52DD3">
      <w:pPr>
        <w:pStyle w:val="a"/>
        <w:ind w:firstLine="0"/>
        <w:rPr>
          <w:rFonts w:hint="cs"/>
          <w:rtl/>
        </w:rPr>
      </w:pPr>
    </w:p>
    <w:p w14:paraId="048C4608" w14:textId="77777777" w:rsidR="00000000" w:rsidRDefault="00E52DD3">
      <w:pPr>
        <w:pStyle w:val="ad"/>
        <w:rPr>
          <w:rtl/>
        </w:rPr>
      </w:pPr>
      <w:r>
        <w:rPr>
          <w:rtl/>
        </w:rPr>
        <w:t>היו"ר יולי-יואל אדלשטיין:</w:t>
      </w:r>
    </w:p>
    <w:p w14:paraId="14675296" w14:textId="77777777" w:rsidR="00000000" w:rsidRDefault="00E52DD3">
      <w:pPr>
        <w:pStyle w:val="a"/>
        <w:rPr>
          <w:rtl/>
        </w:rPr>
      </w:pPr>
    </w:p>
    <w:p w14:paraId="5AD80860" w14:textId="77777777" w:rsidR="00000000" w:rsidRDefault="00E52DD3">
      <w:pPr>
        <w:pStyle w:val="a"/>
        <w:rPr>
          <w:rFonts w:hint="cs"/>
          <w:rtl/>
        </w:rPr>
      </w:pPr>
      <w:r>
        <w:rPr>
          <w:rFonts w:hint="cs"/>
          <w:rtl/>
        </w:rPr>
        <w:t>תודה רבה. בבקשה, אדוני סג</w:t>
      </w:r>
      <w:r>
        <w:rPr>
          <w:rFonts w:hint="cs"/>
          <w:rtl/>
        </w:rPr>
        <w:t>ן השר.</w:t>
      </w:r>
    </w:p>
    <w:p w14:paraId="2CC63A72" w14:textId="77777777" w:rsidR="00000000" w:rsidRDefault="00E52DD3">
      <w:pPr>
        <w:pStyle w:val="a"/>
        <w:rPr>
          <w:rFonts w:hint="cs"/>
          <w:rtl/>
        </w:rPr>
      </w:pPr>
    </w:p>
    <w:p w14:paraId="4BBCECA6" w14:textId="77777777" w:rsidR="00000000" w:rsidRDefault="00E52DD3">
      <w:pPr>
        <w:pStyle w:val="Speaker"/>
        <w:rPr>
          <w:rtl/>
        </w:rPr>
      </w:pPr>
      <w:bookmarkStart w:id="196" w:name="FS000000464T21_05_2003_15_21_14"/>
      <w:bookmarkEnd w:id="196"/>
      <w:r>
        <w:rPr>
          <w:rFonts w:hint="eastAsia"/>
          <w:rtl/>
        </w:rPr>
        <w:t>סגן</w:t>
      </w:r>
      <w:r>
        <w:rPr>
          <w:rtl/>
        </w:rPr>
        <w:t xml:space="preserve"> שר הביטחון זאב בוים:</w:t>
      </w:r>
    </w:p>
    <w:p w14:paraId="29CF6FDA" w14:textId="77777777" w:rsidR="00000000" w:rsidRDefault="00E52DD3">
      <w:pPr>
        <w:pStyle w:val="a"/>
        <w:rPr>
          <w:rFonts w:hint="cs"/>
          <w:rtl/>
        </w:rPr>
      </w:pPr>
    </w:p>
    <w:p w14:paraId="1602C5FB" w14:textId="77777777" w:rsidR="00000000" w:rsidRDefault="00E52DD3">
      <w:pPr>
        <w:pStyle w:val="a"/>
        <w:rPr>
          <w:rFonts w:hint="cs"/>
          <w:rtl/>
        </w:rPr>
      </w:pPr>
      <w:r>
        <w:rPr>
          <w:rFonts w:hint="cs"/>
          <w:rtl/>
        </w:rPr>
        <w:t>אני מבין שהשאלה הראשונה היתה לגבי מצבו של הכביש. עובדים על הכביש הזה. בעצם קובעים עכשיו את התוואי שלו. יש כמה פעולות עפר באזור הכפר זעתרה שעוברות בשטח סלעי ומצריכות עבודה די מאומצת. בסך הכול יש עוד קטע אחד שבו לא ברור אם ה</w:t>
      </w:r>
      <w:r>
        <w:rPr>
          <w:rFonts w:hint="cs"/>
          <w:rtl/>
        </w:rPr>
        <w:t xml:space="preserve">קרקע היא אדמת מדינה, ולכן העבודה נעצרה עכשיו כדי לבדוק אם מדובר בקרקע פרטית, אם יש צורך בהפקעה או לא. בסך הכול הכביש מתבצע ברוב חלקיו ועובדים עכשיו על תשתיתו. </w:t>
      </w:r>
    </w:p>
    <w:p w14:paraId="0371E21D" w14:textId="77777777" w:rsidR="00000000" w:rsidRDefault="00E52DD3">
      <w:pPr>
        <w:pStyle w:val="a"/>
        <w:rPr>
          <w:rFonts w:hint="cs"/>
          <w:rtl/>
        </w:rPr>
      </w:pPr>
    </w:p>
    <w:p w14:paraId="42FC214A" w14:textId="77777777" w:rsidR="00000000" w:rsidRDefault="00E52DD3">
      <w:pPr>
        <w:pStyle w:val="a"/>
        <w:rPr>
          <w:rFonts w:hint="cs"/>
          <w:rtl/>
        </w:rPr>
      </w:pPr>
      <w:r>
        <w:rPr>
          <w:rFonts w:hint="cs"/>
          <w:rtl/>
        </w:rPr>
        <w:t>לגבי השאלה השנייה - אני לא יודע להגיד לך לגבי גורם אחד שמרכז את זה, כלומר מבחינת סדר העדיפויות,</w:t>
      </w:r>
      <w:r>
        <w:rPr>
          <w:rFonts w:hint="cs"/>
          <w:rtl/>
        </w:rPr>
        <w:t xml:space="preserve"> איזה כביש סוללים וכו'. אין לי תשובה על זה ואני אבדוק. אני עדיין לא בקיא עד כדי כך בענייני המשרד. אומנם, שר הביטחון לשעבר אומר לי: אל תפחד מחבר הכנסת רן כהן. אני לא מפחד ממנו.</w:t>
      </w:r>
    </w:p>
    <w:p w14:paraId="5D95FAE8" w14:textId="77777777" w:rsidR="00000000" w:rsidRDefault="00E52DD3">
      <w:pPr>
        <w:pStyle w:val="a"/>
        <w:ind w:firstLine="0"/>
        <w:rPr>
          <w:rFonts w:hint="cs"/>
          <w:rtl/>
        </w:rPr>
      </w:pPr>
    </w:p>
    <w:p w14:paraId="5DC78D1E" w14:textId="77777777" w:rsidR="00000000" w:rsidRDefault="00E52DD3">
      <w:pPr>
        <w:pStyle w:val="ac"/>
        <w:rPr>
          <w:rtl/>
        </w:rPr>
      </w:pPr>
      <w:r>
        <w:rPr>
          <w:rFonts w:hint="eastAsia"/>
          <w:rtl/>
        </w:rPr>
        <w:t>רן</w:t>
      </w:r>
      <w:r>
        <w:rPr>
          <w:rtl/>
        </w:rPr>
        <w:t xml:space="preserve"> כהן (מרצ):</w:t>
      </w:r>
    </w:p>
    <w:p w14:paraId="4B7D94E2" w14:textId="77777777" w:rsidR="00000000" w:rsidRDefault="00E52DD3">
      <w:pPr>
        <w:pStyle w:val="a"/>
        <w:rPr>
          <w:rFonts w:hint="cs"/>
          <w:rtl/>
        </w:rPr>
      </w:pPr>
    </w:p>
    <w:p w14:paraId="2BC58BE7" w14:textId="77777777" w:rsidR="00000000" w:rsidRDefault="00E52DD3">
      <w:pPr>
        <w:pStyle w:val="a"/>
        <w:rPr>
          <w:rFonts w:hint="cs"/>
          <w:rtl/>
        </w:rPr>
      </w:pPr>
      <w:r>
        <w:rPr>
          <w:rFonts w:hint="cs"/>
          <w:rtl/>
        </w:rPr>
        <w:t>גם הוא לא מפחד ממני.</w:t>
      </w:r>
    </w:p>
    <w:p w14:paraId="5494E2AD" w14:textId="77777777" w:rsidR="00000000" w:rsidRDefault="00E52DD3">
      <w:pPr>
        <w:pStyle w:val="a"/>
        <w:rPr>
          <w:rFonts w:hint="cs"/>
          <w:rtl/>
        </w:rPr>
      </w:pPr>
    </w:p>
    <w:p w14:paraId="6EC8E4CE" w14:textId="77777777" w:rsidR="00000000" w:rsidRDefault="00E52DD3">
      <w:pPr>
        <w:pStyle w:val="SpeakerCon"/>
        <w:rPr>
          <w:rtl/>
        </w:rPr>
      </w:pPr>
      <w:bookmarkStart w:id="197" w:name="FS000000464T21_05_2003_15_26_56C"/>
      <w:bookmarkEnd w:id="197"/>
      <w:r>
        <w:rPr>
          <w:rtl/>
        </w:rPr>
        <w:t>סגן שר הביטחון זאב בוים:</w:t>
      </w:r>
    </w:p>
    <w:p w14:paraId="2BFEAA7F" w14:textId="77777777" w:rsidR="00000000" w:rsidRDefault="00E52DD3">
      <w:pPr>
        <w:pStyle w:val="a"/>
        <w:rPr>
          <w:rtl/>
        </w:rPr>
      </w:pPr>
    </w:p>
    <w:p w14:paraId="63DFA71F" w14:textId="77777777" w:rsidR="00000000" w:rsidRDefault="00E52DD3">
      <w:pPr>
        <w:pStyle w:val="a"/>
        <w:rPr>
          <w:rFonts w:hint="cs"/>
          <w:rtl/>
        </w:rPr>
      </w:pPr>
      <w:r>
        <w:rPr>
          <w:rFonts w:hint="cs"/>
          <w:rtl/>
        </w:rPr>
        <w:t>אני רק אומר לך ש</w:t>
      </w:r>
      <w:r>
        <w:rPr>
          <w:rFonts w:hint="cs"/>
          <w:rtl/>
        </w:rPr>
        <w:t>אני עוד לא יודע על גורם אחד שמתעסק בזה. הבאתי את הרציונל הרחב, יש פה מגוון של שיקולים טובים מכל הבחינות, הן להתיישבות היהודית, הן לאוכלוסייה הפלסטינית, שמעמיד  בקדימות גבוהה את סלילת הכביש הזה.</w:t>
      </w:r>
    </w:p>
    <w:p w14:paraId="161B3A10" w14:textId="77777777" w:rsidR="00000000" w:rsidRDefault="00E52DD3">
      <w:pPr>
        <w:pStyle w:val="ad"/>
        <w:rPr>
          <w:rtl/>
        </w:rPr>
      </w:pPr>
      <w:r>
        <w:rPr>
          <w:rFonts w:hint="cs"/>
          <w:rtl/>
        </w:rPr>
        <w:br/>
      </w:r>
    </w:p>
    <w:p w14:paraId="2D8F3D92" w14:textId="77777777" w:rsidR="00000000" w:rsidRDefault="00E52DD3">
      <w:pPr>
        <w:pStyle w:val="ad"/>
        <w:rPr>
          <w:rFonts w:hint="cs"/>
          <w:rtl/>
        </w:rPr>
      </w:pPr>
      <w:r>
        <w:rPr>
          <w:rtl/>
        </w:rPr>
        <w:t>היו"ר יולי-יואל אדלשטיין:</w:t>
      </w:r>
    </w:p>
    <w:p w14:paraId="6B39E7FF" w14:textId="77777777" w:rsidR="00000000" w:rsidRDefault="00E52DD3">
      <w:pPr>
        <w:pStyle w:val="a"/>
        <w:rPr>
          <w:rFonts w:hint="cs"/>
          <w:rtl/>
        </w:rPr>
      </w:pPr>
    </w:p>
    <w:p w14:paraId="2786194D" w14:textId="77777777" w:rsidR="00000000" w:rsidRDefault="00E52DD3">
      <w:pPr>
        <w:pStyle w:val="a"/>
        <w:rPr>
          <w:rFonts w:hint="cs"/>
          <w:rtl/>
        </w:rPr>
      </w:pPr>
      <w:r>
        <w:rPr>
          <w:rFonts w:hint="cs"/>
          <w:rtl/>
        </w:rPr>
        <w:t>תודה. שאילתא מס' 55, של חבר הכנסת</w:t>
      </w:r>
      <w:r>
        <w:rPr>
          <w:rFonts w:hint="cs"/>
          <w:rtl/>
        </w:rPr>
        <w:t xml:space="preserve"> עבד-אלמאלכ דהאמשה. חבר הכנסת דהאמשה אינו נוכח, לפרוטוקול. </w:t>
      </w:r>
      <w:bookmarkStart w:id="198" w:name="CQ10398FI0010398T21_05_2003_15_29_34"/>
      <w:bookmarkEnd w:id="198"/>
    </w:p>
    <w:p w14:paraId="5E855598" w14:textId="77777777" w:rsidR="00000000" w:rsidRDefault="00E52DD3">
      <w:pPr>
        <w:pStyle w:val="Query"/>
        <w:jc w:val="center"/>
        <w:rPr>
          <w:rFonts w:hint="cs"/>
          <w:rtl/>
        </w:rPr>
      </w:pPr>
    </w:p>
    <w:p w14:paraId="3C319205" w14:textId="77777777" w:rsidR="00000000" w:rsidRDefault="00E52DD3">
      <w:pPr>
        <w:pStyle w:val="Query"/>
        <w:jc w:val="center"/>
        <w:rPr>
          <w:rtl/>
        </w:rPr>
      </w:pPr>
      <w:r>
        <w:rPr>
          <w:rtl/>
        </w:rPr>
        <w:t xml:space="preserve">55. </w:t>
      </w:r>
      <w:r>
        <w:rPr>
          <w:rFonts w:hint="cs"/>
          <w:rtl/>
        </w:rPr>
        <w:t>הצבת סוללה של טילי "חץ"</w:t>
      </w:r>
      <w:r>
        <w:rPr>
          <w:rtl/>
        </w:rPr>
        <w:t xml:space="preserve"> </w:t>
      </w:r>
      <w:r>
        <w:rPr>
          <w:rFonts w:hint="cs"/>
          <w:rtl/>
        </w:rPr>
        <w:t>באזור</w:t>
      </w:r>
      <w:r>
        <w:rPr>
          <w:rtl/>
        </w:rPr>
        <w:t xml:space="preserve"> בקה</w:t>
      </w:r>
      <w:r>
        <w:rPr>
          <w:rFonts w:hint="cs"/>
          <w:rtl/>
        </w:rPr>
        <w:t>-</w:t>
      </w:r>
      <w:r>
        <w:rPr>
          <w:rtl/>
        </w:rPr>
        <w:t>אל</w:t>
      </w:r>
      <w:r>
        <w:rPr>
          <w:rFonts w:hint="cs"/>
          <w:rtl/>
        </w:rPr>
        <w:t>-ע'</w:t>
      </w:r>
      <w:r>
        <w:rPr>
          <w:rtl/>
        </w:rPr>
        <w:t>רביה</w:t>
      </w:r>
    </w:p>
    <w:p w14:paraId="54BB8F93" w14:textId="77777777" w:rsidR="00000000" w:rsidRDefault="00E52DD3">
      <w:pPr>
        <w:pStyle w:val="a"/>
        <w:rPr>
          <w:rFonts w:hint="cs"/>
          <w:rtl/>
        </w:rPr>
      </w:pPr>
    </w:p>
    <w:p w14:paraId="3A7FD85D" w14:textId="77777777" w:rsidR="00000000" w:rsidRDefault="00E52DD3">
      <w:pPr>
        <w:pStyle w:val="Heading1"/>
        <w:jc w:val="both"/>
        <w:rPr>
          <w:rFonts w:cs="Arial"/>
          <w:szCs w:val="22"/>
        </w:rPr>
      </w:pPr>
      <w:bookmarkStart w:id="199" w:name="ESQ10398"/>
      <w:bookmarkEnd w:id="199"/>
      <w:r>
        <w:rPr>
          <w:rFonts w:cs="Arial"/>
          <w:bCs/>
          <w:szCs w:val="22"/>
          <w:rtl/>
        </w:rPr>
        <w:t>חבר</w:t>
      </w:r>
      <w:r>
        <w:rPr>
          <w:rFonts w:cs="Arial" w:hint="cs"/>
          <w:bCs/>
          <w:szCs w:val="22"/>
          <w:rtl/>
        </w:rPr>
        <w:t xml:space="preserve"> הכנסת </w:t>
      </w:r>
      <w:r>
        <w:rPr>
          <w:rFonts w:cs="Arial"/>
          <w:bCs/>
          <w:szCs w:val="22"/>
          <w:rtl/>
        </w:rPr>
        <w:t>עבד-אלמאלכ דהאמשה</w:t>
      </w:r>
      <w:r>
        <w:rPr>
          <w:rFonts w:cs="Arial" w:hint="cs"/>
          <w:bCs/>
          <w:szCs w:val="22"/>
          <w:rtl/>
        </w:rPr>
        <w:t xml:space="preserve"> </w:t>
      </w:r>
      <w:r>
        <w:rPr>
          <w:rFonts w:cs="Arial"/>
          <w:bCs/>
          <w:szCs w:val="22"/>
          <w:rtl/>
        </w:rPr>
        <w:t>שאל</w:t>
      </w:r>
      <w:r>
        <w:rPr>
          <w:rFonts w:cs="Arial" w:hint="cs"/>
          <w:bCs/>
          <w:szCs w:val="22"/>
          <w:rtl/>
        </w:rPr>
        <w:t xml:space="preserve"> את</w:t>
      </w:r>
      <w:r>
        <w:rPr>
          <w:rFonts w:cs="Arial"/>
          <w:bCs/>
          <w:szCs w:val="22"/>
          <w:rtl/>
        </w:rPr>
        <w:t xml:space="preserve"> שר</w:t>
      </w:r>
      <w:r>
        <w:rPr>
          <w:rFonts w:cs="Arial" w:hint="cs"/>
          <w:bCs/>
          <w:szCs w:val="22"/>
          <w:rtl/>
        </w:rPr>
        <w:t xml:space="preserve"> </w:t>
      </w:r>
      <w:r>
        <w:rPr>
          <w:rFonts w:cs="Arial"/>
          <w:bCs/>
          <w:szCs w:val="22"/>
          <w:rtl/>
        </w:rPr>
        <w:t>הביטחון</w:t>
      </w:r>
    </w:p>
    <w:p w14:paraId="559C3915" w14:textId="77777777" w:rsidR="00000000" w:rsidRDefault="00E52DD3">
      <w:pPr>
        <w:bidi/>
        <w:spacing w:line="360" w:lineRule="auto"/>
        <w:ind w:firstLine="720"/>
        <w:jc w:val="both"/>
        <w:rPr>
          <w:rFonts w:cs="Arial"/>
          <w:sz w:val="28"/>
          <w:szCs w:val="22"/>
        </w:rPr>
      </w:pPr>
      <w:r>
        <w:rPr>
          <w:rFonts w:cs="Arial"/>
          <w:sz w:val="28"/>
          <w:szCs w:val="22"/>
          <w:rtl/>
        </w:rPr>
        <w:t>ביום ט"ו באדר ב</w:t>
      </w:r>
      <w:r>
        <w:rPr>
          <w:rFonts w:cs="Arial" w:hint="cs"/>
          <w:sz w:val="28"/>
          <w:szCs w:val="22"/>
          <w:rtl/>
        </w:rPr>
        <w:t>'</w:t>
      </w:r>
      <w:r>
        <w:rPr>
          <w:rFonts w:cs="Arial"/>
          <w:sz w:val="28"/>
          <w:szCs w:val="22"/>
          <w:rtl/>
        </w:rPr>
        <w:t xml:space="preserve"> התשס"ג (19 במר</w:t>
      </w:r>
      <w:r>
        <w:rPr>
          <w:rFonts w:cs="Arial" w:hint="cs"/>
          <w:sz w:val="28"/>
          <w:szCs w:val="22"/>
          <w:rtl/>
        </w:rPr>
        <w:t>ס</w:t>
      </w:r>
      <w:r>
        <w:rPr>
          <w:rFonts w:cs="Arial"/>
          <w:sz w:val="28"/>
          <w:szCs w:val="22"/>
          <w:rtl/>
        </w:rPr>
        <w:t xml:space="preserve"> 2003):</w:t>
      </w:r>
    </w:p>
    <w:p w14:paraId="6546B78A" w14:textId="77777777" w:rsidR="00000000" w:rsidRDefault="00E52DD3">
      <w:pPr>
        <w:bidi/>
        <w:spacing w:line="360" w:lineRule="auto"/>
        <w:jc w:val="both"/>
        <w:rPr>
          <w:rFonts w:cs="Arial" w:hint="cs"/>
          <w:sz w:val="28"/>
          <w:szCs w:val="22"/>
        </w:rPr>
      </w:pPr>
    </w:p>
    <w:p w14:paraId="64FC0BF6" w14:textId="77777777" w:rsidR="00000000" w:rsidRDefault="00E52DD3">
      <w:pPr>
        <w:pStyle w:val="a"/>
      </w:pPr>
      <w:r>
        <w:rPr>
          <w:rtl/>
        </w:rPr>
        <w:t>פור</w:t>
      </w:r>
      <w:r>
        <w:rPr>
          <w:rFonts w:hint="cs"/>
          <w:rtl/>
        </w:rPr>
        <w:t>סם</w:t>
      </w:r>
      <w:r>
        <w:rPr>
          <w:rtl/>
        </w:rPr>
        <w:t xml:space="preserve"> כי בכוונת משרד הביטחון להקים מחנה </w:t>
      </w:r>
      <w:r>
        <w:rPr>
          <w:rFonts w:hint="cs"/>
          <w:rtl/>
        </w:rPr>
        <w:t>צבאי</w:t>
      </w:r>
      <w:r>
        <w:rPr>
          <w:rtl/>
        </w:rPr>
        <w:t xml:space="preserve"> צפונית לבקה</w:t>
      </w:r>
      <w:r>
        <w:rPr>
          <w:rFonts w:hint="cs"/>
          <w:rtl/>
        </w:rPr>
        <w:t>-</w:t>
      </w:r>
      <w:r>
        <w:rPr>
          <w:rtl/>
        </w:rPr>
        <w:t>אל</w:t>
      </w:r>
      <w:r>
        <w:rPr>
          <w:rFonts w:hint="cs"/>
          <w:rtl/>
        </w:rPr>
        <w:t>-ע</w:t>
      </w:r>
      <w:r>
        <w:rPr>
          <w:rtl/>
        </w:rPr>
        <w:t xml:space="preserve">'רביה. </w:t>
      </w:r>
      <w:r>
        <w:rPr>
          <w:rFonts w:hint="cs"/>
          <w:rtl/>
        </w:rPr>
        <w:t xml:space="preserve">לאחרונה גידרו </w:t>
      </w:r>
      <w:r>
        <w:rPr>
          <w:rtl/>
        </w:rPr>
        <w:t>כוחות הביטחון מאות דונמים מאדמות התושבים והציבו בסיסים לטילי ה</w:t>
      </w:r>
      <w:r>
        <w:rPr>
          <w:rFonts w:hint="cs"/>
          <w:rtl/>
        </w:rPr>
        <w:t>"</w:t>
      </w:r>
      <w:r>
        <w:rPr>
          <w:rtl/>
        </w:rPr>
        <w:t>חץ</w:t>
      </w:r>
      <w:r>
        <w:rPr>
          <w:rFonts w:hint="cs"/>
          <w:rtl/>
        </w:rPr>
        <w:t>"</w:t>
      </w:r>
      <w:r>
        <w:rPr>
          <w:rtl/>
        </w:rPr>
        <w:t xml:space="preserve"> למרות התנגדותם הנחרצת של תושבי בקה</w:t>
      </w:r>
      <w:r>
        <w:rPr>
          <w:rFonts w:hint="cs"/>
          <w:rtl/>
        </w:rPr>
        <w:t>-</w:t>
      </w:r>
      <w:r>
        <w:rPr>
          <w:rtl/>
        </w:rPr>
        <w:t>אל</w:t>
      </w:r>
      <w:r>
        <w:rPr>
          <w:rFonts w:hint="cs"/>
          <w:rtl/>
        </w:rPr>
        <w:t>-ע</w:t>
      </w:r>
      <w:r>
        <w:rPr>
          <w:rtl/>
        </w:rPr>
        <w:t>'רביה והיישובים היהודיים הסמוכים.</w:t>
      </w:r>
    </w:p>
    <w:p w14:paraId="3463CC9C" w14:textId="77777777" w:rsidR="00000000" w:rsidRDefault="00E52DD3">
      <w:pPr>
        <w:bidi/>
        <w:spacing w:line="360" w:lineRule="auto"/>
        <w:ind w:firstLine="720"/>
        <w:jc w:val="both"/>
        <w:rPr>
          <w:rFonts w:cs="Arial"/>
          <w:sz w:val="28"/>
          <w:szCs w:val="22"/>
        </w:rPr>
      </w:pPr>
    </w:p>
    <w:p w14:paraId="73AD5A41" w14:textId="77777777" w:rsidR="00000000" w:rsidRDefault="00E52DD3">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5C6C6ACB" w14:textId="77777777" w:rsidR="00000000" w:rsidRDefault="00E52DD3">
      <w:pPr>
        <w:bidi/>
        <w:spacing w:line="360" w:lineRule="auto"/>
        <w:ind w:firstLine="720"/>
        <w:jc w:val="both"/>
        <w:rPr>
          <w:rFonts w:cs="Arial" w:hint="cs"/>
          <w:sz w:val="28"/>
          <w:szCs w:val="22"/>
          <w:rtl/>
        </w:rPr>
      </w:pPr>
    </w:p>
    <w:p w14:paraId="4649DF43" w14:textId="77777777" w:rsidR="00000000" w:rsidRDefault="00E52DD3">
      <w:pPr>
        <w:bidi/>
        <w:spacing w:line="360" w:lineRule="auto"/>
        <w:ind w:firstLine="720"/>
        <w:jc w:val="both"/>
        <w:rPr>
          <w:rFonts w:cs="Arial"/>
          <w:sz w:val="28"/>
          <w:szCs w:val="22"/>
          <w:rtl/>
        </w:rPr>
      </w:pPr>
      <w:r>
        <w:rPr>
          <w:rFonts w:cs="Arial" w:hint="cs"/>
          <w:sz w:val="28"/>
          <w:szCs w:val="22"/>
          <w:rtl/>
        </w:rPr>
        <w:t xml:space="preserve">1. האם הידיעות נכונות? אם כן </w:t>
      </w:r>
      <w:r>
        <w:rPr>
          <w:rFonts w:cs="Arial" w:hint="eastAsia"/>
          <w:sz w:val="28"/>
          <w:szCs w:val="22"/>
          <w:rtl/>
        </w:rPr>
        <w:t>–</w:t>
      </w:r>
      <w:r>
        <w:rPr>
          <w:rFonts w:cs="Arial" w:hint="cs"/>
          <w:sz w:val="28"/>
          <w:szCs w:val="22"/>
          <w:rtl/>
        </w:rPr>
        <w:t xml:space="preserve"> על-פי איזו סמכות פעלו כוחות הביטחון</w:t>
      </w:r>
      <w:r>
        <w:rPr>
          <w:rFonts w:cs="Arial"/>
          <w:sz w:val="28"/>
          <w:szCs w:val="22"/>
          <w:rtl/>
        </w:rPr>
        <w:t>?</w:t>
      </w:r>
    </w:p>
    <w:p w14:paraId="1B06EE4D" w14:textId="77777777" w:rsidR="00000000" w:rsidRDefault="00E52DD3">
      <w:pPr>
        <w:bidi/>
        <w:spacing w:line="360" w:lineRule="auto"/>
        <w:ind w:firstLine="720"/>
        <w:jc w:val="both"/>
        <w:rPr>
          <w:rFonts w:cs="Arial" w:hint="cs"/>
          <w:sz w:val="28"/>
          <w:szCs w:val="22"/>
          <w:rtl/>
        </w:rPr>
      </w:pPr>
    </w:p>
    <w:p w14:paraId="73F0B518" w14:textId="77777777" w:rsidR="00000000" w:rsidRDefault="00E52DD3">
      <w:pPr>
        <w:bidi/>
        <w:spacing w:line="360" w:lineRule="auto"/>
        <w:ind w:firstLine="720"/>
        <w:jc w:val="both"/>
        <w:rPr>
          <w:rFonts w:cs="Arial"/>
          <w:sz w:val="28"/>
          <w:szCs w:val="22"/>
          <w:rtl/>
        </w:rPr>
      </w:pPr>
      <w:r>
        <w:rPr>
          <w:rFonts w:cs="Arial" w:hint="cs"/>
          <w:sz w:val="28"/>
          <w:szCs w:val="22"/>
          <w:rtl/>
        </w:rPr>
        <w:t>2. האם הו</w:t>
      </w:r>
      <w:r>
        <w:rPr>
          <w:rFonts w:cs="Arial" w:hint="cs"/>
          <w:sz w:val="28"/>
          <w:szCs w:val="22"/>
          <w:rtl/>
        </w:rPr>
        <w:t>באה בחשבון התנגדותם של תושבי האזור</w:t>
      </w:r>
      <w:r>
        <w:rPr>
          <w:rFonts w:cs="Arial"/>
          <w:sz w:val="28"/>
          <w:szCs w:val="22"/>
          <w:rtl/>
        </w:rPr>
        <w:t>?</w:t>
      </w:r>
    </w:p>
    <w:p w14:paraId="7460519A" w14:textId="77777777" w:rsidR="00000000" w:rsidRDefault="00E52DD3">
      <w:pPr>
        <w:bidi/>
        <w:spacing w:line="360" w:lineRule="auto"/>
        <w:ind w:firstLine="720"/>
        <w:jc w:val="both"/>
        <w:rPr>
          <w:rFonts w:cs="Arial" w:hint="cs"/>
          <w:sz w:val="28"/>
          <w:szCs w:val="22"/>
          <w:rtl/>
        </w:rPr>
      </w:pPr>
    </w:p>
    <w:p w14:paraId="2E2772C3" w14:textId="77777777" w:rsidR="00000000" w:rsidRDefault="00E52DD3">
      <w:pPr>
        <w:bidi/>
        <w:spacing w:line="360" w:lineRule="auto"/>
        <w:ind w:firstLine="720"/>
        <w:jc w:val="both"/>
        <w:rPr>
          <w:rFonts w:cs="Arial" w:hint="cs"/>
          <w:sz w:val="28"/>
          <w:szCs w:val="22"/>
          <w:rtl/>
        </w:rPr>
      </w:pPr>
      <w:r>
        <w:rPr>
          <w:rFonts w:cs="Arial" w:hint="cs"/>
          <w:sz w:val="28"/>
          <w:szCs w:val="22"/>
          <w:rtl/>
        </w:rPr>
        <w:t xml:space="preserve">3. </w:t>
      </w:r>
      <w:r>
        <w:rPr>
          <w:rFonts w:cs="Arial"/>
          <w:sz w:val="28"/>
          <w:szCs w:val="22"/>
          <w:rtl/>
        </w:rPr>
        <w:t>מה ייעשה בנדון?</w:t>
      </w:r>
    </w:p>
    <w:p w14:paraId="3A6A7962" w14:textId="77777777" w:rsidR="00000000" w:rsidRDefault="00E52DD3">
      <w:pPr>
        <w:bidi/>
        <w:spacing w:line="360" w:lineRule="auto"/>
        <w:ind w:firstLine="720"/>
        <w:jc w:val="both"/>
        <w:rPr>
          <w:rFonts w:cs="Arial" w:hint="cs"/>
          <w:sz w:val="28"/>
          <w:szCs w:val="22"/>
          <w:rtl/>
        </w:rPr>
      </w:pPr>
    </w:p>
    <w:p w14:paraId="21BF7693" w14:textId="77777777" w:rsidR="00000000" w:rsidRDefault="00E52DD3">
      <w:pPr>
        <w:pStyle w:val="SpeakerCon"/>
        <w:rPr>
          <w:rFonts w:hint="cs"/>
          <w:rtl/>
        </w:rPr>
      </w:pPr>
      <w:r>
        <w:rPr>
          <w:rFonts w:hint="cs"/>
          <w:rtl/>
        </w:rPr>
        <w:t>תשובת סגן שר הביטחון זאב בוים:</w:t>
      </w:r>
    </w:p>
    <w:p w14:paraId="4934B44D" w14:textId="77777777" w:rsidR="00000000" w:rsidRDefault="00E52DD3">
      <w:pPr>
        <w:pStyle w:val="a"/>
        <w:ind w:firstLine="0"/>
        <w:rPr>
          <w:rFonts w:hint="cs"/>
          <w:rtl/>
        </w:rPr>
      </w:pPr>
      <w:r>
        <w:rPr>
          <w:rFonts w:hint="cs"/>
          <w:rtl/>
        </w:rPr>
        <w:t>(לא נקראה, נמסרה לפרוטוקול)</w:t>
      </w:r>
    </w:p>
    <w:p w14:paraId="05F5D215" w14:textId="77777777" w:rsidR="00000000" w:rsidRDefault="00E52DD3">
      <w:pPr>
        <w:pStyle w:val="a"/>
        <w:ind w:firstLine="0"/>
        <w:rPr>
          <w:rFonts w:hint="cs"/>
          <w:rtl/>
        </w:rPr>
      </w:pPr>
    </w:p>
    <w:p w14:paraId="42891684" w14:textId="77777777" w:rsidR="00000000" w:rsidRDefault="00E52DD3">
      <w:pPr>
        <w:pStyle w:val="a"/>
        <w:rPr>
          <w:rFonts w:hint="cs"/>
          <w:rtl/>
        </w:rPr>
      </w:pPr>
      <w:r>
        <w:rPr>
          <w:rFonts w:hint="cs"/>
          <w:rtl/>
        </w:rPr>
        <w:t>1-2. האמור בפרסום המאוזכר בשאילתא אינו נכון. מערכת הביטחון הציבה את הסוללה בבסיס צבאי קיים ובקרקע שבבעלותה ולא על אדמות של תושבי בקה-אל-ע'ר</w:t>
      </w:r>
      <w:r>
        <w:rPr>
          <w:rFonts w:hint="cs"/>
          <w:rtl/>
        </w:rPr>
        <w:t xml:space="preserve">ביה. </w:t>
      </w:r>
    </w:p>
    <w:p w14:paraId="2031AA36" w14:textId="77777777" w:rsidR="00000000" w:rsidRDefault="00E52DD3">
      <w:pPr>
        <w:pStyle w:val="a"/>
        <w:rPr>
          <w:rFonts w:hint="cs"/>
          <w:rtl/>
        </w:rPr>
      </w:pPr>
    </w:p>
    <w:p w14:paraId="2C5B8E71" w14:textId="77777777" w:rsidR="00000000" w:rsidRDefault="00E52DD3">
      <w:pPr>
        <w:pStyle w:val="a"/>
        <w:rPr>
          <w:rFonts w:hint="cs"/>
          <w:rtl/>
        </w:rPr>
      </w:pPr>
      <w:r>
        <w:rPr>
          <w:rFonts w:hint="cs"/>
          <w:rtl/>
        </w:rPr>
        <w:t>הצבת סוללת ה"חץ" בעין-שמר אושרה על-פי כל דין לאחר עבודת מטה ממושכת, שבמסגרתה נבחנו ההשלכות והמשמעויות הפיזיות של הקמת הבסיס. לפיכך תמשיך מערכת הביטחון בתוכנית הפריסה כמתוכנן וכמאושר. יודגש כי סוללת ה"חץ" הוצבה בעין-שמר בשל הצורך המבצעי להגן על שמי מ</w:t>
      </w:r>
      <w:r>
        <w:rPr>
          <w:rFonts w:hint="cs"/>
          <w:rtl/>
        </w:rPr>
        <w:t>דינת ישראל.</w:t>
      </w:r>
    </w:p>
    <w:p w14:paraId="4F746110" w14:textId="77777777" w:rsidR="00000000" w:rsidRDefault="00E52DD3">
      <w:pPr>
        <w:pStyle w:val="a"/>
        <w:rPr>
          <w:rFonts w:hint="cs"/>
          <w:rtl/>
        </w:rPr>
      </w:pPr>
    </w:p>
    <w:p w14:paraId="3EBC7EC0" w14:textId="77777777" w:rsidR="00000000" w:rsidRDefault="00E52DD3">
      <w:pPr>
        <w:pStyle w:val="a"/>
        <w:rPr>
          <w:rFonts w:hint="cs"/>
          <w:rtl/>
        </w:rPr>
      </w:pPr>
      <w:r>
        <w:rPr>
          <w:rFonts w:hint="cs"/>
          <w:rtl/>
        </w:rPr>
        <w:t>3. ההחלטה התקבלה לאחר שהוצגו בפני הוועדה עמדות מערכת הביטחון ועמדות התושבים שהתנגדו להקמת הסוללה במקום, ומתוך התחשבות מלאה בתושבי האזור. תושבי הסביבה עודכנו בנוגע להחלטת הוועדה למתקנים ביטחוניים.</w:t>
      </w:r>
    </w:p>
    <w:p w14:paraId="605760B8" w14:textId="77777777" w:rsidR="00000000" w:rsidRDefault="00E52DD3">
      <w:pPr>
        <w:pStyle w:val="ad"/>
        <w:rPr>
          <w:rFonts w:hint="cs"/>
          <w:rtl/>
        </w:rPr>
      </w:pPr>
    </w:p>
    <w:p w14:paraId="13264BF0" w14:textId="77777777" w:rsidR="00000000" w:rsidRDefault="00E52DD3">
      <w:pPr>
        <w:pStyle w:val="ad"/>
        <w:rPr>
          <w:rtl/>
        </w:rPr>
      </w:pPr>
      <w:r>
        <w:rPr>
          <w:rtl/>
        </w:rPr>
        <w:t>היו"ר יולי-יואל אדלשטיין:</w:t>
      </w:r>
    </w:p>
    <w:p w14:paraId="3F3BE88A" w14:textId="77777777" w:rsidR="00000000" w:rsidRDefault="00E52DD3">
      <w:pPr>
        <w:pStyle w:val="a"/>
        <w:rPr>
          <w:rtl/>
        </w:rPr>
      </w:pPr>
    </w:p>
    <w:p w14:paraId="7854D25E" w14:textId="77777777" w:rsidR="00000000" w:rsidRDefault="00E52DD3">
      <w:pPr>
        <w:pStyle w:val="a"/>
        <w:rPr>
          <w:rFonts w:hint="cs"/>
          <w:rtl/>
        </w:rPr>
      </w:pPr>
      <w:r>
        <w:rPr>
          <w:rFonts w:hint="cs"/>
          <w:rtl/>
        </w:rPr>
        <w:t>שאילתה מס' 57, של ח</w:t>
      </w:r>
      <w:r>
        <w:rPr>
          <w:rFonts w:hint="cs"/>
          <w:rtl/>
        </w:rPr>
        <w:t>בר הכנסת שלמה בניזרי - לפרוטוקול.</w:t>
      </w:r>
    </w:p>
    <w:p w14:paraId="691750FD" w14:textId="77777777" w:rsidR="00000000" w:rsidRDefault="00E52DD3">
      <w:pPr>
        <w:pStyle w:val="a"/>
        <w:rPr>
          <w:rFonts w:hint="cs"/>
          <w:rtl/>
        </w:rPr>
      </w:pPr>
    </w:p>
    <w:p w14:paraId="3E8AE907" w14:textId="77777777" w:rsidR="00000000" w:rsidRDefault="00E52DD3">
      <w:pPr>
        <w:pStyle w:val="Query"/>
        <w:jc w:val="center"/>
        <w:rPr>
          <w:rFonts w:hint="cs"/>
          <w:rtl/>
        </w:rPr>
      </w:pPr>
      <w:r>
        <w:rPr>
          <w:rFonts w:hint="cs"/>
          <w:rtl/>
        </w:rPr>
        <w:t>57. מחסור בתרופות לחיילים</w:t>
      </w:r>
    </w:p>
    <w:p w14:paraId="721A99B1" w14:textId="77777777" w:rsidR="00000000" w:rsidRDefault="00E52DD3">
      <w:pPr>
        <w:pStyle w:val="a"/>
        <w:rPr>
          <w:rFonts w:hint="cs"/>
          <w:rtl/>
        </w:rPr>
      </w:pPr>
    </w:p>
    <w:p w14:paraId="01870794" w14:textId="77777777" w:rsidR="00000000" w:rsidRDefault="00E52DD3">
      <w:pPr>
        <w:pStyle w:val="a"/>
        <w:ind w:firstLine="0"/>
        <w:rPr>
          <w:rFonts w:hint="cs"/>
          <w:b/>
          <w:bCs/>
          <w:u w:val="single"/>
          <w:rtl/>
        </w:rPr>
      </w:pPr>
      <w:r>
        <w:rPr>
          <w:rFonts w:hint="cs"/>
          <w:b/>
          <w:bCs/>
          <w:u w:val="single"/>
          <w:rtl/>
        </w:rPr>
        <w:t>חבר הכנסת שלמה בניזרי שאל את שר הביטחון</w:t>
      </w:r>
    </w:p>
    <w:p w14:paraId="343A5803" w14:textId="77777777" w:rsidR="00000000" w:rsidRDefault="00E52DD3">
      <w:pPr>
        <w:pStyle w:val="a"/>
        <w:ind w:firstLine="0"/>
        <w:rPr>
          <w:rFonts w:hint="cs"/>
          <w:rtl/>
        </w:rPr>
      </w:pPr>
      <w:r>
        <w:rPr>
          <w:rFonts w:hint="cs"/>
          <w:rtl/>
        </w:rPr>
        <w:tab/>
        <w:t>ביום כ"ב באדר ב' התשס"ג (16 במרס 2003):</w:t>
      </w:r>
    </w:p>
    <w:p w14:paraId="3D4F3B1D" w14:textId="77777777" w:rsidR="00000000" w:rsidRDefault="00E52DD3">
      <w:pPr>
        <w:pStyle w:val="a"/>
        <w:ind w:firstLine="0"/>
        <w:rPr>
          <w:rFonts w:hint="cs"/>
          <w:rtl/>
        </w:rPr>
      </w:pPr>
    </w:p>
    <w:p w14:paraId="239BAC94" w14:textId="77777777" w:rsidR="00000000" w:rsidRDefault="00E52DD3">
      <w:pPr>
        <w:pStyle w:val="a"/>
        <w:ind w:firstLine="0"/>
        <w:rPr>
          <w:rFonts w:hint="cs"/>
          <w:rtl/>
        </w:rPr>
      </w:pPr>
      <w:r>
        <w:rPr>
          <w:rFonts w:hint="cs"/>
          <w:rtl/>
        </w:rPr>
        <w:tab/>
        <w:t>פורסם ב"מעריב" כי כתוצאה מהצמצומים צה"ל סובל ממחסור בתרופות.</w:t>
      </w:r>
    </w:p>
    <w:p w14:paraId="26386E41" w14:textId="77777777" w:rsidR="00000000" w:rsidRDefault="00E52DD3">
      <w:pPr>
        <w:pStyle w:val="a"/>
        <w:ind w:firstLine="0"/>
        <w:rPr>
          <w:rFonts w:hint="cs"/>
          <w:rtl/>
        </w:rPr>
      </w:pPr>
    </w:p>
    <w:p w14:paraId="5DEA67D6" w14:textId="77777777" w:rsidR="00000000" w:rsidRDefault="00E52DD3">
      <w:pPr>
        <w:pStyle w:val="a"/>
        <w:ind w:firstLine="0"/>
        <w:rPr>
          <w:rFonts w:hint="cs"/>
          <w:rtl/>
        </w:rPr>
      </w:pPr>
      <w:r>
        <w:rPr>
          <w:rFonts w:hint="cs"/>
          <w:rtl/>
        </w:rPr>
        <w:tab/>
        <w:t>רצוני לשאול:</w:t>
      </w:r>
    </w:p>
    <w:p w14:paraId="049E6DBD" w14:textId="77777777" w:rsidR="00000000" w:rsidRDefault="00E52DD3">
      <w:pPr>
        <w:pStyle w:val="a"/>
        <w:ind w:firstLine="0"/>
        <w:rPr>
          <w:rFonts w:hint="cs"/>
          <w:rtl/>
        </w:rPr>
      </w:pPr>
    </w:p>
    <w:p w14:paraId="4CE49BD7" w14:textId="77777777" w:rsidR="00000000" w:rsidRDefault="00E52DD3">
      <w:pPr>
        <w:pStyle w:val="a"/>
        <w:ind w:firstLine="0"/>
        <w:rPr>
          <w:rFonts w:hint="cs"/>
          <w:rtl/>
        </w:rPr>
      </w:pPr>
      <w:r>
        <w:rPr>
          <w:rFonts w:hint="cs"/>
          <w:rtl/>
        </w:rPr>
        <w:tab/>
        <w:t>1. האם המצב כיום שונה מהמצב אשתקד</w:t>
      </w:r>
      <w:r>
        <w:rPr>
          <w:rFonts w:hint="cs"/>
          <w:rtl/>
        </w:rPr>
        <w:t>?</w:t>
      </w:r>
    </w:p>
    <w:p w14:paraId="793B5913" w14:textId="77777777" w:rsidR="00000000" w:rsidRDefault="00E52DD3">
      <w:pPr>
        <w:pStyle w:val="a"/>
        <w:ind w:firstLine="0"/>
        <w:rPr>
          <w:rFonts w:hint="cs"/>
          <w:rtl/>
        </w:rPr>
      </w:pPr>
    </w:p>
    <w:p w14:paraId="74D5232A" w14:textId="77777777" w:rsidR="00000000" w:rsidRDefault="00E52DD3">
      <w:pPr>
        <w:pStyle w:val="a"/>
        <w:ind w:firstLine="0"/>
        <w:rPr>
          <w:rFonts w:hint="cs"/>
          <w:rtl/>
        </w:rPr>
      </w:pPr>
      <w:r>
        <w:rPr>
          <w:rFonts w:hint="cs"/>
          <w:rtl/>
        </w:rPr>
        <w:tab/>
        <w:t>2. כיצד יובטח שכל חייל יקבל את הטיפול הרפואי הראוי?</w:t>
      </w:r>
    </w:p>
    <w:p w14:paraId="2FB2E670" w14:textId="77777777" w:rsidR="00000000" w:rsidRDefault="00E52DD3">
      <w:pPr>
        <w:pStyle w:val="a"/>
        <w:ind w:firstLine="0"/>
        <w:rPr>
          <w:rFonts w:hint="cs"/>
          <w:rtl/>
        </w:rPr>
      </w:pPr>
    </w:p>
    <w:p w14:paraId="7D3F2AFA" w14:textId="77777777" w:rsidR="00000000" w:rsidRDefault="00E52DD3">
      <w:pPr>
        <w:pStyle w:val="SpeakerCon"/>
        <w:rPr>
          <w:rFonts w:hint="cs"/>
          <w:rtl/>
        </w:rPr>
      </w:pPr>
      <w:r>
        <w:rPr>
          <w:rFonts w:hint="cs"/>
          <w:rtl/>
        </w:rPr>
        <w:t>תשובת סגן שר הביטחון זאב בוים:</w:t>
      </w:r>
    </w:p>
    <w:p w14:paraId="7B60C648" w14:textId="77777777" w:rsidR="00000000" w:rsidRDefault="00E52DD3">
      <w:pPr>
        <w:pStyle w:val="a"/>
        <w:ind w:firstLine="0"/>
        <w:rPr>
          <w:rFonts w:hint="cs"/>
          <w:rtl/>
        </w:rPr>
      </w:pPr>
      <w:r>
        <w:rPr>
          <w:rFonts w:hint="cs"/>
          <w:rtl/>
        </w:rPr>
        <w:t>(לא נקראה, נמסרה לפרוטוקול)</w:t>
      </w:r>
    </w:p>
    <w:p w14:paraId="4AA3B5F6" w14:textId="77777777" w:rsidR="00000000" w:rsidRDefault="00E52DD3">
      <w:pPr>
        <w:pStyle w:val="SpeakerCon"/>
        <w:rPr>
          <w:rFonts w:hint="cs"/>
          <w:rtl/>
        </w:rPr>
      </w:pPr>
    </w:p>
    <w:p w14:paraId="05887750" w14:textId="77777777" w:rsidR="00000000" w:rsidRDefault="00E52DD3">
      <w:pPr>
        <w:pStyle w:val="a"/>
        <w:rPr>
          <w:rFonts w:hint="cs"/>
          <w:rtl/>
        </w:rPr>
      </w:pPr>
      <w:r>
        <w:rPr>
          <w:rFonts w:hint="cs"/>
          <w:rtl/>
        </w:rPr>
        <w:t>1. אין בצה"ל בשלב זה מחסור בתרופות. צה"ל מתחייב למתן שירותים על-פי הנדרש.</w:t>
      </w:r>
    </w:p>
    <w:p w14:paraId="5F55DC7A" w14:textId="77777777" w:rsidR="00000000" w:rsidRDefault="00E52DD3">
      <w:pPr>
        <w:pStyle w:val="a"/>
        <w:rPr>
          <w:rFonts w:hint="cs"/>
          <w:rtl/>
        </w:rPr>
      </w:pPr>
    </w:p>
    <w:p w14:paraId="7BF818CC" w14:textId="77777777" w:rsidR="00000000" w:rsidRDefault="00E52DD3">
      <w:pPr>
        <w:pStyle w:val="a"/>
        <w:rPr>
          <w:rFonts w:hint="cs"/>
          <w:rtl/>
        </w:rPr>
      </w:pPr>
      <w:r>
        <w:rPr>
          <w:rFonts w:hint="cs"/>
          <w:rtl/>
        </w:rPr>
        <w:t>2. למרות הקיצוץ המסיבי בתקציב הביטחון השכיל חיל הרפואה בצה"ל לבצ</w:t>
      </w:r>
      <w:r>
        <w:rPr>
          <w:rFonts w:hint="cs"/>
          <w:rtl/>
        </w:rPr>
        <w:t>ע את הפעולות הנדרשות לתקצוב מערך הריפוי כנדרש, על מנת לצמצם את הפערים שנוצרו.</w:t>
      </w:r>
    </w:p>
    <w:p w14:paraId="77DC3A33" w14:textId="77777777" w:rsidR="00000000" w:rsidRDefault="00E52DD3">
      <w:pPr>
        <w:pStyle w:val="a"/>
        <w:ind w:firstLine="0"/>
        <w:rPr>
          <w:rFonts w:hint="cs"/>
          <w:rtl/>
        </w:rPr>
      </w:pPr>
    </w:p>
    <w:p w14:paraId="56B1AC8A" w14:textId="77777777" w:rsidR="00000000" w:rsidRDefault="00E52DD3">
      <w:pPr>
        <w:pStyle w:val="ad"/>
        <w:rPr>
          <w:rtl/>
        </w:rPr>
      </w:pPr>
      <w:r>
        <w:rPr>
          <w:rtl/>
        </w:rPr>
        <w:t>היו"ר יולי-יואל אדלשטיין:</w:t>
      </w:r>
    </w:p>
    <w:p w14:paraId="79350744" w14:textId="77777777" w:rsidR="00000000" w:rsidRDefault="00E52DD3">
      <w:pPr>
        <w:pStyle w:val="a"/>
        <w:rPr>
          <w:rtl/>
        </w:rPr>
      </w:pPr>
    </w:p>
    <w:p w14:paraId="0264B371" w14:textId="77777777" w:rsidR="00000000" w:rsidRDefault="00E52DD3">
      <w:pPr>
        <w:pStyle w:val="a"/>
        <w:rPr>
          <w:rFonts w:hint="cs"/>
          <w:rtl/>
        </w:rPr>
      </w:pPr>
      <w:r>
        <w:rPr>
          <w:rFonts w:hint="cs"/>
          <w:rtl/>
        </w:rPr>
        <w:t>שאילתא  מס' 116, של חבר הכנסת אבשלום וילן - לפרוטוקול.</w:t>
      </w:r>
    </w:p>
    <w:p w14:paraId="6C44B3B7" w14:textId="77777777" w:rsidR="00000000" w:rsidRDefault="00E52DD3">
      <w:pPr>
        <w:pStyle w:val="a"/>
        <w:rPr>
          <w:rFonts w:hint="cs"/>
          <w:rtl/>
        </w:rPr>
      </w:pPr>
    </w:p>
    <w:p w14:paraId="22AF6022" w14:textId="77777777" w:rsidR="00000000" w:rsidRDefault="00E52DD3">
      <w:pPr>
        <w:pStyle w:val="Query"/>
        <w:jc w:val="center"/>
        <w:rPr>
          <w:rFonts w:hint="cs"/>
          <w:rtl/>
        </w:rPr>
      </w:pPr>
      <w:r>
        <w:rPr>
          <w:rFonts w:hint="cs"/>
          <w:rtl/>
        </w:rPr>
        <w:t>116. פתיחת ערכות המגן</w:t>
      </w:r>
    </w:p>
    <w:p w14:paraId="3D07AB14" w14:textId="77777777" w:rsidR="00000000" w:rsidRDefault="00E52DD3">
      <w:pPr>
        <w:pStyle w:val="a"/>
        <w:rPr>
          <w:rFonts w:hint="cs"/>
          <w:rtl/>
        </w:rPr>
      </w:pPr>
    </w:p>
    <w:p w14:paraId="6A3AF6FA" w14:textId="77777777" w:rsidR="00000000" w:rsidRDefault="00E52DD3">
      <w:pPr>
        <w:pStyle w:val="SpeakerCon"/>
        <w:rPr>
          <w:rFonts w:hint="cs"/>
          <w:rtl/>
        </w:rPr>
      </w:pPr>
      <w:r>
        <w:rPr>
          <w:rFonts w:hint="cs"/>
          <w:rtl/>
        </w:rPr>
        <w:t>חבר הכנסת אבשלום וילן שאל את שר הביטחון:</w:t>
      </w:r>
    </w:p>
    <w:p w14:paraId="7321D76B" w14:textId="77777777" w:rsidR="00000000" w:rsidRDefault="00E52DD3">
      <w:pPr>
        <w:pStyle w:val="a"/>
        <w:rPr>
          <w:rFonts w:hint="cs"/>
          <w:rtl/>
        </w:rPr>
      </w:pPr>
      <w:r>
        <w:rPr>
          <w:rFonts w:hint="cs"/>
          <w:rtl/>
        </w:rPr>
        <w:t>ביום י"ד בניסן התשס"ג (16 באפר</w:t>
      </w:r>
      <w:r>
        <w:rPr>
          <w:rFonts w:hint="cs"/>
          <w:rtl/>
        </w:rPr>
        <w:t>יל 2003):</w:t>
      </w:r>
    </w:p>
    <w:p w14:paraId="745214B6" w14:textId="77777777" w:rsidR="00000000" w:rsidRDefault="00E52DD3">
      <w:pPr>
        <w:pStyle w:val="a"/>
        <w:rPr>
          <w:rFonts w:hint="cs"/>
          <w:rtl/>
        </w:rPr>
      </w:pPr>
    </w:p>
    <w:p w14:paraId="0BF1793D" w14:textId="77777777" w:rsidR="00000000" w:rsidRDefault="00E52DD3">
      <w:pPr>
        <w:pStyle w:val="a"/>
        <w:rPr>
          <w:rFonts w:hint="cs"/>
          <w:rtl/>
        </w:rPr>
      </w:pPr>
      <w:r>
        <w:rPr>
          <w:rFonts w:hint="cs"/>
          <w:rtl/>
        </w:rPr>
        <w:t>בעקבות הוראת פיקוד העורף לפתוח את ערכות המגן, רצוני לשאול:</w:t>
      </w:r>
    </w:p>
    <w:p w14:paraId="49C4DB06" w14:textId="77777777" w:rsidR="00000000" w:rsidRDefault="00E52DD3">
      <w:pPr>
        <w:pStyle w:val="a"/>
        <w:rPr>
          <w:rFonts w:hint="cs"/>
          <w:rtl/>
        </w:rPr>
      </w:pPr>
    </w:p>
    <w:p w14:paraId="2013420F" w14:textId="77777777" w:rsidR="00000000" w:rsidRDefault="00E52DD3">
      <w:pPr>
        <w:pStyle w:val="a"/>
        <w:rPr>
          <w:rFonts w:hint="cs"/>
          <w:rtl/>
        </w:rPr>
      </w:pPr>
      <w:r>
        <w:rPr>
          <w:rFonts w:hint="cs"/>
          <w:rtl/>
        </w:rPr>
        <w:t>1. מה היא עלות רענון הערכות ואמצעי המיגון האחרים?</w:t>
      </w:r>
    </w:p>
    <w:p w14:paraId="1DD9FADD" w14:textId="77777777" w:rsidR="00000000" w:rsidRDefault="00E52DD3">
      <w:pPr>
        <w:pStyle w:val="a"/>
        <w:rPr>
          <w:rFonts w:hint="cs"/>
          <w:rtl/>
        </w:rPr>
      </w:pPr>
    </w:p>
    <w:p w14:paraId="4E79B9B7" w14:textId="77777777" w:rsidR="00000000" w:rsidRDefault="00E52DD3">
      <w:pPr>
        <w:pStyle w:val="a"/>
        <w:rPr>
          <w:rFonts w:hint="cs"/>
          <w:rtl/>
        </w:rPr>
      </w:pPr>
      <w:r>
        <w:rPr>
          <w:rFonts w:hint="cs"/>
          <w:rtl/>
        </w:rPr>
        <w:t>2. כמה כוח-אדם ושעות עבודה יידרשו לשם כך?</w:t>
      </w:r>
    </w:p>
    <w:p w14:paraId="2ED67B9F" w14:textId="77777777" w:rsidR="00000000" w:rsidRDefault="00E52DD3">
      <w:pPr>
        <w:pStyle w:val="a"/>
        <w:rPr>
          <w:rFonts w:hint="cs"/>
          <w:rtl/>
        </w:rPr>
      </w:pPr>
    </w:p>
    <w:p w14:paraId="755149F1" w14:textId="77777777" w:rsidR="00000000" w:rsidRDefault="00E52DD3">
      <w:pPr>
        <w:pStyle w:val="SpeakerCon"/>
        <w:rPr>
          <w:rFonts w:hint="cs"/>
          <w:rtl/>
        </w:rPr>
      </w:pPr>
      <w:r>
        <w:rPr>
          <w:rFonts w:hint="cs"/>
          <w:rtl/>
        </w:rPr>
        <w:t>תשובת סגן שר הביטחון זאב בוים:</w:t>
      </w:r>
    </w:p>
    <w:p w14:paraId="4A8E91D2" w14:textId="77777777" w:rsidR="00000000" w:rsidRDefault="00E52DD3">
      <w:pPr>
        <w:pStyle w:val="a"/>
        <w:ind w:firstLine="0"/>
        <w:rPr>
          <w:rFonts w:hint="cs"/>
          <w:rtl/>
        </w:rPr>
      </w:pPr>
      <w:r>
        <w:rPr>
          <w:rFonts w:hint="cs"/>
          <w:rtl/>
        </w:rPr>
        <w:t>(לא נקראה, נמסרה לפרוטוקול)</w:t>
      </w:r>
    </w:p>
    <w:p w14:paraId="5A7CF516" w14:textId="77777777" w:rsidR="00000000" w:rsidRDefault="00E52DD3">
      <w:pPr>
        <w:pStyle w:val="a"/>
        <w:ind w:firstLine="0"/>
        <w:rPr>
          <w:rFonts w:hint="cs"/>
          <w:rtl/>
        </w:rPr>
      </w:pPr>
    </w:p>
    <w:p w14:paraId="06D337FE" w14:textId="77777777" w:rsidR="00000000" w:rsidRDefault="00E52DD3">
      <w:pPr>
        <w:pStyle w:val="a"/>
        <w:ind w:firstLine="720"/>
        <w:rPr>
          <w:rFonts w:hint="cs"/>
          <w:rtl/>
        </w:rPr>
      </w:pPr>
      <w:r>
        <w:rPr>
          <w:rFonts w:hint="cs"/>
          <w:rtl/>
        </w:rPr>
        <w:t xml:space="preserve">1. פתיחת ערכות המגן נבעה מצורך </w:t>
      </w:r>
      <w:r>
        <w:rPr>
          <w:rFonts w:hint="cs"/>
          <w:rtl/>
        </w:rPr>
        <w:t xml:space="preserve">כוננותי מובהק ומתוקף האחריות המוטלת על אלוף פיקוד העורף </w:t>
      </w:r>
      <w:r>
        <w:rPr>
          <w:rtl/>
        </w:rPr>
        <w:t>–</w:t>
      </w:r>
      <w:r>
        <w:rPr>
          <w:rFonts w:hint="cs"/>
          <w:rtl/>
        </w:rPr>
        <w:t xml:space="preserve"> הרי אף אחד לא סבר שנפתח את ערכות המגן רק בעת ירי טילים. וכאן ראוי להדגיש, שהמחיר הכספי של פתיחת הערכות היה מתגמד מול המחיר בחיי אדם, אם אכן היה נופל כאן טיל כימי.</w:t>
      </w:r>
    </w:p>
    <w:p w14:paraId="7017CD6F" w14:textId="77777777" w:rsidR="00000000" w:rsidRDefault="00E52DD3">
      <w:pPr>
        <w:pStyle w:val="a"/>
        <w:ind w:firstLine="0"/>
        <w:rPr>
          <w:rFonts w:hint="cs"/>
          <w:rtl/>
        </w:rPr>
      </w:pPr>
    </w:p>
    <w:p w14:paraId="5C310413" w14:textId="77777777" w:rsidR="00000000" w:rsidRDefault="00E52DD3">
      <w:pPr>
        <w:pStyle w:val="a"/>
        <w:ind w:firstLine="0"/>
        <w:rPr>
          <w:rFonts w:hint="cs"/>
          <w:rtl/>
        </w:rPr>
      </w:pPr>
      <w:r>
        <w:rPr>
          <w:rFonts w:hint="cs"/>
          <w:rtl/>
        </w:rPr>
        <w:tab/>
        <w:t>2. משק ערכות המגן שבידי האוכלוסיי</w:t>
      </w:r>
      <w:r>
        <w:rPr>
          <w:rFonts w:hint="cs"/>
          <w:rtl/>
        </w:rPr>
        <w:t>ה נמצא ברמת כשירות שלא היתה כדוגמתה ואין כדוגמתה בעולם. כשירות זו תישמר בשנים הקרובות לנוכח העובדה שהמסכות אינן מוצר חד-פעמי.</w:t>
      </w:r>
    </w:p>
    <w:p w14:paraId="5F762458" w14:textId="77777777" w:rsidR="00000000" w:rsidRDefault="00E52DD3">
      <w:pPr>
        <w:pStyle w:val="a"/>
        <w:ind w:firstLine="0"/>
        <w:rPr>
          <w:rFonts w:hint="cs"/>
          <w:rtl/>
        </w:rPr>
      </w:pPr>
    </w:p>
    <w:p w14:paraId="525D1CD5" w14:textId="77777777" w:rsidR="00000000" w:rsidRDefault="00E52DD3">
      <w:pPr>
        <w:pStyle w:val="a"/>
        <w:ind w:firstLine="0"/>
        <w:rPr>
          <w:rFonts w:hint="cs"/>
          <w:rtl/>
        </w:rPr>
      </w:pPr>
      <w:r>
        <w:rPr>
          <w:rFonts w:hint="cs"/>
          <w:rtl/>
        </w:rPr>
        <w:tab/>
        <w:t>הפצת המידע המוטעה לגבי עלויות ההחזרה לכשירות בגובה של מיליארדי ש"ח או מאות מיליוני ש"ח הינה פרי דמיון פרוע וחסר כל בסיס עובדתי.</w:t>
      </w:r>
    </w:p>
    <w:p w14:paraId="5928018D" w14:textId="77777777" w:rsidR="00000000" w:rsidRDefault="00E52DD3">
      <w:pPr>
        <w:pStyle w:val="a"/>
        <w:ind w:firstLine="0"/>
        <w:rPr>
          <w:rFonts w:hint="cs"/>
          <w:rtl/>
        </w:rPr>
      </w:pPr>
    </w:p>
    <w:p w14:paraId="6ED066D2" w14:textId="77777777" w:rsidR="00000000" w:rsidRDefault="00E52DD3">
      <w:pPr>
        <w:pStyle w:val="a"/>
        <w:ind w:firstLine="0"/>
        <w:rPr>
          <w:rFonts w:hint="cs"/>
          <w:rtl/>
        </w:rPr>
      </w:pPr>
      <w:r>
        <w:rPr>
          <w:rFonts w:hint="cs"/>
          <w:rtl/>
        </w:rPr>
        <w:tab/>
        <w:t>אני דוחה על הסף את הביקורת חסרת הבסיס ואת הנתונים כפי שהם מופיעים בכתבה המצורפת לשאילתא.</w:t>
      </w:r>
    </w:p>
    <w:p w14:paraId="4C057602" w14:textId="77777777" w:rsidR="00000000" w:rsidRDefault="00E52DD3">
      <w:pPr>
        <w:pStyle w:val="a"/>
        <w:ind w:firstLine="0"/>
        <w:rPr>
          <w:rFonts w:hint="cs"/>
          <w:rtl/>
        </w:rPr>
      </w:pPr>
    </w:p>
    <w:p w14:paraId="088CFDFA" w14:textId="77777777" w:rsidR="00000000" w:rsidRDefault="00E52DD3">
      <w:pPr>
        <w:pStyle w:val="a"/>
        <w:ind w:firstLine="0"/>
        <w:rPr>
          <w:rFonts w:hint="cs"/>
          <w:rtl/>
        </w:rPr>
      </w:pPr>
      <w:r>
        <w:rPr>
          <w:rFonts w:hint="cs"/>
          <w:rtl/>
        </w:rPr>
        <w:tab/>
        <w:t xml:space="preserve">במישור הפרקטי, לטווח הקצר </w:t>
      </w:r>
      <w:r>
        <w:rPr>
          <w:rtl/>
        </w:rPr>
        <w:t>–</w:t>
      </w:r>
      <w:r>
        <w:rPr>
          <w:rFonts w:hint="cs"/>
          <w:rtl/>
        </w:rPr>
        <w:t xml:space="preserve"> האזרחים נדרשים על פי הנחיות פקע"ר לשמר את הערכות, ולטווח הרחוק </w:t>
      </w:r>
      <w:r>
        <w:rPr>
          <w:rtl/>
        </w:rPr>
        <w:t>–</w:t>
      </w:r>
      <w:r>
        <w:rPr>
          <w:rFonts w:hint="cs"/>
          <w:rtl/>
        </w:rPr>
        <w:t xml:space="preserve"> החזרה לכשירות של משק ערכות המגן תבוצע בתוכנית רב-שנתית, וגם העלויות שט</w:t>
      </w:r>
      <w:r>
        <w:rPr>
          <w:rFonts w:hint="cs"/>
          <w:rtl/>
        </w:rPr>
        <w:t>רם סוכמו תיפרסנה לתוכנית רב-שנתית. מדובר על עשרות בודדות של מיליוני שקלים בכל שנה, ובניגוד מוחלט לשמועות על מיליונים או מיליארדים.</w:t>
      </w:r>
    </w:p>
    <w:p w14:paraId="23F80BBB" w14:textId="77777777" w:rsidR="00000000" w:rsidRDefault="00E52DD3">
      <w:pPr>
        <w:pStyle w:val="a"/>
        <w:ind w:firstLine="0"/>
        <w:rPr>
          <w:rFonts w:hint="cs"/>
          <w:rtl/>
        </w:rPr>
      </w:pPr>
    </w:p>
    <w:p w14:paraId="7DE6C957" w14:textId="77777777" w:rsidR="00000000" w:rsidRDefault="00E52DD3">
      <w:pPr>
        <w:pStyle w:val="a"/>
        <w:rPr>
          <w:rFonts w:hint="cs"/>
          <w:rtl/>
        </w:rPr>
      </w:pPr>
      <w:r>
        <w:rPr>
          <w:rFonts w:hint="cs"/>
          <w:rtl/>
        </w:rPr>
        <w:t>התוכנית הרב-שנתית מורכבת מארבעה פרמטרים מרכזיים: א. מסכות פגות תוקף - בנות 20 שנה ויותר; ב. מעברי גיל; ג. לידות; ד. אחזקה שו</w:t>
      </w:r>
      <w:r>
        <w:rPr>
          <w:rFonts w:hint="cs"/>
          <w:rtl/>
        </w:rPr>
        <w:t>טפת.</w:t>
      </w:r>
    </w:p>
    <w:p w14:paraId="19C70897" w14:textId="77777777" w:rsidR="00000000" w:rsidRDefault="00E52DD3">
      <w:pPr>
        <w:pStyle w:val="a"/>
        <w:rPr>
          <w:rFonts w:hint="cs"/>
          <w:rtl/>
        </w:rPr>
      </w:pPr>
    </w:p>
    <w:p w14:paraId="03A1579C" w14:textId="77777777" w:rsidR="00000000" w:rsidRDefault="00E52DD3">
      <w:pPr>
        <w:pStyle w:val="a"/>
        <w:rPr>
          <w:rFonts w:hint="cs"/>
          <w:rtl/>
        </w:rPr>
      </w:pPr>
      <w:r>
        <w:rPr>
          <w:rFonts w:hint="cs"/>
          <w:rtl/>
        </w:rPr>
        <w:t>הוקמה ועדה משותפת לצה"ל ולמשרד הביטחון שתבחן את כל נושא משק ערכות המגן והתוכניות העתידיות. מסקנות הוועדה יוגשו עד סוף השנה.</w:t>
      </w:r>
    </w:p>
    <w:p w14:paraId="5FAAAB79" w14:textId="77777777" w:rsidR="00000000" w:rsidRDefault="00E52DD3">
      <w:pPr>
        <w:pStyle w:val="a"/>
        <w:rPr>
          <w:rFonts w:hint="cs"/>
          <w:rtl/>
        </w:rPr>
      </w:pPr>
    </w:p>
    <w:p w14:paraId="31813CD1" w14:textId="77777777" w:rsidR="00000000" w:rsidRDefault="00E52DD3">
      <w:pPr>
        <w:pStyle w:val="ad"/>
        <w:rPr>
          <w:rtl/>
        </w:rPr>
      </w:pPr>
    </w:p>
    <w:p w14:paraId="4606DB11" w14:textId="77777777" w:rsidR="00000000" w:rsidRDefault="00E52DD3">
      <w:pPr>
        <w:pStyle w:val="ad"/>
        <w:rPr>
          <w:rtl/>
        </w:rPr>
      </w:pPr>
      <w:r>
        <w:rPr>
          <w:rtl/>
        </w:rPr>
        <w:t>היו"ר יולי-יואל אדלשטיין:</w:t>
      </w:r>
    </w:p>
    <w:p w14:paraId="100EFD69" w14:textId="77777777" w:rsidR="00000000" w:rsidRDefault="00E52DD3">
      <w:pPr>
        <w:pStyle w:val="a"/>
        <w:rPr>
          <w:rtl/>
        </w:rPr>
      </w:pPr>
    </w:p>
    <w:p w14:paraId="2A1C5DA4" w14:textId="77777777" w:rsidR="00000000" w:rsidRDefault="00E52DD3">
      <w:pPr>
        <w:pStyle w:val="a"/>
        <w:rPr>
          <w:rFonts w:hint="cs"/>
          <w:rtl/>
        </w:rPr>
      </w:pPr>
      <w:r>
        <w:rPr>
          <w:rFonts w:hint="cs"/>
          <w:rtl/>
        </w:rPr>
        <w:t>אני מודה מאוד לסגן שר הביטחון על התשובות הממצות.</w:t>
      </w:r>
    </w:p>
    <w:p w14:paraId="1D4134C5" w14:textId="77777777" w:rsidR="00000000" w:rsidRDefault="00E52DD3">
      <w:pPr>
        <w:pStyle w:val="a"/>
        <w:rPr>
          <w:rFonts w:hint="cs"/>
          <w:rtl/>
        </w:rPr>
      </w:pPr>
    </w:p>
    <w:p w14:paraId="69923B63" w14:textId="77777777" w:rsidR="00000000" w:rsidRDefault="00E52DD3">
      <w:pPr>
        <w:pStyle w:val="a"/>
        <w:rPr>
          <w:rFonts w:hint="cs"/>
          <w:rtl/>
        </w:rPr>
      </w:pPr>
      <w:r>
        <w:rPr>
          <w:rFonts w:hint="cs"/>
          <w:rtl/>
        </w:rPr>
        <w:t>לפני שנעבור לנושא הבא אני רוצה להודיע לפרוטוקול</w:t>
      </w:r>
      <w:r>
        <w:rPr>
          <w:rFonts w:hint="cs"/>
          <w:rtl/>
        </w:rPr>
        <w:t>, על-פי בקשתו של חבר הכנסת יחיאל חזן: אני מחזיר אותנו להצבעה על חוק איסור העברת כספים לרשות הפלסטינית, של חבר הכנסת אריה אלדד. בטעות נרשמה הצבעתו של חבר הכנסת יחיאל חזן כהצבעת נגד, והוא מבקש לשנות זאת להצבעה בעד.</w:t>
      </w:r>
    </w:p>
    <w:p w14:paraId="29FD2C4B" w14:textId="77777777" w:rsidR="00000000" w:rsidRDefault="00E52DD3">
      <w:pPr>
        <w:pStyle w:val="a"/>
        <w:rPr>
          <w:rFonts w:hint="cs"/>
          <w:rtl/>
        </w:rPr>
      </w:pPr>
    </w:p>
    <w:p w14:paraId="7098FF3A" w14:textId="77777777" w:rsidR="00000000" w:rsidRDefault="00E52DD3">
      <w:pPr>
        <w:pStyle w:val="a"/>
        <w:jc w:val="center"/>
        <w:rPr>
          <w:b/>
          <w:bCs/>
          <w:rtl/>
        </w:rPr>
      </w:pPr>
    </w:p>
    <w:p w14:paraId="388446F0" w14:textId="77777777" w:rsidR="00000000" w:rsidRDefault="00E52DD3">
      <w:pPr>
        <w:pStyle w:val="a"/>
        <w:jc w:val="center"/>
        <w:rPr>
          <w:rFonts w:hint="cs"/>
          <w:b/>
          <w:bCs/>
          <w:rtl/>
        </w:rPr>
      </w:pPr>
    </w:p>
    <w:p w14:paraId="45A22A32" w14:textId="77777777" w:rsidR="00000000" w:rsidRDefault="00E52DD3">
      <w:pPr>
        <w:pStyle w:val="Subject"/>
        <w:rPr>
          <w:rFonts w:hint="cs"/>
          <w:rtl/>
        </w:rPr>
      </w:pPr>
      <w:r>
        <w:rPr>
          <w:rFonts w:hint="cs"/>
          <w:rtl/>
        </w:rPr>
        <w:t>הצעות לסדר-היום</w:t>
      </w:r>
    </w:p>
    <w:p w14:paraId="7939A52A" w14:textId="77777777" w:rsidR="00000000" w:rsidRDefault="00E52DD3">
      <w:pPr>
        <w:pStyle w:val="Subject"/>
        <w:rPr>
          <w:rFonts w:hint="cs"/>
          <w:rtl/>
        </w:rPr>
      </w:pPr>
      <w:r>
        <w:rPr>
          <w:rFonts w:hint="cs"/>
          <w:rtl/>
        </w:rPr>
        <w:t>פגישת ראש הממשלה אריאל ש</w:t>
      </w:r>
      <w:r>
        <w:rPr>
          <w:rFonts w:hint="cs"/>
          <w:rtl/>
        </w:rPr>
        <w:t xml:space="preserve">רון </w:t>
      </w:r>
      <w:r>
        <w:rPr>
          <w:rtl/>
        </w:rPr>
        <w:br/>
      </w:r>
      <w:r>
        <w:rPr>
          <w:rFonts w:hint="cs"/>
          <w:rtl/>
        </w:rPr>
        <w:t>עם ראש ממשלת הרשות הפלסטינית אבו-מאזן</w:t>
      </w:r>
    </w:p>
    <w:p w14:paraId="338236C4" w14:textId="77777777" w:rsidR="00000000" w:rsidRDefault="00E52DD3">
      <w:pPr>
        <w:pStyle w:val="a"/>
        <w:rPr>
          <w:rFonts w:hint="cs"/>
          <w:rtl/>
        </w:rPr>
      </w:pPr>
    </w:p>
    <w:p w14:paraId="257BD672" w14:textId="77777777" w:rsidR="00000000" w:rsidRDefault="00E52DD3">
      <w:pPr>
        <w:pStyle w:val="ad"/>
        <w:rPr>
          <w:rtl/>
        </w:rPr>
      </w:pPr>
      <w:r>
        <w:rPr>
          <w:rtl/>
        </w:rPr>
        <w:t>היו"ר יולי-יואל אדלשטיין:</w:t>
      </w:r>
    </w:p>
    <w:p w14:paraId="1ADE93B5" w14:textId="77777777" w:rsidR="00000000" w:rsidRDefault="00E52DD3">
      <w:pPr>
        <w:pStyle w:val="a"/>
        <w:rPr>
          <w:rtl/>
        </w:rPr>
      </w:pPr>
    </w:p>
    <w:p w14:paraId="67D53462" w14:textId="77777777" w:rsidR="00000000" w:rsidRDefault="00E52DD3">
      <w:pPr>
        <w:pStyle w:val="a"/>
        <w:rPr>
          <w:rFonts w:hint="cs"/>
          <w:rtl/>
        </w:rPr>
      </w:pPr>
      <w:r>
        <w:rPr>
          <w:rFonts w:hint="cs"/>
          <w:rtl/>
        </w:rPr>
        <w:t>חברי הכנסת, אנחנו נעבור לנושא הבא, הצעות לסדר-היום מס' 404, 410, 425, 452, 454 ו=469: פגישת ראש הממשלה אריאל שרון עם ראש ממשלת הרשות הפלסטינית אבו-מאזן - של כמה חברי הכנסת. ראשון הדוברי</w:t>
      </w:r>
      <w:r>
        <w:rPr>
          <w:rFonts w:hint="cs"/>
          <w:rtl/>
        </w:rPr>
        <w:t>ם הוא לא אחר  מחבר הכנסת בנימין בן-אליעזר. אחריו - חבר הכנסת עבד-אלמאלכ דהאמשה. אם הוא לא יהיה כאן - חבר הכנסת אחמד טיבי, ואם גם הוא לא יהיה - חבר הכנסת זחאלקה.</w:t>
      </w:r>
    </w:p>
    <w:p w14:paraId="79478531" w14:textId="77777777" w:rsidR="00000000" w:rsidRDefault="00E52DD3">
      <w:pPr>
        <w:pStyle w:val="a"/>
        <w:rPr>
          <w:rFonts w:hint="cs"/>
          <w:rtl/>
        </w:rPr>
      </w:pPr>
    </w:p>
    <w:p w14:paraId="47CD90BA" w14:textId="77777777" w:rsidR="00000000" w:rsidRDefault="00E52DD3">
      <w:pPr>
        <w:pStyle w:val="Speaker"/>
        <w:rPr>
          <w:rtl/>
        </w:rPr>
      </w:pPr>
      <w:bookmarkStart w:id="200" w:name="FS000000435T21_05_2003_16_05_46"/>
      <w:bookmarkEnd w:id="200"/>
      <w:r>
        <w:rPr>
          <w:rtl/>
        </w:rPr>
        <w:t>בנימין בן-אליעזר (העבודה-מימד):</w:t>
      </w:r>
    </w:p>
    <w:p w14:paraId="34360703" w14:textId="77777777" w:rsidR="00000000" w:rsidRDefault="00E52DD3">
      <w:pPr>
        <w:pStyle w:val="a"/>
        <w:rPr>
          <w:rtl/>
        </w:rPr>
      </w:pPr>
    </w:p>
    <w:p w14:paraId="17B7D6F5" w14:textId="77777777" w:rsidR="00000000" w:rsidRDefault="00E52DD3">
      <w:pPr>
        <w:pStyle w:val="a"/>
        <w:rPr>
          <w:rFonts w:hint="cs"/>
          <w:rtl/>
        </w:rPr>
      </w:pPr>
      <w:r>
        <w:rPr>
          <w:rFonts w:hint="cs"/>
          <w:rtl/>
        </w:rPr>
        <w:t>אדוני היושב-ראש, כנסת נכבדה, אי-אפשר לדבר על פגישת שרון--אבו-</w:t>
      </w:r>
      <w:r>
        <w:rPr>
          <w:rFonts w:hint="cs"/>
          <w:rtl/>
        </w:rPr>
        <w:t xml:space="preserve">מאזן בלי להזכיר מה עמד מעבר לתכניה וכן את תגובות שני הצדדים, בעיקר בסימן הפיגוע בחברון, בגבעה-הצרפתית, בשערי-תקווה, בטיילת ובעפולה. </w:t>
      </w:r>
    </w:p>
    <w:p w14:paraId="02BE38D1" w14:textId="77777777" w:rsidR="00000000" w:rsidRDefault="00E52DD3">
      <w:pPr>
        <w:pStyle w:val="a"/>
        <w:rPr>
          <w:rFonts w:hint="cs"/>
          <w:rtl/>
        </w:rPr>
      </w:pPr>
    </w:p>
    <w:p w14:paraId="56966C29" w14:textId="77777777" w:rsidR="00000000" w:rsidRDefault="00E52DD3">
      <w:pPr>
        <w:pStyle w:val="a"/>
        <w:rPr>
          <w:rFonts w:hint="cs"/>
          <w:rtl/>
        </w:rPr>
      </w:pPr>
      <w:r>
        <w:rPr>
          <w:rFonts w:hint="cs"/>
          <w:rtl/>
        </w:rPr>
        <w:t>המסר ששידרו ה"חמאס" וארגוני הטרור האחרים היה ברור, והוא הצליח לפגום בתנופה שהיו אמורות לבשר הפגישה ולאחריה ביקור ראש הממשל</w:t>
      </w:r>
      <w:r>
        <w:rPr>
          <w:rFonts w:hint="cs"/>
          <w:rtl/>
        </w:rPr>
        <w:t>ה בוושינגטון. אף שהן בצד הישראלי והן בצד הפלסטיני הובעה אכזבה מתוצאות הפגישה, הרי שבסך הכול ניתן להגדיר את הפגישה כפגישה ברוח חיובית, ששיקפה רצון טוב אצל שני הצדדים, אלא שהפער המרכזי היה בנוגע למפת הדרכים, שלגביה, לצערי הגדול, שני הצדדים עדיין מתעקשים ומתנ</w:t>
      </w:r>
      <w:r>
        <w:rPr>
          <w:rFonts w:hint="cs"/>
          <w:rtl/>
        </w:rPr>
        <w:t xml:space="preserve">ים כל התקדמות בקבלת התנאים. אני קצת מצטער על הדבר הזה, כי ברגע מסוג זה הייתי רוצה לראות את שני הצדדים אומרים עקרונית: אנחנו מקבלים את מפת הדרכים, יושבים סביב השולחן ומתחילים לדבר. </w:t>
      </w:r>
    </w:p>
    <w:p w14:paraId="63C0509D" w14:textId="77777777" w:rsidR="00000000" w:rsidRDefault="00E52DD3">
      <w:pPr>
        <w:pStyle w:val="a"/>
        <w:rPr>
          <w:rFonts w:hint="cs"/>
          <w:rtl/>
        </w:rPr>
      </w:pPr>
    </w:p>
    <w:p w14:paraId="63E18135" w14:textId="77777777" w:rsidR="00000000" w:rsidRDefault="00E52DD3">
      <w:pPr>
        <w:pStyle w:val="a"/>
        <w:rPr>
          <w:rFonts w:hint="cs"/>
          <w:rtl/>
        </w:rPr>
      </w:pPr>
      <w:r>
        <w:rPr>
          <w:rFonts w:hint="cs"/>
          <w:rtl/>
        </w:rPr>
        <w:t>החשיבות האמיתית של פגישת שרון</w:t>
      </w:r>
      <w:r>
        <w:rPr>
          <w:rtl/>
        </w:rPr>
        <w:t>—</w:t>
      </w:r>
      <w:r>
        <w:rPr>
          <w:rFonts w:hint="cs"/>
          <w:rtl/>
        </w:rPr>
        <w:t>אבו-מאזן יותר מאשר בעצם קיומה הינה בתוצאות ה</w:t>
      </w:r>
      <w:r>
        <w:rPr>
          <w:rFonts w:hint="cs"/>
          <w:rtl/>
        </w:rPr>
        <w:t>מבחן האמיתי שלה, מה שאני קורא "מבחן הפרקטיקה". רק אם לססמאות שרצו סביב הפגישה ובמהלכה על כוונת הפלסטינים לטפל בנושאים הביטחוניים יהיה ביטוי מעשי, ניתן יהיה להמשיך ולהתקדם. כל עוד לא החלה בפועל עשייה ביטחונית אמיתית, ארגוני הטרור, שממילא מעוניינים להכשיל את</w:t>
      </w:r>
      <w:r>
        <w:rPr>
          <w:rFonts w:hint="cs"/>
          <w:rtl/>
        </w:rPr>
        <w:t xml:space="preserve"> התהליך, ימשיכו לפעול ללא הפרעה ואיום משמעותי מצד הרש"פ. לא רק לפני הפיגועים אלא גם אחריהם לא היתה שום פעילות של הרש"פ נגד ארגוני הטרור. באופן שכזה הצלחת הפיגוע הבא היא שאלה של זמן. </w:t>
      </w:r>
    </w:p>
    <w:p w14:paraId="5D26B6DA" w14:textId="77777777" w:rsidR="00000000" w:rsidRDefault="00E52DD3">
      <w:pPr>
        <w:pStyle w:val="a"/>
        <w:rPr>
          <w:rFonts w:hint="cs"/>
          <w:rtl/>
        </w:rPr>
      </w:pPr>
    </w:p>
    <w:p w14:paraId="3141B8EA" w14:textId="77777777" w:rsidR="00000000" w:rsidRDefault="00E52DD3">
      <w:pPr>
        <w:pStyle w:val="a"/>
        <w:rPr>
          <w:rFonts w:hint="cs"/>
          <w:rtl/>
        </w:rPr>
      </w:pPr>
      <w:r>
        <w:rPr>
          <w:rFonts w:hint="cs"/>
          <w:rtl/>
        </w:rPr>
        <w:t>סביר להניח שאם ממשלת אבו-מאזן כבר היתה פועלת בתחום הביטחוני ומשדרת מסרים</w:t>
      </w:r>
      <w:r>
        <w:rPr>
          <w:rFonts w:hint="cs"/>
          <w:rtl/>
        </w:rPr>
        <w:t xml:space="preserve"> ברורים ותקפים לארגוני הטרור, היקף ההתרעות והכנות ארגוני הטרור היה יורד. ולא כך הוא. </w:t>
      </w:r>
    </w:p>
    <w:p w14:paraId="415FBC2E" w14:textId="77777777" w:rsidR="00000000" w:rsidRDefault="00E52DD3">
      <w:pPr>
        <w:pStyle w:val="a"/>
        <w:rPr>
          <w:rFonts w:hint="cs"/>
          <w:rtl/>
        </w:rPr>
      </w:pPr>
    </w:p>
    <w:p w14:paraId="10C2FC04" w14:textId="77777777" w:rsidR="00000000" w:rsidRDefault="00E52DD3">
      <w:pPr>
        <w:pStyle w:val="a"/>
        <w:rPr>
          <w:rFonts w:hint="cs"/>
          <w:rtl/>
        </w:rPr>
      </w:pPr>
      <w:r>
        <w:rPr>
          <w:rFonts w:hint="cs"/>
          <w:rtl/>
        </w:rPr>
        <w:t xml:space="preserve">מצד שני, בפני אבו-מאזן ניצב אתגר מורכב של מכשולים ומוקשים שניצבו בפניו בחזית הפנים-פלסטינית - ערפאת שפועל בכל יכולתו להכשיל אותו בתחומים שונים, ועדיין חזק דיו כדי לשבש; </w:t>
      </w:r>
      <w:r>
        <w:rPr>
          <w:rFonts w:hint="cs"/>
          <w:rtl/>
        </w:rPr>
        <w:t>ארגוני האופוזיציה האסלאמיים - בדגש על ה"חמאס" ו"הג'יהאד" - שהכריזו וממשיכים לפעול לביצוע פיגועים; גורמים ב"פתח" שחוששים הן שהיעלמות ערפאת תפגע בהם והן מהכיוון שמבשר אבו-מאזן. לאור זאת מתחזק הצורך, ויש חשיבות לצעדים ישראליים ומחוות שיאפשרו לאבו-מאזן לפעול -</w:t>
      </w:r>
      <w:r>
        <w:rPr>
          <w:rFonts w:hint="cs"/>
          <w:rtl/>
        </w:rPr>
        <w:t xml:space="preserve"> ואני אומר את זה בעברית פשוטה:  כדאי לעזור לאבו-מאזן ולא לחכות שייכשל. </w:t>
      </w:r>
    </w:p>
    <w:p w14:paraId="234AEDFC" w14:textId="77777777" w:rsidR="00000000" w:rsidRDefault="00E52DD3">
      <w:pPr>
        <w:pStyle w:val="a"/>
        <w:rPr>
          <w:rFonts w:hint="cs"/>
          <w:rtl/>
        </w:rPr>
      </w:pPr>
    </w:p>
    <w:p w14:paraId="0C98AFCC" w14:textId="77777777" w:rsidR="00000000" w:rsidRDefault="00E52DD3">
      <w:pPr>
        <w:pStyle w:val="a"/>
        <w:rPr>
          <w:rFonts w:hint="cs"/>
          <w:rtl/>
        </w:rPr>
      </w:pPr>
      <w:r>
        <w:rPr>
          <w:rFonts w:hint="cs"/>
          <w:rtl/>
        </w:rPr>
        <w:t xml:space="preserve">חברות וחברים, גבירותי ורבותי חברי הכנסת, בשעה זו לא מספיק לעזור בהצהרות, אלא במעשים. אני מצפה ממדינת ישראל, מראש הממשלה, ללכת על צעדים ומחוות שיאפשרו לאבו-מאזן להמשיך ולנוע. אני מדבר </w:t>
      </w:r>
      <w:r>
        <w:rPr>
          <w:rFonts w:hint="cs"/>
          <w:rtl/>
        </w:rPr>
        <w:t>על הרבה מאוד מחוות בתחום הכלכלי ובתחום הקיום היומיומי. הרשו לי לומר לכם במידת הצניעות הגדולה ביותר, שאם אני אומר את הדבר הזה, אפשר לעשות את זה. אבו-מאזן צריך להציג קבלות ולצבור עוצמה ולגיטימציה מול גורמי הכוח והאוכלוסייה הפלסטינית.</w:t>
      </w:r>
    </w:p>
    <w:p w14:paraId="589CD104" w14:textId="77777777" w:rsidR="00000000" w:rsidRDefault="00E52DD3">
      <w:pPr>
        <w:pStyle w:val="a"/>
        <w:rPr>
          <w:rFonts w:hint="cs"/>
          <w:rtl/>
        </w:rPr>
      </w:pPr>
    </w:p>
    <w:p w14:paraId="130B713B" w14:textId="77777777" w:rsidR="00000000" w:rsidRDefault="00E52DD3">
      <w:pPr>
        <w:pStyle w:val="a"/>
        <w:rPr>
          <w:rFonts w:hint="cs"/>
          <w:rtl/>
        </w:rPr>
      </w:pPr>
      <w:r>
        <w:rPr>
          <w:rFonts w:hint="cs"/>
          <w:rtl/>
        </w:rPr>
        <w:t>לסיכום, צריך לברך על הפ</w:t>
      </w:r>
      <w:r>
        <w:rPr>
          <w:rFonts w:hint="cs"/>
          <w:rtl/>
        </w:rPr>
        <w:t xml:space="preserve">גישה והכיוון שהיא מבשרת ולקרוא להמשך דחוף של הדיאלוג בין שתי ההנהגות, תוך ניסיון למצוא נקודות הסכמה שתאפשרנה התקדמות. כן, צריך לקרוא לחידוש מיידי של המגעים הביטחוניים, שיאפשרו סיכול הפיגועים הבאים ומאבק אמיתי בתשתית הטרור. </w:t>
      </w:r>
    </w:p>
    <w:p w14:paraId="390391B1" w14:textId="77777777" w:rsidR="00000000" w:rsidRDefault="00E52DD3">
      <w:pPr>
        <w:pStyle w:val="a"/>
        <w:rPr>
          <w:rFonts w:hint="cs"/>
          <w:rtl/>
        </w:rPr>
      </w:pPr>
    </w:p>
    <w:p w14:paraId="58F9020D" w14:textId="77777777" w:rsidR="00000000" w:rsidRDefault="00E52DD3">
      <w:pPr>
        <w:pStyle w:val="a"/>
        <w:rPr>
          <w:rFonts w:hint="cs"/>
          <w:rtl/>
        </w:rPr>
      </w:pPr>
      <w:r>
        <w:rPr>
          <w:rFonts w:hint="cs"/>
          <w:rtl/>
        </w:rPr>
        <w:t>ממשלת הרש"פ והעם הפלסטיני צריכי</w:t>
      </w:r>
      <w:r>
        <w:rPr>
          <w:rFonts w:hint="cs"/>
          <w:rtl/>
        </w:rPr>
        <w:t>ם להבין, שהטרור מאיים לא רק על ישראל ואזרחיה, אלא גם עליהם. ולכן רק במאמץ משותף ניתן יהיה למנוע מהמתנגדים את הכשלת שארית הסיכוי לחידושו של התהליך המדיני. כאן צריך שוב להדגיש את ההכרח בפעילות ביטחונית מיידית של  ממשלת אבו-מאזן לטיפול שורשי, אמיתי, בטרור, אח</w:t>
      </w:r>
      <w:r>
        <w:rPr>
          <w:rFonts w:hint="cs"/>
          <w:rtl/>
        </w:rPr>
        <w:t>רת - כל פיגוע יכול לטרפד המשך של ההתקדמות.</w:t>
      </w:r>
    </w:p>
    <w:p w14:paraId="63D082E3" w14:textId="77777777" w:rsidR="00000000" w:rsidRDefault="00E52DD3">
      <w:pPr>
        <w:pStyle w:val="a"/>
        <w:rPr>
          <w:rFonts w:hint="cs"/>
          <w:rtl/>
        </w:rPr>
      </w:pPr>
    </w:p>
    <w:p w14:paraId="513A3A52" w14:textId="77777777" w:rsidR="00000000" w:rsidRDefault="00E52DD3">
      <w:pPr>
        <w:pStyle w:val="a"/>
        <w:rPr>
          <w:rFonts w:hint="cs"/>
          <w:rtl/>
        </w:rPr>
      </w:pPr>
      <w:r>
        <w:rPr>
          <w:rFonts w:hint="cs"/>
          <w:rtl/>
        </w:rPr>
        <w:t>אני רוצה לסיים בתקווה שהמסר שיצא מכאן מכולנו הוא קריאה לשני ראשי הממשלות, אבל מעל במה זו אני רוצה לקרוא לראש הממשלה, שבימים האחרונים אני חש שהוא מתחיל להיות בבידוד, כי אני שומע את חבריו לשולחן הממשלה: אל תירא. אל</w:t>
      </w:r>
      <w:r>
        <w:rPr>
          <w:rFonts w:hint="cs"/>
          <w:rtl/>
        </w:rPr>
        <w:t xml:space="preserve"> תירא, אנחנו תמיד נהיה לידך, רק תרוץ עם התהליך המדיני. ואין שום צורך להיכנס לממשלה. מתחייב אנוכי ש=19 ידיים יורמו לטובתך אם אכן נראה שאתה מתחיל בתהליך הזה ואתה מוביל אותו לכיוון הרצוי. </w:t>
      </w:r>
    </w:p>
    <w:p w14:paraId="41DC3F4B" w14:textId="77777777" w:rsidR="00000000" w:rsidRDefault="00E52DD3">
      <w:pPr>
        <w:pStyle w:val="a"/>
        <w:rPr>
          <w:rFonts w:hint="cs"/>
          <w:rtl/>
        </w:rPr>
      </w:pPr>
    </w:p>
    <w:p w14:paraId="3975027A" w14:textId="77777777" w:rsidR="00000000" w:rsidRDefault="00E52DD3">
      <w:pPr>
        <w:pStyle w:val="a"/>
        <w:rPr>
          <w:rFonts w:hint="cs"/>
          <w:rtl/>
        </w:rPr>
      </w:pPr>
      <w:r>
        <w:rPr>
          <w:rFonts w:hint="cs"/>
          <w:rtl/>
        </w:rPr>
        <w:t xml:space="preserve">אנחנו נמצאים בשעה אולי היסטורית חשובה, כאשר מי שעומד היום בראש ממשלת </w:t>
      </w:r>
      <w:r>
        <w:rPr>
          <w:rFonts w:hint="cs"/>
          <w:rtl/>
        </w:rPr>
        <w:t xml:space="preserve">פלסטין מכיר בעובדה שדרך הטרור הוא איננו יכול להשיג דבר. לכן, חשוב שתחזק את האיש הזה. חשוב שתיקח את היוזמה. אין צורך לחכות לאמריקנים. גורלנו צריך להיקבע בידינו, ובידינו זו הפעם הראשונה להבטיח דו-קיום לשני העמים. תודה רבה. </w:t>
      </w:r>
    </w:p>
    <w:p w14:paraId="58ECE12E" w14:textId="77777777" w:rsidR="00000000" w:rsidRDefault="00E52DD3">
      <w:pPr>
        <w:pStyle w:val="a"/>
        <w:ind w:firstLine="0"/>
        <w:rPr>
          <w:rFonts w:hint="cs"/>
          <w:rtl/>
        </w:rPr>
      </w:pPr>
    </w:p>
    <w:p w14:paraId="128779E8" w14:textId="77777777" w:rsidR="00000000" w:rsidRDefault="00E52DD3">
      <w:pPr>
        <w:pStyle w:val="ac"/>
        <w:rPr>
          <w:rtl/>
        </w:rPr>
      </w:pPr>
      <w:r>
        <w:rPr>
          <w:rFonts w:hint="eastAsia"/>
          <w:rtl/>
        </w:rPr>
        <w:t>יורי</w:t>
      </w:r>
      <w:r>
        <w:rPr>
          <w:rtl/>
        </w:rPr>
        <w:t xml:space="preserve"> שטרן (האיחוד הלאומי - ישראל </w:t>
      </w:r>
      <w:r>
        <w:rPr>
          <w:rtl/>
        </w:rPr>
        <w:t>ביתנו):</w:t>
      </w:r>
    </w:p>
    <w:p w14:paraId="725C64BD" w14:textId="77777777" w:rsidR="00000000" w:rsidRDefault="00E52DD3">
      <w:pPr>
        <w:pStyle w:val="a"/>
        <w:rPr>
          <w:rFonts w:hint="cs"/>
          <w:rtl/>
        </w:rPr>
      </w:pPr>
    </w:p>
    <w:p w14:paraId="5D918DFC" w14:textId="77777777" w:rsidR="00000000" w:rsidRDefault="00E52DD3">
      <w:pPr>
        <w:pStyle w:val="a"/>
        <w:rPr>
          <w:rFonts w:hint="cs"/>
          <w:rtl/>
        </w:rPr>
      </w:pPr>
      <w:r>
        <w:rPr>
          <w:rFonts w:hint="cs"/>
          <w:rtl/>
        </w:rPr>
        <w:t xml:space="preserve">לכמה זמן הוא חושב שהטרור - - - </w:t>
      </w:r>
    </w:p>
    <w:p w14:paraId="3400E8F8" w14:textId="77777777" w:rsidR="00000000" w:rsidRDefault="00E52DD3">
      <w:pPr>
        <w:pStyle w:val="a"/>
        <w:ind w:firstLine="0"/>
        <w:rPr>
          <w:rFonts w:hint="cs"/>
          <w:rtl/>
        </w:rPr>
      </w:pPr>
    </w:p>
    <w:p w14:paraId="21F64591" w14:textId="77777777" w:rsidR="00000000" w:rsidRDefault="00E52DD3">
      <w:pPr>
        <w:pStyle w:val="ad"/>
        <w:rPr>
          <w:rtl/>
        </w:rPr>
      </w:pPr>
      <w:r>
        <w:rPr>
          <w:rtl/>
        </w:rPr>
        <w:t>היו"ר יולי-יואל אדלשטיין:</w:t>
      </w:r>
    </w:p>
    <w:p w14:paraId="7FD78C7C" w14:textId="77777777" w:rsidR="00000000" w:rsidRDefault="00E52DD3">
      <w:pPr>
        <w:pStyle w:val="a"/>
        <w:rPr>
          <w:rtl/>
        </w:rPr>
      </w:pPr>
    </w:p>
    <w:p w14:paraId="0B3575D3" w14:textId="77777777" w:rsidR="00000000" w:rsidRDefault="00E52DD3">
      <w:pPr>
        <w:pStyle w:val="a"/>
        <w:rPr>
          <w:rFonts w:hint="cs"/>
          <w:rtl/>
        </w:rPr>
      </w:pPr>
      <w:r>
        <w:rPr>
          <w:rFonts w:hint="cs"/>
          <w:rtl/>
        </w:rPr>
        <w:t>חבר הכנסת שטרן, אני רואה שהוא מאוד רוצה לשבת לידך ולענות לך.</w:t>
      </w:r>
    </w:p>
    <w:p w14:paraId="1CF5CE09" w14:textId="77777777" w:rsidR="00000000" w:rsidRDefault="00E52DD3">
      <w:pPr>
        <w:pStyle w:val="a"/>
        <w:ind w:firstLine="0"/>
        <w:rPr>
          <w:rFonts w:hint="cs"/>
          <w:rtl/>
        </w:rPr>
      </w:pPr>
    </w:p>
    <w:p w14:paraId="1CEDF375" w14:textId="77777777" w:rsidR="00000000" w:rsidRDefault="00E52DD3">
      <w:pPr>
        <w:pStyle w:val="SpeakerCon"/>
        <w:rPr>
          <w:rtl/>
        </w:rPr>
      </w:pPr>
      <w:bookmarkStart w:id="201" w:name="FS000000435T21_05_2003_16_58_29"/>
      <w:bookmarkStart w:id="202" w:name="FS000000435T21_05_2003_16_58_31C"/>
      <w:bookmarkEnd w:id="201"/>
      <w:bookmarkEnd w:id="202"/>
      <w:r>
        <w:rPr>
          <w:rtl/>
        </w:rPr>
        <w:t>בנימין בן-אליעזר (העבודה-מימד):</w:t>
      </w:r>
    </w:p>
    <w:p w14:paraId="6FA18E37" w14:textId="77777777" w:rsidR="00000000" w:rsidRDefault="00E52DD3">
      <w:pPr>
        <w:pStyle w:val="a"/>
        <w:rPr>
          <w:rtl/>
        </w:rPr>
      </w:pPr>
    </w:p>
    <w:p w14:paraId="23D9D575" w14:textId="77777777" w:rsidR="00000000" w:rsidRDefault="00E52DD3">
      <w:pPr>
        <w:pStyle w:val="a"/>
        <w:rPr>
          <w:rFonts w:hint="cs"/>
          <w:rtl/>
        </w:rPr>
      </w:pPr>
      <w:bookmarkStart w:id="203" w:name="FS000000435T21_05_2003_15_31_12"/>
      <w:bookmarkEnd w:id="203"/>
      <w:r>
        <w:rPr>
          <w:rFonts w:hint="cs"/>
          <w:rtl/>
        </w:rPr>
        <w:t>אני מוכן לענות פה שעה וחצי, אבל  אני היום חבר הכנסת, ויש לי שלוש דקות.</w:t>
      </w:r>
    </w:p>
    <w:p w14:paraId="76DEBE8B" w14:textId="77777777" w:rsidR="00000000" w:rsidRDefault="00E52DD3">
      <w:pPr>
        <w:pStyle w:val="a"/>
        <w:ind w:firstLine="0"/>
        <w:rPr>
          <w:rFonts w:hint="cs"/>
          <w:rtl/>
        </w:rPr>
      </w:pPr>
    </w:p>
    <w:p w14:paraId="5A40E0EB" w14:textId="77777777" w:rsidR="00000000" w:rsidRDefault="00E52DD3">
      <w:pPr>
        <w:pStyle w:val="ad"/>
        <w:rPr>
          <w:rtl/>
        </w:rPr>
      </w:pPr>
      <w:r>
        <w:rPr>
          <w:rtl/>
        </w:rPr>
        <w:t>היו"ר יולי-יואל אדלש</w:t>
      </w:r>
      <w:r>
        <w:rPr>
          <w:rtl/>
        </w:rPr>
        <w:t>טיין:</w:t>
      </w:r>
    </w:p>
    <w:p w14:paraId="06016C1E" w14:textId="77777777" w:rsidR="00000000" w:rsidRDefault="00E52DD3">
      <w:pPr>
        <w:pStyle w:val="a"/>
        <w:rPr>
          <w:rtl/>
        </w:rPr>
      </w:pPr>
    </w:p>
    <w:p w14:paraId="7F9D7F14" w14:textId="77777777" w:rsidR="00000000" w:rsidRDefault="00E52DD3">
      <w:pPr>
        <w:pStyle w:val="a"/>
        <w:rPr>
          <w:rFonts w:hint="cs"/>
          <w:rtl/>
        </w:rPr>
      </w:pPr>
      <w:r>
        <w:rPr>
          <w:rFonts w:hint="cs"/>
          <w:rtl/>
        </w:rPr>
        <w:t>אנחנו בפרק של שאילתות לשר הביטחון לשעבר.</w:t>
      </w:r>
    </w:p>
    <w:p w14:paraId="58212DB5" w14:textId="77777777" w:rsidR="00000000" w:rsidRDefault="00E52DD3">
      <w:pPr>
        <w:pStyle w:val="a"/>
        <w:ind w:firstLine="0"/>
        <w:rPr>
          <w:rFonts w:hint="cs"/>
          <w:rtl/>
        </w:rPr>
      </w:pPr>
    </w:p>
    <w:p w14:paraId="0BE353F2" w14:textId="77777777" w:rsidR="00000000" w:rsidRDefault="00E52DD3">
      <w:pPr>
        <w:pStyle w:val="SpeakerCon"/>
        <w:rPr>
          <w:rtl/>
        </w:rPr>
      </w:pPr>
      <w:bookmarkStart w:id="204" w:name="FS000000435T21_05_2003_15_31_35C"/>
      <w:bookmarkEnd w:id="204"/>
      <w:r>
        <w:rPr>
          <w:rtl/>
        </w:rPr>
        <w:t>בנימין בן-אליעזר (העבודה-מימד):</w:t>
      </w:r>
    </w:p>
    <w:p w14:paraId="2B182090" w14:textId="77777777" w:rsidR="00000000" w:rsidRDefault="00E52DD3">
      <w:pPr>
        <w:pStyle w:val="a"/>
        <w:rPr>
          <w:rtl/>
        </w:rPr>
      </w:pPr>
    </w:p>
    <w:p w14:paraId="57A61040" w14:textId="77777777" w:rsidR="00000000" w:rsidRDefault="00E52DD3">
      <w:pPr>
        <w:pStyle w:val="a"/>
        <w:rPr>
          <w:rFonts w:hint="cs"/>
          <w:rtl/>
        </w:rPr>
      </w:pPr>
      <w:r>
        <w:rPr>
          <w:rFonts w:hint="cs"/>
          <w:rtl/>
        </w:rPr>
        <w:t xml:space="preserve">גנבתי דקה - - - </w:t>
      </w:r>
    </w:p>
    <w:p w14:paraId="18CA3C39" w14:textId="77777777" w:rsidR="00000000" w:rsidRDefault="00E52DD3">
      <w:pPr>
        <w:pStyle w:val="a"/>
        <w:ind w:firstLine="0"/>
        <w:rPr>
          <w:rFonts w:hint="cs"/>
          <w:rtl/>
        </w:rPr>
      </w:pPr>
    </w:p>
    <w:p w14:paraId="21750970" w14:textId="77777777" w:rsidR="00000000" w:rsidRDefault="00E52DD3">
      <w:pPr>
        <w:pStyle w:val="ad"/>
        <w:rPr>
          <w:rtl/>
        </w:rPr>
      </w:pPr>
      <w:r>
        <w:rPr>
          <w:rtl/>
        </w:rPr>
        <w:t>היו"ר יולי-יואל אדלשטיין:</w:t>
      </w:r>
    </w:p>
    <w:p w14:paraId="21F7C00B" w14:textId="77777777" w:rsidR="00000000" w:rsidRDefault="00E52DD3">
      <w:pPr>
        <w:pStyle w:val="a"/>
        <w:rPr>
          <w:rtl/>
        </w:rPr>
      </w:pPr>
    </w:p>
    <w:p w14:paraId="388F1BDF" w14:textId="77777777" w:rsidR="00000000" w:rsidRDefault="00E52DD3">
      <w:pPr>
        <w:pStyle w:val="a"/>
        <w:rPr>
          <w:rFonts w:hint="cs"/>
          <w:rtl/>
        </w:rPr>
      </w:pPr>
      <w:r>
        <w:rPr>
          <w:rFonts w:hint="cs"/>
          <w:rtl/>
        </w:rPr>
        <w:t xml:space="preserve">תודה. חבר הכנסת עבד-אלמאלכ דהאמשה </w:t>
      </w:r>
      <w:r>
        <w:rPr>
          <w:rtl/>
        </w:rPr>
        <w:t>–</w:t>
      </w:r>
      <w:r>
        <w:rPr>
          <w:rFonts w:hint="cs"/>
          <w:rtl/>
        </w:rPr>
        <w:t xml:space="preserve"> איננו. לכן יעלה חבר הכנסת אחמד טיבי. אחריו - חבר הכנסת ג'מאל זחאלקה.  אם הוא לא יהיה כאן - חב</w:t>
      </w:r>
      <w:r>
        <w:rPr>
          <w:rFonts w:hint="cs"/>
          <w:rtl/>
        </w:rPr>
        <w:t xml:space="preserve">ר הכנסת יורי שטרן. </w:t>
      </w:r>
    </w:p>
    <w:p w14:paraId="652D047D" w14:textId="77777777" w:rsidR="00000000" w:rsidRDefault="00E52DD3">
      <w:pPr>
        <w:pStyle w:val="a"/>
        <w:rPr>
          <w:rFonts w:hint="cs"/>
          <w:rtl/>
        </w:rPr>
      </w:pPr>
    </w:p>
    <w:p w14:paraId="0B121E62" w14:textId="77777777" w:rsidR="00000000" w:rsidRDefault="00E52DD3">
      <w:pPr>
        <w:pStyle w:val="ac"/>
        <w:rPr>
          <w:rtl/>
        </w:rPr>
      </w:pPr>
      <w:bookmarkStart w:id="205" w:name="FS000000560T21_05_2003_15_32_57"/>
      <w:bookmarkEnd w:id="205"/>
      <w:r>
        <w:rPr>
          <w:rFonts w:hint="eastAsia"/>
          <w:rtl/>
        </w:rPr>
        <w:t>בנימין</w:t>
      </w:r>
      <w:r>
        <w:rPr>
          <w:rtl/>
        </w:rPr>
        <w:t xml:space="preserve"> בן-אליעזר (העבודה-מימד):</w:t>
      </w:r>
    </w:p>
    <w:p w14:paraId="51244974" w14:textId="77777777" w:rsidR="00000000" w:rsidRDefault="00E52DD3">
      <w:pPr>
        <w:pStyle w:val="a"/>
        <w:rPr>
          <w:rFonts w:hint="cs"/>
          <w:rtl/>
        </w:rPr>
      </w:pPr>
    </w:p>
    <w:p w14:paraId="7822B54A" w14:textId="77777777" w:rsidR="00000000" w:rsidRDefault="00E52DD3">
      <w:pPr>
        <w:pStyle w:val="a"/>
        <w:rPr>
          <w:rFonts w:hint="cs"/>
          <w:rtl/>
        </w:rPr>
      </w:pPr>
      <w:r>
        <w:rPr>
          <w:rFonts w:hint="cs"/>
          <w:rtl/>
        </w:rPr>
        <w:t>אמרתי לחבר הכנסת טיבי שיגיד: כנ"ל, וירד.</w:t>
      </w:r>
    </w:p>
    <w:p w14:paraId="6691C307" w14:textId="77777777" w:rsidR="00000000" w:rsidRDefault="00E52DD3">
      <w:pPr>
        <w:pStyle w:val="a"/>
        <w:ind w:firstLine="0"/>
        <w:rPr>
          <w:rFonts w:hint="cs"/>
          <w:rtl/>
        </w:rPr>
      </w:pPr>
    </w:p>
    <w:p w14:paraId="00F3DA29" w14:textId="77777777" w:rsidR="00000000" w:rsidRDefault="00E52DD3">
      <w:pPr>
        <w:pStyle w:val="ad"/>
        <w:rPr>
          <w:rtl/>
        </w:rPr>
      </w:pPr>
      <w:r>
        <w:rPr>
          <w:rtl/>
        </w:rPr>
        <w:t>היו"ר יולי-יואל אדלשטיין:</w:t>
      </w:r>
    </w:p>
    <w:p w14:paraId="2604F89D" w14:textId="77777777" w:rsidR="00000000" w:rsidRDefault="00E52DD3">
      <w:pPr>
        <w:pStyle w:val="a"/>
        <w:rPr>
          <w:rtl/>
        </w:rPr>
      </w:pPr>
    </w:p>
    <w:p w14:paraId="27C26ED6" w14:textId="77777777" w:rsidR="00000000" w:rsidRDefault="00E52DD3">
      <w:pPr>
        <w:pStyle w:val="a"/>
        <w:rPr>
          <w:rFonts w:hint="cs"/>
          <w:rtl/>
        </w:rPr>
      </w:pPr>
      <w:r>
        <w:rPr>
          <w:rFonts w:hint="cs"/>
          <w:rtl/>
        </w:rPr>
        <w:t>כי את הזמן שלו אתה כבר ניצלת.</w:t>
      </w:r>
    </w:p>
    <w:p w14:paraId="6922D7E0" w14:textId="77777777" w:rsidR="00000000" w:rsidRDefault="00E52DD3">
      <w:pPr>
        <w:pStyle w:val="a"/>
        <w:rPr>
          <w:rFonts w:hint="cs"/>
          <w:rtl/>
        </w:rPr>
      </w:pPr>
    </w:p>
    <w:p w14:paraId="78C0A38C" w14:textId="77777777" w:rsidR="00000000" w:rsidRDefault="00E52DD3">
      <w:pPr>
        <w:pStyle w:val="Speaker"/>
        <w:rPr>
          <w:rtl/>
        </w:rPr>
      </w:pPr>
      <w:bookmarkStart w:id="206" w:name="FS000000560T21_05_2003_15_34_43"/>
      <w:bookmarkEnd w:id="206"/>
      <w:r>
        <w:rPr>
          <w:rFonts w:hint="eastAsia"/>
          <w:rtl/>
        </w:rPr>
        <w:t>אחמד</w:t>
      </w:r>
      <w:r>
        <w:rPr>
          <w:rtl/>
        </w:rPr>
        <w:t xml:space="preserve"> טיבי (חד"ש-תע"ל):</w:t>
      </w:r>
    </w:p>
    <w:p w14:paraId="114F1B10" w14:textId="77777777" w:rsidR="00000000" w:rsidRDefault="00E52DD3">
      <w:pPr>
        <w:pStyle w:val="a"/>
        <w:rPr>
          <w:rFonts w:hint="cs"/>
          <w:rtl/>
        </w:rPr>
      </w:pPr>
    </w:p>
    <w:p w14:paraId="22CDE931" w14:textId="77777777" w:rsidR="00000000" w:rsidRDefault="00E52DD3">
      <w:pPr>
        <w:pStyle w:val="a"/>
        <w:rPr>
          <w:rFonts w:hint="cs"/>
          <w:rtl/>
        </w:rPr>
      </w:pPr>
      <w:r>
        <w:rPr>
          <w:rFonts w:hint="cs"/>
          <w:rtl/>
        </w:rPr>
        <w:t>רבותי חברי הכנסת, אני בהחלט מסכים עם דבריו של חבר הכנסת בן-אליעזר לגבי הביקורת</w:t>
      </w:r>
      <w:r>
        <w:rPr>
          <w:rFonts w:hint="cs"/>
          <w:rtl/>
        </w:rPr>
        <w:t xml:space="preserve"> הנוקבת שהוא מתח על ראש הממשלה וממשלת ישראל. זה מה שרצית?</w:t>
      </w:r>
    </w:p>
    <w:p w14:paraId="5077AF01" w14:textId="77777777" w:rsidR="00000000" w:rsidRDefault="00E52DD3">
      <w:pPr>
        <w:pStyle w:val="a"/>
        <w:ind w:firstLine="0"/>
        <w:rPr>
          <w:rFonts w:hint="cs"/>
          <w:rtl/>
        </w:rPr>
      </w:pPr>
    </w:p>
    <w:p w14:paraId="1A8187AA" w14:textId="77777777" w:rsidR="00000000" w:rsidRDefault="00E52DD3">
      <w:pPr>
        <w:pStyle w:val="ac"/>
        <w:rPr>
          <w:rtl/>
        </w:rPr>
      </w:pPr>
      <w:r>
        <w:rPr>
          <w:rFonts w:hint="eastAsia"/>
          <w:rtl/>
        </w:rPr>
        <w:t>גדעון</w:t>
      </w:r>
      <w:r>
        <w:rPr>
          <w:rtl/>
        </w:rPr>
        <w:t xml:space="preserve"> סער (הליכוד):</w:t>
      </w:r>
    </w:p>
    <w:p w14:paraId="763E577A" w14:textId="77777777" w:rsidR="00000000" w:rsidRDefault="00E52DD3">
      <w:pPr>
        <w:pStyle w:val="a"/>
        <w:rPr>
          <w:rFonts w:hint="cs"/>
          <w:rtl/>
        </w:rPr>
      </w:pPr>
    </w:p>
    <w:p w14:paraId="50AED18A" w14:textId="77777777" w:rsidR="00000000" w:rsidRDefault="00E52DD3">
      <w:pPr>
        <w:pStyle w:val="a"/>
        <w:rPr>
          <w:rFonts w:hint="cs"/>
          <w:rtl/>
        </w:rPr>
      </w:pPr>
      <w:r>
        <w:rPr>
          <w:rFonts w:hint="cs"/>
          <w:rtl/>
        </w:rPr>
        <w:t xml:space="preserve">שמעת אותו נאום? </w:t>
      </w:r>
    </w:p>
    <w:p w14:paraId="5DA97C77" w14:textId="77777777" w:rsidR="00000000" w:rsidRDefault="00E52DD3">
      <w:pPr>
        <w:pStyle w:val="a"/>
        <w:ind w:firstLine="0"/>
        <w:rPr>
          <w:rFonts w:hint="cs"/>
          <w:rtl/>
        </w:rPr>
      </w:pPr>
    </w:p>
    <w:p w14:paraId="4A18B932" w14:textId="77777777" w:rsidR="00000000" w:rsidRDefault="00E52DD3">
      <w:pPr>
        <w:pStyle w:val="SpeakerCon"/>
        <w:rPr>
          <w:rtl/>
        </w:rPr>
      </w:pPr>
      <w:bookmarkStart w:id="207" w:name="FS000000560T21_05_2003_15_36_09C"/>
      <w:bookmarkEnd w:id="207"/>
      <w:r>
        <w:rPr>
          <w:rtl/>
        </w:rPr>
        <w:t>אחמד טיבי (חד"ש-תע"ל):</w:t>
      </w:r>
    </w:p>
    <w:p w14:paraId="31859672" w14:textId="77777777" w:rsidR="00000000" w:rsidRDefault="00E52DD3">
      <w:pPr>
        <w:pStyle w:val="a"/>
        <w:rPr>
          <w:rtl/>
        </w:rPr>
      </w:pPr>
    </w:p>
    <w:p w14:paraId="6CE960BD" w14:textId="77777777" w:rsidR="00000000" w:rsidRDefault="00E52DD3">
      <w:pPr>
        <w:pStyle w:val="a"/>
        <w:rPr>
          <w:rFonts w:hint="cs"/>
          <w:rtl/>
        </w:rPr>
      </w:pPr>
      <w:r>
        <w:rPr>
          <w:rFonts w:hint="cs"/>
          <w:rtl/>
        </w:rPr>
        <w:t xml:space="preserve">רציתי שזו תהיה ביקורת נוקבת. </w:t>
      </w:r>
    </w:p>
    <w:p w14:paraId="50311DE2" w14:textId="77777777" w:rsidR="00000000" w:rsidRDefault="00E52DD3">
      <w:pPr>
        <w:pStyle w:val="a"/>
        <w:ind w:firstLine="0"/>
        <w:rPr>
          <w:rFonts w:hint="cs"/>
          <w:rtl/>
        </w:rPr>
      </w:pPr>
    </w:p>
    <w:p w14:paraId="07543E3F" w14:textId="77777777" w:rsidR="00000000" w:rsidRDefault="00E52DD3">
      <w:pPr>
        <w:pStyle w:val="ad"/>
        <w:rPr>
          <w:rtl/>
        </w:rPr>
      </w:pPr>
      <w:r>
        <w:rPr>
          <w:rtl/>
        </w:rPr>
        <w:t>היו"ר יולי-יואל אדלשטיין:</w:t>
      </w:r>
    </w:p>
    <w:p w14:paraId="45E4B3E1" w14:textId="77777777" w:rsidR="00000000" w:rsidRDefault="00E52DD3">
      <w:pPr>
        <w:pStyle w:val="a"/>
        <w:rPr>
          <w:rtl/>
        </w:rPr>
      </w:pPr>
    </w:p>
    <w:p w14:paraId="71D59308" w14:textId="77777777" w:rsidR="00000000" w:rsidRDefault="00E52DD3">
      <w:pPr>
        <w:pStyle w:val="a"/>
        <w:rPr>
          <w:rFonts w:hint="cs"/>
          <w:rtl/>
        </w:rPr>
      </w:pPr>
      <w:r>
        <w:rPr>
          <w:rFonts w:hint="cs"/>
          <w:rtl/>
        </w:rPr>
        <w:t>שמעת פעם על שמיעה סלקטיבית, חבר הכנסת סער?</w:t>
      </w:r>
    </w:p>
    <w:p w14:paraId="29768102" w14:textId="77777777" w:rsidR="00000000" w:rsidRDefault="00E52DD3">
      <w:pPr>
        <w:pStyle w:val="a"/>
        <w:ind w:firstLine="0"/>
        <w:rPr>
          <w:rFonts w:hint="cs"/>
          <w:rtl/>
        </w:rPr>
      </w:pPr>
    </w:p>
    <w:p w14:paraId="4240012B" w14:textId="77777777" w:rsidR="00000000" w:rsidRDefault="00E52DD3">
      <w:pPr>
        <w:pStyle w:val="SpeakerCon"/>
        <w:rPr>
          <w:rtl/>
        </w:rPr>
      </w:pPr>
      <w:bookmarkStart w:id="208" w:name="FS000000560T21_05_2003_15_36_46C"/>
      <w:bookmarkEnd w:id="208"/>
      <w:r>
        <w:rPr>
          <w:rtl/>
        </w:rPr>
        <w:t>אחמד טיבי (חד"ש-תע"ל):</w:t>
      </w:r>
    </w:p>
    <w:p w14:paraId="2C79A77D" w14:textId="77777777" w:rsidR="00000000" w:rsidRDefault="00E52DD3">
      <w:pPr>
        <w:pStyle w:val="a"/>
        <w:rPr>
          <w:rtl/>
        </w:rPr>
      </w:pPr>
    </w:p>
    <w:p w14:paraId="521B2A38" w14:textId="77777777" w:rsidR="00000000" w:rsidRDefault="00E52DD3">
      <w:pPr>
        <w:pStyle w:val="a"/>
        <w:rPr>
          <w:rFonts w:hint="cs"/>
          <w:rtl/>
        </w:rPr>
      </w:pPr>
      <w:r>
        <w:rPr>
          <w:rFonts w:hint="cs"/>
          <w:rtl/>
        </w:rPr>
        <w:t>אדוני הי</w:t>
      </w:r>
      <w:r>
        <w:rPr>
          <w:rFonts w:hint="cs"/>
          <w:rtl/>
        </w:rPr>
        <w:t>ושב-ראש, רבותי חברי הכנסת, אין ספק שהרוב, גם בציבור הישראלי וגם בציבור הפלסטיני, רצה לראות בפגישה של אבו-מאזן ושרון פגישה שתניב פירות ותהיה נקודת שינוי, צומת שיביא בסופו של דבר קץ למעגל האלימות ויהיה סטרטר אמיתי לתהליך מדיני כן ומורגש. אבל לא כך היו פני הד</w:t>
      </w:r>
      <w:r>
        <w:rPr>
          <w:rFonts w:hint="cs"/>
          <w:rtl/>
        </w:rPr>
        <w:t xml:space="preserve">ברים. הפגישה התקיימה. תוצאות מוחשיות לא היו. כל צד הציג את עמדתו. אבו-מאזן דרש מראש הממשלה  - - - </w:t>
      </w:r>
    </w:p>
    <w:p w14:paraId="772F8EF1" w14:textId="77777777" w:rsidR="00000000" w:rsidRDefault="00E52DD3">
      <w:pPr>
        <w:pStyle w:val="a"/>
        <w:ind w:firstLine="0"/>
        <w:rPr>
          <w:rFonts w:hint="cs"/>
          <w:rtl/>
        </w:rPr>
      </w:pPr>
    </w:p>
    <w:p w14:paraId="768BA344" w14:textId="77777777" w:rsidR="00000000" w:rsidRDefault="00E52DD3">
      <w:pPr>
        <w:pStyle w:val="ac"/>
        <w:rPr>
          <w:rtl/>
        </w:rPr>
      </w:pPr>
      <w:r>
        <w:rPr>
          <w:rFonts w:hint="eastAsia"/>
          <w:rtl/>
        </w:rPr>
        <w:t>השר</w:t>
      </w:r>
      <w:r>
        <w:rPr>
          <w:rtl/>
        </w:rPr>
        <w:t xml:space="preserve"> גדעון עזרא:</w:t>
      </w:r>
    </w:p>
    <w:p w14:paraId="6603614F" w14:textId="77777777" w:rsidR="00000000" w:rsidRDefault="00E52DD3">
      <w:pPr>
        <w:pStyle w:val="a"/>
        <w:rPr>
          <w:rFonts w:hint="cs"/>
          <w:rtl/>
        </w:rPr>
      </w:pPr>
    </w:p>
    <w:p w14:paraId="2AB90C69" w14:textId="77777777" w:rsidR="00000000" w:rsidRDefault="00E52DD3">
      <w:pPr>
        <w:pStyle w:val="a"/>
        <w:rPr>
          <w:rFonts w:hint="cs"/>
          <w:rtl/>
        </w:rPr>
      </w:pPr>
      <w:r>
        <w:rPr>
          <w:rFonts w:hint="cs"/>
          <w:rtl/>
        </w:rPr>
        <w:t>אתה ממחנה אבו-מאזן או ממחנה ערפאת?</w:t>
      </w:r>
    </w:p>
    <w:p w14:paraId="181DE386" w14:textId="77777777" w:rsidR="00000000" w:rsidRDefault="00E52DD3">
      <w:pPr>
        <w:pStyle w:val="a"/>
        <w:ind w:firstLine="0"/>
        <w:rPr>
          <w:rFonts w:hint="cs"/>
          <w:rtl/>
        </w:rPr>
      </w:pPr>
    </w:p>
    <w:p w14:paraId="4DAE5B2E" w14:textId="77777777" w:rsidR="00000000" w:rsidRDefault="00E52DD3">
      <w:pPr>
        <w:pStyle w:val="ad"/>
        <w:rPr>
          <w:rtl/>
        </w:rPr>
      </w:pPr>
      <w:r>
        <w:rPr>
          <w:rtl/>
        </w:rPr>
        <w:t>היו"ר יולי-יואל אדלשטיין:</w:t>
      </w:r>
    </w:p>
    <w:p w14:paraId="34ECC2D6" w14:textId="77777777" w:rsidR="00000000" w:rsidRDefault="00E52DD3">
      <w:pPr>
        <w:pStyle w:val="a"/>
        <w:rPr>
          <w:rtl/>
        </w:rPr>
      </w:pPr>
    </w:p>
    <w:p w14:paraId="79FB5E63" w14:textId="77777777" w:rsidR="00000000" w:rsidRDefault="00E52DD3">
      <w:pPr>
        <w:pStyle w:val="a"/>
        <w:rPr>
          <w:rFonts w:hint="cs"/>
          <w:rtl/>
        </w:rPr>
      </w:pPr>
      <w:r>
        <w:rPr>
          <w:rFonts w:hint="cs"/>
          <w:rtl/>
        </w:rPr>
        <w:t>זו היתה שאלה רטורית. תמשיך בדבריך.</w:t>
      </w:r>
    </w:p>
    <w:p w14:paraId="3B60E337" w14:textId="77777777" w:rsidR="00000000" w:rsidRDefault="00E52DD3">
      <w:pPr>
        <w:pStyle w:val="a"/>
        <w:ind w:firstLine="0"/>
        <w:rPr>
          <w:rFonts w:hint="cs"/>
          <w:rtl/>
        </w:rPr>
      </w:pPr>
    </w:p>
    <w:p w14:paraId="0EF99A83" w14:textId="77777777" w:rsidR="00000000" w:rsidRDefault="00E52DD3">
      <w:pPr>
        <w:pStyle w:val="SpeakerCon"/>
        <w:rPr>
          <w:rtl/>
        </w:rPr>
      </w:pPr>
      <w:bookmarkStart w:id="209" w:name="FS000000560T21_05_2003_15_38_31C"/>
      <w:bookmarkEnd w:id="209"/>
      <w:r>
        <w:rPr>
          <w:rtl/>
        </w:rPr>
        <w:t>אחמד טיבי (חד"ש-תע"ל):</w:t>
      </w:r>
    </w:p>
    <w:p w14:paraId="18A94BCA" w14:textId="77777777" w:rsidR="00000000" w:rsidRDefault="00E52DD3">
      <w:pPr>
        <w:pStyle w:val="a"/>
        <w:rPr>
          <w:rtl/>
        </w:rPr>
      </w:pPr>
    </w:p>
    <w:p w14:paraId="31CD40B4" w14:textId="77777777" w:rsidR="00000000" w:rsidRDefault="00E52DD3">
      <w:pPr>
        <w:pStyle w:val="a"/>
        <w:rPr>
          <w:rFonts w:hint="cs"/>
          <w:rtl/>
        </w:rPr>
      </w:pPr>
      <w:r>
        <w:rPr>
          <w:rFonts w:hint="cs"/>
          <w:rtl/>
        </w:rPr>
        <w:t xml:space="preserve">אני רוצה להסביר </w:t>
      </w:r>
      <w:r>
        <w:rPr>
          <w:rFonts w:hint="cs"/>
          <w:rtl/>
        </w:rPr>
        <w:t xml:space="preserve">לשר גדעון עזרא, אני מקווה שהוא יודע - אם אתה חושב שיש הבדל מדיני בהשקפת העולם בין ערפאת לבין אבו-מאזן, אתה טועה. יכול להיות שיש הבדל בסגנון. </w:t>
      </w:r>
    </w:p>
    <w:p w14:paraId="2A37F556" w14:textId="77777777" w:rsidR="00000000" w:rsidRDefault="00E52DD3">
      <w:pPr>
        <w:pStyle w:val="a"/>
        <w:ind w:firstLine="0"/>
        <w:rPr>
          <w:rFonts w:hint="cs"/>
          <w:rtl/>
        </w:rPr>
      </w:pPr>
    </w:p>
    <w:p w14:paraId="3FCBA3B5" w14:textId="77777777" w:rsidR="00000000" w:rsidRDefault="00E52DD3">
      <w:pPr>
        <w:pStyle w:val="a"/>
        <w:ind w:firstLine="0"/>
        <w:rPr>
          <w:rFonts w:hint="cs"/>
          <w:rtl/>
        </w:rPr>
      </w:pPr>
    </w:p>
    <w:p w14:paraId="02542AD4" w14:textId="77777777" w:rsidR="00000000" w:rsidRDefault="00E52DD3">
      <w:pPr>
        <w:pStyle w:val="ac"/>
        <w:rPr>
          <w:rtl/>
        </w:rPr>
      </w:pPr>
      <w:r>
        <w:rPr>
          <w:rFonts w:hint="eastAsia"/>
          <w:rtl/>
        </w:rPr>
        <w:t>יורי</w:t>
      </w:r>
      <w:r>
        <w:rPr>
          <w:rtl/>
        </w:rPr>
        <w:t xml:space="preserve"> שטרן (האיחוד הלאומי - ישראל ביתנו):</w:t>
      </w:r>
    </w:p>
    <w:p w14:paraId="71FBB2D9" w14:textId="77777777" w:rsidR="00000000" w:rsidRDefault="00E52DD3">
      <w:pPr>
        <w:pStyle w:val="a"/>
        <w:rPr>
          <w:rFonts w:hint="cs"/>
          <w:rtl/>
        </w:rPr>
      </w:pPr>
    </w:p>
    <w:p w14:paraId="600912A3" w14:textId="77777777" w:rsidR="00000000" w:rsidRDefault="00E52DD3">
      <w:pPr>
        <w:pStyle w:val="a"/>
        <w:rPr>
          <w:rFonts w:hint="cs"/>
          <w:rtl/>
        </w:rPr>
      </w:pPr>
      <w:r>
        <w:rPr>
          <w:rFonts w:hint="cs"/>
          <w:rtl/>
        </w:rPr>
        <w:t>אלה דברי אמת.</w:t>
      </w:r>
    </w:p>
    <w:p w14:paraId="571CE608" w14:textId="77777777" w:rsidR="00000000" w:rsidRDefault="00E52DD3">
      <w:pPr>
        <w:pStyle w:val="a"/>
        <w:ind w:firstLine="0"/>
        <w:rPr>
          <w:rFonts w:hint="cs"/>
          <w:rtl/>
        </w:rPr>
      </w:pPr>
    </w:p>
    <w:p w14:paraId="0AB1B38D" w14:textId="77777777" w:rsidR="00000000" w:rsidRDefault="00E52DD3">
      <w:pPr>
        <w:pStyle w:val="SpeakerCon"/>
        <w:rPr>
          <w:rtl/>
        </w:rPr>
      </w:pPr>
      <w:bookmarkStart w:id="210" w:name="FS000000560T21_05_2003_15_39_10C"/>
      <w:bookmarkEnd w:id="210"/>
      <w:r>
        <w:rPr>
          <w:rtl/>
        </w:rPr>
        <w:t>אחמד טיבי (חד"ש-תע"ל):</w:t>
      </w:r>
    </w:p>
    <w:p w14:paraId="5E41D840" w14:textId="77777777" w:rsidR="00000000" w:rsidRDefault="00E52DD3">
      <w:pPr>
        <w:pStyle w:val="a"/>
        <w:rPr>
          <w:rtl/>
        </w:rPr>
      </w:pPr>
    </w:p>
    <w:p w14:paraId="1F11F9A7" w14:textId="77777777" w:rsidR="00000000" w:rsidRDefault="00E52DD3">
      <w:pPr>
        <w:pStyle w:val="a"/>
        <w:rPr>
          <w:rFonts w:hint="cs"/>
          <w:rtl/>
        </w:rPr>
      </w:pPr>
      <w:r>
        <w:rPr>
          <w:rFonts w:hint="cs"/>
          <w:rtl/>
        </w:rPr>
        <w:t>סוף-סוף אתה מסכים אתי, יורי שטר</w:t>
      </w:r>
      <w:r>
        <w:rPr>
          <w:rFonts w:hint="cs"/>
          <w:rtl/>
        </w:rPr>
        <w:t xml:space="preserve">ן.  אם אתם חושבים שאבו-מאזן הוא תחליף לערפאת, אתם עוד פעם טועים: א. הוא לא תחליף; ב. הוא לא חושב שהוא תחליף. מדובר בראש ממשלה, ראש ממשלה שאני אוהב מאוד והוא חבר אישי שלי. הוא מספר שתיים ברשות הפלסטינית. לא מספר אחת. </w:t>
      </w:r>
    </w:p>
    <w:p w14:paraId="0FA32C73" w14:textId="77777777" w:rsidR="00000000" w:rsidRDefault="00E52DD3">
      <w:pPr>
        <w:pStyle w:val="a"/>
        <w:ind w:firstLine="0"/>
        <w:rPr>
          <w:rFonts w:hint="cs"/>
          <w:rtl/>
        </w:rPr>
      </w:pPr>
    </w:p>
    <w:p w14:paraId="01ECF4C6" w14:textId="77777777" w:rsidR="00000000" w:rsidRDefault="00E52DD3">
      <w:pPr>
        <w:pStyle w:val="ac"/>
        <w:rPr>
          <w:rtl/>
        </w:rPr>
      </w:pPr>
      <w:r>
        <w:rPr>
          <w:rFonts w:hint="eastAsia"/>
          <w:rtl/>
        </w:rPr>
        <w:t>השר</w:t>
      </w:r>
      <w:r>
        <w:rPr>
          <w:rtl/>
        </w:rPr>
        <w:t xml:space="preserve"> גדעון עזרא:</w:t>
      </w:r>
    </w:p>
    <w:p w14:paraId="7A76FDDC" w14:textId="77777777" w:rsidR="00000000" w:rsidRDefault="00E52DD3">
      <w:pPr>
        <w:pStyle w:val="a"/>
        <w:rPr>
          <w:rFonts w:hint="cs"/>
          <w:rtl/>
        </w:rPr>
      </w:pPr>
    </w:p>
    <w:p w14:paraId="41F5C807" w14:textId="77777777" w:rsidR="00000000" w:rsidRDefault="00E52DD3">
      <w:pPr>
        <w:pStyle w:val="a"/>
        <w:rPr>
          <w:rFonts w:hint="cs"/>
          <w:rtl/>
        </w:rPr>
      </w:pPr>
      <w:r>
        <w:rPr>
          <w:rFonts w:hint="cs"/>
          <w:rtl/>
        </w:rPr>
        <w:t xml:space="preserve">אתה ממחנה ערפאת. </w:t>
      </w:r>
    </w:p>
    <w:p w14:paraId="0D077CB4" w14:textId="77777777" w:rsidR="00000000" w:rsidRDefault="00E52DD3">
      <w:pPr>
        <w:pStyle w:val="a"/>
        <w:ind w:firstLine="0"/>
        <w:rPr>
          <w:rFonts w:hint="cs"/>
          <w:rtl/>
        </w:rPr>
      </w:pPr>
    </w:p>
    <w:p w14:paraId="7347B5CB" w14:textId="77777777" w:rsidR="00000000" w:rsidRDefault="00E52DD3">
      <w:pPr>
        <w:pStyle w:val="SpeakerCon"/>
        <w:rPr>
          <w:rtl/>
        </w:rPr>
      </w:pPr>
      <w:bookmarkStart w:id="211" w:name="FS000000560T21_05_2003_15_40_08C"/>
      <w:bookmarkEnd w:id="211"/>
      <w:r>
        <w:rPr>
          <w:rtl/>
        </w:rPr>
        <w:t>אח</w:t>
      </w:r>
      <w:r>
        <w:rPr>
          <w:rtl/>
        </w:rPr>
        <w:t>מד טיבי (חד"ש-תע"ל):</w:t>
      </w:r>
    </w:p>
    <w:p w14:paraId="211613A0" w14:textId="77777777" w:rsidR="00000000" w:rsidRDefault="00E52DD3">
      <w:pPr>
        <w:pStyle w:val="a"/>
        <w:rPr>
          <w:rtl/>
        </w:rPr>
      </w:pPr>
    </w:p>
    <w:p w14:paraId="66FBA3BC" w14:textId="77777777" w:rsidR="00000000" w:rsidRDefault="00E52DD3">
      <w:pPr>
        <w:pStyle w:val="a"/>
        <w:rPr>
          <w:rFonts w:hint="cs"/>
          <w:rtl/>
        </w:rPr>
      </w:pPr>
      <w:r>
        <w:rPr>
          <w:rFonts w:hint="cs"/>
          <w:rtl/>
        </w:rPr>
        <w:t>השר עזרא, מדובר במנהיג ההיסטורי של העם הפלסטיני, שגם אנשים בחרו בו. היו בחירות והוא נבחר.</w:t>
      </w:r>
    </w:p>
    <w:p w14:paraId="5EC54F7E" w14:textId="77777777" w:rsidR="00000000" w:rsidRDefault="00E52DD3">
      <w:pPr>
        <w:pStyle w:val="a"/>
        <w:ind w:firstLine="0"/>
        <w:rPr>
          <w:rFonts w:hint="cs"/>
          <w:rtl/>
        </w:rPr>
      </w:pPr>
    </w:p>
    <w:p w14:paraId="528779B3" w14:textId="77777777" w:rsidR="00000000" w:rsidRDefault="00E52DD3">
      <w:pPr>
        <w:pStyle w:val="ac"/>
        <w:rPr>
          <w:rtl/>
        </w:rPr>
      </w:pPr>
      <w:r>
        <w:rPr>
          <w:rFonts w:hint="eastAsia"/>
          <w:rtl/>
        </w:rPr>
        <w:t>גדעון</w:t>
      </w:r>
      <w:r>
        <w:rPr>
          <w:rtl/>
        </w:rPr>
        <w:t xml:space="preserve"> סער (הליכוד):</w:t>
      </w:r>
    </w:p>
    <w:p w14:paraId="3254BB91" w14:textId="77777777" w:rsidR="00000000" w:rsidRDefault="00E52DD3">
      <w:pPr>
        <w:pStyle w:val="a"/>
        <w:rPr>
          <w:rFonts w:hint="cs"/>
          <w:rtl/>
        </w:rPr>
      </w:pPr>
    </w:p>
    <w:p w14:paraId="77AC86F5" w14:textId="77777777" w:rsidR="00000000" w:rsidRDefault="00E52DD3">
      <w:pPr>
        <w:pStyle w:val="a"/>
        <w:rPr>
          <w:rFonts w:hint="cs"/>
          <w:rtl/>
        </w:rPr>
      </w:pPr>
      <w:r>
        <w:rPr>
          <w:rFonts w:hint="cs"/>
          <w:rtl/>
        </w:rPr>
        <w:t>מדובר ברוצח.</w:t>
      </w:r>
    </w:p>
    <w:p w14:paraId="30C26AAD" w14:textId="77777777" w:rsidR="00000000" w:rsidRDefault="00E52DD3">
      <w:pPr>
        <w:pStyle w:val="a"/>
        <w:ind w:firstLine="0"/>
        <w:rPr>
          <w:rFonts w:hint="cs"/>
          <w:rtl/>
        </w:rPr>
      </w:pPr>
    </w:p>
    <w:p w14:paraId="2D834A7D" w14:textId="77777777" w:rsidR="00000000" w:rsidRDefault="00E52DD3">
      <w:pPr>
        <w:pStyle w:val="SpeakerCon"/>
        <w:rPr>
          <w:rtl/>
        </w:rPr>
      </w:pPr>
      <w:bookmarkStart w:id="212" w:name="FS000000560T21_05_2003_15_40_42C"/>
      <w:bookmarkEnd w:id="212"/>
      <w:r>
        <w:rPr>
          <w:rtl/>
        </w:rPr>
        <w:t>אחמד טיבי (חד"ש-תע"ל):</w:t>
      </w:r>
    </w:p>
    <w:p w14:paraId="20CD5682" w14:textId="77777777" w:rsidR="00000000" w:rsidRDefault="00E52DD3">
      <w:pPr>
        <w:pStyle w:val="a"/>
        <w:rPr>
          <w:rtl/>
        </w:rPr>
      </w:pPr>
    </w:p>
    <w:p w14:paraId="007C7C71" w14:textId="77777777" w:rsidR="00000000" w:rsidRDefault="00E52DD3">
      <w:pPr>
        <w:pStyle w:val="a"/>
        <w:rPr>
          <w:rFonts w:hint="cs"/>
          <w:rtl/>
        </w:rPr>
      </w:pPr>
      <w:r>
        <w:rPr>
          <w:rFonts w:hint="cs"/>
          <w:rtl/>
        </w:rPr>
        <w:t>הקו הנצי שאתה נוקט, חבר הכנסת סער, בכנסת הזאת,  מוסיף מתיחות מיותרת.</w:t>
      </w:r>
    </w:p>
    <w:p w14:paraId="42BEABE7" w14:textId="77777777" w:rsidR="00000000" w:rsidRDefault="00E52DD3">
      <w:pPr>
        <w:pStyle w:val="a"/>
        <w:ind w:firstLine="0"/>
        <w:rPr>
          <w:rFonts w:hint="cs"/>
          <w:rtl/>
        </w:rPr>
      </w:pPr>
    </w:p>
    <w:p w14:paraId="27D5A73F" w14:textId="77777777" w:rsidR="00000000" w:rsidRDefault="00E52DD3">
      <w:pPr>
        <w:pStyle w:val="ac"/>
        <w:rPr>
          <w:rtl/>
        </w:rPr>
      </w:pPr>
      <w:r>
        <w:rPr>
          <w:rFonts w:hint="eastAsia"/>
          <w:rtl/>
        </w:rPr>
        <w:t>יורי</w:t>
      </w:r>
      <w:r>
        <w:rPr>
          <w:rtl/>
        </w:rPr>
        <w:t xml:space="preserve"> שטרן (האי</w:t>
      </w:r>
      <w:r>
        <w:rPr>
          <w:rtl/>
        </w:rPr>
        <w:t>חוד הלאומי - ישראל ביתנו):</w:t>
      </w:r>
    </w:p>
    <w:p w14:paraId="4A7DD129" w14:textId="77777777" w:rsidR="00000000" w:rsidRDefault="00E52DD3">
      <w:pPr>
        <w:pStyle w:val="a"/>
        <w:rPr>
          <w:rFonts w:hint="cs"/>
          <w:rtl/>
        </w:rPr>
      </w:pPr>
    </w:p>
    <w:p w14:paraId="57CDF15A" w14:textId="77777777" w:rsidR="00000000" w:rsidRDefault="00E52DD3">
      <w:pPr>
        <w:pStyle w:val="a"/>
        <w:rPr>
          <w:rFonts w:hint="cs"/>
          <w:rtl/>
        </w:rPr>
      </w:pPr>
      <w:r>
        <w:rPr>
          <w:rFonts w:hint="cs"/>
          <w:rtl/>
        </w:rPr>
        <w:t>גם היטלר נבחר בזמנו.</w:t>
      </w:r>
    </w:p>
    <w:p w14:paraId="12B0F346" w14:textId="77777777" w:rsidR="00000000" w:rsidRDefault="00E52DD3">
      <w:pPr>
        <w:pStyle w:val="a"/>
        <w:ind w:firstLine="0"/>
        <w:rPr>
          <w:rFonts w:hint="cs"/>
          <w:rtl/>
        </w:rPr>
      </w:pPr>
    </w:p>
    <w:p w14:paraId="29717549" w14:textId="77777777" w:rsidR="00000000" w:rsidRDefault="00E52DD3">
      <w:pPr>
        <w:pStyle w:val="SpeakerCon"/>
        <w:rPr>
          <w:rtl/>
        </w:rPr>
      </w:pPr>
      <w:bookmarkStart w:id="213" w:name="FS000000560T21_05_2003_15_41_20C"/>
      <w:bookmarkEnd w:id="213"/>
      <w:r>
        <w:rPr>
          <w:rtl/>
        </w:rPr>
        <w:t>אחמד טיבי (חד"ש-תע"ל):</w:t>
      </w:r>
    </w:p>
    <w:p w14:paraId="00AD357C" w14:textId="77777777" w:rsidR="00000000" w:rsidRDefault="00E52DD3">
      <w:pPr>
        <w:pStyle w:val="a"/>
        <w:rPr>
          <w:rtl/>
        </w:rPr>
      </w:pPr>
    </w:p>
    <w:p w14:paraId="0FE97FDC" w14:textId="77777777" w:rsidR="00000000" w:rsidRDefault="00E52DD3">
      <w:pPr>
        <w:pStyle w:val="a"/>
        <w:rPr>
          <w:rFonts w:hint="cs"/>
          <w:rtl/>
        </w:rPr>
      </w:pPr>
      <w:r>
        <w:rPr>
          <w:rFonts w:hint="cs"/>
          <w:rtl/>
        </w:rPr>
        <w:t xml:space="preserve">לכן אני מבקש ממך להתפכח. אני מסכים שהדרך שהציג אבו-מאזן בנאום, שבו הוא אמר שהדרך המדינית צריכה להוביל לפתרון, דרך שולחן המשא-ומתן, צריכה להיות הדרך. </w:t>
      </w:r>
    </w:p>
    <w:p w14:paraId="0BDADC0A" w14:textId="77777777" w:rsidR="00000000" w:rsidRDefault="00E52DD3">
      <w:pPr>
        <w:pStyle w:val="a"/>
        <w:rPr>
          <w:rFonts w:hint="cs"/>
          <w:rtl/>
        </w:rPr>
      </w:pPr>
    </w:p>
    <w:p w14:paraId="663824B0" w14:textId="77777777" w:rsidR="00000000" w:rsidRDefault="00E52DD3">
      <w:pPr>
        <w:pStyle w:val="a"/>
        <w:rPr>
          <w:rFonts w:hint="cs"/>
          <w:rtl/>
        </w:rPr>
      </w:pPr>
      <w:r>
        <w:rPr>
          <w:rFonts w:hint="cs"/>
          <w:rtl/>
        </w:rPr>
        <w:t>לכן אני לא מסכים לגישה, אדוני ה</w:t>
      </w:r>
      <w:r>
        <w:rPr>
          <w:rFonts w:hint="cs"/>
          <w:rtl/>
        </w:rPr>
        <w:t>שר, שצריך לתת מחוות לפלסטינים. מי שנותן מחוות כאילו עושה טובות. לא צריך לעשות טובות. אל תעשו מחוות. אתה יודע מה? כל צד יעשה את ההתחייבויות שלו. אני למשל, אם אדבר כבן העם הפלסטיני, אני לא אוהב את מפת הדרכים.</w:t>
      </w:r>
    </w:p>
    <w:p w14:paraId="12E46D36" w14:textId="77777777" w:rsidR="00000000" w:rsidRDefault="00E52DD3">
      <w:pPr>
        <w:pStyle w:val="a"/>
        <w:ind w:firstLine="0"/>
        <w:rPr>
          <w:rFonts w:hint="cs"/>
          <w:rtl/>
        </w:rPr>
      </w:pPr>
    </w:p>
    <w:p w14:paraId="603E76C0" w14:textId="77777777" w:rsidR="00000000" w:rsidRDefault="00E52DD3">
      <w:pPr>
        <w:pStyle w:val="ac"/>
        <w:rPr>
          <w:rtl/>
        </w:rPr>
      </w:pPr>
      <w:r>
        <w:rPr>
          <w:rFonts w:hint="eastAsia"/>
          <w:rtl/>
        </w:rPr>
        <w:t>יחיאל</w:t>
      </w:r>
      <w:r>
        <w:rPr>
          <w:rtl/>
        </w:rPr>
        <w:t xml:space="preserve"> חזן (הליכוד):</w:t>
      </w:r>
    </w:p>
    <w:p w14:paraId="575E7E30" w14:textId="77777777" w:rsidR="00000000" w:rsidRDefault="00E52DD3">
      <w:pPr>
        <w:pStyle w:val="a"/>
        <w:rPr>
          <w:rFonts w:hint="cs"/>
          <w:rtl/>
        </w:rPr>
      </w:pPr>
    </w:p>
    <w:p w14:paraId="5F1BDA7E" w14:textId="77777777" w:rsidR="00000000" w:rsidRDefault="00E52DD3">
      <w:pPr>
        <w:pStyle w:val="a"/>
        <w:rPr>
          <w:rFonts w:hint="cs"/>
          <w:rtl/>
        </w:rPr>
      </w:pPr>
      <w:r>
        <w:rPr>
          <w:rFonts w:hint="cs"/>
          <w:rtl/>
        </w:rPr>
        <w:t>אתה אומר שכל צד יקיים  את ה</w:t>
      </w:r>
      <w:r>
        <w:rPr>
          <w:rFonts w:hint="cs"/>
          <w:rtl/>
        </w:rPr>
        <w:t>התחייבויות שלו.</w:t>
      </w:r>
    </w:p>
    <w:p w14:paraId="4A99F28F" w14:textId="77777777" w:rsidR="00000000" w:rsidRDefault="00E52DD3">
      <w:pPr>
        <w:pStyle w:val="a"/>
        <w:ind w:firstLine="0"/>
        <w:rPr>
          <w:rFonts w:hint="cs"/>
          <w:rtl/>
        </w:rPr>
      </w:pPr>
    </w:p>
    <w:p w14:paraId="0EFB292D" w14:textId="77777777" w:rsidR="00000000" w:rsidRDefault="00E52DD3">
      <w:pPr>
        <w:pStyle w:val="SpeakerCon"/>
        <w:rPr>
          <w:rtl/>
        </w:rPr>
      </w:pPr>
      <w:bookmarkStart w:id="214" w:name="FS000000560T21_05_2003_15_43_10C"/>
      <w:bookmarkEnd w:id="214"/>
      <w:r>
        <w:rPr>
          <w:rtl/>
        </w:rPr>
        <w:t>אחמד טיבי (חד"ש-תע"ל):</w:t>
      </w:r>
    </w:p>
    <w:p w14:paraId="546752ED" w14:textId="77777777" w:rsidR="00000000" w:rsidRDefault="00E52DD3">
      <w:pPr>
        <w:pStyle w:val="a"/>
        <w:rPr>
          <w:rtl/>
        </w:rPr>
      </w:pPr>
    </w:p>
    <w:p w14:paraId="1AE5350D" w14:textId="77777777" w:rsidR="00000000" w:rsidRDefault="00E52DD3">
      <w:pPr>
        <w:pStyle w:val="a"/>
        <w:rPr>
          <w:rFonts w:hint="cs"/>
          <w:rtl/>
        </w:rPr>
      </w:pPr>
      <w:r>
        <w:rPr>
          <w:rFonts w:hint="cs"/>
          <w:rtl/>
        </w:rPr>
        <w:t>כן.</w:t>
      </w:r>
    </w:p>
    <w:p w14:paraId="6630FD3A" w14:textId="77777777" w:rsidR="00000000" w:rsidRDefault="00E52DD3">
      <w:pPr>
        <w:pStyle w:val="a"/>
        <w:ind w:firstLine="0"/>
        <w:rPr>
          <w:rFonts w:hint="cs"/>
          <w:rtl/>
        </w:rPr>
      </w:pPr>
    </w:p>
    <w:p w14:paraId="006F7B2E" w14:textId="77777777" w:rsidR="00000000" w:rsidRDefault="00E52DD3">
      <w:pPr>
        <w:pStyle w:val="ac"/>
        <w:rPr>
          <w:rtl/>
        </w:rPr>
      </w:pPr>
      <w:r>
        <w:rPr>
          <w:rFonts w:hint="eastAsia"/>
          <w:rtl/>
        </w:rPr>
        <w:t>יחיאל</w:t>
      </w:r>
      <w:r>
        <w:rPr>
          <w:rtl/>
        </w:rPr>
        <w:t xml:space="preserve"> חזן (הליכוד):</w:t>
      </w:r>
    </w:p>
    <w:p w14:paraId="4FD556C5" w14:textId="77777777" w:rsidR="00000000" w:rsidRDefault="00E52DD3">
      <w:pPr>
        <w:pStyle w:val="a"/>
        <w:rPr>
          <w:rFonts w:hint="cs"/>
          <w:rtl/>
        </w:rPr>
      </w:pPr>
    </w:p>
    <w:p w14:paraId="466EB336" w14:textId="77777777" w:rsidR="00000000" w:rsidRDefault="00E52DD3">
      <w:pPr>
        <w:pStyle w:val="a"/>
        <w:rPr>
          <w:rFonts w:hint="cs"/>
          <w:rtl/>
        </w:rPr>
      </w:pPr>
      <w:r>
        <w:rPr>
          <w:rFonts w:hint="cs"/>
          <w:rtl/>
        </w:rPr>
        <w:t>אבו-מאזן עצמו חתום על הסכם אוסלו. מה עם ההתחייבויות שלו?</w:t>
      </w:r>
    </w:p>
    <w:p w14:paraId="1FDDF649" w14:textId="77777777" w:rsidR="00000000" w:rsidRDefault="00E52DD3">
      <w:pPr>
        <w:pStyle w:val="a"/>
        <w:ind w:firstLine="0"/>
        <w:rPr>
          <w:rFonts w:hint="cs"/>
          <w:rtl/>
        </w:rPr>
      </w:pPr>
    </w:p>
    <w:p w14:paraId="213E15EE" w14:textId="77777777" w:rsidR="00000000" w:rsidRDefault="00E52DD3">
      <w:pPr>
        <w:pStyle w:val="SpeakerCon"/>
        <w:rPr>
          <w:rtl/>
        </w:rPr>
      </w:pPr>
      <w:bookmarkStart w:id="215" w:name="FS000000560T21_05_2003_15_43_25C"/>
      <w:bookmarkEnd w:id="215"/>
      <w:r>
        <w:rPr>
          <w:rtl/>
        </w:rPr>
        <w:t>אחמד טיבי (חד"ש-תע"ל):</w:t>
      </w:r>
    </w:p>
    <w:p w14:paraId="65DC02E8" w14:textId="77777777" w:rsidR="00000000" w:rsidRDefault="00E52DD3">
      <w:pPr>
        <w:pStyle w:val="a"/>
        <w:rPr>
          <w:rtl/>
        </w:rPr>
      </w:pPr>
    </w:p>
    <w:p w14:paraId="44686801" w14:textId="77777777" w:rsidR="00000000" w:rsidRDefault="00E52DD3">
      <w:pPr>
        <w:pStyle w:val="a"/>
        <w:rPr>
          <w:rFonts w:hint="cs"/>
          <w:rtl/>
        </w:rPr>
      </w:pPr>
      <w:r>
        <w:rPr>
          <w:rFonts w:hint="cs"/>
          <w:rtl/>
        </w:rPr>
        <w:t xml:space="preserve">אני אתייחס לזה אם יהיה לי זמן. </w:t>
      </w:r>
    </w:p>
    <w:p w14:paraId="746AD383" w14:textId="77777777" w:rsidR="00000000" w:rsidRDefault="00E52DD3">
      <w:pPr>
        <w:pStyle w:val="a"/>
        <w:ind w:firstLine="0"/>
        <w:rPr>
          <w:rFonts w:hint="cs"/>
          <w:rtl/>
        </w:rPr>
      </w:pPr>
    </w:p>
    <w:p w14:paraId="41415109" w14:textId="77777777" w:rsidR="00000000" w:rsidRDefault="00E52DD3">
      <w:pPr>
        <w:pStyle w:val="ad"/>
        <w:rPr>
          <w:rtl/>
        </w:rPr>
      </w:pPr>
      <w:r>
        <w:rPr>
          <w:rtl/>
        </w:rPr>
        <w:t>היו"ר יולי-יואל אדלשטיין:</w:t>
      </w:r>
    </w:p>
    <w:p w14:paraId="01CE9745" w14:textId="77777777" w:rsidR="00000000" w:rsidRDefault="00E52DD3">
      <w:pPr>
        <w:pStyle w:val="a"/>
        <w:rPr>
          <w:rtl/>
        </w:rPr>
      </w:pPr>
    </w:p>
    <w:p w14:paraId="6D8DF31A" w14:textId="77777777" w:rsidR="00000000" w:rsidRDefault="00E52DD3">
      <w:pPr>
        <w:pStyle w:val="a"/>
        <w:rPr>
          <w:rFonts w:hint="cs"/>
          <w:rtl/>
        </w:rPr>
      </w:pPr>
      <w:r>
        <w:rPr>
          <w:rFonts w:hint="cs"/>
          <w:rtl/>
        </w:rPr>
        <w:t>לא יהיה. כדאי לסכם.</w:t>
      </w:r>
    </w:p>
    <w:p w14:paraId="79B41FC2" w14:textId="77777777" w:rsidR="00000000" w:rsidRDefault="00E52DD3">
      <w:pPr>
        <w:pStyle w:val="a"/>
        <w:ind w:firstLine="0"/>
        <w:rPr>
          <w:rFonts w:hint="cs"/>
          <w:rtl/>
        </w:rPr>
      </w:pPr>
    </w:p>
    <w:p w14:paraId="0E335B3A" w14:textId="77777777" w:rsidR="00000000" w:rsidRDefault="00E52DD3">
      <w:pPr>
        <w:pStyle w:val="SpeakerCon"/>
        <w:rPr>
          <w:rtl/>
        </w:rPr>
      </w:pPr>
      <w:bookmarkStart w:id="216" w:name="FS000000560T21_05_2003_15_43_38C"/>
      <w:bookmarkEnd w:id="216"/>
      <w:r>
        <w:rPr>
          <w:rtl/>
        </w:rPr>
        <w:t>אחמד טיבי (חד"ש-תע"ל):</w:t>
      </w:r>
    </w:p>
    <w:p w14:paraId="633F7C63" w14:textId="77777777" w:rsidR="00000000" w:rsidRDefault="00E52DD3">
      <w:pPr>
        <w:pStyle w:val="a"/>
        <w:rPr>
          <w:rtl/>
        </w:rPr>
      </w:pPr>
    </w:p>
    <w:p w14:paraId="1593C446" w14:textId="77777777" w:rsidR="00000000" w:rsidRDefault="00E52DD3">
      <w:pPr>
        <w:pStyle w:val="a"/>
        <w:rPr>
          <w:rFonts w:hint="cs"/>
          <w:rtl/>
        </w:rPr>
      </w:pPr>
      <w:r>
        <w:rPr>
          <w:rFonts w:hint="cs"/>
          <w:rtl/>
        </w:rPr>
        <w:t>אנ</w:t>
      </w:r>
      <w:r>
        <w:rPr>
          <w:rFonts w:hint="cs"/>
          <w:rtl/>
        </w:rPr>
        <w:t>י אומר, לא מחוות צריך אלא קיום התחייבויות. אני לא מת על מפת הדרכים. היא מלאה חורים, פרצות, אבל בסופו של דבר הפלסטינים קיבלו אותה שלוש פעמים: גם ערפאת קיבל אותה וגם אבו-מאזן קיבל אותה, אבל משום מה עד לרגע זה לא קיבל אותה אף לא נציג ישראלי אחד: לא ראש הממשלה</w:t>
      </w:r>
      <w:r>
        <w:rPr>
          <w:rFonts w:hint="cs"/>
          <w:rtl/>
        </w:rPr>
        <w:t>, לא השר גדעון עזרא. השר גדעון עזרא הפתיע אותי לפני שבועיים כשאמר כאן, בנאום על הדוכן, שממשלת ישראל קיבלה את מפת הדרכים. אני רוצה להתעדכן, תגידו לי מתי, באיזו החלטה, השר עזרא, מה היה נוסח ההחלטה. אתה אמרת פה מעל הדוכן, בתשובה על שאלה שלי: בטח שקיבלנו, ממשל</w:t>
      </w:r>
      <w:r>
        <w:rPr>
          <w:rFonts w:hint="cs"/>
          <w:rtl/>
        </w:rPr>
        <w:t>ת ישראל קיבלה.</w:t>
      </w:r>
    </w:p>
    <w:p w14:paraId="60DD70E4" w14:textId="77777777" w:rsidR="00000000" w:rsidRDefault="00E52DD3">
      <w:pPr>
        <w:pStyle w:val="a"/>
        <w:ind w:firstLine="0"/>
        <w:rPr>
          <w:rFonts w:hint="cs"/>
          <w:rtl/>
        </w:rPr>
      </w:pPr>
    </w:p>
    <w:p w14:paraId="2A40D543" w14:textId="77777777" w:rsidR="00000000" w:rsidRDefault="00E52DD3">
      <w:pPr>
        <w:pStyle w:val="ad"/>
        <w:rPr>
          <w:rtl/>
        </w:rPr>
      </w:pPr>
      <w:r>
        <w:rPr>
          <w:rtl/>
        </w:rPr>
        <w:t>היו"ר יולי-יואל אדלשטיין:</w:t>
      </w:r>
    </w:p>
    <w:p w14:paraId="14423D8A" w14:textId="77777777" w:rsidR="00000000" w:rsidRDefault="00E52DD3">
      <w:pPr>
        <w:pStyle w:val="a"/>
        <w:rPr>
          <w:rtl/>
        </w:rPr>
      </w:pPr>
    </w:p>
    <w:p w14:paraId="4C3F9493" w14:textId="77777777" w:rsidR="00000000" w:rsidRDefault="00E52DD3">
      <w:pPr>
        <w:pStyle w:val="a"/>
        <w:rPr>
          <w:rFonts w:hint="cs"/>
          <w:rtl/>
        </w:rPr>
      </w:pPr>
      <w:r>
        <w:rPr>
          <w:rFonts w:hint="cs"/>
          <w:rtl/>
        </w:rPr>
        <w:t>אבקש לסכם, חבר הכנסת טיבי.</w:t>
      </w:r>
    </w:p>
    <w:p w14:paraId="3E33A325" w14:textId="77777777" w:rsidR="00000000" w:rsidRDefault="00E52DD3">
      <w:pPr>
        <w:pStyle w:val="a"/>
        <w:ind w:firstLine="0"/>
        <w:rPr>
          <w:rFonts w:hint="cs"/>
          <w:rtl/>
        </w:rPr>
      </w:pPr>
    </w:p>
    <w:p w14:paraId="5E0690D1" w14:textId="77777777" w:rsidR="00000000" w:rsidRDefault="00E52DD3">
      <w:pPr>
        <w:pStyle w:val="SpeakerCon"/>
        <w:rPr>
          <w:rtl/>
        </w:rPr>
      </w:pPr>
      <w:bookmarkStart w:id="217" w:name="FS000000560T21_05_2003_15_47_48C"/>
      <w:bookmarkEnd w:id="217"/>
    </w:p>
    <w:p w14:paraId="3CEE7B9E" w14:textId="77777777" w:rsidR="00000000" w:rsidRDefault="00E52DD3">
      <w:pPr>
        <w:pStyle w:val="SpeakerCon"/>
        <w:rPr>
          <w:rtl/>
        </w:rPr>
      </w:pPr>
      <w:r>
        <w:rPr>
          <w:rtl/>
        </w:rPr>
        <w:t>אחמד טיבי (חד"ש-תע"ל):</w:t>
      </w:r>
    </w:p>
    <w:p w14:paraId="24092023" w14:textId="77777777" w:rsidR="00000000" w:rsidRDefault="00E52DD3">
      <w:pPr>
        <w:pStyle w:val="a"/>
        <w:rPr>
          <w:rtl/>
        </w:rPr>
      </w:pPr>
    </w:p>
    <w:p w14:paraId="0D2299FD" w14:textId="77777777" w:rsidR="00000000" w:rsidRDefault="00E52DD3">
      <w:pPr>
        <w:pStyle w:val="a"/>
        <w:rPr>
          <w:rFonts w:hint="cs"/>
          <w:rtl/>
        </w:rPr>
      </w:pPr>
      <w:r>
        <w:rPr>
          <w:rFonts w:hint="cs"/>
          <w:rtl/>
        </w:rPr>
        <w:t>ממשלת ישראל מתנגדת. אגב, גם שרון אמר לאבו-מאזן: יש לי בעיות קואליציוניות, אני לא יכול.   בגלל הבעיות הקואליציוניות, ההרכב הקואליציוני, גם עם חבר הכנסת יורי שטרן</w:t>
      </w:r>
      <w:r>
        <w:rPr>
          <w:rFonts w:hint="cs"/>
          <w:rtl/>
        </w:rPr>
        <w:t xml:space="preserve">  - - - </w:t>
      </w:r>
    </w:p>
    <w:p w14:paraId="037A2607" w14:textId="77777777" w:rsidR="00000000" w:rsidRDefault="00E52DD3">
      <w:pPr>
        <w:pStyle w:val="a"/>
        <w:ind w:firstLine="0"/>
        <w:rPr>
          <w:rFonts w:hint="cs"/>
          <w:rtl/>
        </w:rPr>
      </w:pPr>
    </w:p>
    <w:p w14:paraId="001186FB" w14:textId="77777777" w:rsidR="00000000" w:rsidRDefault="00E52DD3">
      <w:pPr>
        <w:pStyle w:val="ac"/>
        <w:rPr>
          <w:rtl/>
        </w:rPr>
      </w:pPr>
      <w:r>
        <w:rPr>
          <w:rFonts w:hint="eastAsia"/>
          <w:rtl/>
        </w:rPr>
        <w:t>רומן</w:t>
      </w:r>
      <w:r>
        <w:rPr>
          <w:rtl/>
        </w:rPr>
        <w:t xml:space="preserve"> ברונפמן (מרצ):</w:t>
      </w:r>
    </w:p>
    <w:p w14:paraId="3B73F3A5" w14:textId="77777777" w:rsidR="00000000" w:rsidRDefault="00E52DD3">
      <w:pPr>
        <w:pStyle w:val="a"/>
        <w:rPr>
          <w:rFonts w:hint="cs"/>
          <w:rtl/>
        </w:rPr>
      </w:pPr>
    </w:p>
    <w:p w14:paraId="6A56DE14" w14:textId="77777777" w:rsidR="00000000" w:rsidRDefault="00E52DD3">
      <w:pPr>
        <w:pStyle w:val="a"/>
        <w:rPr>
          <w:rFonts w:hint="cs"/>
          <w:rtl/>
        </w:rPr>
      </w:pPr>
      <w:r>
        <w:rPr>
          <w:rFonts w:hint="cs"/>
          <w:rtl/>
        </w:rPr>
        <w:t>הוא לא דיבר על שטרן אלא על ליברמן.</w:t>
      </w:r>
    </w:p>
    <w:p w14:paraId="21928447" w14:textId="77777777" w:rsidR="00000000" w:rsidRDefault="00E52DD3">
      <w:pPr>
        <w:pStyle w:val="a"/>
        <w:ind w:firstLine="0"/>
        <w:rPr>
          <w:rFonts w:hint="cs"/>
          <w:rtl/>
        </w:rPr>
      </w:pPr>
    </w:p>
    <w:p w14:paraId="0CE9578F" w14:textId="77777777" w:rsidR="00000000" w:rsidRDefault="00E52DD3">
      <w:pPr>
        <w:pStyle w:val="SpeakerCon"/>
        <w:rPr>
          <w:rtl/>
        </w:rPr>
      </w:pPr>
      <w:bookmarkStart w:id="218" w:name="FS000000560T21_05_2003_15_48_52C"/>
      <w:bookmarkEnd w:id="218"/>
      <w:r>
        <w:rPr>
          <w:rtl/>
        </w:rPr>
        <w:t>אחמד טיבי (חד"ש-תע"ל):</w:t>
      </w:r>
    </w:p>
    <w:p w14:paraId="6ED0D287" w14:textId="77777777" w:rsidR="00000000" w:rsidRDefault="00E52DD3">
      <w:pPr>
        <w:pStyle w:val="a"/>
        <w:rPr>
          <w:rtl/>
        </w:rPr>
      </w:pPr>
    </w:p>
    <w:p w14:paraId="5C296D1E" w14:textId="77777777" w:rsidR="00000000" w:rsidRDefault="00E52DD3">
      <w:pPr>
        <w:pStyle w:val="a"/>
        <w:rPr>
          <w:rFonts w:hint="cs"/>
          <w:rtl/>
        </w:rPr>
      </w:pPr>
      <w:r>
        <w:rPr>
          <w:rFonts w:hint="cs"/>
          <w:rtl/>
        </w:rPr>
        <w:t xml:space="preserve">לא כל כך מדויק מה שהיה בעיתון. וגם חבר הכנסת יחיאל חזן, אבל בעיקר הקו הנצי שנוקט יושב-ראש הקואליציה, שמוביל את הקואליציה אל קו מאוד ימני, שאפילו לא תואם את עמדת ראש </w:t>
      </w:r>
      <w:r>
        <w:rPr>
          <w:rFonts w:hint="cs"/>
          <w:rtl/>
        </w:rPr>
        <w:t xml:space="preserve">הממשלה שלו. </w:t>
      </w:r>
    </w:p>
    <w:p w14:paraId="3C4BFD47" w14:textId="77777777" w:rsidR="00000000" w:rsidRDefault="00E52DD3">
      <w:pPr>
        <w:pStyle w:val="a"/>
        <w:ind w:firstLine="0"/>
        <w:rPr>
          <w:rFonts w:hint="cs"/>
          <w:rtl/>
        </w:rPr>
      </w:pPr>
    </w:p>
    <w:p w14:paraId="4A405D6A" w14:textId="77777777" w:rsidR="00000000" w:rsidRDefault="00E52DD3">
      <w:pPr>
        <w:pStyle w:val="ac"/>
        <w:rPr>
          <w:rtl/>
        </w:rPr>
      </w:pPr>
      <w:r>
        <w:rPr>
          <w:rFonts w:hint="eastAsia"/>
          <w:rtl/>
        </w:rPr>
        <w:t>גדעון</w:t>
      </w:r>
      <w:r>
        <w:rPr>
          <w:rtl/>
        </w:rPr>
        <w:t xml:space="preserve"> סער (הליכוד):</w:t>
      </w:r>
    </w:p>
    <w:p w14:paraId="224C966F" w14:textId="77777777" w:rsidR="00000000" w:rsidRDefault="00E52DD3">
      <w:pPr>
        <w:pStyle w:val="a"/>
        <w:rPr>
          <w:rFonts w:hint="cs"/>
          <w:rtl/>
        </w:rPr>
      </w:pPr>
    </w:p>
    <w:p w14:paraId="6F33DB84" w14:textId="77777777" w:rsidR="00000000" w:rsidRDefault="00E52DD3">
      <w:pPr>
        <w:pStyle w:val="a"/>
        <w:rPr>
          <w:rFonts w:hint="cs"/>
          <w:rtl/>
        </w:rPr>
      </w:pPr>
      <w:r>
        <w:rPr>
          <w:rFonts w:hint="cs"/>
          <w:rtl/>
        </w:rPr>
        <w:t xml:space="preserve">זה קו לאומי. </w:t>
      </w:r>
    </w:p>
    <w:p w14:paraId="337943D3" w14:textId="77777777" w:rsidR="00000000" w:rsidRDefault="00E52DD3">
      <w:pPr>
        <w:pStyle w:val="a"/>
        <w:ind w:firstLine="0"/>
        <w:rPr>
          <w:rFonts w:hint="cs"/>
          <w:rtl/>
        </w:rPr>
      </w:pPr>
    </w:p>
    <w:p w14:paraId="4E2BCCA5" w14:textId="77777777" w:rsidR="00000000" w:rsidRDefault="00E52DD3">
      <w:pPr>
        <w:pStyle w:val="SpeakerCon"/>
        <w:rPr>
          <w:rtl/>
        </w:rPr>
      </w:pPr>
      <w:bookmarkStart w:id="219" w:name="FS000000560T21_05_2003_15_49_31C"/>
      <w:bookmarkEnd w:id="219"/>
      <w:r>
        <w:rPr>
          <w:rtl/>
        </w:rPr>
        <w:t>אחמד טיבי (חד"ש-תע"ל):</w:t>
      </w:r>
    </w:p>
    <w:p w14:paraId="0156AB5D" w14:textId="77777777" w:rsidR="00000000" w:rsidRDefault="00E52DD3">
      <w:pPr>
        <w:pStyle w:val="a"/>
        <w:rPr>
          <w:rtl/>
        </w:rPr>
      </w:pPr>
    </w:p>
    <w:p w14:paraId="74F8C4F5" w14:textId="77777777" w:rsidR="00000000" w:rsidRDefault="00E52DD3">
      <w:pPr>
        <w:pStyle w:val="a"/>
        <w:rPr>
          <w:rFonts w:hint="cs"/>
          <w:rtl/>
        </w:rPr>
      </w:pPr>
      <w:r>
        <w:rPr>
          <w:rFonts w:hint="cs"/>
          <w:rtl/>
        </w:rPr>
        <w:t>זה לא נקרא קו לאומי.</w:t>
      </w:r>
    </w:p>
    <w:p w14:paraId="06A8D15C" w14:textId="77777777" w:rsidR="00000000" w:rsidRDefault="00E52DD3">
      <w:pPr>
        <w:pStyle w:val="a"/>
        <w:ind w:firstLine="0"/>
        <w:rPr>
          <w:rFonts w:hint="cs"/>
          <w:rtl/>
        </w:rPr>
      </w:pPr>
    </w:p>
    <w:p w14:paraId="15747A16" w14:textId="77777777" w:rsidR="00000000" w:rsidRDefault="00E52DD3">
      <w:pPr>
        <w:pStyle w:val="ad"/>
        <w:rPr>
          <w:rtl/>
        </w:rPr>
      </w:pPr>
      <w:r>
        <w:rPr>
          <w:rtl/>
        </w:rPr>
        <w:t>היו"ר יולי-יואל אדלשטיין:</w:t>
      </w:r>
    </w:p>
    <w:p w14:paraId="307C524B" w14:textId="77777777" w:rsidR="00000000" w:rsidRDefault="00E52DD3">
      <w:pPr>
        <w:pStyle w:val="a"/>
        <w:rPr>
          <w:rtl/>
        </w:rPr>
      </w:pPr>
    </w:p>
    <w:p w14:paraId="2C6DD8D8" w14:textId="77777777" w:rsidR="00000000" w:rsidRDefault="00E52DD3">
      <w:pPr>
        <w:pStyle w:val="a"/>
        <w:rPr>
          <w:rFonts w:hint="cs"/>
          <w:rtl/>
        </w:rPr>
      </w:pPr>
      <w:r>
        <w:rPr>
          <w:rFonts w:hint="cs"/>
          <w:rtl/>
        </w:rPr>
        <w:t>במסגרת קיום התחייבויות, חבר הכנסת טיבי, צריך לסיים.</w:t>
      </w:r>
    </w:p>
    <w:p w14:paraId="0D24A8E5" w14:textId="77777777" w:rsidR="00000000" w:rsidRDefault="00E52DD3">
      <w:pPr>
        <w:pStyle w:val="a"/>
        <w:ind w:firstLine="0"/>
        <w:rPr>
          <w:rFonts w:hint="cs"/>
          <w:rtl/>
        </w:rPr>
      </w:pPr>
    </w:p>
    <w:p w14:paraId="5270052C" w14:textId="77777777" w:rsidR="00000000" w:rsidRDefault="00E52DD3">
      <w:pPr>
        <w:pStyle w:val="SpeakerCon"/>
        <w:rPr>
          <w:rtl/>
        </w:rPr>
      </w:pPr>
      <w:bookmarkStart w:id="220" w:name="FS000000560T21_05_2003_15_49_53C"/>
      <w:bookmarkEnd w:id="220"/>
      <w:r>
        <w:rPr>
          <w:rtl/>
        </w:rPr>
        <w:t>אחמד טיבי (חד"ש-תע"ל):</w:t>
      </w:r>
    </w:p>
    <w:p w14:paraId="2E835ABA" w14:textId="77777777" w:rsidR="00000000" w:rsidRDefault="00E52DD3">
      <w:pPr>
        <w:pStyle w:val="a"/>
        <w:rPr>
          <w:rtl/>
        </w:rPr>
      </w:pPr>
    </w:p>
    <w:p w14:paraId="003C6113" w14:textId="77777777" w:rsidR="00000000" w:rsidRDefault="00E52DD3">
      <w:pPr>
        <w:pStyle w:val="a"/>
        <w:rPr>
          <w:rFonts w:hint="cs"/>
          <w:rtl/>
        </w:rPr>
      </w:pPr>
      <w:r>
        <w:rPr>
          <w:rFonts w:hint="cs"/>
          <w:rtl/>
        </w:rPr>
        <w:t xml:space="preserve">ראית את ההערות החשובות של חברי הקואליציה - - - </w:t>
      </w:r>
    </w:p>
    <w:p w14:paraId="2764BEAA" w14:textId="77777777" w:rsidR="00000000" w:rsidRDefault="00E52DD3">
      <w:pPr>
        <w:pStyle w:val="a"/>
        <w:ind w:firstLine="0"/>
        <w:rPr>
          <w:rFonts w:hint="cs"/>
          <w:rtl/>
        </w:rPr>
      </w:pPr>
    </w:p>
    <w:p w14:paraId="5EF35267" w14:textId="77777777" w:rsidR="00000000" w:rsidRDefault="00E52DD3">
      <w:pPr>
        <w:pStyle w:val="ad"/>
        <w:rPr>
          <w:rtl/>
        </w:rPr>
      </w:pPr>
      <w:r>
        <w:rPr>
          <w:rtl/>
        </w:rPr>
        <w:t>היו"ר י</w:t>
      </w:r>
      <w:r>
        <w:rPr>
          <w:rtl/>
        </w:rPr>
        <w:t>ולי-יואל אדלשטיין:</w:t>
      </w:r>
    </w:p>
    <w:p w14:paraId="37AD2F0E" w14:textId="77777777" w:rsidR="00000000" w:rsidRDefault="00E52DD3">
      <w:pPr>
        <w:pStyle w:val="a"/>
        <w:rPr>
          <w:rtl/>
        </w:rPr>
      </w:pPr>
    </w:p>
    <w:p w14:paraId="09F30CAC" w14:textId="77777777" w:rsidR="00000000" w:rsidRDefault="00E52DD3">
      <w:pPr>
        <w:pStyle w:val="a"/>
        <w:rPr>
          <w:rFonts w:hint="cs"/>
          <w:rtl/>
        </w:rPr>
      </w:pPr>
      <w:r>
        <w:rPr>
          <w:rFonts w:hint="cs"/>
          <w:rtl/>
        </w:rPr>
        <w:t xml:space="preserve">לכן נתתי לך דקה נוספת להתמודד עם ההערות האלה. </w:t>
      </w:r>
    </w:p>
    <w:p w14:paraId="4C39DB21" w14:textId="77777777" w:rsidR="00000000" w:rsidRDefault="00E52DD3">
      <w:pPr>
        <w:pStyle w:val="a"/>
        <w:ind w:firstLine="0"/>
        <w:rPr>
          <w:rFonts w:hint="cs"/>
          <w:rtl/>
        </w:rPr>
      </w:pPr>
    </w:p>
    <w:p w14:paraId="6298671D" w14:textId="77777777" w:rsidR="00000000" w:rsidRDefault="00E52DD3">
      <w:pPr>
        <w:pStyle w:val="SpeakerCon"/>
        <w:rPr>
          <w:rtl/>
        </w:rPr>
      </w:pPr>
      <w:bookmarkStart w:id="221" w:name="FS000000560T21_05_2003_15_50_25C"/>
      <w:bookmarkEnd w:id="221"/>
      <w:r>
        <w:rPr>
          <w:rtl/>
        </w:rPr>
        <w:t>אחמד טיבי (חד"ש-תע"ל):</w:t>
      </w:r>
    </w:p>
    <w:p w14:paraId="0BB8B37B" w14:textId="77777777" w:rsidR="00000000" w:rsidRDefault="00E52DD3">
      <w:pPr>
        <w:pStyle w:val="a"/>
        <w:rPr>
          <w:rtl/>
        </w:rPr>
      </w:pPr>
    </w:p>
    <w:p w14:paraId="47CA3765" w14:textId="77777777" w:rsidR="00000000" w:rsidRDefault="00E52DD3">
      <w:pPr>
        <w:pStyle w:val="a"/>
        <w:rPr>
          <w:rFonts w:hint="cs"/>
          <w:rtl/>
        </w:rPr>
      </w:pPr>
      <w:r>
        <w:rPr>
          <w:rFonts w:hint="cs"/>
          <w:rtl/>
        </w:rPr>
        <w:t>נאלצתי להתמודד אתן, אני מקווה בהצלחה. לכן כשאתה אומר קו לאומי, הקו הלאומי הזה שלך עולה בדם. אנשים נהרגים.</w:t>
      </w:r>
    </w:p>
    <w:p w14:paraId="33BC02FF" w14:textId="77777777" w:rsidR="00000000" w:rsidRDefault="00E52DD3">
      <w:pPr>
        <w:pStyle w:val="a"/>
        <w:ind w:firstLine="0"/>
        <w:rPr>
          <w:rFonts w:hint="cs"/>
          <w:rtl/>
        </w:rPr>
      </w:pPr>
    </w:p>
    <w:p w14:paraId="4ECBBA4A" w14:textId="77777777" w:rsidR="00000000" w:rsidRDefault="00E52DD3">
      <w:pPr>
        <w:pStyle w:val="ac"/>
        <w:rPr>
          <w:rtl/>
        </w:rPr>
      </w:pPr>
      <w:r>
        <w:rPr>
          <w:rFonts w:hint="eastAsia"/>
          <w:rtl/>
        </w:rPr>
        <w:t>גדעון</w:t>
      </w:r>
      <w:r>
        <w:rPr>
          <w:rtl/>
        </w:rPr>
        <w:t xml:space="preserve"> סער (הליכוד):</w:t>
      </w:r>
    </w:p>
    <w:p w14:paraId="78B697EC" w14:textId="77777777" w:rsidR="00000000" w:rsidRDefault="00E52DD3">
      <w:pPr>
        <w:pStyle w:val="a"/>
        <w:rPr>
          <w:rFonts w:hint="cs"/>
          <w:rtl/>
        </w:rPr>
      </w:pPr>
    </w:p>
    <w:p w14:paraId="0FEF4048" w14:textId="77777777" w:rsidR="00000000" w:rsidRDefault="00E52DD3">
      <w:pPr>
        <w:pStyle w:val="a"/>
        <w:rPr>
          <w:rFonts w:hint="cs"/>
          <w:rtl/>
        </w:rPr>
      </w:pPr>
      <w:r>
        <w:rPr>
          <w:rFonts w:hint="cs"/>
          <w:rtl/>
        </w:rPr>
        <w:t>בגלל ערפאת.</w:t>
      </w:r>
    </w:p>
    <w:p w14:paraId="6881D442" w14:textId="77777777" w:rsidR="00000000" w:rsidRDefault="00E52DD3">
      <w:pPr>
        <w:pStyle w:val="a"/>
        <w:ind w:firstLine="0"/>
        <w:rPr>
          <w:rFonts w:hint="cs"/>
          <w:rtl/>
        </w:rPr>
      </w:pPr>
    </w:p>
    <w:p w14:paraId="57B8DA77" w14:textId="77777777" w:rsidR="00000000" w:rsidRDefault="00E52DD3">
      <w:pPr>
        <w:pStyle w:val="SpeakerCon"/>
        <w:rPr>
          <w:rtl/>
        </w:rPr>
      </w:pPr>
      <w:bookmarkStart w:id="222" w:name="FS000000560T21_05_2003_15_51_02C"/>
      <w:bookmarkEnd w:id="222"/>
      <w:r>
        <w:rPr>
          <w:rtl/>
        </w:rPr>
        <w:t>אחמד טיבי (חד"ש-תע"ל):</w:t>
      </w:r>
    </w:p>
    <w:p w14:paraId="69A1F60C" w14:textId="77777777" w:rsidR="00000000" w:rsidRDefault="00E52DD3">
      <w:pPr>
        <w:pStyle w:val="a"/>
        <w:rPr>
          <w:rtl/>
        </w:rPr>
      </w:pPr>
    </w:p>
    <w:p w14:paraId="05691D01" w14:textId="77777777" w:rsidR="00000000" w:rsidRDefault="00E52DD3">
      <w:pPr>
        <w:pStyle w:val="a"/>
        <w:rPr>
          <w:rFonts w:hint="cs"/>
          <w:rtl/>
        </w:rPr>
      </w:pPr>
      <w:r>
        <w:rPr>
          <w:rFonts w:hint="cs"/>
          <w:rtl/>
        </w:rPr>
        <w:t xml:space="preserve">אנשים נהרגים. </w:t>
      </w:r>
    </w:p>
    <w:p w14:paraId="2C8A5F65" w14:textId="77777777" w:rsidR="00000000" w:rsidRDefault="00E52DD3">
      <w:pPr>
        <w:pStyle w:val="a"/>
        <w:ind w:firstLine="0"/>
        <w:rPr>
          <w:rFonts w:hint="cs"/>
          <w:rtl/>
        </w:rPr>
      </w:pPr>
    </w:p>
    <w:p w14:paraId="537A69BA" w14:textId="77777777" w:rsidR="00000000" w:rsidRDefault="00E52DD3">
      <w:pPr>
        <w:pStyle w:val="ad"/>
        <w:rPr>
          <w:rtl/>
        </w:rPr>
      </w:pPr>
      <w:r>
        <w:rPr>
          <w:rtl/>
        </w:rPr>
        <w:t>היו"ר יולי-יואל אדלשטיין:</w:t>
      </w:r>
    </w:p>
    <w:p w14:paraId="1A36DBB7" w14:textId="77777777" w:rsidR="00000000" w:rsidRDefault="00E52DD3">
      <w:pPr>
        <w:pStyle w:val="a"/>
        <w:rPr>
          <w:rtl/>
        </w:rPr>
      </w:pPr>
    </w:p>
    <w:p w14:paraId="4597B879" w14:textId="77777777" w:rsidR="00000000" w:rsidRDefault="00E52DD3">
      <w:pPr>
        <w:pStyle w:val="a"/>
        <w:rPr>
          <w:rFonts w:hint="cs"/>
          <w:rtl/>
        </w:rPr>
      </w:pPr>
      <w:r>
        <w:rPr>
          <w:rFonts w:hint="cs"/>
          <w:rtl/>
        </w:rPr>
        <w:t>הבנו את הנקודה.</w:t>
      </w:r>
    </w:p>
    <w:p w14:paraId="688CCE40" w14:textId="77777777" w:rsidR="00000000" w:rsidRDefault="00E52DD3">
      <w:pPr>
        <w:pStyle w:val="a"/>
        <w:ind w:firstLine="0"/>
        <w:rPr>
          <w:rFonts w:hint="cs"/>
          <w:rtl/>
        </w:rPr>
      </w:pPr>
    </w:p>
    <w:p w14:paraId="7CD15459" w14:textId="77777777" w:rsidR="00000000" w:rsidRDefault="00E52DD3">
      <w:pPr>
        <w:pStyle w:val="SpeakerCon"/>
        <w:rPr>
          <w:rtl/>
        </w:rPr>
      </w:pPr>
      <w:bookmarkStart w:id="223" w:name="FS000000560T21_05_2003_15_51_12C"/>
      <w:bookmarkEnd w:id="223"/>
      <w:r>
        <w:rPr>
          <w:rtl/>
        </w:rPr>
        <w:t>אחמד טיבי (חד"ש-תע"ל):</w:t>
      </w:r>
    </w:p>
    <w:p w14:paraId="059DD824" w14:textId="77777777" w:rsidR="00000000" w:rsidRDefault="00E52DD3">
      <w:pPr>
        <w:pStyle w:val="a"/>
        <w:rPr>
          <w:rtl/>
        </w:rPr>
      </w:pPr>
    </w:p>
    <w:p w14:paraId="13798FA8" w14:textId="77777777" w:rsidR="00000000" w:rsidRDefault="00E52DD3">
      <w:pPr>
        <w:pStyle w:val="a"/>
        <w:rPr>
          <w:rFonts w:hint="cs"/>
          <w:rtl/>
        </w:rPr>
      </w:pPr>
      <w:r>
        <w:rPr>
          <w:rFonts w:hint="cs"/>
          <w:rtl/>
        </w:rPr>
        <w:t>אומר משפט אחד, ויכול להיות שאפילו תאהבו אותו, אבל אני מאמין בו. ערפאת  לא יהיה הבעיה, ולכן עם כל הכבוד שאני רוחש לאבו-מאזן, אבו-מאזן הוא לא הפתרון.  הפתרון הוא סיום המצב ה</w:t>
      </w:r>
      <w:r>
        <w:rPr>
          <w:rFonts w:hint="cs"/>
          <w:rtl/>
        </w:rPr>
        <w:t xml:space="preserve">נוכחי שבו עם שלם  נמצא תחת כיבוש. כך צריך לפתור את הבעיה. תודה רבה. </w:t>
      </w:r>
    </w:p>
    <w:p w14:paraId="3988EACF" w14:textId="77777777" w:rsidR="00000000" w:rsidRDefault="00E52DD3">
      <w:pPr>
        <w:pStyle w:val="a"/>
        <w:ind w:firstLine="0"/>
        <w:rPr>
          <w:rFonts w:hint="cs"/>
          <w:rtl/>
        </w:rPr>
      </w:pPr>
    </w:p>
    <w:p w14:paraId="54A4EBAD" w14:textId="77777777" w:rsidR="00000000" w:rsidRDefault="00E52DD3">
      <w:pPr>
        <w:pStyle w:val="ad"/>
        <w:rPr>
          <w:rtl/>
        </w:rPr>
      </w:pPr>
      <w:r>
        <w:rPr>
          <w:rtl/>
        </w:rPr>
        <w:t>היו"ר יולי-יואל אדלשטיין:</w:t>
      </w:r>
    </w:p>
    <w:p w14:paraId="55F23BF0" w14:textId="77777777" w:rsidR="00000000" w:rsidRDefault="00E52DD3">
      <w:pPr>
        <w:pStyle w:val="a"/>
        <w:rPr>
          <w:rtl/>
        </w:rPr>
      </w:pPr>
    </w:p>
    <w:p w14:paraId="48F25C33" w14:textId="77777777" w:rsidR="00000000" w:rsidRDefault="00E52DD3">
      <w:pPr>
        <w:pStyle w:val="a"/>
        <w:rPr>
          <w:rFonts w:hint="cs"/>
          <w:rtl/>
        </w:rPr>
      </w:pPr>
      <w:r>
        <w:rPr>
          <w:rFonts w:hint="cs"/>
          <w:rtl/>
        </w:rPr>
        <w:t xml:space="preserve">תודה לחבר הכנסת אחמד טיבי. חבר הכנסת ג'מאל זחאלקה </w:t>
      </w:r>
      <w:r>
        <w:rPr>
          <w:rtl/>
        </w:rPr>
        <w:t>–</w:t>
      </w:r>
      <w:r>
        <w:rPr>
          <w:rFonts w:hint="cs"/>
          <w:rtl/>
        </w:rPr>
        <w:t xml:space="preserve"> איננו. לכן יעלה חבר הכנסת יורי שטרן.</w:t>
      </w:r>
    </w:p>
    <w:p w14:paraId="14C7ED97" w14:textId="77777777" w:rsidR="00000000" w:rsidRDefault="00E52DD3">
      <w:pPr>
        <w:pStyle w:val="a"/>
        <w:ind w:firstLine="0"/>
        <w:rPr>
          <w:rFonts w:hint="cs"/>
          <w:rtl/>
        </w:rPr>
      </w:pPr>
    </w:p>
    <w:p w14:paraId="54F28442" w14:textId="77777777" w:rsidR="00000000" w:rsidRDefault="00E52DD3">
      <w:pPr>
        <w:pStyle w:val="ac"/>
        <w:rPr>
          <w:rtl/>
        </w:rPr>
      </w:pPr>
      <w:r>
        <w:rPr>
          <w:rFonts w:hint="eastAsia"/>
          <w:rtl/>
        </w:rPr>
        <w:t>רומן</w:t>
      </w:r>
      <w:r>
        <w:rPr>
          <w:rtl/>
        </w:rPr>
        <w:t xml:space="preserve"> ברונפמן (מרצ):</w:t>
      </w:r>
    </w:p>
    <w:p w14:paraId="76C8BFF9" w14:textId="77777777" w:rsidR="00000000" w:rsidRDefault="00E52DD3">
      <w:pPr>
        <w:pStyle w:val="a"/>
        <w:rPr>
          <w:rFonts w:hint="cs"/>
          <w:rtl/>
        </w:rPr>
      </w:pPr>
    </w:p>
    <w:p w14:paraId="0E79B829" w14:textId="77777777" w:rsidR="00000000" w:rsidRDefault="00E52DD3">
      <w:pPr>
        <w:pStyle w:val="a"/>
        <w:rPr>
          <w:rFonts w:hint="cs"/>
          <w:rtl/>
        </w:rPr>
      </w:pPr>
      <w:r>
        <w:rPr>
          <w:rFonts w:hint="cs"/>
          <w:rtl/>
        </w:rPr>
        <w:t>חבר הכנסת טיבי, אתה מייחס ליושב-ראש הקואליציה יו</w:t>
      </w:r>
      <w:r>
        <w:rPr>
          <w:rFonts w:hint="cs"/>
          <w:rtl/>
        </w:rPr>
        <w:t>תר מדי כוח. אני מבין שזה בא מתוך הידידות, אבל אתה מגזים.</w:t>
      </w:r>
    </w:p>
    <w:p w14:paraId="6E9AA461" w14:textId="77777777" w:rsidR="00000000" w:rsidRDefault="00E52DD3">
      <w:pPr>
        <w:pStyle w:val="a"/>
        <w:ind w:firstLine="0"/>
        <w:rPr>
          <w:rFonts w:hint="cs"/>
          <w:rtl/>
        </w:rPr>
      </w:pPr>
    </w:p>
    <w:p w14:paraId="3DA112E0" w14:textId="77777777" w:rsidR="00000000" w:rsidRDefault="00E52DD3">
      <w:pPr>
        <w:pStyle w:val="ac"/>
        <w:rPr>
          <w:rtl/>
        </w:rPr>
      </w:pPr>
      <w:r>
        <w:rPr>
          <w:rFonts w:hint="eastAsia"/>
          <w:rtl/>
        </w:rPr>
        <w:t>גדעון</w:t>
      </w:r>
      <w:r>
        <w:rPr>
          <w:rtl/>
        </w:rPr>
        <w:t xml:space="preserve"> סער (הליכוד):</w:t>
      </w:r>
    </w:p>
    <w:p w14:paraId="675DFC1B" w14:textId="77777777" w:rsidR="00000000" w:rsidRDefault="00E52DD3">
      <w:pPr>
        <w:pStyle w:val="a"/>
        <w:rPr>
          <w:rFonts w:hint="cs"/>
          <w:rtl/>
        </w:rPr>
      </w:pPr>
    </w:p>
    <w:p w14:paraId="1B9D84C2" w14:textId="77777777" w:rsidR="00000000" w:rsidRDefault="00E52DD3">
      <w:pPr>
        <w:pStyle w:val="a"/>
        <w:rPr>
          <w:rFonts w:hint="cs"/>
          <w:rtl/>
        </w:rPr>
      </w:pPr>
      <w:r>
        <w:rPr>
          <w:rFonts w:hint="cs"/>
          <w:rtl/>
        </w:rPr>
        <w:t xml:space="preserve">אני מסכים שהוא מגזים. </w:t>
      </w:r>
    </w:p>
    <w:p w14:paraId="04FABE01" w14:textId="77777777" w:rsidR="00000000" w:rsidRDefault="00E52DD3">
      <w:pPr>
        <w:pStyle w:val="a"/>
        <w:ind w:firstLine="0"/>
        <w:rPr>
          <w:rFonts w:hint="cs"/>
          <w:rtl/>
        </w:rPr>
      </w:pPr>
    </w:p>
    <w:p w14:paraId="2257D055" w14:textId="77777777" w:rsidR="00000000" w:rsidRDefault="00E52DD3">
      <w:pPr>
        <w:pStyle w:val="ad"/>
        <w:rPr>
          <w:rtl/>
        </w:rPr>
      </w:pPr>
      <w:r>
        <w:rPr>
          <w:rtl/>
        </w:rPr>
        <w:t>היו"ר יולי-יואל אדלשטיין:</w:t>
      </w:r>
    </w:p>
    <w:p w14:paraId="1DE0078D" w14:textId="77777777" w:rsidR="00000000" w:rsidRDefault="00E52DD3">
      <w:pPr>
        <w:pStyle w:val="a"/>
        <w:rPr>
          <w:rtl/>
        </w:rPr>
      </w:pPr>
    </w:p>
    <w:p w14:paraId="368E6851" w14:textId="77777777" w:rsidR="00000000" w:rsidRDefault="00E52DD3">
      <w:pPr>
        <w:pStyle w:val="a"/>
        <w:rPr>
          <w:rFonts w:hint="cs"/>
          <w:rtl/>
        </w:rPr>
      </w:pPr>
      <w:r>
        <w:rPr>
          <w:rFonts w:hint="cs"/>
          <w:rtl/>
        </w:rPr>
        <w:t xml:space="preserve">חבר הכנסת אחמד טיבי,  חבר הכנסת יורי שטרן רוצה להשמיע דברים, אני מניח, קצת שונים משלך. בואו נקשיב. </w:t>
      </w:r>
    </w:p>
    <w:p w14:paraId="1044B8D4" w14:textId="77777777" w:rsidR="00000000" w:rsidRDefault="00E52DD3">
      <w:pPr>
        <w:pStyle w:val="a"/>
        <w:ind w:firstLine="0"/>
        <w:rPr>
          <w:rFonts w:hint="cs"/>
          <w:rtl/>
        </w:rPr>
      </w:pPr>
    </w:p>
    <w:p w14:paraId="377368D8" w14:textId="77777777" w:rsidR="00000000" w:rsidRDefault="00E52DD3">
      <w:pPr>
        <w:pStyle w:val="Speaker"/>
        <w:rPr>
          <w:rtl/>
        </w:rPr>
      </w:pPr>
      <w:bookmarkStart w:id="224" w:name="FS000000430T21_05_2003_15_53_13"/>
      <w:bookmarkEnd w:id="224"/>
    </w:p>
    <w:p w14:paraId="6189F96A" w14:textId="77777777" w:rsidR="00000000" w:rsidRDefault="00E52DD3">
      <w:pPr>
        <w:pStyle w:val="Speaker"/>
        <w:rPr>
          <w:rtl/>
        </w:rPr>
      </w:pPr>
      <w:r>
        <w:rPr>
          <w:rFonts w:hint="eastAsia"/>
          <w:rtl/>
        </w:rPr>
        <w:t>יורי</w:t>
      </w:r>
      <w:r>
        <w:rPr>
          <w:rtl/>
        </w:rPr>
        <w:t xml:space="preserve"> שטרן (האיחוד הלאומי</w:t>
      </w:r>
      <w:r>
        <w:rPr>
          <w:rtl/>
        </w:rPr>
        <w:t xml:space="preserve"> - ישראל ביתנו):</w:t>
      </w:r>
    </w:p>
    <w:p w14:paraId="05323446" w14:textId="77777777" w:rsidR="00000000" w:rsidRDefault="00E52DD3">
      <w:pPr>
        <w:pStyle w:val="a"/>
        <w:rPr>
          <w:rFonts w:hint="cs"/>
          <w:rtl/>
        </w:rPr>
      </w:pPr>
    </w:p>
    <w:p w14:paraId="720C0FF5" w14:textId="77777777" w:rsidR="00000000" w:rsidRDefault="00E52DD3">
      <w:pPr>
        <w:pStyle w:val="a"/>
        <w:rPr>
          <w:rFonts w:hint="cs"/>
          <w:rtl/>
        </w:rPr>
      </w:pPr>
      <w:r>
        <w:rPr>
          <w:rFonts w:hint="cs"/>
          <w:rtl/>
        </w:rPr>
        <w:t>כבוד היושב-ראש, כבוד השר, חברי, אני דווקא מתחיל מנקודת ההסכמה. אני מסכים עם חבר הכנסת טיבי שאין הבדל מדיני אידיאולוגי בין אבו-מאזן לבין ערפאת. הם שייכים לאותו קן אידיאולוגי טרוריסטי. הם אלה שבנו את אש"ף. הם אלה שעסקו כל הזמן בתורת השלבים,</w:t>
      </w:r>
      <w:r>
        <w:rPr>
          <w:rFonts w:hint="cs"/>
          <w:rtl/>
        </w:rPr>
        <w:t xml:space="preserve"> איך להשמיד את מדינת ישראל לא על-ידי מכה צבאית מתמשכת שלא הצליחה, אלא על-ידי אכילת המדינה הזאת חתיכה חתיכה בשלבים: להקים את המדינה הפלסטינית על חלקי משטחי ארץ-ישראל, אחר כך להרוס את החברה שלנו מבפנים, להגיע לרוב ערבי באזור ולבטל את המדינה היהודית. </w:t>
      </w:r>
    </w:p>
    <w:p w14:paraId="53CD227D" w14:textId="77777777" w:rsidR="00000000" w:rsidRDefault="00E52DD3">
      <w:pPr>
        <w:pStyle w:val="a"/>
        <w:ind w:firstLine="0"/>
        <w:rPr>
          <w:rFonts w:hint="cs"/>
          <w:rtl/>
        </w:rPr>
      </w:pPr>
    </w:p>
    <w:p w14:paraId="7FB0F23E" w14:textId="77777777" w:rsidR="00000000" w:rsidRDefault="00E52DD3">
      <w:pPr>
        <w:pStyle w:val="ac"/>
        <w:rPr>
          <w:rtl/>
        </w:rPr>
      </w:pPr>
      <w:r>
        <w:rPr>
          <w:rFonts w:hint="eastAsia"/>
          <w:rtl/>
        </w:rPr>
        <w:t>אחמד</w:t>
      </w:r>
      <w:r>
        <w:rPr>
          <w:rtl/>
        </w:rPr>
        <w:t xml:space="preserve"> ט</w:t>
      </w:r>
      <w:r>
        <w:rPr>
          <w:rtl/>
        </w:rPr>
        <w:t>יבי (חד"ש-תע"ל):</w:t>
      </w:r>
    </w:p>
    <w:p w14:paraId="424A36C0" w14:textId="77777777" w:rsidR="00000000" w:rsidRDefault="00E52DD3">
      <w:pPr>
        <w:pStyle w:val="a"/>
        <w:rPr>
          <w:rFonts w:hint="cs"/>
          <w:rtl/>
        </w:rPr>
      </w:pPr>
    </w:p>
    <w:p w14:paraId="342331E7" w14:textId="77777777" w:rsidR="00000000" w:rsidRDefault="00E52DD3">
      <w:pPr>
        <w:pStyle w:val="a"/>
        <w:rPr>
          <w:rFonts w:hint="cs"/>
          <w:rtl/>
        </w:rPr>
      </w:pPr>
      <w:r>
        <w:rPr>
          <w:rFonts w:hint="cs"/>
          <w:rtl/>
        </w:rPr>
        <w:t xml:space="preserve">זה מה שאני אמרתי על ערפאת ועל אבו-מאזן? </w:t>
      </w:r>
    </w:p>
    <w:p w14:paraId="453E2FB4" w14:textId="77777777" w:rsidR="00000000" w:rsidRDefault="00E52DD3">
      <w:pPr>
        <w:pStyle w:val="a"/>
        <w:ind w:firstLine="0"/>
        <w:rPr>
          <w:rFonts w:hint="cs"/>
          <w:rtl/>
        </w:rPr>
      </w:pPr>
    </w:p>
    <w:p w14:paraId="7DB8DC7C" w14:textId="77777777" w:rsidR="00000000" w:rsidRDefault="00E52DD3">
      <w:pPr>
        <w:pStyle w:val="ac"/>
        <w:rPr>
          <w:rtl/>
        </w:rPr>
      </w:pPr>
      <w:r>
        <w:rPr>
          <w:rFonts w:hint="eastAsia"/>
          <w:rtl/>
        </w:rPr>
        <w:t>רומן</w:t>
      </w:r>
      <w:r>
        <w:rPr>
          <w:rtl/>
        </w:rPr>
        <w:t xml:space="preserve"> ברונפמן (מרצ):</w:t>
      </w:r>
    </w:p>
    <w:p w14:paraId="37EF87EB" w14:textId="77777777" w:rsidR="00000000" w:rsidRDefault="00E52DD3">
      <w:pPr>
        <w:pStyle w:val="a"/>
        <w:rPr>
          <w:rFonts w:hint="cs"/>
          <w:rtl/>
        </w:rPr>
      </w:pPr>
    </w:p>
    <w:p w14:paraId="7B3E1A69" w14:textId="77777777" w:rsidR="00000000" w:rsidRDefault="00E52DD3">
      <w:pPr>
        <w:pStyle w:val="a"/>
        <w:rPr>
          <w:rFonts w:hint="cs"/>
          <w:rtl/>
        </w:rPr>
      </w:pPr>
      <w:r>
        <w:rPr>
          <w:rFonts w:hint="cs"/>
          <w:rtl/>
        </w:rPr>
        <w:t>זה הפירוש שלו.</w:t>
      </w:r>
    </w:p>
    <w:p w14:paraId="18881865" w14:textId="77777777" w:rsidR="00000000" w:rsidRDefault="00E52DD3">
      <w:pPr>
        <w:pStyle w:val="a"/>
        <w:ind w:firstLine="0"/>
        <w:rPr>
          <w:rFonts w:hint="cs"/>
          <w:rtl/>
        </w:rPr>
      </w:pPr>
    </w:p>
    <w:p w14:paraId="381CA40C" w14:textId="77777777" w:rsidR="00000000" w:rsidRDefault="00E52DD3">
      <w:pPr>
        <w:pStyle w:val="SpeakerCon"/>
        <w:rPr>
          <w:rtl/>
        </w:rPr>
      </w:pPr>
      <w:bookmarkStart w:id="225" w:name="FS000000430T21_05_2003_15_55_31C"/>
      <w:bookmarkEnd w:id="225"/>
      <w:r>
        <w:rPr>
          <w:rtl/>
        </w:rPr>
        <w:t>יורי שטרן (האיחוד הלאומי - ישראל ביתנו):</w:t>
      </w:r>
    </w:p>
    <w:p w14:paraId="3DCE3388" w14:textId="77777777" w:rsidR="00000000" w:rsidRDefault="00E52DD3">
      <w:pPr>
        <w:pStyle w:val="a"/>
        <w:rPr>
          <w:rtl/>
        </w:rPr>
      </w:pPr>
    </w:p>
    <w:p w14:paraId="2A9BB3B6" w14:textId="77777777" w:rsidR="00000000" w:rsidRDefault="00E52DD3">
      <w:pPr>
        <w:pStyle w:val="a"/>
        <w:rPr>
          <w:rFonts w:hint="cs"/>
          <w:rtl/>
        </w:rPr>
      </w:pPr>
      <w:r>
        <w:rPr>
          <w:rFonts w:hint="cs"/>
          <w:rtl/>
        </w:rPr>
        <w:t>לכן, כשמדברים על כך שאבו-מאזן שונה מפני שהוא יצא נגד הטרור, והוא אדם יותר רציונלי מערפאת, ואולי אפשר באמת לנהל אתו עס</w:t>
      </w:r>
      <w:r>
        <w:rPr>
          <w:rFonts w:hint="cs"/>
          <w:rtl/>
        </w:rPr>
        <w:t xml:space="preserve">קים אלה או אחרים בתחום הביטחוני המיידי, צריך לשים לב שהוא לא יצא נגד הטרור כעיקרון. הוא לא חלק מהחזית של הנשיא בוש נגד הטרור. להיפך, הוא אמר שהטרור, נכון לרגע זה, לא משתלם לפלסטינים. </w:t>
      </w:r>
    </w:p>
    <w:p w14:paraId="324A15A6" w14:textId="77777777" w:rsidR="00000000" w:rsidRDefault="00E52DD3">
      <w:pPr>
        <w:pStyle w:val="a"/>
        <w:rPr>
          <w:rFonts w:hint="cs"/>
          <w:rtl/>
        </w:rPr>
      </w:pPr>
    </w:p>
    <w:p w14:paraId="5F2D548C" w14:textId="77777777" w:rsidR="00000000" w:rsidRDefault="00E52DD3">
      <w:pPr>
        <w:pStyle w:val="a"/>
        <w:rPr>
          <w:rFonts w:hint="cs"/>
          <w:rtl/>
        </w:rPr>
      </w:pPr>
      <w:r>
        <w:rPr>
          <w:rFonts w:hint="cs"/>
          <w:rtl/>
        </w:rPr>
        <w:t xml:space="preserve">עובדה היא שבזכות ההצלחות של שירותי הביטחון ושל צה"ל, בזכות המכות הקשות </w:t>
      </w:r>
      <w:r>
        <w:rPr>
          <w:rFonts w:hint="cs"/>
          <w:rtl/>
        </w:rPr>
        <w:t>שקיבלו הפלסטינים אחרי שפתחו נגדנו במלחמת טרור, יש הרגשה אצל האנשים היותר פתוחים, היותר רציונלים, שהטרור לא משתלם. אבל הוא לא משתלם כעת. מחר הוא ישתלם שוב, ומחר מנקודת פתיחה יותר נוחה יפתחו נגדנו שוב האויבים שלנו במלחמת הטרור הזאת, רק שהם יהיו יותר חזקים. ל</w:t>
      </w:r>
      <w:r>
        <w:rPr>
          <w:rFonts w:hint="cs"/>
          <w:rtl/>
        </w:rPr>
        <w:t xml:space="preserve">מה לנו לתת להם את זה? מה השתנה? </w:t>
      </w:r>
    </w:p>
    <w:p w14:paraId="6911777E" w14:textId="77777777" w:rsidR="00000000" w:rsidRDefault="00E52DD3">
      <w:pPr>
        <w:pStyle w:val="a"/>
        <w:rPr>
          <w:rFonts w:hint="cs"/>
          <w:rtl/>
        </w:rPr>
      </w:pPr>
    </w:p>
    <w:p w14:paraId="5E22078B" w14:textId="77777777" w:rsidR="00000000" w:rsidRDefault="00E52DD3">
      <w:pPr>
        <w:pStyle w:val="a"/>
        <w:rPr>
          <w:rFonts w:hint="cs"/>
          <w:rtl/>
        </w:rPr>
      </w:pPr>
      <w:r>
        <w:rPr>
          <w:rFonts w:hint="cs"/>
          <w:rtl/>
        </w:rPr>
        <w:t>אבו-מאזן הוא אותו אבו-מאזן. הסמכויות הביטחוניות רובן אצל ערפאת. החוקה הפלסטינית החדשה מדברת על כך שהאסלאם היא הדת הרשמית של המדינה הפלסטינית - -</w:t>
      </w:r>
    </w:p>
    <w:p w14:paraId="5A88597A" w14:textId="77777777" w:rsidR="00000000" w:rsidRDefault="00E52DD3">
      <w:pPr>
        <w:pStyle w:val="a"/>
        <w:ind w:firstLine="0"/>
        <w:rPr>
          <w:rFonts w:hint="cs"/>
          <w:rtl/>
        </w:rPr>
      </w:pPr>
    </w:p>
    <w:p w14:paraId="3BDD926F" w14:textId="77777777" w:rsidR="00000000" w:rsidRDefault="00E52DD3">
      <w:pPr>
        <w:pStyle w:val="ac"/>
        <w:rPr>
          <w:rFonts w:hint="cs"/>
          <w:rtl/>
        </w:rPr>
      </w:pPr>
      <w:r>
        <w:rPr>
          <w:rFonts w:hint="eastAsia"/>
          <w:rtl/>
        </w:rPr>
        <w:t>אחמד</w:t>
      </w:r>
      <w:r>
        <w:rPr>
          <w:rtl/>
        </w:rPr>
        <w:t xml:space="preserve"> טיבי (חד"ש-תע"ל):</w:t>
      </w:r>
    </w:p>
    <w:p w14:paraId="3E47827E" w14:textId="77777777" w:rsidR="00000000" w:rsidRDefault="00E52DD3">
      <w:pPr>
        <w:pStyle w:val="ac"/>
        <w:rPr>
          <w:rFonts w:hint="cs"/>
          <w:rtl/>
        </w:rPr>
      </w:pPr>
    </w:p>
    <w:p w14:paraId="5865F144" w14:textId="77777777" w:rsidR="00000000" w:rsidRDefault="00E52DD3">
      <w:pPr>
        <w:pStyle w:val="a"/>
        <w:ind w:firstLine="720"/>
        <w:rPr>
          <w:rFonts w:hint="cs"/>
          <w:rtl/>
        </w:rPr>
      </w:pPr>
      <w:r>
        <w:rPr>
          <w:rFonts w:hint="cs"/>
          <w:rtl/>
        </w:rPr>
        <w:t>שיתגיירו.</w:t>
      </w:r>
    </w:p>
    <w:p w14:paraId="59E5A135" w14:textId="77777777" w:rsidR="00000000" w:rsidRDefault="00E52DD3">
      <w:pPr>
        <w:pStyle w:val="SpeakerCon"/>
        <w:rPr>
          <w:rFonts w:hint="cs"/>
          <w:rtl/>
        </w:rPr>
      </w:pPr>
      <w:bookmarkStart w:id="226" w:name="FS000000430T21_05_2003_15_59_09C"/>
      <w:bookmarkEnd w:id="226"/>
    </w:p>
    <w:p w14:paraId="5966507C" w14:textId="77777777" w:rsidR="00000000" w:rsidRDefault="00E52DD3">
      <w:pPr>
        <w:pStyle w:val="SpeakerCon"/>
        <w:rPr>
          <w:rtl/>
        </w:rPr>
      </w:pPr>
      <w:r>
        <w:rPr>
          <w:rtl/>
        </w:rPr>
        <w:t>יורי שטרן (האיחוד הלאומי - ישראל ביתנו):</w:t>
      </w:r>
    </w:p>
    <w:p w14:paraId="452A83E8" w14:textId="77777777" w:rsidR="00000000" w:rsidRDefault="00E52DD3">
      <w:pPr>
        <w:pStyle w:val="a"/>
        <w:rPr>
          <w:rtl/>
        </w:rPr>
      </w:pPr>
    </w:p>
    <w:p w14:paraId="0B13337A" w14:textId="77777777" w:rsidR="00000000" w:rsidRDefault="00E52DD3">
      <w:pPr>
        <w:pStyle w:val="a"/>
        <w:rPr>
          <w:rFonts w:hint="cs"/>
          <w:rtl/>
        </w:rPr>
      </w:pPr>
      <w:r>
        <w:rPr>
          <w:rFonts w:hint="cs"/>
          <w:rtl/>
        </w:rPr>
        <w:t xml:space="preserve">- - והמערכת המשפטית של המדינה הפלסטינית תתבסס על חוקי השריעה. </w:t>
      </w:r>
    </w:p>
    <w:p w14:paraId="7AAA7AC7" w14:textId="77777777" w:rsidR="00000000" w:rsidRDefault="00E52DD3">
      <w:pPr>
        <w:pStyle w:val="a"/>
        <w:ind w:firstLine="0"/>
        <w:rPr>
          <w:rFonts w:hint="cs"/>
          <w:rtl/>
        </w:rPr>
      </w:pPr>
    </w:p>
    <w:p w14:paraId="79350B9E" w14:textId="77777777" w:rsidR="00000000" w:rsidRDefault="00E52DD3">
      <w:pPr>
        <w:pStyle w:val="a"/>
        <w:ind w:firstLine="0"/>
        <w:rPr>
          <w:rFonts w:hint="cs"/>
          <w:rtl/>
        </w:rPr>
      </w:pPr>
      <w:r>
        <w:rPr>
          <w:rFonts w:hint="cs"/>
          <w:rtl/>
        </w:rPr>
        <w:tab/>
        <w:t xml:space="preserve">אנחנו מדברים על משטר רודני, אנחנו מדברים על משטר שמטפח טרור מתוכו, ועם הניואנסים האלה, שהם חשובים גם לנו טקטית, אין שום שינוי אסטרטגי. </w:t>
      </w:r>
    </w:p>
    <w:p w14:paraId="030B98D3" w14:textId="77777777" w:rsidR="00000000" w:rsidRDefault="00E52DD3">
      <w:pPr>
        <w:pStyle w:val="a"/>
        <w:ind w:firstLine="0"/>
        <w:rPr>
          <w:rFonts w:hint="cs"/>
          <w:rtl/>
        </w:rPr>
      </w:pPr>
    </w:p>
    <w:p w14:paraId="6EF283D5" w14:textId="77777777" w:rsidR="00000000" w:rsidRDefault="00E52DD3">
      <w:pPr>
        <w:pStyle w:val="a"/>
        <w:ind w:firstLine="720"/>
        <w:rPr>
          <w:rFonts w:hint="cs"/>
          <w:rtl/>
        </w:rPr>
      </w:pPr>
      <w:r>
        <w:rPr>
          <w:rFonts w:hint="cs"/>
          <w:rtl/>
        </w:rPr>
        <w:t xml:space="preserve">ולכן, אבו-מאזן, שהוא מכחיש שואה, שכתב על זה דוקטורט  </w:t>
      </w:r>
      <w:r>
        <w:rPr>
          <w:rFonts w:hint="cs"/>
          <w:rtl/>
        </w:rPr>
        <w:t>ב=1982 - - -</w:t>
      </w:r>
    </w:p>
    <w:p w14:paraId="68B87086" w14:textId="77777777" w:rsidR="00000000" w:rsidRDefault="00E52DD3">
      <w:pPr>
        <w:pStyle w:val="a"/>
        <w:ind w:firstLine="720"/>
        <w:rPr>
          <w:rFonts w:hint="cs"/>
          <w:rtl/>
        </w:rPr>
      </w:pPr>
    </w:p>
    <w:p w14:paraId="06C1B60D" w14:textId="77777777" w:rsidR="00000000" w:rsidRDefault="00E52DD3">
      <w:pPr>
        <w:pStyle w:val="ac"/>
        <w:rPr>
          <w:rtl/>
        </w:rPr>
      </w:pPr>
      <w:r>
        <w:rPr>
          <w:rFonts w:hint="eastAsia"/>
          <w:rtl/>
        </w:rPr>
        <w:t>אחמד</w:t>
      </w:r>
      <w:r>
        <w:rPr>
          <w:rtl/>
        </w:rPr>
        <w:t xml:space="preserve"> טיבי (חד"ש-תע"ל):</w:t>
      </w:r>
    </w:p>
    <w:p w14:paraId="5071BD61" w14:textId="77777777" w:rsidR="00000000" w:rsidRDefault="00E52DD3">
      <w:pPr>
        <w:pStyle w:val="a"/>
        <w:rPr>
          <w:rFonts w:hint="cs"/>
          <w:rtl/>
        </w:rPr>
      </w:pPr>
    </w:p>
    <w:p w14:paraId="367B15F8" w14:textId="77777777" w:rsidR="00000000" w:rsidRDefault="00E52DD3">
      <w:pPr>
        <w:pStyle w:val="a"/>
        <w:rPr>
          <w:rFonts w:hint="cs"/>
          <w:rtl/>
        </w:rPr>
      </w:pPr>
      <w:r>
        <w:rPr>
          <w:rFonts w:hint="cs"/>
          <w:rtl/>
        </w:rPr>
        <w:t>זה שקר גמור.</w:t>
      </w:r>
    </w:p>
    <w:p w14:paraId="2B069BDE" w14:textId="77777777" w:rsidR="00000000" w:rsidRDefault="00E52DD3">
      <w:pPr>
        <w:pStyle w:val="a"/>
        <w:rPr>
          <w:rFonts w:hint="cs"/>
          <w:rtl/>
        </w:rPr>
      </w:pPr>
    </w:p>
    <w:p w14:paraId="37966625" w14:textId="77777777" w:rsidR="00000000" w:rsidRDefault="00E52DD3">
      <w:pPr>
        <w:pStyle w:val="SpeakerCon"/>
        <w:rPr>
          <w:rtl/>
        </w:rPr>
      </w:pPr>
      <w:bookmarkStart w:id="227" w:name="FS000000430T21_05_2003_17_11_08"/>
      <w:bookmarkStart w:id="228" w:name="FS000000430T21_05_2003_17_11_13C"/>
      <w:bookmarkEnd w:id="227"/>
      <w:bookmarkEnd w:id="228"/>
      <w:r>
        <w:rPr>
          <w:rtl/>
        </w:rPr>
        <w:t>יורי שטרן (האיחוד הלאומי - ישראל ביתנו):</w:t>
      </w:r>
    </w:p>
    <w:p w14:paraId="1FD972C2" w14:textId="77777777" w:rsidR="00000000" w:rsidRDefault="00E52DD3">
      <w:pPr>
        <w:pStyle w:val="a"/>
        <w:rPr>
          <w:rtl/>
        </w:rPr>
      </w:pPr>
    </w:p>
    <w:p w14:paraId="741443BB" w14:textId="77777777" w:rsidR="00000000" w:rsidRDefault="00E52DD3">
      <w:pPr>
        <w:pStyle w:val="a"/>
        <w:rPr>
          <w:rFonts w:hint="cs"/>
          <w:rtl/>
        </w:rPr>
      </w:pPr>
      <w:bookmarkStart w:id="229" w:name="FS000000430T21_05_2003_15_49_11"/>
      <w:bookmarkEnd w:id="229"/>
      <w:r>
        <w:rPr>
          <w:rFonts w:hint="cs"/>
          <w:rtl/>
        </w:rPr>
        <w:t xml:space="preserve">אני קראתי את הספר שלו, אומנם בתרגום לאנגלית, אבל התרגום הזה נעשה בקובה, במדינה הכי ידידותית, והוא, בין היתר - - - </w:t>
      </w:r>
    </w:p>
    <w:p w14:paraId="4877532C" w14:textId="77777777" w:rsidR="00000000" w:rsidRDefault="00E52DD3">
      <w:pPr>
        <w:pStyle w:val="a"/>
        <w:rPr>
          <w:rFonts w:hint="cs"/>
          <w:rtl/>
        </w:rPr>
      </w:pPr>
    </w:p>
    <w:p w14:paraId="24BE8ABD" w14:textId="77777777" w:rsidR="00000000" w:rsidRDefault="00E52DD3">
      <w:pPr>
        <w:pStyle w:val="ac"/>
        <w:rPr>
          <w:rtl/>
        </w:rPr>
      </w:pPr>
      <w:r>
        <w:rPr>
          <w:rFonts w:hint="eastAsia"/>
          <w:rtl/>
        </w:rPr>
        <w:t>אחמד</w:t>
      </w:r>
      <w:r>
        <w:rPr>
          <w:rtl/>
        </w:rPr>
        <w:t xml:space="preserve"> טיבי (חד"ש-תע"ל):</w:t>
      </w:r>
    </w:p>
    <w:p w14:paraId="3CDD40A3" w14:textId="77777777" w:rsidR="00000000" w:rsidRDefault="00E52DD3">
      <w:pPr>
        <w:pStyle w:val="a"/>
        <w:rPr>
          <w:rFonts w:hint="cs"/>
          <w:rtl/>
        </w:rPr>
      </w:pPr>
    </w:p>
    <w:p w14:paraId="0F058E1A" w14:textId="77777777" w:rsidR="00000000" w:rsidRDefault="00E52DD3">
      <w:pPr>
        <w:pStyle w:val="a"/>
        <w:rPr>
          <w:rFonts w:hint="cs"/>
          <w:rtl/>
        </w:rPr>
      </w:pPr>
      <w:r>
        <w:rPr>
          <w:rFonts w:hint="cs"/>
          <w:rtl/>
        </w:rPr>
        <w:t>- - -</w:t>
      </w:r>
    </w:p>
    <w:p w14:paraId="63292999" w14:textId="77777777" w:rsidR="00000000" w:rsidRDefault="00E52DD3">
      <w:pPr>
        <w:pStyle w:val="a"/>
        <w:rPr>
          <w:rFonts w:hint="cs"/>
          <w:rtl/>
        </w:rPr>
      </w:pPr>
    </w:p>
    <w:p w14:paraId="3D2DCE97" w14:textId="77777777" w:rsidR="00000000" w:rsidRDefault="00E52DD3">
      <w:pPr>
        <w:pStyle w:val="SpeakerCon"/>
        <w:rPr>
          <w:rtl/>
        </w:rPr>
      </w:pPr>
      <w:bookmarkStart w:id="230" w:name="FS000000430T21_05_2003_15_50_20C"/>
      <w:bookmarkEnd w:id="230"/>
      <w:r>
        <w:rPr>
          <w:rtl/>
        </w:rPr>
        <w:t>יורי שטרן (האיח</w:t>
      </w:r>
      <w:r>
        <w:rPr>
          <w:rtl/>
        </w:rPr>
        <w:t>וד הלאומי - ישראל ביתנו):</w:t>
      </w:r>
    </w:p>
    <w:p w14:paraId="215B41F0" w14:textId="77777777" w:rsidR="00000000" w:rsidRDefault="00E52DD3">
      <w:pPr>
        <w:pStyle w:val="a"/>
        <w:rPr>
          <w:rtl/>
        </w:rPr>
      </w:pPr>
    </w:p>
    <w:p w14:paraId="44FD47D0" w14:textId="77777777" w:rsidR="00000000" w:rsidRDefault="00E52DD3">
      <w:pPr>
        <w:pStyle w:val="a"/>
        <w:rPr>
          <w:rFonts w:hint="cs"/>
          <w:rtl/>
        </w:rPr>
      </w:pPr>
      <w:r>
        <w:rPr>
          <w:rFonts w:hint="cs"/>
          <w:rtl/>
        </w:rPr>
        <w:t>שידע עם ישראל מה כותב אבו-מאזן. הוא כתב שתאי הגזים באושוויץ ובמקומות אחרים לא היו בנויים בשביל להרוג; הם היו בשביל לשרוף את הגופות, על מנת שלא יתפתחו שום מחלות. זאת הכחשת השואה. הוא כתב שלא יותר ממיליון יהודים נספו בשואה. זה אבו-</w:t>
      </w:r>
      <w:r>
        <w:rPr>
          <w:rFonts w:hint="cs"/>
          <w:rtl/>
        </w:rPr>
        <w:t>מאזן.</w:t>
      </w:r>
    </w:p>
    <w:p w14:paraId="43B8D62C" w14:textId="77777777" w:rsidR="00000000" w:rsidRDefault="00E52DD3">
      <w:pPr>
        <w:pStyle w:val="a"/>
        <w:rPr>
          <w:rFonts w:hint="cs"/>
          <w:rtl/>
        </w:rPr>
      </w:pPr>
    </w:p>
    <w:p w14:paraId="24FD2722" w14:textId="77777777" w:rsidR="00000000" w:rsidRDefault="00E52DD3">
      <w:pPr>
        <w:pStyle w:val="ac"/>
        <w:rPr>
          <w:rtl/>
        </w:rPr>
      </w:pPr>
      <w:r>
        <w:rPr>
          <w:rFonts w:hint="eastAsia"/>
          <w:rtl/>
        </w:rPr>
        <w:t>אחמד</w:t>
      </w:r>
      <w:r>
        <w:rPr>
          <w:rtl/>
        </w:rPr>
        <w:t xml:space="preserve"> טיבי (חד"ש-תע"ל):</w:t>
      </w:r>
    </w:p>
    <w:p w14:paraId="1ED31254" w14:textId="77777777" w:rsidR="00000000" w:rsidRDefault="00E52DD3">
      <w:pPr>
        <w:pStyle w:val="a"/>
        <w:rPr>
          <w:rFonts w:hint="cs"/>
          <w:rtl/>
        </w:rPr>
      </w:pPr>
    </w:p>
    <w:p w14:paraId="2272E53A" w14:textId="77777777" w:rsidR="00000000" w:rsidRDefault="00E52DD3">
      <w:pPr>
        <w:pStyle w:val="a"/>
        <w:ind w:firstLine="0"/>
        <w:rPr>
          <w:rFonts w:hint="cs"/>
          <w:rtl/>
        </w:rPr>
      </w:pPr>
      <w:r>
        <w:rPr>
          <w:rFonts w:hint="cs"/>
          <w:rtl/>
        </w:rPr>
        <w:tab/>
        <w:t>הוא לא כתב את זה.</w:t>
      </w:r>
    </w:p>
    <w:p w14:paraId="2CD0AB34" w14:textId="77777777" w:rsidR="00000000" w:rsidRDefault="00E52DD3">
      <w:pPr>
        <w:pStyle w:val="a"/>
        <w:ind w:firstLine="0"/>
        <w:rPr>
          <w:rFonts w:hint="cs"/>
          <w:rtl/>
        </w:rPr>
      </w:pPr>
    </w:p>
    <w:p w14:paraId="5C44A828" w14:textId="77777777" w:rsidR="00000000" w:rsidRDefault="00E52DD3">
      <w:pPr>
        <w:pStyle w:val="SpeakerCon"/>
        <w:rPr>
          <w:rtl/>
        </w:rPr>
      </w:pPr>
      <w:bookmarkStart w:id="231" w:name="FS000000430T21_05_2003_15_52_02C"/>
      <w:bookmarkEnd w:id="231"/>
      <w:r>
        <w:rPr>
          <w:rtl/>
        </w:rPr>
        <w:t>יורי שטרן (האיחוד הלאומי - ישראל ביתנו):</w:t>
      </w:r>
    </w:p>
    <w:p w14:paraId="50F3DE32" w14:textId="77777777" w:rsidR="00000000" w:rsidRDefault="00E52DD3">
      <w:pPr>
        <w:pStyle w:val="a"/>
        <w:rPr>
          <w:rtl/>
        </w:rPr>
      </w:pPr>
    </w:p>
    <w:p w14:paraId="36A011EF" w14:textId="77777777" w:rsidR="00000000" w:rsidRDefault="00E52DD3">
      <w:pPr>
        <w:pStyle w:val="a"/>
        <w:rPr>
          <w:rFonts w:hint="cs"/>
          <w:rtl/>
        </w:rPr>
      </w:pPr>
      <w:r>
        <w:rPr>
          <w:rFonts w:hint="cs"/>
          <w:rtl/>
        </w:rPr>
        <w:t xml:space="preserve">אני קראתי. ולכן, אני לא ממליץ לראש הממשלה </w:t>
      </w:r>
      <w:r>
        <w:rPr>
          <w:rtl/>
        </w:rPr>
        <w:t>–</w:t>
      </w:r>
      <w:r>
        <w:rPr>
          <w:rFonts w:hint="cs"/>
          <w:rtl/>
        </w:rPr>
        <w:t xml:space="preserve"> ואני מוסר את זה דרכך, כבוד השר </w:t>
      </w:r>
      <w:r>
        <w:rPr>
          <w:rtl/>
        </w:rPr>
        <w:t>–</w:t>
      </w:r>
      <w:r>
        <w:rPr>
          <w:rFonts w:hint="cs"/>
          <w:rtl/>
        </w:rPr>
        <w:t xml:space="preserve"> להיפגש יותר עם אבו-מאזן. </w:t>
      </w:r>
    </w:p>
    <w:p w14:paraId="35DCDBA3" w14:textId="77777777" w:rsidR="00000000" w:rsidRDefault="00E52DD3">
      <w:pPr>
        <w:pStyle w:val="a"/>
        <w:rPr>
          <w:rFonts w:hint="cs"/>
          <w:rtl/>
        </w:rPr>
      </w:pPr>
    </w:p>
    <w:p w14:paraId="74E2BF93" w14:textId="77777777" w:rsidR="00000000" w:rsidRDefault="00E52DD3">
      <w:pPr>
        <w:pStyle w:val="ac"/>
        <w:rPr>
          <w:rtl/>
        </w:rPr>
      </w:pPr>
      <w:r>
        <w:rPr>
          <w:rFonts w:hint="eastAsia"/>
          <w:rtl/>
        </w:rPr>
        <w:t>אחמד</w:t>
      </w:r>
      <w:r>
        <w:rPr>
          <w:rtl/>
        </w:rPr>
        <w:t xml:space="preserve"> טיבי (חד"ש-תע"ל):</w:t>
      </w:r>
    </w:p>
    <w:p w14:paraId="39DC4F8E" w14:textId="77777777" w:rsidR="00000000" w:rsidRDefault="00E52DD3">
      <w:pPr>
        <w:pStyle w:val="a"/>
        <w:rPr>
          <w:rFonts w:hint="cs"/>
          <w:rtl/>
        </w:rPr>
      </w:pPr>
    </w:p>
    <w:p w14:paraId="53E4DCD1" w14:textId="77777777" w:rsidR="00000000" w:rsidRDefault="00E52DD3">
      <w:pPr>
        <w:pStyle w:val="a"/>
        <w:rPr>
          <w:rFonts w:hint="cs"/>
          <w:rtl/>
        </w:rPr>
      </w:pPr>
      <w:r>
        <w:rPr>
          <w:rFonts w:hint="cs"/>
          <w:rtl/>
        </w:rPr>
        <w:t>- - -</w:t>
      </w:r>
    </w:p>
    <w:p w14:paraId="0DF81CCA" w14:textId="77777777" w:rsidR="00000000" w:rsidRDefault="00E52DD3">
      <w:pPr>
        <w:pStyle w:val="a"/>
        <w:rPr>
          <w:rtl/>
        </w:rPr>
      </w:pPr>
    </w:p>
    <w:p w14:paraId="02752337" w14:textId="77777777" w:rsidR="00000000" w:rsidRDefault="00E52DD3">
      <w:pPr>
        <w:pStyle w:val="a"/>
        <w:rPr>
          <w:rFonts w:hint="cs"/>
          <w:rtl/>
        </w:rPr>
      </w:pPr>
    </w:p>
    <w:p w14:paraId="62D4A070" w14:textId="77777777" w:rsidR="00000000" w:rsidRDefault="00E52DD3">
      <w:pPr>
        <w:pStyle w:val="SpeakerCon"/>
        <w:rPr>
          <w:rtl/>
        </w:rPr>
      </w:pPr>
      <w:bookmarkStart w:id="232" w:name="FS000000430T21_05_2003_15_53_15C"/>
      <w:bookmarkEnd w:id="232"/>
      <w:r>
        <w:rPr>
          <w:rtl/>
        </w:rPr>
        <w:t xml:space="preserve">יורי שטרן (האיחוד הלאומי - </w:t>
      </w:r>
      <w:r>
        <w:rPr>
          <w:rtl/>
        </w:rPr>
        <w:t>ישראל ביתנו):</w:t>
      </w:r>
    </w:p>
    <w:p w14:paraId="121BD005" w14:textId="77777777" w:rsidR="00000000" w:rsidRDefault="00E52DD3">
      <w:pPr>
        <w:pStyle w:val="a"/>
        <w:rPr>
          <w:rtl/>
        </w:rPr>
      </w:pPr>
    </w:p>
    <w:p w14:paraId="50080670" w14:textId="77777777" w:rsidR="00000000" w:rsidRDefault="00E52DD3">
      <w:pPr>
        <w:pStyle w:val="a"/>
        <w:rPr>
          <w:rFonts w:hint="cs"/>
          <w:rtl/>
        </w:rPr>
      </w:pPr>
      <w:r>
        <w:rPr>
          <w:rFonts w:hint="cs"/>
          <w:rtl/>
        </w:rPr>
        <w:t>יש דרג יותר ביצועי, ושם אולי מבחינת הגעה לאיזו הרגעה זמנית, שלא בטוח שהיא טובה לנו בסך הכול - - -</w:t>
      </w:r>
    </w:p>
    <w:p w14:paraId="5EEBE07C" w14:textId="77777777" w:rsidR="00000000" w:rsidRDefault="00E52DD3">
      <w:pPr>
        <w:pStyle w:val="a"/>
        <w:rPr>
          <w:rFonts w:hint="cs"/>
          <w:rtl/>
        </w:rPr>
      </w:pPr>
    </w:p>
    <w:p w14:paraId="1A0FE12C" w14:textId="77777777" w:rsidR="00000000" w:rsidRDefault="00E52DD3">
      <w:pPr>
        <w:pStyle w:val="ad"/>
        <w:rPr>
          <w:rFonts w:hint="cs"/>
          <w:rtl/>
        </w:rPr>
      </w:pPr>
      <w:r>
        <w:rPr>
          <w:rtl/>
        </w:rPr>
        <w:t>היו"ר</w:t>
      </w:r>
      <w:r>
        <w:rPr>
          <w:rFonts w:hint="cs"/>
          <w:rtl/>
        </w:rPr>
        <w:t xml:space="preserve"> אלי בן-מנחם</w:t>
      </w:r>
      <w:r>
        <w:rPr>
          <w:rtl/>
        </w:rPr>
        <w:t>:</w:t>
      </w:r>
    </w:p>
    <w:p w14:paraId="6E3E0C94" w14:textId="77777777" w:rsidR="00000000" w:rsidRDefault="00E52DD3">
      <w:pPr>
        <w:pStyle w:val="a"/>
        <w:rPr>
          <w:rFonts w:hint="cs"/>
          <w:rtl/>
        </w:rPr>
      </w:pPr>
    </w:p>
    <w:p w14:paraId="5D75816D" w14:textId="77777777" w:rsidR="00000000" w:rsidRDefault="00E52DD3">
      <w:pPr>
        <w:pStyle w:val="a"/>
        <w:rPr>
          <w:rFonts w:hint="cs"/>
          <w:rtl/>
        </w:rPr>
      </w:pPr>
      <w:r>
        <w:rPr>
          <w:rFonts w:hint="cs"/>
          <w:rtl/>
        </w:rPr>
        <w:t>חבר הכנסת טיבי, הוא מציע לשר, אבל ראש הממשלה לא יקבל. אנא ממך, חבר הכנסת טיבי.</w:t>
      </w:r>
    </w:p>
    <w:p w14:paraId="7FF30F95" w14:textId="77777777" w:rsidR="00000000" w:rsidRDefault="00E52DD3">
      <w:pPr>
        <w:pStyle w:val="a"/>
        <w:rPr>
          <w:rFonts w:hint="cs"/>
          <w:rtl/>
        </w:rPr>
      </w:pPr>
    </w:p>
    <w:p w14:paraId="2AA9B0EE" w14:textId="77777777" w:rsidR="00000000" w:rsidRDefault="00E52DD3">
      <w:pPr>
        <w:pStyle w:val="SpeakerCon"/>
        <w:rPr>
          <w:rtl/>
        </w:rPr>
      </w:pPr>
      <w:bookmarkStart w:id="233" w:name="FS000000430T21_05_2003_15_55_05C"/>
      <w:bookmarkEnd w:id="233"/>
      <w:r>
        <w:rPr>
          <w:rtl/>
        </w:rPr>
        <w:t>יורי שטרן (האיחוד הלאומי - ישראל ביתנו):</w:t>
      </w:r>
    </w:p>
    <w:p w14:paraId="4AF56038" w14:textId="77777777" w:rsidR="00000000" w:rsidRDefault="00E52DD3">
      <w:pPr>
        <w:pStyle w:val="a"/>
        <w:rPr>
          <w:rtl/>
        </w:rPr>
      </w:pPr>
    </w:p>
    <w:p w14:paraId="4279224E" w14:textId="77777777" w:rsidR="00000000" w:rsidRDefault="00E52DD3">
      <w:pPr>
        <w:pStyle w:val="a"/>
        <w:rPr>
          <w:rFonts w:hint="cs"/>
          <w:rtl/>
        </w:rPr>
      </w:pPr>
      <w:r>
        <w:rPr>
          <w:rFonts w:hint="cs"/>
          <w:rtl/>
        </w:rPr>
        <w:t xml:space="preserve">היא רק נותנת פסק זמן להתארגן מחדש </w:t>
      </w:r>
      <w:r>
        <w:rPr>
          <w:rtl/>
        </w:rPr>
        <w:t>–</w:t>
      </w:r>
      <w:r>
        <w:rPr>
          <w:rFonts w:hint="cs"/>
          <w:rtl/>
        </w:rPr>
        <w:t xml:space="preserve"> זה הדבר היחיד שמצליחים אולי לעשות.  אולי יש עניינים שבהם יש על מה לדון עם ראש הממשלה החדש </w:t>
      </w:r>
      <w:r>
        <w:rPr>
          <w:rtl/>
        </w:rPr>
        <w:t>–</w:t>
      </w:r>
      <w:r>
        <w:rPr>
          <w:rFonts w:hint="cs"/>
          <w:rtl/>
        </w:rPr>
        <w:t xml:space="preserve"> כביכול ראש הממשלה החדש </w:t>
      </w:r>
      <w:r>
        <w:rPr>
          <w:rtl/>
        </w:rPr>
        <w:t>–</w:t>
      </w:r>
      <w:r>
        <w:rPr>
          <w:rFonts w:hint="cs"/>
          <w:rtl/>
        </w:rPr>
        <w:t xml:space="preserve"> של הרשות הפלסטינית, אבל בזה שראש ממשלת ישראל נפגש אתו הוא שוב מכשיר את הרוצחים האלה למגע בין-לאומי, הוא</w:t>
      </w:r>
      <w:r>
        <w:rPr>
          <w:rFonts w:hint="cs"/>
          <w:rtl/>
        </w:rPr>
        <w:t xml:space="preserve"> נותן בסך הכול מסר לא נכון לידידים שלנו שיש להם כוח גדול, גם בארצות-הברית, גם במקומות אחרים -  אני לא מדבר רק על היהודים, אלא גם על הנוצרים </w:t>
      </w:r>
      <w:r>
        <w:rPr>
          <w:rtl/>
        </w:rPr>
        <w:t>–</w:t>
      </w:r>
      <w:r>
        <w:rPr>
          <w:rFonts w:hint="cs"/>
          <w:rtl/>
        </w:rPr>
        <w:t xml:space="preserve"> ולכן, אני חושב שמבחינת מדינת ישראל אין שום טעם במפגשים האלה, אלא ברמה יותר טכנית ויותר טקטית. </w:t>
      </w:r>
    </w:p>
    <w:p w14:paraId="3C25DBA2" w14:textId="77777777" w:rsidR="00000000" w:rsidRDefault="00E52DD3">
      <w:pPr>
        <w:pStyle w:val="a"/>
        <w:rPr>
          <w:rFonts w:hint="cs"/>
          <w:rtl/>
        </w:rPr>
      </w:pPr>
    </w:p>
    <w:p w14:paraId="1367B2C4" w14:textId="77777777" w:rsidR="00000000" w:rsidRDefault="00E52DD3">
      <w:pPr>
        <w:pStyle w:val="ad"/>
        <w:rPr>
          <w:rFonts w:hint="cs"/>
          <w:rtl/>
        </w:rPr>
      </w:pPr>
      <w:r>
        <w:rPr>
          <w:rtl/>
        </w:rPr>
        <w:t>היו"ר</w:t>
      </w:r>
      <w:r>
        <w:rPr>
          <w:rFonts w:hint="cs"/>
          <w:rtl/>
        </w:rPr>
        <w:t xml:space="preserve"> אלי בן-מנחם</w:t>
      </w:r>
      <w:r>
        <w:rPr>
          <w:rtl/>
        </w:rPr>
        <w:t>:</w:t>
      </w:r>
    </w:p>
    <w:p w14:paraId="0C41C5AC" w14:textId="77777777" w:rsidR="00000000" w:rsidRDefault="00E52DD3">
      <w:pPr>
        <w:pStyle w:val="a"/>
        <w:rPr>
          <w:rFonts w:hint="cs"/>
          <w:rtl/>
        </w:rPr>
      </w:pPr>
    </w:p>
    <w:p w14:paraId="5249215D" w14:textId="77777777" w:rsidR="00000000" w:rsidRDefault="00E52DD3">
      <w:pPr>
        <w:pStyle w:val="a"/>
        <w:rPr>
          <w:rFonts w:hint="cs"/>
          <w:rtl/>
        </w:rPr>
      </w:pPr>
      <w:r>
        <w:rPr>
          <w:rFonts w:hint="cs"/>
          <w:rtl/>
        </w:rPr>
        <w:t xml:space="preserve">תודה לחבר הכנסת יורי שטרן. אני מזמין את חבר הכנסת ניסן סלומינסקי, ואחריו </w:t>
      </w:r>
      <w:r>
        <w:rPr>
          <w:rtl/>
        </w:rPr>
        <w:t>–</w:t>
      </w:r>
      <w:r>
        <w:rPr>
          <w:rFonts w:hint="cs"/>
          <w:rtl/>
        </w:rPr>
        <w:t xml:space="preserve"> חבר הכנסת יולי אדלשטיין. מוקצבות לך שלוש דקות, חבר הכנסת סלומינסקי.</w:t>
      </w:r>
    </w:p>
    <w:p w14:paraId="5A91CA5F" w14:textId="77777777" w:rsidR="00000000" w:rsidRDefault="00E52DD3">
      <w:pPr>
        <w:pStyle w:val="a"/>
        <w:rPr>
          <w:rFonts w:hint="cs"/>
          <w:rtl/>
        </w:rPr>
      </w:pPr>
    </w:p>
    <w:p w14:paraId="260D7355" w14:textId="77777777" w:rsidR="00000000" w:rsidRDefault="00E52DD3">
      <w:pPr>
        <w:pStyle w:val="Speaker"/>
        <w:rPr>
          <w:rtl/>
        </w:rPr>
      </w:pPr>
      <w:bookmarkStart w:id="234" w:name="FS000001068T21_05_2003_16_02_02"/>
      <w:bookmarkEnd w:id="234"/>
      <w:r>
        <w:rPr>
          <w:rFonts w:hint="eastAsia"/>
          <w:rtl/>
        </w:rPr>
        <w:t>ניסן</w:t>
      </w:r>
      <w:r>
        <w:rPr>
          <w:rtl/>
        </w:rPr>
        <w:t xml:space="preserve"> סלומינסקי (מפד"ל):</w:t>
      </w:r>
    </w:p>
    <w:p w14:paraId="6D0E4F08" w14:textId="77777777" w:rsidR="00000000" w:rsidRDefault="00E52DD3">
      <w:pPr>
        <w:pStyle w:val="a"/>
        <w:rPr>
          <w:rFonts w:hint="cs"/>
          <w:rtl/>
        </w:rPr>
      </w:pPr>
    </w:p>
    <w:p w14:paraId="58FAC6DD" w14:textId="77777777" w:rsidR="00000000" w:rsidRDefault="00E52DD3">
      <w:pPr>
        <w:pStyle w:val="a"/>
        <w:rPr>
          <w:rFonts w:hint="cs"/>
          <w:rtl/>
        </w:rPr>
      </w:pPr>
      <w:r>
        <w:rPr>
          <w:rFonts w:hint="cs"/>
          <w:rtl/>
        </w:rPr>
        <w:t>אדוני היושב-ראש, כבוד השר, חברי חברי הכנסת, השמאל מחפש לו תמיד משיח. מאשימים אותנו במ</w:t>
      </w:r>
      <w:r>
        <w:rPr>
          <w:rFonts w:hint="cs"/>
          <w:rtl/>
        </w:rPr>
        <w:t xml:space="preserve">שיחיות, אבל השמאל הוא זה שמחפש. הוא צריך תמיד איזה אליל, משהו שסביבו מפתחים את התזה, את השאיפה, וסביבו עושים עניין. בהתחלה תפסו את ערפאת; ערפאת היה האליל. כמה רקדו סביבו. עגל הזהב היה קטן לעומתו. מה לא עשו בשבילו? מה לא דיברו עליו? </w:t>
      </w:r>
      <w:r>
        <w:rPr>
          <w:rtl/>
        </w:rPr>
        <w:t>–</w:t>
      </w:r>
      <w:r>
        <w:rPr>
          <w:rFonts w:hint="cs"/>
          <w:rtl/>
        </w:rPr>
        <w:t xml:space="preserve"> הוא מביא את השלום. מה </w:t>
      </w:r>
      <w:r>
        <w:rPr>
          <w:rFonts w:hint="cs"/>
          <w:rtl/>
        </w:rPr>
        <w:t xml:space="preserve">לא עשו? והכול התפוצץ להם בפנים </w:t>
      </w:r>
      <w:r>
        <w:rPr>
          <w:rtl/>
        </w:rPr>
        <w:t>–</w:t>
      </w:r>
      <w:r>
        <w:rPr>
          <w:rFonts w:hint="cs"/>
          <w:rtl/>
        </w:rPr>
        <w:t xml:space="preserve"> התפוצץ להם בפנים מבחינת ההסכמים שהוא לא היה מוכן לחתום עליהם בסופו של דבר, אף-על-פי שנתנו לו את כל מה שרק אפשר היה לתת; וזה התפוצץ בפנים בגלל המשך הטרור. זהו, נגמר סיפור ערפאת, וכל העולם כבר מבין שערפאת הוא לא הסחורה, והשמא</w:t>
      </w:r>
      <w:r>
        <w:rPr>
          <w:rFonts w:hint="cs"/>
          <w:rtl/>
        </w:rPr>
        <w:t>ל במבוכה. אז מה עושים? אין אליל, אין סביב מה לרקוד; ובאמת השמאל, ובתוכו מפלגת העבודה, קרס לחלוטין. אין סביב מה לרקוד.</w:t>
      </w:r>
    </w:p>
    <w:p w14:paraId="27ABE7ED" w14:textId="77777777" w:rsidR="00000000" w:rsidRDefault="00E52DD3">
      <w:pPr>
        <w:pStyle w:val="a"/>
        <w:rPr>
          <w:rFonts w:hint="cs"/>
          <w:rtl/>
        </w:rPr>
      </w:pPr>
    </w:p>
    <w:p w14:paraId="08ED2832" w14:textId="77777777" w:rsidR="00000000" w:rsidRDefault="00E52DD3">
      <w:pPr>
        <w:pStyle w:val="a"/>
        <w:rPr>
          <w:rFonts w:hint="cs"/>
          <w:rtl/>
        </w:rPr>
      </w:pPr>
      <w:r>
        <w:rPr>
          <w:rFonts w:hint="cs"/>
          <w:rtl/>
        </w:rPr>
        <w:t xml:space="preserve">ואז העלו רעיון גאוני, בואו נמצא עגל חדש. חשבו, חשבו, חשבו ומצאו </w:t>
      </w:r>
      <w:r>
        <w:rPr>
          <w:rtl/>
        </w:rPr>
        <w:t>–</w:t>
      </w:r>
      <w:r>
        <w:rPr>
          <w:rFonts w:hint="cs"/>
          <w:rtl/>
        </w:rPr>
        <w:t xml:space="preserve"> אבו-מאזן. אולי, יכול להיות. מי זה אבו-מאזן? כולנו מכירים ויודעים. מבחינ</w:t>
      </w:r>
      <w:r>
        <w:rPr>
          <w:rFonts w:hint="cs"/>
          <w:rtl/>
        </w:rPr>
        <w:t>ת הרקע, העבר שלו, הוא כמו ערפאת. הוא מעולם לא גילה שום סימפתיה, שום דבר, אבל אמרנו: אתם יודעים מה? או.קיי., נניח שבעבר הוא היה כזה, אבל אולי לפחות בהווה, ואולי בעתיד, ברגע שימנו אותו לאיזה תפקיד, יכול להיות שהתפקיד יעשה את זה; אולי עצם זה שכולם רוקדים סביב</w:t>
      </w:r>
      <w:r>
        <w:rPr>
          <w:rFonts w:hint="cs"/>
          <w:rtl/>
        </w:rPr>
        <w:t xml:space="preserve">ו </w:t>
      </w:r>
      <w:r>
        <w:rPr>
          <w:rtl/>
        </w:rPr>
        <w:t>–</w:t>
      </w:r>
      <w:r>
        <w:rPr>
          <w:rFonts w:hint="cs"/>
          <w:rtl/>
        </w:rPr>
        <w:t xml:space="preserve"> אירופה רוקדת סביבו, השמאל בישראל כבר הפך אותו למביא השלום ולאליל החדש, וארצות-הברית מתחילה כבר להסתכל, מי יודע, אולי </w:t>
      </w:r>
      <w:r>
        <w:rPr>
          <w:rtl/>
        </w:rPr>
        <w:t>–</w:t>
      </w:r>
      <w:r>
        <w:rPr>
          <w:rFonts w:hint="cs"/>
          <w:rtl/>
        </w:rPr>
        <w:t xml:space="preserve"> חשבנו שלפחות ברגע שהוא קיבל את התפקיד הוא ייכנס לזה ואולי יעשה. </w:t>
      </w:r>
    </w:p>
    <w:p w14:paraId="0D2BC961" w14:textId="77777777" w:rsidR="00000000" w:rsidRDefault="00E52DD3">
      <w:pPr>
        <w:pStyle w:val="a"/>
        <w:rPr>
          <w:rFonts w:hint="cs"/>
          <w:rtl/>
        </w:rPr>
      </w:pPr>
    </w:p>
    <w:p w14:paraId="63D93F17" w14:textId="77777777" w:rsidR="00000000" w:rsidRDefault="00E52DD3">
      <w:pPr>
        <w:pStyle w:val="a"/>
        <w:rPr>
          <w:rFonts w:hint="cs"/>
          <w:rtl/>
        </w:rPr>
      </w:pPr>
      <w:r>
        <w:rPr>
          <w:rFonts w:hint="cs"/>
          <w:rtl/>
        </w:rPr>
        <w:t xml:space="preserve">ומה אנחנו רואים? התנאי הראשון שלו היה שדחלאן ייכנס </w:t>
      </w:r>
      <w:r>
        <w:rPr>
          <w:rtl/>
        </w:rPr>
        <w:t>–</w:t>
      </w:r>
      <w:r>
        <w:rPr>
          <w:rFonts w:hint="cs"/>
          <w:rtl/>
        </w:rPr>
        <w:t xml:space="preserve"> על זה עמד להתפ</w:t>
      </w:r>
      <w:r>
        <w:rPr>
          <w:rFonts w:hint="cs"/>
          <w:rtl/>
        </w:rPr>
        <w:t xml:space="preserve">וצץ כל העסק </w:t>
      </w:r>
      <w:r>
        <w:rPr>
          <w:rtl/>
        </w:rPr>
        <w:t>–</w:t>
      </w:r>
      <w:r>
        <w:rPr>
          <w:rFonts w:hint="cs"/>
          <w:rtl/>
        </w:rPr>
        <w:t xml:space="preserve"> והרי כולנו יודעים מי הוא דחלאן; אנחנו יודעים מי הוביל את פלוגות הרצח, לפחות עד תקופה מסוימת. הוא לא המציאה שאנחנו יכולים לרקוד סביבה. וערפאת נשאר מאחורי הקלעים מושך בחוטים. </w:t>
      </w:r>
    </w:p>
    <w:p w14:paraId="20563FAE" w14:textId="77777777" w:rsidR="00000000" w:rsidRDefault="00E52DD3">
      <w:pPr>
        <w:pStyle w:val="a"/>
        <w:rPr>
          <w:rFonts w:hint="cs"/>
          <w:rtl/>
        </w:rPr>
      </w:pPr>
    </w:p>
    <w:p w14:paraId="27D5C663" w14:textId="77777777" w:rsidR="00000000" w:rsidRDefault="00E52DD3">
      <w:pPr>
        <w:pStyle w:val="a"/>
        <w:rPr>
          <w:rFonts w:hint="cs"/>
          <w:rtl/>
        </w:rPr>
      </w:pPr>
      <w:r>
        <w:rPr>
          <w:rFonts w:hint="cs"/>
          <w:rtl/>
        </w:rPr>
        <w:t>אבל נניח שערפאת לא קיים והוא באמת לא מצל ולא מעיב על אבו-מאזן, ולאב</w:t>
      </w:r>
      <w:r>
        <w:rPr>
          <w:rFonts w:hint="cs"/>
          <w:rtl/>
        </w:rPr>
        <w:t xml:space="preserve">ו-מאזן יש כל הסמכויות. נו, מה קרה, האם יש שקט? יש משהו? אין פיגועים? יש איזו התחלה של ניסיון להיאבק באמת בטרור? שום דבר, אותם סיפורים, אותם צ'יזבטים. שוב, אותו עגל זהב שרוקדים סביבו רק לצורך העניין;  זה אותו דבר בדיוק. </w:t>
      </w:r>
    </w:p>
    <w:p w14:paraId="4F288514" w14:textId="77777777" w:rsidR="00000000" w:rsidRDefault="00E52DD3">
      <w:pPr>
        <w:pStyle w:val="a"/>
        <w:rPr>
          <w:rFonts w:hint="cs"/>
          <w:rtl/>
        </w:rPr>
      </w:pPr>
    </w:p>
    <w:p w14:paraId="6086242F" w14:textId="77777777" w:rsidR="00000000" w:rsidRDefault="00E52DD3">
      <w:pPr>
        <w:pStyle w:val="a"/>
        <w:rPr>
          <w:rFonts w:hint="cs"/>
          <w:rtl/>
        </w:rPr>
      </w:pPr>
      <w:r>
        <w:rPr>
          <w:rFonts w:hint="cs"/>
          <w:rtl/>
        </w:rPr>
        <w:t>כשהשמאל עושה את זה, אני אומר: בסדר,</w:t>
      </w:r>
      <w:r>
        <w:rPr>
          <w:rFonts w:hint="cs"/>
          <w:rtl/>
        </w:rPr>
        <w:t xml:space="preserve"> הם צריכים את זה, אין להם ברירה, אחרת הם יתרסקו לחלוטין. כל האידיאולוגיה שלהם התרסקה, הכול התרסק. כשהאירופים עושים את זה </w:t>
      </w:r>
      <w:r>
        <w:rPr>
          <w:rtl/>
        </w:rPr>
        <w:t>–</w:t>
      </w:r>
      <w:r>
        <w:rPr>
          <w:rFonts w:hint="cs"/>
          <w:rtl/>
        </w:rPr>
        <w:t xml:space="preserve"> טוב, הם לא אוהבי ישראל. אבל כשפתאום אנחנו רואים שממשלת ישראל, או לפחות ראש ממשלת ישראל </w:t>
      </w:r>
      <w:r>
        <w:rPr>
          <w:rtl/>
        </w:rPr>
        <w:t>–</w:t>
      </w:r>
      <w:r>
        <w:rPr>
          <w:rFonts w:hint="cs"/>
          <w:rtl/>
        </w:rPr>
        <w:t xml:space="preserve"> לצערי, אני לא יכול לדבר על ממשלת ישראל בנשימ</w:t>
      </w:r>
      <w:r>
        <w:rPr>
          <w:rFonts w:hint="cs"/>
          <w:rtl/>
        </w:rPr>
        <w:t xml:space="preserve">ה אחת, כי כל מפת הדרכים עוד לא עלתה בכלל לדיון בממשלה, אבל לפחות ראש ממשלת ישראל, שאנחנו מאוד מכבדים אותו ומאוד אוהבים אותו </w:t>
      </w:r>
      <w:r>
        <w:rPr>
          <w:rtl/>
        </w:rPr>
        <w:t>–</w:t>
      </w:r>
      <w:r>
        <w:rPr>
          <w:rFonts w:hint="cs"/>
          <w:rtl/>
        </w:rPr>
        <w:t xml:space="preserve"> מתחיל פתאום לרקוד סביבו, בריקוד דובי כזה של ראש הממשלה, מין טנגו כזה - - -</w:t>
      </w:r>
    </w:p>
    <w:p w14:paraId="152709B3" w14:textId="77777777" w:rsidR="00000000" w:rsidRDefault="00E52DD3">
      <w:pPr>
        <w:pStyle w:val="a"/>
        <w:rPr>
          <w:rFonts w:hint="cs"/>
          <w:rtl/>
        </w:rPr>
      </w:pPr>
    </w:p>
    <w:p w14:paraId="15ABDDB7" w14:textId="77777777" w:rsidR="00000000" w:rsidRDefault="00E52DD3">
      <w:pPr>
        <w:pStyle w:val="ad"/>
        <w:rPr>
          <w:rFonts w:hint="cs"/>
          <w:rtl/>
        </w:rPr>
      </w:pPr>
      <w:r>
        <w:rPr>
          <w:rtl/>
        </w:rPr>
        <w:t>היו"ר</w:t>
      </w:r>
      <w:r>
        <w:rPr>
          <w:rFonts w:hint="cs"/>
          <w:rtl/>
        </w:rPr>
        <w:t xml:space="preserve"> אלי בן-מנחם</w:t>
      </w:r>
      <w:r>
        <w:rPr>
          <w:rtl/>
        </w:rPr>
        <w:t>:</w:t>
      </w:r>
    </w:p>
    <w:p w14:paraId="7D65661B" w14:textId="77777777" w:rsidR="00000000" w:rsidRDefault="00E52DD3">
      <w:pPr>
        <w:pStyle w:val="a"/>
        <w:rPr>
          <w:rFonts w:hint="cs"/>
          <w:rtl/>
        </w:rPr>
      </w:pPr>
    </w:p>
    <w:p w14:paraId="360B1597" w14:textId="77777777" w:rsidR="00000000" w:rsidRDefault="00E52DD3">
      <w:pPr>
        <w:pStyle w:val="a"/>
        <w:rPr>
          <w:rFonts w:hint="cs"/>
          <w:rtl/>
        </w:rPr>
      </w:pPr>
      <w:r>
        <w:rPr>
          <w:rFonts w:hint="cs"/>
          <w:rtl/>
        </w:rPr>
        <w:t>חבר הכנסת ניסן סלומינסקי, תשתדל לס</w:t>
      </w:r>
      <w:r>
        <w:rPr>
          <w:rFonts w:hint="cs"/>
          <w:rtl/>
        </w:rPr>
        <w:t xml:space="preserve">יים, כי זמנך תם. </w:t>
      </w:r>
    </w:p>
    <w:p w14:paraId="62481E64" w14:textId="77777777" w:rsidR="00000000" w:rsidRDefault="00E52DD3">
      <w:pPr>
        <w:pStyle w:val="a"/>
        <w:rPr>
          <w:rFonts w:hint="cs"/>
          <w:rtl/>
        </w:rPr>
      </w:pPr>
    </w:p>
    <w:p w14:paraId="03C2C8AF" w14:textId="77777777" w:rsidR="00000000" w:rsidRDefault="00E52DD3">
      <w:pPr>
        <w:pStyle w:val="ac"/>
        <w:rPr>
          <w:rtl/>
        </w:rPr>
      </w:pPr>
      <w:r>
        <w:rPr>
          <w:rFonts w:hint="eastAsia"/>
          <w:rtl/>
        </w:rPr>
        <w:t>אחמד</w:t>
      </w:r>
      <w:r>
        <w:rPr>
          <w:rtl/>
        </w:rPr>
        <w:t xml:space="preserve"> טיבי (חד"ש-תע"ל):</w:t>
      </w:r>
    </w:p>
    <w:p w14:paraId="629999B2" w14:textId="77777777" w:rsidR="00000000" w:rsidRDefault="00E52DD3">
      <w:pPr>
        <w:pStyle w:val="a"/>
        <w:rPr>
          <w:rFonts w:hint="cs"/>
          <w:rtl/>
        </w:rPr>
      </w:pPr>
    </w:p>
    <w:p w14:paraId="39AA1D61" w14:textId="77777777" w:rsidR="00000000" w:rsidRDefault="00E52DD3">
      <w:pPr>
        <w:pStyle w:val="a"/>
        <w:rPr>
          <w:rFonts w:hint="cs"/>
          <w:rtl/>
        </w:rPr>
      </w:pPr>
      <w:r>
        <w:rPr>
          <w:rFonts w:hint="cs"/>
          <w:rtl/>
        </w:rPr>
        <w:t>הוא ראש ממשלה של - - -</w:t>
      </w:r>
    </w:p>
    <w:p w14:paraId="4E35D24D" w14:textId="77777777" w:rsidR="00000000" w:rsidRDefault="00E52DD3">
      <w:pPr>
        <w:pStyle w:val="a"/>
        <w:rPr>
          <w:rFonts w:hint="cs"/>
          <w:rtl/>
        </w:rPr>
      </w:pPr>
    </w:p>
    <w:p w14:paraId="01D1B96E" w14:textId="77777777" w:rsidR="00000000" w:rsidRDefault="00E52DD3">
      <w:pPr>
        <w:pStyle w:val="SpeakerCon"/>
        <w:rPr>
          <w:rtl/>
        </w:rPr>
      </w:pPr>
      <w:bookmarkStart w:id="235" w:name="FS000001068T21_05_2003_16_19_57C"/>
      <w:bookmarkEnd w:id="235"/>
      <w:r>
        <w:rPr>
          <w:rtl/>
        </w:rPr>
        <w:t>ניסן סלומינסקי (מפד"ל):</w:t>
      </w:r>
    </w:p>
    <w:p w14:paraId="65C36230" w14:textId="77777777" w:rsidR="00000000" w:rsidRDefault="00E52DD3">
      <w:pPr>
        <w:pStyle w:val="a"/>
        <w:rPr>
          <w:rtl/>
        </w:rPr>
      </w:pPr>
    </w:p>
    <w:p w14:paraId="139AB23F" w14:textId="77777777" w:rsidR="00000000" w:rsidRDefault="00E52DD3">
      <w:pPr>
        <w:pStyle w:val="a"/>
        <w:rPr>
          <w:rFonts w:hint="cs"/>
          <w:rtl/>
        </w:rPr>
      </w:pPr>
      <w:r>
        <w:rPr>
          <w:rFonts w:hint="cs"/>
          <w:rtl/>
        </w:rPr>
        <w:t>ובאותה שעה שאבו-מאזן עזב את ביתו באזור עזה לכיוון הפגישה עם ראש ממשלת ישראל -  אני חושב שבאותו רגע בדיוק נרצחו שני יהודים בקריית-ארבע, כשאבו-מאזן היה צריך לפחות לעש</w:t>
      </w:r>
      <w:r>
        <w:rPr>
          <w:rFonts w:hint="cs"/>
          <w:rtl/>
        </w:rPr>
        <w:t xml:space="preserve">ות כל מאמץ כדי שזה לא יקרה  או לסכל </w:t>
      </w:r>
      <w:r>
        <w:rPr>
          <w:rtl/>
        </w:rPr>
        <w:t>–</w:t>
      </w:r>
      <w:r>
        <w:rPr>
          <w:rFonts w:hint="cs"/>
          <w:rtl/>
        </w:rPr>
        <w:t xml:space="preserve"> לפחות לעשות מאמץ </w:t>
      </w:r>
      <w:r>
        <w:rPr>
          <w:rtl/>
        </w:rPr>
        <w:t>–</w:t>
      </w:r>
      <w:r>
        <w:rPr>
          <w:rFonts w:hint="cs"/>
          <w:rtl/>
        </w:rPr>
        <w:t xml:space="preserve"> והוא לא עשה כלום. אז איך ראש הממשלה נפגש אתו? הוא ידע להגיד יפה לנשיא ארצות-הברית, אני לא נוסע; יש פיגועים, נרצחים יהודים. וכולם מבינים את זה. להגיד את זה לנשיא ארצות-הברית, זה בסדר, אבל להמשיך להיפג</w:t>
      </w:r>
      <w:r>
        <w:rPr>
          <w:rFonts w:hint="cs"/>
          <w:rtl/>
        </w:rPr>
        <w:t xml:space="preserve">ש עם אבו-מאזן? </w:t>
      </w:r>
    </w:p>
    <w:p w14:paraId="30B4C718" w14:textId="77777777" w:rsidR="00000000" w:rsidRDefault="00E52DD3">
      <w:pPr>
        <w:pStyle w:val="a"/>
        <w:rPr>
          <w:rFonts w:hint="cs"/>
          <w:rtl/>
        </w:rPr>
      </w:pPr>
    </w:p>
    <w:p w14:paraId="2246C401" w14:textId="77777777" w:rsidR="00000000" w:rsidRDefault="00E52DD3">
      <w:pPr>
        <w:pStyle w:val="a"/>
        <w:rPr>
          <w:rFonts w:hint="cs"/>
          <w:rtl/>
        </w:rPr>
      </w:pPr>
      <w:r>
        <w:rPr>
          <w:rFonts w:hint="cs"/>
          <w:rtl/>
        </w:rPr>
        <w:t xml:space="preserve">ושוב, אם רוצים לתת לו צ'אנס, תנו לו צ'אנס. היה צריך להגיד לו: אדוני אבו-מאזן, אנשי הצבא ימשיכו לדבר אתך. הם ידברו אתך על נושא של ביטחון. נותנים לך את הצ'אנס. בוא תוכיח את עצמך. אתה רוצה חצי שנה? קח חצי שנה, תוכיח את עצמך. אנחנו רואים שאתה </w:t>
      </w:r>
      <w:r>
        <w:rPr>
          <w:rFonts w:hint="cs"/>
          <w:rtl/>
        </w:rPr>
        <w:t xml:space="preserve">נלחם בטרור ומתחיל קצת לפעול </w:t>
      </w:r>
      <w:r>
        <w:rPr>
          <w:rtl/>
        </w:rPr>
        <w:t>–</w:t>
      </w:r>
      <w:r>
        <w:rPr>
          <w:rFonts w:hint="cs"/>
          <w:rtl/>
        </w:rPr>
        <w:t xml:space="preserve"> ייפגש אתך ראש הממשלה; נראה אחרי חצי שנה שאתה לא עושה כלום ורק עובד עלינו </w:t>
      </w:r>
      <w:r>
        <w:rPr>
          <w:rtl/>
        </w:rPr>
        <w:t>–</w:t>
      </w:r>
      <w:r>
        <w:rPr>
          <w:rFonts w:hint="cs"/>
          <w:rtl/>
        </w:rPr>
        <w:t xml:space="preserve"> איך אומרים, תהיה כמו ערפאת, כבר היום ראש ממשלת ישראל ייפגש אתו? על מה? </w:t>
      </w:r>
    </w:p>
    <w:p w14:paraId="0FDA1D81" w14:textId="77777777" w:rsidR="00000000" w:rsidRDefault="00E52DD3">
      <w:pPr>
        <w:pStyle w:val="a"/>
        <w:rPr>
          <w:rFonts w:hint="cs"/>
          <w:rtl/>
        </w:rPr>
      </w:pPr>
    </w:p>
    <w:p w14:paraId="3DAA87C0" w14:textId="77777777" w:rsidR="00000000" w:rsidRDefault="00E52DD3">
      <w:pPr>
        <w:pStyle w:val="a"/>
        <w:rPr>
          <w:rFonts w:hint="cs"/>
          <w:rtl/>
        </w:rPr>
      </w:pPr>
      <w:r>
        <w:rPr>
          <w:rFonts w:hint="cs"/>
          <w:rtl/>
        </w:rPr>
        <w:t xml:space="preserve">לכן, אני חושב שהכנסת צריכה לפנות מכאן לראש ממשלתנו ולהגיד לו: אדוני, תנהג כמו </w:t>
      </w:r>
      <w:r>
        <w:rPr>
          <w:rFonts w:hint="cs"/>
          <w:rtl/>
        </w:rPr>
        <w:t xml:space="preserve">שתמיד נהגת, תחזור להיות אריק. יש אבו-מאזן, תן לו את הצ'אנס, תן לו חצי שנה </w:t>
      </w:r>
      <w:r>
        <w:rPr>
          <w:rtl/>
        </w:rPr>
        <w:t>–</w:t>
      </w:r>
      <w:r>
        <w:rPr>
          <w:rFonts w:hint="cs"/>
          <w:rtl/>
        </w:rPr>
        <w:t xml:space="preserve"> כמה שתחליט </w:t>
      </w:r>
      <w:r>
        <w:rPr>
          <w:rtl/>
        </w:rPr>
        <w:t>–</w:t>
      </w:r>
      <w:r>
        <w:rPr>
          <w:rFonts w:hint="cs"/>
          <w:rtl/>
        </w:rPr>
        <w:t xml:space="preserve"> שיוכיח שאכן הוא נלחם בטרור. יילחם - תיפגש אתו; לא יילחם - דינו יהיה כדין ערפאת. תודה לך, אדוני היושב-ראש.</w:t>
      </w:r>
    </w:p>
    <w:p w14:paraId="522698D5" w14:textId="77777777" w:rsidR="00000000" w:rsidRDefault="00E52DD3">
      <w:pPr>
        <w:pStyle w:val="a"/>
        <w:rPr>
          <w:rFonts w:hint="cs"/>
          <w:rtl/>
        </w:rPr>
      </w:pPr>
    </w:p>
    <w:p w14:paraId="2DC1F32E" w14:textId="77777777" w:rsidR="00000000" w:rsidRDefault="00E52DD3">
      <w:pPr>
        <w:pStyle w:val="ad"/>
        <w:rPr>
          <w:rFonts w:hint="cs"/>
          <w:rtl/>
        </w:rPr>
      </w:pPr>
      <w:r>
        <w:rPr>
          <w:rtl/>
        </w:rPr>
        <w:t>היו"ר</w:t>
      </w:r>
      <w:r>
        <w:rPr>
          <w:rFonts w:hint="cs"/>
          <w:rtl/>
        </w:rPr>
        <w:t xml:space="preserve"> אלי בן-מנחם</w:t>
      </w:r>
      <w:r>
        <w:rPr>
          <w:rtl/>
        </w:rPr>
        <w:t>:</w:t>
      </w:r>
    </w:p>
    <w:p w14:paraId="049AF059" w14:textId="77777777" w:rsidR="00000000" w:rsidRDefault="00E52DD3">
      <w:pPr>
        <w:pStyle w:val="a"/>
        <w:rPr>
          <w:rFonts w:hint="cs"/>
          <w:rtl/>
        </w:rPr>
      </w:pPr>
    </w:p>
    <w:p w14:paraId="4703487E" w14:textId="77777777" w:rsidR="00000000" w:rsidRDefault="00E52DD3">
      <w:pPr>
        <w:pStyle w:val="a"/>
        <w:rPr>
          <w:rFonts w:hint="cs"/>
          <w:rtl/>
        </w:rPr>
      </w:pPr>
      <w:r>
        <w:rPr>
          <w:rFonts w:hint="cs"/>
          <w:rtl/>
        </w:rPr>
        <w:t xml:space="preserve">תודה לחבר הכנסת סלומינסקי. אני מזמין את </w:t>
      </w:r>
      <w:r>
        <w:rPr>
          <w:rFonts w:hint="cs"/>
          <w:rtl/>
        </w:rPr>
        <w:t>חבר הכנסת יולי-יואל אדלשטיין. בבקשה.</w:t>
      </w:r>
    </w:p>
    <w:p w14:paraId="6400F285" w14:textId="77777777" w:rsidR="00000000" w:rsidRDefault="00E52DD3">
      <w:pPr>
        <w:pStyle w:val="a"/>
        <w:rPr>
          <w:rFonts w:hint="cs"/>
          <w:rtl/>
        </w:rPr>
      </w:pPr>
    </w:p>
    <w:p w14:paraId="1364D5F9" w14:textId="77777777" w:rsidR="00000000" w:rsidRDefault="00E52DD3">
      <w:pPr>
        <w:pStyle w:val="Speaker"/>
        <w:rPr>
          <w:rtl/>
        </w:rPr>
      </w:pPr>
      <w:bookmarkStart w:id="236" w:name="FS000000532T21_05_2003_16_28_59"/>
      <w:bookmarkEnd w:id="236"/>
      <w:r>
        <w:rPr>
          <w:rFonts w:hint="eastAsia"/>
          <w:rtl/>
        </w:rPr>
        <w:t>יולי</w:t>
      </w:r>
      <w:r>
        <w:rPr>
          <w:rtl/>
        </w:rPr>
        <w:t>-יואל אדלשטיין (הליכוד):</w:t>
      </w:r>
    </w:p>
    <w:p w14:paraId="1E717C63" w14:textId="77777777" w:rsidR="00000000" w:rsidRDefault="00E52DD3">
      <w:pPr>
        <w:pStyle w:val="a"/>
        <w:rPr>
          <w:rFonts w:hint="cs"/>
          <w:rtl/>
        </w:rPr>
      </w:pPr>
    </w:p>
    <w:p w14:paraId="02BDAE05" w14:textId="77777777" w:rsidR="00000000" w:rsidRDefault="00E52DD3">
      <w:pPr>
        <w:pStyle w:val="a"/>
        <w:rPr>
          <w:rFonts w:hint="cs"/>
          <w:rtl/>
        </w:rPr>
      </w:pPr>
      <w:r>
        <w:rPr>
          <w:rFonts w:hint="cs"/>
          <w:rtl/>
        </w:rPr>
        <w:t>אדוני היושב-ראש, חברי חברי הכנסת, אדוני השר, אני רוצה להתחיל בווידוי אישי. כשהבנתי במוצאי-שבת שהפגישה בין ראש הממשלה שלנו, אריאל שרון, לבין אבו-מאזן מתקיימת - וכבר ידעתי באותו זמן מה קרה ב</w:t>
      </w:r>
      <w:r>
        <w:rPr>
          <w:rFonts w:hint="cs"/>
          <w:rtl/>
        </w:rPr>
        <w:t xml:space="preserve">חברון </w:t>
      </w:r>
      <w:r>
        <w:rPr>
          <w:rtl/>
        </w:rPr>
        <w:t>–</w:t>
      </w:r>
      <w:r>
        <w:rPr>
          <w:rFonts w:hint="cs"/>
          <w:rtl/>
        </w:rPr>
        <w:t xml:space="preserve"> מאוד כעסתי. לא, לא כעסתי על עצם הפגישה, כי אף פעם לא היתה לי בעיה כזאת.  גם באותם ימים שהיו אפילו חוקים נגד הפגישות </w:t>
      </w:r>
      <w:r>
        <w:rPr>
          <w:rtl/>
        </w:rPr>
        <w:t>–</w:t>
      </w:r>
      <w:r>
        <w:rPr>
          <w:rFonts w:hint="cs"/>
          <w:rtl/>
        </w:rPr>
        <w:t xml:space="preserve"> אני ודאי לא הייתי בין אלה שתמכו בעבריינים, באלה שיצאו לפגישות למרות האיסור בחוק </w:t>
      </w:r>
      <w:r>
        <w:rPr>
          <w:rtl/>
        </w:rPr>
        <w:t>–</w:t>
      </w:r>
      <w:r>
        <w:rPr>
          <w:rFonts w:hint="cs"/>
          <w:rtl/>
        </w:rPr>
        <w:t xml:space="preserve"> לא חשבתי אף פעם שזה עצם העניין, שיושבים מול מישה</w:t>
      </w:r>
      <w:r>
        <w:rPr>
          <w:rFonts w:hint="cs"/>
          <w:rtl/>
        </w:rPr>
        <w:t>ו. ברור שהמשפט המפוצץ והבומבסטי הידוע, "שלום עושים עם אויבים", הוא גם משפט נכון. לא יושבים עם חברים לדון איך לעשות הפסקת אש, וגם גנרלים משני הצדדים שנלחמו זה בזה לפני יומיים יושבים אחר כך, לאחר שהמלחמה נסתיימה, ורוצים להגיע להפסקת אש, ומדברים. הבעיה שלי הי</w:t>
      </w:r>
      <w:r>
        <w:rPr>
          <w:rFonts w:hint="cs"/>
          <w:rtl/>
        </w:rPr>
        <w:t xml:space="preserve">תה </w:t>
      </w:r>
      <w:r>
        <w:rPr>
          <w:rtl/>
        </w:rPr>
        <w:t>–</w:t>
      </w:r>
      <w:r>
        <w:rPr>
          <w:rFonts w:hint="cs"/>
          <w:rtl/>
        </w:rPr>
        <w:t xml:space="preserve"> ולכן גם הכעס </w:t>
      </w:r>
      <w:r>
        <w:rPr>
          <w:rtl/>
        </w:rPr>
        <w:t>–</w:t>
      </w:r>
      <w:r>
        <w:rPr>
          <w:rFonts w:hint="cs"/>
          <w:rtl/>
        </w:rPr>
        <w:t xml:space="preserve"> שמאוד חששתי שאנחנו באיזו תחושה של דז'ה-וו, שהדברים חוזרים על עצמם. חששתי שלמחרת בבוקר אפתח את העיתונים ואשמע דיווחים על פגישה מצוינת שהתקיימה ועל דברים שהציע ראש הממשלה לאבו-מאזן ואיך הוא מנסה לעזור לו להשתלט על הטרור. </w:t>
      </w:r>
    </w:p>
    <w:p w14:paraId="41C9B74E" w14:textId="77777777" w:rsidR="00000000" w:rsidRDefault="00E52DD3">
      <w:pPr>
        <w:pStyle w:val="a"/>
        <w:rPr>
          <w:rFonts w:hint="cs"/>
          <w:rtl/>
        </w:rPr>
      </w:pPr>
    </w:p>
    <w:p w14:paraId="7289FBBC" w14:textId="77777777" w:rsidR="00000000" w:rsidRDefault="00E52DD3">
      <w:pPr>
        <w:pStyle w:val="a"/>
        <w:rPr>
          <w:rFonts w:hint="cs"/>
          <w:rtl/>
        </w:rPr>
      </w:pPr>
      <w:r>
        <w:rPr>
          <w:rFonts w:hint="cs"/>
          <w:rtl/>
        </w:rPr>
        <w:t>כאן אני חייב לו</w:t>
      </w:r>
      <w:r>
        <w:rPr>
          <w:rFonts w:hint="cs"/>
          <w:rtl/>
        </w:rPr>
        <w:t>מר בפה מלא: ברוך השם, זה לא קרה. למחרת פתחתי את העיתונים, וכמה מחברי בכנסת דיברו לפני על מה שנאמר בהם מתוך אכזבה רבה על כך שהפגישה הזאת לא הניבה פירות. אתם יודעים מה, היא לא הניבה פירות, אך זווית הראייה שלנו כנראה קצת שונה, ואני אומר שטוב שכך. אוי ואבוי לנ</w:t>
      </w:r>
      <w:r>
        <w:rPr>
          <w:rFonts w:hint="cs"/>
          <w:rtl/>
        </w:rPr>
        <w:t>ו אם היתה מניבה פירות. מהם הפירות? זאת אומרת שראש הממשלה הלך לקראת אבו-מאזן עוד לפני שהצד הפלסטיני אמר "מאיר אבולעפיה", עוד לא עשה כלום.</w:t>
      </w:r>
    </w:p>
    <w:p w14:paraId="328B4852" w14:textId="77777777" w:rsidR="00000000" w:rsidRDefault="00E52DD3">
      <w:pPr>
        <w:pStyle w:val="a"/>
        <w:rPr>
          <w:rFonts w:hint="cs"/>
          <w:rtl/>
        </w:rPr>
      </w:pPr>
    </w:p>
    <w:p w14:paraId="2462305B" w14:textId="77777777" w:rsidR="00000000" w:rsidRDefault="00E52DD3">
      <w:pPr>
        <w:pStyle w:val="a"/>
        <w:rPr>
          <w:rFonts w:hint="cs"/>
          <w:rtl/>
        </w:rPr>
      </w:pPr>
      <w:r>
        <w:rPr>
          <w:rFonts w:hint="cs"/>
          <w:rtl/>
        </w:rPr>
        <w:t>אני  אומר שהתחושה הזאת, כפי שאמרתי, שדברים חוזרים על עצמם - בבחינת דז'ה-וו - היא מאוד מסוכנת. חבר הכנסת אחמד טיבי, בלא</w:t>
      </w:r>
      <w:r>
        <w:rPr>
          <w:rFonts w:hint="cs"/>
          <w:rtl/>
        </w:rPr>
        <w:t xml:space="preserve"> יודעין כנראה תרמת אצלי לתחושה הזאת: אחרי מינויו של אבו מאזן, אני פותח את הרדיו בבוקר, וכרגיל מראיינים את חבר הכנסת אחמד טיבי. אני לא יודע אם בגלל פליטת-פה, בטעות או ביודעין, אומרת המראיינת: נשוחח עם יועצו של אבו-מאזן, חבר הכנסת אחמד טיבי. אולי זו היתה פלי</w:t>
      </w:r>
      <w:r>
        <w:rPr>
          <w:rFonts w:hint="cs"/>
          <w:rtl/>
        </w:rPr>
        <w:t>טת פה, לא ידעתי אם לצחוק או לבכות, כי הייתי כל כך רגיל לשמוע שמראיינים את יועצו של ערפאת, חבר הכנסת אחמד טיבי. פתאום השתנו הדברים, התהפכו היוצרות, מראיינים את יועצו של אבו-מאזן - חבר הכנסת אחמד טיבי.</w:t>
      </w:r>
    </w:p>
    <w:p w14:paraId="65E5E03C" w14:textId="77777777" w:rsidR="00000000" w:rsidRDefault="00E52DD3">
      <w:pPr>
        <w:pStyle w:val="a"/>
        <w:rPr>
          <w:rFonts w:hint="cs"/>
          <w:rtl/>
        </w:rPr>
      </w:pPr>
    </w:p>
    <w:p w14:paraId="3ED83B15" w14:textId="77777777" w:rsidR="00000000" w:rsidRDefault="00E52DD3">
      <w:pPr>
        <w:pStyle w:val="a"/>
        <w:rPr>
          <w:rFonts w:hint="cs"/>
          <w:rtl/>
        </w:rPr>
      </w:pPr>
      <w:r>
        <w:rPr>
          <w:rFonts w:hint="cs"/>
          <w:rtl/>
        </w:rPr>
        <w:t xml:space="preserve">אני אומר את הדברים האלה בחיוך, אחמד, הדברים לא מכוונים </w:t>
      </w:r>
      <w:r>
        <w:rPr>
          <w:rFonts w:hint="cs"/>
          <w:rtl/>
        </w:rPr>
        <w:t>עכשיו אליך, אני עוקב בעצב רב אחר מה שקורה, בבחינת וחוזרת הרוח. דיבר כאן אדם שאני מעריך באופן אישי, אדם שהיה שר הביטחון של מדינת ישראל, היה תת-אלוף בצה"ל - פואד, חבר הכנסת בן-אליעזר. אלוהים אדירים, כאילו המציאו סוף-סוף את מכונת הזמן ואנחנו לא נמצאים בשנת 20</w:t>
      </w:r>
      <w:r>
        <w:rPr>
          <w:rFonts w:hint="cs"/>
          <w:rtl/>
        </w:rPr>
        <w:t>03, חזרנו בדיוק עשר שנים אחורה, ואנחנו שומעים אותם משפטים. אז הצעצוע האהוב היה ערפאת, וכל מי שאמר שצריך לעמוד על כך שערפאת יקיים את ההסכמים, מייד היתה קמה מקהלה ואומרת: אתה רוצה להחליש את ערפאת, אתה נותן יד לאויבי השלום, אתה רוצה להביא עלינו את הטרור. אסור</w:t>
      </w:r>
      <w:r>
        <w:rPr>
          <w:rFonts w:hint="cs"/>
          <w:rtl/>
        </w:rPr>
        <w:t xml:space="preserve"> להחליש את ערפאת.</w:t>
      </w:r>
    </w:p>
    <w:p w14:paraId="085F73F1" w14:textId="77777777" w:rsidR="00000000" w:rsidRDefault="00E52DD3">
      <w:pPr>
        <w:pStyle w:val="a"/>
        <w:rPr>
          <w:rFonts w:hint="cs"/>
          <w:rtl/>
        </w:rPr>
      </w:pPr>
    </w:p>
    <w:p w14:paraId="50EF99D3" w14:textId="77777777" w:rsidR="00000000" w:rsidRDefault="00E52DD3">
      <w:pPr>
        <w:pStyle w:val="a"/>
        <w:rPr>
          <w:rFonts w:hint="cs"/>
          <w:rtl/>
        </w:rPr>
      </w:pPr>
      <w:r>
        <w:rPr>
          <w:rFonts w:hint="cs"/>
          <w:rtl/>
        </w:rPr>
        <w:t>הנה, עומד כאן חבר כנסת מכובד ומנוסה, עם רקורד ביטחוני, ואומר שצריך לעזור לאבו-מאזן באופן דחוף. הוא אומר: אני אגיד כדי שיהיה ברור, צריך לעזור לאבו-מאזן. למה צריך לעזור לאבו-מאזן, מה קרה? האם לא היינו בסרט הזה?</w:t>
      </w:r>
    </w:p>
    <w:p w14:paraId="12ED131D" w14:textId="77777777" w:rsidR="00000000" w:rsidRDefault="00E52DD3">
      <w:pPr>
        <w:bidi/>
        <w:jc w:val="both"/>
        <w:rPr>
          <w:rFonts w:hint="cs"/>
          <w:rtl/>
        </w:rPr>
      </w:pPr>
    </w:p>
    <w:p w14:paraId="2C0302BF" w14:textId="77777777" w:rsidR="00000000" w:rsidRDefault="00E52DD3">
      <w:pPr>
        <w:pStyle w:val="ac"/>
        <w:rPr>
          <w:rtl/>
        </w:rPr>
      </w:pPr>
      <w:r>
        <w:rPr>
          <w:rFonts w:hint="eastAsia"/>
          <w:rtl/>
        </w:rPr>
        <w:t>ואסל</w:t>
      </w:r>
      <w:r>
        <w:rPr>
          <w:rtl/>
        </w:rPr>
        <w:t xml:space="preserve"> טאהא (בל"ד):</w:t>
      </w:r>
    </w:p>
    <w:p w14:paraId="0A8D309B" w14:textId="77777777" w:rsidR="00000000" w:rsidRDefault="00E52DD3">
      <w:pPr>
        <w:pStyle w:val="a"/>
        <w:rPr>
          <w:rFonts w:hint="cs"/>
          <w:rtl/>
        </w:rPr>
      </w:pPr>
    </w:p>
    <w:p w14:paraId="658E6E44" w14:textId="77777777" w:rsidR="00000000" w:rsidRDefault="00E52DD3">
      <w:pPr>
        <w:pStyle w:val="a"/>
        <w:rPr>
          <w:rFonts w:hint="cs"/>
          <w:rtl/>
        </w:rPr>
      </w:pPr>
      <w:r>
        <w:rPr>
          <w:rFonts w:hint="cs"/>
          <w:rtl/>
        </w:rPr>
        <w:t>פואד לקח</w:t>
      </w:r>
      <w:r>
        <w:rPr>
          <w:rFonts w:hint="cs"/>
          <w:rtl/>
        </w:rPr>
        <w:t xml:space="preserve"> חלק בהריסת התשתית של הרשות. הוא עצמו.</w:t>
      </w:r>
    </w:p>
    <w:p w14:paraId="24291D3E" w14:textId="77777777" w:rsidR="00000000" w:rsidRDefault="00E52DD3">
      <w:pPr>
        <w:pStyle w:val="a"/>
        <w:ind w:firstLine="0"/>
        <w:rPr>
          <w:rFonts w:hint="cs"/>
          <w:rtl/>
        </w:rPr>
      </w:pPr>
    </w:p>
    <w:p w14:paraId="585394A3" w14:textId="77777777" w:rsidR="00000000" w:rsidRDefault="00E52DD3">
      <w:pPr>
        <w:pStyle w:val="SpeakerCon"/>
        <w:rPr>
          <w:rtl/>
        </w:rPr>
      </w:pPr>
      <w:bookmarkStart w:id="237" w:name="FS000000532T21_05_2003_17_20_36"/>
      <w:bookmarkStart w:id="238" w:name="FS000000532T21_05_2003_17_20_39C"/>
      <w:bookmarkEnd w:id="237"/>
      <w:bookmarkEnd w:id="238"/>
      <w:r>
        <w:rPr>
          <w:rtl/>
        </w:rPr>
        <w:t>יולי-יואל אדלשטיין (הליכוד):</w:t>
      </w:r>
    </w:p>
    <w:p w14:paraId="197A0523" w14:textId="77777777" w:rsidR="00000000" w:rsidRDefault="00E52DD3">
      <w:pPr>
        <w:pStyle w:val="a"/>
        <w:rPr>
          <w:rtl/>
        </w:rPr>
      </w:pPr>
    </w:p>
    <w:p w14:paraId="7923D3F9" w14:textId="77777777" w:rsidR="00000000" w:rsidRDefault="00E52DD3">
      <w:pPr>
        <w:pStyle w:val="a"/>
        <w:rPr>
          <w:rFonts w:hint="cs"/>
          <w:rtl/>
        </w:rPr>
      </w:pPr>
      <w:bookmarkStart w:id="239" w:name="FS000000532T21_05_2003_16_38_32"/>
      <w:bookmarkEnd w:id="239"/>
      <w:r>
        <w:rPr>
          <w:rFonts w:hint="cs"/>
          <w:rtl/>
        </w:rPr>
        <w:t>לכן, אמרתי שיש לו רקורד טוב. הוא עשה גם דברים טובים, אבל, אלוהים אדירים, למה צריך לעזור עכשיו לאבו-מאזן, מה קרה?</w:t>
      </w:r>
    </w:p>
    <w:p w14:paraId="6E87E380" w14:textId="77777777" w:rsidR="00000000" w:rsidRDefault="00E52DD3">
      <w:pPr>
        <w:pStyle w:val="a"/>
        <w:rPr>
          <w:rFonts w:hint="cs"/>
          <w:rtl/>
        </w:rPr>
      </w:pPr>
    </w:p>
    <w:p w14:paraId="6E2FA301" w14:textId="77777777" w:rsidR="00000000" w:rsidRDefault="00E52DD3">
      <w:pPr>
        <w:pStyle w:val="a"/>
        <w:rPr>
          <w:rFonts w:hint="cs"/>
          <w:rtl/>
        </w:rPr>
      </w:pPr>
      <w:r>
        <w:rPr>
          <w:rFonts w:hint="cs"/>
          <w:rtl/>
        </w:rPr>
        <w:t xml:space="preserve">דבר אחד צריך להיות ברור: דיברו כאן ואמרו, מי זה אבו-מאזן. לפני דיבר חבר </w:t>
      </w:r>
      <w:r>
        <w:rPr>
          <w:rFonts w:hint="cs"/>
          <w:rtl/>
        </w:rPr>
        <w:t>הכנסת יורי שטרן  ואמר דברים ידועים. נכון שאבו-מאזן הוא מכחיש שואה, נכון שהוא בעייתי מאוד מבחינת הרקורד שלו. אתם יודעים מה, לא ציפיתי לכך שימונה מישהו מהרשות הפלסטינית  - אני לא רוצה לומר ייבחר, כי אף אחד לא נבחר שם  -  שהוא טלית שכולה תכלת.</w:t>
      </w:r>
    </w:p>
    <w:p w14:paraId="348D40CB" w14:textId="77777777" w:rsidR="00000000" w:rsidRDefault="00E52DD3">
      <w:pPr>
        <w:pStyle w:val="a"/>
        <w:ind w:firstLine="0"/>
        <w:rPr>
          <w:rFonts w:hint="cs"/>
          <w:rtl/>
        </w:rPr>
      </w:pPr>
    </w:p>
    <w:p w14:paraId="29FB8716" w14:textId="77777777" w:rsidR="00000000" w:rsidRDefault="00E52DD3">
      <w:pPr>
        <w:pStyle w:val="ac"/>
        <w:rPr>
          <w:rtl/>
        </w:rPr>
      </w:pPr>
      <w:r>
        <w:rPr>
          <w:rFonts w:hint="eastAsia"/>
          <w:rtl/>
        </w:rPr>
        <w:t>ואסל</w:t>
      </w:r>
      <w:r>
        <w:rPr>
          <w:rtl/>
        </w:rPr>
        <w:t xml:space="preserve"> טאהא (בל"</w:t>
      </w:r>
      <w:r>
        <w:rPr>
          <w:rtl/>
        </w:rPr>
        <w:t>ד):</w:t>
      </w:r>
    </w:p>
    <w:p w14:paraId="317A1A94" w14:textId="77777777" w:rsidR="00000000" w:rsidRDefault="00E52DD3">
      <w:pPr>
        <w:pStyle w:val="a"/>
        <w:rPr>
          <w:rFonts w:hint="cs"/>
          <w:rtl/>
        </w:rPr>
      </w:pPr>
    </w:p>
    <w:p w14:paraId="345A7376" w14:textId="77777777" w:rsidR="00000000" w:rsidRDefault="00E52DD3">
      <w:pPr>
        <w:pStyle w:val="a"/>
        <w:rPr>
          <w:rFonts w:hint="cs"/>
          <w:rtl/>
        </w:rPr>
      </w:pPr>
      <w:r>
        <w:rPr>
          <w:rFonts w:hint="cs"/>
          <w:rtl/>
        </w:rPr>
        <w:t>הוא נבחר. אתה מזלזל באו"ם. היו שם משקיפים בין-לאומיים שפיקחו על הבחירות ברשות.</w:t>
      </w:r>
    </w:p>
    <w:p w14:paraId="0D0C4B97" w14:textId="77777777" w:rsidR="00000000" w:rsidRDefault="00E52DD3">
      <w:pPr>
        <w:pStyle w:val="SpeakerCon"/>
        <w:rPr>
          <w:rFonts w:hint="cs"/>
          <w:rtl/>
        </w:rPr>
      </w:pPr>
      <w:bookmarkStart w:id="240" w:name="FS000000532T21_05_2003_16_41_11C"/>
      <w:bookmarkEnd w:id="240"/>
    </w:p>
    <w:p w14:paraId="2BBC8B8A" w14:textId="77777777" w:rsidR="00000000" w:rsidRDefault="00E52DD3">
      <w:pPr>
        <w:pStyle w:val="SpeakerCon"/>
        <w:rPr>
          <w:rtl/>
        </w:rPr>
      </w:pPr>
      <w:r>
        <w:rPr>
          <w:rtl/>
        </w:rPr>
        <w:t>יולי-יואל אדלשטיין (הליכוד):</w:t>
      </w:r>
    </w:p>
    <w:p w14:paraId="7B4202FF" w14:textId="77777777" w:rsidR="00000000" w:rsidRDefault="00E52DD3">
      <w:pPr>
        <w:pStyle w:val="a"/>
        <w:rPr>
          <w:rtl/>
        </w:rPr>
      </w:pPr>
    </w:p>
    <w:p w14:paraId="2E79F6FC" w14:textId="77777777" w:rsidR="00000000" w:rsidRDefault="00E52DD3">
      <w:pPr>
        <w:pStyle w:val="a"/>
        <w:rPr>
          <w:rFonts w:hint="cs"/>
          <w:rtl/>
        </w:rPr>
      </w:pPr>
      <w:r>
        <w:rPr>
          <w:rFonts w:hint="cs"/>
          <w:rtl/>
        </w:rPr>
        <w:t>נו, בחיי, גם הנשיא אסד בסוריה נבחר.</w:t>
      </w:r>
    </w:p>
    <w:p w14:paraId="1804EF40" w14:textId="77777777" w:rsidR="00000000" w:rsidRDefault="00E52DD3">
      <w:pPr>
        <w:pStyle w:val="a"/>
        <w:ind w:firstLine="0"/>
        <w:rPr>
          <w:rFonts w:hint="cs"/>
          <w:rtl/>
        </w:rPr>
      </w:pPr>
    </w:p>
    <w:p w14:paraId="105B2B97" w14:textId="77777777" w:rsidR="00000000" w:rsidRDefault="00E52DD3">
      <w:pPr>
        <w:pStyle w:val="ac"/>
        <w:rPr>
          <w:rtl/>
        </w:rPr>
      </w:pPr>
      <w:r>
        <w:rPr>
          <w:rFonts w:hint="eastAsia"/>
          <w:rtl/>
        </w:rPr>
        <w:t>אחמד</w:t>
      </w:r>
      <w:r>
        <w:rPr>
          <w:rtl/>
        </w:rPr>
        <w:t xml:space="preserve"> טיבי (חד"ש-תע"ל):</w:t>
      </w:r>
    </w:p>
    <w:p w14:paraId="14A40252" w14:textId="77777777" w:rsidR="00000000" w:rsidRDefault="00E52DD3">
      <w:pPr>
        <w:pStyle w:val="a"/>
        <w:rPr>
          <w:rFonts w:hint="cs"/>
          <w:rtl/>
        </w:rPr>
      </w:pPr>
    </w:p>
    <w:p w14:paraId="72F9BBAF" w14:textId="77777777" w:rsidR="00000000" w:rsidRDefault="00E52DD3">
      <w:pPr>
        <w:pStyle w:val="a"/>
        <w:rPr>
          <w:rFonts w:hint="cs"/>
          <w:rtl/>
        </w:rPr>
      </w:pPr>
      <w:r>
        <w:rPr>
          <w:rFonts w:hint="cs"/>
          <w:rtl/>
        </w:rPr>
        <w:t>כל העולם מכיר בהם ואתה מזלזל?</w:t>
      </w:r>
    </w:p>
    <w:p w14:paraId="71A215BE" w14:textId="77777777" w:rsidR="00000000" w:rsidRDefault="00E52DD3">
      <w:pPr>
        <w:pStyle w:val="a"/>
        <w:ind w:firstLine="0"/>
        <w:rPr>
          <w:rFonts w:hint="cs"/>
          <w:rtl/>
        </w:rPr>
      </w:pPr>
    </w:p>
    <w:p w14:paraId="72290CE3" w14:textId="77777777" w:rsidR="00000000" w:rsidRDefault="00E52DD3">
      <w:pPr>
        <w:pStyle w:val="SpeakerCon"/>
        <w:rPr>
          <w:rtl/>
        </w:rPr>
      </w:pPr>
      <w:bookmarkStart w:id="241" w:name="FS000000532T21_05_2003_16_41_52C"/>
      <w:bookmarkEnd w:id="241"/>
      <w:r>
        <w:rPr>
          <w:rtl/>
        </w:rPr>
        <w:t>יולי-יואל אדלשטיין (הליכוד):</w:t>
      </w:r>
    </w:p>
    <w:p w14:paraId="2BE04BD7" w14:textId="77777777" w:rsidR="00000000" w:rsidRDefault="00E52DD3">
      <w:pPr>
        <w:pStyle w:val="a"/>
        <w:rPr>
          <w:rtl/>
        </w:rPr>
      </w:pPr>
    </w:p>
    <w:p w14:paraId="56CA35D2" w14:textId="77777777" w:rsidR="00000000" w:rsidRDefault="00E52DD3">
      <w:pPr>
        <w:pStyle w:val="a"/>
        <w:rPr>
          <w:rFonts w:hint="cs"/>
          <w:rtl/>
        </w:rPr>
      </w:pPr>
      <w:r>
        <w:rPr>
          <w:rFonts w:hint="cs"/>
          <w:rtl/>
        </w:rPr>
        <w:t>ודאי שאני מזלזל. יש</w:t>
      </w:r>
      <w:r>
        <w:rPr>
          <w:rFonts w:hint="cs"/>
          <w:rtl/>
        </w:rPr>
        <w:t xml:space="preserve"> כללי משחק בסיסיים בדמוקרטיה.  אל תביא לי את כל העולם. כל העולם אומר גם שקסטרו נבחר. </w:t>
      </w:r>
    </w:p>
    <w:p w14:paraId="267F9467" w14:textId="77777777" w:rsidR="00000000" w:rsidRDefault="00E52DD3">
      <w:pPr>
        <w:pStyle w:val="a"/>
        <w:ind w:firstLine="0"/>
        <w:rPr>
          <w:rFonts w:hint="cs"/>
          <w:rtl/>
        </w:rPr>
      </w:pPr>
    </w:p>
    <w:p w14:paraId="076D0877" w14:textId="77777777" w:rsidR="00000000" w:rsidRDefault="00E52DD3">
      <w:pPr>
        <w:pStyle w:val="ac"/>
        <w:rPr>
          <w:rtl/>
        </w:rPr>
      </w:pPr>
      <w:r>
        <w:rPr>
          <w:rFonts w:hint="eastAsia"/>
          <w:rtl/>
        </w:rPr>
        <w:t>אחמד</w:t>
      </w:r>
      <w:r>
        <w:rPr>
          <w:rtl/>
        </w:rPr>
        <w:t xml:space="preserve"> טיבי (חד"ש-תע"ל):</w:t>
      </w:r>
    </w:p>
    <w:p w14:paraId="7CEA76EC" w14:textId="77777777" w:rsidR="00000000" w:rsidRDefault="00E52DD3">
      <w:pPr>
        <w:pStyle w:val="a"/>
        <w:rPr>
          <w:rFonts w:hint="cs"/>
          <w:rtl/>
        </w:rPr>
      </w:pPr>
    </w:p>
    <w:p w14:paraId="49E136B1" w14:textId="77777777" w:rsidR="00000000" w:rsidRDefault="00E52DD3">
      <w:pPr>
        <w:pStyle w:val="a"/>
        <w:rPr>
          <w:rFonts w:hint="cs"/>
          <w:rtl/>
        </w:rPr>
      </w:pPr>
      <w:r>
        <w:rPr>
          <w:rFonts w:hint="cs"/>
          <w:rtl/>
        </w:rPr>
        <w:t>כל מדינות אירופה, אוסטרליה ומדינות אחרות מכירות בממשלה הפלסטינית.</w:t>
      </w:r>
    </w:p>
    <w:p w14:paraId="5FFC00FC" w14:textId="77777777" w:rsidR="00000000" w:rsidRDefault="00E52DD3">
      <w:pPr>
        <w:pStyle w:val="a"/>
        <w:ind w:firstLine="0"/>
        <w:rPr>
          <w:rFonts w:hint="cs"/>
          <w:rtl/>
        </w:rPr>
      </w:pPr>
    </w:p>
    <w:p w14:paraId="61BEB7D5" w14:textId="77777777" w:rsidR="00000000" w:rsidRDefault="00E52DD3">
      <w:pPr>
        <w:pStyle w:val="SpeakerCon"/>
        <w:rPr>
          <w:rtl/>
        </w:rPr>
      </w:pPr>
      <w:bookmarkStart w:id="242" w:name="FS000000532T21_05_2003_16_43_08C"/>
      <w:bookmarkEnd w:id="242"/>
      <w:r>
        <w:rPr>
          <w:rtl/>
        </w:rPr>
        <w:t>יולי-יואל אדלשטיין (הליכוד):</w:t>
      </w:r>
    </w:p>
    <w:p w14:paraId="6C9F62FB" w14:textId="77777777" w:rsidR="00000000" w:rsidRDefault="00E52DD3">
      <w:pPr>
        <w:pStyle w:val="a"/>
        <w:rPr>
          <w:rtl/>
        </w:rPr>
      </w:pPr>
    </w:p>
    <w:p w14:paraId="39A53A02" w14:textId="77777777" w:rsidR="00000000" w:rsidRDefault="00E52DD3">
      <w:pPr>
        <w:pStyle w:val="a"/>
        <w:rPr>
          <w:rFonts w:hint="cs"/>
          <w:rtl/>
        </w:rPr>
      </w:pPr>
      <w:r>
        <w:rPr>
          <w:rFonts w:hint="cs"/>
          <w:rtl/>
        </w:rPr>
        <w:t>כאן הייתי רוצה להגיע לנקודה מאוד פשוטה: דווקא תו</w:t>
      </w:r>
      <w:r>
        <w:rPr>
          <w:rFonts w:hint="cs"/>
          <w:rtl/>
        </w:rPr>
        <w:t>פתעו לשמוע, הרקורד של אבו-מאזן לא מעניין אותי כרגע, גם לא  זה שהוא כתב עבודת דוקטורט עם דברים איומים בה. לא ציפיתי למשהו אחר ממי שהיה חבר באש"ף, וכידוע אש"ף לא הוקם כדי לשחרר את יהודה, שומרון וחבל-עזה. לא צריך לצפות למשהו אחר. אש"ף הוקם ב=1964, כאשר יהודה,</w:t>
      </w:r>
      <w:r>
        <w:rPr>
          <w:rFonts w:hint="cs"/>
          <w:rtl/>
        </w:rPr>
        <w:t xml:space="preserve"> שומרון וחבל-עזה עוד לא עמדו על הפרק.</w:t>
      </w:r>
    </w:p>
    <w:p w14:paraId="12AF3E43" w14:textId="77777777" w:rsidR="00000000" w:rsidRDefault="00E52DD3">
      <w:pPr>
        <w:pStyle w:val="a"/>
        <w:ind w:firstLine="0"/>
        <w:rPr>
          <w:rFonts w:hint="cs"/>
          <w:rtl/>
        </w:rPr>
      </w:pPr>
    </w:p>
    <w:p w14:paraId="67F45A84" w14:textId="77777777" w:rsidR="00000000" w:rsidRDefault="00E52DD3">
      <w:pPr>
        <w:pStyle w:val="ac"/>
        <w:rPr>
          <w:rtl/>
        </w:rPr>
      </w:pPr>
      <w:r>
        <w:rPr>
          <w:rFonts w:hint="eastAsia"/>
          <w:rtl/>
        </w:rPr>
        <w:t>ואסל</w:t>
      </w:r>
      <w:r>
        <w:rPr>
          <w:rtl/>
        </w:rPr>
        <w:t xml:space="preserve"> טאהא (בל"ד):</w:t>
      </w:r>
    </w:p>
    <w:p w14:paraId="2441736A" w14:textId="77777777" w:rsidR="00000000" w:rsidRDefault="00E52DD3">
      <w:pPr>
        <w:pStyle w:val="a"/>
        <w:rPr>
          <w:rFonts w:hint="cs"/>
          <w:rtl/>
        </w:rPr>
      </w:pPr>
    </w:p>
    <w:p w14:paraId="7DF56DD7" w14:textId="77777777" w:rsidR="00000000" w:rsidRDefault="00E52DD3">
      <w:pPr>
        <w:pStyle w:val="a"/>
        <w:rPr>
          <w:rFonts w:hint="cs"/>
          <w:rtl/>
        </w:rPr>
      </w:pPr>
      <w:r>
        <w:rPr>
          <w:rFonts w:hint="cs"/>
          <w:rtl/>
        </w:rPr>
        <w:t>אבל הוא נציג של העם הפלסטיני, וכל העולם מכיר בו ככזה.</w:t>
      </w:r>
    </w:p>
    <w:p w14:paraId="4B83C41F" w14:textId="77777777" w:rsidR="00000000" w:rsidRDefault="00E52DD3">
      <w:pPr>
        <w:pStyle w:val="a"/>
        <w:ind w:firstLine="0"/>
        <w:rPr>
          <w:rFonts w:hint="cs"/>
          <w:rtl/>
        </w:rPr>
      </w:pPr>
    </w:p>
    <w:p w14:paraId="1907AC36" w14:textId="77777777" w:rsidR="00000000" w:rsidRDefault="00E52DD3">
      <w:pPr>
        <w:pStyle w:val="SpeakerCon"/>
        <w:rPr>
          <w:rtl/>
        </w:rPr>
      </w:pPr>
      <w:bookmarkStart w:id="243" w:name="FS000000532T21_05_2003_16_45_14C"/>
      <w:bookmarkEnd w:id="243"/>
      <w:r>
        <w:rPr>
          <w:rtl/>
        </w:rPr>
        <w:t>יולי-יואל אדלשטיין (הליכוד):</w:t>
      </w:r>
    </w:p>
    <w:p w14:paraId="56664A04" w14:textId="77777777" w:rsidR="00000000" w:rsidRDefault="00E52DD3">
      <w:pPr>
        <w:pStyle w:val="a"/>
        <w:rPr>
          <w:rtl/>
        </w:rPr>
      </w:pPr>
    </w:p>
    <w:p w14:paraId="2D325059" w14:textId="77777777" w:rsidR="00000000" w:rsidRDefault="00E52DD3">
      <w:pPr>
        <w:pStyle w:val="a"/>
        <w:rPr>
          <w:rFonts w:hint="cs"/>
          <w:rtl/>
        </w:rPr>
      </w:pPr>
      <w:r>
        <w:rPr>
          <w:rFonts w:hint="cs"/>
          <w:rtl/>
        </w:rPr>
        <w:t xml:space="preserve">לכך אני רוצה להגיע. אני לא עוסק ברקורד שלו, אני לא עוסק בעברו של אבו-מאזן, אני אומר שלאבו-מאזן, אפילו אליבא דמפת </w:t>
      </w:r>
      <w:r>
        <w:rPr>
          <w:rFonts w:hint="cs"/>
          <w:rtl/>
        </w:rPr>
        <w:t>הדרכים, יש שתי משימות. אני מניח שכל העולם מצפה מאבו-מאזן להרוס את תשתית הטרור. אני שמח מאוד על קריאות הביניים שלכם. דמוקרטיה, דמוקרטיה.  המשימה השנייה אשר  ארצות-הברית וגם שאר העולם מצפים לה מאבו-מאזן, היא העמקת הדמוקרטיה ברשות הפלסטינית.</w:t>
      </w:r>
    </w:p>
    <w:p w14:paraId="7E413873" w14:textId="77777777" w:rsidR="00000000" w:rsidRDefault="00E52DD3">
      <w:pPr>
        <w:pStyle w:val="a"/>
        <w:ind w:firstLine="0"/>
        <w:rPr>
          <w:rFonts w:hint="cs"/>
          <w:rtl/>
        </w:rPr>
      </w:pPr>
    </w:p>
    <w:p w14:paraId="271F96FB" w14:textId="77777777" w:rsidR="00000000" w:rsidRDefault="00E52DD3">
      <w:pPr>
        <w:pStyle w:val="ac"/>
        <w:rPr>
          <w:rtl/>
        </w:rPr>
      </w:pPr>
      <w:r>
        <w:rPr>
          <w:rFonts w:hint="eastAsia"/>
          <w:rtl/>
        </w:rPr>
        <w:t>ואסל</w:t>
      </w:r>
      <w:r>
        <w:rPr>
          <w:rtl/>
        </w:rPr>
        <w:t xml:space="preserve"> טאהא (בל"ד)</w:t>
      </w:r>
      <w:r>
        <w:rPr>
          <w:rtl/>
        </w:rPr>
        <w:t>:</w:t>
      </w:r>
    </w:p>
    <w:p w14:paraId="01EFD0C3" w14:textId="77777777" w:rsidR="00000000" w:rsidRDefault="00E52DD3">
      <w:pPr>
        <w:pStyle w:val="a"/>
        <w:rPr>
          <w:rFonts w:hint="cs"/>
          <w:rtl/>
        </w:rPr>
      </w:pPr>
    </w:p>
    <w:p w14:paraId="68287771" w14:textId="77777777" w:rsidR="00000000" w:rsidRDefault="00E52DD3">
      <w:pPr>
        <w:pStyle w:val="a"/>
        <w:rPr>
          <w:rFonts w:hint="cs"/>
          <w:rtl/>
        </w:rPr>
      </w:pPr>
      <w:r>
        <w:rPr>
          <w:rFonts w:hint="cs"/>
          <w:rtl/>
        </w:rPr>
        <w:t>כל העולם תובע מישראל לאמץ את  מפת הדרכים.</w:t>
      </w:r>
    </w:p>
    <w:p w14:paraId="737B2981" w14:textId="77777777" w:rsidR="00000000" w:rsidRDefault="00E52DD3">
      <w:pPr>
        <w:pStyle w:val="a"/>
        <w:rPr>
          <w:rFonts w:hint="cs"/>
          <w:rtl/>
        </w:rPr>
      </w:pPr>
    </w:p>
    <w:p w14:paraId="56F42995" w14:textId="77777777" w:rsidR="00000000" w:rsidRDefault="00E52DD3">
      <w:pPr>
        <w:pStyle w:val="ac"/>
        <w:rPr>
          <w:rtl/>
        </w:rPr>
      </w:pPr>
      <w:r>
        <w:rPr>
          <w:rFonts w:hint="eastAsia"/>
          <w:rtl/>
        </w:rPr>
        <w:t>יורי</w:t>
      </w:r>
      <w:r>
        <w:rPr>
          <w:rtl/>
        </w:rPr>
        <w:t xml:space="preserve"> שטרן (האיחוד הלאומי - ישראל ביתנו):</w:t>
      </w:r>
    </w:p>
    <w:p w14:paraId="6FEC0C5F" w14:textId="77777777" w:rsidR="00000000" w:rsidRDefault="00E52DD3">
      <w:pPr>
        <w:pStyle w:val="a"/>
        <w:rPr>
          <w:rFonts w:hint="cs"/>
          <w:rtl/>
        </w:rPr>
      </w:pPr>
    </w:p>
    <w:p w14:paraId="4DA39125" w14:textId="77777777" w:rsidR="00000000" w:rsidRDefault="00E52DD3">
      <w:pPr>
        <w:pStyle w:val="a"/>
        <w:rPr>
          <w:rFonts w:hint="cs"/>
          <w:rtl/>
        </w:rPr>
      </w:pPr>
      <w:r>
        <w:rPr>
          <w:rFonts w:hint="cs"/>
          <w:rtl/>
        </w:rPr>
        <w:t>ולהתאבד.</w:t>
      </w:r>
    </w:p>
    <w:p w14:paraId="1704235E" w14:textId="77777777" w:rsidR="00000000" w:rsidRDefault="00E52DD3">
      <w:pPr>
        <w:pStyle w:val="a"/>
        <w:ind w:firstLine="0"/>
        <w:rPr>
          <w:rFonts w:hint="cs"/>
          <w:rtl/>
        </w:rPr>
      </w:pPr>
    </w:p>
    <w:p w14:paraId="14CD8858" w14:textId="77777777" w:rsidR="00000000" w:rsidRDefault="00E52DD3">
      <w:pPr>
        <w:pStyle w:val="SpeakerCon"/>
        <w:rPr>
          <w:rtl/>
        </w:rPr>
      </w:pPr>
      <w:bookmarkStart w:id="244" w:name="FS000000532T21_05_2003_16_47_33C"/>
      <w:bookmarkEnd w:id="244"/>
      <w:r>
        <w:rPr>
          <w:rtl/>
        </w:rPr>
        <w:t>יולי-יואל אדלשטיין (הליכוד):</w:t>
      </w:r>
    </w:p>
    <w:p w14:paraId="2BF45E7A" w14:textId="77777777" w:rsidR="00000000" w:rsidRDefault="00E52DD3">
      <w:pPr>
        <w:pStyle w:val="a"/>
        <w:rPr>
          <w:rtl/>
        </w:rPr>
      </w:pPr>
    </w:p>
    <w:p w14:paraId="58D9453C" w14:textId="77777777" w:rsidR="00000000" w:rsidRDefault="00E52DD3">
      <w:pPr>
        <w:pStyle w:val="a"/>
        <w:rPr>
          <w:rFonts w:hint="cs"/>
          <w:rtl/>
        </w:rPr>
      </w:pPr>
      <w:r>
        <w:rPr>
          <w:rFonts w:hint="cs"/>
          <w:rtl/>
        </w:rPr>
        <w:t>אני אומר דבר פשוט, אפילו אליבא דאותה מפת דרכים. אומר מדוע שמחתי על שלא היו תוצאות מרחיקות לכת לפגישה בין ראש הממשלה לאבו-מאזן. מ</w:t>
      </w:r>
      <w:r>
        <w:rPr>
          <w:rFonts w:hint="cs"/>
          <w:rtl/>
        </w:rPr>
        <w:t xml:space="preserve">סיבה פשוטה:  בשלב זה אני לא מבין מאיזה כיוון אנחנו צד בעניין. יש לאבו-מאזן משימה, להרוס את תשתית הטרור, להעמיק את הדמוקרטיה ולהפסיק את ההסתה, ואז יהיה לנו עם מי לדבר. אז אולי נשקול מחדש את הרקורד שלו. </w:t>
      </w:r>
    </w:p>
    <w:p w14:paraId="2242039D" w14:textId="77777777" w:rsidR="00000000" w:rsidRDefault="00E52DD3">
      <w:pPr>
        <w:pStyle w:val="a"/>
        <w:ind w:firstLine="0"/>
        <w:rPr>
          <w:rFonts w:hint="cs"/>
          <w:rtl/>
        </w:rPr>
      </w:pPr>
    </w:p>
    <w:p w14:paraId="59915854" w14:textId="77777777" w:rsidR="00000000" w:rsidRDefault="00E52DD3">
      <w:pPr>
        <w:pStyle w:val="ac"/>
        <w:rPr>
          <w:rtl/>
        </w:rPr>
      </w:pPr>
      <w:r>
        <w:rPr>
          <w:rFonts w:hint="eastAsia"/>
          <w:rtl/>
        </w:rPr>
        <w:t>אחמד</w:t>
      </w:r>
      <w:r>
        <w:rPr>
          <w:rtl/>
        </w:rPr>
        <w:t xml:space="preserve"> טיבי (חד"ש-תע"ל):</w:t>
      </w:r>
    </w:p>
    <w:p w14:paraId="37F6747E" w14:textId="77777777" w:rsidR="00000000" w:rsidRDefault="00E52DD3">
      <w:pPr>
        <w:pStyle w:val="a"/>
        <w:rPr>
          <w:rFonts w:hint="cs"/>
          <w:rtl/>
        </w:rPr>
      </w:pPr>
    </w:p>
    <w:p w14:paraId="04DFE7C9" w14:textId="77777777" w:rsidR="00000000" w:rsidRDefault="00E52DD3">
      <w:pPr>
        <w:pStyle w:val="a"/>
        <w:rPr>
          <w:rFonts w:hint="cs"/>
          <w:rtl/>
        </w:rPr>
      </w:pPr>
      <w:r>
        <w:rPr>
          <w:rFonts w:hint="cs"/>
          <w:rtl/>
        </w:rPr>
        <w:t>- - -</w:t>
      </w:r>
    </w:p>
    <w:p w14:paraId="1CCBAD9D" w14:textId="77777777" w:rsidR="00000000" w:rsidRDefault="00E52DD3">
      <w:pPr>
        <w:pStyle w:val="a"/>
        <w:ind w:firstLine="0"/>
        <w:rPr>
          <w:rFonts w:hint="cs"/>
          <w:rtl/>
        </w:rPr>
      </w:pPr>
    </w:p>
    <w:p w14:paraId="4CD01E3A" w14:textId="77777777" w:rsidR="00000000" w:rsidRDefault="00E52DD3">
      <w:pPr>
        <w:pStyle w:val="a"/>
        <w:ind w:firstLine="0"/>
        <w:rPr>
          <w:rFonts w:hint="cs"/>
          <w:b/>
          <w:bCs/>
          <w:u w:val="single"/>
          <w:rtl/>
        </w:rPr>
      </w:pPr>
      <w:r>
        <w:rPr>
          <w:rFonts w:hint="cs"/>
          <w:b/>
          <w:bCs/>
          <w:u w:val="single"/>
          <w:rtl/>
        </w:rPr>
        <w:t>היו"ר אלי בן-מנחם:</w:t>
      </w:r>
    </w:p>
    <w:p w14:paraId="672467C4" w14:textId="77777777" w:rsidR="00000000" w:rsidRDefault="00E52DD3">
      <w:pPr>
        <w:pStyle w:val="a"/>
        <w:ind w:firstLine="0"/>
        <w:rPr>
          <w:rFonts w:hint="cs"/>
          <w:b/>
          <w:bCs/>
          <w:u w:val="single"/>
          <w:rtl/>
        </w:rPr>
      </w:pPr>
    </w:p>
    <w:p w14:paraId="7AADBC17" w14:textId="77777777" w:rsidR="00000000" w:rsidRDefault="00E52DD3">
      <w:pPr>
        <w:pStyle w:val="a"/>
        <w:ind w:firstLine="0"/>
        <w:rPr>
          <w:rFonts w:hint="cs"/>
          <w:rtl/>
        </w:rPr>
      </w:pPr>
      <w:r>
        <w:rPr>
          <w:rFonts w:hint="cs"/>
          <w:b/>
          <w:bCs/>
          <w:rtl/>
        </w:rPr>
        <w:tab/>
      </w:r>
      <w:r>
        <w:rPr>
          <w:rFonts w:hint="cs"/>
          <w:rtl/>
        </w:rPr>
        <w:t>ח</w:t>
      </w:r>
      <w:r>
        <w:rPr>
          <w:rFonts w:hint="cs"/>
          <w:rtl/>
        </w:rPr>
        <w:t>בר הכנסת טיבי, תאפשר לחבר הכנסת אדלשטיין לסיים את דבריו.</w:t>
      </w:r>
    </w:p>
    <w:p w14:paraId="7615C227" w14:textId="77777777" w:rsidR="00000000" w:rsidRDefault="00E52DD3">
      <w:pPr>
        <w:pStyle w:val="a"/>
        <w:ind w:firstLine="0"/>
        <w:rPr>
          <w:rFonts w:hint="cs"/>
          <w:rtl/>
        </w:rPr>
      </w:pPr>
    </w:p>
    <w:p w14:paraId="3BC63F7D" w14:textId="77777777" w:rsidR="00000000" w:rsidRDefault="00E52DD3">
      <w:pPr>
        <w:pStyle w:val="ac"/>
        <w:rPr>
          <w:rtl/>
        </w:rPr>
      </w:pPr>
      <w:r>
        <w:rPr>
          <w:rFonts w:hint="eastAsia"/>
          <w:rtl/>
        </w:rPr>
        <w:t>רומן</w:t>
      </w:r>
      <w:r>
        <w:rPr>
          <w:rtl/>
        </w:rPr>
        <w:t xml:space="preserve"> ברונפמן (מרצ):</w:t>
      </w:r>
    </w:p>
    <w:p w14:paraId="3F7E78D9" w14:textId="77777777" w:rsidR="00000000" w:rsidRDefault="00E52DD3">
      <w:pPr>
        <w:pStyle w:val="a"/>
        <w:rPr>
          <w:rFonts w:hint="cs"/>
          <w:rtl/>
        </w:rPr>
      </w:pPr>
    </w:p>
    <w:p w14:paraId="71EEFFE2" w14:textId="77777777" w:rsidR="00000000" w:rsidRDefault="00E52DD3">
      <w:pPr>
        <w:pStyle w:val="a"/>
        <w:rPr>
          <w:rFonts w:hint="cs"/>
          <w:rtl/>
        </w:rPr>
      </w:pPr>
      <w:r>
        <w:rPr>
          <w:rFonts w:hint="cs"/>
          <w:rtl/>
        </w:rPr>
        <w:t>באיזו מסגרת הוא מדבר?</w:t>
      </w:r>
    </w:p>
    <w:p w14:paraId="78DB863F" w14:textId="77777777" w:rsidR="00000000" w:rsidRDefault="00E52DD3">
      <w:pPr>
        <w:pStyle w:val="a"/>
        <w:ind w:firstLine="0"/>
        <w:rPr>
          <w:rFonts w:hint="cs"/>
          <w:rtl/>
        </w:rPr>
      </w:pPr>
    </w:p>
    <w:p w14:paraId="18BA168D" w14:textId="77777777" w:rsidR="00000000" w:rsidRDefault="00E52DD3">
      <w:pPr>
        <w:pStyle w:val="ad"/>
        <w:rPr>
          <w:rtl/>
        </w:rPr>
      </w:pPr>
      <w:r>
        <w:rPr>
          <w:rtl/>
        </w:rPr>
        <w:t>היו"ר</w:t>
      </w:r>
      <w:r>
        <w:rPr>
          <w:rFonts w:hint="cs"/>
          <w:rtl/>
        </w:rPr>
        <w:t xml:space="preserve"> אלי בן-מנחם</w:t>
      </w:r>
      <w:r>
        <w:rPr>
          <w:rtl/>
        </w:rPr>
        <w:t>:</w:t>
      </w:r>
    </w:p>
    <w:p w14:paraId="35FFD5D9" w14:textId="77777777" w:rsidR="00000000" w:rsidRDefault="00E52DD3">
      <w:pPr>
        <w:pStyle w:val="a"/>
        <w:rPr>
          <w:rtl/>
        </w:rPr>
      </w:pPr>
    </w:p>
    <w:p w14:paraId="32BBA945" w14:textId="77777777" w:rsidR="00000000" w:rsidRDefault="00E52DD3">
      <w:pPr>
        <w:pStyle w:val="a"/>
        <w:rPr>
          <w:rFonts w:hint="cs"/>
          <w:rtl/>
        </w:rPr>
      </w:pPr>
      <w:r>
        <w:rPr>
          <w:rFonts w:hint="cs"/>
          <w:rtl/>
        </w:rPr>
        <w:t>במסגרת הצעה רגילה, במשך שלוש דקות.</w:t>
      </w:r>
    </w:p>
    <w:p w14:paraId="645981D3" w14:textId="77777777" w:rsidR="00000000" w:rsidRDefault="00E52DD3">
      <w:pPr>
        <w:pStyle w:val="a"/>
        <w:ind w:firstLine="0"/>
        <w:rPr>
          <w:rtl/>
        </w:rPr>
      </w:pPr>
    </w:p>
    <w:p w14:paraId="58D6599C" w14:textId="77777777" w:rsidR="00000000" w:rsidRDefault="00E52DD3">
      <w:pPr>
        <w:pStyle w:val="SpeakerCon"/>
        <w:rPr>
          <w:rtl/>
        </w:rPr>
      </w:pPr>
      <w:bookmarkStart w:id="245" w:name="FS000000532T21_05_2003_16_51_01C"/>
      <w:bookmarkEnd w:id="245"/>
      <w:r>
        <w:rPr>
          <w:rtl/>
        </w:rPr>
        <w:t>יולי-יואל אדלשטיין (הליכוד):</w:t>
      </w:r>
    </w:p>
    <w:p w14:paraId="3238AD55" w14:textId="77777777" w:rsidR="00000000" w:rsidRDefault="00E52DD3">
      <w:pPr>
        <w:pStyle w:val="a"/>
        <w:rPr>
          <w:rtl/>
        </w:rPr>
      </w:pPr>
    </w:p>
    <w:p w14:paraId="435E72CA" w14:textId="77777777" w:rsidR="00000000" w:rsidRDefault="00E52DD3">
      <w:pPr>
        <w:pStyle w:val="a"/>
        <w:rPr>
          <w:rFonts w:hint="cs"/>
          <w:rtl/>
        </w:rPr>
      </w:pPr>
      <w:r>
        <w:rPr>
          <w:rFonts w:hint="cs"/>
          <w:rtl/>
        </w:rPr>
        <w:t>אני מסיים ואומר, אשמח מאוד אם הדברים האלה יתבצעו, אשמח אם יהיה לנו פ</w:t>
      </w:r>
      <w:r>
        <w:rPr>
          <w:rFonts w:hint="cs"/>
          <w:rtl/>
        </w:rPr>
        <w:t>רטנר לדבר אתו. בדבר אחד אני בטוח: אם נתחיל עכשיו בריצה מטורפת כדי לעזור לאבו-מאזן ולעשות מחוות, לא תהיינה רפורמות, לא יהיה מאבק בטרור, לא יהיה לנו פרטנר ולא יהיה שלום.</w:t>
      </w:r>
    </w:p>
    <w:p w14:paraId="19669237" w14:textId="77777777" w:rsidR="00000000" w:rsidRDefault="00E52DD3">
      <w:pPr>
        <w:pStyle w:val="a"/>
        <w:ind w:firstLine="0"/>
        <w:rPr>
          <w:rFonts w:hint="cs"/>
          <w:rtl/>
        </w:rPr>
      </w:pPr>
    </w:p>
    <w:p w14:paraId="0F0411DD" w14:textId="77777777" w:rsidR="00000000" w:rsidRDefault="00E52DD3">
      <w:pPr>
        <w:pStyle w:val="a"/>
        <w:ind w:firstLine="0"/>
        <w:rPr>
          <w:rFonts w:hint="cs"/>
          <w:b/>
          <w:bCs/>
          <w:u w:val="single"/>
          <w:rtl/>
        </w:rPr>
      </w:pPr>
      <w:r>
        <w:rPr>
          <w:rFonts w:hint="cs"/>
          <w:b/>
          <w:bCs/>
          <w:u w:val="single"/>
          <w:rtl/>
        </w:rPr>
        <w:t>היו"ר אלי בן-מנחם:</w:t>
      </w:r>
    </w:p>
    <w:p w14:paraId="2A2E0282" w14:textId="77777777" w:rsidR="00000000" w:rsidRDefault="00E52DD3">
      <w:pPr>
        <w:pStyle w:val="a"/>
        <w:ind w:firstLine="0"/>
        <w:rPr>
          <w:rFonts w:hint="cs"/>
          <w:b/>
          <w:bCs/>
          <w:u w:val="single"/>
          <w:rtl/>
        </w:rPr>
      </w:pPr>
    </w:p>
    <w:p w14:paraId="42230A0C" w14:textId="77777777" w:rsidR="00000000" w:rsidRDefault="00E52DD3">
      <w:pPr>
        <w:pStyle w:val="a"/>
        <w:ind w:firstLine="0"/>
        <w:rPr>
          <w:rFonts w:hint="cs"/>
          <w:rtl/>
        </w:rPr>
      </w:pPr>
      <w:r>
        <w:rPr>
          <w:rFonts w:hint="cs"/>
          <w:b/>
          <w:bCs/>
          <w:rtl/>
        </w:rPr>
        <w:tab/>
      </w:r>
      <w:r>
        <w:rPr>
          <w:rFonts w:hint="cs"/>
          <w:rtl/>
        </w:rPr>
        <w:t>תודה לחבר הכנסת יולי אדלשטיין. אני מזמין את השר גדעון עזרא לענות ב</w:t>
      </w:r>
      <w:r>
        <w:rPr>
          <w:rFonts w:hint="cs"/>
          <w:rtl/>
        </w:rPr>
        <w:t>שם הממשלה.</w:t>
      </w:r>
    </w:p>
    <w:p w14:paraId="55453983" w14:textId="77777777" w:rsidR="00000000" w:rsidRDefault="00E52DD3">
      <w:pPr>
        <w:pStyle w:val="a"/>
        <w:ind w:firstLine="0"/>
        <w:rPr>
          <w:rFonts w:hint="cs"/>
          <w:rtl/>
        </w:rPr>
      </w:pPr>
    </w:p>
    <w:p w14:paraId="5BBC378C" w14:textId="77777777" w:rsidR="00000000" w:rsidRDefault="00E52DD3">
      <w:pPr>
        <w:pStyle w:val="Speaker"/>
        <w:rPr>
          <w:rtl/>
        </w:rPr>
      </w:pPr>
      <w:bookmarkStart w:id="246" w:name="FS000000474T21_05_2003_16_52_40"/>
      <w:bookmarkEnd w:id="246"/>
      <w:r>
        <w:rPr>
          <w:rFonts w:hint="eastAsia"/>
          <w:rtl/>
        </w:rPr>
        <w:t>השר</w:t>
      </w:r>
      <w:r>
        <w:rPr>
          <w:rtl/>
        </w:rPr>
        <w:t xml:space="preserve"> גדעון עזרא:</w:t>
      </w:r>
    </w:p>
    <w:p w14:paraId="5EABD158" w14:textId="77777777" w:rsidR="00000000" w:rsidRDefault="00E52DD3">
      <w:pPr>
        <w:pStyle w:val="a"/>
        <w:rPr>
          <w:rFonts w:hint="cs"/>
          <w:rtl/>
        </w:rPr>
      </w:pPr>
    </w:p>
    <w:p w14:paraId="008B14DC" w14:textId="77777777" w:rsidR="00000000" w:rsidRDefault="00E52DD3">
      <w:pPr>
        <w:pStyle w:val="a"/>
        <w:rPr>
          <w:rFonts w:hint="cs"/>
          <w:rtl/>
        </w:rPr>
      </w:pPr>
      <w:r>
        <w:rPr>
          <w:rFonts w:hint="cs"/>
          <w:rtl/>
        </w:rPr>
        <w:t>אדוני היושב-ראש, חברי חברי הכנסת, בראשית דברי ברצוני לשלוח תנחומים למשפחות הנופלים ממוצאי-שבת ועד היום, וכמובן לאחל החלמה לפצועים. בהזדמנות זו אני רוצה גם לאחל למדינות השכנות שסבלו מפיגועי טרור, שגם הן לא תדענה טרור.</w:t>
      </w:r>
    </w:p>
    <w:p w14:paraId="72ABE102" w14:textId="77777777" w:rsidR="00000000" w:rsidRDefault="00E52DD3">
      <w:pPr>
        <w:pStyle w:val="a"/>
        <w:rPr>
          <w:rFonts w:hint="cs"/>
          <w:rtl/>
        </w:rPr>
      </w:pPr>
    </w:p>
    <w:p w14:paraId="46E4068F" w14:textId="77777777" w:rsidR="00000000" w:rsidRDefault="00E52DD3">
      <w:pPr>
        <w:pStyle w:val="a"/>
        <w:rPr>
          <w:rFonts w:hint="cs"/>
          <w:rtl/>
        </w:rPr>
      </w:pPr>
      <w:r>
        <w:rPr>
          <w:rFonts w:hint="cs"/>
          <w:rtl/>
        </w:rPr>
        <w:t>היתה פגיש</w:t>
      </w:r>
      <w:r>
        <w:rPr>
          <w:rFonts w:hint="cs"/>
          <w:rtl/>
        </w:rPr>
        <w:t xml:space="preserve">ה בין ראש הממשלה לאבו-מאזן במוצאי-שבת, ואני מאוד מקווה שתהיינה פגישות נוספות. אני משוכנע שתהיינה פגישות נוספות. כולם צריכים לדעת שהמהלך הראשון במפת הדרכים בכל דרך ובכל צורה, לפי הקוורטט, לפי ארצות-הברית, לפי הפלסטינים ולפי ישראל, הוא הנושא של טיפול בטרור. </w:t>
      </w:r>
      <w:r>
        <w:rPr>
          <w:rFonts w:hint="cs"/>
          <w:rtl/>
        </w:rPr>
        <w:t>אם לא יהיה טיפול ביטחוני ראוי, גם לא יהיה שום דבר לאחר מכן. שלא נתבלבל בדברים הללו.</w:t>
      </w:r>
    </w:p>
    <w:p w14:paraId="34DC727E" w14:textId="77777777" w:rsidR="00000000" w:rsidRDefault="00E52DD3">
      <w:pPr>
        <w:pStyle w:val="a"/>
        <w:rPr>
          <w:rFonts w:hint="cs"/>
          <w:rtl/>
        </w:rPr>
      </w:pPr>
    </w:p>
    <w:p w14:paraId="08211DC0" w14:textId="77777777" w:rsidR="00000000" w:rsidRDefault="00E52DD3">
      <w:pPr>
        <w:pStyle w:val="a"/>
        <w:rPr>
          <w:rFonts w:hint="cs"/>
          <w:rtl/>
        </w:rPr>
      </w:pPr>
      <w:r>
        <w:rPr>
          <w:rFonts w:hint="cs"/>
          <w:rtl/>
        </w:rPr>
        <w:t>הפגישה הזאת נסבה על הנושא של סיכול הטרור. זה היה נושא השיחה בין אבו-מאזן לראש הממשלה, כאשר ראש הממשלה נתן לאבו-מאזן את כל האפשרויות לקחת על עצמו אחריות בנושא כזה או אחר, כ</w:t>
      </w:r>
      <w:r>
        <w:rPr>
          <w:rFonts w:hint="cs"/>
          <w:rtl/>
        </w:rPr>
        <w:t>אשר הוא מצדו מבטיח שבמקום שבו אבו-מאזן ייקח על עצמו אחריות, ישראל תסיג את כוחותיה לאחור, אם לא תהיה לה סיבה מיוחדת להישאר במקומה.</w:t>
      </w:r>
    </w:p>
    <w:p w14:paraId="797EF748" w14:textId="77777777" w:rsidR="00000000" w:rsidRDefault="00E52DD3">
      <w:pPr>
        <w:pStyle w:val="a"/>
        <w:rPr>
          <w:rFonts w:hint="cs"/>
          <w:rtl/>
        </w:rPr>
      </w:pPr>
    </w:p>
    <w:p w14:paraId="16E18FA0" w14:textId="77777777" w:rsidR="00000000" w:rsidRDefault="00E52DD3">
      <w:pPr>
        <w:pStyle w:val="a"/>
        <w:rPr>
          <w:rFonts w:hint="cs"/>
          <w:rtl/>
        </w:rPr>
      </w:pPr>
      <w:r>
        <w:rPr>
          <w:rFonts w:hint="cs"/>
          <w:rtl/>
        </w:rPr>
        <w:t xml:space="preserve">אני מוכרח להגיד, שאבו-מאזן ודחלאן לא קיבלו אחריות באותה פגישה, עדיין לא קיבלו אחריות. אני מקווה שיקבלו אחריות על אזור כזה או </w:t>
      </w:r>
      <w:r>
        <w:rPr>
          <w:rFonts w:hint="cs"/>
          <w:rtl/>
        </w:rPr>
        <w:t xml:space="preserve">אחר. </w:t>
      </w:r>
    </w:p>
    <w:p w14:paraId="664FBA60" w14:textId="77777777" w:rsidR="00000000" w:rsidRDefault="00E52DD3">
      <w:pPr>
        <w:pStyle w:val="a"/>
        <w:rPr>
          <w:rFonts w:hint="cs"/>
          <w:rtl/>
        </w:rPr>
      </w:pPr>
    </w:p>
    <w:p w14:paraId="1BADD922" w14:textId="77777777" w:rsidR="00000000" w:rsidRDefault="00E52DD3">
      <w:pPr>
        <w:pStyle w:val="a"/>
        <w:rPr>
          <w:rFonts w:hint="cs"/>
          <w:rtl/>
        </w:rPr>
      </w:pPr>
      <w:r>
        <w:rPr>
          <w:rFonts w:hint="cs"/>
          <w:rtl/>
        </w:rPr>
        <w:t>אני רוצה להעלות מהרהורי הזמן, על אותה מחבלת שחדרה לקניון בעפולה, לאחר שהגיעה מאזור ג'נין. לאבו-מאזן יש אחריות לפחות על המשטרה הפלסטינית. היה לדעתי באפשרותו לפרוס את המשטרה הפלסטינית כמו שאנו פורסים את חיילינו ולמנוע כניסה של שוהים בלתי חוקיים מכיוון</w:t>
      </w:r>
      <w:r>
        <w:rPr>
          <w:rFonts w:hint="cs"/>
          <w:rtl/>
        </w:rPr>
        <w:t xml:space="preserve"> יהודה ושומרון לכיוון עפולה, וכך - לא על-פי מודיעין או דרך אחרת - היה נמנע הפיגוע הקשה שגם ערבים נפגעו בו.</w:t>
      </w:r>
    </w:p>
    <w:p w14:paraId="776FA22C" w14:textId="77777777" w:rsidR="00000000" w:rsidRDefault="00E52DD3">
      <w:pPr>
        <w:pStyle w:val="a"/>
        <w:rPr>
          <w:rFonts w:hint="cs"/>
          <w:rtl/>
        </w:rPr>
      </w:pPr>
    </w:p>
    <w:p w14:paraId="10AD745D" w14:textId="77777777" w:rsidR="00000000" w:rsidRDefault="00E52DD3">
      <w:pPr>
        <w:pStyle w:val="a"/>
        <w:rPr>
          <w:rFonts w:hint="cs"/>
          <w:rtl/>
        </w:rPr>
      </w:pPr>
      <w:r>
        <w:rPr>
          <w:rFonts w:hint="cs"/>
          <w:rtl/>
        </w:rPr>
        <w:t xml:space="preserve">אני אומר בצורה חד-משמעית, שישראל לא תוכל להתקדם לשום מפת דרכים, אם הסעיף הראשון לא יקוים במלואו וכלשונו. </w:t>
      </w:r>
    </w:p>
    <w:p w14:paraId="6955C95B" w14:textId="77777777" w:rsidR="00000000" w:rsidRDefault="00E52DD3">
      <w:pPr>
        <w:pStyle w:val="a"/>
        <w:rPr>
          <w:rFonts w:hint="cs"/>
          <w:rtl/>
        </w:rPr>
      </w:pPr>
    </w:p>
    <w:p w14:paraId="1B1AA365" w14:textId="77777777" w:rsidR="00000000" w:rsidRDefault="00E52DD3">
      <w:pPr>
        <w:pStyle w:val="a"/>
        <w:rPr>
          <w:rFonts w:hint="cs"/>
          <w:rtl/>
        </w:rPr>
      </w:pPr>
      <w:r>
        <w:rPr>
          <w:rFonts w:hint="cs"/>
          <w:rtl/>
        </w:rPr>
        <w:t>אני רוצה לומר שהייתי מצפה מחברי הכנסת הער</w:t>
      </w:r>
      <w:r>
        <w:rPr>
          <w:rFonts w:hint="cs"/>
          <w:rtl/>
        </w:rPr>
        <w:t>בים פה, שכאשר הנשיא בוש קורא למנהיגות אחרת, קורא לרפורמות, לא ייתכן שאתם תמשיכו כאילו לא קרה שום דבר. אתם ממשיכים לבוא ולומר, ערפאת הוא המנהיג הראשון במעלה - - -</w:t>
      </w:r>
    </w:p>
    <w:p w14:paraId="67FB0C6A" w14:textId="77777777" w:rsidR="00000000" w:rsidRDefault="00E52DD3">
      <w:pPr>
        <w:pStyle w:val="a"/>
        <w:ind w:firstLine="0"/>
        <w:rPr>
          <w:rFonts w:hint="cs"/>
          <w:rtl/>
        </w:rPr>
      </w:pPr>
    </w:p>
    <w:p w14:paraId="25183D97" w14:textId="77777777" w:rsidR="00000000" w:rsidRDefault="00E52DD3">
      <w:pPr>
        <w:pStyle w:val="ac"/>
        <w:rPr>
          <w:rtl/>
        </w:rPr>
      </w:pPr>
      <w:r>
        <w:rPr>
          <w:rFonts w:hint="eastAsia"/>
          <w:rtl/>
        </w:rPr>
        <w:t>מוחמד</w:t>
      </w:r>
      <w:r>
        <w:rPr>
          <w:rtl/>
        </w:rPr>
        <w:t xml:space="preserve"> ברכה (חד"ש-תע"ל):</w:t>
      </w:r>
    </w:p>
    <w:p w14:paraId="2DFF7FBB" w14:textId="77777777" w:rsidR="00000000" w:rsidRDefault="00E52DD3">
      <w:pPr>
        <w:pStyle w:val="a"/>
        <w:rPr>
          <w:rFonts w:hint="cs"/>
          <w:rtl/>
        </w:rPr>
      </w:pPr>
    </w:p>
    <w:p w14:paraId="3DD3F36A" w14:textId="77777777" w:rsidR="00000000" w:rsidRDefault="00E52DD3">
      <w:pPr>
        <w:pStyle w:val="a"/>
        <w:rPr>
          <w:rFonts w:hint="cs"/>
          <w:rtl/>
        </w:rPr>
      </w:pPr>
      <w:r>
        <w:rPr>
          <w:rFonts w:hint="cs"/>
          <w:rtl/>
        </w:rPr>
        <w:t>מי זה בוש?</w:t>
      </w:r>
    </w:p>
    <w:p w14:paraId="072DF21E" w14:textId="77777777" w:rsidR="00000000" w:rsidRDefault="00E52DD3">
      <w:pPr>
        <w:pStyle w:val="a"/>
        <w:ind w:firstLine="0"/>
        <w:rPr>
          <w:rFonts w:hint="cs"/>
          <w:rtl/>
        </w:rPr>
      </w:pPr>
    </w:p>
    <w:p w14:paraId="08AE1CC1" w14:textId="77777777" w:rsidR="00000000" w:rsidRDefault="00E52DD3">
      <w:pPr>
        <w:pStyle w:val="SpeakerCon"/>
        <w:rPr>
          <w:rtl/>
        </w:rPr>
      </w:pPr>
      <w:bookmarkStart w:id="247" w:name="FS000000474T21_05_2003_17_01_17C"/>
      <w:bookmarkEnd w:id="247"/>
      <w:r>
        <w:rPr>
          <w:rtl/>
        </w:rPr>
        <w:t>השר גדעון עזרא:</w:t>
      </w:r>
    </w:p>
    <w:p w14:paraId="1A91BFE7" w14:textId="77777777" w:rsidR="00000000" w:rsidRDefault="00E52DD3">
      <w:pPr>
        <w:pStyle w:val="a"/>
        <w:rPr>
          <w:rtl/>
        </w:rPr>
      </w:pPr>
    </w:p>
    <w:p w14:paraId="647BC5B3" w14:textId="77777777" w:rsidR="00000000" w:rsidRDefault="00E52DD3">
      <w:pPr>
        <w:pStyle w:val="a"/>
        <w:rPr>
          <w:rFonts w:hint="cs"/>
          <w:rtl/>
        </w:rPr>
      </w:pPr>
      <w:r>
        <w:rPr>
          <w:rFonts w:hint="cs"/>
          <w:rtl/>
        </w:rPr>
        <w:t>תן לי להגיד לך.</w:t>
      </w:r>
    </w:p>
    <w:p w14:paraId="7B5C5A7C" w14:textId="77777777" w:rsidR="00000000" w:rsidRDefault="00E52DD3">
      <w:pPr>
        <w:pStyle w:val="a"/>
        <w:rPr>
          <w:rFonts w:hint="cs"/>
          <w:rtl/>
        </w:rPr>
      </w:pPr>
    </w:p>
    <w:p w14:paraId="21084DEC" w14:textId="77777777" w:rsidR="00000000" w:rsidRDefault="00E52DD3">
      <w:pPr>
        <w:pStyle w:val="ac"/>
        <w:rPr>
          <w:rtl/>
        </w:rPr>
      </w:pPr>
      <w:r>
        <w:rPr>
          <w:rFonts w:hint="eastAsia"/>
          <w:rtl/>
        </w:rPr>
        <w:t>מוחמד</w:t>
      </w:r>
      <w:r>
        <w:rPr>
          <w:rtl/>
        </w:rPr>
        <w:t xml:space="preserve"> ברכה (חד"ש-תע"ל)</w:t>
      </w:r>
      <w:r>
        <w:rPr>
          <w:rtl/>
        </w:rPr>
        <w:t>:</w:t>
      </w:r>
    </w:p>
    <w:p w14:paraId="56A20869" w14:textId="77777777" w:rsidR="00000000" w:rsidRDefault="00E52DD3">
      <w:pPr>
        <w:pStyle w:val="a"/>
        <w:rPr>
          <w:rFonts w:hint="cs"/>
          <w:rtl/>
        </w:rPr>
      </w:pPr>
    </w:p>
    <w:p w14:paraId="21298E65" w14:textId="77777777" w:rsidR="00000000" w:rsidRDefault="00E52DD3">
      <w:pPr>
        <w:pStyle w:val="a"/>
        <w:rPr>
          <w:rFonts w:hint="cs"/>
          <w:rtl/>
        </w:rPr>
      </w:pPr>
      <w:r>
        <w:rPr>
          <w:rFonts w:hint="cs"/>
          <w:rtl/>
        </w:rPr>
        <w:t>אנחנו חיים כאן, יהודים וערבים.</w:t>
      </w:r>
    </w:p>
    <w:p w14:paraId="524881E5" w14:textId="77777777" w:rsidR="00000000" w:rsidRDefault="00E52DD3">
      <w:pPr>
        <w:pStyle w:val="a"/>
        <w:ind w:firstLine="0"/>
        <w:rPr>
          <w:rFonts w:hint="cs"/>
          <w:rtl/>
        </w:rPr>
      </w:pPr>
    </w:p>
    <w:p w14:paraId="42AC19CA" w14:textId="77777777" w:rsidR="00000000" w:rsidRDefault="00E52DD3">
      <w:pPr>
        <w:pStyle w:val="ac"/>
        <w:rPr>
          <w:rtl/>
        </w:rPr>
      </w:pPr>
      <w:r>
        <w:rPr>
          <w:rFonts w:hint="eastAsia"/>
          <w:rtl/>
        </w:rPr>
        <w:t>ואסל</w:t>
      </w:r>
      <w:r>
        <w:rPr>
          <w:rtl/>
        </w:rPr>
        <w:t xml:space="preserve"> טאהא (בל"ד):</w:t>
      </w:r>
    </w:p>
    <w:p w14:paraId="5F662DED" w14:textId="77777777" w:rsidR="00000000" w:rsidRDefault="00E52DD3">
      <w:pPr>
        <w:pStyle w:val="a"/>
        <w:rPr>
          <w:rFonts w:hint="cs"/>
          <w:rtl/>
        </w:rPr>
      </w:pPr>
    </w:p>
    <w:p w14:paraId="6DFCCB3D" w14:textId="77777777" w:rsidR="00000000" w:rsidRDefault="00E52DD3">
      <w:pPr>
        <w:pStyle w:val="a"/>
        <w:rPr>
          <w:rFonts w:hint="cs"/>
          <w:rtl/>
        </w:rPr>
      </w:pPr>
      <w:r>
        <w:rPr>
          <w:rFonts w:hint="cs"/>
          <w:rtl/>
        </w:rPr>
        <w:t>מי זה בוש, שיקבע את המנהיגים שלהם?</w:t>
      </w:r>
    </w:p>
    <w:p w14:paraId="160DE3D1" w14:textId="77777777" w:rsidR="00000000" w:rsidRDefault="00E52DD3">
      <w:pPr>
        <w:pStyle w:val="a"/>
        <w:ind w:firstLine="0"/>
        <w:rPr>
          <w:rFonts w:hint="cs"/>
          <w:rtl/>
        </w:rPr>
      </w:pPr>
    </w:p>
    <w:p w14:paraId="2DE977C2" w14:textId="77777777" w:rsidR="00000000" w:rsidRDefault="00E52DD3">
      <w:pPr>
        <w:pStyle w:val="Speaker"/>
        <w:rPr>
          <w:rtl/>
        </w:rPr>
      </w:pPr>
      <w:bookmarkStart w:id="248" w:name="FS000000474T21_05_2003_17_28_18C"/>
      <w:bookmarkEnd w:id="248"/>
      <w:r>
        <w:rPr>
          <w:rtl/>
        </w:rPr>
        <w:t>השר גדעון עזרא:</w:t>
      </w:r>
    </w:p>
    <w:p w14:paraId="70A4151B" w14:textId="77777777" w:rsidR="00000000" w:rsidRDefault="00E52DD3">
      <w:pPr>
        <w:pStyle w:val="a"/>
        <w:rPr>
          <w:rtl/>
        </w:rPr>
      </w:pPr>
    </w:p>
    <w:p w14:paraId="61CA9F86" w14:textId="77777777" w:rsidR="00000000" w:rsidRDefault="00E52DD3">
      <w:pPr>
        <w:pStyle w:val="a"/>
        <w:rPr>
          <w:rFonts w:hint="cs"/>
          <w:rtl/>
        </w:rPr>
      </w:pPr>
      <w:bookmarkStart w:id="249" w:name="FS000000474T21_05_2003_17_28_11"/>
      <w:bookmarkEnd w:id="249"/>
      <w:r>
        <w:rPr>
          <w:rFonts w:hint="cs"/>
          <w:rtl/>
        </w:rPr>
        <w:t xml:space="preserve">ידידי, מי שנלחם פה זה לא אתה, הלוואי שהיית נלחם. </w:t>
      </w:r>
    </w:p>
    <w:p w14:paraId="3556B51E" w14:textId="77777777" w:rsidR="00000000" w:rsidRDefault="00E52DD3">
      <w:pPr>
        <w:pStyle w:val="ac"/>
        <w:rPr>
          <w:rFonts w:hint="cs"/>
          <w:rtl/>
        </w:rPr>
      </w:pPr>
    </w:p>
    <w:p w14:paraId="5A6F06C8" w14:textId="77777777" w:rsidR="00000000" w:rsidRDefault="00E52DD3">
      <w:pPr>
        <w:pStyle w:val="ac"/>
        <w:rPr>
          <w:rtl/>
        </w:rPr>
      </w:pPr>
      <w:r>
        <w:rPr>
          <w:rFonts w:hint="eastAsia"/>
          <w:rtl/>
        </w:rPr>
        <w:t>מוחמד</w:t>
      </w:r>
      <w:r>
        <w:rPr>
          <w:rtl/>
        </w:rPr>
        <w:t xml:space="preserve"> ברכה (חד"ש-תע"ל):</w:t>
      </w:r>
    </w:p>
    <w:p w14:paraId="7063FA0C" w14:textId="77777777" w:rsidR="00000000" w:rsidRDefault="00E52DD3">
      <w:pPr>
        <w:pStyle w:val="a"/>
        <w:rPr>
          <w:rFonts w:hint="cs"/>
          <w:rtl/>
        </w:rPr>
      </w:pPr>
    </w:p>
    <w:p w14:paraId="467CA4EE" w14:textId="77777777" w:rsidR="00000000" w:rsidRDefault="00E52DD3">
      <w:pPr>
        <w:pStyle w:val="a"/>
        <w:rPr>
          <w:rFonts w:hint="cs"/>
          <w:rtl/>
        </w:rPr>
      </w:pPr>
      <w:r>
        <w:rPr>
          <w:rFonts w:hint="cs"/>
          <w:rtl/>
        </w:rPr>
        <w:t xml:space="preserve">אני נלחם. </w:t>
      </w:r>
    </w:p>
    <w:p w14:paraId="36D020FE" w14:textId="77777777" w:rsidR="00000000" w:rsidRDefault="00E52DD3">
      <w:pPr>
        <w:pStyle w:val="a"/>
        <w:ind w:firstLine="0"/>
        <w:rPr>
          <w:rFonts w:hint="cs"/>
          <w:rtl/>
        </w:rPr>
      </w:pPr>
    </w:p>
    <w:p w14:paraId="698E84A4" w14:textId="77777777" w:rsidR="00000000" w:rsidRDefault="00E52DD3">
      <w:pPr>
        <w:pStyle w:val="SpeakerCon"/>
        <w:rPr>
          <w:rtl/>
        </w:rPr>
      </w:pPr>
      <w:bookmarkStart w:id="250" w:name="FS000000474T21_05_2003_16_04_56C"/>
      <w:bookmarkEnd w:id="250"/>
      <w:r>
        <w:rPr>
          <w:rtl/>
        </w:rPr>
        <w:t>השר גדעון עזרא:</w:t>
      </w:r>
    </w:p>
    <w:p w14:paraId="1B8375A6" w14:textId="77777777" w:rsidR="00000000" w:rsidRDefault="00E52DD3">
      <w:pPr>
        <w:pStyle w:val="a"/>
        <w:rPr>
          <w:rtl/>
        </w:rPr>
      </w:pPr>
    </w:p>
    <w:p w14:paraId="1D4534A1" w14:textId="77777777" w:rsidR="00000000" w:rsidRDefault="00E52DD3">
      <w:pPr>
        <w:pStyle w:val="a"/>
        <w:rPr>
          <w:rFonts w:hint="cs"/>
          <w:rtl/>
        </w:rPr>
      </w:pPr>
      <w:r>
        <w:rPr>
          <w:rFonts w:hint="cs"/>
          <w:rtl/>
        </w:rPr>
        <w:t xml:space="preserve">אתה לא נלחם. </w:t>
      </w:r>
    </w:p>
    <w:p w14:paraId="0300B75E" w14:textId="77777777" w:rsidR="00000000" w:rsidRDefault="00E52DD3">
      <w:pPr>
        <w:pStyle w:val="a"/>
        <w:ind w:firstLine="0"/>
        <w:rPr>
          <w:rFonts w:hint="cs"/>
          <w:rtl/>
        </w:rPr>
      </w:pPr>
    </w:p>
    <w:p w14:paraId="4D875170" w14:textId="77777777" w:rsidR="00000000" w:rsidRDefault="00E52DD3">
      <w:pPr>
        <w:pStyle w:val="ac"/>
        <w:rPr>
          <w:rtl/>
        </w:rPr>
      </w:pPr>
      <w:r>
        <w:rPr>
          <w:rFonts w:hint="eastAsia"/>
          <w:rtl/>
        </w:rPr>
        <w:t>מוחמד</w:t>
      </w:r>
      <w:r>
        <w:rPr>
          <w:rtl/>
        </w:rPr>
        <w:t xml:space="preserve"> ברכה (חד"ש-תע"ל):</w:t>
      </w:r>
    </w:p>
    <w:p w14:paraId="5B4C09AF" w14:textId="77777777" w:rsidR="00000000" w:rsidRDefault="00E52DD3">
      <w:pPr>
        <w:pStyle w:val="a"/>
        <w:rPr>
          <w:rFonts w:hint="cs"/>
          <w:rtl/>
        </w:rPr>
      </w:pPr>
    </w:p>
    <w:p w14:paraId="0F1C60CF" w14:textId="77777777" w:rsidR="00000000" w:rsidRDefault="00E52DD3">
      <w:pPr>
        <w:pStyle w:val="a"/>
        <w:rPr>
          <w:rFonts w:hint="cs"/>
          <w:rtl/>
        </w:rPr>
      </w:pPr>
      <w:r>
        <w:rPr>
          <w:rFonts w:hint="cs"/>
          <w:rtl/>
        </w:rPr>
        <w:t xml:space="preserve">אני </w:t>
      </w:r>
      <w:r>
        <w:rPr>
          <w:rFonts w:hint="cs"/>
          <w:rtl/>
        </w:rPr>
        <w:t xml:space="preserve">נלחם בכיבוש. </w:t>
      </w:r>
    </w:p>
    <w:p w14:paraId="4EBA9DB2" w14:textId="77777777" w:rsidR="00000000" w:rsidRDefault="00E52DD3">
      <w:pPr>
        <w:pStyle w:val="a"/>
        <w:ind w:firstLine="0"/>
        <w:rPr>
          <w:rFonts w:hint="cs"/>
          <w:rtl/>
        </w:rPr>
      </w:pPr>
    </w:p>
    <w:p w14:paraId="68408DDA" w14:textId="77777777" w:rsidR="00000000" w:rsidRDefault="00E52DD3">
      <w:pPr>
        <w:pStyle w:val="SpeakerCon"/>
        <w:rPr>
          <w:rtl/>
        </w:rPr>
      </w:pPr>
      <w:bookmarkStart w:id="251" w:name="FS000000474T21_05_2003_16_05_10C"/>
      <w:bookmarkEnd w:id="251"/>
      <w:r>
        <w:rPr>
          <w:rtl/>
        </w:rPr>
        <w:t>השר גדעון עזרא:</w:t>
      </w:r>
    </w:p>
    <w:p w14:paraId="0F8EDC62" w14:textId="77777777" w:rsidR="00000000" w:rsidRDefault="00E52DD3">
      <w:pPr>
        <w:pStyle w:val="a"/>
        <w:rPr>
          <w:rtl/>
        </w:rPr>
      </w:pPr>
    </w:p>
    <w:p w14:paraId="76A95C90" w14:textId="77777777" w:rsidR="00000000" w:rsidRDefault="00E52DD3">
      <w:pPr>
        <w:pStyle w:val="a"/>
        <w:rPr>
          <w:rFonts w:hint="cs"/>
          <w:rtl/>
        </w:rPr>
      </w:pPr>
      <w:r>
        <w:rPr>
          <w:rFonts w:hint="cs"/>
          <w:rtl/>
        </w:rPr>
        <w:t xml:space="preserve">אתה לא נלחם בטרור, אתה לא נלחם לטובת הבית שלך. </w:t>
      </w:r>
    </w:p>
    <w:p w14:paraId="5A50ECA8" w14:textId="77777777" w:rsidR="00000000" w:rsidRDefault="00E52DD3">
      <w:pPr>
        <w:pStyle w:val="a"/>
        <w:rPr>
          <w:rFonts w:hint="cs"/>
          <w:rtl/>
        </w:rPr>
      </w:pPr>
    </w:p>
    <w:p w14:paraId="6D93DC0B" w14:textId="77777777" w:rsidR="00000000" w:rsidRDefault="00E52DD3">
      <w:pPr>
        <w:pStyle w:val="ad"/>
        <w:rPr>
          <w:rtl/>
        </w:rPr>
      </w:pPr>
      <w:r>
        <w:rPr>
          <w:rtl/>
        </w:rPr>
        <w:t xml:space="preserve">היו"ר </w:t>
      </w:r>
      <w:r>
        <w:rPr>
          <w:rFonts w:hint="cs"/>
          <w:rtl/>
        </w:rPr>
        <w:t>אלי בן-מנחם</w:t>
      </w:r>
      <w:r>
        <w:rPr>
          <w:rtl/>
        </w:rPr>
        <w:t>:</w:t>
      </w:r>
    </w:p>
    <w:p w14:paraId="5C6D8B3B" w14:textId="77777777" w:rsidR="00000000" w:rsidRDefault="00E52DD3">
      <w:pPr>
        <w:pStyle w:val="a"/>
        <w:rPr>
          <w:rtl/>
        </w:rPr>
      </w:pPr>
    </w:p>
    <w:p w14:paraId="71832C60" w14:textId="77777777" w:rsidR="00000000" w:rsidRDefault="00E52DD3">
      <w:pPr>
        <w:pStyle w:val="a"/>
        <w:rPr>
          <w:rFonts w:hint="cs"/>
          <w:rtl/>
        </w:rPr>
      </w:pPr>
      <w:r>
        <w:rPr>
          <w:rFonts w:hint="cs"/>
          <w:rtl/>
        </w:rPr>
        <w:t xml:space="preserve">חבר הכנסת ברכה, סגן יושב-ראש הכנסת. </w:t>
      </w:r>
    </w:p>
    <w:p w14:paraId="504A45D3" w14:textId="77777777" w:rsidR="00000000" w:rsidRDefault="00E52DD3">
      <w:pPr>
        <w:pStyle w:val="a"/>
        <w:ind w:firstLine="0"/>
        <w:rPr>
          <w:rFonts w:hint="cs"/>
          <w:rtl/>
        </w:rPr>
      </w:pPr>
    </w:p>
    <w:p w14:paraId="4C659FAB" w14:textId="77777777" w:rsidR="00000000" w:rsidRDefault="00E52DD3">
      <w:pPr>
        <w:pStyle w:val="SpeakerCon"/>
        <w:rPr>
          <w:rtl/>
        </w:rPr>
      </w:pPr>
      <w:bookmarkStart w:id="252" w:name="FS000000474T21_05_2003_16_06_42C"/>
      <w:bookmarkEnd w:id="252"/>
      <w:r>
        <w:rPr>
          <w:rtl/>
        </w:rPr>
        <w:t>השר גדעון עזרא:</w:t>
      </w:r>
    </w:p>
    <w:p w14:paraId="71AB522A" w14:textId="77777777" w:rsidR="00000000" w:rsidRDefault="00E52DD3">
      <w:pPr>
        <w:pStyle w:val="a"/>
        <w:rPr>
          <w:rtl/>
        </w:rPr>
      </w:pPr>
    </w:p>
    <w:p w14:paraId="547BF670" w14:textId="77777777" w:rsidR="00000000" w:rsidRDefault="00E52DD3">
      <w:pPr>
        <w:pStyle w:val="a"/>
        <w:rPr>
          <w:rFonts w:hint="cs"/>
          <w:rtl/>
        </w:rPr>
      </w:pPr>
      <w:r>
        <w:rPr>
          <w:rFonts w:hint="cs"/>
          <w:rtl/>
        </w:rPr>
        <w:t xml:space="preserve">הייתי מצפה מכל חלקי הבית הזה שיקראו לפלסטינים - מה דרוש כרגע יותר מכול לפלסטינים? אני מסכים אתך שהם </w:t>
      </w:r>
      <w:r>
        <w:rPr>
          <w:rFonts w:hint="cs"/>
          <w:rtl/>
        </w:rPr>
        <w:t xml:space="preserve">לא רוצים כיבוש. עוד לפני זה הם רוצים לאכול, הם רוצים חיים נורמליים, ואנחנו מוכנים לנרמל את חייהם אם נדע שבצד השני יש מישהו שנלחם בטרור ולא "נוזלים" אל תוך שטחינו כל היום מחבלים. </w:t>
      </w:r>
    </w:p>
    <w:p w14:paraId="32AA1728" w14:textId="77777777" w:rsidR="00000000" w:rsidRDefault="00E52DD3">
      <w:pPr>
        <w:pStyle w:val="a"/>
        <w:ind w:firstLine="0"/>
        <w:rPr>
          <w:rFonts w:hint="cs"/>
          <w:rtl/>
        </w:rPr>
      </w:pPr>
    </w:p>
    <w:p w14:paraId="424725A9" w14:textId="77777777" w:rsidR="00000000" w:rsidRDefault="00E52DD3">
      <w:pPr>
        <w:pStyle w:val="ac"/>
        <w:rPr>
          <w:rtl/>
        </w:rPr>
      </w:pPr>
      <w:r>
        <w:rPr>
          <w:rFonts w:hint="eastAsia"/>
          <w:rtl/>
        </w:rPr>
        <w:t>ואסל</w:t>
      </w:r>
      <w:r>
        <w:rPr>
          <w:rtl/>
        </w:rPr>
        <w:t xml:space="preserve"> טאהא (בל"ד):</w:t>
      </w:r>
    </w:p>
    <w:p w14:paraId="3E7C8CDA" w14:textId="77777777" w:rsidR="00000000" w:rsidRDefault="00E52DD3">
      <w:pPr>
        <w:pStyle w:val="a"/>
        <w:rPr>
          <w:rFonts w:hint="cs"/>
          <w:rtl/>
        </w:rPr>
      </w:pPr>
    </w:p>
    <w:p w14:paraId="4B345379" w14:textId="77777777" w:rsidR="00000000" w:rsidRDefault="00E52DD3">
      <w:pPr>
        <w:pStyle w:val="a"/>
        <w:rPr>
          <w:rFonts w:hint="cs"/>
          <w:rtl/>
        </w:rPr>
      </w:pPr>
      <w:r>
        <w:rPr>
          <w:rFonts w:hint="cs"/>
          <w:rtl/>
        </w:rPr>
        <w:t xml:space="preserve">לא רוצים טובות. </w:t>
      </w:r>
    </w:p>
    <w:p w14:paraId="31731F5A" w14:textId="77777777" w:rsidR="00000000" w:rsidRDefault="00E52DD3">
      <w:pPr>
        <w:pStyle w:val="a"/>
        <w:ind w:firstLine="0"/>
        <w:rPr>
          <w:rFonts w:hint="cs"/>
          <w:rtl/>
        </w:rPr>
      </w:pPr>
    </w:p>
    <w:p w14:paraId="288683BB" w14:textId="77777777" w:rsidR="00000000" w:rsidRDefault="00E52DD3">
      <w:pPr>
        <w:pStyle w:val="SpeakerCon"/>
        <w:rPr>
          <w:rtl/>
        </w:rPr>
      </w:pPr>
      <w:bookmarkStart w:id="253" w:name="FS000000474T21_05_2003_16_09_16C"/>
      <w:bookmarkEnd w:id="253"/>
      <w:r>
        <w:rPr>
          <w:rtl/>
        </w:rPr>
        <w:t>השר גדעון עזרא:</w:t>
      </w:r>
    </w:p>
    <w:p w14:paraId="4B787413" w14:textId="77777777" w:rsidR="00000000" w:rsidRDefault="00E52DD3">
      <w:pPr>
        <w:pStyle w:val="a"/>
        <w:rPr>
          <w:rtl/>
        </w:rPr>
      </w:pPr>
    </w:p>
    <w:p w14:paraId="6709E041" w14:textId="77777777" w:rsidR="00000000" w:rsidRDefault="00E52DD3">
      <w:pPr>
        <w:pStyle w:val="a"/>
        <w:rPr>
          <w:rFonts w:hint="cs"/>
          <w:rtl/>
        </w:rPr>
      </w:pPr>
      <w:r>
        <w:rPr>
          <w:rFonts w:hint="cs"/>
          <w:rtl/>
        </w:rPr>
        <w:t>אותך לא מעניין שנכנס מ</w:t>
      </w:r>
      <w:r>
        <w:rPr>
          <w:rFonts w:hint="cs"/>
          <w:rtl/>
        </w:rPr>
        <w:t xml:space="preserve">חבל. </w:t>
      </w:r>
    </w:p>
    <w:p w14:paraId="00ED1846" w14:textId="77777777" w:rsidR="00000000" w:rsidRDefault="00E52DD3">
      <w:pPr>
        <w:pStyle w:val="a"/>
        <w:ind w:firstLine="0"/>
        <w:rPr>
          <w:rtl/>
        </w:rPr>
      </w:pPr>
    </w:p>
    <w:p w14:paraId="22C8F62B" w14:textId="77777777" w:rsidR="00000000" w:rsidRDefault="00E52DD3">
      <w:pPr>
        <w:pStyle w:val="a"/>
        <w:ind w:firstLine="0"/>
        <w:rPr>
          <w:rFonts w:hint="cs"/>
          <w:rtl/>
        </w:rPr>
      </w:pPr>
    </w:p>
    <w:p w14:paraId="1298A711" w14:textId="77777777" w:rsidR="00000000" w:rsidRDefault="00E52DD3">
      <w:pPr>
        <w:pStyle w:val="ac"/>
        <w:rPr>
          <w:rtl/>
        </w:rPr>
      </w:pPr>
      <w:r>
        <w:rPr>
          <w:rFonts w:hint="eastAsia"/>
          <w:rtl/>
        </w:rPr>
        <w:t>ואסל</w:t>
      </w:r>
      <w:r>
        <w:rPr>
          <w:rtl/>
        </w:rPr>
        <w:t xml:space="preserve"> טאהא (בל"ד):</w:t>
      </w:r>
    </w:p>
    <w:p w14:paraId="054DF52F" w14:textId="77777777" w:rsidR="00000000" w:rsidRDefault="00E52DD3">
      <w:pPr>
        <w:pStyle w:val="a"/>
        <w:rPr>
          <w:rFonts w:hint="cs"/>
          <w:rtl/>
        </w:rPr>
      </w:pPr>
    </w:p>
    <w:p w14:paraId="1AC3B82C" w14:textId="77777777" w:rsidR="00000000" w:rsidRDefault="00E52DD3">
      <w:pPr>
        <w:pStyle w:val="a"/>
        <w:rPr>
          <w:rFonts w:hint="cs"/>
          <w:rtl/>
        </w:rPr>
      </w:pPr>
      <w:r>
        <w:rPr>
          <w:rFonts w:hint="cs"/>
          <w:rtl/>
        </w:rPr>
        <w:t xml:space="preserve">לא רוצים טובות, תפסיקו את הכיבוש, צאו משם. </w:t>
      </w:r>
    </w:p>
    <w:p w14:paraId="617D32A2" w14:textId="77777777" w:rsidR="00000000" w:rsidRDefault="00E52DD3">
      <w:pPr>
        <w:pStyle w:val="a"/>
        <w:ind w:firstLine="0"/>
        <w:rPr>
          <w:rFonts w:hint="cs"/>
          <w:rtl/>
        </w:rPr>
      </w:pPr>
    </w:p>
    <w:p w14:paraId="1B0C4D5A" w14:textId="77777777" w:rsidR="00000000" w:rsidRDefault="00E52DD3">
      <w:pPr>
        <w:pStyle w:val="SpeakerCon"/>
        <w:rPr>
          <w:rtl/>
        </w:rPr>
      </w:pPr>
      <w:bookmarkStart w:id="254" w:name="FS000000474T21_05_2003_16_09_45C"/>
      <w:bookmarkEnd w:id="254"/>
      <w:r>
        <w:rPr>
          <w:rtl/>
        </w:rPr>
        <w:t>השר גדעון עזרא:</w:t>
      </w:r>
    </w:p>
    <w:p w14:paraId="4200456B" w14:textId="77777777" w:rsidR="00000000" w:rsidRDefault="00E52DD3">
      <w:pPr>
        <w:pStyle w:val="a"/>
        <w:rPr>
          <w:rtl/>
        </w:rPr>
      </w:pPr>
    </w:p>
    <w:p w14:paraId="1F73FDE7" w14:textId="77777777" w:rsidR="00000000" w:rsidRDefault="00E52DD3">
      <w:pPr>
        <w:pStyle w:val="a"/>
        <w:rPr>
          <w:rFonts w:hint="cs"/>
          <w:rtl/>
        </w:rPr>
      </w:pPr>
      <w:r>
        <w:rPr>
          <w:rFonts w:hint="cs"/>
          <w:rtl/>
        </w:rPr>
        <w:t xml:space="preserve">אותך לא מעניין שנכנס מחבל, אותנו זה מעניין. זה ההבדל בין שנינו. הגיע הזמן שבמקום לחשוב על האויב תחשוב על מדינתך, אבל אתה לא עושה את זה. </w:t>
      </w:r>
    </w:p>
    <w:p w14:paraId="3FE04D33" w14:textId="77777777" w:rsidR="00000000" w:rsidRDefault="00E52DD3">
      <w:pPr>
        <w:pStyle w:val="a"/>
        <w:ind w:firstLine="0"/>
        <w:rPr>
          <w:rFonts w:hint="cs"/>
          <w:rtl/>
        </w:rPr>
      </w:pPr>
    </w:p>
    <w:p w14:paraId="1AFE85E8" w14:textId="77777777" w:rsidR="00000000" w:rsidRDefault="00E52DD3">
      <w:pPr>
        <w:pStyle w:val="ac"/>
        <w:rPr>
          <w:rtl/>
        </w:rPr>
      </w:pPr>
      <w:r>
        <w:rPr>
          <w:rFonts w:hint="eastAsia"/>
          <w:rtl/>
        </w:rPr>
        <w:t>ואסל</w:t>
      </w:r>
      <w:r>
        <w:rPr>
          <w:rtl/>
        </w:rPr>
        <w:t xml:space="preserve"> טאהא (בל"ד):</w:t>
      </w:r>
    </w:p>
    <w:p w14:paraId="3163C9BB" w14:textId="77777777" w:rsidR="00000000" w:rsidRDefault="00E52DD3">
      <w:pPr>
        <w:pStyle w:val="a"/>
        <w:rPr>
          <w:rFonts w:hint="cs"/>
          <w:rtl/>
        </w:rPr>
      </w:pPr>
    </w:p>
    <w:p w14:paraId="5C3EEA77" w14:textId="77777777" w:rsidR="00000000" w:rsidRDefault="00E52DD3">
      <w:pPr>
        <w:pStyle w:val="a"/>
        <w:rPr>
          <w:rFonts w:hint="cs"/>
          <w:rtl/>
        </w:rPr>
      </w:pPr>
      <w:r>
        <w:rPr>
          <w:rFonts w:hint="cs"/>
          <w:rtl/>
        </w:rPr>
        <w:t xml:space="preserve">צאו משם. </w:t>
      </w:r>
    </w:p>
    <w:p w14:paraId="74B5C7C5" w14:textId="77777777" w:rsidR="00000000" w:rsidRDefault="00E52DD3">
      <w:pPr>
        <w:pStyle w:val="a"/>
        <w:ind w:firstLine="0"/>
        <w:rPr>
          <w:rFonts w:hint="cs"/>
          <w:rtl/>
        </w:rPr>
      </w:pPr>
    </w:p>
    <w:p w14:paraId="7CBDCA06" w14:textId="77777777" w:rsidR="00000000" w:rsidRDefault="00E52DD3">
      <w:pPr>
        <w:pStyle w:val="SpeakerCon"/>
        <w:rPr>
          <w:rtl/>
        </w:rPr>
      </w:pPr>
      <w:bookmarkStart w:id="255" w:name="FS000000474T21_05_2003_16_10_25C"/>
      <w:bookmarkEnd w:id="255"/>
      <w:r>
        <w:rPr>
          <w:rtl/>
        </w:rPr>
        <w:t>השר גדעון עזרא:</w:t>
      </w:r>
    </w:p>
    <w:p w14:paraId="17FC32F5" w14:textId="77777777" w:rsidR="00000000" w:rsidRDefault="00E52DD3">
      <w:pPr>
        <w:pStyle w:val="a"/>
        <w:rPr>
          <w:rtl/>
        </w:rPr>
      </w:pPr>
    </w:p>
    <w:p w14:paraId="413B8E56" w14:textId="77777777" w:rsidR="00000000" w:rsidRDefault="00E52DD3">
      <w:pPr>
        <w:pStyle w:val="a"/>
        <w:rPr>
          <w:rFonts w:hint="cs"/>
          <w:rtl/>
        </w:rPr>
      </w:pPr>
      <w:r>
        <w:rPr>
          <w:rFonts w:hint="cs"/>
          <w:rtl/>
        </w:rPr>
        <w:t xml:space="preserve">תצאו, מה זה: תצאו? אתה לא חלק מהמדינה הזאת. אתה אומר: תצאו. </w:t>
      </w:r>
    </w:p>
    <w:p w14:paraId="24D04EF6" w14:textId="77777777" w:rsidR="00000000" w:rsidRDefault="00E52DD3">
      <w:pPr>
        <w:pStyle w:val="a"/>
        <w:ind w:firstLine="0"/>
        <w:rPr>
          <w:rFonts w:hint="cs"/>
          <w:rtl/>
        </w:rPr>
      </w:pPr>
    </w:p>
    <w:p w14:paraId="66720569" w14:textId="77777777" w:rsidR="00000000" w:rsidRDefault="00E52DD3">
      <w:pPr>
        <w:pStyle w:val="ad"/>
        <w:rPr>
          <w:rtl/>
        </w:rPr>
      </w:pPr>
      <w:r>
        <w:rPr>
          <w:rtl/>
        </w:rPr>
        <w:t xml:space="preserve">היו"ר </w:t>
      </w:r>
      <w:r>
        <w:rPr>
          <w:rFonts w:hint="cs"/>
          <w:rtl/>
        </w:rPr>
        <w:t>אלי בן-מנחם</w:t>
      </w:r>
      <w:r>
        <w:rPr>
          <w:rtl/>
        </w:rPr>
        <w:t>:</w:t>
      </w:r>
    </w:p>
    <w:p w14:paraId="3F468960" w14:textId="77777777" w:rsidR="00000000" w:rsidRDefault="00E52DD3">
      <w:pPr>
        <w:pStyle w:val="a"/>
        <w:ind w:firstLine="0"/>
        <w:rPr>
          <w:rFonts w:hint="cs"/>
          <w:rtl/>
        </w:rPr>
      </w:pPr>
    </w:p>
    <w:p w14:paraId="101107DD" w14:textId="77777777" w:rsidR="00000000" w:rsidRDefault="00E52DD3">
      <w:pPr>
        <w:pStyle w:val="a"/>
        <w:ind w:firstLine="0"/>
        <w:rPr>
          <w:rFonts w:hint="cs"/>
          <w:rtl/>
        </w:rPr>
      </w:pPr>
      <w:r>
        <w:rPr>
          <w:rFonts w:hint="cs"/>
          <w:rtl/>
        </w:rPr>
        <w:tab/>
        <w:t xml:space="preserve">חבר הכנסת טאהא. </w:t>
      </w:r>
    </w:p>
    <w:p w14:paraId="7867508B" w14:textId="77777777" w:rsidR="00000000" w:rsidRDefault="00E52DD3">
      <w:pPr>
        <w:pStyle w:val="a"/>
        <w:ind w:firstLine="0"/>
        <w:rPr>
          <w:rFonts w:hint="cs"/>
          <w:rtl/>
        </w:rPr>
      </w:pPr>
    </w:p>
    <w:p w14:paraId="2E89EB98" w14:textId="77777777" w:rsidR="00000000" w:rsidRDefault="00E52DD3">
      <w:pPr>
        <w:pStyle w:val="SpeakerCon"/>
        <w:rPr>
          <w:rtl/>
        </w:rPr>
      </w:pPr>
      <w:bookmarkStart w:id="256" w:name="FS000000474T21_05_2003_16_11_02C"/>
      <w:bookmarkEnd w:id="256"/>
      <w:r>
        <w:rPr>
          <w:rtl/>
        </w:rPr>
        <w:t>השר גדעון עזרא:</w:t>
      </w:r>
    </w:p>
    <w:p w14:paraId="7C1FECDF" w14:textId="77777777" w:rsidR="00000000" w:rsidRDefault="00E52DD3">
      <w:pPr>
        <w:pStyle w:val="a"/>
        <w:rPr>
          <w:rtl/>
        </w:rPr>
      </w:pPr>
    </w:p>
    <w:p w14:paraId="6FCF323A" w14:textId="77777777" w:rsidR="00000000" w:rsidRDefault="00E52DD3">
      <w:pPr>
        <w:pStyle w:val="a"/>
        <w:rPr>
          <w:rFonts w:hint="cs"/>
          <w:rtl/>
        </w:rPr>
      </w:pPr>
      <w:r>
        <w:rPr>
          <w:rFonts w:hint="cs"/>
          <w:rtl/>
        </w:rPr>
        <w:t xml:space="preserve">ולכן, רבותי, מי שרוצה לחזק את הדיבור, מי שרוצה לחזק את הדו-קיום, מי שרוצה לחזק וימשיך לחזק את ערפאת - - - </w:t>
      </w:r>
    </w:p>
    <w:p w14:paraId="7AC6C7CA" w14:textId="77777777" w:rsidR="00000000" w:rsidRDefault="00E52DD3">
      <w:pPr>
        <w:pStyle w:val="a"/>
        <w:ind w:firstLine="0"/>
        <w:rPr>
          <w:rFonts w:hint="cs"/>
          <w:rtl/>
        </w:rPr>
      </w:pPr>
    </w:p>
    <w:p w14:paraId="36EB7FCD" w14:textId="77777777" w:rsidR="00000000" w:rsidRDefault="00E52DD3">
      <w:pPr>
        <w:pStyle w:val="ac"/>
        <w:rPr>
          <w:rtl/>
        </w:rPr>
      </w:pPr>
      <w:r>
        <w:rPr>
          <w:rFonts w:hint="eastAsia"/>
          <w:rtl/>
        </w:rPr>
        <w:t>ואסל</w:t>
      </w:r>
      <w:r>
        <w:rPr>
          <w:rtl/>
        </w:rPr>
        <w:t xml:space="preserve"> טאהא (ב</w:t>
      </w:r>
      <w:r>
        <w:rPr>
          <w:rtl/>
        </w:rPr>
        <w:t>ל"ד):</w:t>
      </w:r>
    </w:p>
    <w:p w14:paraId="0392B936" w14:textId="77777777" w:rsidR="00000000" w:rsidRDefault="00E52DD3">
      <w:pPr>
        <w:pStyle w:val="a"/>
        <w:rPr>
          <w:rFonts w:hint="cs"/>
          <w:rtl/>
        </w:rPr>
      </w:pPr>
    </w:p>
    <w:p w14:paraId="2ED80903" w14:textId="77777777" w:rsidR="00000000" w:rsidRDefault="00E52DD3">
      <w:pPr>
        <w:pStyle w:val="a"/>
        <w:rPr>
          <w:rFonts w:hint="cs"/>
          <w:rtl/>
        </w:rPr>
      </w:pPr>
      <w:r>
        <w:rPr>
          <w:rFonts w:hint="cs"/>
          <w:rtl/>
        </w:rPr>
        <w:t xml:space="preserve">מי שרוצה לחזק לא אומר: ערבי מריח ערבי. </w:t>
      </w:r>
    </w:p>
    <w:p w14:paraId="30DE7B01" w14:textId="77777777" w:rsidR="00000000" w:rsidRDefault="00E52DD3">
      <w:pPr>
        <w:pStyle w:val="a"/>
        <w:ind w:firstLine="0"/>
        <w:rPr>
          <w:rFonts w:hint="cs"/>
          <w:rtl/>
        </w:rPr>
      </w:pPr>
    </w:p>
    <w:p w14:paraId="622190B4" w14:textId="77777777" w:rsidR="00000000" w:rsidRDefault="00E52DD3">
      <w:pPr>
        <w:pStyle w:val="ad"/>
        <w:rPr>
          <w:rtl/>
        </w:rPr>
      </w:pPr>
      <w:r>
        <w:rPr>
          <w:rtl/>
        </w:rPr>
        <w:t xml:space="preserve">היו"ר </w:t>
      </w:r>
      <w:r>
        <w:rPr>
          <w:rFonts w:hint="cs"/>
          <w:rtl/>
        </w:rPr>
        <w:t>אלי בן-מנחם</w:t>
      </w:r>
      <w:r>
        <w:rPr>
          <w:rtl/>
        </w:rPr>
        <w:t>:</w:t>
      </w:r>
    </w:p>
    <w:p w14:paraId="3CB94433" w14:textId="77777777" w:rsidR="00000000" w:rsidRDefault="00E52DD3">
      <w:pPr>
        <w:pStyle w:val="a"/>
        <w:ind w:firstLine="0"/>
        <w:rPr>
          <w:rFonts w:hint="cs"/>
          <w:rtl/>
        </w:rPr>
      </w:pPr>
    </w:p>
    <w:p w14:paraId="2A7A2734" w14:textId="77777777" w:rsidR="00000000" w:rsidRDefault="00E52DD3">
      <w:pPr>
        <w:pStyle w:val="a"/>
        <w:ind w:firstLine="0"/>
        <w:rPr>
          <w:rFonts w:hint="cs"/>
          <w:rtl/>
        </w:rPr>
      </w:pPr>
      <w:r>
        <w:rPr>
          <w:rFonts w:hint="cs"/>
          <w:rtl/>
        </w:rPr>
        <w:tab/>
        <w:t xml:space="preserve">חבר הכנסת טאהא, הערתי לך. חבר הכנסת טאהא, אני קורא אותך לסדר פעם ראשונה. אני מבקש ממך להפסיק להפריע. </w:t>
      </w:r>
    </w:p>
    <w:p w14:paraId="2B3EC517" w14:textId="77777777" w:rsidR="00000000" w:rsidRDefault="00E52DD3">
      <w:pPr>
        <w:pStyle w:val="a"/>
        <w:ind w:firstLine="0"/>
        <w:rPr>
          <w:rFonts w:hint="cs"/>
          <w:rtl/>
        </w:rPr>
      </w:pPr>
    </w:p>
    <w:p w14:paraId="221BDCF9" w14:textId="77777777" w:rsidR="00000000" w:rsidRDefault="00E52DD3">
      <w:pPr>
        <w:pStyle w:val="ac"/>
        <w:rPr>
          <w:rtl/>
        </w:rPr>
      </w:pPr>
      <w:r>
        <w:rPr>
          <w:rFonts w:hint="eastAsia"/>
          <w:rtl/>
        </w:rPr>
        <w:t>ואסל</w:t>
      </w:r>
      <w:r>
        <w:rPr>
          <w:rtl/>
        </w:rPr>
        <w:t xml:space="preserve"> טאהא (בל"ד):</w:t>
      </w:r>
    </w:p>
    <w:p w14:paraId="21F8F93A" w14:textId="77777777" w:rsidR="00000000" w:rsidRDefault="00E52DD3">
      <w:pPr>
        <w:pStyle w:val="a"/>
        <w:rPr>
          <w:rFonts w:hint="cs"/>
          <w:rtl/>
        </w:rPr>
      </w:pPr>
    </w:p>
    <w:p w14:paraId="677DE575" w14:textId="77777777" w:rsidR="00000000" w:rsidRDefault="00E52DD3">
      <w:pPr>
        <w:pStyle w:val="a"/>
        <w:rPr>
          <w:rFonts w:hint="cs"/>
          <w:rtl/>
        </w:rPr>
      </w:pPr>
      <w:r>
        <w:rPr>
          <w:rFonts w:hint="cs"/>
          <w:rtl/>
        </w:rPr>
        <w:t xml:space="preserve">ערבי מריח ערבי - התבטאות גזענית. </w:t>
      </w:r>
    </w:p>
    <w:p w14:paraId="63D8ACF7" w14:textId="77777777" w:rsidR="00000000" w:rsidRDefault="00E52DD3">
      <w:pPr>
        <w:pStyle w:val="a"/>
        <w:rPr>
          <w:rFonts w:hint="cs"/>
          <w:rtl/>
        </w:rPr>
      </w:pPr>
    </w:p>
    <w:p w14:paraId="0A707C6A" w14:textId="77777777" w:rsidR="00000000" w:rsidRDefault="00E52DD3">
      <w:pPr>
        <w:pStyle w:val="ac"/>
        <w:rPr>
          <w:rtl/>
        </w:rPr>
      </w:pPr>
      <w:r>
        <w:rPr>
          <w:rFonts w:hint="eastAsia"/>
          <w:rtl/>
        </w:rPr>
        <w:t>השר</w:t>
      </w:r>
      <w:r>
        <w:rPr>
          <w:rtl/>
        </w:rPr>
        <w:t xml:space="preserve"> גדעון עזרא:</w:t>
      </w:r>
    </w:p>
    <w:p w14:paraId="1861AB94" w14:textId="77777777" w:rsidR="00000000" w:rsidRDefault="00E52DD3">
      <w:pPr>
        <w:pStyle w:val="a"/>
        <w:rPr>
          <w:rFonts w:hint="cs"/>
          <w:rtl/>
        </w:rPr>
      </w:pPr>
    </w:p>
    <w:p w14:paraId="760001A9" w14:textId="77777777" w:rsidR="00000000" w:rsidRDefault="00E52DD3">
      <w:pPr>
        <w:pStyle w:val="a"/>
        <w:rPr>
          <w:rFonts w:hint="cs"/>
          <w:rtl/>
        </w:rPr>
      </w:pPr>
      <w:r>
        <w:rPr>
          <w:rFonts w:hint="cs"/>
          <w:rtl/>
        </w:rPr>
        <w:t>אוי לכנסת ישר</w:t>
      </w:r>
      <w:r>
        <w:rPr>
          <w:rFonts w:hint="cs"/>
          <w:rtl/>
        </w:rPr>
        <w:t xml:space="preserve">אל שיושב בה אחד כמוך. </w:t>
      </w:r>
    </w:p>
    <w:p w14:paraId="794CB9BC" w14:textId="77777777" w:rsidR="00000000" w:rsidRDefault="00E52DD3">
      <w:pPr>
        <w:pStyle w:val="a"/>
        <w:ind w:firstLine="0"/>
        <w:rPr>
          <w:rFonts w:hint="cs"/>
          <w:rtl/>
        </w:rPr>
      </w:pPr>
    </w:p>
    <w:p w14:paraId="0F7E5F8E" w14:textId="77777777" w:rsidR="00000000" w:rsidRDefault="00E52DD3">
      <w:pPr>
        <w:pStyle w:val="ac"/>
        <w:rPr>
          <w:rtl/>
        </w:rPr>
      </w:pPr>
      <w:r>
        <w:rPr>
          <w:rFonts w:hint="eastAsia"/>
          <w:rtl/>
        </w:rPr>
        <w:t>ואסל</w:t>
      </w:r>
      <w:r>
        <w:rPr>
          <w:rtl/>
        </w:rPr>
        <w:t xml:space="preserve"> טאהא (בל"ד):</w:t>
      </w:r>
    </w:p>
    <w:p w14:paraId="7E24809B" w14:textId="77777777" w:rsidR="00000000" w:rsidRDefault="00E52DD3">
      <w:pPr>
        <w:pStyle w:val="a"/>
        <w:rPr>
          <w:rFonts w:hint="cs"/>
          <w:rtl/>
        </w:rPr>
      </w:pPr>
    </w:p>
    <w:p w14:paraId="5966B916" w14:textId="77777777" w:rsidR="00000000" w:rsidRDefault="00E52DD3">
      <w:pPr>
        <w:pStyle w:val="a"/>
        <w:rPr>
          <w:rFonts w:hint="cs"/>
          <w:rtl/>
        </w:rPr>
      </w:pPr>
      <w:r>
        <w:rPr>
          <w:rFonts w:hint="cs"/>
          <w:rtl/>
        </w:rPr>
        <w:t xml:space="preserve">אוי לכנסת ישראל שיש בה שר כמוך, אוי לממשלות כאלה. התבטאויות גזעניות. </w:t>
      </w:r>
    </w:p>
    <w:p w14:paraId="54D767B8" w14:textId="77777777" w:rsidR="00000000" w:rsidRDefault="00E52DD3">
      <w:pPr>
        <w:pStyle w:val="a"/>
        <w:rPr>
          <w:rFonts w:hint="cs"/>
          <w:rtl/>
        </w:rPr>
      </w:pPr>
    </w:p>
    <w:p w14:paraId="66B2D8CE" w14:textId="77777777" w:rsidR="00000000" w:rsidRDefault="00E52DD3">
      <w:pPr>
        <w:pStyle w:val="SpeakerCon"/>
        <w:rPr>
          <w:rtl/>
        </w:rPr>
      </w:pPr>
      <w:bookmarkStart w:id="257" w:name="FS000000474T21_05_2003_16_12_41C"/>
      <w:bookmarkEnd w:id="257"/>
      <w:r>
        <w:rPr>
          <w:rtl/>
        </w:rPr>
        <w:t>השר גדעון עזרא:</w:t>
      </w:r>
    </w:p>
    <w:p w14:paraId="7634444E" w14:textId="77777777" w:rsidR="00000000" w:rsidRDefault="00E52DD3">
      <w:pPr>
        <w:pStyle w:val="a"/>
        <w:rPr>
          <w:rtl/>
        </w:rPr>
      </w:pPr>
    </w:p>
    <w:p w14:paraId="4E2D4CA3" w14:textId="77777777" w:rsidR="00000000" w:rsidRDefault="00E52DD3">
      <w:pPr>
        <w:pStyle w:val="a"/>
        <w:rPr>
          <w:rFonts w:hint="cs"/>
          <w:rtl/>
        </w:rPr>
      </w:pPr>
      <w:r>
        <w:rPr>
          <w:rFonts w:hint="cs"/>
          <w:rtl/>
        </w:rPr>
        <w:t xml:space="preserve">אני אמרתי שלא יזיק לכם אם אתם תיטלו חלק במלחמה בטרור. </w:t>
      </w:r>
    </w:p>
    <w:p w14:paraId="3AE1DD0F" w14:textId="77777777" w:rsidR="00000000" w:rsidRDefault="00E52DD3">
      <w:pPr>
        <w:pStyle w:val="a"/>
        <w:ind w:firstLine="0"/>
        <w:rPr>
          <w:rFonts w:hint="cs"/>
          <w:rtl/>
        </w:rPr>
      </w:pPr>
    </w:p>
    <w:p w14:paraId="05EA6C1C" w14:textId="77777777" w:rsidR="00000000" w:rsidRDefault="00E52DD3">
      <w:pPr>
        <w:pStyle w:val="ac"/>
        <w:rPr>
          <w:rtl/>
        </w:rPr>
      </w:pPr>
      <w:r>
        <w:rPr>
          <w:rFonts w:hint="eastAsia"/>
          <w:rtl/>
        </w:rPr>
        <w:t>אחמד</w:t>
      </w:r>
      <w:r>
        <w:rPr>
          <w:rtl/>
        </w:rPr>
        <w:t xml:space="preserve"> טיבי (חד"ש-תע"ל):</w:t>
      </w:r>
    </w:p>
    <w:p w14:paraId="0D42119E" w14:textId="77777777" w:rsidR="00000000" w:rsidRDefault="00E52DD3">
      <w:pPr>
        <w:pStyle w:val="a"/>
        <w:rPr>
          <w:rFonts w:hint="cs"/>
          <w:rtl/>
        </w:rPr>
      </w:pPr>
    </w:p>
    <w:p w14:paraId="3AAA8AA7" w14:textId="77777777" w:rsidR="00000000" w:rsidRDefault="00E52DD3">
      <w:pPr>
        <w:pStyle w:val="a"/>
        <w:rPr>
          <w:rFonts w:hint="cs"/>
          <w:rtl/>
        </w:rPr>
      </w:pPr>
      <w:r>
        <w:rPr>
          <w:rFonts w:hint="cs"/>
          <w:rtl/>
        </w:rPr>
        <w:t xml:space="preserve">אמרת, ערבי מריח ערבי? </w:t>
      </w:r>
    </w:p>
    <w:p w14:paraId="3B96019C" w14:textId="77777777" w:rsidR="00000000" w:rsidRDefault="00E52DD3">
      <w:pPr>
        <w:pStyle w:val="a"/>
        <w:ind w:firstLine="0"/>
        <w:rPr>
          <w:rFonts w:hint="cs"/>
          <w:rtl/>
        </w:rPr>
      </w:pPr>
    </w:p>
    <w:p w14:paraId="04C88874" w14:textId="77777777" w:rsidR="00000000" w:rsidRDefault="00E52DD3">
      <w:pPr>
        <w:pStyle w:val="SpeakerCon"/>
        <w:rPr>
          <w:rtl/>
        </w:rPr>
      </w:pPr>
      <w:bookmarkStart w:id="258" w:name="FS000000474T21_05_2003_16_14_23C"/>
      <w:bookmarkEnd w:id="258"/>
      <w:r>
        <w:rPr>
          <w:rtl/>
        </w:rPr>
        <w:t>השר גדעון עזרא:</w:t>
      </w:r>
    </w:p>
    <w:p w14:paraId="1C278842" w14:textId="77777777" w:rsidR="00000000" w:rsidRDefault="00E52DD3">
      <w:pPr>
        <w:pStyle w:val="a"/>
        <w:rPr>
          <w:rtl/>
        </w:rPr>
      </w:pPr>
    </w:p>
    <w:p w14:paraId="33A315B5" w14:textId="77777777" w:rsidR="00000000" w:rsidRDefault="00E52DD3">
      <w:pPr>
        <w:pStyle w:val="a"/>
        <w:rPr>
          <w:rFonts w:hint="cs"/>
          <w:rtl/>
        </w:rPr>
      </w:pPr>
      <w:r>
        <w:rPr>
          <w:rFonts w:hint="cs"/>
          <w:rtl/>
        </w:rPr>
        <w:t>אמרת</w:t>
      </w:r>
      <w:r>
        <w:rPr>
          <w:rFonts w:hint="cs"/>
          <w:rtl/>
        </w:rPr>
        <w:t xml:space="preserve">י, שערבי מבחין בערבי יותר משמבדיל יהודי מחבר המדינות בין יהודי לערבי. </w:t>
      </w:r>
    </w:p>
    <w:p w14:paraId="12849068" w14:textId="77777777" w:rsidR="00000000" w:rsidRDefault="00E52DD3">
      <w:pPr>
        <w:pStyle w:val="a"/>
        <w:ind w:firstLine="0"/>
        <w:rPr>
          <w:rFonts w:hint="cs"/>
          <w:rtl/>
        </w:rPr>
      </w:pPr>
    </w:p>
    <w:p w14:paraId="02A49C7C" w14:textId="77777777" w:rsidR="00000000" w:rsidRDefault="00E52DD3">
      <w:pPr>
        <w:pStyle w:val="ac"/>
        <w:rPr>
          <w:rtl/>
        </w:rPr>
      </w:pPr>
      <w:r>
        <w:rPr>
          <w:rFonts w:hint="eastAsia"/>
          <w:rtl/>
        </w:rPr>
        <w:t>ואסל</w:t>
      </w:r>
      <w:r>
        <w:rPr>
          <w:rtl/>
        </w:rPr>
        <w:t xml:space="preserve"> טאהא (בל"ד):</w:t>
      </w:r>
    </w:p>
    <w:p w14:paraId="0013E517" w14:textId="77777777" w:rsidR="00000000" w:rsidRDefault="00E52DD3">
      <w:pPr>
        <w:pStyle w:val="a"/>
        <w:rPr>
          <w:rFonts w:hint="cs"/>
          <w:rtl/>
        </w:rPr>
      </w:pPr>
    </w:p>
    <w:p w14:paraId="164864FF" w14:textId="77777777" w:rsidR="00000000" w:rsidRDefault="00E52DD3">
      <w:pPr>
        <w:pStyle w:val="a"/>
        <w:rPr>
          <w:rFonts w:hint="cs"/>
          <w:rtl/>
        </w:rPr>
      </w:pPr>
      <w:r>
        <w:rPr>
          <w:rFonts w:hint="cs"/>
          <w:rtl/>
        </w:rPr>
        <w:t xml:space="preserve">התבטאת: ערבי מריח ערבי. תחזור בך. </w:t>
      </w:r>
    </w:p>
    <w:p w14:paraId="7257599A" w14:textId="77777777" w:rsidR="00000000" w:rsidRDefault="00E52DD3">
      <w:pPr>
        <w:pStyle w:val="a"/>
        <w:ind w:firstLine="0"/>
        <w:rPr>
          <w:rFonts w:hint="cs"/>
          <w:rtl/>
        </w:rPr>
      </w:pPr>
    </w:p>
    <w:p w14:paraId="1C15696A" w14:textId="77777777" w:rsidR="00000000" w:rsidRDefault="00E52DD3">
      <w:pPr>
        <w:pStyle w:val="ad"/>
        <w:rPr>
          <w:rtl/>
        </w:rPr>
      </w:pPr>
      <w:r>
        <w:rPr>
          <w:rtl/>
        </w:rPr>
        <w:t xml:space="preserve">היו"ר </w:t>
      </w:r>
      <w:r>
        <w:rPr>
          <w:rFonts w:hint="cs"/>
          <w:rtl/>
        </w:rPr>
        <w:t>אלי בן-מנחם</w:t>
      </w:r>
      <w:r>
        <w:rPr>
          <w:rtl/>
        </w:rPr>
        <w:t>:</w:t>
      </w:r>
    </w:p>
    <w:p w14:paraId="7C79B822" w14:textId="77777777" w:rsidR="00000000" w:rsidRDefault="00E52DD3">
      <w:pPr>
        <w:pStyle w:val="a"/>
        <w:ind w:firstLine="0"/>
        <w:rPr>
          <w:rFonts w:hint="cs"/>
          <w:rtl/>
        </w:rPr>
      </w:pPr>
    </w:p>
    <w:p w14:paraId="6499EC22" w14:textId="77777777" w:rsidR="00000000" w:rsidRDefault="00E52DD3">
      <w:pPr>
        <w:pStyle w:val="a"/>
        <w:ind w:firstLine="0"/>
        <w:rPr>
          <w:rFonts w:hint="cs"/>
          <w:rtl/>
        </w:rPr>
      </w:pPr>
      <w:r>
        <w:rPr>
          <w:rFonts w:hint="cs"/>
          <w:rtl/>
        </w:rPr>
        <w:tab/>
        <w:t xml:space="preserve">חבר הכנסת ואסל טאהא, אני קורא אותך לסדר פעם שנייה, עוד קריאה אחת ואתה יוצא מן האולם. מספיק. </w:t>
      </w:r>
    </w:p>
    <w:p w14:paraId="0004B0E4" w14:textId="77777777" w:rsidR="00000000" w:rsidRDefault="00E52DD3">
      <w:pPr>
        <w:pStyle w:val="a"/>
        <w:ind w:firstLine="0"/>
        <w:rPr>
          <w:rFonts w:hint="cs"/>
          <w:rtl/>
        </w:rPr>
      </w:pPr>
    </w:p>
    <w:p w14:paraId="4F02DAD1" w14:textId="77777777" w:rsidR="00000000" w:rsidRDefault="00E52DD3">
      <w:pPr>
        <w:pStyle w:val="ac"/>
        <w:rPr>
          <w:rtl/>
        </w:rPr>
      </w:pPr>
      <w:r>
        <w:rPr>
          <w:rFonts w:hint="eastAsia"/>
          <w:rtl/>
        </w:rPr>
        <w:t>אחמד</w:t>
      </w:r>
      <w:r>
        <w:rPr>
          <w:rtl/>
        </w:rPr>
        <w:t xml:space="preserve"> טיבי (חד"</w:t>
      </w:r>
      <w:r>
        <w:rPr>
          <w:rtl/>
        </w:rPr>
        <w:t>ש-תע"ל):</w:t>
      </w:r>
    </w:p>
    <w:p w14:paraId="3B91626A" w14:textId="77777777" w:rsidR="00000000" w:rsidRDefault="00E52DD3">
      <w:pPr>
        <w:pStyle w:val="a"/>
        <w:rPr>
          <w:rFonts w:hint="cs"/>
          <w:rtl/>
        </w:rPr>
      </w:pPr>
    </w:p>
    <w:p w14:paraId="53793FB8" w14:textId="77777777" w:rsidR="00000000" w:rsidRDefault="00E52DD3">
      <w:pPr>
        <w:pStyle w:val="a"/>
        <w:rPr>
          <w:rFonts w:hint="cs"/>
          <w:rtl/>
        </w:rPr>
      </w:pPr>
      <w:r>
        <w:rPr>
          <w:rFonts w:hint="cs"/>
          <w:rtl/>
        </w:rPr>
        <w:t xml:space="preserve">אולי תחזור מהביטוי שיש בו קונוטציה גזענית. </w:t>
      </w:r>
    </w:p>
    <w:p w14:paraId="6D8E4D0F" w14:textId="77777777" w:rsidR="00000000" w:rsidRDefault="00E52DD3">
      <w:pPr>
        <w:pStyle w:val="a"/>
        <w:rPr>
          <w:rFonts w:hint="cs"/>
          <w:rtl/>
        </w:rPr>
      </w:pPr>
    </w:p>
    <w:p w14:paraId="072F22C7" w14:textId="77777777" w:rsidR="00000000" w:rsidRDefault="00E52DD3">
      <w:pPr>
        <w:pStyle w:val="SpeakerCon"/>
        <w:rPr>
          <w:rFonts w:hint="cs"/>
          <w:u w:val="none"/>
          <w:rtl/>
        </w:rPr>
      </w:pPr>
      <w:bookmarkStart w:id="259" w:name="FS000000474T21_05_2003_16_15_57C"/>
      <w:bookmarkEnd w:id="259"/>
      <w:r>
        <w:rPr>
          <w:rtl/>
        </w:rPr>
        <w:t>השר גדעון עזר</w:t>
      </w:r>
      <w:r>
        <w:rPr>
          <w:rFonts w:hint="cs"/>
          <w:rtl/>
        </w:rPr>
        <w:t>א:</w:t>
      </w:r>
    </w:p>
    <w:p w14:paraId="3655D62E" w14:textId="77777777" w:rsidR="00000000" w:rsidRDefault="00E52DD3">
      <w:pPr>
        <w:pStyle w:val="SpeakerCon"/>
        <w:rPr>
          <w:rFonts w:hint="cs"/>
          <w:u w:val="none"/>
          <w:rtl/>
        </w:rPr>
      </w:pPr>
    </w:p>
    <w:p w14:paraId="16066ACB" w14:textId="77777777" w:rsidR="00000000" w:rsidRDefault="00E52DD3">
      <w:pPr>
        <w:pStyle w:val="SpeakerCon"/>
        <w:spacing w:line="360" w:lineRule="auto"/>
        <w:rPr>
          <w:rFonts w:hint="cs"/>
          <w:b w:val="0"/>
          <w:bCs w:val="0"/>
          <w:u w:val="none"/>
          <w:rtl/>
        </w:rPr>
      </w:pPr>
      <w:r>
        <w:rPr>
          <w:rFonts w:hint="cs"/>
          <w:u w:val="none"/>
          <w:rtl/>
        </w:rPr>
        <w:tab/>
      </w:r>
      <w:r>
        <w:rPr>
          <w:rFonts w:hint="cs"/>
          <w:b w:val="0"/>
          <w:bCs w:val="0"/>
          <w:u w:val="none"/>
          <w:rtl/>
        </w:rPr>
        <w:t>אתה יודע למה אני התכוונתי. לבוא ולשחק במלה, לדבר על הרעיון. בהזדמנות זו אני אומר לך את הדברים בצורה חד-משמעית: למאבטח בקניון יש שבריר של שנייה לקבל החלטה - האם עומד לפניו מחבל או נמצא</w:t>
      </w:r>
      <w:r>
        <w:rPr>
          <w:rFonts w:hint="cs"/>
          <w:b w:val="0"/>
          <w:bCs w:val="0"/>
          <w:u w:val="none"/>
          <w:rtl/>
        </w:rPr>
        <w:t xml:space="preserve"> מולו אזרח תמים? האם מדובר בערבייה ישראלית או בערבייה מג'נין? את יכולת ההבחנה הזאת אין להרבה אנשים. אחד האנשים שיש לו היכולת הזאת, מה לעשות, זה מי שמכיר את האוכלוסייה. </w:t>
      </w:r>
    </w:p>
    <w:p w14:paraId="0F3BBD8C" w14:textId="77777777" w:rsidR="00000000" w:rsidRDefault="00E52DD3">
      <w:pPr>
        <w:pStyle w:val="SpeakerCon"/>
        <w:rPr>
          <w:b w:val="0"/>
          <w:bCs w:val="0"/>
          <w:u w:val="none"/>
          <w:rtl/>
        </w:rPr>
      </w:pPr>
    </w:p>
    <w:p w14:paraId="01E3687F" w14:textId="77777777" w:rsidR="00000000" w:rsidRDefault="00E52DD3">
      <w:pPr>
        <w:pStyle w:val="SpeakerCon"/>
        <w:rPr>
          <w:rFonts w:hint="cs"/>
          <w:b w:val="0"/>
          <w:bCs w:val="0"/>
          <w:u w:val="none"/>
          <w:rtl/>
        </w:rPr>
      </w:pPr>
    </w:p>
    <w:p w14:paraId="0C2C924D" w14:textId="77777777" w:rsidR="00000000" w:rsidRDefault="00E52DD3">
      <w:pPr>
        <w:pStyle w:val="ac"/>
        <w:rPr>
          <w:rtl/>
        </w:rPr>
      </w:pPr>
      <w:r>
        <w:rPr>
          <w:rFonts w:hint="eastAsia"/>
          <w:rtl/>
        </w:rPr>
        <w:t>ואסל</w:t>
      </w:r>
      <w:r>
        <w:rPr>
          <w:rtl/>
        </w:rPr>
        <w:t xml:space="preserve"> טאהא (בל"ד):</w:t>
      </w:r>
    </w:p>
    <w:p w14:paraId="24F5565D" w14:textId="77777777" w:rsidR="00000000" w:rsidRDefault="00E52DD3">
      <w:pPr>
        <w:pStyle w:val="a"/>
        <w:rPr>
          <w:rFonts w:hint="cs"/>
          <w:rtl/>
        </w:rPr>
      </w:pPr>
    </w:p>
    <w:p w14:paraId="72FEF5B4" w14:textId="77777777" w:rsidR="00000000" w:rsidRDefault="00E52DD3">
      <w:pPr>
        <w:pStyle w:val="a"/>
        <w:rPr>
          <w:rFonts w:hint="cs"/>
          <w:rtl/>
        </w:rPr>
      </w:pPr>
      <w:r>
        <w:rPr>
          <w:rFonts w:hint="cs"/>
          <w:rtl/>
        </w:rPr>
        <w:t>יכולת לומר זאת בצורה אחרת. אמרו את זה גם ליהודים באיזה מקום בהיסטו</w:t>
      </w:r>
      <w:r>
        <w:rPr>
          <w:rFonts w:hint="cs"/>
          <w:rtl/>
        </w:rPr>
        <w:t>ריה.</w:t>
      </w:r>
    </w:p>
    <w:p w14:paraId="3A24F9BB" w14:textId="77777777" w:rsidR="00000000" w:rsidRDefault="00E52DD3">
      <w:pPr>
        <w:pStyle w:val="a"/>
        <w:rPr>
          <w:rFonts w:hint="cs"/>
          <w:rtl/>
        </w:rPr>
      </w:pPr>
      <w:r>
        <w:rPr>
          <w:rFonts w:hint="cs"/>
          <w:rtl/>
        </w:rPr>
        <w:t xml:space="preserve"> </w:t>
      </w:r>
    </w:p>
    <w:p w14:paraId="378D5C6B" w14:textId="77777777" w:rsidR="00000000" w:rsidRDefault="00E52DD3">
      <w:pPr>
        <w:pStyle w:val="SpeakerCon"/>
        <w:rPr>
          <w:rtl/>
        </w:rPr>
      </w:pPr>
      <w:r>
        <w:rPr>
          <w:rtl/>
        </w:rPr>
        <w:t>השר גדעון עזרא:</w:t>
      </w:r>
    </w:p>
    <w:p w14:paraId="451F3469" w14:textId="77777777" w:rsidR="00000000" w:rsidRDefault="00E52DD3">
      <w:pPr>
        <w:pStyle w:val="a"/>
        <w:rPr>
          <w:rtl/>
        </w:rPr>
      </w:pPr>
    </w:p>
    <w:p w14:paraId="592A7B2E" w14:textId="77777777" w:rsidR="00000000" w:rsidRDefault="00E52DD3">
      <w:pPr>
        <w:pStyle w:val="a"/>
        <w:rPr>
          <w:rFonts w:hint="cs"/>
          <w:rtl/>
        </w:rPr>
      </w:pPr>
      <w:r>
        <w:rPr>
          <w:rFonts w:hint="cs"/>
          <w:rtl/>
        </w:rPr>
        <w:t xml:space="preserve">תדאג לעניינים שלך. </w:t>
      </w:r>
    </w:p>
    <w:p w14:paraId="4DC48826" w14:textId="77777777" w:rsidR="00000000" w:rsidRDefault="00E52DD3">
      <w:pPr>
        <w:pStyle w:val="a"/>
        <w:rPr>
          <w:rFonts w:hint="cs"/>
          <w:rtl/>
        </w:rPr>
      </w:pPr>
      <w:r>
        <w:rPr>
          <w:rFonts w:hint="cs"/>
          <w:rtl/>
        </w:rPr>
        <w:tab/>
      </w:r>
    </w:p>
    <w:p w14:paraId="07A7FDFD" w14:textId="77777777" w:rsidR="00000000" w:rsidRDefault="00E52DD3">
      <w:pPr>
        <w:pStyle w:val="ad"/>
        <w:rPr>
          <w:rtl/>
        </w:rPr>
      </w:pPr>
      <w:r>
        <w:rPr>
          <w:rtl/>
        </w:rPr>
        <w:t xml:space="preserve">היו"ר </w:t>
      </w:r>
      <w:r>
        <w:rPr>
          <w:rFonts w:hint="cs"/>
          <w:rtl/>
        </w:rPr>
        <w:t>אלי בן-מנחם</w:t>
      </w:r>
      <w:r>
        <w:rPr>
          <w:rtl/>
        </w:rPr>
        <w:t>:</w:t>
      </w:r>
    </w:p>
    <w:p w14:paraId="52C780C4" w14:textId="77777777" w:rsidR="00000000" w:rsidRDefault="00E52DD3">
      <w:pPr>
        <w:pStyle w:val="a"/>
        <w:ind w:firstLine="0"/>
        <w:rPr>
          <w:rFonts w:hint="cs"/>
          <w:rtl/>
        </w:rPr>
      </w:pPr>
    </w:p>
    <w:p w14:paraId="4AA3BF56" w14:textId="77777777" w:rsidR="00000000" w:rsidRDefault="00E52DD3">
      <w:pPr>
        <w:pStyle w:val="a"/>
        <w:ind w:firstLine="0"/>
        <w:rPr>
          <w:rFonts w:hint="cs"/>
          <w:rtl/>
        </w:rPr>
      </w:pPr>
      <w:r>
        <w:rPr>
          <w:rFonts w:hint="cs"/>
          <w:rtl/>
        </w:rPr>
        <w:tab/>
        <w:t xml:space="preserve">חבר הכנסת  טאהא, אני מבקש ממך. </w:t>
      </w:r>
    </w:p>
    <w:p w14:paraId="06F021CF" w14:textId="77777777" w:rsidR="00000000" w:rsidRDefault="00E52DD3">
      <w:pPr>
        <w:pStyle w:val="a"/>
        <w:ind w:firstLine="0"/>
        <w:rPr>
          <w:rFonts w:hint="cs"/>
          <w:rtl/>
        </w:rPr>
      </w:pPr>
    </w:p>
    <w:p w14:paraId="454DB454" w14:textId="77777777" w:rsidR="00000000" w:rsidRDefault="00E52DD3">
      <w:pPr>
        <w:pStyle w:val="a"/>
        <w:ind w:firstLine="0"/>
        <w:rPr>
          <w:rFonts w:hint="cs"/>
          <w:rtl/>
        </w:rPr>
      </w:pPr>
      <w:r>
        <w:rPr>
          <w:rFonts w:hint="cs"/>
          <w:rtl/>
        </w:rPr>
        <w:tab/>
        <w:t>חבר הכנסת טאהא, זה קורה לא רק לערבים בארץ. אני מכיר הרבה מאוד אנשים, יוצאי עירק ומצרים - הייתי עובד "אל על" הרבה מאוד שנים, ואנשים שהיו אנשי ביטחון ומנהלים</w:t>
      </w:r>
      <w:r>
        <w:rPr>
          <w:rFonts w:hint="cs"/>
          <w:rtl/>
        </w:rPr>
        <w:t xml:space="preserve"> בכירים ב"אל על" חשבו שהם למחבלים. מה לעשות. אנא ממך, זה קורה בכל עדה. הוא לא התכוון, חס וחלילה, לפגוע בכם. כך אני הבנתי. </w:t>
      </w:r>
    </w:p>
    <w:p w14:paraId="510BC1D9" w14:textId="77777777" w:rsidR="00000000" w:rsidRDefault="00E52DD3">
      <w:pPr>
        <w:pStyle w:val="a"/>
        <w:ind w:firstLine="0"/>
        <w:rPr>
          <w:rFonts w:hint="cs"/>
          <w:rtl/>
        </w:rPr>
      </w:pPr>
    </w:p>
    <w:p w14:paraId="4B1878AC" w14:textId="77777777" w:rsidR="00000000" w:rsidRDefault="00E52DD3">
      <w:pPr>
        <w:pStyle w:val="SpeakerCon"/>
        <w:rPr>
          <w:rtl/>
        </w:rPr>
      </w:pPr>
      <w:bookmarkStart w:id="260" w:name="FS000000474T21_05_2003_16_21_32C"/>
      <w:bookmarkEnd w:id="260"/>
      <w:r>
        <w:rPr>
          <w:rtl/>
        </w:rPr>
        <w:t>השר גדעון עזרא:</w:t>
      </w:r>
    </w:p>
    <w:p w14:paraId="04DA4C55" w14:textId="77777777" w:rsidR="00000000" w:rsidRDefault="00E52DD3">
      <w:pPr>
        <w:pStyle w:val="a"/>
        <w:rPr>
          <w:rtl/>
        </w:rPr>
      </w:pPr>
    </w:p>
    <w:p w14:paraId="45AF174B" w14:textId="77777777" w:rsidR="00000000" w:rsidRDefault="00E52DD3">
      <w:pPr>
        <w:pStyle w:val="a"/>
        <w:rPr>
          <w:rFonts w:hint="cs"/>
          <w:rtl/>
        </w:rPr>
      </w:pPr>
      <w:r>
        <w:rPr>
          <w:rFonts w:hint="cs"/>
          <w:rtl/>
        </w:rPr>
        <w:t xml:space="preserve">לא לפגוע. אני אמרתי, אם אני מוכן לתת אמון באבו-מאזן, בוודאי ובוודאי אני מוכן לתת אמון בערביי ישראל. אני חושב שיכול </w:t>
      </w:r>
      <w:r>
        <w:rPr>
          <w:rFonts w:hint="cs"/>
          <w:rtl/>
        </w:rPr>
        <w:t xml:space="preserve">להיות להם תפקיד חשוב מאוד במניעת פיגועים. נהרג אתמול תושב ג'יסר-א-זרקא. מאחר שהוא נהרג עם יהודים, זה לא חשוב. טלו חלק במלחמה הזאת בטרור. </w:t>
      </w:r>
    </w:p>
    <w:p w14:paraId="691D7DD9" w14:textId="77777777" w:rsidR="00000000" w:rsidRDefault="00E52DD3">
      <w:pPr>
        <w:pStyle w:val="a"/>
        <w:ind w:firstLine="0"/>
        <w:rPr>
          <w:rFonts w:hint="cs"/>
          <w:rtl/>
        </w:rPr>
      </w:pPr>
    </w:p>
    <w:p w14:paraId="2B71D35D" w14:textId="77777777" w:rsidR="00000000" w:rsidRDefault="00E52DD3">
      <w:pPr>
        <w:pStyle w:val="ac"/>
        <w:rPr>
          <w:rtl/>
        </w:rPr>
      </w:pPr>
      <w:r>
        <w:rPr>
          <w:rFonts w:hint="eastAsia"/>
          <w:rtl/>
        </w:rPr>
        <w:t>אהוד</w:t>
      </w:r>
      <w:r>
        <w:rPr>
          <w:rtl/>
        </w:rPr>
        <w:t xml:space="preserve"> יתום (הליכוד):</w:t>
      </w:r>
    </w:p>
    <w:p w14:paraId="48C64EFB" w14:textId="77777777" w:rsidR="00000000" w:rsidRDefault="00E52DD3">
      <w:pPr>
        <w:pStyle w:val="a"/>
        <w:rPr>
          <w:rFonts w:hint="cs"/>
          <w:rtl/>
        </w:rPr>
      </w:pPr>
    </w:p>
    <w:p w14:paraId="7AD0D5DC" w14:textId="77777777" w:rsidR="00000000" w:rsidRDefault="00E52DD3">
      <w:pPr>
        <w:pStyle w:val="a"/>
        <w:rPr>
          <w:rFonts w:hint="cs"/>
          <w:rtl/>
        </w:rPr>
      </w:pPr>
      <w:r>
        <w:rPr>
          <w:rFonts w:hint="cs"/>
          <w:rtl/>
        </w:rPr>
        <w:t xml:space="preserve">תעשו שירות לאומי באבטחת הקניונים. </w:t>
      </w:r>
    </w:p>
    <w:p w14:paraId="38A96198" w14:textId="77777777" w:rsidR="00000000" w:rsidRDefault="00E52DD3">
      <w:pPr>
        <w:pStyle w:val="a"/>
        <w:ind w:firstLine="0"/>
        <w:rPr>
          <w:rFonts w:hint="cs"/>
          <w:rtl/>
        </w:rPr>
      </w:pPr>
    </w:p>
    <w:p w14:paraId="5511C3AF" w14:textId="77777777" w:rsidR="00000000" w:rsidRDefault="00E52DD3">
      <w:pPr>
        <w:pStyle w:val="SpeakerCon"/>
        <w:rPr>
          <w:rtl/>
        </w:rPr>
      </w:pPr>
      <w:bookmarkStart w:id="261" w:name="FS000000474T21_05_2003_16_26_03C"/>
      <w:bookmarkEnd w:id="261"/>
      <w:r>
        <w:rPr>
          <w:rtl/>
        </w:rPr>
        <w:t>השר גדעון עזרא:</w:t>
      </w:r>
    </w:p>
    <w:p w14:paraId="258CE4A5" w14:textId="77777777" w:rsidR="00000000" w:rsidRDefault="00E52DD3">
      <w:pPr>
        <w:pStyle w:val="a"/>
        <w:rPr>
          <w:rtl/>
        </w:rPr>
      </w:pPr>
    </w:p>
    <w:p w14:paraId="292C6024" w14:textId="77777777" w:rsidR="00000000" w:rsidRDefault="00E52DD3">
      <w:pPr>
        <w:pStyle w:val="a"/>
        <w:rPr>
          <w:rFonts w:hint="cs"/>
          <w:rtl/>
        </w:rPr>
      </w:pPr>
      <w:r>
        <w:rPr>
          <w:rFonts w:hint="cs"/>
          <w:rtl/>
        </w:rPr>
        <w:t>אתה יודע וברכה יודע, שאם היה ערבי בפתח האוט</w:t>
      </w:r>
      <w:r>
        <w:rPr>
          <w:rFonts w:hint="cs"/>
          <w:rtl/>
        </w:rPr>
        <w:t>ובוס בגבעה-הצרפתית ביום ראשון,</w:t>
      </w:r>
      <w:r>
        <w:rPr>
          <w:rtl/>
        </w:rPr>
        <w:t xml:space="preserve"> </w:t>
      </w:r>
      <w:r>
        <w:rPr>
          <w:rFonts w:hint="cs"/>
          <w:rtl/>
        </w:rPr>
        <w:t xml:space="preserve">אני אומר לך, עם תפילין ועם טלית ועם כיפה, הנהג לא הצליח להבחין - אם יש מישהו שהיה מצליח להבחין, זה  תושב ערבי-ישראלי, שיודע לפי המבטא, שיודע להבחין לפי דברים אחרים. </w:t>
      </w:r>
    </w:p>
    <w:p w14:paraId="26710285" w14:textId="77777777" w:rsidR="00000000" w:rsidRDefault="00E52DD3">
      <w:pPr>
        <w:pStyle w:val="a"/>
        <w:ind w:firstLine="0"/>
        <w:rPr>
          <w:rFonts w:hint="cs"/>
          <w:rtl/>
        </w:rPr>
      </w:pPr>
    </w:p>
    <w:p w14:paraId="587A800E" w14:textId="77777777" w:rsidR="00000000" w:rsidRDefault="00E52DD3">
      <w:pPr>
        <w:pStyle w:val="ac"/>
        <w:rPr>
          <w:rtl/>
        </w:rPr>
      </w:pPr>
      <w:r>
        <w:rPr>
          <w:rFonts w:hint="eastAsia"/>
          <w:rtl/>
        </w:rPr>
        <w:t>מוחמד</w:t>
      </w:r>
      <w:r>
        <w:rPr>
          <w:rtl/>
        </w:rPr>
        <w:t xml:space="preserve"> ברכה (חד"ש-תע"ל):</w:t>
      </w:r>
    </w:p>
    <w:p w14:paraId="6E8F8DD2" w14:textId="77777777" w:rsidR="00000000" w:rsidRDefault="00E52DD3">
      <w:pPr>
        <w:pStyle w:val="a"/>
        <w:rPr>
          <w:rFonts w:hint="cs"/>
          <w:rtl/>
        </w:rPr>
      </w:pPr>
    </w:p>
    <w:p w14:paraId="1440B158" w14:textId="77777777" w:rsidR="00000000" w:rsidRDefault="00E52DD3">
      <w:pPr>
        <w:pStyle w:val="a"/>
        <w:rPr>
          <w:rFonts w:hint="cs"/>
          <w:rtl/>
        </w:rPr>
      </w:pPr>
      <w:r>
        <w:rPr>
          <w:rFonts w:hint="cs"/>
          <w:rtl/>
        </w:rPr>
        <w:t xml:space="preserve">כל כך מסריח מה שאתה אומר. </w:t>
      </w:r>
    </w:p>
    <w:p w14:paraId="10E040C8" w14:textId="77777777" w:rsidR="00000000" w:rsidRDefault="00E52DD3">
      <w:pPr>
        <w:pStyle w:val="a"/>
        <w:ind w:firstLine="0"/>
        <w:rPr>
          <w:rFonts w:hint="cs"/>
          <w:rtl/>
        </w:rPr>
      </w:pPr>
    </w:p>
    <w:p w14:paraId="0621FAE6" w14:textId="77777777" w:rsidR="00000000" w:rsidRDefault="00E52DD3">
      <w:pPr>
        <w:pStyle w:val="a"/>
        <w:ind w:firstLine="0"/>
        <w:rPr>
          <w:rFonts w:hint="cs"/>
          <w:rtl/>
        </w:rPr>
      </w:pPr>
    </w:p>
    <w:p w14:paraId="60A2EC8B" w14:textId="77777777" w:rsidR="00000000" w:rsidRDefault="00E52DD3">
      <w:pPr>
        <w:pStyle w:val="ad"/>
        <w:rPr>
          <w:rtl/>
        </w:rPr>
      </w:pPr>
      <w:r>
        <w:rPr>
          <w:rtl/>
        </w:rPr>
        <w:t>היו"</w:t>
      </w:r>
      <w:r>
        <w:rPr>
          <w:rtl/>
        </w:rPr>
        <w:t xml:space="preserve">ר </w:t>
      </w:r>
      <w:r>
        <w:rPr>
          <w:rFonts w:hint="cs"/>
          <w:rtl/>
        </w:rPr>
        <w:t>אלי בן-מנחם</w:t>
      </w:r>
      <w:r>
        <w:rPr>
          <w:rtl/>
        </w:rPr>
        <w:t>:</w:t>
      </w:r>
    </w:p>
    <w:p w14:paraId="65598A07" w14:textId="77777777" w:rsidR="00000000" w:rsidRDefault="00E52DD3">
      <w:pPr>
        <w:pStyle w:val="a"/>
        <w:ind w:firstLine="0"/>
        <w:rPr>
          <w:rFonts w:hint="cs"/>
          <w:rtl/>
        </w:rPr>
      </w:pPr>
    </w:p>
    <w:p w14:paraId="37112036" w14:textId="77777777" w:rsidR="00000000" w:rsidRDefault="00E52DD3">
      <w:pPr>
        <w:pStyle w:val="a"/>
        <w:ind w:firstLine="0"/>
        <w:rPr>
          <w:rFonts w:hint="cs"/>
          <w:rtl/>
        </w:rPr>
      </w:pPr>
      <w:r>
        <w:rPr>
          <w:rFonts w:hint="cs"/>
          <w:rtl/>
        </w:rPr>
        <w:tab/>
        <w:t xml:space="preserve">רבותי, אני לא מבין, למה אתם מפרשים את זה לא נוח. </w:t>
      </w:r>
    </w:p>
    <w:p w14:paraId="270D8026" w14:textId="77777777" w:rsidR="00000000" w:rsidRDefault="00E52DD3">
      <w:pPr>
        <w:pStyle w:val="a"/>
        <w:ind w:firstLine="0"/>
        <w:rPr>
          <w:rFonts w:hint="cs"/>
          <w:rtl/>
        </w:rPr>
      </w:pPr>
    </w:p>
    <w:p w14:paraId="4BFA050D" w14:textId="77777777" w:rsidR="00000000" w:rsidRDefault="00E52DD3">
      <w:pPr>
        <w:pStyle w:val="SpeakerCon"/>
        <w:rPr>
          <w:rtl/>
        </w:rPr>
      </w:pPr>
      <w:bookmarkStart w:id="262" w:name="FS000000474T21_05_2003_16_27_56C"/>
      <w:bookmarkEnd w:id="262"/>
      <w:r>
        <w:rPr>
          <w:rtl/>
        </w:rPr>
        <w:t>השר גדעון עזרא:</w:t>
      </w:r>
    </w:p>
    <w:p w14:paraId="51A095FE" w14:textId="77777777" w:rsidR="00000000" w:rsidRDefault="00E52DD3">
      <w:pPr>
        <w:pStyle w:val="a"/>
        <w:rPr>
          <w:rtl/>
        </w:rPr>
      </w:pPr>
    </w:p>
    <w:p w14:paraId="18A71C0D" w14:textId="77777777" w:rsidR="00000000" w:rsidRDefault="00E52DD3">
      <w:pPr>
        <w:pStyle w:val="a"/>
        <w:rPr>
          <w:rFonts w:hint="cs"/>
          <w:rtl/>
        </w:rPr>
      </w:pPr>
      <w:r>
        <w:rPr>
          <w:rFonts w:hint="cs"/>
          <w:rtl/>
        </w:rPr>
        <w:t xml:space="preserve">זה אולי מסריח אבל זה מציל חיים. </w:t>
      </w:r>
    </w:p>
    <w:p w14:paraId="5DEBCBFA" w14:textId="77777777" w:rsidR="00000000" w:rsidRDefault="00E52DD3">
      <w:pPr>
        <w:pStyle w:val="a"/>
        <w:ind w:firstLine="0"/>
        <w:rPr>
          <w:rFonts w:hint="cs"/>
          <w:rtl/>
        </w:rPr>
      </w:pPr>
    </w:p>
    <w:p w14:paraId="39FD2AEF" w14:textId="77777777" w:rsidR="00000000" w:rsidRDefault="00E52DD3">
      <w:pPr>
        <w:pStyle w:val="ac"/>
        <w:rPr>
          <w:rtl/>
        </w:rPr>
      </w:pPr>
      <w:r>
        <w:rPr>
          <w:rFonts w:hint="eastAsia"/>
          <w:rtl/>
        </w:rPr>
        <w:t>ואסל</w:t>
      </w:r>
      <w:r>
        <w:rPr>
          <w:rtl/>
        </w:rPr>
        <w:t xml:space="preserve"> טאהא (בל"ד):</w:t>
      </w:r>
    </w:p>
    <w:p w14:paraId="4064E8FE" w14:textId="77777777" w:rsidR="00000000" w:rsidRDefault="00E52DD3">
      <w:pPr>
        <w:pStyle w:val="a"/>
        <w:rPr>
          <w:rFonts w:hint="cs"/>
          <w:rtl/>
        </w:rPr>
      </w:pPr>
    </w:p>
    <w:p w14:paraId="7A4B2DC3" w14:textId="77777777" w:rsidR="00000000" w:rsidRDefault="00E52DD3">
      <w:pPr>
        <w:pStyle w:val="a"/>
        <w:rPr>
          <w:rFonts w:hint="cs"/>
          <w:rtl/>
        </w:rPr>
      </w:pPr>
      <w:r>
        <w:rPr>
          <w:rFonts w:hint="cs"/>
          <w:rtl/>
        </w:rPr>
        <w:t xml:space="preserve">להציל חיים זה אומר לסיים את הכיבוש. </w:t>
      </w:r>
    </w:p>
    <w:p w14:paraId="31279BB6" w14:textId="77777777" w:rsidR="00000000" w:rsidRDefault="00E52DD3">
      <w:pPr>
        <w:pStyle w:val="a"/>
        <w:ind w:firstLine="0"/>
        <w:rPr>
          <w:rFonts w:hint="cs"/>
          <w:rtl/>
        </w:rPr>
      </w:pPr>
    </w:p>
    <w:p w14:paraId="578D50FC" w14:textId="77777777" w:rsidR="00000000" w:rsidRDefault="00E52DD3">
      <w:pPr>
        <w:pStyle w:val="ac"/>
        <w:rPr>
          <w:rtl/>
        </w:rPr>
      </w:pPr>
      <w:r>
        <w:rPr>
          <w:rFonts w:hint="eastAsia"/>
          <w:rtl/>
        </w:rPr>
        <w:t>אהוד</w:t>
      </w:r>
      <w:r>
        <w:rPr>
          <w:rtl/>
        </w:rPr>
        <w:t xml:space="preserve"> יתום (הליכוד):</w:t>
      </w:r>
    </w:p>
    <w:p w14:paraId="6368B267" w14:textId="77777777" w:rsidR="00000000" w:rsidRDefault="00E52DD3">
      <w:pPr>
        <w:pStyle w:val="a"/>
        <w:rPr>
          <w:rFonts w:hint="cs"/>
          <w:rtl/>
        </w:rPr>
      </w:pPr>
    </w:p>
    <w:p w14:paraId="429117F9" w14:textId="77777777" w:rsidR="00000000" w:rsidRDefault="00E52DD3">
      <w:pPr>
        <w:pStyle w:val="a"/>
        <w:rPr>
          <w:rFonts w:hint="cs"/>
          <w:rtl/>
        </w:rPr>
      </w:pPr>
      <w:r>
        <w:rPr>
          <w:rFonts w:hint="cs"/>
          <w:rtl/>
        </w:rPr>
        <w:t>שירות לאומי בגבולות 1948, נגד הטרור, שירות לאומי - מה רע בז</w:t>
      </w:r>
      <w:r>
        <w:rPr>
          <w:rFonts w:hint="cs"/>
          <w:rtl/>
        </w:rPr>
        <w:t xml:space="preserve">ה? אחד יהודי ואחד ערבי. </w:t>
      </w:r>
    </w:p>
    <w:p w14:paraId="53517D47" w14:textId="77777777" w:rsidR="00000000" w:rsidRDefault="00E52DD3">
      <w:pPr>
        <w:pStyle w:val="a"/>
        <w:ind w:firstLine="0"/>
        <w:rPr>
          <w:rFonts w:hint="cs"/>
          <w:rtl/>
        </w:rPr>
      </w:pPr>
    </w:p>
    <w:p w14:paraId="783FF41E" w14:textId="77777777" w:rsidR="00000000" w:rsidRDefault="00E52DD3">
      <w:pPr>
        <w:pStyle w:val="ad"/>
        <w:rPr>
          <w:rtl/>
        </w:rPr>
      </w:pPr>
      <w:r>
        <w:rPr>
          <w:rtl/>
        </w:rPr>
        <w:t xml:space="preserve">היו"ר </w:t>
      </w:r>
      <w:r>
        <w:rPr>
          <w:rFonts w:hint="cs"/>
          <w:rtl/>
        </w:rPr>
        <w:t>אלי בן-מנחם</w:t>
      </w:r>
      <w:r>
        <w:rPr>
          <w:rtl/>
        </w:rPr>
        <w:t>:</w:t>
      </w:r>
    </w:p>
    <w:p w14:paraId="48850F3F" w14:textId="77777777" w:rsidR="00000000" w:rsidRDefault="00E52DD3">
      <w:pPr>
        <w:pStyle w:val="a"/>
        <w:ind w:firstLine="0"/>
        <w:rPr>
          <w:rFonts w:hint="cs"/>
          <w:rtl/>
        </w:rPr>
      </w:pPr>
    </w:p>
    <w:p w14:paraId="33A6B08A" w14:textId="77777777" w:rsidR="00000000" w:rsidRDefault="00E52DD3">
      <w:pPr>
        <w:pStyle w:val="a"/>
        <w:ind w:firstLine="0"/>
        <w:rPr>
          <w:rFonts w:hint="cs"/>
          <w:rtl/>
        </w:rPr>
      </w:pPr>
      <w:r>
        <w:rPr>
          <w:rFonts w:hint="cs"/>
          <w:rtl/>
        </w:rPr>
        <w:tab/>
        <w:t xml:space="preserve">חבר הכנסת יתום, השר מסיים, אני מבקש. </w:t>
      </w:r>
    </w:p>
    <w:p w14:paraId="1CCF7102" w14:textId="77777777" w:rsidR="00000000" w:rsidRDefault="00E52DD3">
      <w:pPr>
        <w:pStyle w:val="a"/>
        <w:ind w:firstLine="0"/>
        <w:rPr>
          <w:rFonts w:hint="cs"/>
          <w:rtl/>
        </w:rPr>
      </w:pPr>
    </w:p>
    <w:p w14:paraId="5D2F0928" w14:textId="77777777" w:rsidR="00000000" w:rsidRDefault="00E52DD3">
      <w:pPr>
        <w:pStyle w:val="SpeakerCon"/>
        <w:rPr>
          <w:rtl/>
        </w:rPr>
      </w:pPr>
      <w:bookmarkStart w:id="263" w:name="FS000000474T21_05_2003_16_29_08C"/>
      <w:bookmarkEnd w:id="263"/>
      <w:r>
        <w:rPr>
          <w:rtl/>
        </w:rPr>
        <w:t>השר גדעון עזרא:</w:t>
      </w:r>
    </w:p>
    <w:p w14:paraId="707F1C8B" w14:textId="77777777" w:rsidR="00000000" w:rsidRDefault="00E52DD3">
      <w:pPr>
        <w:pStyle w:val="a"/>
        <w:rPr>
          <w:rtl/>
        </w:rPr>
      </w:pPr>
    </w:p>
    <w:p w14:paraId="5776F89B" w14:textId="77777777" w:rsidR="00000000" w:rsidRDefault="00E52DD3">
      <w:pPr>
        <w:pStyle w:val="a"/>
        <w:rPr>
          <w:rFonts w:hint="cs"/>
          <w:rtl/>
        </w:rPr>
      </w:pPr>
      <w:r>
        <w:rPr>
          <w:rFonts w:hint="cs"/>
          <w:rtl/>
        </w:rPr>
        <w:t>לא תהיה התקדמות במפת הדרכים אם ישראל לא תדע שהרשות הפלסטינית בראשותו של אבו-מאזן עושה את המירב על מנת לחסום את הטרור. אם נראה שאבו-מאזן עושה מאמצים מרביי</w:t>
      </w:r>
      <w:r>
        <w:rPr>
          <w:rFonts w:hint="cs"/>
          <w:rtl/>
        </w:rPr>
        <w:t xml:space="preserve">ם לחסום את הטרור, ישראל תוכל לעשות מצדה מה שנקרא מחוות - אני גם כן לא אוהב את המלה הזאת - לעשות אותם דברים שאפשר להרשות לעצמנו ולא לסבול מפיגועים כתוצאה מכך. </w:t>
      </w:r>
    </w:p>
    <w:p w14:paraId="0A2C32BF" w14:textId="77777777" w:rsidR="00000000" w:rsidRDefault="00E52DD3">
      <w:pPr>
        <w:pStyle w:val="a"/>
        <w:rPr>
          <w:rFonts w:hint="cs"/>
          <w:rtl/>
        </w:rPr>
      </w:pPr>
    </w:p>
    <w:p w14:paraId="5CA37418" w14:textId="77777777" w:rsidR="00000000" w:rsidRDefault="00E52DD3">
      <w:pPr>
        <w:pStyle w:val="a"/>
        <w:rPr>
          <w:rFonts w:hint="cs"/>
          <w:rtl/>
        </w:rPr>
      </w:pPr>
      <w:r>
        <w:rPr>
          <w:rFonts w:hint="cs"/>
          <w:rtl/>
        </w:rPr>
        <w:t xml:space="preserve">אני משוכנע שתהיינה פגישות נוספות עם אבו-מאזן כאשר הנושא העיקרי, לצערי, יהיה בראש ובראשונה מניעת </w:t>
      </w:r>
      <w:r>
        <w:rPr>
          <w:rFonts w:hint="cs"/>
          <w:rtl/>
        </w:rPr>
        <w:t xml:space="preserve">הטרור. תודה. </w:t>
      </w:r>
    </w:p>
    <w:p w14:paraId="05A9AB18" w14:textId="77777777" w:rsidR="00000000" w:rsidRDefault="00E52DD3">
      <w:pPr>
        <w:pStyle w:val="a"/>
        <w:ind w:firstLine="0"/>
        <w:rPr>
          <w:rFonts w:hint="cs"/>
          <w:rtl/>
        </w:rPr>
      </w:pPr>
    </w:p>
    <w:p w14:paraId="59155A2F" w14:textId="77777777" w:rsidR="00000000" w:rsidRDefault="00E52DD3">
      <w:pPr>
        <w:pStyle w:val="ad"/>
        <w:rPr>
          <w:rtl/>
        </w:rPr>
      </w:pPr>
      <w:r>
        <w:rPr>
          <w:rtl/>
        </w:rPr>
        <w:t xml:space="preserve">היו"ר </w:t>
      </w:r>
      <w:r>
        <w:rPr>
          <w:rFonts w:hint="cs"/>
          <w:rtl/>
        </w:rPr>
        <w:t>אלי בן-מנחם</w:t>
      </w:r>
      <w:r>
        <w:rPr>
          <w:rtl/>
        </w:rPr>
        <w:t>:</w:t>
      </w:r>
    </w:p>
    <w:p w14:paraId="2331AC32" w14:textId="77777777" w:rsidR="00000000" w:rsidRDefault="00E52DD3">
      <w:pPr>
        <w:pStyle w:val="a"/>
        <w:ind w:firstLine="0"/>
        <w:rPr>
          <w:rFonts w:hint="cs"/>
          <w:rtl/>
        </w:rPr>
      </w:pPr>
    </w:p>
    <w:p w14:paraId="43A7BBF4" w14:textId="77777777" w:rsidR="00000000" w:rsidRDefault="00E52DD3">
      <w:pPr>
        <w:pStyle w:val="a"/>
        <w:ind w:firstLine="0"/>
        <w:rPr>
          <w:rFonts w:hint="cs"/>
          <w:rtl/>
        </w:rPr>
      </w:pPr>
      <w:r>
        <w:rPr>
          <w:rFonts w:hint="cs"/>
          <w:rtl/>
        </w:rPr>
        <w:tab/>
        <w:t xml:space="preserve">אדוני השר, מה אתה מציע? </w:t>
      </w:r>
    </w:p>
    <w:p w14:paraId="14E2458D" w14:textId="77777777" w:rsidR="00000000" w:rsidRDefault="00E52DD3">
      <w:pPr>
        <w:pStyle w:val="a"/>
        <w:ind w:firstLine="0"/>
        <w:rPr>
          <w:rFonts w:hint="cs"/>
          <w:rtl/>
        </w:rPr>
      </w:pPr>
    </w:p>
    <w:p w14:paraId="4792F7C2" w14:textId="77777777" w:rsidR="00000000" w:rsidRDefault="00E52DD3">
      <w:pPr>
        <w:pStyle w:val="SpeakerCon"/>
        <w:rPr>
          <w:rtl/>
        </w:rPr>
      </w:pPr>
      <w:bookmarkStart w:id="264" w:name="FS000000474T21_05_2003_16_30_52C"/>
      <w:bookmarkEnd w:id="264"/>
      <w:r>
        <w:rPr>
          <w:rtl/>
        </w:rPr>
        <w:t>השר גדעון עזרא:</w:t>
      </w:r>
    </w:p>
    <w:p w14:paraId="6C379687" w14:textId="77777777" w:rsidR="00000000" w:rsidRDefault="00E52DD3">
      <w:pPr>
        <w:pStyle w:val="a"/>
        <w:rPr>
          <w:rtl/>
        </w:rPr>
      </w:pPr>
    </w:p>
    <w:p w14:paraId="2B96BD11" w14:textId="77777777" w:rsidR="00000000" w:rsidRDefault="00E52DD3">
      <w:pPr>
        <w:pStyle w:val="a"/>
        <w:rPr>
          <w:rFonts w:hint="cs"/>
          <w:rtl/>
        </w:rPr>
      </w:pPr>
      <w:r>
        <w:rPr>
          <w:rFonts w:hint="cs"/>
          <w:rtl/>
        </w:rPr>
        <w:t xml:space="preserve">אני חושב שהנושא הזה ילווה אותנו כל הזמן. אין לי בעיה עם דיון במליאה, אף שאני חושב שכל שבוע נידרש לזה. אין לי בעיה, דיון במליאה. </w:t>
      </w:r>
    </w:p>
    <w:p w14:paraId="50E0111D" w14:textId="77777777" w:rsidR="00000000" w:rsidRDefault="00E52DD3">
      <w:pPr>
        <w:pStyle w:val="a"/>
        <w:ind w:firstLine="0"/>
        <w:rPr>
          <w:rFonts w:hint="cs"/>
          <w:rtl/>
        </w:rPr>
      </w:pPr>
    </w:p>
    <w:p w14:paraId="3EFD5A81" w14:textId="77777777" w:rsidR="00000000" w:rsidRDefault="00E52DD3">
      <w:pPr>
        <w:pStyle w:val="a"/>
        <w:ind w:firstLine="0"/>
        <w:rPr>
          <w:rFonts w:hint="cs"/>
          <w:rtl/>
        </w:rPr>
      </w:pPr>
    </w:p>
    <w:p w14:paraId="1885DFF5" w14:textId="77777777" w:rsidR="00000000" w:rsidRDefault="00E52DD3">
      <w:pPr>
        <w:pStyle w:val="a"/>
        <w:ind w:firstLine="0"/>
        <w:rPr>
          <w:rFonts w:hint="cs"/>
          <w:rtl/>
        </w:rPr>
      </w:pPr>
    </w:p>
    <w:p w14:paraId="62ED6C5B" w14:textId="77777777" w:rsidR="00000000" w:rsidRDefault="00E52DD3">
      <w:pPr>
        <w:pStyle w:val="ad"/>
        <w:rPr>
          <w:rtl/>
        </w:rPr>
      </w:pPr>
      <w:r>
        <w:rPr>
          <w:rtl/>
        </w:rPr>
        <w:t xml:space="preserve">היו"ר </w:t>
      </w:r>
      <w:r>
        <w:rPr>
          <w:rFonts w:hint="cs"/>
          <w:rtl/>
        </w:rPr>
        <w:t>אלי בן-מנחם</w:t>
      </w:r>
      <w:r>
        <w:rPr>
          <w:rtl/>
        </w:rPr>
        <w:t>:</w:t>
      </w:r>
    </w:p>
    <w:p w14:paraId="4962BB4C" w14:textId="77777777" w:rsidR="00000000" w:rsidRDefault="00E52DD3">
      <w:pPr>
        <w:pStyle w:val="a"/>
        <w:ind w:firstLine="0"/>
        <w:rPr>
          <w:rFonts w:hint="cs"/>
          <w:rtl/>
        </w:rPr>
      </w:pPr>
    </w:p>
    <w:p w14:paraId="6BB81D16" w14:textId="77777777" w:rsidR="00000000" w:rsidRDefault="00E52DD3">
      <w:pPr>
        <w:pStyle w:val="a"/>
        <w:ind w:firstLine="0"/>
        <w:rPr>
          <w:rFonts w:hint="cs"/>
          <w:rtl/>
        </w:rPr>
      </w:pPr>
      <w:r>
        <w:rPr>
          <w:rFonts w:hint="cs"/>
          <w:rtl/>
        </w:rPr>
        <w:tab/>
        <w:t>רבותי, הצעה אחרת לחבר הכ</w:t>
      </w:r>
      <w:r>
        <w:rPr>
          <w:rFonts w:hint="cs"/>
          <w:rtl/>
        </w:rPr>
        <w:t xml:space="preserve">נסת מוחמד ברכה להצעתו של בנימין בן-אליעזר. </w:t>
      </w:r>
    </w:p>
    <w:p w14:paraId="1140C3F7" w14:textId="77777777" w:rsidR="00000000" w:rsidRDefault="00E52DD3">
      <w:pPr>
        <w:pStyle w:val="a"/>
        <w:ind w:firstLine="0"/>
        <w:rPr>
          <w:rFonts w:hint="cs"/>
          <w:rtl/>
        </w:rPr>
      </w:pPr>
    </w:p>
    <w:p w14:paraId="7CAA8EA7" w14:textId="77777777" w:rsidR="00000000" w:rsidRDefault="00E52DD3">
      <w:pPr>
        <w:pStyle w:val="Speaker"/>
        <w:rPr>
          <w:rtl/>
        </w:rPr>
      </w:pPr>
      <w:bookmarkStart w:id="265" w:name="FS000000540T21_05_2003_16_31_42"/>
      <w:bookmarkEnd w:id="265"/>
      <w:r>
        <w:rPr>
          <w:rFonts w:hint="eastAsia"/>
          <w:rtl/>
        </w:rPr>
        <w:t>מוחמד</w:t>
      </w:r>
      <w:r>
        <w:rPr>
          <w:rtl/>
        </w:rPr>
        <w:t xml:space="preserve"> ברכה (חד"ש-תע"ל):</w:t>
      </w:r>
    </w:p>
    <w:p w14:paraId="362F9827" w14:textId="77777777" w:rsidR="00000000" w:rsidRDefault="00E52DD3">
      <w:pPr>
        <w:pStyle w:val="a"/>
        <w:rPr>
          <w:rFonts w:hint="cs"/>
          <w:rtl/>
        </w:rPr>
      </w:pPr>
    </w:p>
    <w:p w14:paraId="5AECD0D4" w14:textId="77777777" w:rsidR="00000000" w:rsidRDefault="00E52DD3">
      <w:pPr>
        <w:pStyle w:val="a"/>
        <w:rPr>
          <w:rFonts w:hint="cs"/>
          <w:rtl/>
        </w:rPr>
      </w:pPr>
      <w:r>
        <w:rPr>
          <w:rFonts w:hint="cs"/>
          <w:rtl/>
        </w:rPr>
        <w:t xml:space="preserve">אדוני היושב-ראש, רבותי חברי הכנסת, אין ספק שהפגישה בין ראש הממשלה הפלסטיני אבו-מאזן לבין ראש ממשלת ישראל שרון היתה פגישה של יחסי ציבור לשרון. אבו-מאזן כמובן לא יכול היה לדחות את הישיבה, </w:t>
      </w:r>
      <w:r>
        <w:rPr>
          <w:rFonts w:hint="cs"/>
          <w:rtl/>
        </w:rPr>
        <w:t xml:space="preserve">אבל הציניות של הממשלה הזאת מרקיעה שחקים כאשר גם בנושא של שלום, התקדמות ואופק לחיים אחרים ולמציאות אחרת הם משתמשים בפגישות האלה רק כדי לקדם יחסי ציבור בארצות-הברית. </w:t>
      </w:r>
    </w:p>
    <w:p w14:paraId="4A144BDA" w14:textId="77777777" w:rsidR="00000000" w:rsidRDefault="00E52DD3">
      <w:pPr>
        <w:pStyle w:val="a"/>
        <w:rPr>
          <w:rFonts w:hint="cs"/>
          <w:rtl/>
        </w:rPr>
      </w:pPr>
    </w:p>
    <w:p w14:paraId="07AEC72F" w14:textId="77777777" w:rsidR="00000000" w:rsidRDefault="00E52DD3">
      <w:pPr>
        <w:pStyle w:val="a"/>
        <w:ind w:firstLine="0"/>
        <w:rPr>
          <w:rFonts w:hint="cs"/>
          <w:rtl/>
        </w:rPr>
      </w:pPr>
      <w:r>
        <w:rPr>
          <w:rFonts w:hint="cs"/>
          <w:rtl/>
        </w:rPr>
        <w:tab/>
        <w:t>אדוני היושב-ראש, לפני כמה ימים ציינה הכנסת את יום הניצחון על הנאציזם במין לכידות ודעה אחת</w:t>
      </w:r>
      <w:r>
        <w:rPr>
          <w:rFonts w:hint="cs"/>
          <w:rtl/>
        </w:rPr>
        <w:t xml:space="preserve"> של שאט נפש והצורך ללמוד מהלקחים של הנאציזם והחשיבה והאידיאולוגיה הנאצית. דיבורים כגון "ערבי יריח ערבי" הם הוכחה חותכת שכנראה הניצחון על הנאציזם עוד לא הושלם. וכנראה יש עוד על מה להיאבק, לרבות במדינת ישראל - גם מפיהם של שרים בממשלת ישראל. </w:t>
      </w:r>
    </w:p>
    <w:p w14:paraId="571C1982" w14:textId="77777777" w:rsidR="00000000" w:rsidRDefault="00E52DD3">
      <w:pPr>
        <w:pStyle w:val="a"/>
        <w:ind w:firstLine="0"/>
        <w:rPr>
          <w:rFonts w:hint="cs"/>
          <w:rtl/>
        </w:rPr>
      </w:pPr>
    </w:p>
    <w:p w14:paraId="6C0B7C59" w14:textId="77777777" w:rsidR="00000000" w:rsidRDefault="00E52DD3">
      <w:pPr>
        <w:pStyle w:val="ad"/>
        <w:rPr>
          <w:rtl/>
        </w:rPr>
      </w:pPr>
      <w:r>
        <w:rPr>
          <w:rtl/>
        </w:rPr>
        <w:t xml:space="preserve">היו"ר </w:t>
      </w:r>
      <w:r>
        <w:rPr>
          <w:rFonts w:hint="cs"/>
          <w:rtl/>
        </w:rPr>
        <w:t>אלי בן-מנ</w:t>
      </w:r>
      <w:r>
        <w:rPr>
          <w:rFonts w:hint="cs"/>
          <w:rtl/>
        </w:rPr>
        <w:t>חם</w:t>
      </w:r>
      <w:r>
        <w:rPr>
          <w:rtl/>
        </w:rPr>
        <w:t>:</w:t>
      </w:r>
    </w:p>
    <w:p w14:paraId="0FAE404C" w14:textId="77777777" w:rsidR="00000000" w:rsidRDefault="00E52DD3">
      <w:pPr>
        <w:pStyle w:val="a"/>
        <w:ind w:firstLine="0"/>
        <w:rPr>
          <w:rFonts w:hint="cs"/>
          <w:rtl/>
        </w:rPr>
      </w:pPr>
    </w:p>
    <w:p w14:paraId="2AE54EB2" w14:textId="77777777" w:rsidR="00000000" w:rsidRDefault="00E52DD3">
      <w:pPr>
        <w:pStyle w:val="a"/>
        <w:ind w:firstLine="0"/>
        <w:rPr>
          <w:rFonts w:hint="cs"/>
          <w:rtl/>
        </w:rPr>
      </w:pPr>
      <w:r>
        <w:rPr>
          <w:rFonts w:hint="cs"/>
          <w:rtl/>
        </w:rPr>
        <w:tab/>
        <w:t xml:space="preserve">תודה לחבר הכנסת ברכה. הצעה אחרת לחבר הכנסת נסים זאב. זו הצעה אחרת להצעתו של חבר הכנסת יורי שטרן. יש לך דקה, בבקשה. </w:t>
      </w:r>
    </w:p>
    <w:p w14:paraId="3A08C726" w14:textId="77777777" w:rsidR="00000000" w:rsidRDefault="00E52DD3">
      <w:pPr>
        <w:pStyle w:val="a"/>
        <w:ind w:firstLine="0"/>
        <w:rPr>
          <w:rFonts w:hint="cs"/>
          <w:rtl/>
        </w:rPr>
      </w:pPr>
    </w:p>
    <w:p w14:paraId="7DCCD764" w14:textId="77777777" w:rsidR="00000000" w:rsidRDefault="00E52DD3">
      <w:pPr>
        <w:pStyle w:val="Speaker"/>
        <w:rPr>
          <w:rtl/>
        </w:rPr>
      </w:pPr>
      <w:bookmarkStart w:id="266" w:name="FS000000490T21_05_2003_16_36_11"/>
      <w:bookmarkEnd w:id="266"/>
      <w:r>
        <w:rPr>
          <w:rFonts w:hint="eastAsia"/>
          <w:rtl/>
        </w:rPr>
        <w:t>נסים</w:t>
      </w:r>
      <w:r>
        <w:rPr>
          <w:rtl/>
        </w:rPr>
        <w:t xml:space="preserve"> זאב (ש"ס):</w:t>
      </w:r>
    </w:p>
    <w:p w14:paraId="36700852" w14:textId="77777777" w:rsidR="00000000" w:rsidRDefault="00E52DD3">
      <w:pPr>
        <w:pStyle w:val="a"/>
        <w:rPr>
          <w:rFonts w:hint="cs"/>
          <w:rtl/>
        </w:rPr>
      </w:pPr>
    </w:p>
    <w:p w14:paraId="02FC0856" w14:textId="77777777" w:rsidR="00000000" w:rsidRDefault="00E52DD3">
      <w:pPr>
        <w:pStyle w:val="a"/>
        <w:rPr>
          <w:rFonts w:hint="cs"/>
          <w:rtl/>
        </w:rPr>
      </w:pPr>
      <w:r>
        <w:rPr>
          <w:rFonts w:hint="cs"/>
          <w:rtl/>
        </w:rPr>
        <w:t>אדוני היושב-ראש, כבוד השר אמר שהוא מאמין באבו-מאזן. אני עדיין לא מאמין בו, הוא לא הוכיח את עצמו, הוא ידו הארוכה של י</w:t>
      </w:r>
      <w:r>
        <w:rPr>
          <w:rFonts w:hint="cs"/>
          <w:rtl/>
        </w:rPr>
        <w:t xml:space="preserve">אסר ערפאת, וכל עוד הרחוב הפלסטיני מורעל, בחורות בנות 18 מתאבדות, לא אבו-מאזן ולא ערפאת יכולים לעצור את הטרור. למה אנחנו לא יכולים לבקש מאבו-מאזן שנושא ההסתה בבתי-הספר, בטלוויזיה שמראה לוויות - מרעילים כל הזמן את הציבור ויש להפסיק את הטרור הזה. </w:t>
      </w:r>
    </w:p>
    <w:p w14:paraId="19D876DA" w14:textId="77777777" w:rsidR="00000000" w:rsidRDefault="00E52DD3">
      <w:pPr>
        <w:pStyle w:val="a"/>
        <w:rPr>
          <w:rFonts w:hint="cs"/>
          <w:rtl/>
        </w:rPr>
      </w:pPr>
    </w:p>
    <w:p w14:paraId="20545819" w14:textId="77777777" w:rsidR="00000000" w:rsidRDefault="00E52DD3">
      <w:pPr>
        <w:pStyle w:val="a"/>
        <w:rPr>
          <w:rFonts w:hint="cs"/>
          <w:rtl/>
        </w:rPr>
      </w:pPr>
      <w:r>
        <w:rPr>
          <w:rFonts w:hint="cs"/>
          <w:rtl/>
        </w:rPr>
        <w:t>לכן, אני ע</w:t>
      </w:r>
      <w:r>
        <w:rPr>
          <w:rFonts w:hint="cs"/>
          <w:rtl/>
        </w:rPr>
        <w:t xml:space="preserve">דיין לא נותן אמון באבו-מאזן, ואני מציע להעביר את זה לוועדה, אדוני היושב-ראש. </w:t>
      </w:r>
    </w:p>
    <w:p w14:paraId="5EC48BD3" w14:textId="77777777" w:rsidR="00000000" w:rsidRDefault="00E52DD3">
      <w:pPr>
        <w:pStyle w:val="a"/>
        <w:ind w:firstLine="0"/>
        <w:rPr>
          <w:rFonts w:hint="cs"/>
          <w:rtl/>
        </w:rPr>
      </w:pPr>
    </w:p>
    <w:p w14:paraId="35350834" w14:textId="77777777" w:rsidR="00000000" w:rsidRDefault="00E52DD3">
      <w:pPr>
        <w:pStyle w:val="a"/>
        <w:ind w:firstLine="0"/>
        <w:rPr>
          <w:rFonts w:hint="cs"/>
          <w:rtl/>
        </w:rPr>
      </w:pPr>
    </w:p>
    <w:p w14:paraId="4E88719B" w14:textId="77777777" w:rsidR="00000000" w:rsidRDefault="00E52DD3">
      <w:pPr>
        <w:pStyle w:val="a"/>
        <w:ind w:firstLine="0"/>
        <w:rPr>
          <w:rFonts w:hint="cs"/>
          <w:rtl/>
        </w:rPr>
      </w:pPr>
    </w:p>
    <w:p w14:paraId="637B226B" w14:textId="77777777" w:rsidR="00000000" w:rsidRDefault="00E52DD3">
      <w:pPr>
        <w:pStyle w:val="a"/>
        <w:ind w:firstLine="0"/>
        <w:rPr>
          <w:rFonts w:hint="cs"/>
          <w:rtl/>
        </w:rPr>
      </w:pPr>
    </w:p>
    <w:p w14:paraId="05E45E48" w14:textId="77777777" w:rsidR="00000000" w:rsidRDefault="00E52DD3">
      <w:pPr>
        <w:pStyle w:val="ad"/>
        <w:rPr>
          <w:rtl/>
        </w:rPr>
      </w:pPr>
      <w:r>
        <w:rPr>
          <w:rtl/>
        </w:rPr>
        <w:t xml:space="preserve">היו"ר </w:t>
      </w:r>
      <w:r>
        <w:rPr>
          <w:rFonts w:hint="cs"/>
          <w:rtl/>
        </w:rPr>
        <w:t>אלי בן-מנחם</w:t>
      </w:r>
      <w:r>
        <w:rPr>
          <w:rtl/>
        </w:rPr>
        <w:t>:</w:t>
      </w:r>
    </w:p>
    <w:p w14:paraId="2501A9DA" w14:textId="77777777" w:rsidR="00000000" w:rsidRDefault="00E52DD3">
      <w:pPr>
        <w:pStyle w:val="a"/>
        <w:ind w:firstLine="0"/>
        <w:rPr>
          <w:rFonts w:hint="cs"/>
          <w:rtl/>
        </w:rPr>
      </w:pPr>
    </w:p>
    <w:p w14:paraId="4BDDE4CA" w14:textId="77777777" w:rsidR="00000000" w:rsidRDefault="00E52DD3">
      <w:pPr>
        <w:pStyle w:val="a"/>
        <w:ind w:firstLine="0"/>
        <w:rPr>
          <w:rFonts w:hint="cs"/>
          <w:rtl/>
        </w:rPr>
      </w:pPr>
      <w:r>
        <w:rPr>
          <w:rFonts w:hint="cs"/>
          <w:rtl/>
        </w:rPr>
        <w:tab/>
        <w:t xml:space="preserve">תודה לחבר הכנסת נסים זאב. הצעה אחרת לחבר הכנסת ואסל טאהא להצעתו של חבר הכנסת ניסן סלומינסקי. בבקשה, דקה. </w:t>
      </w:r>
    </w:p>
    <w:p w14:paraId="1A9EF5FF" w14:textId="77777777" w:rsidR="00000000" w:rsidRDefault="00E52DD3">
      <w:pPr>
        <w:pStyle w:val="a"/>
        <w:ind w:firstLine="0"/>
        <w:rPr>
          <w:rFonts w:hint="cs"/>
          <w:rtl/>
        </w:rPr>
      </w:pPr>
    </w:p>
    <w:p w14:paraId="5F4FFE98" w14:textId="77777777" w:rsidR="00000000" w:rsidRDefault="00E52DD3">
      <w:pPr>
        <w:pStyle w:val="Speaker"/>
        <w:rPr>
          <w:rtl/>
        </w:rPr>
      </w:pPr>
      <w:bookmarkStart w:id="267" w:name="FS000001062T21_05_2003_16_39_00"/>
      <w:bookmarkEnd w:id="267"/>
      <w:r>
        <w:rPr>
          <w:rFonts w:hint="eastAsia"/>
          <w:rtl/>
        </w:rPr>
        <w:t>ואסל</w:t>
      </w:r>
      <w:r>
        <w:rPr>
          <w:rtl/>
        </w:rPr>
        <w:t xml:space="preserve"> טאהא (בל"ד):</w:t>
      </w:r>
    </w:p>
    <w:p w14:paraId="1AE6E796" w14:textId="77777777" w:rsidR="00000000" w:rsidRDefault="00E52DD3">
      <w:pPr>
        <w:pStyle w:val="a"/>
        <w:rPr>
          <w:rFonts w:hint="cs"/>
          <w:rtl/>
        </w:rPr>
      </w:pPr>
    </w:p>
    <w:p w14:paraId="274F1B38" w14:textId="77777777" w:rsidR="00000000" w:rsidRDefault="00E52DD3">
      <w:pPr>
        <w:pStyle w:val="a"/>
        <w:rPr>
          <w:rFonts w:hint="cs"/>
          <w:rtl/>
        </w:rPr>
      </w:pPr>
      <w:r>
        <w:rPr>
          <w:rFonts w:hint="cs"/>
          <w:rtl/>
        </w:rPr>
        <w:t>אדוני היושב-ראש, הפגישה בין</w:t>
      </w:r>
      <w:r>
        <w:rPr>
          <w:rFonts w:hint="cs"/>
          <w:rtl/>
        </w:rPr>
        <w:t xml:space="preserve"> אבו-מאזן לראש הממשלה נועדה לקדם את השלום ולזרז את תהליכיו. לעומת זאת, יש גבול לבקשות ולתביעות בין הכובש לנכבש. אבו-מאזן, עם רצון טוב, רוצה לשתף את כל הגורמים על מנת לקדם את תהליך השלום, על מנת להראות שיש כיוון נכון מהצד הפלסטיני. לעומת זאת אנחנו רואים שהמ</w:t>
      </w:r>
      <w:r>
        <w:rPr>
          <w:rFonts w:hint="cs"/>
          <w:rtl/>
        </w:rPr>
        <w:t xml:space="preserve">משלה וראש הממשלה מנסים לכפות תביעות ועוד תביעות על מנת להקשות על אבו-מאזן ולהכשיל אותו. </w:t>
      </w:r>
    </w:p>
    <w:p w14:paraId="20D3EFE3" w14:textId="77777777" w:rsidR="00000000" w:rsidRDefault="00E52DD3">
      <w:pPr>
        <w:pStyle w:val="a"/>
        <w:rPr>
          <w:rFonts w:hint="cs"/>
          <w:rtl/>
        </w:rPr>
      </w:pPr>
    </w:p>
    <w:p w14:paraId="7DA6A84F" w14:textId="77777777" w:rsidR="00000000" w:rsidRDefault="00E52DD3">
      <w:pPr>
        <w:pStyle w:val="ac"/>
        <w:rPr>
          <w:rtl/>
        </w:rPr>
      </w:pPr>
      <w:r>
        <w:rPr>
          <w:rFonts w:hint="eastAsia"/>
          <w:rtl/>
        </w:rPr>
        <w:t>אהוד</w:t>
      </w:r>
      <w:r>
        <w:rPr>
          <w:rtl/>
        </w:rPr>
        <w:t xml:space="preserve"> יתום (הליכוד):</w:t>
      </w:r>
    </w:p>
    <w:p w14:paraId="7D93DE86" w14:textId="77777777" w:rsidR="00000000" w:rsidRDefault="00E52DD3">
      <w:pPr>
        <w:pStyle w:val="a"/>
        <w:rPr>
          <w:rFonts w:hint="cs"/>
          <w:rtl/>
        </w:rPr>
      </w:pPr>
    </w:p>
    <w:p w14:paraId="2CCCB663" w14:textId="77777777" w:rsidR="00000000" w:rsidRDefault="00E52DD3">
      <w:pPr>
        <w:pStyle w:val="a"/>
        <w:rPr>
          <w:rFonts w:hint="cs"/>
          <w:rtl/>
        </w:rPr>
      </w:pPr>
      <w:r>
        <w:rPr>
          <w:rFonts w:hint="cs"/>
          <w:rtl/>
        </w:rPr>
        <w:t xml:space="preserve">מי שמקשה זה ערפאת. </w:t>
      </w:r>
    </w:p>
    <w:p w14:paraId="447DC99C" w14:textId="77777777" w:rsidR="00000000" w:rsidRDefault="00E52DD3">
      <w:pPr>
        <w:pStyle w:val="a"/>
        <w:ind w:firstLine="0"/>
        <w:rPr>
          <w:rFonts w:hint="cs"/>
          <w:rtl/>
        </w:rPr>
      </w:pPr>
    </w:p>
    <w:p w14:paraId="28AC30C0" w14:textId="77777777" w:rsidR="00000000" w:rsidRDefault="00E52DD3">
      <w:pPr>
        <w:pStyle w:val="SpeakerCon"/>
        <w:rPr>
          <w:rtl/>
        </w:rPr>
      </w:pPr>
      <w:bookmarkStart w:id="268" w:name="FS000001062T21_05_2003_16_40_43C"/>
      <w:bookmarkEnd w:id="268"/>
      <w:r>
        <w:rPr>
          <w:rtl/>
        </w:rPr>
        <w:t>ואסל טאהא (בל"ד):</w:t>
      </w:r>
    </w:p>
    <w:p w14:paraId="70D70FBC" w14:textId="77777777" w:rsidR="00000000" w:rsidRDefault="00E52DD3">
      <w:pPr>
        <w:pStyle w:val="a"/>
        <w:rPr>
          <w:rtl/>
        </w:rPr>
      </w:pPr>
    </w:p>
    <w:p w14:paraId="0583A546" w14:textId="77777777" w:rsidR="00000000" w:rsidRDefault="00E52DD3">
      <w:pPr>
        <w:pStyle w:val="a"/>
        <w:rPr>
          <w:rFonts w:hint="cs"/>
          <w:rtl/>
        </w:rPr>
      </w:pPr>
      <w:r>
        <w:rPr>
          <w:rFonts w:hint="cs"/>
          <w:rtl/>
        </w:rPr>
        <w:t>לכן אני מאשים את ראש הממשלה בכל מה שקורה. הוא ביטל את הפגישה בוושינגטון, הוא מנסה לטרפד כל תהליך בכיוון ה</w:t>
      </w:r>
      <w:r>
        <w:rPr>
          <w:rFonts w:hint="cs"/>
          <w:rtl/>
        </w:rPr>
        <w:t xml:space="preserve">שלום. </w:t>
      </w:r>
    </w:p>
    <w:p w14:paraId="26681937" w14:textId="77777777" w:rsidR="00000000" w:rsidRDefault="00E52DD3">
      <w:pPr>
        <w:pStyle w:val="a"/>
        <w:rPr>
          <w:rFonts w:hint="cs"/>
          <w:rtl/>
        </w:rPr>
      </w:pPr>
    </w:p>
    <w:p w14:paraId="029C21F5" w14:textId="77777777" w:rsidR="00000000" w:rsidRDefault="00E52DD3">
      <w:pPr>
        <w:pStyle w:val="a"/>
        <w:rPr>
          <w:rFonts w:hint="cs"/>
          <w:rtl/>
        </w:rPr>
      </w:pPr>
      <w:r>
        <w:rPr>
          <w:rFonts w:hint="cs"/>
          <w:rtl/>
        </w:rPr>
        <w:t xml:space="preserve">גם השרים מסביב מתחילים בססמאות מאוד קשות. השר עזרא בבוקר, ברדיו, בכלי התקשורת אומר, ערבי מריח ערבי. אני מבקש ממך, השר עזרא, לחזור בך מהאמרה הזאת. האמרה הזאת מאוד קשה ומאוד תואמת את מדד הדמוקרטיה בישראל לפי דוח המכון הישראלי לדמוקרטיה, שאתם משפיעים </w:t>
      </w:r>
      <w:r>
        <w:rPr>
          <w:rFonts w:hint="cs"/>
          <w:rtl/>
        </w:rPr>
        <w:t xml:space="preserve">על דעת הקהל הישראלית, אתם מושכים את הקהל בישראל ימינה, אתם מושכים את הקהל בישראל ואת המשטר לדיקטטורה של הרוב בזמן שלמיעוט אין מה לעשות. </w:t>
      </w:r>
    </w:p>
    <w:p w14:paraId="3ACF78B7" w14:textId="77777777" w:rsidR="00000000" w:rsidRDefault="00E52DD3">
      <w:pPr>
        <w:pStyle w:val="a"/>
        <w:ind w:firstLine="0"/>
        <w:rPr>
          <w:rFonts w:hint="cs"/>
          <w:rtl/>
        </w:rPr>
      </w:pPr>
    </w:p>
    <w:p w14:paraId="4456CD9D" w14:textId="77777777" w:rsidR="00000000" w:rsidRDefault="00E52DD3">
      <w:pPr>
        <w:pStyle w:val="ad"/>
        <w:rPr>
          <w:rFonts w:hint="cs"/>
          <w:rtl/>
        </w:rPr>
      </w:pPr>
      <w:bookmarkStart w:id="269" w:name="FS000000474T21_05_2003_16_17_53C"/>
      <w:bookmarkEnd w:id="269"/>
      <w:r>
        <w:rPr>
          <w:rtl/>
        </w:rPr>
        <w:t>היו"ר:</w:t>
      </w:r>
      <w:r>
        <w:rPr>
          <w:rFonts w:hint="cs"/>
          <w:rtl/>
        </w:rPr>
        <w:t xml:space="preserve">  אלי בן-מנחם:</w:t>
      </w:r>
    </w:p>
    <w:p w14:paraId="511AD54E" w14:textId="77777777" w:rsidR="00000000" w:rsidRDefault="00E52DD3">
      <w:pPr>
        <w:pStyle w:val="a"/>
        <w:rPr>
          <w:rFonts w:hint="cs"/>
          <w:rtl/>
        </w:rPr>
      </w:pPr>
    </w:p>
    <w:p w14:paraId="0D75DFF0" w14:textId="77777777" w:rsidR="00000000" w:rsidRDefault="00E52DD3">
      <w:pPr>
        <w:pStyle w:val="a"/>
        <w:rPr>
          <w:rFonts w:hint="cs"/>
          <w:rtl/>
        </w:rPr>
      </w:pPr>
      <w:r>
        <w:rPr>
          <w:rFonts w:hint="cs"/>
          <w:rtl/>
        </w:rPr>
        <w:t>תודה. חברי הכנסת המציעים, אני פונה אליכם ושואל.</w:t>
      </w:r>
    </w:p>
    <w:p w14:paraId="7E1CC26A" w14:textId="77777777" w:rsidR="00000000" w:rsidRDefault="00E52DD3">
      <w:pPr>
        <w:pStyle w:val="a"/>
        <w:ind w:firstLine="720"/>
        <w:rPr>
          <w:rFonts w:hint="cs"/>
          <w:rtl/>
        </w:rPr>
      </w:pPr>
    </w:p>
    <w:p w14:paraId="305B609C" w14:textId="77777777" w:rsidR="00000000" w:rsidRDefault="00E52DD3">
      <w:pPr>
        <w:pStyle w:val="ac"/>
        <w:rPr>
          <w:rtl/>
        </w:rPr>
      </w:pPr>
      <w:r>
        <w:rPr>
          <w:rFonts w:hint="eastAsia"/>
          <w:rtl/>
        </w:rPr>
        <w:t>אחמד</w:t>
      </w:r>
      <w:r>
        <w:rPr>
          <w:rtl/>
        </w:rPr>
        <w:t xml:space="preserve"> טיבי (חד"ש-תע"ל):</w:t>
      </w:r>
    </w:p>
    <w:p w14:paraId="3C95FD24" w14:textId="77777777" w:rsidR="00000000" w:rsidRDefault="00E52DD3">
      <w:pPr>
        <w:pStyle w:val="a"/>
        <w:rPr>
          <w:rFonts w:hint="cs"/>
          <w:rtl/>
        </w:rPr>
      </w:pPr>
    </w:p>
    <w:p w14:paraId="611D17F5" w14:textId="77777777" w:rsidR="00000000" w:rsidRDefault="00E52DD3">
      <w:pPr>
        <w:pStyle w:val="a"/>
        <w:rPr>
          <w:rFonts w:hint="cs"/>
          <w:rtl/>
        </w:rPr>
      </w:pPr>
      <w:r>
        <w:rPr>
          <w:rFonts w:hint="cs"/>
          <w:rtl/>
        </w:rPr>
        <w:t>אנחנו מקבלים את עמדת הש</w:t>
      </w:r>
      <w:r>
        <w:rPr>
          <w:rFonts w:hint="cs"/>
          <w:rtl/>
        </w:rPr>
        <w:t>ר - דיון במליאה.</w:t>
      </w:r>
    </w:p>
    <w:p w14:paraId="342CEF97" w14:textId="77777777" w:rsidR="00000000" w:rsidRDefault="00E52DD3">
      <w:pPr>
        <w:pStyle w:val="a"/>
        <w:rPr>
          <w:rFonts w:hint="cs"/>
          <w:rtl/>
        </w:rPr>
      </w:pPr>
    </w:p>
    <w:p w14:paraId="3AF048AD" w14:textId="77777777" w:rsidR="00000000" w:rsidRDefault="00E52DD3">
      <w:pPr>
        <w:pStyle w:val="ad"/>
        <w:rPr>
          <w:rFonts w:hint="cs"/>
          <w:rtl/>
        </w:rPr>
      </w:pPr>
      <w:r>
        <w:rPr>
          <w:rFonts w:hint="eastAsia"/>
          <w:rtl/>
        </w:rPr>
        <w:t>היו</w:t>
      </w:r>
      <w:r>
        <w:rPr>
          <w:rtl/>
        </w:rPr>
        <w:t>"ר</w:t>
      </w:r>
      <w:r>
        <w:rPr>
          <w:rFonts w:hint="cs"/>
          <w:rtl/>
        </w:rPr>
        <w:t xml:space="preserve"> אלי בן-מנחם:</w:t>
      </w:r>
    </w:p>
    <w:p w14:paraId="2F20E001" w14:textId="77777777" w:rsidR="00000000" w:rsidRDefault="00E52DD3">
      <w:pPr>
        <w:pStyle w:val="a"/>
        <w:rPr>
          <w:rFonts w:hint="cs"/>
          <w:rtl/>
        </w:rPr>
      </w:pPr>
    </w:p>
    <w:p w14:paraId="1B3E40F6" w14:textId="77777777" w:rsidR="00000000" w:rsidRDefault="00E52DD3">
      <w:pPr>
        <w:pStyle w:val="a"/>
        <w:rPr>
          <w:rFonts w:hint="cs"/>
          <w:rtl/>
        </w:rPr>
      </w:pPr>
      <w:r>
        <w:rPr>
          <w:rFonts w:hint="cs"/>
          <w:rtl/>
        </w:rPr>
        <w:t xml:space="preserve">חבר הכנסת אחמד טיבי מסכים לדיון במליאה. חבר הכנסת יורי שטרן מציע להעביר את הנושא לוועדה. </w:t>
      </w:r>
    </w:p>
    <w:p w14:paraId="3E4ED27E" w14:textId="77777777" w:rsidR="00000000" w:rsidRDefault="00E52DD3">
      <w:pPr>
        <w:pStyle w:val="a"/>
        <w:rPr>
          <w:rFonts w:hint="cs"/>
          <w:rtl/>
        </w:rPr>
      </w:pPr>
    </w:p>
    <w:p w14:paraId="70EDFD4B" w14:textId="77777777" w:rsidR="00000000" w:rsidRDefault="00E52DD3">
      <w:pPr>
        <w:pStyle w:val="a"/>
        <w:rPr>
          <w:rFonts w:hint="cs"/>
          <w:rtl/>
        </w:rPr>
      </w:pPr>
      <w:r>
        <w:rPr>
          <w:rFonts w:hint="cs"/>
          <w:rtl/>
        </w:rPr>
        <w:t>רבותי, מי שבעד - זה עמדת הממשלה, דיון במליאה. מי שנגד - זה דיון בוועדה. אפשר להצביע.</w:t>
      </w:r>
    </w:p>
    <w:p w14:paraId="751B180F" w14:textId="77777777" w:rsidR="00000000" w:rsidRDefault="00E52DD3">
      <w:pPr>
        <w:pStyle w:val="a"/>
        <w:rPr>
          <w:rFonts w:hint="cs"/>
          <w:rtl/>
        </w:rPr>
      </w:pPr>
    </w:p>
    <w:p w14:paraId="2B76F45B" w14:textId="77777777" w:rsidR="00000000" w:rsidRDefault="00E52DD3">
      <w:pPr>
        <w:pStyle w:val="a7"/>
        <w:bidi/>
        <w:rPr>
          <w:rFonts w:hint="cs"/>
          <w:rtl/>
        </w:rPr>
      </w:pPr>
      <w:r>
        <w:rPr>
          <w:rFonts w:hint="cs"/>
          <w:rtl/>
        </w:rPr>
        <w:t>הצבעה מס' 15</w:t>
      </w:r>
    </w:p>
    <w:p w14:paraId="0D89191C" w14:textId="77777777" w:rsidR="00000000" w:rsidRDefault="00E52DD3">
      <w:pPr>
        <w:pStyle w:val="a"/>
        <w:rPr>
          <w:rFonts w:hint="cs"/>
          <w:rtl/>
        </w:rPr>
      </w:pPr>
    </w:p>
    <w:p w14:paraId="5F94F6AD" w14:textId="77777777" w:rsidR="00000000" w:rsidRDefault="00E52DD3">
      <w:pPr>
        <w:pStyle w:val="a8"/>
        <w:bidi/>
        <w:rPr>
          <w:rFonts w:hint="cs"/>
          <w:rtl/>
        </w:rPr>
      </w:pPr>
      <w:r>
        <w:rPr>
          <w:rFonts w:hint="cs"/>
          <w:rtl/>
        </w:rPr>
        <w:t>בעד ההצעה לכלול את הנושא בס</w:t>
      </w:r>
      <w:r>
        <w:rPr>
          <w:rFonts w:hint="cs"/>
          <w:rtl/>
        </w:rPr>
        <w:t xml:space="preserve">דר-היום </w:t>
      </w:r>
      <w:r>
        <w:rPr>
          <w:rtl/>
        </w:rPr>
        <w:t>–</w:t>
      </w:r>
      <w:r>
        <w:rPr>
          <w:rFonts w:hint="cs"/>
          <w:rtl/>
        </w:rPr>
        <w:t xml:space="preserve"> 6</w:t>
      </w:r>
    </w:p>
    <w:p w14:paraId="70C82AD4" w14:textId="77777777" w:rsidR="00000000" w:rsidRDefault="00E52DD3">
      <w:pPr>
        <w:pStyle w:val="a8"/>
        <w:bidi/>
        <w:rPr>
          <w:rFonts w:hint="cs"/>
          <w:rtl/>
        </w:rPr>
      </w:pPr>
      <w:r>
        <w:rPr>
          <w:rFonts w:hint="cs"/>
          <w:rtl/>
        </w:rPr>
        <w:t xml:space="preserve">נגד </w:t>
      </w:r>
      <w:r>
        <w:rPr>
          <w:rtl/>
        </w:rPr>
        <w:t>–</w:t>
      </w:r>
      <w:r>
        <w:rPr>
          <w:rFonts w:hint="cs"/>
          <w:rtl/>
        </w:rPr>
        <w:t xml:space="preserve"> 3</w:t>
      </w:r>
    </w:p>
    <w:p w14:paraId="4A1FFB01" w14:textId="77777777" w:rsidR="00000000" w:rsidRDefault="00E52DD3">
      <w:pPr>
        <w:pStyle w:val="a8"/>
        <w:bidi/>
        <w:rPr>
          <w:rFonts w:hint="cs"/>
          <w:rtl/>
        </w:rPr>
      </w:pPr>
      <w:r>
        <w:rPr>
          <w:rFonts w:hint="cs"/>
          <w:rtl/>
        </w:rPr>
        <w:t>נמנעים - אין</w:t>
      </w:r>
    </w:p>
    <w:p w14:paraId="47ED3618" w14:textId="77777777" w:rsidR="00000000" w:rsidRDefault="00E52DD3">
      <w:pPr>
        <w:pStyle w:val="a9"/>
        <w:bidi/>
        <w:rPr>
          <w:rFonts w:hint="cs"/>
          <w:rtl/>
        </w:rPr>
      </w:pPr>
      <w:r>
        <w:rPr>
          <w:rFonts w:hint="cs"/>
          <w:rtl/>
        </w:rPr>
        <w:t>ההצעה לכלול את הנושא בסדר-היום של הכנסת נתקבלה.</w:t>
      </w:r>
    </w:p>
    <w:p w14:paraId="724123A9" w14:textId="77777777" w:rsidR="00000000" w:rsidRDefault="00E52DD3">
      <w:pPr>
        <w:pStyle w:val="a"/>
        <w:jc w:val="center"/>
        <w:rPr>
          <w:rFonts w:hint="cs"/>
          <w:rtl/>
        </w:rPr>
      </w:pPr>
    </w:p>
    <w:p w14:paraId="48020EA5" w14:textId="77777777" w:rsidR="00000000" w:rsidRDefault="00E52DD3">
      <w:pPr>
        <w:pStyle w:val="ad"/>
        <w:rPr>
          <w:rFonts w:hint="cs"/>
          <w:rtl/>
        </w:rPr>
      </w:pPr>
      <w:r>
        <w:rPr>
          <w:rtl/>
        </w:rPr>
        <w:t>היו"ר</w:t>
      </w:r>
      <w:r>
        <w:rPr>
          <w:rFonts w:hint="cs"/>
          <w:rtl/>
        </w:rPr>
        <w:t xml:space="preserve"> אלי בן-מנחם</w:t>
      </w:r>
      <w:r>
        <w:rPr>
          <w:rtl/>
        </w:rPr>
        <w:t>:</w:t>
      </w:r>
    </w:p>
    <w:p w14:paraId="11F89A59" w14:textId="77777777" w:rsidR="00000000" w:rsidRDefault="00E52DD3">
      <w:pPr>
        <w:pStyle w:val="a"/>
        <w:rPr>
          <w:rFonts w:hint="cs"/>
          <w:rtl/>
        </w:rPr>
      </w:pPr>
    </w:p>
    <w:p w14:paraId="094609F9" w14:textId="77777777" w:rsidR="00000000" w:rsidRDefault="00E52DD3">
      <w:pPr>
        <w:pStyle w:val="a"/>
        <w:rPr>
          <w:rFonts w:hint="cs"/>
          <w:rtl/>
        </w:rPr>
      </w:pPr>
      <w:r>
        <w:rPr>
          <w:rFonts w:hint="cs"/>
          <w:rtl/>
        </w:rPr>
        <w:t>ברוב של שישה נגד שלושה, הכנסת החליטה להעביר את הנושא לדיון במליאה.</w:t>
      </w:r>
    </w:p>
    <w:p w14:paraId="5EF94D6D" w14:textId="77777777" w:rsidR="00000000" w:rsidRDefault="00E52DD3">
      <w:pPr>
        <w:pStyle w:val="a"/>
        <w:rPr>
          <w:rtl/>
        </w:rPr>
      </w:pPr>
    </w:p>
    <w:p w14:paraId="1D1C42BD" w14:textId="77777777" w:rsidR="00000000" w:rsidRDefault="00E52DD3">
      <w:pPr>
        <w:pStyle w:val="a"/>
        <w:rPr>
          <w:rFonts w:hint="cs"/>
          <w:rtl/>
        </w:rPr>
      </w:pPr>
    </w:p>
    <w:p w14:paraId="603914F7" w14:textId="77777777" w:rsidR="00000000" w:rsidRDefault="00E52DD3">
      <w:pPr>
        <w:pStyle w:val="Subject"/>
        <w:rPr>
          <w:rFonts w:hint="cs"/>
          <w:rtl/>
        </w:rPr>
      </w:pPr>
      <w:r>
        <w:rPr>
          <w:rFonts w:hint="cs"/>
          <w:rtl/>
        </w:rPr>
        <w:t xml:space="preserve">הצעה לסדר-היום </w:t>
      </w:r>
    </w:p>
    <w:p w14:paraId="08E62C70" w14:textId="77777777" w:rsidR="00000000" w:rsidRDefault="00E52DD3">
      <w:pPr>
        <w:pStyle w:val="Subject"/>
        <w:rPr>
          <w:rFonts w:hint="cs"/>
          <w:rtl/>
        </w:rPr>
      </w:pPr>
      <w:r>
        <w:rPr>
          <w:rFonts w:hint="cs"/>
          <w:rtl/>
        </w:rPr>
        <w:t>העלאת עצמות תשעת יהודי בצרה שהועלו לגרדום בבגדד</w:t>
      </w:r>
    </w:p>
    <w:p w14:paraId="01437CF6" w14:textId="77777777" w:rsidR="00000000" w:rsidRDefault="00E52DD3">
      <w:pPr>
        <w:pStyle w:val="a"/>
        <w:jc w:val="center"/>
        <w:rPr>
          <w:rFonts w:hint="cs"/>
          <w:b/>
          <w:bCs/>
          <w:rtl/>
        </w:rPr>
      </w:pPr>
    </w:p>
    <w:p w14:paraId="151DACA8" w14:textId="77777777" w:rsidR="00000000" w:rsidRDefault="00E52DD3">
      <w:pPr>
        <w:pStyle w:val="ad"/>
        <w:rPr>
          <w:rFonts w:hint="cs"/>
          <w:rtl/>
        </w:rPr>
      </w:pPr>
      <w:r>
        <w:rPr>
          <w:rFonts w:hint="eastAsia"/>
          <w:rtl/>
        </w:rPr>
        <w:t>היו</w:t>
      </w:r>
      <w:r>
        <w:rPr>
          <w:rtl/>
        </w:rPr>
        <w:t>"ר</w:t>
      </w:r>
      <w:r>
        <w:rPr>
          <w:rFonts w:hint="cs"/>
          <w:rtl/>
        </w:rPr>
        <w:t xml:space="preserve"> אלי בן-מנחם</w:t>
      </w:r>
      <w:r>
        <w:rPr>
          <w:rtl/>
        </w:rPr>
        <w:t>:</w:t>
      </w:r>
    </w:p>
    <w:p w14:paraId="2E7560DB" w14:textId="77777777" w:rsidR="00000000" w:rsidRDefault="00E52DD3">
      <w:pPr>
        <w:pStyle w:val="a"/>
        <w:rPr>
          <w:rFonts w:hint="cs"/>
          <w:rtl/>
        </w:rPr>
      </w:pPr>
    </w:p>
    <w:p w14:paraId="68117CE6" w14:textId="77777777" w:rsidR="00000000" w:rsidRDefault="00E52DD3">
      <w:pPr>
        <w:pStyle w:val="a"/>
        <w:rPr>
          <w:rFonts w:hint="cs"/>
          <w:rtl/>
        </w:rPr>
      </w:pPr>
      <w:r>
        <w:rPr>
          <w:rFonts w:hint="cs"/>
          <w:rtl/>
        </w:rPr>
        <w:t>אני עובר לנושא הבא, הצעה לסדר-היום מס' 431: העלאת עצמות תשעת יהודי בצרה שהועלו לגרדום בבגדד. המציע, חבר הכנסת יצחק כהן, בבקשה.</w:t>
      </w:r>
    </w:p>
    <w:p w14:paraId="01F162C1" w14:textId="77777777" w:rsidR="00000000" w:rsidRDefault="00E52DD3">
      <w:pPr>
        <w:pStyle w:val="a"/>
        <w:rPr>
          <w:rFonts w:hint="cs"/>
          <w:rtl/>
        </w:rPr>
      </w:pPr>
    </w:p>
    <w:p w14:paraId="24664428" w14:textId="77777777" w:rsidR="00000000" w:rsidRDefault="00E52DD3">
      <w:pPr>
        <w:pStyle w:val="Speaker"/>
        <w:rPr>
          <w:rtl/>
        </w:rPr>
      </w:pPr>
      <w:bookmarkStart w:id="270" w:name="FS000000580T21_05_2003_16_19_53"/>
      <w:bookmarkEnd w:id="270"/>
      <w:r>
        <w:rPr>
          <w:rFonts w:hint="eastAsia"/>
          <w:rtl/>
        </w:rPr>
        <w:t>יצחק</w:t>
      </w:r>
      <w:r>
        <w:rPr>
          <w:rtl/>
        </w:rPr>
        <w:t xml:space="preserve"> כהן (ש"ס):</w:t>
      </w:r>
    </w:p>
    <w:p w14:paraId="0251754C" w14:textId="77777777" w:rsidR="00000000" w:rsidRDefault="00E52DD3">
      <w:pPr>
        <w:pStyle w:val="a"/>
        <w:rPr>
          <w:rFonts w:hint="cs"/>
          <w:rtl/>
        </w:rPr>
      </w:pPr>
    </w:p>
    <w:p w14:paraId="0A0DA906" w14:textId="77777777" w:rsidR="00000000" w:rsidRDefault="00E52DD3">
      <w:pPr>
        <w:pStyle w:val="a"/>
        <w:rPr>
          <w:rFonts w:hint="cs"/>
          <w:rtl/>
        </w:rPr>
      </w:pPr>
      <w:r>
        <w:rPr>
          <w:rFonts w:hint="cs"/>
          <w:rtl/>
        </w:rPr>
        <w:t xml:space="preserve">כבוד היושב-ראש, כבוד השר, חברי חברי הכנסת, מעטות ההזדמנויות בחיי אומה שהיא יכולה לעשות דברים שנחקקים בהיסטוריה </w:t>
      </w:r>
      <w:r>
        <w:rPr>
          <w:rFonts w:hint="cs"/>
          <w:rtl/>
        </w:rPr>
        <w:t>שלה. והנה כרגע, כתוצאה מהמלחמה בעירק, יש הזדמנות, והמדינה והממשלה יכולות להתפנות רגע מהמהלך השוטף של סדר-היום ולפעול להעלאת עצמותיהם של תשעת הרוגי מלכות בעירק.</w:t>
      </w:r>
    </w:p>
    <w:p w14:paraId="4919F870" w14:textId="77777777" w:rsidR="00000000" w:rsidRDefault="00E52DD3">
      <w:pPr>
        <w:pStyle w:val="a"/>
        <w:rPr>
          <w:rFonts w:hint="cs"/>
          <w:rtl/>
        </w:rPr>
      </w:pPr>
    </w:p>
    <w:p w14:paraId="045CC66F" w14:textId="77777777" w:rsidR="00000000" w:rsidRDefault="00E52DD3">
      <w:pPr>
        <w:pStyle w:val="a"/>
        <w:rPr>
          <w:rFonts w:hint="cs"/>
          <w:rtl/>
        </w:rPr>
      </w:pPr>
      <w:r>
        <w:rPr>
          <w:rFonts w:hint="cs"/>
          <w:rtl/>
        </w:rPr>
        <w:t>רבותי, בתאריך 27 בינואר 1969 הועלו לגרדום תשעת היהודים הקדושים: עזרא נאג'י זילכה, הי</w:t>
      </w:r>
      <w:r>
        <w:rPr>
          <w:rtl/>
        </w:rPr>
        <w:t>”</w:t>
      </w:r>
      <w:r>
        <w:rPr>
          <w:rFonts w:hint="cs"/>
          <w:rtl/>
        </w:rPr>
        <w:t xml:space="preserve">ד, בן 45; </w:t>
      </w:r>
      <w:r>
        <w:rPr>
          <w:rFonts w:hint="cs"/>
          <w:rtl/>
        </w:rPr>
        <w:t>פואד גבאי, הי</w:t>
      </w:r>
      <w:r>
        <w:rPr>
          <w:rtl/>
        </w:rPr>
        <w:t>”</w:t>
      </w:r>
      <w:r>
        <w:rPr>
          <w:rFonts w:hint="cs"/>
          <w:rtl/>
        </w:rPr>
        <w:t>ד, בן 35; יעקב נאמרודי, הי</w:t>
      </w:r>
      <w:r>
        <w:rPr>
          <w:rtl/>
        </w:rPr>
        <w:t>”</w:t>
      </w:r>
      <w:r>
        <w:rPr>
          <w:rFonts w:hint="cs"/>
          <w:rtl/>
        </w:rPr>
        <w:t>ד, בן 38; הבחור דוד דלל, הי</w:t>
      </w:r>
      <w:r>
        <w:rPr>
          <w:rtl/>
        </w:rPr>
        <w:t>”</w:t>
      </w:r>
      <w:r>
        <w:rPr>
          <w:rFonts w:hint="cs"/>
          <w:rtl/>
        </w:rPr>
        <w:t>ד, בן 18; הנער דוד ראלי, הי</w:t>
      </w:r>
      <w:r>
        <w:rPr>
          <w:rtl/>
        </w:rPr>
        <w:t>”</w:t>
      </w:r>
      <w:r>
        <w:rPr>
          <w:rFonts w:hint="cs"/>
          <w:rtl/>
        </w:rPr>
        <w:t>ד, בן 17; נעים הללי, הי</w:t>
      </w:r>
      <w:r>
        <w:rPr>
          <w:rtl/>
        </w:rPr>
        <w:t>”</w:t>
      </w:r>
      <w:r>
        <w:rPr>
          <w:rFonts w:hint="cs"/>
          <w:rtl/>
        </w:rPr>
        <w:t>ד, בן 20; יחזקאל סלאח, הי</w:t>
      </w:r>
      <w:r>
        <w:rPr>
          <w:rtl/>
        </w:rPr>
        <w:t>”</w:t>
      </w:r>
      <w:r>
        <w:rPr>
          <w:rFonts w:hint="cs"/>
          <w:rtl/>
        </w:rPr>
        <w:t>ד, בן 19; רפאל חורש, הי</w:t>
      </w:r>
      <w:r>
        <w:rPr>
          <w:rtl/>
        </w:rPr>
        <w:t>”</w:t>
      </w:r>
      <w:r>
        <w:rPr>
          <w:rFonts w:hint="cs"/>
          <w:rtl/>
        </w:rPr>
        <w:t>ד, בן 44; חיים סבאח, הי</w:t>
      </w:r>
      <w:r>
        <w:rPr>
          <w:rtl/>
        </w:rPr>
        <w:t>”</w:t>
      </w:r>
      <w:r>
        <w:rPr>
          <w:rFonts w:hint="cs"/>
          <w:rtl/>
        </w:rPr>
        <w:t>ד. שמונה מהיהודים הועלו לגרדום בבגדד ואחד מהם, עזרא נאג'י זיל</w:t>
      </w:r>
      <w:r>
        <w:rPr>
          <w:rFonts w:hint="cs"/>
          <w:rtl/>
        </w:rPr>
        <w:t>כה, הי</w:t>
      </w:r>
      <w:r>
        <w:rPr>
          <w:rtl/>
        </w:rPr>
        <w:t>”</w:t>
      </w:r>
      <w:r>
        <w:rPr>
          <w:rFonts w:hint="cs"/>
          <w:rtl/>
        </w:rPr>
        <w:t>ד, הועלה לגרדום בבצרה, עיר מולדתו.</w:t>
      </w:r>
    </w:p>
    <w:p w14:paraId="76354E23" w14:textId="77777777" w:rsidR="00000000" w:rsidRDefault="00E52DD3">
      <w:pPr>
        <w:pStyle w:val="a"/>
        <w:rPr>
          <w:rFonts w:hint="cs"/>
          <w:rtl/>
        </w:rPr>
      </w:pPr>
    </w:p>
    <w:p w14:paraId="76038F4B" w14:textId="77777777" w:rsidR="00000000" w:rsidRDefault="00E52DD3">
      <w:pPr>
        <w:pStyle w:val="a"/>
        <w:rPr>
          <w:rFonts w:hint="cs"/>
          <w:rtl/>
        </w:rPr>
      </w:pPr>
      <w:r>
        <w:rPr>
          <w:rFonts w:hint="cs"/>
          <w:rtl/>
        </w:rPr>
        <w:t>שמונה מהקדושים נתלו בכיכר המרכזית של בגדד, "כיכר השחרור", מול מאות אלפי עירקים משולהבים ומול מצלמות הטלוויזיה העירקית, לאחר משפט מבוים - עלילת דם - שנערך להם שם באשמת ריגול לטובת ישראל. מאחורי הגרדומים התנוססה כרז</w:t>
      </w:r>
      <w:r>
        <w:rPr>
          <w:rFonts w:hint="cs"/>
          <w:rtl/>
        </w:rPr>
        <w:t>ה שנשאה את הכיתוב: "זוהי התחלת הדרך לשחרור פלסטין", ורבבות אנשים עמדו וחיכו שם כל אותו לילה קר רק כדי לצפות בטבח הנורא. יהודי אחד, עזרא נאג'י זילכה, הועלה לגרדום בעיר בצרה. התשעה כולם נעצרו בנובמבר 1968, כארבעה חודשים לאחר ההפיכה הצבאית שבה תפס רב-הטבחים ס</w:t>
      </w:r>
      <w:r>
        <w:rPr>
          <w:rFonts w:hint="cs"/>
          <w:rtl/>
        </w:rPr>
        <w:t xml:space="preserve">דאם חוסיין את השלטון בעירק. </w:t>
      </w:r>
    </w:p>
    <w:p w14:paraId="019D36BF" w14:textId="77777777" w:rsidR="00000000" w:rsidRDefault="00E52DD3">
      <w:pPr>
        <w:pStyle w:val="a"/>
        <w:rPr>
          <w:rFonts w:hint="cs"/>
          <w:rtl/>
        </w:rPr>
      </w:pPr>
    </w:p>
    <w:p w14:paraId="0749F2AA" w14:textId="77777777" w:rsidR="00000000" w:rsidRDefault="00E52DD3">
      <w:pPr>
        <w:pStyle w:val="a"/>
        <w:rPr>
          <w:rFonts w:hint="cs"/>
          <w:rtl/>
        </w:rPr>
      </w:pPr>
      <w:r>
        <w:rPr>
          <w:rFonts w:hint="cs"/>
          <w:rtl/>
        </w:rPr>
        <w:t>בכתבה בעיתון "זמן תל-אביב" מביא העיתונאי רן הר-נבו את עדותו של אחיו של נעים הללי, הי</w:t>
      </w:r>
      <w:r>
        <w:rPr>
          <w:rtl/>
        </w:rPr>
        <w:t>”</w:t>
      </w:r>
      <w:r>
        <w:rPr>
          <w:rFonts w:hint="cs"/>
          <w:rtl/>
        </w:rPr>
        <w:t>ד, המספר כי באותו לילה הגיעו אליהם הביתה אנשים בלבוש אזרחי ולקחו את אחיו. הם ביקשו אותו לחקירה ואמרו לאם המודאגת שתוך שעה הוא יחזור. אחר כך נ</w:t>
      </w:r>
      <w:r>
        <w:rPr>
          <w:rFonts w:hint="cs"/>
          <w:rtl/>
        </w:rPr>
        <w:t>ודע שקבוצה גדולה מיהודי בצרה נלקחה לחקירה. בהמשך הלילה, כשהם לא חזרו, האם החלה לחפש אותו. היא נסעה למוחבראת, המשטרה החשאית, עד שמישהו שם אמר לה שלקחו אותם לבגדד. האם ניסתה לאתר אותם בכל מקום, לרבות בבתי-כלא. באותו זמן היתה שמועה על עלילת הדם, שלפיה רשת גדו</w:t>
      </w:r>
      <w:r>
        <w:rPr>
          <w:rFonts w:hint="cs"/>
          <w:rtl/>
        </w:rPr>
        <w:t xml:space="preserve">לה של ריגול וחבלה פעלה לטובת ישראל וכי המשפטים יתחילו בקרוב. </w:t>
      </w:r>
    </w:p>
    <w:p w14:paraId="3AEF1CDB" w14:textId="77777777" w:rsidR="00000000" w:rsidRDefault="00E52DD3">
      <w:pPr>
        <w:pStyle w:val="a"/>
        <w:rPr>
          <w:rFonts w:hint="cs"/>
          <w:rtl/>
        </w:rPr>
      </w:pPr>
    </w:p>
    <w:p w14:paraId="0232CC46" w14:textId="77777777" w:rsidR="00000000" w:rsidRDefault="00E52DD3">
      <w:pPr>
        <w:pStyle w:val="a"/>
        <w:rPr>
          <w:rFonts w:hint="cs"/>
          <w:rtl/>
        </w:rPr>
      </w:pPr>
      <w:r>
        <w:rPr>
          <w:rFonts w:hint="cs"/>
          <w:rtl/>
        </w:rPr>
        <w:t xml:space="preserve">ב=4 בינואר 1969, חודשיים לאחר מעצר התשעה, החלו שידורים חיים של המשפט ההמוני שנערך לתשעת היהודים ולמי שהואשמו כמסייעים. חלק מהאמהות ניסו לבקר, אך ללא הצלחה. בליל 26 בינואר פורסם גזר-הדין. באותו </w:t>
      </w:r>
      <w:r>
        <w:rPr>
          <w:rFonts w:hint="cs"/>
          <w:rtl/>
        </w:rPr>
        <w:t>לילה כבר הובלו הנידונים אל כיכר התלייה. האח אומר שהוא זוכר ששמע את גזר-הדין ברדיו בשעת לילה מאוחרת. היינו נאיבים, הוא אומר, אמרנו שנגיש ערעור ונבקש חנינה. לא האמנו, מספר האח, שהדבר יסתיים במהירות כזאת. למחרת בבוקר שמענו קריאת צהלה בחוץ. פתחנו את הרדיו ושמע</w:t>
      </w:r>
      <w:r>
        <w:rPr>
          <w:rFonts w:hint="cs"/>
          <w:rtl/>
        </w:rPr>
        <w:t xml:space="preserve">נו שגזר-הדין בוצע. ובבגדד של רב-הטבחים סדאם חוסיין הוכרז יום חג. </w:t>
      </w:r>
    </w:p>
    <w:p w14:paraId="71D358F7" w14:textId="77777777" w:rsidR="00000000" w:rsidRDefault="00E52DD3">
      <w:pPr>
        <w:pStyle w:val="a"/>
        <w:rPr>
          <w:rFonts w:hint="cs"/>
          <w:rtl/>
        </w:rPr>
      </w:pPr>
    </w:p>
    <w:p w14:paraId="5408FD22" w14:textId="77777777" w:rsidR="00000000" w:rsidRDefault="00E52DD3">
      <w:pPr>
        <w:pStyle w:val="a"/>
        <w:rPr>
          <w:rFonts w:hint="cs"/>
          <w:rtl/>
        </w:rPr>
      </w:pPr>
      <w:r>
        <w:rPr>
          <w:rFonts w:hint="cs"/>
          <w:rtl/>
        </w:rPr>
        <w:t>למחרת נמסרו הגופות לקהילה היהודית בבגדד, ושמונה מהקדושים הובאו לקבורה שם. גופת אחד היהודים, נאג'י זילכה, הי</w:t>
      </w:r>
      <w:r>
        <w:rPr>
          <w:rtl/>
        </w:rPr>
        <w:t>”</w:t>
      </w:r>
      <w:r>
        <w:rPr>
          <w:rFonts w:hint="cs"/>
          <w:rtl/>
        </w:rPr>
        <w:t>ד, הובאה לבצרה, ואיש מבני משפחתו לא הורשה להשתתף במעמד. גופות שמונת היהודים נטמנו</w:t>
      </w:r>
      <w:r>
        <w:rPr>
          <w:rFonts w:hint="cs"/>
          <w:rtl/>
        </w:rPr>
        <w:t xml:space="preserve"> בבגדד זה לצד זה בחלקות נפרדות, ומאז שנות ה=70 לא יודעים אם הקברים נשמרו כראוי. </w:t>
      </w:r>
    </w:p>
    <w:p w14:paraId="77E3E66D" w14:textId="77777777" w:rsidR="00000000" w:rsidRDefault="00E52DD3">
      <w:pPr>
        <w:pStyle w:val="a"/>
        <w:rPr>
          <w:rFonts w:hint="cs"/>
          <w:rtl/>
        </w:rPr>
      </w:pPr>
    </w:p>
    <w:p w14:paraId="7D0BE512" w14:textId="77777777" w:rsidR="00000000" w:rsidRDefault="00E52DD3">
      <w:pPr>
        <w:pStyle w:val="a"/>
        <w:rPr>
          <w:rFonts w:hint="cs"/>
          <w:rtl/>
        </w:rPr>
      </w:pPr>
      <w:r>
        <w:rPr>
          <w:rFonts w:hint="cs"/>
          <w:rtl/>
        </w:rPr>
        <w:t>מאז, המשפחות השכולות והכואבות, שבניהן נלקחו מהן בחטף באישון לילה ונרצחו בעלילת הדם האיומה, לא התאוששו מהכאב ומהיגון והן חיות אותו עד היום. היום, כשהן בארץ, כל משאלתן של המשפח</w:t>
      </w:r>
      <w:r>
        <w:rPr>
          <w:rFonts w:hint="cs"/>
          <w:rtl/>
        </w:rPr>
        <w:t>ות היא להעלות את בניהן לקבר ישראל בארץ-ישראל, שינוחו פה על משכבם בשלום.</w:t>
      </w:r>
    </w:p>
    <w:p w14:paraId="4C5FDEF2" w14:textId="77777777" w:rsidR="00000000" w:rsidRDefault="00E52DD3">
      <w:pPr>
        <w:pStyle w:val="a"/>
        <w:rPr>
          <w:rFonts w:hint="cs"/>
          <w:rtl/>
        </w:rPr>
      </w:pPr>
    </w:p>
    <w:p w14:paraId="14F8CA0D" w14:textId="77777777" w:rsidR="00000000" w:rsidRDefault="00E52DD3">
      <w:pPr>
        <w:pStyle w:val="a"/>
        <w:rPr>
          <w:rFonts w:hint="cs"/>
          <w:rtl/>
        </w:rPr>
      </w:pPr>
      <w:r>
        <w:rPr>
          <w:rFonts w:hint="cs"/>
          <w:rtl/>
        </w:rPr>
        <w:t xml:space="preserve">מקומם של קדושים אלה, חברי חברי הכנסת, שנפלו על קידוש השם רק בגלל היותם יהודים - שום סיבה אחרת - הוא פה, בארץ-ישראל. </w:t>
      </w:r>
    </w:p>
    <w:p w14:paraId="276C09EC" w14:textId="77777777" w:rsidR="00000000" w:rsidRDefault="00E52DD3">
      <w:pPr>
        <w:pStyle w:val="a"/>
        <w:rPr>
          <w:rFonts w:hint="cs"/>
          <w:rtl/>
        </w:rPr>
      </w:pPr>
    </w:p>
    <w:p w14:paraId="76C57B39" w14:textId="77777777" w:rsidR="00000000" w:rsidRDefault="00E52DD3">
      <w:pPr>
        <w:pStyle w:val="a"/>
        <w:rPr>
          <w:rFonts w:hint="cs"/>
          <w:rtl/>
        </w:rPr>
      </w:pPr>
      <w:r>
        <w:rPr>
          <w:rFonts w:hint="cs"/>
          <w:rtl/>
        </w:rPr>
        <w:t>כבוד השר, ממשלת ישראל חבה את החובה הזאת לקדושים ולמשפחות, לא להפק</w:t>
      </w:r>
      <w:r>
        <w:rPr>
          <w:rFonts w:hint="cs"/>
          <w:rtl/>
        </w:rPr>
        <w:t xml:space="preserve">יר, אלא היום, כשארצות-הברית שולטת בעירק ויש אפשרות לפעול בעניין - ואני שיגרתי מכתב לשגריר ארצות-הברית בישראל, דן קרצר, שהוא יהודי חם, שיפעל בעניין </w:t>
      </w:r>
      <w:r>
        <w:rPr>
          <w:rtl/>
        </w:rPr>
        <w:t>–</w:t>
      </w:r>
      <w:r>
        <w:rPr>
          <w:rFonts w:hint="cs"/>
          <w:rtl/>
        </w:rPr>
        <w:t xml:space="preserve"> זה הזמן, אדוני, לדאוג שהארונות יגיעו לארץ-ישראל, יובאו כאן לקבר ישראל כראוי; תעשו הכול, תעצרו לרגע מהמהלך ה</w:t>
      </w:r>
      <w:r>
        <w:rPr>
          <w:rFonts w:hint="cs"/>
          <w:rtl/>
        </w:rPr>
        <w:t>שוטף והסוער ותעשו משהו לטובת העניין, כי פה יש לכם סיכויים למאה אחוזי הצלחה.  תודה רבה.</w:t>
      </w:r>
    </w:p>
    <w:p w14:paraId="11152768" w14:textId="77777777" w:rsidR="00000000" w:rsidRDefault="00E52DD3">
      <w:pPr>
        <w:pStyle w:val="a"/>
        <w:rPr>
          <w:rFonts w:hint="cs"/>
          <w:rtl/>
        </w:rPr>
      </w:pPr>
    </w:p>
    <w:p w14:paraId="73957142" w14:textId="77777777" w:rsidR="00000000" w:rsidRDefault="00E52DD3">
      <w:pPr>
        <w:pStyle w:val="ad"/>
        <w:rPr>
          <w:rtl/>
        </w:rPr>
      </w:pPr>
      <w:r>
        <w:rPr>
          <w:rFonts w:hint="eastAsia"/>
          <w:rtl/>
        </w:rPr>
        <w:t>היו</w:t>
      </w:r>
      <w:r>
        <w:rPr>
          <w:rtl/>
        </w:rPr>
        <w:t>"ר מוחמד ברכה:</w:t>
      </w:r>
    </w:p>
    <w:p w14:paraId="4726DED2" w14:textId="77777777" w:rsidR="00000000" w:rsidRDefault="00E52DD3">
      <w:pPr>
        <w:pStyle w:val="a"/>
        <w:rPr>
          <w:rFonts w:hint="cs"/>
          <w:rtl/>
        </w:rPr>
      </w:pPr>
    </w:p>
    <w:p w14:paraId="393F0338" w14:textId="77777777" w:rsidR="00000000" w:rsidRDefault="00E52DD3">
      <w:pPr>
        <w:pStyle w:val="a"/>
        <w:rPr>
          <w:rFonts w:hint="cs"/>
          <w:rtl/>
        </w:rPr>
      </w:pPr>
      <w:r>
        <w:rPr>
          <w:rFonts w:hint="cs"/>
          <w:rtl/>
        </w:rPr>
        <w:t>תודה לחבר הכנסת יצחק כהן. השר גדעון עזרא, יש לי חוב ברכה, אבל אני לא אעשה את זה במסגרת הדיון הזה, אלא  אחרי שנסיים את הפרק הזה.</w:t>
      </w:r>
    </w:p>
    <w:p w14:paraId="416B4885" w14:textId="77777777" w:rsidR="00000000" w:rsidRDefault="00E52DD3">
      <w:pPr>
        <w:pStyle w:val="Speaker"/>
        <w:rPr>
          <w:rtl/>
        </w:rPr>
      </w:pPr>
      <w:r>
        <w:rPr>
          <w:rtl/>
        </w:rPr>
        <w:br/>
      </w:r>
      <w:bookmarkStart w:id="271" w:name="FS000000474T21_05_2003_16_23_09"/>
      <w:bookmarkEnd w:id="271"/>
      <w:r>
        <w:rPr>
          <w:rtl/>
        </w:rPr>
        <w:t>השר גדעון עזרא:</w:t>
      </w:r>
    </w:p>
    <w:p w14:paraId="4BC9F39A" w14:textId="77777777" w:rsidR="00000000" w:rsidRDefault="00E52DD3">
      <w:pPr>
        <w:pStyle w:val="a"/>
        <w:rPr>
          <w:rtl/>
        </w:rPr>
      </w:pPr>
    </w:p>
    <w:p w14:paraId="1D933A42" w14:textId="77777777" w:rsidR="00000000" w:rsidRDefault="00E52DD3">
      <w:pPr>
        <w:pStyle w:val="a"/>
        <w:rPr>
          <w:rFonts w:hint="cs"/>
          <w:rtl/>
        </w:rPr>
      </w:pPr>
      <w:r>
        <w:rPr>
          <w:rFonts w:hint="cs"/>
          <w:rtl/>
        </w:rPr>
        <w:t>אדו</w:t>
      </w:r>
      <w:r>
        <w:rPr>
          <w:rFonts w:hint="cs"/>
          <w:rtl/>
        </w:rPr>
        <w:t>ני היושב בראש, חברי חברי הכנסת, אני מודה לחבר הכנסת יצחק כהן על שהעלה את הנושא הכואב הזה.</w:t>
      </w:r>
    </w:p>
    <w:p w14:paraId="342EAB40" w14:textId="77777777" w:rsidR="00000000" w:rsidRDefault="00E52DD3">
      <w:pPr>
        <w:pStyle w:val="a"/>
        <w:rPr>
          <w:rFonts w:hint="cs"/>
          <w:rtl/>
        </w:rPr>
      </w:pPr>
    </w:p>
    <w:p w14:paraId="7D6C95B5" w14:textId="77777777" w:rsidR="00000000" w:rsidRDefault="00E52DD3">
      <w:pPr>
        <w:pStyle w:val="a"/>
        <w:rPr>
          <w:rFonts w:hint="cs"/>
          <w:rtl/>
        </w:rPr>
      </w:pPr>
      <w:r>
        <w:rPr>
          <w:rFonts w:hint="cs"/>
          <w:rtl/>
        </w:rPr>
        <w:t>אני חושב שיש הרבה אזרחים במדינת ישראל שאינם מכירים את הפרק האפל הזה, ונתת אפשרות לכלל הציבור לדעת עד כמה חייהם של היהודים ברחבי העולם לפעמים הפקר.</w:t>
      </w:r>
    </w:p>
    <w:p w14:paraId="49B82A54" w14:textId="77777777" w:rsidR="00000000" w:rsidRDefault="00E52DD3">
      <w:pPr>
        <w:pStyle w:val="a"/>
        <w:rPr>
          <w:rFonts w:hint="cs"/>
          <w:rtl/>
        </w:rPr>
      </w:pPr>
    </w:p>
    <w:p w14:paraId="393CAFCF" w14:textId="77777777" w:rsidR="00000000" w:rsidRDefault="00E52DD3">
      <w:pPr>
        <w:pStyle w:val="a"/>
        <w:rPr>
          <w:rFonts w:hint="cs"/>
          <w:rtl/>
        </w:rPr>
      </w:pPr>
      <w:r>
        <w:rPr>
          <w:rFonts w:hint="cs"/>
          <w:rtl/>
        </w:rPr>
        <w:t>אני גם מצטרף לקרי</w:t>
      </w:r>
      <w:r>
        <w:rPr>
          <w:rFonts w:hint="cs"/>
          <w:rtl/>
        </w:rPr>
        <w:t xml:space="preserve">אתך ורוצה לומר לך את עמדת משרד החוץ בעניין. כמעט שאין מישהו בבית הזה אשר אינו זוכר את מראות הזוועה מהיום המר, עת הועלו לגרדום בבגדד תשעה יהודים על לא עוול בכפם. </w:t>
      </w:r>
    </w:p>
    <w:p w14:paraId="68316320" w14:textId="77777777" w:rsidR="00000000" w:rsidRDefault="00E52DD3">
      <w:pPr>
        <w:pStyle w:val="a"/>
        <w:rPr>
          <w:rFonts w:hint="cs"/>
          <w:rtl/>
        </w:rPr>
      </w:pPr>
    </w:p>
    <w:p w14:paraId="49B4B50A" w14:textId="77777777" w:rsidR="00000000" w:rsidRDefault="00E52DD3">
      <w:pPr>
        <w:pStyle w:val="a"/>
        <w:rPr>
          <w:rFonts w:hint="cs"/>
          <w:rtl/>
        </w:rPr>
      </w:pPr>
      <w:r>
        <w:rPr>
          <w:rFonts w:hint="cs"/>
          <w:rtl/>
        </w:rPr>
        <w:t>משרד החוץ יכבד את רצונן של המשפחות ויעשה את המאמצים הנדרשים כדי להביא את עצמות קדושים אלה לקב</w:t>
      </w:r>
      <w:r>
        <w:rPr>
          <w:rFonts w:hint="cs"/>
          <w:rtl/>
        </w:rPr>
        <w:t xml:space="preserve">ר ישראל. אנו נפנה לשלטונות ארצות-הברית בדרכים המקובלות וללא דיחוי כדי להביא את עצמותיהם למנוחת עולמים. </w:t>
      </w:r>
    </w:p>
    <w:p w14:paraId="3492287C" w14:textId="77777777" w:rsidR="00000000" w:rsidRDefault="00E52DD3">
      <w:pPr>
        <w:pStyle w:val="a"/>
        <w:rPr>
          <w:rFonts w:hint="cs"/>
          <w:rtl/>
        </w:rPr>
      </w:pPr>
    </w:p>
    <w:p w14:paraId="6627ED71" w14:textId="77777777" w:rsidR="00000000" w:rsidRDefault="00E52DD3">
      <w:pPr>
        <w:pStyle w:val="a"/>
        <w:rPr>
          <w:rFonts w:hint="cs"/>
          <w:rtl/>
        </w:rPr>
      </w:pPr>
      <w:r>
        <w:rPr>
          <w:rFonts w:hint="cs"/>
          <w:rtl/>
        </w:rPr>
        <w:t>אני חושב שהנושא גם ראוי למעקב - מעקב צמוד - ומציע להעביר אותו לוועדת החוץ והביטחון. תודה.</w:t>
      </w:r>
    </w:p>
    <w:p w14:paraId="24CD046F" w14:textId="77777777" w:rsidR="00000000" w:rsidRDefault="00E52DD3">
      <w:pPr>
        <w:pStyle w:val="ad"/>
        <w:rPr>
          <w:rtl/>
        </w:rPr>
      </w:pPr>
      <w:r>
        <w:rPr>
          <w:rtl/>
        </w:rPr>
        <w:br/>
        <w:t>היו"ר מוחמד ברכה:</w:t>
      </w:r>
    </w:p>
    <w:p w14:paraId="682FDDE1" w14:textId="77777777" w:rsidR="00000000" w:rsidRDefault="00E52DD3">
      <w:pPr>
        <w:pStyle w:val="a"/>
        <w:rPr>
          <w:rtl/>
        </w:rPr>
      </w:pPr>
    </w:p>
    <w:p w14:paraId="0F5FEC7D" w14:textId="77777777" w:rsidR="00000000" w:rsidRDefault="00E52DD3">
      <w:pPr>
        <w:pStyle w:val="a"/>
        <w:rPr>
          <w:rFonts w:hint="cs"/>
          <w:rtl/>
        </w:rPr>
      </w:pPr>
      <w:r>
        <w:rPr>
          <w:rFonts w:hint="cs"/>
          <w:rtl/>
        </w:rPr>
        <w:t>תודה לשר עזרא. הצעה אחרת של חבר הכנסת נסי</w:t>
      </w:r>
      <w:r>
        <w:rPr>
          <w:rFonts w:hint="cs"/>
          <w:rtl/>
        </w:rPr>
        <w:t>ם זאב, בבקשה.</w:t>
      </w:r>
    </w:p>
    <w:p w14:paraId="6E003287" w14:textId="77777777" w:rsidR="00000000" w:rsidRDefault="00E52DD3">
      <w:pPr>
        <w:pStyle w:val="a"/>
        <w:rPr>
          <w:rFonts w:hint="cs"/>
          <w:rtl/>
        </w:rPr>
      </w:pPr>
    </w:p>
    <w:p w14:paraId="189F4AF3" w14:textId="77777777" w:rsidR="00000000" w:rsidRDefault="00E52DD3">
      <w:pPr>
        <w:pStyle w:val="a"/>
        <w:rPr>
          <w:rFonts w:hint="cs"/>
          <w:rtl/>
        </w:rPr>
      </w:pPr>
      <w:r>
        <w:rPr>
          <w:rFonts w:hint="cs"/>
          <w:rtl/>
        </w:rPr>
        <w:t>השר עזרא, מה הצעת?</w:t>
      </w:r>
    </w:p>
    <w:p w14:paraId="320B00F4" w14:textId="77777777" w:rsidR="00000000" w:rsidRDefault="00E52DD3">
      <w:pPr>
        <w:pStyle w:val="ac"/>
        <w:rPr>
          <w:rtl/>
        </w:rPr>
      </w:pPr>
      <w:r>
        <w:rPr>
          <w:rtl/>
        </w:rPr>
        <w:br/>
        <w:t>השר גדעון עזרא:</w:t>
      </w:r>
    </w:p>
    <w:p w14:paraId="6B305EB7" w14:textId="77777777" w:rsidR="00000000" w:rsidRDefault="00E52DD3">
      <w:pPr>
        <w:pStyle w:val="a"/>
        <w:rPr>
          <w:rtl/>
        </w:rPr>
      </w:pPr>
    </w:p>
    <w:p w14:paraId="39AE76A9" w14:textId="77777777" w:rsidR="00000000" w:rsidRDefault="00E52DD3">
      <w:pPr>
        <w:pStyle w:val="a"/>
        <w:rPr>
          <w:rFonts w:hint="cs"/>
          <w:rtl/>
        </w:rPr>
      </w:pPr>
      <w:r>
        <w:rPr>
          <w:rFonts w:hint="cs"/>
          <w:rtl/>
        </w:rPr>
        <w:t>ועדת החוץ והביטחון.</w:t>
      </w:r>
    </w:p>
    <w:p w14:paraId="750B05B0" w14:textId="77777777" w:rsidR="00000000" w:rsidRDefault="00E52DD3">
      <w:pPr>
        <w:pStyle w:val="Speaker"/>
        <w:rPr>
          <w:rtl/>
        </w:rPr>
      </w:pPr>
      <w:r>
        <w:rPr>
          <w:rtl/>
        </w:rPr>
        <w:br/>
      </w:r>
      <w:bookmarkStart w:id="272" w:name="FS000000490T21_05_2003_16_27_18"/>
      <w:bookmarkEnd w:id="272"/>
      <w:r>
        <w:rPr>
          <w:rFonts w:hint="cs"/>
          <w:rtl/>
        </w:rPr>
        <w:br/>
      </w:r>
      <w:r>
        <w:rPr>
          <w:rtl/>
        </w:rPr>
        <w:br/>
        <w:t>נסים זאב (ש"ס):</w:t>
      </w:r>
    </w:p>
    <w:p w14:paraId="42E6180A" w14:textId="77777777" w:rsidR="00000000" w:rsidRDefault="00E52DD3">
      <w:pPr>
        <w:pStyle w:val="a"/>
        <w:rPr>
          <w:rtl/>
        </w:rPr>
      </w:pPr>
    </w:p>
    <w:p w14:paraId="10350F14" w14:textId="77777777" w:rsidR="00000000" w:rsidRDefault="00E52DD3">
      <w:pPr>
        <w:pStyle w:val="a"/>
        <w:rPr>
          <w:rFonts w:hint="cs"/>
          <w:rtl/>
        </w:rPr>
      </w:pPr>
      <w:r>
        <w:rPr>
          <w:rFonts w:hint="cs"/>
          <w:rtl/>
        </w:rPr>
        <w:t>אני רוצה לומר - הנושא הזה מאוד קרוב ללבי, כי אמי מבצרה ואבי יליד בגדד, ואנחנו יודעים איך היתה העלייה לפני שנות ה=50, כשבאו העירקים בחלקם לארץ-ישראל, ואבי היה מלוחמי</w:t>
      </w:r>
      <w:r>
        <w:rPr>
          <w:rFonts w:hint="cs"/>
          <w:rtl/>
        </w:rPr>
        <w:t xml:space="preserve"> לח"י יחד עם מנחם בגין, בזמנו. </w:t>
      </w:r>
    </w:p>
    <w:p w14:paraId="5E9024C4" w14:textId="77777777" w:rsidR="00000000" w:rsidRDefault="00E52DD3">
      <w:pPr>
        <w:pStyle w:val="a"/>
        <w:rPr>
          <w:rFonts w:hint="cs"/>
          <w:rtl/>
        </w:rPr>
      </w:pPr>
    </w:p>
    <w:p w14:paraId="5ADF5D60" w14:textId="77777777" w:rsidR="00000000" w:rsidRDefault="00E52DD3">
      <w:pPr>
        <w:pStyle w:val="a"/>
        <w:rPr>
          <w:rFonts w:hint="cs"/>
          <w:rtl/>
        </w:rPr>
      </w:pPr>
      <w:r>
        <w:rPr>
          <w:rFonts w:hint="cs"/>
          <w:rtl/>
        </w:rPr>
        <w:t>העולם פשוט שכח, ואנחנו פה בארץ-ישראל, הצעירים, לא יודעים שאנשים ברחו מבגדד ומבצרה, ואת כל הפרעות שהיו והביזה בתקופת העריץ הזה, סדאם חוסין - - -</w:t>
      </w:r>
    </w:p>
    <w:p w14:paraId="460E147A" w14:textId="77777777" w:rsidR="00000000" w:rsidRDefault="00E52DD3">
      <w:pPr>
        <w:pStyle w:val="ac"/>
        <w:rPr>
          <w:rtl/>
        </w:rPr>
      </w:pPr>
      <w:r>
        <w:rPr>
          <w:rtl/>
        </w:rPr>
        <w:br/>
        <w:t>יצחק כהן (ש"ס):</w:t>
      </w:r>
    </w:p>
    <w:p w14:paraId="253455AD" w14:textId="77777777" w:rsidR="00000000" w:rsidRDefault="00E52DD3">
      <w:pPr>
        <w:pStyle w:val="a"/>
        <w:rPr>
          <w:rtl/>
        </w:rPr>
      </w:pPr>
    </w:p>
    <w:p w14:paraId="63C7A104" w14:textId="77777777" w:rsidR="00000000" w:rsidRDefault="00E52DD3">
      <w:pPr>
        <w:pStyle w:val="a"/>
        <w:rPr>
          <w:rFonts w:hint="cs"/>
          <w:rtl/>
        </w:rPr>
      </w:pPr>
      <w:r>
        <w:rPr>
          <w:rFonts w:hint="cs"/>
          <w:rtl/>
        </w:rPr>
        <w:t>רב-הטבחים.</w:t>
      </w:r>
    </w:p>
    <w:p w14:paraId="7C79081E" w14:textId="77777777" w:rsidR="00000000" w:rsidRDefault="00E52DD3">
      <w:pPr>
        <w:pStyle w:val="SpeakerCon"/>
        <w:rPr>
          <w:rtl/>
        </w:rPr>
      </w:pPr>
      <w:r>
        <w:rPr>
          <w:rtl/>
        </w:rPr>
        <w:br/>
      </w:r>
      <w:bookmarkStart w:id="273" w:name="FS000000490T21_05_2003_16_30_22C"/>
      <w:bookmarkEnd w:id="273"/>
      <w:r>
        <w:rPr>
          <w:rtl/>
        </w:rPr>
        <w:t>נסים זאב (ש"ס):</w:t>
      </w:r>
    </w:p>
    <w:p w14:paraId="4A3955CB" w14:textId="77777777" w:rsidR="00000000" w:rsidRDefault="00E52DD3">
      <w:pPr>
        <w:pStyle w:val="a"/>
        <w:rPr>
          <w:rtl/>
        </w:rPr>
      </w:pPr>
    </w:p>
    <w:p w14:paraId="149D1FFF" w14:textId="77777777" w:rsidR="00000000" w:rsidRDefault="00E52DD3">
      <w:pPr>
        <w:pStyle w:val="a"/>
        <w:rPr>
          <w:rFonts w:hint="cs"/>
          <w:rtl/>
        </w:rPr>
      </w:pPr>
      <w:r>
        <w:rPr>
          <w:rFonts w:hint="cs"/>
          <w:rtl/>
        </w:rPr>
        <w:t xml:space="preserve">רב-הטבחים. ולכן, כשאנחנו מדברים </w:t>
      </w:r>
      <w:r>
        <w:rPr>
          <w:rFonts w:hint="cs"/>
          <w:rtl/>
        </w:rPr>
        <w:t>כל פעם על נושא של בעיית זכות השיבה, אנחנו שוכחים ש=2 מיליוני יהודים באו מארצות ערב לארץ-ישראל - -</w:t>
      </w:r>
    </w:p>
    <w:p w14:paraId="6AE1258B" w14:textId="77777777" w:rsidR="00000000" w:rsidRDefault="00E52DD3">
      <w:pPr>
        <w:pStyle w:val="ac"/>
        <w:rPr>
          <w:rtl/>
        </w:rPr>
      </w:pPr>
      <w:r>
        <w:rPr>
          <w:rtl/>
        </w:rPr>
        <w:br/>
        <w:t>עבד-אלמאלכ דהאמשה (רע"ם):</w:t>
      </w:r>
    </w:p>
    <w:p w14:paraId="5A6A3045" w14:textId="77777777" w:rsidR="00000000" w:rsidRDefault="00E52DD3">
      <w:pPr>
        <w:pStyle w:val="a"/>
        <w:rPr>
          <w:rtl/>
        </w:rPr>
      </w:pPr>
    </w:p>
    <w:p w14:paraId="36CA9AC3" w14:textId="77777777" w:rsidR="00000000" w:rsidRDefault="00E52DD3">
      <w:pPr>
        <w:pStyle w:val="a"/>
        <w:rPr>
          <w:rFonts w:hint="cs"/>
          <w:rtl/>
        </w:rPr>
      </w:pPr>
      <w:r>
        <w:rPr>
          <w:rFonts w:hint="cs"/>
          <w:rtl/>
        </w:rPr>
        <w:t>- - -</w:t>
      </w:r>
    </w:p>
    <w:p w14:paraId="15A00090" w14:textId="77777777" w:rsidR="00000000" w:rsidRDefault="00E52DD3">
      <w:pPr>
        <w:pStyle w:val="SpeakerCon"/>
        <w:rPr>
          <w:rtl/>
        </w:rPr>
      </w:pPr>
      <w:r>
        <w:rPr>
          <w:rtl/>
        </w:rPr>
        <w:br/>
      </w:r>
      <w:bookmarkStart w:id="274" w:name="FS000000490T21_05_2003_16_31_09C"/>
      <w:bookmarkEnd w:id="274"/>
      <w:r>
        <w:rPr>
          <w:rtl/>
        </w:rPr>
        <w:t>נסים זאב (ש"ס):</w:t>
      </w:r>
    </w:p>
    <w:p w14:paraId="36423FFF" w14:textId="77777777" w:rsidR="00000000" w:rsidRDefault="00E52DD3">
      <w:pPr>
        <w:pStyle w:val="a"/>
        <w:rPr>
          <w:rtl/>
        </w:rPr>
      </w:pPr>
    </w:p>
    <w:p w14:paraId="269DEF82" w14:textId="77777777" w:rsidR="00000000" w:rsidRDefault="00E52DD3">
      <w:pPr>
        <w:pStyle w:val="a"/>
        <w:rPr>
          <w:rFonts w:hint="cs"/>
          <w:rtl/>
        </w:rPr>
      </w:pPr>
      <w:r>
        <w:rPr>
          <w:rFonts w:hint="cs"/>
          <w:rtl/>
        </w:rPr>
        <w:t>- - ורובם המכריע באו בלי בגדים, בלי רכושם, ואת כל ממונם השאירו באותן ארצות ערב. לכן, ההתחשבנות צריכה להיות</w:t>
      </w:r>
      <w:r>
        <w:rPr>
          <w:rFonts w:hint="cs"/>
          <w:rtl/>
        </w:rPr>
        <w:t xml:space="preserve"> דו-צדדית.</w:t>
      </w:r>
    </w:p>
    <w:p w14:paraId="13FA07D9" w14:textId="77777777" w:rsidR="00000000" w:rsidRDefault="00E52DD3">
      <w:pPr>
        <w:pStyle w:val="ad"/>
        <w:rPr>
          <w:rtl/>
        </w:rPr>
      </w:pPr>
      <w:r>
        <w:rPr>
          <w:rtl/>
        </w:rPr>
        <w:br/>
        <w:t>היו"ר מוחמד ברכה:</w:t>
      </w:r>
    </w:p>
    <w:p w14:paraId="7A0BDD74" w14:textId="77777777" w:rsidR="00000000" w:rsidRDefault="00E52DD3">
      <w:pPr>
        <w:pStyle w:val="a"/>
        <w:rPr>
          <w:rtl/>
        </w:rPr>
      </w:pPr>
    </w:p>
    <w:p w14:paraId="343BB23D" w14:textId="77777777" w:rsidR="00000000" w:rsidRDefault="00E52DD3">
      <w:pPr>
        <w:pStyle w:val="a"/>
        <w:rPr>
          <w:rFonts w:hint="cs"/>
          <w:rtl/>
        </w:rPr>
      </w:pPr>
      <w:r>
        <w:rPr>
          <w:rFonts w:hint="cs"/>
          <w:rtl/>
        </w:rPr>
        <w:t xml:space="preserve">תודה. אנחנו עוברים להצבעה. </w:t>
      </w:r>
    </w:p>
    <w:p w14:paraId="713194D1" w14:textId="77777777" w:rsidR="00000000" w:rsidRDefault="00E52DD3">
      <w:pPr>
        <w:pStyle w:val="a"/>
        <w:rPr>
          <w:rFonts w:hint="cs"/>
          <w:rtl/>
        </w:rPr>
      </w:pPr>
    </w:p>
    <w:p w14:paraId="1626FAC8" w14:textId="77777777" w:rsidR="00000000" w:rsidRDefault="00E52DD3">
      <w:pPr>
        <w:pStyle w:val="a"/>
        <w:rPr>
          <w:rFonts w:hint="cs"/>
          <w:rtl/>
        </w:rPr>
      </w:pPr>
      <w:r>
        <w:rPr>
          <w:rFonts w:hint="cs"/>
          <w:rtl/>
        </w:rPr>
        <w:t>אדוני חבר הכנסת המציע, אתה מסכים להעביר את הנושא לוועדה?</w:t>
      </w:r>
    </w:p>
    <w:p w14:paraId="706F9103" w14:textId="77777777" w:rsidR="00000000" w:rsidRDefault="00E52DD3">
      <w:pPr>
        <w:pStyle w:val="ac"/>
        <w:rPr>
          <w:rtl/>
        </w:rPr>
      </w:pPr>
      <w:r>
        <w:rPr>
          <w:rtl/>
        </w:rPr>
        <w:br/>
        <w:t>יצחק כהן (ש"ס):</w:t>
      </w:r>
    </w:p>
    <w:p w14:paraId="031B0F70" w14:textId="77777777" w:rsidR="00000000" w:rsidRDefault="00E52DD3">
      <w:pPr>
        <w:pStyle w:val="a"/>
        <w:rPr>
          <w:rtl/>
        </w:rPr>
      </w:pPr>
    </w:p>
    <w:p w14:paraId="402BEC2B" w14:textId="77777777" w:rsidR="00000000" w:rsidRDefault="00E52DD3">
      <w:pPr>
        <w:pStyle w:val="a"/>
        <w:rPr>
          <w:rFonts w:hint="cs"/>
          <w:rtl/>
        </w:rPr>
      </w:pPr>
      <w:r>
        <w:rPr>
          <w:rFonts w:hint="cs"/>
          <w:rtl/>
        </w:rPr>
        <w:t>ועדת החוץ והביטחון.</w:t>
      </w:r>
    </w:p>
    <w:p w14:paraId="700FF51A" w14:textId="77777777" w:rsidR="00000000" w:rsidRDefault="00E52DD3">
      <w:pPr>
        <w:pStyle w:val="ad"/>
        <w:rPr>
          <w:rtl/>
        </w:rPr>
      </w:pPr>
      <w:r>
        <w:rPr>
          <w:rtl/>
        </w:rPr>
        <w:br/>
        <w:t>היו"ר מוחמד ברכה:</w:t>
      </w:r>
    </w:p>
    <w:p w14:paraId="2F3AE23A" w14:textId="77777777" w:rsidR="00000000" w:rsidRDefault="00E52DD3">
      <w:pPr>
        <w:pStyle w:val="a"/>
        <w:rPr>
          <w:rtl/>
        </w:rPr>
      </w:pPr>
    </w:p>
    <w:p w14:paraId="0105A79C" w14:textId="77777777" w:rsidR="00000000" w:rsidRDefault="00E52DD3">
      <w:pPr>
        <w:pStyle w:val="a"/>
        <w:rPr>
          <w:rFonts w:hint="cs"/>
          <w:rtl/>
        </w:rPr>
      </w:pPr>
      <w:r>
        <w:rPr>
          <w:rFonts w:hint="cs"/>
          <w:rtl/>
        </w:rPr>
        <w:t>אנחנו מצביעים: לוועדה - בעד, ונגד - הסרה. ההצבעה החלה, בבקשה.</w:t>
      </w:r>
    </w:p>
    <w:p w14:paraId="50FBCBA9" w14:textId="77777777" w:rsidR="00000000" w:rsidRDefault="00E52DD3">
      <w:pPr>
        <w:pStyle w:val="a7"/>
        <w:bidi/>
        <w:rPr>
          <w:rFonts w:hint="cs"/>
          <w:b w:val="0"/>
          <w:bCs w:val="0"/>
          <w:rtl/>
        </w:rPr>
      </w:pPr>
      <w:r>
        <w:rPr>
          <w:rtl/>
        </w:rPr>
        <w:br/>
      </w:r>
      <w:r>
        <w:rPr>
          <w:rFonts w:hint="cs"/>
          <w:b w:val="0"/>
          <w:bCs w:val="0"/>
          <w:rtl/>
        </w:rPr>
        <w:t>הצבעה מס' 16</w:t>
      </w:r>
    </w:p>
    <w:p w14:paraId="66C0F0E1" w14:textId="77777777" w:rsidR="00000000" w:rsidRDefault="00E52DD3">
      <w:pPr>
        <w:pStyle w:val="a8"/>
        <w:bidi/>
        <w:rPr>
          <w:rFonts w:hint="cs"/>
          <w:rtl/>
        </w:rPr>
      </w:pPr>
      <w:r>
        <w:rPr>
          <w:rFonts w:hint="cs"/>
          <w:rtl/>
        </w:rPr>
        <w:t>בעד ה</w:t>
      </w:r>
      <w:r>
        <w:rPr>
          <w:rFonts w:hint="cs"/>
          <w:rtl/>
        </w:rPr>
        <w:t>הצעה להעביר את הנושא לוועדה - 10</w:t>
      </w:r>
    </w:p>
    <w:p w14:paraId="12E5CEEB" w14:textId="77777777" w:rsidR="00000000" w:rsidRDefault="00E52DD3">
      <w:pPr>
        <w:pStyle w:val="a8"/>
        <w:bidi/>
        <w:rPr>
          <w:rFonts w:hint="cs"/>
          <w:rtl/>
        </w:rPr>
      </w:pPr>
      <w:r>
        <w:rPr>
          <w:rFonts w:hint="cs"/>
          <w:rtl/>
        </w:rPr>
        <w:t>נגד - אין</w:t>
      </w:r>
    </w:p>
    <w:p w14:paraId="153FC56C" w14:textId="77777777" w:rsidR="00000000" w:rsidRDefault="00E52DD3">
      <w:pPr>
        <w:pStyle w:val="a8"/>
        <w:bidi/>
        <w:rPr>
          <w:rFonts w:hint="cs"/>
          <w:rtl/>
        </w:rPr>
      </w:pPr>
      <w:r>
        <w:rPr>
          <w:rFonts w:hint="cs"/>
          <w:rtl/>
        </w:rPr>
        <w:t>נמנעים - 1</w:t>
      </w:r>
    </w:p>
    <w:p w14:paraId="4A856E9D" w14:textId="77777777" w:rsidR="00000000" w:rsidRDefault="00E52DD3">
      <w:pPr>
        <w:pStyle w:val="a9"/>
        <w:bidi/>
        <w:rPr>
          <w:rFonts w:hint="cs"/>
          <w:rtl/>
        </w:rPr>
      </w:pPr>
      <w:r>
        <w:rPr>
          <w:rFonts w:hint="cs"/>
          <w:rtl/>
        </w:rPr>
        <w:t>ההצעה להעביר את הנושא לוועדת החוץ והביטחון נתקבלה.</w:t>
      </w:r>
    </w:p>
    <w:p w14:paraId="7BF16794" w14:textId="77777777" w:rsidR="00000000" w:rsidRDefault="00E52DD3">
      <w:pPr>
        <w:pStyle w:val="a"/>
        <w:rPr>
          <w:rFonts w:hint="cs"/>
          <w:rtl/>
        </w:rPr>
      </w:pPr>
    </w:p>
    <w:p w14:paraId="771FA434" w14:textId="77777777" w:rsidR="00000000" w:rsidRDefault="00E52DD3">
      <w:pPr>
        <w:pStyle w:val="ad"/>
        <w:rPr>
          <w:rtl/>
        </w:rPr>
      </w:pPr>
      <w:r>
        <w:rPr>
          <w:rtl/>
        </w:rPr>
        <w:t>היו"ר מוחמד ברכה:</w:t>
      </w:r>
    </w:p>
    <w:p w14:paraId="13EB6072" w14:textId="77777777" w:rsidR="00000000" w:rsidRDefault="00E52DD3">
      <w:pPr>
        <w:pStyle w:val="a"/>
        <w:rPr>
          <w:rtl/>
        </w:rPr>
      </w:pPr>
    </w:p>
    <w:p w14:paraId="47DFAB23" w14:textId="77777777" w:rsidR="00000000" w:rsidRDefault="00E52DD3">
      <w:pPr>
        <w:pStyle w:val="a"/>
        <w:rPr>
          <w:rFonts w:hint="cs"/>
          <w:rtl/>
        </w:rPr>
      </w:pPr>
      <w:r>
        <w:rPr>
          <w:rFonts w:hint="cs"/>
          <w:rtl/>
        </w:rPr>
        <w:t>הנושא יועבר לוועדת החוץ והביטחון - ברוב של עשרה בעד, אפס מתנגדים ונמנע אחד.</w:t>
      </w:r>
    </w:p>
    <w:p w14:paraId="6AB5409E" w14:textId="77777777" w:rsidR="00000000" w:rsidRDefault="00E52DD3">
      <w:pPr>
        <w:pStyle w:val="a"/>
        <w:rPr>
          <w:rtl/>
        </w:rPr>
      </w:pPr>
    </w:p>
    <w:p w14:paraId="467CE49C" w14:textId="77777777" w:rsidR="00000000" w:rsidRDefault="00E52DD3">
      <w:pPr>
        <w:pStyle w:val="a"/>
        <w:rPr>
          <w:rFonts w:hint="cs"/>
          <w:rtl/>
        </w:rPr>
      </w:pPr>
      <w:r>
        <w:rPr>
          <w:rFonts w:hint="cs"/>
          <w:rtl/>
        </w:rPr>
        <w:t>לפני שנעבור לנושא הבא, אני רוצה לקבל בברכה את חלק ממשת</w:t>
      </w:r>
      <w:r>
        <w:rPr>
          <w:rFonts w:hint="cs"/>
          <w:rtl/>
        </w:rPr>
        <w:t xml:space="preserve">תפי הכנס שהיה היום באודיטוריום, בנושא איחוד, מיזוג רשויות מקומיות, שאורגן על-ידי הלובי לדו-קיום שבראשות חברי הכנסת מח'ול ומלכיאור, והשתתפו בו שרים וחברי הכנסת; ובמקרה - אולי זו פריווילגיה שלי - יושבים ביציע הכבוד רק אנשי שפרעם, שזו העיר שלי. ברוכים הבאים. </w:t>
      </w:r>
    </w:p>
    <w:p w14:paraId="405B0E23" w14:textId="77777777" w:rsidR="00000000" w:rsidRDefault="00E52DD3">
      <w:pPr>
        <w:pStyle w:val="a"/>
        <w:rPr>
          <w:rFonts w:hint="cs"/>
          <w:rtl/>
        </w:rPr>
      </w:pPr>
    </w:p>
    <w:p w14:paraId="003A29EA" w14:textId="77777777" w:rsidR="00000000" w:rsidRDefault="00E52DD3">
      <w:pPr>
        <w:pStyle w:val="a"/>
        <w:rPr>
          <w:rFonts w:hint="cs"/>
          <w:rtl/>
        </w:rPr>
      </w:pPr>
      <w:r>
        <w:rPr>
          <w:rFonts w:hint="cs"/>
          <w:rtl/>
        </w:rPr>
        <w:t>אני חושב שזה מאוד חשוב. הדיון היום היה מאוד חשוב - גם הבעד וגם הנגד; היה מאוד חשוב גם שהשתתפו ראשי רשויות יהודיות וערביות ביחד.</w:t>
      </w:r>
    </w:p>
    <w:p w14:paraId="52669746" w14:textId="77777777" w:rsidR="00000000" w:rsidRDefault="00E52DD3">
      <w:pPr>
        <w:pStyle w:val="a"/>
        <w:rPr>
          <w:rFonts w:hint="cs"/>
          <w:rtl/>
        </w:rPr>
      </w:pPr>
    </w:p>
    <w:p w14:paraId="44C64B25" w14:textId="77777777" w:rsidR="00000000" w:rsidRDefault="00E52DD3">
      <w:pPr>
        <w:pStyle w:val="a"/>
        <w:rPr>
          <w:rFonts w:hint="cs"/>
          <w:rtl/>
        </w:rPr>
      </w:pPr>
    </w:p>
    <w:p w14:paraId="063DB631" w14:textId="77777777" w:rsidR="00000000" w:rsidRDefault="00E52DD3">
      <w:pPr>
        <w:pStyle w:val="a"/>
        <w:rPr>
          <w:rFonts w:hint="cs"/>
          <w:rtl/>
        </w:rPr>
      </w:pPr>
    </w:p>
    <w:p w14:paraId="088330EC" w14:textId="77777777" w:rsidR="00000000" w:rsidRDefault="00E52DD3">
      <w:pPr>
        <w:pStyle w:val="Subject"/>
        <w:rPr>
          <w:rFonts w:hint="cs"/>
          <w:rtl/>
        </w:rPr>
      </w:pPr>
      <w:r>
        <w:rPr>
          <w:rFonts w:hint="cs"/>
          <w:rtl/>
        </w:rPr>
        <w:t xml:space="preserve">הצעה לסדר-היום </w:t>
      </w:r>
    </w:p>
    <w:p w14:paraId="2BF88D46" w14:textId="77777777" w:rsidR="00000000" w:rsidRDefault="00E52DD3">
      <w:pPr>
        <w:pStyle w:val="Subject"/>
        <w:rPr>
          <w:rFonts w:hint="cs"/>
          <w:rtl/>
        </w:rPr>
      </w:pPr>
      <w:r>
        <w:rPr>
          <w:rFonts w:hint="cs"/>
          <w:rtl/>
        </w:rPr>
        <w:t xml:space="preserve">דחיית נסיעתו של ראש הממשלה אריאל שרון לפגישה </w:t>
      </w:r>
      <w:r>
        <w:rPr>
          <w:rtl/>
        </w:rPr>
        <w:br/>
      </w:r>
      <w:r>
        <w:rPr>
          <w:rFonts w:hint="cs"/>
          <w:rtl/>
        </w:rPr>
        <w:t xml:space="preserve">עם נשיא ארצות-הברית ג'ורג' בוש </w:t>
      </w:r>
    </w:p>
    <w:p w14:paraId="79509177" w14:textId="77777777" w:rsidR="00000000" w:rsidRDefault="00E52DD3">
      <w:pPr>
        <w:pStyle w:val="a"/>
        <w:rPr>
          <w:rFonts w:hint="cs"/>
          <w:rtl/>
        </w:rPr>
      </w:pPr>
    </w:p>
    <w:p w14:paraId="22E976AC" w14:textId="77777777" w:rsidR="00000000" w:rsidRDefault="00E52DD3">
      <w:pPr>
        <w:pStyle w:val="ad"/>
        <w:rPr>
          <w:rtl/>
        </w:rPr>
      </w:pPr>
      <w:r>
        <w:rPr>
          <w:rtl/>
        </w:rPr>
        <w:t>היו"ר מוחמד ברכה:</w:t>
      </w:r>
    </w:p>
    <w:p w14:paraId="717A6273" w14:textId="77777777" w:rsidR="00000000" w:rsidRDefault="00E52DD3">
      <w:pPr>
        <w:pStyle w:val="a"/>
        <w:rPr>
          <w:rFonts w:hint="cs"/>
          <w:rtl/>
        </w:rPr>
      </w:pPr>
    </w:p>
    <w:p w14:paraId="7F1FB7EE" w14:textId="77777777" w:rsidR="00000000" w:rsidRDefault="00E52DD3">
      <w:pPr>
        <w:pStyle w:val="a"/>
        <w:rPr>
          <w:rFonts w:hint="cs"/>
          <w:rtl/>
        </w:rPr>
      </w:pPr>
      <w:r>
        <w:rPr>
          <w:rFonts w:hint="cs"/>
          <w:rtl/>
        </w:rPr>
        <w:t>אנחנו בכל</w:t>
      </w:r>
      <w:r>
        <w:rPr>
          <w:rFonts w:hint="cs"/>
          <w:rtl/>
        </w:rPr>
        <w:t xml:space="preserve"> זאת נעבור לנושא הבא, להצעות-לסדר היום מס' 421,</w:t>
      </w:r>
      <w:r>
        <w:rPr>
          <w:rtl/>
        </w:rPr>
        <w:t xml:space="preserve"> </w:t>
      </w:r>
      <w:r>
        <w:rPr>
          <w:rFonts w:hint="cs"/>
          <w:rtl/>
        </w:rPr>
        <w:t xml:space="preserve">428 ו=443: דחיית נסיעתו של ראש הממשלה אריאל שרון לפגישה עם נשיא ארצות-הברית ג'ורג' בוש.  ראשון המציעים,  חבר הכנסת חיים אורון - הוא לא באולם. חבר הכנסת גדעון סער, בבקשה. אחריו - חבר הכנסת שוחט. </w:t>
      </w:r>
    </w:p>
    <w:p w14:paraId="7EE023DD" w14:textId="77777777" w:rsidR="00000000" w:rsidRDefault="00E52DD3">
      <w:pPr>
        <w:pStyle w:val="Speaker"/>
        <w:rPr>
          <w:rFonts w:hint="cs"/>
          <w:rtl/>
        </w:rPr>
      </w:pPr>
    </w:p>
    <w:p w14:paraId="77CCBF9B" w14:textId="77777777" w:rsidR="00000000" w:rsidRDefault="00E52DD3">
      <w:pPr>
        <w:pStyle w:val="ac"/>
        <w:rPr>
          <w:rtl/>
        </w:rPr>
      </w:pPr>
      <w:r>
        <w:rPr>
          <w:rFonts w:hint="eastAsia"/>
          <w:rtl/>
        </w:rPr>
        <w:t>אברהם</w:t>
      </w:r>
      <w:r>
        <w:rPr>
          <w:rtl/>
        </w:rPr>
        <w:t xml:space="preserve"> בייגה </w:t>
      </w:r>
      <w:r>
        <w:rPr>
          <w:rtl/>
        </w:rPr>
        <w:t>שוחט (העבודה-מימד):</w:t>
      </w:r>
    </w:p>
    <w:p w14:paraId="04DF93ED" w14:textId="77777777" w:rsidR="00000000" w:rsidRDefault="00E52DD3">
      <w:pPr>
        <w:pStyle w:val="a"/>
        <w:rPr>
          <w:rFonts w:hint="cs"/>
          <w:rtl/>
        </w:rPr>
      </w:pPr>
    </w:p>
    <w:p w14:paraId="103A8CE5" w14:textId="77777777" w:rsidR="00000000" w:rsidRDefault="00E52DD3">
      <w:pPr>
        <w:pStyle w:val="a"/>
        <w:rPr>
          <w:rFonts w:hint="cs"/>
          <w:rtl/>
        </w:rPr>
      </w:pPr>
      <w:r>
        <w:rPr>
          <w:rFonts w:hint="cs"/>
          <w:rtl/>
        </w:rPr>
        <w:t xml:space="preserve">הנה, הוא ישנו. </w:t>
      </w:r>
    </w:p>
    <w:p w14:paraId="313BDD99" w14:textId="77777777" w:rsidR="00000000" w:rsidRDefault="00E52DD3">
      <w:pPr>
        <w:pStyle w:val="ad"/>
        <w:rPr>
          <w:rtl/>
        </w:rPr>
      </w:pPr>
      <w:r>
        <w:rPr>
          <w:rtl/>
        </w:rPr>
        <w:br/>
        <w:t>היו"ר מוחמד ברכה:</w:t>
      </w:r>
    </w:p>
    <w:p w14:paraId="60B0F718" w14:textId="77777777" w:rsidR="00000000" w:rsidRDefault="00E52DD3">
      <w:pPr>
        <w:pStyle w:val="a"/>
        <w:rPr>
          <w:rtl/>
        </w:rPr>
      </w:pPr>
    </w:p>
    <w:p w14:paraId="00043C9F" w14:textId="77777777" w:rsidR="00000000" w:rsidRDefault="00E52DD3">
      <w:pPr>
        <w:pStyle w:val="a"/>
        <w:rPr>
          <w:rFonts w:hint="cs"/>
          <w:rtl/>
        </w:rPr>
      </w:pPr>
      <w:r>
        <w:rPr>
          <w:rFonts w:hint="cs"/>
          <w:rtl/>
        </w:rPr>
        <w:t>תמשיך, חבר הכנסת סער. הוא ידבר אחריך.</w:t>
      </w:r>
    </w:p>
    <w:p w14:paraId="3D965EA1" w14:textId="77777777" w:rsidR="00000000" w:rsidRDefault="00E52DD3">
      <w:pPr>
        <w:pStyle w:val="Speaker"/>
        <w:rPr>
          <w:rFonts w:hint="cs"/>
          <w:rtl/>
        </w:rPr>
      </w:pPr>
    </w:p>
    <w:p w14:paraId="4CB9092D" w14:textId="77777777" w:rsidR="00000000" w:rsidRDefault="00E52DD3">
      <w:pPr>
        <w:pStyle w:val="Speaker"/>
        <w:rPr>
          <w:rtl/>
        </w:rPr>
      </w:pPr>
      <w:bookmarkStart w:id="275" w:name="FS000001027T21_05_2003_16_42_29"/>
      <w:bookmarkEnd w:id="275"/>
      <w:r>
        <w:rPr>
          <w:rtl/>
        </w:rPr>
        <w:t>גדעון סער (הליכוד):</w:t>
      </w:r>
    </w:p>
    <w:p w14:paraId="71A1DE02" w14:textId="77777777" w:rsidR="00000000" w:rsidRDefault="00E52DD3">
      <w:pPr>
        <w:pStyle w:val="a"/>
        <w:rPr>
          <w:rtl/>
        </w:rPr>
      </w:pPr>
    </w:p>
    <w:p w14:paraId="69CEEAAF" w14:textId="77777777" w:rsidR="00000000" w:rsidRDefault="00E52DD3">
      <w:pPr>
        <w:pStyle w:val="a"/>
        <w:rPr>
          <w:rFonts w:hint="cs"/>
          <w:rtl/>
        </w:rPr>
      </w:pPr>
      <w:r>
        <w:rPr>
          <w:rFonts w:hint="cs"/>
          <w:rtl/>
        </w:rPr>
        <w:t xml:space="preserve">אדוני היושב-ראש, כנסת נכבדה, בתגובה על ההחלטה המתבקשת, הראויה, של ראש הממשלה - לאחר גל קשה ביותר של פיגועי טרור נגד אזרחי ישראל - לדחות את </w:t>
      </w:r>
      <w:r>
        <w:rPr>
          <w:rFonts w:hint="cs"/>
          <w:rtl/>
        </w:rPr>
        <w:t>נסיעתו המתוכננת לוושינגטון, שמענו, למרבה הצער, קולות צורמים מהאופוזיציה.</w:t>
      </w:r>
    </w:p>
    <w:p w14:paraId="420E346F" w14:textId="77777777" w:rsidR="00000000" w:rsidRDefault="00E52DD3">
      <w:pPr>
        <w:pStyle w:val="a"/>
        <w:rPr>
          <w:rFonts w:hint="cs"/>
          <w:rtl/>
        </w:rPr>
      </w:pPr>
    </w:p>
    <w:p w14:paraId="35FE5FA4" w14:textId="77777777" w:rsidR="00000000" w:rsidRDefault="00E52DD3">
      <w:pPr>
        <w:pStyle w:val="a"/>
        <w:rPr>
          <w:rFonts w:hint="cs"/>
          <w:rtl/>
        </w:rPr>
      </w:pPr>
      <w:r>
        <w:rPr>
          <w:rFonts w:hint="cs"/>
          <w:rtl/>
        </w:rPr>
        <w:t>אולי זה לא מפתיע, אבל חובה להזכיר. תפקידה של האופוזיציה הוא לנסות להעביר אותנו לספסלי האופוזיציה - זו זכותה וזו חובתה - אבל אנו זוכרים גם ימים שבהם היתה בבית הזה אופוזיציה אחרת, ממלכ</w:t>
      </w:r>
      <w:r>
        <w:rPr>
          <w:rFonts w:hint="cs"/>
          <w:rtl/>
        </w:rPr>
        <w:t>תית.</w:t>
      </w:r>
    </w:p>
    <w:p w14:paraId="7AA7DDD5" w14:textId="77777777" w:rsidR="00000000" w:rsidRDefault="00E52DD3">
      <w:pPr>
        <w:pStyle w:val="a"/>
        <w:rPr>
          <w:rFonts w:hint="cs"/>
          <w:rtl/>
        </w:rPr>
      </w:pPr>
    </w:p>
    <w:p w14:paraId="14F62A9E" w14:textId="77777777" w:rsidR="00000000" w:rsidRDefault="00E52DD3">
      <w:pPr>
        <w:pStyle w:val="a"/>
        <w:rPr>
          <w:rFonts w:hint="cs"/>
          <w:rtl/>
        </w:rPr>
      </w:pPr>
      <w:r>
        <w:rPr>
          <w:rFonts w:hint="cs"/>
          <w:rtl/>
        </w:rPr>
        <w:t>הנשיא בוש עצמו - בשיחה שקיים אתמול עם ראש הממשלה - הבין היטב, ואמר לראש הממשלה שהוא מיטיב להבין ומבין באופן מלא את החלטתו, ולא רק זאת, אלא שזו גם היתה ההחלטה הנכונה וכך צריך לנהוג.</w:t>
      </w:r>
    </w:p>
    <w:p w14:paraId="42CDBB27" w14:textId="77777777" w:rsidR="00000000" w:rsidRDefault="00E52DD3">
      <w:pPr>
        <w:pStyle w:val="a"/>
        <w:rPr>
          <w:rFonts w:hint="cs"/>
          <w:rtl/>
        </w:rPr>
      </w:pPr>
    </w:p>
    <w:p w14:paraId="69919325" w14:textId="77777777" w:rsidR="00000000" w:rsidRDefault="00E52DD3">
      <w:pPr>
        <w:pStyle w:val="a"/>
        <w:rPr>
          <w:rFonts w:hint="cs"/>
          <w:rtl/>
        </w:rPr>
      </w:pPr>
      <w:r>
        <w:rPr>
          <w:rFonts w:hint="cs"/>
          <w:rtl/>
        </w:rPr>
        <w:t>אנחנו נמצאים במאבק לא פשוט, במאבק ארוך מול הטרור. אנחנו יכולים לראות</w:t>
      </w:r>
      <w:r>
        <w:rPr>
          <w:rFonts w:hint="cs"/>
          <w:rtl/>
        </w:rPr>
        <w:t xml:space="preserve"> שגם כאשר אנחנו מדברים על חזיתות אחרות של מאבק באותו טרור קנאי, באותו טרור פונדמנטליסטי, אסלאמי, גם ארצות-הברית הגדולה, לאחר שהצליחה להפיל שני משטרים, עדיין מתעמתת -  ממרוקו ועד סעודיה - מול אותו טרור, אבל היא עומדת. וגם אנחנו - גם לנו יש הכוח לעמוד ולהימנ</w:t>
      </w:r>
      <w:r>
        <w:rPr>
          <w:rFonts w:hint="cs"/>
          <w:rtl/>
        </w:rPr>
        <w:t>ע מלהתפתות לאשליות, לחזור על אותם משגים שעשינו כאשר לא עמדנו על התנאים החיוניים לביטחוננו.</w:t>
      </w:r>
    </w:p>
    <w:p w14:paraId="10C6D354" w14:textId="77777777" w:rsidR="00000000" w:rsidRDefault="00E52DD3">
      <w:pPr>
        <w:pStyle w:val="a"/>
        <w:rPr>
          <w:rFonts w:hint="cs"/>
          <w:rtl/>
        </w:rPr>
      </w:pPr>
    </w:p>
    <w:p w14:paraId="36A5EBAC" w14:textId="77777777" w:rsidR="00000000" w:rsidRDefault="00E52DD3">
      <w:pPr>
        <w:pStyle w:val="a"/>
        <w:rPr>
          <w:rFonts w:hint="cs"/>
          <w:rtl/>
        </w:rPr>
      </w:pPr>
      <w:r>
        <w:rPr>
          <w:rFonts w:hint="cs"/>
          <w:rtl/>
        </w:rPr>
        <w:t>ואלה בינינו שמאיצים בנו היום, כאשר הם יודעים שאין בצד הפלסטיני פרטנר רציני שמוכן לשנות    ב=180 מעלות את דפוסי הטיפול שלו בטרור ובסיכולו - לא בגינויים - - -</w:t>
      </w:r>
    </w:p>
    <w:p w14:paraId="164EFB21" w14:textId="77777777" w:rsidR="00000000" w:rsidRDefault="00E52DD3">
      <w:pPr>
        <w:pStyle w:val="ac"/>
        <w:rPr>
          <w:rtl/>
        </w:rPr>
      </w:pPr>
      <w:r>
        <w:rPr>
          <w:rtl/>
        </w:rPr>
        <w:br/>
        <w:t>ואסל ט</w:t>
      </w:r>
      <w:r>
        <w:rPr>
          <w:rtl/>
        </w:rPr>
        <w:t>אהא (בל"ד):</w:t>
      </w:r>
    </w:p>
    <w:p w14:paraId="6F04EC10" w14:textId="77777777" w:rsidR="00000000" w:rsidRDefault="00E52DD3">
      <w:pPr>
        <w:pStyle w:val="a"/>
        <w:rPr>
          <w:rFonts w:hint="cs"/>
          <w:rtl/>
        </w:rPr>
      </w:pPr>
    </w:p>
    <w:p w14:paraId="2AE1222B" w14:textId="77777777" w:rsidR="00000000" w:rsidRDefault="00E52DD3">
      <w:pPr>
        <w:pStyle w:val="a"/>
        <w:rPr>
          <w:rFonts w:hint="cs"/>
          <w:rtl/>
        </w:rPr>
      </w:pPr>
      <w:r>
        <w:rPr>
          <w:rFonts w:hint="cs"/>
          <w:rtl/>
        </w:rPr>
        <w:t xml:space="preserve">יש פרטנר, אבל מכשילים אותו. </w:t>
      </w:r>
    </w:p>
    <w:p w14:paraId="19E884F2" w14:textId="77777777" w:rsidR="00000000" w:rsidRDefault="00E52DD3">
      <w:pPr>
        <w:pStyle w:val="SpeakerCon"/>
        <w:rPr>
          <w:rtl/>
        </w:rPr>
      </w:pPr>
      <w:r>
        <w:rPr>
          <w:rtl/>
        </w:rPr>
        <w:br/>
      </w:r>
      <w:bookmarkStart w:id="276" w:name="FS000001027T21_05_2003_16_49_47C"/>
      <w:bookmarkEnd w:id="276"/>
      <w:r>
        <w:rPr>
          <w:rtl/>
        </w:rPr>
        <w:t>גדעון סער (הליכוד):</w:t>
      </w:r>
    </w:p>
    <w:p w14:paraId="0840E9AC" w14:textId="77777777" w:rsidR="00000000" w:rsidRDefault="00E52DD3">
      <w:pPr>
        <w:pStyle w:val="a"/>
        <w:rPr>
          <w:rtl/>
        </w:rPr>
      </w:pPr>
    </w:p>
    <w:p w14:paraId="3D510FFA" w14:textId="77777777" w:rsidR="00000000" w:rsidRDefault="00E52DD3">
      <w:pPr>
        <w:pStyle w:val="a"/>
        <w:rPr>
          <w:rFonts w:hint="cs"/>
          <w:rtl/>
        </w:rPr>
      </w:pPr>
      <w:r>
        <w:rPr>
          <w:rFonts w:hint="cs"/>
          <w:rtl/>
        </w:rPr>
        <w:t>לא בגינויים, חבר הכנסת ואסל טאהא - - -</w:t>
      </w:r>
    </w:p>
    <w:p w14:paraId="69DEAEE7" w14:textId="77777777" w:rsidR="00000000" w:rsidRDefault="00E52DD3">
      <w:pPr>
        <w:pStyle w:val="ac"/>
        <w:rPr>
          <w:rtl/>
        </w:rPr>
      </w:pPr>
      <w:r>
        <w:rPr>
          <w:rtl/>
        </w:rPr>
        <w:br/>
        <w:t>ואסל טאהא (בל"ד):</w:t>
      </w:r>
    </w:p>
    <w:p w14:paraId="1EE8BFE4" w14:textId="77777777" w:rsidR="00000000" w:rsidRDefault="00E52DD3">
      <w:pPr>
        <w:pStyle w:val="a"/>
        <w:rPr>
          <w:rtl/>
        </w:rPr>
      </w:pPr>
    </w:p>
    <w:p w14:paraId="62165DDA" w14:textId="77777777" w:rsidR="00000000" w:rsidRDefault="00E52DD3">
      <w:pPr>
        <w:pStyle w:val="a"/>
        <w:rPr>
          <w:rFonts w:hint="cs"/>
          <w:rtl/>
        </w:rPr>
      </w:pPr>
      <w:r>
        <w:rPr>
          <w:rFonts w:hint="cs"/>
          <w:rtl/>
        </w:rPr>
        <w:t>מכשילים - - -</w:t>
      </w:r>
    </w:p>
    <w:p w14:paraId="0F1B4DBD" w14:textId="77777777" w:rsidR="00000000" w:rsidRDefault="00E52DD3">
      <w:pPr>
        <w:pStyle w:val="SpeakerCon"/>
        <w:rPr>
          <w:rtl/>
        </w:rPr>
      </w:pPr>
      <w:r>
        <w:rPr>
          <w:rtl/>
        </w:rPr>
        <w:br/>
      </w:r>
      <w:bookmarkStart w:id="277" w:name="FS000001027T21_05_2003_16_50_27C"/>
      <w:bookmarkEnd w:id="277"/>
      <w:r>
        <w:rPr>
          <w:rtl/>
        </w:rPr>
        <w:t>גדעון סער (הליכוד):</w:t>
      </w:r>
    </w:p>
    <w:p w14:paraId="25820176" w14:textId="77777777" w:rsidR="00000000" w:rsidRDefault="00E52DD3">
      <w:pPr>
        <w:pStyle w:val="a"/>
        <w:rPr>
          <w:rtl/>
        </w:rPr>
      </w:pPr>
    </w:p>
    <w:p w14:paraId="077ECF62" w14:textId="77777777" w:rsidR="00000000" w:rsidRDefault="00E52DD3">
      <w:pPr>
        <w:pStyle w:val="a"/>
        <w:rPr>
          <w:rFonts w:hint="cs"/>
          <w:rtl/>
        </w:rPr>
      </w:pPr>
      <w:r>
        <w:rPr>
          <w:rFonts w:hint="cs"/>
          <w:rtl/>
        </w:rPr>
        <w:t xml:space="preserve">אני חושב שהשינוי הכי גדול שזכינו לראות מאז נבחר אבו-מאזן לראש הממשלה, הוא שהגינויים יוצאים עכשיו </w:t>
      </w:r>
      <w:r>
        <w:rPr>
          <w:rFonts w:hint="cs"/>
          <w:rtl/>
        </w:rPr>
        <w:t>משתי לשכות. כל גינוי - במקום גינוי אחד, יש שני גינויים, אבל האם יש שינוי חזיתי, שינוי ממשי, בדפוסי הפעילות מול הטרור, מול ארגוני הטרור? למרבה הצער, התשובה שלילית.</w:t>
      </w:r>
    </w:p>
    <w:p w14:paraId="26E688F7" w14:textId="77777777" w:rsidR="00000000" w:rsidRDefault="00E52DD3">
      <w:pPr>
        <w:pStyle w:val="ac"/>
        <w:rPr>
          <w:rtl/>
        </w:rPr>
      </w:pPr>
      <w:r>
        <w:rPr>
          <w:rtl/>
        </w:rPr>
        <w:br/>
        <w:t>ואסל טאהא (בל"ד):</w:t>
      </w:r>
    </w:p>
    <w:p w14:paraId="75214591" w14:textId="77777777" w:rsidR="00000000" w:rsidRDefault="00E52DD3">
      <w:pPr>
        <w:pStyle w:val="a"/>
        <w:rPr>
          <w:rtl/>
        </w:rPr>
      </w:pPr>
    </w:p>
    <w:p w14:paraId="1876C3B7" w14:textId="77777777" w:rsidR="00000000" w:rsidRDefault="00E52DD3">
      <w:pPr>
        <w:pStyle w:val="a"/>
        <w:rPr>
          <w:rFonts w:hint="cs"/>
          <w:rtl/>
        </w:rPr>
      </w:pPr>
      <w:r>
        <w:rPr>
          <w:rFonts w:hint="cs"/>
          <w:rtl/>
        </w:rPr>
        <w:t>שלום מפסיק את האלימות. הצד הפלסטיני קיבל את מפת הדרכים; הצד הישראלי לא.</w:t>
      </w:r>
    </w:p>
    <w:p w14:paraId="1F3EF6A9" w14:textId="77777777" w:rsidR="00000000" w:rsidRDefault="00E52DD3">
      <w:pPr>
        <w:pStyle w:val="SpeakerCon"/>
        <w:rPr>
          <w:rtl/>
        </w:rPr>
      </w:pPr>
    </w:p>
    <w:p w14:paraId="4D896731" w14:textId="77777777" w:rsidR="00000000" w:rsidRDefault="00E52DD3">
      <w:pPr>
        <w:pStyle w:val="SpeakerCon"/>
        <w:rPr>
          <w:rFonts w:hint="cs"/>
          <w:rtl/>
        </w:rPr>
      </w:pPr>
      <w:r>
        <w:rPr>
          <w:rtl/>
        </w:rPr>
        <w:br/>
      </w:r>
      <w:bookmarkStart w:id="278" w:name="FS000001027T21_05_2003_16_51_59C"/>
      <w:bookmarkEnd w:id="278"/>
      <w:r>
        <w:rPr>
          <w:rtl/>
        </w:rPr>
        <w:t>גדעון סער (הליכוד):</w:t>
      </w:r>
    </w:p>
    <w:p w14:paraId="2B48ACAD" w14:textId="77777777" w:rsidR="00000000" w:rsidRDefault="00E52DD3">
      <w:pPr>
        <w:pStyle w:val="SpeakerCon"/>
        <w:rPr>
          <w:rFonts w:hint="cs"/>
          <w:rtl/>
        </w:rPr>
      </w:pPr>
    </w:p>
    <w:p w14:paraId="1E153594" w14:textId="77777777" w:rsidR="00000000" w:rsidRDefault="00E52DD3">
      <w:pPr>
        <w:pStyle w:val="a"/>
        <w:rPr>
          <w:rFonts w:hint="cs"/>
          <w:rtl/>
        </w:rPr>
      </w:pPr>
      <w:r>
        <w:rPr>
          <w:rFonts w:hint="cs"/>
          <w:rtl/>
        </w:rPr>
        <w:t xml:space="preserve">הצד הפלסטיני מתמחה שנים ארוכות בהצהרות רמות בעד התהליך המדיני, בעד השלום, ובמעשים שיש בהם כדי לחבל בתהליך, ובראש ובראשונה בעיקרון שהיה ביסוד התהליך הזה, וזה העיקרון של יישוב סכסוכים בדרכי שלום. </w:t>
      </w:r>
    </w:p>
    <w:p w14:paraId="2EB5223E" w14:textId="77777777" w:rsidR="00000000" w:rsidRDefault="00E52DD3">
      <w:pPr>
        <w:pStyle w:val="a"/>
        <w:rPr>
          <w:rFonts w:hint="cs"/>
          <w:rtl/>
        </w:rPr>
      </w:pPr>
    </w:p>
    <w:p w14:paraId="75EF7631" w14:textId="77777777" w:rsidR="00000000" w:rsidRDefault="00E52DD3">
      <w:pPr>
        <w:pStyle w:val="a"/>
        <w:rPr>
          <w:rFonts w:hint="cs"/>
          <w:rtl/>
        </w:rPr>
      </w:pPr>
      <w:r>
        <w:rPr>
          <w:rFonts w:hint="cs"/>
          <w:rtl/>
        </w:rPr>
        <w:t>לכן אנחנו צריכים לחזק את ראש הממשלה. ה</w:t>
      </w:r>
      <w:r>
        <w:rPr>
          <w:rFonts w:hint="cs"/>
          <w:rtl/>
        </w:rPr>
        <w:t>וא נמצא היום בראש המערכה המדינית-הביטחונית בתנאים לא פשוטים. הוא זוכה לא רק לאמון הבית הזה, הוא זוכה לתמיכה ציבורית רחבה, ובצדק.</w:t>
      </w:r>
    </w:p>
    <w:p w14:paraId="7E96358D" w14:textId="77777777" w:rsidR="00000000" w:rsidRDefault="00E52DD3">
      <w:pPr>
        <w:pStyle w:val="a"/>
        <w:rPr>
          <w:rFonts w:hint="cs"/>
          <w:rtl/>
        </w:rPr>
      </w:pPr>
    </w:p>
    <w:p w14:paraId="639156E2" w14:textId="77777777" w:rsidR="00000000" w:rsidRDefault="00E52DD3">
      <w:pPr>
        <w:pStyle w:val="a"/>
        <w:rPr>
          <w:rFonts w:hint="cs"/>
          <w:rtl/>
        </w:rPr>
      </w:pPr>
      <w:r>
        <w:rPr>
          <w:rFonts w:hint="cs"/>
          <w:rtl/>
        </w:rPr>
        <w:t>ולאופוזיציה אני מציע להבין דברים - אם זוכרים את הדברים שאמר אחרי מבצע אנטבה מנחם בגין, בעת ההיא ראש האופוזיציה, ליצחק רבין: לר</w:t>
      </w:r>
      <w:r>
        <w:rPr>
          <w:rFonts w:hint="cs"/>
          <w:rtl/>
        </w:rPr>
        <w:t>אש הממשלה יש טיפ-טיפה נוספת של אחריות, אבל היא כולה עליו - ולתת את הגיבוי הזה במערכה קשה מול אויבים מרים.</w:t>
      </w:r>
    </w:p>
    <w:p w14:paraId="59BF1542" w14:textId="77777777" w:rsidR="00000000" w:rsidRDefault="00E52DD3">
      <w:pPr>
        <w:pStyle w:val="ad"/>
        <w:rPr>
          <w:rFonts w:hint="cs"/>
          <w:rtl/>
        </w:rPr>
      </w:pPr>
    </w:p>
    <w:p w14:paraId="129F7A2B" w14:textId="77777777" w:rsidR="00000000" w:rsidRDefault="00E52DD3">
      <w:pPr>
        <w:pStyle w:val="ad"/>
        <w:rPr>
          <w:rtl/>
        </w:rPr>
      </w:pPr>
      <w:r>
        <w:rPr>
          <w:rtl/>
        </w:rPr>
        <w:t>היו"ר מוחמד ברכה:</w:t>
      </w:r>
    </w:p>
    <w:p w14:paraId="0B1E7A66" w14:textId="77777777" w:rsidR="00000000" w:rsidRDefault="00E52DD3">
      <w:pPr>
        <w:pStyle w:val="a"/>
        <w:rPr>
          <w:rtl/>
        </w:rPr>
      </w:pPr>
    </w:p>
    <w:p w14:paraId="2B4A4611" w14:textId="77777777" w:rsidR="00000000" w:rsidRDefault="00E52DD3">
      <w:pPr>
        <w:pStyle w:val="a"/>
        <w:rPr>
          <w:rFonts w:hint="cs"/>
          <w:rtl/>
        </w:rPr>
      </w:pPr>
      <w:r>
        <w:rPr>
          <w:rFonts w:hint="cs"/>
          <w:rtl/>
        </w:rPr>
        <w:t>תודה, חבר הכנסת סער. חבר הכנסת אברהם בייגה שוחט, בבקשה.</w:t>
      </w:r>
    </w:p>
    <w:p w14:paraId="5B6EB7B1" w14:textId="77777777" w:rsidR="00000000" w:rsidRDefault="00E52DD3">
      <w:pPr>
        <w:pStyle w:val="a"/>
        <w:rPr>
          <w:rFonts w:hint="cs"/>
          <w:rtl/>
        </w:rPr>
      </w:pPr>
    </w:p>
    <w:p w14:paraId="4189E003" w14:textId="77777777" w:rsidR="00000000" w:rsidRDefault="00E52DD3">
      <w:pPr>
        <w:pStyle w:val="Speaker"/>
        <w:rPr>
          <w:rtl/>
        </w:rPr>
      </w:pPr>
      <w:bookmarkStart w:id="279" w:name="FS000000459T21_05_2003_16_28_35"/>
      <w:bookmarkEnd w:id="279"/>
      <w:r>
        <w:rPr>
          <w:rtl/>
        </w:rPr>
        <w:t>אברהם בייגה שוחט (העבודה-מימד):</w:t>
      </w:r>
    </w:p>
    <w:p w14:paraId="61639D58" w14:textId="77777777" w:rsidR="00000000" w:rsidRDefault="00E52DD3">
      <w:pPr>
        <w:pStyle w:val="a"/>
        <w:rPr>
          <w:rtl/>
        </w:rPr>
      </w:pPr>
    </w:p>
    <w:p w14:paraId="45981308" w14:textId="77777777" w:rsidR="00000000" w:rsidRDefault="00E52DD3">
      <w:pPr>
        <w:pStyle w:val="a"/>
        <w:rPr>
          <w:rFonts w:hint="cs"/>
          <w:rtl/>
        </w:rPr>
      </w:pPr>
      <w:r>
        <w:rPr>
          <w:rFonts w:hint="cs"/>
          <w:rtl/>
        </w:rPr>
        <w:t>אדוני היושב-ראש, רבותי חברי הכנסת, הכותר</w:t>
      </w:r>
      <w:r>
        <w:rPr>
          <w:rFonts w:hint="cs"/>
          <w:rtl/>
        </w:rPr>
        <w:t xml:space="preserve">ות של הימים האחרונים עסקו בכמה דברים שלכאורה אין קשר ביניהם, אבל כל מי שיודע מה קורה אצלנו במדינה, יודע שהקשר ביניהם עמוק. </w:t>
      </w:r>
    </w:p>
    <w:p w14:paraId="761F007B" w14:textId="77777777" w:rsidR="00000000" w:rsidRDefault="00E52DD3">
      <w:pPr>
        <w:pStyle w:val="a"/>
        <w:rPr>
          <w:rFonts w:hint="cs"/>
          <w:rtl/>
        </w:rPr>
      </w:pPr>
    </w:p>
    <w:p w14:paraId="1E626213" w14:textId="77777777" w:rsidR="00000000" w:rsidRDefault="00E52DD3">
      <w:pPr>
        <w:pStyle w:val="a"/>
        <w:rPr>
          <w:rFonts w:hint="cs"/>
          <w:rtl/>
        </w:rPr>
      </w:pPr>
      <w:r>
        <w:rPr>
          <w:rFonts w:hint="cs"/>
          <w:rtl/>
        </w:rPr>
        <w:t>כותרת אחת דיברה על שיא שלא היה כמותו במספר המובטלים במדינת ישראל. המספרים מתקרבים ל=300,000, ואפילו חבר הכנסת סער, שהוא חבר כנסת חד</w:t>
      </w:r>
      <w:r>
        <w:rPr>
          <w:rFonts w:hint="cs"/>
          <w:rtl/>
        </w:rPr>
        <w:t>ש, יזכה לצערי הרב לראות איך המספר משנה קידומת ועובר את ה=300,000. הכותרת השנייה מדברת על מספר המתאבדים על בסיס השבר הכלכלי וחוסר היכולת להתמודד עם מציאות שלא היתה כמותה במדינת ישראל מאז הקמתה. הכותרת השלישית, שנדונה כאן, היא בעניין דחיית נסיעתו של ראש הממש</w:t>
      </w:r>
      <w:r>
        <w:rPr>
          <w:rFonts w:hint="cs"/>
          <w:rtl/>
        </w:rPr>
        <w:t>לה לוושינגטון.</w:t>
      </w:r>
    </w:p>
    <w:p w14:paraId="3F594240" w14:textId="77777777" w:rsidR="00000000" w:rsidRDefault="00E52DD3">
      <w:pPr>
        <w:pStyle w:val="a"/>
        <w:rPr>
          <w:rFonts w:hint="cs"/>
          <w:rtl/>
        </w:rPr>
      </w:pPr>
    </w:p>
    <w:p w14:paraId="5E4F78CD" w14:textId="77777777" w:rsidR="00000000" w:rsidRDefault="00E52DD3">
      <w:pPr>
        <w:pStyle w:val="a"/>
        <w:rPr>
          <w:rFonts w:hint="cs"/>
          <w:rtl/>
        </w:rPr>
      </w:pPr>
      <w:r>
        <w:rPr>
          <w:rFonts w:hint="cs"/>
          <w:rtl/>
        </w:rPr>
        <w:t>אלה שלוש כותרות שלכאורה אינן מחוברות, לכאורה הן חלק מהחיים שלנו. יש קשר עצום וגדול ומכריע בין העובדה שראש הממשלה, בעקבות פיגועים קשים ועצובים, שלצערי הרב לא נעלמו וככל הנראה גם לא ייעלמו, לא נוסע אל נשיא ארצות-הברית על מנת לדבר על הדבר החשו</w:t>
      </w:r>
      <w:r>
        <w:rPr>
          <w:rFonts w:hint="cs"/>
          <w:rtl/>
        </w:rPr>
        <w:t>ב יותר מכול, והוא איזו עלייה על מסלול שבו לא נהיה משועבדים לתפיסות מאובנות, לתפיסות שלא נותנות תקווה, לתפיסות שיביאו את מספר המובטלים ללמעלה מ=300,000 איש, לתפיסות שיגרמו לכך שהידיעה על מתאבד על בסיס כלכלי בחברה הישראלית תתגלגל לעמודים האחוריים, מכיוון שזו</w:t>
      </w:r>
      <w:r>
        <w:rPr>
          <w:rFonts w:hint="cs"/>
          <w:rtl/>
        </w:rPr>
        <w:t xml:space="preserve"> כבר לא תהיה חדשה, אלא זו תהיה סטטיסטיקה. </w:t>
      </w:r>
    </w:p>
    <w:p w14:paraId="29DA2B5D" w14:textId="77777777" w:rsidR="00000000" w:rsidRDefault="00E52DD3">
      <w:pPr>
        <w:pStyle w:val="a"/>
        <w:rPr>
          <w:rFonts w:hint="cs"/>
          <w:rtl/>
        </w:rPr>
      </w:pPr>
    </w:p>
    <w:p w14:paraId="31BE4EED" w14:textId="77777777" w:rsidR="00000000" w:rsidRDefault="00E52DD3">
      <w:pPr>
        <w:pStyle w:val="a"/>
        <w:rPr>
          <w:rFonts w:hint="cs"/>
          <w:rtl/>
        </w:rPr>
      </w:pPr>
      <w:r>
        <w:rPr>
          <w:rFonts w:hint="cs"/>
          <w:rtl/>
        </w:rPr>
        <w:t xml:space="preserve">עם כל הצער שבעניין ועם כל הנפגעים </w:t>
      </w:r>
      <w:r>
        <w:rPr>
          <w:rtl/>
        </w:rPr>
        <w:t>–</w:t>
      </w:r>
      <w:r>
        <w:rPr>
          <w:rFonts w:hint="cs"/>
          <w:rtl/>
        </w:rPr>
        <w:t xml:space="preserve"> אני משתתף באבל המשפחות ומאחל החלמה לפצועים וכל מה שכרוך בזה </w:t>
      </w:r>
      <w:r>
        <w:rPr>
          <w:rtl/>
        </w:rPr>
        <w:t>–</w:t>
      </w:r>
      <w:r>
        <w:rPr>
          <w:rFonts w:hint="cs"/>
          <w:rtl/>
        </w:rPr>
        <w:t xml:space="preserve"> ראש הממשלה, שנושא באחריות הכוללת, משהה את הנסיעה. אל מי? אל נשיא ארצות-הברית. מה ההיגיון, חבר הכנסת סער? מה הסיפור</w:t>
      </w:r>
      <w:r>
        <w:rPr>
          <w:rFonts w:hint="cs"/>
          <w:rtl/>
        </w:rPr>
        <w:t xml:space="preserve">? מתי תתעוררו ותבינו שהדברים קשורים זה בזה? מתי תתעוררו ותבינו שהזמן קצר? מתי תתעוררו ותבינו שכל מה שאתם מביאים פה בתוכנית הכלכלית אין לו ערך אמיתי ביחס לשינוי שאנחנו מחכים שיהיה? </w:t>
      </w:r>
    </w:p>
    <w:p w14:paraId="6CE6A027" w14:textId="77777777" w:rsidR="00000000" w:rsidRDefault="00E52DD3">
      <w:pPr>
        <w:pStyle w:val="a"/>
        <w:rPr>
          <w:rFonts w:hint="cs"/>
          <w:rtl/>
        </w:rPr>
      </w:pPr>
    </w:p>
    <w:p w14:paraId="669AF200" w14:textId="77777777" w:rsidR="00000000" w:rsidRDefault="00E52DD3">
      <w:pPr>
        <w:pStyle w:val="ac"/>
        <w:rPr>
          <w:rtl/>
        </w:rPr>
      </w:pPr>
      <w:r>
        <w:rPr>
          <w:rFonts w:hint="eastAsia"/>
          <w:rtl/>
        </w:rPr>
        <w:t>רומן</w:t>
      </w:r>
      <w:r>
        <w:rPr>
          <w:rtl/>
        </w:rPr>
        <w:t xml:space="preserve"> ברונפמן (מרצ):</w:t>
      </w:r>
    </w:p>
    <w:p w14:paraId="6142D153" w14:textId="77777777" w:rsidR="00000000" w:rsidRDefault="00E52DD3">
      <w:pPr>
        <w:pStyle w:val="a"/>
        <w:rPr>
          <w:rFonts w:hint="cs"/>
          <w:rtl/>
        </w:rPr>
      </w:pPr>
    </w:p>
    <w:p w14:paraId="5B65497F" w14:textId="77777777" w:rsidR="00000000" w:rsidRDefault="00E52DD3">
      <w:pPr>
        <w:pStyle w:val="a"/>
        <w:rPr>
          <w:rFonts w:hint="cs"/>
          <w:rtl/>
        </w:rPr>
      </w:pPr>
      <w:r>
        <w:rPr>
          <w:rFonts w:hint="cs"/>
          <w:rtl/>
        </w:rPr>
        <w:t xml:space="preserve">ודאי שהם יודעים. </w:t>
      </w:r>
    </w:p>
    <w:p w14:paraId="57C18000" w14:textId="77777777" w:rsidR="00000000" w:rsidRDefault="00E52DD3">
      <w:pPr>
        <w:pStyle w:val="a"/>
        <w:rPr>
          <w:rFonts w:hint="cs"/>
          <w:rtl/>
        </w:rPr>
      </w:pPr>
    </w:p>
    <w:p w14:paraId="35586B4C" w14:textId="77777777" w:rsidR="00000000" w:rsidRDefault="00E52DD3">
      <w:pPr>
        <w:pStyle w:val="SpeakerCon"/>
        <w:rPr>
          <w:rtl/>
        </w:rPr>
      </w:pPr>
      <w:bookmarkStart w:id="280" w:name="FS000000459T21_05_2003_16_37_34C"/>
      <w:bookmarkEnd w:id="280"/>
      <w:r>
        <w:rPr>
          <w:rtl/>
        </w:rPr>
        <w:t>אברהם בייגה שוחט (העבודה-מימד):</w:t>
      </w:r>
    </w:p>
    <w:p w14:paraId="1C1920A6" w14:textId="77777777" w:rsidR="00000000" w:rsidRDefault="00E52DD3">
      <w:pPr>
        <w:pStyle w:val="a"/>
        <w:rPr>
          <w:rtl/>
        </w:rPr>
      </w:pPr>
    </w:p>
    <w:p w14:paraId="0B063236" w14:textId="77777777" w:rsidR="00000000" w:rsidRDefault="00E52DD3">
      <w:pPr>
        <w:pStyle w:val="a"/>
        <w:rPr>
          <w:rFonts w:hint="cs"/>
          <w:rtl/>
        </w:rPr>
      </w:pPr>
      <w:r>
        <w:rPr>
          <w:rFonts w:hint="cs"/>
          <w:rtl/>
        </w:rPr>
        <w:t>מ</w:t>
      </w:r>
      <w:r>
        <w:rPr>
          <w:rFonts w:hint="cs"/>
          <w:rtl/>
        </w:rPr>
        <w:t xml:space="preserve">גיע לנו. מגיע לנו שראש ממשלת ישראל יוציא את ראשו, יבין לאן הוא מוביל אותנו וידע להתנהג בהתאם. </w:t>
      </w:r>
    </w:p>
    <w:p w14:paraId="07C0F40C" w14:textId="77777777" w:rsidR="00000000" w:rsidRDefault="00E52DD3">
      <w:pPr>
        <w:pStyle w:val="a"/>
        <w:rPr>
          <w:rFonts w:hint="cs"/>
          <w:rtl/>
        </w:rPr>
      </w:pPr>
    </w:p>
    <w:p w14:paraId="105F2D34" w14:textId="77777777" w:rsidR="00000000" w:rsidRDefault="00E52DD3">
      <w:pPr>
        <w:pStyle w:val="ad"/>
        <w:rPr>
          <w:rtl/>
        </w:rPr>
      </w:pPr>
    </w:p>
    <w:p w14:paraId="2E55EA40" w14:textId="77777777" w:rsidR="00000000" w:rsidRDefault="00E52DD3">
      <w:pPr>
        <w:pStyle w:val="ad"/>
        <w:rPr>
          <w:rtl/>
        </w:rPr>
      </w:pPr>
      <w:r>
        <w:rPr>
          <w:rtl/>
        </w:rPr>
        <w:t>היו"ר מוחמד ברכה:</w:t>
      </w:r>
    </w:p>
    <w:p w14:paraId="3108623B" w14:textId="77777777" w:rsidR="00000000" w:rsidRDefault="00E52DD3">
      <w:pPr>
        <w:pStyle w:val="a"/>
        <w:rPr>
          <w:rtl/>
        </w:rPr>
      </w:pPr>
    </w:p>
    <w:p w14:paraId="29AD4821" w14:textId="77777777" w:rsidR="00000000" w:rsidRDefault="00E52DD3">
      <w:pPr>
        <w:pStyle w:val="a"/>
        <w:rPr>
          <w:rFonts w:hint="cs"/>
          <w:rtl/>
        </w:rPr>
      </w:pPr>
      <w:r>
        <w:rPr>
          <w:rFonts w:hint="cs"/>
          <w:rtl/>
        </w:rPr>
        <w:t xml:space="preserve">תודה, חבר הכנסת אברהם שוחט. הדובר הבא הוא חבר הכנסת חיים אורון. אחר כך נשמע את תשובתו של השר גדעון עזרא. </w:t>
      </w:r>
    </w:p>
    <w:p w14:paraId="77B4D388" w14:textId="77777777" w:rsidR="00000000" w:rsidRDefault="00E52DD3">
      <w:pPr>
        <w:pStyle w:val="a"/>
        <w:rPr>
          <w:rFonts w:hint="cs"/>
          <w:rtl/>
        </w:rPr>
      </w:pPr>
    </w:p>
    <w:p w14:paraId="6F23F56D" w14:textId="77777777" w:rsidR="00000000" w:rsidRDefault="00E52DD3">
      <w:pPr>
        <w:pStyle w:val="Speaker"/>
        <w:rPr>
          <w:rtl/>
        </w:rPr>
      </w:pPr>
      <w:bookmarkStart w:id="281" w:name="FS000001065T21_05_2003_16_39_37"/>
      <w:bookmarkEnd w:id="281"/>
      <w:r>
        <w:rPr>
          <w:rFonts w:hint="eastAsia"/>
          <w:rtl/>
        </w:rPr>
        <w:t>חיים</w:t>
      </w:r>
      <w:r>
        <w:rPr>
          <w:rtl/>
        </w:rPr>
        <w:t xml:space="preserve"> אורון (מרצ):</w:t>
      </w:r>
    </w:p>
    <w:p w14:paraId="518B3B86" w14:textId="77777777" w:rsidR="00000000" w:rsidRDefault="00E52DD3">
      <w:pPr>
        <w:pStyle w:val="a"/>
        <w:rPr>
          <w:rFonts w:hint="cs"/>
          <w:rtl/>
        </w:rPr>
      </w:pPr>
    </w:p>
    <w:p w14:paraId="6577774B" w14:textId="77777777" w:rsidR="00000000" w:rsidRDefault="00E52DD3">
      <w:pPr>
        <w:pStyle w:val="a"/>
        <w:rPr>
          <w:rFonts w:hint="cs"/>
          <w:rtl/>
        </w:rPr>
      </w:pPr>
      <w:r>
        <w:rPr>
          <w:rFonts w:hint="cs"/>
          <w:rtl/>
        </w:rPr>
        <w:t>אדוני היושב-רא</w:t>
      </w:r>
      <w:r>
        <w:rPr>
          <w:rFonts w:hint="cs"/>
          <w:rtl/>
        </w:rPr>
        <w:t xml:space="preserve">ש, חברי הכנסת, סליחה על האיחור הקטן. מצד שני, אולי טוב שיצא שחבר הכנסת סער דיבר לפני. </w:t>
      </w:r>
    </w:p>
    <w:p w14:paraId="33285C80" w14:textId="77777777" w:rsidR="00000000" w:rsidRDefault="00E52DD3">
      <w:pPr>
        <w:pStyle w:val="a"/>
        <w:rPr>
          <w:rFonts w:hint="cs"/>
          <w:rtl/>
        </w:rPr>
      </w:pPr>
    </w:p>
    <w:p w14:paraId="2E7175B0" w14:textId="77777777" w:rsidR="00000000" w:rsidRDefault="00E52DD3">
      <w:pPr>
        <w:pStyle w:val="a"/>
        <w:rPr>
          <w:rFonts w:hint="cs"/>
          <w:rtl/>
        </w:rPr>
      </w:pPr>
      <w:r>
        <w:rPr>
          <w:rFonts w:hint="cs"/>
          <w:rtl/>
        </w:rPr>
        <w:t>אין לי שום בעיה עם העובדה שראש הממשלה לא נסע לארצות-הברית, לא התכוונתי לדבר על זה. הבעיה שלי היא, שכאשר הוא כבר ייסע, נאמר בעוד שבועיים, שלושה שבועות, עם מה בדיוק הוא נ</w:t>
      </w:r>
      <w:r>
        <w:rPr>
          <w:rFonts w:hint="cs"/>
          <w:rtl/>
        </w:rPr>
        <w:t xml:space="preserve">וסע? </w:t>
      </w:r>
    </w:p>
    <w:p w14:paraId="51BCBCF3" w14:textId="77777777" w:rsidR="00000000" w:rsidRDefault="00E52DD3">
      <w:pPr>
        <w:pStyle w:val="a"/>
        <w:rPr>
          <w:rFonts w:hint="cs"/>
          <w:rtl/>
        </w:rPr>
      </w:pPr>
    </w:p>
    <w:p w14:paraId="50A99237" w14:textId="77777777" w:rsidR="00000000" w:rsidRDefault="00E52DD3">
      <w:pPr>
        <w:pStyle w:val="a"/>
        <w:rPr>
          <w:rFonts w:hint="cs"/>
          <w:rtl/>
        </w:rPr>
      </w:pPr>
      <w:r>
        <w:rPr>
          <w:rFonts w:hint="cs"/>
          <w:rtl/>
        </w:rPr>
        <w:t>לפעמים אני חושב, אדוני השר, שמה שראש הממשלה צריך עכשיו זה משא-ומתן. נוסעים, עוברים, חוזרים. זאת הבעיה שלי? על מה משא-ומתן?</w:t>
      </w:r>
    </w:p>
    <w:p w14:paraId="145B1CF4" w14:textId="77777777" w:rsidR="00000000" w:rsidRDefault="00E52DD3">
      <w:pPr>
        <w:pStyle w:val="a"/>
        <w:rPr>
          <w:rFonts w:hint="cs"/>
          <w:rtl/>
        </w:rPr>
      </w:pPr>
    </w:p>
    <w:p w14:paraId="06726F5F" w14:textId="77777777" w:rsidR="00000000" w:rsidRDefault="00E52DD3">
      <w:pPr>
        <w:pStyle w:val="a"/>
        <w:rPr>
          <w:rFonts w:hint="cs"/>
          <w:rtl/>
        </w:rPr>
      </w:pPr>
      <w:r>
        <w:rPr>
          <w:rFonts w:hint="cs"/>
          <w:rtl/>
        </w:rPr>
        <w:t>שאלתי אותך פעם, שאלתי את ראש הממשלה, ואני שואל פעם נוספת ואומר: בסדר, כבר יש פרטנר. הרי מה שאתם עושים כל הזמן הוא לדאוג שלא י</w:t>
      </w:r>
      <w:r>
        <w:rPr>
          <w:rFonts w:hint="cs"/>
          <w:rtl/>
        </w:rPr>
        <w:t xml:space="preserve">היה פרטנר. שנתיים וחצי כתשתם את הרשות, ועכשיו אומרים לאבו-מאזן: קח את האחריות על צפון רצועת-עזה. הוא אומר: לא רוצה, תעשו את זה בעצמכם, אתם יודעים יותר טוב ממני. שמעתי שהציעו לאבו-מאזן ולדחלאן לפנות את מרכזי הערים. אתה מבין בדברים האלה, אדוני השר, הוא אמר: </w:t>
      </w:r>
      <w:r>
        <w:rPr>
          <w:rFonts w:hint="cs"/>
          <w:rtl/>
        </w:rPr>
        <w:t xml:space="preserve">לא רוצה, תעשו את זה אתם. </w:t>
      </w:r>
    </w:p>
    <w:p w14:paraId="6F2741DC" w14:textId="77777777" w:rsidR="00000000" w:rsidRDefault="00E52DD3">
      <w:pPr>
        <w:pStyle w:val="a"/>
        <w:rPr>
          <w:rFonts w:hint="cs"/>
          <w:rtl/>
        </w:rPr>
      </w:pPr>
    </w:p>
    <w:p w14:paraId="50169785" w14:textId="77777777" w:rsidR="00000000" w:rsidRDefault="00E52DD3">
      <w:pPr>
        <w:pStyle w:val="a"/>
        <w:rPr>
          <w:rFonts w:hint="cs"/>
          <w:rtl/>
        </w:rPr>
      </w:pPr>
      <w:r>
        <w:rPr>
          <w:rFonts w:hint="cs"/>
          <w:rtl/>
        </w:rPr>
        <w:t xml:space="preserve">אז בסדר, יהיה פרטנר. נניח שממנים את חבר הכנסת יתום לפרטנר. </w:t>
      </w:r>
    </w:p>
    <w:p w14:paraId="0DBFBA3D" w14:textId="77777777" w:rsidR="00000000" w:rsidRDefault="00E52DD3">
      <w:pPr>
        <w:pStyle w:val="a"/>
        <w:rPr>
          <w:rFonts w:hint="cs"/>
          <w:rtl/>
        </w:rPr>
      </w:pPr>
    </w:p>
    <w:p w14:paraId="0F585F60" w14:textId="77777777" w:rsidR="00000000" w:rsidRDefault="00E52DD3">
      <w:pPr>
        <w:pStyle w:val="ac"/>
        <w:rPr>
          <w:rtl/>
        </w:rPr>
      </w:pPr>
      <w:r>
        <w:rPr>
          <w:rFonts w:hint="eastAsia"/>
          <w:rtl/>
        </w:rPr>
        <w:t>רומן</w:t>
      </w:r>
      <w:r>
        <w:rPr>
          <w:rtl/>
        </w:rPr>
        <w:t xml:space="preserve"> ברונפמן (מרצ):</w:t>
      </w:r>
    </w:p>
    <w:p w14:paraId="4C4F959B" w14:textId="77777777" w:rsidR="00000000" w:rsidRDefault="00E52DD3">
      <w:pPr>
        <w:pStyle w:val="a"/>
        <w:rPr>
          <w:rFonts w:hint="cs"/>
          <w:rtl/>
        </w:rPr>
      </w:pPr>
    </w:p>
    <w:p w14:paraId="242B29D6" w14:textId="77777777" w:rsidR="00000000" w:rsidRDefault="00E52DD3">
      <w:pPr>
        <w:pStyle w:val="a"/>
        <w:rPr>
          <w:rFonts w:hint="cs"/>
          <w:rtl/>
        </w:rPr>
      </w:pPr>
      <w:r>
        <w:rPr>
          <w:rFonts w:hint="cs"/>
          <w:rtl/>
        </w:rPr>
        <w:t xml:space="preserve">מאיזה צד? </w:t>
      </w:r>
    </w:p>
    <w:p w14:paraId="26F0B802" w14:textId="77777777" w:rsidR="00000000" w:rsidRDefault="00E52DD3">
      <w:pPr>
        <w:pStyle w:val="a"/>
        <w:rPr>
          <w:rFonts w:hint="cs"/>
          <w:rtl/>
        </w:rPr>
      </w:pPr>
    </w:p>
    <w:p w14:paraId="7BCFE037" w14:textId="77777777" w:rsidR="00000000" w:rsidRDefault="00E52DD3">
      <w:pPr>
        <w:pStyle w:val="SpeakerCon"/>
        <w:rPr>
          <w:rtl/>
        </w:rPr>
      </w:pPr>
      <w:bookmarkStart w:id="282" w:name="FS000001065T21_05_2003_16_46_03C"/>
      <w:bookmarkEnd w:id="282"/>
      <w:r>
        <w:rPr>
          <w:rtl/>
        </w:rPr>
        <w:t>חיים אורון (מרצ):</w:t>
      </w:r>
    </w:p>
    <w:p w14:paraId="70D9A6B9" w14:textId="77777777" w:rsidR="00000000" w:rsidRDefault="00E52DD3">
      <w:pPr>
        <w:pStyle w:val="a"/>
        <w:rPr>
          <w:rtl/>
        </w:rPr>
      </w:pPr>
    </w:p>
    <w:p w14:paraId="68DDF413" w14:textId="77777777" w:rsidR="00000000" w:rsidRDefault="00E52DD3">
      <w:pPr>
        <w:pStyle w:val="a"/>
        <w:rPr>
          <w:rFonts w:hint="cs"/>
          <w:rtl/>
        </w:rPr>
      </w:pPr>
      <w:r>
        <w:rPr>
          <w:rFonts w:hint="cs"/>
          <w:rtl/>
        </w:rPr>
        <w:t xml:space="preserve">מהצד הפלסטיני, בתור דוגמה. מה מציעים לו? </w:t>
      </w:r>
    </w:p>
    <w:p w14:paraId="25E97A42" w14:textId="77777777" w:rsidR="00000000" w:rsidRDefault="00E52DD3">
      <w:pPr>
        <w:pStyle w:val="a"/>
        <w:rPr>
          <w:rFonts w:hint="cs"/>
          <w:rtl/>
        </w:rPr>
      </w:pPr>
    </w:p>
    <w:p w14:paraId="09040B66" w14:textId="77777777" w:rsidR="00000000" w:rsidRDefault="00E52DD3">
      <w:pPr>
        <w:pStyle w:val="ac"/>
        <w:rPr>
          <w:rtl/>
        </w:rPr>
      </w:pPr>
      <w:r>
        <w:rPr>
          <w:rFonts w:hint="eastAsia"/>
          <w:rtl/>
        </w:rPr>
        <w:t>רומן</w:t>
      </w:r>
      <w:r>
        <w:rPr>
          <w:rtl/>
        </w:rPr>
        <w:t xml:space="preserve"> ברונפמן (מרצ):</w:t>
      </w:r>
    </w:p>
    <w:p w14:paraId="7B35FE39" w14:textId="77777777" w:rsidR="00000000" w:rsidRDefault="00E52DD3">
      <w:pPr>
        <w:pStyle w:val="a"/>
        <w:rPr>
          <w:rFonts w:hint="cs"/>
          <w:rtl/>
        </w:rPr>
      </w:pPr>
    </w:p>
    <w:p w14:paraId="6166DD6C" w14:textId="77777777" w:rsidR="00000000" w:rsidRDefault="00E52DD3">
      <w:pPr>
        <w:pStyle w:val="a"/>
        <w:rPr>
          <w:rFonts w:hint="cs"/>
          <w:rtl/>
        </w:rPr>
      </w:pPr>
      <w:r>
        <w:rPr>
          <w:rFonts w:hint="cs"/>
          <w:rtl/>
        </w:rPr>
        <w:t xml:space="preserve">זה דווקא מוצא חן בעיניו. </w:t>
      </w:r>
    </w:p>
    <w:p w14:paraId="424956DE" w14:textId="77777777" w:rsidR="00000000" w:rsidRDefault="00E52DD3">
      <w:pPr>
        <w:pStyle w:val="a"/>
        <w:rPr>
          <w:rFonts w:hint="cs"/>
          <w:rtl/>
        </w:rPr>
      </w:pPr>
    </w:p>
    <w:p w14:paraId="12966C4D" w14:textId="77777777" w:rsidR="00000000" w:rsidRDefault="00E52DD3">
      <w:pPr>
        <w:pStyle w:val="SpeakerCon"/>
        <w:rPr>
          <w:rtl/>
        </w:rPr>
      </w:pPr>
      <w:bookmarkStart w:id="283" w:name="FS000001065T21_05_2003_16_46_45C"/>
      <w:bookmarkEnd w:id="283"/>
    </w:p>
    <w:p w14:paraId="2FC57DCC" w14:textId="77777777" w:rsidR="00000000" w:rsidRDefault="00E52DD3">
      <w:pPr>
        <w:pStyle w:val="SpeakerCon"/>
        <w:rPr>
          <w:rtl/>
        </w:rPr>
      </w:pPr>
      <w:r>
        <w:rPr>
          <w:rtl/>
        </w:rPr>
        <w:t>חיים אורון (מרצ):</w:t>
      </w:r>
    </w:p>
    <w:p w14:paraId="4677BAF3" w14:textId="77777777" w:rsidR="00000000" w:rsidRDefault="00E52DD3">
      <w:pPr>
        <w:pStyle w:val="a"/>
        <w:rPr>
          <w:rtl/>
        </w:rPr>
      </w:pPr>
    </w:p>
    <w:p w14:paraId="7A4BCCD2" w14:textId="77777777" w:rsidR="00000000" w:rsidRDefault="00E52DD3">
      <w:pPr>
        <w:pStyle w:val="a"/>
        <w:rPr>
          <w:rFonts w:hint="cs"/>
          <w:rtl/>
        </w:rPr>
      </w:pPr>
      <w:r>
        <w:rPr>
          <w:rFonts w:hint="cs"/>
          <w:rtl/>
        </w:rPr>
        <w:t xml:space="preserve">לחבר </w:t>
      </w:r>
      <w:r>
        <w:rPr>
          <w:rFonts w:hint="cs"/>
          <w:rtl/>
        </w:rPr>
        <w:t xml:space="preserve">הכנסת יתום יש כל האישורים - בעיני לא תמיד, אבל בעיניכם יש לו כל האישורים. או חבר הכנסת סער, או חברת הכנסת גמליאל, היא תהיה הנציגות הפלסטינית. מה אתם מציעים להם </w:t>
      </w:r>
      <w:r>
        <w:rPr>
          <w:rtl/>
        </w:rPr>
        <w:t>–</w:t>
      </w:r>
      <w:r>
        <w:rPr>
          <w:rFonts w:hint="cs"/>
          <w:rtl/>
        </w:rPr>
        <w:t xml:space="preserve"> 40%? </w:t>
      </w:r>
    </w:p>
    <w:p w14:paraId="48FD9E9B" w14:textId="77777777" w:rsidR="00000000" w:rsidRDefault="00E52DD3">
      <w:pPr>
        <w:pStyle w:val="a"/>
        <w:rPr>
          <w:rFonts w:hint="cs"/>
          <w:rtl/>
        </w:rPr>
      </w:pPr>
    </w:p>
    <w:p w14:paraId="44BA8623" w14:textId="77777777" w:rsidR="00000000" w:rsidRDefault="00E52DD3">
      <w:pPr>
        <w:pStyle w:val="ac"/>
        <w:rPr>
          <w:rtl/>
        </w:rPr>
      </w:pPr>
      <w:r>
        <w:rPr>
          <w:rFonts w:hint="eastAsia"/>
          <w:rtl/>
        </w:rPr>
        <w:t>גדעון</w:t>
      </w:r>
      <w:r>
        <w:rPr>
          <w:rtl/>
        </w:rPr>
        <w:t xml:space="preserve"> סער (הליכוד):</w:t>
      </w:r>
    </w:p>
    <w:p w14:paraId="42B8C0C9" w14:textId="77777777" w:rsidR="00000000" w:rsidRDefault="00E52DD3">
      <w:pPr>
        <w:pStyle w:val="a"/>
        <w:rPr>
          <w:rFonts w:hint="cs"/>
          <w:rtl/>
        </w:rPr>
      </w:pPr>
    </w:p>
    <w:p w14:paraId="44C8B137" w14:textId="77777777" w:rsidR="00000000" w:rsidRDefault="00E52DD3">
      <w:pPr>
        <w:pStyle w:val="a"/>
        <w:rPr>
          <w:rFonts w:hint="cs"/>
          <w:rtl/>
        </w:rPr>
      </w:pPr>
      <w:r>
        <w:rPr>
          <w:rFonts w:hint="cs"/>
          <w:rtl/>
        </w:rPr>
        <w:t xml:space="preserve">אתם מייצגים טוב את הצד הפלסטיני. </w:t>
      </w:r>
    </w:p>
    <w:p w14:paraId="62436EC8" w14:textId="77777777" w:rsidR="00000000" w:rsidRDefault="00E52DD3">
      <w:pPr>
        <w:pStyle w:val="a"/>
        <w:rPr>
          <w:rFonts w:hint="cs"/>
          <w:rtl/>
        </w:rPr>
      </w:pPr>
    </w:p>
    <w:p w14:paraId="4FFDECC3" w14:textId="77777777" w:rsidR="00000000" w:rsidRDefault="00E52DD3">
      <w:pPr>
        <w:pStyle w:val="SpeakerCon"/>
        <w:rPr>
          <w:rtl/>
        </w:rPr>
      </w:pPr>
      <w:bookmarkStart w:id="284" w:name="FS000001065T21_05_2003_16_48_34C"/>
      <w:bookmarkEnd w:id="284"/>
      <w:r>
        <w:rPr>
          <w:rtl/>
        </w:rPr>
        <w:t>חיים אורון (מרצ):</w:t>
      </w:r>
    </w:p>
    <w:p w14:paraId="5B70C337" w14:textId="77777777" w:rsidR="00000000" w:rsidRDefault="00E52DD3">
      <w:pPr>
        <w:pStyle w:val="a"/>
        <w:rPr>
          <w:rtl/>
        </w:rPr>
      </w:pPr>
    </w:p>
    <w:p w14:paraId="0FFDEEAC" w14:textId="77777777" w:rsidR="00000000" w:rsidRDefault="00E52DD3">
      <w:pPr>
        <w:pStyle w:val="a"/>
        <w:rPr>
          <w:rFonts w:hint="cs"/>
          <w:rtl/>
        </w:rPr>
      </w:pPr>
      <w:r>
        <w:rPr>
          <w:rFonts w:hint="cs"/>
          <w:rtl/>
        </w:rPr>
        <w:t>בסדר. אני צי</w:t>
      </w:r>
      <w:r>
        <w:rPr>
          <w:rFonts w:hint="cs"/>
          <w:rtl/>
        </w:rPr>
        <w:t xml:space="preserve">וני בעיניך? מאה אחוז. </w:t>
      </w:r>
    </w:p>
    <w:p w14:paraId="1BBA0039" w14:textId="77777777" w:rsidR="00000000" w:rsidRDefault="00E52DD3">
      <w:pPr>
        <w:pStyle w:val="a"/>
        <w:rPr>
          <w:rFonts w:hint="cs"/>
          <w:rtl/>
        </w:rPr>
      </w:pPr>
    </w:p>
    <w:p w14:paraId="49A745FA" w14:textId="77777777" w:rsidR="00000000" w:rsidRDefault="00E52DD3">
      <w:pPr>
        <w:pStyle w:val="ac"/>
        <w:rPr>
          <w:rtl/>
        </w:rPr>
      </w:pPr>
      <w:r>
        <w:rPr>
          <w:rFonts w:hint="eastAsia"/>
          <w:rtl/>
        </w:rPr>
        <w:t>יולי</w:t>
      </w:r>
      <w:r>
        <w:rPr>
          <w:rtl/>
        </w:rPr>
        <w:t xml:space="preserve"> תמיר (העבודה-מימד):</w:t>
      </w:r>
    </w:p>
    <w:p w14:paraId="3134554C" w14:textId="77777777" w:rsidR="00000000" w:rsidRDefault="00E52DD3">
      <w:pPr>
        <w:pStyle w:val="a"/>
        <w:rPr>
          <w:rFonts w:hint="cs"/>
          <w:rtl/>
        </w:rPr>
      </w:pPr>
    </w:p>
    <w:p w14:paraId="3FB91768" w14:textId="77777777" w:rsidR="00000000" w:rsidRDefault="00E52DD3">
      <w:pPr>
        <w:pStyle w:val="a"/>
        <w:rPr>
          <w:rFonts w:hint="cs"/>
          <w:rtl/>
        </w:rPr>
      </w:pPr>
      <w:r>
        <w:rPr>
          <w:rFonts w:hint="cs"/>
          <w:rtl/>
        </w:rPr>
        <w:t xml:space="preserve">גדעון סער, של נעליך, לא עשית חצי ממה שג'ומס עשה. </w:t>
      </w:r>
    </w:p>
    <w:p w14:paraId="3AC3BF9B" w14:textId="77777777" w:rsidR="00000000" w:rsidRDefault="00E52DD3">
      <w:pPr>
        <w:pStyle w:val="a"/>
        <w:rPr>
          <w:rFonts w:hint="cs"/>
          <w:rtl/>
        </w:rPr>
      </w:pPr>
    </w:p>
    <w:p w14:paraId="029A7A73" w14:textId="77777777" w:rsidR="00000000" w:rsidRDefault="00E52DD3">
      <w:pPr>
        <w:pStyle w:val="SpeakerCon"/>
        <w:rPr>
          <w:rtl/>
        </w:rPr>
      </w:pPr>
      <w:bookmarkStart w:id="285" w:name="FS000001065T21_05_2003_16_49_30C"/>
      <w:bookmarkEnd w:id="285"/>
      <w:r>
        <w:rPr>
          <w:rtl/>
        </w:rPr>
        <w:t>חיים אורון (מרצ):</w:t>
      </w:r>
    </w:p>
    <w:p w14:paraId="7B5838C8" w14:textId="77777777" w:rsidR="00000000" w:rsidRDefault="00E52DD3">
      <w:pPr>
        <w:pStyle w:val="a"/>
        <w:rPr>
          <w:rtl/>
        </w:rPr>
      </w:pPr>
    </w:p>
    <w:p w14:paraId="02875AE8" w14:textId="77777777" w:rsidR="00000000" w:rsidRDefault="00E52DD3">
      <w:pPr>
        <w:pStyle w:val="a"/>
        <w:rPr>
          <w:rFonts w:hint="cs"/>
          <w:rtl/>
        </w:rPr>
      </w:pPr>
      <w:r>
        <w:rPr>
          <w:rFonts w:hint="cs"/>
          <w:rtl/>
        </w:rPr>
        <w:t>כבר מזמן אני לא בתחרות עם אף אחד מכם: לא על נאמנות, לא על דבקות במדינה ולא על אחריות. אני בכלל לא בתחרות אתכם. אני מרגיש כל כך בטוח בעצמ</w:t>
      </w:r>
      <w:r>
        <w:rPr>
          <w:rFonts w:hint="cs"/>
          <w:rtl/>
        </w:rPr>
        <w:t xml:space="preserve">י שאני בכלל לא מתחרה אתכם. אני לא כשר, אתה כשר, חבר הכנסת יתום כשר. מה אתם מציעים לו </w:t>
      </w:r>
      <w:r>
        <w:rPr>
          <w:rtl/>
        </w:rPr>
        <w:t>–</w:t>
      </w:r>
      <w:r>
        <w:rPr>
          <w:rFonts w:hint="cs"/>
          <w:rtl/>
        </w:rPr>
        <w:t xml:space="preserve"> 40%, 50%? </w:t>
      </w:r>
    </w:p>
    <w:p w14:paraId="1DB71F45" w14:textId="77777777" w:rsidR="00000000" w:rsidRDefault="00E52DD3">
      <w:pPr>
        <w:pStyle w:val="a"/>
        <w:rPr>
          <w:rFonts w:hint="cs"/>
          <w:rtl/>
        </w:rPr>
      </w:pPr>
    </w:p>
    <w:p w14:paraId="15375B42" w14:textId="77777777" w:rsidR="00000000" w:rsidRDefault="00E52DD3">
      <w:pPr>
        <w:pStyle w:val="ac"/>
        <w:rPr>
          <w:rtl/>
        </w:rPr>
      </w:pPr>
      <w:r>
        <w:rPr>
          <w:rFonts w:hint="eastAsia"/>
          <w:rtl/>
        </w:rPr>
        <w:t>גדעון</w:t>
      </w:r>
      <w:r>
        <w:rPr>
          <w:rtl/>
        </w:rPr>
        <w:t xml:space="preserve"> סער (הליכוד):</w:t>
      </w:r>
    </w:p>
    <w:p w14:paraId="07B4BE82" w14:textId="77777777" w:rsidR="00000000" w:rsidRDefault="00E52DD3">
      <w:pPr>
        <w:pStyle w:val="a"/>
        <w:rPr>
          <w:rFonts w:hint="cs"/>
          <w:rtl/>
        </w:rPr>
      </w:pPr>
    </w:p>
    <w:p w14:paraId="3BFD384D" w14:textId="77777777" w:rsidR="00000000" w:rsidRDefault="00E52DD3">
      <w:pPr>
        <w:pStyle w:val="a"/>
        <w:rPr>
          <w:rFonts w:hint="cs"/>
          <w:rtl/>
        </w:rPr>
      </w:pPr>
      <w:r>
        <w:rPr>
          <w:rFonts w:hint="cs"/>
          <w:rtl/>
        </w:rPr>
        <w:t xml:space="preserve">אתם מציעים לו הכול. </w:t>
      </w:r>
    </w:p>
    <w:p w14:paraId="7C65A8DA" w14:textId="77777777" w:rsidR="00000000" w:rsidRDefault="00E52DD3">
      <w:pPr>
        <w:pStyle w:val="a"/>
        <w:rPr>
          <w:rFonts w:hint="cs"/>
          <w:rtl/>
        </w:rPr>
      </w:pPr>
    </w:p>
    <w:p w14:paraId="630BACF4" w14:textId="77777777" w:rsidR="00000000" w:rsidRDefault="00E52DD3">
      <w:pPr>
        <w:pStyle w:val="SpeakerCon"/>
        <w:rPr>
          <w:rtl/>
        </w:rPr>
      </w:pPr>
      <w:bookmarkStart w:id="286" w:name="FS000001065T21_05_2003_16_51_31C"/>
      <w:bookmarkEnd w:id="286"/>
      <w:r>
        <w:rPr>
          <w:rtl/>
        </w:rPr>
        <w:t>חיים אורון (מרצ):</w:t>
      </w:r>
    </w:p>
    <w:p w14:paraId="51F6ECEC" w14:textId="77777777" w:rsidR="00000000" w:rsidRDefault="00E52DD3">
      <w:pPr>
        <w:pStyle w:val="a"/>
        <w:rPr>
          <w:rtl/>
        </w:rPr>
      </w:pPr>
    </w:p>
    <w:p w14:paraId="08EC033D" w14:textId="77777777" w:rsidR="00000000" w:rsidRDefault="00E52DD3">
      <w:pPr>
        <w:pStyle w:val="a"/>
        <w:rPr>
          <w:rFonts w:hint="cs"/>
          <w:rtl/>
        </w:rPr>
      </w:pPr>
      <w:r>
        <w:rPr>
          <w:rFonts w:hint="cs"/>
          <w:rtl/>
        </w:rPr>
        <w:t xml:space="preserve">אנחנו יודעים מה שאנחנו מציעים. </w:t>
      </w:r>
    </w:p>
    <w:p w14:paraId="6144E50B" w14:textId="77777777" w:rsidR="00000000" w:rsidRDefault="00E52DD3">
      <w:pPr>
        <w:pStyle w:val="a"/>
        <w:rPr>
          <w:rFonts w:hint="cs"/>
          <w:rtl/>
        </w:rPr>
      </w:pPr>
    </w:p>
    <w:p w14:paraId="2B13C571" w14:textId="77777777" w:rsidR="00000000" w:rsidRDefault="00E52DD3">
      <w:pPr>
        <w:pStyle w:val="a"/>
        <w:rPr>
          <w:rFonts w:hint="cs"/>
          <w:rtl/>
        </w:rPr>
      </w:pPr>
      <w:r>
        <w:rPr>
          <w:rFonts w:hint="cs"/>
          <w:rtl/>
        </w:rPr>
        <w:t xml:space="preserve">נושא הדיון הוא למה ראש הממשלה לא נסע לאמריקה. לא מעניין אותי, </w:t>
      </w:r>
      <w:r>
        <w:rPr>
          <w:rFonts w:hint="cs"/>
          <w:rtl/>
        </w:rPr>
        <w:t xml:space="preserve">שלא ייסע לאמריקה. שיעלה לדוכן, שיקום ויגיד: אני מקבל את מפת הדרכים - לא עם 100 תיקונים שהיו ל=15 תיקונים -  אני מקבל אותה. </w:t>
      </w:r>
    </w:p>
    <w:p w14:paraId="308A4FDA" w14:textId="77777777" w:rsidR="00000000" w:rsidRDefault="00E52DD3">
      <w:pPr>
        <w:pStyle w:val="a"/>
        <w:rPr>
          <w:rFonts w:hint="cs"/>
          <w:rtl/>
        </w:rPr>
      </w:pPr>
    </w:p>
    <w:p w14:paraId="452622D4" w14:textId="77777777" w:rsidR="00000000" w:rsidRDefault="00E52DD3">
      <w:pPr>
        <w:pStyle w:val="a"/>
        <w:rPr>
          <w:rFonts w:hint="cs"/>
          <w:rtl/>
        </w:rPr>
      </w:pPr>
      <w:r>
        <w:rPr>
          <w:rFonts w:hint="cs"/>
          <w:rtl/>
        </w:rPr>
        <w:t xml:space="preserve">חבר הכנסת סער, הרי אני יודע שגם כשהוא יגיד שהוא מקבל אותה, יש במפת הדרכים, כמו שאני מכיר אותה, מאה "ביי-פאסים" שמהם אפשר לברוח. זה </w:t>
      </w:r>
      <w:r>
        <w:rPr>
          <w:rFonts w:hint="cs"/>
          <w:rtl/>
        </w:rPr>
        <w:t xml:space="preserve">יסבך אותנו, כי ראש הממשלה יגיד שהוא מקבל את מפת הדרכים. לא אני אמרתי את זה, שר החוץ אמר: אם נקבל את מפת הדרכים תתפרק הממשלה. אפילו את מפת הדרכים הזאת, שיש בה כל כך הרבה חורים וכל כך הרבה מקומות שבהם אפשר לברוח ממנה, אתם לא מסוגלים לקבל. </w:t>
      </w:r>
    </w:p>
    <w:p w14:paraId="6313078A" w14:textId="77777777" w:rsidR="00000000" w:rsidRDefault="00E52DD3">
      <w:pPr>
        <w:pStyle w:val="a"/>
        <w:rPr>
          <w:rFonts w:hint="cs"/>
          <w:rtl/>
        </w:rPr>
      </w:pPr>
    </w:p>
    <w:p w14:paraId="6C1521E1" w14:textId="77777777" w:rsidR="00000000" w:rsidRDefault="00E52DD3">
      <w:pPr>
        <w:pStyle w:val="a"/>
        <w:rPr>
          <w:rFonts w:hint="cs"/>
          <w:rtl/>
        </w:rPr>
      </w:pPr>
      <w:r>
        <w:rPr>
          <w:rFonts w:hint="cs"/>
          <w:rtl/>
        </w:rPr>
        <w:t>מצדי שייסע בכל הכ</w:t>
      </w:r>
      <w:r>
        <w:rPr>
          <w:rFonts w:hint="cs"/>
          <w:rtl/>
        </w:rPr>
        <w:t xml:space="preserve">בוד, ויחזור בכל הכבוד. מה מעניין אותי לאן הוא נוסע. הוא לא מסוגל לשכנע אותנו, עד היום הוא לא שכנע אותנו אחרת. פעם היו שואלים ראש ממשלה שהיה נוסע מה יש לו בסל; אתה זוכר, חבר הכנסת ברונפמן? עזוב אותי מהסל, שיגיד מה יש לו בתיק הקטן, מה יש לו בכיס הקטן, עם מה </w:t>
      </w:r>
      <w:r>
        <w:rPr>
          <w:rFonts w:hint="cs"/>
          <w:rtl/>
        </w:rPr>
        <w:t xml:space="preserve">הוא נוסע? </w:t>
      </w:r>
    </w:p>
    <w:p w14:paraId="01C1B266" w14:textId="77777777" w:rsidR="00000000" w:rsidRDefault="00E52DD3">
      <w:pPr>
        <w:pStyle w:val="a"/>
        <w:rPr>
          <w:rFonts w:hint="cs"/>
          <w:rtl/>
        </w:rPr>
      </w:pPr>
    </w:p>
    <w:p w14:paraId="7EE597B1" w14:textId="77777777" w:rsidR="00000000" w:rsidRDefault="00E52DD3">
      <w:pPr>
        <w:pStyle w:val="a"/>
        <w:rPr>
          <w:rFonts w:hint="cs"/>
          <w:rtl/>
        </w:rPr>
      </w:pPr>
      <w:r>
        <w:rPr>
          <w:rFonts w:hint="cs"/>
          <w:rtl/>
        </w:rPr>
        <w:t xml:space="preserve">אדוני השר המתאם, הוא יכול לנסוע, הוא יכול לחזור. אתם אומרים את זה עכשיו יותר ויותר, ויותר ויותר שרים מסבירים לנו שאבו-מאזן הוא כבר כלום. עם מה שאתם רוצים לעשות, אתם כבר תגמרו אותו, ואז עוד פעם יהיה ברור שנחפש את הפרטנר הבא. </w:t>
      </w:r>
    </w:p>
    <w:p w14:paraId="48F95AB0" w14:textId="77777777" w:rsidR="00000000" w:rsidRDefault="00E52DD3">
      <w:pPr>
        <w:pStyle w:val="a"/>
        <w:rPr>
          <w:rFonts w:hint="cs"/>
          <w:rtl/>
        </w:rPr>
      </w:pPr>
    </w:p>
    <w:p w14:paraId="2118E662" w14:textId="77777777" w:rsidR="00000000" w:rsidRDefault="00E52DD3">
      <w:pPr>
        <w:pStyle w:val="ac"/>
        <w:rPr>
          <w:rtl/>
        </w:rPr>
      </w:pPr>
      <w:r>
        <w:rPr>
          <w:rFonts w:hint="eastAsia"/>
          <w:rtl/>
        </w:rPr>
        <w:t>אחמד</w:t>
      </w:r>
      <w:r>
        <w:rPr>
          <w:rtl/>
        </w:rPr>
        <w:t xml:space="preserve"> טיבי (חד"ש-תע</w:t>
      </w:r>
      <w:r>
        <w:rPr>
          <w:rtl/>
        </w:rPr>
        <w:t>"ל):</w:t>
      </w:r>
    </w:p>
    <w:p w14:paraId="534B0C47" w14:textId="77777777" w:rsidR="00000000" w:rsidRDefault="00E52DD3">
      <w:pPr>
        <w:pStyle w:val="a"/>
        <w:rPr>
          <w:rFonts w:hint="cs"/>
          <w:rtl/>
        </w:rPr>
      </w:pPr>
    </w:p>
    <w:p w14:paraId="0122CEFF" w14:textId="77777777" w:rsidR="00000000" w:rsidRDefault="00E52DD3">
      <w:pPr>
        <w:pStyle w:val="a"/>
        <w:rPr>
          <w:rFonts w:hint="cs"/>
          <w:rtl/>
        </w:rPr>
      </w:pPr>
      <w:r>
        <w:rPr>
          <w:rFonts w:hint="cs"/>
          <w:rtl/>
        </w:rPr>
        <w:t xml:space="preserve">יגורש אבו-מאזן מייד. </w:t>
      </w:r>
    </w:p>
    <w:p w14:paraId="2F6BBFE4" w14:textId="77777777" w:rsidR="00000000" w:rsidRDefault="00E52DD3">
      <w:pPr>
        <w:pStyle w:val="a"/>
        <w:rPr>
          <w:rFonts w:hint="cs"/>
          <w:rtl/>
        </w:rPr>
      </w:pPr>
    </w:p>
    <w:p w14:paraId="53AD4A98" w14:textId="77777777" w:rsidR="00000000" w:rsidRDefault="00E52DD3">
      <w:pPr>
        <w:pStyle w:val="ad"/>
        <w:rPr>
          <w:rtl/>
        </w:rPr>
      </w:pPr>
      <w:r>
        <w:rPr>
          <w:rtl/>
        </w:rPr>
        <w:t>היו"ר מוחמד ברכה:</w:t>
      </w:r>
    </w:p>
    <w:p w14:paraId="3A139A79" w14:textId="77777777" w:rsidR="00000000" w:rsidRDefault="00E52DD3">
      <w:pPr>
        <w:pStyle w:val="a"/>
        <w:rPr>
          <w:rtl/>
        </w:rPr>
      </w:pPr>
    </w:p>
    <w:p w14:paraId="1D19EFAC" w14:textId="77777777" w:rsidR="00000000" w:rsidRDefault="00E52DD3">
      <w:pPr>
        <w:pStyle w:val="a"/>
        <w:rPr>
          <w:rFonts w:hint="cs"/>
          <w:rtl/>
        </w:rPr>
      </w:pPr>
      <w:r>
        <w:rPr>
          <w:rFonts w:hint="cs"/>
          <w:rtl/>
        </w:rPr>
        <w:t>תודה רבה, חבר הכנסת אורון. השר עזרא ישיב על ההצעות הדחופות, בבקשה.</w:t>
      </w:r>
    </w:p>
    <w:p w14:paraId="070C598D" w14:textId="77777777" w:rsidR="00000000" w:rsidRDefault="00E52DD3">
      <w:pPr>
        <w:pStyle w:val="a"/>
        <w:rPr>
          <w:rFonts w:hint="cs"/>
          <w:rtl/>
        </w:rPr>
      </w:pPr>
    </w:p>
    <w:p w14:paraId="7FD4354F" w14:textId="77777777" w:rsidR="00000000" w:rsidRDefault="00E52DD3">
      <w:pPr>
        <w:pStyle w:val="ac"/>
        <w:rPr>
          <w:rtl/>
        </w:rPr>
      </w:pPr>
      <w:r>
        <w:rPr>
          <w:rFonts w:hint="eastAsia"/>
          <w:rtl/>
        </w:rPr>
        <w:t>רומן</w:t>
      </w:r>
      <w:r>
        <w:rPr>
          <w:rtl/>
        </w:rPr>
        <w:t xml:space="preserve"> ברונפמן (מרצ):</w:t>
      </w:r>
    </w:p>
    <w:p w14:paraId="0B0E15A8" w14:textId="77777777" w:rsidR="00000000" w:rsidRDefault="00E52DD3">
      <w:pPr>
        <w:pStyle w:val="a"/>
        <w:rPr>
          <w:rFonts w:hint="cs"/>
          <w:rtl/>
        </w:rPr>
      </w:pPr>
    </w:p>
    <w:p w14:paraId="36618E8C" w14:textId="77777777" w:rsidR="00000000" w:rsidRDefault="00E52DD3">
      <w:pPr>
        <w:pStyle w:val="a"/>
        <w:rPr>
          <w:rFonts w:hint="cs"/>
          <w:rtl/>
        </w:rPr>
      </w:pPr>
      <w:r>
        <w:rPr>
          <w:rFonts w:hint="cs"/>
          <w:rtl/>
        </w:rPr>
        <w:t xml:space="preserve">מה הוא כבר יכול לענות?  לחזור על אותו דבר. </w:t>
      </w:r>
    </w:p>
    <w:p w14:paraId="57A65365" w14:textId="77777777" w:rsidR="00000000" w:rsidRDefault="00E52DD3">
      <w:pPr>
        <w:pStyle w:val="a"/>
        <w:rPr>
          <w:rFonts w:hint="cs"/>
          <w:rtl/>
        </w:rPr>
      </w:pPr>
    </w:p>
    <w:p w14:paraId="22DA2EEC" w14:textId="77777777" w:rsidR="00000000" w:rsidRDefault="00E52DD3">
      <w:pPr>
        <w:pStyle w:val="Speaker"/>
        <w:rPr>
          <w:rFonts w:hint="cs"/>
          <w:rtl/>
        </w:rPr>
      </w:pPr>
      <w:bookmarkStart w:id="287" w:name="FS000000474T21_05_2003_17_03_02"/>
      <w:bookmarkEnd w:id="287"/>
      <w:r>
        <w:rPr>
          <w:rtl/>
        </w:rPr>
        <w:t>השר גדעון עזרא:</w:t>
      </w:r>
    </w:p>
    <w:p w14:paraId="2746D66C" w14:textId="77777777" w:rsidR="00000000" w:rsidRDefault="00E52DD3">
      <w:pPr>
        <w:pStyle w:val="a"/>
        <w:rPr>
          <w:rFonts w:hint="cs"/>
          <w:rtl/>
        </w:rPr>
      </w:pPr>
    </w:p>
    <w:p w14:paraId="639CBA09" w14:textId="77777777" w:rsidR="00000000" w:rsidRDefault="00E52DD3">
      <w:pPr>
        <w:pStyle w:val="a"/>
        <w:rPr>
          <w:rFonts w:hint="cs"/>
          <w:rtl/>
        </w:rPr>
      </w:pPr>
      <w:r>
        <w:rPr>
          <w:rFonts w:hint="cs"/>
          <w:rtl/>
        </w:rPr>
        <w:t xml:space="preserve">אדוני חבר הכנסת ברונפמן, אם משעמם לך, אני מצטער. </w:t>
      </w:r>
    </w:p>
    <w:p w14:paraId="0E99CC15" w14:textId="77777777" w:rsidR="00000000" w:rsidRDefault="00E52DD3">
      <w:pPr>
        <w:pStyle w:val="a"/>
        <w:rPr>
          <w:rFonts w:hint="cs"/>
          <w:rtl/>
        </w:rPr>
      </w:pPr>
    </w:p>
    <w:p w14:paraId="3D36E8D1" w14:textId="77777777" w:rsidR="00000000" w:rsidRDefault="00E52DD3">
      <w:pPr>
        <w:pStyle w:val="ac"/>
        <w:rPr>
          <w:rtl/>
        </w:rPr>
      </w:pPr>
      <w:r>
        <w:rPr>
          <w:rFonts w:hint="eastAsia"/>
          <w:rtl/>
        </w:rPr>
        <w:t>רומן</w:t>
      </w:r>
      <w:r>
        <w:rPr>
          <w:rtl/>
        </w:rPr>
        <w:t xml:space="preserve"> ב</w:t>
      </w:r>
      <w:r>
        <w:rPr>
          <w:rtl/>
        </w:rPr>
        <w:t>רונפמן (מרצ):</w:t>
      </w:r>
    </w:p>
    <w:p w14:paraId="7E8E73B0" w14:textId="77777777" w:rsidR="00000000" w:rsidRDefault="00E52DD3">
      <w:pPr>
        <w:pStyle w:val="a"/>
        <w:rPr>
          <w:rFonts w:hint="cs"/>
          <w:rtl/>
        </w:rPr>
      </w:pPr>
    </w:p>
    <w:p w14:paraId="39F91801" w14:textId="77777777" w:rsidR="00000000" w:rsidRDefault="00E52DD3">
      <w:pPr>
        <w:pStyle w:val="a"/>
        <w:rPr>
          <w:rFonts w:hint="cs"/>
          <w:rtl/>
        </w:rPr>
      </w:pPr>
      <w:r>
        <w:rPr>
          <w:rFonts w:hint="cs"/>
          <w:rtl/>
        </w:rPr>
        <w:t>אני מצטער על זה שאתה צריך לחזור על כלום שלוש-ארבע פעמים.</w:t>
      </w:r>
    </w:p>
    <w:p w14:paraId="241ABBF3" w14:textId="77777777" w:rsidR="00000000" w:rsidRDefault="00E52DD3">
      <w:pPr>
        <w:pStyle w:val="a"/>
        <w:rPr>
          <w:rFonts w:hint="cs"/>
          <w:rtl/>
        </w:rPr>
      </w:pPr>
    </w:p>
    <w:p w14:paraId="30A92E19" w14:textId="77777777" w:rsidR="00000000" w:rsidRDefault="00E52DD3">
      <w:pPr>
        <w:pStyle w:val="SpeakerCon"/>
        <w:rPr>
          <w:rtl/>
        </w:rPr>
      </w:pPr>
      <w:bookmarkStart w:id="288" w:name="FS000001065T21_05_2003_17_02_28C"/>
      <w:bookmarkStart w:id="289" w:name="FS000000474T21_05_2003_17_03_35C"/>
      <w:bookmarkEnd w:id="288"/>
      <w:bookmarkEnd w:id="289"/>
      <w:r>
        <w:rPr>
          <w:rtl/>
        </w:rPr>
        <w:t>השר גדעון עזרא:</w:t>
      </w:r>
    </w:p>
    <w:p w14:paraId="655A403C" w14:textId="77777777" w:rsidR="00000000" w:rsidRDefault="00E52DD3">
      <w:pPr>
        <w:pStyle w:val="a"/>
        <w:rPr>
          <w:rtl/>
        </w:rPr>
      </w:pPr>
    </w:p>
    <w:p w14:paraId="525F1EC1" w14:textId="77777777" w:rsidR="00000000" w:rsidRDefault="00E52DD3">
      <w:pPr>
        <w:pStyle w:val="a"/>
        <w:rPr>
          <w:rFonts w:hint="cs"/>
          <w:rtl/>
        </w:rPr>
      </w:pPr>
      <w:r>
        <w:rPr>
          <w:rFonts w:hint="cs"/>
          <w:rtl/>
        </w:rPr>
        <w:t>חבר הכנסת אורון, אני מצטער שלא היית בדיון הקודם, משום שמה שאנחנו רוצים מאבו-מאזן  -  אתה בוודאי יודע את זה  -  הוא לחזור למצב של ביטחון לעם שיושב כאן. אנחנו רוצים שהש</w:t>
      </w:r>
      <w:r>
        <w:rPr>
          <w:rFonts w:hint="cs"/>
          <w:rtl/>
        </w:rPr>
        <w:t xml:space="preserve">לב הראשון הזה יבוצע. זה מה שאנחנו רוצים ממנו, וזה מה שנרצה ממנו, ולא להצהיר היום הצהרות כמו שערפאת הצהיר בזמנו, שהוא בעד הסכמי אוסלו בשעה שלא ביצע שום דבר. </w:t>
      </w:r>
    </w:p>
    <w:p w14:paraId="262BAD9A" w14:textId="77777777" w:rsidR="00000000" w:rsidRDefault="00E52DD3">
      <w:pPr>
        <w:pStyle w:val="a"/>
        <w:rPr>
          <w:rFonts w:hint="cs"/>
          <w:rtl/>
        </w:rPr>
      </w:pPr>
    </w:p>
    <w:p w14:paraId="74AFBE77" w14:textId="77777777" w:rsidR="00000000" w:rsidRDefault="00E52DD3">
      <w:pPr>
        <w:pStyle w:val="a"/>
        <w:rPr>
          <w:rFonts w:hint="cs"/>
          <w:rtl/>
        </w:rPr>
      </w:pPr>
      <w:r>
        <w:rPr>
          <w:rFonts w:hint="cs"/>
          <w:rtl/>
        </w:rPr>
        <w:t xml:space="preserve">חבר הכנסת בייגה שוחט, קיבלתי דברי הסבר לבקשות שלך. אתה אמרת שהאי-נסיעה משרתת את הטרור ואת שולחיו. </w:t>
      </w:r>
      <w:r>
        <w:rPr>
          <w:rFonts w:hint="cs"/>
          <w:rtl/>
        </w:rPr>
        <w:t xml:space="preserve">חבר הכנסת אורון אמר שבאי-נסיעתו של ראש הממשלה מדובר בהתחמקות נוספת מהאופק המדיני. זה כתוב בבקשה שלך. </w:t>
      </w:r>
    </w:p>
    <w:p w14:paraId="152ACD0D" w14:textId="77777777" w:rsidR="00000000" w:rsidRDefault="00E52DD3">
      <w:pPr>
        <w:pStyle w:val="a"/>
        <w:rPr>
          <w:rFonts w:hint="cs"/>
          <w:rtl/>
        </w:rPr>
      </w:pPr>
    </w:p>
    <w:p w14:paraId="26091BE7" w14:textId="77777777" w:rsidR="00000000" w:rsidRDefault="00E52DD3">
      <w:pPr>
        <w:pStyle w:val="ac"/>
        <w:rPr>
          <w:rtl/>
        </w:rPr>
      </w:pPr>
      <w:r>
        <w:rPr>
          <w:rFonts w:hint="eastAsia"/>
          <w:rtl/>
        </w:rPr>
        <w:t>חיים</w:t>
      </w:r>
      <w:r>
        <w:rPr>
          <w:rtl/>
        </w:rPr>
        <w:t xml:space="preserve"> אורון (מרצ):</w:t>
      </w:r>
    </w:p>
    <w:p w14:paraId="46803EE4" w14:textId="77777777" w:rsidR="00000000" w:rsidRDefault="00E52DD3">
      <w:pPr>
        <w:pStyle w:val="a"/>
        <w:rPr>
          <w:rFonts w:hint="cs"/>
          <w:rtl/>
        </w:rPr>
      </w:pPr>
    </w:p>
    <w:p w14:paraId="40F97FBA" w14:textId="77777777" w:rsidR="00000000" w:rsidRDefault="00E52DD3">
      <w:pPr>
        <w:pStyle w:val="a"/>
        <w:rPr>
          <w:rFonts w:hint="cs"/>
          <w:rtl/>
        </w:rPr>
      </w:pPr>
      <w:r>
        <w:rPr>
          <w:rFonts w:hint="cs"/>
          <w:rtl/>
        </w:rPr>
        <w:t>בסדר -  -  -</w:t>
      </w:r>
    </w:p>
    <w:p w14:paraId="3EA5E6AD" w14:textId="77777777" w:rsidR="00000000" w:rsidRDefault="00E52DD3">
      <w:pPr>
        <w:pStyle w:val="a"/>
        <w:rPr>
          <w:rFonts w:hint="cs"/>
          <w:rtl/>
        </w:rPr>
      </w:pPr>
    </w:p>
    <w:p w14:paraId="7D8F4818" w14:textId="77777777" w:rsidR="00000000" w:rsidRDefault="00E52DD3">
      <w:pPr>
        <w:pStyle w:val="SpeakerCon"/>
        <w:rPr>
          <w:rtl/>
        </w:rPr>
      </w:pPr>
      <w:bookmarkStart w:id="290" w:name="FS000000474T21_05_2003_17_07_35C"/>
      <w:bookmarkEnd w:id="290"/>
      <w:r>
        <w:rPr>
          <w:rtl/>
        </w:rPr>
        <w:t>השר גדעון עזרא:</w:t>
      </w:r>
    </w:p>
    <w:p w14:paraId="7CCDCB55" w14:textId="77777777" w:rsidR="00000000" w:rsidRDefault="00E52DD3">
      <w:pPr>
        <w:pStyle w:val="a"/>
        <w:rPr>
          <w:rtl/>
        </w:rPr>
      </w:pPr>
    </w:p>
    <w:p w14:paraId="7DFE7D94" w14:textId="77777777" w:rsidR="00000000" w:rsidRDefault="00E52DD3">
      <w:pPr>
        <w:pStyle w:val="a"/>
        <w:rPr>
          <w:rFonts w:hint="cs"/>
          <w:rtl/>
        </w:rPr>
      </w:pPr>
      <w:r>
        <w:rPr>
          <w:rFonts w:hint="cs"/>
          <w:rtl/>
        </w:rPr>
        <w:t xml:space="preserve">אני מדבר על הבקשה שהביאה לדיון הזה. </w:t>
      </w:r>
    </w:p>
    <w:p w14:paraId="272480CA" w14:textId="77777777" w:rsidR="00000000" w:rsidRDefault="00E52DD3">
      <w:pPr>
        <w:pStyle w:val="a"/>
        <w:rPr>
          <w:rFonts w:hint="cs"/>
          <w:rtl/>
        </w:rPr>
      </w:pPr>
    </w:p>
    <w:p w14:paraId="3E6DA01F" w14:textId="77777777" w:rsidR="00000000" w:rsidRDefault="00E52DD3">
      <w:pPr>
        <w:pStyle w:val="ac"/>
        <w:rPr>
          <w:rtl/>
        </w:rPr>
      </w:pPr>
      <w:r>
        <w:rPr>
          <w:rFonts w:hint="eastAsia"/>
          <w:rtl/>
        </w:rPr>
        <w:t>אברהם</w:t>
      </w:r>
      <w:r>
        <w:rPr>
          <w:rtl/>
        </w:rPr>
        <w:t xml:space="preserve"> בייגה שוחט (העבודה-מימד):</w:t>
      </w:r>
    </w:p>
    <w:p w14:paraId="0EA49DD5" w14:textId="77777777" w:rsidR="00000000" w:rsidRDefault="00E52DD3">
      <w:pPr>
        <w:pStyle w:val="a"/>
        <w:rPr>
          <w:rFonts w:hint="cs"/>
          <w:rtl/>
        </w:rPr>
      </w:pPr>
    </w:p>
    <w:p w14:paraId="5C479C50" w14:textId="77777777" w:rsidR="00000000" w:rsidRDefault="00E52DD3">
      <w:pPr>
        <w:pStyle w:val="a"/>
        <w:rPr>
          <w:rFonts w:hint="cs"/>
          <w:rtl/>
        </w:rPr>
      </w:pPr>
      <w:r>
        <w:rPr>
          <w:rFonts w:hint="cs"/>
          <w:rtl/>
        </w:rPr>
        <w:t xml:space="preserve">הוא הכין תשובות על מה שהוא קרא? </w:t>
      </w:r>
    </w:p>
    <w:p w14:paraId="4244A226" w14:textId="77777777" w:rsidR="00000000" w:rsidRDefault="00E52DD3">
      <w:pPr>
        <w:pStyle w:val="a"/>
        <w:rPr>
          <w:rFonts w:hint="cs"/>
          <w:rtl/>
        </w:rPr>
      </w:pPr>
    </w:p>
    <w:p w14:paraId="5E0D53A9" w14:textId="77777777" w:rsidR="00000000" w:rsidRDefault="00E52DD3">
      <w:pPr>
        <w:pStyle w:val="SpeakerCon"/>
        <w:rPr>
          <w:rtl/>
        </w:rPr>
      </w:pPr>
      <w:bookmarkStart w:id="291" w:name="FS000000474T21_05_2003_17_08_10C"/>
      <w:bookmarkEnd w:id="291"/>
      <w:r>
        <w:rPr>
          <w:rtl/>
        </w:rPr>
        <w:t>השר גדעון עזרא:</w:t>
      </w:r>
    </w:p>
    <w:p w14:paraId="404F5BA7" w14:textId="77777777" w:rsidR="00000000" w:rsidRDefault="00E52DD3">
      <w:pPr>
        <w:pStyle w:val="a"/>
        <w:rPr>
          <w:rtl/>
        </w:rPr>
      </w:pPr>
    </w:p>
    <w:p w14:paraId="3F7BE6AA" w14:textId="77777777" w:rsidR="00000000" w:rsidRDefault="00E52DD3">
      <w:pPr>
        <w:pStyle w:val="a"/>
        <w:rPr>
          <w:rFonts w:hint="cs"/>
          <w:rtl/>
        </w:rPr>
      </w:pPr>
      <w:r>
        <w:rPr>
          <w:rFonts w:hint="cs"/>
          <w:rtl/>
        </w:rPr>
        <w:t xml:space="preserve">אני מבקש לומר לכם את עמדת משרד ראש הממשלה וראש הממשלה, מדוע הוא לא נסע לארצות-הברית. </w:t>
      </w:r>
    </w:p>
    <w:p w14:paraId="0F4CEF2A" w14:textId="77777777" w:rsidR="00000000" w:rsidRDefault="00E52DD3">
      <w:pPr>
        <w:pStyle w:val="a"/>
        <w:rPr>
          <w:rFonts w:hint="cs"/>
          <w:rtl/>
        </w:rPr>
      </w:pPr>
    </w:p>
    <w:p w14:paraId="157FC4D9" w14:textId="77777777" w:rsidR="00000000" w:rsidRDefault="00E52DD3">
      <w:pPr>
        <w:pStyle w:val="a"/>
        <w:rPr>
          <w:rFonts w:hint="cs"/>
          <w:rtl/>
        </w:rPr>
      </w:pPr>
      <w:r>
        <w:rPr>
          <w:rFonts w:hint="cs"/>
          <w:rtl/>
        </w:rPr>
        <w:t>מאז מוצאי השבת האחרונה, בסמוך לפגישתו של ראש הממשלה עם מחמוד עבאס, ראש הממשלה הפלסטיני, החל גל טרור שבמסגרתו היו שישה פיגועי טרור: 12 ישראלים נרצחו, נ</w:t>
      </w:r>
      <w:r>
        <w:rPr>
          <w:rFonts w:hint="cs"/>
          <w:rtl/>
        </w:rPr>
        <w:t>פצעו 69, 13 מהם עדיין במצב קשה.</w:t>
      </w:r>
    </w:p>
    <w:p w14:paraId="61AF8136" w14:textId="77777777" w:rsidR="00000000" w:rsidRDefault="00E52DD3">
      <w:pPr>
        <w:pStyle w:val="a"/>
        <w:rPr>
          <w:rFonts w:hint="cs"/>
          <w:rtl/>
        </w:rPr>
      </w:pPr>
    </w:p>
    <w:p w14:paraId="24FCE04B" w14:textId="77777777" w:rsidR="00000000" w:rsidRDefault="00E52DD3">
      <w:pPr>
        <w:pStyle w:val="a"/>
        <w:rPr>
          <w:rFonts w:hint="cs"/>
          <w:rtl/>
        </w:rPr>
      </w:pPr>
      <w:r>
        <w:rPr>
          <w:rFonts w:hint="cs"/>
          <w:rtl/>
        </w:rPr>
        <w:t>בהזדמנות זו אני רוצה להשתתף בצערן של המשפחות השכולות ולאחל החלמה מהירה לפצועים.</w:t>
      </w:r>
    </w:p>
    <w:p w14:paraId="14355166" w14:textId="77777777" w:rsidR="00000000" w:rsidRDefault="00E52DD3">
      <w:pPr>
        <w:pStyle w:val="a"/>
        <w:rPr>
          <w:rFonts w:hint="cs"/>
          <w:rtl/>
        </w:rPr>
      </w:pPr>
    </w:p>
    <w:p w14:paraId="5C8079B7" w14:textId="77777777" w:rsidR="00000000" w:rsidRDefault="00E52DD3">
      <w:pPr>
        <w:pStyle w:val="a"/>
        <w:rPr>
          <w:rFonts w:hint="cs"/>
          <w:rtl/>
        </w:rPr>
      </w:pPr>
      <w:r>
        <w:rPr>
          <w:rFonts w:hint="cs"/>
          <w:rtl/>
        </w:rPr>
        <w:t>בניגוד לאמור בדברי ההסבר להצעה לסדר-היום, ראש הממשלה שרון נהג באחריות, כראוי למנהיג מדינה הנמצאת תחת התקפה רצחנית שכזאת, וביטל את ביקורו המדינ</w:t>
      </w:r>
      <w:r>
        <w:rPr>
          <w:rFonts w:hint="cs"/>
          <w:rtl/>
        </w:rPr>
        <w:t>י בארצות-הברית. ראש הממשלה לא יכול להרשות לעצמו להיעדר מן הארץ בימים קשים אלו בשל המצב הביטחוני, קרי, הפיגועים ומספר ההתרעות הגבוה הקיים לגבי תכנון פיגועים בתוך מדינת ישראל - - -</w:t>
      </w:r>
    </w:p>
    <w:p w14:paraId="47CA3C25" w14:textId="77777777" w:rsidR="00000000" w:rsidRDefault="00E52DD3">
      <w:pPr>
        <w:pStyle w:val="a"/>
        <w:rPr>
          <w:rFonts w:hint="cs"/>
          <w:rtl/>
        </w:rPr>
      </w:pPr>
    </w:p>
    <w:p w14:paraId="3472290A" w14:textId="77777777" w:rsidR="00000000" w:rsidRDefault="00E52DD3">
      <w:pPr>
        <w:pStyle w:val="ac"/>
        <w:rPr>
          <w:rtl/>
        </w:rPr>
      </w:pPr>
      <w:r>
        <w:rPr>
          <w:rFonts w:hint="eastAsia"/>
          <w:rtl/>
        </w:rPr>
        <w:t>אברהם</w:t>
      </w:r>
      <w:r>
        <w:rPr>
          <w:rtl/>
        </w:rPr>
        <w:t xml:space="preserve"> בייגה שוחט (העבודה-מימד):</w:t>
      </w:r>
    </w:p>
    <w:p w14:paraId="1A9D370E" w14:textId="77777777" w:rsidR="00000000" w:rsidRDefault="00E52DD3">
      <w:pPr>
        <w:pStyle w:val="a"/>
        <w:rPr>
          <w:rFonts w:hint="cs"/>
          <w:rtl/>
        </w:rPr>
      </w:pPr>
    </w:p>
    <w:p w14:paraId="1C55E66F" w14:textId="77777777" w:rsidR="00000000" w:rsidRDefault="00E52DD3">
      <w:pPr>
        <w:pStyle w:val="a"/>
        <w:rPr>
          <w:rFonts w:hint="cs"/>
          <w:rtl/>
        </w:rPr>
      </w:pPr>
      <w:r>
        <w:rPr>
          <w:rFonts w:hint="cs"/>
          <w:rtl/>
        </w:rPr>
        <w:t>הוא אחד ממשמר הגבול? הוא לא יכול להיות בקשר</w:t>
      </w:r>
      <w:r>
        <w:rPr>
          <w:rFonts w:hint="cs"/>
          <w:rtl/>
        </w:rPr>
        <w:t xml:space="preserve"> בטלפון מארצות-הברית?</w:t>
      </w:r>
    </w:p>
    <w:p w14:paraId="2675FBB4" w14:textId="77777777" w:rsidR="00000000" w:rsidRDefault="00E52DD3">
      <w:pPr>
        <w:pStyle w:val="a"/>
        <w:rPr>
          <w:rFonts w:hint="cs"/>
          <w:rtl/>
        </w:rPr>
      </w:pPr>
    </w:p>
    <w:p w14:paraId="1745F7E4" w14:textId="77777777" w:rsidR="00000000" w:rsidRDefault="00E52DD3">
      <w:pPr>
        <w:pStyle w:val="SpeakerCon"/>
        <w:rPr>
          <w:rtl/>
        </w:rPr>
      </w:pPr>
      <w:bookmarkStart w:id="292" w:name="FS000000474T21_05_2003_18_19_14"/>
      <w:bookmarkStart w:id="293" w:name="FS000000474T21_05_2003_18_19_17C"/>
      <w:bookmarkEnd w:id="292"/>
      <w:bookmarkEnd w:id="293"/>
      <w:r>
        <w:rPr>
          <w:rtl/>
        </w:rPr>
        <w:t>השר גדעון עזרא:</w:t>
      </w:r>
    </w:p>
    <w:p w14:paraId="7243B4F3" w14:textId="77777777" w:rsidR="00000000" w:rsidRDefault="00E52DD3">
      <w:pPr>
        <w:pStyle w:val="a"/>
        <w:rPr>
          <w:rtl/>
        </w:rPr>
      </w:pPr>
    </w:p>
    <w:p w14:paraId="2A81C74A" w14:textId="77777777" w:rsidR="00000000" w:rsidRDefault="00E52DD3">
      <w:pPr>
        <w:pStyle w:val="a"/>
        <w:rPr>
          <w:rFonts w:hint="cs"/>
          <w:rtl/>
        </w:rPr>
      </w:pPr>
      <w:bookmarkStart w:id="294" w:name="FS000000474T21_05_2003_16_44_01"/>
      <w:bookmarkEnd w:id="294"/>
      <w:r>
        <w:rPr>
          <w:rFonts w:hint="cs"/>
          <w:rtl/>
        </w:rPr>
        <w:t>אני רוצה להזכיר לך, שגם ראש הממשלה רבין, כאשר היה אירוע חמור בישראל והוא היה בחוץ-לארץ, הוא חזר לארץ. אני חושב שמן הראוי שכל ראש ממשלה אחראי ינהג כך.</w:t>
      </w:r>
    </w:p>
    <w:p w14:paraId="4FC722D8" w14:textId="77777777" w:rsidR="00000000" w:rsidRDefault="00E52DD3">
      <w:pPr>
        <w:pStyle w:val="a"/>
        <w:rPr>
          <w:rFonts w:hint="cs"/>
          <w:rtl/>
        </w:rPr>
      </w:pPr>
    </w:p>
    <w:p w14:paraId="2590A4D1" w14:textId="77777777" w:rsidR="00000000" w:rsidRDefault="00E52DD3">
      <w:pPr>
        <w:pStyle w:val="a"/>
        <w:rPr>
          <w:rFonts w:hint="cs"/>
          <w:rtl/>
        </w:rPr>
      </w:pPr>
      <w:r>
        <w:rPr>
          <w:rFonts w:hint="cs"/>
          <w:rtl/>
        </w:rPr>
        <w:t>ראש הממשלה שוחח בטלפון עם נשיא ארצות-הברית, והוא גילה הבנה רבה לד</w:t>
      </w:r>
      <w:r>
        <w:rPr>
          <w:rFonts w:hint="cs"/>
          <w:rtl/>
        </w:rPr>
        <w:t>חיית הביקור בשל האירועים, ואף הודיע על כך בכלי התקשורת, והשניים סיכמו להיפגש בקרוב. לשכת ראש הממשלה עומדת בקשר עם הבית הלבן על מנת לתאם מועד חלופי לביקור.</w:t>
      </w:r>
    </w:p>
    <w:p w14:paraId="390FB26E" w14:textId="77777777" w:rsidR="00000000" w:rsidRDefault="00E52DD3">
      <w:pPr>
        <w:pStyle w:val="a"/>
        <w:rPr>
          <w:rFonts w:hint="cs"/>
          <w:rtl/>
        </w:rPr>
      </w:pPr>
    </w:p>
    <w:p w14:paraId="2A3CEAE6" w14:textId="77777777" w:rsidR="00000000" w:rsidRDefault="00E52DD3">
      <w:pPr>
        <w:pStyle w:val="ac"/>
        <w:rPr>
          <w:rtl/>
        </w:rPr>
      </w:pPr>
      <w:r>
        <w:rPr>
          <w:rFonts w:hint="eastAsia"/>
          <w:rtl/>
        </w:rPr>
        <w:t>אברהם</w:t>
      </w:r>
      <w:r>
        <w:rPr>
          <w:rtl/>
        </w:rPr>
        <w:t xml:space="preserve"> בייגה שוחט (העבודה-מימד):</w:t>
      </w:r>
    </w:p>
    <w:p w14:paraId="7E0C3139" w14:textId="77777777" w:rsidR="00000000" w:rsidRDefault="00E52DD3">
      <w:pPr>
        <w:pStyle w:val="a"/>
        <w:rPr>
          <w:rFonts w:hint="cs"/>
          <w:rtl/>
        </w:rPr>
      </w:pPr>
    </w:p>
    <w:p w14:paraId="34C95656" w14:textId="77777777" w:rsidR="00000000" w:rsidRDefault="00E52DD3">
      <w:pPr>
        <w:pStyle w:val="a"/>
        <w:rPr>
          <w:rFonts w:hint="cs"/>
          <w:rtl/>
        </w:rPr>
      </w:pPr>
      <w:r>
        <w:rPr>
          <w:rFonts w:hint="cs"/>
          <w:rtl/>
        </w:rPr>
        <w:t>מה יהיה אם יהיה עוד פיגוע, חס וחלילה?</w:t>
      </w:r>
    </w:p>
    <w:p w14:paraId="2B01FA2F" w14:textId="77777777" w:rsidR="00000000" w:rsidRDefault="00E52DD3">
      <w:pPr>
        <w:pStyle w:val="a"/>
        <w:rPr>
          <w:rFonts w:hint="cs"/>
          <w:rtl/>
        </w:rPr>
      </w:pPr>
    </w:p>
    <w:p w14:paraId="05E7A7DB" w14:textId="77777777" w:rsidR="00000000" w:rsidRDefault="00E52DD3">
      <w:pPr>
        <w:pStyle w:val="SpeakerCon"/>
        <w:rPr>
          <w:rtl/>
        </w:rPr>
      </w:pPr>
      <w:bookmarkStart w:id="295" w:name="FS000000474T21_05_2003_16_45_52C"/>
      <w:bookmarkEnd w:id="295"/>
      <w:r>
        <w:rPr>
          <w:rtl/>
        </w:rPr>
        <w:t>השר גדעון עזרא:</w:t>
      </w:r>
    </w:p>
    <w:p w14:paraId="231F3AAD" w14:textId="77777777" w:rsidR="00000000" w:rsidRDefault="00E52DD3">
      <w:pPr>
        <w:pStyle w:val="a"/>
        <w:rPr>
          <w:rtl/>
        </w:rPr>
      </w:pPr>
    </w:p>
    <w:p w14:paraId="001AC895" w14:textId="77777777" w:rsidR="00000000" w:rsidRDefault="00E52DD3">
      <w:pPr>
        <w:pStyle w:val="a"/>
        <w:rPr>
          <w:rFonts w:hint="cs"/>
          <w:rtl/>
        </w:rPr>
      </w:pPr>
      <w:r>
        <w:rPr>
          <w:rFonts w:hint="cs"/>
          <w:rtl/>
        </w:rPr>
        <w:t>אני מקווה ש</w:t>
      </w:r>
      <w:r>
        <w:rPr>
          <w:rFonts w:hint="cs"/>
          <w:rtl/>
        </w:rPr>
        <w:t xml:space="preserve">לא יהיה. </w:t>
      </w:r>
    </w:p>
    <w:p w14:paraId="1E8DA56B" w14:textId="77777777" w:rsidR="00000000" w:rsidRDefault="00E52DD3">
      <w:pPr>
        <w:pStyle w:val="a"/>
        <w:rPr>
          <w:rFonts w:hint="cs"/>
          <w:rtl/>
        </w:rPr>
      </w:pPr>
    </w:p>
    <w:p w14:paraId="3B0FB092" w14:textId="77777777" w:rsidR="00000000" w:rsidRDefault="00E52DD3">
      <w:pPr>
        <w:pStyle w:val="ac"/>
        <w:rPr>
          <w:rtl/>
        </w:rPr>
      </w:pPr>
      <w:r>
        <w:rPr>
          <w:rFonts w:hint="eastAsia"/>
          <w:rtl/>
        </w:rPr>
        <w:t>אברהם</w:t>
      </w:r>
      <w:r>
        <w:rPr>
          <w:rtl/>
        </w:rPr>
        <w:t xml:space="preserve"> בייגה שוחט (העבודה-מימד):</w:t>
      </w:r>
    </w:p>
    <w:p w14:paraId="63F5A9D4" w14:textId="77777777" w:rsidR="00000000" w:rsidRDefault="00E52DD3">
      <w:pPr>
        <w:pStyle w:val="a"/>
        <w:rPr>
          <w:rFonts w:hint="cs"/>
          <w:rtl/>
        </w:rPr>
      </w:pPr>
    </w:p>
    <w:p w14:paraId="62810D38" w14:textId="77777777" w:rsidR="00000000" w:rsidRDefault="00E52DD3">
      <w:pPr>
        <w:pStyle w:val="a"/>
        <w:rPr>
          <w:rFonts w:hint="cs"/>
          <w:rtl/>
        </w:rPr>
      </w:pPr>
      <w:r>
        <w:rPr>
          <w:rFonts w:hint="cs"/>
          <w:rtl/>
        </w:rPr>
        <w:t>גם אני מקווה.</w:t>
      </w:r>
    </w:p>
    <w:p w14:paraId="0BE50A11" w14:textId="77777777" w:rsidR="00000000" w:rsidRDefault="00E52DD3">
      <w:pPr>
        <w:pStyle w:val="SpeakerCon"/>
        <w:rPr>
          <w:rtl/>
        </w:rPr>
      </w:pPr>
      <w:bookmarkStart w:id="296" w:name="FS000000474T21_05_2003_16_47_19C"/>
      <w:bookmarkEnd w:id="296"/>
    </w:p>
    <w:p w14:paraId="6CBFF727" w14:textId="77777777" w:rsidR="00000000" w:rsidRDefault="00E52DD3">
      <w:pPr>
        <w:pStyle w:val="SpeakerCon"/>
        <w:rPr>
          <w:rtl/>
        </w:rPr>
      </w:pPr>
      <w:r>
        <w:rPr>
          <w:rtl/>
        </w:rPr>
        <w:t>השר גדעון עזרא:</w:t>
      </w:r>
    </w:p>
    <w:p w14:paraId="1B79903A" w14:textId="77777777" w:rsidR="00000000" w:rsidRDefault="00E52DD3">
      <w:pPr>
        <w:pStyle w:val="a"/>
        <w:rPr>
          <w:rtl/>
        </w:rPr>
      </w:pPr>
    </w:p>
    <w:p w14:paraId="219EBAB1" w14:textId="77777777" w:rsidR="00000000" w:rsidRDefault="00E52DD3">
      <w:pPr>
        <w:pStyle w:val="a"/>
        <w:rPr>
          <w:rFonts w:hint="cs"/>
          <w:rtl/>
        </w:rPr>
      </w:pPr>
      <w:r>
        <w:rPr>
          <w:rFonts w:hint="cs"/>
          <w:rtl/>
        </w:rPr>
        <w:t>אין לנו מדינה אחרת, אין לנו מקלט אחר ליהודים. ראש הממשלה עומד בראש המערכת. תדע לך דבר אחד: אם הם לא ישליטו פה, ביהודה, שומרון וחבל עזה, ביטחון, נצטרך להמשיך ולסמוך, לצערנו, רק על ע</w:t>
      </w:r>
      <w:r>
        <w:rPr>
          <w:rFonts w:hint="cs"/>
          <w:rtl/>
        </w:rPr>
        <w:t>צמנו.</w:t>
      </w:r>
    </w:p>
    <w:p w14:paraId="616CE5ED" w14:textId="77777777" w:rsidR="00000000" w:rsidRDefault="00E52DD3">
      <w:pPr>
        <w:pStyle w:val="a"/>
        <w:ind w:firstLine="0"/>
        <w:rPr>
          <w:rFonts w:hint="cs"/>
          <w:rtl/>
        </w:rPr>
      </w:pPr>
    </w:p>
    <w:p w14:paraId="29BD95D5" w14:textId="77777777" w:rsidR="00000000" w:rsidRDefault="00E52DD3">
      <w:pPr>
        <w:pStyle w:val="ac"/>
        <w:rPr>
          <w:rtl/>
        </w:rPr>
      </w:pPr>
      <w:r>
        <w:rPr>
          <w:rFonts w:hint="eastAsia"/>
          <w:rtl/>
        </w:rPr>
        <w:t>אברהם</w:t>
      </w:r>
      <w:r>
        <w:rPr>
          <w:rtl/>
        </w:rPr>
        <w:t xml:space="preserve"> בייגה שוחט (העבודה-מימד):</w:t>
      </w:r>
    </w:p>
    <w:p w14:paraId="6929D2F6" w14:textId="77777777" w:rsidR="00000000" w:rsidRDefault="00E52DD3">
      <w:pPr>
        <w:pStyle w:val="a"/>
        <w:rPr>
          <w:rFonts w:hint="cs"/>
          <w:rtl/>
        </w:rPr>
      </w:pPr>
    </w:p>
    <w:p w14:paraId="048F0542" w14:textId="77777777" w:rsidR="00000000" w:rsidRDefault="00E52DD3">
      <w:pPr>
        <w:pStyle w:val="a"/>
        <w:rPr>
          <w:rFonts w:hint="cs"/>
          <w:rtl/>
        </w:rPr>
      </w:pPr>
      <w:r>
        <w:rPr>
          <w:rFonts w:hint="cs"/>
          <w:rtl/>
        </w:rPr>
        <w:t>אין בעיה. אני מסכים.</w:t>
      </w:r>
    </w:p>
    <w:p w14:paraId="7DC958F0" w14:textId="77777777" w:rsidR="00000000" w:rsidRDefault="00E52DD3">
      <w:pPr>
        <w:pStyle w:val="a"/>
        <w:ind w:firstLine="0"/>
        <w:rPr>
          <w:rFonts w:hint="cs"/>
          <w:rtl/>
        </w:rPr>
      </w:pPr>
    </w:p>
    <w:p w14:paraId="3065F696" w14:textId="77777777" w:rsidR="00000000" w:rsidRDefault="00E52DD3">
      <w:pPr>
        <w:pStyle w:val="ac"/>
        <w:rPr>
          <w:rtl/>
        </w:rPr>
      </w:pPr>
      <w:r>
        <w:rPr>
          <w:rFonts w:hint="eastAsia"/>
          <w:rtl/>
        </w:rPr>
        <w:t>רומן</w:t>
      </w:r>
      <w:r>
        <w:rPr>
          <w:rtl/>
        </w:rPr>
        <w:t xml:space="preserve"> ברונפמן (מרצ):</w:t>
      </w:r>
    </w:p>
    <w:p w14:paraId="52B194A9" w14:textId="77777777" w:rsidR="00000000" w:rsidRDefault="00E52DD3">
      <w:pPr>
        <w:pStyle w:val="a"/>
        <w:rPr>
          <w:rFonts w:hint="cs"/>
          <w:rtl/>
        </w:rPr>
      </w:pPr>
    </w:p>
    <w:p w14:paraId="01A0EBC5" w14:textId="77777777" w:rsidR="00000000" w:rsidRDefault="00E52DD3">
      <w:pPr>
        <w:pStyle w:val="a"/>
        <w:rPr>
          <w:rFonts w:hint="cs"/>
          <w:rtl/>
        </w:rPr>
      </w:pPr>
      <w:r>
        <w:rPr>
          <w:rFonts w:hint="cs"/>
          <w:rtl/>
        </w:rPr>
        <w:t>תמיד צריך לסמוך על עצמנו.</w:t>
      </w:r>
    </w:p>
    <w:p w14:paraId="158185EA" w14:textId="77777777" w:rsidR="00000000" w:rsidRDefault="00E52DD3">
      <w:pPr>
        <w:pStyle w:val="a"/>
        <w:rPr>
          <w:rFonts w:hint="cs"/>
          <w:rtl/>
        </w:rPr>
      </w:pPr>
    </w:p>
    <w:p w14:paraId="24FB0EF8" w14:textId="77777777" w:rsidR="00000000" w:rsidRDefault="00E52DD3">
      <w:pPr>
        <w:pStyle w:val="ac"/>
        <w:rPr>
          <w:rtl/>
        </w:rPr>
      </w:pPr>
      <w:r>
        <w:rPr>
          <w:rFonts w:hint="eastAsia"/>
          <w:rtl/>
        </w:rPr>
        <w:t>אברהם</w:t>
      </w:r>
      <w:r>
        <w:rPr>
          <w:rtl/>
        </w:rPr>
        <w:t xml:space="preserve"> בייגה שוחט (העבודה-מימד):</w:t>
      </w:r>
    </w:p>
    <w:p w14:paraId="4E79FE79" w14:textId="77777777" w:rsidR="00000000" w:rsidRDefault="00E52DD3">
      <w:pPr>
        <w:pStyle w:val="a"/>
        <w:rPr>
          <w:rFonts w:hint="cs"/>
          <w:rtl/>
        </w:rPr>
      </w:pPr>
    </w:p>
    <w:p w14:paraId="392436E5" w14:textId="77777777" w:rsidR="00000000" w:rsidRDefault="00E52DD3">
      <w:pPr>
        <w:pStyle w:val="a"/>
        <w:rPr>
          <w:rFonts w:hint="cs"/>
          <w:rtl/>
        </w:rPr>
      </w:pPr>
      <w:r>
        <w:rPr>
          <w:rFonts w:hint="cs"/>
          <w:rtl/>
        </w:rPr>
        <w:t>מה זה שייך לעניין הנסיעה?</w:t>
      </w:r>
    </w:p>
    <w:p w14:paraId="3D5AC390" w14:textId="77777777" w:rsidR="00000000" w:rsidRDefault="00E52DD3">
      <w:pPr>
        <w:pStyle w:val="a"/>
        <w:rPr>
          <w:rFonts w:hint="cs"/>
          <w:rtl/>
        </w:rPr>
      </w:pPr>
    </w:p>
    <w:p w14:paraId="5E0D3304" w14:textId="77777777" w:rsidR="00000000" w:rsidRDefault="00E52DD3">
      <w:pPr>
        <w:pStyle w:val="SpeakerCon"/>
        <w:rPr>
          <w:rtl/>
        </w:rPr>
      </w:pPr>
      <w:bookmarkStart w:id="297" w:name="FS000000474T21_05_2003_16_48_59C"/>
      <w:bookmarkEnd w:id="297"/>
      <w:r>
        <w:rPr>
          <w:rtl/>
        </w:rPr>
        <w:t>השר גדעון עזרא:</w:t>
      </w:r>
    </w:p>
    <w:p w14:paraId="3B6B1A23" w14:textId="77777777" w:rsidR="00000000" w:rsidRDefault="00E52DD3">
      <w:pPr>
        <w:pStyle w:val="a"/>
        <w:rPr>
          <w:rtl/>
        </w:rPr>
      </w:pPr>
    </w:p>
    <w:p w14:paraId="16D689F5" w14:textId="77777777" w:rsidR="00000000" w:rsidRDefault="00E52DD3">
      <w:pPr>
        <w:pStyle w:val="a"/>
        <w:rPr>
          <w:rFonts w:hint="cs"/>
          <w:rtl/>
        </w:rPr>
      </w:pPr>
      <w:r>
        <w:rPr>
          <w:rFonts w:hint="cs"/>
          <w:rtl/>
        </w:rPr>
        <w:t>נשיא ארצות-הברית מבין מדוע ראש הממשלה לא הגיע אליו. בייגה שוחט לא מבי</w:t>
      </w:r>
      <w:r>
        <w:rPr>
          <w:rFonts w:hint="cs"/>
          <w:rtl/>
        </w:rPr>
        <w:t>ן?</w:t>
      </w:r>
    </w:p>
    <w:p w14:paraId="3F773C4B" w14:textId="77777777" w:rsidR="00000000" w:rsidRDefault="00E52DD3">
      <w:pPr>
        <w:pStyle w:val="a"/>
        <w:ind w:firstLine="0"/>
        <w:rPr>
          <w:rFonts w:hint="cs"/>
          <w:rtl/>
        </w:rPr>
      </w:pPr>
    </w:p>
    <w:p w14:paraId="5C50DD3D" w14:textId="77777777" w:rsidR="00000000" w:rsidRDefault="00E52DD3">
      <w:pPr>
        <w:pStyle w:val="ac"/>
        <w:rPr>
          <w:rtl/>
        </w:rPr>
      </w:pPr>
      <w:r>
        <w:rPr>
          <w:rFonts w:hint="eastAsia"/>
          <w:rtl/>
        </w:rPr>
        <w:t>יולי</w:t>
      </w:r>
      <w:r>
        <w:rPr>
          <w:rtl/>
        </w:rPr>
        <w:t xml:space="preserve"> תמיר (העבודה-מימד):</w:t>
      </w:r>
    </w:p>
    <w:p w14:paraId="25445EC1" w14:textId="77777777" w:rsidR="00000000" w:rsidRDefault="00E52DD3">
      <w:pPr>
        <w:pStyle w:val="a"/>
        <w:rPr>
          <w:rFonts w:hint="cs"/>
          <w:rtl/>
        </w:rPr>
      </w:pPr>
    </w:p>
    <w:p w14:paraId="4AF3D3AD" w14:textId="77777777" w:rsidR="00000000" w:rsidRDefault="00E52DD3">
      <w:pPr>
        <w:pStyle w:val="a"/>
        <w:rPr>
          <w:rFonts w:hint="cs"/>
          <w:rtl/>
        </w:rPr>
      </w:pPr>
      <w:r>
        <w:rPr>
          <w:rFonts w:hint="cs"/>
          <w:rtl/>
        </w:rPr>
        <w:t>נשיא ארצות-הברית שמח שהוא לא בא.</w:t>
      </w:r>
    </w:p>
    <w:p w14:paraId="070C6B38" w14:textId="77777777" w:rsidR="00000000" w:rsidRDefault="00E52DD3">
      <w:pPr>
        <w:pStyle w:val="a"/>
        <w:rPr>
          <w:rFonts w:hint="cs"/>
          <w:rtl/>
        </w:rPr>
      </w:pPr>
    </w:p>
    <w:p w14:paraId="0279EEE2" w14:textId="77777777" w:rsidR="00000000" w:rsidRDefault="00E52DD3">
      <w:pPr>
        <w:pStyle w:val="SpeakerCon"/>
        <w:rPr>
          <w:rtl/>
        </w:rPr>
      </w:pPr>
      <w:bookmarkStart w:id="298" w:name="FS000000474T21_05_2003_16_49_31C"/>
      <w:bookmarkEnd w:id="298"/>
      <w:r>
        <w:rPr>
          <w:rtl/>
        </w:rPr>
        <w:t>השר גדעון עזרא:</w:t>
      </w:r>
    </w:p>
    <w:p w14:paraId="1ACDF5AC" w14:textId="77777777" w:rsidR="00000000" w:rsidRDefault="00E52DD3">
      <w:pPr>
        <w:pStyle w:val="a"/>
        <w:rPr>
          <w:rtl/>
        </w:rPr>
      </w:pPr>
    </w:p>
    <w:p w14:paraId="6A568959" w14:textId="77777777" w:rsidR="00000000" w:rsidRDefault="00E52DD3">
      <w:pPr>
        <w:pStyle w:val="a"/>
        <w:rPr>
          <w:rFonts w:hint="cs"/>
          <w:rtl/>
        </w:rPr>
      </w:pPr>
      <w:r>
        <w:rPr>
          <w:rFonts w:hint="cs"/>
          <w:rtl/>
        </w:rPr>
        <w:t>חבר'ה, בפעם הבאה אולי תזכו בבחירות, אז אתם תעמדו פה, וראש הממשלה יהיה בארצות-הברית, ואני מקווה שלא יהיו פה פיגועים.</w:t>
      </w:r>
    </w:p>
    <w:p w14:paraId="14DFFF37" w14:textId="77777777" w:rsidR="00000000" w:rsidRDefault="00E52DD3">
      <w:pPr>
        <w:pStyle w:val="a"/>
        <w:rPr>
          <w:rFonts w:hint="cs"/>
          <w:rtl/>
        </w:rPr>
      </w:pPr>
    </w:p>
    <w:p w14:paraId="704E9953" w14:textId="77777777" w:rsidR="00000000" w:rsidRDefault="00E52DD3">
      <w:pPr>
        <w:pStyle w:val="ac"/>
        <w:rPr>
          <w:rtl/>
        </w:rPr>
      </w:pPr>
      <w:r>
        <w:rPr>
          <w:rFonts w:hint="eastAsia"/>
          <w:rtl/>
        </w:rPr>
        <w:t>אהוד</w:t>
      </w:r>
      <w:r>
        <w:rPr>
          <w:rtl/>
        </w:rPr>
        <w:t xml:space="preserve"> יתום (הליכוד):</w:t>
      </w:r>
    </w:p>
    <w:p w14:paraId="125CF5C6" w14:textId="77777777" w:rsidR="00000000" w:rsidRDefault="00E52DD3">
      <w:pPr>
        <w:pStyle w:val="a"/>
        <w:rPr>
          <w:rFonts w:hint="cs"/>
          <w:rtl/>
        </w:rPr>
      </w:pPr>
    </w:p>
    <w:p w14:paraId="134D60B5" w14:textId="77777777" w:rsidR="00000000" w:rsidRDefault="00E52DD3">
      <w:pPr>
        <w:pStyle w:val="a"/>
        <w:rPr>
          <w:rFonts w:hint="cs"/>
          <w:rtl/>
        </w:rPr>
      </w:pPr>
      <w:r>
        <w:rPr>
          <w:rFonts w:hint="cs"/>
          <w:rtl/>
        </w:rPr>
        <w:t>בייגה, אילו היית ראש ממשלה, גם אתה הי</w:t>
      </w:r>
      <w:r>
        <w:rPr>
          <w:rFonts w:hint="cs"/>
          <w:rtl/>
        </w:rPr>
        <w:t>ית נשאר.</w:t>
      </w:r>
    </w:p>
    <w:p w14:paraId="1A83C6F0" w14:textId="77777777" w:rsidR="00000000" w:rsidRDefault="00E52DD3">
      <w:pPr>
        <w:pStyle w:val="a"/>
        <w:rPr>
          <w:rFonts w:hint="cs"/>
          <w:rtl/>
        </w:rPr>
      </w:pPr>
    </w:p>
    <w:p w14:paraId="4C73AE18" w14:textId="77777777" w:rsidR="00000000" w:rsidRDefault="00E52DD3">
      <w:pPr>
        <w:pStyle w:val="ac"/>
        <w:rPr>
          <w:rtl/>
        </w:rPr>
      </w:pPr>
      <w:r>
        <w:rPr>
          <w:rFonts w:hint="eastAsia"/>
          <w:rtl/>
        </w:rPr>
        <w:t>רומן</w:t>
      </w:r>
      <w:r>
        <w:rPr>
          <w:rtl/>
        </w:rPr>
        <w:t xml:space="preserve"> ברונפמן (מרצ):</w:t>
      </w:r>
    </w:p>
    <w:p w14:paraId="0CEA9E72" w14:textId="77777777" w:rsidR="00000000" w:rsidRDefault="00E52DD3">
      <w:pPr>
        <w:pStyle w:val="a"/>
        <w:rPr>
          <w:rFonts w:hint="cs"/>
          <w:rtl/>
        </w:rPr>
      </w:pPr>
    </w:p>
    <w:p w14:paraId="1FCD3915" w14:textId="77777777" w:rsidR="00000000" w:rsidRDefault="00E52DD3">
      <w:pPr>
        <w:pStyle w:val="a"/>
        <w:rPr>
          <w:rFonts w:hint="cs"/>
          <w:rtl/>
        </w:rPr>
      </w:pPr>
      <w:r>
        <w:rPr>
          <w:rFonts w:hint="cs"/>
          <w:rtl/>
        </w:rPr>
        <w:t>את זה הוא מוכן לשקול.</w:t>
      </w:r>
    </w:p>
    <w:p w14:paraId="1F13A0EA" w14:textId="77777777" w:rsidR="00000000" w:rsidRDefault="00E52DD3">
      <w:pPr>
        <w:pStyle w:val="SpeakerCon"/>
        <w:rPr>
          <w:rtl/>
        </w:rPr>
      </w:pPr>
      <w:bookmarkStart w:id="299" w:name="FS000000474T21_05_2003_16_50_21C"/>
      <w:bookmarkEnd w:id="299"/>
    </w:p>
    <w:p w14:paraId="4F10F305" w14:textId="77777777" w:rsidR="00000000" w:rsidRDefault="00E52DD3">
      <w:pPr>
        <w:pStyle w:val="SpeakerCon"/>
        <w:rPr>
          <w:rtl/>
        </w:rPr>
      </w:pPr>
      <w:r>
        <w:rPr>
          <w:rtl/>
        </w:rPr>
        <w:t>השר גדעון עזרא:</w:t>
      </w:r>
    </w:p>
    <w:p w14:paraId="5847E1A1" w14:textId="77777777" w:rsidR="00000000" w:rsidRDefault="00E52DD3">
      <w:pPr>
        <w:pStyle w:val="a"/>
        <w:rPr>
          <w:rtl/>
        </w:rPr>
      </w:pPr>
    </w:p>
    <w:p w14:paraId="58A7BD05" w14:textId="77777777" w:rsidR="00000000" w:rsidRDefault="00E52DD3">
      <w:pPr>
        <w:pStyle w:val="a"/>
        <w:rPr>
          <w:rFonts w:hint="cs"/>
          <w:rtl/>
        </w:rPr>
      </w:pPr>
      <w:r>
        <w:rPr>
          <w:rFonts w:hint="cs"/>
          <w:rtl/>
        </w:rPr>
        <w:t>למרות פיגוע ההתאבדות הקשה בחברון, שבו נרצחו בני הזוג גדי ודינה לוי, זיכרונם לברכה, החליט ראש הממשלה בכל זאת לקיים כמתוכנן את הפגישה המיועדת, ולא התחמק כפי שנטען בהצעה לסדר-היום. למרות ה</w:t>
      </w:r>
      <w:r>
        <w:rPr>
          <w:rFonts w:hint="cs"/>
          <w:rtl/>
        </w:rPr>
        <w:t>אירועים הקשים הודיע ראש הממשלה כי ימשיך במגעים אלו על מנת להתקדם עם הפלסטינים ולדון בדרכים להגיע להפסקת האלימות והטרור.</w:t>
      </w:r>
    </w:p>
    <w:p w14:paraId="360B595C" w14:textId="77777777" w:rsidR="00000000" w:rsidRDefault="00E52DD3">
      <w:pPr>
        <w:pStyle w:val="a"/>
        <w:rPr>
          <w:rFonts w:hint="cs"/>
          <w:rtl/>
        </w:rPr>
      </w:pPr>
    </w:p>
    <w:p w14:paraId="6C6FF184" w14:textId="77777777" w:rsidR="00000000" w:rsidRDefault="00E52DD3">
      <w:pPr>
        <w:pStyle w:val="ac"/>
        <w:rPr>
          <w:rtl/>
        </w:rPr>
      </w:pPr>
      <w:r>
        <w:rPr>
          <w:rFonts w:hint="eastAsia"/>
          <w:rtl/>
        </w:rPr>
        <w:t>חיים</w:t>
      </w:r>
      <w:r>
        <w:rPr>
          <w:rtl/>
        </w:rPr>
        <w:t xml:space="preserve"> אורון (מרצ):</w:t>
      </w:r>
    </w:p>
    <w:p w14:paraId="1D913FA7" w14:textId="77777777" w:rsidR="00000000" w:rsidRDefault="00E52DD3">
      <w:pPr>
        <w:pStyle w:val="a"/>
        <w:rPr>
          <w:rFonts w:hint="cs"/>
          <w:rtl/>
        </w:rPr>
      </w:pPr>
    </w:p>
    <w:p w14:paraId="6843B651" w14:textId="77777777" w:rsidR="00000000" w:rsidRDefault="00E52DD3">
      <w:pPr>
        <w:pStyle w:val="a"/>
        <w:rPr>
          <w:rFonts w:hint="cs"/>
          <w:rtl/>
        </w:rPr>
      </w:pPr>
      <w:r>
        <w:rPr>
          <w:rFonts w:hint="cs"/>
          <w:rtl/>
        </w:rPr>
        <w:t>מה זה? משא-ומתן תחת טרור?</w:t>
      </w:r>
    </w:p>
    <w:p w14:paraId="08B63AAA" w14:textId="77777777" w:rsidR="00000000" w:rsidRDefault="00E52DD3">
      <w:pPr>
        <w:pStyle w:val="a"/>
        <w:rPr>
          <w:rFonts w:hint="cs"/>
          <w:rtl/>
        </w:rPr>
      </w:pPr>
    </w:p>
    <w:p w14:paraId="51F53B30" w14:textId="77777777" w:rsidR="00000000" w:rsidRDefault="00E52DD3">
      <w:pPr>
        <w:pStyle w:val="SpeakerCon"/>
        <w:rPr>
          <w:rtl/>
        </w:rPr>
      </w:pPr>
      <w:bookmarkStart w:id="300" w:name="FS000000474T21_05_2003_16_51_50C"/>
      <w:bookmarkEnd w:id="300"/>
      <w:r>
        <w:rPr>
          <w:rtl/>
        </w:rPr>
        <w:t>השר גדעון עזרא:</w:t>
      </w:r>
    </w:p>
    <w:p w14:paraId="47EC7974" w14:textId="77777777" w:rsidR="00000000" w:rsidRDefault="00E52DD3">
      <w:pPr>
        <w:pStyle w:val="a"/>
        <w:rPr>
          <w:rtl/>
        </w:rPr>
      </w:pPr>
    </w:p>
    <w:p w14:paraId="55FC28E3" w14:textId="77777777" w:rsidR="00000000" w:rsidRDefault="00E52DD3">
      <w:pPr>
        <w:pStyle w:val="a"/>
        <w:rPr>
          <w:rFonts w:hint="cs"/>
          <w:rtl/>
        </w:rPr>
      </w:pPr>
      <w:r>
        <w:rPr>
          <w:rFonts w:hint="cs"/>
          <w:rtl/>
        </w:rPr>
        <w:t>להפסקת הטרור. המשא-ומתן הנוכחי והפגישה הבאה מטרתם תהיה הפסקת הטרור, השלב</w:t>
      </w:r>
      <w:r>
        <w:rPr>
          <w:rFonts w:hint="cs"/>
          <w:rtl/>
        </w:rPr>
        <w:t xml:space="preserve"> הראשון במפת הדרכים. וזה בלבד.</w:t>
      </w:r>
    </w:p>
    <w:p w14:paraId="45B96CD3" w14:textId="77777777" w:rsidR="00000000" w:rsidRDefault="00E52DD3">
      <w:pPr>
        <w:pStyle w:val="a"/>
        <w:rPr>
          <w:rFonts w:hint="cs"/>
          <w:rtl/>
        </w:rPr>
      </w:pPr>
    </w:p>
    <w:p w14:paraId="7590A4C1" w14:textId="77777777" w:rsidR="00000000" w:rsidRDefault="00E52DD3">
      <w:pPr>
        <w:pStyle w:val="a"/>
        <w:rPr>
          <w:rFonts w:hint="cs"/>
          <w:rtl/>
        </w:rPr>
      </w:pPr>
      <w:r>
        <w:rPr>
          <w:rFonts w:hint="cs"/>
          <w:rtl/>
        </w:rPr>
        <w:t>מאז כינון ממשלת שרון ועד היום עושה ישראל מאמצים גדולים לעבוד בשיתוף פעולה עם הממשל האמריקני. היחסים עם הממשל האמריקני הם אולי הטובים ביותר שהיו לישראל עם האמריקנים, ושתי המדינות רואות עין בעין את העקרונות שעליהם יתבססו ההסדר</w:t>
      </w:r>
      <w:r>
        <w:rPr>
          <w:rFonts w:hint="cs"/>
          <w:rtl/>
        </w:rPr>
        <w:t>ים המדיניים. שתי המדינות גם מאוחדות בעמדותיהן ביחס לטיפול בטרור ובעיקרון שלפיו לא יתנהל משא-ומתן מדיני תחת אש וטרור. אני מציע שחברי הכנסת יצטרפו להסכמה הזאת.</w:t>
      </w:r>
    </w:p>
    <w:p w14:paraId="490D729A" w14:textId="77777777" w:rsidR="00000000" w:rsidRDefault="00E52DD3">
      <w:pPr>
        <w:pStyle w:val="a"/>
        <w:rPr>
          <w:rFonts w:hint="cs"/>
          <w:rtl/>
        </w:rPr>
      </w:pPr>
    </w:p>
    <w:p w14:paraId="23F26CC4" w14:textId="77777777" w:rsidR="00000000" w:rsidRDefault="00E52DD3">
      <w:pPr>
        <w:pStyle w:val="a"/>
        <w:rPr>
          <w:rFonts w:hint="cs"/>
          <w:rtl/>
        </w:rPr>
      </w:pPr>
      <w:r>
        <w:rPr>
          <w:rFonts w:hint="cs"/>
          <w:rtl/>
        </w:rPr>
        <w:t>מזלם הטוב של אזרחי ישראל ששיקול הדעת נתון בידי הנהגה אחראית ולא בידי פוליטיקאים צינים וחסרי רגישו</w:t>
      </w:r>
      <w:r>
        <w:rPr>
          <w:rFonts w:hint="cs"/>
          <w:rtl/>
        </w:rPr>
        <w:t>ת של מרצ ומפלגת העבודה.</w:t>
      </w:r>
    </w:p>
    <w:p w14:paraId="2643677B" w14:textId="77777777" w:rsidR="00000000" w:rsidRDefault="00E52DD3">
      <w:pPr>
        <w:pStyle w:val="a"/>
        <w:rPr>
          <w:rFonts w:hint="cs"/>
          <w:rtl/>
        </w:rPr>
      </w:pPr>
    </w:p>
    <w:p w14:paraId="02E5B014" w14:textId="77777777" w:rsidR="00000000" w:rsidRDefault="00E52DD3">
      <w:pPr>
        <w:pStyle w:val="a"/>
        <w:rPr>
          <w:rFonts w:hint="cs"/>
          <w:rtl/>
        </w:rPr>
      </w:pPr>
      <w:r>
        <w:rPr>
          <w:rFonts w:hint="cs"/>
          <w:rtl/>
        </w:rPr>
        <w:t>לעצם העניין, אני מציע להסיר את ההצעות מסדר-היום.</w:t>
      </w:r>
    </w:p>
    <w:p w14:paraId="40A0B34D" w14:textId="77777777" w:rsidR="00000000" w:rsidRDefault="00E52DD3">
      <w:pPr>
        <w:pStyle w:val="a"/>
        <w:rPr>
          <w:rFonts w:hint="cs"/>
          <w:rtl/>
        </w:rPr>
      </w:pPr>
    </w:p>
    <w:p w14:paraId="700B681D" w14:textId="77777777" w:rsidR="00000000" w:rsidRDefault="00E52DD3">
      <w:pPr>
        <w:pStyle w:val="ad"/>
        <w:rPr>
          <w:rtl/>
        </w:rPr>
      </w:pPr>
      <w:r>
        <w:rPr>
          <w:rtl/>
        </w:rPr>
        <w:t>היו"ר מוחמד ברכה:</w:t>
      </w:r>
    </w:p>
    <w:p w14:paraId="00A61AE6" w14:textId="77777777" w:rsidR="00000000" w:rsidRDefault="00E52DD3">
      <w:pPr>
        <w:pStyle w:val="a"/>
        <w:rPr>
          <w:rtl/>
        </w:rPr>
      </w:pPr>
    </w:p>
    <w:p w14:paraId="7F628E7E" w14:textId="77777777" w:rsidR="00000000" w:rsidRDefault="00E52DD3">
      <w:pPr>
        <w:pStyle w:val="a"/>
        <w:rPr>
          <w:rFonts w:hint="cs"/>
          <w:rtl/>
        </w:rPr>
      </w:pPr>
      <w:r>
        <w:rPr>
          <w:rFonts w:hint="cs"/>
          <w:rtl/>
        </w:rPr>
        <w:t xml:space="preserve">תודה לשר עזרא. יש שתי הצעות אחרות. הראשונה, הצעה אחרת להצעתו של חבר הכנסת שוחט - של חבר הכנסת דהאמשה. אני לא רואה אותו כאן. השנייה, הצעה אחרת להצעתו של חבר הכנסת </w:t>
      </w:r>
      <w:r>
        <w:rPr>
          <w:rFonts w:hint="cs"/>
          <w:rtl/>
        </w:rPr>
        <w:t>גדעון סער - לחבר הכנסת אחמד טיבי. בבקשה.</w:t>
      </w:r>
    </w:p>
    <w:p w14:paraId="030166AC" w14:textId="77777777" w:rsidR="00000000" w:rsidRDefault="00E52DD3">
      <w:pPr>
        <w:pStyle w:val="a"/>
        <w:rPr>
          <w:rFonts w:hint="cs"/>
          <w:rtl/>
        </w:rPr>
      </w:pPr>
    </w:p>
    <w:p w14:paraId="67CC8CE7" w14:textId="77777777" w:rsidR="00000000" w:rsidRDefault="00E52DD3">
      <w:pPr>
        <w:pStyle w:val="Speaker"/>
        <w:rPr>
          <w:rtl/>
        </w:rPr>
      </w:pPr>
      <w:bookmarkStart w:id="301" w:name="FS000000560T21_05_2003_16_56_04"/>
      <w:bookmarkEnd w:id="301"/>
      <w:r>
        <w:rPr>
          <w:rtl/>
        </w:rPr>
        <w:t>אחמד טיבי (חד"ש-תע"ל):</w:t>
      </w:r>
    </w:p>
    <w:p w14:paraId="2D467182" w14:textId="77777777" w:rsidR="00000000" w:rsidRDefault="00E52DD3">
      <w:pPr>
        <w:pStyle w:val="a"/>
        <w:rPr>
          <w:rtl/>
        </w:rPr>
      </w:pPr>
    </w:p>
    <w:p w14:paraId="027D4ED0" w14:textId="77777777" w:rsidR="00000000" w:rsidRDefault="00E52DD3">
      <w:pPr>
        <w:pStyle w:val="a"/>
        <w:rPr>
          <w:rFonts w:hint="cs"/>
          <w:rtl/>
        </w:rPr>
      </w:pPr>
      <w:r>
        <w:rPr>
          <w:rFonts w:hint="cs"/>
          <w:rtl/>
        </w:rPr>
        <w:t>אדוני היושב-ראש, הניסיון בימים האחרונים להדביק הכול ליאסר ערפאת, עד כדי רצון עז לשוב ולחלום על גירושו או על חיסולו הפיזי, הוא ניסיון פשטני של אנשים שאין להם פתרון לבעיה שהם יצרו בעצמם.</w:t>
      </w:r>
    </w:p>
    <w:p w14:paraId="1C453916" w14:textId="77777777" w:rsidR="00000000" w:rsidRDefault="00E52DD3">
      <w:pPr>
        <w:pStyle w:val="a"/>
        <w:rPr>
          <w:rFonts w:hint="cs"/>
          <w:rtl/>
        </w:rPr>
      </w:pPr>
    </w:p>
    <w:p w14:paraId="26ABCB53" w14:textId="77777777" w:rsidR="00000000" w:rsidRDefault="00E52DD3">
      <w:pPr>
        <w:pStyle w:val="ac"/>
        <w:rPr>
          <w:rtl/>
        </w:rPr>
      </w:pPr>
      <w:r>
        <w:rPr>
          <w:rFonts w:hint="eastAsia"/>
          <w:rtl/>
        </w:rPr>
        <w:t>אהוד</w:t>
      </w:r>
      <w:r>
        <w:rPr>
          <w:rtl/>
        </w:rPr>
        <w:t xml:space="preserve"> יתום (הליכוד):</w:t>
      </w:r>
    </w:p>
    <w:p w14:paraId="27A400D3" w14:textId="77777777" w:rsidR="00000000" w:rsidRDefault="00E52DD3">
      <w:pPr>
        <w:pStyle w:val="a"/>
        <w:rPr>
          <w:rFonts w:hint="cs"/>
          <w:rtl/>
        </w:rPr>
      </w:pPr>
    </w:p>
    <w:p w14:paraId="59C0780A" w14:textId="77777777" w:rsidR="00000000" w:rsidRDefault="00E52DD3">
      <w:pPr>
        <w:pStyle w:val="a"/>
        <w:rPr>
          <w:rFonts w:hint="cs"/>
          <w:rtl/>
        </w:rPr>
      </w:pPr>
      <w:r>
        <w:rPr>
          <w:rFonts w:hint="cs"/>
          <w:rtl/>
        </w:rPr>
        <w:t>רוצים את טובתו של אבו-מאזן.</w:t>
      </w:r>
    </w:p>
    <w:p w14:paraId="47CA0C39" w14:textId="77777777" w:rsidR="00000000" w:rsidRDefault="00E52DD3">
      <w:pPr>
        <w:pStyle w:val="a"/>
        <w:rPr>
          <w:rFonts w:hint="cs"/>
          <w:rtl/>
        </w:rPr>
      </w:pPr>
    </w:p>
    <w:p w14:paraId="2D43B276" w14:textId="77777777" w:rsidR="00000000" w:rsidRDefault="00E52DD3">
      <w:pPr>
        <w:pStyle w:val="SpeakerCon"/>
        <w:rPr>
          <w:rtl/>
        </w:rPr>
      </w:pPr>
      <w:bookmarkStart w:id="302" w:name="FS000000474T21_05_2003_16_55_51C"/>
      <w:bookmarkStart w:id="303" w:name="FS000000560T21_05_2003_16_56_13C"/>
      <w:bookmarkEnd w:id="302"/>
      <w:bookmarkEnd w:id="303"/>
      <w:r>
        <w:rPr>
          <w:rtl/>
        </w:rPr>
        <w:t>אחמד טיבי (חד"ש-תע"ל):</w:t>
      </w:r>
    </w:p>
    <w:p w14:paraId="192224D9" w14:textId="77777777" w:rsidR="00000000" w:rsidRDefault="00E52DD3">
      <w:pPr>
        <w:pStyle w:val="a"/>
        <w:rPr>
          <w:rtl/>
        </w:rPr>
      </w:pPr>
    </w:p>
    <w:p w14:paraId="4DEC535A" w14:textId="77777777" w:rsidR="00000000" w:rsidRDefault="00E52DD3">
      <w:pPr>
        <w:pStyle w:val="a"/>
        <w:rPr>
          <w:rFonts w:hint="cs"/>
          <w:rtl/>
        </w:rPr>
      </w:pPr>
      <w:r>
        <w:rPr>
          <w:rFonts w:hint="cs"/>
          <w:rtl/>
        </w:rPr>
        <w:t>אתם רוצים את טובתו של אבו-מאזן?</w:t>
      </w:r>
    </w:p>
    <w:p w14:paraId="7E467836" w14:textId="77777777" w:rsidR="00000000" w:rsidRDefault="00E52DD3">
      <w:pPr>
        <w:pStyle w:val="a"/>
        <w:rPr>
          <w:rFonts w:hint="cs"/>
          <w:rtl/>
        </w:rPr>
      </w:pPr>
    </w:p>
    <w:p w14:paraId="707EAB9F" w14:textId="77777777" w:rsidR="00000000" w:rsidRDefault="00E52DD3">
      <w:pPr>
        <w:pStyle w:val="ad"/>
        <w:rPr>
          <w:rtl/>
        </w:rPr>
      </w:pPr>
      <w:r>
        <w:rPr>
          <w:rtl/>
        </w:rPr>
        <w:t>היו"ר מוחמד ברכה:</w:t>
      </w:r>
    </w:p>
    <w:p w14:paraId="468AE447" w14:textId="77777777" w:rsidR="00000000" w:rsidRDefault="00E52DD3">
      <w:pPr>
        <w:pStyle w:val="a"/>
        <w:rPr>
          <w:rtl/>
        </w:rPr>
      </w:pPr>
    </w:p>
    <w:p w14:paraId="596458D3" w14:textId="77777777" w:rsidR="00000000" w:rsidRDefault="00E52DD3">
      <w:pPr>
        <w:pStyle w:val="a"/>
        <w:rPr>
          <w:rFonts w:hint="cs"/>
          <w:rtl/>
        </w:rPr>
      </w:pPr>
      <w:r>
        <w:rPr>
          <w:rFonts w:hint="cs"/>
          <w:rtl/>
        </w:rPr>
        <w:t>חבר הכנסת יתום, לא קוראים קריאות ביניים בהצעה אחרת. בבקשה, חבר הכנסת טיבי.</w:t>
      </w:r>
    </w:p>
    <w:p w14:paraId="79B0791B" w14:textId="77777777" w:rsidR="00000000" w:rsidRDefault="00E52DD3">
      <w:pPr>
        <w:pStyle w:val="a"/>
        <w:rPr>
          <w:rFonts w:hint="cs"/>
          <w:rtl/>
        </w:rPr>
      </w:pPr>
    </w:p>
    <w:p w14:paraId="0222F494" w14:textId="77777777" w:rsidR="00000000" w:rsidRDefault="00E52DD3">
      <w:pPr>
        <w:pStyle w:val="SpeakerCon"/>
        <w:rPr>
          <w:rtl/>
        </w:rPr>
      </w:pPr>
      <w:bookmarkStart w:id="304" w:name="FS000000560T21_05_2003_16_56_36C"/>
      <w:bookmarkEnd w:id="304"/>
      <w:r>
        <w:rPr>
          <w:rtl/>
        </w:rPr>
        <w:t>אחמד טיבי (חד"ש-תע"ל):</w:t>
      </w:r>
    </w:p>
    <w:p w14:paraId="120D774F" w14:textId="77777777" w:rsidR="00000000" w:rsidRDefault="00E52DD3">
      <w:pPr>
        <w:pStyle w:val="a"/>
        <w:rPr>
          <w:rtl/>
        </w:rPr>
      </w:pPr>
    </w:p>
    <w:p w14:paraId="29A6C541" w14:textId="77777777" w:rsidR="00000000" w:rsidRDefault="00E52DD3">
      <w:pPr>
        <w:pStyle w:val="a"/>
        <w:rPr>
          <w:rFonts w:hint="cs"/>
          <w:rtl/>
        </w:rPr>
      </w:pPr>
      <w:r>
        <w:rPr>
          <w:rFonts w:hint="cs"/>
          <w:rtl/>
        </w:rPr>
        <w:t>איך רוצים את טובתו של אבו-מאזן, אפ</w:t>
      </w:r>
      <w:r>
        <w:rPr>
          <w:rFonts w:hint="cs"/>
          <w:rtl/>
        </w:rPr>
        <w:t>רופו חבר הכנסת יתום? מציעים למישהו משריו: תעצור קודם 50 ותהרוג מתוכם 25. מבחן כניסה. מאפיה. כך מתחילים לעזור לאבו-מאזן.</w:t>
      </w:r>
    </w:p>
    <w:p w14:paraId="7DEA17E4" w14:textId="77777777" w:rsidR="00000000" w:rsidRDefault="00E52DD3">
      <w:pPr>
        <w:pStyle w:val="a"/>
        <w:rPr>
          <w:rFonts w:hint="cs"/>
          <w:rtl/>
        </w:rPr>
      </w:pPr>
    </w:p>
    <w:p w14:paraId="18A37865" w14:textId="77777777" w:rsidR="00000000" w:rsidRDefault="00E52DD3">
      <w:pPr>
        <w:pStyle w:val="a"/>
        <w:rPr>
          <w:rFonts w:hint="cs"/>
          <w:rtl/>
        </w:rPr>
      </w:pPr>
      <w:r>
        <w:rPr>
          <w:rFonts w:hint="cs"/>
          <w:rtl/>
        </w:rPr>
        <w:t>הצעה שנייה היא דיסאינפורמציה. לכן היה חשוב שהשר יענה על זה; כאשר יש ידיעה של מקורות צבאיים וביטחוניים, חבר הכנסת יתום, שאומרת שמי שביצע</w:t>
      </w:r>
      <w:r>
        <w:rPr>
          <w:rFonts w:hint="cs"/>
          <w:rtl/>
        </w:rPr>
        <w:t>ו את הפיגוע ליד ההתנחלות, שבו נהרג מתנחל, יצאו מהמוקטעה וחזרו אליה - - -</w:t>
      </w:r>
    </w:p>
    <w:p w14:paraId="524E8A31" w14:textId="77777777" w:rsidR="00000000" w:rsidRDefault="00E52DD3">
      <w:pPr>
        <w:pStyle w:val="a"/>
        <w:rPr>
          <w:rFonts w:hint="cs"/>
          <w:rtl/>
        </w:rPr>
      </w:pPr>
    </w:p>
    <w:p w14:paraId="2A1848ED" w14:textId="77777777" w:rsidR="00000000" w:rsidRDefault="00E52DD3">
      <w:pPr>
        <w:pStyle w:val="ac"/>
        <w:rPr>
          <w:rtl/>
        </w:rPr>
      </w:pPr>
      <w:r>
        <w:rPr>
          <w:rFonts w:hint="eastAsia"/>
          <w:rtl/>
        </w:rPr>
        <w:t>אהוד</w:t>
      </w:r>
      <w:r>
        <w:rPr>
          <w:rtl/>
        </w:rPr>
        <w:t xml:space="preserve"> יתום (הליכוד):</w:t>
      </w:r>
    </w:p>
    <w:p w14:paraId="00B27EBF" w14:textId="77777777" w:rsidR="00000000" w:rsidRDefault="00E52DD3">
      <w:pPr>
        <w:pStyle w:val="a"/>
        <w:rPr>
          <w:rFonts w:hint="cs"/>
          <w:rtl/>
        </w:rPr>
      </w:pPr>
    </w:p>
    <w:p w14:paraId="5AB52646" w14:textId="77777777" w:rsidR="00000000" w:rsidRDefault="00E52DD3">
      <w:pPr>
        <w:pStyle w:val="a"/>
        <w:rPr>
          <w:rFonts w:hint="cs"/>
          <w:rtl/>
        </w:rPr>
      </w:pPr>
      <w:r>
        <w:rPr>
          <w:rFonts w:hint="cs"/>
          <w:rtl/>
        </w:rPr>
        <w:t>אמרתי לך שזה לא נכון.</w:t>
      </w:r>
    </w:p>
    <w:p w14:paraId="728A30CE" w14:textId="77777777" w:rsidR="00000000" w:rsidRDefault="00E52DD3">
      <w:pPr>
        <w:pStyle w:val="a"/>
        <w:rPr>
          <w:rFonts w:hint="cs"/>
          <w:rtl/>
        </w:rPr>
      </w:pPr>
    </w:p>
    <w:p w14:paraId="3A7F5149" w14:textId="77777777" w:rsidR="00000000" w:rsidRDefault="00E52DD3">
      <w:pPr>
        <w:pStyle w:val="SpeakerCon"/>
        <w:rPr>
          <w:rtl/>
        </w:rPr>
      </w:pPr>
      <w:bookmarkStart w:id="305" w:name="FS000000560T21_05_2003_16_58_24C"/>
      <w:bookmarkEnd w:id="305"/>
      <w:r>
        <w:rPr>
          <w:rtl/>
        </w:rPr>
        <w:t>אחמד טיבי (חד"ש-תע"ל):</w:t>
      </w:r>
    </w:p>
    <w:p w14:paraId="415E4080" w14:textId="77777777" w:rsidR="00000000" w:rsidRDefault="00E52DD3">
      <w:pPr>
        <w:pStyle w:val="a"/>
        <w:rPr>
          <w:rtl/>
        </w:rPr>
      </w:pPr>
    </w:p>
    <w:p w14:paraId="57DD4651" w14:textId="77777777" w:rsidR="00000000" w:rsidRDefault="00E52DD3">
      <w:pPr>
        <w:pStyle w:val="a"/>
        <w:rPr>
          <w:rFonts w:hint="cs"/>
          <w:rtl/>
        </w:rPr>
      </w:pPr>
      <w:r>
        <w:rPr>
          <w:rFonts w:hint="cs"/>
          <w:rtl/>
        </w:rPr>
        <w:t>זה בהגינותך. ושוב חזרו על זה.</w:t>
      </w:r>
    </w:p>
    <w:p w14:paraId="5EDF66C4" w14:textId="77777777" w:rsidR="00000000" w:rsidRDefault="00E52DD3">
      <w:pPr>
        <w:pStyle w:val="a"/>
        <w:rPr>
          <w:rFonts w:hint="cs"/>
          <w:rtl/>
        </w:rPr>
      </w:pPr>
    </w:p>
    <w:p w14:paraId="3B766923" w14:textId="77777777" w:rsidR="00000000" w:rsidRDefault="00E52DD3">
      <w:pPr>
        <w:pStyle w:val="ac"/>
        <w:rPr>
          <w:rtl/>
        </w:rPr>
      </w:pPr>
      <w:r>
        <w:rPr>
          <w:rFonts w:hint="eastAsia"/>
          <w:rtl/>
        </w:rPr>
        <w:t>אהוד</w:t>
      </w:r>
      <w:r>
        <w:rPr>
          <w:rtl/>
        </w:rPr>
        <w:t xml:space="preserve"> יתום (הליכוד):</w:t>
      </w:r>
    </w:p>
    <w:p w14:paraId="48AC27D3" w14:textId="77777777" w:rsidR="00000000" w:rsidRDefault="00E52DD3">
      <w:pPr>
        <w:pStyle w:val="a"/>
        <w:rPr>
          <w:rFonts w:hint="cs"/>
          <w:rtl/>
        </w:rPr>
      </w:pPr>
    </w:p>
    <w:p w14:paraId="0F80A7C4" w14:textId="77777777" w:rsidR="00000000" w:rsidRDefault="00E52DD3">
      <w:pPr>
        <w:pStyle w:val="a"/>
        <w:rPr>
          <w:rFonts w:hint="cs"/>
          <w:rtl/>
        </w:rPr>
      </w:pPr>
      <w:r>
        <w:rPr>
          <w:rFonts w:hint="cs"/>
          <w:rtl/>
        </w:rPr>
        <w:t>אמרתי לך שלפי מיטב ידיעתי זה לא נכון.</w:t>
      </w:r>
    </w:p>
    <w:p w14:paraId="55B0C313" w14:textId="77777777" w:rsidR="00000000" w:rsidRDefault="00E52DD3">
      <w:pPr>
        <w:pStyle w:val="a"/>
        <w:rPr>
          <w:rFonts w:hint="cs"/>
          <w:rtl/>
        </w:rPr>
      </w:pPr>
    </w:p>
    <w:p w14:paraId="79388491" w14:textId="77777777" w:rsidR="00000000" w:rsidRDefault="00E52DD3">
      <w:pPr>
        <w:pStyle w:val="SpeakerCon"/>
        <w:rPr>
          <w:rtl/>
        </w:rPr>
      </w:pPr>
      <w:bookmarkStart w:id="306" w:name="FS000000560T21_05_2003_16_58_40C"/>
      <w:bookmarkEnd w:id="306"/>
      <w:r>
        <w:rPr>
          <w:rtl/>
        </w:rPr>
        <w:t>אחמד טיבי (חד"ש-תע"ל):</w:t>
      </w:r>
    </w:p>
    <w:p w14:paraId="0842B89F" w14:textId="77777777" w:rsidR="00000000" w:rsidRDefault="00E52DD3">
      <w:pPr>
        <w:pStyle w:val="a"/>
        <w:rPr>
          <w:rtl/>
        </w:rPr>
      </w:pPr>
    </w:p>
    <w:p w14:paraId="02B16EAD" w14:textId="77777777" w:rsidR="00000000" w:rsidRDefault="00E52DD3">
      <w:pPr>
        <w:pStyle w:val="a"/>
      </w:pPr>
      <w:r>
        <w:rPr>
          <w:rFonts w:hint="cs"/>
          <w:rtl/>
        </w:rPr>
        <w:t>אני משתמש בהגינותך בנושא הזה כדי לומר שיש מערכת של דיסאינפורמציה, שרוצה להדביק את הכול ליאסר ערפאת כדי לברוח מפתרון. ה"ספין" התקשורתי הזה, שבעברית קוראים לו "סיבחור", סיבוב וסחרור, גלוי לעין ויש להוקיע אותו.</w:t>
      </w:r>
      <w:r>
        <w:t xml:space="preserve"> </w:t>
      </w:r>
    </w:p>
    <w:p w14:paraId="6BEF9E30" w14:textId="77777777" w:rsidR="00000000" w:rsidRDefault="00E52DD3">
      <w:pPr>
        <w:pStyle w:val="a"/>
        <w:rPr>
          <w:rtl/>
        </w:rPr>
      </w:pPr>
    </w:p>
    <w:p w14:paraId="6294923F" w14:textId="77777777" w:rsidR="00000000" w:rsidRDefault="00E52DD3">
      <w:pPr>
        <w:pStyle w:val="ad"/>
        <w:rPr>
          <w:rtl/>
        </w:rPr>
      </w:pPr>
      <w:r>
        <w:rPr>
          <w:rtl/>
        </w:rPr>
        <w:t>היו"ר מוחמד ברכה:</w:t>
      </w:r>
    </w:p>
    <w:p w14:paraId="78BB6090" w14:textId="77777777" w:rsidR="00000000" w:rsidRDefault="00E52DD3">
      <w:pPr>
        <w:pStyle w:val="a"/>
        <w:rPr>
          <w:rtl/>
        </w:rPr>
      </w:pPr>
    </w:p>
    <w:p w14:paraId="477460CF" w14:textId="77777777" w:rsidR="00000000" w:rsidRDefault="00E52DD3">
      <w:pPr>
        <w:pStyle w:val="a"/>
        <w:rPr>
          <w:rFonts w:hint="cs"/>
          <w:rtl/>
        </w:rPr>
      </w:pPr>
      <w:r>
        <w:rPr>
          <w:rFonts w:hint="cs"/>
          <w:rtl/>
        </w:rPr>
        <w:t>תודה. חבר הכנסת עבד-אלמאלכ</w:t>
      </w:r>
      <w:r>
        <w:rPr>
          <w:rFonts w:hint="cs"/>
          <w:rtl/>
        </w:rPr>
        <w:t xml:space="preserve"> דהאמשה, הצעה אחרת להצעתו של חבר הכנסת שוחט. בבקשה.</w:t>
      </w:r>
    </w:p>
    <w:p w14:paraId="56B2BFA3" w14:textId="77777777" w:rsidR="00000000" w:rsidRDefault="00E52DD3">
      <w:pPr>
        <w:pStyle w:val="a"/>
        <w:rPr>
          <w:rFonts w:hint="cs"/>
          <w:rtl/>
        </w:rPr>
      </w:pPr>
    </w:p>
    <w:p w14:paraId="226EB346" w14:textId="77777777" w:rsidR="00000000" w:rsidRDefault="00E52DD3">
      <w:pPr>
        <w:pStyle w:val="Speaker"/>
        <w:rPr>
          <w:rtl/>
        </w:rPr>
      </w:pPr>
      <w:bookmarkStart w:id="307" w:name="FS000000550T21_05_2003_16_59_44"/>
      <w:bookmarkEnd w:id="307"/>
      <w:r>
        <w:rPr>
          <w:rFonts w:hint="eastAsia"/>
          <w:rtl/>
        </w:rPr>
        <w:t>עבד</w:t>
      </w:r>
      <w:r>
        <w:rPr>
          <w:rtl/>
        </w:rPr>
        <w:t>-אלמאלכ דהאמשה (רע"ם):</w:t>
      </w:r>
    </w:p>
    <w:p w14:paraId="0BE03CDB" w14:textId="77777777" w:rsidR="00000000" w:rsidRDefault="00E52DD3">
      <w:pPr>
        <w:pStyle w:val="a"/>
        <w:rPr>
          <w:rFonts w:hint="cs"/>
          <w:rtl/>
        </w:rPr>
      </w:pPr>
    </w:p>
    <w:p w14:paraId="348B486B" w14:textId="77777777" w:rsidR="00000000" w:rsidRDefault="00E52DD3">
      <w:pPr>
        <w:pStyle w:val="a"/>
        <w:rPr>
          <w:rFonts w:hint="cs"/>
          <w:rtl/>
        </w:rPr>
      </w:pPr>
      <w:r>
        <w:rPr>
          <w:rFonts w:hint="cs"/>
          <w:rtl/>
        </w:rPr>
        <w:t>כבוד היושב-ראש, מכובדי השר, חברי חברי הכנסת, השאלה היא מה ממשלת ישראל רוצה. האם היא רוצה לצאת ידי חובה כלפי העולם ולהגיד שלא אנחנו אשמים ולא אנחנו הכשלנו את מפת הדרכים ולא אנחנ</w:t>
      </w:r>
      <w:r>
        <w:rPr>
          <w:rFonts w:hint="cs"/>
          <w:rtl/>
        </w:rPr>
        <w:t xml:space="preserve">ו לא רוצים שלום ולהאשים כאילו את הפלסטינים, או שהיא רוצה להוציא את המדינה ואת העם הזה מתוך הייאוש ומתוך האסון הכלכלי המתרגש עלינו ובא. </w:t>
      </w:r>
    </w:p>
    <w:p w14:paraId="5E6606D0" w14:textId="77777777" w:rsidR="00000000" w:rsidRDefault="00E52DD3">
      <w:pPr>
        <w:pStyle w:val="a"/>
        <w:rPr>
          <w:rFonts w:hint="cs"/>
          <w:rtl/>
        </w:rPr>
      </w:pPr>
    </w:p>
    <w:p w14:paraId="0B204084" w14:textId="77777777" w:rsidR="00000000" w:rsidRDefault="00E52DD3">
      <w:pPr>
        <w:pStyle w:val="a"/>
        <w:rPr>
          <w:rFonts w:hint="cs"/>
          <w:rtl/>
        </w:rPr>
      </w:pPr>
      <w:r>
        <w:rPr>
          <w:rFonts w:hint="cs"/>
          <w:rtl/>
        </w:rPr>
        <w:t xml:space="preserve">חובתו הראשונה והיסודית של ראש הממשלה לקיים את הבטחתו לעם, לציבור, לבוחריו, לכל המדינה, להוציא את המדינה משפיכות הדמים, </w:t>
      </w:r>
      <w:r>
        <w:rPr>
          <w:rFonts w:hint="cs"/>
          <w:rtl/>
        </w:rPr>
        <w:t>וזה בידיו. רק הוא ביושבו כראש ממשלה יכול לעשות את זה. מובן שהוא יכול, אבל הוא עושה כנראה אחרת כדי להאשים אחרים ולהתחמק מכל העניין. תודה רבה, אדוני.</w:t>
      </w:r>
    </w:p>
    <w:p w14:paraId="6F57D175" w14:textId="77777777" w:rsidR="00000000" w:rsidRDefault="00E52DD3">
      <w:pPr>
        <w:pStyle w:val="a"/>
        <w:rPr>
          <w:rFonts w:hint="cs"/>
          <w:rtl/>
        </w:rPr>
      </w:pPr>
    </w:p>
    <w:p w14:paraId="170B569D" w14:textId="77777777" w:rsidR="00000000" w:rsidRDefault="00E52DD3">
      <w:pPr>
        <w:pStyle w:val="ad"/>
        <w:rPr>
          <w:rtl/>
        </w:rPr>
      </w:pPr>
      <w:r>
        <w:rPr>
          <w:rtl/>
        </w:rPr>
        <w:t>היו"ר מוחמד ברכה:</w:t>
      </w:r>
    </w:p>
    <w:p w14:paraId="29068819" w14:textId="77777777" w:rsidR="00000000" w:rsidRDefault="00E52DD3">
      <w:pPr>
        <w:pStyle w:val="a"/>
        <w:rPr>
          <w:rtl/>
        </w:rPr>
      </w:pPr>
    </w:p>
    <w:p w14:paraId="7A9FF05C" w14:textId="77777777" w:rsidR="00000000" w:rsidRDefault="00E52DD3">
      <w:pPr>
        <w:pStyle w:val="a"/>
        <w:rPr>
          <w:rFonts w:hint="cs"/>
          <w:rtl/>
        </w:rPr>
      </w:pPr>
      <w:r>
        <w:rPr>
          <w:rFonts w:hint="cs"/>
          <w:rtl/>
        </w:rPr>
        <w:t xml:space="preserve">תודה, חבר הכנסת דהאמשה. </w:t>
      </w:r>
    </w:p>
    <w:p w14:paraId="64D4EBFC" w14:textId="77777777" w:rsidR="00000000" w:rsidRDefault="00E52DD3">
      <w:pPr>
        <w:pStyle w:val="a"/>
        <w:rPr>
          <w:rFonts w:hint="cs"/>
          <w:rtl/>
        </w:rPr>
      </w:pPr>
    </w:p>
    <w:p w14:paraId="576E1868" w14:textId="77777777" w:rsidR="00000000" w:rsidRDefault="00E52DD3">
      <w:pPr>
        <w:pStyle w:val="a"/>
        <w:rPr>
          <w:rFonts w:hint="cs"/>
          <w:rtl/>
        </w:rPr>
      </w:pPr>
      <w:r>
        <w:rPr>
          <w:rFonts w:hint="cs"/>
          <w:rtl/>
        </w:rPr>
        <w:t>השר הציע להסיר את הנושא הזה מסדר-היום. חברי הכנסת המציעים הציע</w:t>
      </w:r>
      <w:r>
        <w:rPr>
          <w:rFonts w:hint="cs"/>
          <w:rtl/>
        </w:rPr>
        <w:t>ו ועדה, כמובן. אני שואל את המציעים: חבר הכנסת חיים אורון?</w:t>
      </w:r>
    </w:p>
    <w:p w14:paraId="35AB4345" w14:textId="77777777" w:rsidR="00000000" w:rsidRDefault="00E52DD3">
      <w:pPr>
        <w:pStyle w:val="a"/>
        <w:rPr>
          <w:rFonts w:hint="cs"/>
          <w:rtl/>
        </w:rPr>
      </w:pPr>
    </w:p>
    <w:p w14:paraId="064080B7" w14:textId="77777777" w:rsidR="00000000" w:rsidRDefault="00E52DD3">
      <w:pPr>
        <w:pStyle w:val="ac"/>
        <w:rPr>
          <w:rtl/>
        </w:rPr>
      </w:pPr>
      <w:r>
        <w:rPr>
          <w:rFonts w:hint="eastAsia"/>
          <w:rtl/>
        </w:rPr>
        <w:t>חיים</w:t>
      </w:r>
      <w:r>
        <w:rPr>
          <w:rtl/>
        </w:rPr>
        <w:t xml:space="preserve"> אורון (מרצ):</w:t>
      </w:r>
    </w:p>
    <w:p w14:paraId="7396AD5E" w14:textId="77777777" w:rsidR="00000000" w:rsidRDefault="00E52DD3">
      <w:pPr>
        <w:pStyle w:val="a"/>
        <w:rPr>
          <w:rFonts w:hint="cs"/>
          <w:rtl/>
        </w:rPr>
      </w:pPr>
    </w:p>
    <w:p w14:paraId="7685D486" w14:textId="77777777" w:rsidR="00000000" w:rsidRDefault="00E52DD3">
      <w:pPr>
        <w:pStyle w:val="a"/>
        <w:rPr>
          <w:rFonts w:hint="cs"/>
          <w:rtl/>
        </w:rPr>
      </w:pPr>
      <w:r>
        <w:rPr>
          <w:rFonts w:hint="cs"/>
          <w:rtl/>
        </w:rPr>
        <w:t>מליאה.</w:t>
      </w:r>
    </w:p>
    <w:p w14:paraId="07370FBF" w14:textId="77777777" w:rsidR="00000000" w:rsidRDefault="00E52DD3">
      <w:pPr>
        <w:pStyle w:val="a"/>
        <w:rPr>
          <w:rFonts w:hint="cs"/>
          <w:rtl/>
        </w:rPr>
      </w:pPr>
    </w:p>
    <w:p w14:paraId="6663B7A0" w14:textId="77777777" w:rsidR="00000000" w:rsidRDefault="00E52DD3">
      <w:pPr>
        <w:pStyle w:val="ad"/>
        <w:rPr>
          <w:rtl/>
        </w:rPr>
      </w:pPr>
      <w:r>
        <w:rPr>
          <w:rtl/>
        </w:rPr>
        <w:t>היו"ר מוחמד ברכה:</w:t>
      </w:r>
    </w:p>
    <w:p w14:paraId="1A885988" w14:textId="77777777" w:rsidR="00000000" w:rsidRDefault="00E52DD3">
      <w:pPr>
        <w:pStyle w:val="a"/>
        <w:rPr>
          <w:rtl/>
        </w:rPr>
      </w:pPr>
    </w:p>
    <w:p w14:paraId="7BDF792A" w14:textId="77777777" w:rsidR="00000000" w:rsidRDefault="00E52DD3">
      <w:pPr>
        <w:pStyle w:val="a"/>
        <w:rPr>
          <w:rFonts w:hint="cs"/>
          <w:rtl/>
        </w:rPr>
      </w:pPr>
      <w:r>
        <w:rPr>
          <w:rFonts w:hint="cs"/>
          <w:rtl/>
        </w:rPr>
        <w:t>חבר הכנסת סער?</w:t>
      </w:r>
    </w:p>
    <w:p w14:paraId="47383A64" w14:textId="77777777" w:rsidR="00000000" w:rsidRDefault="00E52DD3">
      <w:pPr>
        <w:pStyle w:val="a"/>
        <w:rPr>
          <w:rFonts w:hint="cs"/>
          <w:rtl/>
        </w:rPr>
      </w:pPr>
    </w:p>
    <w:p w14:paraId="5324EB2A" w14:textId="77777777" w:rsidR="00000000" w:rsidRDefault="00E52DD3">
      <w:pPr>
        <w:pStyle w:val="ac"/>
        <w:rPr>
          <w:rtl/>
        </w:rPr>
      </w:pPr>
      <w:r>
        <w:rPr>
          <w:rFonts w:hint="eastAsia"/>
          <w:rtl/>
        </w:rPr>
        <w:t>גדעון</w:t>
      </w:r>
      <w:r>
        <w:rPr>
          <w:rtl/>
        </w:rPr>
        <w:t xml:space="preserve"> סער (הליכוד):</w:t>
      </w:r>
    </w:p>
    <w:p w14:paraId="4A5E861F" w14:textId="77777777" w:rsidR="00000000" w:rsidRDefault="00E52DD3">
      <w:pPr>
        <w:pStyle w:val="a"/>
        <w:rPr>
          <w:rFonts w:hint="cs"/>
          <w:rtl/>
        </w:rPr>
      </w:pPr>
    </w:p>
    <w:p w14:paraId="274C2144" w14:textId="77777777" w:rsidR="00000000" w:rsidRDefault="00E52DD3">
      <w:pPr>
        <w:pStyle w:val="a"/>
        <w:rPr>
          <w:rFonts w:hint="cs"/>
          <w:rtl/>
        </w:rPr>
      </w:pPr>
      <w:r>
        <w:rPr>
          <w:rFonts w:hint="cs"/>
          <w:rtl/>
        </w:rPr>
        <w:t>מליאה.</w:t>
      </w:r>
    </w:p>
    <w:p w14:paraId="2EA4E48D" w14:textId="77777777" w:rsidR="00000000" w:rsidRDefault="00E52DD3">
      <w:pPr>
        <w:pStyle w:val="a"/>
        <w:rPr>
          <w:rFonts w:hint="cs"/>
          <w:rtl/>
        </w:rPr>
      </w:pPr>
    </w:p>
    <w:p w14:paraId="06E0CD91" w14:textId="77777777" w:rsidR="00000000" w:rsidRDefault="00E52DD3">
      <w:pPr>
        <w:pStyle w:val="ad"/>
        <w:rPr>
          <w:rtl/>
        </w:rPr>
      </w:pPr>
      <w:r>
        <w:rPr>
          <w:rtl/>
        </w:rPr>
        <w:t>היו"ר מוחמד ברכה:</w:t>
      </w:r>
    </w:p>
    <w:p w14:paraId="793AED11" w14:textId="77777777" w:rsidR="00000000" w:rsidRDefault="00E52DD3">
      <w:pPr>
        <w:pStyle w:val="a"/>
        <w:rPr>
          <w:rtl/>
        </w:rPr>
      </w:pPr>
    </w:p>
    <w:p w14:paraId="64A5AA9F" w14:textId="77777777" w:rsidR="00000000" w:rsidRDefault="00E52DD3">
      <w:pPr>
        <w:pStyle w:val="a"/>
        <w:rPr>
          <w:rFonts w:hint="cs"/>
          <w:rtl/>
        </w:rPr>
      </w:pPr>
      <w:r>
        <w:rPr>
          <w:rFonts w:hint="cs"/>
          <w:rtl/>
        </w:rPr>
        <w:t>חבר הכנסת שוחט?</w:t>
      </w:r>
    </w:p>
    <w:p w14:paraId="428F82EF" w14:textId="77777777" w:rsidR="00000000" w:rsidRDefault="00E52DD3">
      <w:pPr>
        <w:pStyle w:val="ac"/>
        <w:rPr>
          <w:rtl/>
        </w:rPr>
      </w:pPr>
    </w:p>
    <w:p w14:paraId="169ED741" w14:textId="77777777" w:rsidR="00000000" w:rsidRDefault="00E52DD3">
      <w:pPr>
        <w:pStyle w:val="ac"/>
        <w:rPr>
          <w:rtl/>
        </w:rPr>
      </w:pPr>
      <w:r>
        <w:rPr>
          <w:rFonts w:hint="eastAsia"/>
          <w:rtl/>
        </w:rPr>
        <w:t>אברהם</w:t>
      </w:r>
      <w:r>
        <w:rPr>
          <w:rtl/>
        </w:rPr>
        <w:t xml:space="preserve"> בייגה שוחט (העבודה-מימד):</w:t>
      </w:r>
    </w:p>
    <w:p w14:paraId="66B49694" w14:textId="77777777" w:rsidR="00000000" w:rsidRDefault="00E52DD3">
      <w:pPr>
        <w:pStyle w:val="a"/>
        <w:rPr>
          <w:rFonts w:hint="cs"/>
          <w:rtl/>
        </w:rPr>
      </w:pPr>
    </w:p>
    <w:p w14:paraId="39018DEC" w14:textId="77777777" w:rsidR="00000000" w:rsidRDefault="00E52DD3">
      <w:pPr>
        <w:pStyle w:val="a"/>
        <w:rPr>
          <w:rFonts w:hint="cs"/>
          <w:rtl/>
        </w:rPr>
      </w:pPr>
      <w:r>
        <w:rPr>
          <w:rFonts w:hint="cs"/>
          <w:rtl/>
        </w:rPr>
        <w:t>מליאה.</w:t>
      </w:r>
    </w:p>
    <w:p w14:paraId="0BAE6EA1" w14:textId="77777777" w:rsidR="00000000" w:rsidRDefault="00E52DD3">
      <w:pPr>
        <w:pStyle w:val="a"/>
        <w:rPr>
          <w:rFonts w:hint="cs"/>
          <w:rtl/>
        </w:rPr>
      </w:pPr>
    </w:p>
    <w:p w14:paraId="3DD6CC70" w14:textId="77777777" w:rsidR="00000000" w:rsidRDefault="00E52DD3">
      <w:pPr>
        <w:pStyle w:val="ad"/>
        <w:rPr>
          <w:rtl/>
        </w:rPr>
      </w:pPr>
      <w:r>
        <w:rPr>
          <w:rtl/>
        </w:rPr>
        <w:t>היו"ר מוחמד ברכה:</w:t>
      </w:r>
    </w:p>
    <w:p w14:paraId="746DB622" w14:textId="77777777" w:rsidR="00000000" w:rsidRDefault="00E52DD3">
      <w:pPr>
        <w:pStyle w:val="a"/>
        <w:rPr>
          <w:rtl/>
        </w:rPr>
      </w:pPr>
    </w:p>
    <w:p w14:paraId="2FF12133" w14:textId="77777777" w:rsidR="00000000" w:rsidRDefault="00E52DD3">
      <w:pPr>
        <w:pStyle w:val="a"/>
        <w:rPr>
          <w:rFonts w:hint="cs"/>
          <w:rtl/>
        </w:rPr>
      </w:pPr>
      <w:r>
        <w:rPr>
          <w:rFonts w:hint="cs"/>
          <w:rtl/>
        </w:rPr>
        <w:t>כולם מליאה</w:t>
      </w:r>
      <w:r>
        <w:rPr>
          <w:rFonts w:hint="cs"/>
          <w:rtl/>
        </w:rPr>
        <w:t>. אנחנו מצביעים: בעד - זה מליאה; נגד - זה הסרה.</w:t>
      </w:r>
    </w:p>
    <w:p w14:paraId="50937C44" w14:textId="77777777" w:rsidR="00000000" w:rsidRDefault="00E52DD3">
      <w:pPr>
        <w:pStyle w:val="a"/>
        <w:rPr>
          <w:rFonts w:hint="cs"/>
          <w:rtl/>
        </w:rPr>
      </w:pPr>
    </w:p>
    <w:p w14:paraId="45131545" w14:textId="77777777" w:rsidR="00000000" w:rsidRDefault="00E52DD3">
      <w:pPr>
        <w:pStyle w:val="a7"/>
        <w:bidi/>
        <w:rPr>
          <w:rFonts w:hint="cs"/>
          <w:rtl/>
        </w:rPr>
      </w:pPr>
      <w:r>
        <w:rPr>
          <w:rFonts w:hint="cs"/>
          <w:rtl/>
        </w:rPr>
        <w:t>הצבעה מס' 17</w:t>
      </w:r>
    </w:p>
    <w:p w14:paraId="0823C65F" w14:textId="77777777" w:rsidR="00000000" w:rsidRDefault="00E52DD3">
      <w:pPr>
        <w:pStyle w:val="a"/>
        <w:rPr>
          <w:rFonts w:hint="cs"/>
          <w:rtl/>
        </w:rPr>
      </w:pPr>
    </w:p>
    <w:p w14:paraId="5F7DD6DE" w14:textId="77777777" w:rsidR="00000000" w:rsidRDefault="00E52DD3">
      <w:pPr>
        <w:pStyle w:val="a8"/>
        <w:bidi/>
        <w:rPr>
          <w:rFonts w:hint="cs"/>
          <w:rtl/>
        </w:rPr>
      </w:pPr>
      <w:r>
        <w:rPr>
          <w:rFonts w:hint="cs"/>
          <w:rtl/>
        </w:rPr>
        <w:t>בעד ההצעה לכלול את הנושא בסדר-היום - 17</w:t>
      </w:r>
    </w:p>
    <w:p w14:paraId="79A8F0DD" w14:textId="77777777" w:rsidR="00000000" w:rsidRDefault="00E52DD3">
      <w:pPr>
        <w:pStyle w:val="a8"/>
        <w:bidi/>
        <w:rPr>
          <w:rFonts w:hint="cs"/>
          <w:rtl/>
        </w:rPr>
      </w:pPr>
      <w:r>
        <w:rPr>
          <w:rFonts w:hint="cs"/>
          <w:rtl/>
        </w:rPr>
        <w:t>בעד ההצעה שלא לכלול את הנושא בסדר-היום - 1</w:t>
      </w:r>
    </w:p>
    <w:p w14:paraId="612D55E7" w14:textId="77777777" w:rsidR="00000000" w:rsidRDefault="00E52DD3">
      <w:pPr>
        <w:pStyle w:val="a8"/>
        <w:bidi/>
        <w:rPr>
          <w:rFonts w:hint="cs"/>
          <w:rtl/>
        </w:rPr>
      </w:pPr>
      <w:r>
        <w:rPr>
          <w:rFonts w:hint="cs"/>
          <w:rtl/>
        </w:rPr>
        <w:t>נמנעים - אין</w:t>
      </w:r>
    </w:p>
    <w:p w14:paraId="2345766E" w14:textId="77777777" w:rsidR="00000000" w:rsidRDefault="00E52DD3">
      <w:pPr>
        <w:pStyle w:val="a9"/>
        <w:bidi/>
        <w:rPr>
          <w:rFonts w:hint="cs"/>
          <w:rtl/>
        </w:rPr>
      </w:pPr>
      <w:r>
        <w:rPr>
          <w:rFonts w:hint="cs"/>
          <w:rtl/>
        </w:rPr>
        <w:t>ההצעה לכלול את הנושא בסדר-היום של הכנסת נתקבלה.</w:t>
      </w:r>
    </w:p>
    <w:p w14:paraId="3ADD28F0" w14:textId="77777777" w:rsidR="00000000" w:rsidRDefault="00E52DD3">
      <w:pPr>
        <w:pStyle w:val="a"/>
        <w:rPr>
          <w:rFonts w:hint="cs"/>
          <w:rtl/>
        </w:rPr>
      </w:pPr>
    </w:p>
    <w:p w14:paraId="517843E5" w14:textId="77777777" w:rsidR="00000000" w:rsidRDefault="00E52DD3">
      <w:pPr>
        <w:pStyle w:val="ad"/>
        <w:rPr>
          <w:rtl/>
        </w:rPr>
      </w:pPr>
      <w:r>
        <w:rPr>
          <w:rtl/>
        </w:rPr>
        <w:t>היו"ר מוחמד ברכה:</w:t>
      </w:r>
    </w:p>
    <w:p w14:paraId="0DD197B0" w14:textId="77777777" w:rsidR="00000000" w:rsidRDefault="00E52DD3">
      <w:pPr>
        <w:pStyle w:val="a"/>
        <w:rPr>
          <w:rtl/>
        </w:rPr>
      </w:pPr>
    </w:p>
    <w:p w14:paraId="3CB4F934" w14:textId="77777777" w:rsidR="00000000" w:rsidRDefault="00E52DD3">
      <w:pPr>
        <w:pStyle w:val="a"/>
        <w:rPr>
          <w:rFonts w:hint="cs"/>
          <w:rtl/>
        </w:rPr>
      </w:pPr>
      <w:r>
        <w:rPr>
          <w:rFonts w:hint="cs"/>
          <w:rtl/>
        </w:rPr>
        <w:t>ההצעות יידונו במליאה - ברוב ש</w:t>
      </w:r>
      <w:r>
        <w:rPr>
          <w:rFonts w:hint="cs"/>
          <w:rtl/>
        </w:rPr>
        <w:t>ל 17 חברי כנסת, בהתנגדות של אחד ובאפס מתנגדים.</w:t>
      </w:r>
      <w:bookmarkStart w:id="308" w:name="CS11781FI0011781T21_05_2003_17_07_38"/>
      <w:bookmarkEnd w:id="308"/>
    </w:p>
    <w:p w14:paraId="05C91790" w14:textId="77777777" w:rsidR="00000000" w:rsidRDefault="00E52DD3">
      <w:pPr>
        <w:pStyle w:val="a"/>
        <w:rPr>
          <w:rFonts w:hint="cs"/>
          <w:rtl/>
        </w:rPr>
      </w:pPr>
    </w:p>
    <w:p w14:paraId="0E99905C" w14:textId="77777777" w:rsidR="00000000" w:rsidRDefault="00E52DD3">
      <w:pPr>
        <w:pStyle w:val="a"/>
        <w:rPr>
          <w:rFonts w:hint="cs"/>
          <w:rtl/>
        </w:rPr>
      </w:pPr>
    </w:p>
    <w:p w14:paraId="3443D0DF" w14:textId="77777777" w:rsidR="00000000" w:rsidRDefault="00E52DD3">
      <w:pPr>
        <w:pStyle w:val="Subject"/>
        <w:rPr>
          <w:rFonts w:hint="cs"/>
          <w:u w:val="none"/>
          <w:rtl/>
        </w:rPr>
      </w:pPr>
      <w:bookmarkStart w:id="309" w:name="CS11783FI0011783T21_05_2003_17_08_26"/>
      <w:bookmarkEnd w:id="309"/>
      <w:r>
        <w:rPr>
          <w:rFonts w:hint="cs"/>
          <w:u w:val="none"/>
          <w:rtl/>
        </w:rPr>
        <w:t xml:space="preserve">הצעות לסדר-היום </w:t>
      </w:r>
    </w:p>
    <w:p w14:paraId="28B0BE60" w14:textId="77777777" w:rsidR="00000000" w:rsidRDefault="00E52DD3">
      <w:pPr>
        <w:pStyle w:val="Subject"/>
        <w:rPr>
          <w:rtl/>
        </w:rPr>
      </w:pPr>
      <w:r>
        <w:rPr>
          <w:rtl/>
        </w:rPr>
        <w:t>דוח המכון הישראלי לדמוקרטיה על מצב הדמוקרטיה בישראל</w:t>
      </w:r>
    </w:p>
    <w:p w14:paraId="1F8427AB" w14:textId="77777777" w:rsidR="00000000" w:rsidRDefault="00E52DD3">
      <w:pPr>
        <w:pStyle w:val="a"/>
        <w:rPr>
          <w:rFonts w:hint="cs"/>
          <w:rtl/>
        </w:rPr>
      </w:pPr>
    </w:p>
    <w:p w14:paraId="2BF286D7" w14:textId="77777777" w:rsidR="00000000" w:rsidRDefault="00E52DD3">
      <w:pPr>
        <w:pStyle w:val="a"/>
        <w:rPr>
          <w:rFonts w:hint="cs"/>
          <w:rtl/>
        </w:rPr>
      </w:pPr>
    </w:p>
    <w:p w14:paraId="122BB708" w14:textId="77777777" w:rsidR="00000000" w:rsidRDefault="00E52DD3">
      <w:pPr>
        <w:pStyle w:val="ad"/>
        <w:rPr>
          <w:rtl/>
        </w:rPr>
      </w:pPr>
      <w:r>
        <w:rPr>
          <w:rtl/>
        </w:rPr>
        <w:t>היו"ר מוחמד ברכה:</w:t>
      </w:r>
    </w:p>
    <w:p w14:paraId="321967FA" w14:textId="77777777" w:rsidR="00000000" w:rsidRDefault="00E52DD3">
      <w:pPr>
        <w:pStyle w:val="a"/>
        <w:rPr>
          <w:rtl/>
        </w:rPr>
      </w:pPr>
    </w:p>
    <w:p w14:paraId="13B6B2E5" w14:textId="77777777" w:rsidR="00000000" w:rsidRDefault="00E52DD3">
      <w:pPr>
        <w:pStyle w:val="a"/>
        <w:rPr>
          <w:rFonts w:hint="cs"/>
          <w:rtl/>
        </w:rPr>
      </w:pPr>
      <w:r>
        <w:rPr>
          <w:rFonts w:hint="cs"/>
          <w:rtl/>
        </w:rPr>
        <w:t>אנחנו עוברים לנושא הבא: דוח המכון הישראלי לדמוקרטיה על מצב הדמוקרטיה בישראל - הצעות לסדר-היום מס' 419, 424, 435 ו=459</w:t>
      </w:r>
      <w:r>
        <w:rPr>
          <w:rFonts w:hint="cs"/>
          <w:rtl/>
        </w:rPr>
        <w:t>. ראשון המציעים - חבר הכנסת רומן ברונפמן. בבקשה, אדוני.</w:t>
      </w:r>
    </w:p>
    <w:p w14:paraId="62F9C332" w14:textId="77777777" w:rsidR="00000000" w:rsidRDefault="00E52DD3">
      <w:pPr>
        <w:pStyle w:val="a"/>
        <w:rPr>
          <w:rFonts w:hint="cs"/>
          <w:rtl/>
        </w:rPr>
      </w:pPr>
    </w:p>
    <w:p w14:paraId="22C2445C" w14:textId="77777777" w:rsidR="00000000" w:rsidRDefault="00E52DD3">
      <w:pPr>
        <w:pStyle w:val="Speaker"/>
        <w:rPr>
          <w:rtl/>
        </w:rPr>
      </w:pPr>
      <w:bookmarkStart w:id="310" w:name="FS000000552T21_05_2003_17_10_04"/>
      <w:bookmarkEnd w:id="310"/>
      <w:r>
        <w:rPr>
          <w:rFonts w:hint="eastAsia"/>
          <w:rtl/>
        </w:rPr>
        <w:t>רומן</w:t>
      </w:r>
      <w:r>
        <w:rPr>
          <w:rtl/>
        </w:rPr>
        <w:t xml:space="preserve"> ברונפמן (מרצ):</w:t>
      </w:r>
    </w:p>
    <w:p w14:paraId="11C5462E" w14:textId="77777777" w:rsidR="00000000" w:rsidRDefault="00E52DD3">
      <w:pPr>
        <w:pStyle w:val="a"/>
        <w:rPr>
          <w:rFonts w:hint="cs"/>
          <w:rtl/>
        </w:rPr>
      </w:pPr>
    </w:p>
    <w:p w14:paraId="5822147F" w14:textId="77777777" w:rsidR="00000000" w:rsidRDefault="00E52DD3">
      <w:pPr>
        <w:pStyle w:val="a"/>
        <w:rPr>
          <w:rFonts w:hint="cs"/>
          <w:rtl/>
        </w:rPr>
      </w:pPr>
      <w:r>
        <w:rPr>
          <w:rFonts w:hint="cs"/>
          <w:rtl/>
        </w:rPr>
        <w:t>אדוני היושב-ראש, כנסת נכבדה, דנו בשתי הצעות לסדר-היום, שכביכול קשורות ולא קשורות לנושא שהעליתי, שהוא התוצאות הקשות מאוד של הסקר שערך המכון לדמוקרטיה בירושלים לגבי המצב בשטחים והע</w:t>
      </w:r>
      <w:r>
        <w:rPr>
          <w:rFonts w:hint="cs"/>
          <w:rtl/>
        </w:rPr>
        <w:t>דר הפתרון המדיני זה שנים רבות, מאז 1967, תהליך שלוקח את החברה הישראלית לתהום עמוקה של שנאה, של שסעים, של משברים, של טרור ושל כיבוש.</w:t>
      </w:r>
    </w:p>
    <w:p w14:paraId="2E793869" w14:textId="77777777" w:rsidR="00000000" w:rsidRDefault="00E52DD3">
      <w:pPr>
        <w:pStyle w:val="a"/>
        <w:rPr>
          <w:rFonts w:hint="cs"/>
          <w:rtl/>
        </w:rPr>
      </w:pPr>
    </w:p>
    <w:p w14:paraId="7B75D9AD" w14:textId="77777777" w:rsidR="00000000" w:rsidRDefault="00E52DD3">
      <w:pPr>
        <w:pStyle w:val="a"/>
        <w:rPr>
          <w:rFonts w:hint="cs"/>
          <w:rtl/>
        </w:rPr>
      </w:pPr>
      <w:r>
        <w:rPr>
          <w:rFonts w:hint="cs"/>
          <w:rtl/>
        </w:rPr>
        <w:t>כל עוד נתייחס לתוצאות הסקר כתלושות מהמציאות הישראלית, לא נבין ולא נלמד ולא נשכיל מה הסיבה לכך ש=77% מהישראלים היהודים תומכי</w:t>
      </w:r>
      <w:r>
        <w:rPr>
          <w:rFonts w:hint="cs"/>
          <w:rtl/>
        </w:rPr>
        <w:t>ם בשוויון מלא בין אזרחים, ש=53% מתנגדים לשוויון מלא של המיעוט הערבי ו=57% מהאוכלוסייה היהודית בארץ רוצים לעודד את הגירת הערבים ממדינת ישראל; אני מתכוון לאזרחים. לא זו בלבד, 31% מהאוכלוסייה היהודית במדינת ישראל מעדיפים שלטון של איש חזק, קרי דיקטטורה, על פני</w:t>
      </w:r>
      <w:r>
        <w:rPr>
          <w:rFonts w:hint="cs"/>
          <w:rtl/>
        </w:rPr>
        <w:t xml:space="preserve"> המשטר הדמוקרטי. זה מוביל אותנו למסקנה פשוטה, שמדינת ישראל היא דמוקרטית על-פי צורותיה הפרלמנטריות, אבל מהותית היא איננה מדינה דמוקרטית, כזאת שהפנימה את ערכי הדמוקרטיה לחיי יום-יום, לחיי שגרה.</w:t>
      </w:r>
    </w:p>
    <w:p w14:paraId="732CB143" w14:textId="77777777" w:rsidR="00000000" w:rsidRDefault="00E52DD3">
      <w:pPr>
        <w:pStyle w:val="a"/>
        <w:rPr>
          <w:rFonts w:hint="cs"/>
          <w:rtl/>
        </w:rPr>
      </w:pPr>
    </w:p>
    <w:p w14:paraId="14995B71" w14:textId="77777777" w:rsidR="00000000" w:rsidRDefault="00E52DD3">
      <w:pPr>
        <w:pStyle w:val="a"/>
        <w:rPr>
          <w:rFonts w:hint="cs"/>
          <w:rtl/>
        </w:rPr>
      </w:pPr>
      <w:r>
        <w:rPr>
          <w:rFonts w:hint="cs"/>
          <w:rtl/>
        </w:rPr>
        <w:t>אני רוצה להזכיר לאותם 31% שמתגעגעים לאיש חזק, ששתי דיקטטורות במ</w:t>
      </w:r>
      <w:r>
        <w:rPr>
          <w:rFonts w:hint="cs"/>
          <w:rtl/>
        </w:rPr>
        <w:t>אה ה=20, הדיקטטורה הבולשביקית בברית-המועצות לשעבר, הדיקטטורה הקומוניסטית, והדיקטטורה הפאשיסטית בגרמניה הנאצית, הן אלה שגזלו את מחצית העם היהודי שישב באותה עת באירופה. אם הם מתגעגעים ליד חזקה ולאיש חזק ולדיקטטורה, הם פשוט מנקים מאשם את שתי הדיקטטורות ההיסטו</w:t>
      </w:r>
      <w:r>
        <w:rPr>
          <w:rFonts w:hint="cs"/>
          <w:rtl/>
        </w:rPr>
        <w:t>ריות - שהלכו לעולמן - שגבו מהעם היהודי מחיר כל כך יקר.</w:t>
      </w:r>
    </w:p>
    <w:p w14:paraId="5A55BA84" w14:textId="77777777" w:rsidR="00000000" w:rsidRDefault="00E52DD3">
      <w:pPr>
        <w:pStyle w:val="a"/>
        <w:rPr>
          <w:rFonts w:hint="cs"/>
          <w:rtl/>
        </w:rPr>
      </w:pPr>
    </w:p>
    <w:p w14:paraId="25E14A33" w14:textId="77777777" w:rsidR="00000000" w:rsidRDefault="00E52DD3">
      <w:pPr>
        <w:pStyle w:val="a"/>
        <w:rPr>
          <w:rFonts w:hint="cs"/>
          <w:rtl/>
        </w:rPr>
      </w:pPr>
      <w:r>
        <w:rPr>
          <w:rFonts w:hint="cs"/>
          <w:rtl/>
        </w:rPr>
        <w:t>הדבר האחרון - כל עוד מתרחש הכיבוש, כל עוד מדינת ישראל, שהגדירה את עצמה כמדינה יהודית ומדינה דמוקרטית, שולטת בעם אחר, לא נוכל להפנים ולחנך את הדורות הצעירים על ערכי הדמוקרטיה. כל עוד יש כיבוש, כל עוד י</w:t>
      </w:r>
      <w:r>
        <w:rPr>
          <w:rFonts w:hint="cs"/>
          <w:rtl/>
        </w:rPr>
        <w:t xml:space="preserve">ש חוסר שוויון, כל עוד לעם הפלסטיני אין זכויות אזרחיות, וכל עוד כתוצאה מזה מתרחש קונפליקט מזוין, טרור ומלחמה בטרור, מדינת ישראל לא תפנים את ערכי הדמוקרטיה ולא תהפוך מדמוקרטיה פורמלית לדמוקרטיה מהותית. </w:t>
      </w:r>
    </w:p>
    <w:p w14:paraId="4EE83DC0" w14:textId="77777777" w:rsidR="00000000" w:rsidRDefault="00E52DD3">
      <w:pPr>
        <w:pStyle w:val="a"/>
        <w:rPr>
          <w:rFonts w:hint="cs"/>
          <w:rtl/>
        </w:rPr>
      </w:pPr>
    </w:p>
    <w:p w14:paraId="3E95C392" w14:textId="77777777" w:rsidR="00000000" w:rsidRDefault="00E52DD3">
      <w:pPr>
        <w:pStyle w:val="a"/>
        <w:rPr>
          <w:rFonts w:hint="cs"/>
          <w:rtl/>
        </w:rPr>
      </w:pPr>
      <w:r>
        <w:rPr>
          <w:rFonts w:hint="cs"/>
          <w:rtl/>
        </w:rPr>
        <w:t>אז בצורה פרדוקסלית, אדוני היושב-ראש, כל ההצעות לסדר-הי</w:t>
      </w:r>
      <w:r>
        <w:rPr>
          <w:rFonts w:hint="cs"/>
          <w:rtl/>
        </w:rPr>
        <w:t>ום שדנו בהן היום, וגם אתה, אדוני השר, כל ההצעות האלה גם על המלחמה בטרור וגם על העדר פתרון מדיני וגם, בעקבות זה, נסיעה או אי-נסיעה לארצות-הברית - שזה ממש לא חשוב, כי לראש הממשלה אין מה להציע היום לנשיא ארצות-הברית. זאת הסיבה האמיתית לכך שהוא לא נסע, ולא שום</w:t>
      </w:r>
      <w:r>
        <w:rPr>
          <w:rFonts w:hint="cs"/>
          <w:rtl/>
        </w:rPr>
        <w:t xml:space="preserve"> דבר אחר - - -</w:t>
      </w:r>
    </w:p>
    <w:p w14:paraId="127C8332" w14:textId="77777777" w:rsidR="00000000" w:rsidRDefault="00E52DD3">
      <w:pPr>
        <w:pStyle w:val="a"/>
        <w:ind w:firstLine="0"/>
        <w:rPr>
          <w:rFonts w:hint="cs"/>
          <w:rtl/>
        </w:rPr>
      </w:pPr>
    </w:p>
    <w:p w14:paraId="4DC1CFC2" w14:textId="77777777" w:rsidR="00000000" w:rsidRDefault="00E52DD3">
      <w:pPr>
        <w:pStyle w:val="ac"/>
        <w:rPr>
          <w:rtl/>
        </w:rPr>
      </w:pPr>
      <w:r>
        <w:rPr>
          <w:rFonts w:hint="eastAsia"/>
          <w:rtl/>
        </w:rPr>
        <w:t>דניאל</w:t>
      </w:r>
      <w:r>
        <w:rPr>
          <w:rtl/>
        </w:rPr>
        <w:t xml:space="preserve"> בנלולו (הליכוד):</w:t>
      </w:r>
    </w:p>
    <w:p w14:paraId="1F4C20F7" w14:textId="77777777" w:rsidR="00000000" w:rsidRDefault="00E52DD3">
      <w:pPr>
        <w:pStyle w:val="a"/>
        <w:rPr>
          <w:rFonts w:hint="cs"/>
          <w:rtl/>
        </w:rPr>
      </w:pPr>
    </w:p>
    <w:p w14:paraId="46997541" w14:textId="77777777" w:rsidR="00000000" w:rsidRDefault="00E52DD3">
      <w:pPr>
        <w:pStyle w:val="a"/>
        <w:rPr>
          <w:rFonts w:hint="cs"/>
          <w:rtl/>
        </w:rPr>
      </w:pPr>
      <w:r>
        <w:rPr>
          <w:rFonts w:hint="cs"/>
          <w:rtl/>
        </w:rPr>
        <w:t>זה מה שאתה חושב?</w:t>
      </w:r>
    </w:p>
    <w:p w14:paraId="08340A12" w14:textId="77777777" w:rsidR="00000000" w:rsidRDefault="00E52DD3">
      <w:pPr>
        <w:pStyle w:val="ad"/>
        <w:rPr>
          <w:rFonts w:hint="cs"/>
          <w:rtl/>
        </w:rPr>
      </w:pPr>
    </w:p>
    <w:p w14:paraId="4F7304A4" w14:textId="77777777" w:rsidR="00000000" w:rsidRDefault="00E52DD3">
      <w:pPr>
        <w:pStyle w:val="ad"/>
        <w:rPr>
          <w:rtl/>
        </w:rPr>
      </w:pPr>
      <w:r>
        <w:rPr>
          <w:rFonts w:hint="eastAsia"/>
          <w:rtl/>
        </w:rPr>
        <w:t>היו</w:t>
      </w:r>
      <w:r>
        <w:rPr>
          <w:rtl/>
        </w:rPr>
        <w:t>"ר מוחמד ברכה:</w:t>
      </w:r>
    </w:p>
    <w:p w14:paraId="0A85F8F3" w14:textId="77777777" w:rsidR="00000000" w:rsidRDefault="00E52DD3">
      <w:pPr>
        <w:pStyle w:val="a"/>
        <w:rPr>
          <w:rFonts w:hint="cs"/>
          <w:rtl/>
        </w:rPr>
      </w:pPr>
    </w:p>
    <w:p w14:paraId="50AC2EEF" w14:textId="77777777" w:rsidR="00000000" w:rsidRDefault="00E52DD3">
      <w:pPr>
        <w:pStyle w:val="a"/>
        <w:rPr>
          <w:rFonts w:hint="cs"/>
          <w:rtl/>
        </w:rPr>
      </w:pPr>
      <w:r>
        <w:rPr>
          <w:rFonts w:hint="cs"/>
          <w:rtl/>
        </w:rPr>
        <w:t>חבר הכנסת ברונפמן, אתה צריך לסיים.</w:t>
      </w:r>
    </w:p>
    <w:p w14:paraId="78916A8D" w14:textId="77777777" w:rsidR="00000000" w:rsidRDefault="00E52DD3">
      <w:pPr>
        <w:pStyle w:val="a"/>
        <w:ind w:firstLine="0"/>
        <w:rPr>
          <w:rFonts w:hint="cs"/>
          <w:rtl/>
        </w:rPr>
      </w:pPr>
    </w:p>
    <w:p w14:paraId="7DB19A5B" w14:textId="77777777" w:rsidR="00000000" w:rsidRDefault="00E52DD3">
      <w:pPr>
        <w:pStyle w:val="SpeakerCon"/>
        <w:rPr>
          <w:rtl/>
        </w:rPr>
      </w:pPr>
      <w:bookmarkStart w:id="311" w:name="FS000000552T21_05_2003_18_27_37"/>
      <w:bookmarkStart w:id="312" w:name="FS000000552T21_05_2003_18_27_41C"/>
      <w:bookmarkEnd w:id="311"/>
      <w:bookmarkEnd w:id="312"/>
      <w:r>
        <w:rPr>
          <w:rtl/>
        </w:rPr>
        <w:t>רומן ברונפמן (מרצ):</w:t>
      </w:r>
    </w:p>
    <w:p w14:paraId="217B8E12" w14:textId="77777777" w:rsidR="00000000" w:rsidRDefault="00E52DD3">
      <w:pPr>
        <w:pStyle w:val="a"/>
        <w:rPr>
          <w:rtl/>
        </w:rPr>
      </w:pPr>
    </w:p>
    <w:p w14:paraId="1C060981" w14:textId="77777777" w:rsidR="00000000" w:rsidRDefault="00E52DD3">
      <w:pPr>
        <w:pStyle w:val="a"/>
        <w:rPr>
          <w:rFonts w:hint="cs"/>
          <w:rtl/>
        </w:rPr>
      </w:pPr>
      <w:bookmarkStart w:id="313" w:name="FS000000552T21_05_2003_17_10_23"/>
      <w:bookmarkEnd w:id="313"/>
      <w:r>
        <w:rPr>
          <w:rFonts w:hint="cs"/>
          <w:rtl/>
        </w:rPr>
        <w:t>- - - הם אלה שקשורים זה בזה קשר עצוב ומאוד עמוק.</w:t>
      </w:r>
    </w:p>
    <w:p w14:paraId="2EA75FD9" w14:textId="77777777" w:rsidR="00000000" w:rsidRDefault="00E52DD3">
      <w:pPr>
        <w:pStyle w:val="a"/>
        <w:ind w:firstLine="0"/>
        <w:rPr>
          <w:rFonts w:hint="cs"/>
          <w:rtl/>
        </w:rPr>
      </w:pPr>
    </w:p>
    <w:p w14:paraId="6614D455" w14:textId="77777777" w:rsidR="00000000" w:rsidRDefault="00E52DD3">
      <w:pPr>
        <w:pStyle w:val="ad"/>
        <w:rPr>
          <w:rtl/>
        </w:rPr>
      </w:pPr>
      <w:bookmarkStart w:id="314" w:name="FS000000552T21_05_2003_17_10_34C"/>
      <w:bookmarkEnd w:id="314"/>
    </w:p>
    <w:p w14:paraId="4822AC2D" w14:textId="77777777" w:rsidR="00000000" w:rsidRDefault="00E52DD3">
      <w:pPr>
        <w:pStyle w:val="ad"/>
        <w:rPr>
          <w:rtl/>
        </w:rPr>
      </w:pPr>
      <w:r>
        <w:rPr>
          <w:rtl/>
        </w:rPr>
        <w:t>היו"ר מוחמד ברכה:</w:t>
      </w:r>
    </w:p>
    <w:p w14:paraId="75341861" w14:textId="77777777" w:rsidR="00000000" w:rsidRDefault="00E52DD3">
      <w:pPr>
        <w:pStyle w:val="a"/>
        <w:rPr>
          <w:rFonts w:hint="cs"/>
          <w:rtl/>
        </w:rPr>
      </w:pPr>
    </w:p>
    <w:p w14:paraId="6A983FDD" w14:textId="77777777" w:rsidR="00000000" w:rsidRDefault="00E52DD3">
      <w:pPr>
        <w:pStyle w:val="a"/>
        <w:rPr>
          <w:rFonts w:hint="cs"/>
          <w:rtl/>
        </w:rPr>
      </w:pPr>
      <w:r>
        <w:rPr>
          <w:rFonts w:hint="cs"/>
          <w:rtl/>
        </w:rPr>
        <w:t>תודה רבה. הבא בתור, חבר הכנסת עסאם מח'ול, ואחריו - ח</w:t>
      </w:r>
      <w:r>
        <w:rPr>
          <w:rFonts w:hint="cs"/>
          <w:rtl/>
        </w:rPr>
        <w:t>בר הכנסת אמנון כהן. בבקשה.</w:t>
      </w:r>
    </w:p>
    <w:p w14:paraId="6DD70096" w14:textId="77777777" w:rsidR="00000000" w:rsidRDefault="00E52DD3">
      <w:pPr>
        <w:pStyle w:val="a"/>
        <w:ind w:firstLine="0"/>
        <w:rPr>
          <w:rFonts w:hint="cs"/>
          <w:rtl/>
        </w:rPr>
      </w:pPr>
    </w:p>
    <w:p w14:paraId="6C3E6BA2" w14:textId="77777777" w:rsidR="00000000" w:rsidRDefault="00E52DD3">
      <w:pPr>
        <w:pStyle w:val="Speaker"/>
        <w:rPr>
          <w:rtl/>
        </w:rPr>
      </w:pPr>
      <w:bookmarkStart w:id="315" w:name="FS000000542T21_05_2003_17_10_58"/>
      <w:bookmarkEnd w:id="315"/>
      <w:r>
        <w:rPr>
          <w:rFonts w:hint="eastAsia"/>
          <w:rtl/>
        </w:rPr>
        <w:t>עסאם</w:t>
      </w:r>
      <w:r>
        <w:rPr>
          <w:rtl/>
        </w:rPr>
        <w:t xml:space="preserve"> מח'ול (חד"ש-תע"ל):</w:t>
      </w:r>
    </w:p>
    <w:p w14:paraId="31B40A7B" w14:textId="77777777" w:rsidR="00000000" w:rsidRDefault="00E52DD3">
      <w:pPr>
        <w:pStyle w:val="a"/>
        <w:rPr>
          <w:rFonts w:hint="cs"/>
          <w:rtl/>
        </w:rPr>
      </w:pPr>
    </w:p>
    <w:p w14:paraId="6302E86C" w14:textId="77777777" w:rsidR="00000000" w:rsidRDefault="00E52DD3">
      <w:pPr>
        <w:pStyle w:val="a"/>
        <w:rPr>
          <w:rFonts w:hint="cs"/>
          <w:rtl/>
        </w:rPr>
      </w:pPr>
      <w:r>
        <w:rPr>
          <w:rFonts w:hint="cs"/>
          <w:rtl/>
        </w:rPr>
        <w:t>אדוני היושב-ראש, חברי הכנסת, חבר הכנסת ברונפמן נסחף כנראה. במאה ה=20 היתה מפלצת נאצית אחת, פאשיסטית, שרק ברית-המועצות והצבא-האדום יכלו לחסל אותה ולהציל את מה שנותר גם מהעם היהודי וגם משאר העמים, שהיו קור</w:t>
      </w:r>
      <w:r>
        <w:rPr>
          <w:rFonts w:hint="cs"/>
          <w:rtl/>
        </w:rPr>
        <w:t xml:space="preserve">בנות של הנאצים. אנחנו כמה ימים אחרי ה=9 במאי, והייתי מציע לחבר הכנסת ברונפמן לזכור זאת ולדעת זאת ולא להיסחף. </w:t>
      </w:r>
    </w:p>
    <w:p w14:paraId="019B6BFA" w14:textId="77777777" w:rsidR="00000000" w:rsidRDefault="00E52DD3">
      <w:pPr>
        <w:pStyle w:val="a"/>
        <w:ind w:firstLine="0"/>
        <w:rPr>
          <w:rFonts w:hint="cs"/>
          <w:rtl/>
        </w:rPr>
      </w:pPr>
    </w:p>
    <w:p w14:paraId="428A0925" w14:textId="77777777" w:rsidR="00000000" w:rsidRDefault="00E52DD3">
      <w:pPr>
        <w:pStyle w:val="ac"/>
        <w:rPr>
          <w:rtl/>
        </w:rPr>
      </w:pPr>
      <w:r>
        <w:rPr>
          <w:rFonts w:hint="eastAsia"/>
          <w:rtl/>
        </w:rPr>
        <w:t>רומן</w:t>
      </w:r>
      <w:r>
        <w:rPr>
          <w:rtl/>
        </w:rPr>
        <w:t xml:space="preserve"> ברונפמן (מרצ):</w:t>
      </w:r>
    </w:p>
    <w:p w14:paraId="448DBA8B" w14:textId="77777777" w:rsidR="00000000" w:rsidRDefault="00E52DD3">
      <w:pPr>
        <w:pStyle w:val="a"/>
        <w:rPr>
          <w:rFonts w:hint="cs"/>
          <w:rtl/>
        </w:rPr>
      </w:pPr>
    </w:p>
    <w:p w14:paraId="0C3A2D3B" w14:textId="77777777" w:rsidR="00000000" w:rsidRDefault="00E52DD3">
      <w:pPr>
        <w:pStyle w:val="a"/>
        <w:rPr>
          <w:rFonts w:hint="cs"/>
          <w:rtl/>
        </w:rPr>
      </w:pPr>
      <w:r>
        <w:rPr>
          <w:rFonts w:hint="cs"/>
          <w:rtl/>
        </w:rPr>
        <w:t>זה לא מבטל את מה שאני אמרתי.</w:t>
      </w:r>
    </w:p>
    <w:p w14:paraId="2EE5F5E5" w14:textId="77777777" w:rsidR="00000000" w:rsidRDefault="00E52DD3">
      <w:pPr>
        <w:pStyle w:val="a"/>
        <w:ind w:firstLine="0"/>
        <w:rPr>
          <w:rFonts w:hint="cs"/>
          <w:rtl/>
        </w:rPr>
      </w:pPr>
    </w:p>
    <w:p w14:paraId="47171447" w14:textId="77777777" w:rsidR="00000000" w:rsidRDefault="00E52DD3">
      <w:pPr>
        <w:pStyle w:val="SpeakerCon"/>
        <w:rPr>
          <w:rtl/>
        </w:rPr>
      </w:pPr>
      <w:bookmarkStart w:id="316" w:name="FS000000542T21_05_2003_17_13_45C"/>
      <w:bookmarkEnd w:id="316"/>
      <w:r>
        <w:rPr>
          <w:rFonts w:hint="eastAsia"/>
          <w:rtl/>
        </w:rPr>
        <w:t>עסאם</w:t>
      </w:r>
      <w:r>
        <w:rPr>
          <w:rtl/>
        </w:rPr>
        <w:t xml:space="preserve"> מח'ול (חד"ש-תע"ל):</w:t>
      </w:r>
    </w:p>
    <w:p w14:paraId="5B71C993" w14:textId="77777777" w:rsidR="00000000" w:rsidRDefault="00E52DD3">
      <w:pPr>
        <w:pStyle w:val="a"/>
        <w:rPr>
          <w:rFonts w:hint="cs"/>
          <w:rtl/>
        </w:rPr>
      </w:pPr>
    </w:p>
    <w:p w14:paraId="374EE7D1" w14:textId="77777777" w:rsidR="00000000" w:rsidRDefault="00E52DD3">
      <w:pPr>
        <w:pStyle w:val="a"/>
        <w:rPr>
          <w:rFonts w:hint="cs"/>
          <w:rtl/>
        </w:rPr>
      </w:pPr>
      <w:r>
        <w:rPr>
          <w:rFonts w:hint="cs"/>
          <w:rtl/>
        </w:rPr>
        <w:t>זה מבטל, אבל זה לא הנושא. חבל שנסחפת.</w:t>
      </w:r>
    </w:p>
    <w:p w14:paraId="6920077A" w14:textId="77777777" w:rsidR="00000000" w:rsidRDefault="00E52DD3">
      <w:pPr>
        <w:pStyle w:val="a"/>
        <w:ind w:firstLine="0"/>
        <w:rPr>
          <w:rFonts w:hint="cs"/>
          <w:rtl/>
        </w:rPr>
      </w:pPr>
    </w:p>
    <w:p w14:paraId="0CCBC943" w14:textId="77777777" w:rsidR="00000000" w:rsidRDefault="00E52DD3">
      <w:pPr>
        <w:pStyle w:val="ac"/>
        <w:rPr>
          <w:rtl/>
        </w:rPr>
      </w:pPr>
      <w:r>
        <w:rPr>
          <w:rFonts w:hint="eastAsia"/>
          <w:rtl/>
        </w:rPr>
        <w:t>רומן</w:t>
      </w:r>
      <w:r>
        <w:rPr>
          <w:rtl/>
        </w:rPr>
        <w:t xml:space="preserve"> ברונפמן (מרצ):</w:t>
      </w:r>
    </w:p>
    <w:p w14:paraId="00F4BF13" w14:textId="77777777" w:rsidR="00000000" w:rsidRDefault="00E52DD3">
      <w:pPr>
        <w:pStyle w:val="a"/>
        <w:rPr>
          <w:rFonts w:hint="cs"/>
          <w:rtl/>
        </w:rPr>
      </w:pPr>
    </w:p>
    <w:p w14:paraId="4852E410" w14:textId="77777777" w:rsidR="00000000" w:rsidRDefault="00E52DD3">
      <w:pPr>
        <w:pStyle w:val="a"/>
        <w:rPr>
          <w:rFonts w:hint="cs"/>
          <w:rtl/>
        </w:rPr>
      </w:pPr>
      <w:r>
        <w:rPr>
          <w:rFonts w:hint="cs"/>
          <w:rtl/>
        </w:rPr>
        <w:t>זה לא מבט</w:t>
      </w:r>
      <w:r>
        <w:rPr>
          <w:rFonts w:hint="cs"/>
          <w:rtl/>
        </w:rPr>
        <w:t>ל ביחס למהות של הדיקטטורה הבולשביקית בברית-המועצות לשעבר, ומי כמוני יכול לשפוט.</w:t>
      </w:r>
    </w:p>
    <w:p w14:paraId="2F042171" w14:textId="77777777" w:rsidR="00000000" w:rsidRDefault="00E52DD3">
      <w:pPr>
        <w:pStyle w:val="a"/>
        <w:ind w:firstLine="0"/>
        <w:rPr>
          <w:rFonts w:hint="cs"/>
          <w:rtl/>
        </w:rPr>
      </w:pPr>
    </w:p>
    <w:p w14:paraId="4C83B302" w14:textId="77777777" w:rsidR="00000000" w:rsidRDefault="00E52DD3">
      <w:pPr>
        <w:pStyle w:val="SpeakerCon"/>
        <w:rPr>
          <w:rtl/>
        </w:rPr>
      </w:pPr>
      <w:bookmarkStart w:id="317" w:name="FS000000542T21_05_2003_17_14_54C"/>
      <w:bookmarkEnd w:id="317"/>
      <w:r>
        <w:rPr>
          <w:rFonts w:hint="eastAsia"/>
          <w:rtl/>
        </w:rPr>
        <w:t>עסאם</w:t>
      </w:r>
      <w:r>
        <w:rPr>
          <w:rtl/>
        </w:rPr>
        <w:t xml:space="preserve"> מח'ול (חד"ש-תע"ל):</w:t>
      </w:r>
    </w:p>
    <w:p w14:paraId="73772E16" w14:textId="77777777" w:rsidR="00000000" w:rsidRDefault="00E52DD3">
      <w:pPr>
        <w:pStyle w:val="a"/>
        <w:rPr>
          <w:rFonts w:hint="cs"/>
          <w:rtl/>
        </w:rPr>
      </w:pPr>
    </w:p>
    <w:p w14:paraId="3E300471" w14:textId="77777777" w:rsidR="00000000" w:rsidRDefault="00E52DD3">
      <w:pPr>
        <w:pStyle w:val="a"/>
        <w:rPr>
          <w:rFonts w:hint="cs"/>
          <w:rtl/>
        </w:rPr>
      </w:pPr>
      <w:r>
        <w:rPr>
          <w:rFonts w:hint="cs"/>
          <w:rtl/>
        </w:rPr>
        <w:t>אני אתווכח אתך על זה, אבל לכרוך יחד, כבר בתחילת המושב הזה, את השאלה של הפאשיזם עם השאלה של הקומוניזם, שהוא היה הערובה לחיסול הפאשיזם הזה - - -</w:t>
      </w:r>
    </w:p>
    <w:p w14:paraId="53274608" w14:textId="77777777" w:rsidR="00000000" w:rsidRDefault="00E52DD3">
      <w:pPr>
        <w:pStyle w:val="a"/>
        <w:ind w:firstLine="0"/>
        <w:rPr>
          <w:rFonts w:hint="cs"/>
          <w:rtl/>
        </w:rPr>
      </w:pPr>
    </w:p>
    <w:p w14:paraId="24B678B9" w14:textId="77777777" w:rsidR="00000000" w:rsidRDefault="00E52DD3">
      <w:pPr>
        <w:pStyle w:val="ac"/>
        <w:rPr>
          <w:rtl/>
        </w:rPr>
      </w:pPr>
      <w:r>
        <w:rPr>
          <w:rFonts w:hint="eastAsia"/>
          <w:rtl/>
        </w:rPr>
        <w:t>רומן</w:t>
      </w:r>
      <w:r>
        <w:rPr>
          <w:rtl/>
        </w:rPr>
        <w:t xml:space="preserve"> ב</w:t>
      </w:r>
      <w:r>
        <w:rPr>
          <w:rtl/>
        </w:rPr>
        <w:t>רונפמן (מרצ):</w:t>
      </w:r>
    </w:p>
    <w:p w14:paraId="0742268E" w14:textId="77777777" w:rsidR="00000000" w:rsidRDefault="00E52DD3">
      <w:pPr>
        <w:pStyle w:val="a"/>
        <w:rPr>
          <w:rFonts w:hint="cs"/>
          <w:rtl/>
        </w:rPr>
      </w:pPr>
    </w:p>
    <w:p w14:paraId="0FCDC4CB" w14:textId="77777777" w:rsidR="00000000" w:rsidRDefault="00E52DD3">
      <w:pPr>
        <w:pStyle w:val="a"/>
        <w:rPr>
          <w:rFonts w:hint="cs"/>
          <w:rtl/>
        </w:rPr>
      </w:pPr>
      <w:r>
        <w:rPr>
          <w:rFonts w:hint="cs"/>
          <w:rtl/>
        </w:rPr>
        <w:t>אין קשר בין האחד לשני. זה לא מבטל את מה שאמרתי.</w:t>
      </w:r>
    </w:p>
    <w:p w14:paraId="640363DB" w14:textId="77777777" w:rsidR="00000000" w:rsidRDefault="00E52DD3">
      <w:pPr>
        <w:pStyle w:val="a"/>
        <w:ind w:firstLine="0"/>
        <w:rPr>
          <w:rFonts w:hint="cs"/>
          <w:rtl/>
        </w:rPr>
      </w:pPr>
    </w:p>
    <w:p w14:paraId="711AA6AA" w14:textId="77777777" w:rsidR="00000000" w:rsidRDefault="00E52DD3">
      <w:pPr>
        <w:pStyle w:val="ad"/>
        <w:rPr>
          <w:rtl/>
        </w:rPr>
      </w:pPr>
      <w:r>
        <w:rPr>
          <w:rFonts w:hint="eastAsia"/>
          <w:rtl/>
        </w:rPr>
        <w:t>היו</w:t>
      </w:r>
      <w:r>
        <w:rPr>
          <w:rtl/>
        </w:rPr>
        <w:t>"ר מוחמד ברכה:</w:t>
      </w:r>
    </w:p>
    <w:p w14:paraId="2678CD5B" w14:textId="77777777" w:rsidR="00000000" w:rsidRDefault="00E52DD3">
      <w:pPr>
        <w:pStyle w:val="a"/>
        <w:rPr>
          <w:rFonts w:hint="cs"/>
          <w:rtl/>
        </w:rPr>
      </w:pPr>
    </w:p>
    <w:p w14:paraId="036AF0CE" w14:textId="77777777" w:rsidR="00000000" w:rsidRDefault="00E52DD3">
      <w:pPr>
        <w:pStyle w:val="a"/>
        <w:rPr>
          <w:rFonts w:hint="cs"/>
          <w:rtl/>
        </w:rPr>
      </w:pPr>
      <w:r>
        <w:rPr>
          <w:rFonts w:hint="cs"/>
          <w:rtl/>
        </w:rPr>
        <w:t>זה לא דיאלוג. תודה לחבר הכנסת ברונפמן.</w:t>
      </w:r>
    </w:p>
    <w:p w14:paraId="38A4D305" w14:textId="77777777" w:rsidR="00000000" w:rsidRDefault="00E52DD3">
      <w:pPr>
        <w:pStyle w:val="a"/>
        <w:ind w:firstLine="0"/>
        <w:rPr>
          <w:rFonts w:hint="cs"/>
          <w:rtl/>
        </w:rPr>
      </w:pPr>
    </w:p>
    <w:p w14:paraId="26404BE6" w14:textId="77777777" w:rsidR="00000000" w:rsidRDefault="00E52DD3">
      <w:pPr>
        <w:pStyle w:val="SpeakerCon"/>
        <w:rPr>
          <w:rtl/>
        </w:rPr>
      </w:pPr>
      <w:r>
        <w:rPr>
          <w:rFonts w:hint="cs"/>
          <w:rtl/>
        </w:rPr>
        <w:t xml:space="preserve"> </w:t>
      </w:r>
      <w:bookmarkStart w:id="318" w:name="FS000000542T21_05_2003_17_16_26C"/>
      <w:bookmarkEnd w:id="318"/>
      <w:r>
        <w:rPr>
          <w:rFonts w:hint="eastAsia"/>
          <w:rtl/>
        </w:rPr>
        <w:t>עסאם</w:t>
      </w:r>
      <w:r>
        <w:rPr>
          <w:rtl/>
        </w:rPr>
        <w:t xml:space="preserve"> מח'ול (חד"ש-תע"ל):</w:t>
      </w:r>
    </w:p>
    <w:p w14:paraId="0BAC6B4F" w14:textId="77777777" w:rsidR="00000000" w:rsidRDefault="00E52DD3">
      <w:pPr>
        <w:pStyle w:val="a"/>
        <w:rPr>
          <w:rtl/>
        </w:rPr>
      </w:pPr>
    </w:p>
    <w:p w14:paraId="709D6460" w14:textId="77777777" w:rsidR="00000000" w:rsidRDefault="00E52DD3">
      <w:pPr>
        <w:pStyle w:val="a"/>
        <w:rPr>
          <w:rFonts w:hint="cs"/>
          <w:rtl/>
        </w:rPr>
      </w:pPr>
      <w:r>
        <w:rPr>
          <w:rFonts w:hint="cs"/>
          <w:rtl/>
        </w:rPr>
        <w:t>לנושא שלנו, ברשות היושב-ראש. יש מקום לרעידת אדמה בישראל אחרי גילויי הסקר של המכון הישראלי לדמוקרטיה. הרי מה</w:t>
      </w:r>
      <w:r>
        <w:rPr>
          <w:rFonts w:hint="cs"/>
          <w:rtl/>
        </w:rPr>
        <w:t xml:space="preserve"> קרה? בא המכון הישראלי לדמוקרטיה ושם מראה מול החברה הישראלית. התמונה שתוארה, אני לא אחזור על האחוזים, היא הפרצוף המעוות של החברה הישראלית. למה הוא מעוות? למה הדמוקרטיה הישראלית מעוותת? גם על זה עונה המחקר ועונה המכון הישראלי לדמוקרטיה וקובע שהכיבוש הוא מלכ</w:t>
      </w:r>
      <w:r>
        <w:rPr>
          <w:rFonts w:hint="cs"/>
          <w:rtl/>
        </w:rPr>
        <w:t>ודת מוות לדמוקרטיה. הכיבוש הוא מלכודת מוות לכל ערך אנושי בחברה הישראלית ובכל חלקה טובה בחברה הישראלית. זו המשמעות של הסקר הזה, של המחקר הזה.</w:t>
      </w:r>
    </w:p>
    <w:p w14:paraId="6120BD4B" w14:textId="77777777" w:rsidR="00000000" w:rsidRDefault="00E52DD3">
      <w:pPr>
        <w:pStyle w:val="a"/>
        <w:rPr>
          <w:rFonts w:hint="cs"/>
          <w:rtl/>
        </w:rPr>
      </w:pPr>
    </w:p>
    <w:p w14:paraId="400AE15B" w14:textId="77777777" w:rsidR="00000000" w:rsidRDefault="00E52DD3">
      <w:pPr>
        <w:pStyle w:val="a"/>
        <w:rPr>
          <w:rFonts w:hint="cs"/>
          <w:rtl/>
        </w:rPr>
      </w:pPr>
      <w:r>
        <w:rPr>
          <w:rFonts w:hint="cs"/>
          <w:rtl/>
        </w:rPr>
        <w:t xml:space="preserve">אני חושב, שכמה שנים אני מתריע על ההידרדרות, הפאשיזציה, של החברה הישראלית. ידידי העיתונאי חיים שיבי לא אחת אמר לי, </w:t>
      </w:r>
      <w:r>
        <w:rPr>
          <w:rFonts w:hint="cs"/>
          <w:rtl/>
        </w:rPr>
        <w:t>שאולי אני עושה את זה במינון יותר מדי גבוה. בא המכון הישראלי לדמוקרטיה וקבע, שאולי עשינו את זה מאוחר מדי וצריך לעשות את זה חזק יותר, וזו לא חובתו של איש אחד ולא חובתה של סיעה אחת ולא חובתו של לאום אחד, אלא חובתם של כל הדמוקרטים במדינת ישראל לקום ולהתריע ולה</w:t>
      </w:r>
      <w:r>
        <w:rPr>
          <w:rFonts w:hint="cs"/>
          <w:rtl/>
        </w:rPr>
        <w:t>זעיק.</w:t>
      </w:r>
    </w:p>
    <w:p w14:paraId="7C74243D" w14:textId="77777777" w:rsidR="00000000" w:rsidRDefault="00E52DD3">
      <w:pPr>
        <w:pStyle w:val="a"/>
        <w:rPr>
          <w:rFonts w:hint="cs"/>
          <w:rtl/>
        </w:rPr>
      </w:pPr>
    </w:p>
    <w:p w14:paraId="0E9F439B" w14:textId="77777777" w:rsidR="00000000" w:rsidRDefault="00E52DD3">
      <w:pPr>
        <w:pStyle w:val="a"/>
        <w:rPr>
          <w:rFonts w:hint="cs"/>
          <w:rtl/>
        </w:rPr>
      </w:pPr>
      <w:r>
        <w:rPr>
          <w:rFonts w:hint="cs"/>
          <w:rtl/>
        </w:rPr>
        <w:t xml:space="preserve">אני חושב שהנהייה אחרי המנהיג החזק היא לא חדשה. כולנו עברנו לסדר-היום מולה. היא היתה ברחובות, היא עלתה מכל פינה, ואנחנו שתקנו והעלמנו עין וחשבנו, שבזה שאנחנו לא מתייחסים, הדבר לא קורה. עד שבא נשיא בית-המשפט העליון, בדצמבר האחרון, השופט ברק, ואמר, כי </w:t>
      </w:r>
      <w:r>
        <w:rPr>
          <w:rFonts w:hint="cs"/>
          <w:rtl/>
        </w:rPr>
        <w:t>"אין להתייחס להמשך קיומה של הדמוקרטיה כדבר מובן מאליו". זהו ציטוט מעיתון "הארץ". הגישה אצלנו שזה לא יכול לקרות שוב, אין לקבלה. הכול יכול לקרות. אם בגרמניה של קאנט ושל בטהובן זה קרה, זה יכול לקרות בכל מקום. אם לא נגן על הדמוקרטיה היום, היא לא תוכל להגן עלינ</w:t>
      </w:r>
      <w:r>
        <w:rPr>
          <w:rFonts w:hint="cs"/>
          <w:rtl/>
        </w:rPr>
        <w:t>ו מחר. זה התהליך שאנחנו עברנו. זה התהליך שאנחנו התחמקנו ממנו על-ידי זה שהטחנו בברית-המועצות ובמשטרים אחרים את העניין הזה.</w:t>
      </w:r>
    </w:p>
    <w:p w14:paraId="0EF14623" w14:textId="77777777" w:rsidR="00000000" w:rsidRDefault="00E52DD3">
      <w:pPr>
        <w:pStyle w:val="a"/>
        <w:rPr>
          <w:rFonts w:hint="cs"/>
          <w:rtl/>
        </w:rPr>
      </w:pPr>
    </w:p>
    <w:p w14:paraId="591C625D" w14:textId="77777777" w:rsidR="00000000" w:rsidRDefault="00E52DD3">
      <w:pPr>
        <w:pStyle w:val="a"/>
        <w:rPr>
          <w:rFonts w:hint="cs"/>
          <w:rtl/>
        </w:rPr>
      </w:pPr>
      <w:r>
        <w:rPr>
          <w:rFonts w:hint="cs"/>
          <w:rtl/>
        </w:rPr>
        <w:t>אני חושב שמאחורי ההידרדרות והפגיעה בדמוקרטיה ומלכודת המוות שלה עומד דבר אחד בסיסי: פשיטת הרגל האידיאולוגית של אלה שיושבים בשלטון היום</w:t>
      </w:r>
      <w:r>
        <w:rPr>
          <w:rFonts w:hint="cs"/>
          <w:rtl/>
        </w:rPr>
        <w:t>, שמתחילים לראות בדמוקרטיה מכשול ומועקה שצריך להיפטר מהם. לכן הדמוקרטיה במשבר. אתם עוד תחסלו את הדמוקרטיה הזאת, אם לא תחסלו את הכיבוש. לכן, יש ברירה אחת בפני החברה בישראל: דמוקרטיה או סיום הכיבוש. המשך הכיבוש או דמוקרטיה. או להציל את הדמוקרטיה, או להמשיך ע</w:t>
      </w:r>
      <w:r>
        <w:rPr>
          <w:rFonts w:hint="cs"/>
          <w:rtl/>
        </w:rPr>
        <w:t>ם הכיבוש.</w:t>
      </w:r>
    </w:p>
    <w:p w14:paraId="30F665B9" w14:textId="77777777" w:rsidR="00000000" w:rsidRDefault="00E52DD3">
      <w:pPr>
        <w:pStyle w:val="a"/>
        <w:ind w:firstLine="0"/>
        <w:rPr>
          <w:rFonts w:hint="cs"/>
          <w:rtl/>
        </w:rPr>
      </w:pPr>
    </w:p>
    <w:p w14:paraId="77A93F2C" w14:textId="77777777" w:rsidR="00000000" w:rsidRDefault="00E52DD3">
      <w:pPr>
        <w:pStyle w:val="ac"/>
        <w:rPr>
          <w:rtl/>
        </w:rPr>
      </w:pPr>
      <w:r>
        <w:rPr>
          <w:rFonts w:hint="eastAsia"/>
          <w:rtl/>
        </w:rPr>
        <w:t>אהוד</w:t>
      </w:r>
      <w:r>
        <w:rPr>
          <w:rtl/>
        </w:rPr>
        <w:t xml:space="preserve"> יתום (הליכוד):</w:t>
      </w:r>
    </w:p>
    <w:p w14:paraId="32E97A70" w14:textId="77777777" w:rsidR="00000000" w:rsidRDefault="00E52DD3">
      <w:pPr>
        <w:pStyle w:val="a"/>
        <w:rPr>
          <w:rFonts w:hint="cs"/>
          <w:rtl/>
        </w:rPr>
      </w:pPr>
    </w:p>
    <w:p w14:paraId="420AF37A" w14:textId="77777777" w:rsidR="00000000" w:rsidRDefault="00E52DD3">
      <w:pPr>
        <w:pStyle w:val="a"/>
        <w:rPr>
          <w:rFonts w:hint="cs"/>
          <w:rtl/>
        </w:rPr>
      </w:pPr>
      <w:r>
        <w:rPr>
          <w:rFonts w:hint="cs"/>
          <w:rtl/>
        </w:rPr>
        <w:t>איפה יש מקום בעולם שבו מיעוט חי - - -</w:t>
      </w:r>
    </w:p>
    <w:p w14:paraId="392B7287" w14:textId="77777777" w:rsidR="00000000" w:rsidRDefault="00E52DD3">
      <w:pPr>
        <w:pStyle w:val="a"/>
        <w:ind w:firstLine="0"/>
        <w:rPr>
          <w:rFonts w:hint="cs"/>
          <w:rtl/>
        </w:rPr>
      </w:pPr>
    </w:p>
    <w:p w14:paraId="52D56B66" w14:textId="77777777" w:rsidR="00000000" w:rsidRDefault="00E52DD3">
      <w:pPr>
        <w:pStyle w:val="ac"/>
        <w:rPr>
          <w:rtl/>
        </w:rPr>
      </w:pPr>
    </w:p>
    <w:p w14:paraId="60861765" w14:textId="77777777" w:rsidR="00000000" w:rsidRDefault="00E52DD3">
      <w:pPr>
        <w:pStyle w:val="ac"/>
        <w:rPr>
          <w:rtl/>
        </w:rPr>
      </w:pPr>
      <w:r>
        <w:rPr>
          <w:rFonts w:hint="eastAsia"/>
          <w:rtl/>
        </w:rPr>
        <w:t>ואסל</w:t>
      </w:r>
      <w:r>
        <w:rPr>
          <w:rtl/>
        </w:rPr>
        <w:t xml:space="preserve"> טאהא (בל"ד):</w:t>
      </w:r>
    </w:p>
    <w:p w14:paraId="133C7AC0" w14:textId="77777777" w:rsidR="00000000" w:rsidRDefault="00E52DD3">
      <w:pPr>
        <w:pStyle w:val="a"/>
        <w:rPr>
          <w:rFonts w:hint="cs"/>
          <w:rtl/>
        </w:rPr>
      </w:pPr>
    </w:p>
    <w:p w14:paraId="123DD14C" w14:textId="77777777" w:rsidR="00000000" w:rsidRDefault="00E52DD3">
      <w:pPr>
        <w:pStyle w:val="a"/>
        <w:rPr>
          <w:rFonts w:hint="cs"/>
          <w:rtl/>
        </w:rPr>
      </w:pPr>
      <w:r>
        <w:rPr>
          <w:rFonts w:hint="cs"/>
          <w:rtl/>
        </w:rPr>
        <w:t>- - -</w:t>
      </w:r>
    </w:p>
    <w:p w14:paraId="68931744" w14:textId="77777777" w:rsidR="00000000" w:rsidRDefault="00E52DD3">
      <w:pPr>
        <w:pStyle w:val="a"/>
        <w:ind w:firstLine="0"/>
        <w:rPr>
          <w:rFonts w:hint="cs"/>
          <w:rtl/>
        </w:rPr>
      </w:pPr>
    </w:p>
    <w:p w14:paraId="6DF0708E" w14:textId="77777777" w:rsidR="00000000" w:rsidRDefault="00E52DD3">
      <w:pPr>
        <w:pStyle w:val="SpeakerCon"/>
        <w:rPr>
          <w:rtl/>
        </w:rPr>
      </w:pPr>
      <w:bookmarkStart w:id="319" w:name="FS000000542T21_05_2003_17_44_42C"/>
      <w:bookmarkEnd w:id="319"/>
      <w:r>
        <w:rPr>
          <w:rFonts w:hint="eastAsia"/>
          <w:rtl/>
        </w:rPr>
        <w:t>עסאם</w:t>
      </w:r>
      <w:r>
        <w:rPr>
          <w:rtl/>
        </w:rPr>
        <w:t xml:space="preserve"> מח'ול (חד"ש-תע"ל):</w:t>
      </w:r>
    </w:p>
    <w:p w14:paraId="3C1AE428" w14:textId="77777777" w:rsidR="00000000" w:rsidRDefault="00E52DD3">
      <w:pPr>
        <w:pStyle w:val="a"/>
        <w:rPr>
          <w:rFonts w:hint="cs"/>
          <w:rtl/>
        </w:rPr>
      </w:pPr>
    </w:p>
    <w:p w14:paraId="6EAFB403" w14:textId="77777777" w:rsidR="00000000" w:rsidRDefault="00E52DD3">
      <w:pPr>
        <w:pStyle w:val="a"/>
        <w:rPr>
          <w:rFonts w:hint="cs"/>
          <w:rtl/>
        </w:rPr>
      </w:pPr>
      <w:r>
        <w:rPr>
          <w:rFonts w:hint="cs"/>
          <w:rtl/>
        </w:rPr>
        <w:t>המאבק להצלת הדמוקרטיה בישראל הוא מאבקם של היהודים והערבים בארץ הזאת.</w:t>
      </w:r>
    </w:p>
    <w:p w14:paraId="6599BCFE" w14:textId="77777777" w:rsidR="00000000" w:rsidRDefault="00E52DD3">
      <w:pPr>
        <w:pStyle w:val="a"/>
        <w:ind w:firstLine="0"/>
        <w:rPr>
          <w:rFonts w:hint="cs"/>
          <w:rtl/>
        </w:rPr>
      </w:pPr>
    </w:p>
    <w:p w14:paraId="55F4374F" w14:textId="77777777" w:rsidR="00000000" w:rsidRDefault="00E52DD3">
      <w:pPr>
        <w:pStyle w:val="ac"/>
        <w:rPr>
          <w:rtl/>
        </w:rPr>
      </w:pPr>
      <w:r>
        <w:rPr>
          <w:rFonts w:hint="eastAsia"/>
          <w:rtl/>
        </w:rPr>
        <w:t>אהוד</w:t>
      </w:r>
      <w:r>
        <w:rPr>
          <w:rtl/>
        </w:rPr>
        <w:t xml:space="preserve"> יתום (הליכוד):</w:t>
      </w:r>
    </w:p>
    <w:p w14:paraId="14FAC624" w14:textId="77777777" w:rsidR="00000000" w:rsidRDefault="00E52DD3">
      <w:pPr>
        <w:pStyle w:val="a"/>
        <w:rPr>
          <w:rFonts w:hint="cs"/>
          <w:rtl/>
        </w:rPr>
      </w:pPr>
    </w:p>
    <w:p w14:paraId="739010E4" w14:textId="77777777" w:rsidR="00000000" w:rsidRDefault="00E52DD3">
      <w:pPr>
        <w:pStyle w:val="a"/>
        <w:rPr>
          <w:rFonts w:hint="cs"/>
          <w:rtl/>
        </w:rPr>
      </w:pPr>
      <w:r>
        <w:rPr>
          <w:rFonts w:hint="cs"/>
          <w:rtl/>
        </w:rPr>
        <w:t>- - -</w:t>
      </w:r>
    </w:p>
    <w:p w14:paraId="78E4F568" w14:textId="77777777" w:rsidR="00000000" w:rsidRDefault="00E52DD3">
      <w:pPr>
        <w:pStyle w:val="a"/>
        <w:ind w:firstLine="0"/>
        <w:rPr>
          <w:rFonts w:hint="cs"/>
          <w:rtl/>
        </w:rPr>
      </w:pPr>
    </w:p>
    <w:p w14:paraId="02A79D48" w14:textId="77777777" w:rsidR="00000000" w:rsidRDefault="00E52DD3">
      <w:pPr>
        <w:pStyle w:val="SpeakerCon"/>
        <w:rPr>
          <w:rtl/>
        </w:rPr>
      </w:pPr>
      <w:bookmarkStart w:id="320" w:name="FS000000542T21_05_2003_17_45_18C"/>
      <w:bookmarkEnd w:id="320"/>
      <w:r>
        <w:rPr>
          <w:rtl/>
        </w:rPr>
        <w:t>עסאם מח'ול (חד"ש-תע"ל):</w:t>
      </w:r>
    </w:p>
    <w:p w14:paraId="7349886D" w14:textId="77777777" w:rsidR="00000000" w:rsidRDefault="00E52DD3">
      <w:pPr>
        <w:pStyle w:val="a"/>
        <w:rPr>
          <w:rtl/>
        </w:rPr>
      </w:pPr>
    </w:p>
    <w:p w14:paraId="6703C36B" w14:textId="77777777" w:rsidR="00000000" w:rsidRDefault="00E52DD3">
      <w:pPr>
        <w:pStyle w:val="a"/>
        <w:rPr>
          <w:rFonts w:hint="cs"/>
          <w:rtl/>
        </w:rPr>
      </w:pPr>
      <w:r>
        <w:rPr>
          <w:rFonts w:hint="cs"/>
          <w:rtl/>
        </w:rPr>
        <w:t>הפסבדו-דמו</w:t>
      </w:r>
      <w:r>
        <w:rPr>
          <w:rFonts w:hint="cs"/>
          <w:rtl/>
        </w:rPr>
        <w:t>קרטיה שלך ושל שטייניץ מוכרת היטב. היא התיימרות לדמוקרטיה עם דם על הידיים ודם על הראש. זה מה שאתם מייצגים. תודה רבה.</w:t>
      </w:r>
    </w:p>
    <w:p w14:paraId="166CE087" w14:textId="77777777" w:rsidR="00000000" w:rsidRDefault="00E52DD3">
      <w:pPr>
        <w:pStyle w:val="a"/>
        <w:rPr>
          <w:rFonts w:hint="cs"/>
          <w:rtl/>
        </w:rPr>
      </w:pPr>
    </w:p>
    <w:p w14:paraId="69EE49CC" w14:textId="77777777" w:rsidR="00000000" w:rsidRDefault="00E52DD3">
      <w:pPr>
        <w:pStyle w:val="ad"/>
        <w:rPr>
          <w:rtl/>
        </w:rPr>
      </w:pPr>
      <w:r>
        <w:rPr>
          <w:rFonts w:hint="eastAsia"/>
          <w:rtl/>
        </w:rPr>
        <w:t>היו</w:t>
      </w:r>
      <w:r>
        <w:rPr>
          <w:rtl/>
        </w:rPr>
        <w:t>"ר מוחמד ברכה:</w:t>
      </w:r>
    </w:p>
    <w:p w14:paraId="7591FE22" w14:textId="77777777" w:rsidR="00000000" w:rsidRDefault="00E52DD3">
      <w:pPr>
        <w:pStyle w:val="a"/>
        <w:rPr>
          <w:rFonts w:hint="cs"/>
          <w:rtl/>
        </w:rPr>
      </w:pPr>
    </w:p>
    <w:p w14:paraId="7CCF552F" w14:textId="77777777" w:rsidR="00000000" w:rsidRDefault="00E52DD3">
      <w:pPr>
        <w:pStyle w:val="a"/>
        <w:rPr>
          <w:rFonts w:hint="cs"/>
          <w:rtl/>
        </w:rPr>
      </w:pPr>
      <w:r>
        <w:rPr>
          <w:rFonts w:hint="cs"/>
          <w:rtl/>
        </w:rPr>
        <w:t>תודה רבה לחבר הכנסת מח'ול. הדובר הבא - חבר הכנסת אמנון כהן, ואחריו - חבר הכנסת ואסל טאהא.</w:t>
      </w:r>
    </w:p>
    <w:p w14:paraId="3903EF93" w14:textId="77777777" w:rsidR="00000000" w:rsidRDefault="00E52DD3">
      <w:pPr>
        <w:pStyle w:val="a"/>
        <w:ind w:firstLine="0"/>
        <w:rPr>
          <w:rFonts w:hint="cs"/>
          <w:rtl/>
        </w:rPr>
      </w:pPr>
    </w:p>
    <w:p w14:paraId="670AABD9" w14:textId="77777777" w:rsidR="00000000" w:rsidRDefault="00E52DD3">
      <w:pPr>
        <w:pStyle w:val="ac"/>
        <w:rPr>
          <w:rtl/>
        </w:rPr>
      </w:pPr>
      <w:r>
        <w:rPr>
          <w:rtl/>
        </w:rPr>
        <w:t>השר גדעון עזרא:</w:t>
      </w:r>
    </w:p>
    <w:p w14:paraId="1F6F8EAF" w14:textId="77777777" w:rsidR="00000000" w:rsidRDefault="00E52DD3">
      <w:pPr>
        <w:pStyle w:val="a"/>
        <w:rPr>
          <w:rtl/>
        </w:rPr>
      </w:pPr>
    </w:p>
    <w:p w14:paraId="15C183CD" w14:textId="77777777" w:rsidR="00000000" w:rsidRDefault="00E52DD3">
      <w:pPr>
        <w:pStyle w:val="a"/>
        <w:rPr>
          <w:rFonts w:hint="cs"/>
          <w:rtl/>
        </w:rPr>
      </w:pPr>
      <w:r>
        <w:rPr>
          <w:rFonts w:hint="cs"/>
          <w:rtl/>
        </w:rPr>
        <w:t>איך אתה נותן</w:t>
      </w:r>
      <w:r>
        <w:rPr>
          <w:rFonts w:hint="cs"/>
          <w:rtl/>
        </w:rPr>
        <w:t xml:space="preserve"> שהוא יגיד "דם על הידיים" על חבר כנסת?</w:t>
      </w:r>
    </w:p>
    <w:p w14:paraId="3BEA1A1A" w14:textId="77777777" w:rsidR="00000000" w:rsidRDefault="00E52DD3">
      <w:pPr>
        <w:pStyle w:val="a"/>
        <w:ind w:firstLine="0"/>
        <w:rPr>
          <w:rFonts w:hint="cs"/>
          <w:rtl/>
        </w:rPr>
      </w:pPr>
    </w:p>
    <w:p w14:paraId="1EF82DFD" w14:textId="77777777" w:rsidR="00000000" w:rsidRDefault="00E52DD3">
      <w:pPr>
        <w:pStyle w:val="ad"/>
        <w:rPr>
          <w:rtl/>
        </w:rPr>
      </w:pPr>
      <w:r>
        <w:rPr>
          <w:rtl/>
        </w:rPr>
        <w:t>היו"ר מוחמד ברכה:</w:t>
      </w:r>
    </w:p>
    <w:p w14:paraId="320914E2" w14:textId="77777777" w:rsidR="00000000" w:rsidRDefault="00E52DD3">
      <w:pPr>
        <w:pStyle w:val="a"/>
        <w:rPr>
          <w:rtl/>
        </w:rPr>
      </w:pPr>
    </w:p>
    <w:p w14:paraId="2172F101" w14:textId="77777777" w:rsidR="00000000" w:rsidRDefault="00E52DD3">
      <w:pPr>
        <w:pStyle w:val="a"/>
        <w:rPr>
          <w:rFonts w:hint="cs"/>
          <w:rtl/>
        </w:rPr>
      </w:pPr>
      <w:r>
        <w:rPr>
          <w:rFonts w:hint="cs"/>
          <w:rtl/>
        </w:rPr>
        <w:t xml:space="preserve">הוא יכול ללכת לוועדת האתיקה. </w:t>
      </w:r>
    </w:p>
    <w:p w14:paraId="5194711A" w14:textId="77777777" w:rsidR="00000000" w:rsidRDefault="00E52DD3">
      <w:pPr>
        <w:pStyle w:val="a"/>
        <w:ind w:firstLine="0"/>
        <w:rPr>
          <w:rFonts w:hint="cs"/>
          <w:rtl/>
        </w:rPr>
      </w:pPr>
    </w:p>
    <w:p w14:paraId="46C3E60F" w14:textId="77777777" w:rsidR="00000000" w:rsidRDefault="00E52DD3">
      <w:pPr>
        <w:pStyle w:val="ac"/>
        <w:rPr>
          <w:rtl/>
        </w:rPr>
      </w:pPr>
      <w:r>
        <w:rPr>
          <w:rFonts w:hint="eastAsia"/>
          <w:rtl/>
        </w:rPr>
        <w:t>השר</w:t>
      </w:r>
      <w:r>
        <w:rPr>
          <w:rtl/>
        </w:rPr>
        <w:t xml:space="preserve"> גדעון עזרא:</w:t>
      </w:r>
    </w:p>
    <w:p w14:paraId="645DB1B4" w14:textId="77777777" w:rsidR="00000000" w:rsidRDefault="00E52DD3">
      <w:pPr>
        <w:pStyle w:val="a"/>
        <w:rPr>
          <w:rFonts w:hint="cs"/>
          <w:rtl/>
        </w:rPr>
      </w:pPr>
    </w:p>
    <w:p w14:paraId="79772193" w14:textId="77777777" w:rsidR="00000000" w:rsidRDefault="00E52DD3">
      <w:pPr>
        <w:pStyle w:val="a"/>
        <w:rPr>
          <w:rFonts w:hint="cs"/>
          <w:rtl/>
        </w:rPr>
      </w:pPr>
      <w:r>
        <w:rPr>
          <w:rFonts w:hint="cs"/>
          <w:rtl/>
        </w:rPr>
        <w:t xml:space="preserve">- - - </w:t>
      </w:r>
    </w:p>
    <w:p w14:paraId="6A5006C6" w14:textId="77777777" w:rsidR="00000000" w:rsidRDefault="00E52DD3">
      <w:pPr>
        <w:pStyle w:val="a"/>
        <w:ind w:firstLine="0"/>
        <w:rPr>
          <w:rFonts w:hint="cs"/>
          <w:rtl/>
        </w:rPr>
      </w:pPr>
    </w:p>
    <w:p w14:paraId="1B20DC3C" w14:textId="77777777" w:rsidR="00000000" w:rsidRDefault="00E52DD3">
      <w:pPr>
        <w:pStyle w:val="ad"/>
        <w:rPr>
          <w:rtl/>
        </w:rPr>
      </w:pPr>
      <w:r>
        <w:rPr>
          <w:rtl/>
        </w:rPr>
        <w:t>היו"ר מוחמד ברכה:</w:t>
      </w:r>
    </w:p>
    <w:p w14:paraId="56AD9867" w14:textId="77777777" w:rsidR="00000000" w:rsidRDefault="00E52DD3">
      <w:pPr>
        <w:pStyle w:val="a"/>
        <w:rPr>
          <w:rtl/>
        </w:rPr>
      </w:pPr>
    </w:p>
    <w:p w14:paraId="5CBC8082" w14:textId="77777777" w:rsidR="00000000" w:rsidRDefault="00E52DD3">
      <w:pPr>
        <w:pStyle w:val="a"/>
        <w:rPr>
          <w:rFonts w:hint="cs"/>
          <w:rtl/>
        </w:rPr>
      </w:pPr>
      <w:r>
        <w:rPr>
          <w:rFonts w:hint="cs"/>
          <w:rtl/>
        </w:rPr>
        <w:t>אני לא יכול למחוק את הדברים האלה. בבקשה, אדוני חבר הכנסת כהן.</w:t>
      </w:r>
    </w:p>
    <w:p w14:paraId="469AD3F1" w14:textId="77777777" w:rsidR="00000000" w:rsidRDefault="00E52DD3">
      <w:pPr>
        <w:pStyle w:val="a"/>
        <w:ind w:firstLine="0"/>
        <w:rPr>
          <w:rFonts w:hint="cs"/>
          <w:rtl/>
        </w:rPr>
      </w:pPr>
    </w:p>
    <w:p w14:paraId="3CC1A0CA" w14:textId="77777777" w:rsidR="00000000" w:rsidRDefault="00E52DD3">
      <w:pPr>
        <w:pStyle w:val="ac"/>
        <w:rPr>
          <w:rtl/>
        </w:rPr>
      </w:pPr>
      <w:r>
        <w:rPr>
          <w:rFonts w:hint="eastAsia"/>
          <w:rtl/>
        </w:rPr>
        <w:t>אהוד</w:t>
      </w:r>
      <w:r>
        <w:rPr>
          <w:rtl/>
        </w:rPr>
        <w:t xml:space="preserve"> יתום (הליכוד):</w:t>
      </w:r>
    </w:p>
    <w:p w14:paraId="6B422FDC" w14:textId="77777777" w:rsidR="00000000" w:rsidRDefault="00E52DD3">
      <w:pPr>
        <w:pStyle w:val="a"/>
        <w:rPr>
          <w:rFonts w:hint="cs"/>
          <w:rtl/>
        </w:rPr>
      </w:pPr>
    </w:p>
    <w:p w14:paraId="6532F9E4" w14:textId="77777777" w:rsidR="00000000" w:rsidRDefault="00E52DD3">
      <w:pPr>
        <w:pStyle w:val="a"/>
        <w:rPr>
          <w:rFonts w:hint="cs"/>
          <w:rtl/>
        </w:rPr>
      </w:pPr>
      <w:r>
        <w:rPr>
          <w:rFonts w:hint="cs"/>
          <w:rtl/>
        </w:rPr>
        <w:t>חבר הכנסת מח'ול, ההערה שלך "דם על הידי</w:t>
      </w:r>
      <w:r>
        <w:rPr>
          <w:rFonts w:hint="cs"/>
          <w:rtl/>
        </w:rPr>
        <w:t>ים" היתה אלי?</w:t>
      </w:r>
    </w:p>
    <w:p w14:paraId="6FA97A1D" w14:textId="77777777" w:rsidR="00000000" w:rsidRDefault="00E52DD3">
      <w:pPr>
        <w:pStyle w:val="a"/>
        <w:ind w:firstLine="0"/>
        <w:rPr>
          <w:rFonts w:hint="cs"/>
          <w:rtl/>
        </w:rPr>
      </w:pPr>
    </w:p>
    <w:p w14:paraId="53BEA604" w14:textId="77777777" w:rsidR="00000000" w:rsidRDefault="00E52DD3">
      <w:pPr>
        <w:pStyle w:val="ad"/>
        <w:rPr>
          <w:rtl/>
        </w:rPr>
      </w:pPr>
      <w:r>
        <w:rPr>
          <w:rtl/>
        </w:rPr>
        <w:t>היו"ר מוחמד ברכה:</w:t>
      </w:r>
    </w:p>
    <w:p w14:paraId="53F3CE7B" w14:textId="77777777" w:rsidR="00000000" w:rsidRDefault="00E52DD3">
      <w:pPr>
        <w:pStyle w:val="a"/>
        <w:rPr>
          <w:rtl/>
        </w:rPr>
      </w:pPr>
    </w:p>
    <w:p w14:paraId="4B451528" w14:textId="77777777" w:rsidR="00000000" w:rsidRDefault="00E52DD3">
      <w:pPr>
        <w:pStyle w:val="a"/>
        <w:rPr>
          <w:rFonts w:hint="cs"/>
          <w:rtl/>
        </w:rPr>
      </w:pPr>
      <w:r>
        <w:rPr>
          <w:rFonts w:hint="cs"/>
          <w:rtl/>
        </w:rPr>
        <w:t>חבר הכנסת אמנון כהן, בבקשה.</w:t>
      </w:r>
    </w:p>
    <w:p w14:paraId="34497C85" w14:textId="77777777" w:rsidR="00000000" w:rsidRDefault="00E52DD3">
      <w:pPr>
        <w:pStyle w:val="a"/>
        <w:ind w:firstLine="0"/>
        <w:rPr>
          <w:rFonts w:hint="cs"/>
          <w:rtl/>
        </w:rPr>
      </w:pPr>
    </w:p>
    <w:p w14:paraId="023ABDC2" w14:textId="77777777" w:rsidR="00000000" w:rsidRDefault="00E52DD3">
      <w:pPr>
        <w:pStyle w:val="Speaker"/>
        <w:rPr>
          <w:rFonts w:hint="cs"/>
          <w:rtl/>
        </w:rPr>
      </w:pPr>
      <w:bookmarkStart w:id="321" w:name="FS000001032T21_05_2003_17_00_39"/>
      <w:bookmarkEnd w:id="321"/>
      <w:r>
        <w:rPr>
          <w:rFonts w:hint="eastAsia"/>
          <w:rtl/>
        </w:rPr>
        <w:t>אמנון</w:t>
      </w:r>
      <w:r>
        <w:rPr>
          <w:rtl/>
        </w:rPr>
        <w:t xml:space="preserve"> כהן (ש"ס):</w:t>
      </w:r>
    </w:p>
    <w:p w14:paraId="228E5AE0" w14:textId="77777777" w:rsidR="00000000" w:rsidRDefault="00E52DD3">
      <w:pPr>
        <w:pStyle w:val="a"/>
        <w:rPr>
          <w:rFonts w:hint="cs"/>
          <w:rtl/>
        </w:rPr>
      </w:pPr>
    </w:p>
    <w:p w14:paraId="4A40FAF9" w14:textId="77777777" w:rsidR="00000000" w:rsidRDefault="00E52DD3">
      <w:pPr>
        <w:pStyle w:val="a"/>
        <w:rPr>
          <w:rFonts w:hint="cs"/>
          <w:rtl/>
        </w:rPr>
      </w:pPr>
      <w:r>
        <w:rPr>
          <w:rFonts w:hint="cs"/>
          <w:rtl/>
        </w:rPr>
        <w:t xml:space="preserve">הוא התכוון למשיח בן דוד. </w:t>
      </w:r>
    </w:p>
    <w:p w14:paraId="39E90AC2" w14:textId="77777777" w:rsidR="00000000" w:rsidRDefault="00E52DD3">
      <w:pPr>
        <w:pStyle w:val="a"/>
        <w:rPr>
          <w:rFonts w:hint="cs"/>
          <w:rtl/>
        </w:rPr>
      </w:pPr>
    </w:p>
    <w:p w14:paraId="3C4E8852" w14:textId="77777777" w:rsidR="00000000" w:rsidRDefault="00E52DD3">
      <w:pPr>
        <w:pStyle w:val="ac"/>
        <w:rPr>
          <w:rtl/>
        </w:rPr>
      </w:pPr>
      <w:r>
        <w:rPr>
          <w:rFonts w:hint="eastAsia"/>
          <w:rtl/>
        </w:rPr>
        <w:t>אהוד</w:t>
      </w:r>
      <w:r>
        <w:rPr>
          <w:rtl/>
        </w:rPr>
        <w:t xml:space="preserve"> יתום (הליכוד):</w:t>
      </w:r>
    </w:p>
    <w:p w14:paraId="2BD09572" w14:textId="77777777" w:rsidR="00000000" w:rsidRDefault="00E52DD3">
      <w:pPr>
        <w:pStyle w:val="a"/>
        <w:rPr>
          <w:rFonts w:hint="cs"/>
          <w:rtl/>
        </w:rPr>
      </w:pPr>
    </w:p>
    <w:p w14:paraId="7C020037" w14:textId="77777777" w:rsidR="00000000" w:rsidRDefault="00E52DD3">
      <w:pPr>
        <w:pStyle w:val="a"/>
        <w:rPr>
          <w:rFonts w:hint="cs"/>
          <w:rtl/>
        </w:rPr>
      </w:pPr>
      <w:r>
        <w:rPr>
          <w:rFonts w:hint="cs"/>
          <w:rtl/>
        </w:rPr>
        <w:t xml:space="preserve">- - - </w:t>
      </w:r>
    </w:p>
    <w:p w14:paraId="73CF3AF5" w14:textId="77777777" w:rsidR="00000000" w:rsidRDefault="00E52DD3">
      <w:pPr>
        <w:pStyle w:val="a"/>
        <w:ind w:firstLine="0"/>
        <w:rPr>
          <w:rFonts w:hint="cs"/>
          <w:rtl/>
        </w:rPr>
      </w:pPr>
    </w:p>
    <w:p w14:paraId="7015C84E" w14:textId="77777777" w:rsidR="00000000" w:rsidRDefault="00E52DD3">
      <w:pPr>
        <w:pStyle w:val="ad"/>
        <w:rPr>
          <w:rtl/>
        </w:rPr>
      </w:pPr>
      <w:r>
        <w:rPr>
          <w:rtl/>
        </w:rPr>
        <w:t>היו"ר מוחמד ברכה:</w:t>
      </w:r>
    </w:p>
    <w:p w14:paraId="0EB2498E" w14:textId="77777777" w:rsidR="00000000" w:rsidRDefault="00E52DD3">
      <w:pPr>
        <w:pStyle w:val="a"/>
        <w:rPr>
          <w:rtl/>
        </w:rPr>
      </w:pPr>
    </w:p>
    <w:p w14:paraId="68BC91BE" w14:textId="77777777" w:rsidR="00000000" w:rsidRDefault="00E52DD3">
      <w:pPr>
        <w:pStyle w:val="a"/>
        <w:rPr>
          <w:rFonts w:hint="cs"/>
          <w:rtl/>
        </w:rPr>
      </w:pPr>
      <w:r>
        <w:rPr>
          <w:rFonts w:hint="cs"/>
          <w:rtl/>
        </w:rPr>
        <w:t>אני מציע שתבררו את העניינים האלה לא באולם ולא בקול, חבר הכנסת יתום וחבר הכנסת מח'ול. בבקשה, חבר הכנס</w:t>
      </w:r>
      <w:r>
        <w:rPr>
          <w:rFonts w:hint="cs"/>
          <w:rtl/>
        </w:rPr>
        <w:t>ת אמנון כהן.</w:t>
      </w:r>
    </w:p>
    <w:p w14:paraId="253018F7" w14:textId="77777777" w:rsidR="00000000" w:rsidRDefault="00E52DD3">
      <w:pPr>
        <w:pStyle w:val="a"/>
        <w:rPr>
          <w:rFonts w:hint="cs"/>
          <w:rtl/>
        </w:rPr>
      </w:pPr>
    </w:p>
    <w:p w14:paraId="413A87A2" w14:textId="77777777" w:rsidR="00000000" w:rsidRDefault="00E52DD3">
      <w:pPr>
        <w:pStyle w:val="SpeakerCon"/>
        <w:rPr>
          <w:rtl/>
        </w:rPr>
      </w:pPr>
      <w:bookmarkStart w:id="322" w:name="FS000001032T21_05_2003_17_02_11C"/>
      <w:bookmarkStart w:id="323" w:name="FS000001032T21_05_2003_17_02_53C"/>
      <w:bookmarkStart w:id="324" w:name="FS000000495T21_05_2003_17_03_02"/>
      <w:bookmarkEnd w:id="322"/>
      <w:bookmarkEnd w:id="323"/>
      <w:bookmarkEnd w:id="324"/>
      <w:r>
        <w:rPr>
          <w:rFonts w:hint="eastAsia"/>
          <w:rtl/>
        </w:rPr>
        <w:t>אמנון</w:t>
      </w:r>
      <w:r>
        <w:rPr>
          <w:rtl/>
        </w:rPr>
        <w:t xml:space="preserve"> כהן (ש"ס):</w:t>
      </w:r>
    </w:p>
    <w:p w14:paraId="7D722BC3" w14:textId="77777777" w:rsidR="00000000" w:rsidRDefault="00E52DD3">
      <w:pPr>
        <w:pStyle w:val="a"/>
        <w:rPr>
          <w:rFonts w:hint="cs"/>
          <w:rtl/>
        </w:rPr>
      </w:pPr>
    </w:p>
    <w:p w14:paraId="2005D6D8" w14:textId="77777777" w:rsidR="00000000" w:rsidRDefault="00E52DD3">
      <w:pPr>
        <w:pStyle w:val="a"/>
        <w:rPr>
          <w:rFonts w:hint="cs"/>
          <w:rtl/>
        </w:rPr>
      </w:pPr>
      <w:r>
        <w:rPr>
          <w:rFonts w:hint="cs"/>
          <w:rtl/>
        </w:rPr>
        <w:t>אדוני היושב-ראש, כנסת נכבדה, סקר של המכון הישראלי לדמוקרטיה אשר פורסם השבוע, חושף תמונת מצב עגומה לגבי החברה בישראל. רבע מהיהודים בישראל אינם מאמינים עוד בדמוקרטיה.</w:t>
      </w:r>
    </w:p>
    <w:p w14:paraId="1B0FF1D1" w14:textId="77777777" w:rsidR="00000000" w:rsidRDefault="00E52DD3">
      <w:pPr>
        <w:pStyle w:val="a"/>
        <w:rPr>
          <w:rFonts w:hint="cs"/>
          <w:rtl/>
        </w:rPr>
      </w:pPr>
    </w:p>
    <w:p w14:paraId="4DBC8E21" w14:textId="77777777" w:rsidR="00000000" w:rsidRDefault="00E52DD3">
      <w:pPr>
        <w:pStyle w:val="a"/>
        <w:rPr>
          <w:rFonts w:hint="cs"/>
          <w:rtl/>
        </w:rPr>
      </w:pPr>
      <w:r>
        <w:rPr>
          <w:rFonts w:hint="cs"/>
          <w:rtl/>
        </w:rPr>
        <w:t xml:space="preserve">כמו כן מגלה הסקר, כי האי-שוויון הכלכלי והחברתי בישראל הוא </w:t>
      </w:r>
      <w:r>
        <w:rPr>
          <w:rFonts w:hint="cs"/>
          <w:rtl/>
        </w:rPr>
        <w:t>מהגבוהים ביותר. היקף השחיתות גובר, חופש העיתונות מידרדר, שיעור האסירים במדינה עולה, והאי-שוויון בחלוקת ההכנסות מחמיר. מידת האמון שהציבור רוחש למרבית המוסדות הציבוריים ירדה, כאשר המוסדות שהאמון בהם נפגע בצורה משמעותית ביותר הם ראש הממשלה וצה"ל. הדבר צריך לה</w:t>
      </w:r>
      <w:r>
        <w:rPr>
          <w:rFonts w:hint="cs"/>
          <w:rtl/>
        </w:rPr>
        <w:t>דיר שינה מעינינו.</w:t>
      </w:r>
    </w:p>
    <w:p w14:paraId="55A57276" w14:textId="77777777" w:rsidR="00000000" w:rsidRDefault="00E52DD3">
      <w:pPr>
        <w:pStyle w:val="a"/>
        <w:rPr>
          <w:rFonts w:hint="cs"/>
          <w:rtl/>
        </w:rPr>
      </w:pPr>
    </w:p>
    <w:p w14:paraId="4724F6FA" w14:textId="77777777" w:rsidR="00000000" w:rsidRDefault="00E52DD3">
      <w:pPr>
        <w:pStyle w:val="a"/>
        <w:rPr>
          <w:rFonts w:hint="cs"/>
          <w:rtl/>
        </w:rPr>
      </w:pPr>
      <w:r>
        <w:rPr>
          <w:rFonts w:hint="cs"/>
          <w:rtl/>
        </w:rPr>
        <w:t xml:space="preserve">הסולידריות הפנימית, שנחשבה תמיד לאחד מסודות הצלחתה של מדינת היהודים, נסדקת. החברה הישראלית הפכה בשנים האחרונות לחברה שסועה, שבה עשירים ועניים, חילונים ודתיים, יהודים וערבים, נלחמים זה בזה והורסים זה את זה. </w:t>
      </w:r>
    </w:p>
    <w:p w14:paraId="7023B40D" w14:textId="77777777" w:rsidR="00000000" w:rsidRDefault="00E52DD3">
      <w:pPr>
        <w:pStyle w:val="a"/>
        <w:rPr>
          <w:rFonts w:hint="cs"/>
          <w:rtl/>
        </w:rPr>
      </w:pPr>
    </w:p>
    <w:p w14:paraId="24BF51C2" w14:textId="77777777" w:rsidR="00000000" w:rsidRDefault="00E52DD3">
      <w:pPr>
        <w:pStyle w:val="a"/>
        <w:rPr>
          <w:rFonts w:hint="cs"/>
          <w:rtl/>
        </w:rPr>
      </w:pPr>
      <w:r>
        <w:rPr>
          <w:rFonts w:hint="cs"/>
          <w:rtl/>
        </w:rPr>
        <w:t>גם העובדה שלמעלה מ=50% מהציבו</w:t>
      </w:r>
      <w:r>
        <w:rPr>
          <w:rFonts w:hint="cs"/>
          <w:rtl/>
        </w:rPr>
        <w:t>ר מתנגדים למתן שוויון זכויות מלא לאזרחינו הערבים ומצדדים בטרנספר מדאיגה ומקעקעת את יסודותיה היהודיים והדמוקרטיים של המדינה. חבל שבשלוש השנים האחרונות עשבים שוטים בקרב האוכלוסייה הערבית הרסו את האמון והדו-קיום שהיה קיים פה למעלה מ=50 שנה. שיתוף פעולה עם ארג</w:t>
      </w:r>
      <w:r>
        <w:rPr>
          <w:rFonts w:hint="cs"/>
          <w:rtl/>
        </w:rPr>
        <w:t xml:space="preserve">וני טרור והעברת כספים למשפחות מרצחים הם בגידה ששום מדינה ריבונית לא תסבול מצד אזרחיה, ולצערי, הדבר בא לידי ביטוי גם ברחשי לב הציבור היהודי. </w:t>
      </w:r>
    </w:p>
    <w:p w14:paraId="5AB03CD7" w14:textId="77777777" w:rsidR="00000000" w:rsidRDefault="00E52DD3">
      <w:pPr>
        <w:pStyle w:val="a"/>
        <w:rPr>
          <w:rFonts w:hint="cs"/>
          <w:rtl/>
        </w:rPr>
      </w:pPr>
    </w:p>
    <w:p w14:paraId="361AFB3E" w14:textId="77777777" w:rsidR="00000000" w:rsidRDefault="00E52DD3">
      <w:pPr>
        <w:pStyle w:val="a"/>
        <w:rPr>
          <w:rFonts w:hint="cs"/>
          <w:rtl/>
        </w:rPr>
      </w:pPr>
      <w:r>
        <w:rPr>
          <w:rFonts w:hint="cs"/>
          <w:rtl/>
        </w:rPr>
        <w:t xml:space="preserve">אני קורא לממשלה ולעומד בראשה שלא להקל ראש בתוצאות הסקר ובהבעת האי-אמון של הציבור במנהיגיו. יש לבצע בדק-בית במשרדי </w:t>
      </w:r>
      <w:r>
        <w:rPr>
          <w:rFonts w:hint="cs"/>
          <w:rtl/>
        </w:rPr>
        <w:t>הממשלה ולקצץ קודם כול במשרדיהם. לא ייתכן, למשל, שהממשלה תשלם שכר דירה כפול ומופקע רק מפני שלמינהל התעופה האזרחית לא נאה לשבת ברמלה, או שראשי ממשלה לשעבר יחזיקו לשכות בעלות של מאות אלפי שקלים על חשבון משלם המסים. דנו היום בוועדה לביקורת המדינה בנושאים האלה.</w:t>
      </w:r>
    </w:p>
    <w:p w14:paraId="44254C05" w14:textId="77777777" w:rsidR="00000000" w:rsidRDefault="00E52DD3">
      <w:pPr>
        <w:pStyle w:val="a"/>
        <w:rPr>
          <w:rFonts w:hint="cs"/>
          <w:rtl/>
        </w:rPr>
      </w:pPr>
    </w:p>
    <w:p w14:paraId="65E23521" w14:textId="77777777" w:rsidR="00000000" w:rsidRDefault="00E52DD3">
      <w:pPr>
        <w:pStyle w:val="a"/>
        <w:rPr>
          <w:rFonts w:hint="cs"/>
          <w:rtl/>
        </w:rPr>
      </w:pPr>
      <w:r>
        <w:rPr>
          <w:rFonts w:hint="cs"/>
          <w:rtl/>
        </w:rPr>
        <w:t>"ממני תראו וכן תעשו", צריך להיות המשפט שכל שר יוכל לומר בתום לב, בטרם הוא גוזר על הציבור הידוק חגורה חזק כל כך.  תודה.</w:t>
      </w:r>
    </w:p>
    <w:p w14:paraId="321D209C" w14:textId="77777777" w:rsidR="00000000" w:rsidRDefault="00E52DD3">
      <w:pPr>
        <w:pStyle w:val="a"/>
        <w:ind w:firstLine="0"/>
        <w:rPr>
          <w:rFonts w:hint="cs"/>
          <w:rtl/>
        </w:rPr>
      </w:pPr>
    </w:p>
    <w:p w14:paraId="2278D08C" w14:textId="77777777" w:rsidR="00000000" w:rsidRDefault="00E52DD3">
      <w:pPr>
        <w:pStyle w:val="ad"/>
        <w:rPr>
          <w:rtl/>
        </w:rPr>
      </w:pPr>
      <w:r>
        <w:rPr>
          <w:rtl/>
        </w:rPr>
        <w:t>היו"ר מוחמד ברכה:</w:t>
      </w:r>
    </w:p>
    <w:p w14:paraId="0FE55677" w14:textId="77777777" w:rsidR="00000000" w:rsidRDefault="00E52DD3">
      <w:pPr>
        <w:pStyle w:val="a"/>
        <w:rPr>
          <w:rtl/>
        </w:rPr>
      </w:pPr>
    </w:p>
    <w:p w14:paraId="6C32D145" w14:textId="77777777" w:rsidR="00000000" w:rsidRDefault="00E52DD3">
      <w:pPr>
        <w:pStyle w:val="a"/>
        <w:rPr>
          <w:rFonts w:hint="cs"/>
          <w:rtl/>
        </w:rPr>
      </w:pPr>
      <w:r>
        <w:rPr>
          <w:rFonts w:hint="cs"/>
          <w:rtl/>
        </w:rPr>
        <w:t>תודה לחבר הכנסת אמנון כהן. רשות הדיבור לחבר הכנסת ואסל טאהא, ואחריו - לאחרונת הדוברים בעניין זה, חברת הכנסת לאה נס.</w:t>
      </w:r>
    </w:p>
    <w:p w14:paraId="74932D30" w14:textId="77777777" w:rsidR="00000000" w:rsidRDefault="00E52DD3">
      <w:pPr>
        <w:pStyle w:val="a"/>
        <w:rPr>
          <w:rFonts w:hint="cs"/>
          <w:rtl/>
        </w:rPr>
      </w:pPr>
    </w:p>
    <w:p w14:paraId="4D3984A5" w14:textId="77777777" w:rsidR="00000000" w:rsidRDefault="00E52DD3">
      <w:pPr>
        <w:pStyle w:val="Speaker"/>
        <w:rPr>
          <w:rtl/>
        </w:rPr>
      </w:pPr>
      <w:bookmarkStart w:id="325" w:name="FS000001062T21_05_2003_17_09_15"/>
      <w:bookmarkEnd w:id="325"/>
      <w:r>
        <w:rPr>
          <w:rFonts w:hint="eastAsia"/>
          <w:rtl/>
        </w:rPr>
        <w:t>ואסל</w:t>
      </w:r>
      <w:r>
        <w:rPr>
          <w:rtl/>
        </w:rPr>
        <w:t xml:space="preserve"> טאהא (בל"ד):</w:t>
      </w:r>
    </w:p>
    <w:p w14:paraId="32A291AC" w14:textId="77777777" w:rsidR="00000000" w:rsidRDefault="00E52DD3">
      <w:pPr>
        <w:pStyle w:val="a"/>
        <w:rPr>
          <w:rFonts w:hint="cs"/>
          <w:rtl/>
        </w:rPr>
      </w:pPr>
    </w:p>
    <w:p w14:paraId="21BB4442" w14:textId="77777777" w:rsidR="00000000" w:rsidRDefault="00E52DD3">
      <w:pPr>
        <w:pStyle w:val="a"/>
        <w:rPr>
          <w:rFonts w:hint="cs"/>
          <w:rtl/>
        </w:rPr>
      </w:pPr>
      <w:r>
        <w:rPr>
          <w:rFonts w:hint="cs"/>
          <w:rtl/>
        </w:rPr>
        <w:t xml:space="preserve">אדוני היושב-ראש, חברי הכנסת, תוצאות הסקר והדוח של המכון הישראלי לדמוקרטיה מעידות על כך שצדקנו לאורך כל הדרך.  אמרנו שכיבוש ודמוקרטיה נוגדים זה את זה. אמרנו שלא ייתכן דמוקרט וכובש, דמוקרט ומדכא. הסקר העיד שצדקנו.   </w:t>
      </w:r>
    </w:p>
    <w:p w14:paraId="28366A79" w14:textId="77777777" w:rsidR="00000000" w:rsidRDefault="00E52DD3">
      <w:pPr>
        <w:pStyle w:val="a"/>
        <w:rPr>
          <w:rFonts w:hint="cs"/>
          <w:rtl/>
        </w:rPr>
      </w:pPr>
    </w:p>
    <w:p w14:paraId="4A9F7D45" w14:textId="77777777" w:rsidR="00000000" w:rsidRDefault="00E52DD3">
      <w:pPr>
        <w:pStyle w:val="a"/>
        <w:rPr>
          <w:rFonts w:hint="cs"/>
          <w:rtl/>
        </w:rPr>
      </w:pPr>
      <w:r>
        <w:rPr>
          <w:rFonts w:hint="cs"/>
          <w:rtl/>
        </w:rPr>
        <w:t>אדוני היושב-ראש, בס</w:t>
      </w:r>
      <w:r>
        <w:rPr>
          <w:rFonts w:hint="cs"/>
          <w:rtl/>
        </w:rPr>
        <w:t xml:space="preserve">וף השבוע התפרסמו ממצאי המחקר של המכון הישראלי לדמוקרטיה, שנקרא "מדד הדמוקרטיה הישראלית". לפי הכותרת הענקית וההוכחות שנמצאות בדוח, נראה שמדובר ב"סקופ" - תגלית שלא נראתה או לא נשמעה מעולם. אבל זה לא מפתיע אותי, משום שאני לא-יהודי החי במדינת היהודים שרואה בי </w:t>
      </w:r>
      <w:r>
        <w:rPr>
          <w:rFonts w:hint="cs"/>
          <w:rtl/>
        </w:rPr>
        <w:t>אזרח או תושב על תקן זמני. זה לא מפתיע אותי, משום שאני מרגיש, בדיוק כמו שהציבור שאני מייצג מרגיש, את התוצאות הפרקטיות הממשיות של נתוני מחקר זה. זה גם לא מפתיע אותי, משום שהציבור הערבי נלחם יום-יום ושעה-שעה על זכותו לחיות במדינת ישראל, וזאת כנראה, כפי שאמרנו</w:t>
      </w:r>
      <w:r>
        <w:rPr>
          <w:rFonts w:hint="cs"/>
          <w:rtl/>
        </w:rPr>
        <w:t xml:space="preserve"> וצדקנו, משימה לא קלה. </w:t>
      </w:r>
    </w:p>
    <w:p w14:paraId="6395ADAF" w14:textId="77777777" w:rsidR="00000000" w:rsidRDefault="00E52DD3">
      <w:pPr>
        <w:pStyle w:val="a"/>
        <w:rPr>
          <w:rFonts w:hint="cs"/>
          <w:rtl/>
        </w:rPr>
      </w:pPr>
    </w:p>
    <w:p w14:paraId="003508D1" w14:textId="77777777" w:rsidR="00000000" w:rsidRDefault="00E52DD3">
      <w:pPr>
        <w:pStyle w:val="a"/>
        <w:rPr>
          <w:rFonts w:hint="cs"/>
          <w:rtl/>
        </w:rPr>
      </w:pPr>
      <w:r>
        <w:rPr>
          <w:rFonts w:hint="cs"/>
          <w:rtl/>
        </w:rPr>
        <w:t>אך למרות הכול, ולמרות ההיכרות האישית שלי עם הנתונים, אינני מצטער על הפרסום. להיפך, משום שחלק מהציבור היהודי לא מכיר את הנתונים הללו; חמור יותר - חלק מהציבור היהודי חושב שהמצב הזה הוא ראוי וצודק; וחמור עוד יותר - שאת חלקו האחר המציא</w:t>
      </w:r>
      <w:r>
        <w:rPr>
          <w:rFonts w:hint="cs"/>
          <w:rtl/>
        </w:rPr>
        <w:t xml:space="preserve">ות העגומה הזאת לא מספקת, והם היו רוצים לדרדרה עוד יותר. פרסום ממצאי המחקר מעלה את הדברים סוף-סוף על הנייר, במסמך כתוב, ונותן חותמת רשמית למצב האזרחים הפלסטינים בישראל. </w:t>
      </w:r>
    </w:p>
    <w:p w14:paraId="0D9FDF2B" w14:textId="77777777" w:rsidR="00000000" w:rsidRDefault="00E52DD3">
      <w:pPr>
        <w:pStyle w:val="a"/>
        <w:rPr>
          <w:rFonts w:hint="cs"/>
          <w:rtl/>
        </w:rPr>
      </w:pPr>
    </w:p>
    <w:p w14:paraId="494132AA" w14:textId="77777777" w:rsidR="00000000" w:rsidRDefault="00E52DD3">
      <w:pPr>
        <w:pStyle w:val="a"/>
        <w:rPr>
          <w:rFonts w:hint="cs"/>
          <w:rtl/>
        </w:rPr>
      </w:pPr>
      <w:r>
        <w:rPr>
          <w:rFonts w:hint="cs"/>
          <w:rtl/>
        </w:rPr>
        <w:t>אדוני היושב-ראש, הנתונים מראים בשתי מלים כי הדמוקרטיה הישראלית היא דמוקרטיה פורמלית. ה</w:t>
      </w:r>
      <w:r>
        <w:rPr>
          <w:rFonts w:hint="cs"/>
          <w:rtl/>
        </w:rPr>
        <w:t>ערכים והעקרונות הדמוקרטיים, והאמונה בהם, הולכים וגוועים. אין כל משמעות אמיתית לערכים דמוקרטיים. אין מהות בכללי המשחק הפורמליים של השיטה. כבר פגשנו בהיסטוריה מדינות דמוקרטיות שהיתה בהן דמוקרטיה פורמלית. היו בהן אומנם בחירות והתמודדות חופשית לפחות בין שתי מפ</w:t>
      </w:r>
      <w:r>
        <w:rPr>
          <w:rFonts w:hint="cs"/>
          <w:rtl/>
        </w:rPr>
        <w:t xml:space="preserve">לגות, התקיימה בהן הפרדת רשויות והתקבלו בהן החלטות על-פי הכרעת רוב, אבל זה הסתיים באסון. נכון, גם זו דמוקרטיה, והיא יכולה להיות אפילו מאוד נוחה לקבוצה דומיננטית בחברה, לשולטים, לרוב היציב והקבוע, אך אוי לך אם אתה נמנה עם קבוצת המיעוט באותה מדינה. אוי לך אם </w:t>
      </w:r>
      <w:r>
        <w:rPr>
          <w:rFonts w:hint="cs"/>
          <w:rtl/>
        </w:rPr>
        <w:t xml:space="preserve">אין ביכולתך ליהפך לרוב. </w:t>
      </w:r>
    </w:p>
    <w:p w14:paraId="654174E2" w14:textId="77777777" w:rsidR="00000000" w:rsidRDefault="00E52DD3">
      <w:pPr>
        <w:pStyle w:val="a"/>
        <w:rPr>
          <w:rFonts w:hint="cs"/>
          <w:rtl/>
        </w:rPr>
      </w:pPr>
    </w:p>
    <w:p w14:paraId="1B2DFF4F" w14:textId="77777777" w:rsidR="00000000" w:rsidRDefault="00E52DD3">
      <w:pPr>
        <w:pStyle w:val="a"/>
        <w:ind w:firstLine="0"/>
        <w:rPr>
          <w:rFonts w:hint="cs"/>
          <w:rtl/>
        </w:rPr>
      </w:pPr>
      <w:r>
        <w:rPr>
          <w:rFonts w:hint="cs"/>
          <w:rtl/>
        </w:rPr>
        <w:tab/>
        <w:t>אדוני היושב-ראש, נתוני המחקר מראים בבירור שמדינת ישראל צועדת אט-אט לעבר דמוקרטיה פורמלית. ישראל היא לא דמוקרטיה מהותית. אחד המאפיינים הבולטים של דמוקרטיה מהותית הוא הכרה ואמונה בשוויון כל אזרחיה. אדוני היושב-ראש, 53% - יותר ממחצי</w:t>
      </w:r>
      <w:r>
        <w:rPr>
          <w:rFonts w:hint="cs"/>
          <w:rtl/>
        </w:rPr>
        <w:t xml:space="preserve">ת היהודים - אומרים בגלוי שהם מתנגדים לשוויון זכויות מלא לערביי ישראל. </w:t>
      </w:r>
    </w:p>
    <w:p w14:paraId="4EA8412E" w14:textId="77777777" w:rsidR="00000000" w:rsidRDefault="00E52DD3">
      <w:pPr>
        <w:pStyle w:val="a"/>
        <w:ind w:firstLine="0"/>
        <w:rPr>
          <w:rFonts w:hint="cs"/>
          <w:rtl/>
        </w:rPr>
      </w:pPr>
    </w:p>
    <w:p w14:paraId="27D9667E" w14:textId="77777777" w:rsidR="00000000" w:rsidRDefault="00E52DD3">
      <w:pPr>
        <w:pStyle w:val="ad"/>
        <w:rPr>
          <w:rtl/>
        </w:rPr>
      </w:pPr>
      <w:r>
        <w:rPr>
          <w:rtl/>
        </w:rPr>
        <w:t>היו"ר מוחמד ברכה:</w:t>
      </w:r>
    </w:p>
    <w:p w14:paraId="5A3DAF03" w14:textId="77777777" w:rsidR="00000000" w:rsidRDefault="00E52DD3">
      <w:pPr>
        <w:pStyle w:val="a"/>
        <w:rPr>
          <w:rtl/>
        </w:rPr>
      </w:pPr>
    </w:p>
    <w:p w14:paraId="0B6FEB9F" w14:textId="77777777" w:rsidR="00000000" w:rsidRDefault="00E52DD3">
      <w:pPr>
        <w:pStyle w:val="a"/>
        <w:rPr>
          <w:rFonts w:hint="cs"/>
          <w:rtl/>
        </w:rPr>
      </w:pPr>
      <w:r>
        <w:rPr>
          <w:rFonts w:hint="cs"/>
          <w:rtl/>
        </w:rPr>
        <w:t>משפט סיום.</w:t>
      </w:r>
    </w:p>
    <w:p w14:paraId="5FAEEAF5" w14:textId="77777777" w:rsidR="00000000" w:rsidRDefault="00E52DD3">
      <w:pPr>
        <w:pStyle w:val="a"/>
        <w:ind w:firstLine="0"/>
        <w:rPr>
          <w:rFonts w:hint="cs"/>
          <w:rtl/>
        </w:rPr>
      </w:pPr>
    </w:p>
    <w:p w14:paraId="54789BAF" w14:textId="77777777" w:rsidR="00000000" w:rsidRDefault="00E52DD3">
      <w:pPr>
        <w:pStyle w:val="SpeakerCon"/>
        <w:rPr>
          <w:rtl/>
        </w:rPr>
      </w:pPr>
      <w:bookmarkStart w:id="326" w:name="FS000001062T21_05_2003_17_23_29C"/>
      <w:bookmarkEnd w:id="326"/>
      <w:r>
        <w:rPr>
          <w:rtl/>
        </w:rPr>
        <w:t>ואסל טאהא (בל"ד):</w:t>
      </w:r>
    </w:p>
    <w:p w14:paraId="31F96AE2" w14:textId="77777777" w:rsidR="00000000" w:rsidRDefault="00E52DD3">
      <w:pPr>
        <w:pStyle w:val="a"/>
        <w:rPr>
          <w:rtl/>
        </w:rPr>
      </w:pPr>
    </w:p>
    <w:p w14:paraId="48861F91" w14:textId="77777777" w:rsidR="00000000" w:rsidRDefault="00E52DD3">
      <w:pPr>
        <w:pStyle w:val="a"/>
        <w:rPr>
          <w:rFonts w:hint="cs"/>
          <w:rtl/>
        </w:rPr>
      </w:pPr>
      <w:r>
        <w:rPr>
          <w:rFonts w:hint="cs"/>
          <w:rtl/>
        </w:rPr>
        <w:t xml:space="preserve">אדוני היושב-ראש, 77% מהציבור חושבים כי בהחלטות חשובות וגורליות של המדינה, רק ליהודים יש הזכות להשתתף. 70% חושבים שאסור למפלגות ערביות </w:t>
      </w:r>
      <w:r>
        <w:rPr>
          <w:rFonts w:hint="cs"/>
          <w:rtl/>
        </w:rPr>
        <w:t xml:space="preserve">להצטרף לממשלה. </w:t>
      </w:r>
    </w:p>
    <w:p w14:paraId="5C75D1BE" w14:textId="77777777" w:rsidR="00000000" w:rsidRDefault="00E52DD3">
      <w:pPr>
        <w:pStyle w:val="a"/>
        <w:rPr>
          <w:rFonts w:hint="cs"/>
          <w:rtl/>
        </w:rPr>
      </w:pPr>
    </w:p>
    <w:p w14:paraId="2EFC5E96" w14:textId="77777777" w:rsidR="00000000" w:rsidRDefault="00E52DD3">
      <w:pPr>
        <w:pStyle w:val="a"/>
        <w:rPr>
          <w:rFonts w:hint="cs"/>
          <w:rtl/>
        </w:rPr>
      </w:pPr>
      <w:r>
        <w:rPr>
          <w:rFonts w:hint="cs"/>
          <w:rtl/>
        </w:rPr>
        <w:t xml:space="preserve">דמוקרטיה מהותית היא שמירה על זכויות מיעוטים, שמירה על הזכות לחירות והזכות לקניין. אבל יותר ממחצית היהודים סבורים, ואומרים זאת בשפה יפה, במושגים טובים, כי יש "לעודד" או בשפה מדויקת יותר "לטרנספר" את הערבים מחוץ לגבולות המדינה. </w:t>
      </w:r>
    </w:p>
    <w:p w14:paraId="22C55DEF" w14:textId="77777777" w:rsidR="00000000" w:rsidRDefault="00E52DD3">
      <w:pPr>
        <w:pStyle w:val="a"/>
        <w:ind w:firstLine="0"/>
        <w:rPr>
          <w:rFonts w:hint="cs"/>
          <w:rtl/>
        </w:rPr>
      </w:pPr>
    </w:p>
    <w:p w14:paraId="08B17192" w14:textId="77777777" w:rsidR="00000000" w:rsidRDefault="00E52DD3">
      <w:pPr>
        <w:pStyle w:val="ad"/>
        <w:rPr>
          <w:rtl/>
        </w:rPr>
      </w:pPr>
      <w:r>
        <w:rPr>
          <w:rtl/>
        </w:rPr>
        <w:t>היו"ר מוחמד</w:t>
      </w:r>
      <w:r>
        <w:rPr>
          <w:rtl/>
        </w:rPr>
        <w:t xml:space="preserve"> ברכה:</w:t>
      </w:r>
    </w:p>
    <w:p w14:paraId="1A5E960E" w14:textId="77777777" w:rsidR="00000000" w:rsidRDefault="00E52DD3">
      <w:pPr>
        <w:pStyle w:val="a"/>
        <w:rPr>
          <w:rtl/>
        </w:rPr>
      </w:pPr>
    </w:p>
    <w:p w14:paraId="39AF4A6A" w14:textId="77777777" w:rsidR="00000000" w:rsidRDefault="00E52DD3">
      <w:pPr>
        <w:pStyle w:val="a"/>
        <w:rPr>
          <w:rFonts w:hint="cs"/>
          <w:rtl/>
        </w:rPr>
      </w:pPr>
      <w:r>
        <w:rPr>
          <w:rFonts w:hint="cs"/>
          <w:rtl/>
        </w:rPr>
        <w:t xml:space="preserve">משפט סיום, חבר הכנסת טאהא. עברת את הזמן בהרבה. </w:t>
      </w:r>
    </w:p>
    <w:p w14:paraId="14C6883F" w14:textId="77777777" w:rsidR="00000000" w:rsidRDefault="00E52DD3">
      <w:pPr>
        <w:pStyle w:val="a"/>
        <w:ind w:firstLine="0"/>
        <w:rPr>
          <w:rFonts w:hint="cs"/>
          <w:rtl/>
        </w:rPr>
      </w:pPr>
    </w:p>
    <w:p w14:paraId="1F659428" w14:textId="77777777" w:rsidR="00000000" w:rsidRDefault="00E52DD3">
      <w:pPr>
        <w:pStyle w:val="SpeakerCon"/>
        <w:rPr>
          <w:rtl/>
        </w:rPr>
      </w:pPr>
      <w:bookmarkStart w:id="327" w:name="FS000001062T21_05_2003_17_25_07C"/>
      <w:bookmarkEnd w:id="327"/>
      <w:r>
        <w:rPr>
          <w:rtl/>
        </w:rPr>
        <w:t>ואסל טאהא (בל"ד):</w:t>
      </w:r>
    </w:p>
    <w:p w14:paraId="16F19003" w14:textId="77777777" w:rsidR="00000000" w:rsidRDefault="00E52DD3">
      <w:pPr>
        <w:pStyle w:val="a"/>
        <w:rPr>
          <w:rtl/>
        </w:rPr>
      </w:pPr>
    </w:p>
    <w:p w14:paraId="4C2E6F86" w14:textId="77777777" w:rsidR="00000000" w:rsidRDefault="00E52DD3">
      <w:pPr>
        <w:pStyle w:val="a"/>
        <w:rPr>
          <w:rFonts w:hint="cs"/>
          <w:rtl/>
        </w:rPr>
      </w:pPr>
      <w:r>
        <w:rPr>
          <w:rFonts w:hint="cs"/>
          <w:rtl/>
        </w:rPr>
        <w:t xml:space="preserve">אדוני היושב-ראש, 49% מהיהודים חושבים שאנחנו לא מקופחים בכלל. כלומר, מה שאנחנו מקבלים זה מה שמגיע לנו. </w:t>
      </w:r>
    </w:p>
    <w:p w14:paraId="2C793681" w14:textId="77777777" w:rsidR="00000000" w:rsidRDefault="00E52DD3">
      <w:pPr>
        <w:pStyle w:val="a"/>
        <w:rPr>
          <w:rFonts w:hint="cs"/>
          <w:rtl/>
        </w:rPr>
      </w:pPr>
    </w:p>
    <w:p w14:paraId="412CD000" w14:textId="77777777" w:rsidR="00000000" w:rsidRDefault="00E52DD3">
      <w:pPr>
        <w:pStyle w:val="a"/>
        <w:rPr>
          <w:rFonts w:hint="cs"/>
          <w:rtl/>
        </w:rPr>
      </w:pPr>
      <w:r>
        <w:rPr>
          <w:rFonts w:hint="cs"/>
          <w:rtl/>
        </w:rPr>
        <w:t>האמת, כל הכבוד לפחות לציבור היהודי שלא מסתיר את העובדות האלה. כל הכבוד לעורכ</w:t>
      </w:r>
      <w:r>
        <w:rPr>
          <w:rFonts w:hint="cs"/>
          <w:rtl/>
        </w:rPr>
        <w:t xml:space="preserve">י הסקר שגילו וכתבו והפכו את העובדות למסמך. אולי ישכילו וילמדו לתקן את המעוות. </w:t>
      </w:r>
    </w:p>
    <w:p w14:paraId="6F34615F" w14:textId="77777777" w:rsidR="00000000" w:rsidRDefault="00E52DD3">
      <w:pPr>
        <w:pStyle w:val="a"/>
        <w:ind w:firstLine="0"/>
        <w:rPr>
          <w:rFonts w:hint="cs"/>
          <w:rtl/>
        </w:rPr>
      </w:pPr>
    </w:p>
    <w:p w14:paraId="47885D64" w14:textId="77777777" w:rsidR="00000000" w:rsidRDefault="00E52DD3">
      <w:pPr>
        <w:pStyle w:val="ad"/>
        <w:rPr>
          <w:rtl/>
        </w:rPr>
      </w:pPr>
      <w:r>
        <w:rPr>
          <w:rtl/>
        </w:rPr>
        <w:t>היו"ר מוחמד ברכה:</w:t>
      </w:r>
    </w:p>
    <w:p w14:paraId="5573A41D" w14:textId="77777777" w:rsidR="00000000" w:rsidRDefault="00E52DD3">
      <w:pPr>
        <w:pStyle w:val="a"/>
        <w:rPr>
          <w:rtl/>
        </w:rPr>
      </w:pPr>
    </w:p>
    <w:p w14:paraId="506BBDC2" w14:textId="77777777" w:rsidR="00000000" w:rsidRDefault="00E52DD3">
      <w:pPr>
        <w:pStyle w:val="a"/>
        <w:rPr>
          <w:rFonts w:hint="cs"/>
          <w:rtl/>
        </w:rPr>
      </w:pPr>
      <w:r>
        <w:rPr>
          <w:rFonts w:hint="cs"/>
          <w:rtl/>
        </w:rPr>
        <w:t xml:space="preserve">תודה רבה.  חברת הכנסת לאה נס, אחרונת הדוברים בנושא הזה, בבקשה. </w:t>
      </w:r>
    </w:p>
    <w:p w14:paraId="505B916B" w14:textId="77777777" w:rsidR="00000000" w:rsidRDefault="00E52DD3">
      <w:pPr>
        <w:pStyle w:val="a"/>
        <w:ind w:firstLine="0"/>
        <w:rPr>
          <w:rFonts w:hint="cs"/>
          <w:rtl/>
        </w:rPr>
      </w:pPr>
    </w:p>
    <w:p w14:paraId="63E69CD2" w14:textId="77777777" w:rsidR="00000000" w:rsidRDefault="00E52DD3">
      <w:pPr>
        <w:pStyle w:val="Speaker"/>
        <w:rPr>
          <w:rtl/>
        </w:rPr>
      </w:pPr>
      <w:bookmarkStart w:id="328" w:name="FS000001041T21_05_2003_17_10_04"/>
      <w:bookmarkEnd w:id="328"/>
      <w:r>
        <w:rPr>
          <w:rFonts w:hint="eastAsia"/>
          <w:rtl/>
        </w:rPr>
        <w:t>לאה</w:t>
      </w:r>
      <w:r>
        <w:rPr>
          <w:rtl/>
        </w:rPr>
        <w:t xml:space="preserve"> נס (הליכוד):</w:t>
      </w:r>
    </w:p>
    <w:p w14:paraId="211B1429" w14:textId="77777777" w:rsidR="00000000" w:rsidRDefault="00E52DD3">
      <w:pPr>
        <w:pStyle w:val="a"/>
        <w:rPr>
          <w:rFonts w:hint="cs"/>
          <w:rtl/>
        </w:rPr>
      </w:pPr>
    </w:p>
    <w:p w14:paraId="26E123A4" w14:textId="77777777" w:rsidR="00000000" w:rsidRDefault="00E52DD3">
      <w:pPr>
        <w:pStyle w:val="a"/>
        <w:rPr>
          <w:rFonts w:hint="cs"/>
          <w:rtl/>
        </w:rPr>
      </w:pPr>
      <w:r>
        <w:rPr>
          <w:rFonts w:hint="cs"/>
          <w:rtl/>
        </w:rPr>
        <w:t>אדוני היושב-ראש, כנסת נכבדה, על יסוד הנתונים של סקר המכון הישראלי לדמוקרטי</w:t>
      </w:r>
      <w:r>
        <w:rPr>
          <w:rFonts w:hint="cs"/>
          <w:rtl/>
        </w:rPr>
        <w:t>ה, שלפיו 23% מהציבור היהודי בישראל סבורים כי דמוקרטיה אינה שיטת השלטון הטובה ביותר, וכי ישראל נמנית עם ארבע המדינות היחידות שבהן רוב הציבור סבור שמנהיגים חזקים יכולים להועיל למדינה יותר מכל דיונים וחוקים,  זעקו כותרות העיתונים על נתונים קשים ועל חוסר דמוקר</w:t>
      </w:r>
      <w:r>
        <w:rPr>
          <w:rFonts w:hint="cs"/>
          <w:rtl/>
        </w:rPr>
        <w:t xml:space="preserve">טיה בקרב יהודי ישראל. </w:t>
      </w:r>
    </w:p>
    <w:p w14:paraId="26210DA4" w14:textId="77777777" w:rsidR="00000000" w:rsidRDefault="00E52DD3">
      <w:pPr>
        <w:pStyle w:val="a"/>
        <w:rPr>
          <w:rFonts w:hint="cs"/>
          <w:rtl/>
        </w:rPr>
      </w:pPr>
    </w:p>
    <w:p w14:paraId="5D1515DB" w14:textId="77777777" w:rsidR="00000000" w:rsidRDefault="00E52DD3">
      <w:pPr>
        <w:pStyle w:val="a"/>
        <w:rPr>
          <w:rFonts w:hint="cs"/>
          <w:rtl/>
        </w:rPr>
      </w:pPr>
      <w:r>
        <w:rPr>
          <w:rFonts w:hint="cs"/>
          <w:rtl/>
        </w:rPr>
        <w:t>על העובדות קשה לערער, אך אינני מסכימה עם המסקנות שהופקו מהן, ואסביר מדוע. הגישה היהודית הנאורה מלכתחילה מדברת גם היא על דמוקרטיה. יש מקורות רבים לכך. אביא דוגמה אחת מן הגמרא, במסכת ברכות, שם מובאים דברי רבי יצחק: "אין מעמידין פרנס ע</w:t>
      </w:r>
      <w:r>
        <w:rPr>
          <w:rFonts w:hint="cs"/>
          <w:rtl/>
        </w:rPr>
        <w:t>ל הציבור, אלא אם כן נמלכים בציבור". אסמכתה זו אינה מקרית, והיא שימשה שנים רבות את מיטב הפוסקים בתשובותיהם בבואם לנמק מדוע יש לקבל הכרעות בענייני הקהילה והציבור ברוב דמוקרטי.</w:t>
      </w:r>
    </w:p>
    <w:p w14:paraId="0CF46521" w14:textId="77777777" w:rsidR="00000000" w:rsidRDefault="00E52DD3">
      <w:pPr>
        <w:pStyle w:val="a"/>
        <w:rPr>
          <w:rFonts w:hint="cs"/>
          <w:rtl/>
        </w:rPr>
      </w:pPr>
    </w:p>
    <w:p w14:paraId="16D84C0D" w14:textId="77777777" w:rsidR="00000000" w:rsidRDefault="00E52DD3">
      <w:pPr>
        <w:pStyle w:val="a"/>
        <w:rPr>
          <w:rFonts w:hint="cs"/>
          <w:rtl/>
        </w:rPr>
      </w:pPr>
      <w:r>
        <w:rPr>
          <w:rFonts w:hint="cs"/>
          <w:rtl/>
        </w:rPr>
        <w:t>על אף הכלל של "אחרי רבים להטות", בספר שאלות ותשובות של הרשב"א נפסק, כי קביעת תקנה</w:t>
      </w:r>
      <w:r>
        <w:rPr>
          <w:rFonts w:hint="cs"/>
          <w:rtl/>
        </w:rPr>
        <w:t xml:space="preserve"> של הציבור שיש בה גזל הפרט ושלילת רצונו </w:t>
      </w:r>
      <w:r>
        <w:rPr>
          <w:rtl/>
        </w:rPr>
        <w:t>–</w:t>
      </w:r>
      <w:r>
        <w:rPr>
          <w:rFonts w:hint="cs"/>
          <w:rtl/>
        </w:rPr>
        <w:t xml:space="preserve"> התקנה אינה תקפה כלל. באופן דומה קיים העיקרון המובא בתלמוד הירושלמי: "גזירה שאין הציבור יכול לעמוד בה". לפי עיקרון זה, גזירה שמטיל בית-הדין על הציבור, והציבור לא יכול לעמוד בה, אינה גזירה.</w:t>
      </w:r>
    </w:p>
    <w:p w14:paraId="02EA56E2" w14:textId="77777777" w:rsidR="00000000" w:rsidRDefault="00E52DD3">
      <w:pPr>
        <w:pStyle w:val="a"/>
        <w:rPr>
          <w:rFonts w:hint="cs"/>
          <w:rtl/>
        </w:rPr>
      </w:pPr>
    </w:p>
    <w:p w14:paraId="7313CC81" w14:textId="77777777" w:rsidR="00000000" w:rsidRDefault="00E52DD3">
      <w:pPr>
        <w:pStyle w:val="a"/>
        <w:rPr>
          <w:rFonts w:hint="cs"/>
          <w:rtl/>
        </w:rPr>
      </w:pPr>
      <w:r>
        <w:rPr>
          <w:rFonts w:hint="cs"/>
          <w:rtl/>
        </w:rPr>
        <w:t xml:space="preserve">ולענייננו, הציבור בישראל </w:t>
      </w:r>
      <w:r>
        <w:rPr>
          <w:rFonts w:hint="cs"/>
          <w:rtl/>
        </w:rPr>
        <w:t xml:space="preserve">מאמין </w:t>
      </w:r>
      <w:r>
        <w:rPr>
          <w:rtl/>
        </w:rPr>
        <w:t>–</w:t>
      </w:r>
      <w:r>
        <w:rPr>
          <w:rFonts w:hint="cs"/>
          <w:rtl/>
        </w:rPr>
        <w:t xml:space="preserve"> ועוד איך מאמין - - - </w:t>
      </w:r>
    </w:p>
    <w:p w14:paraId="599957BE" w14:textId="77777777" w:rsidR="00000000" w:rsidRDefault="00E52DD3">
      <w:pPr>
        <w:pStyle w:val="a"/>
        <w:rPr>
          <w:rFonts w:hint="cs"/>
          <w:rtl/>
        </w:rPr>
      </w:pPr>
    </w:p>
    <w:p w14:paraId="6AC7ED8F" w14:textId="77777777" w:rsidR="00000000" w:rsidRDefault="00E52DD3">
      <w:pPr>
        <w:pStyle w:val="ad"/>
        <w:rPr>
          <w:rtl/>
        </w:rPr>
      </w:pPr>
      <w:r>
        <w:rPr>
          <w:rtl/>
        </w:rPr>
        <w:t>היו"ר מוחמד ברכה:</w:t>
      </w:r>
    </w:p>
    <w:p w14:paraId="12F1897A" w14:textId="77777777" w:rsidR="00000000" w:rsidRDefault="00E52DD3">
      <w:pPr>
        <w:pStyle w:val="a"/>
        <w:rPr>
          <w:rtl/>
        </w:rPr>
      </w:pPr>
    </w:p>
    <w:p w14:paraId="5733D0FB" w14:textId="77777777" w:rsidR="00000000" w:rsidRDefault="00E52DD3">
      <w:pPr>
        <w:pStyle w:val="a"/>
        <w:rPr>
          <w:rFonts w:hint="cs"/>
          <w:rtl/>
        </w:rPr>
      </w:pPr>
      <w:r>
        <w:rPr>
          <w:rFonts w:hint="cs"/>
          <w:rtl/>
        </w:rPr>
        <w:t>שנייה. חבר הכנסת יתום, לא עם הגב.</w:t>
      </w:r>
    </w:p>
    <w:p w14:paraId="79E507D8" w14:textId="77777777" w:rsidR="00000000" w:rsidRDefault="00E52DD3">
      <w:pPr>
        <w:pStyle w:val="a"/>
        <w:rPr>
          <w:rFonts w:hint="cs"/>
          <w:rtl/>
        </w:rPr>
      </w:pPr>
    </w:p>
    <w:p w14:paraId="626AE16D" w14:textId="77777777" w:rsidR="00000000" w:rsidRDefault="00E52DD3">
      <w:pPr>
        <w:pStyle w:val="ac"/>
        <w:rPr>
          <w:rtl/>
        </w:rPr>
      </w:pPr>
      <w:r>
        <w:rPr>
          <w:rFonts w:hint="eastAsia"/>
          <w:rtl/>
        </w:rPr>
        <w:t>אהוד</w:t>
      </w:r>
      <w:r>
        <w:rPr>
          <w:rtl/>
        </w:rPr>
        <w:t xml:space="preserve"> יתום (הליכוד):</w:t>
      </w:r>
    </w:p>
    <w:p w14:paraId="39570B75" w14:textId="77777777" w:rsidR="00000000" w:rsidRDefault="00E52DD3">
      <w:pPr>
        <w:pStyle w:val="a"/>
        <w:rPr>
          <w:rFonts w:hint="cs"/>
          <w:rtl/>
        </w:rPr>
      </w:pPr>
    </w:p>
    <w:p w14:paraId="5B5F60D1" w14:textId="77777777" w:rsidR="00000000" w:rsidRDefault="00E52DD3">
      <w:pPr>
        <w:pStyle w:val="a"/>
        <w:rPr>
          <w:rFonts w:hint="cs"/>
          <w:rtl/>
        </w:rPr>
      </w:pPr>
      <w:r>
        <w:rPr>
          <w:rFonts w:hint="cs"/>
          <w:rtl/>
        </w:rPr>
        <w:t>סליחה.</w:t>
      </w:r>
    </w:p>
    <w:p w14:paraId="75121F8B" w14:textId="77777777" w:rsidR="00000000" w:rsidRDefault="00E52DD3">
      <w:pPr>
        <w:pStyle w:val="a"/>
        <w:rPr>
          <w:rFonts w:hint="cs"/>
          <w:rtl/>
        </w:rPr>
      </w:pPr>
    </w:p>
    <w:p w14:paraId="53510DBB" w14:textId="77777777" w:rsidR="00000000" w:rsidRDefault="00E52DD3">
      <w:pPr>
        <w:pStyle w:val="ad"/>
        <w:rPr>
          <w:rtl/>
        </w:rPr>
      </w:pPr>
      <w:r>
        <w:rPr>
          <w:rtl/>
        </w:rPr>
        <w:t>היו"ר מוחמד ברכה:</w:t>
      </w:r>
    </w:p>
    <w:p w14:paraId="6788B10C" w14:textId="77777777" w:rsidR="00000000" w:rsidRDefault="00E52DD3">
      <w:pPr>
        <w:pStyle w:val="a"/>
        <w:rPr>
          <w:rtl/>
        </w:rPr>
      </w:pPr>
    </w:p>
    <w:p w14:paraId="01FD0BB4" w14:textId="77777777" w:rsidR="00000000" w:rsidRDefault="00E52DD3">
      <w:pPr>
        <w:pStyle w:val="a"/>
        <w:rPr>
          <w:rFonts w:hint="cs"/>
          <w:rtl/>
        </w:rPr>
      </w:pPr>
      <w:r>
        <w:rPr>
          <w:rFonts w:hint="cs"/>
          <w:rtl/>
        </w:rPr>
        <w:t>כן, בבקשה, גברתי.</w:t>
      </w:r>
    </w:p>
    <w:p w14:paraId="63B6B2E8" w14:textId="77777777" w:rsidR="00000000" w:rsidRDefault="00E52DD3">
      <w:pPr>
        <w:pStyle w:val="a"/>
        <w:rPr>
          <w:rFonts w:hint="cs"/>
          <w:rtl/>
        </w:rPr>
      </w:pPr>
    </w:p>
    <w:p w14:paraId="72FA692A" w14:textId="77777777" w:rsidR="00000000" w:rsidRDefault="00E52DD3">
      <w:pPr>
        <w:pStyle w:val="SpeakerCon"/>
        <w:rPr>
          <w:rtl/>
        </w:rPr>
      </w:pPr>
      <w:bookmarkStart w:id="329" w:name="FS000001041T21_05_2003_18_40_59"/>
      <w:bookmarkStart w:id="330" w:name="FS000001041T21_05_2003_18_41_01C"/>
      <w:bookmarkEnd w:id="329"/>
      <w:bookmarkEnd w:id="330"/>
      <w:r>
        <w:rPr>
          <w:rtl/>
        </w:rPr>
        <w:t>לאה נס (הליכוד):</w:t>
      </w:r>
    </w:p>
    <w:p w14:paraId="0BA15CE8" w14:textId="77777777" w:rsidR="00000000" w:rsidRDefault="00E52DD3">
      <w:pPr>
        <w:pStyle w:val="a"/>
        <w:rPr>
          <w:rtl/>
        </w:rPr>
      </w:pPr>
    </w:p>
    <w:p w14:paraId="4875F271" w14:textId="77777777" w:rsidR="00000000" w:rsidRDefault="00E52DD3">
      <w:pPr>
        <w:pStyle w:val="a"/>
        <w:rPr>
          <w:rFonts w:hint="cs"/>
          <w:rtl/>
        </w:rPr>
      </w:pPr>
      <w:bookmarkStart w:id="331" w:name="FS000000552T21_05_2003_18_40_53C"/>
      <w:bookmarkStart w:id="332" w:name="FS000001041T21_05_2003_17_21_04"/>
      <w:bookmarkEnd w:id="331"/>
      <w:bookmarkEnd w:id="332"/>
      <w:r>
        <w:rPr>
          <w:rFonts w:hint="cs"/>
          <w:rtl/>
        </w:rPr>
        <w:t>הציבור בישראל מאמין ששלטון ראוי הוא שלטון שנבחר בבחירות דמוקרטיות ושוויוניות וכי כל אז</w:t>
      </w:r>
      <w:r>
        <w:rPr>
          <w:rFonts w:hint="cs"/>
          <w:rtl/>
        </w:rPr>
        <w:t>רח זכאי לחירות כל עוד הוא לא פוגע בחברו, אולם הציבור בישראל מתמודד עם יום-יום קשה, מבית ומחוץ: משבר כלכלי, פער חברתי וחרדה עצומה לביטחונו האישי. לכן, תהיה זו גזירה שהציבור לא יכול לעמוד בה לצפות מציבור זה להמשיך ולסמוך על דרכי השלטון שהכיר עד היום, כי לא ק</w:t>
      </w:r>
      <w:r>
        <w:rPr>
          <w:rFonts w:hint="cs"/>
          <w:rtl/>
        </w:rPr>
        <w:t>ל לו לציבור הישראלי.</w:t>
      </w:r>
    </w:p>
    <w:p w14:paraId="6FE2C1CC" w14:textId="77777777" w:rsidR="00000000" w:rsidRDefault="00E52DD3">
      <w:pPr>
        <w:pStyle w:val="a"/>
        <w:rPr>
          <w:rFonts w:hint="cs"/>
          <w:rtl/>
        </w:rPr>
      </w:pPr>
    </w:p>
    <w:p w14:paraId="6931ACC3" w14:textId="77777777" w:rsidR="00000000" w:rsidRDefault="00E52DD3">
      <w:pPr>
        <w:pStyle w:val="a"/>
        <w:rPr>
          <w:rFonts w:hint="cs"/>
          <w:rtl/>
        </w:rPr>
      </w:pPr>
      <w:r>
        <w:rPr>
          <w:rFonts w:hint="cs"/>
          <w:rtl/>
        </w:rPr>
        <w:t xml:space="preserve">הממצא בסקר שהציבור מעדיף מנהיג חזק על חוקים ודיונים, אינו משום שהציבור מאמין בדיקטטורה, אלא </w:t>
      </w:r>
      <w:r>
        <w:rPr>
          <w:rtl/>
        </w:rPr>
        <w:t>–</w:t>
      </w:r>
      <w:r>
        <w:rPr>
          <w:rFonts w:hint="cs"/>
          <w:rtl/>
        </w:rPr>
        <w:t xml:space="preserve"> כפי שהוזכר באותו סקר עצמו </w:t>
      </w:r>
      <w:r>
        <w:rPr>
          <w:rtl/>
        </w:rPr>
        <w:t>–</w:t>
      </w:r>
      <w:r>
        <w:rPr>
          <w:rFonts w:hint="cs"/>
          <w:rtl/>
        </w:rPr>
        <w:t xml:space="preserve"> כי ישראל נמצאת בתחתית הרשימה מבחינת היציבות. לכן, ברור שהציבור מבקש שלטון יציב. עובדה שהוא בחר להנהגה את ראש הממ</w:t>
      </w:r>
      <w:r>
        <w:rPr>
          <w:rFonts w:hint="cs"/>
          <w:rtl/>
        </w:rPr>
        <w:t>שלה מר אריאל שרון.</w:t>
      </w:r>
    </w:p>
    <w:p w14:paraId="31BDA635" w14:textId="77777777" w:rsidR="00000000" w:rsidRDefault="00E52DD3">
      <w:pPr>
        <w:pStyle w:val="a"/>
        <w:rPr>
          <w:rFonts w:hint="cs"/>
          <w:rtl/>
        </w:rPr>
      </w:pPr>
    </w:p>
    <w:p w14:paraId="539E1246" w14:textId="77777777" w:rsidR="00000000" w:rsidRDefault="00E52DD3">
      <w:pPr>
        <w:pStyle w:val="a"/>
        <w:rPr>
          <w:rFonts w:hint="cs"/>
          <w:rtl/>
        </w:rPr>
      </w:pPr>
      <w:r>
        <w:rPr>
          <w:rFonts w:hint="cs"/>
          <w:rtl/>
        </w:rPr>
        <w:t xml:space="preserve">בין היתר צוין בסקר, שמבחינת עומק השסעים והמתיחות בין הקבוצות השונות בחברה, רק בהודו המצב גרוע יותר. </w:t>
      </w:r>
    </w:p>
    <w:p w14:paraId="722FEB28" w14:textId="77777777" w:rsidR="00000000" w:rsidRDefault="00E52DD3">
      <w:pPr>
        <w:pStyle w:val="a"/>
        <w:rPr>
          <w:rFonts w:hint="cs"/>
          <w:rtl/>
        </w:rPr>
      </w:pPr>
    </w:p>
    <w:p w14:paraId="335D54AB" w14:textId="77777777" w:rsidR="00000000" w:rsidRDefault="00E52DD3">
      <w:pPr>
        <w:pStyle w:val="a"/>
        <w:rPr>
          <w:rFonts w:hint="cs"/>
          <w:rtl/>
        </w:rPr>
      </w:pPr>
      <w:r>
        <w:rPr>
          <w:rFonts w:hint="cs"/>
          <w:rtl/>
        </w:rPr>
        <w:t xml:space="preserve">מי שצריך לשקול בכובד ראש את הנתונים האלה שפורסמו, זו המערכת השלטונית שנבחרה בכלים דמוקרטיים, שכן כיצד נפנה אצבע מאשימה כלפי הציבור על </w:t>
      </w:r>
      <w:r>
        <w:rPr>
          <w:rFonts w:hint="cs"/>
          <w:rtl/>
        </w:rPr>
        <w:t>כך שאיבד את אמונו בדמוקרטיה אם מערכת השלטון עצמה מעבירה לציבור מסר שונה?</w:t>
      </w:r>
    </w:p>
    <w:p w14:paraId="1E85F6C5" w14:textId="77777777" w:rsidR="00000000" w:rsidRDefault="00E52DD3">
      <w:pPr>
        <w:pStyle w:val="a"/>
        <w:rPr>
          <w:rFonts w:hint="cs"/>
          <w:rtl/>
        </w:rPr>
      </w:pPr>
    </w:p>
    <w:p w14:paraId="1458A475" w14:textId="77777777" w:rsidR="00000000" w:rsidRDefault="00E52DD3">
      <w:pPr>
        <w:pStyle w:val="a"/>
        <w:rPr>
          <w:rFonts w:hint="cs"/>
          <w:rtl/>
        </w:rPr>
      </w:pPr>
      <w:r>
        <w:rPr>
          <w:rFonts w:hint="cs"/>
          <w:rtl/>
        </w:rPr>
        <w:t xml:space="preserve">אביא לכך דוגמה אקטואלית. לאחר שהשקענו מאמצים רבים להרגיל את כלל אזרחי ישראל </w:t>
      </w:r>
      <w:r>
        <w:rPr>
          <w:rtl/>
        </w:rPr>
        <w:t>–</w:t>
      </w:r>
      <w:r>
        <w:rPr>
          <w:rFonts w:hint="cs"/>
          <w:rtl/>
        </w:rPr>
        <w:t xml:space="preserve"> חילונים, דתיים, חרדים ומיעוטים </w:t>
      </w:r>
      <w:r>
        <w:rPr>
          <w:rtl/>
        </w:rPr>
        <w:t>–</w:t>
      </w:r>
      <w:r>
        <w:rPr>
          <w:rFonts w:hint="cs"/>
          <w:rtl/>
        </w:rPr>
        <w:t xml:space="preserve"> כי במדינה מתוקנת החוק הוא מעל הכול, אומר שר במדינת ישראל, שאמון על שמיר</w:t>
      </w:r>
      <w:r>
        <w:rPr>
          <w:rFonts w:hint="cs"/>
          <w:rtl/>
        </w:rPr>
        <w:t xml:space="preserve">ת החוק, כי אף שיש חוק בעניין חמץ בפסח, או חוק שעות עבודה ומנוחה, אין בכוונתו לאכוף אותם. האם התנהגות כזאת מאחה שסעים חברתיים, מביאה לאמון של הציבור בדמוקרטיה? </w:t>
      </w:r>
    </w:p>
    <w:p w14:paraId="27A9DB85" w14:textId="77777777" w:rsidR="00000000" w:rsidRDefault="00E52DD3">
      <w:pPr>
        <w:pStyle w:val="a"/>
        <w:rPr>
          <w:rFonts w:hint="cs"/>
          <w:rtl/>
        </w:rPr>
      </w:pPr>
    </w:p>
    <w:p w14:paraId="3A574DF1" w14:textId="77777777" w:rsidR="00000000" w:rsidRDefault="00E52DD3">
      <w:pPr>
        <w:pStyle w:val="a"/>
        <w:rPr>
          <w:rFonts w:hint="cs"/>
          <w:rtl/>
        </w:rPr>
      </w:pPr>
      <w:r>
        <w:rPr>
          <w:rFonts w:hint="cs"/>
          <w:rtl/>
        </w:rPr>
        <w:t>כאשר נמשיך בשלטון אותה מסורת יהודית ארוכת שנים, המבוססת על ערכי הדמוקרטיה ללא חריגות, ישוב הציב</w:t>
      </w:r>
      <w:r>
        <w:rPr>
          <w:rFonts w:hint="cs"/>
          <w:rtl/>
        </w:rPr>
        <w:t xml:space="preserve">ור כולו בישראל להאמין בדמוקרטיה. תודה. </w:t>
      </w:r>
    </w:p>
    <w:p w14:paraId="4255DB1C" w14:textId="77777777" w:rsidR="00000000" w:rsidRDefault="00E52DD3">
      <w:pPr>
        <w:pStyle w:val="a"/>
        <w:rPr>
          <w:rFonts w:hint="cs"/>
          <w:rtl/>
        </w:rPr>
      </w:pPr>
    </w:p>
    <w:p w14:paraId="72C3A2BA" w14:textId="77777777" w:rsidR="00000000" w:rsidRDefault="00E52DD3">
      <w:pPr>
        <w:pStyle w:val="ad"/>
        <w:rPr>
          <w:rtl/>
        </w:rPr>
      </w:pPr>
      <w:r>
        <w:rPr>
          <w:rtl/>
        </w:rPr>
        <w:t>היו"ר מוחמד ברכה:</w:t>
      </w:r>
    </w:p>
    <w:p w14:paraId="5646A671" w14:textId="77777777" w:rsidR="00000000" w:rsidRDefault="00E52DD3">
      <w:pPr>
        <w:pStyle w:val="a"/>
        <w:rPr>
          <w:rtl/>
        </w:rPr>
      </w:pPr>
    </w:p>
    <w:p w14:paraId="6F6C140A" w14:textId="77777777" w:rsidR="00000000" w:rsidRDefault="00E52DD3">
      <w:pPr>
        <w:pStyle w:val="a"/>
        <w:rPr>
          <w:rFonts w:hint="cs"/>
          <w:rtl/>
        </w:rPr>
      </w:pPr>
      <w:r>
        <w:rPr>
          <w:rFonts w:hint="cs"/>
          <w:rtl/>
        </w:rPr>
        <w:t>תודה לחברת הכנסת לאה נס. השר גדעון עזרא ישיב בשם הממשלה. בבקשה, אדוני.</w:t>
      </w:r>
    </w:p>
    <w:p w14:paraId="2049BF6B" w14:textId="77777777" w:rsidR="00000000" w:rsidRDefault="00E52DD3">
      <w:pPr>
        <w:pStyle w:val="a"/>
        <w:rPr>
          <w:rFonts w:hint="cs"/>
          <w:rtl/>
        </w:rPr>
      </w:pPr>
    </w:p>
    <w:p w14:paraId="4841220B" w14:textId="77777777" w:rsidR="00000000" w:rsidRDefault="00E52DD3">
      <w:pPr>
        <w:pStyle w:val="Speaker"/>
        <w:rPr>
          <w:rtl/>
        </w:rPr>
      </w:pPr>
      <w:bookmarkStart w:id="333" w:name="FS000000474T21_05_2003_17_29_28"/>
      <w:bookmarkEnd w:id="333"/>
      <w:r>
        <w:rPr>
          <w:rFonts w:hint="eastAsia"/>
          <w:rtl/>
        </w:rPr>
        <w:t>השר</w:t>
      </w:r>
      <w:r>
        <w:rPr>
          <w:rtl/>
        </w:rPr>
        <w:t xml:space="preserve"> גדעון עזרא:</w:t>
      </w:r>
    </w:p>
    <w:p w14:paraId="05C3E65A" w14:textId="77777777" w:rsidR="00000000" w:rsidRDefault="00E52DD3">
      <w:pPr>
        <w:pStyle w:val="a"/>
        <w:rPr>
          <w:rFonts w:hint="cs"/>
          <w:rtl/>
        </w:rPr>
      </w:pPr>
    </w:p>
    <w:p w14:paraId="4768C2D1" w14:textId="77777777" w:rsidR="00000000" w:rsidRDefault="00E52DD3">
      <w:pPr>
        <w:pStyle w:val="a"/>
        <w:rPr>
          <w:rFonts w:hint="cs"/>
          <w:rtl/>
        </w:rPr>
      </w:pPr>
      <w:r>
        <w:rPr>
          <w:rFonts w:hint="cs"/>
          <w:rtl/>
        </w:rPr>
        <w:t>אדוני היושב-ראש, חברי חברי הכנסת, אני חושב שהדוח הזה של המכון הישראלי לדמוקרטיה הוא דוח רציני, גדול, טעון ל</w:t>
      </w:r>
      <w:r>
        <w:rPr>
          <w:rFonts w:hint="cs"/>
          <w:rtl/>
        </w:rPr>
        <w:t xml:space="preserve">ימוד וניתוח והפקת לקחים. אני לא בטוח שכאן, במליאת הכנסת, נוכל לעשות זאת. אני חושב שאחת מוועדות הכנסת צריכה לעשות זאת. לדעתי, ועדת החינוך והתרבות היא הוועדה המיועדת לעניין הזה. </w:t>
      </w:r>
    </w:p>
    <w:p w14:paraId="1906A7A4" w14:textId="77777777" w:rsidR="00000000" w:rsidRDefault="00E52DD3">
      <w:pPr>
        <w:pStyle w:val="a"/>
        <w:rPr>
          <w:rFonts w:hint="cs"/>
          <w:rtl/>
        </w:rPr>
      </w:pPr>
    </w:p>
    <w:p w14:paraId="2F59FEA5" w14:textId="77777777" w:rsidR="00000000" w:rsidRDefault="00E52DD3">
      <w:pPr>
        <w:pStyle w:val="a"/>
        <w:rPr>
          <w:rFonts w:hint="cs"/>
          <w:rtl/>
        </w:rPr>
      </w:pPr>
      <w:r>
        <w:rPr>
          <w:rFonts w:hint="cs"/>
          <w:rtl/>
        </w:rPr>
        <w:t>מצד אחר, אני יכול לומר ששמענו פה הערות של חברי הכנסת ברונפמן, עסאם מח'ול וואסל</w:t>
      </w:r>
      <w:r>
        <w:rPr>
          <w:rFonts w:hint="cs"/>
          <w:rtl/>
        </w:rPr>
        <w:t xml:space="preserve"> טאהא. לפי המסקנות שלהם, בואו נסגור את ה"באסטה", נלך מפה. תישארו אתם פה ותשלטו פה. אלה ההצעות שלכם, כרגיל, ואני מצטער - - -</w:t>
      </w:r>
    </w:p>
    <w:p w14:paraId="2A8ABF08" w14:textId="77777777" w:rsidR="00000000" w:rsidRDefault="00E52DD3">
      <w:pPr>
        <w:pStyle w:val="a"/>
        <w:rPr>
          <w:rFonts w:hint="cs"/>
          <w:rtl/>
        </w:rPr>
      </w:pPr>
    </w:p>
    <w:p w14:paraId="27CF6D80" w14:textId="77777777" w:rsidR="00000000" w:rsidRDefault="00E52DD3">
      <w:pPr>
        <w:pStyle w:val="ac"/>
        <w:rPr>
          <w:rtl/>
        </w:rPr>
      </w:pPr>
      <w:r>
        <w:rPr>
          <w:rFonts w:hint="eastAsia"/>
          <w:rtl/>
        </w:rPr>
        <w:t>עסאם</w:t>
      </w:r>
      <w:r>
        <w:rPr>
          <w:rtl/>
        </w:rPr>
        <w:t xml:space="preserve"> מח'ול (חד"ש-תע"ל):</w:t>
      </w:r>
    </w:p>
    <w:p w14:paraId="5BA887F0" w14:textId="77777777" w:rsidR="00000000" w:rsidRDefault="00E52DD3">
      <w:pPr>
        <w:pStyle w:val="a"/>
        <w:rPr>
          <w:rFonts w:hint="cs"/>
          <w:rtl/>
        </w:rPr>
      </w:pPr>
    </w:p>
    <w:p w14:paraId="6B73E41E" w14:textId="77777777" w:rsidR="00000000" w:rsidRDefault="00E52DD3">
      <w:pPr>
        <w:pStyle w:val="a"/>
        <w:rPr>
          <w:rFonts w:hint="cs"/>
          <w:rtl/>
        </w:rPr>
      </w:pPr>
      <w:r>
        <w:rPr>
          <w:rFonts w:hint="cs"/>
          <w:rtl/>
        </w:rPr>
        <w:t>- - -</w:t>
      </w:r>
    </w:p>
    <w:p w14:paraId="58033C3F" w14:textId="77777777" w:rsidR="00000000" w:rsidRDefault="00E52DD3">
      <w:pPr>
        <w:pStyle w:val="a"/>
        <w:rPr>
          <w:rFonts w:hint="cs"/>
          <w:rtl/>
        </w:rPr>
      </w:pPr>
    </w:p>
    <w:p w14:paraId="0F2B25B7" w14:textId="77777777" w:rsidR="00000000" w:rsidRDefault="00E52DD3">
      <w:pPr>
        <w:pStyle w:val="ac"/>
        <w:rPr>
          <w:rtl/>
        </w:rPr>
      </w:pPr>
      <w:r>
        <w:rPr>
          <w:rFonts w:hint="eastAsia"/>
          <w:rtl/>
        </w:rPr>
        <w:t>רומן</w:t>
      </w:r>
      <w:r>
        <w:rPr>
          <w:rtl/>
        </w:rPr>
        <w:t xml:space="preserve"> ברונפמן (מרצ):</w:t>
      </w:r>
    </w:p>
    <w:p w14:paraId="05529562" w14:textId="77777777" w:rsidR="00000000" w:rsidRDefault="00E52DD3">
      <w:pPr>
        <w:pStyle w:val="a"/>
        <w:rPr>
          <w:rFonts w:hint="cs"/>
          <w:rtl/>
        </w:rPr>
      </w:pPr>
    </w:p>
    <w:p w14:paraId="4C39710C" w14:textId="77777777" w:rsidR="00000000" w:rsidRDefault="00E52DD3">
      <w:pPr>
        <w:pStyle w:val="a"/>
        <w:rPr>
          <w:rFonts w:hint="cs"/>
          <w:rtl/>
        </w:rPr>
      </w:pPr>
      <w:r>
        <w:rPr>
          <w:rFonts w:hint="cs"/>
          <w:rtl/>
        </w:rPr>
        <w:t>- - -</w:t>
      </w:r>
    </w:p>
    <w:p w14:paraId="52B2A5C9" w14:textId="77777777" w:rsidR="00000000" w:rsidRDefault="00E52DD3">
      <w:pPr>
        <w:pStyle w:val="a"/>
        <w:rPr>
          <w:rFonts w:hint="cs"/>
          <w:rtl/>
        </w:rPr>
      </w:pPr>
    </w:p>
    <w:p w14:paraId="2A8EF45A" w14:textId="77777777" w:rsidR="00000000" w:rsidRDefault="00E52DD3">
      <w:pPr>
        <w:pStyle w:val="ac"/>
        <w:rPr>
          <w:rtl/>
        </w:rPr>
      </w:pPr>
      <w:r>
        <w:rPr>
          <w:rFonts w:hint="eastAsia"/>
          <w:rtl/>
        </w:rPr>
        <w:t>ואסל</w:t>
      </w:r>
      <w:r>
        <w:rPr>
          <w:rtl/>
        </w:rPr>
        <w:t xml:space="preserve"> טאהא (בל"ד):</w:t>
      </w:r>
    </w:p>
    <w:p w14:paraId="4940DC7D" w14:textId="77777777" w:rsidR="00000000" w:rsidRDefault="00E52DD3">
      <w:pPr>
        <w:pStyle w:val="a"/>
        <w:rPr>
          <w:rFonts w:hint="cs"/>
          <w:rtl/>
        </w:rPr>
      </w:pPr>
    </w:p>
    <w:p w14:paraId="58577F4D" w14:textId="77777777" w:rsidR="00000000" w:rsidRDefault="00E52DD3">
      <w:pPr>
        <w:pStyle w:val="a"/>
        <w:rPr>
          <w:rFonts w:hint="cs"/>
          <w:rtl/>
        </w:rPr>
      </w:pPr>
      <w:r>
        <w:rPr>
          <w:rFonts w:hint="cs"/>
          <w:rtl/>
        </w:rPr>
        <w:t>- - -</w:t>
      </w:r>
    </w:p>
    <w:p w14:paraId="2FBB8949" w14:textId="77777777" w:rsidR="00000000" w:rsidRDefault="00E52DD3">
      <w:pPr>
        <w:pStyle w:val="a"/>
        <w:rPr>
          <w:rFonts w:hint="cs"/>
          <w:rtl/>
        </w:rPr>
      </w:pPr>
    </w:p>
    <w:p w14:paraId="488E86F7" w14:textId="77777777" w:rsidR="00000000" w:rsidRDefault="00E52DD3">
      <w:pPr>
        <w:pStyle w:val="SpeakerCon"/>
        <w:rPr>
          <w:rtl/>
        </w:rPr>
      </w:pPr>
      <w:bookmarkStart w:id="334" w:name="FS000000474T21_05_2003_17_34_26C"/>
      <w:bookmarkEnd w:id="334"/>
      <w:r>
        <w:rPr>
          <w:rtl/>
        </w:rPr>
        <w:t>השר גדעון עזרא:</w:t>
      </w:r>
    </w:p>
    <w:p w14:paraId="1EDC9C95" w14:textId="77777777" w:rsidR="00000000" w:rsidRDefault="00E52DD3">
      <w:pPr>
        <w:pStyle w:val="a"/>
        <w:rPr>
          <w:rtl/>
        </w:rPr>
      </w:pPr>
    </w:p>
    <w:p w14:paraId="106FB45B" w14:textId="77777777" w:rsidR="00000000" w:rsidRDefault="00E52DD3">
      <w:pPr>
        <w:pStyle w:val="a"/>
        <w:rPr>
          <w:rFonts w:hint="cs"/>
          <w:rtl/>
        </w:rPr>
      </w:pPr>
      <w:r>
        <w:rPr>
          <w:rFonts w:hint="cs"/>
          <w:rtl/>
        </w:rPr>
        <w:t>אדוני, אדוני, אנחנו לא התחלנ</w:t>
      </w:r>
      <w:r>
        <w:rPr>
          <w:rFonts w:hint="cs"/>
          <w:rtl/>
        </w:rPr>
        <w:t xml:space="preserve">ו את המלחמה ב=1967, ולא התחלנו את המלחמה ב=1973, ולא התחלנו, לא את האינתיפאדה הראשונה ולא את השנייה. </w:t>
      </w:r>
    </w:p>
    <w:p w14:paraId="2866D1B0" w14:textId="77777777" w:rsidR="00000000" w:rsidRDefault="00E52DD3">
      <w:pPr>
        <w:pStyle w:val="a"/>
        <w:rPr>
          <w:rFonts w:hint="cs"/>
          <w:rtl/>
        </w:rPr>
      </w:pPr>
    </w:p>
    <w:p w14:paraId="0B87237C" w14:textId="77777777" w:rsidR="00000000" w:rsidRDefault="00E52DD3">
      <w:pPr>
        <w:pStyle w:val="ac"/>
        <w:rPr>
          <w:rtl/>
        </w:rPr>
      </w:pPr>
      <w:r>
        <w:rPr>
          <w:rFonts w:hint="eastAsia"/>
          <w:rtl/>
        </w:rPr>
        <w:t>ואסל</w:t>
      </w:r>
      <w:r>
        <w:rPr>
          <w:rtl/>
        </w:rPr>
        <w:t xml:space="preserve"> טאהא (בל"ד):</w:t>
      </w:r>
    </w:p>
    <w:p w14:paraId="5A68F7A7" w14:textId="77777777" w:rsidR="00000000" w:rsidRDefault="00E52DD3">
      <w:pPr>
        <w:pStyle w:val="a"/>
        <w:rPr>
          <w:rFonts w:hint="cs"/>
          <w:rtl/>
        </w:rPr>
      </w:pPr>
    </w:p>
    <w:p w14:paraId="07F1B6EF" w14:textId="77777777" w:rsidR="00000000" w:rsidRDefault="00E52DD3">
      <w:pPr>
        <w:pStyle w:val="a"/>
        <w:rPr>
          <w:rFonts w:hint="cs"/>
          <w:rtl/>
        </w:rPr>
      </w:pPr>
      <w:r>
        <w:rPr>
          <w:rFonts w:hint="cs"/>
          <w:rtl/>
        </w:rPr>
        <w:t>- - -</w:t>
      </w:r>
    </w:p>
    <w:p w14:paraId="5F03AC90" w14:textId="77777777" w:rsidR="00000000" w:rsidRDefault="00E52DD3">
      <w:pPr>
        <w:pStyle w:val="a"/>
        <w:rPr>
          <w:rFonts w:hint="cs"/>
          <w:rtl/>
        </w:rPr>
      </w:pPr>
    </w:p>
    <w:p w14:paraId="2B0003EE" w14:textId="77777777" w:rsidR="00000000" w:rsidRDefault="00E52DD3">
      <w:pPr>
        <w:pStyle w:val="SpeakerCon"/>
        <w:rPr>
          <w:rtl/>
        </w:rPr>
      </w:pPr>
      <w:bookmarkStart w:id="335" w:name="FS000000474T21_05_2003_17_36_18C"/>
      <w:bookmarkEnd w:id="335"/>
      <w:r>
        <w:rPr>
          <w:rtl/>
        </w:rPr>
        <w:t>השר גדעון עזרא:</w:t>
      </w:r>
    </w:p>
    <w:p w14:paraId="3AA37F5A" w14:textId="77777777" w:rsidR="00000000" w:rsidRDefault="00E52DD3">
      <w:pPr>
        <w:pStyle w:val="a"/>
        <w:rPr>
          <w:rtl/>
        </w:rPr>
      </w:pPr>
    </w:p>
    <w:p w14:paraId="2D597AE2" w14:textId="77777777" w:rsidR="00000000" w:rsidRDefault="00E52DD3">
      <w:pPr>
        <w:pStyle w:val="a"/>
        <w:rPr>
          <w:rFonts w:hint="cs"/>
          <w:rtl/>
        </w:rPr>
      </w:pPr>
      <w:r>
        <w:rPr>
          <w:rFonts w:hint="cs"/>
          <w:rtl/>
        </w:rPr>
        <w:t>אנחנו מדינה במצור ובמצוקה ובמצב מיוחד, שחייבת לשרוד, מדינה שיש בה חברי כנסת שתומכים באויבים שלנו, ולא במדינה ש</w:t>
      </w:r>
      <w:r>
        <w:rPr>
          <w:rFonts w:hint="cs"/>
          <w:rtl/>
        </w:rPr>
        <w:t xml:space="preserve">לנו, וזו אנומליה. </w:t>
      </w:r>
    </w:p>
    <w:p w14:paraId="5CCC0C1D" w14:textId="77777777" w:rsidR="00000000" w:rsidRDefault="00E52DD3">
      <w:pPr>
        <w:pStyle w:val="a"/>
        <w:rPr>
          <w:rFonts w:hint="cs"/>
          <w:rtl/>
        </w:rPr>
      </w:pPr>
    </w:p>
    <w:p w14:paraId="1AF9907A" w14:textId="77777777" w:rsidR="00000000" w:rsidRDefault="00E52DD3">
      <w:pPr>
        <w:pStyle w:val="ac"/>
        <w:rPr>
          <w:rtl/>
        </w:rPr>
      </w:pPr>
      <w:r>
        <w:rPr>
          <w:rFonts w:hint="eastAsia"/>
          <w:rtl/>
        </w:rPr>
        <w:t>אילן</w:t>
      </w:r>
      <w:r>
        <w:rPr>
          <w:rtl/>
        </w:rPr>
        <w:t xml:space="preserve"> שלגי (שינוי):</w:t>
      </w:r>
    </w:p>
    <w:p w14:paraId="732846EC" w14:textId="77777777" w:rsidR="00000000" w:rsidRDefault="00E52DD3">
      <w:pPr>
        <w:pStyle w:val="a"/>
        <w:rPr>
          <w:rFonts w:hint="cs"/>
          <w:rtl/>
        </w:rPr>
      </w:pPr>
    </w:p>
    <w:p w14:paraId="6B35CB2F" w14:textId="77777777" w:rsidR="00000000" w:rsidRDefault="00E52DD3">
      <w:pPr>
        <w:pStyle w:val="a"/>
        <w:rPr>
          <w:rFonts w:hint="cs"/>
          <w:rtl/>
        </w:rPr>
      </w:pPr>
      <w:r>
        <w:rPr>
          <w:rFonts w:hint="cs"/>
          <w:rtl/>
        </w:rPr>
        <w:t>אני לא מאמין. מה כובש? מי כובש? רצו לזרוק אותנו לים?</w:t>
      </w:r>
    </w:p>
    <w:p w14:paraId="09C0C93B" w14:textId="77777777" w:rsidR="00000000" w:rsidRDefault="00E52DD3">
      <w:pPr>
        <w:pStyle w:val="a"/>
        <w:rPr>
          <w:rFonts w:hint="cs"/>
          <w:rtl/>
        </w:rPr>
      </w:pPr>
    </w:p>
    <w:p w14:paraId="43F4995A" w14:textId="77777777" w:rsidR="00000000" w:rsidRDefault="00E52DD3">
      <w:pPr>
        <w:pStyle w:val="ac"/>
        <w:rPr>
          <w:rtl/>
        </w:rPr>
      </w:pPr>
      <w:r>
        <w:rPr>
          <w:rFonts w:hint="eastAsia"/>
          <w:rtl/>
        </w:rPr>
        <w:t>ואסל</w:t>
      </w:r>
      <w:r>
        <w:rPr>
          <w:rtl/>
        </w:rPr>
        <w:t xml:space="preserve"> טאהא (בל"ד):</w:t>
      </w:r>
    </w:p>
    <w:p w14:paraId="19ABDF06" w14:textId="77777777" w:rsidR="00000000" w:rsidRDefault="00E52DD3">
      <w:pPr>
        <w:pStyle w:val="a"/>
        <w:rPr>
          <w:rFonts w:hint="cs"/>
          <w:rtl/>
        </w:rPr>
      </w:pPr>
    </w:p>
    <w:p w14:paraId="7197AE09" w14:textId="77777777" w:rsidR="00000000" w:rsidRDefault="00E52DD3">
      <w:pPr>
        <w:pStyle w:val="a"/>
        <w:rPr>
          <w:rFonts w:hint="cs"/>
          <w:rtl/>
        </w:rPr>
      </w:pPr>
      <w:r>
        <w:rPr>
          <w:rFonts w:hint="cs"/>
          <w:rtl/>
        </w:rPr>
        <w:t>- - -</w:t>
      </w:r>
    </w:p>
    <w:p w14:paraId="62FC8CB3" w14:textId="77777777" w:rsidR="00000000" w:rsidRDefault="00E52DD3">
      <w:pPr>
        <w:pStyle w:val="a"/>
        <w:rPr>
          <w:rtl/>
        </w:rPr>
      </w:pPr>
    </w:p>
    <w:p w14:paraId="0DAE8B91" w14:textId="77777777" w:rsidR="00000000" w:rsidRDefault="00E52DD3">
      <w:pPr>
        <w:pStyle w:val="a"/>
        <w:rPr>
          <w:rFonts w:hint="cs"/>
          <w:rtl/>
        </w:rPr>
      </w:pPr>
    </w:p>
    <w:p w14:paraId="7C2CF9A9" w14:textId="77777777" w:rsidR="00000000" w:rsidRDefault="00E52DD3">
      <w:pPr>
        <w:pStyle w:val="ac"/>
        <w:rPr>
          <w:rtl/>
        </w:rPr>
      </w:pPr>
      <w:r>
        <w:rPr>
          <w:rFonts w:hint="eastAsia"/>
          <w:rtl/>
        </w:rPr>
        <w:t>אהוד</w:t>
      </w:r>
      <w:r>
        <w:rPr>
          <w:rtl/>
        </w:rPr>
        <w:t xml:space="preserve"> יתום (הליכוד):</w:t>
      </w:r>
    </w:p>
    <w:p w14:paraId="6472CD3E" w14:textId="77777777" w:rsidR="00000000" w:rsidRDefault="00E52DD3">
      <w:pPr>
        <w:pStyle w:val="a"/>
        <w:rPr>
          <w:rFonts w:hint="cs"/>
          <w:rtl/>
        </w:rPr>
      </w:pPr>
    </w:p>
    <w:p w14:paraId="23389F50" w14:textId="77777777" w:rsidR="00000000" w:rsidRDefault="00E52DD3">
      <w:pPr>
        <w:pStyle w:val="a"/>
        <w:rPr>
          <w:rFonts w:hint="cs"/>
          <w:rtl/>
        </w:rPr>
      </w:pPr>
      <w:r>
        <w:rPr>
          <w:rFonts w:hint="cs"/>
          <w:rtl/>
        </w:rPr>
        <w:t>- - -</w:t>
      </w:r>
    </w:p>
    <w:p w14:paraId="4E448718" w14:textId="77777777" w:rsidR="00000000" w:rsidRDefault="00E52DD3">
      <w:pPr>
        <w:pStyle w:val="a"/>
        <w:rPr>
          <w:rFonts w:hint="cs"/>
          <w:rtl/>
        </w:rPr>
      </w:pPr>
    </w:p>
    <w:p w14:paraId="35FF850D" w14:textId="77777777" w:rsidR="00000000" w:rsidRDefault="00E52DD3">
      <w:pPr>
        <w:pStyle w:val="ad"/>
        <w:rPr>
          <w:rtl/>
        </w:rPr>
      </w:pPr>
      <w:r>
        <w:rPr>
          <w:rtl/>
        </w:rPr>
        <w:t>היו"ר מוחמד ברכה:</w:t>
      </w:r>
    </w:p>
    <w:p w14:paraId="26A01BB1" w14:textId="77777777" w:rsidR="00000000" w:rsidRDefault="00E52DD3">
      <w:pPr>
        <w:pStyle w:val="a"/>
        <w:rPr>
          <w:rtl/>
        </w:rPr>
      </w:pPr>
    </w:p>
    <w:p w14:paraId="67531237" w14:textId="77777777" w:rsidR="00000000" w:rsidRDefault="00E52DD3">
      <w:pPr>
        <w:pStyle w:val="a"/>
        <w:rPr>
          <w:rFonts w:hint="cs"/>
          <w:rtl/>
        </w:rPr>
      </w:pPr>
      <w:r>
        <w:rPr>
          <w:rFonts w:hint="cs"/>
          <w:rtl/>
        </w:rPr>
        <w:t>רבותי חברי הכנסת.  חבר הכנסת טאהא, חבר הכנסת שלגי, חבר הכנסת יתום, תודה.</w:t>
      </w:r>
    </w:p>
    <w:p w14:paraId="78EEBBAB" w14:textId="77777777" w:rsidR="00000000" w:rsidRDefault="00E52DD3">
      <w:pPr>
        <w:pStyle w:val="a"/>
        <w:rPr>
          <w:rFonts w:hint="cs"/>
          <w:rtl/>
        </w:rPr>
      </w:pPr>
    </w:p>
    <w:p w14:paraId="79A27A57" w14:textId="77777777" w:rsidR="00000000" w:rsidRDefault="00E52DD3">
      <w:pPr>
        <w:pStyle w:val="SpeakerCon"/>
        <w:rPr>
          <w:rtl/>
        </w:rPr>
      </w:pPr>
      <w:bookmarkStart w:id="336" w:name="FS000000474T21_05_2003_17_38_40C"/>
      <w:bookmarkEnd w:id="336"/>
      <w:r>
        <w:rPr>
          <w:rtl/>
        </w:rPr>
        <w:t>השר גדעון עזרא</w:t>
      </w:r>
      <w:r>
        <w:rPr>
          <w:rtl/>
        </w:rPr>
        <w:t>:</w:t>
      </w:r>
    </w:p>
    <w:p w14:paraId="693C591C" w14:textId="77777777" w:rsidR="00000000" w:rsidRDefault="00E52DD3">
      <w:pPr>
        <w:pStyle w:val="a"/>
        <w:rPr>
          <w:rtl/>
        </w:rPr>
      </w:pPr>
    </w:p>
    <w:p w14:paraId="4B336A9A" w14:textId="77777777" w:rsidR="00000000" w:rsidRDefault="00E52DD3">
      <w:pPr>
        <w:pStyle w:val="a"/>
        <w:rPr>
          <w:rFonts w:hint="cs"/>
          <w:rtl/>
        </w:rPr>
      </w:pPr>
      <w:r>
        <w:rPr>
          <w:rFonts w:hint="cs"/>
          <w:rtl/>
        </w:rPr>
        <w:t>למרות זאת, אין ספק שנושא הערבים בישראל טעון בדיקה ודרישה וחתירה לשוויון גם בחובות וגם בזכויות, ויש היום - - -</w:t>
      </w:r>
    </w:p>
    <w:p w14:paraId="0E8D7136" w14:textId="77777777" w:rsidR="00000000" w:rsidRDefault="00E52DD3">
      <w:pPr>
        <w:pStyle w:val="a"/>
        <w:rPr>
          <w:rFonts w:hint="cs"/>
          <w:rtl/>
        </w:rPr>
      </w:pPr>
    </w:p>
    <w:p w14:paraId="633CE13B" w14:textId="77777777" w:rsidR="00000000" w:rsidRDefault="00E52DD3">
      <w:pPr>
        <w:pStyle w:val="ac"/>
        <w:rPr>
          <w:rtl/>
        </w:rPr>
      </w:pPr>
      <w:r>
        <w:rPr>
          <w:rFonts w:hint="eastAsia"/>
          <w:rtl/>
        </w:rPr>
        <w:t>אילן</w:t>
      </w:r>
      <w:r>
        <w:rPr>
          <w:rtl/>
        </w:rPr>
        <w:t xml:space="preserve"> שלגי (שינוי):</w:t>
      </w:r>
    </w:p>
    <w:p w14:paraId="3199929D" w14:textId="77777777" w:rsidR="00000000" w:rsidRDefault="00E52DD3">
      <w:pPr>
        <w:pStyle w:val="a"/>
        <w:rPr>
          <w:rFonts w:hint="cs"/>
          <w:rtl/>
        </w:rPr>
      </w:pPr>
    </w:p>
    <w:p w14:paraId="6B9A6660" w14:textId="77777777" w:rsidR="00000000" w:rsidRDefault="00E52DD3">
      <w:pPr>
        <w:pStyle w:val="a"/>
        <w:rPr>
          <w:rFonts w:hint="cs"/>
          <w:rtl/>
        </w:rPr>
      </w:pPr>
      <w:r>
        <w:rPr>
          <w:rFonts w:hint="cs"/>
          <w:rtl/>
        </w:rPr>
        <w:t>- - -</w:t>
      </w:r>
    </w:p>
    <w:p w14:paraId="1D566CCF" w14:textId="77777777" w:rsidR="00000000" w:rsidRDefault="00E52DD3">
      <w:pPr>
        <w:pStyle w:val="a"/>
        <w:rPr>
          <w:rFonts w:hint="cs"/>
          <w:rtl/>
        </w:rPr>
      </w:pPr>
    </w:p>
    <w:p w14:paraId="17990576" w14:textId="77777777" w:rsidR="00000000" w:rsidRDefault="00E52DD3">
      <w:pPr>
        <w:pStyle w:val="ad"/>
        <w:rPr>
          <w:rtl/>
        </w:rPr>
      </w:pPr>
      <w:r>
        <w:rPr>
          <w:rtl/>
        </w:rPr>
        <w:t>היו"ר מוחמד ברכה:</w:t>
      </w:r>
    </w:p>
    <w:p w14:paraId="6473458C" w14:textId="77777777" w:rsidR="00000000" w:rsidRDefault="00E52DD3">
      <w:pPr>
        <w:pStyle w:val="a"/>
        <w:rPr>
          <w:rtl/>
        </w:rPr>
      </w:pPr>
    </w:p>
    <w:p w14:paraId="35400937" w14:textId="77777777" w:rsidR="00000000" w:rsidRDefault="00E52DD3">
      <w:pPr>
        <w:pStyle w:val="a"/>
        <w:rPr>
          <w:rFonts w:hint="cs"/>
          <w:rtl/>
        </w:rPr>
      </w:pPr>
      <w:r>
        <w:rPr>
          <w:rFonts w:hint="cs"/>
          <w:rtl/>
        </w:rPr>
        <w:t>חבר הכנסת שלגי, אני מבקש לא להפריע.</w:t>
      </w:r>
    </w:p>
    <w:p w14:paraId="74AE5865" w14:textId="77777777" w:rsidR="00000000" w:rsidRDefault="00E52DD3">
      <w:pPr>
        <w:pStyle w:val="a"/>
        <w:rPr>
          <w:rFonts w:hint="cs"/>
          <w:rtl/>
        </w:rPr>
      </w:pPr>
    </w:p>
    <w:p w14:paraId="5F821D97" w14:textId="77777777" w:rsidR="00000000" w:rsidRDefault="00E52DD3">
      <w:pPr>
        <w:pStyle w:val="SpeakerCon"/>
        <w:rPr>
          <w:rtl/>
        </w:rPr>
      </w:pPr>
      <w:bookmarkStart w:id="337" w:name="FS000000474T21_05_2003_17_39_29C"/>
      <w:bookmarkEnd w:id="337"/>
      <w:r>
        <w:rPr>
          <w:rtl/>
        </w:rPr>
        <w:t>השר גדעון עזרא:</w:t>
      </w:r>
    </w:p>
    <w:p w14:paraId="1DB61049" w14:textId="77777777" w:rsidR="00000000" w:rsidRDefault="00E52DD3">
      <w:pPr>
        <w:pStyle w:val="a"/>
        <w:rPr>
          <w:rtl/>
        </w:rPr>
      </w:pPr>
    </w:p>
    <w:p w14:paraId="6C9B7F9B" w14:textId="77777777" w:rsidR="00000000" w:rsidRDefault="00E52DD3">
      <w:pPr>
        <w:pStyle w:val="a"/>
        <w:rPr>
          <w:rFonts w:hint="cs"/>
          <w:rtl/>
        </w:rPr>
      </w:pPr>
      <w:r>
        <w:rPr>
          <w:rFonts w:hint="cs"/>
          <w:rtl/>
        </w:rPr>
        <w:t>יש היום הצעה אחרת לסדר-היום בנושא הזה.</w:t>
      </w:r>
    </w:p>
    <w:p w14:paraId="247B5B44" w14:textId="77777777" w:rsidR="00000000" w:rsidRDefault="00E52DD3">
      <w:pPr>
        <w:pStyle w:val="a"/>
        <w:rPr>
          <w:rFonts w:hint="cs"/>
          <w:rtl/>
        </w:rPr>
      </w:pPr>
    </w:p>
    <w:p w14:paraId="2B690038" w14:textId="77777777" w:rsidR="00000000" w:rsidRDefault="00E52DD3">
      <w:pPr>
        <w:pStyle w:val="ac"/>
        <w:rPr>
          <w:rtl/>
        </w:rPr>
      </w:pPr>
      <w:r>
        <w:rPr>
          <w:rFonts w:hint="eastAsia"/>
          <w:rtl/>
        </w:rPr>
        <w:t>עס</w:t>
      </w:r>
      <w:r>
        <w:rPr>
          <w:rFonts w:hint="eastAsia"/>
          <w:rtl/>
        </w:rPr>
        <w:t>אם</w:t>
      </w:r>
      <w:r>
        <w:rPr>
          <w:rtl/>
        </w:rPr>
        <w:t xml:space="preserve"> מח'ול (חד"ש-תע"ל):</w:t>
      </w:r>
    </w:p>
    <w:p w14:paraId="763A26E1" w14:textId="77777777" w:rsidR="00000000" w:rsidRDefault="00E52DD3">
      <w:pPr>
        <w:pStyle w:val="a"/>
        <w:rPr>
          <w:rFonts w:hint="cs"/>
          <w:rtl/>
        </w:rPr>
      </w:pPr>
    </w:p>
    <w:p w14:paraId="2FF26AF8" w14:textId="77777777" w:rsidR="00000000" w:rsidRDefault="00E52DD3">
      <w:pPr>
        <w:pStyle w:val="a"/>
        <w:rPr>
          <w:rFonts w:hint="cs"/>
          <w:rtl/>
        </w:rPr>
      </w:pPr>
      <w:r>
        <w:rPr>
          <w:rFonts w:hint="cs"/>
          <w:rtl/>
        </w:rPr>
        <w:t>היית רוצה לראות לדמוקרטיה את הלבן בעיניים.</w:t>
      </w:r>
    </w:p>
    <w:p w14:paraId="01FE6EDC" w14:textId="77777777" w:rsidR="00000000" w:rsidRDefault="00E52DD3">
      <w:pPr>
        <w:pStyle w:val="a"/>
        <w:rPr>
          <w:rFonts w:hint="cs"/>
          <w:rtl/>
        </w:rPr>
      </w:pPr>
    </w:p>
    <w:p w14:paraId="18EF9B55" w14:textId="77777777" w:rsidR="00000000" w:rsidRDefault="00E52DD3">
      <w:pPr>
        <w:pStyle w:val="SpeakerCon"/>
        <w:rPr>
          <w:rtl/>
        </w:rPr>
      </w:pPr>
      <w:bookmarkStart w:id="338" w:name="FS000000474T21_05_2003_17_41_01C"/>
      <w:bookmarkEnd w:id="338"/>
      <w:r>
        <w:rPr>
          <w:rtl/>
        </w:rPr>
        <w:t>השר גדעון עזרא:</w:t>
      </w:r>
    </w:p>
    <w:p w14:paraId="3B26C234" w14:textId="77777777" w:rsidR="00000000" w:rsidRDefault="00E52DD3">
      <w:pPr>
        <w:pStyle w:val="a"/>
        <w:rPr>
          <w:rtl/>
        </w:rPr>
      </w:pPr>
    </w:p>
    <w:p w14:paraId="58F529D1" w14:textId="77777777" w:rsidR="00000000" w:rsidRDefault="00E52DD3">
      <w:pPr>
        <w:pStyle w:val="a"/>
        <w:rPr>
          <w:rFonts w:hint="cs"/>
          <w:rtl/>
        </w:rPr>
      </w:pPr>
      <w:r>
        <w:rPr>
          <w:rFonts w:hint="cs"/>
          <w:rtl/>
        </w:rPr>
        <w:t xml:space="preserve">אתה מכיר אותי? </w:t>
      </w:r>
    </w:p>
    <w:p w14:paraId="50522A77" w14:textId="77777777" w:rsidR="00000000" w:rsidRDefault="00E52DD3">
      <w:pPr>
        <w:pStyle w:val="a"/>
        <w:rPr>
          <w:rFonts w:hint="cs"/>
          <w:rtl/>
        </w:rPr>
      </w:pPr>
    </w:p>
    <w:p w14:paraId="7B33F483" w14:textId="77777777" w:rsidR="00000000" w:rsidRDefault="00E52DD3">
      <w:pPr>
        <w:pStyle w:val="ac"/>
        <w:rPr>
          <w:rtl/>
        </w:rPr>
      </w:pPr>
      <w:r>
        <w:rPr>
          <w:rFonts w:hint="eastAsia"/>
          <w:rtl/>
        </w:rPr>
        <w:t>עסאם</w:t>
      </w:r>
      <w:r>
        <w:rPr>
          <w:rtl/>
        </w:rPr>
        <w:t xml:space="preserve"> מח'ול (חד"ש-תע"ל):</w:t>
      </w:r>
    </w:p>
    <w:p w14:paraId="13384B44" w14:textId="77777777" w:rsidR="00000000" w:rsidRDefault="00E52DD3">
      <w:pPr>
        <w:pStyle w:val="a"/>
        <w:rPr>
          <w:rFonts w:hint="cs"/>
          <w:rtl/>
        </w:rPr>
      </w:pPr>
    </w:p>
    <w:p w14:paraId="71AC24F9" w14:textId="77777777" w:rsidR="00000000" w:rsidRDefault="00E52DD3">
      <w:pPr>
        <w:pStyle w:val="a"/>
        <w:rPr>
          <w:rFonts w:hint="cs"/>
          <w:rtl/>
        </w:rPr>
      </w:pPr>
      <w:r>
        <w:rPr>
          <w:rFonts w:hint="cs"/>
          <w:rtl/>
        </w:rPr>
        <w:t>אני מכיר אותך.</w:t>
      </w:r>
    </w:p>
    <w:p w14:paraId="74136A47" w14:textId="77777777" w:rsidR="00000000" w:rsidRDefault="00E52DD3">
      <w:pPr>
        <w:pStyle w:val="a"/>
        <w:rPr>
          <w:rtl/>
        </w:rPr>
      </w:pPr>
    </w:p>
    <w:p w14:paraId="27E10F85" w14:textId="77777777" w:rsidR="00000000" w:rsidRDefault="00E52DD3">
      <w:pPr>
        <w:pStyle w:val="a"/>
        <w:rPr>
          <w:rFonts w:hint="cs"/>
          <w:rtl/>
        </w:rPr>
      </w:pPr>
    </w:p>
    <w:p w14:paraId="001D202F" w14:textId="77777777" w:rsidR="00000000" w:rsidRDefault="00E52DD3">
      <w:pPr>
        <w:pStyle w:val="SpeakerCon"/>
        <w:rPr>
          <w:rtl/>
        </w:rPr>
      </w:pPr>
      <w:bookmarkStart w:id="339" w:name="FS000000474T21_05_2003_17_41_16C"/>
      <w:bookmarkEnd w:id="339"/>
      <w:r>
        <w:rPr>
          <w:rtl/>
        </w:rPr>
        <w:t>השר גדעון עזרא:</w:t>
      </w:r>
    </w:p>
    <w:p w14:paraId="78686DC2" w14:textId="77777777" w:rsidR="00000000" w:rsidRDefault="00E52DD3">
      <w:pPr>
        <w:pStyle w:val="a"/>
        <w:rPr>
          <w:rtl/>
        </w:rPr>
      </w:pPr>
    </w:p>
    <w:p w14:paraId="59479EA4" w14:textId="77777777" w:rsidR="00000000" w:rsidRDefault="00E52DD3">
      <w:pPr>
        <w:pStyle w:val="a"/>
        <w:rPr>
          <w:rFonts w:hint="cs"/>
          <w:rtl/>
        </w:rPr>
      </w:pPr>
      <w:r>
        <w:rPr>
          <w:rFonts w:hint="cs"/>
          <w:rtl/>
        </w:rPr>
        <w:t>אתה יודע מי אני? אין לך מושג.</w:t>
      </w:r>
    </w:p>
    <w:p w14:paraId="2B9DE8D9" w14:textId="77777777" w:rsidR="00000000" w:rsidRDefault="00E52DD3">
      <w:pPr>
        <w:pStyle w:val="a"/>
        <w:rPr>
          <w:rFonts w:hint="cs"/>
          <w:rtl/>
        </w:rPr>
      </w:pPr>
    </w:p>
    <w:p w14:paraId="63FA9C8E" w14:textId="77777777" w:rsidR="00000000" w:rsidRDefault="00E52DD3">
      <w:pPr>
        <w:pStyle w:val="ac"/>
        <w:rPr>
          <w:rtl/>
        </w:rPr>
      </w:pPr>
      <w:r>
        <w:rPr>
          <w:rFonts w:hint="eastAsia"/>
          <w:rtl/>
        </w:rPr>
        <w:t>רומן</w:t>
      </w:r>
      <w:r>
        <w:rPr>
          <w:rtl/>
        </w:rPr>
        <w:t xml:space="preserve"> ברונפמן (מרצ):</w:t>
      </w:r>
    </w:p>
    <w:p w14:paraId="2054D79E" w14:textId="77777777" w:rsidR="00000000" w:rsidRDefault="00E52DD3">
      <w:pPr>
        <w:pStyle w:val="a"/>
        <w:rPr>
          <w:rFonts w:hint="cs"/>
          <w:rtl/>
        </w:rPr>
      </w:pPr>
    </w:p>
    <w:p w14:paraId="71E08EAE" w14:textId="77777777" w:rsidR="00000000" w:rsidRDefault="00E52DD3">
      <w:pPr>
        <w:pStyle w:val="a"/>
        <w:rPr>
          <w:rFonts w:hint="cs"/>
          <w:rtl/>
        </w:rPr>
      </w:pPr>
      <w:r>
        <w:rPr>
          <w:rFonts w:hint="cs"/>
          <w:rtl/>
        </w:rPr>
        <w:t>- - -</w:t>
      </w:r>
    </w:p>
    <w:p w14:paraId="4ECE9196" w14:textId="77777777" w:rsidR="00000000" w:rsidRDefault="00E52DD3">
      <w:pPr>
        <w:pStyle w:val="a"/>
        <w:rPr>
          <w:rFonts w:hint="cs"/>
          <w:rtl/>
        </w:rPr>
      </w:pPr>
    </w:p>
    <w:p w14:paraId="65B40261" w14:textId="77777777" w:rsidR="00000000" w:rsidRDefault="00E52DD3">
      <w:pPr>
        <w:pStyle w:val="SpeakerCon"/>
        <w:rPr>
          <w:rtl/>
        </w:rPr>
      </w:pPr>
      <w:bookmarkStart w:id="340" w:name="FS000000474T21_05_2003_17_41_40C"/>
      <w:bookmarkEnd w:id="340"/>
      <w:r>
        <w:rPr>
          <w:rtl/>
        </w:rPr>
        <w:t>השר גדעון עזרא:</w:t>
      </w:r>
    </w:p>
    <w:p w14:paraId="45CC29BD" w14:textId="77777777" w:rsidR="00000000" w:rsidRDefault="00E52DD3">
      <w:pPr>
        <w:pStyle w:val="a"/>
        <w:rPr>
          <w:rtl/>
        </w:rPr>
      </w:pPr>
    </w:p>
    <w:p w14:paraId="446A2415" w14:textId="77777777" w:rsidR="00000000" w:rsidRDefault="00E52DD3">
      <w:pPr>
        <w:pStyle w:val="a"/>
        <w:rPr>
          <w:rFonts w:hint="cs"/>
          <w:rtl/>
        </w:rPr>
      </w:pPr>
      <w:r>
        <w:rPr>
          <w:rFonts w:hint="cs"/>
          <w:rtl/>
        </w:rPr>
        <w:t>ולכן, רבותי, אני אומ</w:t>
      </w:r>
      <w:r>
        <w:rPr>
          <w:rFonts w:hint="cs"/>
          <w:rtl/>
        </w:rPr>
        <w:t xml:space="preserve">ר לכם, הסקר הזה הוא חשוב, הוא מעניין וצריך להפיק ממנו את הלקחים. </w:t>
      </w:r>
    </w:p>
    <w:p w14:paraId="36F70D1A" w14:textId="77777777" w:rsidR="00000000" w:rsidRDefault="00E52DD3">
      <w:pPr>
        <w:pStyle w:val="a"/>
        <w:rPr>
          <w:rFonts w:hint="cs"/>
          <w:rtl/>
        </w:rPr>
      </w:pPr>
    </w:p>
    <w:p w14:paraId="3EBE5F42" w14:textId="77777777" w:rsidR="00000000" w:rsidRDefault="00E52DD3">
      <w:pPr>
        <w:pStyle w:val="a"/>
        <w:rPr>
          <w:rFonts w:hint="cs"/>
          <w:rtl/>
        </w:rPr>
      </w:pPr>
      <w:r>
        <w:rPr>
          <w:rFonts w:hint="cs"/>
          <w:rtl/>
        </w:rPr>
        <w:t>אני רוצה לעמוד בתחילת דברי - אחר כך גם אדבר על חסרונות שהסקר מצביע עליהם  - דווקא על דברים חיוביים. בהיבט המוסדי, על-פי הסקר, ישראל היא מדינה עם משטר דמוקרטי שמקיים הפרדת רשויות - המבצעת, ה</w:t>
      </w:r>
      <w:r>
        <w:rPr>
          <w:rFonts w:hint="cs"/>
          <w:rtl/>
        </w:rPr>
        <w:t xml:space="preserve">מחוקקת והשופטת </w:t>
      </w:r>
      <w:r>
        <w:rPr>
          <w:rtl/>
        </w:rPr>
        <w:t>–</w:t>
      </w:r>
      <w:r>
        <w:rPr>
          <w:rFonts w:hint="cs"/>
          <w:rtl/>
        </w:rPr>
        <w:t xml:space="preserve"> טובה - - -</w:t>
      </w:r>
    </w:p>
    <w:p w14:paraId="28594563" w14:textId="77777777" w:rsidR="00000000" w:rsidRDefault="00E52DD3">
      <w:pPr>
        <w:pStyle w:val="a"/>
        <w:rPr>
          <w:rFonts w:hint="cs"/>
          <w:rtl/>
        </w:rPr>
      </w:pPr>
    </w:p>
    <w:p w14:paraId="03C7BBB6" w14:textId="77777777" w:rsidR="00000000" w:rsidRDefault="00E52DD3">
      <w:pPr>
        <w:pStyle w:val="ac"/>
        <w:rPr>
          <w:rtl/>
        </w:rPr>
      </w:pPr>
      <w:r>
        <w:rPr>
          <w:rFonts w:hint="eastAsia"/>
          <w:rtl/>
        </w:rPr>
        <w:t>ואסל</w:t>
      </w:r>
      <w:r>
        <w:rPr>
          <w:rtl/>
        </w:rPr>
        <w:t xml:space="preserve"> טאהא (בל"ד):</w:t>
      </w:r>
    </w:p>
    <w:p w14:paraId="2078F94E" w14:textId="77777777" w:rsidR="00000000" w:rsidRDefault="00E52DD3">
      <w:pPr>
        <w:pStyle w:val="a"/>
        <w:rPr>
          <w:rFonts w:hint="cs"/>
          <w:rtl/>
        </w:rPr>
      </w:pPr>
    </w:p>
    <w:p w14:paraId="5C00E40D" w14:textId="77777777" w:rsidR="00000000" w:rsidRDefault="00E52DD3">
      <w:pPr>
        <w:pStyle w:val="a"/>
        <w:rPr>
          <w:rFonts w:hint="cs"/>
          <w:rtl/>
        </w:rPr>
      </w:pPr>
      <w:r>
        <w:rPr>
          <w:rFonts w:hint="cs"/>
          <w:rtl/>
        </w:rPr>
        <w:t>הפרדת רשויות,  נקודה.  אנחנו עדים - - -</w:t>
      </w:r>
    </w:p>
    <w:p w14:paraId="2939A1D6" w14:textId="77777777" w:rsidR="00000000" w:rsidRDefault="00E52DD3">
      <w:pPr>
        <w:pStyle w:val="a"/>
        <w:rPr>
          <w:rFonts w:hint="cs"/>
          <w:rtl/>
        </w:rPr>
      </w:pPr>
    </w:p>
    <w:p w14:paraId="230263CA" w14:textId="77777777" w:rsidR="00000000" w:rsidRDefault="00E52DD3">
      <w:pPr>
        <w:pStyle w:val="ad"/>
        <w:rPr>
          <w:rtl/>
        </w:rPr>
      </w:pPr>
      <w:r>
        <w:rPr>
          <w:rtl/>
        </w:rPr>
        <w:t>היו"ר מוחמד ברכה:</w:t>
      </w:r>
    </w:p>
    <w:p w14:paraId="2DBAF614" w14:textId="77777777" w:rsidR="00000000" w:rsidRDefault="00E52DD3">
      <w:pPr>
        <w:pStyle w:val="a"/>
        <w:rPr>
          <w:rtl/>
        </w:rPr>
      </w:pPr>
    </w:p>
    <w:p w14:paraId="787F31DB" w14:textId="77777777" w:rsidR="00000000" w:rsidRDefault="00E52DD3">
      <w:pPr>
        <w:pStyle w:val="a"/>
        <w:rPr>
          <w:rFonts w:hint="cs"/>
          <w:rtl/>
        </w:rPr>
      </w:pPr>
      <w:r>
        <w:rPr>
          <w:rFonts w:hint="cs"/>
          <w:rtl/>
        </w:rPr>
        <w:t>חבר הכנסת טאהא.</w:t>
      </w:r>
    </w:p>
    <w:p w14:paraId="42A8A189" w14:textId="77777777" w:rsidR="00000000" w:rsidRDefault="00E52DD3">
      <w:pPr>
        <w:pStyle w:val="a"/>
        <w:rPr>
          <w:rFonts w:hint="cs"/>
          <w:rtl/>
        </w:rPr>
      </w:pPr>
    </w:p>
    <w:p w14:paraId="5A49CBBA" w14:textId="77777777" w:rsidR="00000000" w:rsidRDefault="00E52DD3">
      <w:pPr>
        <w:pStyle w:val="SpeakerCon"/>
        <w:rPr>
          <w:rtl/>
        </w:rPr>
      </w:pPr>
      <w:bookmarkStart w:id="341" w:name="FS000000474T21_05_2003_17_45_25C"/>
      <w:bookmarkEnd w:id="341"/>
      <w:r>
        <w:rPr>
          <w:rtl/>
        </w:rPr>
        <w:t>השר גדעון עזרא:</w:t>
      </w:r>
    </w:p>
    <w:p w14:paraId="5C1978EF" w14:textId="77777777" w:rsidR="00000000" w:rsidRDefault="00E52DD3">
      <w:pPr>
        <w:pStyle w:val="a"/>
        <w:rPr>
          <w:rtl/>
        </w:rPr>
      </w:pPr>
    </w:p>
    <w:p w14:paraId="584144E9" w14:textId="77777777" w:rsidR="00000000" w:rsidRDefault="00E52DD3">
      <w:pPr>
        <w:pStyle w:val="a"/>
        <w:rPr>
          <w:rFonts w:hint="cs"/>
          <w:rtl/>
        </w:rPr>
      </w:pPr>
      <w:r>
        <w:rPr>
          <w:rFonts w:hint="cs"/>
          <w:rtl/>
        </w:rPr>
        <w:t xml:space="preserve">תגיד לי, למה אתה מפריע? המכון לדמוקרטיה לימד אותך את זה? </w:t>
      </w:r>
    </w:p>
    <w:p w14:paraId="5AFD818C" w14:textId="77777777" w:rsidR="00000000" w:rsidRDefault="00E52DD3">
      <w:pPr>
        <w:pStyle w:val="a"/>
        <w:rPr>
          <w:rFonts w:hint="cs"/>
          <w:rtl/>
        </w:rPr>
      </w:pPr>
    </w:p>
    <w:p w14:paraId="4A5FCF12" w14:textId="77777777" w:rsidR="00000000" w:rsidRDefault="00E52DD3">
      <w:pPr>
        <w:pStyle w:val="ad"/>
        <w:rPr>
          <w:rtl/>
        </w:rPr>
      </w:pPr>
      <w:r>
        <w:rPr>
          <w:rtl/>
        </w:rPr>
        <w:t>היו"ר מוחמד ברכה:</w:t>
      </w:r>
    </w:p>
    <w:p w14:paraId="5897BF01" w14:textId="77777777" w:rsidR="00000000" w:rsidRDefault="00E52DD3">
      <w:pPr>
        <w:pStyle w:val="a"/>
        <w:rPr>
          <w:rtl/>
        </w:rPr>
      </w:pPr>
    </w:p>
    <w:p w14:paraId="50875E8E" w14:textId="77777777" w:rsidR="00000000" w:rsidRDefault="00E52DD3">
      <w:pPr>
        <w:pStyle w:val="a"/>
        <w:rPr>
          <w:rFonts w:hint="cs"/>
          <w:rtl/>
        </w:rPr>
      </w:pPr>
      <w:r>
        <w:rPr>
          <w:rFonts w:hint="cs"/>
          <w:rtl/>
        </w:rPr>
        <w:t>חבר הכנסת ואסל טאהא, מספיק, בבקשה. א</w:t>
      </w:r>
      <w:r>
        <w:rPr>
          <w:rFonts w:hint="cs"/>
          <w:rtl/>
        </w:rPr>
        <w:t>דוני השר, בבקשה תמשיך.</w:t>
      </w:r>
    </w:p>
    <w:p w14:paraId="74435B94" w14:textId="77777777" w:rsidR="00000000" w:rsidRDefault="00E52DD3">
      <w:pPr>
        <w:pStyle w:val="a"/>
        <w:rPr>
          <w:rFonts w:hint="cs"/>
          <w:rtl/>
        </w:rPr>
      </w:pPr>
    </w:p>
    <w:p w14:paraId="571D2F7B" w14:textId="77777777" w:rsidR="00000000" w:rsidRDefault="00E52DD3">
      <w:pPr>
        <w:pStyle w:val="SpeakerCon"/>
        <w:rPr>
          <w:rtl/>
        </w:rPr>
      </w:pPr>
      <w:bookmarkStart w:id="342" w:name="FS000000474T21_05_2003_17_46_14C"/>
      <w:bookmarkEnd w:id="342"/>
      <w:r>
        <w:rPr>
          <w:rtl/>
        </w:rPr>
        <w:t>השר גדעון עזרא:</w:t>
      </w:r>
    </w:p>
    <w:p w14:paraId="15B35F1F" w14:textId="77777777" w:rsidR="00000000" w:rsidRDefault="00E52DD3">
      <w:pPr>
        <w:pStyle w:val="a"/>
        <w:rPr>
          <w:rtl/>
        </w:rPr>
      </w:pPr>
    </w:p>
    <w:p w14:paraId="1D54EF25" w14:textId="77777777" w:rsidR="00000000" w:rsidRDefault="00E52DD3">
      <w:pPr>
        <w:pStyle w:val="a"/>
        <w:ind w:firstLine="0"/>
        <w:rPr>
          <w:rFonts w:hint="cs"/>
          <w:rtl/>
        </w:rPr>
      </w:pPr>
      <w:r>
        <w:rPr>
          <w:rFonts w:hint="cs"/>
          <w:rtl/>
        </w:rPr>
        <w:tab/>
        <w:t>מה אתה רוצה?</w:t>
      </w:r>
    </w:p>
    <w:p w14:paraId="5E6731D6" w14:textId="77777777" w:rsidR="00000000" w:rsidRDefault="00E52DD3">
      <w:pPr>
        <w:pStyle w:val="a"/>
        <w:ind w:firstLine="0"/>
        <w:rPr>
          <w:rtl/>
        </w:rPr>
      </w:pPr>
    </w:p>
    <w:p w14:paraId="37EFBEF3" w14:textId="77777777" w:rsidR="00000000" w:rsidRDefault="00E52DD3">
      <w:pPr>
        <w:pStyle w:val="a"/>
        <w:ind w:firstLine="0"/>
        <w:rPr>
          <w:rFonts w:hint="cs"/>
          <w:rtl/>
        </w:rPr>
      </w:pPr>
    </w:p>
    <w:p w14:paraId="037D52D0" w14:textId="77777777" w:rsidR="00000000" w:rsidRDefault="00E52DD3">
      <w:pPr>
        <w:pStyle w:val="ad"/>
        <w:rPr>
          <w:rtl/>
        </w:rPr>
      </w:pPr>
      <w:r>
        <w:rPr>
          <w:rtl/>
        </w:rPr>
        <w:t>היו"ר מוחמד ברכה:</w:t>
      </w:r>
    </w:p>
    <w:p w14:paraId="79DEA391" w14:textId="77777777" w:rsidR="00000000" w:rsidRDefault="00E52DD3">
      <w:pPr>
        <w:pStyle w:val="a"/>
        <w:rPr>
          <w:rtl/>
        </w:rPr>
      </w:pPr>
    </w:p>
    <w:p w14:paraId="6D35DFBE" w14:textId="77777777" w:rsidR="00000000" w:rsidRDefault="00E52DD3">
      <w:pPr>
        <w:pStyle w:val="a"/>
        <w:rPr>
          <w:rFonts w:hint="cs"/>
          <w:rtl/>
        </w:rPr>
      </w:pPr>
      <w:r>
        <w:rPr>
          <w:rFonts w:hint="cs"/>
          <w:rtl/>
        </w:rPr>
        <w:t>תמשיך, אדוני.</w:t>
      </w:r>
    </w:p>
    <w:p w14:paraId="46D575C8" w14:textId="77777777" w:rsidR="00000000" w:rsidRDefault="00E52DD3">
      <w:pPr>
        <w:pStyle w:val="SpeakerCon"/>
        <w:rPr>
          <w:rFonts w:hint="cs"/>
          <w:rtl/>
        </w:rPr>
      </w:pPr>
      <w:bookmarkStart w:id="343" w:name="FS000000474T21_05_2003_17_46_38C"/>
      <w:bookmarkEnd w:id="343"/>
    </w:p>
    <w:p w14:paraId="061459F1" w14:textId="77777777" w:rsidR="00000000" w:rsidRDefault="00E52DD3">
      <w:pPr>
        <w:pStyle w:val="SpeakerCon"/>
        <w:rPr>
          <w:rtl/>
        </w:rPr>
      </w:pPr>
      <w:r>
        <w:rPr>
          <w:rtl/>
        </w:rPr>
        <w:t>השר גדעון עזרא:</w:t>
      </w:r>
    </w:p>
    <w:p w14:paraId="55CB35AF" w14:textId="77777777" w:rsidR="00000000" w:rsidRDefault="00E52DD3">
      <w:pPr>
        <w:pStyle w:val="a"/>
        <w:rPr>
          <w:rtl/>
        </w:rPr>
      </w:pPr>
    </w:p>
    <w:p w14:paraId="6FD7712F" w14:textId="77777777" w:rsidR="00000000" w:rsidRDefault="00E52DD3">
      <w:pPr>
        <w:pStyle w:val="a"/>
        <w:rPr>
          <w:rFonts w:hint="cs"/>
          <w:rtl/>
        </w:rPr>
      </w:pPr>
      <w:r>
        <w:rPr>
          <w:rFonts w:hint="cs"/>
          <w:rtl/>
        </w:rPr>
        <w:t xml:space="preserve">ישראל מצטיינת בייצוגיות, משמע - יותר דעות נשמעות בכנסת, ודעותיהן וענייניהן של הזרועות הללו מיוצגים היטב. השלילה בנושא זה היא שיש ריבוי מפלגות. </w:t>
      </w:r>
    </w:p>
    <w:p w14:paraId="371E0685" w14:textId="77777777" w:rsidR="00000000" w:rsidRDefault="00E52DD3">
      <w:pPr>
        <w:pStyle w:val="a"/>
        <w:rPr>
          <w:rFonts w:hint="cs"/>
          <w:rtl/>
        </w:rPr>
      </w:pPr>
    </w:p>
    <w:p w14:paraId="15ECEC45" w14:textId="77777777" w:rsidR="00000000" w:rsidRDefault="00E52DD3">
      <w:pPr>
        <w:pStyle w:val="a"/>
        <w:rPr>
          <w:rFonts w:hint="cs"/>
          <w:rtl/>
        </w:rPr>
      </w:pPr>
      <w:r>
        <w:rPr>
          <w:rFonts w:hint="cs"/>
          <w:rtl/>
        </w:rPr>
        <w:t>בהי</w:t>
      </w:r>
      <w:r>
        <w:rPr>
          <w:rFonts w:hint="cs"/>
          <w:rtl/>
        </w:rPr>
        <w:t xml:space="preserve">בט הזכויות, חופש העיתונות הקיים במדינת ישראל </w:t>
      </w:r>
      <w:r>
        <w:rPr>
          <w:rtl/>
        </w:rPr>
        <w:t>–</w:t>
      </w:r>
      <w:r>
        <w:rPr>
          <w:rFonts w:hint="cs"/>
          <w:rtl/>
        </w:rPr>
        <w:t xml:space="preserve"> ויעידו העיתונאים שיושבים פה למעלה </w:t>
      </w:r>
      <w:r>
        <w:rPr>
          <w:rtl/>
        </w:rPr>
        <w:t>–</w:t>
      </w:r>
      <w:r>
        <w:rPr>
          <w:rFonts w:hint="cs"/>
          <w:rtl/>
        </w:rPr>
        <w:t xml:space="preserve"> מלווה את כל המהלכים והצעדים של שלוש הזרועות, במקביל למתיחת ביקורות נוקבות על פעילויותיהן, ואני חושב שלא ניתן לומר </w:t>
      </w:r>
      <w:r>
        <w:rPr>
          <w:rtl/>
        </w:rPr>
        <w:t>–</w:t>
      </w:r>
      <w:r>
        <w:rPr>
          <w:rFonts w:hint="cs"/>
          <w:rtl/>
        </w:rPr>
        <w:t xml:space="preserve"> גם על-פי התחושה הכללית של הציבור, ולמרות הקביעה בסקר </w:t>
      </w:r>
      <w:r>
        <w:rPr>
          <w:rtl/>
        </w:rPr>
        <w:t>–</w:t>
      </w:r>
      <w:r>
        <w:rPr>
          <w:rFonts w:hint="cs"/>
          <w:rtl/>
        </w:rPr>
        <w:t xml:space="preserve"> שנ</w:t>
      </w:r>
      <w:r>
        <w:rPr>
          <w:rFonts w:hint="cs"/>
          <w:rtl/>
        </w:rPr>
        <w:t xml:space="preserve">בצר מעיתונאים בישראל לכתוב את אשר עולה על רוחם, ולו באופן בוטה, בלתי אתי ומשתלח. </w:t>
      </w:r>
    </w:p>
    <w:p w14:paraId="3D30BF46" w14:textId="77777777" w:rsidR="00000000" w:rsidRDefault="00E52DD3">
      <w:pPr>
        <w:pStyle w:val="a"/>
        <w:rPr>
          <w:rFonts w:hint="cs"/>
          <w:rtl/>
        </w:rPr>
      </w:pPr>
    </w:p>
    <w:p w14:paraId="1226C0B7" w14:textId="77777777" w:rsidR="00000000" w:rsidRDefault="00E52DD3">
      <w:pPr>
        <w:pStyle w:val="ac"/>
        <w:rPr>
          <w:rtl/>
        </w:rPr>
      </w:pPr>
      <w:r>
        <w:rPr>
          <w:rFonts w:hint="eastAsia"/>
          <w:rtl/>
        </w:rPr>
        <w:t>רומן</w:t>
      </w:r>
      <w:r>
        <w:rPr>
          <w:rtl/>
        </w:rPr>
        <w:t xml:space="preserve"> ברונפמן (מרצ):</w:t>
      </w:r>
    </w:p>
    <w:p w14:paraId="73BBEF9D" w14:textId="77777777" w:rsidR="00000000" w:rsidRDefault="00E52DD3">
      <w:pPr>
        <w:pStyle w:val="a"/>
        <w:rPr>
          <w:rFonts w:hint="cs"/>
          <w:rtl/>
        </w:rPr>
      </w:pPr>
    </w:p>
    <w:p w14:paraId="0BE450A6" w14:textId="77777777" w:rsidR="00000000" w:rsidRDefault="00E52DD3">
      <w:pPr>
        <w:pStyle w:val="a"/>
        <w:rPr>
          <w:rFonts w:hint="cs"/>
          <w:rtl/>
        </w:rPr>
      </w:pPr>
      <w:r>
        <w:rPr>
          <w:rFonts w:hint="cs"/>
          <w:rtl/>
        </w:rPr>
        <w:t>ואחר כך להיחקר.</w:t>
      </w:r>
    </w:p>
    <w:p w14:paraId="50F6B876" w14:textId="77777777" w:rsidR="00000000" w:rsidRDefault="00E52DD3">
      <w:pPr>
        <w:pStyle w:val="a"/>
        <w:rPr>
          <w:rFonts w:hint="cs"/>
          <w:rtl/>
        </w:rPr>
      </w:pPr>
    </w:p>
    <w:p w14:paraId="240F5DA3" w14:textId="77777777" w:rsidR="00000000" w:rsidRDefault="00E52DD3">
      <w:pPr>
        <w:pStyle w:val="SpeakerCon"/>
        <w:rPr>
          <w:rtl/>
        </w:rPr>
      </w:pPr>
      <w:bookmarkStart w:id="344" w:name="FS000000474T21_05_2003_17_51_19C"/>
      <w:bookmarkEnd w:id="344"/>
      <w:r>
        <w:rPr>
          <w:rtl/>
        </w:rPr>
        <w:t>השר גדעון עזרא:</w:t>
      </w:r>
    </w:p>
    <w:p w14:paraId="7C87F6BA" w14:textId="77777777" w:rsidR="00000000" w:rsidRDefault="00E52DD3">
      <w:pPr>
        <w:pStyle w:val="a"/>
        <w:rPr>
          <w:rtl/>
        </w:rPr>
      </w:pPr>
    </w:p>
    <w:p w14:paraId="07112679" w14:textId="77777777" w:rsidR="00000000" w:rsidRDefault="00E52DD3">
      <w:pPr>
        <w:pStyle w:val="a"/>
        <w:ind w:firstLine="0"/>
        <w:rPr>
          <w:rFonts w:hint="cs"/>
          <w:rtl/>
        </w:rPr>
      </w:pPr>
      <w:r>
        <w:rPr>
          <w:rFonts w:hint="cs"/>
          <w:rtl/>
        </w:rPr>
        <w:tab/>
        <w:t>היה מקרה כזה. אז אתה עושה מזה כלל?</w:t>
      </w:r>
    </w:p>
    <w:p w14:paraId="37FDAED3" w14:textId="77777777" w:rsidR="00000000" w:rsidRDefault="00E52DD3">
      <w:pPr>
        <w:pStyle w:val="a"/>
        <w:ind w:firstLine="0"/>
        <w:rPr>
          <w:rFonts w:hint="cs"/>
          <w:rtl/>
        </w:rPr>
      </w:pPr>
    </w:p>
    <w:p w14:paraId="1A289757" w14:textId="77777777" w:rsidR="00000000" w:rsidRDefault="00E52DD3">
      <w:pPr>
        <w:pStyle w:val="ac"/>
        <w:rPr>
          <w:rtl/>
        </w:rPr>
      </w:pPr>
      <w:r>
        <w:rPr>
          <w:rFonts w:hint="eastAsia"/>
          <w:rtl/>
        </w:rPr>
        <w:t>רומן</w:t>
      </w:r>
      <w:r>
        <w:rPr>
          <w:rtl/>
        </w:rPr>
        <w:t xml:space="preserve"> ברונפמן (מרצ):</w:t>
      </w:r>
    </w:p>
    <w:p w14:paraId="2242B169" w14:textId="77777777" w:rsidR="00000000" w:rsidRDefault="00E52DD3">
      <w:pPr>
        <w:pStyle w:val="a"/>
        <w:rPr>
          <w:rFonts w:hint="cs"/>
          <w:rtl/>
        </w:rPr>
      </w:pPr>
    </w:p>
    <w:p w14:paraId="739CC396" w14:textId="77777777" w:rsidR="00000000" w:rsidRDefault="00E52DD3">
      <w:pPr>
        <w:pStyle w:val="a"/>
        <w:rPr>
          <w:rFonts w:hint="cs"/>
          <w:rtl/>
        </w:rPr>
      </w:pPr>
      <w:r>
        <w:rPr>
          <w:rFonts w:hint="cs"/>
          <w:rtl/>
        </w:rPr>
        <w:t>לא, אני לא עושה מזה כלל. זה מקרה שהממשלה היתה צריכה - - -</w:t>
      </w:r>
    </w:p>
    <w:p w14:paraId="60084568" w14:textId="77777777" w:rsidR="00000000" w:rsidRDefault="00E52DD3">
      <w:pPr>
        <w:pStyle w:val="a"/>
        <w:rPr>
          <w:rFonts w:hint="cs"/>
          <w:rtl/>
        </w:rPr>
      </w:pPr>
    </w:p>
    <w:p w14:paraId="385B809F" w14:textId="77777777" w:rsidR="00000000" w:rsidRDefault="00E52DD3">
      <w:pPr>
        <w:pStyle w:val="SpeakerCon"/>
        <w:rPr>
          <w:rtl/>
        </w:rPr>
      </w:pPr>
      <w:bookmarkStart w:id="345" w:name="FS000000474T21_05_2003_17_52_00C"/>
      <w:bookmarkEnd w:id="345"/>
      <w:r>
        <w:rPr>
          <w:rtl/>
        </w:rPr>
        <w:t>ה</w:t>
      </w:r>
      <w:r>
        <w:rPr>
          <w:rtl/>
        </w:rPr>
        <w:t>שר גדעון עזרא:</w:t>
      </w:r>
    </w:p>
    <w:p w14:paraId="2962256F" w14:textId="77777777" w:rsidR="00000000" w:rsidRDefault="00E52DD3">
      <w:pPr>
        <w:pStyle w:val="a"/>
        <w:rPr>
          <w:rtl/>
        </w:rPr>
      </w:pPr>
    </w:p>
    <w:p w14:paraId="3542ECB7" w14:textId="77777777" w:rsidR="00000000" w:rsidRDefault="00E52DD3">
      <w:pPr>
        <w:pStyle w:val="a"/>
        <w:rPr>
          <w:rFonts w:hint="cs"/>
          <w:rtl/>
        </w:rPr>
      </w:pPr>
      <w:r>
        <w:rPr>
          <w:rFonts w:hint="cs"/>
          <w:rtl/>
        </w:rPr>
        <w:t>בסדר. ברונפמן, ייקח לך הרבה זמן להפנים עם מי אתה נמצא ולהפנים את ההשפעה שיש לך על השלטון. אז תסתפק בקריאות הביניים. אני מבין אותך.</w:t>
      </w:r>
    </w:p>
    <w:p w14:paraId="637FF6B4" w14:textId="77777777" w:rsidR="00000000" w:rsidRDefault="00E52DD3">
      <w:pPr>
        <w:pStyle w:val="a"/>
        <w:rPr>
          <w:rFonts w:hint="cs"/>
          <w:rtl/>
        </w:rPr>
      </w:pPr>
    </w:p>
    <w:p w14:paraId="3F284982" w14:textId="77777777" w:rsidR="00000000" w:rsidRDefault="00E52DD3">
      <w:pPr>
        <w:pStyle w:val="ac"/>
        <w:rPr>
          <w:rtl/>
        </w:rPr>
      </w:pPr>
      <w:r>
        <w:rPr>
          <w:rFonts w:hint="eastAsia"/>
          <w:rtl/>
        </w:rPr>
        <w:t>רומן</w:t>
      </w:r>
      <w:r>
        <w:rPr>
          <w:rtl/>
        </w:rPr>
        <w:t xml:space="preserve"> ברונפמן (מרצ):</w:t>
      </w:r>
    </w:p>
    <w:p w14:paraId="0798CC35" w14:textId="77777777" w:rsidR="00000000" w:rsidRDefault="00E52DD3">
      <w:pPr>
        <w:pStyle w:val="a"/>
        <w:rPr>
          <w:rFonts w:hint="cs"/>
          <w:rtl/>
        </w:rPr>
      </w:pPr>
    </w:p>
    <w:p w14:paraId="0BDEC7C7" w14:textId="77777777" w:rsidR="00000000" w:rsidRDefault="00E52DD3">
      <w:pPr>
        <w:pStyle w:val="a"/>
        <w:rPr>
          <w:rFonts w:hint="cs"/>
          <w:rtl/>
        </w:rPr>
      </w:pPr>
      <w:r>
        <w:rPr>
          <w:rFonts w:hint="cs"/>
          <w:rtl/>
        </w:rPr>
        <w:t>בסדר גמור. הגיע הזמן - - -</w:t>
      </w:r>
    </w:p>
    <w:p w14:paraId="7CA2CB72" w14:textId="77777777" w:rsidR="00000000" w:rsidRDefault="00E52DD3">
      <w:pPr>
        <w:pStyle w:val="a"/>
        <w:rPr>
          <w:rtl/>
        </w:rPr>
      </w:pPr>
    </w:p>
    <w:p w14:paraId="0C63D06D" w14:textId="77777777" w:rsidR="00000000" w:rsidRDefault="00E52DD3">
      <w:pPr>
        <w:pStyle w:val="a"/>
        <w:rPr>
          <w:rFonts w:hint="cs"/>
          <w:rtl/>
        </w:rPr>
      </w:pPr>
    </w:p>
    <w:p w14:paraId="6C3F8A63" w14:textId="77777777" w:rsidR="00000000" w:rsidRDefault="00E52DD3">
      <w:pPr>
        <w:pStyle w:val="SpeakerCon"/>
        <w:rPr>
          <w:rtl/>
        </w:rPr>
      </w:pPr>
      <w:bookmarkStart w:id="346" w:name="FS000000474T21_05_2003_17_53_04C"/>
      <w:bookmarkEnd w:id="346"/>
      <w:r>
        <w:rPr>
          <w:rtl/>
        </w:rPr>
        <w:t>השר גדעון עזרא:</w:t>
      </w:r>
    </w:p>
    <w:p w14:paraId="5CACD8EC" w14:textId="77777777" w:rsidR="00000000" w:rsidRDefault="00E52DD3">
      <w:pPr>
        <w:pStyle w:val="a"/>
        <w:rPr>
          <w:rFonts w:hint="cs"/>
          <w:rtl/>
        </w:rPr>
      </w:pPr>
      <w:r>
        <w:rPr>
          <w:rFonts w:hint="cs"/>
          <w:rtl/>
        </w:rPr>
        <w:tab/>
      </w:r>
    </w:p>
    <w:p w14:paraId="6E0AB15F" w14:textId="77777777" w:rsidR="00000000" w:rsidRDefault="00E52DD3">
      <w:pPr>
        <w:pStyle w:val="a"/>
        <w:rPr>
          <w:rFonts w:hint="cs"/>
          <w:rtl/>
        </w:rPr>
      </w:pPr>
      <w:r>
        <w:rPr>
          <w:rFonts w:hint="cs"/>
          <w:rtl/>
        </w:rPr>
        <w:t>המגבלה היחידה שקיימת בישראל על התוכן העי</w:t>
      </w:r>
      <w:r>
        <w:rPr>
          <w:rFonts w:hint="cs"/>
          <w:rtl/>
        </w:rPr>
        <w:t xml:space="preserve">תונאי היא המגבלה של שמירה על ביטחון המדינה </w:t>
      </w:r>
      <w:r>
        <w:rPr>
          <w:rtl/>
        </w:rPr>
        <w:t>–</w:t>
      </w:r>
      <w:r>
        <w:rPr>
          <w:rFonts w:hint="cs"/>
          <w:rtl/>
        </w:rPr>
        <w:t xml:space="preserve"> מגבלה שהולכת ומצטמצמת עם קיומם של כלי תקשורת עולמיים ובין-לאומיים, דוגמת האינטרנט. בישראל יש עיתונות חוקרת מהמפותחות, שמקבלת במה נרחבת בעיתונות ובתקשורת האלקטרונית.</w:t>
      </w:r>
    </w:p>
    <w:p w14:paraId="2B4368F9" w14:textId="77777777" w:rsidR="00000000" w:rsidRDefault="00E52DD3">
      <w:pPr>
        <w:pStyle w:val="a"/>
        <w:rPr>
          <w:rFonts w:hint="cs"/>
          <w:rtl/>
        </w:rPr>
      </w:pPr>
    </w:p>
    <w:p w14:paraId="541EDBD1" w14:textId="77777777" w:rsidR="00000000" w:rsidRDefault="00E52DD3">
      <w:pPr>
        <w:pStyle w:val="a"/>
        <w:rPr>
          <w:rFonts w:hint="cs"/>
          <w:rtl/>
        </w:rPr>
      </w:pPr>
      <w:r>
        <w:rPr>
          <w:rFonts w:hint="cs"/>
          <w:rtl/>
        </w:rPr>
        <w:t xml:space="preserve">גם בארצות הדמוקרטיות ביותר, כגון ארצות-הברית </w:t>
      </w:r>
      <w:r>
        <w:rPr>
          <w:rFonts w:hint="cs"/>
          <w:rtl/>
        </w:rPr>
        <w:t xml:space="preserve">ובריטניה, נבצר מכלי התקשורת לסקר את הפעולות המלחמתיות במהלך ביצוען </w:t>
      </w:r>
      <w:r>
        <w:rPr>
          <w:rtl/>
        </w:rPr>
        <w:t>–</w:t>
      </w:r>
      <w:r>
        <w:rPr>
          <w:rFonts w:hint="cs"/>
          <w:rtl/>
        </w:rPr>
        <w:t xml:space="preserve"> ראה פעילות בריטניה במלחמת פוקלנד, וארצות-הברית במלחמות המפרץ. כלומר, גם המדינות הדמוקרטיות הוותיקות בעולם לא אפשרו סיקור מלא כשהיה מדובר במצב לוחמה.</w:t>
      </w:r>
    </w:p>
    <w:p w14:paraId="3EE3C614" w14:textId="77777777" w:rsidR="00000000" w:rsidRDefault="00E52DD3">
      <w:pPr>
        <w:pStyle w:val="a"/>
        <w:rPr>
          <w:rFonts w:hint="cs"/>
          <w:rtl/>
        </w:rPr>
      </w:pPr>
    </w:p>
    <w:p w14:paraId="4332CF59" w14:textId="77777777" w:rsidR="00000000" w:rsidRDefault="00E52DD3">
      <w:pPr>
        <w:pStyle w:val="a"/>
        <w:rPr>
          <w:rFonts w:hint="cs"/>
          <w:rtl/>
        </w:rPr>
      </w:pPr>
      <w:r>
        <w:rPr>
          <w:rFonts w:hint="cs"/>
          <w:rtl/>
        </w:rPr>
        <w:t>למרות היותה דמוקרטיה צעירה, בת 55 שנה</w:t>
      </w:r>
      <w:r>
        <w:rPr>
          <w:rFonts w:hint="cs"/>
          <w:rtl/>
        </w:rPr>
        <w:t>, מדינת ישראל השכילה להפיק את הלקחים וללמוד את החשיבות והפתיחות של כלי התקשורת בכל מעשיה וצעדיה.</w:t>
      </w:r>
    </w:p>
    <w:p w14:paraId="0F495A42" w14:textId="77777777" w:rsidR="00000000" w:rsidRDefault="00E52DD3">
      <w:pPr>
        <w:pStyle w:val="a"/>
        <w:rPr>
          <w:rFonts w:hint="cs"/>
          <w:rtl/>
        </w:rPr>
      </w:pPr>
    </w:p>
    <w:p w14:paraId="0C18500D" w14:textId="77777777" w:rsidR="00000000" w:rsidRDefault="00E52DD3">
      <w:pPr>
        <w:pStyle w:val="a"/>
        <w:rPr>
          <w:rFonts w:hint="cs"/>
          <w:rtl/>
        </w:rPr>
      </w:pPr>
      <w:r>
        <w:rPr>
          <w:rFonts w:hint="cs"/>
          <w:rtl/>
        </w:rPr>
        <w:t>אכן, בחברה הישראלית יש, לצערנו, כמה שסעים, וחייבים לשאוף לצמצומם. מקווי היסוד של הממשלה הנוכחית ומדרכי פעולתה עד כה עולה, כי המטרה העיקרית היא השאיפה לצמצם שס</w:t>
      </w:r>
      <w:r>
        <w:rPr>
          <w:rFonts w:hint="cs"/>
          <w:rtl/>
        </w:rPr>
        <w:t xml:space="preserve">עים בחברה - השסע הכלכלי-החברתי, השסע היהודי-הערבי והשסע הדתי-החילוני. </w:t>
      </w:r>
    </w:p>
    <w:p w14:paraId="1BC3AD6F" w14:textId="77777777" w:rsidR="00000000" w:rsidRDefault="00E52DD3">
      <w:pPr>
        <w:pStyle w:val="a"/>
        <w:ind w:firstLine="0"/>
        <w:rPr>
          <w:rFonts w:hint="cs"/>
          <w:rtl/>
        </w:rPr>
      </w:pPr>
    </w:p>
    <w:p w14:paraId="3CE14355" w14:textId="77777777" w:rsidR="00000000" w:rsidRDefault="00E52DD3">
      <w:pPr>
        <w:pStyle w:val="a"/>
        <w:ind w:firstLine="0"/>
        <w:rPr>
          <w:rFonts w:hint="cs"/>
          <w:rtl/>
        </w:rPr>
      </w:pPr>
      <w:r>
        <w:rPr>
          <w:rFonts w:hint="cs"/>
          <w:rtl/>
        </w:rPr>
        <w:tab/>
        <w:t xml:space="preserve">אני רק רוצה להזכיר לעורכי הסקר, שאין עוד מדינה כמו ישראל - היא מהמדינות המורכבות והמסובכות בעולם, יש בה פסיפס של שסעים ופלגים, סיעות ומפלגות, מיעוטים ואחרים. </w:t>
      </w:r>
    </w:p>
    <w:p w14:paraId="28E0DCB6" w14:textId="77777777" w:rsidR="00000000" w:rsidRDefault="00E52DD3">
      <w:pPr>
        <w:pStyle w:val="a"/>
        <w:rPr>
          <w:rFonts w:hint="cs"/>
          <w:rtl/>
        </w:rPr>
      </w:pPr>
    </w:p>
    <w:p w14:paraId="557FFADF" w14:textId="77777777" w:rsidR="00000000" w:rsidRDefault="00E52DD3">
      <w:pPr>
        <w:pStyle w:val="a"/>
        <w:rPr>
          <w:rFonts w:hint="cs"/>
          <w:rtl/>
        </w:rPr>
      </w:pPr>
      <w:r>
        <w:rPr>
          <w:rFonts w:hint="cs"/>
          <w:rtl/>
        </w:rPr>
        <w:t>בנוסף, כמות האירועים שע</w:t>
      </w:r>
      <w:r>
        <w:rPr>
          <w:rFonts w:hint="cs"/>
          <w:rtl/>
        </w:rPr>
        <w:t xml:space="preserve">ברו על המדינה הזאת מאז הקמתה והישגינו הרבים מעמידים את המדדים הסטריליים משהו, של המכון לדמוקרטיה, באור קצת עמום. </w:t>
      </w:r>
    </w:p>
    <w:p w14:paraId="29C8252A" w14:textId="77777777" w:rsidR="00000000" w:rsidRDefault="00E52DD3">
      <w:pPr>
        <w:pStyle w:val="a"/>
        <w:rPr>
          <w:rFonts w:hint="cs"/>
          <w:rtl/>
        </w:rPr>
      </w:pPr>
    </w:p>
    <w:p w14:paraId="7E46822A" w14:textId="77777777" w:rsidR="00000000" w:rsidRDefault="00E52DD3">
      <w:pPr>
        <w:pStyle w:val="a"/>
        <w:rPr>
          <w:rFonts w:hint="cs"/>
          <w:rtl/>
        </w:rPr>
      </w:pPr>
      <w:r>
        <w:rPr>
          <w:rFonts w:hint="cs"/>
          <w:rtl/>
        </w:rPr>
        <w:t>בפן המעשי: מדינת ישראל משקיעה בחינוך לדמוקרטיה. היום היתה גם שאילתא בעל-פה בנושא הזה. אם מצבנו, לפי הסקר, הוא</w:t>
      </w:r>
      <w:r>
        <w:rPr>
          <w:rtl/>
        </w:rPr>
        <w:t xml:space="preserve"> </w:t>
      </w:r>
      <w:r>
        <w:rPr>
          <w:rFonts w:hint="cs"/>
          <w:rtl/>
        </w:rPr>
        <w:t xml:space="preserve">שרק רוב מסוים - ולא רוב מוחץ - </w:t>
      </w:r>
      <w:r>
        <w:rPr>
          <w:rFonts w:hint="cs"/>
          <w:rtl/>
        </w:rPr>
        <w:t xml:space="preserve">מאמין בשיטה הדמוקרטית, אני חושב שטוב שהממשלות שלנו רצו להשפיע על האזרחים שלנו, בעיקר הצעירים, להאמין בנכונות השיטה הדמוקרטית. </w:t>
      </w:r>
    </w:p>
    <w:p w14:paraId="71FC7127" w14:textId="77777777" w:rsidR="00000000" w:rsidRDefault="00E52DD3">
      <w:pPr>
        <w:pStyle w:val="a"/>
        <w:rPr>
          <w:rFonts w:hint="cs"/>
          <w:rtl/>
        </w:rPr>
      </w:pPr>
    </w:p>
    <w:p w14:paraId="7C8DD495" w14:textId="77777777" w:rsidR="00000000" w:rsidRDefault="00E52DD3">
      <w:pPr>
        <w:pStyle w:val="a"/>
        <w:rPr>
          <w:rFonts w:hint="cs"/>
          <w:rtl/>
        </w:rPr>
      </w:pPr>
      <w:r>
        <w:rPr>
          <w:rFonts w:hint="cs"/>
          <w:rtl/>
        </w:rPr>
        <w:t>ביקשתי נתונים ממשרד החינוך, שכבר הכין בעצמו כמה דוחות בנושא הוראת האזרחות והדמוקרטיה במערכת החינוך, ואני יכול לתת לכם תמונה כללי</w:t>
      </w:r>
      <w:r>
        <w:rPr>
          <w:rFonts w:hint="cs"/>
          <w:rtl/>
        </w:rPr>
        <w:t>ת של הנעשה בנושא זה: 1. קיימת חובת לימוד אזרחות ודמוקרטיה בהיקף של יחידה אחת לבגרות, שניתן להרחיבה עד לחמש יחידות; 2. בשנת הלימודים התשס"ג נתן המשרד תוספת של כ=950 שעות ללימוד אזרחות ודמוקרטיה, ויוסיף בשנת הלימודים התשס"ד עוד 500 שעות לימוד לעניין זה, למרו</w:t>
      </w:r>
      <w:r>
        <w:rPr>
          <w:rFonts w:hint="cs"/>
          <w:rtl/>
        </w:rPr>
        <w:t>ת הקיצוצים הקשים במערכת החינוך; 3. משרד החינוך נותן מלגות לסטודנטים לתואר שני בהוראת האזרחות באוניברסיטאות העברית ובר-אילן; 4. במסגרת תוכנית הליבה, החל משנת הלימודים התשס"ד יילמד המקצוע "מולדת, חברה ואזרחות" מכיתה ב'; 5. מערכת החינוך הכשירה מורים נוספים לא</w:t>
      </w:r>
      <w:r>
        <w:rPr>
          <w:rFonts w:hint="cs"/>
          <w:rtl/>
        </w:rPr>
        <w:t xml:space="preserve">זרחות לכיתות ח'; 6. ב=100 בתי-ספר הופעלה בארבע השנים האחרונות תוכנית "חוויית דמוקרטיה", שמטרתה ליצור אקלים אזרחי בבתי-הספר, במימון המטה ליישום דוחות קרמניצר ושנהר;  7. 200 בתי-ספר עוסקים בפעילות מגוונת של דו-קיום יהודי-ערבי. </w:t>
      </w:r>
    </w:p>
    <w:p w14:paraId="68215C3A" w14:textId="77777777" w:rsidR="00000000" w:rsidRDefault="00E52DD3">
      <w:pPr>
        <w:pStyle w:val="a"/>
        <w:ind w:firstLine="0"/>
        <w:rPr>
          <w:rFonts w:hint="cs"/>
          <w:rtl/>
        </w:rPr>
      </w:pPr>
    </w:p>
    <w:p w14:paraId="62DBFFE6" w14:textId="77777777" w:rsidR="00000000" w:rsidRDefault="00E52DD3">
      <w:pPr>
        <w:pStyle w:val="a"/>
        <w:ind w:firstLine="0"/>
        <w:rPr>
          <w:rFonts w:hint="cs"/>
          <w:rtl/>
        </w:rPr>
      </w:pPr>
      <w:r>
        <w:rPr>
          <w:rFonts w:hint="cs"/>
          <w:rtl/>
        </w:rPr>
        <w:tab/>
        <w:t xml:space="preserve">יש עוד הרבה פעילויות, שקוצר </w:t>
      </w:r>
      <w:r>
        <w:rPr>
          <w:rFonts w:hint="cs"/>
          <w:rtl/>
        </w:rPr>
        <w:t xml:space="preserve">היריעה והזמן לא מאפשר לי להציג אותן כאן; חלקן, אגב, בשיתוף עם המכון  לדמוקרטיה. </w:t>
      </w:r>
    </w:p>
    <w:p w14:paraId="2CF50ACC" w14:textId="77777777" w:rsidR="00000000" w:rsidRDefault="00E52DD3">
      <w:pPr>
        <w:pStyle w:val="a"/>
        <w:ind w:firstLine="0"/>
        <w:rPr>
          <w:rFonts w:hint="cs"/>
          <w:rtl/>
        </w:rPr>
      </w:pPr>
    </w:p>
    <w:p w14:paraId="4FAC11B2" w14:textId="77777777" w:rsidR="00000000" w:rsidRDefault="00E52DD3">
      <w:pPr>
        <w:pStyle w:val="a"/>
        <w:ind w:firstLine="0"/>
        <w:rPr>
          <w:rFonts w:hint="cs"/>
          <w:rtl/>
        </w:rPr>
      </w:pPr>
      <w:r>
        <w:rPr>
          <w:rFonts w:hint="cs"/>
          <w:rtl/>
        </w:rPr>
        <w:tab/>
        <w:t xml:space="preserve">אני מציע שהנושא יועבר לדיון בוועדת החינוך של הכנסת. תודה. </w:t>
      </w:r>
    </w:p>
    <w:p w14:paraId="172FAE7C" w14:textId="77777777" w:rsidR="00000000" w:rsidRDefault="00E52DD3">
      <w:pPr>
        <w:pStyle w:val="a"/>
        <w:ind w:firstLine="0"/>
        <w:rPr>
          <w:rFonts w:hint="cs"/>
          <w:rtl/>
        </w:rPr>
      </w:pPr>
    </w:p>
    <w:p w14:paraId="1B459634" w14:textId="77777777" w:rsidR="00000000" w:rsidRDefault="00E52DD3">
      <w:pPr>
        <w:pStyle w:val="ad"/>
        <w:rPr>
          <w:rtl/>
        </w:rPr>
      </w:pPr>
      <w:r>
        <w:rPr>
          <w:rtl/>
        </w:rPr>
        <w:t>היו"ר מוחמד ברכה:</w:t>
      </w:r>
    </w:p>
    <w:p w14:paraId="57A0037C" w14:textId="77777777" w:rsidR="00000000" w:rsidRDefault="00E52DD3">
      <w:pPr>
        <w:pStyle w:val="a"/>
        <w:rPr>
          <w:rtl/>
        </w:rPr>
      </w:pPr>
    </w:p>
    <w:p w14:paraId="30B28789" w14:textId="77777777" w:rsidR="00000000" w:rsidRDefault="00E52DD3">
      <w:pPr>
        <w:pStyle w:val="a"/>
        <w:rPr>
          <w:rFonts w:hint="cs"/>
          <w:rtl/>
        </w:rPr>
      </w:pPr>
      <w:r>
        <w:rPr>
          <w:rFonts w:hint="cs"/>
          <w:rtl/>
        </w:rPr>
        <w:t xml:space="preserve">תודה לשר עזרא. יש הצעה אחרת של חבר הכנסת אחמד טיבי. </w:t>
      </w:r>
    </w:p>
    <w:p w14:paraId="4C06644B" w14:textId="77777777" w:rsidR="00000000" w:rsidRDefault="00E52DD3">
      <w:pPr>
        <w:pStyle w:val="a"/>
        <w:ind w:firstLine="0"/>
        <w:rPr>
          <w:rFonts w:hint="cs"/>
          <w:rtl/>
        </w:rPr>
      </w:pPr>
    </w:p>
    <w:p w14:paraId="2C425CB3" w14:textId="77777777" w:rsidR="00000000" w:rsidRDefault="00E52DD3">
      <w:pPr>
        <w:pStyle w:val="ac"/>
        <w:rPr>
          <w:rtl/>
        </w:rPr>
      </w:pPr>
      <w:r>
        <w:rPr>
          <w:rFonts w:hint="eastAsia"/>
          <w:rtl/>
        </w:rPr>
        <w:t>אילן</w:t>
      </w:r>
      <w:r>
        <w:rPr>
          <w:rtl/>
        </w:rPr>
        <w:t xml:space="preserve"> שלגי (שינוי):</w:t>
      </w:r>
    </w:p>
    <w:p w14:paraId="08EB1580" w14:textId="77777777" w:rsidR="00000000" w:rsidRDefault="00E52DD3">
      <w:pPr>
        <w:pStyle w:val="a"/>
        <w:rPr>
          <w:rFonts w:hint="cs"/>
          <w:rtl/>
        </w:rPr>
      </w:pPr>
    </w:p>
    <w:p w14:paraId="3DA47424" w14:textId="77777777" w:rsidR="00000000" w:rsidRDefault="00E52DD3">
      <w:pPr>
        <w:pStyle w:val="a"/>
        <w:rPr>
          <w:rFonts w:hint="cs"/>
          <w:rtl/>
        </w:rPr>
      </w:pPr>
      <w:r>
        <w:rPr>
          <w:rFonts w:hint="cs"/>
          <w:rtl/>
        </w:rPr>
        <w:t>אני רוצה לומר, שוועד</w:t>
      </w:r>
      <w:r>
        <w:rPr>
          <w:rFonts w:hint="cs"/>
          <w:rtl/>
        </w:rPr>
        <w:t xml:space="preserve">ת החינוך מתכוונת לקיים דיון בחינוך לדמוקרטיה במדינת ישראל. </w:t>
      </w:r>
    </w:p>
    <w:p w14:paraId="69085C19" w14:textId="77777777" w:rsidR="00000000" w:rsidRDefault="00E52DD3">
      <w:pPr>
        <w:pStyle w:val="a"/>
        <w:ind w:firstLine="0"/>
        <w:rPr>
          <w:rFonts w:hint="cs"/>
          <w:rtl/>
        </w:rPr>
      </w:pPr>
    </w:p>
    <w:p w14:paraId="00C20ED1" w14:textId="77777777" w:rsidR="00000000" w:rsidRDefault="00E52DD3">
      <w:pPr>
        <w:pStyle w:val="ad"/>
        <w:rPr>
          <w:rtl/>
        </w:rPr>
      </w:pPr>
      <w:r>
        <w:rPr>
          <w:rtl/>
        </w:rPr>
        <w:t>היו"ר מוחמד ברכה:</w:t>
      </w:r>
    </w:p>
    <w:p w14:paraId="2FBF1256" w14:textId="77777777" w:rsidR="00000000" w:rsidRDefault="00E52DD3">
      <w:pPr>
        <w:pStyle w:val="a"/>
        <w:rPr>
          <w:rtl/>
        </w:rPr>
      </w:pPr>
    </w:p>
    <w:p w14:paraId="502F3FBD" w14:textId="77777777" w:rsidR="00000000" w:rsidRDefault="00E52DD3">
      <w:pPr>
        <w:pStyle w:val="a"/>
        <w:rPr>
          <w:rFonts w:hint="cs"/>
          <w:rtl/>
        </w:rPr>
      </w:pPr>
      <w:r>
        <w:rPr>
          <w:rFonts w:hint="cs"/>
          <w:rtl/>
        </w:rPr>
        <w:t xml:space="preserve">אתה כיושב-ראש הוועדה תומך בהצעתו של השר, אני מבין. </w:t>
      </w:r>
    </w:p>
    <w:p w14:paraId="3FAD1A7A" w14:textId="77777777" w:rsidR="00000000" w:rsidRDefault="00E52DD3">
      <w:pPr>
        <w:pStyle w:val="a"/>
        <w:ind w:firstLine="0"/>
        <w:rPr>
          <w:rFonts w:hint="cs"/>
          <w:rtl/>
        </w:rPr>
      </w:pPr>
    </w:p>
    <w:p w14:paraId="6EDD9030" w14:textId="77777777" w:rsidR="00000000" w:rsidRDefault="00E52DD3">
      <w:pPr>
        <w:pStyle w:val="ac"/>
        <w:rPr>
          <w:rtl/>
        </w:rPr>
      </w:pPr>
      <w:r>
        <w:rPr>
          <w:rFonts w:hint="eastAsia"/>
          <w:rtl/>
        </w:rPr>
        <w:t>אילן</w:t>
      </w:r>
      <w:r>
        <w:rPr>
          <w:rtl/>
        </w:rPr>
        <w:t xml:space="preserve"> שלגי (שינוי):</w:t>
      </w:r>
    </w:p>
    <w:p w14:paraId="44F1616C" w14:textId="77777777" w:rsidR="00000000" w:rsidRDefault="00E52DD3">
      <w:pPr>
        <w:pStyle w:val="a"/>
        <w:rPr>
          <w:rFonts w:hint="cs"/>
          <w:rtl/>
        </w:rPr>
      </w:pPr>
    </w:p>
    <w:p w14:paraId="7B3339EF" w14:textId="77777777" w:rsidR="00000000" w:rsidRDefault="00E52DD3">
      <w:pPr>
        <w:pStyle w:val="a"/>
        <w:rPr>
          <w:rFonts w:hint="cs"/>
          <w:rtl/>
        </w:rPr>
      </w:pPr>
      <w:r>
        <w:rPr>
          <w:rFonts w:hint="cs"/>
          <w:rtl/>
        </w:rPr>
        <w:t xml:space="preserve">נכון. </w:t>
      </w:r>
    </w:p>
    <w:p w14:paraId="77426D86" w14:textId="77777777" w:rsidR="00000000" w:rsidRDefault="00E52DD3">
      <w:pPr>
        <w:pStyle w:val="a"/>
        <w:ind w:firstLine="0"/>
        <w:rPr>
          <w:rFonts w:hint="cs"/>
          <w:rtl/>
        </w:rPr>
      </w:pPr>
    </w:p>
    <w:p w14:paraId="4A709681" w14:textId="77777777" w:rsidR="00000000" w:rsidRDefault="00E52DD3">
      <w:pPr>
        <w:pStyle w:val="ad"/>
        <w:rPr>
          <w:rtl/>
        </w:rPr>
      </w:pPr>
      <w:r>
        <w:rPr>
          <w:rtl/>
        </w:rPr>
        <w:t>היו"ר מוחמד ברכה:</w:t>
      </w:r>
    </w:p>
    <w:p w14:paraId="5C4AB132" w14:textId="77777777" w:rsidR="00000000" w:rsidRDefault="00E52DD3">
      <w:pPr>
        <w:pStyle w:val="a"/>
        <w:rPr>
          <w:rtl/>
        </w:rPr>
      </w:pPr>
    </w:p>
    <w:p w14:paraId="387CBF4E" w14:textId="77777777" w:rsidR="00000000" w:rsidRDefault="00E52DD3">
      <w:pPr>
        <w:pStyle w:val="a"/>
        <w:rPr>
          <w:rFonts w:hint="cs"/>
          <w:rtl/>
        </w:rPr>
      </w:pPr>
      <w:r>
        <w:rPr>
          <w:rFonts w:hint="cs"/>
          <w:rtl/>
        </w:rPr>
        <w:t xml:space="preserve">חבר הכנסת טיבי, בבקשה, הצעה אחרת. </w:t>
      </w:r>
    </w:p>
    <w:p w14:paraId="24C3DBA5" w14:textId="77777777" w:rsidR="00000000" w:rsidRDefault="00E52DD3">
      <w:pPr>
        <w:pStyle w:val="a"/>
        <w:ind w:firstLine="0"/>
        <w:rPr>
          <w:rFonts w:hint="cs"/>
          <w:rtl/>
        </w:rPr>
      </w:pPr>
    </w:p>
    <w:p w14:paraId="08CE0749" w14:textId="77777777" w:rsidR="00000000" w:rsidRDefault="00E52DD3">
      <w:pPr>
        <w:pStyle w:val="Speaker"/>
        <w:rPr>
          <w:rtl/>
        </w:rPr>
      </w:pPr>
      <w:bookmarkStart w:id="347" w:name="FS000000560T21_05_2003_17_33_24"/>
      <w:bookmarkEnd w:id="347"/>
      <w:r>
        <w:rPr>
          <w:rFonts w:hint="eastAsia"/>
          <w:rtl/>
        </w:rPr>
        <w:t>אחמד</w:t>
      </w:r>
      <w:r>
        <w:rPr>
          <w:rtl/>
        </w:rPr>
        <w:t xml:space="preserve"> טיבי (חד"ש-תע"ל):</w:t>
      </w:r>
    </w:p>
    <w:p w14:paraId="62FA33CA" w14:textId="77777777" w:rsidR="00000000" w:rsidRDefault="00E52DD3">
      <w:pPr>
        <w:pStyle w:val="a"/>
        <w:rPr>
          <w:rFonts w:hint="cs"/>
          <w:rtl/>
        </w:rPr>
      </w:pPr>
    </w:p>
    <w:p w14:paraId="33A1B608" w14:textId="77777777" w:rsidR="00000000" w:rsidRDefault="00E52DD3">
      <w:pPr>
        <w:pStyle w:val="a"/>
        <w:rPr>
          <w:rFonts w:hint="cs"/>
          <w:rtl/>
        </w:rPr>
      </w:pPr>
      <w:r>
        <w:rPr>
          <w:rFonts w:hint="cs"/>
          <w:rtl/>
        </w:rPr>
        <w:t>אדוני היושב-ראש,</w:t>
      </w:r>
      <w:r>
        <w:rPr>
          <w:rFonts w:hint="cs"/>
          <w:rtl/>
        </w:rPr>
        <w:t xml:space="preserve"> רבותי חברי הכנסת, הדאגה שלנו ממצב הדמוקרטיה היא דאגה גם רוחבית וגם אופקית; חשוב לנו שערך הדמוקרטיה יופנם וייושם הלכה למעשה. אין ספק שמדינת ישראל עונה על ההגדרה של דמוקרטיה ליברלית כלפי אזרחיה היהודים. יש בעיה כלפי אזרחיה הערבים. היחס בין השלטון לבין האזרח</w:t>
      </w:r>
      <w:r>
        <w:rPr>
          <w:rFonts w:hint="cs"/>
          <w:rtl/>
        </w:rPr>
        <w:t xml:space="preserve"> הערבי הוא יחס מורכב ובעייתי, והמיעוט הוא בעל האינטרס העליון לייצוב ערכי דמוקרטיה ויישומם בשטח - ולכן הדאגה שלנו. </w:t>
      </w:r>
    </w:p>
    <w:p w14:paraId="5DD12F17" w14:textId="77777777" w:rsidR="00000000" w:rsidRDefault="00E52DD3">
      <w:pPr>
        <w:pStyle w:val="a"/>
        <w:rPr>
          <w:rFonts w:hint="cs"/>
          <w:rtl/>
        </w:rPr>
      </w:pPr>
    </w:p>
    <w:p w14:paraId="3D086B8F" w14:textId="77777777" w:rsidR="00000000" w:rsidRDefault="00E52DD3">
      <w:pPr>
        <w:pStyle w:val="a"/>
        <w:rPr>
          <w:rFonts w:hint="cs"/>
          <w:rtl/>
        </w:rPr>
      </w:pPr>
      <w:r>
        <w:rPr>
          <w:rFonts w:hint="cs"/>
          <w:rtl/>
        </w:rPr>
        <w:t xml:space="preserve">מצד שני, ובזה אסיים, אדוני היושב-ראש, ערך הדמוקרטיה לאנשים כמוני, לנו, הוא ערך אוניברסלי חשוב; זה חלק מהמשנה הרעיונית שלנו, ולכן תמיד תשמעו </w:t>
      </w:r>
      <w:r>
        <w:rPr>
          <w:rFonts w:hint="cs"/>
          <w:rtl/>
        </w:rPr>
        <w:t xml:space="preserve">אותנו ותמצאו אותנו מטיפים - דורשים, מבקשים, מתריסים - לדמוקרטיה בחברות הערביות ובמשטרים ערביים טוטליטריים המזניחים את האינטרס של האזרח ומעדיפים את שלטון היחיד. תודה רבה. </w:t>
      </w:r>
    </w:p>
    <w:p w14:paraId="07131D80" w14:textId="77777777" w:rsidR="00000000" w:rsidRDefault="00E52DD3">
      <w:pPr>
        <w:pStyle w:val="a"/>
        <w:ind w:firstLine="0"/>
        <w:rPr>
          <w:rFonts w:hint="cs"/>
          <w:rtl/>
        </w:rPr>
      </w:pPr>
    </w:p>
    <w:p w14:paraId="035F7518" w14:textId="77777777" w:rsidR="00000000" w:rsidRDefault="00E52DD3">
      <w:pPr>
        <w:pStyle w:val="ad"/>
        <w:rPr>
          <w:rtl/>
        </w:rPr>
      </w:pPr>
      <w:r>
        <w:rPr>
          <w:rtl/>
        </w:rPr>
        <w:t>היו"ר מוחמד ברכה:</w:t>
      </w:r>
    </w:p>
    <w:p w14:paraId="001BD90A" w14:textId="77777777" w:rsidR="00000000" w:rsidRDefault="00E52DD3">
      <w:pPr>
        <w:pStyle w:val="a"/>
        <w:rPr>
          <w:rtl/>
        </w:rPr>
      </w:pPr>
    </w:p>
    <w:p w14:paraId="4761F467" w14:textId="77777777" w:rsidR="00000000" w:rsidRDefault="00E52DD3">
      <w:pPr>
        <w:pStyle w:val="a"/>
        <w:rPr>
          <w:rFonts w:hint="cs"/>
          <w:rtl/>
        </w:rPr>
      </w:pPr>
      <w:r>
        <w:rPr>
          <w:rFonts w:hint="cs"/>
          <w:rtl/>
        </w:rPr>
        <w:t xml:space="preserve">תודה, חבר הכנסת טיבי. חבר הכנסת דהאמשה, הצעה אחרת, בבקשה. </w:t>
      </w:r>
    </w:p>
    <w:p w14:paraId="13E9EDDC" w14:textId="77777777" w:rsidR="00000000" w:rsidRDefault="00E52DD3">
      <w:pPr>
        <w:pStyle w:val="a"/>
        <w:ind w:firstLine="0"/>
        <w:rPr>
          <w:rtl/>
        </w:rPr>
      </w:pPr>
    </w:p>
    <w:p w14:paraId="1056DC01" w14:textId="77777777" w:rsidR="00000000" w:rsidRDefault="00E52DD3">
      <w:pPr>
        <w:pStyle w:val="a"/>
        <w:ind w:firstLine="0"/>
        <w:rPr>
          <w:rFonts w:hint="cs"/>
          <w:rtl/>
        </w:rPr>
      </w:pPr>
    </w:p>
    <w:p w14:paraId="6F42C5FC" w14:textId="77777777" w:rsidR="00000000" w:rsidRDefault="00E52DD3">
      <w:pPr>
        <w:pStyle w:val="Speaker"/>
        <w:rPr>
          <w:rtl/>
        </w:rPr>
      </w:pPr>
      <w:bookmarkStart w:id="348" w:name="FS000000550T21_05_2003_17_38_57"/>
      <w:bookmarkEnd w:id="348"/>
      <w:r>
        <w:rPr>
          <w:rFonts w:hint="eastAsia"/>
          <w:rtl/>
        </w:rPr>
        <w:t>עבד</w:t>
      </w:r>
      <w:r>
        <w:rPr>
          <w:rtl/>
        </w:rPr>
        <w:t>-</w:t>
      </w:r>
      <w:r>
        <w:rPr>
          <w:rtl/>
        </w:rPr>
        <w:t>אלמאלכ דהאמשה (רע"ם):</w:t>
      </w:r>
    </w:p>
    <w:p w14:paraId="6FB25A84" w14:textId="77777777" w:rsidR="00000000" w:rsidRDefault="00E52DD3">
      <w:pPr>
        <w:pStyle w:val="a"/>
        <w:rPr>
          <w:rFonts w:hint="cs"/>
          <w:rtl/>
        </w:rPr>
      </w:pPr>
    </w:p>
    <w:p w14:paraId="28477177" w14:textId="77777777" w:rsidR="00000000" w:rsidRDefault="00E52DD3">
      <w:pPr>
        <w:pStyle w:val="a"/>
        <w:rPr>
          <w:rFonts w:hint="cs"/>
          <w:rtl/>
        </w:rPr>
      </w:pPr>
      <w:r>
        <w:rPr>
          <w:rFonts w:hint="cs"/>
          <w:rtl/>
        </w:rPr>
        <w:t>כבוד היושב-ראש, מכובדי השר, חברי חברי הכנסת, אני רוצה להאיר את הנושא מצד אחר. הרי אומרים שישראל היא המדינה הדמוקרטית היחידה במזרח התיכון. פעם אמרו, שרק טורקיה לידה. אני שואל, במדינה דמוקרטית, האם מותר לכל האנשים לומר את מה שעל לבם. ש</w:t>
      </w:r>
      <w:r>
        <w:rPr>
          <w:rFonts w:hint="cs"/>
          <w:rtl/>
        </w:rPr>
        <w:t>מעתי את חבר הכנסת עזרא מתפאר שבכנסת יושבים חברי כנסת ערבים והם אומרים את מה שהם רוצים. בסדר. חברי הכנסת אומרים, אבל בדמוקרטיה אמיתית, כבוד השר, כל העם יכול לומר את מה שיש לו. במשטר אסלאמי, שאתה כמובן טוען שהוא לא דמוקרטי, בכלל זה היה לפני 1,400 שנים, העם ל</w:t>
      </w:r>
      <w:r>
        <w:rPr>
          <w:rFonts w:hint="cs"/>
          <w:rtl/>
        </w:rPr>
        <w:t xml:space="preserve">א רק יכול היה לומר את מה שעל לבו, אלא יכול היה להשיג את זכויותיו. הסיפור של המצרי שהלך למדינה להתלונן בפני החליף עומר אבן-אלחטאב, כל העולם מכיר אותו. אז הוא הלך, התלונן, קיבל את זכויותיו על המקום. הוא העז ללכת למצרים, מרחק של לפחות 40 ימי רכיבה על גמל, עד </w:t>
      </w:r>
      <w:r>
        <w:rPr>
          <w:rFonts w:hint="cs"/>
          <w:rtl/>
        </w:rPr>
        <w:t xml:space="preserve">שהגיע לשם. השאלה, האם כולם מעזים עכשיו להתלונן, וכאשר הם מתלוננים, האם הם מקבלים את זכויותיהם? בכך נבחנת הדמוקרטיה, לא במלים ולא באמרות יפות. תודה רבה. </w:t>
      </w:r>
    </w:p>
    <w:p w14:paraId="57D8B147" w14:textId="77777777" w:rsidR="00000000" w:rsidRDefault="00E52DD3">
      <w:pPr>
        <w:pStyle w:val="a"/>
        <w:ind w:firstLine="0"/>
        <w:rPr>
          <w:rFonts w:hint="cs"/>
          <w:rtl/>
        </w:rPr>
      </w:pPr>
    </w:p>
    <w:p w14:paraId="2F15E2D6" w14:textId="77777777" w:rsidR="00000000" w:rsidRDefault="00E52DD3">
      <w:pPr>
        <w:pStyle w:val="ad"/>
        <w:rPr>
          <w:rtl/>
        </w:rPr>
      </w:pPr>
      <w:r>
        <w:rPr>
          <w:rtl/>
        </w:rPr>
        <w:t>היו"ר מוחמד ברכה:</w:t>
      </w:r>
    </w:p>
    <w:p w14:paraId="75ABF0C0" w14:textId="77777777" w:rsidR="00000000" w:rsidRDefault="00E52DD3">
      <w:pPr>
        <w:pStyle w:val="a"/>
        <w:rPr>
          <w:rtl/>
        </w:rPr>
      </w:pPr>
    </w:p>
    <w:p w14:paraId="603FDAC0" w14:textId="77777777" w:rsidR="00000000" w:rsidRDefault="00E52DD3">
      <w:pPr>
        <w:pStyle w:val="a"/>
        <w:rPr>
          <w:rFonts w:hint="cs"/>
          <w:rtl/>
        </w:rPr>
      </w:pPr>
      <w:r>
        <w:rPr>
          <w:rFonts w:hint="cs"/>
          <w:rtl/>
        </w:rPr>
        <w:t xml:space="preserve">תודה, חבר הכנסת דהאמשה. הצעה אחרת לחבר הכנסת אברהם בורג. </w:t>
      </w:r>
    </w:p>
    <w:p w14:paraId="0CB7F243" w14:textId="77777777" w:rsidR="00000000" w:rsidRDefault="00E52DD3">
      <w:pPr>
        <w:pStyle w:val="a"/>
        <w:ind w:firstLine="0"/>
        <w:rPr>
          <w:rFonts w:hint="cs"/>
          <w:rtl/>
        </w:rPr>
      </w:pPr>
    </w:p>
    <w:p w14:paraId="07D5A725" w14:textId="77777777" w:rsidR="00000000" w:rsidRDefault="00E52DD3">
      <w:pPr>
        <w:pStyle w:val="Speaker"/>
        <w:rPr>
          <w:rtl/>
        </w:rPr>
      </w:pPr>
      <w:bookmarkStart w:id="349" w:name="FS000000434T21_05_2003_17_46_25"/>
      <w:bookmarkEnd w:id="349"/>
      <w:r>
        <w:rPr>
          <w:rFonts w:hint="eastAsia"/>
          <w:rtl/>
        </w:rPr>
        <w:t>אברהם</w:t>
      </w:r>
      <w:r>
        <w:rPr>
          <w:rtl/>
        </w:rPr>
        <w:t xml:space="preserve"> בורג (העבודה-מימד)</w:t>
      </w:r>
      <w:r>
        <w:rPr>
          <w:rtl/>
        </w:rPr>
        <w:t>:</w:t>
      </w:r>
    </w:p>
    <w:p w14:paraId="2A79EFC3" w14:textId="77777777" w:rsidR="00000000" w:rsidRDefault="00E52DD3">
      <w:pPr>
        <w:pStyle w:val="a"/>
        <w:rPr>
          <w:rFonts w:hint="cs"/>
          <w:rtl/>
        </w:rPr>
      </w:pPr>
    </w:p>
    <w:p w14:paraId="22EFE3F5" w14:textId="77777777" w:rsidR="00000000" w:rsidRDefault="00E52DD3">
      <w:pPr>
        <w:pStyle w:val="a"/>
        <w:rPr>
          <w:rFonts w:hint="cs"/>
          <w:rtl/>
        </w:rPr>
      </w:pPr>
      <w:r>
        <w:rPr>
          <w:rFonts w:hint="cs"/>
          <w:rtl/>
        </w:rPr>
        <w:t xml:space="preserve">אדוני היושב-ראש, כנסת נכבדה, אבי מורי ז"ל נהג לומר, שדמוקרטיה זה עסק נפלא, חבל שהבחירות הורסות אותו כל ארבע שנים. בתוך המסגרת הזאת יש לי הרגשה שהדמוקרטיה הישראלית היא  דמוקרטיה פורמלית בחלק מהמקרים ויש לה בעיות בקטעים המעשיים שלה. </w:t>
      </w:r>
    </w:p>
    <w:p w14:paraId="6808F8DB" w14:textId="77777777" w:rsidR="00000000" w:rsidRDefault="00E52DD3">
      <w:pPr>
        <w:pStyle w:val="a"/>
        <w:rPr>
          <w:rFonts w:hint="cs"/>
          <w:rtl/>
        </w:rPr>
      </w:pPr>
    </w:p>
    <w:p w14:paraId="3B3FD502" w14:textId="77777777" w:rsidR="00000000" w:rsidRDefault="00E52DD3">
      <w:pPr>
        <w:pStyle w:val="a"/>
        <w:rPr>
          <w:rFonts w:hint="cs"/>
          <w:rtl/>
        </w:rPr>
      </w:pPr>
      <w:r>
        <w:rPr>
          <w:rFonts w:hint="cs"/>
          <w:rtl/>
        </w:rPr>
        <w:t>אני מניח שלא מעט דיב</w:t>
      </w:r>
      <w:r>
        <w:rPr>
          <w:rFonts w:hint="cs"/>
          <w:rtl/>
        </w:rPr>
        <w:t xml:space="preserve">רו וידברו כאן על היחס שבין יהודים לערבים במדינת ישראל, כחלק מבעיה מהותית של יחסי רוב ומיעוט. אני מבקש להעיר נקודה נוספת בקיצור רב. </w:t>
      </w:r>
    </w:p>
    <w:p w14:paraId="1ADB7356" w14:textId="77777777" w:rsidR="00000000" w:rsidRDefault="00E52DD3">
      <w:pPr>
        <w:pStyle w:val="a"/>
        <w:rPr>
          <w:rFonts w:hint="cs"/>
          <w:rtl/>
        </w:rPr>
      </w:pPr>
    </w:p>
    <w:p w14:paraId="6FE47A43" w14:textId="77777777" w:rsidR="00000000" w:rsidRDefault="00E52DD3">
      <w:pPr>
        <w:pStyle w:val="a"/>
        <w:rPr>
          <w:rFonts w:hint="cs"/>
          <w:rtl/>
        </w:rPr>
      </w:pPr>
      <w:r>
        <w:rPr>
          <w:rFonts w:hint="cs"/>
          <w:rtl/>
        </w:rPr>
        <w:t>כל העולם כולו מתעמת בעימות בין שתי ציוויליזציות. ולא, חבר הכנסת עבד-אלמאלכ דהאמשה, זאת איננה הציוויליזציה היהודית-הנוצרית מ</w:t>
      </w:r>
      <w:r>
        <w:rPr>
          <w:rFonts w:hint="cs"/>
          <w:rtl/>
        </w:rPr>
        <w:t>ול הציוויליזציה המוסלמית, אלא זה עימות בין הציוויליזציה התיאוקרטית לציוויליזציה הדמוקרטית. בתוך כל אחת מחברות העולם יש עימות כזה, בתוך הנצרות, בין הנצרות הדמוקרטית לנצרות התיאוקרטית; בתוך היהדות, בין היהדות הדמוקרטית ליהדות התיאוקרטית, ובתוך האסלאם, בין הא</w:t>
      </w:r>
      <w:r>
        <w:rPr>
          <w:rFonts w:hint="cs"/>
          <w:rtl/>
        </w:rPr>
        <w:t>סלאם שיש לו פוטנציאל דמוקרטי, עיין ערך: 150 מיליון מוסלמים בהודו, או עיין ערך: חלקים מטורקיה, לבין האסלאם התיאוקרטי. אם חברה, לרבות החברה הישראלית, לא תתמודד עם הבעיות האלה בתוכה ורק תגיד: אני הדמוקרטיה הכי טובה במזרח התיכון, או בעולם ותתעלם מהבעיות המבניו</w:t>
      </w:r>
      <w:r>
        <w:rPr>
          <w:rFonts w:hint="cs"/>
          <w:rtl/>
        </w:rPr>
        <w:t xml:space="preserve">ת של היסוד התיאוקרטי המאיים על היסוד הדמוקרטי שבקרבנו, יכול שהדוח הזה הוא יותר מאשר תמרור אדום. </w:t>
      </w:r>
    </w:p>
    <w:p w14:paraId="2B335C3E" w14:textId="77777777" w:rsidR="00000000" w:rsidRDefault="00E52DD3">
      <w:pPr>
        <w:pStyle w:val="a"/>
        <w:ind w:firstLine="0"/>
        <w:rPr>
          <w:rFonts w:hint="cs"/>
          <w:rtl/>
        </w:rPr>
      </w:pPr>
    </w:p>
    <w:p w14:paraId="6C6692C2" w14:textId="77777777" w:rsidR="00000000" w:rsidRDefault="00E52DD3">
      <w:pPr>
        <w:pStyle w:val="ad"/>
        <w:rPr>
          <w:rtl/>
        </w:rPr>
      </w:pPr>
      <w:r>
        <w:rPr>
          <w:rtl/>
        </w:rPr>
        <w:t>היו"ר מוחמד ברכה:</w:t>
      </w:r>
    </w:p>
    <w:p w14:paraId="36190D52" w14:textId="77777777" w:rsidR="00000000" w:rsidRDefault="00E52DD3">
      <w:pPr>
        <w:pStyle w:val="a"/>
        <w:rPr>
          <w:rtl/>
        </w:rPr>
      </w:pPr>
    </w:p>
    <w:p w14:paraId="7A20CB8B" w14:textId="77777777" w:rsidR="00000000" w:rsidRDefault="00E52DD3">
      <w:pPr>
        <w:pStyle w:val="a"/>
        <w:rPr>
          <w:rFonts w:hint="cs"/>
          <w:rtl/>
        </w:rPr>
      </w:pPr>
      <w:r>
        <w:rPr>
          <w:rFonts w:hint="cs"/>
          <w:rtl/>
        </w:rPr>
        <w:t>תודה רבה, חבר הכנסת בורג.</w:t>
      </w:r>
    </w:p>
    <w:p w14:paraId="572D7BA5" w14:textId="77777777" w:rsidR="00000000" w:rsidRDefault="00E52DD3">
      <w:pPr>
        <w:pStyle w:val="a"/>
        <w:rPr>
          <w:rFonts w:hint="cs"/>
          <w:rtl/>
        </w:rPr>
      </w:pPr>
    </w:p>
    <w:p w14:paraId="06ED555E" w14:textId="77777777" w:rsidR="00000000" w:rsidRDefault="00E52DD3">
      <w:pPr>
        <w:pStyle w:val="a"/>
        <w:rPr>
          <w:rFonts w:hint="cs"/>
          <w:rtl/>
        </w:rPr>
      </w:pPr>
      <w:r>
        <w:rPr>
          <w:rFonts w:hint="cs"/>
          <w:rtl/>
        </w:rPr>
        <w:t xml:space="preserve">רבותי חברי הכנסת המציעים, השר הציע להעביר לוועדה. חבר הכנסת ברונפמן? </w:t>
      </w:r>
    </w:p>
    <w:p w14:paraId="59F0A441" w14:textId="77777777" w:rsidR="00000000" w:rsidRDefault="00E52DD3">
      <w:pPr>
        <w:pStyle w:val="a"/>
        <w:ind w:firstLine="0"/>
        <w:rPr>
          <w:rFonts w:hint="cs"/>
          <w:rtl/>
        </w:rPr>
      </w:pPr>
    </w:p>
    <w:p w14:paraId="7FDA38C9" w14:textId="77777777" w:rsidR="00000000" w:rsidRDefault="00E52DD3">
      <w:pPr>
        <w:pStyle w:val="ac"/>
        <w:rPr>
          <w:rtl/>
        </w:rPr>
      </w:pPr>
      <w:r>
        <w:rPr>
          <w:rFonts w:hint="eastAsia"/>
          <w:rtl/>
        </w:rPr>
        <w:t>רומן</w:t>
      </w:r>
      <w:r>
        <w:rPr>
          <w:rtl/>
        </w:rPr>
        <w:t xml:space="preserve"> ברונפמן (מרצ):</w:t>
      </w:r>
    </w:p>
    <w:p w14:paraId="71C17BCA" w14:textId="77777777" w:rsidR="00000000" w:rsidRDefault="00E52DD3">
      <w:pPr>
        <w:pStyle w:val="a"/>
        <w:rPr>
          <w:rFonts w:hint="cs"/>
          <w:rtl/>
        </w:rPr>
      </w:pPr>
    </w:p>
    <w:p w14:paraId="26B6EF7E" w14:textId="77777777" w:rsidR="00000000" w:rsidRDefault="00E52DD3">
      <w:pPr>
        <w:pStyle w:val="a"/>
        <w:rPr>
          <w:rFonts w:hint="cs"/>
          <w:rtl/>
        </w:rPr>
      </w:pPr>
      <w:r>
        <w:rPr>
          <w:rFonts w:hint="cs"/>
          <w:rtl/>
        </w:rPr>
        <w:t xml:space="preserve">מליאה. </w:t>
      </w:r>
    </w:p>
    <w:p w14:paraId="530E7908" w14:textId="77777777" w:rsidR="00000000" w:rsidRDefault="00E52DD3">
      <w:pPr>
        <w:pStyle w:val="a"/>
        <w:ind w:firstLine="0"/>
        <w:rPr>
          <w:rFonts w:hint="cs"/>
          <w:rtl/>
        </w:rPr>
      </w:pPr>
    </w:p>
    <w:p w14:paraId="6D4613F3" w14:textId="77777777" w:rsidR="00000000" w:rsidRDefault="00E52DD3">
      <w:pPr>
        <w:pStyle w:val="ad"/>
        <w:rPr>
          <w:rtl/>
        </w:rPr>
      </w:pPr>
      <w:r>
        <w:rPr>
          <w:rtl/>
        </w:rPr>
        <w:t>היו"ר מוחמד</w:t>
      </w:r>
      <w:r>
        <w:rPr>
          <w:rtl/>
        </w:rPr>
        <w:t xml:space="preserve"> ברכה:</w:t>
      </w:r>
    </w:p>
    <w:p w14:paraId="34784EA2" w14:textId="77777777" w:rsidR="00000000" w:rsidRDefault="00E52DD3">
      <w:pPr>
        <w:pStyle w:val="a"/>
        <w:rPr>
          <w:rtl/>
        </w:rPr>
      </w:pPr>
    </w:p>
    <w:p w14:paraId="066D7259" w14:textId="77777777" w:rsidR="00000000" w:rsidRDefault="00E52DD3">
      <w:pPr>
        <w:pStyle w:val="a"/>
        <w:rPr>
          <w:rFonts w:hint="cs"/>
          <w:rtl/>
        </w:rPr>
      </w:pPr>
      <w:r>
        <w:rPr>
          <w:rFonts w:hint="cs"/>
          <w:rtl/>
        </w:rPr>
        <w:t>חבר הכנסת מחול?</w:t>
      </w:r>
    </w:p>
    <w:p w14:paraId="2FC87D7A" w14:textId="77777777" w:rsidR="00000000" w:rsidRDefault="00E52DD3">
      <w:pPr>
        <w:pStyle w:val="a"/>
        <w:ind w:firstLine="0"/>
        <w:rPr>
          <w:rFonts w:hint="cs"/>
          <w:rtl/>
        </w:rPr>
      </w:pPr>
    </w:p>
    <w:p w14:paraId="39826D30" w14:textId="77777777" w:rsidR="00000000" w:rsidRDefault="00E52DD3">
      <w:pPr>
        <w:pStyle w:val="ac"/>
        <w:rPr>
          <w:rtl/>
        </w:rPr>
      </w:pPr>
      <w:r>
        <w:rPr>
          <w:rFonts w:hint="eastAsia"/>
          <w:rtl/>
        </w:rPr>
        <w:t>עסאם</w:t>
      </w:r>
      <w:r>
        <w:rPr>
          <w:rtl/>
        </w:rPr>
        <w:t xml:space="preserve"> מח'ול (חד"ש-תע"ל):</w:t>
      </w:r>
    </w:p>
    <w:p w14:paraId="5BA3A94C" w14:textId="77777777" w:rsidR="00000000" w:rsidRDefault="00E52DD3">
      <w:pPr>
        <w:pStyle w:val="a"/>
        <w:rPr>
          <w:rFonts w:hint="cs"/>
          <w:rtl/>
        </w:rPr>
      </w:pPr>
    </w:p>
    <w:p w14:paraId="30A2A0CD" w14:textId="77777777" w:rsidR="00000000" w:rsidRDefault="00E52DD3">
      <w:pPr>
        <w:pStyle w:val="a"/>
        <w:rPr>
          <w:rFonts w:hint="cs"/>
          <w:rtl/>
        </w:rPr>
      </w:pPr>
      <w:r>
        <w:rPr>
          <w:rFonts w:hint="cs"/>
          <w:rtl/>
        </w:rPr>
        <w:t xml:space="preserve">מליאה. </w:t>
      </w:r>
    </w:p>
    <w:p w14:paraId="69FFAA4B" w14:textId="77777777" w:rsidR="00000000" w:rsidRDefault="00E52DD3">
      <w:pPr>
        <w:pStyle w:val="a"/>
        <w:ind w:firstLine="0"/>
        <w:rPr>
          <w:rFonts w:hint="cs"/>
          <w:rtl/>
        </w:rPr>
      </w:pPr>
    </w:p>
    <w:p w14:paraId="1034E693" w14:textId="77777777" w:rsidR="00000000" w:rsidRDefault="00E52DD3">
      <w:pPr>
        <w:pStyle w:val="ad"/>
        <w:rPr>
          <w:rtl/>
        </w:rPr>
      </w:pPr>
      <w:r>
        <w:rPr>
          <w:rtl/>
        </w:rPr>
        <w:t>היו"ר מוחמד ברכה:</w:t>
      </w:r>
    </w:p>
    <w:p w14:paraId="587E5B62" w14:textId="77777777" w:rsidR="00000000" w:rsidRDefault="00E52DD3">
      <w:pPr>
        <w:pStyle w:val="a"/>
        <w:rPr>
          <w:rtl/>
        </w:rPr>
      </w:pPr>
    </w:p>
    <w:p w14:paraId="0284B179" w14:textId="77777777" w:rsidR="00000000" w:rsidRDefault="00E52DD3">
      <w:pPr>
        <w:pStyle w:val="a"/>
        <w:rPr>
          <w:rFonts w:hint="cs"/>
          <w:rtl/>
        </w:rPr>
      </w:pPr>
      <w:r>
        <w:rPr>
          <w:rFonts w:hint="cs"/>
          <w:rtl/>
        </w:rPr>
        <w:t xml:space="preserve">חבר הכנסת אמנון כהן אינו כאן, הצעתו יורדת. חבר הכנסת ואסל טאהא? </w:t>
      </w:r>
    </w:p>
    <w:p w14:paraId="37990D87" w14:textId="77777777" w:rsidR="00000000" w:rsidRDefault="00E52DD3">
      <w:pPr>
        <w:pStyle w:val="a"/>
        <w:ind w:firstLine="0"/>
        <w:rPr>
          <w:rFonts w:hint="cs"/>
          <w:rtl/>
        </w:rPr>
      </w:pPr>
    </w:p>
    <w:p w14:paraId="05A8D216" w14:textId="77777777" w:rsidR="00000000" w:rsidRDefault="00E52DD3">
      <w:pPr>
        <w:pStyle w:val="ac"/>
        <w:rPr>
          <w:rtl/>
        </w:rPr>
      </w:pPr>
      <w:r>
        <w:rPr>
          <w:rFonts w:hint="eastAsia"/>
          <w:rtl/>
        </w:rPr>
        <w:t>ואסל</w:t>
      </w:r>
      <w:r>
        <w:rPr>
          <w:rtl/>
        </w:rPr>
        <w:t xml:space="preserve"> טאהא (בל"ד):</w:t>
      </w:r>
    </w:p>
    <w:p w14:paraId="38903889" w14:textId="77777777" w:rsidR="00000000" w:rsidRDefault="00E52DD3">
      <w:pPr>
        <w:pStyle w:val="a"/>
        <w:rPr>
          <w:rFonts w:hint="cs"/>
          <w:rtl/>
        </w:rPr>
      </w:pPr>
    </w:p>
    <w:p w14:paraId="0FD5AF7F" w14:textId="77777777" w:rsidR="00000000" w:rsidRDefault="00E52DD3">
      <w:pPr>
        <w:pStyle w:val="a"/>
        <w:rPr>
          <w:rFonts w:hint="cs"/>
          <w:rtl/>
        </w:rPr>
      </w:pPr>
      <w:r>
        <w:rPr>
          <w:rFonts w:hint="cs"/>
          <w:rtl/>
        </w:rPr>
        <w:t xml:space="preserve">מליאה. </w:t>
      </w:r>
    </w:p>
    <w:p w14:paraId="13BA58CE" w14:textId="77777777" w:rsidR="00000000" w:rsidRDefault="00E52DD3">
      <w:pPr>
        <w:pStyle w:val="a"/>
        <w:ind w:firstLine="0"/>
        <w:rPr>
          <w:rFonts w:hint="cs"/>
          <w:rtl/>
        </w:rPr>
      </w:pPr>
    </w:p>
    <w:p w14:paraId="6EED9D1E" w14:textId="77777777" w:rsidR="00000000" w:rsidRDefault="00E52DD3">
      <w:pPr>
        <w:pStyle w:val="ad"/>
        <w:rPr>
          <w:rtl/>
        </w:rPr>
      </w:pPr>
      <w:r>
        <w:rPr>
          <w:rtl/>
        </w:rPr>
        <w:t>היו"ר מוחמד ברכה:</w:t>
      </w:r>
    </w:p>
    <w:p w14:paraId="2CB17046" w14:textId="77777777" w:rsidR="00000000" w:rsidRDefault="00E52DD3">
      <w:pPr>
        <w:pStyle w:val="a"/>
        <w:rPr>
          <w:rtl/>
        </w:rPr>
      </w:pPr>
    </w:p>
    <w:p w14:paraId="2E2D0852" w14:textId="77777777" w:rsidR="00000000" w:rsidRDefault="00E52DD3">
      <w:pPr>
        <w:pStyle w:val="a"/>
        <w:rPr>
          <w:rFonts w:hint="cs"/>
          <w:rtl/>
        </w:rPr>
      </w:pPr>
      <w:r>
        <w:rPr>
          <w:rFonts w:hint="cs"/>
          <w:rtl/>
        </w:rPr>
        <w:t xml:space="preserve">חברת הכנסת לאה נס. </w:t>
      </w:r>
    </w:p>
    <w:p w14:paraId="10A4F1EE" w14:textId="77777777" w:rsidR="00000000" w:rsidRDefault="00E52DD3">
      <w:pPr>
        <w:pStyle w:val="a"/>
        <w:ind w:firstLine="0"/>
        <w:rPr>
          <w:rFonts w:hint="cs"/>
          <w:rtl/>
        </w:rPr>
      </w:pPr>
    </w:p>
    <w:p w14:paraId="22E1FD85" w14:textId="77777777" w:rsidR="00000000" w:rsidRDefault="00E52DD3">
      <w:pPr>
        <w:pStyle w:val="ac"/>
        <w:rPr>
          <w:rtl/>
        </w:rPr>
      </w:pPr>
      <w:r>
        <w:rPr>
          <w:rFonts w:hint="eastAsia"/>
          <w:rtl/>
        </w:rPr>
        <w:t>לאה</w:t>
      </w:r>
      <w:r>
        <w:rPr>
          <w:rtl/>
        </w:rPr>
        <w:t xml:space="preserve"> נס (הליכוד):</w:t>
      </w:r>
    </w:p>
    <w:p w14:paraId="52C7AAC9" w14:textId="77777777" w:rsidR="00000000" w:rsidRDefault="00E52DD3">
      <w:pPr>
        <w:pStyle w:val="a"/>
        <w:rPr>
          <w:rFonts w:hint="cs"/>
          <w:rtl/>
        </w:rPr>
      </w:pPr>
    </w:p>
    <w:p w14:paraId="50EFC832" w14:textId="77777777" w:rsidR="00000000" w:rsidRDefault="00E52DD3">
      <w:pPr>
        <w:pStyle w:val="a"/>
        <w:rPr>
          <w:rFonts w:hint="cs"/>
          <w:rtl/>
        </w:rPr>
      </w:pPr>
      <w:r>
        <w:rPr>
          <w:rFonts w:hint="cs"/>
          <w:rtl/>
        </w:rPr>
        <w:t xml:space="preserve">ועדה. </w:t>
      </w:r>
    </w:p>
    <w:p w14:paraId="19E00494" w14:textId="77777777" w:rsidR="00000000" w:rsidRDefault="00E52DD3">
      <w:pPr>
        <w:pStyle w:val="a"/>
        <w:ind w:firstLine="0"/>
        <w:rPr>
          <w:rtl/>
        </w:rPr>
      </w:pPr>
    </w:p>
    <w:p w14:paraId="421C5025" w14:textId="77777777" w:rsidR="00000000" w:rsidRDefault="00E52DD3">
      <w:pPr>
        <w:pStyle w:val="a"/>
        <w:ind w:firstLine="0"/>
        <w:rPr>
          <w:rFonts w:hint="cs"/>
          <w:rtl/>
        </w:rPr>
      </w:pPr>
    </w:p>
    <w:p w14:paraId="533B85FD" w14:textId="77777777" w:rsidR="00000000" w:rsidRDefault="00E52DD3">
      <w:pPr>
        <w:pStyle w:val="ad"/>
        <w:rPr>
          <w:rtl/>
        </w:rPr>
      </w:pPr>
      <w:r>
        <w:rPr>
          <w:rtl/>
        </w:rPr>
        <w:t>היו"ר מוחמד ברכה:</w:t>
      </w:r>
    </w:p>
    <w:p w14:paraId="2D901FFD" w14:textId="77777777" w:rsidR="00000000" w:rsidRDefault="00E52DD3">
      <w:pPr>
        <w:pStyle w:val="a"/>
        <w:rPr>
          <w:rtl/>
        </w:rPr>
      </w:pPr>
    </w:p>
    <w:p w14:paraId="0D280807" w14:textId="77777777" w:rsidR="00000000" w:rsidRDefault="00E52DD3">
      <w:pPr>
        <w:pStyle w:val="a"/>
        <w:rPr>
          <w:rFonts w:hint="cs"/>
          <w:rtl/>
        </w:rPr>
      </w:pPr>
      <w:r>
        <w:rPr>
          <w:rFonts w:hint="cs"/>
          <w:rtl/>
        </w:rPr>
        <w:t xml:space="preserve">אם כך, נערוך שתי הצבעות. הצבעה אחת על הצעותיהם של חברי הכנסת ברונפמן, מח'ול וטאהא - מליאה או הסרה, והצבעה נפרדת על הצעתה של חברת הכנסת לאה נס להעביר את הנושא לוועדה. </w:t>
      </w:r>
    </w:p>
    <w:p w14:paraId="53C8A339" w14:textId="77777777" w:rsidR="00000000" w:rsidRDefault="00E52DD3">
      <w:pPr>
        <w:pStyle w:val="a"/>
        <w:rPr>
          <w:rFonts w:hint="cs"/>
          <w:rtl/>
        </w:rPr>
      </w:pPr>
    </w:p>
    <w:p w14:paraId="532AA1C4" w14:textId="77777777" w:rsidR="00000000" w:rsidRDefault="00E52DD3">
      <w:pPr>
        <w:pStyle w:val="a"/>
        <w:rPr>
          <w:rFonts w:hint="cs"/>
          <w:rtl/>
        </w:rPr>
      </w:pPr>
      <w:r>
        <w:rPr>
          <w:rFonts w:hint="cs"/>
          <w:rtl/>
        </w:rPr>
        <w:t>אנחנו מתחילים בהצבעה הראשונה על הצעותיהם של חברי הכנסת ברונפמן, מח'ול וטאהא. בעד זה מל</w:t>
      </w:r>
      <w:r>
        <w:rPr>
          <w:rFonts w:hint="cs"/>
          <w:rtl/>
        </w:rPr>
        <w:t xml:space="preserve">יאה; נגד - הסרה. </w:t>
      </w:r>
    </w:p>
    <w:p w14:paraId="258CB0CD" w14:textId="77777777" w:rsidR="00000000" w:rsidRDefault="00E52DD3">
      <w:pPr>
        <w:pStyle w:val="a"/>
        <w:ind w:firstLine="0"/>
        <w:rPr>
          <w:rFonts w:hint="cs"/>
          <w:rtl/>
        </w:rPr>
      </w:pPr>
    </w:p>
    <w:p w14:paraId="21675EB9" w14:textId="77777777" w:rsidR="00000000" w:rsidRDefault="00E52DD3">
      <w:pPr>
        <w:pStyle w:val="ac"/>
        <w:rPr>
          <w:rtl/>
        </w:rPr>
      </w:pPr>
      <w:r>
        <w:rPr>
          <w:rFonts w:hint="eastAsia"/>
          <w:rtl/>
        </w:rPr>
        <w:t>לאה</w:t>
      </w:r>
      <w:r>
        <w:rPr>
          <w:rtl/>
        </w:rPr>
        <w:t xml:space="preserve"> נס (הליכוד):</w:t>
      </w:r>
    </w:p>
    <w:p w14:paraId="15A9A62B" w14:textId="77777777" w:rsidR="00000000" w:rsidRDefault="00E52DD3">
      <w:pPr>
        <w:pStyle w:val="a"/>
        <w:rPr>
          <w:rFonts w:hint="cs"/>
          <w:rtl/>
        </w:rPr>
      </w:pPr>
    </w:p>
    <w:p w14:paraId="285873A0" w14:textId="77777777" w:rsidR="00000000" w:rsidRDefault="00E52DD3">
      <w:pPr>
        <w:pStyle w:val="a"/>
        <w:rPr>
          <w:rFonts w:hint="cs"/>
          <w:rtl/>
        </w:rPr>
      </w:pPr>
      <w:r>
        <w:rPr>
          <w:rFonts w:hint="cs"/>
          <w:rtl/>
        </w:rPr>
        <w:t xml:space="preserve">שיהיה מליאה. </w:t>
      </w:r>
    </w:p>
    <w:p w14:paraId="645876D9" w14:textId="77777777" w:rsidR="00000000" w:rsidRDefault="00E52DD3">
      <w:pPr>
        <w:pStyle w:val="a"/>
        <w:ind w:firstLine="0"/>
        <w:rPr>
          <w:rFonts w:hint="cs"/>
          <w:rtl/>
        </w:rPr>
      </w:pPr>
    </w:p>
    <w:p w14:paraId="30D445BD" w14:textId="77777777" w:rsidR="00000000" w:rsidRDefault="00E52DD3">
      <w:pPr>
        <w:pStyle w:val="ad"/>
        <w:rPr>
          <w:rtl/>
        </w:rPr>
      </w:pPr>
      <w:r>
        <w:rPr>
          <w:rtl/>
        </w:rPr>
        <w:t>היו"ר מוחמד ברכה:</w:t>
      </w:r>
    </w:p>
    <w:p w14:paraId="5A843482" w14:textId="77777777" w:rsidR="00000000" w:rsidRDefault="00E52DD3">
      <w:pPr>
        <w:pStyle w:val="a"/>
        <w:rPr>
          <w:rtl/>
        </w:rPr>
      </w:pPr>
    </w:p>
    <w:p w14:paraId="1CDF38B2" w14:textId="77777777" w:rsidR="00000000" w:rsidRDefault="00E52DD3">
      <w:pPr>
        <w:pStyle w:val="a"/>
        <w:rPr>
          <w:rFonts w:hint="cs"/>
          <w:rtl/>
        </w:rPr>
      </w:pPr>
      <w:r>
        <w:rPr>
          <w:rFonts w:hint="cs"/>
          <w:rtl/>
        </w:rPr>
        <w:t xml:space="preserve">אם כך, כל ההצעות - להעביר למליאה. בבקשה להצביע: בעד - מליאה, נגד - הסרה. </w:t>
      </w:r>
    </w:p>
    <w:p w14:paraId="3A8EB37F" w14:textId="77777777" w:rsidR="00000000" w:rsidRDefault="00E52DD3">
      <w:pPr>
        <w:pStyle w:val="a"/>
        <w:ind w:firstLine="0"/>
        <w:jc w:val="center"/>
        <w:rPr>
          <w:rFonts w:hint="cs"/>
          <w:b/>
          <w:bCs/>
          <w:rtl/>
        </w:rPr>
      </w:pPr>
    </w:p>
    <w:p w14:paraId="0F88D6C5" w14:textId="77777777" w:rsidR="00000000" w:rsidRDefault="00E52DD3">
      <w:pPr>
        <w:pStyle w:val="a7"/>
        <w:bidi/>
        <w:rPr>
          <w:rFonts w:hint="cs"/>
          <w:rtl/>
        </w:rPr>
      </w:pPr>
      <w:r>
        <w:rPr>
          <w:rFonts w:hint="cs"/>
          <w:rtl/>
        </w:rPr>
        <w:t>הצבעה מס' 18</w:t>
      </w:r>
    </w:p>
    <w:p w14:paraId="0FA40FEC" w14:textId="77777777" w:rsidR="00000000" w:rsidRDefault="00E52DD3">
      <w:pPr>
        <w:pStyle w:val="a7"/>
        <w:bidi/>
        <w:rPr>
          <w:rFonts w:hint="cs"/>
          <w:rtl/>
        </w:rPr>
      </w:pPr>
    </w:p>
    <w:p w14:paraId="240387BC" w14:textId="77777777" w:rsidR="00000000" w:rsidRDefault="00E52DD3">
      <w:pPr>
        <w:pStyle w:val="a8"/>
        <w:bidi/>
        <w:rPr>
          <w:rFonts w:hint="cs"/>
          <w:rtl/>
        </w:rPr>
      </w:pPr>
      <w:r>
        <w:rPr>
          <w:rFonts w:hint="cs"/>
          <w:rtl/>
        </w:rPr>
        <w:t>בעד ההצעה לכלול את הנושא בסדר-היום - 11</w:t>
      </w:r>
    </w:p>
    <w:p w14:paraId="367AF736" w14:textId="77777777" w:rsidR="00000000" w:rsidRDefault="00E52DD3">
      <w:pPr>
        <w:pStyle w:val="a8"/>
        <w:bidi/>
        <w:rPr>
          <w:rFonts w:hint="cs"/>
          <w:rtl/>
        </w:rPr>
      </w:pPr>
      <w:r>
        <w:rPr>
          <w:rFonts w:hint="cs"/>
          <w:rtl/>
        </w:rPr>
        <w:t>בעד ההצעה שלא לכלול את הנושא בסדר-היום  - 1</w:t>
      </w:r>
    </w:p>
    <w:p w14:paraId="266AAA23" w14:textId="77777777" w:rsidR="00000000" w:rsidRDefault="00E52DD3">
      <w:pPr>
        <w:pStyle w:val="a8"/>
        <w:bidi/>
        <w:rPr>
          <w:rFonts w:hint="cs"/>
          <w:rtl/>
        </w:rPr>
      </w:pPr>
      <w:r>
        <w:rPr>
          <w:rFonts w:hint="cs"/>
          <w:rtl/>
        </w:rPr>
        <w:t>נמנעים - אין</w:t>
      </w:r>
    </w:p>
    <w:p w14:paraId="650DBA2F" w14:textId="77777777" w:rsidR="00000000" w:rsidRDefault="00E52DD3">
      <w:pPr>
        <w:pStyle w:val="a9"/>
        <w:bidi/>
        <w:rPr>
          <w:rFonts w:hint="cs"/>
          <w:rtl/>
        </w:rPr>
      </w:pPr>
      <w:r>
        <w:rPr>
          <w:rFonts w:hint="cs"/>
          <w:rtl/>
        </w:rPr>
        <w:t>ההצעה לכלול את הנושא שהעלו חברי הכנסת רומן ברונפמן, עסאם מח'ול, ואסל טאהא ולאה נס בסדר-היום של הכנסת נתקבלה.</w:t>
      </w:r>
    </w:p>
    <w:p w14:paraId="5AAC8320" w14:textId="77777777" w:rsidR="00000000" w:rsidRDefault="00E52DD3">
      <w:pPr>
        <w:pStyle w:val="a"/>
        <w:ind w:firstLine="0"/>
        <w:jc w:val="center"/>
        <w:rPr>
          <w:rFonts w:hint="cs"/>
          <w:rtl/>
        </w:rPr>
      </w:pPr>
    </w:p>
    <w:p w14:paraId="272F4B9A" w14:textId="77777777" w:rsidR="00000000" w:rsidRDefault="00E52DD3">
      <w:pPr>
        <w:pStyle w:val="ad"/>
        <w:rPr>
          <w:rtl/>
        </w:rPr>
      </w:pPr>
      <w:r>
        <w:rPr>
          <w:rtl/>
        </w:rPr>
        <w:t>היו"ר מוחמד ברכה:</w:t>
      </w:r>
    </w:p>
    <w:p w14:paraId="5C7418C7" w14:textId="77777777" w:rsidR="00000000" w:rsidRDefault="00E52DD3">
      <w:pPr>
        <w:pStyle w:val="a"/>
        <w:rPr>
          <w:rtl/>
        </w:rPr>
      </w:pPr>
    </w:p>
    <w:p w14:paraId="6CE76F38" w14:textId="77777777" w:rsidR="00000000" w:rsidRDefault="00E52DD3">
      <w:pPr>
        <w:pStyle w:val="a"/>
        <w:rPr>
          <w:rFonts w:hint="cs"/>
          <w:rtl/>
        </w:rPr>
      </w:pPr>
      <w:r>
        <w:rPr>
          <w:rFonts w:hint="cs"/>
          <w:rtl/>
        </w:rPr>
        <w:t xml:space="preserve">הצעותיהם של חברי הכנסת ברונפמן, מח'ול, ואסל טאהא ולאה נס עוברות לדיון במליאת הכנסת ברוב של 11, מתנגד אחד ואפס נמנעים. </w:t>
      </w:r>
    </w:p>
    <w:p w14:paraId="05A2AAE3" w14:textId="77777777" w:rsidR="00000000" w:rsidRDefault="00E52DD3">
      <w:pPr>
        <w:pStyle w:val="a"/>
        <w:ind w:firstLine="0"/>
        <w:rPr>
          <w:rFonts w:hint="cs"/>
          <w:rtl/>
        </w:rPr>
      </w:pPr>
    </w:p>
    <w:p w14:paraId="4C827D89" w14:textId="77777777" w:rsidR="00000000" w:rsidRDefault="00E52DD3">
      <w:pPr>
        <w:pStyle w:val="ac"/>
        <w:rPr>
          <w:rtl/>
        </w:rPr>
      </w:pPr>
      <w:r>
        <w:rPr>
          <w:rFonts w:hint="eastAsia"/>
          <w:rtl/>
        </w:rPr>
        <w:t>השר</w:t>
      </w:r>
      <w:r>
        <w:rPr>
          <w:rtl/>
        </w:rPr>
        <w:t xml:space="preserve"> גד</w:t>
      </w:r>
      <w:r>
        <w:rPr>
          <w:rtl/>
        </w:rPr>
        <w:t>עון עזרא:</w:t>
      </w:r>
    </w:p>
    <w:p w14:paraId="4516DE04" w14:textId="77777777" w:rsidR="00000000" w:rsidRDefault="00E52DD3">
      <w:pPr>
        <w:pStyle w:val="a"/>
        <w:rPr>
          <w:rFonts w:hint="cs"/>
          <w:rtl/>
        </w:rPr>
      </w:pPr>
    </w:p>
    <w:p w14:paraId="195012DA" w14:textId="77777777" w:rsidR="00000000" w:rsidRDefault="00E52DD3">
      <w:pPr>
        <w:pStyle w:val="a"/>
        <w:rPr>
          <w:rFonts w:hint="cs"/>
          <w:rtl/>
        </w:rPr>
      </w:pPr>
      <w:r>
        <w:rPr>
          <w:rFonts w:hint="cs"/>
          <w:rtl/>
        </w:rPr>
        <w:t xml:space="preserve">עכשיו הצבעה להעביר לוועדה. </w:t>
      </w:r>
    </w:p>
    <w:p w14:paraId="2FEFEF0B" w14:textId="77777777" w:rsidR="00000000" w:rsidRDefault="00E52DD3">
      <w:pPr>
        <w:pStyle w:val="a"/>
        <w:ind w:firstLine="0"/>
        <w:rPr>
          <w:rFonts w:hint="cs"/>
          <w:rtl/>
        </w:rPr>
      </w:pPr>
    </w:p>
    <w:p w14:paraId="22B2352A" w14:textId="77777777" w:rsidR="00000000" w:rsidRDefault="00E52DD3">
      <w:pPr>
        <w:pStyle w:val="ad"/>
        <w:rPr>
          <w:rtl/>
        </w:rPr>
      </w:pPr>
      <w:r>
        <w:rPr>
          <w:rtl/>
        </w:rPr>
        <w:t>היו"ר מוחמד ברכה:</w:t>
      </w:r>
    </w:p>
    <w:p w14:paraId="29AE60A1" w14:textId="77777777" w:rsidR="00000000" w:rsidRDefault="00E52DD3">
      <w:pPr>
        <w:pStyle w:val="a"/>
        <w:rPr>
          <w:rtl/>
        </w:rPr>
      </w:pPr>
    </w:p>
    <w:p w14:paraId="21BDC832" w14:textId="77777777" w:rsidR="00000000" w:rsidRDefault="00E52DD3">
      <w:pPr>
        <w:pStyle w:val="a"/>
        <w:rPr>
          <w:rFonts w:hint="cs"/>
          <w:rtl/>
        </w:rPr>
      </w:pPr>
      <w:r>
        <w:rPr>
          <w:rFonts w:hint="cs"/>
          <w:rtl/>
        </w:rPr>
        <w:t xml:space="preserve">לא, אין צורך, חברת הכנסת הצטרפה להעברת הנושא למליאה. </w:t>
      </w:r>
    </w:p>
    <w:p w14:paraId="08B5F97D" w14:textId="77777777" w:rsidR="00000000" w:rsidRDefault="00E52DD3">
      <w:pPr>
        <w:pStyle w:val="a"/>
        <w:ind w:firstLine="0"/>
        <w:rPr>
          <w:rFonts w:hint="cs"/>
          <w:rtl/>
        </w:rPr>
      </w:pPr>
    </w:p>
    <w:p w14:paraId="4830E349" w14:textId="77777777" w:rsidR="00000000" w:rsidRDefault="00E52DD3">
      <w:pPr>
        <w:pStyle w:val="Subject"/>
        <w:rPr>
          <w:rtl/>
        </w:rPr>
      </w:pPr>
    </w:p>
    <w:p w14:paraId="168C4E2D" w14:textId="77777777" w:rsidR="00000000" w:rsidRDefault="00E52DD3">
      <w:pPr>
        <w:pStyle w:val="Subject"/>
        <w:rPr>
          <w:rFonts w:hint="cs"/>
          <w:rtl/>
        </w:rPr>
      </w:pPr>
    </w:p>
    <w:p w14:paraId="1F9FC1FB" w14:textId="77777777" w:rsidR="00000000" w:rsidRDefault="00E52DD3">
      <w:pPr>
        <w:pStyle w:val="Subject"/>
        <w:rPr>
          <w:rFonts w:hint="cs"/>
          <w:rtl/>
        </w:rPr>
      </w:pPr>
    </w:p>
    <w:p w14:paraId="4EE18569" w14:textId="77777777" w:rsidR="00000000" w:rsidRDefault="00E52DD3">
      <w:pPr>
        <w:pStyle w:val="Subject"/>
        <w:rPr>
          <w:rFonts w:hint="cs"/>
          <w:rtl/>
        </w:rPr>
      </w:pPr>
      <w:r>
        <w:rPr>
          <w:rFonts w:hint="cs"/>
          <w:rtl/>
        </w:rPr>
        <w:t>הצעה לסדר-היום</w:t>
      </w:r>
    </w:p>
    <w:p w14:paraId="3CC7F512" w14:textId="77777777" w:rsidR="00000000" w:rsidRDefault="00E52DD3">
      <w:pPr>
        <w:pStyle w:val="Subject"/>
        <w:rPr>
          <w:rFonts w:hint="cs"/>
          <w:rtl/>
        </w:rPr>
      </w:pPr>
      <w:r>
        <w:rPr>
          <w:rFonts w:hint="cs"/>
          <w:rtl/>
        </w:rPr>
        <w:t>גירוש ערפאת</w:t>
      </w:r>
    </w:p>
    <w:p w14:paraId="5E118AE7" w14:textId="77777777" w:rsidR="00000000" w:rsidRDefault="00E52DD3">
      <w:pPr>
        <w:pStyle w:val="Subject"/>
        <w:rPr>
          <w:rFonts w:hint="cs"/>
          <w:rtl/>
        </w:rPr>
      </w:pPr>
    </w:p>
    <w:p w14:paraId="620AB82D" w14:textId="77777777" w:rsidR="00000000" w:rsidRDefault="00E52DD3">
      <w:pPr>
        <w:pStyle w:val="ad"/>
        <w:rPr>
          <w:rtl/>
        </w:rPr>
      </w:pPr>
      <w:r>
        <w:rPr>
          <w:rtl/>
        </w:rPr>
        <w:t>היו"ר מוחמד ברכה:</w:t>
      </w:r>
    </w:p>
    <w:p w14:paraId="504884A4" w14:textId="77777777" w:rsidR="00000000" w:rsidRDefault="00E52DD3">
      <w:pPr>
        <w:pStyle w:val="a"/>
        <w:rPr>
          <w:rtl/>
        </w:rPr>
      </w:pPr>
    </w:p>
    <w:p w14:paraId="09156FCF" w14:textId="77777777" w:rsidR="00000000" w:rsidRDefault="00E52DD3">
      <w:pPr>
        <w:pStyle w:val="a"/>
        <w:rPr>
          <w:rFonts w:hint="cs"/>
          <w:rtl/>
        </w:rPr>
      </w:pPr>
      <w:r>
        <w:rPr>
          <w:rFonts w:hint="cs"/>
          <w:rtl/>
        </w:rPr>
        <w:t>רבותי, אנחנו לנושא הבא, להצעה לסדר-היום מס' 477: גירוש ערפאת - של חבר הכנסת אהוד יתום. זו הצ</w:t>
      </w:r>
      <w:r>
        <w:rPr>
          <w:rFonts w:hint="cs"/>
          <w:rtl/>
        </w:rPr>
        <w:t xml:space="preserve">עה דחופה במסגרת של שלוש דקות. </w:t>
      </w:r>
    </w:p>
    <w:p w14:paraId="166EFEB7" w14:textId="77777777" w:rsidR="00000000" w:rsidRDefault="00E52DD3">
      <w:pPr>
        <w:pStyle w:val="a"/>
        <w:ind w:firstLine="0"/>
        <w:rPr>
          <w:rFonts w:hint="cs"/>
          <w:rtl/>
        </w:rPr>
      </w:pPr>
    </w:p>
    <w:p w14:paraId="3B2E73E5" w14:textId="77777777" w:rsidR="00000000" w:rsidRDefault="00E52DD3">
      <w:pPr>
        <w:pStyle w:val="Speaker"/>
        <w:rPr>
          <w:rtl/>
        </w:rPr>
      </w:pPr>
      <w:bookmarkStart w:id="350" w:name="FS000001032T21_05_2003_17_32_34"/>
      <w:bookmarkEnd w:id="350"/>
      <w:r>
        <w:rPr>
          <w:rtl/>
        </w:rPr>
        <w:t>אהוד יתום (הליכוד):</w:t>
      </w:r>
    </w:p>
    <w:p w14:paraId="0020E1A0" w14:textId="77777777" w:rsidR="00000000" w:rsidRDefault="00E52DD3">
      <w:pPr>
        <w:pStyle w:val="a"/>
        <w:rPr>
          <w:rtl/>
        </w:rPr>
      </w:pPr>
    </w:p>
    <w:p w14:paraId="087C6AE7" w14:textId="77777777" w:rsidR="00000000" w:rsidRDefault="00E52DD3">
      <w:pPr>
        <w:pStyle w:val="a"/>
        <w:rPr>
          <w:rFonts w:hint="cs"/>
          <w:rtl/>
        </w:rPr>
      </w:pPr>
      <w:r>
        <w:rPr>
          <w:rFonts w:hint="cs"/>
          <w:rtl/>
        </w:rPr>
        <w:t>כבוד היושב-ראש, חברי חברי הכנסת, זה זמן רב טוענים רבים מאוד במדינה, שיש לסייע לתהליך השלום על-ידי גירושו של ערפאת. תתפלאו לשמוע, חברי, היום אני מדבר גם בשמו של העם הפלסטיני, אם יורשה לי, גם בשמו של אבו-מ</w:t>
      </w:r>
      <w:r>
        <w:rPr>
          <w:rFonts w:hint="cs"/>
          <w:rtl/>
        </w:rPr>
        <w:t>אזן, אם יורשה לי - - -</w:t>
      </w:r>
    </w:p>
    <w:p w14:paraId="281DE71A" w14:textId="77777777" w:rsidR="00000000" w:rsidRDefault="00E52DD3">
      <w:pPr>
        <w:pStyle w:val="a"/>
        <w:ind w:firstLine="0"/>
        <w:rPr>
          <w:rFonts w:hint="cs"/>
          <w:rtl/>
        </w:rPr>
      </w:pPr>
    </w:p>
    <w:p w14:paraId="1E37A7BB" w14:textId="77777777" w:rsidR="00000000" w:rsidRDefault="00E52DD3">
      <w:pPr>
        <w:pStyle w:val="ad"/>
        <w:rPr>
          <w:rtl/>
        </w:rPr>
      </w:pPr>
      <w:r>
        <w:rPr>
          <w:rtl/>
        </w:rPr>
        <w:t>היו"ר מוחמד ברכה:</w:t>
      </w:r>
    </w:p>
    <w:p w14:paraId="582A6C9D" w14:textId="77777777" w:rsidR="00000000" w:rsidRDefault="00E52DD3">
      <w:pPr>
        <w:pStyle w:val="a"/>
        <w:rPr>
          <w:rtl/>
        </w:rPr>
      </w:pPr>
    </w:p>
    <w:p w14:paraId="6E95A3A7" w14:textId="77777777" w:rsidR="00000000" w:rsidRDefault="00E52DD3">
      <w:pPr>
        <w:pStyle w:val="a"/>
        <w:rPr>
          <w:rFonts w:hint="cs"/>
          <w:rtl/>
        </w:rPr>
      </w:pPr>
      <w:r>
        <w:rPr>
          <w:rFonts w:hint="cs"/>
          <w:rtl/>
        </w:rPr>
        <w:t>אני לא אמור להתערב, אבל אני חושב שלא יורשה לך.</w:t>
      </w:r>
    </w:p>
    <w:p w14:paraId="7DB4334D" w14:textId="77777777" w:rsidR="00000000" w:rsidRDefault="00E52DD3">
      <w:pPr>
        <w:pStyle w:val="ac"/>
        <w:rPr>
          <w:rFonts w:hint="cs"/>
          <w:rtl/>
        </w:rPr>
      </w:pPr>
    </w:p>
    <w:p w14:paraId="05211813" w14:textId="77777777" w:rsidR="00000000" w:rsidRDefault="00E52DD3">
      <w:pPr>
        <w:pStyle w:val="ac"/>
        <w:rPr>
          <w:rtl/>
        </w:rPr>
      </w:pPr>
      <w:r>
        <w:rPr>
          <w:rFonts w:hint="eastAsia"/>
          <w:rtl/>
        </w:rPr>
        <w:t>ואסל</w:t>
      </w:r>
      <w:r>
        <w:rPr>
          <w:rtl/>
        </w:rPr>
        <w:t xml:space="preserve"> טאהא (בל"ד):</w:t>
      </w:r>
    </w:p>
    <w:p w14:paraId="61A53132" w14:textId="77777777" w:rsidR="00000000" w:rsidRDefault="00E52DD3">
      <w:pPr>
        <w:pStyle w:val="a"/>
        <w:rPr>
          <w:rFonts w:hint="cs"/>
          <w:rtl/>
        </w:rPr>
      </w:pPr>
    </w:p>
    <w:p w14:paraId="195D3005" w14:textId="77777777" w:rsidR="00000000" w:rsidRDefault="00E52DD3">
      <w:pPr>
        <w:pStyle w:val="a"/>
        <w:rPr>
          <w:rFonts w:hint="cs"/>
          <w:rtl/>
        </w:rPr>
      </w:pPr>
      <w:r>
        <w:rPr>
          <w:rFonts w:hint="cs"/>
          <w:rtl/>
        </w:rPr>
        <w:t>אתה מדבר בשמו של כל העולם.</w:t>
      </w:r>
    </w:p>
    <w:p w14:paraId="2707F607" w14:textId="77777777" w:rsidR="00000000" w:rsidRDefault="00E52DD3">
      <w:pPr>
        <w:pStyle w:val="a"/>
        <w:ind w:firstLine="0"/>
        <w:rPr>
          <w:rFonts w:hint="cs"/>
          <w:rtl/>
        </w:rPr>
      </w:pPr>
    </w:p>
    <w:p w14:paraId="77762595" w14:textId="77777777" w:rsidR="00000000" w:rsidRDefault="00E52DD3">
      <w:pPr>
        <w:pStyle w:val="SpeakerCon"/>
        <w:rPr>
          <w:rtl/>
        </w:rPr>
      </w:pPr>
      <w:bookmarkStart w:id="351" w:name="FS000001032T21_05_2003_17_36_29C"/>
      <w:bookmarkEnd w:id="351"/>
      <w:r>
        <w:rPr>
          <w:rtl/>
        </w:rPr>
        <w:t>אהוד יתום (הליכוד):</w:t>
      </w:r>
    </w:p>
    <w:p w14:paraId="0A8CCA6E" w14:textId="77777777" w:rsidR="00000000" w:rsidRDefault="00E52DD3">
      <w:pPr>
        <w:pStyle w:val="a"/>
        <w:rPr>
          <w:rtl/>
        </w:rPr>
      </w:pPr>
    </w:p>
    <w:p w14:paraId="563E96D5" w14:textId="77777777" w:rsidR="00000000" w:rsidRDefault="00E52DD3">
      <w:pPr>
        <w:pStyle w:val="a"/>
        <w:rPr>
          <w:rFonts w:hint="cs"/>
          <w:rtl/>
        </w:rPr>
      </w:pPr>
      <w:r>
        <w:rPr>
          <w:rFonts w:hint="cs"/>
          <w:rtl/>
        </w:rPr>
        <w:t>וגם בשמו של הקוורטט, וגם בשמם של האמריקנים. מי שרוצה שלום במזרח התיכון, צריך לסייע לאבו-מאזן. יאס</w:t>
      </w:r>
      <w:r>
        <w:rPr>
          <w:rFonts w:hint="cs"/>
          <w:rtl/>
        </w:rPr>
        <w:t>ר ערפאת, חתן פרס נובל לשלום, הוא מכשול לשלום.</w:t>
      </w:r>
    </w:p>
    <w:p w14:paraId="3A2D3E0C" w14:textId="77777777" w:rsidR="00000000" w:rsidRDefault="00E52DD3">
      <w:pPr>
        <w:pStyle w:val="a"/>
        <w:ind w:firstLine="0"/>
        <w:rPr>
          <w:rFonts w:hint="cs"/>
          <w:rtl/>
        </w:rPr>
      </w:pPr>
    </w:p>
    <w:p w14:paraId="74B235F0" w14:textId="77777777" w:rsidR="00000000" w:rsidRDefault="00E52DD3">
      <w:pPr>
        <w:pStyle w:val="ac"/>
        <w:rPr>
          <w:rtl/>
        </w:rPr>
      </w:pPr>
      <w:r>
        <w:rPr>
          <w:rFonts w:hint="eastAsia"/>
          <w:rtl/>
        </w:rPr>
        <w:t>ואסל</w:t>
      </w:r>
      <w:r>
        <w:rPr>
          <w:rtl/>
        </w:rPr>
        <w:t xml:space="preserve"> טאהא (בל"ד):</w:t>
      </w:r>
    </w:p>
    <w:p w14:paraId="73CC2162" w14:textId="77777777" w:rsidR="00000000" w:rsidRDefault="00E52DD3">
      <w:pPr>
        <w:pStyle w:val="a"/>
        <w:rPr>
          <w:rFonts w:hint="cs"/>
          <w:rtl/>
        </w:rPr>
      </w:pPr>
    </w:p>
    <w:p w14:paraId="7929ADB3" w14:textId="77777777" w:rsidR="00000000" w:rsidRDefault="00E52DD3">
      <w:pPr>
        <w:pStyle w:val="a"/>
        <w:rPr>
          <w:rFonts w:hint="cs"/>
          <w:rtl/>
        </w:rPr>
      </w:pPr>
      <w:r>
        <w:rPr>
          <w:rFonts w:hint="cs"/>
          <w:rtl/>
        </w:rPr>
        <w:t>הכיבוש הוא מכשול לשלום.</w:t>
      </w:r>
    </w:p>
    <w:p w14:paraId="4EF9AB08" w14:textId="77777777" w:rsidR="00000000" w:rsidRDefault="00E52DD3">
      <w:pPr>
        <w:pStyle w:val="a"/>
        <w:ind w:firstLine="0"/>
        <w:rPr>
          <w:rFonts w:hint="cs"/>
          <w:rtl/>
        </w:rPr>
      </w:pPr>
    </w:p>
    <w:p w14:paraId="5B232740" w14:textId="77777777" w:rsidR="00000000" w:rsidRDefault="00E52DD3">
      <w:pPr>
        <w:pStyle w:val="SpeakerCon"/>
        <w:rPr>
          <w:rtl/>
        </w:rPr>
      </w:pPr>
      <w:bookmarkStart w:id="352" w:name="FS000001032T21_05_2003_17_37_32C"/>
      <w:bookmarkEnd w:id="352"/>
      <w:r>
        <w:rPr>
          <w:rtl/>
        </w:rPr>
        <w:t>אהוד יתום (הליכוד):</w:t>
      </w:r>
    </w:p>
    <w:p w14:paraId="6EA597D1" w14:textId="77777777" w:rsidR="00000000" w:rsidRDefault="00E52DD3">
      <w:pPr>
        <w:pStyle w:val="a"/>
        <w:rPr>
          <w:rtl/>
        </w:rPr>
      </w:pPr>
    </w:p>
    <w:p w14:paraId="61BE1766" w14:textId="77777777" w:rsidR="00000000" w:rsidRDefault="00E52DD3">
      <w:pPr>
        <w:pStyle w:val="a"/>
        <w:rPr>
          <w:rFonts w:hint="cs"/>
          <w:rtl/>
        </w:rPr>
      </w:pPr>
      <w:r>
        <w:rPr>
          <w:rFonts w:hint="cs"/>
          <w:rtl/>
        </w:rPr>
        <w:t>אתמול ישבתי בוועדת החוץ והביטחון של הכנסת ושמעתי מראש אמ"ן דברים מאוד נוקבים. אהיה הגון וגלוי ואומר את האמת: ראש אמ"ן חושב שאין זו העת עכשיו לגר</w:t>
      </w:r>
      <w:r>
        <w:rPr>
          <w:rFonts w:hint="cs"/>
          <w:rtl/>
        </w:rPr>
        <w:t>ש את יאסר ערפאת. אני מעריך מאוד את המערכת המודיעינית הישראלית, אני מעריך מאוד את שירותי הביטחון שחושבים את אשר הם חושבים - - -</w:t>
      </w:r>
    </w:p>
    <w:p w14:paraId="5494823D" w14:textId="77777777" w:rsidR="00000000" w:rsidRDefault="00E52DD3">
      <w:pPr>
        <w:pStyle w:val="a"/>
        <w:ind w:firstLine="0"/>
        <w:rPr>
          <w:rFonts w:hint="cs"/>
          <w:rtl/>
        </w:rPr>
      </w:pPr>
    </w:p>
    <w:p w14:paraId="6055445C" w14:textId="77777777" w:rsidR="00000000" w:rsidRDefault="00E52DD3">
      <w:pPr>
        <w:pStyle w:val="ac"/>
        <w:rPr>
          <w:rtl/>
        </w:rPr>
      </w:pPr>
      <w:r>
        <w:rPr>
          <w:rFonts w:hint="eastAsia"/>
          <w:rtl/>
        </w:rPr>
        <w:t>ואסל</w:t>
      </w:r>
      <w:r>
        <w:rPr>
          <w:rtl/>
        </w:rPr>
        <w:t xml:space="preserve"> טאהא (בל"ד):</w:t>
      </w:r>
    </w:p>
    <w:p w14:paraId="422C7455" w14:textId="77777777" w:rsidR="00000000" w:rsidRDefault="00E52DD3">
      <w:pPr>
        <w:pStyle w:val="a"/>
        <w:rPr>
          <w:rFonts w:hint="cs"/>
          <w:rtl/>
        </w:rPr>
      </w:pPr>
    </w:p>
    <w:p w14:paraId="3E77C4D5" w14:textId="77777777" w:rsidR="00000000" w:rsidRDefault="00E52DD3">
      <w:pPr>
        <w:pStyle w:val="a"/>
        <w:rPr>
          <w:rFonts w:hint="cs"/>
          <w:rtl/>
        </w:rPr>
      </w:pPr>
      <w:r>
        <w:rPr>
          <w:rFonts w:hint="cs"/>
          <w:rtl/>
        </w:rPr>
        <w:t>גירשתם מיליונים וזה לא עזר.</w:t>
      </w:r>
    </w:p>
    <w:p w14:paraId="13C7050F" w14:textId="77777777" w:rsidR="00000000" w:rsidRDefault="00E52DD3">
      <w:pPr>
        <w:pStyle w:val="a"/>
        <w:ind w:firstLine="0"/>
        <w:rPr>
          <w:rFonts w:hint="cs"/>
          <w:rtl/>
        </w:rPr>
      </w:pPr>
    </w:p>
    <w:p w14:paraId="5519D695" w14:textId="77777777" w:rsidR="00000000" w:rsidRDefault="00E52DD3">
      <w:pPr>
        <w:pStyle w:val="SpeakerCon"/>
        <w:rPr>
          <w:rtl/>
        </w:rPr>
      </w:pPr>
      <w:bookmarkStart w:id="353" w:name="FS000001032T21_05_2003_17_39_18C"/>
      <w:bookmarkEnd w:id="353"/>
      <w:r>
        <w:rPr>
          <w:rtl/>
        </w:rPr>
        <w:t>אהוד יתום (הליכוד):</w:t>
      </w:r>
    </w:p>
    <w:p w14:paraId="5B49EC91" w14:textId="77777777" w:rsidR="00000000" w:rsidRDefault="00E52DD3">
      <w:pPr>
        <w:pStyle w:val="a"/>
        <w:rPr>
          <w:rtl/>
        </w:rPr>
      </w:pPr>
    </w:p>
    <w:p w14:paraId="3E0559BB" w14:textId="77777777" w:rsidR="00000000" w:rsidRDefault="00E52DD3">
      <w:pPr>
        <w:pStyle w:val="a"/>
        <w:rPr>
          <w:rFonts w:hint="cs"/>
          <w:rtl/>
        </w:rPr>
      </w:pPr>
      <w:r>
        <w:rPr>
          <w:rFonts w:hint="cs"/>
          <w:rtl/>
        </w:rPr>
        <w:t>דעתי שלי אומרת, חבר הכנסת טאהא, וכך גם דעתם של אחרים, שהעית</w:t>
      </w:r>
      <w:r>
        <w:rPr>
          <w:rFonts w:hint="cs"/>
          <w:rtl/>
        </w:rPr>
        <w:t>וי אולי אינו מתאים עכשיו, אולי העיתוי אחר כך יהיה מתאים יותר. איננו חולקים על העניין הזה, אבל אם היינו תופסים מנהיגות ועושים זאת לפני שנתיים, אני כמעט משוכנע שכבר היו לא רק צעדי אמון בינינו לבין הפלסטינים, היו גם צעדים אמיתיים לפתרון הבעיה הסבוכה הזאת של מ</w:t>
      </w:r>
      <w:r>
        <w:rPr>
          <w:rFonts w:hint="cs"/>
          <w:rtl/>
        </w:rPr>
        <w:t>אה שנות טרור.</w:t>
      </w:r>
    </w:p>
    <w:p w14:paraId="6E5039B7" w14:textId="77777777" w:rsidR="00000000" w:rsidRDefault="00E52DD3">
      <w:pPr>
        <w:pStyle w:val="a"/>
        <w:rPr>
          <w:rFonts w:hint="cs"/>
          <w:rtl/>
        </w:rPr>
      </w:pPr>
    </w:p>
    <w:p w14:paraId="16C31912" w14:textId="77777777" w:rsidR="00000000" w:rsidRDefault="00E52DD3">
      <w:pPr>
        <w:pStyle w:val="ac"/>
        <w:rPr>
          <w:rtl/>
        </w:rPr>
      </w:pPr>
      <w:r>
        <w:rPr>
          <w:rFonts w:hint="eastAsia"/>
          <w:rtl/>
        </w:rPr>
        <w:t>ואסל</w:t>
      </w:r>
      <w:r>
        <w:rPr>
          <w:rtl/>
        </w:rPr>
        <w:t xml:space="preserve"> טאהא (בל"ד):</w:t>
      </w:r>
    </w:p>
    <w:p w14:paraId="55A5771E" w14:textId="77777777" w:rsidR="00000000" w:rsidRDefault="00E52DD3">
      <w:pPr>
        <w:pStyle w:val="a"/>
        <w:rPr>
          <w:rFonts w:hint="cs"/>
          <w:rtl/>
        </w:rPr>
      </w:pPr>
    </w:p>
    <w:p w14:paraId="47D7A0DA" w14:textId="77777777" w:rsidR="00000000" w:rsidRDefault="00E52DD3">
      <w:pPr>
        <w:pStyle w:val="a"/>
        <w:rPr>
          <w:rFonts w:hint="cs"/>
          <w:rtl/>
        </w:rPr>
      </w:pPr>
      <w:r>
        <w:rPr>
          <w:rFonts w:hint="cs"/>
          <w:rtl/>
        </w:rPr>
        <w:t>מאה שנות כיבוש ישראלי.</w:t>
      </w:r>
    </w:p>
    <w:p w14:paraId="364294B3" w14:textId="77777777" w:rsidR="00000000" w:rsidRDefault="00E52DD3">
      <w:pPr>
        <w:pStyle w:val="a"/>
        <w:ind w:firstLine="0"/>
        <w:rPr>
          <w:rFonts w:hint="cs"/>
          <w:rtl/>
        </w:rPr>
      </w:pPr>
    </w:p>
    <w:p w14:paraId="334F7823" w14:textId="77777777" w:rsidR="00000000" w:rsidRDefault="00E52DD3">
      <w:pPr>
        <w:pStyle w:val="SpeakerCon"/>
        <w:rPr>
          <w:rtl/>
        </w:rPr>
      </w:pPr>
      <w:bookmarkStart w:id="354" w:name="FS000001032T21_05_2003_17_41_33C"/>
      <w:bookmarkEnd w:id="354"/>
      <w:r>
        <w:rPr>
          <w:rtl/>
        </w:rPr>
        <w:t>אהוד יתום (הליכוד):</w:t>
      </w:r>
    </w:p>
    <w:p w14:paraId="0AC099C7" w14:textId="77777777" w:rsidR="00000000" w:rsidRDefault="00E52DD3">
      <w:pPr>
        <w:pStyle w:val="a"/>
        <w:rPr>
          <w:rtl/>
        </w:rPr>
      </w:pPr>
    </w:p>
    <w:p w14:paraId="19D83093" w14:textId="77777777" w:rsidR="00000000" w:rsidRDefault="00E52DD3">
      <w:pPr>
        <w:pStyle w:val="a"/>
        <w:rPr>
          <w:rFonts w:hint="cs"/>
          <w:rtl/>
        </w:rPr>
      </w:pPr>
      <w:r>
        <w:rPr>
          <w:rFonts w:hint="cs"/>
          <w:rtl/>
        </w:rPr>
        <w:t>יש סתירה בין מה ששמעתי לבין מסקנתו של ראש אמ"ן. מה ששמעתי אתמול הוא שערפאת ממשיך להחזיק בסמכויות המוקנות לו וביכולתו לטרפד כל מהלך של אבו-מאזן להפסקת אש.</w:t>
      </w:r>
    </w:p>
    <w:p w14:paraId="15CC439B" w14:textId="77777777" w:rsidR="00000000" w:rsidRDefault="00E52DD3">
      <w:pPr>
        <w:pStyle w:val="a"/>
        <w:ind w:firstLine="0"/>
        <w:rPr>
          <w:rFonts w:hint="cs"/>
          <w:rtl/>
        </w:rPr>
      </w:pPr>
    </w:p>
    <w:p w14:paraId="584A60BB" w14:textId="77777777" w:rsidR="00000000" w:rsidRDefault="00E52DD3">
      <w:pPr>
        <w:pStyle w:val="ac"/>
        <w:rPr>
          <w:rtl/>
        </w:rPr>
      </w:pPr>
      <w:r>
        <w:rPr>
          <w:rFonts w:hint="eastAsia"/>
          <w:rtl/>
        </w:rPr>
        <w:t>ואסל</w:t>
      </w:r>
      <w:r>
        <w:rPr>
          <w:rtl/>
        </w:rPr>
        <w:t xml:space="preserve"> טאהא (בל"ד):</w:t>
      </w:r>
    </w:p>
    <w:p w14:paraId="386DD474" w14:textId="77777777" w:rsidR="00000000" w:rsidRDefault="00E52DD3">
      <w:pPr>
        <w:pStyle w:val="a"/>
        <w:rPr>
          <w:rFonts w:hint="cs"/>
          <w:rtl/>
        </w:rPr>
      </w:pPr>
    </w:p>
    <w:p w14:paraId="687C3CE8" w14:textId="77777777" w:rsidR="00000000" w:rsidRDefault="00E52DD3">
      <w:pPr>
        <w:pStyle w:val="a"/>
        <w:rPr>
          <w:rFonts w:hint="cs"/>
          <w:rtl/>
        </w:rPr>
      </w:pPr>
      <w:r>
        <w:rPr>
          <w:rFonts w:hint="cs"/>
          <w:rtl/>
        </w:rPr>
        <w:t>הוא</w:t>
      </w:r>
      <w:r>
        <w:rPr>
          <w:rFonts w:hint="cs"/>
          <w:rtl/>
        </w:rPr>
        <w:t xml:space="preserve"> היושב-ראש הנבחר.</w:t>
      </w:r>
    </w:p>
    <w:p w14:paraId="01397729" w14:textId="77777777" w:rsidR="00000000" w:rsidRDefault="00E52DD3">
      <w:pPr>
        <w:pStyle w:val="a"/>
        <w:ind w:firstLine="0"/>
        <w:rPr>
          <w:rFonts w:hint="cs"/>
          <w:rtl/>
        </w:rPr>
      </w:pPr>
    </w:p>
    <w:p w14:paraId="149D226F" w14:textId="77777777" w:rsidR="00000000" w:rsidRDefault="00E52DD3">
      <w:pPr>
        <w:pStyle w:val="SpeakerCon"/>
        <w:rPr>
          <w:rtl/>
        </w:rPr>
      </w:pPr>
      <w:bookmarkStart w:id="355" w:name="FS000001032T21_05_2003_17_44_14C"/>
      <w:bookmarkEnd w:id="355"/>
      <w:r>
        <w:rPr>
          <w:rtl/>
        </w:rPr>
        <w:t>אהוד יתום (הליכוד):</w:t>
      </w:r>
    </w:p>
    <w:p w14:paraId="6B3EBB30" w14:textId="77777777" w:rsidR="00000000" w:rsidRDefault="00E52DD3">
      <w:pPr>
        <w:pStyle w:val="a"/>
        <w:rPr>
          <w:rtl/>
        </w:rPr>
      </w:pPr>
    </w:p>
    <w:p w14:paraId="60A014FD" w14:textId="77777777" w:rsidR="00000000" w:rsidRDefault="00E52DD3">
      <w:pPr>
        <w:pStyle w:val="a"/>
        <w:rPr>
          <w:rFonts w:hint="cs"/>
          <w:rtl/>
        </w:rPr>
      </w:pPr>
      <w:r>
        <w:rPr>
          <w:rFonts w:hint="cs"/>
          <w:rtl/>
        </w:rPr>
        <w:t>ערפאת מכשיל כל יוזמה שתיחשב הצלחה לאבו-מאזן. ערפאת יוצר סביבו אווירה של טרור ואלימות, והוא מצפה לתגובות ישראליות שיחריפו את המצב. איך אמר ראש אמ"ן: רוח המפקד. באמצעות רוח המפקד.</w:t>
      </w:r>
    </w:p>
    <w:p w14:paraId="78520965" w14:textId="77777777" w:rsidR="00000000" w:rsidRDefault="00E52DD3">
      <w:pPr>
        <w:pStyle w:val="a"/>
        <w:ind w:firstLine="0"/>
        <w:rPr>
          <w:rFonts w:hint="cs"/>
          <w:rtl/>
        </w:rPr>
      </w:pPr>
    </w:p>
    <w:p w14:paraId="7E3F5F93" w14:textId="77777777" w:rsidR="00000000" w:rsidRDefault="00E52DD3">
      <w:pPr>
        <w:pStyle w:val="ac"/>
        <w:rPr>
          <w:rtl/>
        </w:rPr>
      </w:pPr>
      <w:r>
        <w:rPr>
          <w:rFonts w:hint="eastAsia"/>
          <w:rtl/>
        </w:rPr>
        <w:t>אברהם</w:t>
      </w:r>
      <w:r>
        <w:rPr>
          <w:rtl/>
        </w:rPr>
        <w:t xml:space="preserve"> בורג (העבודה-מימד):</w:t>
      </w:r>
    </w:p>
    <w:p w14:paraId="60427C37" w14:textId="77777777" w:rsidR="00000000" w:rsidRDefault="00E52DD3">
      <w:pPr>
        <w:pStyle w:val="a"/>
        <w:rPr>
          <w:rFonts w:hint="cs"/>
          <w:rtl/>
        </w:rPr>
      </w:pPr>
    </w:p>
    <w:p w14:paraId="71A446E2" w14:textId="77777777" w:rsidR="00000000" w:rsidRDefault="00E52DD3">
      <w:pPr>
        <w:pStyle w:val="a"/>
        <w:rPr>
          <w:rFonts w:hint="cs"/>
          <w:rtl/>
        </w:rPr>
      </w:pPr>
      <w:r>
        <w:rPr>
          <w:rFonts w:hint="cs"/>
          <w:rtl/>
        </w:rPr>
        <w:t>תרשה לי לה</w:t>
      </w:r>
      <w:r>
        <w:rPr>
          <w:rFonts w:hint="cs"/>
          <w:rtl/>
        </w:rPr>
        <w:t>עיר.</w:t>
      </w:r>
    </w:p>
    <w:p w14:paraId="46404470" w14:textId="77777777" w:rsidR="00000000" w:rsidRDefault="00E52DD3">
      <w:pPr>
        <w:pStyle w:val="a"/>
        <w:ind w:firstLine="0"/>
        <w:rPr>
          <w:rFonts w:hint="cs"/>
          <w:rtl/>
        </w:rPr>
      </w:pPr>
    </w:p>
    <w:p w14:paraId="2A8E4BBD" w14:textId="77777777" w:rsidR="00000000" w:rsidRDefault="00E52DD3">
      <w:pPr>
        <w:pStyle w:val="SpeakerCon"/>
        <w:rPr>
          <w:rtl/>
        </w:rPr>
      </w:pPr>
      <w:bookmarkStart w:id="356" w:name="FS000001032T21_05_2003_17_45_13C"/>
      <w:bookmarkEnd w:id="356"/>
      <w:r>
        <w:rPr>
          <w:rtl/>
        </w:rPr>
        <w:t>אהוד יתום (הליכוד):</w:t>
      </w:r>
    </w:p>
    <w:p w14:paraId="2FFC5D57" w14:textId="77777777" w:rsidR="00000000" w:rsidRDefault="00E52DD3">
      <w:pPr>
        <w:pStyle w:val="a"/>
        <w:rPr>
          <w:rtl/>
        </w:rPr>
      </w:pPr>
    </w:p>
    <w:p w14:paraId="7F95979C" w14:textId="77777777" w:rsidR="00000000" w:rsidRDefault="00E52DD3">
      <w:pPr>
        <w:pStyle w:val="a"/>
        <w:rPr>
          <w:rFonts w:hint="cs"/>
          <w:rtl/>
        </w:rPr>
      </w:pPr>
      <w:r>
        <w:rPr>
          <w:rFonts w:hint="cs"/>
          <w:rtl/>
        </w:rPr>
        <w:t>כן, בבקשה.</w:t>
      </w:r>
    </w:p>
    <w:p w14:paraId="28E6470A" w14:textId="77777777" w:rsidR="00000000" w:rsidRDefault="00E52DD3">
      <w:pPr>
        <w:pStyle w:val="a"/>
        <w:ind w:firstLine="0"/>
        <w:rPr>
          <w:rFonts w:hint="cs"/>
          <w:rtl/>
        </w:rPr>
      </w:pPr>
    </w:p>
    <w:p w14:paraId="25401EC7" w14:textId="77777777" w:rsidR="00000000" w:rsidRDefault="00E52DD3">
      <w:pPr>
        <w:pStyle w:val="ac"/>
        <w:rPr>
          <w:rtl/>
        </w:rPr>
      </w:pPr>
      <w:r>
        <w:rPr>
          <w:rFonts w:hint="eastAsia"/>
          <w:rtl/>
        </w:rPr>
        <w:t>אברהם</w:t>
      </w:r>
      <w:r>
        <w:rPr>
          <w:rtl/>
        </w:rPr>
        <w:t xml:space="preserve"> בורג (העבודה-מימד):</w:t>
      </w:r>
    </w:p>
    <w:p w14:paraId="27E99176" w14:textId="77777777" w:rsidR="00000000" w:rsidRDefault="00E52DD3">
      <w:pPr>
        <w:pStyle w:val="a"/>
        <w:rPr>
          <w:rFonts w:hint="cs"/>
          <w:rtl/>
        </w:rPr>
      </w:pPr>
    </w:p>
    <w:p w14:paraId="467E1530" w14:textId="77777777" w:rsidR="00000000" w:rsidRDefault="00E52DD3">
      <w:pPr>
        <w:pStyle w:val="a"/>
        <w:rPr>
          <w:rFonts w:hint="cs"/>
          <w:rtl/>
        </w:rPr>
      </w:pPr>
      <w:r>
        <w:rPr>
          <w:rFonts w:hint="cs"/>
          <w:rtl/>
        </w:rPr>
        <w:t>אני מתנגד לעמדתך, אבל אני רוצה להציג שאלה קצרה: גירשת אותו בצורה כזאת או אחרת, מנעת את חזרתו, והוא יושב בתוניס - - -</w:t>
      </w:r>
    </w:p>
    <w:p w14:paraId="6DFFAA8D" w14:textId="77777777" w:rsidR="00000000" w:rsidRDefault="00E52DD3">
      <w:pPr>
        <w:pStyle w:val="a"/>
        <w:ind w:firstLine="0"/>
        <w:rPr>
          <w:rFonts w:hint="cs"/>
          <w:rtl/>
        </w:rPr>
      </w:pPr>
    </w:p>
    <w:p w14:paraId="043ED471" w14:textId="77777777" w:rsidR="00000000" w:rsidRDefault="00E52DD3">
      <w:pPr>
        <w:pStyle w:val="SpeakerCon"/>
        <w:rPr>
          <w:rtl/>
        </w:rPr>
      </w:pPr>
      <w:bookmarkStart w:id="357" w:name="FS000001032T21_05_2003_17_46_13C"/>
      <w:bookmarkEnd w:id="357"/>
      <w:r>
        <w:rPr>
          <w:rtl/>
        </w:rPr>
        <w:t>אהוד יתום (הליכוד):</w:t>
      </w:r>
    </w:p>
    <w:p w14:paraId="7968B835" w14:textId="77777777" w:rsidR="00000000" w:rsidRDefault="00E52DD3">
      <w:pPr>
        <w:pStyle w:val="a"/>
        <w:rPr>
          <w:rtl/>
        </w:rPr>
      </w:pPr>
    </w:p>
    <w:p w14:paraId="416FBC32" w14:textId="77777777" w:rsidR="00000000" w:rsidRDefault="00E52DD3">
      <w:pPr>
        <w:pStyle w:val="a"/>
        <w:rPr>
          <w:rFonts w:hint="cs"/>
          <w:rtl/>
        </w:rPr>
      </w:pPr>
      <w:r>
        <w:rPr>
          <w:rFonts w:hint="cs"/>
          <w:rtl/>
        </w:rPr>
        <w:t xml:space="preserve">דרך אגב, הוא כבר ישב בתוניס. הוא הזיק שם פחות מכפי </w:t>
      </w:r>
      <w:r>
        <w:rPr>
          <w:rFonts w:hint="cs"/>
          <w:rtl/>
        </w:rPr>
        <w:t>שהוא מזיק כאן.</w:t>
      </w:r>
    </w:p>
    <w:p w14:paraId="76939637" w14:textId="77777777" w:rsidR="00000000" w:rsidRDefault="00E52DD3">
      <w:pPr>
        <w:pStyle w:val="a"/>
        <w:ind w:firstLine="0"/>
        <w:rPr>
          <w:rFonts w:hint="cs"/>
          <w:rtl/>
        </w:rPr>
      </w:pPr>
    </w:p>
    <w:p w14:paraId="16F6A3D5" w14:textId="77777777" w:rsidR="00000000" w:rsidRDefault="00E52DD3">
      <w:pPr>
        <w:pStyle w:val="ac"/>
        <w:rPr>
          <w:rtl/>
        </w:rPr>
      </w:pPr>
      <w:r>
        <w:rPr>
          <w:rFonts w:hint="eastAsia"/>
          <w:rtl/>
        </w:rPr>
        <w:t>אברהם</w:t>
      </w:r>
      <w:r>
        <w:rPr>
          <w:rtl/>
        </w:rPr>
        <w:t xml:space="preserve"> בורג (העבודה-מימד):</w:t>
      </w:r>
    </w:p>
    <w:p w14:paraId="0EF7F2EE" w14:textId="77777777" w:rsidR="00000000" w:rsidRDefault="00E52DD3">
      <w:pPr>
        <w:pStyle w:val="a"/>
        <w:rPr>
          <w:rFonts w:hint="cs"/>
          <w:rtl/>
        </w:rPr>
      </w:pPr>
    </w:p>
    <w:p w14:paraId="592F520D" w14:textId="77777777" w:rsidR="00000000" w:rsidRDefault="00E52DD3">
      <w:pPr>
        <w:pStyle w:val="a"/>
        <w:rPr>
          <w:rFonts w:hint="cs"/>
          <w:rtl/>
        </w:rPr>
      </w:pPr>
      <w:r>
        <w:rPr>
          <w:rFonts w:hint="cs"/>
          <w:rtl/>
        </w:rPr>
        <w:t>הוא יושב שם ומנהל את העניינים משם ואין התקדמות, מה תעשה אז?</w:t>
      </w:r>
    </w:p>
    <w:p w14:paraId="076BA267" w14:textId="77777777" w:rsidR="00000000" w:rsidRDefault="00E52DD3">
      <w:pPr>
        <w:pStyle w:val="a"/>
        <w:rPr>
          <w:rFonts w:hint="cs"/>
          <w:rtl/>
        </w:rPr>
      </w:pPr>
    </w:p>
    <w:p w14:paraId="47420F8D" w14:textId="77777777" w:rsidR="00000000" w:rsidRDefault="00E52DD3">
      <w:pPr>
        <w:pStyle w:val="SpeakerCon"/>
        <w:rPr>
          <w:rtl/>
        </w:rPr>
      </w:pPr>
      <w:bookmarkStart w:id="358" w:name="FS000001032T21_05_2003_17_47_28C"/>
      <w:bookmarkEnd w:id="358"/>
      <w:r>
        <w:rPr>
          <w:rtl/>
        </w:rPr>
        <w:t>אהוד יתום (הליכוד):</w:t>
      </w:r>
    </w:p>
    <w:p w14:paraId="4C5B6EA9" w14:textId="77777777" w:rsidR="00000000" w:rsidRDefault="00E52DD3">
      <w:pPr>
        <w:pStyle w:val="a"/>
        <w:rPr>
          <w:rtl/>
        </w:rPr>
      </w:pPr>
    </w:p>
    <w:p w14:paraId="6AB12C73" w14:textId="77777777" w:rsidR="00000000" w:rsidRDefault="00E52DD3">
      <w:pPr>
        <w:pStyle w:val="a"/>
        <w:rPr>
          <w:rFonts w:hint="cs"/>
          <w:rtl/>
        </w:rPr>
      </w:pPr>
      <w:r>
        <w:rPr>
          <w:rFonts w:hint="cs"/>
          <w:rtl/>
        </w:rPr>
        <w:t xml:space="preserve">חבר הכנסת בורג, הוא לא ינהל את העניינים משם. מי שלא נוכח, לא ינהל. אנחנו סומכים על אבו-מאזן שינהיג את העם הפלסטיני לא רק לרפורמות, </w:t>
      </w:r>
      <w:r>
        <w:rPr>
          <w:rFonts w:hint="cs"/>
          <w:rtl/>
        </w:rPr>
        <w:t>אלא גם לדרך אסטרטגית שאותה הוא מוביל.</w:t>
      </w:r>
    </w:p>
    <w:p w14:paraId="2A031690" w14:textId="77777777" w:rsidR="00000000" w:rsidRDefault="00E52DD3">
      <w:pPr>
        <w:pStyle w:val="a"/>
        <w:ind w:firstLine="0"/>
        <w:rPr>
          <w:rFonts w:hint="cs"/>
          <w:rtl/>
        </w:rPr>
      </w:pPr>
    </w:p>
    <w:p w14:paraId="53856389" w14:textId="77777777" w:rsidR="00000000" w:rsidRDefault="00E52DD3">
      <w:pPr>
        <w:pStyle w:val="ac"/>
        <w:rPr>
          <w:rtl/>
        </w:rPr>
      </w:pPr>
      <w:r>
        <w:rPr>
          <w:rFonts w:hint="eastAsia"/>
          <w:rtl/>
        </w:rPr>
        <w:t>ואסל</w:t>
      </w:r>
      <w:r>
        <w:rPr>
          <w:rtl/>
        </w:rPr>
        <w:t xml:space="preserve"> טאהא (בל"ד):</w:t>
      </w:r>
    </w:p>
    <w:p w14:paraId="3F4854B6" w14:textId="77777777" w:rsidR="00000000" w:rsidRDefault="00E52DD3">
      <w:pPr>
        <w:pStyle w:val="a"/>
        <w:rPr>
          <w:rFonts w:hint="cs"/>
          <w:rtl/>
        </w:rPr>
      </w:pPr>
    </w:p>
    <w:p w14:paraId="54E6B111" w14:textId="77777777" w:rsidR="00000000" w:rsidRDefault="00E52DD3">
      <w:pPr>
        <w:pStyle w:val="a"/>
        <w:rPr>
          <w:rFonts w:hint="cs"/>
          <w:rtl/>
        </w:rPr>
      </w:pPr>
      <w:r>
        <w:rPr>
          <w:rFonts w:hint="cs"/>
          <w:rtl/>
        </w:rPr>
        <w:t>שראש הממשלה יצהיר שהוא מקבל את מפת הדרכים.</w:t>
      </w:r>
    </w:p>
    <w:p w14:paraId="3123C90C" w14:textId="77777777" w:rsidR="00000000" w:rsidRDefault="00E52DD3">
      <w:pPr>
        <w:pStyle w:val="a"/>
        <w:ind w:firstLine="0"/>
        <w:rPr>
          <w:rFonts w:hint="cs"/>
          <w:rtl/>
        </w:rPr>
      </w:pPr>
    </w:p>
    <w:p w14:paraId="44E48C1A" w14:textId="77777777" w:rsidR="00000000" w:rsidRDefault="00E52DD3">
      <w:pPr>
        <w:pStyle w:val="SpeakerCon"/>
        <w:rPr>
          <w:rtl/>
        </w:rPr>
      </w:pPr>
      <w:bookmarkStart w:id="359" w:name="FS000001032T21_05_2003_17_48_56C"/>
      <w:bookmarkEnd w:id="359"/>
      <w:r>
        <w:rPr>
          <w:rtl/>
        </w:rPr>
        <w:t>אהוד יתום (הליכוד):</w:t>
      </w:r>
    </w:p>
    <w:p w14:paraId="0EDFAADF" w14:textId="77777777" w:rsidR="00000000" w:rsidRDefault="00E52DD3">
      <w:pPr>
        <w:pStyle w:val="a"/>
        <w:rPr>
          <w:rtl/>
        </w:rPr>
      </w:pPr>
    </w:p>
    <w:p w14:paraId="35AAF64B" w14:textId="77777777" w:rsidR="00000000" w:rsidRDefault="00E52DD3">
      <w:pPr>
        <w:pStyle w:val="a"/>
        <w:rPr>
          <w:rFonts w:hint="cs"/>
          <w:rtl/>
        </w:rPr>
      </w:pPr>
      <w:r>
        <w:rPr>
          <w:rFonts w:hint="cs"/>
          <w:rtl/>
        </w:rPr>
        <w:t>48 השעות ממוצאי-שבת בחברון ועד הפיגוע בעפולה מוכיחות שדרכו של יאסר ערפאת מנצחת וגוברת בשלב זה על דרכו של אבו-מאזן. ערפאת מקיים קשר יש</w:t>
      </w:r>
      <w:r>
        <w:rPr>
          <w:rFonts w:hint="cs"/>
          <w:rtl/>
        </w:rPr>
        <w:t xml:space="preserve">יר עם "גדודי חללי אל-אקצא". מבוקשים שואבים הרבה מאוד אנרגיה מעצם רצונו להמשיך להלום ולהילחם, כדי להכשיל את אבו-מאזן. ערפאת קורא לדחלאן "משתף פעולה עם היהודים". </w:t>
      </w:r>
    </w:p>
    <w:p w14:paraId="7AB76772" w14:textId="77777777" w:rsidR="00000000" w:rsidRDefault="00E52DD3">
      <w:pPr>
        <w:pStyle w:val="a"/>
        <w:ind w:firstLine="0"/>
        <w:rPr>
          <w:rFonts w:hint="cs"/>
          <w:rtl/>
        </w:rPr>
      </w:pPr>
    </w:p>
    <w:p w14:paraId="69087633" w14:textId="77777777" w:rsidR="00000000" w:rsidRDefault="00E52DD3">
      <w:pPr>
        <w:pStyle w:val="ac"/>
        <w:rPr>
          <w:rtl/>
        </w:rPr>
      </w:pPr>
      <w:r>
        <w:rPr>
          <w:rFonts w:hint="eastAsia"/>
          <w:rtl/>
        </w:rPr>
        <w:t>ואסל</w:t>
      </w:r>
      <w:r>
        <w:rPr>
          <w:rtl/>
        </w:rPr>
        <w:t xml:space="preserve"> טאהא (בל"ד):</w:t>
      </w:r>
    </w:p>
    <w:p w14:paraId="04AB710D" w14:textId="77777777" w:rsidR="00000000" w:rsidRDefault="00E52DD3">
      <w:pPr>
        <w:pStyle w:val="a"/>
        <w:rPr>
          <w:rFonts w:hint="cs"/>
          <w:rtl/>
        </w:rPr>
      </w:pPr>
    </w:p>
    <w:p w14:paraId="401CB020" w14:textId="77777777" w:rsidR="00000000" w:rsidRDefault="00E52DD3">
      <w:pPr>
        <w:pStyle w:val="a"/>
        <w:rPr>
          <w:rFonts w:hint="cs"/>
          <w:rtl/>
        </w:rPr>
      </w:pPr>
      <w:r>
        <w:rPr>
          <w:rFonts w:hint="cs"/>
          <w:rtl/>
        </w:rPr>
        <w:t>הוא לא קרא לו משתף פעולה. זה לא נכון.</w:t>
      </w:r>
    </w:p>
    <w:p w14:paraId="279DA281" w14:textId="77777777" w:rsidR="00000000" w:rsidRDefault="00E52DD3">
      <w:pPr>
        <w:pStyle w:val="a"/>
        <w:ind w:firstLine="0"/>
        <w:rPr>
          <w:rFonts w:hint="cs"/>
          <w:rtl/>
        </w:rPr>
      </w:pPr>
    </w:p>
    <w:p w14:paraId="656FF166" w14:textId="77777777" w:rsidR="00000000" w:rsidRDefault="00E52DD3">
      <w:pPr>
        <w:pStyle w:val="ac"/>
        <w:rPr>
          <w:rtl/>
        </w:rPr>
      </w:pPr>
      <w:r>
        <w:rPr>
          <w:rFonts w:hint="eastAsia"/>
          <w:rtl/>
        </w:rPr>
        <w:t>אחמד</w:t>
      </w:r>
      <w:r>
        <w:rPr>
          <w:rtl/>
        </w:rPr>
        <w:t xml:space="preserve"> טיבי (חד"ש-תע"ל):</w:t>
      </w:r>
    </w:p>
    <w:p w14:paraId="128CBB49" w14:textId="77777777" w:rsidR="00000000" w:rsidRDefault="00E52DD3">
      <w:pPr>
        <w:pStyle w:val="a"/>
        <w:rPr>
          <w:rFonts w:hint="cs"/>
          <w:rtl/>
        </w:rPr>
      </w:pPr>
    </w:p>
    <w:p w14:paraId="3BF9A235" w14:textId="77777777" w:rsidR="00000000" w:rsidRDefault="00E52DD3">
      <w:pPr>
        <w:pStyle w:val="a"/>
        <w:rPr>
          <w:rFonts w:hint="cs"/>
          <w:rtl/>
        </w:rPr>
      </w:pPr>
      <w:r>
        <w:rPr>
          <w:rFonts w:hint="cs"/>
          <w:rtl/>
        </w:rPr>
        <w:t>בחיים לא.</w:t>
      </w:r>
    </w:p>
    <w:p w14:paraId="72D0980D" w14:textId="77777777" w:rsidR="00000000" w:rsidRDefault="00E52DD3">
      <w:pPr>
        <w:pStyle w:val="a"/>
        <w:ind w:firstLine="0"/>
        <w:rPr>
          <w:rFonts w:hint="cs"/>
          <w:rtl/>
        </w:rPr>
      </w:pPr>
    </w:p>
    <w:p w14:paraId="476631E5" w14:textId="77777777" w:rsidR="00000000" w:rsidRDefault="00E52DD3">
      <w:pPr>
        <w:pStyle w:val="SpeakerCon"/>
        <w:rPr>
          <w:rtl/>
        </w:rPr>
      </w:pPr>
      <w:bookmarkStart w:id="360" w:name="FS000001032T21_05_2003_17_51_15C"/>
      <w:bookmarkEnd w:id="360"/>
      <w:r>
        <w:rPr>
          <w:rtl/>
        </w:rPr>
        <w:t>א</w:t>
      </w:r>
      <w:r>
        <w:rPr>
          <w:rtl/>
        </w:rPr>
        <w:t>הוד יתום (הליכוד):</w:t>
      </w:r>
    </w:p>
    <w:p w14:paraId="3694EBBE" w14:textId="77777777" w:rsidR="00000000" w:rsidRDefault="00E52DD3">
      <w:pPr>
        <w:pStyle w:val="a"/>
        <w:rPr>
          <w:rtl/>
        </w:rPr>
      </w:pPr>
    </w:p>
    <w:p w14:paraId="0A24B1CB" w14:textId="77777777" w:rsidR="00000000" w:rsidRDefault="00E52DD3">
      <w:pPr>
        <w:pStyle w:val="a"/>
        <w:rPr>
          <w:rFonts w:hint="cs"/>
          <w:rtl/>
        </w:rPr>
      </w:pPr>
      <w:r>
        <w:rPr>
          <w:rFonts w:hint="cs"/>
          <w:rtl/>
        </w:rPr>
        <w:t>תסלח לי, חבר הכנסת טיבי, ערפאת מסית בכל דרך נגד דחלאן. ערפאת הקים מועצה לאומית ללא שר הביטחון שלו. איפה אנחנו חיים, ריבון העולמים.</w:t>
      </w:r>
    </w:p>
    <w:p w14:paraId="3CC55D16" w14:textId="77777777" w:rsidR="00000000" w:rsidRDefault="00E52DD3">
      <w:pPr>
        <w:pStyle w:val="a"/>
        <w:rPr>
          <w:rFonts w:hint="cs"/>
          <w:rtl/>
        </w:rPr>
      </w:pPr>
    </w:p>
    <w:p w14:paraId="7A90F280" w14:textId="77777777" w:rsidR="00000000" w:rsidRDefault="00E52DD3">
      <w:pPr>
        <w:pStyle w:val="a"/>
        <w:rPr>
          <w:rFonts w:hint="cs"/>
          <w:rtl/>
        </w:rPr>
      </w:pPr>
      <w:r>
        <w:rPr>
          <w:rFonts w:hint="cs"/>
          <w:rtl/>
        </w:rPr>
        <w:t>אני קורא לכל באי הבית, לשם השלום, לגרש את יאסר ערפאת מכאן.</w:t>
      </w:r>
    </w:p>
    <w:p w14:paraId="25B40CB7" w14:textId="77777777" w:rsidR="00000000" w:rsidRDefault="00E52DD3">
      <w:pPr>
        <w:pStyle w:val="a"/>
        <w:ind w:firstLine="0"/>
        <w:rPr>
          <w:rFonts w:hint="cs"/>
          <w:rtl/>
        </w:rPr>
      </w:pPr>
    </w:p>
    <w:p w14:paraId="075897D5" w14:textId="77777777" w:rsidR="00000000" w:rsidRDefault="00E52DD3">
      <w:pPr>
        <w:pStyle w:val="ac"/>
        <w:rPr>
          <w:rtl/>
        </w:rPr>
      </w:pPr>
      <w:r>
        <w:rPr>
          <w:rFonts w:hint="eastAsia"/>
          <w:rtl/>
        </w:rPr>
        <w:t>ואסל</w:t>
      </w:r>
      <w:r>
        <w:rPr>
          <w:rtl/>
        </w:rPr>
        <w:t xml:space="preserve"> טאהא (בל"ד):</w:t>
      </w:r>
    </w:p>
    <w:p w14:paraId="6CC58790" w14:textId="77777777" w:rsidR="00000000" w:rsidRDefault="00E52DD3">
      <w:pPr>
        <w:pStyle w:val="a"/>
        <w:rPr>
          <w:rFonts w:hint="cs"/>
          <w:rtl/>
        </w:rPr>
      </w:pPr>
    </w:p>
    <w:p w14:paraId="70EEA090" w14:textId="77777777" w:rsidR="00000000" w:rsidRDefault="00E52DD3">
      <w:pPr>
        <w:pStyle w:val="a"/>
        <w:rPr>
          <w:rFonts w:hint="cs"/>
          <w:rtl/>
        </w:rPr>
      </w:pPr>
      <w:r>
        <w:rPr>
          <w:rFonts w:hint="cs"/>
          <w:rtl/>
        </w:rPr>
        <w:t>לא נותנים לו לנהל את הרשו</w:t>
      </w:r>
      <w:r>
        <w:rPr>
          <w:rFonts w:hint="cs"/>
          <w:rtl/>
        </w:rPr>
        <w:t>ת.</w:t>
      </w:r>
    </w:p>
    <w:p w14:paraId="0D929AE5" w14:textId="77777777" w:rsidR="00000000" w:rsidRDefault="00E52DD3">
      <w:pPr>
        <w:pStyle w:val="a"/>
        <w:ind w:firstLine="0"/>
        <w:rPr>
          <w:rFonts w:hint="cs"/>
          <w:rtl/>
        </w:rPr>
      </w:pPr>
    </w:p>
    <w:p w14:paraId="4C4CE9EE" w14:textId="77777777" w:rsidR="00000000" w:rsidRDefault="00E52DD3">
      <w:pPr>
        <w:pStyle w:val="ac"/>
        <w:rPr>
          <w:rtl/>
        </w:rPr>
      </w:pPr>
      <w:r>
        <w:rPr>
          <w:rFonts w:hint="eastAsia"/>
          <w:rtl/>
        </w:rPr>
        <w:t>יחיאל</w:t>
      </w:r>
      <w:r>
        <w:rPr>
          <w:rtl/>
        </w:rPr>
        <w:t xml:space="preserve"> חזן (הליכוד):</w:t>
      </w:r>
    </w:p>
    <w:p w14:paraId="3DB725C7" w14:textId="77777777" w:rsidR="00000000" w:rsidRDefault="00E52DD3">
      <w:pPr>
        <w:pStyle w:val="a"/>
        <w:rPr>
          <w:rFonts w:hint="cs"/>
          <w:rtl/>
        </w:rPr>
      </w:pPr>
    </w:p>
    <w:p w14:paraId="363126B9" w14:textId="77777777" w:rsidR="00000000" w:rsidRDefault="00E52DD3">
      <w:pPr>
        <w:pStyle w:val="a"/>
        <w:rPr>
          <w:rFonts w:hint="cs"/>
          <w:rtl/>
        </w:rPr>
      </w:pPr>
      <w:r>
        <w:rPr>
          <w:rFonts w:hint="cs"/>
          <w:rtl/>
        </w:rPr>
        <w:t>לא לגרש, לחסל.</w:t>
      </w:r>
    </w:p>
    <w:p w14:paraId="16A76279" w14:textId="77777777" w:rsidR="00000000" w:rsidRDefault="00E52DD3">
      <w:pPr>
        <w:pStyle w:val="a"/>
        <w:rPr>
          <w:rFonts w:hint="cs"/>
          <w:rtl/>
        </w:rPr>
      </w:pPr>
    </w:p>
    <w:p w14:paraId="2E797893" w14:textId="77777777" w:rsidR="00000000" w:rsidRDefault="00E52DD3">
      <w:pPr>
        <w:pStyle w:val="ac"/>
        <w:rPr>
          <w:rtl/>
        </w:rPr>
      </w:pPr>
      <w:r>
        <w:rPr>
          <w:rFonts w:hint="eastAsia"/>
          <w:rtl/>
        </w:rPr>
        <w:t>ואסל</w:t>
      </w:r>
      <w:r>
        <w:rPr>
          <w:rtl/>
        </w:rPr>
        <w:t xml:space="preserve"> טאהא (בל"ד):</w:t>
      </w:r>
    </w:p>
    <w:p w14:paraId="05137739" w14:textId="77777777" w:rsidR="00000000" w:rsidRDefault="00E52DD3">
      <w:pPr>
        <w:pStyle w:val="a"/>
        <w:rPr>
          <w:rFonts w:hint="cs"/>
          <w:rtl/>
        </w:rPr>
      </w:pPr>
    </w:p>
    <w:p w14:paraId="56D174B0" w14:textId="77777777" w:rsidR="00000000" w:rsidRDefault="00E52DD3">
      <w:pPr>
        <w:pStyle w:val="a"/>
        <w:rPr>
          <w:rFonts w:hint="cs"/>
          <w:rtl/>
        </w:rPr>
      </w:pPr>
      <w:r>
        <w:rPr>
          <w:rFonts w:hint="cs"/>
          <w:rtl/>
        </w:rPr>
        <w:t>אתם מחסלים את השלום.</w:t>
      </w:r>
    </w:p>
    <w:p w14:paraId="3C765982" w14:textId="77777777" w:rsidR="00000000" w:rsidRDefault="00E52DD3">
      <w:pPr>
        <w:pStyle w:val="a"/>
        <w:ind w:firstLine="0"/>
        <w:rPr>
          <w:rFonts w:hint="cs"/>
          <w:rtl/>
        </w:rPr>
      </w:pPr>
    </w:p>
    <w:p w14:paraId="23549457" w14:textId="77777777" w:rsidR="00000000" w:rsidRDefault="00E52DD3">
      <w:pPr>
        <w:pStyle w:val="ac"/>
        <w:rPr>
          <w:rtl/>
        </w:rPr>
      </w:pPr>
      <w:r>
        <w:rPr>
          <w:rFonts w:hint="eastAsia"/>
          <w:rtl/>
        </w:rPr>
        <w:t>יחיאל</w:t>
      </w:r>
      <w:r>
        <w:rPr>
          <w:rtl/>
        </w:rPr>
        <w:t xml:space="preserve"> חזן (הליכוד):</w:t>
      </w:r>
    </w:p>
    <w:p w14:paraId="7ECB8559" w14:textId="77777777" w:rsidR="00000000" w:rsidRDefault="00E52DD3">
      <w:pPr>
        <w:pStyle w:val="a"/>
        <w:rPr>
          <w:rFonts w:hint="cs"/>
          <w:rtl/>
        </w:rPr>
      </w:pPr>
    </w:p>
    <w:p w14:paraId="60C7ACED" w14:textId="77777777" w:rsidR="00000000" w:rsidRDefault="00E52DD3">
      <w:pPr>
        <w:pStyle w:val="a"/>
        <w:rPr>
          <w:rFonts w:hint="cs"/>
          <w:rtl/>
        </w:rPr>
      </w:pPr>
      <w:r>
        <w:rPr>
          <w:rFonts w:hint="cs"/>
          <w:rtl/>
        </w:rPr>
        <w:t>איזה שלום?</w:t>
      </w:r>
    </w:p>
    <w:p w14:paraId="6741FB34" w14:textId="77777777" w:rsidR="00000000" w:rsidRDefault="00E52DD3">
      <w:pPr>
        <w:pStyle w:val="a"/>
        <w:ind w:firstLine="0"/>
        <w:rPr>
          <w:rFonts w:hint="cs"/>
          <w:rtl/>
        </w:rPr>
      </w:pPr>
    </w:p>
    <w:p w14:paraId="694EE470" w14:textId="77777777" w:rsidR="00000000" w:rsidRDefault="00E52DD3">
      <w:pPr>
        <w:pStyle w:val="SpeakerCon"/>
        <w:rPr>
          <w:rtl/>
        </w:rPr>
      </w:pPr>
      <w:bookmarkStart w:id="361" w:name="FS000001032T21_05_2003_17_53_30C"/>
      <w:bookmarkEnd w:id="361"/>
      <w:r>
        <w:rPr>
          <w:rtl/>
        </w:rPr>
        <w:t>אהוד יתום (הליכוד):</w:t>
      </w:r>
    </w:p>
    <w:p w14:paraId="129E81C5" w14:textId="77777777" w:rsidR="00000000" w:rsidRDefault="00E52DD3">
      <w:pPr>
        <w:pStyle w:val="a"/>
        <w:rPr>
          <w:rtl/>
        </w:rPr>
      </w:pPr>
    </w:p>
    <w:p w14:paraId="65E51750" w14:textId="77777777" w:rsidR="00000000" w:rsidRDefault="00E52DD3">
      <w:pPr>
        <w:pStyle w:val="a"/>
        <w:rPr>
          <w:rFonts w:hint="cs"/>
          <w:rtl/>
        </w:rPr>
      </w:pPr>
      <w:r>
        <w:rPr>
          <w:rFonts w:hint="cs"/>
          <w:rtl/>
        </w:rPr>
        <w:t>אני קורא לגרש את יאסר ערפאת, ובאותו מטוס לגרש גם את חבר מרעיו. תודה רבה.</w:t>
      </w:r>
    </w:p>
    <w:p w14:paraId="20BC5379" w14:textId="77777777" w:rsidR="00000000" w:rsidRDefault="00E52DD3">
      <w:pPr>
        <w:pStyle w:val="a"/>
        <w:ind w:firstLine="0"/>
        <w:rPr>
          <w:rFonts w:hint="cs"/>
          <w:rtl/>
        </w:rPr>
      </w:pPr>
    </w:p>
    <w:p w14:paraId="73DB02A6" w14:textId="77777777" w:rsidR="00000000" w:rsidRDefault="00E52DD3">
      <w:pPr>
        <w:pStyle w:val="ac"/>
        <w:rPr>
          <w:rtl/>
        </w:rPr>
      </w:pPr>
      <w:r>
        <w:rPr>
          <w:rFonts w:hint="eastAsia"/>
          <w:rtl/>
        </w:rPr>
        <w:t>ואסל</w:t>
      </w:r>
      <w:r>
        <w:rPr>
          <w:rtl/>
        </w:rPr>
        <w:t xml:space="preserve"> טאהא (בל"ד):</w:t>
      </w:r>
    </w:p>
    <w:p w14:paraId="34019543" w14:textId="77777777" w:rsidR="00000000" w:rsidRDefault="00E52DD3">
      <w:pPr>
        <w:pStyle w:val="a"/>
        <w:rPr>
          <w:rFonts w:hint="cs"/>
          <w:rtl/>
        </w:rPr>
      </w:pPr>
    </w:p>
    <w:p w14:paraId="3BC80807" w14:textId="77777777" w:rsidR="00000000" w:rsidRDefault="00E52DD3">
      <w:pPr>
        <w:pStyle w:val="a"/>
        <w:rPr>
          <w:rFonts w:hint="cs"/>
          <w:rtl/>
        </w:rPr>
      </w:pPr>
      <w:r>
        <w:rPr>
          <w:rFonts w:hint="cs"/>
          <w:rtl/>
        </w:rPr>
        <w:t>- - -</w:t>
      </w:r>
    </w:p>
    <w:p w14:paraId="03E8C279" w14:textId="77777777" w:rsidR="00000000" w:rsidRDefault="00E52DD3">
      <w:pPr>
        <w:pStyle w:val="a"/>
        <w:ind w:firstLine="0"/>
        <w:rPr>
          <w:rFonts w:hint="cs"/>
          <w:rtl/>
        </w:rPr>
      </w:pPr>
    </w:p>
    <w:p w14:paraId="13794BD7" w14:textId="77777777" w:rsidR="00000000" w:rsidRDefault="00E52DD3">
      <w:pPr>
        <w:pStyle w:val="ac"/>
        <w:rPr>
          <w:rtl/>
        </w:rPr>
      </w:pPr>
      <w:r>
        <w:rPr>
          <w:rFonts w:hint="eastAsia"/>
          <w:rtl/>
        </w:rPr>
        <w:t>אחמד</w:t>
      </w:r>
      <w:r>
        <w:rPr>
          <w:rtl/>
        </w:rPr>
        <w:t xml:space="preserve"> טיבי (חד"ש-תע"ל</w:t>
      </w:r>
      <w:r>
        <w:rPr>
          <w:rtl/>
        </w:rPr>
        <w:t>):</w:t>
      </w:r>
    </w:p>
    <w:p w14:paraId="2F5F2D34" w14:textId="77777777" w:rsidR="00000000" w:rsidRDefault="00E52DD3">
      <w:pPr>
        <w:pStyle w:val="a"/>
        <w:rPr>
          <w:rFonts w:hint="cs"/>
          <w:rtl/>
        </w:rPr>
      </w:pPr>
    </w:p>
    <w:p w14:paraId="71560346" w14:textId="77777777" w:rsidR="00000000" w:rsidRDefault="00E52DD3">
      <w:pPr>
        <w:pStyle w:val="a"/>
        <w:rPr>
          <w:rFonts w:hint="cs"/>
          <w:rtl/>
        </w:rPr>
      </w:pPr>
      <w:r>
        <w:rPr>
          <w:rFonts w:hint="cs"/>
          <w:rtl/>
        </w:rPr>
        <w:t>- - -</w:t>
      </w:r>
    </w:p>
    <w:p w14:paraId="0BC8770A" w14:textId="77777777" w:rsidR="00000000" w:rsidRDefault="00E52DD3">
      <w:pPr>
        <w:pStyle w:val="a"/>
        <w:ind w:firstLine="0"/>
        <w:rPr>
          <w:rFonts w:hint="cs"/>
          <w:rtl/>
        </w:rPr>
      </w:pPr>
    </w:p>
    <w:p w14:paraId="248B6F9C" w14:textId="77777777" w:rsidR="00000000" w:rsidRDefault="00E52DD3">
      <w:pPr>
        <w:pStyle w:val="ac"/>
        <w:rPr>
          <w:rtl/>
        </w:rPr>
      </w:pPr>
      <w:r>
        <w:rPr>
          <w:rFonts w:hint="eastAsia"/>
          <w:rtl/>
        </w:rPr>
        <w:t>ואסל</w:t>
      </w:r>
      <w:r>
        <w:rPr>
          <w:rtl/>
        </w:rPr>
        <w:t xml:space="preserve"> טאהא (בל"ד):</w:t>
      </w:r>
    </w:p>
    <w:p w14:paraId="14457743" w14:textId="77777777" w:rsidR="00000000" w:rsidRDefault="00E52DD3">
      <w:pPr>
        <w:pStyle w:val="a"/>
        <w:rPr>
          <w:rFonts w:hint="cs"/>
          <w:rtl/>
        </w:rPr>
      </w:pPr>
    </w:p>
    <w:p w14:paraId="47FCF2AC" w14:textId="77777777" w:rsidR="00000000" w:rsidRDefault="00E52DD3">
      <w:pPr>
        <w:pStyle w:val="a"/>
        <w:rPr>
          <w:rFonts w:hint="cs"/>
          <w:rtl/>
        </w:rPr>
      </w:pPr>
      <w:r>
        <w:rPr>
          <w:rFonts w:hint="cs"/>
          <w:rtl/>
        </w:rPr>
        <w:t>- - -</w:t>
      </w:r>
    </w:p>
    <w:p w14:paraId="4DF68634" w14:textId="77777777" w:rsidR="00000000" w:rsidRDefault="00E52DD3">
      <w:pPr>
        <w:pStyle w:val="a"/>
        <w:ind w:firstLine="0"/>
        <w:rPr>
          <w:rFonts w:hint="cs"/>
          <w:rtl/>
        </w:rPr>
      </w:pPr>
    </w:p>
    <w:p w14:paraId="05874AF1" w14:textId="77777777" w:rsidR="00000000" w:rsidRDefault="00E52DD3">
      <w:pPr>
        <w:pStyle w:val="ac"/>
        <w:rPr>
          <w:rtl/>
        </w:rPr>
      </w:pPr>
      <w:r>
        <w:rPr>
          <w:rFonts w:hint="eastAsia"/>
          <w:rtl/>
        </w:rPr>
        <w:t>יחיאל</w:t>
      </w:r>
      <w:r>
        <w:rPr>
          <w:rtl/>
        </w:rPr>
        <w:t xml:space="preserve"> חזן (הליכוד):</w:t>
      </w:r>
    </w:p>
    <w:p w14:paraId="3252AF0E" w14:textId="77777777" w:rsidR="00000000" w:rsidRDefault="00E52DD3">
      <w:pPr>
        <w:pStyle w:val="a"/>
        <w:rPr>
          <w:rFonts w:hint="cs"/>
          <w:rtl/>
        </w:rPr>
      </w:pPr>
    </w:p>
    <w:p w14:paraId="29128C12" w14:textId="77777777" w:rsidR="00000000" w:rsidRDefault="00E52DD3">
      <w:pPr>
        <w:pStyle w:val="a"/>
        <w:rPr>
          <w:rFonts w:hint="cs"/>
          <w:rtl/>
        </w:rPr>
      </w:pPr>
      <w:r>
        <w:rPr>
          <w:rFonts w:hint="cs"/>
          <w:rtl/>
        </w:rPr>
        <w:t>היהודים הם "פראיירים".</w:t>
      </w:r>
    </w:p>
    <w:p w14:paraId="47945C2A" w14:textId="77777777" w:rsidR="00000000" w:rsidRDefault="00E52DD3">
      <w:pPr>
        <w:pStyle w:val="a"/>
        <w:ind w:firstLine="0"/>
        <w:rPr>
          <w:rFonts w:hint="cs"/>
          <w:rtl/>
        </w:rPr>
      </w:pPr>
    </w:p>
    <w:p w14:paraId="21A097FE" w14:textId="77777777" w:rsidR="00000000" w:rsidRDefault="00E52DD3">
      <w:pPr>
        <w:pStyle w:val="ac"/>
        <w:rPr>
          <w:rtl/>
        </w:rPr>
      </w:pPr>
      <w:r>
        <w:rPr>
          <w:rFonts w:hint="eastAsia"/>
          <w:rtl/>
        </w:rPr>
        <w:t>ואסל</w:t>
      </w:r>
      <w:r>
        <w:rPr>
          <w:rtl/>
        </w:rPr>
        <w:t xml:space="preserve"> טאהא (בל"ד):</w:t>
      </w:r>
    </w:p>
    <w:p w14:paraId="28F3B1DC" w14:textId="77777777" w:rsidR="00000000" w:rsidRDefault="00E52DD3">
      <w:pPr>
        <w:pStyle w:val="a"/>
        <w:rPr>
          <w:rFonts w:hint="cs"/>
          <w:rtl/>
        </w:rPr>
      </w:pPr>
    </w:p>
    <w:p w14:paraId="27FAFC72" w14:textId="77777777" w:rsidR="00000000" w:rsidRDefault="00E52DD3">
      <w:pPr>
        <w:pStyle w:val="a"/>
        <w:rPr>
          <w:rFonts w:hint="cs"/>
          <w:rtl/>
        </w:rPr>
      </w:pPr>
      <w:r>
        <w:rPr>
          <w:rFonts w:hint="cs"/>
          <w:rtl/>
        </w:rPr>
        <w:t>- - -</w:t>
      </w:r>
    </w:p>
    <w:p w14:paraId="62B36BBE" w14:textId="77777777" w:rsidR="00000000" w:rsidRDefault="00E52DD3">
      <w:pPr>
        <w:pStyle w:val="a"/>
        <w:rPr>
          <w:rFonts w:hint="cs"/>
          <w:rtl/>
        </w:rPr>
      </w:pPr>
    </w:p>
    <w:p w14:paraId="1839390F" w14:textId="77777777" w:rsidR="00000000" w:rsidRDefault="00E52DD3">
      <w:pPr>
        <w:pStyle w:val="ac"/>
        <w:rPr>
          <w:rtl/>
        </w:rPr>
      </w:pPr>
      <w:r>
        <w:rPr>
          <w:rFonts w:hint="eastAsia"/>
          <w:rtl/>
        </w:rPr>
        <w:t>אחמד</w:t>
      </w:r>
      <w:r>
        <w:rPr>
          <w:rtl/>
        </w:rPr>
        <w:t xml:space="preserve"> טיבי (חד"ש-תע"ל):</w:t>
      </w:r>
    </w:p>
    <w:p w14:paraId="664EB08A" w14:textId="77777777" w:rsidR="00000000" w:rsidRDefault="00E52DD3">
      <w:pPr>
        <w:pStyle w:val="a"/>
        <w:rPr>
          <w:rFonts w:hint="cs"/>
          <w:rtl/>
        </w:rPr>
      </w:pPr>
    </w:p>
    <w:p w14:paraId="73D791E5" w14:textId="77777777" w:rsidR="00000000" w:rsidRDefault="00E52DD3">
      <w:pPr>
        <w:pStyle w:val="a"/>
        <w:rPr>
          <w:rFonts w:hint="cs"/>
          <w:rtl/>
        </w:rPr>
      </w:pPr>
      <w:r>
        <w:rPr>
          <w:rFonts w:hint="cs"/>
          <w:rtl/>
        </w:rPr>
        <w:t>- - -</w:t>
      </w:r>
    </w:p>
    <w:p w14:paraId="3004F062" w14:textId="77777777" w:rsidR="00000000" w:rsidRDefault="00E52DD3">
      <w:pPr>
        <w:pStyle w:val="a"/>
        <w:ind w:firstLine="0"/>
        <w:rPr>
          <w:rFonts w:hint="cs"/>
          <w:rtl/>
        </w:rPr>
      </w:pPr>
    </w:p>
    <w:p w14:paraId="4886B28C" w14:textId="77777777" w:rsidR="00000000" w:rsidRDefault="00E52DD3">
      <w:pPr>
        <w:pStyle w:val="ad"/>
        <w:rPr>
          <w:rFonts w:hint="cs"/>
          <w:rtl/>
        </w:rPr>
      </w:pPr>
      <w:r>
        <w:rPr>
          <w:rFonts w:hint="cs"/>
          <w:rtl/>
        </w:rPr>
        <w:t>היו"ר אלי בן-מנחם:</w:t>
      </w:r>
    </w:p>
    <w:p w14:paraId="727C819E" w14:textId="77777777" w:rsidR="00000000" w:rsidRDefault="00E52DD3">
      <w:pPr>
        <w:pStyle w:val="a"/>
        <w:ind w:firstLine="0"/>
        <w:rPr>
          <w:rFonts w:hint="cs"/>
          <w:b/>
          <w:bCs/>
          <w:u w:val="single"/>
          <w:rtl/>
        </w:rPr>
      </w:pPr>
    </w:p>
    <w:p w14:paraId="2D8585A8" w14:textId="77777777" w:rsidR="00000000" w:rsidRDefault="00E52DD3">
      <w:pPr>
        <w:pStyle w:val="a"/>
        <w:ind w:firstLine="0"/>
        <w:rPr>
          <w:rFonts w:hint="cs"/>
          <w:rtl/>
        </w:rPr>
      </w:pPr>
      <w:r>
        <w:rPr>
          <w:rFonts w:hint="cs"/>
          <w:b/>
          <w:bCs/>
          <w:rtl/>
        </w:rPr>
        <w:tab/>
      </w:r>
      <w:r>
        <w:rPr>
          <w:rFonts w:hint="cs"/>
          <w:rtl/>
        </w:rPr>
        <w:t>חבר הכנסת טאהא. אדוני השר, אתה רוצה לענות? אם אתה רוצה, בבקשה. אתה יכול גם להגיד שאתה לא רוצה לע</w:t>
      </w:r>
      <w:r>
        <w:rPr>
          <w:rFonts w:hint="cs"/>
          <w:rtl/>
        </w:rPr>
        <w:t>נות.</w:t>
      </w:r>
    </w:p>
    <w:p w14:paraId="76655039" w14:textId="77777777" w:rsidR="00000000" w:rsidRDefault="00E52DD3">
      <w:pPr>
        <w:pStyle w:val="a"/>
        <w:ind w:firstLine="0"/>
        <w:rPr>
          <w:rFonts w:hint="cs"/>
          <w:rtl/>
        </w:rPr>
      </w:pPr>
    </w:p>
    <w:p w14:paraId="27C3A4E0" w14:textId="77777777" w:rsidR="00000000" w:rsidRDefault="00E52DD3">
      <w:pPr>
        <w:pStyle w:val="a"/>
        <w:ind w:firstLine="0"/>
        <w:rPr>
          <w:rFonts w:hint="cs"/>
          <w:rtl/>
        </w:rPr>
      </w:pPr>
      <w:r>
        <w:rPr>
          <w:rFonts w:hint="cs"/>
          <w:rtl/>
        </w:rPr>
        <w:tab/>
        <w:t>חברי חברי הכנסת, השר רוצה לענות להם. חבר הכנסת אחמד טיבי, אתה מפריע למהלך הדיון. חבר הכנסת חזן. רבותי, אצטרך להכריז על הפסקה. חבר הכנסת אחמד טיבי, מהן המלחמות האלה. חבר הכנסת חזן, אבקש להפסיק. אכריז על הפסקה, ואת המריבות תערכו בחוץ.</w:t>
      </w:r>
    </w:p>
    <w:p w14:paraId="1798FD1E" w14:textId="77777777" w:rsidR="00000000" w:rsidRDefault="00E52DD3">
      <w:pPr>
        <w:pStyle w:val="a"/>
        <w:ind w:firstLine="0"/>
        <w:rPr>
          <w:rFonts w:hint="cs"/>
          <w:rtl/>
        </w:rPr>
      </w:pPr>
    </w:p>
    <w:p w14:paraId="63333646" w14:textId="77777777" w:rsidR="00000000" w:rsidRDefault="00E52DD3">
      <w:pPr>
        <w:pStyle w:val="ac"/>
        <w:rPr>
          <w:rtl/>
        </w:rPr>
      </w:pPr>
      <w:r>
        <w:rPr>
          <w:rFonts w:hint="eastAsia"/>
          <w:rtl/>
        </w:rPr>
        <w:t>אחמד</w:t>
      </w:r>
      <w:r>
        <w:rPr>
          <w:rtl/>
        </w:rPr>
        <w:t xml:space="preserve"> טיבי (חד"ש</w:t>
      </w:r>
      <w:r>
        <w:rPr>
          <w:rtl/>
        </w:rPr>
        <w:t>-תע"ל):</w:t>
      </w:r>
    </w:p>
    <w:p w14:paraId="3EB5F51F" w14:textId="77777777" w:rsidR="00000000" w:rsidRDefault="00E52DD3">
      <w:pPr>
        <w:pStyle w:val="a"/>
        <w:rPr>
          <w:rFonts w:hint="cs"/>
          <w:rtl/>
        </w:rPr>
      </w:pPr>
    </w:p>
    <w:p w14:paraId="658969FF" w14:textId="77777777" w:rsidR="00000000" w:rsidRDefault="00E52DD3">
      <w:pPr>
        <w:pStyle w:val="a"/>
        <w:rPr>
          <w:rFonts w:hint="cs"/>
          <w:rtl/>
        </w:rPr>
      </w:pPr>
      <w:r>
        <w:rPr>
          <w:rFonts w:hint="cs"/>
          <w:rtl/>
        </w:rPr>
        <w:t>- - -</w:t>
      </w:r>
    </w:p>
    <w:p w14:paraId="63B43D44" w14:textId="77777777" w:rsidR="00000000" w:rsidRDefault="00E52DD3">
      <w:pPr>
        <w:pStyle w:val="a"/>
        <w:ind w:firstLine="0"/>
        <w:rPr>
          <w:rFonts w:hint="cs"/>
          <w:rtl/>
        </w:rPr>
      </w:pPr>
    </w:p>
    <w:p w14:paraId="149F4D8C" w14:textId="77777777" w:rsidR="00000000" w:rsidRDefault="00E52DD3">
      <w:pPr>
        <w:pStyle w:val="ac"/>
        <w:rPr>
          <w:rtl/>
        </w:rPr>
      </w:pPr>
      <w:r>
        <w:rPr>
          <w:rFonts w:hint="eastAsia"/>
          <w:rtl/>
        </w:rPr>
        <w:t>יחיאל</w:t>
      </w:r>
      <w:r>
        <w:rPr>
          <w:rtl/>
        </w:rPr>
        <w:t xml:space="preserve"> חזן (הליכוד):</w:t>
      </w:r>
    </w:p>
    <w:p w14:paraId="3E6EA04B" w14:textId="77777777" w:rsidR="00000000" w:rsidRDefault="00E52DD3">
      <w:pPr>
        <w:pStyle w:val="a"/>
        <w:rPr>
          <w:rFonts w:hint="cs"/>
          <w:rtl/>
        </w:rPr>
      </w:pPr>
    </w:p>
    <w:p w14:paraId="35082C12" w14:textId="77777777" w:rsidR="00000000" w:rsidRDefault="00E52DD3">
      <w:pPr>
        <w:pStyle w:val="a"/>
        <w:rPr>
          <w:rFonts w:hint="cs"/>
          <w:rtl/>
        </w:rPr>
      </w:pPr>
      <w:r>
        <w:rPr>
          <w:rFonts w:hint="cs"/>
          <w:rtl/>
        </w:rPr>
        <w:t>אתם יודעים מה זו דמוקרטיה, תדברו אתי על דיקטטורה.</w:t>
      </w:r>
    </w:p>
    <w:p w14:paraId="158F8BAE" w14:textId="77777777" w:rsidR="00000000" w:rsidRDefault="00E52DD3">
      <w:pPr>
        <w:pStyle w:val="a"/>
        <w:ind w:firstLine="0"/>
        <w:rPr>
          <w:rFonts w:hint="cs"/>
          <w:rtl/>
        </w:rPr>
      </w:pPr>
    </w:p>
    <w:p w14:paraId="3EEE3D38" w14:textId="77777777" w:rsidR="00000000" w:rsidRDefault="00E52DD3">
      <w:pPr>
        <w:pStyle w:val="ac"/>
        <w:rPr>
          <w:rtl/>
        </w:rPr>
      </w:pPr>
      <w:r>
        <w:rPr>
          <w:rFonts w:hint="eastAsia"/>
          <w:rtl/>
        </w:rPr>
        <w:t>אברהם</w:t>
      </w:r>
      <w:r>
        <w:rPr>
          <w:rtl/>
        </w:rPr>
        <w:t xml:space="preserve"> בורג (העבודה-מימד):</w:t>
      </w:r>
    </w:p>
    <w:p w14:paraId="54AF7139" w14:textId="77777777" w:rsidR="00000000" w:rsidRDefault="00E52DD3">
      <w:pPr>
        <w:pStyle w:val="a"/>
        <w:rPr>
          <w:rFonts w:hint="cs"/>
          <w:rtl/>
        </w:rPr>
      </w:pPr>
    </w:p>
    <w:p w14:paraId="6997766A" w14:textId="77777777" w:rsidR="00000000" w:rsidRDefault="00E52DD3">
      <w:pPr>
        <w:pStyle w:val="a"/>
        <w:rPr>
          <w:rFonts w:hint="cs"/>
          <w:rtl/>
        </w:rPr>
      </w:pPr>
      <w:r>
        <w:rPr>
          <w:rFonts w:hint="cs"/>
          <w:rtl/>
        </w:rPr>
        <w:t>רק שלא יחסלו את ערפאת בהפסקה, כי אין עוד החלטה של הכנסת.</w:t>
      </w:r>
    </w:p>
    <w:p w14:paraId="72A6B11F" w14:textId="77777777" w:rsidR="00000000" w:rsidRDefault="00E52DD3">
      <w:pPr>
        <w:pStyle w:val="a"/>
        <w:ind w:firstLine="0"/>
        <w:rPr>
          <w:rFonts w:hint="cs"/>
          <w:rtl/>
        </w:rPr>
      </w:pPr>
    </w:p>
    <w:p w14:paraId="7FE5F2AF" w14:textId="77777777" w:rsidR="00000000" w:rsidRDefault="00E52DD3">
      <w:pPr>
        <w:pStyle w:val="ad"/>
        <w:rPr>
          <w:rFonts w:hint="cs"/>
          <w:rtl/>
        </w:rPr>
      </w:pPr>
      <w:r>
        <w:rPr>
          <w:rFonts w:hint="cs"/>
          <w:rtl/>
        </w:rPr>
        <w:t>היו"ר אלי בן-מנחם:</w:t>
      </w:r>
    </w:p>
    <w:p w14:paraId="339C30AA" w14:textId="77777777" w:rsidR="00000000" w:rsidRDefault="00E52DD3">
      <w:pPr>
        <w:pStyle w:val="a"/>
        <w:ind w:firstLine="0"/>
        <w:rPr>
          <w:rFonts w:hint="cs"/>
          <w:b/>
          <w:bCs/>
          <w:u w:val="single"/>
          <w:rtl/>
        </w:rPr>
      </w:pPr>
    </w:p>
    <w:p w14:paraId="0A03C4CD" w14:textId="77777777" w:rsidR="00000000" w:rsidRDefault="00E52DD3">
      <w:pPr>
        <w:pStyle w:val="a"/>
        <w:ind w:firstLine="0"/>
        <w:rPr>
          <w:rFonts w:hint="cs"/>
          <w:rtl/>
        </w:rPr>
      </w:pPr>
      <w:r>
        <w:rPr>
          <w:rFonts w:hint="cs"/>
          <w:rtl/>
        </w:rPr>
        <w:tab/>
        <w:t>בבקשה, אדוני השר.</w:t>
      </w:r>
    </w:p>
    <w:p w14:paraId="4DA1942F" w14:textId="77777777" w:rsidR="00000000" w:rsidRDefault="00E52DD3">
      <w:pPr>
        <w:pStyle w:val="a"/>
        <w:ind w:firstLine="0"/>
        <w:rPr>
          <w:rFonts w:hint="cs"/>
          <w:rtl/>
        </w:rPr>
      </w:pPr>
    </w:p>
    <w:p w14:paraId="4ABEB341" w14:textId="77777777" w:rsidR="00000000" w:rsidRDefault="00E52DD3">
      <w:pPr>
        <w:pStyle w:val="Speaker"/>
        <w:rPr>
          <w:rtl/>
        </w:rPr>
      </w:pPr>
      <w:bookmarkStart w:id="362" w:name="FS000000474T21_05_2003_17_59_24"/>
      <w:bookmarkEnd w:id="362"/>
      <w:r>
        <w:rPr>
          <w:rFonts w:hint="eastAsia"/>
          <w:rtl/>
        </w:rPr>
        <w:t>השר</w:t>
      </w:r>
      <w:r>
        <w:rPr>
          <w:rtl/>
        </w:rPr>
        <w:t xml:space="preserve"> גדעון עזרא:</w:t>
      </w:r>
    </w:p>
    <w:p w14:paraId="10EF98D6" w14:textId="77777777" w:rsidR="00000000" w:rsidRDefault="00E52DD3">
      <w:pPr>
        <w:pStyle w:val="a"/>
        <w:rPr>
          <w:rFonts w:hint="cs"/>
          <w:rtl/>
        </w:rPr>
      </w:pPr>
    </w:p>
    <w:p w14:paraId="52C70383" w14:textId="77777777" w:rsidR="00000000" w:rsidRDefault="00E52DD3">
      <w:pPr>
        <w:pStyle w:val="a"/>
        <w:rPr>
          <w:rFonts w:hint="cs"/>
          <w:rtl/>
        </w:rPr>
      </w:pPr>
      <w:r>
        <w:rPr>
          <w:rFonts w:hint="cs"/>
          <w:rtl/>
        </w:rPr>
        <w:t>אדוני היושב-ראש, חבר הכנסת</w:t>
      </w:r>
      <w:r>
        <w:rPr>
          <w:rFonts w:hint="cs"/>
          <w:rtl/>
        </w:rPr>
        <w:t xml:space="preserve"> אהוד יתום, חברי חברי הכנסת, נושא גירוש ערפאת ואחרים עלה פעמים מספר בדיונים שהתקיימו אצל ראש הממשלה בהשתתפות גורמים מדיניים וביטחוניים. נושא הגירוש מורכב ביותר, ויש לו השלכות נרחבות ולא חד-משמעיות. מדיונים אלה עלה, כי בעת הנוכחית לא יהיה זה נכון לגרש את ער</w:t>
      </w:r>
      <w:r>
        <w:rPr>
          <w:rFonts w:hint="cs"/>
          <w:rtl/>
        </w:rPr>
        <w:t>פאת, אני מדגיש - בעת הנוכחית.</w:t>
      </w:r>
    </w:p>
    <w:p w14:paraId="37DE9427" w14:textId="77777777" w:rsidR="00000000" w:rsidRDefault="00E52DD3">
      <w:pPr>
        <w:pStyle w:val="a"/>
        <w:rPr>
          <w:rFonts w:hint="cs"/>
          <w:rtl/>
        </w:rPr>
      </w:pPr>
    </w:p>
    <w:p w14:paraId="70E674A8" w14:textId="77777777" w:rsidR="00000000" w:rsidRDefault="00E52DD3">
      <w:pPr>
        <w:pStyle w:val="a"/>
        <w:rPr>
          <w:rFonts w:hint="cs"/>
          <w:rtl/>
        </w:rPr>
      </w:pPr>
      <w:r>
        <w:rPr>
          <w:rFonts w:hint="cs"/>
          <w:rtl/>
        </w:rPr>
        <w:t>אין לי ספק שהנושא יידון שוב.</w:t>
      </w:r>
    </w:p>
    <w:p w14:paraId="54163EBA" w14:textId="77777777" w:rsidR="00000000" w:rsidRDefault="00E52DD3">
      <w:pPr>
        <w:pStyle w:val="a"/>
        <w:ind w:firstLine="0"/>
        <w:rPr>
          <w:rFonts w:hint="cs"/>
          <w:rtl/>
        </w:rPr>
      </w:pPr>
    </w:p>
    <w:p w14:paraId="74713C69" w14:textId="77777777" w:rsidR="00000000" w:rsidRDefault="00E52DD3">
      <w:pPr>
        <w:pStyle w:val="ac"/>
        <w:rPr>
          <w:rtl/>
        </w:rPr>
      </w:pPr>
      <w:r>
        <w:rPr>
          <w:rFonts w:hint="eastAsia"/>
          <w:rtl/>
        </w:rPr>
        <w:t>ואסל</w:t>
      </w:r>
      <w:r>
        <w:rPr>
          <w:rtl/>
        </w:rPr>
        <w:t xml:space="preserve"> טאהא (בל"ד):</w:t>
      </w:r>
    </w:p>
    <w:p w14:paraId="372775FE" w14:textId="77777777" w:rsidR="00000000" w:rsidRDefault="00E52DD3">
      <w:pPr>
        <w:pStyle w:val="a"/>
        <w:rPr>
          <w:rFonts w:hint="cs"/>
          <w:rtl/>
        </w:rPr>
      </w:pPr>
    </w:p>
    <w:p w14:paraId="7FE64FD6" w14:textId="77777777" w:rsidR="00000000" w:rsidRDefault="00E52DD3">
      <w:pPr>
        <w:pStyle w:val="a"/>
        <w:rPr>
          <w:rFonts w:hint="cs"/>
          <w:rtl/>
        </w:rPr>
      </w:pPr>
      <w:r>
        <w:rPr>
          <w:rFonts w:hint="cs"/>
          <w:rtl/>
        </w:rPr>
        <w:t>ייתכן שבעתיד.</w:t>
      </w:r>
    </w:p>
    <w:p w14:paraId="4191B848" w14:textId="77777777" w:rsidR="00000000" w:rsidRDefault="00E52DD3">
      <w:pPr>
        <w:pStyle w:val="a"/>
        <w:ind w:firstLine="0"/>
        <w:rPr>
          <w:rFonts w:hint="cs"/>
          <w:rtl/>
        </w:rPr>
      </w:pPr>
    </w:p>
    <w:p w14:paraId="0E577F98" w14:textId="77777777" w:rsidR="00000000" w:rsidRDefault="00E52DD3">
      <w:pPr>
        <w:pStyle w:val="ac"/>
        <w:rPr>
          <w:rtl/>
        </w:rPr>
      </w:pPr>
      <w:r>
        <w:rPr>
          <w:rFonts w:hint="eastAsia"/>
          <w:rtl/>
        </w:rPr>
        <w:t>אהוד</w:t>
      </w:r>
      <w:r>
        <w:rPr>
          <w:rtl/>
        </w:rPr>
        <w:t xml:space="preserve"> יתום (הליכוד):</w:t>
      </w:r>
    </w:p>
    <w:p w14:paraId="4DC6B11A" w14:textId="77777777" w:rsidR="00000000" w:rsidRDefault="00E52DD3">
      <w:pPr>
        <w:pStyle w:val="a"/>
        <w:rPr>
          <w:rFonts w:hint="cs"/>
          <w:rtl/>
        </w:rPr>
      </w:pPr>
    </w:p>
    <w:p w14:paraId="5A8505D7" w14:textId="77777777" w:rsidR="00000000" w:rsidRDefault="00E52DD3">
      <w:pPr>
        <w:pStyle w:val="a"/>
        <w:rPr>
          <w:rFonts w:hint="cs"/>
          <w:rtl/>
        </w:rPr>
      </w:pPr>
      <w:r>
        <w:rPr>
          <w:rFonts w:hint="cs"/>
          <w:rtl/>
        </w:rPr>
        <w:t>אולי מחר.</w:t>
      </w:r>
    </w:p>
    <w:p w14:paraId="3C3DE950" w14:textId="77777777" w:rsidR="00000000" w:rsidRDefault="00E52DD3">
      <w:pPr>
        <w:pStyle w:val="a"/>
        <w:ind w:firstLine="0"/>
        <w:rPr>
          <w:rFonts w:hint="cs"/>
          <w:rtl/>
        </w:rPr>
      </w:pPr>
    </w:p>
    <w:p w14:paraId="2E2C8498" w14:textId="77777777" w:rsidR="00000000" w:rsidRDefault="00E52DD3">
      <w:pPr>
        <w:pStyle w:val="SpeakerCon"/>
        <w:rPr>
          <w:rtl/>
        </w:rPr>
      </w:pPr>
      <w:bookmarkStart w:id="363" w:name="FS000000474T21_05_2003_18_01_15C"/>
      <w:bookmarkEnd w:id="363"/>
    </w:p>
    <w:p w14:paraId="7CE78F96" w14:textId="77777777" w:rsidR="00000000" w:rsidRDefault="00E52DD3">
      <w:pPr>
        <w:pStyle w:val="SpeakerCon"/>
        <w:rPr>
          <w:rtl/>
        </w:rPr>
      </w:pPr>
      <w:r>
        <w:rPr>
          <w:rtl/>
        </w:rPr>
        <w:t>השר גדעון עזרא:</w:t>
      </w:r>
    </w:p>
    <w:p w14:paraId="5A7C5B90" w14:textId="77777777" w:rsidR="00000000" w:rsidRDefault="00E52DD3">
      <w:pPr>
        <w:pStyle w:val="a"/>
        <w:rPr>
          <w:rtl/>
        </w:rPr>
      </w:pPr>
    </w:p>
    <w:p w14:paraId="6FD176B5" w14:textId="77777777" w:rsidR="00000000" w:rsidRDefault="00E52DD3">
      <w:pPr>
        <w:pStyle w:val="a"/>
        <w:rPr>
          <w:rFonts w:hint="cs"/>
          <w:rtl/>
        </w:rPr>
      </w:pPr>
      <w:r>
        <w:rPr>
          <w:rFonts w:hint="cs"/>
          <w:rtl/>
        </w:rPr>
        <w:t>וואלה, מי הביא אותך לכאן, חבר הכנסת טאהא. מי הביא אותך לכנסת, בלעדיך היה כאן משעמם.</w:t>
      </w:r>
    </w:p>
    <w:p w14:paraId="51C3DDF6" w14:textId="77777777" w:rsidR="00000000" w:rsidRDefault="00E52DD3">
      <w:pPr>
        <w:pStyle w:val="a"/>
        <w:ind w:firstLine="0"/>
        <w:rPr>
          <w:rFonts w:hint="cs"/>
          <w:rtl/>
        </w:rPr>
      </w:pPr>
    </w:p>
    <w:p w14:paraId="622708E5" w14:textId="77777777" w:rsidR="00000000" w:rsidRDefault="00E52DD3">
      <w:pPr>
        <w:pStyle w:val="ac"/>
        <w:rPr>
          <w:rtl/>
        </w:rPr>
      </w:pPr>
      <w:r>
        <w:rPr>
          <w:rFonts w:hint="eastAsia"/>
          <w:rtl/>
        </w:rPr>
        <w:t>ואסל</w:t>
      </w:r>
      <w:r>
        <w:rPr>
          <w:rtl/>
        </w:rPr>
        <w:t xml:space="preserve"> טאהא (בל"ד):</w:t>
      </w:r>
    </w:p>
    <w:p w14:paraId="0E8D33ED" w14:textId="77777777" w:rsidR="00000000" w:rsidRDefault="00E52DD3">
      <w:pPr>
        <w:pStyle w:val="a"/>
        <w:rPr>
          <w:rFonts w:hint="cs"/>
          <w:rtl/>
        </w:rPr>
      </w:pPr>
    </w:p>
    <w:p w14:paraId="5A0DD2CE" w14:textId="77777777" w:rsidR="00000000" w:rsidRDefault="00E52DD3">
      <w:pPr>
        <w:pStyle w:val="a"/>
        <w:rPr>
          <w:rFonts w:hint="cs"/>
          <w:rtl/>
        </w:rPr>
      </w:pPr>
      <w:r>
        <w:rPr>
          <w:rFonts w:hint="cs"/>
          <w:rtl/>
        </w:rPr>
        <w:t>הבוחרים</w:t>
      </w:r>
      <w:r>
        <w:rPr>
          <w:rFonts w:hint="cs"/>
          <w:rtl/>
        </w:rPr>
        <w:t xml:space="preserve"> שלי הם יהודים.</w:t>
      </w:r>
    </w:p>
    <w:p w14:paraId="5F5CFC28" w14:textId="77777777" w:rsidR="00000000" w:rsidRDefault="00E52DD3">
      <w:pPr>
        <w:pStyle w:val="a"/>
        <w:ind w:firstLine="0"/>
        <w:rPr>
          <w:rFonts w:hint="cs"/>
          <w:rtl/>
        </w:rPr>
      </w:pPr>
    </w:p>
    <w:p w14:paraId="0D4263C6" w14:textId="77777777" w:rsidR="00000000" w:rsidRDefault="00E52DD3">
      <w:pPr>
        <w:pStyle w:val="ac"/>
        <w:rPr>
          <w:rtl/>
        </w:rPr>
      </w:pPr>
      <w:r>
        <w:rPr>
          <w:rFonts w:hint="eastAsia"/>
          <w:rtl/>
        </w:rPr>
        <w:t>אברהם</w:t>
      </w:r>
      <w:r>
        <w:rPr>
          <w:rtl/>
        </w:rPr>
        <w:t xml:space="preserve"> בורג (העבודה-מימד):</w:t>
      </w:r>
    </w:p>
    <w:p w14:paraId="46FA6338" w14:textId="77777777" w:rsidR="00000000" w:rsidRDefault="00E52DD3">
      <w:pPr>
        <w:pStyle w:val="a"/>
        <w:rPr>
          <w:rFonts w:hint="cs"/>
          <w:rtl/>
        </w:rPr>
      </w:pPr>
    </w:p>
    <w:p w14:paraId="0EBD2F57" w14:textId="77777777" w:rsidR="00000000" w:rsidRDefault="00E52DD3">
      <w:pPr>
        <w:pStyle w:val="a"/>
        <w:rPr>
          <w:rFonts w:hint="cs"/>
          <w:rtl/>
        </w:rPr>
      </w:pPr>
      <w:r>
        <w:rPr>
          <w:rFonts w:hint="cs"/>
          <w:rtl/>
        </w:rPr>
        <w:t>ומי יגרש אותך מהכנסת?</w:t>
      </w:r>
    </w:p>
    <w:p w14:paraId="0ACDE7D6" w14:textId="77777777" w:rsidR="00000000" w:rsidRDefault="00E52DD3">
      <w:pPr>
        <w:pStyle w:val="SpeakerCon"/>
        <w:rPr>
          <w:rFonts w:hint="cs"/>
          <w:rtl/>
        </w:rPr>
      </w:pPr>
      <w:bookmarkStart w:id="364" w:name="FS000000474T21_05_2003_18_02_56C"/>
      <w:bookmarkEnd w:id="364"/>
    </w:p>
    <w:p w14:paraId="1843BE4F" w14:textId="77777777" w:rsidR="00000000" w:rsidRDefault="00E52DD3">
      <w:pPr>
        <w:pStyle w:val="SpeakerCon"/>
        <w:rPr>
          <w:rtl/>
        </w:rPr>
      </w:pPr>
      <w:r>
        <w:rPr>
          <w:rtl/>
        </w:rPr>
        <w:t>השר גדעון עזרא:</w:t>
      </w:r>
    </w:p>
    <w:p w14:paraId="79E88DB3" w14:textId="77777777" w:rsidR="00000000" w:rsidRDefault="00E52DD3">
      <w:pPr>
        <w:pStyle w:val="a"/>
        <w:rPr>
          <w:rtl/>
        </w:rPr>
      </w:pPr>
    </w:p>
    <w:p w14:paraId="69910449" w14:textId="77777777" w:rsidR="00000000" w:rsidRDefault="00E52DD3">
      <w:pPr>
        <w:pStyle w:val="a"/>
        <w:rPr>
          <w:rFonts w:hint="cs"/>
          <w:rtl/>
        </w:rPr>
      </w:pPr>
      <w:r>
        <w:rPr>
          <w:rFonts w:hint="cs"/>
          <w:rtl/>
        </w:rPr>
        <w:t>היית ראש מועצה, נכון? לא רצו שתהיה שם יותר?</w:t>
      </w:r>
    </w:p>
    <w:p w14:paraId="7B5E52E3" w14:textId="77777777" w:rsidR="00000000" w:rsidRDefault="00E52DD3">
      <w:pPr>
        <w:pStyle w:val="ac"/>
        <w:rPr>
          <w:rFonts w:hint="cs"/>
          <w:rtl/>
        </w:rPr>
      </w:pPr>
    </w:p>
    <w:p w14:paraId="6C9EBDA8" w14:textId="77777777" w:rsidR="00000000" w:rsidRDefault="00E52DD3">
      <w:pPr>
        <w:pStyle w:val="ac"/>
        <w:rPr>
          <w:rtl/>
        </w:rPr>
      </w:pPr>
      <w:r>
        <w:rPr>
          <w:rFonts w:hint="eastAsia"/>
          <w:rtl/>
        </w:rPr>
        <w:t>ואסל</w:t>
      </w:r>
      <w:r>
        <w:rPr>
          <w:rtl/>
        </w:rPr>
        <w:t xml:space="preserve"> טאהא (בל"ד):</w:t>
      </w:r>
    </w:p>
    <w:p w14:paraId="20DEC527" w14:textId="77777777" w:rsidR="00000000" w:rsidRDefault="00E52DD3">
      <w:pPr>
        <w:pStyle w:val="a"/>
        <w:rPr>
          <w:rFonts w:hint="cs"/>
          <w:rtl/>
        </w:rPr>
      </w:pPr>
    </w:p>
    <w:p w14:paraId="1D3E2B08" w14:textId="77777777" w:rsidR="00000000" w:rsidRDefault="00E52DD3">
      <w:pPr>
        <w:pStyle w:val="a"/>
        <w:rPr>
          <w:rFonts w:hint="cs"/>
          <w:rtl/>
        </w:rPr>
      </w:pPr>
      <w:r>
        <w:rPr>
          <w:rFonts w:hint="cs"/>
          <w:rtl/>
        </w:rPr>
        <w:t>גם כשהייתי ראש מועצה הסתת נגדי.</w:t>
      </w:r>
    </w:p>
    <w:p w14:paraId="75059EC8" w14:textId="77777777" w:rsidR="00000000" w:rsidRDefault="00E52DD3">
      <w:pPr>
        <w:pStyle w:val="SpeakerCon"/>
        <w:rPr>
          <w:rFonts w:hint="cs"/>
          <w:rtl/>
        </w:rPr>
      </w:pPr>
      <w:bookmarkStart w:id="365" w:name="FS000000474T21_05_2003_18_03_34C"/>
      <w:bookmarkEnd w:id="365"/>
    </w:p>
    <w:p w14:paraId="73A9466E" w14:textId="77777777" w:rsidR="00000000" w:rsidRDefault="00E52DD3">
      <w:pPr>
        <w:pStyle w:val="SpeakerCon"/>
        <w:rPr>
          <w:rtl/>
        </w:rPr>
      </w:pPr>
      <w:r>
        <w:rPr>
          <w:rtl/>
        </w:rPr>
        <w:t>השר גדעון עזרא:</w:t>
      </w:r>
    </w:p>
    <w:p w14:paraId="3FFFD9D4" w14:textId="77777777" w:rsidR="00000000" w:rsidRDefault="00E52DD3">
      <w:pPr>
        <w:pStyle w:val="a"/>
        <w:rPr>
          <w:rtl/>
        </w:rPr>
      </w:pPr>
    </w:p>
    <w:p w14:paraId="55547B32" w14:textId="77777777" w:rsidR="00000000" w:rsidRDefault="00E52DD3">
      <w:pPr>
        <w:pStyle w:val="a"/>
        <w:rPr>
          <w:rFonts w:hint="cs"/>
          <w:rtl/>
        </w:rPr>
      </w:pPr>
      <w:r>
        <w:rPr>
          <w:rFonts w:hint="cs"/>
          <w:rtl/>
        </w:rPr>
        <w:t>לא רצו לתת לי להתערב.</w:t>
      </w:r>
    </w:p>
    <w:p w14:paraId="25071D8F" w14:textId="77777777" w:rsidR="00000000" w:rsidRDefault="00E52DD3">
      <w:pPr>
        <w:pStyle w:val="a"/>
        <w:ind w:firstLine="0"/>
        <w:rPr>
          <w:rFonts w:hint="cs"/>
          <w:b/>
          <w:bCs/>
          <w:u w:val="single"/>
          <w:rtl/>
        </w:rPr>
      </w:pPr>
    </w:p>
    <w:p w14:paraId="1D05BC1C" w14:textId="77777777" w:rsidR="00000000" w:rsidRDefault="00E52DD3">
      <w:pPr>
        <w:pStyle w:val="ad"/>
        <w:rPr>
          <w:rFonts w:hint="cs"/>
          <w:rtl/>
        </w:rPr>
      </w:pPr>
      <w:r>
        <w:rPr>
          <w:rFonts w:hint="cs"/>
          <w:rtl/>
        </w:rPr>
        <w:t>היו"ר אלי בן-מנחם:</w:t>
      </w:r>
    </w:p>
    <w:p w14:paraId="000E4AC1" w14:textId="77777777" w:rsidR="00000000" w:rsidRDefault="00E52DD3">
      <w:pPr>
        <w:pStyle w:val="a"/>
        <w:ind w:firstLine="0"/>
        <w:rPr>
          <w:rFonts w:hint="cs"/>
          <w:rtl/>
        </w:rPr>
      </w:pPr>
    </w:p>
    <w:p w14:paraId="3F5673A7" w14:textId="77777777" w:rsidR="00000000" w:rsidRDefault="00E52DD3">
      <w:pPr>
        <w:pStyle w:val="a"/>
        <w:ind w:firstLine="0"/>
        <w:rPr>
          <w:rFonts w:hint="cs"/>
          <w:rtl/>
        </w:rPr>
      </w:pPr>
      <w:r>
        <w:rPr>
          <w:rFonts w:hint="cs"/>
          <w:rtl/>
        </w:rPr>
        <w:tab/>
        <w:t xml:space="preserve">כבוד השר, בלי </w:t>
      </w:r>
      <w:r>
        <w:rPr>
          <w:rFonts w:hint="cs"/>
          <w:rtl/>
        </w:rPr>
        <w:t>שאלות פרובוקטיביות בבקשה. תשובות לעניין.</w:t>
      </w:r>
    </w:p>
    <w:p w14:paraId="729FA795" w14:textId="77777777" w:rsidR="00000000" w:rsidRDefault="00E52DD3">
      <w:pPr>
        <w:pStyle w:val="a"/>
        <w:ind w:firstLine="0"/>
        <w:rPr>
          <w:rFonts w:hint="cs"/>
          <w:rtl/>
        </w:rPr>
      </w:pPr>
    </w:p>
    <w:p w14:paraId="71ECE567" w14:textId="77777777" w:rsidR="00000000" w:rsidRDefault="00E52DD3">
      <w:pPr>
        <w:pStyle w:val="ac"/>
        <w:rPr>
          <w:rtl/>
        </w:rPr>
      </w:pPr>
      <w:r>
        <w:rPr>
          <w:rFonts w:hint="eastAsia"/>
          <w:rtl/>
        </w:rPr>
        <w:t>ואסל</w:t>
      </w:r>
      <w:r>
        <w:rPr>
          <w:rtl/>
        </w:rPr>
        <w:t xml:space="preserve"> טאהא (בל"ד):</w:t>
      </w:r>
    </w:p>
    <w:p w14:paraId="28299E60" w14:textId="77777777" w:rsidR="00000000" w:rsidRDefault="00E52DD3">
      <w:pPr>
        <w:pStyle w:val="a"/>
        <w:rPr>
          <w:rFonts w:hint="cs"/>
          <w:rtl/>
        </w:rPr>
      </w:pPr>
    </w:p>
    <w:p w14:paraId="5FAD8963" w14:textId="77777777" w:rsidR="00000000" w:rsidRDefault="00E52DD3">
      <w:pPr>
        <w:pStyle w:val="a"/>
        <w:rPr>
          <w:rFonts w:hint="cs"/>
          <w:rtl/>
        </w:rPr>
      </w:pPr>
      <w:r>
        <w:rPr>
          <w:rFonts w:hint="cs"/>
          <w:rtl/>
        </w:rPr>
        <w:t>אתה מסית, אתה גזען.</w:t>
      </w:r>
    </w:p>
    <w:p w14:paraId="1F7C83DE" w14:textId="77777777" w:rsidR="00000000" w:rsidRDefault="00E52DD3">
      <w:pPr>
        <w:pStyle w:val="a"/>
        <w:ind w:firstLine="0"/>
        <w:rPr>
          <w:rFonts w:hint="cs"/>
          <w:b/>
          <w:bCs/>
          <w:u w:val="single"/>
          <w:rtl/>
        </w:rPr>
      </w:pPr>
    </w:p>
    <w:p w14:paraId="06DB9A84" w14:textId="77777777" w:rsidR="00000000" w:rsidRDefault="00E52DD3">
      <w:pPr>
        <w:pStyle w:val="ad"/>
        <w:rPr>
          <w:rFonts w:hint="cs"/>
          <w:rtl/>
        </w:rPr>
      </w:pPr>
      <w:r>
        <w:rPr>
          <w:rFonts w:hint="cs"/>
          <w:rtl/>
        </w:rPr>
        <w:t>היו"ר אלי בן-מנחם:</w:t>
      </w:r>
    </w:p>
    <w:p w14:paraId="31C37CA4" w14:textId="77777777" w:rsidR="00000000" w:rsidRDefault="00E52DD3">
      <w:pPr>
        <w:pStyle w:val="a"/>
        <w:ind w:firstLine="0"/>
        <w:rPr>
          <w:rFonts w:hint="cs"/>
          <w:b/>
          <w:bCs/>
          <w:u w:val="single"/>
          <w:rtl/>
        </w:rPr>
      </w:pPr>
    </w:p>
    <w:p w14:paraId="33916C61" w14:textId="77777777" w:rsidR="00000000" w:rsidRDefault="00E52DD3">
      <w:pPr>
        <w:pStyle w:val="a"/>
        <w:ind w:firstLine="0"/>
        <w:rPr>
          <w:rFonts w:hint="cs"/>
          <w:rtl/>
        </w:rPr>
      </w:pPr>
      <w:r>
        <w:rPr>
          <w:rFonts w:hint="cs"/>
          <w:b/>
          <w:bCs/>
          <w:rtl/>
        </w:rPr>
        <w:tab/>
      </w:r>
      <w:r>
        <w:rPr>
          <w:rFonts w:hint="cs"/>
          <w:rtl/>
        </w:rPr>
        <w:t>חבר הכנסת טאהא, תחזור בך בבקשה.</w:t>
      </w:r>
    </w:p>
    <w:p w14:paraId="6CF7A60B" w14:textId="77777777" w:rsidR="00000000" w:rsidRDefault="00E52DD3">
      <w:pPr>
        <w:pStyle w:val="SpeakerCon"/>
        <w:rPr>
          <w:rFonts w:hint="cs"/>
          <w:rtl/>
        </w:rPr>
      </w:pPr>
      <w:bookmarkStart w:id="366" w:name="FS000000474T21_05_2003_18_05_01C"/>
      <w:bookmarkEnd w:id="366"/>
    </w:p>
    <w:p w14:paraId="73A9E7E8" w14:textId="77777777" w:rsidR="00000000" w:rsidRDefault="00E52DD3">
      <w:pPr>
        <w:pStyle w:val="SpeakerCon"/>
        <w:rPr>
          <w:rtl/>
        </w:rPr>
      </w:pPr>
      <w:r>
        <w:rPr>
          <w:rtl/>
        </w:rPr>
        <w:t>השר גדעון עזרא:</w:t>
      </w:r>
    </w:p>
    <w:p w14:paraId="5832AF7B" w14:textId="77777777" w:rsidR="00000000" w:rsidRDefault="00E52DD3">
      <w:pPr>
        <w:pStyle w:val="a"/>
        <w:rPr>
          <w:rtl/>
        </w:rPr>
      </w:pPr>
    </w:p>
    <w:p w14:paraId="2B82F9CC" w14:textId="77777777" w:rsidR="00000000" w:rsidRDefault="00E52DD3">
      <w:pPr>
        <w:pStyle w:val="a"/>
        <w:rPr>
          <w:rFonts w:hint="cs"/>
          <w:rtl/>
        </w:rPr>
      </w:pPr>
      <w:r>
        <w:rPr>
          <w:rFonts w:hint="cs"/>
          <w:rtl/>
        </w:rPr>
        <w:t>יום אחד אספר את האמת עליך. יום בהיר אחד.</w:t>
      </w:r>
    </w:p>
    <w:p w14:paraId="5AB5C11A" w14:textId="77777777" w:rsidR="00000000" w:rsidRDefault="00E52DD3">
      <w:pPr>
        <w:pStyle w:val="ac"/>
        <w:rPr>
          <w:rFonts w:hint="cs"/>
          <w:rtl/>
        </w:rPr>
      </w:pPr>
    </w:p>
    <w:p w14:paraId="09BDF2EB" w14:textId="77777777" w:rsidR="00000000" w:rsidRDefault="00E52DD3">
      <w:pPr>
        <w:pStyle w:val="ac"/>
        <w:rPr>
          <w:rtl/>
        </w:rPr>
      </w:pPr>
    </w:p>
    <w:p w14:paraId="571CC722" w14:textId="77777777" w:rsidR="00000000" w:rsidRDefault="00E52DD3">
      <w:pPr>
        <w:pStyle w:val="ac"/>
        <w:rPr>
          <w:rtl/>
        </w:rPr>
      </w:pPr>
      <w:r>
        <w:rPr>
          <w:rFonts w:hint="eastAsia"/>
          <w:rtl/>
        </w:rPr>
        <w:t>יחיאל</w:t>
      </w:r>
      <w:r>
        <w:rPr>
          <w:rtl/>
        </w:rPr>
        <w:t xml:space="preserve"> חזן (הליכוד):</w:t>
      </w:r>
    </w:p>
    <w:p w14:paraId="0610522D" w14:textId="77777777" w:rsidR="00000000" w:rsidRDefault="00E52DD3">
      <w:pPr>
        <w:pStyle w:val="a"/>
        <w:rPr>
          <w:rFonts w:hint="cs"/>
          <w:rtl/>
        </w:rPr>
      </w:pPr>
    </w:p>
    <w:p w14:paraId="3B2D2E43" w14:textId="77777777" w:rsidR="00000000" w:rsidRDefault="00E52DD3">
      <w:pPr>
        <w:pStyle w:val="a"/>
        <w:rPr>
          <w:rFonts w:hint="cs"/>
          <w:rtl/>
        </w:rPr>
      </w:pPr>
      <w:r>
        <w:rPr>
          <w:rFonts w:hint="cs"/>
          <w:rtl/>
        </w:rPr>
        <w:t>אני מבקש ממך לספר את האמת עכשיו.</w:t>
      </w:r>
    </w:p>
    <w:p w14:paraId="4F5496BB" w14:textId="77777777" w:rsidR="00000000" w:rsidRDefault="00E52DD3">
      <w:pPr>
        <w:pStyle w:val="a"/>
        <w:ind w:firstLine="0"/>
        <w:rPr>
          <w:rFonts w:hint="cs"/>
          <w:b/>
          <w:bCs/>
          <w:u w:val="single"/>
          <w:rtl/>
        </w:rPr>
      </w:pPr>
    </w:p>
    <w:p w14:paraId="7B276E54" w14:textId="77777777" w:rsidR="00000000" w:rsidRDefault="00E52DD3">
      <w:pPr>
        <w:pStyle w:val="ad"/>
        <w:rPr>
          <w:rFonts w:hint="cs"/>
          <w:rtl/>
        </w:rPr>
      </w:pPr>
      <w:r>
        <w:rPr>
          <w:rFonts w:hint="cs"/>
          <w:rtl/>
        </w:rPr>
        <w:t>היו"ר</w:t>
      </w:r>
      <w:r>
        <w:rPr>
          <w:rFonts w:hint="cs"/>
          <w:rtl/>
        </w:rPr>
        <w:t xml:space="preserve"> אלי בן-מנחם:</w:t>
      </w:r>
    </w:p>
    <w:p w14:paraId="32C08A06" w14:textId="77777777" w:rsidR="00000000" w:rsidRDefault="00E52DD3">
      <w:pPr>
        <w:pStyle w:val="a"/>
        <w:ind w:firstLine="0"/>
        <w:rPr>
          <w:rFonts w:hint="cs"/>
          <w:rtl/>
        </w:rPr>
      </w:pPr>
    </w:p>
    <w:p w14:paraId="1F7BC540" w14:textId="77777777" w:rsidR="00000000" w:rsidRDefault="00E52DD3">
      <w:pPr>
        <w:pStyle w:val="a"/>
        <w:ind w:firstLine="0"/>
        <w:rPr>
          <w:rFonts w:hint="cs"/>
          <w:rtl/>
        </w:rPr>
      </w:pPr>
      <w:r>
        <w:rPr>
          <w:rFonts w:hint="cs"/>
          <w:rtl/>
        </w:rPr>
        <w:tab/>
        <w:t>חבר הכנסת חזן, אל תגיד לשר מה לעשות. חבר הכנסת חזן, אולי תיתן כבוד לשר ולא תגיד לו מה לעשות.</w:t>
      </w:r>
    </w:p>
    <w:p w14:paraId="6A4ADD26" w14:textId="77777777" w:rsidR="00000000" w:rsidRDefault="00E52DD3">
      <w:pPr>
        <w:pStyle w:val="a"/>
        <w:ind w:firstLine="0"/>
        <w:rPr>
          <w:rFonts w:hint="cs"/>
          <w:rtl/>
        </w:rPr>
      </w:pPr>
    </w:p>
    <w:p w14:paraId="5512DDC9" w14:textId="77777777" w:rsidR="00000000" w:rsidRDefault="00E52DD3">
      <w:pPr>
        <w:pStyle w:val="ac"/>
        <w:rPr>
          <w:rtl/>
        </w:rPr>
      </w:pPr>
      <w:r>
        <w:rPr>
          <w:rFonts w:hint="eastAsia"/>
          <w:rtl/>
        </w:rPr>
        <w:t>ואסל</w:t>
      </w:r>
      <w:r>
        <w:rPr>
          <w:rtl/>
        </w:rPr>
        <w:t xml:space="preserve"> טאהא (בל"ד):</w:t>
      </w:r>
    </w:p>
    <w:p w14:paraId="4FD33FD6" w14:textId="77777777" w:rsidR="00000000" w:rsidRDefault="00E52DD3">
      <w:pPr>
        <w:pStyle w:val="a"/>
        <w:rPr>
          <w:rFonts w:hint="cs"/>
          <w:rtl/>
        </w:rPr>
      </w:pPr>
    </w:p>
    <w:p w14:paraId="7644CA15" w14:textId="77777777" w:rsidR="00000000" w:rsidRDefault="00E52DD3">
      <w:pPr>
        <w:pStyle w:val="a"/>
        <w:rPr>
          <w:rFonts w:hint="cs"/>
          <w:rtl/>
        </w:rPr>
      </w:pPr>
      <w:r>
        <w:rPr>
          <w:rFonts w:hint="cs"/>
          <w:rtl/>
        </w:rPr>
        <w:t>אתה מדבר על התקופה  בשב"כ?</w:t>
      </w:r>
    </w:p>
    <w:p w14:paraId="4809838F" w14:textId="77777777" w:rsidR="00000000" w:rsidRDefault="00E52DD3">
      <w:pPr>
        <w:pStyle w:val="a"/>
        <w:ind w:firstLine="0"/>
        <w:rPr>
          <w:rFonts w:hint="cs"/>
          <w:rtl/>
        </w:rPr>
      </w:pPr>
    </w:p>
    <w:p w14:paraId="3008EF93" w14:textId="77777777" w:rsidR="00000000" w:rsidRDefault="00E52DD3">
      <w:pPr>
        <w:pStyle w:val="SpeakerCon"/>
        <w:rPr>
          <w:rtl/>
        </w:rPr>
      </w:pPr>
      <w:bookmarkStart w:id="367" w:name="FS000000474T21_05_2003_18_06_42C"/>
      <w:bookmarkEnd w:id="367"/>
      <w:r>
        <w:rPr>
          <w:rFonts w:hint="eastAsia"/>
          <w:rtl/>
        </w:rPr>
        <w:t>השר</w:t>
      </w:r>
      <w:r>
        <w:rPr>
          <w:rtl/>
        </w:rPr>
        <w:t xml:space="preserve"> גדעון עזרא:</w:t>
      </w:r>
    </w:p>
    <w:p w14:paraId="61DBA015" w14:textId="77777777" w:rsidR="00000000" w:rsidRDefault="00E52DD3">
      <w:pPr>
        <w:pStyle w:val="a"/>
        <w:rPr>
          <w:rFonts w:hint="cs"/>
          <w:rtl/>
        </w:rPr>
      </w:pPr>
    </w:p>
    <w:p w14:paraId="419942FC" w14:textId="77777777" w:rsidR="00000000" w:rsidRDefault="00E52DD3">
      <w:pPr>
        <w:pStyle w:val="a"/>
        <w:rPr>
          <w:rFonts w:hint="cs"/>
          <w:rtl/>
        </w:rPr>
      </w:pPr>
      <w:r>
        <w:rPr>
          <w:rFonts w:hint="cs"/>
          <w:rtl/>
        </w:rPr>
        <w:t>לא מהשב"כ, מהתקופה האחרונה. אתה יודע על מה אני מדבר.</w:t>
      </w:r>
    </w:p>
    <w:p w14:paraId="2FAB92F7" w14:textId="77777777" w:rsidR="00000000" w:rsidRDefault="00E52DD3">
      <w:pPr>
        <w:pStyle w:val="ac"/>
        <w:rPr>
          <w:rFonts w:hint="cs"/>
          <w:rtl/>
        </w:rPr>
      </w:pPr>
    </w:p>
    <w:p w14:paraId="6431EA44" w14:textId="77777777" w:rsidR="00000000" w:rsidRDefault="00E52DD3">
      <w:pPr>
        <w:pStyle w:val="ac"/>
        <w:rPr>
          <w:rtl/>
        </w:rPr>
      </w:pPr>
      <w:r>
        <w:rPr>
          <w:rFonts w:hint="eastAsia"/>
          <w:rtl/>
        </w:rPr>
        <w:t>ואסל</w:t>
      </w:r>
      <w:r>
        <w:rPr>
          <w:rtl/>
        </w:rPr>
        <w:t xml:space="preserve"> טאהא (בל"ד):</w:t>
      </w:r>
    </w:p>
    <w:p w14:paraId="69F5190E" w14:textId="77777777" w:rsidR="00000000" w:rsidRDefault="00E52DD3">
      <w:pPr>
        <w:pStyle w:val="a"/>
        <w:rPr>
          <w:rFonts w:hint="cs"/>
          <w:rtl/>
        </w:rPr>
      </w:pPr>
    </w:p>
    <w:p w14:paraId="7ACF0C91" w14:textId="77777777" w:rsidR="00000000" w:rsidRDefault="00E52DD3">
      <w:pPr>
        <w:pStyle w:val="a"/>
        <w:rPr>
          <w:rFonts w:hint="cs"/>
          <w:rtl/>
        </w:rPr>
      </w:pPr>
      <w:r>
        <w:rPr>
          <w:rFonts w:hint="cs"/>
          <w:rtl/>
        </w:rPr>
        <w:t>דבר - - -</w:t>
      </w:r>
    </w:p>
    <w:p w14:paraId="742218C0" w14:textId="77777777" w:rsidR="00000000" w:rsidRDefault="00E52DD3">
      <w:pPr>
        <w:pStyle w:val="a"/>
        <w:ind w:firstLine="0"/>
        <w:rPr>
          <w:rFonts w:hint="cs"/>
          <w:rtl/>
        </w:rPr>
      </w:pPr>
    </w:p>
    <w:p w14:paraId="5B1C642D" w14:textId="77777777" w:rsidR="00000000" w:rsidRDefault="00E52DD3">
      <w:pPr>
        <w:pStyle w:val="ad"/>
        <w:rPr>
          <w:rFonts w:hint="cs"/>
          <w:rtl/>
        </w:rPr>
      </w:pPr>
      <w:r>
        <w:rPr>
          <w:rFonts w:hint="cs"/>
          <w:rtl/>
        </w:rPr>
        <w:t>היו"ר אלי בן-מנחם:</w:t>
      </w:r>
    </w:p>
    <w:p w14:paraId="6B3BF7E0" w14:textId="77777777" w:rsidR="00000000" w:rsidRDefault="00E52DD3">
      <w:pPr>
        <w:pStyle w:val="a"/>
        <w:ind w:firstLine="0"/>
        <w:rPr>
          <w:rFonts w:hint="cs"/>
          <w:b/>
          <w:bCs/>
          <w:u w:val="single"/>
          <w:rtl/>
        </w:rPr>
      </w:pPr>
    </w:p>
    <w:p w14:paraId="76A12AEE" w14:textId="77777777" w:rsidR="00000000" w:rsidRDefault="00E52DD3">
      <w:pPr>
        <w:pStyle w:val="a"/>
        <w:ind w:firstLine="0"/>
        <w:rPr>
          <w:rFonts w:hint="cs"/>
          <w:rtl/>
        </w:rPr>
      </w:pPr>
      <w:r>
        <w:rPr>
          <w:rFonts w:hint="cs"/>
          <w:b/>
          <w:bCs/>
          <w:rtl/>
        </w:rPr>
        <w:tab/>
      </w:r>
      <w:r>
        <w:rPr>
          <w:rFonts w:hint="cs"/>
          <w:rtl/>
        </w:rPr>
        <w:t>כבוד השר, תמשיך.</w:t>
      </w:r>
    </w:p>
    <w:p w14:paraId="1FF8F5A8" w14:textId="77777777" w:rsidR="00000000" w:rsidRDefault="00E52DD3">
      <w:pPr>
        <w:pStyle w:val="a"/>
        <w:ind w:firstLine="0"/>
        <w:rPr>
          <w:rFonts w:hint="cs"/>
          <w:rtl/>
        </w:rPr>
      </w:pPr>
    </w:p>
    <w:p w14:paraId="2CF4F7FD" w14:textId="77777777" w:rsidR="00000000" w:rsidRDefault="00E52DD3">
      <w:pPr>
        <w:pStyle w:val="SpeakerCon"/>
        <w:rPr>
          <w:rtl/>
        </w:rPr>
      </w:pPr>
      <w:bookmarkStart w:id="368" w:name="FS000000474T21_05_2003_18_08_15C"/>
      <w:bookmarkEnd w:id="368"/>
      <w:r>
        <w:rPr>
          <w:rFonts w:hint="eastAsia"/>
          <w:rtl/>
        </w:rPr>
        <w:t>השר</w:t>
      </w:r>
      <w:r>
        <w:rPr>
          <w:rtl/>
        </w:rPr>
        <w:t xml:space="preserve"> גדעון עזרא:</w:t>
      </w:r>
    </w:p>
    <w:p w14:paraId="4CDA631A" w14:textId="77777777" w:rsidR="00000000" w:rsidRDefault="00E52DD3">
      <w:pPr>
        <w:pStyle w:val="a"/>
        <w:rPr>
          <w:rFonts w:hint="cs"/>
          <w:rtl/>
        </w:rPr>
      </w:pPr>
    </w:p>
    <w:p w14:paraId="7118AD24" w14:textId="77777777" w:rsidR="00000000" w:rsidRDefault="00E52DD3">
      <w:pPr>
        <w:pStyle w:val="a"/>
        <w:rPr>
          <w:rFonts w:hint="cs"/>
          <w:rtl/>
        </w:rPr>
      </w:pPr>
      <w:r>
        <w:rPr>
          <w:rFonts w:hint="cs"/>
          <w:rtl/>
        </w:rPr>
        <w:t xml:space="preserve">אני לא יודע מהמשטרה. </w:t>
      </w:r>
    </w:p>
    <w:p w14:paraId="5AB72FF8" w14:textId="77777777" w:rsidR="00000000" w:rsidRDefault="00E52DD3">
      <w:pPr>
        <w:pStyle w:val="a"/>
        <w:ind w:firstLine="0"/>
        <w:rPr>
          <w:rFonts w:hint="cs"/>
          <w:rtl/>
        </w:rPr>
      </w:pPr>
    </w:p>
    <w:p w14:paraId="40B81A88" w14:textId="77777777" w:rsidR="00000000" w:rsidRDefault="00E52DD3">
      <w:pPr>
        <w:pStyle w:val="ad"/>
        <w:rPr>
          <w:rFonts w:hint="cs"/>
          <w:rtl/>
        </w:rPr>
      </w:pPr>
      <w:r>
        <w:rPr>
          <w:rFonts w:hint="cs"/>
          <w:rtl/>
        </w:rPr>
        <w:t>היו"ר אלי בן-מנחם:</w:t>
      </w:r>
    </w:p>
    <w:p w14:paraId="71DE9A49" w14:textId="77777777" w:rsidR="00000000" w:rsidRDefault="00E52DD3">
      <w:pPr>
        <w:pStyle w:val="a"/>
        <w:ind w:firstLine="0"/>
        <w:rPr>
          <w:rFonts w:hint="cs"/>
          <w:rtl/>
        </w:rPr>
      </w:pPr>
    </w:p>
    <w:p w14:paraId="03D1DC48" w14:textId="77777777" w:rsidR="00000000" w:rsidRDefault="00E52DD3">
      <w:pPr>
        <w:pStyle w:val="a"/>
        <w:ind w:firstLine="0"/>
        <w:rPr>
          <w:rFonts w:hint="cs"/>
          <w:rtl/>
        </w:rPr>
      </w:pPr>
      <w:r>
        <w:rPr>
          <w:rFonts w:hint="cs"/>
          <w:rtl/>
        </w:rPr>
        <w:tab/>
        <w:t>זה לא דיון ביניכם. תיפגשו אחר כך במזנון ותחליפו מהלומות. כאן מתקיים דיון פרלמנטרי מכובד. מה זה המהלומות ההדדיות האלה: אני אספר עליך, לא אספר עליך.</w:t>
      </w:r>
    </w:p>
    <w:p w14:paraId="24FC7014" w14:textId="77777777" w:rsidR="00000000" w:rsidRDefault="00E52DD3">
      <w:pPr>
        <w:pStyle w:val="a"/>
        <w:ind w:firstLine="0"/>
        <w:rPr>
          <w:rFonts w:hint="cs"/>
          <w:rtl/>
        </w:rPr>
      </w:pPr>
    </w:p>
    <w:p w14:paraId="03647268" w14:textId="77777777" w:rsidR="00000000" w:rsidRDefault="00E52DD3">
      <w:pPr>
        <w:pStyle w:val="SpeakerCon"/>
        <w:rPr>
          <w:rtl/>
        </w:rPr>
      </w:pPr>
      <w:bookmarkStart w:id="369" w:name="FS000000474T21_05_2003_18_09_42C"/>
      <w:bookmarkEnd w:id="369"/>
      <w:r>
        <w:rPr>
          <w:rFonts w:hint="eastAsia"/>
          <w:rtl/>
        </w:rPr>
        <w:t>השר</w:t>
      </w:r>
      <w:r>
        <w:rPr>
          <w:rtl/>
        </w:rPr>
        <w:t xml:space="preserve"> גד</w:t>
      </w:r>
      <w:r>
        <w:rPr>
          <w:rtl/>
        </w:rPr>
        <w:t>עון עזרא:</w:t>
      </w:r>
    </w:p>
    <w:p w14:paraId="3F85A9AB" w14:textId="77777777" w:rsidR="00000000" w:rsidRDefault="00E52DD3">
      <w:pPr>
        <w:pStyle w:val="a"/>
        <w:rPr>
          <w:rFonts w:hint="cs"/>
          <w:rtl/>
        </w:rPr>
      </w:pPr>
    </w:p>
    <w:p w14:paraId="05CACD35" w14:textId="77777777" w:rsidR="00000000" w:rsidRDefault="00E52DD3">
      <w:pPr>
        <w:pStyle w:val="a"/>
        <w:rPr>
          <w:rFonts w:hint="cs"/>
          <w:rtl/>
        </w:rPr>
      </w:pPr>
      <w:r>
        <w:rPr>
          <w:rFonts w:hint="cs"/>
          <w:rtl/>
        </w:rPr>
        <w:t xml:space="preserve">כאמור, בעת הנוכחית, לא יהיה נכון לגרש את ערפאת. אני מדגיש, בעת הנוכחית. אין לי ספק שהנושא יידון שוב בהתייעצויות שמתקיימות באופן תדיר אצל ראש הממשלה. </w:t>
      </w:r>
    </w:p>
    <w:p w14:paraId="502F13B0" w14:textId="77777777" w:rsidR="00000000" w:rsidRDefault="00E52DD3">
      <w:pPr>
        <w:pStyle w:val="a"/>
        <w:rPr>
          <w:rFonts w:hint="cs"/>
          <w:rtl/>
        </w:rPr>
      </w:pPr>
    </w:p>
    <w:p w14:paraId="391331F0" w14:textId="77777777" w:rsidR="00000000" w:rsidRDefault="00E52DD3">
      <w:pPr>
        <w:pStyle w:val="a"/>
        <w:rPr>
          <w:rFonts w:hint="cs"/>
          <w:rtl/>
        </w:rPr>
      </w:pPr>
      <w:r>
        <w:rPr>
          <w:rFonts w:hint="cs"/>
          <w:rtl/>
        </w:rPr>
        <w:t>אין ספק שערפאת הוא מכשול לשלום. הוא עושה את כל המאמצים להכשיל הסדר מדיני ומונע מגורמים פלסטיני</w:t>
      </w:r>
      <w:r>
        <w:rPr>
          <w:rFonts w:hint="cs"/>
          <w:rtl/>
        </w:rPr>
        <w:t xml:space="preserve">ים דוגמת אבו-מאזן להילחם בטרור ולמגרו. </w:t>
      </w:r>
    </w:p>
    <w:p w14:paraId="306F865A" w14:textId="77777777" w:rsidR="00000000" w:rsidRDefault="00E52DD3">
      <w:pPr>
        <w:pStyle w:val="a"/>
        <w:rPr>
          <w:rFonts w:hint="cs"/>
          <w:rtl/>
        </w:rPr>
      </w:pPr>
    </w:p>
    <w:p w14:paraId="4181ED15" w14:textId="77777777" w:rsidR="00000000" w:rsidRDefault="00E52DD3">
      <w:pPr>
        <w:pStyle w:val="a"/>
        <w:rPr>
          <w:rFonts w:hint="cs"/>
          <w:rtl/>
        </w:rPr>
      </w:pPr>
      <w:r>
        <w:rPr>
          <w:rFonts w:hint="cs"/>
          <w:rtl/>
        </w:rPr>
        <w:t>לעצם העניין, אני מציע להעביר את הנושא לוועדת החוץ והביטחון.</w:t>
      </w:r>
    </w:p>
    <w:p w14:paraId="307115EC" w14:textId="77777777" w:rsidR="00000000" w:rsidRDefault="00E52DD3">
      <w:pPr>
        <w:pStyle w:val="a"/>
        <w:ind w:firstLine="0"/>
        <w:rPr>
          <w:rFonts w:hint="cs"/>
          <w:rtl/>
        </w:rPr>
      </w:pPr>
    </w:p>
    <w:p w14:paraId="7D62C9A9" w14:textId="77777777" w:rsidR="00000000" w:rsidRDefault="00E52DD3">
      <w:pPr>
        <w:pStyle w:val="ad"/>
        <w:rPr>
          <w:rFonts w:hint="cs"/>
          <w:rtl/>
        </w:rPr>
      </w:pPr>
      <w:r>
        <w:rPr>
          <w:rFonts w:hint="cs"/>
          <w:rtl/>
        </w:rPr>
        <w:t>היו"ר אלי בן-מנחם:</w:t>
      </w:r>
    </w:p>
    <w:p w14:paraId="51DF4ACF" w14:textId="77777777" w:rsidR="00000000" w:rsidRDefault="00E52DD3">
      <w:pPr>
        <w:pStyle w:val="a"/>
        <w:ind w:firstLine="0"/>
        <w:rPr>
          <w:rFonts w:hint="cs"/>
          <w:rtl/>
        </w:rPr>
      </w:pPr>
    </w:p>
    <w:p w14:paraId="7E45CF1F" w14:textId="77777777" w:rsidR="00000000" w:rsidRDefault="00E52DD3">
      <w:pPr>
        <w:pStyle w:val="a"/>
        <w:ind w:firstLine="0"/>
        <w:rPr>
          <w:rFonts w:hint="cs"/>
          <w:rtl/>
        </w:rPr>
      </w:pPr>
      <w:r>
        <w:rPr>
          <w:rFonts w:hint="cs"/>
          <w:rtl/>
        </w:rPr>
        <w:tab/>
        <w:t>כולם מסכימים להעביר לוועדה. אין הצעות אחרות.</w:t>
      </w:r>
    </w:p>
    <w:p w14:paraId="5727D5FE" w14:textId="77777777" w:rsidR="00000000" w:rsidRDefault="00E52DD3">
      <w:pPr>
        <w:pStyle w:val="a"/>
        <w:ind w:firstLine="0"/>
        <w:rPr>
          <w:rFonts w:hint="cs"/>
          <w:rtl/>
        </w:rPr>
      </w:pPr>
    </w:p>
    <w:p w14:paraId="2E494352" w14:textId="77777777" w:rsidR="00000000" w:rsidRDefault="00E52DD3">
      <w:pPr>
        <w:pStyle w:val="ac"/>
        <w:rPr>
          <w:rtl/>
        </w:rPr>
      </w:pPr>
      <w:r>
        <w:rPr>
          <w:rFonts w:hint="eastAsia"/>
          <w:rtl/>
        </w:rPr>
        <w:t>אהוד</w:t>
      </w:r>
      <w:r>
        <w:rPr>
          <w:rtl/>
        </w:rPr>
        <w:t xml:space="preserve"> יתום (הליכוד):</w:t>
      </w:r>
    </w:p>
    <w:p w14:paraId="4BA876A8" w14:textId="77777777" w:rsidR="00000000" w:rsidRDefault="00E52DD3">
      <w:pPr>
        <w:pStyle w:val="a"/>
        <w:rPr>
          <w:rFonts w:hint="cs"/>
          <w:rtl/>
        </w:rPr>
      </w:pPr>
    </w:p>
    <w:p w14:paraId="18DCEB04" w14:textId="77777777" w:rsidR="00000000" w:rsidRDefault="00E52DD3">
      <w:pPr>
        <w:pStyle w:val="a"/>
        <w:rPr>
          <w:rFonts w:hint="cs"/>
          <w:rtl/>
        </w:rPr>
      </w:pPr>
      <w:r>
        <w:rPr>
          <w:rFonts w:hint="cs"/>
          <w:rtl/>
        </w:rPr>
        <w:t>הייתי מעדיף גירוש כבר היום.</w:t>
      </w:r>
    </w:p>
    <w:p w14:paraId="6E30C614" w14:textId="77777777" w:rsidR="00000000" w:rsidRDefault="00E52DD3">
      <w:pPr>
        <w:pStyle w:val="a"/>
        <w:ind w:firstLine="0"/>
        <w:rPr>
          <w:rFonts w:hint="cs"/>
          <w:rtl/>
        </w:rPr>
      </w:pPr>
    </w:p>
    <w:p w14:paraId="602BCDFF" w14:textId="77777777" w:rsidR="00000000" w:rsidRDefault="00E52DD3">
      <w:pPr>
        <w:pStyle w:val="ac"/>
        <w:rPr>
          <w:rtl/>
        </w:rPr>
      </w:pPr>
      <w:r>
        <w:rPr>
          <w:rFonts w:hint="eastAsia"/>
          <w:rtl/>
        </w:rPr>
        <w:t>דניאל</w:t>
      </w:r>
      <w:r>
        <w:rPr>
          <w:rtl/>
        </w:rPr>
        <w:t xml:space="preserve"> בנלולו (הליכוד):</w:t>
      </w:r>
    </w:p>
    <w:p w14:paraId="0B8A9CA9" w14:textId="77777777" w:rsidR="00000000" w:rsidRDefault="00E52DD3">
      <w:pPr>
        <w:pStyle w:val="a"/>
        <w:rPr>
          <w:rFonts w:hint="cs"/>
          <w:rtl/>
        </w:rPr>
      </w:pPr>
    </w:p>
    <w:p w14:paraId="5FA8BDE2" w14:textId="77777777" w:rsidR="00000000" w:rsidRDefault="00E52DD3">
      <w:pPr>
        <w:pStyle w:val="a"/>
        <w:rPr>
          <w:rFonts w:hint="cs"/>
          <w:rtl/>
        </w:rPr>
      </w:pPr>
      <w:r>
        <w:rPr>
          <w:rFonts w:hint="cs"/>
          <w:rtl/>
        </w:rPr>
        <w:t>אם אפשר גירוש</w:t>
      </w:r>
      <w:r>
        <w:rPr>
          <w:rFonts w:hint="cs"/>
          <w:rtl/>
        </w:rPr>
        <w:t>, בבקשה.</w:t>
      </w:r>
    </w:p>
    <w:p w14:paraId="678973AC" w14:textId="77777777" w:rsidR="00000000" w:rsidRDefault="00E52DD3">
      <w:pPr>
        <w:pStyle w:val="a"/>
        <w:ind w:firstLine="0"/>
        <w:rPr>
          <w:rFonts w:hint="cs"/>
          <w:rtl/>
        </w:rPr>
      </w:pPr>
    </w:p>
    <w:p w14:paraId="1F276EE5" w14:textId="77777777" w:rsidR="00000000" w:rsidRDefault="00E52DD3">
      <w:pPr>
        <w:pStyle w:val="ac"/>
        <w:rPr>
          <w:rtl/>
        </w:rPr>
      </w:pPr>
      <w:r>
        <w:rPr>
          <w:rtl/>
        </w:rPr>
        <w:t>אברהם בורג (העבודה-מימד):</w:t>
      </w:r>
    </w:p>
    <w:p w14:paraId="46D5FFC3" w14:textId="77777777" w:rsidR="00000000" w:rsidRDefault="00E52DD3">
      <w:pPr>
        <w:pStyle w:val="a"/>
        <w:rPr>
          <w:rtl/>
        </w:rPr>
      </w:pPr>
    </w:p>
    <w:p w14:paraId="1AC1BB00" w14:textId="77777777" w:rsidR="00000000" w:rsidRDefault="00E52DD3">
      <w:pPr>
        <w:pStyle w:val="a"/>
        <w:rPr>
          <w:rFonts w:hint="cs"/>
          <w:rtl/>
        </w:rPr>
      </w:pPr>
      <w:r>
        <w:rPr>
          <w:rFonts w:hint="cs"/>
          <w:rtl/>
        </w:rPr>
        <w:t xml:space="preserve">אדוני היושב-ראש, יש בתקנון סעיף גירוש - - - </w:t>
      </w:r>
    </w:p>
    <w:p w14:paraId="152FBCB4" w14:textId="77777777" w:rsidR="00000000" w:rsidRDefault="00E52DD3">
      <w:pPr>
        <w:pStyle w:val="a"/>
        <w:ind w:firstLine="0"/>
        <w:rPr>
          <w:rFonts w:hint="cs"/>
          <w:rtl/>
        </w:rPr>
      </w:pPr>
    </w:p>
    <w:p w14:paraId="636706BA" w14:textId="77777777" w:rsidR="00000000" w:rsidRDefault="00E52DD3">
      <w:pPr>
        <w:pStyle w:val="ad"/>
        <w:rPr>
          <w:rtl/>
        </w:rPr>
      </w:pPr>
      <w:r>
        <w:rPr>
          <w:rtl/>
        </w:rPr>
        <w:t>היו"ר נסים דהן:</w:t>
      </w:r>
    </w:p>
    <w:p w14:paraId="0279F666" w14:textId="77777777" w:rsidR="00000000" w:rsidRDefault="00E52DD3">
      <w:pPr>
        <w:pStyle w:val="a"/>
        <w:rPr>
          <w:rtl/>
        </w:rPr>
      </w:pPr>
    </w:p>
    <w:p w14:paraId="1BEE5EF4" w14:textId="77777777" w:rsidR="00000000" w:rsidRDefault="00E52DD3">
      <w:pPr>
        <w:pStyle w:val="a"/>
        <w:rPr>
          <w:rFonts w:hint="cs"/>
          <w:rtl/>
        </w:rPr>
      </w:pPr>
      <w:r>
        <w:rPr>
          <w:rFonts w:hint="cs"/>
          <w:rtl/>
        </w:rPr>
        <w:t xml:space="preserve">לא. </w:t>
      </w:r>
    </w:p>
    <w:p w14:paraId="22BD7D74" w14:textId="77777777" w:rsidR="00000000" w:rsidRDefault="00E52DD3">
      <w:pPr>
        <w:pStyle w:val="a"/>
        <w:ind w:firstLine="0"/>
        <w:rPr>
          <w:rFonts w:hint="cs"/>
          <w:rtl/>
        </w:rPr>
      </w:pPr>
    </w:p>
    <w:p w14:paraId="5A828835" w14:textId="77777777" w:rsidR="00000000" w:rsidRDefault="00E52DD3">
      <w:pPr>
        <w:pStyle w:val="ac"/>
        <w:rPr>
          <w:rtl/>
        </w:rPr>
      </w:pPr>
      <w:r>
        <w:rPr>
          <w:rFonts w:hint="eastAsia"/>
          <w:rtl/>
        </w:rPr>
        <w:t>קריאות</w:t>
      </w:r>
      <w:r>
        <w:rPr>
          <w:rtl/>
        </w:rPr>
        <w:t>:</w:t>
      </w:r>
    </w:p>
    <w:p w14:paraId="5CB03484" w14:textId="77777777" w:rsidR="00000000" w:rsidRDefault="00E52DD3">
      <w:pPr>
        <w:pStyle w:val="a"/>
        <w:rPr>
          <w:rFonts w:hint="cs"/>
          <w:rtl/>
        </w:rPr>
      </w:pPr>
    </w:p>
    <w:p w14:paraId="6EDB8EEE" w14:textId="77777777" w:rsidR="00000000" w:rsidRDefault="00E52DD3">
      <w:pPr>
        <w:pStyle w:val="a"/>
        <w:rPr>
          <w:rFonts w:hint="cs"/>
          <w:rtl/>
        </w:rPr>
      </w:pPr>
      <w:r>
        <w:rPr>
          <w:rFonts w:hint="cs"/>
          <w:rtl/>
        </w:rPr>
        <w:t xml:space="preserve">- - - </w:t>
      </w:r>
    </w:p>
    <w:p w14:paraId="78073EA3" w14:textId="77777777" w:rsidR="00000000" w:rsidRDefault="00E52DD3">
      <w:pPr>
        <w:pStyle w:val="a"/>
        <w:rPr>
          <w:rFonts w:hint="cs"/>
          <w:rtl/>
        </w:rPr>
      </w:pPr>
    </w:p>
    <w:p w14:paraId="48FAEEEC" w14:textId="77777777" w:rsidR="00000000" w:rsidRDefault="00E52DD3">
      <w:pPr>
        <w:pStyle w:val="ad"/>
        <w:rPr>
          <w:rtl/>
        </w:rPr>
      </w:pPr>
      <w:r>
        <w:rPr>
          <w:rtl/>
        </w:rPr>
        <w:t>היו"ר נסים דהן:</w:t>
      </w:r>
    </w:p>
    <w:p w14:paraId="5DACA960" w14:textId="77777777" w:rsidR="00000000" w:rsidRDefault="00E52DD3">
      <w:pPr>
        <w:pStyle w:val="a"/>
        <w:rPr>
          <w:rtl/>
        </w:rPr>
      </w:pPr>
    </w:p>
    <w:p w14:paraId="43EAB951" w14:textId="77777777" w:rsidR="00000000" w:rsidRDefault="00E52DD3">
      <w:pPr>
        <w:pStyle w:val="a"/>
        <w:ind w:firstLine="720"/>
        <w:rPr>
          <w:rFonts w:hint="cs"/>
          <w:rtl/>
        </w:rPr>
      </w:pPr>
      <w:r>
        <w:rPr>
          <w:rFonts w:hint="cs"/>
          <w:rtl/>
        </w:rPr>
        <w:t>חבר הכנסת אחמד טיבי, קודם כול תשב. חבר הכנסת אחמד טיבי, אתה עומד וזה לא נהוג. עכשיו תשב. תודה רבה. חבר הכנסת בנלולו,</w:t>
      </w:r>
      <w:r>
        <w:rPr>
          <w:rFonts w:hint="cs"/>
          <w:rtl/>
        </w:rPr>
        <w:t xml:space="preserve"> ברוך הבא. </w:t>
      </w:r>
    </w:p>
    <w:p w14:paraId="1ED4326B" w14:textId="77777777" w:rsidR="00000000" w:rsidRDefault="00E52DD3">
      <w:pPr>
        <w:pStyle w:val="a"/>
        <w:ind w:firstLine="0"/>
        <w:rPr>
          <w:rFonts w:hint="cs"/>
          <w:rtl/>
        </w:rPr>
      </w:pPr>
    </w:p>
    <w:p w14:paraId="4D9EEC1E" w14:textId="77777777" w:rsidR="00000000" w:rsidRDefault="00E52DD3">
      <w:pPr>
        <w:pStyle w:val="ac"/>
        <w:rPr>
          <w:rtl/>
        </w:rPr>
      </w:pPr>
      <w:r>
        <w:rPr>
          <w:rFonts w:hint="eastAsia"/>
          <w:rtl/>
        </w:rPr>
        <w:t>אחמד</w:t>
      </w:r>
      <w:r>
        <w:rPr>
          <w:rtl/>
        </w:rPr>
        <w:t xml:space="preserve"> טיבי (חד"ש-תע"ל):</w:t>
      </w:r>
    </w:p>
    <w:p w14:paraId="64D50C0B" w14:textId="77777777" w:rsidR="00000000" w:rsidRDefault="00E52DD3">
      <w:pPr>
        <w:pStyle w:val="a"/>
        <w:rPr>
          <w:rFonts w:hint="cs"/>
          <w:rtl/>
        </w:rPr>
      </w:pPr>
    </w:p>
    <w:p w14:paraId="5C3BF755" w14:textId="77777777" w:rsidR="00000000" w:rsidRDefault="00E52DD3">
      <w:pPr>
        <w:pStyle w:val="a"/>
        <w:rPr>
          <w:rFonts w:hint="cs"/>
          <w:rtl/>
        </w:rPr>
      </w:pPr>
      <w:r>
        <w:rPr>
          <w:rFonts w:hint="cs"/>
          <w:rtl/>
        </w:rPr>
        <w:t xml:space="preserve">לא שמעתי את הליכוד - - - </w:t>
      </w:r>
    </w:p>
    <w:p w14:paraId="038C62F5" w14:textId="77777777" w:rsidR="00000000" w:rsidRDefault="00E52DD3">
      <w:pPr>
        <w:pStyle w:val="a"/>
        <w:rPr>
          <w:rFonts w:hint="cs"/>
          <w:rtl/>
        </w:rPr>
      </w:pPr>
    </w:p>
    <w:p w14:paraId="3BBCF3C5" w14:textId="77777777" w:rsidR="00000000" w:rsidRDefault="00E52DD3">
      <w:pPr>
        <w:pStyle w:val="ac"/>
        <w:rPr>
          <w:rtl/>
        </w:rPr>
      </w:pPr>
      <w:r>
        <w:rPr>
          <w:rFonts w:hint="eastAsia"/>
          <w:rtl/>
        </w:rPr>
        <w:t>קריאות</w:t>
      </w:r>
      <w:r>
        <w:rPr>
          <w:rtl/>
        </w:rPr>
        <w:t>:</w:t>
      </w:r>
    </w:p>
    <w:p w14:paraId="5AE0B132" w14:textId="77777777" w:rsidR="00000000" w:rsidRDefault="00E52DD3">
      <w:pPr>
        <w:pStyle w:val="a"/>
        <w:rPr>
          <w:rFonts w:hint="cs"/>
          <w:rtl/>
        </w:rPr>
      </w:pPr>
    </w:p>
    <w:p w14:paraId="78FAA2D4" w14:textId="77777777" w:rsidR="00000000" w:rsidRDefault="00E52DD3">
      <w:pPr>
        <w:pStyle w:val="a"/>
        <w:rPr>
          <w:rFonts w:hint="cs"/>
          <w:rtl/>
        </w:rPr>
      </w:pPr>
      <w:r>
        <w:rPr>
          <w:rFonts w:hint="cs"/>
          <w:rtl/>
        </w:rPr>
        <w:t xml:space="preserve">- - - </w:t>
      </w:r>
    </w:p>
    <w:p w14:paraId="42458CC9" w14:textId="77777777" w:rsidR="00000000" w:rsidRDefault="00E52DD3">
      <w:pPr>
        <w:pStyle w:val="a"/>
        <w:rPr>
          <w:rFonts w:hint="cs"/>
          <w:rtl/>
        </w:rPr>
      </w:pPr>
    </w:p>
    <w:p w14:paraId="0136D8E9" w14:textId="77777777" w:rsidR="00000000" w:rsidRDefault="00E52DD3">
      <w:pPr>
        <w:pStyle w:val="ac"/>
        <w:rPr>
          <w:rtl/>
        </w:rPr>
      </w:pPr>
      <w:r>
        <w:rPr>
          <w:rFonts w:hint="eastAsia"/>
          <w:rtl/>
        </w:rPr>
        <w:t>דניאל</w:t>
      </w:r>
      <w:r>
        <w:rPr>
          <w:rtl/>
        </w:rPr>
        <w:t xml:space="preserve"> בנלולו (הליכוד):</w:t>
      </w:r>
    </w:p>
    <w:p w14:paraId="302C069D" w14:textId="77777777" w:rsidR="00000000" w:rsidRDefault="00E52DD3">
      <w:pPr>
        <w:pStyle w:val="a"/>
        <w:rPr>
          <w:rFonts w:hint="cs"/>
          <w:rtl/>
        </w:rPr>
      </w:pPr>
    </w:p>
    <w:p w14:paraId="24066FB5" w14:textId="77777777" w:rsidR="00000000" w:rsidRDefault="00E52DD3">
      <w:pPr>
        <w:pStyle w:val="a"/>
        <w:rPr>
          <w:rFonts w:hint="cs"/>
          <w:rtl/>
        </w:rPr>
      </w:pPr>
      <w:r>
        <w:rPr>
          <w:rFonts w:hint="cs"/>
          <w:rtl/>
        </w:rPr>
        <w:t xml:space="preserve">אי-אפשר שני מנהלים - - - </w:t>
      </w:r>
    </w:p>
    <w:p w14:paraId="25F83A5A" w14:textId="77777777" w:rsidR="00000000" w:rsidRDefault="00E52DD3">
      <w:pPr>
        <w:pStyle w:val="a"/>
        <w:rPr>
          <w:rFonts w:hint="cs"/>
          <w:rtl/>
        </w:rPr>
      </w:pPr>
    </w:p>
    <w:p w14:paraId="3EE34462" w14:textId="77777777" w:rsidR="00000000" w:rsidRDefault="00E52DD3">
      <w:pPr>
        <w:pStyle w:val="ac"/>
        <w:rPr>
          <w:rtl/>
        </w:rPr>
      </w:pPr>
      <w:r>
        <w:rPr>
          <w:rFonts w:hint="eastAsia"/>
          <w:rtl/>
        </w:rPr>
        <w:t>ואסל</w:t>
      </w:r>
      <w:r>
        <w:rPr>
          <w:rtl/>
        </w:rPr>
        <w:t xml:space="preserve"> טאהא (בל"ד):</w:t>
      </w:r>
    </w:p>
    <w:p w14:paraId="2FC32FD8" w14:textId="77777777" w:rsidR="00000000" w:rsidRDefault="00E52DD3">
      <w:pPr>
        <w:pStyle w:val="a"/>
        <w:rPr>
          <w:rFonts w:hint="cs"/>
          <w:rtl/>
        </w:rPr>
      </w:pPr>
    </w:p>
    <w:p w14:paraId="6E0F3128" w14:textId="77777777" w:rsidR="00000000" w:rsidRDefault="00E52DD3">
      <w:pPr>
        <w:pStyle w:val="a"/>
        <w:rPr>
          <w:rFonts w:hint="cs"/>
          <w:rtl/>
        </w:rPr>
      </w:pPr>
      <w:r>
        <w:rPr>
          <w:rFonts w:hint="cs"/>
          <w:rtl/>
        </w:rPr>
        <w:t>עוד מעט גם אותו תרצו לגרש.</w:t>
      </w:r>
    </w:p>
    <w:p w14:paraId="57DDB481" w14:textId="77777777" w:rsidR="00000000" w:rsidRDefault="00E52DD3">
      <w:pPr>
        <w:pStyle w:val="a"/>
        <w:rPr>
          <w:rFonts w:hint="cs"/>
          <w:rtl/>
        </w:rPr>
      </w:pPr>
    </w:p>
    <w:p w14:paraId="6F62A522" w14:textId="77777777" w:rsidR="00000000" w:rsidRDefault="00E52DD3">
      <w:pPr>
        <w:pStyle w:val="ac"/>
        <w:rPr>
          <w:rtl/>
        </w:rPr>
      </w:pPr>
      <w:r>
        <w:rPr>
          <w:rFonts w:hint="eastAsia"/>
          <w:rtl/>
        </w:rPr>
        <w:t>דניאל</w:t>
      </w:r>
      <w:r>
        <w:rPr>
          <w:rtl/>
        </w:rPr>
        <w:t xml:space="preserve"> בנלולו (הליכוד):</w:t>
      </w:r>
    </w:p>
    <w:p w14:paraId="3665F540" w14:textId="77777777" w:rsidR="00000000" w:rsidRDefault="00E52DD3">
      <w:pPr>
        <w:pStyle w:val="a"/>
        <w:rPr>
          <w:rFonts w:hint="cs"/>
          <w:rtl/>
        </w:rPr>
      </w:pPr>
    </w:p>
    <w:p w14:paraId="007E614F" w14:textId="77777777" w:rsidR="00000000" w:rsidRDefault="00E52DD3">
      <w:pPr>
        <w:pStyle w:val="a"/>
        <w:rPr>
          <w:rFonts w:hint="cs"/>
          <w:rtl/>
        </w:rPr>
      </w:pPr>
      <w:r>
        <w:rPr>
          <w:rFonts w:hint="cs"/>
          <w:rtl/>
        </w:rPr>
        <w:t>אם הוא לא - - -  גם הוא יעוף.</w:t>
      </w:r>
    </w:p>
    <w:p w14:paraId="0B67CB00" w14:textId="77777777" w:rsidR="00000000" w:rsidRDefault="00E52DD3">
      <w:pPr>
        <w:pStyle w:val="a"/>
        <w:rPr>
          <w:rFonts w:hint="cs"/>
          <w:rtl/>
        </w:rPr>
      </w:pPr>
    </w:p>
    <w:p w14:paraId="27E3746D" w14:textId="77777777" w:rsidR="00000000" w:rsidRDefault="00E52DD3">
      <w:pPr>
        <w:pStyle w:val="ac"/>
        <w:rPr>
          <w:rtl/>
        </w:rPr>
      </w:pPr>
      <w:r>
        <w:rPr>
          <w:rFonts w:hint="eastAsia"/>
          <w:rtl/>
        </w:rPr>
        <w:t>קריאות</w:t>
      </w:r>
      <w:r>
        <w:rPr>
          <w:rtl/>
        </w:rPr>
        <w:t>:</w:t>
      </w:r>
    </w:p>
    <w:p w14:paraId="5BF64C21" w14:textId="77777777" w:rsidR="00000000" w:rsidRDefault="00E52DD3">
      <w:pPr>
        <w:pStyle w:val="a"/>
        <w:rPr>
          <w:rFonts w:hint="cs"/>
          <w:rtl/>
        </w:rPr>
      </w:pPr>
    </w:p>
    <w:p w14:paraId="12D37DF9" w14:textId="77777777" w:rsidR="00000000" w:rsidRDefault="00E52DD3">
      <w:pPr>
        <w:pStyle w:val="a"/>
        <w:rPr>
          <w:rFonts w:hint="cs"/>
          <w:rtl/>
        </w:rPr>
      </w:pPr>
      <w:r>
        <w:rPr>
          <w:rFonts w:hint="cs"/>
          <w:rtl/>
        </w:rPr>
        <w:t xml:space="preserve">- - - </w:t>
      </w:r>
    </w:p>
    <w:p w14:paraId="56946B82" w14:textId="77777777" w:rsidR="00000000" w:rsidRDefault="00E52DD3">
      <w:pPr>
        <w:pStyle w:val="a"/>
        <w:rPr>
          <w:rFonts w:hint="cs"/>
          <w:rtl/>
        </w:rPr>
      </w:pPr>
    </w:p>
    <w:p w14:paraId="16ED40F5" w14:textId="77777777" w:rsidR="00000000" w:rsidRDefault="00E52DD3">
      <w:pPr>
        <w:pStyle w:val="ad"/>
        <w:rPr>
          <w:rtl/>
        </w:rPr>
      </w:pPr>
      <w:r>
        <w:rPr>
          <w:rtl/>
        </w:rPr>
        <w:t>היו"ר</w:t>
      </w:r>
      <w:r>
        <w:rPr>
          <w:rtl/>
        </w:rPr>
        <w:t xml:space="preserve"> נסים דהן:</w:t>
      </w:r>
    </w:p>
    <w:p w14:paraId="26E1AB9B" w14:textId="77777777" w:rsidR="00000000" w:rsidRDefault="00E52DD3">
      <w:pPr>
        <w:pStyle w:val="a"/>
        <w:rPr>
          <w:rtl/>
        </w:rPr>
      </w:pPr>
    </w:p>
    <w:p w14:paraId="3A81206B" w14:textId="77777777" w:rsidR="00000000" w:rsidRDefault="00E52DD3">
      <w:pPr>
        <w:pStyle w:val="a"/>
        <w:rPr>
          <w:rFonts w:hint="cs"/>
          <w:rtl/>
        </w:rPr>
      </w:pPr>
      <w:r>
        <w:rPr>
          <w:rFonts w:hint="cs"/>
          <w:rtl/>
        </w:rPr>
        <w:t xml:space="preserve">תודה רבה לכולם. חבר הכנסת בנלולו. חבר הכנסת אפללו. רבותי, אני מבין את סערת הרגשות מסביב לגירושו של ערפאת, אבל אנחנו רוצים להמשיך בדיון. חבר הכנסת אורי אריאל מבקש להציע הצעה אחרת מהצעתו של השר להעביר לוועדה. </w:t>
      </w:r>
    </w:p>
    <w:p w14:paraId="06C56AD0" w14:textId="77777777" w:rsidR="00000000" w:rsidRDefault="00E52DD3">
      <w:pPr>
        <w:pStyle w:val="a"/>
        <w:ind w:firstLine="0"/>
        <w:rPr>
          <w:rFonts w:hint="cs"/>
          <w:rtl/>
        </w:rPr>
      </w:pPr>
    </w:p>
    <w:p w14:paraId="5E9F5B0B" w14:textId="77777777" w:rsidR="00000000" w:rsidRDefault="00E52DD3">
      <w:pPr>
        <w:pStyle w:val="ac"/>
        <w:rPr>
          <w:rtl/>
        </w:rPr>
      </w:pPr>
      <w:r>
        <w:rPr>
          <w:rFonts w:hint="eastAsia"/>
          <w:rtl/>
        </w:rPr>
        <w:t>אחמד</w:t>
      </w:r>
      <w:r>
        <w:rPr>
          <w:rtl/>
        </w:rPr>
        <w:t xml:space="preserve"> טיבי (חד"ש-תע"ל):</w:t>
      </w:r>
    </w:p>
    <w:p w14:paraId="227498A7" w14:textId="77777777" w:rsidR="00000000" w:rsidRDefault="00E52DD3">
      <w:pPr>
        <w:pStyle w:val="a"/>
        <w:rPr>
          <w:rFonts w:hint="cs"/>
          <w:rtl/>
        </w:rPr>
      </w:pPr>
    </w:p>
    <w:p w14:paraId="6E110878" w14:textId="77777777" w:rsidR="00000000" w:rsidRDefault="00E52DD3">
      <w:pPr>
        <w:pStyle w:val="a"/>
        <w:rPr>
          <w:rFonts w:hint="cs"/>
          <w:rtl/>
        </w:rPr>
      </w:pPr>
      <w:r>
        <w:rPr>
          <w:rFonts w:hint="cs"/>
          <w:rtl/>
        </w:rPr>
        <w:t>- - -  לגרש</w:t>
      </w:r>
      <w:r>
        <w:rPr>
          <w:rFonts w:hint="cs"/>
          <w:rtl/>
        </w:rPr>
        <w:t>.</w:t>
      </w:r>
    </w:p>
    <w:p w14:paraId="1E7EE094" w14:textId="77777777" w:rsidR="00000000" w:rsidRDefault="00E52DD3">
      <w:pPr>
        <w:pStyle w:val="a"/>
        <w:ind w:firstLine="0"/>
        <w:rPr>
          <w:rFonts w:hint="cs"/>
          <w:rtl/>
        </w:rPr>
      </w:pPr>
    </w:p>
    <w:p w14:paraId="047A4059" w14:textId="77777777" w:rsidR="00000000" w:rsidRDefault="00E52DD3">
      <w:pPr>
        <w:pStyle w:val="ad"/>
        <w:rPr>
          <w:rtl/>
        </w:rPr>
      </w:pPr>
      <w:r>
        <w:rPr>
          <w:rtl/>
        </w:rPr>
        <w:t>היו"ר נסים דהן:</w:t>
      </w:r>
    </w:p>
    <w:p w14:paraId="61033ABF" w14:textId="77777777" w:rsidR="00000000" w:rsidRDefault="00E52DD3">
      <w:pPr>
        <w:pStyle w:val="a"/>
        <w:rPr>
          <w:rtl/>
        </w:rPr>
      </w:pPr>
    </w:p>
    <w:p w14:paraId="53F195DD" w14:textId="77777777" w:rsidR="00000000" w:rsidRDefault="00E52DD3">
      <w:pPr>
        <w:pStyle w:val="a"/>
        <w:rPr>
          <w:rFonts w:hint="cs"/>
          <w:rtl/>
        </w:rPr>
      </w:pPr>
      <w:r>
        <w:rPr>
          <w:rFonts w:hint="cs"/>
          <w:rtl/>
        </w:rPr>
        <w:t xml:space="preserve">תקשיב, תשמע, אולי הוא מציע בכלל לתת לו - - - </w:t>
      </w:r>
    </w:p>
    <w:p w14:paraId="760F2F60" w14:textId="77777777" w:rsidR="00000000" w:rsidRDefault="00E52DD3">
      <w:pPr>
        <w:pStyle w:val="a"/>
        <w:ind w:firstLine="0"/>
        <w:rPr>
          <w:rFonts w:hint="cs"/>
          <w:rtl/>
        </w:rPr>
      </w:pPr>
    </w:p>
    <w:p w14:paraId="3F996BE3" w14:textId="77777777" w:rsidR="00000000" w:rsidRDefault="00E52DD3">
      <w:pPr>
        <w:pStyle w:val="Speaker"/>
        <w:rPr>
          <w:rtl/>
        </w:rPr>
      </w:pPr>
      <w:bookmarkStart w:id="370" w:name="FS000000713T21_05_2003_18_05_24"/>
      <w:bookmarkEnd w:id="370"/>
      <w:r>
        <w:rPr>
          <w:rFonts w:hint="eastAsia"/>
          <w:rtl/>
        </w:rPr>
        <w:t>אורי</w:t>
      </w:r>
      <w:r>
        <w:rPr>
          <w:rtl/>
        </w:rPr>
        <w:t xml:space="preserve"> יהודה אריאל (האיחוד הלאומי - ישראל ביתנו):</w:t>
      </w:r>
    </w:p>
    <w:p w14:paraId="7BCCC099" w14:textId="77777777" w:rsidR="00000000" w:rsidRDefault="00E52DD3">
      <w:pPr>
        <w:pStyle w:val="a"/>
        <w:rPr>
          <w:rFonts w:hint="cs"/>
          <w:rtl/>
        </w:rPr>
      </w:pPr>
    </w:p>
    <w:p w14:paraId="7905A550" w14:textId="77777777" w:rsidR="00000000" w:rsidRDefault="00E52DD3">
      <w:pPr>
        <w:pStyle w:val="a"/>
        <w:rPr>
          <w:rFonts w:hint="cs"/>
          <w:rtl/>
        </w:rPr>
      </w:pPr>
      <w:r>
        <w:rPr>
          <w:rFonts w:hint="cs"/>
          <w:rtl/>
        </w:rPr>
        <w:t>אדוני היושב-ראש, חברי חברי הכנסת, ראשית ראוי לאמץ את הצעתו של טיבי לגרש גם את אבו-מאזן  - -</w:t>
      </w:r>
    </w:p>
    <w:p w14:paraId="68A3F874" w14:textId="77777777" w:rsidR="00000000" w:rsidRDefault="00E52DD3">
      <w:pPr>
        <w:pStyle w:val="a"/>
        <w:rPr>
          <w:rFonts w:hint="cs"/>
          <w:rtl/>
        </w:rPr>
      </w:pPr>
    </w:p>
    <w:p w14:paraId="757F66DC" w14:textId="77777777" w:rsidR="00000000" w:rsidRDefault="00E52DD3">
      <w:pPr>
        <w:pStyle w:val="ac"/>
        <w:rPr>
          <w:rtl/>
        </w:rPr>
      </w:pPr>
      <w:r>
        <w:rPr>
          <w:rFonts w:hint="eastAsia"/>
          <w:rtl/>
        </w:rPr>
        <w:t>אחמד</w:t>
      </w:r>
      <w:r>
        <w:rPr>
          <w:rtl/>
        </w:rPr>
        <w:t xml:space="preserve"> טיבי (חד"ש-תע"ל):</w:t>
      </w:r>
    </w:p>
    <w:p w14:paraId="3399F544" w14:textId="77777777" w:rsidR="00000000" w:rsidRDefault="00E52DD3">
      <w:pPr>
        <w:pStyle w:val="a"/>
        <w:rPr>
          <w:rFonts w:hint="cs"/>
          <w:rtl/>
        </w:rPr>
      </w:pPr>
    </w:p>
    <w:p w14:paraId="3463088C" w14:textId="77777777" w:rsidR="00000000" w:rsidRDefault="00E52DD3">
      <w:pPr>
        <w:pStyle w:val="a"/>
        <w:rPr>
          <w:rFonts w:hint="cs"/>
          <w:rtl/>
        </w:rPr>
      </w:pPr>
      <w:r>
        <w:rPr>
          <w:rFonts w:hint="cs"/>
          <w:rtl/>
        </w:rPr>
        <w:t xml:space="preserve">אודרוב. </w:t>
      </w:r>
    </w:p>
    <w:p w14:paraId="564BAA57" w14:textId="77777777" w:rsidR="00000000" w:rsidRDefault="00E52DD3">
      <w:pPr>
        <w:pStyle w:val="a"/>
        <w:rPr>
          <w:rFonts w:hint="cs"/>
          <w:rtl/>
        </w:rPr>
      </w:pPr>
    </w:p>
    <w:p w14:paraId="2FD2B063" w14:textId="77777777" w:rsidR="00000000" w:rsidRDefault="00E52DD3">
      <w:pPr>
        <w:pStyle w:val="SpeakerCon"/>
        <w:rPr>
          <w:rtl/>
        </w:rPr>
      </w:pPr>
      <w:bookmarkStart w:id="371" w:name="FS000000713T21_05_2003_18_06_52C"/>
      <w:bookmarkEnd w:id="371"/>
      <w:r>
        <w:rPr>
          <w:rtl/>
        </w:rPr>
        <w:t>אורי יהודה אר</w:t>
      </w:r>
      <w:r>
        <w:rPr>
          <w:rtl/>
        </w:rPr>
        <w:t>יאל (האיחוד הלאומי - ישראל ביתנו):</w:t>
      </w:r>
    </w:p>
    <w:p w14:paraId="40C58534" w14:textId="77777777" w:rsidR="00000000" w:rsidRDefault="00E52DD3">
      <w:pPr>
        <w:pStyle w:val="a"/>
        <w:rPr>
          <w:rtl/>
        </w:rPr>
      </w:pPr>
    </w:p>
    <w:p w14:paraId="7494016A" w14:textId="77777777" w:rsidR="00000000" w:rsidRDefault="00E52DD3">
      <w:pPr>
        <w:pStyle w:val="a"/>
        <w:rPr>
          <w:rFonts w:hint="cs"/>
          <w:rtl/>
        </w:rPr>
      </w:pPr>
      <w:r>
        <w:rPr>
          <w:rFonts w:hint="cs"/>
          <w:rtl/>
        </w:rPr>
        <w:t xml:space="preserve">- -  והלוא הוא מכחיש שואה ידוע. אתם יכולים להתגאות בו. אמר לי מישהו חרוז: "גם מח'ול לחו"ל". אני לא מסכים עם זה כמובן, כי אני צריך אותך פה, אבל לפחות השניים הללו מקומם לא יכירם כאן. </w:t>
      </w:r>
    </w:p>
    <w:p w14:paraId="6D07446E" w14:textId="77777777" w:rsidR="00000000" w:rsidRDefault="00E52DD3">
      <w:pPr>
        <w:pStyle w:val="a"/>
        <w:ind w:firstLine="0"/>
        <w:rPr>
          <w:rFonts w:hint="cs"/>
          <w:rtl/>
        </w:rPr>
      </w:pPr>
    </w:p>
    <w:p w14:paraId="4AD912CB" w14:textId="77777777" w:rsidR="00000000" w:rsidRDefault="00E52DD3">
      <w:pPr>
        <w:pStyle w:val="ad"/>
        <w:rPr>
          <w:rtl/>
        </w:rPr>
      </w:pPr>
      <w:r>
        <w:rPr>
          <w:rtl/>
        </w:rPr>
        <w:t>היו"ר נסים דהן:</w:t>
      </w:r>
    </w:p>
    <w:p w14:paraId="04B2BFB4" w14:textId="77777777" w:rsidR="00000000" w:rsidRDefault="00E52DD3">
      <w:pPr>
        <w:pStyle w:val="a"/>
        <w:rPr>
          <w:rtl/>
        </w:rPr>
      </w:pPr>
    </w:p>
    <w:p w14:paraId="58711A94" w14:textId="77777777" w:rsidR="00000000" w:rsidRDefault="00E52DD3">
      <w:pPr>
        <w:pStyle w:val="a"/>
        <w:rPr>
          <w:rFonts w:hint="cs"/>
          <w:rtl/>
        </w:rPr>
      </w:pPr>
      <w:r>
        <w:rPr>
          <w:rFonts w:hint="cs"/>
          <w:rtl/>
        </w:rPr>
        <w:t xml:space="preserve">חבר הכנסת מח'ול, מה </w:t>
      </w:r>
      <w:r>
        <w:rPr>
          <w:rFonts w:hint="cs"/>
          <w:rtl/>
        </w:rPr>
        <w:t xml:space="preserve">אכפת לך לטייל בחו"ל? </w:t>
      </w:r>
    </w:p>
    <w:p w14:paraId="061596D5" w14:textId="77777777" w:rsidR="00000000" w:rsidRDefault="00E52DD3">
      <w:pPr>
        <w:pStyle w:val="a"/>
        <w:rPr>
          <w:rFonts w:hint="cs"/>
          <w:rtl/>
        </w:rPr>
      </w:pPr>
    </w:p>
    <w:p w14:paraId="05480E8C" w14:textId="77777777" w:rsidR="00000000" w:rsidRDefault="00E52DD3">
      <w:pPr>
        <w:pStyle w:val="ac"/>
        <w:rPr>
          <w:rtl/>
        </w:rPr>
      </w:pPr>
      <w:r>
        <w:rPr>
          <w:rFonts w:hint="eastAsia"/>
          <w:rtl/>
        </w:rPr>
        <w:t>עסאם</w:t>
      </w:r>
      <w:r>
        <w:rPr>
          <w:rtl/>
        </w:rPr>
        <w:t xml:space="preserve"> מח'ול (חד"ש-תע"ל):</w:t>
      </w:r>
    </w:p>
    <w:p w14:paraId="3862C7EF" w14:textId="77777777" w:rsidR="00000000" w:rsidRDefault="00E52DD3">
      <w:pPr>
        <w:pStyle w:val="a"/>
        <w:rPr>
          <w:rFonts w:hint="cs"/>
          <w:rtl/>
        </w:rPr>
      </w:pPr>
    </w:p>
    <w:p w14:paraId="409CE2B5" w14:textId="77777777" w:rsidR="00000000" w:rsidRDefault="00E52DD3">
      <w:pPr>
        <w:pStyle w:val="a"/>
        <w:rPr>
          <w:rFonts w:hint="cs"/>
          <w:rtl/>
        </w:rPr>
      </w:pPr>
      <w:r>
        <w:rPr>
          <w:rFonts w:hint="cs"/>
          <w:rtl/>
        </w:rPr>
        <w:t xml:space="preserve">- - - </w:t>
      </w:r>
    </w:p>
    <w:p w14:paraId="5DB20D26" w14:textId="77777777" w:rsidR="00000000" w:rsidRDefault="00E52DD3">
      <w:pPr>
        <w:pStyle w:val="a"/>
        <w:rPr>
          <w:rtl/>
        </w:rPr>
      </w:pPr>
    </w:p>
    <w:p w14:paraId="12AF4B04" w14:textId="77777777" w:rsidR="00000000" w:rsidRDefault="00E52DD3">
      <w:pPr>
        <w:pStyle w:val="a"/>
        <w:rPr>
          <w:rFonts w:hint="cs"/>
          <w:rtl/>
        </w:rPr>
      </w:pPr>
    </w:p>
    <w:p w14:paraId="69DD949E" w14:textId="77777777" w:rsidR="00000000" w:rsidRDefault="00E52DD3">
      <w:pPr>
        <w:pStyle w:val="ad"/>
        <w:rPr>
          <w:rtl/>
        </w:rPr>
      </w:pPr>
      <w:r>
        <w:rPr>
          <w:rtl/>
        </w:rPr>
        <w:t>היו"ר נסים דהן:</w:t>
      </w:r>
    </w:p>
    <w:p w14:paraId="749B6C21" w14:textId="77777777" w:rsidR="00000000" w:rsidRDefault="00E52DD3">
      <w:pPr>
        <w:pStyle w:val="a"/>
        <w:rPr>
          <w:rtl/>
        </w:rPr>
      </w:pPr>
    </w:p>
    <w:p w14:paraId="09901C10" w14:textId="77777777" w:rsidR="00000000" w:rsidRDefault="00E52DD3">
      <w:pPr>
        <w:pStyle w:val="a"/>
        <w:rPr>
          <w:rFonts w:hint="cs"/>
          <w:rtl/>
        </w:rPr>
      </w:pPr>
      <w:r>
        <w:rPr>
          <w:rFonts w:hint="cs"/>
          <w:rtl/>
        </w:rPr>
        <w:t>אתה מתנגד לטייל בחו"ל על חשבון המדינה?</w:t>
      </w:r>
    </w:p>
    <w:p w14:paraId="78913ED7" w14:textId="77777777" w:rsidR="00000000" w:rsidRDefault="00E52DD3">
      <w:pPr>
        <w:pStyle w:val="a"/>
        <w:rPr>
          <w:rFonts w:hint="cs"/>
          <w:rtl/>
        </w:rPr>
      </w:pPr>
    </w:p>
    <w:p w14:paraId="7724C4AC" w14:textId="77777777" w:rsidR="00000000" w:rsidRDefault="00E52DD3">
      <w:pPr>
        <w:pStyle w:val="SpeakerCon"/>
        <w:rPr>
          <w:rtl/>
        </w:rPr>
      </w:pPr>
      <w:bookmarkStart w:id="372" w:name="FS000000713T21_05_2003_18_09_50C"/>
      <w:bookmarkEnd w:id="372"/>
      <w:r>
        <w:rPr>
          <w:rtl/>
        </w:rPr>
        <w:t>אורי יהודה אריאל (האיחוד הלאומי - ישראל ביתנו):</w:t>
      </w:r>
    </w:p>
    <w:p w14:paraId="589A0361" w14:textId="77777777" w:rsidR="00000000" w:rsidRDefault="00E52DD3">
      <w:pPr>
        <w:pStyle w:val="a"/>
        <w:rPr>
          <w:rtl/>
        </w:rPr>
      </w:pPr>
    </w:p>
    <w:p w14:paraId="278074AF" w14:textId="77777777" w:rsidR="00000000" w:rsidRDefault="00E52DD3">
      <w:pPr>
        <w:pStyle w:val="a"/>
        <w:rPr>
          <w:rFonts w:hint="cs"/>
          <w:rtl/>
        </w:rPr>
      </w:pPr>
      <w:r>
        <w:rPr>
          <w:rFonts w:hint="cs"/>
          <w:rtl/>
        </w:rPr>
        <w:t xml:space="preserve">לא הייתי רוצה להצטרף להצעתו של חבר הכנסת חזן ידידי, כי אנחנו לא אומרים פה לחסל. יש מלים יותר </w:t>
      </w:r>
      <w:r>
        <w:rPr>
          <w:rFonts w:hint="cs"/>
          <w:rtl/>
        </w:rPr>
        <w:t>מתאימות. אני מציע הצעה אחרת - להעביר את הנושא  לדיון במליאה, באיזו שיטה לגרש אותם, כי כך ראוי.</w:t>
      </w:r>
    </w:p>
    <w:p w14:paraId="06092C41" w14:textId="77777777" w:rsidR="00000000" w:rsidRDefault="00E52DD3">
      <w:pPr>
        <w:pStyle w:val="a"/>
        <w:rPr>
          <w:rFonts w:hint="cs"/>
          <w:rtl/>
        </w:rPr>
      </w:pPr>
    </w:p>
    <w:p w14:paraId="28F36273" w14:textId="77777777" w:rsidR="00000000" w:rsidRDefault="00E52DD3">
      <w:pPr>
        <w:pStyle w:val="ad"/>
        <w:rPr>
          <w:rtl/>
        </w:rPr>
      </w:pPr>
      <w:r>
        <w:rPr>
          <w:rtl/>
        </w:rPr>
        <w:t>היו"ר נסים דהן:</w:t>
      </w:r>
    </w:p>
    <w:p w14:paraId="1C14AF65" w14:textId="77777777" w:rsidR="00000000" w:rsidRDefault="00E52DD3">
      <w:pPr>
        <w:pStyle w:val="a"/>
        <w:rPr>
          <w:rtl/>
        </w:rPr>
      </w:pPr>
    </w:p>
    <w:p w14:paraId="60997275" w14:textId="77777777" w:rsidR="00000000" w:rsidRDefault="00E52DD3">
      <w:pPr>
        <w:pStyle w:val="a"/>
        <w:rPr>
          <w:rFonts w:hint="cs"/>
          <w:rtl/>
        </w:rPr>
      </w:pPr>
      <w:r>
        <w:rPr>
          <w:rFonts w:hint="cs"/>
          <w:rtl/>
        </w:rPr>
        <w:t xml:space="preserve">אתה לא יכול לבקש דיון במליאה. אתה יכול לבקש רק להסיר. חבר הכנסת יתום ביקש דיון במליאה, השר ביקש ועדה, ומקסימום אתה יכול לבקש להסיר. </w:t>
      </w:r>
    </w:p>
    <w:p w14:paraId="79C8D841" w14:textId="77777777" w:rsidR="00000000" w:rsidRDefault="00E52DD3">
      <w:pPr>
        <w:pStyle w:val="a"/>
        <w:rPr>
          <w:rFonts w:hint="cs"/>
          <w:rtl/>
        </w:rPr>
      </w:pPr>
    </w:p>
    <w:p w14:paraId="291D2914" w14:textId="77777777" w:rsidR="00000000" w:rsidRDefault="00E52DD3">
      <w:pPr>
        <w:pStyle w:val="SpeakerCon"/>
        <w:rPr>
          <w:rtl/>
        </w:rPr>
      </w:pPr>
      <w:bookmarkStart w:id="373" w:name="FS000000713T21_05_2003_18_11_34C"/>
      <w:bookmarkEnd w:id="373"/>
      <w:r>
        <w:rPr>
          <w:rtl/>
        </w:rPr>
        <w:t>אורי יהוד</w:t>
      </w:r>
      <w:r>
        <w:rPr>
          <w:rtl/>
        </w:rPr>
        <w:t>ה אריאל (האיחוד הלאומי - ישראל ביתנו):</w:t>
      </w:r>
    </w:p>
    <w:p w14:paraId="5EBDBAA8" w14:textId="77777777" w:rsidR="00000000" w:rsidRDefault="00E52DD3">
      <w:pPr>
        <w:pStyle w:val="a"/>
        <w:rPr>
          <w:rtl/>
        </w:rPr>
      </w:pPr>
    </w:p>
    <w:p w14:paraId="2FAEA96E" w14:textId="77777777" w:rsidR="00000000" w:rsidRDefault="00E52DD3">
      <w:pPr>
        <w:pStyle w:val="a"/>
        <w:rPr>
          <w:rFonts w:hint="cs"/>
          <w:rtl/>
        </w:rPr>
      </w:pPr>
      <w:r>
        <w:rPr>
          <w:rFonts w:hint="cs"/>
          <w:rtl/>
        </w:rPr>
        <w:t>טוב.</w:t>
      </w:r>
    </w:p>
    <w:p w14:paraId="5AA6B81A" w14:textId="77777777" w:rsidR="00000000" w:rsidRDefault="00E52DD3">
      <w:pPr>
        <w:pStyle w:val="a"/>
        <w:rPr>
          <w:rFonts w:hint="cs"/>
          <w:rtl/>
        </w:rPr>
      </w:pPr>
    </w:p>
    <w:p w14:paraId="48F1A0CD" w14:textId="77777777" w:rsidR="00000000" w:rsidRDefault="00E52DD3">
      <w:pPr>
        <w:pStyle w:val="ad"/>
        <w:rPr>
          <w:rtl/>
        </w:rPr>
      </w:pPr>
      <w:r>
        <w:rPr>
          <w:rtl/>
        </w:rPr>
        <w:t>היו"ר נסים דהן:</w:t>
      </w:r>
    </w:p>
    <w:p w14:paraId="78B2ACC4" w14:textId="77777777" w:rsidR="00000000" w:rsidRDefault="00E52DD3">
      <w:pPr>
        <w:pStyle w:val="a"/>
        <w:rPr>
          <w:rtl/>
        </w:rPr>
      </w:pPr>
    </w:p>
    <w:p w14:paraId="799AC24D" w14:textId="77777777" w:rsidR="00000000" w:rsidRDefault="00E52DD3">
      <w:pPr>
        <w:pStyle w:val="a"/>
        <w:rPr>
          <w:rFonts w:hint="cs"/>
          <w:rtl/>
        </w:rPr>
      </w:pPr>
      <w:r>
        <w:rPr>
          <w:rFonts w:hint="cs"/>
          <w:rtl/>
        </w:rPr>
        <w:t xml:space="preserve">תודה רבה. </w:t>
      </w:r>
    </w:p>
    <w:p w14:paraId="411D01C7" w14:textId="77777777" w:rsidR="00000000" w:rsidRDefault="00E52DD3">
      <w:pPr>
        <w:pStyle w:val="a"/>
        <w:rPr>
          <w:rFonts w:hint="cs"/>
          <w:rtl/>
        </w:rPr>
      </w:pPr>
    </w:p>
    <w:p w14:paraId="10DA083C" w14:textId="77777777" w:rsidR="00000000" w:rsidRDefault="00E52DD3">
      <w:pPr>
        <w:pStyle w:val="a"/>
        <w:rPr>
          <w:rFonts w:hint="cs"/>
          <w:rtl/>
        </w:rPr>
      </w:pPr>
      <w:r>
        <w:rPr>
          <w:rFonts w:hint="cs"/>
          <w:rtl/>
        </w:rPr>
        <w:t xml:space="preserve">אנחנו עוברים להצבעה. בעד הצעתו של חבר הכנסת יתום לדיון במליאה - זה בעד. מי שיצביע נגד מצביע בעד הצעתו של השר להעביר לוועדה. </w:t>
      </w:r>
    </w:p>
    <w:p w14:paraId="177AB094" w14:textId="77777777" w:rsidR="00000000" w:rsidRDefault="00E52DD3">
      <w:pPr>
        <w:pStyle w:val="a"/>
        <w:rPr>
          <w:rFonts w:hint="cs"/>
          <w:rtl/>
        </w:rPr>
      </w:pPr>
    </w:p>
    <w:p w14:paraId="58D4DBE1" w14:textId="77777777" w:rsidR="00000000" w:rsidRDefault="00E52DD3">
      <w:pPr>
        <w:pStyle w:val="ac"/>
        <w:rPr>
          <w:rtl/>
        </w:rPr>
      </w:pPr>
      <w:r>
        <w:rPr>
          <w:rFonts w:hint="eastAsia"/>
          <w:rtl/>
        </w:rPr>
        <w:t>אברהם</w:t>
      </w:r>
      <w:r>
        <w:rPr>
          <w:rtl/>
        </w:rPr>
        <w:t xml:space="preserve"> בורג (העבודה-מימד):</w:t>
      </w:r>
    </w:p>
    <w:p w14:paraId="790436D4" w14:textId="77777777" w:rsidR="00000000" w:rsidRDefault="00E52DD3">
      <w:pPr>
        <w:pStyle w:val="a"/>
        <w:rPr>
          <w:rFonts w:hint="cs"/>
          <w:rtl/>
        </w:rPr>
      </w:pPr>
    </w:p>
    <w:p w14:paraId="31B85907" w14:textId="77777777" w:rsidR="00000000" w:rsidRDefault="00E52DD3">
      <w:pPr>
        <w:pStyle w:val="a"/>
        <w:rPr>
          <w:rFonts w:hint="cs"/>
          <w:rtl/>
        </w:rPr>
      </w:pPr>
      <w:r>
        <w:rPr>
          <w:rFonts w:hint="cs"/>
          <w:rtl/>
        </w:rPr>
        <w:t>אריאל ביקש להסיר.</w:t>
      </w:r>
    </w:p>
    <w:p w14:paraId="083C3EAF" w14:textId="77777777" w:rsidR="00000000" w:rsidRDefault="00E52DD3">
      <w:pPr>
        <w:pStyle w:val="a"/>
        <w:rPr>
          <w:rFonts w:hint="cs"/>
          <w:rtl/>
        </w:rPr>
      </w:pPr>
    </w:p>
    <w:p w14:paraId="0A3D6A96" w14:textId="77777777" w:rsidR="00000000" w:rsidRDefault="00E52DD3">
      <w:pPr>
        <w:pStyle w:val="ac"/>
        <w:rPr>
          <w:rtl/>
        </w:rPr>
      </w:pPr>
      <w:r>
        <w:rPr>
          <w:rFonts w:hint="eastAsia"/>
          <w:rtl/>
        </w:rPr>
        <w:t>אהוד</w:t>
      </w:r>
      <w:r>
        <w:rPr>
          <w:rtl/>
        </w:rPr>
        <w:t xml:space="preserve"> יתום</w:t>
      </w:r>
      <w:r>
        <w:rPr>
          <w:rtl/>
        </w:rPr>
        <w:t xml:space="preserve"> (הליכוד):</w:t>
      </w:r>
    </w:p>
    <w:p w14:paraId="712EBA01" w14:textId="77777777" w:rsidR="00000000" w:rsidRDefault="00E52DD3">
      <w:pPr>
        <w:pStyle w:val="a"/>
        <w:rPr>
          <w:rFonts w:hint="cs"/>
          <w:rtl/>
        </w:rPr>
      </w:pPr>
    </w:p>
    <w:p w14:paraId="28A2BD70" w14:textId="77777777" w:rsidR="00000000" w:rsidRDefault="00E52DD3">
      <w:pPr>
        <w:pStyle w:val="a"/>
        <w:rPr>
          <w:rFonts w:hint="cs"/>
          <w:rtl/>
        </w:rPr>
      </w:pPr>
      <w:r>
        <w:rPr>
          <w:rFonts w:hint="cs"/>
          <w:rtl/>
        </w:rPr>
        <w:t>אני בעד להעביר לוועדה.</w:t>
      </w:r>
    </w:p>
    <w:p w14:paraId="064A3BF2" w14:textId="77777777" w:rsidR="00000000" w:rsidRDefault="00E52DD3">
      <w:pPr>
        <w:pStyle w:val="a"/>
        <w:rPr>
          <w:rFonts w:hint="cs"/>
          <w:rtl/>
        </w:rPr>
      </w:pPr>
    </w:p>
    <w:p w14:paraId="68EA669D" w14:textId="77777777" w:rsidR="00000000" w:rsidRDefault="00E52DD3">
      <w:pPr>
        <w:pStyle w:val="ad"/>
        <w:rPr>
          <w:rtl/>
        </w:rPr>
      </w:pPr>
      <w:r>
        <w:rPr>
          <w:rtl/>
        </w:rPr>
        <w:t>היו"ר נסים דהן:</w:t>
      </w:r>
    </w:p>
    <w:p w14:paraId="036F7B9E" w14:textId="77777777" w:rsidR="00000000" w:rsidRDefault="00E52DD3">
      <w:pPr>
        <w:pStyle w:val="a"/>
        <w:rPr>
          <w:rtl/>
        </w:rPr>
      </w:pPr>
    </w:p>
    <w:p w14:paraId="66E6030F" w14:textId="77777777" w:rsidR="00000000" w:rsidRDefault="00E52DD3">
      <w:pPr>
        <w:pStyle w:val="a"/>
        <w:rPr>
          <w:rFonts w:hint="cs"/>
          <w:rtl/>
        </w:rPr>
      </w:pPr>
      <w:r>
        <w:rPr>
          <w:rFonts w:hint="cs"/>
          <w:rtl/>
        </w:rPr>
        <w:t xml:space="preserve">גם אתה מסכים לוועדה? אז יש לנו להסיר או ועדה. בעד זה לוועדה, נגד זה להסיר. ההצבעה מתחילה. </w:t>
      </w:r>
    </w:p>
    <w:p w14:paraId="21104C2A" w14:textId="77777777" w:rsidR="00000000" w:rsidRDefault="00E52DD3">
      <w:pPr>
        <w:pStyle w:val="a"/>
        <w:rPr>
          <w:rtl/>
        </w:rPr>
      </w:pPr>
    </w:p>
    <w:p w14:paraId="0946A873" w14:textId="77777777" w:rsidR="00000000" w:rsidRDefault="00E52DD3">
      <w:pPr>
        <w:pStyle w:val="a"/>
        <w:rPr>
          <w:rFonts w:hint="cs"/>
          <w:rtl/>
        </w:rPr>
      </w:pPr>
    </w:p>
    <w:p w14:paraId="76B8F84D" w14:textId="77777777" w:rsidR="00000000" w:rsidRDefault="00E52DD3">
      <w:pPr>
        <w:pStyle w:val="a7"/>
        <w:bidi/>
        <w:rPr>
          <w:rFonts w:hint="cs"/>
          <w:rtl/>
        </w:rPr>
      </w:pPr>
      <w:r>
        <w:rPr>
          <w:rFonts w:hint="cs"/>
          <w:rtl/>
        </w:rPr>
        <w:t>הצבעה מס' 19</w:t>
      </w:r>
    </w:p>
    <w:p w14:paraId="311A887A" w14:textId="77777777" w:rsidR="00000000" w:rsidRDefault="00E52DD3">
      <w:pPr>
        <w:pStyle w:val="a8"/>
        <w:bidi/>
        <w:rPr>
          <w:rFonts w:hint="cs"/>
          <w:rtl/>
        </w:rPr>
      </w:pPr>
      <w:r>
        <w:rPr>
          <w:rFonts w:hint="cs"/>
          <w:rtl/>
        </w:rPr>
        <w:t>בעד ההצעה להעביר את הנושא לוועדה - 13</w:t>
      </w:r>
    </w:p>
    <w:p w14:paraId="61F27660" w14:textId="77777777" w:rsidR="00000000" w:rsidRDefault="00E52DD3">
      <w:pPr>
        <w:pStyle w:val="a8"/>
        <w:bidi/>
        <w:rPr>
          <w:rFonts w:hint="cs"/>
          <w:rtl/>
        </w:rPr>
      </w:pPr>
      <w:r>
        <w:rPr>
          <w:rFonts w:hint="cs"/>
          <w:rtl/>
        </w:rPr>
        <w:t>בעד ההצעה שלא לכלול את הנושא בסדר-היום - 3</w:t>
      </w:r>
    </w:p>
    <w:p w14:paraId="2DB43AB6" w14:textId="77777777" w:rsidR="00000000" w:rsidRDefault="00E52DD3">
      <w:pPr>
        <w:pStyle w:val="a8"/>
        <w:bidi/>
        <w:rPr>
          <w:rFonts w:hint="cs"/>
          <w:rtl/>
        </w:rPr>
      </w:pPr>
      <w:r>
        <w:rPr>
          <w:rFonts w:hint="cs"/>
          <w:rtl/>
        </w:rPr>
        <w:t>נמנעים - אין</w:t>
      </w:r>
    </w:p>
    <w:p w14:paraId="763D18ED" w14:textId="77777777" w:rsidR="00000000" w:rsidRDefault="00E52DD3">
      <w:pPr>
        <w:pStyle w:val="a9"/>
        <w:bidi/>
        <w:rPr>
          <w:rFonts w:hint="cs"/>
          <w:rtl/>
        </w:rPr>
      </w:pPr>
      <w:r>
        <w:rPr>
          <w:rFonts w:hint="cs"/>
          <w:rtl/>
        </w:rPr>
        <w:t>ההצ</w:t>
      </w:r>
      <w:r>
        <w:rPr>
          <w:rFonts w:hint="cs"/>
          <w:rtl/>
        </w:rPr>
        <w:t>עה להעביר את הנושא לוועדת החוץ והביטחון נתקבלה.</w:t>
      </w:r>
    </w:p>
    <w:p w14:paraId="20F240DF" w14:textId="77777777" w:rsidR="00000000" w:rsidRDefault="00E52DD3">
      <w:pPr>
        <w:pStyle w:val="a"/>
        <w:rPr>
          <w:rFonts w:hint="cs"/>
          <w:rtl/>
        </w:rPr>
      </w:pPr>
    </w:p>
    <w:p w14:paraId="08AF7FC2" w14:textId="77777777" w:rsidR="00000000" w:rsidRDefault="00E52DD3">
      <w:pPr>
        <w:pStyle w:val="ad"/>
        <w:rPr>
          <w:rtl/>
        </w:rPr>
      </w:pPr>
      <w:r>
        <w:rPr>
          <w:rtl/>
        </w:rPr>
        <w:t>היו"ר נסים דהן:</w:t>
      </w:r>
    </w:p>
    <w:p w14:paraId="4FC4F9A9" w14:textId="77777777" w:rsidR="00000000" w:rsidRDefault="00E52DD3">
      <w:pPr>
        <w:pStyle w:val="a"/>
        <w:rPr>
          <w:rtl/>
        </w:rPr>
      </w:pPr>
    </w:p>
    <w:p w14:paraId="52AAAD79" w14:textId="77777777" w:rsidR="00000000" w:rsidRDefault="00E52DD3">
      <w:pPr>
        <w:pStyle w:val="a"/>
        <w:rPr>
          <w:rFonts w:hint="cs"/>
          <w:rtl/>
        </w:rPr>
      </w:pPr>
      <w:r>
        <w:rPr>
          <w:rFonts w:hint="cs"/>
          <w:rtl/>
        </w:rPr>
        <w:t xml:space="preserve">רבותי, עבר הזמן ואפילו לא הצבעתם. 13 בעד, שלושה נגד. הנושא יידון בוועדה. </w:t>
      </w:r>
    </w:p>
    <w:p w14:paraId="78CDD611" w14:textId="77777777" w:rsidR="00000000" w:rsidRDefault="00E52DD3">
      <w:pPr>
        <w:pStyle w:val="a"/>
        <w:ind w:firstLine="0"/>
        <w:rPr>
          <w:rFonts w:hint="cs"/>
          <w:rtl/>
        </w:rPr>
      </w:pPr>
    </w:p>
    <w:p w14:paraId="0B9A4596" w14:textId="77777777" w:rsidR="00000000" w:rsidRDefault="00E52DD3">
      <w:pPr>
        <w:pStyle w:val="ac"/>
        <w:rPr>
          <w:rtl/>
        </w:rPr>
      </w:pPr>
      <w:r>
        <w:rPr>
          <w:rFonts w:hint="eastAsia"/>
          <w:rtl/>
        </w:rPr>
        <w:t>קריאה</w:t>
      </w:r>
      <w:r>
        <w:rPr>
          <w:rtl/>
        </w:rPr>
        <w:t>:</w:t>
      </w:r>
    </w:p>
    <w:p w14:paraId="386C4543" w14:textId="77777777" w:rsidR="00000000" w:rsidRDefault="00E52DD3">
      <w:pPr>
        <w:pStyle w:val="a"/>
        <w:rPr>
          <w:rFonts w:hint="cs"/>
          <w:rtl/>
        </w:rPr>
      </w:pPr>
    </w:p>
    <w:p w14:paraId="2CA9F6E7" w14:textId="77777777" w:rsidR="00000000" w:rsidRDefault="00E52DD3">
      <w:pPr>
        <w:pStyle w:val="a"/>
        <w:rPr>
          <w:rFonts w:hint="cs"/>
          <w:rtl/>
        </w:rPr>
      </w:pPr>
      <w:r>
        <w:rPr>
          <w:rFonts w:hint="cs"/>
          <w:rtl/>
        </w:rPr>
        <w:t xml:space="preserve">- - - </w:t>
      </w:r>
    </w:p>
    <w:p w14:paraId="0F71D469" w14:textId="77777777" w:rsidR="00000000" w:rsidRDefault="00E52DD3">
      <w:pPr>
        <w:pStyle w:val="a"/>
        <w:rPr>
          <w:rFonts w:hint="cs"/>
          <w:rtl/>
        </w:rPr>
      </w:pPr>
    </w:p>
    <w:p w14:paraId="1CEE877B" w14:textId="77777777" w:rsidR="00000000" w:rsidRDefault="00E52DD3">
      <w:pPr>
        <w:pStyle w:val="ad"/>
        <w:rPr>
          <w:rtl/>
        </w:rPr>
      </w:pPr>
      <w:r>
        <w:rPr>
          <w:rtl/>
        </w:rPr>
        <w:t>היו"ר נסים דהן:</w:t>
      </w:r>
    </w:p>
    <w:p w14:paraId="05D02A2B" w14:textId="77777777" w:rsidR="00000000" w:rsidRDefault="00E52DD3">
      <w:pPr>
        <w:pStyle w:val="a"/>
        <w:rPr>
          <w:rtl/>
        </w:rPr>
      </w:pPr>
    </w:p>
    <w:p w14:paraId="1DEE54BE" w14:textId="77777777" w:rsidR="00000000" w:rsidRDefault="00E52DD3">
      <w:pPr>
        <w:pStyle w:val="a"/>
        <w:rPr>
          <w:rFonts w:hint="cs"/>
          <w:rtl/>
        </w:rPr>
      </w:pPr>
      <w:r>
        <w:rPr>
          <w:rFonts w:hint="cs"/>
          <w:rtl/>
        </w:rPr>
        <w:t>לא נמנעתם.</w:t>
      </w:r>
    </w:p>
    <w:p w14:paraId="5B35BB70" w14:textId="77777777" w:rsidR="00000000" w:rsidRDefault="00E52DD3">
      <w:pPr>
        <w:pStyle w:val="a"/>
        <w:rPr>
          <w:rFonts w:hint="cs"/>
          <w:rtl/>
        </w:rPr>
      </w:pPr>
    </w:p>
    <w:p w14:paraId="37649D4B" w14:textId="77777777" w:rsidR="00000000" w:rsidRDefault="00E52DD3">
      <w:pPr>
        <w:pStyle w:val="ac"/>
        <w:rPr>
          <w:rtl/>
        </w:rPr>
      </w:pPr>
      <w:r>
        <w:rPr>
          <w:rFonts w:hint="eastAsia"/>
          <w:rtl/>
        </w:rPr>
        <w:t>מוחמד</w:t>
      </w:r>
      <w:r>
        <w:rPr>
          <w:rtl/>
        </w:rPr>
        <w:t xml:space="preserve"> ברכה (חד"ש-תע"ל):</w:t>
      </w:r>
    </w:p>
    <w:p w14:paraId="29F3056A" w14:textId="77777777" w:rsidR="00000000" w:rsidRDefault="00E52DD3">
      <w:pPr>
        <w:pStyle w:val="a"/>
        <w:rPr>
          <w:rFonts w:hint="cs"/>
          <w:rtl/>
        </w:rPr>
      </w:pPr>
    </w:p>
    <w:p w14:paraId="6B236BB4" w14:textId="77777777" w:rsidR="00000000" w:rsidRDefault="00E52DD3">
      <w:pPr>
        <w:pStyle w:val="a"/>
        <w:rPr>
          <w:rFonts w:hint="cs"/>
          <w:rtl/>
        </w:rPr>
      </w:pPr>
      <w:r>
        <w:rPr>
          <w:rFonts w:hint="cs"/>
          <w:rtl/>
        </w:rPr>
        <w:t>נמנענו.</w:t>
      </w:r>
    </w:p>
    <w:p w14:paraId="48E7BB12" w14:textId="77777777" w:rsidR="00000000" w:rsidRDefault="00E52DD3">
      <w:pPr>
        <w:pStyle w:val="a"/>
        <w:rPr>
          <w:rFonts w:hint="cs"/>
          <w:rtl/>
        </w:rPr>
      </w:pPr>
    </w:p>
    <w:p w14:paraId="7D0083EB" w14:textId="77777777" w:rsidR="00000000" w:rsidRDefault="00E52DD3">
      <w:pPr>
        <w:pStyle w:val="ad"/>
        <w:rPr>
          <w:rtl/>
        </w:rPr>
      </w:pPr>
      <w:r>
        <w:rPr>
          <w:rtl/>
        </w:rPr>
        <w:t>היו"ר נסים דהן:</w:t>
      </w:r>
    </w:p>
    <w:p w14:paraId="17D1BB2B" w14:textId="77777777" w:rsidR="00000000" w:rsidRDefault="00E52DD3">
      <w:pPr>
        <w:pStyle w:val="a"/>
        <w:rPr>
          <w:rtl/>
        </w:rPr>
      </w:pPr>
    </w:p>
    <w:p w14:paraId="64063091" w14:textId="77777777" w:rsidR="00000000" w:rsidRDefault="00E52DD3">
      <w:pPr>
        <w:pStyle w:val="a"/>
        <w:rPr>
          <w:rFonts w:hint="cs"/>
          <w:rtl/>
        </w:rPr>
      </w:pPr>
      <w:r>
        <w:rPr>
          <w:rFonts w:hint="cs"/>
          <w:rtl/>
        </w:rPr>
        <w:t>הנה, אין נמנעים. אפ</w:t>
      </w:r>
      <w:r>
        <w:rPr>
          <w:rFonts w:hint="cs"/>
          <w:rtl/>
        </w:rPr>
        <w:t xml:space="preserve">ס נמנעים. </w:t>
      </w:r>
    </w:p>
    <w:p w14:paraId="5C82239C" w14:textId="77777777" w:rsidR="00000000" w:rsidRDefault="00E52DD3">
      <w:pPr>
        <w:pStyle w:val="a"/>
        <w:rPr>
          <w:rFonts w:hint="cs"/>
          <w:rtl/>
        </w:rPr>
      </w:pPr>
    </w:p>
    <w:p w14:paraId="079CF7F5" w14:textId="77777777" w:rsidR="00000000" w:rsidRDefault="00E52DD3">
      <w:pPr>
        <w:pStyle w:val="ac"/>
        <w:rPr>
          <w:rtl/>
        </w:rPr>
      </w:pPr>
      <w:r>
        <w:rPr>
          <w:rFonts w:hint="eastAsia"/>
          <w:rtl/>
        </w:rPr>
        <w:t>מוחמד</w:t>
      </w:r>
      <w:r>
        <w:rPr>
          <w:rtl/>
        </w:rPr>
        <w:t xml:space="preserve"> ברכה (חד"ש-תע"ל):</w:t>
      </w:r>
    </w:p>
    <w:p w14:paraId="2BE13524" w14:textId="77777777" w:rsidR="00000000" w:rsidRDefault="00E52DD3">
      <w:pPr>
        <w:pStyle w:val="a"/>
        <w:rPr>
          <w:rFonts w:hint="cs"/>
          <w:rtl/>
        </w:rPr>
      </w:pPr>
    </w:p>
    <w:p w14:paraId="79C07653" w14:textId="77777777" w:rsidR="00000000" w:rsidRDefault="00E52DD3">
      <w:pPr>
        <w:pStyle w:val="a"/>
        <w:rPr>
          <w:rFonts w:hint="cs"/>
          <w:rtl/>
        </w:rPr>
      </w:pPr>
      <w:r>
        <w:rPr>
          <w:rFonts w:hint="cs"/>
          <w:rtl/>
        </w:rPr>
        <w:t xml:space="preserve">לא השתתפנו בהצבעה. </w:t>
      </w:r>
    </w:p>
    <w:p w14:paraId="67883C98" w14:textId="77777777" w:rsidR="00000000" w:rsidRDefault="00E52DD3">
      <w:pPr>
        <w:pStyle w:val="a"/>
        <w:rPr>
          <w:rFonts w:hint="cs"/>
          <w:rtl/>
        </w:rPr>
      </w:pPr>
    </w:p>
    <w:p w14:paraId="70898987" w14:textId="77777777" w:rsidR="00000000" w:rsidRDefault="00E52DD3">
      <w:pPr>
        <w:pStyle w:val="ad"/>
        <w:rPr>
          <w:rtl/>
        </w:rPr>
      </w:pPr>
      <w:r>
        <w:rPr>
          <w:rtl/>
        </w:rPr>
        <w:t>היו"ר נסים דהן:</w:t>
      </w:r>
    </w:p>
    <w:p w14:paraId="676DF8FA" w14:textId="77777777" w:rsidR="00000000" w:rsidRDefault="00E52DD3">
      <w:pPr>
        <w:pStyle w:val="a"/>
        <w:rPr>
          <w:rtl/>
        </w:rPr>
      </w:pPr>
    </w:p>
    <w:p w14:paraId="00F56F42" w14:textId="77777777" w:rsidR="00000000" w:rsidRDefault="00E52DD3">
      <w:pPr>
        <w:pStyle w:val="a"/>
        <w:rPr>
          <w:rFonts w:hint="cs"/>
          <w:rtl/>
        </w:rPr>
      </w:pPr>
      <w:r>
        <w:rPr>
          <w:rFonts w:hint="cs"/>
          <w:rtl/>
        </w:rPr>
        <w:t xml:space="preserve">אבל צריך להימנע בהצבעה. </w:t>
      </w:r>
    </w:p>
    <w:p w14:paraId="62B9E1AF" w14:textId="77777777" w:rsidR="00000000" w:rsidRDefault="00E52DD3">
      <w:pPr>
        <w:pStyle w:val="a"/>
        <w:rPr>
          <w:rFonts w:hint="cs"/>
          <w:rtl/>
        </w:rPr>
      </w:pPr>
    </w:p>
    <w:p w14:paraId="1013E4F3" w14:textId="77777777" w:rsidR="00000000" w:rsidRDefault="00E52DD3">
      <w:pPr>
        <w:pStyle w:val="ac"/>
        <w:rPr>
          <w:rtl/>
        </w:rPr>
      </w:pPr>
      <w:r>
        <w:rPr>
          <w:rFonts w:hint="eastAsia"/>
          <w:rtl/>
        </w:rPr>
        <w:t>מוחמד</w:t>
      </w:r>
      <w:r>
        <w:rPr>
          <w:rtl/>
        </w:rPr>
        <w:t xml:space="preserve"> ברכה (חד"ש-תע"ל):</w:t>
      </w:r>
    </w:p>
    <w:p w14:paraId="6642EC35" w14:textId="77777777" w:rsidR="00000000" w:rsidRDefault="00E52DD3">
      <w:pPr>
        <w:pStyle w:val="a"/>
        <w:rPr>
          <w:rFonts w:hint="cs"/>
          <w:rtl/>
        </w:rPr>
      </w:pPr>
    </w:p>
    <w:p w14:paraId="306C945B" w14:textId="77777777" w:rsidR="00000000" w:rsidRDefault="00E52DD3">
      <w:pPr>
        <w:pStyle w:val="a"/>
        <w:rPr>
          <w:rFonts w:hint="cs"/>
          <w:rtl/>
        </w:rPr>
      </w:pPr>
      <w:r>
        <w:rPr>
          <w:rFonts w:hint="cs"/>
          <w:rtl/>
        </w:rPr>
        <w:t>- - -</w:t>
      </w:r>
    </w:p>
    <w:p w14:paraId="50843E80" w14:textId="77777777" w:rsidR="00000000" w:rsidRDefault="00E52DD3">
      <w:pPr>
        <w:pStyle w:val="a"/>
        <w:rPr>
          <w:rFonts w:hint="cs"/>
          <w:rtl/>
        </w:rPr>
      </w:pPr>
    </w:p>
    <w:p w14:paraId="7C5E8D5D" w14:textId="77777777" w:rsidR="00000000" w:rsidRDefault="00E52DD3">
      <w:pPr>
        <w:pStyle w:val="ad"/>
        <w:rPr>
          <w:rtl/>
        </w:rPr>
      </w:pPr>
      <w:r>
        <w:rPr>
          <w:rtl/>
        </w:rPr>
        <w:t>היו"ר נסים דהן:</w:t>
      </w:r>
    </w:p>
    <w:p w14:paraId="526212F5" w14:textId="77777777" w:rsidR="00000000" w:rsidRDefault="00E52DD3">
      <w:pPr>
        <w:pStyle w:val="a"/>
        <w:rPr>
          <w:rFonts w:hint="cs"/>
          <w:rtl/>
        </w:rPr>
      </w:pPr>
    </w:p>
    <w:p w14:paraId="177E29AE" w14:textId="77777777" w:rsidR="00000000" w:rsidRDefault="00E52DD3">
      <w:pPr>
        <w:pStyle w:val="a"/>
        <w:rPr>
          <w:rFonts w:hint="cs"/>
          <w:rtl/>
        </w:rPr>
      </w:pPr>
      <w:r>
        <w:rPr>
          <w:rFonts w:hint="cs"/>
          <w:rtl/>
        </w:rPr>
        <w:t>צריך לא להשתתף בדיון ולהימנע בהצבעה. זה התקנון. מורי ורבותי, על-פי תקנון הכנסת, סיעה שלא השתתפה בדיון ונמנ</w:t>
      </w:r>
      <w:r>
        <w:rPr>
          <w:rFonts w:hint="cs"/>
          <w:rtl/>
        </w:rPr>
        <w:t>עה בהצבעה, רשאית לנמק את ההימנעות. מכיוון שכבודו אפילו לא נמנע - - -</w:t>
      </w:r>
    </w:p>
    <w:p w14:paraId="5E11C888" w14:textId="77777777" w:rsidR="00000000" w:rsidRDefault="00E52DD3">
      <w:pPr>
        <w:pStyle w:val="a"/>
        <w:rPr>
          <w:rFonts w:hint="cs"/>
          <w:rtl/>
        </w:rPr>
      </w:pPr>
    </w:p>
    <w:p w14:paraId="6B46FED1" w14:textId="77777777" w:rsidR="00000000" w:rsidRDefault="00E52DD3">
      <w:pPr>
        <w:pStyle w:val="ac"/>
        <w:rPr>
          <w:rtl/>
        </w:rPr>
      </w:pPr>
      <w:r>
        <w:rPr>
          <w:rFonts w:hint="eastAsia"/>
          <w:rtl/>
        </w:rPr>
        <w:t>מוחמד</w:t>
      </w:r>
      <w:r>
        <w:rPr>
          <w:rtl/>
        </w:rPr>
        <w:t xml:space="preserve"> ברכה (חד"ש-תע"ל):</w:t>
      </w:r>
    </w:p>
    <w:p w14:paraId="1DAA89F8" w14:textId="77777777" w:rsidR="00000000" w:rsidRDefault="00E52DD3">
      <w:pPr>
        <w:pStyle w:val="a"/>
        <w:rPr>
          <w:rFonts w:hint="cs"/>
          <w:rtl/>
        </w:rPr>
      </w:pPr>
    </w:p>
    <w:p w14:paraId="327BB441" w14:textId="77777777" w:rsidR="00000000" w:rsidRDefault="00E52DD3">
      <w:pPr>
        <w:pStyle w:val="a"/>
        <w:rPr>
          <w:rFonts w:hint="cs"/>
          <w:rtl/>
        </w:rPr>
      </w:pPr>
      <w:r>
        <w:rPr>
          <w:rFonts w:hint="cs"/>
          <w:rtl/>
        </w:rPr>
        <w:t>לא, נמנעתי.</w:t>
      </w:r>
    </w:p>
    <w:p w14:paraId="4EBEEE30" w14:textId="77777777" w:rsidR="00000000" w:rsidRDefault="00E52DD3">
      <w:pPr>
        <w:pStyle w:val="a"/>
        <w:rPr>
          <w:rFonts w:hint="cs"/>
          <w:rtl/>
        </w:rPr>
      </w:pPr>
    </w:p>
    <w:p w14:paraId="0DC499B5" w14:textId="77777777" w:rsidR="00000000" w:rsidRDefault="00E52DD3">
      <w:pPr>
        <w:pStyle w:val="ad"/>
        <w:rPr>
          <w:rtl/>
        </w:rPr>
      </w:pPr>
      <w:r>
        <w:rPr>
          <w:rtl/>
        </w:rPr>
        <w:t>היו"ר נסים דהן:</w:t>
      </w:r>
    </w:p>
    <w:p w14:paraId="4A49684E" w14:textId="77777777" w:rsidR="00000000" w:rsidRDefault="00E52DD3">
      <w:pPr>
        <w:pStyle w:val="a"/>
        <w:rPr>
          <w:rtl/>
        </w:rPr>
      </w:pPr>
    </w:p>
    <w:p w14:paraId="7D3350F9" w14:textId="77777777" w:rsidR="00000000" w:rsidRDefault="00E52DD3">
      <w:pPr>
        <w:pStyle w:val="a"/>
        <w:rPr>
          <w:rFonts w:hint="cs"/>
          <w:rtl/>
        </w:rPr>
      </w:pPr>
      <w:r>
        <w:rPr>
          <w:rFonts w:hint="cs"/>
          <w:rtl/>
        </w:rPr>
        <w:t xml:space="preserve">הנה, הלוח מראה. </w:t>
      </w:r>
    </w:p>
    <w:p w14:paraId="34B65C17" w14:textId="77777777" w:rsidR="00000000" w:rsidRDefault="00E52DD3">
      <w:pPr>
        <w:pStyle w:val="a"/>
        <w:rPr>
          <w:rFonts w:hint="cs"/>
          <w:rtl/>
        </w:rPr>
      </w:pPr>
    </w:p>
    <w:p w14:paraId="52F7AD1B" w14:textId="77777777" w:rsidR="00000000" w:rsidRDefault="00E52DD3">
      <w:pPr>
        <w:pStyle w:val="ac"/>
        <w:rPr>
          <w:rtl/>
        </w:rPr>
      </w:pPr>
      <w:r>
        <w:rPr>
          <w:rFonts w:hint="eastAsia"/>
          <w:rtl/>
        </w:rPr>
        <w:t>מוחמד</w:t>
      </w:r>
      <w:r>
        <w:rPr>
          <w:rtl/>
        </w:rPr>
        <w:t xml:space="preserve"> ברכה (חד"ש-תע"ל):</w:t>
      </w:r>
    </w:p>
    <w:p w14:paraId="02B8BAFB" w14:textId="77777777" w:rsidR="00000000" w:rsidRDefault="00E52DD3">
      <w:pPr>
        <w:pStyle w:val="a"/>
        <w:rPr>
          <w:rFonts w:hint="cs"/>
          <w:rtl/>
        </w:rPr>
      </w:pPr>
    </w:p>
    <w:p w14:paraId="03E9DE51" w14:textId="77777777" w:rsidR="00000000" w:rsidRDefault="00E52DD3">
      <w:pPr>
        <w:pStyle w:val="a"/>
        <w:rPr>
          <w:rFonts w:hint="cs"/>
          <w:rtl/>
        </w:rPr>
      </w:pPr>
      <w:r>
        <w:rPr>
          <w:rFonts w:hint="cs"/>
          <w:rtl/>
        </w:rPr>
        <w:t>אדוני, לא השתתפנו בהצבעה.</w:t>
      </w:r>
    </w:p>
    <w:p w14:paraId="3E028692" w14:textId="77777777" w:rsidR="00000000" w:rsidRDefault="00E52DD3">
      <w:pPr>
        <w:pStyle w:val="a"/>
        <w:rPr>
          <w:rFonts w:hint="cs"/>
          <w:rtl/>
        </w:rPr>
      </w:pPr>
    </w:p>
    <w:p w14:paraId="01F161E8" w14:textId="77777777" w:rsidR="00000000" w:rsidRDefault="00E52DD3">
      <w:pPr>
        <w:pStyle w:val="ad"/>
        <w:rPr>
          <w:rtl/>
        </w:rPr>
      </w:pPr>
      <w:r>
        <w:rPr>
          <w:rtl/>
        </w:rPr>
        <w:t>היו"ר נסים דהן:</w:t>
      </w:r>
    </w:p>
    <w:p w14:paraId="2445A16D" w14:textId="77777777" w:rsidR="00000000" w:rsidRDefault="00E52DD3">
      <w:pPr>
        <w:pStyle w:val="a"/>
        <w:rPr>
          <w:rtl/>
        </w:rPr>
      </w:pPr>
    </w:p>
    <w:p w14:paraId="1E4EA985" w14:textId="77777777" w:rsidR="00000000" w:rsidRDefault="00E52DD3">
      <w:pPr>
        <w:pStyle w:val="a"/>
        <w:rPr>
          <w:rFonts w:hint="cs"/>
          <w:rtl/>
        </w:rPr>
      </w:pPr>
      <w:r>
        <w:rPr>
          <w:rFonts w:hint="cs"/>
          <w:rtl/>
        </w:rPr>
        <w:t>לפנים משורת הדין, אף-על-פי שלא נמנעת, רק רצי</w:t>
      </w:r>
      <w:r>
        <w:rPr>
          <w:rFonts w:hint="cs"/>
          <w:rtl/>
        </w:rPr>
        <w:t xml:space="preserve">ת להימנע, כי הלוח מראה שאף אחד לא נמנע, אני נותן לך את רשות הדיבור. הלוח הראה שאף אחד לא נמנע. אני נותן לך את הרשות להסביר את ההימנעות ואת האי-השתתפות בדיון. שלוש דקות, בבקשה. </w:t>
      </w:r>
    </w:p>
    <w:p w14:paraId="4ACA1268" w14:textId="77777777" w:rsidR="00000000" w:rsidRDefault="00E52DD3">
      <w:pPr>
        <w:pStyle w:val="a"/>
        <w:rPr>
          <w:rFonts w:hint="cs"/>
          <w:rtl/>
        </w:rPr>
      </w:pPr>
    </w:p>
    <w:p w14:paraId="4530F75F" w14:textId="77777777" w:rsidR="00000000" w:rsidRDefault="00E52DD3">
      <w:pPr>
        <w:pStyle w:val="ac"/>
        <w:rPr>
          <w:rtl/>
        </w:rPr>
      </w:pPr>
      <w:r>
        <w:rPr>
          <w:rFonts w:hint="eastAsia"/>
          <w:rtl/>
        </w:rPr>
        <w:t>דניאל</w:t>
      </w:r>
      <w:r>
        <w:rPr>
          <w:rtl/>
        </w:rPr>
        <w:t xml:space="preserve"> בנלולו (הליכוד):</w:t>
      </w:r>
    </w:p>
    <w:p w14:paraId="028EDE51" w14:textId="77777777" w:rsidR="00000000" w:rsidRDefault="00E52DD3">
      <w:pPr>
        <w:pStyle w:val="a"/>
        <w:rPr>
          <w:rFonts w:hint="cs"/>
          <w:rtl/>
        </w:rPr>
      </w:pPr>
    </w:p>
    <w:p w14:paraId="3DF384FF" w14:textId="77777777" w:rsidR="00000000" w:rsidRDefault="00E52DD3">
      <w:pPr>
        <w:pStyle w:val="a"/>
        <w:rPr>
          <w:rFonts w:hint="cs"/>
          <w:rtl/>
        </w:rPr>
      </w:pPr>
      <w:r>
        <w:rPr>
          <w:rFonts w:hint="cs"/>
          <w:rtl/>
        </w:rPr>
        <w:t>עכשיו אין ערפאת, אפשר ללכת.</w:t>
      </w:r>
    </w:p>
    <w:p w14:paraId="4241EDA0" w14:textId="77777777" w:rsidR="00000000" w:rsidRDefault="00E52DD3">
      <w:pPr>
        <w:pStyle w:val="a"/>
        <w:rPr>
          <w:rFonts w:hint="cs"/>
          <w:rtl/>
        </w:rPr>
      </w:pPr>
    </w:p>
    <w:p w14:paraId="7645EC70" w14:textId="77777777" w:rsidR="00000000" w:rsidRDefault="00E52DD3">
      <w:pPr>
        <w:pStyle w:val="Speaker"/>
        <w:rPr>
          <w:rtl/>
        </w:rPr>
      </w:pPr>
      <w:bookmarkStart w:id="374" w:name="FS000000540T21_05_2003_18_33_15"/>
      <w:bookmarkEnd w:id="374"/>
      <w:r>
        <w:rPr>
          <w:rFonts w:hint="eastAsia"/>
          <w:rtl/>
        </w:rPr>
        <w:t>מוחמד</w:t>
      </w:r>
      <w:r>
        <w:rPr>
          <w:rtl/>
        </w:rPr>
        <w:t xml:space="preserve"> ברכה (חד"ש-תע"ל):</w:t>
      </w:r>
    </w:p>
    <w:p w14:paraId="738C724E" w14:textId="77777777" w:rsidR="00000000" w:rsidRDefault="00E52DD3">
      <w:pPr>
        <w:pStyle w:val="a"/>
        <w:rPr>
          <w:rFonts w:hint="cs"/>
          <w:rtl/>
        </w:rPr>
      </w:pPr>
    </w:p>
    <w:p w14:paraId="6E0A10A5" w14:textId="77777777" w:rsidR="00000000" w:rsidRDefault="00E52DD3">
      <w:pPr>
        <w:pStyle w:val="a"/>
        <w:rPr>
          <w:rFonts w:hint="cs"/>
          <w:rtl/>
        </w:rPr>
      </w:pPr>
      <w:r>
        <w:rPr>
          <w:rFonts w:hint="cs"/>
          <w:rtl/>
        </w:rPr>
        <w:t>אדוני היושב-ראש, ערפאת ישנו והנהגת העם הפלסטיני תהיה ותישאר. אתה, בנלולו, יכול ללכת, יכול לחזור, מה שתרצה, אבל את הנהגת העם הפלסטיני בוחר העם הפלסטיני, ולא הצעות פרובוקטיביות של דני יתום או של חברי כנסת חובבנים של הליכוד, שעושים סטאז' עכשיו, עושים סטאז' בה</w:t>
      </w:r>
      <w:r>
        <w:rPr>
          <w:rFonts w:hint="cs"/>
          <w:rtl/>
        </w:rPr>
        <w:t xml:space="preserve">סתה גזענית על מנת להעלות מניות. </w:t>
      </w:r>
    </w:p>
    <w:p w14:paraId="132D82F4" w14:textId="77777777" w:rsidR="00000000" w:rsidRDefault="00E52DD3">
      <w:pPr>
        <w:pStyle w:val="a"/>
        <w:rPr>
          <w:rFonts w:hint="cs"/>
          <w:rtl/>
        </w:rPr>
      </w:pPr>
    </w:p>
    <w:p w14:paraId="54058B9A" w14:textId="77777777" w:rsidR="00000000" w:rsidRDefault="00E52DD3">
      <w:pPr>
        <w:pStyle w:val="ac"/>
        <w:rPr>
          <w:rtl/>
        </w:rPr>
      </w:pPr>
      <w:r>
        <w:rPr>
          <w:rFonts w:hint="eastAsia"/>
          <w:rtl/>
        </w:rPr>
        <w:t>אחמד</w:t>
      </w:r>
      <w:r>
        <w:rPr>
          <w:rtl/>
        </w:rPr>
        <w:t xml:space="preserve"> טיבי (חד"ש-תע"ל):</w:t>
      </w:r>
    </w:p>
    <w:p w14:paraId="73C97F4A" w14:textId="77777777" w:rsidR="00000000" w:rsidRDefault="00E52DD3">
      <w:pPr>
        <w:pStyle w:val="a"/>
        <w:rPr>
          <w:rFonts w:hint="cs"/>
          <w:rtl/>
        </w:rPr>
      </w:pPr>
    </w:p>
    <w:p w14:paraId="14252CC0" w14:textId="77777777" w:rsidR="00000000" w:rsidRDefault="00E52DD3">
      <w:pPr>
        <w:pStyle w:val="a"/>
        <w:rPr>
          <w:rFonts w:hint="cs"/>
          <w:rtl/>
        </w:rPr>
      </w:pPr>
      <w:r>
        <w:rPr>
          <w:rFonts w:hint="cs"/>
          <w:rtl/>
        </w:rPr>
        <w:t>זה לא דני יתום, אלא אהוד יתום.</w:t>
      </w:r>
    </w:p>
    <w:p w14:paraId="713286C2" w14:textId="77777777" w:rsidR="00000000" w:rsidRDefault="00E52DD3">
      <w:pPr>
        <w:pStyle w:val="a"/>
        <w:rPr>
          <w:rFonts w:hint="cs"/>
          <w:rtl/>
        </w:rPr>
      </w:pPr>
    </w:p>
    <w:p w14:paraId="3A68A57B" w14:textId="77777777" w:rsidR="00000000" w:rsidRDefault="00E52DD3">
      <w:pPr>
        <w:pStyle w:val="SpeakerCon"/>
        <w:rPr>
          <w:rtl/>
        </w:rPr>
      </w:pPr>
      <w:bookmarkStart w:id="375" w:name="FS000000540T21_05_2003_18_35_18C"/>
      <w:bookmarkEnd w:id="375"/>
      <w:r>
        <w:rPr>
          <w:rtl/>
        </w:rPr>
        <w:t>מוחמד ברכה (חד"ש-תע"ל):</w:t>
      </w:r>
    </w:p>
    <w:p w14:paraId="5BA133D4" w14:textId="77777777" w:rsidR="00000000" w:rsidRDefault="00E52DD3">
      <w:pPr>
        <w:pStyle w:val="a"/>
        <w:rPr>
          <w:rtl/>
        </w:rPr>
      </w:pPr>
    </w:p>
    <w:p w14:paraId="524E252E" w14:textId="77777777" w:rsidR="00000000" w:rsidRDefault="00E52DD3">
      <w:pPr>
        <w:pStyle w:val="a"/>
        <w:rPr>
          <w:rFonts w:hint="cs"/>
          <w:rtl/>
        </w:rPr>
      </w:pPr>
      <w:r>
        <w:rPr>
          <w:rFonts w:hint="cs"/>
          <w:rtl/>
        </w:rPr>
        <w:t>לא דני, אלא אהוד יתום.</w:t>
      </w:r>
    </w:p>
    <w:p w14:paraId="1AF53566" w14:textId="77777777" w:rsidR="00000000" w:rsidRDefault="00E52DD3">
      <w:pPr>
        <w:pStyle w:val="a"/>
        <w:rPr>
          <w:rFonts w:hint="cs"/>
          <w:rtl/>
        </w:rPr>
      </w:pPr>
    </w:p>
    <w:p w14:paraId="4C0E3BCF" w14:textId="77777777" w:rsidR="00000000" w:rsidRDefault="00E52DD3">
      <w:pPr>
        <w:pStyle w:val="a"/>
        <w:rPr>
          <w:rFonts w:hint="cs"/>
          <w:rtl/>
        </w:rPr>
      </w:pPr>
      <w:r>
        <w:rPr>
          <w:rFonts w:hint="cs"/>
          <w:rtl/>
        </w:rPr>
        <w:t>לכן, רבותי, הליכוד וחברי הכנסת של הימין יכולים לדשדש ויכולים לברבר כמה שהם רוצים. בסופו של דבר, השאלה שמתבקשת היא: את</w:t>
      </w:r>
      <w:r>
        <w:rPr>
          <w:rFonts w:hint="cs"/>
          <w:rtl/>
        </w:rPr>
        <w:t>ם רוצים שלום או לא רוצים שלום?</w:t>
      </w:r>
    </w:p>
    <w:p w14:paraId="59193F0D" w14:textId="77777777" w:rsidR="00000000" w:rsidRDefault="00E52DD3">
      <w:pPr>
        <w:pStyle w:val="a"/>
        <w:rPr>
          <w:rFonts w:hint="cs"/>
          <w:rtl/>
        </w:rPr>
      </w:pPr>
    </w:p>
    <w:p w14:paraId="3894C12C" w14:textId="77777777" w:rsidR="00000000" w:rsidRDefault="00E52DD3">
      <w:pPr>
        <w:pStyle w:val="ac"/>
        <w:rPr>
          <w:rtl/>
        </w:rPr>
      </w:pPr>
      <w:r>
        <w:rPr>
          <w:rFonts w:hint="eastAsia"/>
          <w:rtl/>
        </w:rPr>
        <w:t>אהוד</w:t>
      </w:r>
      <w:r>
        <w:rPr>
          <w:rtl/>
        </w:rPr>
        <w:t xml:space="preserve"> יתום (הליכוד):</w:t>
      </w:r>
    </w:p>
    <w:p w14:paraId="3DC37A98" w14:textId="77777777" w:rsidR="00000000" w:rsidRDefault="00E52DD3">
      <w:pPr>
        <w:pStyle w:val="a"/>
        <w:rPr>
          <w:rFonts w:hint="cs"/>
          <w:rtl/>
        </w:rPr>
      </w:pPr>
    </w:p>
    <w:p w14:paraId="0F42E93F" w14:textId="77777777" w:rsidR="00000000" w:rsidRDefault="00E52DD3">
      <w:pPr>
        <w:pStyle w:val="a"/>
        <w:rPr>
          <w:rFonts w:hint="cs"/>
          <w:rtl/>
        </w:rPr>
      </w:pPr>
      <w:r>
        <w:rPr>
          <w:rFonts w:hint="cs"/>
          <w:rtl/>
        </w:rPr>
        <w:t>כן.</w:t>
      </w:r>
    </w:p>
    <w:p w14:paraId="14FAC911" w14:textId="77777777" w:rsidR="00000000" w:rsidRDefault="00E52DD3">
      <w:pPr>
        <w:pStyle w:val="a"/>
        <w:rPr>
          <w:rFonts w:hint="cs"/>
          <w:rtl/>
        </w:rPr>
      </w:pPr>
    </w:p>
    <w:p w14:paraId="740046F9" w14:textId="77777777" w:rsidR="00000000" w:rsidRDefault="00E52DD3">
      <w:pPr>
        <w:pStyle w:val="SpeakerCon"/>
        <w:rPr>
          <w:rtl/>
        </w:rPr>
      </w:pPr>
      <w:bookmarkStart w:id="376" w:name="FS000000540T21_05_2003_18_36_28C"/>
      <w:bookmarkEnd w:id="376"/>
      <w:r>
        <w:rPr>
          <w:rtl/>
        </w:rPr>
        <w:t>מוחמד ברכה (חד"ש-תע"ל):</w:t>
      </w:r>
    </w:p>
    <w:p w14:paraId="49AFA855" w14:textId="77777777" w:rsidR="00000000" w:rsidRDefault="00E52DD3">
      <w:pPr>
        <w:pStyle w:val="a"/>
        <w:rPr>
          <w:rtl/>
        </w:rPr>
      </w:pPr>
    </w:p>
    <w:p w14:paraId="72D991AD" w14:textId="77777777" w:rsidR="00000000" w:rsidRDefault="00E52DD3">
      <w:pPr>
        <w:pStyle w:val="a"/>
        <w:rPr>
          <w:rFonts w:hint="cs"/>
          <w:rtl/>
        </w:rPr>
      </w:pPr>
      <w:r>
        <w:rPr>
          <w:rFonts w:hint="cs"/>
          <w:rtl/>
        </w:rPr>
        <w:t xml:space="preserve">ואם כן, עם מי? עם עצמכם - אתם  מתקשים לעשות שלום ביניכם לבין עצמכם. לא אתם תמנו את הנהגת העם הפלסטיני. היושב-ראש ערפאת נבחר לראשות - - - </w:t>
      </w:r>
    </w:p>
    <w:p w14:paraId="1FB6A105" w14:textId="77777777" w:rsidR="00000000" w:rsidRDefault="00E52DD3">
      <w:pPr>
        <w:pStyle w:val="a"/>
        <w:rPr>
          <w:rFonts w:hint="cs"/>
          <w:rtl/>
        </w:rPr>
      </w:pPr>
    </w:p>
    <w:p w14:paraId="3C4C0A5E" w14:textId="77777777" w:rsidR="00000000" w:rsidRDefault="00E52DD3">
      <w:pPr>
        <w:pStyle w:val="ac"/>
        <w:rPr>
          <w:rtl/>
        </w:rPr>
      </w:pPr>
      <w:r>
        <w:rPr>
          <w:rFonts w:hint="eastAsia"/>
          <w:rtl/>
        </w:rPr>
        <w:t>יחיאל</w:t>
      </w:r>
      <w:r>
        <w:rPr>
          <w:rtl/>
        </w:rPr>
        <w:t xml:space="preserve"> חזן (הליכוד):</w:t>
      </w:r>
    </w:p>
    <w:p w14:paraId="4C3691EA" w14:textId="77777777" w:rsidR="00000000" w:rsidRDefault="00E52DD3">
      <w:pPr>
        <w:pStyle w:val="a"/>
        <w:rPr>
          <w:rFonts w:hint="cs"/>
          <w:rtl/>
        </w:rPr>
      </w:pPr>
    </w:p>
    <w:p w14:paraId="648888B6" w14:textId="77777777" w:rsidR="00000000" w:rsidRDefault="00E52DD3">
      <w:pPr>
        <w:pStyle w:val="a"/>
        <w:rPr>
          <w:rFonts w:hint="cs"/>
          <w:rtl/>
        </w:rPr>
      </w:pPr>
      <w:r>
        <w:rPr>
          <w:rFonts w:hint="cs"/>
          <w:rtl/>
        </w:rPr>
        <w:t xml:space="preserve">- - - </w:t>
      </w:r>
    </w:p>
    <w:p w14:paraId="64F18BA0" w14:textId="77777777" w:rsidR="00000000" w:rsidRDefault="00E52DD3">
      <w:pPr>
        <w:pStyle w:val="a"/>
        <w:rPr>
          <w:rFonts w:hint="cs"/>
          <w:rtl/>
        </w:rPr>
      </w:pPr>
    </w:p>
    <w:p w14:paraId="21866D57" w14:textId="77777777" w:rsidR="00000000" w:rsidRDefault="00E52DD3">
      <w:pPr>
        <w:pStyle w:val="ad"/>
        <w:rPr>
          <w:rtl/>
        </w:rPr>
      </w:pPr>
      <w:r>
        <w:rPr>
          <w:rtl/>
        </w:rPr>
        <w:t>היו"ר</w:t>
      </w:r>
      <w:r>
        <w:rPr>
          <w:rtl/>
        </w:rPr>
        <w:t xml:space="preserve"> נסים דהן:</w:t>
      </w:r>
    </w:p>
    <w:p w14:paraId="3D1D71E1" w14:textId="77777777" w:rsidR="00000000" w:rsidRDefault="00E52DD3">
      <w:pPr>
        <w:pStyle w:val="a"/>
        <w:rPr>
          <w:rtl/>
        </w:rPr>
      </w:pPr>
    </w:p>
    <w:p w14:paraId="2DA6A553" w14:textId="77777777" w:rsidR="00000000" w:rsidRDefault="00E52DD3">
      <w:pPr>
        <w:pStyle w:val="a"/>
        <w:rPr>
          <w:rFonts w:hint="cs"/>
          <w:rtl/>
        </w:rPr>
      </w:pPr>
      <w:r>
        <w:rPr>
          <w:rFonts w:hint="cs"/>
          <w:rtl/>
        </w:rPr>
        <w:t>חבר הכנסת חזן, על כל דקה שתפריע, אני אתן לו שתי דקות. חבר הכנסת חזן, לא להפריע.</w:t>
      </w:r>
    </w:p>
    <w:p w14:paraId="6D2119CC" w14:textId="77777777" w:rsidR="00000000" w:rsidRDefault="00E52DD3">
      <w:pPr>
        <w:pStyle w:val="a"/>
        <w:rPr>
          <w:rFonts w:hint="cs"/>
          <w:rtl/>
        </w:rPr>
      </w:pPr>
    </w:p>
    <w:p w14:paraId="29E78D3D" w14:textId="77777777" w:rsidR="00000000" w:rsidRDefault="00E52DD3">
      <w:pPr>
        <w:pStyle w:val="SpeakerCon"/>
        <w:rPr>
          <w:rtl/>
        </w:rPr>
      </w:pPr>
      <w:bookmarkStart w:id="377" w:name="FS000000540T21_05_2003_18_37_38C"/>
      <w:bookmarkEnd w:id="377"/>
      <w:r>
        <w:rPr>
          <w:rtl/>
        </w:rPr>
        <w:t>מוחמד ברכה (חד"ש-תע"ל):</w:t>
      </w:r>
    </w:p>
    <w:p w14:paraId="332226D1" w14:textId="77777777" w:rsidR="00000000" w:rsidRDefault="00E52DD3">
      <w:pPr>
        <w:pStyle w:val="a"/>
        <w:rPr>
          <w:rtl/>
        </w:rPr>
      </w:pPr>
    </w:p>
    <w:p w14:paraId="4037E89B" w14:textId="77777777" w:rsidR="00000000" w:rsidRDefault="00E52DD3">
      <w:pPr>
        <w:pStyle w:val="a"/>
        <w:rPr>
          <w:rFonts w:hint="cs"/>
          <w:rtl/>
        </w:rPr>
      </w:pPr>
      <w:r>
        <w:rPr>
          <w:rFonts w:hint="cs"/>
          <w:rtl/>
        </w:rPr>
        <w:t>היושב-ראש יאסר ערפאת נבחר לעמוד בראש העם הפלסטיני בצורה דמוקרטית, עם פיקוח בין-לאומי, ללא עמותות, ללא "סיטי טאואר" וללא כספים מדרום-אפריקה</w:t>
      </w:r>
      <w:r>
        <w:rPr>
          <w:rFonts w:hint="cs"/>
          <w:rtl/>
        </w:rPr>
        <w:t xml:space="preserve">. </w:t>
      </w:r>
    </w:p>
    <w:p w14:paraId="3BE3637E" w14:textId="77777777" w:rsidR="00000000" w:rsidRDefault="00E52DD3">
      <w:pPr>
        <w:pStyle w:val="a"/>
        <w:rPr>
          <w:rFonts w:hint="cs"/>
          <w:rtl/>
        </w:rPr>
      </w:pPr>
    </w:p>
    <w:p w14:paraId="1D6CA2CE" w14:textId="77777777" w:rsidR="00000000" w:rsidRDefault="00E52DD3">
      <w:pPr>
        <w:pStyle w:val="ac"/>
        <w:rPr>
          <w:rtl/>
        </w:rPr>
      </w:pPr>
      <w:r>
        <w:rPr>
          <w:rFonts w:hint="eastAsia"/>
          <w:rtl/>
        </w:rPr>
        <w:t>יחיאל</w:t>
      </w:r>
      <w:r>
        <w:rPr>
          <w:rtl/>
        </w:rPr>
        <w:t xml:space="preserve"> חזן (הליכוד):</w:t>
      </w:r>
    </w:p>
    <w:p w14:paraId="6BAE7DFE" w14:textId="77777777" w:rsidR="00000000" w:rsidRDefault="00E52DD3">
      <w:pPr>
        <w:pStyle w:val="a"/>
        <w:rPr>
          <w:rFonts w:hint="cs"/>
          <w:rtl/>
        </w:rPr>
      </w:pPr>
    </w:p>
    <w:p w14:paraId="20246C37" w14:textId="77777777" w:rsidR="00000000" w:rsidRDefault="00E52DD3">
      <w:pPr>
        <w:pStyle w:val="a"/>
        <w:rPr>
          <w:rFonts w:hint="cs"/>
          <w:rtl/>
        </w:rPr>
      </w:pPr>
      <w:r>
        <w:rPr>
          <w:rFonts w:hint="cs"/>
          <w:rtl/>
        </w:rPr>
        <w:t>אין דבר כזה רשות פלסטינית.</w:t>
      </w:r>
    </w:p>
    <w:p w14:paraId="30584609" w14:textId="77777777" w:rsidR="00000000" w:rsidRDefault="00E52DD3">
      <w:pPr>
        <w:pStyle w:val="a"/>
        <w:rPr>
          <w:rFonts w:hint="cs"/>
          <w:rtl/>
        </w:rPr>
      </w:pPr>
    </w:p>
    <w:p w14:paraId="458388C2" w14:textId="77777777" w:rsidR="00000000" w:rsidRDefault="00E52DD3">
      <w:pPr>
        <w:pStyle w:val="ac"/>
        <w:rPr>
          <w:rtl/>
        </w:rPr>
      </w:pPr>
      <w:r>
        <w:rPr>
          <w:rFonts w:hint="eastAsia"/>
          <w:rtl/>
        </w:rPr>
        <w:t>משה</w:t>
      </w:r>
      <w:r>
        <w:rPr>
          <w:rtl/>
        </w:rPr>
        <w:t xml:space="preserve"> כחלון (הליכוד):</w:t>
      </w:r>
    </w:p>
    <w:p w14:paraId="62224ADF" w14:textId="77777777" w:rsidR="00000000" w:rsidRDefault="00E52DD3">
      <w:pPr>
        <w:pStyle w:val="a"/>
        <w:rPr>
          <w:rFonts w:hint="cs"/>
          <w:rtl/>
        </w:rPr>
      </w:pPr>
    </w:p>
    <w:p w14:paraId="589F4964" w14:textId="77777777" w:rsidR="00000000" w:rsidRDefault="00E52DD3">
      <w:pPr>
        <w:pStyle w:val="a"/>
        <w:rPr>
          <w:rFonts w:hint="cs"/>
          <w:rtl/>
        </w:rPr>
      </w:pPr>
      <w:r>
        <w:rPr>
          <w:rFonts w:hint="cs"/>
          <w:rtl/>
        </w:rPr>
        <w:t>איזה דמוקרטיה?</w:t>
      </w:r>
    </w:p>
    <w:p w14:paraId="71CF6F3F" w14:textId="77777777" w:rsidR="00000000" w:rsidRDefault="00E52DD3">
      <w:pPr>
        <w:pStyle w:val="a"/>
        <w:rPr>
          <w:rFonts w:hint="cs"/>
          <w:rtl/>
        </w:rPr>
      </w:pPr>
    </w:p>
    <w:p w14:paraId="3DEBAFA2" w14:textId="77777777" w:rsidR="00000000" w:rsidRDefault="00E52DD3">
      <w:pPr>
        <w:pStyle w:val="a"/>
        <w:rPr>
          <w:rFonts w:hint="cs"/>
          <w:rtl/>
        </w:rPr>
      </w:pPr>
    </w:p>
    <w:p w14:paraId="15BDBB7C" w14:textId="77777777" w:rsidR="00000000" w:rsidRDefault="00E52DD3">
      <w:pPr>
        <w:pStyle w:val="SpeakerCon"/>
        <w:rPr>
          <w:rtl/>
        </w:rPr>
      </w:pPr>
      <w:bookmarkStart w:id="378" w:name="FS000000540T21_05_2003_18_38_44C"/>
      <w:bookmarkEnd w:id="378"/>
      <w:r>
        <w:rPr>
          <w:rtl/>
        </w:rPr>
        <w:t>מוחמד ברכה (חד"ש-תע"ל):</w:t>
      </w:r>
    </w:p>
    <w:p w14:paraId="2ACE5186" w14:textId="77777777" w:rsidR="00000000" w:rsidRDefault="00E52DD3">
      <w:pPr>
        <w:pStyle w:val="a"/>
        <w:rPr>
          <w:rtl/>
        </w:rPr>
      </w:pPr>
    </w:p>
    <w:p w14:paraId="481A547A" w14:textId="77777777" w:rsidR="00000000" w:rsidRDefault="00E52DD3">
      <w:pPr>
        <w:pStyle w:val="a"/>
        <w:rPr>
          <w:rFonts w:hint="cs"/>
          <w:rtl/>
        </w:rPr>
      </w:pPr>
      <w:r>
        <w:rPr>
          <w:rFonts w:hint="cs"/>
          <w:rtl/>
        </w:rPr>
        <w:t xml:space="preserve">אם יש הנהגה שיש ערעור על כך שהיא מתפקדת, הוא האדם היושב שם. ולכן קודם כול טלו קורה מבין עיניכם. אנשי הימין הם האחרונים שיכולים - - - </w:t>
      </w:r>
    </w:p>
    <w:p w14:paraId="35279B25" w14:textId="77777777" w:rsidR="00000000" w:rsidRDefault="00E52DD3">
      <w:pPr>
        <w:pStyle w:val="a"/>
        <w:rPr>
          <w:rFonts w:hint="cs"/>
          <w:rtl/>
        </w:rPr>
      </w:pPr>
    </w:p>
    <w:p w14:paraId="4B77B794" w14:textId="77777777" w:rsidR="00000000" w:rsidRDefault="00E52DD3">
      <w:pPr>
        <w:pStyle w:val="ac"/>
        <w:rPr>
          <w:rtl/>
        </w:rPr>
      </w:pPr>
      <w:r>
        <w:rPr>
          <w:rFonts w:hint="eastAsia"/>
          <w:rtl/>
        </w:rPr>
        <w:t>משה</w:t>
      </w:r>
      <w:r>
        <w:rPr>
          <w:rtl/>
        </w:rPr>
        <w:t xml:space="preserve"> כ</w:t>
      </w:r>
      <w:r>
        <w:rPr>
          <w:rtl/>
        </w:rPr>
        <w:t>חלון (הליכוד):</w:t>
      </w:r>
    </w:p>
    <w:p w14:paraId="4ACA7A23" w14:textId="77777777" w:rsidR="00000000" w:rsidRDefault="00E52DD3">
      <w:pPr>
        <w:pStyle w:val="a"/>
        <w:rPr>
          <w:rFonts w:hint="cs"/>
          <w:rtl/>
        </w:rPr>
      </w:pPr>
    </w:p>
    <w:p w14:paraId="54BC7498" w14:textId="77777777" w:rsidR="00000000" w:rsidRDefault="00E52DD3">
      <w:pPr>
        <w:pStyle w:val="a"/>
        <w:rPr>
          <w:rFonts w:hint="cs"/>
          <w:rtl/>
        </w:rPr>
      </w:pPr>
      <w:r>
        <w:rPr>
          <w:rFonts w:hint="cs"/>
          <w:rtl/>
        </w:rPr>
        <w:t xml:space="preserve">שאפשר לעבוד עליהם - - - </w:t>
      </w:r>
    </w:p>
    <w:p w14:paraId="5CD1C9ED" w14:textId="77777777" w:rsidR="00000000" w:rsidRDefault="00E52DD3">
      <w:pPr>
        <w:pStyle w:val="a"/>
        <w:rPr>
          <w:rFonts w:hint="cs"/>
          <w:rtl/>
        </w:rPr>
      </w:pPr>
    </w:p>
    <w:p w14:paraId="773C79B6" w14:textId="77777777" w:rsidR="00000000" w:rsidRDefault="00E52DD3">
      <w:pPr>
        <w:pStyle w:val="SpeakerCon"/>
        <w:rPr>
          <w:rtl/>
        </w:rPr>
      </w:pPr>
      <w:bookmarkStart w:id="379" w:name="FS000000540T21_05_2003_18_40_12C"/>
      <w:bookmarkEnd w:id="379"/>
      <w:r>
        <w:rPr>
          <w:rtl/>
        </w:rPr>
        <w:t>מוחמד ברכה (חד"ש-תע"ל):</w:t>
      </w:r>
    </w:p>
    <w:p w14:paraId="66163B8B" w14:textId="77777777" w:rsidR="00000000" w:rsidRDefault="00E52DD3">
      <w:pPr>
        <w:pStyle w:val="a"/>
        <w:rPr>
          <w:rtl/>
        </w:rPr>
      </w:pPr>
    </w:p>
    <w:p w14:paraId="7DF72A38" w14:textId="77777777" w:rsidR="00000000" w:rsidRDefault="00E52DD3">
      <w:pPr>
        <w:pStyle w:val="a"/>
        <w:rPr>
          <w:rFonts w:hint="cs"/>
          <w:rtl/>
        </w:rPr>
      </w:pPr>
      <w:r>
        <w:rPr>
          <w:rFonts w:hint="cs"/>
          <w:rtl/>
        </w:rPr>
        <w:t xml:space="preserve">חבר הכנסת כחלון, בוא נלך צעד אחד קדימה. נניח שגירשו את ערפאת, נניח שרצחו את ערפאת ואת אבו-מאזן - - - </w:t>
      </w:r>
    </w:p>
    <w:p w14:paraId="0E1BA7AC" w14:textId="77777777" w:rsidR="00000000" w:rsidRDefault="00E52DD3">
      <w:pPr>
        <w:pStyle w:val="a"/>
        <w:rPr>
          <w:rFonts w:hint="cs"/>
          <w:rtl/>
        </w:rPr>
      </w:pPr>
    </w:p>
    <w:p w14:paraId="55FC38BD" w14:textId="77777777" w:rsidR="00000000" w:rsidRDefault="00E52DD3">
      <w:pPr>
        <w:pStyle w:val="ac"/>
        <w:rPr>
          <w:rtl/>
        </w:rPr>
      </w:pPr>
      <w:r>
        <w:rPr>
          <w:rFonts w:hint="eastAsia"/>
          <w:rtl/>
        </w:rPr>
        <w:t>משה</w:t>
      </w:r>
      <w:r>
        <w:rPr>
          <w:rtl/>
        </w:rPr>
        <w:t xml:space="preserve"> כחלון (הליכוד):</w:t>
      </w:r>
    </w:p>
    <w:p w14:paraId="4819A0E6" w14:textId="77777777" w:rsidR="00000000" w:rsidRDefault="00E52DD3">
      <w:pPr>
        <w:pStyle w:val="a"/>
        <w:rPr>
          <w:rFonts w:hint="cs"/>
          <w:rtl/>
        </w:rPr>
      </w:pPr>
    </w:p>
    <w:p w14:paraId="1A3E6329" w14:textId="77777777" w:rsidR="00000000" w:rsidRDefault="00E52DD3">
      <w:pPr>
        <w:pStyle w:val="a"/>
        <w:rPr>
          <w:rFonts w:hint="cs"/>
          <w:rtl/>
        </w:rPr>
      </w:pPr>
      <w:r>
        <w:rPr>
          <w:rFonts w:hint="cs"/>
          <w:rtl/>
        </w:rPr>
        <w:t xml:space="preserve">מי שרוצח זה ערפאת - - - </w:t>
      </w:r>
    </w:p>
    <w:p w14:paraId="666ED9EF" w14:textId="77777777" w:rsidR="00000000" w:rsidRDefault="00E52DD3">
      <w:pPr>
        <w:pStyle w:val="a"/>
        <w:rPr>
          <w:rFonts w:hint="cs"/>
          <w:rtl/>
        </w:rPr>
      </w:pPr>
    </w:p>
    <w:p w14:paraId="45AB8EF3" w14:textId="77777777" w:rsidR="00000000" w:rsidRDefault="00E52DD3">
      <w:pPr>
        <w:pStyle w:val="SpeakerCon"/>
        <w:rPr>
          <w:rtl/>
        </w:rPr>
      </w:pPr>
      <w:bookmarkStart w:id="380" w:name="FS000000540T21_05_2003_18_40_57C"/>
      <w:bookmarkEnd w:id="380"/>
      <w:r>
        <w:rPr>
          <w:rtl/>
        </w:rPr>
        <w:t>מוחמד ברכה (חד"ש-תע"ל):</w:t>
      </w:r>
    </w:p>
    <w:p w14:paraId="6197D40C" w14:textId="77777777" w:rsidR="00000000" w:rsidRDefault="00E52DD3">
      <w:pPr>
        <w:pStyle w:val="a"/>
        <w:rPr>
          <w:rtl/>
        </w:rPr>
      </w:pPr>
    </w:p>
    <w:p w14:paraId="18AEAD0C" w14:textId="77777777" w:rsidR="00000000" w:rsidRDefault="00E52DD3">
      <w:pPr>
        <w:pStyle w:val="a"/>
        <w:rPr>
          <w:rFonts w:hint="cs"/>
          <w:rtl/>
        </w:rPr>
      </w:pPr>
      <w:r>
        <w:rPr>
          <w:rFonts w:hint="cs"/>
          <w:rtl/>
        </w:rPr>
        <w:t>תעזוב את השטוי</w:t>
      </w:r>
      <w:r>
        <w:rPr>
          <w:rFonts w:hint="cs"/>
          <w:rtl/>
        </w:rPr>
        <w:t xml:space="preserve">ות האלה. עם מי תעשו שלום ועל מה? מה תגידו? מה יש לכם? </w:t>
      </w:r>
    </w:p>
    <w:p w14:paraId="0031734A" w14:textId="77777777" w:rsidR="00000000" w:rsidRDefault="00E52DD3">
      <w:pPr>
        <w:pStyle w:val="a"/>
        <w:rPr>
          <w:rFonts w:hint="cs"/>
          <w:rtl/>
        </w:rPr>
      </w:pPr>
    </w:p>
    <w:p w14:paraId="04208DC4" w14:textId="77777777" w:rsidR="00000000" w:rsidRDefault="00E52DD3">
      <w:pPr>
        <w:pStyle w:val="ac"/>
        <w:rPr>
          <w:rtl/>
        </w:rPr>
      </w:pPr>
      <w:r>
        <w:rPr>
          <w:rFonts w:hint="eastAsia"/>
          <w:rtl/>
        </w:rPr>
        <w:t>משה</w:t>
      </w:r>
      <w:r>
        <w:rPr>
          <w:rtl/>
        </w:rPr>
        <w:t xml:space="preserve"> כחלון (הליכוד):</w:t>
      </w:r>
    </w:p>
    <w:p w14:paraId="6FEB4E4D" w14:textId="77777777" w:rsidR="00000000" w:rsidRDefault="00E52DD3">
      <w:pPr>
        <w:pStyle w:val="a"/>
        <w:rPr>
          <w:rFonts w:hint="cs"/>
          <w:rtl/>
        </w:rPr>
      </w:pPr>
    </w:p>
    <w:p w14:paraId="3127CDBB" w14:textId="77777777" w:rsidR="00000000" w:rsidRDefault="00E52DD3">
      <w:pPr>
        <w:pStyle w:val="a"/>
        <w:rPr>
          <w:rFonts w:hint="cs"/>
          <w:rtl/>
        </w:rPr>
      </w:pPr>
      <w:r>
        <w:rPr>
          <w:rFonts w:hint="cs"/>
          <w:rtl/>
        </w:rPr>
        <w:t xml:space="preserve">אי-אפשר לעבוד עליהם - - - </w:t>
      </w:r>
    </w:p>
    <w:p w14:paraId="5F0C45E4" w14:textId="77777777" w:rsidR="00000000" w:rsidRDefault="00E52DD3">
      <w:pPr>
        <w:pStyle w:val="a"/>
        <w:rPr>
          <w:rFonts w:hint="cs"/>
          <w:rtl/>
        </w:rPr>
      </w:pPr>
    </w:p>
    <w:p w14:paraId="74E21630" w14:textId="77777777" w:rsidR="00000000" w:rsidRDefault="00E52DD3">
      <w:pPr>
        <w:pStyle w:val="SpeakerCon"/>
        <w:rPr>
          <w:rtl/>
        </w:rPr>
      </w:pPr>
      <w:bookmarkStart w:id="381" w:name="FS000000540T21_05_2003_18_41_35C"/>
      <w:bookmarkEnd w:id="381"/>
      <w:r>
        <w:rPr>
          <w:rtl/>
        </w:rPr>
        <w:t>מוחמד ברכה (חד"ש-תע"ל):</w:t>
      </w:r>
    </w:p>
    <w:p w14:paraId="207A31E4" w14:textId="77777777" w:rsidR="00000000" w:rsidRDefault="00E52DD3">
      <w:pPr>
        <w:pStyle w:val="a"/>
        <w:rPr>
          <w:rtl/>
        </w:rPr>
      </w:pPr>
    </w:p>
    <w:p w14:paraId="0AD8B473" w14:textId="77777777" w:rsidR="00000000" w:rsidRDefault="00E52DD3">
      <w:pPr>
        <w:pStyle w:val="a"/>
        <w:rPr>
          <w:rFonts w:hint="cs"/>
          <w:rtl/>
        </w:rPr>
      </w:pPr>
      <w:r>
        <w:rPr>
          <w:rFonts w:hint="cs"/>
          <w:rtl/>
        </w:rPr>
        <w:t xml:space="preserve">מה תגיד לאבו-מאזן? מפת הדרכים - לא. מדינה פלסטינית אמיתית - לא. הנהגה - לא. </w:t>
      </w:r>
    </w:p>
    <w:p w14:paraId="368F513B" w14:textId="77777777" w:rsidR="00000000" w:rsidRDefault="00E52DD3">
      <w:pPr>
        <w:pStyle w:val="a"/>
        <w:rPr>
          <w:rFonts w:hint="cs"/>
          <w:rtl/>
        </w:rPr>
      </w:pPr>
    </w:p>
    <w:p w14:paraId="332C19C7" w14:textId="77777777" w:rsidR="00000000" w:rsidRDefault="00E52DD3">
      <w:pPr>
        <w:pStyle w:val="ac"/>
        <w:rPr>
          <w:rtl/>
        </w:rPr>
      </w:pPr>
      <w:r>
        <w:rPr>
          <w:rFonts w:hint="eastAsia"/>
          <w:rtl/>
        </w:rPr>
        <w:t>יחיאל</w:t>
      </w:r>
      <w:r>
        <w:rPr>
          <w:rtl/>
        </w:rPr>
        <w:t xml:space="preserve"> חזן (הליכוד):</w:t>
      </w:r>
    </w:p>
    <w:p w14:paraId="3DE5BCDD" w14:textId="77777777" w:rsidR="00000000" w:rsidRDefault="00E52DD3">
      <w:pPr>
        <w:pStyle w:val="a"/>
        <w:rPr>
          <w:rFonts w:hint="cs"/>
          <w:rtl/>
        </w:rPr>
      </w:pPr>
    </w:p>
    <w:p w14:paraId="318B2E65" w14:textId="77777777" w:rsidR="00000000" w:rsidRDefault="00E52DD3">
      <w:pPr>
        <w:pStyle w:val="a"/>
        <w:rPr>
          <w:rFonts w:hint="cs"/>
          <w:rtl/>
        </w:rPr>
      </w:pPr>
      <w:r>
        <w:rPr>
          <w:rFonts w:hint="cs"/>
          <w:rtl/>
        </w:rPr>
        <w:t xml:space="preserve">- - - </w:t>
      </w:r>
    </w:p>
    <w:p w14:paraId="437FB6CD" w14:textId="77777777" w:rsidR="00000000" w:rsidRDefault="00E52DD3">
      <w:pPr>
        <w:pStyle w:val="a"/>
        <w:rPr>
          <w:rFonts w:hint="cs"/>
          <w:rtl/>
        </w:rPr>
      </w:pPr>
    </w:p>
    <w:p w14:paraId="1594B5B6" w14:textId="77777777" w:rsidR="00000000" w:rsidRDefault="00E52DD3">
      <w:pPr>
        <w:pStyle w:val="SpeakerCon"/>
        <w:rPr>
          <w:rtl/>
        </w:rPr>
      </w:pPr>
      <w:bookmarkStart w:id="382" w:name="FS000000540T21_05_2003_18_42_18C"/>
      <w:bookmarkEnd w:id="382"/>
      <w:r>
        <w:rPr>
          <w:rtl/>
        </w:rPr>
        <w:t>מוחמד ברכה (חד"ש-תע</w:t>
      </w:r>
      <w:r>
        <w:rPr>
          <w:rtl/>
        </w:rPr>
        <w:t>"ל):</w:t>
      </w:r>
    </w:p>
    <w:p w14:paraId="050BB56D" w14:textId="77777777" w:rsidR="00000000" w:rsidRDefault="00E52DD3">
      <w:pPr>
        <w:pStyle w:val="a"/>
        <w:rPr>
          <w:rtl/>
        </w:rPr>
      </w:pPr>
    </w:p>
    <w:p w14:paraId="2D3BD3D1" w14:textId="77777777" w:rsidR="00000000" w:rsidRDefault="00E52DD3">
      <w:pPr>
        <w:pStyle w:val="a"/>
        <w:rPr>
          <w:rFonts w:hint="cs"/>
          <w:rtl/>
        </w:rPr>
      </w:pPr>
      <w:r>
        <w:rPr>
          <w:rFonts w:hint="cs"/>
          <w:rtl/>
        </w:rPr>
        <w:t xml:space="preserve">הנה, חזן הוא האמת שלכם. כולכם צבועים. חזן אביר האמת בליכוד. המתנחבל הזה הוא אביר האמת בליכוד. כולכם חבורה של צבועים אחד אחד. </w:t>
      </w:r>
    </w:p>
    <w:p w14:paraId="6B39BBC2" w14:textId="77777777" w:rsidR="00000000" w:rsidRDefault="00E52DD3">
      <w:pPr>
        <w:pStyle w:val="a"/>
        <w:rPr>
          <w:rtl/>
        </w:rPr>
      </w:pPr>
    </w:p>
    <w:p w14:paraId="20E50295" w14:textId="77777777" w:rsidR="00000000" w:rsidRDefault="00E52DD3">
      <w:pPr>
        <w:pStyle w:val="a"/>
        <w:rPr>
          <w:rFonts w:hint="cs"/>
          <w:rtl/>
        </w:rPr>
      </w:pPr>
    </w:p>
    <w:p w14:paraId="0CA0C069" w14:textId="77777777" w:rsidR="00000000" w:rsidRDefault="00E52DD3">
      <w:pPr>
        <w:pStyle w:val="ac"/>
        <w:rPr>
          <w:rtl/>
        </w:rPr>
      </w:pPr>
      <w:r>
        <w:rPr>
          <w:rFonts w:hint="eastAsia"/>
          <w:rtl/>
        </w:rPr>
        <w:t>קריאות</w:t>
      </w:r>
      <w:r>
        <w:rPr>
          <w:rtl/>
        </w:rPr>
        <w:t>:</w:t>
      </w:r>
    </w:p>
    <w:p w14:paraId="0E022B0E" w14:textId="77777777" w:rsidR="00000000" w:rsidRDefault="00E52DD3">
      <w:pPr>
        <w:pStyle w:val="a"/>
        <w:rPr>
          <w:rFonts w:hint="cs"/>
          <w:rtl/>
        </w:rPr>
      </w:pPr>
    </w:p>
    <w:p w14:paraId="043A6054" w14:textId="77777777" w:rsidR="00000000" w:rsidRDefault="00E52DD3">
      <w:pPr>
        <w:pStyle w:val="a"/>
        <w:rPr>
          <w:rFonts w:hint="cs"/>
          <w:rtl/>
        </w:rPr>
      </w:pPr>
      <w:r>
        <w:rPr>
          <w:rFonts w:hint="cs"/>
          <w:rtl/>
        </w:rPr>
        <w:t>- - -</w:t>
      </w:r>
    </w:p>
    <w:p w14:paraId="4E8E1862" w14:textId="77777777" w:rsidR="00000000" w:rsidRDefault="00E52DD3">
      <w:pPr>
        <w:pStyle w:val="a"/>
        <w:rPr>
          <w:rFonts w:hint="cs"/>
          <w:rtl/>
        </w:rPr>
      </w:pPr>
    </w:p>
    <w:p w14:paraId="3C4A4556" w14:textId="77777777" w:rsidR="00000000" w:rsidRDefault="00E52DD3">
      <w:pPr>
        <w:pStyle w:val="SpeakerCon"/>
        <w:rPr>
          <w:rtl/>
        </w:rPr>
      </w:pPr>
      <w:bookmarkStart w:id="383" w:name="FS000000540T21_05_2003_18_43_11C"/>
      <w:bookmarkEnd w:id="383"/>
      <w:r>
        <w:rPr>
          <w:rtl/>
        </w:rPr>
        <w:t>מוחמד ברכה (חד"ש-תע"ל):</w:t>
      </w:r>
    </w:p>
    <w:p w14:paraId="0852D700" w14:textId="77777777" w:rsidR="00000000" w:rsidRDefault="00E52DD3">
      <w:pPr>
        <w:pStyle w:val="a"/>
        <w:rPr>
          <w:rtl/>
        </w:rPr>
      </w:pPr>
    </w:p>
    <w:p w14:paraId="6D0EDDE9" w14:textId="77777777" w:rsidR="00000000" w:rsidRDefault="00E52DD3">
      <w:pPr>
        <w:pStyle w:val="a"/>
        <w:rPr>
          <w:rFonts w:hint="cs"/>
          <w:rtl/>
        </w:rPr>
      </w:pPr>
      <w:r>
        <w:rPr>
          <w:rFonts w:hint="cs"/>
          <w:rtl/>
        </w:rPr>
        <w:t>אין לכם מה להגיד - לא בשלום, לא ביציבות ולא בכלכלה. אתם מלעיטים את הציבור בכל מינ</w:t>
      </w:r>
      <w:r>
        <w:rPr>
          <w:rFonts w:hint="cs"/>
          <w:rtl/>
        </w:rPr>
        <w:t>י שטויות.</w:t>
      </w:r>
    </w:p>
    <w:p w14:paraId="6E641559" w14:textId="77777777" w:rsidR="00000000" w:rsidRDefault="00E52DD3">
      <w:pPr>
        <w:pStyle w:val="a"/>
        <w:rPr>
          <w:rFonts w:hint="cs"/>
          <w:rtl/>
        </w:rPr>
      </w:pPr>
    </w:p>
    <w:p w14:paraId="1093F225" w14:textId="77777777" w:rsidR="00000000" w:rsidRDefault="00E52DD3">
      <w:pPr>
        <w:pStyle w:val="ac"/>
        <w:rPr>
          <w:rtl/>
        </w:rPr>
      </w:pPr>
      <w:r>
        <w:rPr>
          <w:rFonts w:hint="eastAsia"/>
          <w:rtl/>
        </w:rPr>
        <w:t>משה</w:t>
      </w:r>
      <w:r>
        <w:rPr>
          <w:rtl/>
        </w:rPr>
        <w:t xml:space="preserve"> כחלון (הליכוד):</w:t>
      </w:r>
    </w:p>
    <w:p w14:paraId="16BD1DD5" w14:textId="77777777" w:rsidR="00000000" w:rsidRDefault="00E52DD3">
      <w:pPr>
        <w:pStyle w:val="a"/>
        <w:rPr>
          <w:rFonts w:hint="cs"/>
          <w:rtl/>
        </w:rPr>
      </w:pPr>
    </w:p>
    <w:p w14:paraId="702E242E" w14:textId="77777777" w:rsidR="00000000" w:rsidRDefault="00E52DD3">
      <w:pPr>
        <w:pStyle w:val="a"/>
        <w:rPr>
          <w:rFonts w:hint="cs"/>
          <w:rtl/>
        </w:rPr>
      </w:pPr>
      <w:r>
        <w:rPr>
          <w:rFonts w:hint="cs"/>
          <w:rtl/>
        </w:rPr>
        <w:t xml:space="preserve">אתם לא תעבדו עלינו כמו שעבדתם על ממשלת רבין - - - </w:t>
      </w:r>
    </w:p>
    <w:p w14:paraId="352EF492" w14:textId="77777777" w:rsidR="00000000" w:rsidRDefault="00E52DD3">
      <w:pPr>
        <w:pStyle w:val="a"/>
        <w:rPr>
          <w:rFonts w:hint="cs"/>
          <w:rtl/>
        </w:rPr>
      </w:pPr>
    </w:p>
    <w:p w14:paraId="65694241" w14:textId="77777777" w:rsidR="00000000" w:rsidRDefault="00E52DD3">
      <w:pPr>
        <w:pStyle w:val="SpeakerCon"/>
        <w:rPr>
          <w:rtl/>
        </w:rPr>
      </w:pPr>
      <w:bookmarkStart w:id="384" w:name="FS000000540T21_05_2003_18_44_34C"/>
      <w:bookmarkEnd w:id="384"/>
      <w:r>
        <w:rPr>
          <w:rtl/>
        </w:rPr>
        <w:t>מוחמד ברכה (חד"ש-תע"ל):</w:t>
      </w:r>
    </w:p>
    <w:p w14:paraId="121FA0D1" w14:textId="77777777" w:rsidR="00000000" w:rsidRDefault="00E52DD3">
      <w:pPr>
        <w:pStyle w:val="a"/>
        <w:rPr>
          <w:rtl/>
        </w:rPr>
      </w:pPr>
    </w:p>
    <w:p w14:paraId="6269264D" w14:textId="77777777" w:rsidR="00000000" w:rsidRDefault="00E52DD3">
      <w:pPr>
        <w:pStyle w:val="a"/>
        <w:rPr>
          <w:rFonts w:hint="cs"/>
          <w:rtl/>
        </w:rPr>
      </w:pPr>
      <w:r>
        <w:rPr>
          <w:rFonts w:hint="cs"/>
          <w:rtl/>
        </w:rPr>
        <w:t xml:space="preserve">שטויות - - - </w:t>
      </w:r>
    </w:p>
    <w:p w14:paraId="76EF3089" w14:textId="77777777" w:rsidR="00000000" w:rsidRDefault="00E52DD3">
      <w:pPr>
        <w:pStyle w:val="a"/>
        <w:rPr>
          <w:rFonts w:hint="cs"/>
          <w:rtl/>
        </w:rPr>
      </w:pPr>
    </w:p>
    <w:p w14:paraId="5125EC6F" w14:textId="77777777" w:rsidR="00000000" w:rsidRDefault="00E52DD3">
      <w:pPr>
        <w:pStyle w:val="ac"/>
        <w:rPr>
          <w:rtl/>
        </w:rPr>
      </w:pPr>
      <w:r>
        <w:rPr>
          <w:rFonts w:hint="eastAsia"/>
          <w:rtl/>
        </w:rPr>
        <w:t>משה</w:t>
      </w:r>
      <w:r>
        <w:rPr>
          <w:rtl/>
        </w:rPr>
        <w:t xml:space="preserve"> כחלון (הליכוד):</w:t>
      </w:r>
    </w:p>
    <w:p w14:paraId="36EC311F" w14:textId="77777777" w:rsidR="00000000" w:rsidRDefault="00E52DD3">
      <w:pPr>
        <w:pStyle w:val="a"/>
        <w:rPr>
          <w:rFonts w:hint="cs"/>
          <w:rtl/>
        </w:rPr>
      </w:pPr>
    </w:p>
    <w:p w14:paraId="1E254117" w14:textId="77777777" w:rsidR="00000000" w:rsidRDefault="00E52DD3">
      <w:pPr>
        <w:pStyle w:val="a"/>
        <w:rPr>
          <w:rFonts w:hint="cs"/>
          <w:rtl/>
        </w:rPr>
      </w:pPr>
      <w:r>
        <w:rPr>
          <w:rFonts w:hint="cs"/>
          <w:rtl/>
        </w:rPr>
        <w:t xml:space="preserve"> - - - </w:t>
      </w:r>
    </w:p>
    <w:p w14:paraId="163EC622" w14:textId="77777777" w:rsidR="00000000" w:rsidRDefault="00E52DD3">
      <w:pPr>
        <w:pStyle w:val="a"/>
        <w:rPr>
          <w:rFonts w:hint="cs"/>
          <w:rtl/>
        </w:rPr>
      </w:pPr>
    </w:p>
    <w:p w14:paraId="0143B15D" w14:textId="77777777" w:rsidR="00000000" w:rsidRDefault="00E52DD3">
      <w:pPr>
        <w:pStyle w:val="ad"/>
        <w:rPr>
          <w:rtl/>
        </w:rPr>
      </w:pPr>
      <w:r>
        <w:rPr>
          <w:rtl/>
        </w:rPr>
        <w:t>היו"ר נסים דהן:</w:t>
      </w:r>
    </w:p>
    <w:p w14:paraId="1CF7FA4E" w14:textId="77777777" w:rsidR="00000000" w:rsidRDefault="00E52DD3">
      <w:pPr>
        <w:pStyle w:val="a"/>
        <w:rPr>
          <w:rtl/>
        </w:rPr>
      </w:pPr>
    </w:p>
    <w:p w14:paraId="704A3AAE" w14:textId="77777777" w:rsidR="00000000" w:rsidRDefault="00E52DD3">
      <w:pPr>
        <w:pStyle w:val="a"/>
        <w:rPr>
          <w:rFonts w:hint="cs"/>
          <w:rtl/>
        </w:rPr>
      </w:pPr>
      <w:r>
        <w:rPr>
          <w:rFonts w:hint="cs"/>
          <w:rtl/>
        </w:rPr>
        <w:t>תודה רבה. לא להפריע, חבר הכנסת כחלון.</w:t>
      </w:r>
    </w:p>
    <w:p w14:paraId="6ABA2154" w14:textId="77777777" w:rsidR="00000000" w:rsidRDefault="00E52DD3">
      <w:pPr>
        <w:pStyle w:val="a"/>
        <w:rPr>
          <w:rFonts w:hint="cs"/>
          <w:rtl/>
        </w:rPr>
      </w:pPr>
    </w:p>
    <w:p w14:paraId="019D7C58" w14:textId="77777777" w:rsidR="00000000" w:rsidRDefault="00E52DD3">
      <w:pPr>
        <w:pStyle w:val="ac"/>
        <w:rPr>
          <w:rtl/>
        </w:rPr>
      </w:pPr>
      <w:r>
        <w:rPr>
          <w:rFonts w:hint="eastAsia"/>
          <w:rtl/>
        </w:rPr>
        <w:t>משה</w:t>
      </w:r>
      <w:r>
        <w:rPr>
          <w:rtl/>
        </w:rPr>
        <w:t xml:space="preserve"> כחלון (הליכוד):</w:t>
      </w:r>
    </w:p>
    <w:p w14:paraId="11B7F3DE" w14:textId="77777777" w:rsidR="00000000" w:rsidRDefault="00E52DD3">
      <w:pPr>
        <w:pStyle w:val="a"/>
        <w:rPr>
          <w:rFonts w:hint="cs"/>
          <w:rtl/>
        </w:rPr>
      </w:pPr>
    </w:p>
    <w:p w14:paraId="59135275" w14:textId="77777777" w:rsidR="00000000" w:rsidRDefault="00E52DD3">
      <w:pPr>
        <w:pStyle w:val="a"/>
        <w:rPr>
          <w:rFonts w:hint="cs"/>
          <w:rtl/>
        </w:rPr>
      </w:pPr>
      <w:r>
        <w:rPr>
          <w:rFonts w:hint="cs"/>
          <w:rtl/>
        </w:rPr>
        <w:t>אתם רוצים לעבוד עלינו כמו</w:t>
      </w:r>
      <w:r>
        <w:rPr>
          <w:rFonts w:hint="cs"/>
          <w:rtl/>
        </w:rPr>
        <w:t xml:space="preserve"> שעבדתם על ממשלת רבין - - - </w:t>
      </w:r>
    </w:p>
    <w:p w14:paraId="554F2A6E" w14:textId="77777777" w:rsidR="00000000" w:rsidRDefault="00E52DD3">
      <w:pPr>
        <w:pStyle w:val="a"/>
        <w:rPr>
          <w:rFonts w:hint="cs"/>
          <w:rtl/>
        </w:rPr>
      </w:pPr>
    </w:p>
    <w:p w14:paraId="591BB0E6" w14:textId="77777777" w:rsidR="00000000" w:rsidRDefault="00E52DD3">
      <w:pPr>
        <w:pStyle w:val="SpeakerCon"/>
        <w:rPr>
          <w:rtl/>
        </w:rPr>
      </w:pPr>
      <w:bookmarkStart w:id="385" w:name="FS000000540T21_05_2003_18_46_17C"/>
      <w:bookmarkEnd w:id="385"/>
      <w:r>
        <w:rPr>
          <w:rtl/>
        </w:rPr>
        <w:t>מוחמד ברכה (חד"ש-תע"ל):</w:t>
      </w:r>
    </w:p>
    <w:p w14:paraId="165E59D3" w14:textId="77777777" w:rsidR="00000000" w:rsidRDefault="00E52DD3">
      <w:pPr>
        <w:pStyle w:val="a"/>
        <w:rPr>
          <w:rtl/>
        </w:rPr>
      </w:pPr>
    </w:p>
    <w:p w14:paraId="3CA8A734" w14:textId="77777777" w:rsidR="00000000" w:rsidRDefault="00E52DD3">
      <w:pPr>
        <w:pStyle w:val="a"/>
        <w:rPr>
          <w:rFonts w:hint="cs"/>
          <w:rtl/>
        </w:rPr>
      </w:pPr>
      <w:r>
        <w:rPr>
          <w:rFonts w:hint="cs"/>
          <w:rtl/>
        </w:rPr>
        <w:t xml:space="preserve">חביבי, אף אחד - - - </w:t>
      </w:r>
    </w:p>
    <w:p w14:paraId="2D234E88" w14:textId="77777777" w:rsidR="00000000" w:rsidRDefault="00E52DD3">
      <w:pPr>
        <w:pStyle w:val="a"/>
        <w:rPr>
          <w:rFonts w:hint="cs"/>
          <w:rtl/>
        </w:rPr>
      </w:pPr>
    </w:p>
    <w:p w14:paraId="3E888CAD" w14:textId="77777777" w:rsidR="00000000" w:rsidRDefault="00E52DD3">
      <w:pPr>
        <w:pStyle w:val="ac"/>
        <w:rPr>
          <w:rtl/>
        </w:rPr>
      </w:pPr>
      <w:r>
        <w:rPr>
          <w:rFonts w:hint="eastAsia"/>
          <w:rtl/>
        </w:rPr>
        <w:t>משה</w:t>
      </w:r>
      <w:r>
        <w:rPr>
          <w:rtl/>
        </w:rPr>
        <w:t xml:space="preserve"> כחלון (הליכוד):</w:t>
      </w:r>
    </w:p>
    <w:p w14:paraId="17899773" w14:textId="77777777" w:rsidR="00000000" w:rsidRDefault="00E52DD3">
      <w:pPr>
        <w:pStyle w:val="a"/>
        <w:rPr>
          <w:rFonts w:hint="cs"/>
          <w:rtl/>
        </w:rPr>
      </w:pPr>
    </w:p>
    <w:p w14:paraId="1483DF03" w14:textId="77777777" w:rsidR="00000000" w:rsidRDefault="00E52DD3">
      <w:pPr>
        <w:pStyle w:val="a"/>
        <w:rPr>
          <w:rFonts w:hint="cs"/>
          <w:rtl/>
        </w:rPr>
      </w:pPr>
      <w:r>
        <w:rPr>
          <w:rFonts w:hint="cs"/>
          <w:rtl/>
        </w:rPr>
        <w:t xml:space="preserve">- - - </w:t>
      </w:r>
    </w:p>
    <w:p w14:paraId="220F2D77" w14:textId="77777777" w:rsidR="00000000" w:rsidRDefault="00E52DD3">
      <w:pPr>
        <w:pStyle w:val="a"/>
        <w:rPr>
          <w:rtl/>
        </w:rPr>
      </w:pPr>
    </w:p>
    <w:p w14:paraId="3B4FEAA0" w14:textId="77777777" w:rsidR="00000000" w:rsidRDefault="00E52DD3">
      <w:pPr>
        <w:pStyle w:val="a"/>
        <w:rPr>
          <w:rFonts w:hint="cs"/>
          <w:rtl/>
        </w:rPr>
      </w:pPr>
    </w:p>
    <w:p w14:paraId="03E8BF0A" w14:textId="77777777" w:rsidR="00000000" w:rsidRDefault="00E52DD3">
      <w:pPr>
        <w:pStyle w:val="SpeakerCon"/>
        <w:rPr>
          <w:rtl/>
        </w:rPr>
      </w:pPr>
      <w:bookmarkStart w:id="386" w:name="FS000000540T21_05_2003_18_46_34C"/>
      <w:bookmarkEnd w:id="386"/>
      <w:r>
        <w:rPr>
          <w:rtl/>
        </w:rPr>
        <w:t>מוחמד ברכה (חד"ש-תע"ל):</w:t>
      </w:r>
    </w:p>
    <w:p w14:paraId="12F59DFB" w14:textId="77777777" w:rsidR="00000000" w:rsidRDefault="00E52DD3">
      <w:pPr>
        <w:pStyle w:val="a"/>
        <w:rPr>
          <w:rtl/>
        </w:rPr>
      </w:pPr>
    </w:p>
    <w:p w14:paraId="73BA5443" w14:textId="77777777" w:rsidR="00000000" w:rsidRDefault="00E52DD3">
      <w:pPr>
        <w:pStyle w:val="a"/>
        <w:ind w:firstLine="0"/>
        <w:rPr>
          <w:rFonts w:hint="cs"/>
          <w:rtl/>
        </w:rPr>
      </w:pPr>
      <w:r>
        <w:rPr>
          <w:rFonts w:hint="cs"/>
          <w:rtl/>
        </w:rPr>
        <w:tab/>
        <w:t>סיימת?</w:t>
      </w:r>
    </w:p>
    <w:p w14:paraId="4E3F8361" w14:textId="77777777" w:rsidR="00000000" w:rsidRDefault="00E52DD3">
      <w:pPr>
        <w:pStyle w:val="a"/>
        <w:ind w:firstLine="0"/>
        <w:rPr>
          <w:rFonts w:hint="cs"/>
          <w:rtl/>
        </w:rPr>
      </w:pPr>
    </w:p>
    <w:p w14:paraId="759FEF96" w14:textId="77777777" w:rsidR="00000000" w:rsidRDefault="00E52DD3">
      <w:pPr>
        <w:pStyle w:val="ad"/>
        <w:rPr>
          <w:rtl/>
        </w:rPr>
      </w:pPr>
      <w:r>
        <w:rPr>
          <w:rtl/>
        </w:rPr>
        <w:t>היו"ר נסים דהן:</w:t>
      </w:r>
    </w:p>
    <w:p w14:paraId="13B7350C" w14:textId="77777777" w:rsidR="00000000" w:rsidRDefault="00E52DD3">
      <w:pPr>
        <w:pStyle w:val="a"/>
        <w:rPr>
          <w:rtl/>
        </w:rPr>
      </w:pPr>
    </w:p>
    <w:p w14:paraId="767AC208" w14:textId="77777777" w:rsidR="00000000" w:rsidRDefault="00E52DD3">
      <w:pPr>
        <w:pStyle w:val="a"/>
        <w:rPr>
          <w:rFonts w:hint="cs"/>
          <w:rtl/>
        </w:rPr>
      </w:pPr>
      <w:r>
        <w:rPr>
          <w:rFonts w:hint="cs"/>
          <w:rtl/>
        </w:rPr>
        <w:t xml:space="preserve">חבר הכנסת כחלון - - - </w:t>
      </w:r>
    </w:p>
    <w:p w14:paraId="5E72A158" w14:textId="77777777" w:rsidR="00000000" w:rsidRDefault="00E52DD3">
      <w:pPr>
        <w:pStyle w:val="a"/>
        <w:rPr>
          <w:rFonts w:hint="cs"/>
          <w:rtl/>
        </w:rPr>
      </w:pPr>
    </w:p>
    <w:p w14:paraId="6EA4914C" w14:textId="77777777" w:rsidR="00000000" w:rsidRDefault="00E52DD3">
      <w:pPr>
        <w:pStyle w:val="ac"/>
        <w:rPr>
          <w:rtl/>
        </w:rPr>
      </w:pPr>
      <w:r>
        <w:rPr>
          <w:rFonts w:hint="eastAsia"/>
          <w:rtl/>
        </w:rPr>
        <w:t>משה</w:t>
      </w:r>
      <w:r>
        <w:rPr>
          <w:rtl/>
        </w:rPr>
        <w:t xml:space="preserve"> כחלון (הליכוד):</w:t>
      </w:r>
    </w:p>
    <w:p w14:paraId="3A66F2C4" w14:textId="77777777" w:rsidR="00000000" w:rsidRDefault="00E52DD3">
      <w:pPr>
        <w:pStyle w:val="a"/>
        <w:rPr>
          <w:rFonts w:hint="cs"/>
          <w:rtl/>
        </w:rPr>
      </w:pPr>
    </w:p>
    <w:p w14:paraId="1A7C213F" w14:textId="77777777" w:rsidR="00000000" w:rsidRDefault="00E52DD3">
      <w:pPr>
        <w:pStyle w:val="a"/>
        <w:rPr>
          <w:rFonts w:hint="cs"/>
          <w:rtl/>
        </w:rPr>
      </w:pPr>
      <w:r>
        <w:rPr>
          <w:rFonts w:hint="cs"/>
          <w:rtl/>
        </w:rPr>
        <w:t>- - -  אוסלו לא תקום שנית.</w:t>
      </w:r>
    </w:p>
    <w:p w14:paraId="271431C6" w14:textId="77777777" w:rsidR="00000000" w:rsidRDefault="00E52DD3">
      <w:pPr>
        <w:pStyle w:val="a"/>
        <w:rPr>
          <w:rFonts w:hint="cs"/>
          <w:rtl/>
        </w:rPr>
      </w:pPr>
    </w:p>
    <w:p w14:paraId="4CC64222" w14:textId="77777777" w:rsidR="00000000" w:rsidRDefault="00E52DD3">
      <w:pPr>
        <w:pStyle w:val="SpeakerCon"/>
        <w:rPr>
          <w:rtl/>
        </w:rPr>
      </w:pPr>
      <w:bookmarkStart w:id="387" w:name="FS000000540T21_05_2003_18_47_23C"/>
      <w:bookmarkEnd w:id="387"/>
      <w:r>
        <w:rPr>
          <w:rtl/>
        </w:rPr>
        <w:t>מוחמד ברכה (חד"ש-תע"ל):</w:t>
      </w:r>
    </w:p>
    <w:p w14:paraId="6CE3FDF2" w14:textId="77777777" w:rsidR="00000000" w:rsidRDefault="00E52DD3">
      <w:pPr>
        <w:pStyle w:val="a"/>
        <w:rPr>
          <w:rtl/>
        </w:rPr>
      </w:pPr>
    </w:p>
    <w:p w14:paraId="019226D4" w14:textId="77777777" w:rsidR="00000000" w:rsidRDefault="00E52DD3">
      <w:pPr>
        <w:pStyle w:val="a"/>
        <w:rPr>
          <w:rFonts w:hint="cs"/>
          <w:rtl/>
        </w:rPr>
      </w:pPr>
      <w:r>
        <w:rPr>
          <w:rFonts w:hint="cs"/>
          <w:rtl/>
        </w:rPr>
        <w:t xml:space="preserve">בסדר, סיימת את הנאום שלך? אני אומר לכם שאף אחד לא עובד על אף אחד. אין פה אנשים תמימים. יש צבועים ויש אנשי אמת. למשל חזן הוא איש אמת. הוא איש אמת. </w:t>
      </w:r>
    </w:p>
    <w:p w14:paraId="5EE83482" w14:textId="77777777" w:rsidR="00000000" w:rsidRDefault="00E52DD3">
      <w:pPr>
        <w:pStyle w:val="a"/>
        <w:rPr>
          <w:rFonts w:hint="cs"/>
          <w:rtl/>
        </w:rPr>
      </w:pPr>
    </w:p>
    <w:p w14:paraId="0D33407D" w14:textId="77777777" w:rsidR="00000000" w:rsidRDefault="00E52DD3">
      <w:pPr>
        <w:pStyle w:val="ad"/>
        <w:rPr>
          <w:rtl/>
        </w:rPr>
      </w:pPr>
      <w:r>
        <w:rPr>
          <w:rtl/>
        </w:rPr>
        <w:t>היו"ר נסים דהן:</w:t>
      </w:r>
    </w:p>
    <w:p w14:paraId="023DB183" w14:textId="77777777" w:rsidR="00000000" w:rsidRDefault="00E52DD3">
      <w:pPr>
        <w:pStyle w:val="a"/>
        <w:rPr>
          <w:rtl/>
        </w:rPr>
      </w:pPr>
    </w:p>
    <w:p w14:paraId="13CFA79D" w14:textId="77777777" w:rsidR="00000000" w:rsidRDefault="00E52DD3">
      <w:pPr>
        <w:pStyle w:val="a"/>
        <w:rPr>
          <w:rFonts w:hint="cs"/>
          <w:rtl/>
        </w:rPr>
      </w:pPr>
      <w:r>
        <w:rPr>
          <w:rFonts w:hint="cs"/>
          <w:rtl/>
        </w:rPr>
        <w:t xml:space="preserve">או, קיבלת קומפלימנט. כדאי לך לצעוק. </w:t>
      </w:r>
    </w:p>
    <w:p w14:paraId="205DEE48" w14:textId="77777777" w:rsidR="00000000" w:rsidRDefault="00E52DD3">
      <w:pPr>
        <w:pStyle w:val="a"/>
        <w:rPr>
          <w:rFonts w:hint="cs"/>
          <w:rtl/>
        </w:rPr>
      </w:pPr>
    </w:p>
    <w:p w14:paraId="4E8B0C22" w14:textId="77777777" w:rsidR="00000000" w:rsidRDefault="00E52DD3">
      <w:pPr>
        <w:pStyle w:val="SpeakerCon"/>
        <w:rPr>
          <w:rtl/>
        </w:rPr>
      </w:pPr>
      <w:bookmarkStart w:id="388" w:name="FS000000540T21_05_2003_18_48_16C"/>
      <w:bookmarkEnd w:id="388"/>
      <w:r>
        <w:rPr>
          <w:rtl/>
        </w:rPr>
        <w:t>מוחמד ברכה (חד"ש-תע"ל):</w:t>
      </w:r>
    </w:p>
    <w:p w14:paraId="475D553C" w14:textId="77777777" w:rsidR="00000000" w:rsidRDefault="00E52DD3">
      <w:pPr>
        <w:pStyle w:val="a"/>
        <w:rPr>
          <w:rtl/>
        </w:rPr>
      </w:pPr>
    </w:p>
    <w:p w14:paraId="629BB350" w14:textId="77777777" w:rsidR="00000000" w:rsidRDefault="00E52DD3">
      <w:pPr>
        <w:pStyle w:val="a"/>
        <w:rPr>
          <w:rFonts w:hint="cs"/>
          <w:rtl/>
        </w:rPr>
      </w:pPr>
      <w:r>
        <w:rPr>
          <w:rFonts w:hint="cs"/>
          <w:rtl/>
        </w:rPr>
        <w:t>שאר חבריו הם חבורה של צבועים</w:t>
      </w:r>
      <w:r>
        <w:rPr>
          <w:rFonts w:hint="cs"/>
          <w:rtl/>
        </w:rPr>
        <w:t xml:space="preserve"> אחד אחד, שהלשון בפיהם והמלחמה צפונה בלבותיהם. </w:t>
      </w:r>
    </w:p>
    <w:p w14:paraId="0A3B0013" w14:textId="77777777" w:rsidR="00000000" w:rsidRDefault="00E52DD3">
      <w:pPr>
        <w:pStyle w:val="a"/>
        <w:rPr>
          <w:rFonts w:hint="cs"/>
          <w:rtl/>
        </w:rPr>
      </w:pPr>
    </w:p>
    <w:p w14:paraId="147E7D9F" w14:textId="77777777" w:rsidR="00000000" w:rsidRDefault="00E52DD3">
      <w:pPr>
        <w:pStyle w:val="ac"/>
        <w:rPr>
          <w:rtl/>
        </w:rPr>
      </w:pPr>
      <w:r>
        <w:rPr>
          <w:rFonts w:hint="eastAsia"/>
          <w:rtl/>
        </w:rPr>
        <w:t>יחיאל</w:t>
      </w:r>
      <w:r>
        <w:rPr>
          <w:rtl/>
        </w:rPr>
        <w:t xml:space="preserve"> חזן (הליכוד):</w:t>
      </w:r>
    </w:p>
    <w:p w14:paraId="53A5F063" w14:textId="77777777" w:rsidR="00000000" w:rsidRDefault="00E52DD3">
      <w:pPr>
        <w:pStyle w:val="a"/>
        <w:rPr>
          <w:rFonts w:hint="cs"/>
          <w:rtl/>
        </w:rPr>
      </w:pPr>
    </w:p>
    <w:p w14:paraId="2003E593" w14:textId="77777777" w:rsidR="00000000" w:rsidRDefault="00E52DD3">
      <w:pPr>
        <w:pStyle w:val="a"/>
        <w:rPr>
          <w:rFonts w:hint="cs"/>
          <w:rtl/>
        </w:rPr>
      </w:pPr>
      <w:r>
        <w:rPr>
          <w:rFonts w:hint="cs"/>
          <w:rtl/>
        </w:rPr>
        <w:t xml:space="preserve">- - - </w:t>
      </w:r>
    </w:p>
    <w:p w14:paraId="508B098D" w14:textId="77777777" w:rsidR="00000000" w:rsidRDefault="00E52DD3">
      <w:pPr>
        <w:pStyle w:val="a"/>
        <w:rPr>
          <w:rFonts w:hint="cs"/>
          <w:rtl/>
        </w:rPr>
      </w:pPr>
    </w:p>
    <w:p w14:paraId="00FA3534" w14:textId="77777777" w:rsidR="00000000" w:rsidRDefault="00E52DD3">
      <w:pPr>
        <w:pStyle w:val="ac"/>
        <w:rPr>
          <w:rtl/>
        </w:rPr>
      </w:pPr>
      <w:r>
        <w:rPr>
          <w:rFonts w:hint="eastAsia"/>
          <w:rtl/>
        </w:rPr>
        <w:t>משה</w:t>
      </w:r>
      <w:r>
        <w:rPr>
          <w:rtl/>
        </w:rPr>
        <w:t xml:space="preserve"> כחלון (הליכוד):</w:t>
      </w:r>
    </w:p>
    <w:p w14:paraId="19D7AA3D" w14:textId="77777777" w:rsidR="00000000" w:rsidRDefault="00E52DD3">
      <w:pPr>
        <w:pStyle w:val="a"/>
        <w:rPr>
          <w:rFonts w:hint="cs"/>
          <w:rtl/>
        </w:rPr>
      </w:pPr>
    </w:p>
    <w:p w14:paraId="01AAAF4C" w14:textId="77777777" w:rsidR="00000000" w:rsidRDefault="00E52DD3">
      <w:pPr>
        <w:pStyle w:val="a"/>
        <w:rPr>
          <w:rFonts w:hint="cs"/>
          <w:rtl/>
        </w:rPr>
      </w:pPr>
      <w:r>
        <w:rPr>
          <w:rFonts w:hint="cs"/>
          <w:rtl/>
        </w:rPr>
        <w:t xml:space="preserve">- - - </w:t>
      </w:r>
    </w:p>
    <w:p w14:paraId="0C139A04" w14:textId="77777777" w:rsidR="00000000" w:rsidRDefault="00E52DD3">
      <w:pPr>
        <w:pStyle w:val="a"/>
        <w:rPr>
          <w:rFonts w:hint="cs"/>
          <w:rtl/>
        </w:rPr>
      </w:pPr>
    </w:p>
    <w:p w14:paraId="67084B68" w14:textId="77777777" w:rsidR="00000000" w:rsidRDefault="00E52DD3">
      <w:pPr>
        <w:pStyle w:val="SpeakerCon"/>
        <w:rPr>
          <w:rtl/>
        </w:rPr>
      </w:pPr>
      <w:bookmarkStart w:id="389" w:name="FS000000540T21_05_2003_18_49_00C"/>
      <w:bookmarkEnd w:id="389"/>
      <w:r>
        <w:rPr>
          <w:rtl/>
        </w:rPr>
        <w:t>מוחמד ברכה (חד"ש-תע"ל):</w:t>
      </w:r>
    </w:p>
    <w:p w14:paraId="4441B398" w14:textId="77777777" w:rsidR="00000000" w:rsidRDefault="00E52DD3">
      <w:pPr>
        <w:pStyle w:val="a"/>
        <w:rPr>
          <w:rtl/>
        </w:rPr>
      </w:pPr>
    </w:p>
    <w:p w14:paraId="2793A6DC" w14:textId="77777777" w:rsidR="00000000" w:rsidRDefault="00E52DD3">
      <w:pPr>
        <w:pStyle w:val="a"/>
        <w:rPr>
          <w:rFonts w:hint="cs"/>
          <w:rtl/>
        </w:rPr>
      </w:pPr>
      <w:r>
        <w:rPr>
          <w:rFonts w:hint="cs"/>
          <w:rtl/>
        </w:rPr>
        <w:t>נו, באמת.</w:t>
      </w:r>
    </w:p>
    <w:p w14:paraId="66751B30" w14:textId="77777777" w:rsidR="00000000" w:rsidRDefault="00E52DD3">
      <w:pPr>
        <w:pStyle w:val="a"/>
        <w:rPr>
          <w:rtl/>
        </w:rPr>
      </w:pPr>
    </w:p>
    <w:p w14:paraId="35A0F567" w14:textId="77777777" w:rsidR="00000000" w:rsidRDefault="00E52DD3">
      <w:pPr>
        <w:pStyle w:val="a"/>
        <w:rPr>
          <w:rFonts w:hint="cs"/>
          <w:rtl/>
        </w:rPr>
      </w:pPr>
    </w:p>
    <w:p w14:paraId="7AF338A5" w14:textId="77777777" w:rsidR="00000000" w:rsidRDefault="00E52DD3">
      <w:pPr>
        <w:pStyle w:val="ad"/>
        <w:rPr>
          <w:rtl/>
        </w:rPr>
      </w:pPr>
      <w:r>
        <w:rPr>
          <w:rtl/>
        </w:rPr>
        <w:t>היו"ר נסים דהן:</w:t>
      </w:r>
    </w:p>
    <w:p w14:paraId="5FD1160A" w14:textId="77777777" w:rsidR="00000000" w:rsidRDefault="00E52DD3">
      <w:pPr>
        <w:pStyle w:val="a"/>
        <w:rPr>
          <w:rtl/>
        </w:rPr>
      </w:pPr>
    </w:p>
    <w:p w14:paraId="73476076" w14:textId="77777777" w:rsidR="00000000" w:rsidRDefault="00E52DD3">
      <w:pPr>
        <w:pStyle w:val="a"/>
        <w:rPr>
          <w:rFonts w:hint="cs"/>
          <w:rtl/>
        </w:rPr>
      </w:pPr>
      <w:r>
        <w:rPr>
          <w:rFonts w:hint="cs"/>
          <w:rtl/>
        </w:rPr>
        <w:t>חבר הכנסת כחלון.</w:t>
      </w:r>
    </w:p>
    <w:p w14:paraId="144C7F1D" w14:textId="77777777" w:rsidR="00000000" w:rsidRDefault="00E52DD3">
      <w:pPr>
        <w:pStyle w:val="a"/>
        <w:rPr>
          <w:rFonts w:hint="cs"/>
          <w:rtl/>
        </w:rPr>
      </w:pPr>
    </w:p>
    <w:p w14:paraId="55B532E8" w14:textId="77777777" w:rsidR="00000000" w:rsidRDefault="00E52DD3">
      <w:pPr>
        <w:pStyle w:val="SpeakerCon"/>
        <w:rPr>
          <w:rtl/>
        </w:rPr>
      </w:pPr>
      <w:bookmarkStart w:id="390" w:name="FS000000540T21_05_2003_18_49_37C"/>
      <w:bookmarkEnd w:id="390"/>
      <w:r>
        <w:rPr>
          <w:rtl/>
        </w:rPr>
        <w:t>מוחמד ברכה (חד"ש-תע"ל):</w:t>
      </w:r>
    </w:p>
    <w:p w14:paraId="236ED10A" w14:textId="77777777" w:rsidR="00000000" w:rsidRDefault="00E52DD3">
      <w:pPr>
        <w:pStyle w:val="a"/>
        <w:rPr>
          <w:rtl/>
        </w:rPr>
      </w:pPr>
    </w:p>
    <w:p w14:paraId="6D562F8B" w14:textId="77777777" w:rsidR="00000000" w:rsidRDefault="00E52DD3">
      <w:pPr>
        <w:pStyle w:val="a"/>
        <w:rPr>
          <w:rFonts w:hint="cs"/>
          <w:rtl/>
        </w:rPr>
      </w:pPr>
      <w:r>
        <w:rPr>
          <w:rFonts w:hint="cs"/>
          <w:rtl/>
        </w:rPr>
        <w:t>אתם חבורה של צבועים, שרוצים לקדם מטרות פוליטיות על ח</w:t>
      </w:r>
      <w:r>
        <w:rPr>
          <w:rFonts w:hint="cs"/>
          <w:rtl/>
        </w:rPr>
        <w:t>שבון העם שלכם, על חשבון הכלכלה, על חשבון הביטחון ועל חשבון היציבות. אתם חבורה של צבועים אחד אחד, וכל דיבור על שלום בפיכם הוא שקר. הוא שקר וכזב. תודה רבה.</w:t>
      </w:r>
    </w:p>
    <w:p w14:paraId="1E6AC934" w14:textId="77777777" w:rsidR="00000000" w:rsidRDefault="00E52DD3">
      <w:pPr>
        <w:pStyle w:val="a"/>
        <w:rPr>
          <w:rFonts w:hint="cs"/>
          <w:rtl/>
        </w:rPr>
      </w:pPr>
    </w:p>
    <w:p w14:paraId="01B5A457" w14:textId="77777777" w:rsidR="00000000" w:rsidRDefault="00E52DD3">
      <w:pPr>
        <w:pStyle w:val="ad"/>
        <w:rPr>
          <w:rtl/>
        </w:rPr>
      </w:pPr>
      <w:r>
        <w:rPr>
          <w:rtl/>
        </w:rPr>
        <w:t>היו"ר נסים דהן:</w:t>
      </w:r>
    </w:p>
    <w:p w14:paraId="306E45EB" w14:textId="77777777" w:rsidR="00000000" w:rsidRDefault="00E52DD3">
      <w:pPr>
        <w:pStyle w:val="a"/>
        <w:rPr>
          <w:rtl/>
        </w:rPr>
      </w:pPr>
    </w:p>
    <w:p w14:paraId="117D1793" w14:textId="77777777" w:rsidR="00000000" w:rsidRDefault="00E52DD3">
      <w:pPr>
        <w:pStyle w:val="a"/>
        <w:rPr>
          <w:rFonts w:hint="cs"/>
          <w:rtl/>
        </w:rPr>
      </w:pPr>
      <w:r>
        <w:rPr>
          <w:rFonts w:hint="cs"/>
          <w:rtl/>
        </w:rPr>
        <w:t xml:space="preserve">תודה רבה. </w:t>
      </w:r>
    </w:p>
    <w:p w14:paraId="06FE2CA9" w14:textId="77777777" w:rsidR="00000000" w:rsidRDefault="00E52DD3">
      <w:pPr>
        <w:pStyle w:val="a"/>
        <w:rPr>
          <w:rFonts w:hint="cs"/>
          <w:rtl/>
        </w:rPr>
      </w:pPr>
    </w:p>
    <w:p w14:paraId="60040318" w14:textId="77777777" w:rsidR="00000000" w:rsidRDefault="00E52DD3">
      <w:pPr>
        <w:pStyle w:val="a"/>
        <w:rPr>
          <w:rFonts w:hint="cs"/>
          <w:rtl/>
        </w:rPr>
      </w:pPr>
      <w:r>
        <w:rPr>
          <w:rFonts w:hint="cs"/>
          <w:rtl/>
        </w:rPr>
        <w:t xml:space="preserve">מורי ורבותי, חברי חברי הכנסת - - - </w:t>
      </w:r>
    </w:p>
    <w:p w14:paraId="14F7964C" w14:textId="77777777" w:rsidR="00000000" w:rsidRDefault="00E52DD3">
      <w:pPr>
        <w:pStyle w:val="a"/>
        <w:rPr>
          <w:rFonts w:hint="cs"/>
          <w:rtl/>
        </w:rPr>
      </w:pPr>
    </w:p>
    <w:p w14:paraId="794DAEA2" w14:textId="77777777" w:rsidR="00000000" w:rsidRDefault="00E52DD3">
      <w:pPr>
        <w:pStyle w:val="ac"/>
        <w:rPr>
          <w:rtl/>
        </w:rPr>
      </w:pPr>
      <w:r>
        <w:rPr>
          <w:rFonts w:hint="eastAsia"/>
          <w:rtl/>
        </w:rPr>
        <w:t>קריאה</w:t>
      </w:r>
      <w:r>
        <w:rPr>
          <w:rtl/>
        </w:rPr>
        <w:t>:</w:t>
      </w:r>
    </w:p>
    <w:p w14:paraId="34317291" w14:textId="77777777" w:rsidR="00000000" w:rsidRDefault="00E52DD3">
      <w:pPr>
        <w:pStyle w:val="a"/>
        <w:rPr>
          <w:rFonts w:hint="cs"/>
          <w:rtl/>
        </w:rPr>
      </w:pPr>
    </w:p>
    <w:p w14:paraId="6804E5F0" w14:textId="77777777" w:rsidR="00000000" w:rsidRDefault="00E52DD3">
      <w:pPr>
        <w:pStyle w:val="a"/>
        <w:rPr>
          <w:rFonts w:hint="cs"/>
          <w:rtl/>
        </w:rPr>
      </w:pPr>
      <w:r>
        <w:rPr>
          <w:rFonts w:hint="cs"/>
          <w:rtl/>
        </w:rPr>
        <w:t xml:space="preserve">- - - </w:t>
      </w:r>
    </w:p>
    <w:p w14:paraId="1EF60A0C" w14:textId="77777777" w:rsidR="00000000" w:rsidRDefault="00E52DD3">
      <w:pPr>
        <w:pStyle w:val="a"/>
        <w:rPr>
          <w:rFonts w:hint="cs"/>
          <w:rtl/>
        </w:rPr>
      </w:pPr>
    </w:p>
    <w:p w14:paraId="5FEC2A60" w14:textId="77777777" w:rsidR="00000000" w:rsidRDefault="00E52DD3">
      <w:pPr>
        <w:pStyle w:val="ad"/>
        <w:rPr>
          <w:rtl/>
        </w:rPr>
      </w:pPr>
      <w:r>
        <w:rPr>
          <w:rtl/>
        </w:rPr>
        <w:t>היו"ר נסים דהן:</w:t>
      </w:r>
    </w:p>
    <w:p w14:paraId="022291AD" w14:textId="77777777" w:rsidR="00000000" w:rsidRDefault="00E52DD3">
      <w:pPr>
        <w:pStyle w:val="a"/>
        <w:rPr>
          <w:rtl/>
        </w:rPr>
      </w:pPr>
    </w:p>
    <w:p w14:paraId="033B4370" w14:textId="77777777" w:rsidR="00000000" w:rsidRDefault="00E52DD3">
      <w:pPr>
        <w:pStyle w:val="a"/>
        <w:rPr>
          <w:rFonts w:hint="cs"/>
          <w:rtl/>
        </w:rPr>
      </w:pPr>
      <w:r>
        <w:rPr>
          <w:rFonts w:hint="cs"/>
          <w:rtl/>
        </w:rPr>
        <w:t>אי</w:t>
      </w:r>
      <w:r>
        <w:rPr>
          <w:rFonts w:hint="cs"/>
          <w:rtl/>
        </w:rPr>
        <w:t>ן פרוצדורה כזאת. חבר הכנסת חזן, חבר הכנסת אפללו רוצה לפנות לכל חברי הבית ולבקש מהם לדבר בלשון יותר נקייה. בבקשה.</w:t>
      </w:r>
    </w:p>
    <w:p w14:paraId="1396CBE7" w14:textId="77777777" w:rsidR="00000000" w:rsidRDefault="00E52DD3">
      <w:pPr>
        <w:pStyle w:val="a"/>
        <w:rPr>
          <w:rFonts w:hint="cs"/>
          <w:rtl/>
        </w:rPr>
      </w:pPr>
    </w:p>
    <w:p w14:paraId="1B19077A" w14:textId="77777777" w:rsidR="00000000" w:rsidRDefault="00E52DD3">
      <w:pPr>
        <w:pStyle w:val="Speaker"/>
        <w:rPr>
          <w:rtl/>
        </w:rPr>
      </w:pPr>
      <w:bookmarkStart w:id="391" w:name="FS000000540T21_05_2003_18_53_34C"/>
      <w:bookmarkStart w:id="392" w:name="FS000001033T21_05_2003_18_53_43"/>
      <w:bookmarkEnd w:id="391"/>
      <w:bookmarkEnd w:id="392"/>
      <w:r>
        <w:rPr>
          <w:rtl/>
        </w:rPr>
        <w:t>אלי אפללו (הליכוד):</w:t>
      </w:r>
    </w:p>
    <w:p w14:paraId="2A4085C4" w14:textId="77777777" w:rsidR="00000000" w:rsidRDefault="00E52DD3">
      <w:pPr>
        <w:pStyle w:val="a"/>
        <w:rPr>
          <w:rtl/>
        </w:rPr>
      </w:pPr>
    </w:p>
    <w:p w14:paraId="08588B8B" w14:textId="77777777" w:rsidR="00000000" w:rsidRDefault="00E52DD3">
      <w:pPr>
        <w:pStyle w:val="a"/>
        <w:rPr>
          <w:rFonts w:hint="cs"/>
          <w:rtl/>
        </w:rPr>
      </w:pPr>
      <w:r>
        <w:rPr>
          <w:rFonts w:hint="cs"/>
          <w:rtl/>
        </w:rPr>
        <w:t>אדוני היושב-ראש, חברי כנסת נכבדים, אנחנו מתלהטים ולא מדברים לגופו של עניין - -  -</w:t>
      </w:r>
    </w:p>
    <w:p w14:paraId="47EE1715" w14:textId="77777777" w:rsidR="00000000" w:rsidRDefault="00E52DD3">
      <w:pPr>
        <w:pStyle w:val="a"/>
        <w:rPr>
          <w:rFonts w:hint="cs"/>
          <w:rtl/>
        </w:rPr>
      </w:pPr>
    </w:p>
    <w:p w14:paraId="13F85454" w14:textId="77777777" w:rsidR="00000000" w:rsidRDefault="00E52DD3">
      <w:pPr>
        <w:pStyle w:val="ac"/>
        <w:rPr>
          <w:rtl/>
        </w:rPr>
      </w:pPr>
      <w:r>
        <w:rPr>
          <w:rFonts w:hint="eastAsia"/>
          <w:rtl/>
        </w:rPr>
        <w:t>אחמד</w:t>
      </w:r>
      <w:r>
        <w:rPr>
          <w:rtl/>
        </w:rPr>
        <w:t xml:space="preserve"> טיבי (חד"ש-תע"ל):</w:t>
      </w:r>
    </w:p>
    <w:p w14:paraId="38C7C9DF" w14:textId="77777777" w:rsidR="00000000" w:rsidRDefault="00E52DD3">
      <w:pPr>
        <w:pStyle w:val="a"/>
        <w:rPr>
          <w:rFonts w:hint="cs"/>
          <w:rtl/>
        </w:rPr>
      </w:pPr>
    </w:p>
    <w:p w14:paraId="6398420E" w14:textId="77777777" w:rsidR="00000000" w:rsidRDefault="00E52DD3">
      <w:pPr>
        <w:pStyle w:val="a"/>
        <w:rPr>
          <w:rFonts w:hint="cs"/>
          <w:rtl/>
        </w:rPr>
      </w:pPr>
      <w:r>
        <w:rPr>
          <w:rFonts w:hint="cs"/>
          <w:rtl/>
        </w:rPr>
        <w:t>תפנה לצד ההוא.</w:t>
      </w:r>
    </w:p>
    <w:p w14:paraId="632B0F51" w14:textId="77777777" w:rsidR="00000000" w:rsidRDefault="00E52DD3">
      <w:pPr>
        <w:pStyle w:val="a"/>
        <w:rPr>
          <w:rFonts w:hint="cs"/>
          <w:rtl/>
        </w:rPr>
      </w:pPr>
    </w:p>
    <w:p w14:paraId="05F7766A" w14:textId="77777777" w:rsidR="00000000" w:rsidRDefault="00E52DD3">
      <w:pPr>
        <w:pStyle w:val="ad"/>
        <w:rPr>
          <w:rtl/>
        </w:rPr>
      </w:pPr>
      <w:r>
        <w:rPr>
          <w:rtl/>
        </w:rPr>
        <w:t>היו"ר נסים דהן:</w:t>
      </w:r>
    </w:p>
    <w:p w14:paraId="018667C6" w14:textId="77777777" w:rsidR="00000000" w:rsidRDefault="00E52DD3">
      <w:pPr>
        <w:pStyle w:val="a"/>
        <w:rPr>
          <w:rtl/>
        </w:rPr>
      </w:pPr>
    </w:p>
    <w:p w14:paraId="1C47D14D" w14:textId="77777777" w:rsidR="00000000" w:rsidRDefault="00E52DD3">
      <w:pPr>
        <w:pStyle w:val="a"/>
        <w:rPr>
          <w:rFonts w:hint="cs"/>
          <w:rtl/>
        </w:rPr>
      </w:pPr>
      <w:r>
        <w:rPr>
          <w:rFonts w:hint="cs"/>
          <w:rtl/>
        </w:rPr>
        <w:t>חבר הכנסת אחמד טיבי, עד שהוא כבר רוצה לומר משהו לקראתך ולטובתך, אתה מפריע. חבר הכנסת אחמד טיבי, תן לו לדבר, בניגוד לפעמים קודמות הוא רוצה לדבר הפעם לטובתך .</w:t>
      </w:r>
    </w:p>
    <w:p w14:paraId="0A353D8F" w14:textId="77777777" w:rsidR="00000000" w:rsidRDefault="00E52DD3">
      <w:pPr>
        <w:pStyle w:val="a"/>
        <w:rPr>
          <w:rFonts w:hint="cs"/>
          <w:rtl/>
        </w:rPr>
      </w:pPr>
    </w:p>
    <w:p w14:paraId="378759F9" w14:textId="77777777" w:rsidR="00000000" w:rsidRDefault="00E52DD3">
      <w:pPr>
        <w:pStyle w:val="SpeakerCon"/>
        <w:rPr>
          <w:rtl/>
        </w:rPr>
      </w:pPr>
      <w:bookmarkStart w:id="393" w:name="FS000001033T21_05_2003_18_55_17C"/>
      <w:bookmarkEnd w:id="393"/>
      <w:r>
        <w:rPr>
          <w:rtl/>
        </w:rPr>
        <w:t>אלי אפללו (הליכוד):</w:t>
      </w:r>
    </w:p>
    <w:p w14:paraId="5E937E6F" w14:textId="77777777" w:rsidR="00000000" w:rsidRDefault="00E52DD3">
      <w:pPr>
        <w:pStyle w:val="a"/>
        <w:rPr>
          <w:rtl/>
        </w:rPr>
      </w:pPr>
    </w:p>
    <w:p w14:paraId="5B6649BB" w14:textId="77777777" w:rsidR="00000000" w:rsidRDefault="00E52DD3">
      <w:pPr>
        <w:pStyle w:val="a"/>
        <w:rPr>
          <w:rFonts w:hint="cs"/>
          <w:rtl/>
        </w:rPr>
      </w:pPr>
      <w:r>
        <w:rPr>
          <w:rFonts w:hint="cs"/>
          <w:rtl/>
        </w:rPr>
        <w:t>אני רק רוצה להגיד, שההתלהטות הזאת, וההאשמה שיש אחד שמדבר א</w:t>
      </w:r>
      <w:r>
        <w:rPr>
          <w:rFonts w:hint="cs"/>
          <w:rtl/>
        </w:rPr>
        <w:t xml:space="preserve">מת וכולם צבועים, היא לא נכונה, כי כל אחד ודעתו. </w:t>
      </w:r>
    </w:p>
    <w:p w14:paraId="7E2769DD" w14:textId="77777777" w:rsidR="00000000" w:rsidRDefault="00E52DD3">
      <w:pPr>
        <w:pStyle w:val="a"/>
        <w:ind w:firstLine="0"/>
        <w:rPr>
          <w:rFonts w:hint="cs"/>
          <w:rtl/>
        </w:rPr>
      </w:pPr>
    </w:p>
    <w:p w14:paraId="491548CF" w14:textId="77777777" w:rsidR="00000000" w:rsidRDefault="00E52DD3">
      <w:pPr>
        <w:pStyle w:val="a"/>
        <w:ind w:firstLine="0"/>
        <w:rPr>
          <w:rFonts w:hint="cs"/>
          <w:rtl/>
        </w:rPr>
      </w:pPr>
      <w:r>
        <w:rPr>
          <w:rFonts w:hint="cs"/>
          <w:rtl/>
        </w:rPr>
        <w:tab/>
        <w:t>הרי לא יכול להימשך הקטל הזה במדינה שלנו. אנחנו רואים מה קרה בעפולה. הרי זו הסתה. בחורה צעירה שהשלטון הפלסטיני והרשות הפלסטינית הביאו אותה למצב של ייאוש. להגיע למצב של התאבדות בלי להתחשב מי נהרג, הרי מי נהר</w:t>
      </w:r>
      <w:r>
        <w:rPr>
          <w:rFonts w:hint="cs"/>
          <w:rtl/>
        </w:rPr>
        <w:t xml:space="preserve">ג שם? בחור מג'יסר-א-זרקא. </w:t>
      </w:r>
    </w:p>
    <w:p w14:paraId="5096FB0D" w14:textId="77777777" w:rsidR="00000000" w:rsidRDefault="00E52DD3">
      <w:pPr>
        <w:pStyle w:val="a"/>
        <w:rPr>
          <w:rFonts w:hint="cs"/>
          <w:rtl/>
        </w:rPr>
      </w:pPr>
    </w:p>
    <w:p w14:paraId="4B29F0FF" w14:textId="77777777" w:rsidR="00000000" w:rsidRDefault="00E52DD3">
      <w:pPr>
        <w:pStyle w:val="a"/>
        <w:rPr>
          <w:rFonts w:hint="cs"/>
          <w:rtl/>
        </w:rPr>
      </w:pPr>
      <w:r>
        <w:rPr>
          <w:rFonts w:hint="cs"/>
          <w:rtl/>
        </w:rPr>
        <w:t>אתמול הייתי בבית-החולים בעפולה. באותו חדר נמצאים ערבי ויהודי, בלי להתחשב אם זה יהודי או ערבי. להרוג בלי להתחשב מי האנשים? אתה צריך להתנגד לזה בכל תוקף כי אתה מייצג את ערביי ישראל.</w:t>
      </w:r>
    </w:p>
    <w:p w14:paraId="230F4739" w14:textId="77777777" w:rsidR="00000000" w:rsidRDefault="00E52DD3">
      <w:pPr>
        <w:pStyle w:val="a"/>
        <w:rPr>
          <w:rFonts w:hint="cs"/>
          <w:rtl/>
        </w:rPr>
      </w:pPr>
    </w:p>
    <w:p w14:paraId="1C2C0E5B" w14:textId="77777777" w:rsidR="00000000" w:rsidRDefault="00E52DD3">
      <w:pPr>
        <w:pStyle w:val="ad"/>
        <w:rPr>
          <w:rtl/>
        </w:rPr>
      </w:pPr>
      <w:r>
        <w:rPr>
          <w:rtl/>
        </w:rPr>
        <w:t>היו"ר נסים דהן:</w:t>
      </w:r>
    </w:p>
    <w:p w14:paraId="612F78D2" w14:textId="77777777" w:rsidR="00000000" w:rsidRDefault="00E52DD3">
      <w:pPr>
        <w:pStyle w:val="a"/>
        <w:rPr>
          <w:rtl/>
        </w:rPr>
      </w:pPr>
    </w:p>
    <w:p w14:paraId="753B003B" w14:textId="77777777" w:rsidR="00000000" w:rsidRDefault="00E52DD3">
      <w:pPr>
        <w:pStyle w:val="a"/>
        <w:rPr>
          <w:rFonts w:hint="cs"/>
          <w:rtl/>
        </w:rPr>
      </w:pPr>
      <w:r>
        <w:rPr>
          <w:rFonts w:hint="cs"/>
          <w:rtl/>
        </w:rPr>
        <w:t>ובנימה אופטימית זו אנחנו מסיימ</w:t>
      </w:r>
      <w:r>
        <w:rPr>
          <w:rFonts w:hint="cs"/>
          <w:rtl/>
        </w:rPr>
        <w:t xml:space="preserve">ים את הנושא הזה. אנחנו ממשיכים בסדר-היום. </w:t>
      </w:r>
    </w:p>
    <w:p w14:paraId="7384BF82" w14:textId="77777777" w:rsidR="00000000" w:rsidRDefault="00E52DD3">
      <w:pPr>
        <w:pStyle w:val="a"/>
        <w:rPr>
          <w:rFonts w:hint="cs"/>
          <w:rtl/>
        </w:rPr>
      </w:pPr>
    </w:p>
    <w:p w14:paraId="46B3C39B" w14:textId="77777777" w:rsidR="00000000" w:rsidRDefault="00E52DD3">
      <w:pPr>
        <w:pStyle w:val="ac"/>
        <w:rPr>
          <w:rtl/>
        </w:rPr>
      </w:pPr>
      <w:r>
        <w:rPr>
          <w:rFonts w:hint="eastAsia"/>
          <w:rtl/>
        </w:rPr>
        <w:t>עבד</w:t>
      </w:r>
      <w:r>
        <w:rPr>
          <w:rtl/>
        </w:rPr>
        <w:t>-אלמאלכ דהאמשה (רע"ם):</w:t>
      </w:r>
    </w:p>
    <w:p w14:paraId="7963E201" w14:textId="77777777" w:rsidR="00000000" w:rsidRDefault="00E52DD3">
      <w:pPr>
        <w:pStyle w:val="a"/>
        <w:rPr>
          <w:rFonts w:hint="cs"/>
          <w:rtl/>
        </w:rPr>
      </w:pPr>
    </w:p>
    <w:p w14:paraId="07E23242" w14:textId="77777777" w:rsidR="00000000" w:rsidRDefault="00E52DD3">
      <w:pPr>
        <w:pStyle w:val="a"/>
        <w:rPr>
          <w:rFonts w:hint="cs"/>
          <w:rtl/>
        </w:rPr>
      </w:pPr>
      <w:r>
        <w:rPr>
          <w:rFonts w:hint="cs"/>
          <w:rtl/>
        </w:rPr>
        <w:t>למה לא נתת לי לדבר?</w:t>
      </w:r>
    </w:p>
    <w:p w14:paraId="0BAEC50D" w14:textId="77777777" w:rsidR="00000000" w:rsidRDefault="00E52DD3">
      <w:pPr>
        <w:pStyle w:val="a"/>
        <w:rPr>
          <w:rFonts w:hint="cs"/>
          <w:rtl/>
        </w:rPr>
      </w:pPr>
    </w:p>
    <w:p w14:paraId="4ACA4A9B" w14:textId="77777777" w:rsidR="00000000" w:rsidRDefault="00E52DD3">
      <w:pPr>
        <w:pStyle w:val="ad"/>
        <w:rPr>
          <w:rtl/>
        </w:rPr>
      </w:pPr>
      <w:r>
        <w:rPr>
          <w:rtl/>
        </w:rPr>
        <w:t>היו"ר נסים דהן:</w:t>
      </w:r>
    </w:p>
    <w:p w14:paraId="4D9CEFB4" w14:textId="77777777" w:rsidR="00000000" w:rsidRDefault="00E52DD3">
      <w:pPr>
        <w:pStyle w:val="a"/>
        <w:rPr>
          <w:rtl/>
        </w:rPr>
      </w:pPr>
    </w:p>
    <w:p w14:paraId="18A4AC9A" w14:textId="77777777" w:rsidR="00000000" w:rsidRDefault="00E52DD3">
      <w:pPr>
        <w:pStyle w:val="a"/>
        <w:rPr>
          <w:rFonts w:hint="cs"/>
          <w:rtl/>
        </w:rPr>
      </w:pPr>
      <w:r>
        <w:rPr>
          <w:rFonts w:hint="cs"/>
          <w:rtl/>
        </w:rPr>
        <w:t>אדוני, קראנו את שמך ולא היית כאן, ובמקומך דיבר חבר הכנסת אורי אריאל. קראנו את שמך כדי להציע הצעה אחרת, כבודו לא היה כאן.</w:t>
      </w:r>
    </w:p>
    <w:p w14:paraId="007E4C1E" w14:textId="77777777" w:rsidR="00000000" w:rsidRDefault="00E52DD3">
      <w:pPr>
        <w:pStyle w:val="Subject"/>
        <w:rPr>
          <w:rFonts w:hint="cs"/>
          <w:rtl/>
        </w:rPr>
      </w:pPr>
    </w:p>
    <w:p w14:paraId="083AC8E8" w14:textId="77777777" w:rsidR="00000000" w:rsidRDefault="00E52DD3">
      <w:pPr>
        <w:pStyle w:val="a"/>
        <w:rPr>
          <w:rFonts w:hint="cs"/>
          <w:rtl/>
        </w:rPr>
      </w:pPr>
    </w:p>
    <w:p w14:paraId="523A33FD" w14:textId="77777777" w:rsidR="00000000" w:rsidRDefault="00E52DD3">
      <w:pPr>
        <w:pStyle w:val="Subject"/>
        <w:rPr>
          <w:rFonts w:hint="cs"/>
          <w:rtl/>
        </w:rPr>
      </w:pPr>
      <w:r>
        <w:rPr>
          <w:rFonts w:hint="cs"/>
          <w:rtl/>
        </w:rPr>
        <w:t>הצעה לסדר-היום</w:t>
      </w:r>
    </w:p>
    <w:p w14:paraId="1DE94FBC" w14:textId="77777777" w:rsidR="00000000" w:rsidRDefault="00E52DD3">
      <w:pPr>
        <w:pStyle w:val="Subject"/>
        <w:rPr>
          <w:rFonts w:hint="cs"/>
          <w:rtl/>
        </w:rPr>
      </w:pPr>
      <w:r>
        <w:rPr>
          <w:rFonts w:hint="cs"/>
          <w:rtl/>
        </w:rPr>
        <w:t>הצהרת ראש</w:t>
      </w:r>
      <w:r>
        <w:rPr>
          <w:rFonts w:hint="cs"/>
          <w:rtl/>
        </w:rPr>
        <w:t xml:space="preserve"> הממשלה בדבר פתיחת פרק חדש ביחס לאוכלוסייה </w:t>
      </w:r>
      <w:r>
        <w:rPr>
          <w:rtl/>
        </w:rPr>
        <w:br/>
      </w:r>
      <w:r>
        <w:rPr>
          <w:rFonts w:hint="cs"/>
          <w:rtl/>
        </w:rPr>
        <w:t xml:space="preserve">הערבית והשתקפותה בשטח </w:t>
      </w:r>
    </w:p>
    <w:p w14:paraId="1AA4A0C9" w14:textId="77777777" w:rsidR="00000000" w:rsidRDefault="00E52DD3">
      <w:pPr>
        <w:pStyle w:val="a"/>
        <w:rPr>
          <w:rFonts w:hint="cs"/>
          <w:rtl/>
        </w:rPr>
      </w:pPr>
    </w:p>
    <w:p w14:paraId="38B90F6B" w14:textId="77777777" w:rsidR="00000000" w:rsidRDefault="00E52DD3">
      <w:pPr>
        <w:pStyle w:val="a"/>
        <w:rPr>
          <w:rFonts w:hint="cs"/>
          <w:rtl/>
        </w:rPr>
      </w:pPr>
    </w:p>
    <w:p w14:paraId="2E9151E4" w14:textId="77777777" w:rsidR="00000000" w:rsidRDefault="00E52DD3">
      <w:pPr>
        <w:pStyle w:val="ad"/>
        <w:rPr>
          <w:rtl/>
        </w:rPr>
      </w:pPr>
      <w:r>
        <w:rPr>
          <w:rtl/>
        </w:rPr>
        <w:t>היו"ר נסים דהן:</w:t>
      </w:r>
    </w:p>
    <w:p w14:paraId="17FF5F63" w14:textId="77777777" w:rsidR="00000000" w:rsidRDefault="00E52DD3">
      <w:pPr>
        <w:pStyle w:val="a"/>
        <w:rPr>
          <w:rFonts w:hint="cs"/>
          <w:rtl/>
        </w:rPr>
      </w:pPr>
    </w:p>
    <w:p w14:paraId="3AFB1E59" w14:textId="77777777" w:rsidR="00000000" w:rsidRDefault="00E52DD3">
      <w:pPr>
        <w:pStyle w:val="a"/>
        <w:rPr>
          <w:rFonts w:hint="cs"/>
          <w:rtl/>
        </w:rPr>
      </w:pPr>
      <w:r>
        <w:rPr>
          <w:rFonts w:hint="cs"/>
          <w:rtl/>
        </w:rPr>
        <w:t>אנחנו נמשיך בסדר-היום - הצעה לסדר-היום מס' 426. יעלה ויבוא חבר הכנסת מוחמד ברכה ויציג את הנושא: הצהרת ראש הממשלה בדבר פתיחת פרק חדש ביחס לאוכלוסייה הערבית והשתקפותה בשטח.</w:t>
      </w:r>
      <w:r>
        <w:rPr>
          <w:rFonts w:hint="cs"/>
          <w:rtl/>
        </w:rPr>
        <w:t xml:space="preserve"> זו הצעה רגילה. עשר דקות, אדוני.</w:t>
      </w:r>
    </w:p>
    <w:p w14:paraId="4EC81DD0" w14:textId="77777777" w:rsidR="00000000" w:rsidRDefault="00E52DD3">
      <w:pPr>
        <w:pStyle w:val="a"/>
        <w:rPr>
          <w:rFonts w:hint="cs"/>
          <w:rtl/>
        </w:rPr>
      </w:pPr>
    </w:p>
    <w:p w14:paraId="6E2C9A76" w14:textId="77777777" w:rsidR="00000000" w:rsidRDefault="00E52DD3">
      <w:pPr>
        <w:pStyle w:val="Speaker"/>
        <w:rPr>
          <w:rtl/>
        </w:rPr>
      </w:pPr>
      <w:bookmarkStart w:id="394" w:name="FS000000540T21_05_2003_17_57_50"/>
      <w:bookmarkEnd w:id="394"/>
      <w:r>
        <w:rPr>
          <w:rFonts w:hint="eastAsia"/>
          <w:rtl/>
        </w:rPr>
        <w:t>מוחמד</w:t>
      </w:r>
      <w:r>
        <w:rPr>
          <w:rtl/>
        </w:rPr>
        <w:t xml:space="preserve"> ברכה (חד"ש-תע"ל):</w:t>
      </w:r>
    </w:p>
    <w:p w14:paraId="402EA245" w14:textId="77777777" w:rsidR="00000000" w:rsidRDefault="00E52DD3">
      <w:pPr>
        <w:pStyle w:val="a"/>
        <w:rPr>
          <w:rFonts w:hint="cs"/>
          <w:rtl/>
        </w:rPr>
      </w:pPr>
    </w:p>
    <w:p w14:paraId="5813FF37" w14:textId="77777777" w:rsidR="00000000" w:rsidRDefault="00E52DD3">
      <w:pPr>
        <w:pStyle w:val="a"/>
        <w:rPr>
          <w:rFonts w:hint="cs"/>
          <w:rtl/>
        </w:rPr>
      </w:pPr>
      <w:r>
        <w:rPr>
          <w:rFonts w:hint="cs"/>
          <w:rtl/>
        </w:rPr>
        <w:t>אדוני היושב-ראש, כנסת נכבדה, כאשר הושבע ראש הממשלה אריאל שרון מעל דוכן זה לתקופת כהונתו השנייה, הוא הצהיר שבכוונתו לפתוח דף חדש ופרק חדש ביחסיו וביחסי המדינה עם האוכלוסייה הערבית במדינת ישראל. היות</w:t>
      </w:r>
      <w:r>
        <w:rPr>
          <w:rFonts w:hint="cs"/>
          <w:rtl/>
        </w:rPr>
        <w:t xml:space="preserve"> ששרון, כידוע לכול, הוא איש אמת, העומד מאחורי מילותיו, הוא אכן פתח פרק חדש עם האזרחים הערבים, פרק אפל וקשה במיוחד, פרק המזכיר במהותו את ימי הממשל הצבאי הזכורים לשמצה. מסתבר שכל העבר עוד לפנינו.</w:t>
      </w:r>
    </w:p>
    <w:p w14:paraId="1232CC22" w14:textId="77777777" w:rsidR="00000000" w:rsidRDefault="00E52DD3">
      <w:pPr>
        <w:pStyle w:val="a"/>
        <w:rPr>
          <w:rFonts w:hint="cs"/>
          <w:rtl/>
        </w:rPr>
      </w:pPr>
    </w:p>
    <w:p w14:paraId="41CDDE16" w14:textId="77777777" w:rsidR="00000000" w:rsidRDefault="00E52DD3">
      <w:pPr>
        <w:pStyle w:val="a"/>
        <w:rPr>
          <w:rFonts w:hint="cs"/>
          <w:rtl/>
        </w:rPr>
      </w:pPr>
      <w:r>
        <w:rPr>
          <w:rFonts w:hint="cs"/>
          <w:rtl/>
        </w:rPr>
        <w:t xml:space="preserve">אריאל שרון גם נטל לעצמו את תפקיד יושב-ראש ועדת השרים לענייני </w:t>
      </w:r>
      <w:r>
        <w:rPr>
          <w:rFonts w:hint="cs"/>
          <w:rtl/>
        </w:rPr>
        <w:t xml:space="preserve">האוכלוסייה הערבית, וכפי שכתב עוזי בנזימן ב"הארץ" ב=16 בחודש זה: "שרון מינה את עצמו לעקוב מקרוב אחר המתרחש במגזר הערבי לא ממניעים הומניטריים, אלא משום שהוא תופס את ההתפתחויות בציבור הערבי כסכנה לאומית ממדרגה ראשונה, שעליו לייחד לה תשומת לב מיוחדת". </w:t>
      </w:r>
    </w:p>
    <w:p w14:paraId="11CDD281" w14:textId="77777777" w:rsidR="00000000" w:rsidRDefault="00E52DD3">
      <w:pPr>
        <w:pStyle w:val="a"/>
        <w:rPr>
          <w:rFonts w:hint="cs"/>
          <w:rtl/>
        </w:rPr>
      </w:pPr>
    </w:p>
    <w:p w14:paraId="2011508B" w14:textId="77777777" w:rsidR="00000000" w:rsidRDefault="00E52DD3">
      <w:pPr>
        <w:pStyle w:val="a"/>
        <w:rPr>
          <w:rFonts w:hint="cs"/>
          <w:rtl/>
        </w:rPr>
      </w:pPr>
      <w:r>
        <w:rPr>
          <w:rFonts w:hint="cs"/>
          <w:rtl/>
        </w:rPr>
        <w:t xml:space="preserve">ולכן, </w:t>
      </w:r>
      <w:r>
        <w:rPr>
          <w:rFonts w:hint="cs"/>
          <w:rtl/>
        </w:rPr>
        <w:t>אדוני היושב-ראש, אין זה סוד שהרשות השלטונית היחידה שמופקדת על ניהול קשר רציף עם הנהגת הציבור הערבי היא המשטרה, מלווה בזרועות ביטחון למיניהן, שעל-פי שיקולים ביטחוניים יכולות להמליץ על החמרה או הפשרה, על יד קשה או על הפשרת תקציבים זעומים, לא כדי להשוות תנאים</w:t>
      </w:r>
      <w:r>
        <w:rPr>
          <w:rFonts w:hint="cs"/>
          <w:rtl/>
        </w:rPr>
        <w:t xml:space="preserve">, אלא כדי למנוע כביכול הקצנה. </w:t>
      </w:r>
    </w:p>
    <w:p w14:paraId="534BA861" w14:textId="77777777" w:rsidR="00000000" w:rsidRDefault="00E52DD3">
      <w:pPr>
        <w:pStyle w:val="a"/>
        <w:rPr>
          <w:rFonts w:hint="cs"/>
          <w:rtl/>
        </w:rPr>
      </w:pPr>
    </w:p>
    <w:p w14:paraId="188780CF" w14:textId="77777777" w:rsidR="00000000" w:rsidRDefault="00E52DD3">
      <w:pPr>
        <w:pStyle w:val="a"/>
        <w:rPr>
          <w:rFonts w:hint="cs"/>
          <w:rtl/>
        </w:rPr>
      </w:pPr>
      <w:r>
        <w:rPr>
          <w:rFonts w:hint="cs"/>
          <w:rtl/>
        </w:rPr>
        <w:t>ומאז דומה שישראל שקועה עמוק בכיבוש כפול, גם על שטחי הגדה המערבית ורצועת-עזה וגם על האוכלוסייה הערבית במדינת ישראל - הריסה סיטונית של בתים, הפקעת קרקעות, הוצאת תנועות פוליטיות וחברתיות לגיטימיות אל מחוץ לחוק, העדר תוכניות מית</w:t>
      </w:r>
      <w:r>
        <w:rPr>
          <w:rFonts w:hint="cs"/>
          <w:rtl/>
        </w:rPr>
        <w:t xml:space="preserve">אר והעמקה והחרפה של קיפוח ודיכוי.   </w:t>
      </w:r>
    </w:p>
    <w:p w14:paraId="21654A6F" w14:textId="77777777" w:rsidR="00000000" w:rsidRDefault="00E52DD3">
      <w:pPr>
        <w:pStyle w:val="Manager"/>
        <w:jc w:val="both"/>
        <w:rPr>
          <w:rFonts w:hint="cs"/>
          <w:rtl/>
        </w:rPr>
      </w:pPr>
      <w:r>
        <w:rPr>
          <w:rFonts w:hint="cs"/>
          <w:rtl/>
        </w:rPr>
        <w:t xml:space="preserve">   </w:t>
      </w:r>
    </w:p>
    <w:p w14:paraId="45E557DF" w14:textId="77777777" w:rsidR="00000000" w:rsidRDefault="00E52DD3">
      <w:pPr>
        <w:pStyle w:val="a"/>
        <w:rPr>
          <w:rFonts w:hint="cs"/>
          <w:rtl/>
        </w:rPr>
      </w:pPr>
    </w:p>
    <w:p w14:paraId="0A68CDCC" w14:textId="77777777" w:rsidR="00000000" w:rsidRDefault="00E52DD3">
      <w:pPr>
        <w:pStyle w:val="a"/>
        <w:rPr>
          <w:rFonts w:hint="cs"/>
          <w:rtl/>
        </w:rPr>
      </w:pPr>
      <w:r>
        <w:rPr>
          <w:rFonts w:hint="cs"/>
          <w:rtl/>
        </w:rPr>
        <w:t>לראש הממשלה אריאל שרון יש חולשה עמוקה לאמא אדמה. שרון הוא איש אוהב אדמה גם כאשר זו איננה שלו. תפיסתו ההתיישבותית מושתתת על העיקרון של מינימום יהודים במקסימום שטח ומקסימום ערבים על מינימום שטח. חוות-השקמים כמודל התי</w:t>
      </w:r>
      <w:r>
        <w:rPr>
          <w:rFonts w:hint="cs"/>
          <w:rtl/>
        </w:rPr>
        <w:t>ישבותי לאומי. עורו הקוזקים.</w:t>
      </w:r>
    </w:p>
    <w:p w14:paraId="71ABBF08" w14:textId="77777777" w:rsidR="00000000" w:rsidRDefault="00E52DD3">
      <w:pPr>
        <w:pStyle w:val="a"/>
        <w:rPr>
          <w:rFonts w:hint="cs"/>
          <w:rtl/>
        </w:rPr>
      </w:pPr>
    </w:p>
    <w:p w14:paraId="64CC9163" w14:textId="77777777" w:rsidR="00000000" w:rsidRDefault="00E52DD3">
      <w:pPr>
        <w:pStyle w:val="a"/>
        <w:rPr>
          <w:rFonts w:hint="cs"/>
          <w:rtl/>
        </w:rPr>
      </w:pPr>
      <w:r>
        <w:rPr>
          <w:rFonts w:hint="cs"/>
          <w:rtl/>
        </w:rPr>
        <w:t>וכך יוצא שדווקא בתוך תוכנית ההתאבדות הקולקטיבית, שנקראת התוכנית הכלכלית, ובתוך סבך בלתי נלאה של קיצוצים ומכות חברתיות בכל הכיוונים, מצאה ממשלת שרון לנכון לעשות "חסד" עם האוכלוסייה הערבית הבדואית בנגב ולהגדיל את התקציבים המיועדי</w:t>
      </w:r>
      <w:r>
        <w:rPr>
          <w:rFonts w:hint="cs"/>
          <w:rtl/>
        </w:rPr>
        <w:t>ם לה, תוספת של 50 מיליון ש"ח לסעיף סילוק פולשים בנגב, קרי 50 מיליון ש"ח לעקירת הערבים הבדואים בנגב מאדמתם וריכוזם במחנות עיור.</w:t>
      </w:r>
    </w:p>
    <w:p w14:paraId="16F269FE" w14:textId="77777777" w:rsidR="00000000" w:rsidRDefault="00E52DD3">
      <w:pPr>
        <w:pStyle w:val="a"/>
        <w:rPr>
          <w:rFonts w:hint="cs"/>
          <w:rtl/>
        </w:rPr>
      </w:pPr>
    </w:p>
    <w:p w14:paraId="6CD905BE" w14:textId="77777777" w:rsidR="00000000" w:rsidRDefault="00E52DD3">
      <w:pPr>
        <w:pStyle w:val="a"/>
        <w:rPr>
          <w:rFonts w:hint="cs"/>
          <w:rtl/>
        </w:rPr>
      </w:pPr>
      <w:r>
        <w:rPr>
          <w:rFonts w:hint="cs"/>
          <w:rtl/>
        </w:rPr>
        <w:t xml:space="preserve">ראש הממשלה, אדוני היושב-ראש, מתנהל כאילו אין מדינה ואין חוק ואין אזרחות והימים הם ימי "חומה ומגדל". </w:t>
      </w:r>
    </w:p>
    <w:p w14:paraId="5CBE4D5F" w14:textId="77777777" w:rsidR="00000000" w:rsidRDefault="00E52DD3">
      <w:pPr>
        <w:pStyle w:val="a"/>
        <w:rPr>
          <w:rFonts w:hint="cs"/>
          <w:rtl/>
        </w:rPr>
      </w:pPr>
    </w:p>
    <w:p w14:paraId="0BAB1F64" w14:textId="77777777" w:rsidR="00000000" w:rsidRDefault="00E52DD3">
      <w:pPr>
        <w:pStyle w:val="a"/>
        <w:rPr>
          <w:rFonts w:hint="cs"/>
          <w:rtl/>
        </w:rPr>
      </w:pPr>
      <w:r>
        <w:rPr>
          <w:rFonts w:hint="cs"/>
          <w:rtl/>
        </w:rPr>
        <w:t>אדוני ראש הממשלה, ברצוני ל</w:t>
      </w:r>
      <w:r>
        <w:rPr>
          <w:rFonts w:hint="cs"/>
          <w:rtl/>
        </w:rPr>
        <w:t xml:space="preserve">בשר לך שהמדינה כבר הוקמה ויושביה כבר נושלו והכפרים שהיו נמחקו והשמים גוירו. הטרגדיה מוצתה עד תומה, ואין צורך להפוך את גזל כבשת הרש לדרך חיים.   </w:t>
      </w:r>
    </w:p>
    <w:p w14:paraId="3EDFE5B1" w14:textId="77777777" w:rsidR="00000000" w:rsidRDefault="00E52DD3">
      <w:pPr>
        <w:pStyle w:val="a"/>
        <w:rPr>
          <w:rFonts w:hint="cs"/>
          <w:rtl/>
        </w:rPr>
      </w:pPr>
    </w:p>
    <w:p w14:paraId="2E7B9124" w14:textId="77777777" w:rsidR="00000000" w:rsidRDefault="00E52DD3">
      <w:pPr>
        <w:pStyle w:val="a"/>
        <w:rPr>
          <w:rFonts w:hint="cs"/>
          <w:rtl/>
        </w:rPr>
      </w:pPr>
      <w:r>
        <w:rPr>
          <w:rFonts w:hint="cs"/>
          <w:rtl/>
        </w:rPr>
        <w:t>ראוי להזכיר, ששרון, בשבתו כשר החוץ, קרא למתנחלים לתפוס כל גבעה ולהתנחל תחת כל עץ רענן. זו הצהרה קרימינלית יותר</w:t>
      </w:r>
      <w:r>
        <w:rPr>
          <w:rFonts w:hint="cs"/>
          <w:rtl/>
        </w:rPr>
        <w:t xml:space="preserve"> מאשר מדיניות.</w:t>
      </w:r>
    </w:p>
    <w:p w14:paraId="557BE3C0" w14:textId="77777777" w:rsidR="00000000" w:rsidRDefault="00E52DD3">
      <w:pPr>
        <w:pStyle w:val="a"/>
        <w:rPr>
          <w:rFonts w:hint="cs"/>
          <w:rtl/>
        </w:rPr>
      </w:pPr>
    </w:p>
    <w:p w14:paraId="0CDD1625" w14:textId="77777777" w:rsidR="00000000" w:rsidRDefault="00E52DD3">
      <w:pPr>
        <w:pStyle w:val="ac"/>
        <w:rPr>
          <w:rtl/>
        </w:rPr>
      </w:pPr>
      <w:r>
        <w:rPr>
          <w:rFonts w:hint="eastAsia"/>
          <w:rtl/>
        </w:rPr>
        <w:t>יחיאל</w:t>
      </w:r>
      <w:r>
        <w:rPr>
          <w:rtl/>
        </w:rPr>
        <w:t xml:space="preserve"> חזן (הליכוד):</w:t>
      </w:r>
    </w:p>
    <w:p w14:paraId="18A7314E" w14:textId="77777777" w:rsidR="00000000" w:rsidRDefault="00E52DD3">
      <w:pPr>
        <w:pStyle w:val="a"/>
        <w:rPr>
          <w:rFonts w:hint="cs"/>
          <w:rtl/>
        </w:rPr>
      </w:pPr>
    </w:p>
    <w:p w14:paraId="611B4916" w14:textId="77777777" w:rsidR="00000000" w:rsidRDefault="00E52DD3">
      <w:pPr>
        <w:pStyle w:val="a"/>
        <w:rPr>
          <w:rFonts w:hint="cs"/>
          <w:rtl/>
        </w:rPr>
      </w:pPr>
      <w:r>
        <w:rPr>
          <w:rFonts w:hint="cs"/>
          <w:rtl/>
        </w:rPr>
        <w:t>זו המדינה שלנו, היא לא של הפלסטינים.</w:t>
      </w:r>
      <w:bookmarkStart w:id="395" w:name="FS000000540T21_05_2003_18_11_35C"/>
      <w:bookmarkEnd w:id="395"/>
    </w:p>
    <w:p w14:paraId="6ECFC355" w14:textId="77777777" w:rsidR="00000000" w:rsidRDefault="00E52DD3">
      <w:pPr>
        <w:pStyle w:val="a"/>
        <w:rPr>
          <w:rFonts w:hint="cs"/>
          <w:rtl/>
        </w:rPr>
      </w:pPr>
    </w:p>
    <w:p w14:paraId="338574C3" w14:textId="77777777" w:rsidR="00000000" w:rsidRDefault="00E52DD3">
      <w:pPr>
        <w:pStyle w:val="ad"/>
        <w:rPr>
          <w:rtl/>
        </w:rPr>
      </w:pPr>
      <w:r>
        <w:rPr>
          <w:rtl/>
        </w:rPr>
        <w:t>היו"ר נסים דהן:</w:t>
      </w:r>
    </w:p>
    <w:p w14:paraId="21DD3170" w14:textId="77777777" w:rsidR="00000000" w:rsidRDefault="00E52DD3">
      <w:pPr>
        <w:pStyle w:val="a"/>
        <w:rPr>
          <w:rtl/>
        </w:rPr>
      </w:pPr>
    </w:p>
    <w:p w14:paraId="3DBE4BF0" w14:textId="77777777" w:rsidR="00000000" w:rsidRDefault="00E52DD3">
      <w:pPr>
        <w:pStyle w:val="a"/>
        <w:rPr>
          <w:rFonts w:hint="cs"/>
          <w:rtl/>
        </w:rPr>
      </w:pPr>
      <w:r>
        <w:rPr>
          <w:rFonts w:hint="cs"/>
          <w:rtl/>
        </w:rPr>
        <w:t>חבר הכנסת חזן, קריאת ביניים אפשר, לא דיון. אמרת, שמענו, נמשיך.</w:t>
      </w:r>
    </w:p>
    <w:p w14:paraId="4873FD25" w14:textId="77777777" w:rsidR="00000000" w:rsidRDefault="00E52DD3">
      <w:pPr>
        <w:pStyle w:val="a"/>
        <w:rPr>
          <w:rFonts w:hint="cs"/>
          <w:rtl/>
        </w:rPr>
      </w:pPr>
    </w:p>
    <w:p w14:paraId="24C34ECF" w14:textId="77777777" w:rsidR="00000000" w:rsidRDefault="00E52DD3">
      <w:pPr>
        <w:pStyle w:val="SpeakerCon"/>
        <w:rPr>
          <w:rtl/>
        </w:rPr>
      </w:pPr>
      <w:bookmarkStart w:id="396" w:name="FS000000540T21_05_2003_18_12_17C"/>
      <w:bookmarkEnd w:id="396"/>
      <w:r>
        <w:rPr>
          <w:rtl/>
        </w:rPr>
        <w:t>מוחמד ברכה (חד"ש-תע"ל):</w:t>
      </w:r>
    </w:p>
    <w:p w14:paraId="73B310EC" w14:textId="77777777" w:rsidR="00000000" w:rsidRDefault="00E52DD3">
      <w:pPr>
        <w:pStyle w:val="a"/>
        <w:rPr>
          <w:rtl/>
        </w:rPr>
      </w:pPr>
    </w:p>
    <w:p w14:paraId="379D10A4" w14:textId="77777777" w:rsidR="00000000" w:rsidRDefault="00E52DD3">
      <w:pPr>
        <w:pStyle w:val="a"/>
        <w:rPr>
          <w:rFonts w:hint="cs"/>
          <w:rtl/>
        </w:rPr>
      </w:pPr>
      <w:r>
        <w:rPr>
          <w:rFonts w:hint="cs"/>
          <w:rtl/>
        </w:rPr>
        <w:t>הקושי המובנה של שרון לדבר אמת, חולשתו לקרקע והצפצוף המתמשך שלו על מינהל תקי</w:t>
      </w:r>
      <w:r>
        <w:rPr>
          <w:rFonts w:hint="cs"/>
          <w:rtl/>
        </w:rPr>
        <w:t xml:space="preserve">ן </w:t>
      </w:r>
      <w:r>
        <w:rPr>
          <w:rtl/>
        </w:rPr>
        <w:t>–</w:t>
      </w:r>
      <w:r>
        <w:rPr>
          <w:rFonts w:hint="cs"/>
          <w:rtl/>
        </w:rPr>
        <w:t xml:space="preserve"> כל אלה מסופרים בדוח מבקר המדינה האחרון. </w:t>
      </w:r>
    </w:p>
    <w:p w14:paraId="1F94346E" w14:textId="77777777" w:rsidR="00000000" w:rsidRDefault="00E52DD3">
      <w:pPr>
        <w:pStyle w:val="a"/>
        <w:rPr>
          <w:rFonts w:hint="cs"/>
          <w:rtl/>
        </w:rPr>
      </w:pPr>
    </w:p>
    <w:p w14:paraId="13AC1311" w14:textId="77777777" w:rsidR="00000000" w:rsidRDefault="00E52DD3">
      <w:pPr>
        <w:pStyle w:val="a"/>
        <w:rPr>
          <w:rFonts w:hint="cs"/>
          <w:rtl/>
        </w:rPr>
      </w:pPr>
      <w:r>
        <w:rPr>
          <w:rFonts w:hint="cs"/>
          <w:rtl/>
        </w:rPr>
        <w:t>אדוני היושב-ראש, אין זה סוד שמעצרם של מנהיגי התנועה האסלאמית אין לו ולא כלום עם ענייני ביטחון. המקלים מדברים על עבירות כלכליות, והמחמירים מדברים על ניסיון לסרטט מחדש את גבולות השיח הדמוקרטי בכל מה שנוגע לאזרחים</w:t>
      </w:r>
      <w:r>
        <w:rPr>
          <w:rFonts w:hint="cs"/>
          <w:rtl/>
        </w:rPr>
        <w:t xml:space="preserve"> הערבים. </w:t>
      </w:r>
    </w:p>
    <w:p w14:paraId="4B642201" w14:textId="77777777" w:rsidR="00000000" w:rsidRDefault="00E52DD3">
      <w:pPr>
        <w:pStyle w:val="a"/>
        <w:rPr>
          <w:rFonts w:hint="cs"/>
          <w:rtl/>
        </w:rPr>
      </w:pPr>
    </w:p>
    <w:p w14:paraId="5B796E5B" w14:textId="77777777" w:rsidR="00000000" w:rsidRDefault="00E52DD3">
      <w:pPr>
        <w:pStyle w:val="a"/>
        <w:rPr>
          <w:rFonts w:hint="cs"/>
          <w:rtl/>
        </w:rPr>
      </w:pPr>
      <w:r>
        <w:rPr>
          <w:rFonts w:hint="cs"/>
          <w:rtl/>
        </w:rPr>
        <w:t xml:space="preserve">אין זה סוד שהתוכנית המתקראת כלכלית ונתוני העוני, המצוקה והאבטלה שהרקיעו לשיאים חדשים על-פי הנתונים של היום </w:t>
      </w:r>
      <w:r>
        <w:rPr>
          <w:rtl/>
        </w:rPr>
        <w:t>–</w:t>
      </w:r>
      <w:r>
        <w:rPr>
          <w:rFonts w:hint="cs"/>
          <w:rtl/>
        </w:rPr>
        <w:t xml:space="preserve"> כל אלה הם מעין ניסיון לסרטט מחדש את הגבולות החברתיים המעמדיים בין יהודים לערבים ולכפות משטמה ונחשלות על האזרחים הערבים. הקיצוץ בקרבם אינ</w:t>
      </w:r>
      <w:r>
        <w:rPr>
          <w:rFonts w:hint="cs"/>
          <w:rtl/>
        </w:rPr>
        <w:t xml:space="preserve">ו קיצוץ ברמת החיים אלא קיצוץ בחיים עצמם.  </w:t>
      </w:r>
    </w:p>
    <w:p w14:paraId="5C8B8BC6" w14:textId="77777777" w:rsidR="00000000" w:rsidRDefault="00E52DD3">
      <w:pPr>
        <w:pStyle w:val="a"/>
        <w:rPr>
          <w:rFonts w:hint="cs"/>
          <w:rtl/>
        </w:rPr>
      </w:pPr>
    </w:p>
    <w:p w14:paraId="707E084A" w14:textId="77777777" w:rsidR="00000000" w:rsidRDefault="00E52DD3">
      <w:pPr>
        <w:pStyle w:val="a"/>
        <w:rPr>
          <w:rFonts w:hint="cs"/>
          <w:rtl/>
        </w:rPr>
      </w:pPr>
      <w:r>
        <w:rPr>
          <w:rFonts w:hint="cs"/>
          <w:rtl/>
        </w:rPr>
        <w:t>אדוני היושב-ראש, על כן מצב הדמוקרטיה בישראל נראה כפי שהוא נראה, וישראל מזדנבת בתחתית סולם העולם. דמוקרטיה ושוויון אינם פריווילגיה לערבים, אלא לחם חוק של חברה מתוקנת ויציבה. המצוקה והעוני של הערבים אינם פוגעים בצו</w:t>
      </w:r>
      <w:r>
        <w:rPr>
          <w:rFonts w:hint="cs"/>
          <w:rtl/>
        </w:rPr>
        <w:t>רה אנושה רק בערבים, הם אינם עניין ערבי אלא עניין אזרחי, אשר נוגע לכל האזרחים, יהודים וערבים.</w:t>
      </w:r>
    </w:p>
    <w:p w14:paraId="2E10E529" w14:textId="77777777" w:rsidR="00000000" w:rsidRDefault="00E52DD3">
      <w:pPr>
        <w:pStyle w:val="a"/>
        <w:rPr>
          <w:rFonts w:hint="cs"/>
          <w:rtl/>
        </w:rPr>
      </w:pPr>
    </w:p>
    <w:p w14:paraId="59342D7C" w14:textId="77777777" w:rsidR="00000000" w:rsidRDefault="00E52DD3">
      <w:pPr>
        <w:pStyle w:val="a"/>
        <w:rPr>
          <w:rFonts w:hint="cs"/>
          <w:rtl/>
        </w:rPr>
      </w:pPr>
      <w:r>
        <w:rPr>
          <w:rFonts w:hint="cs"/>
          <w:rtl/>
        </w:rPr>
        <w:t>ראש הממשלה אריאל שרון הוא איום קשה ומוחשי על האזרחים הערבים במדינת ישראל. דרך התנהלותו הופכת את חיינו לגיהינום. שרון עוסק בדחיקת רגלינו, בגזל של יתרת אדמותינו, בצ</w:t>
      </w:r>
      <w:r>
        <w:rPr>
          <w:rFonts w:hint="cs"/>
          <w:rtl/>
        </w:rPr>
        <w:t>מצום השיח הפוליטי, ברדיפה פוליטית. זמן שרון הוא הזמן השחור של האוכלוסייה הערבית במדינת ישראל, הוא הזמן השחור של מדינת ישראל. תודה רבה, אדוני.</w:t>
      </w:r>
    </w:p>
    <w:p w14:paraId="41C1D4D9" w14:textId="77777777" w:rsidR="00000000" w:rsidRDefault="00E52DD3">
      <w:pPr>
        <w:pStyle w:val="a"/>
        <w:rPr>
          <w:rFonts w:hint="cs"/>
          <w:rtl/>
        </w:rPr>
      </w:pPr>
    </w:p>
    <w:p w14:paraId="440F6AC3" w14:textId="77777777" w:rsidR="00000000" w:rsidRDefault="00E52DD3">
      <w:pPr>
        <w:pStyle w:val="ad"/>
        <w:rPr>
          <w:rtl/>
        </w:rPr>
      </w:pPr>
      <w:r>
        <w:rPr>
          <w:rFonts w:hint="eastAsia"/>
          <w:rtl/>
        </w:rPr>
        <w:t>היו</w:t>
      </w:r>
      <w:r>
        <w:rPr>
          <w:rtl/>
        </w:rPr>
        <w:t>"ר נסים דהן:</w:t>
      </w:r>
    </w:p>
    <w:p w14:paraId="1E7FA431" w14:textId="77777777" w:rsidR="00000000" w:rsidRDefault="00E52DD3">
      <w:pPr>
        <w:pStyle w:val="a"/>
        <w:rPr>
          <w:rFonts w:hint="cs"/>
          <w:rtl/>
        </w:rPr>
      </w:pPr>
    </w:p>
    <w:p w14:paraId="21CAAE1D" w14:textId="77777777" w:rsidR="00000000" w:rsidRDefault="00E52DD3">
      <w:pPr>
        <w:pStyle w:val="a"/>
        <w:rPr>
          <w:rFonts w:hint="cs"/>
          <w:rtl/>
        </w:rPr>
      </w:pPr>
      <w:r>
        <w:rPr>
          <w:rFonts w:hint="cs"/>
          <w:rtl/>
        </w:rPr>
        <w:t>תודה רבה. כבוד השר, אתה מוזמן לענות.</w:t>
      </w:r>
    </w:p>
    <w:p w14:paraId="77865EDB" w14:textId="77777777" w:rsidR="00000000" w:rsidRDefault="00E52DD3">
      <w:pPr>
        <w:pStyle w:val="a"/>
        <w:rPr>
          <w:rFonts w:hint="cs"/>
          <w:rtl/>
        </w:rPr>
      </w:pPr>
      <w:r>
        <w:rPr>
          <w:rFonts w:hint="cs"/>
          <w:rtl/>
        </w:rPr>
        <w:t xml:space="preserve">   </w:t>
      </w:r>
    </w:p>
    <w:p w14:paraId="78F1ECF8" w14:textId="77777777" w:rsidR="00000000" w:rsidRDefault="00E52DD3">
      <w:pPr>
        <w:pStyle w:val="Speaker"/>
        <w:rPr>
          <w:rtl/>
        </w:rPr>
      </w:pPr>
      <w:bookmarkStart w:id="397" w:name="FS000000474T21_05_2003_18_19_40"/>
      <w:bookmarkEnd w:id="397"/>
      <w:r>
        <w:rPr>
          <w:rFonts w:hint="eastAsia"/>
          <w:rtl/>
        </w:rPr>
        <w:t>השר</w:t>
      </w:r>
      <w:r>
        <w:rPr>
          <w:rtl/>
        </w:rPr>
        <w:t xml:space="preserve"> גדעון עזרא:</w:t>
      </w:r>
    </w:p>
    <w:p w14:paraId="741CD835" w14:textId="77777777" w:rsidR="00000000" w:rsidRDefault="00E52DD3">
      <w:pPr>
        <w:pStyle w:val="a"/>
        <w:rPr>
          <w:rFonts w:hint="cs"/>
          <w:rtl/>
        </w:rPr>
      </w:pPr>
    </w:p>
    <w:p w14:paraId="119F5BAC" w14:textId="77777777" w:rsidR="00000000" w:rsidRDefault="00E52DD3">
      <w:pPr>
        <w:pStyle w:val="a"/>
        <w:rPr>
          <w:rFonts w:hint="cs"/>
          <w:rtl/>
        </w:rPr>
      </w:pPr>
      <w:r>
        <w:rPr>
          <w:rFonts w:hint="cs"/>
          <w:rtl/>
        </w:rPr>
        <w:t>אדוני היושב-ראש, חברי חברי הכנסת, אנחנ</w:t>
      </w:r>
      <w:r>
        <w:rPr>
          <w:rFonts w:hint="cs"/>
          <w:rtl/>
        </w:rPr>
        <w:t>ו שומעים חדשות לבקרים את הטענות הללו. אני לא ראיתי, אולי יש, שמרכז השלטון המקומי קיבל רשימה מכל היישובים הערביים ושלח כלפי מעלה את הדרישות של היישובים הערביים לפי סדרי עדיפויות.</w:t>
      </w:r>
    </w:p>
    <w:p w14:paraId="298C970C" w14:textId="77777777" w:rsidR="00000000" w:rsidRDefault="00E52DD3">
      <w:pPr>
        <w:pStyle w:val="a"/>
        <w:ind w:firstLine="0"/>
        <w:rPr>
          <w:rFonts w:hint="cs"/>
          <w:rtl/>
        </w:rPr>
      </w:pPr>
    </w:p>
    <w:p w14:paraId="118B7EBB" w14:textId="77777777" w:rsidR="00000000" w:rsidRDefault="00E52DD3">
      <w:pPr>
        <w:pStyle w:val="a"/>
        <w:rPr>
          <w:rFonts w:hint="cs"/>
          <w:rtl/>
        </w:rPr>
      </w:pPr>
      <w:r>
        <w:rPr>
          <w:rFonts w:hint="cs"/>
          <w:rtl/>
        </w:rPr>
        <w:t xml:space="preserve">מוטב היה - במקום להמשיך ולדבר בצורה כוללנית ולהשמיץ את ראש הממשלה - אם הייתם </w:t>
      </w:r>
      <w:r>
        <w:rPr>
          <w:rFonts w:hint="cs"/>
          <w:rtl/>
        </w:rPr>
        <w:t>ניגשים לנקודות המעשיות.</w:t>
      </w:r>
    </w:p>
    <w:p w14:paraId="2F897778" w14:textId="77777777" w:rsidR="00000000" w:rsidRDefault="00E52DD3">
      <w:pPr>
        <w:pStyle w:val="Manager"/>
        <w:rPr>
          <w:rtl/>
        </w:rPr>
      </w:pPr>
    </w:p>
    <w:p w14:paraId="47B8FE86" w14:textId="77777777" w:rsidR="00000000" w:rsidRDefault="00E52DD3">
      <w:pPr>
        <w:pStyle w:val="a"/>
        <w:rPr>
          <w:rFonts w:hint="cs"/>
          <w:rtl/>
        </w:rPr>
      </w:pPr>
      <w:r>
        <w:rPr>
          <w:rFonts w:hint="cs"/>
          <w:rtl/>
        </w:rPr>
        <w:t>ואתה יודע, חבר הכנסת ברכה, שממשלת ישראל שמה דגש בפיתוח המגזר הלא-יהודי במדינת ישראל, תוך מתן תקציבים רב-שנתיים, ויצוין כי במספר החודשים המועט של פעילות ממשלה זו נעשו כמה פעולות לא מבוטלות, אשר מצביעות על מגמות חיוביות באמור.</w:t>
      </w:r>
    </w:p>
    <w:p w14:paraId="1F0942E8" w14:textId="77777777" w:rsidR="00000000" w:rsidRDefault="00E52DD3">
      <w:pPr>
        <w:pStyle w:val="a"/>
        <w:rPr>
          <w:rFonts w:hint="cs"/>
          <w:rtl/>
        </w:rPr>
      </w:pPr>
    </w:p>
    <w:p w14:paraId="41588B28" w14:textId="77777777" w:rsidR="00000000" w:rsidRDefault="00E52DD3">
      <w:pPr>
        <w:pStyle w:val="a"/>
        <w:rPr>
          <w:rFonts w:hint="cs"/>
          <w:rtl/>
        </w:rPr>
      </w:pPr>
      <w:r>
        <w:rPr>
          <w:rFonts w:hint="cs"/>
          <w:rtl/>
        </w:rPr>
        <w:t>אני ר</w:t>
      </w:r>
      <w:r>
        <w:rPr>
          <w:rFonts w:hint="cs"/>
          <w:rtl/>
        </w:rPr>
        <w:t>וצה להגיד לך - היתה ישיבה אצל ראש הממשלה, נאמר מה נעשה עם התקציב, וראש הממשלה דרש לא להגיד מה התוכניות ומה הישיבות ומה התכנונים, אלא אילו דברים רואים בשטח, אילו דברים מתבצעים בשטח.</w:t>
      </w:r>
    </w:p>
    <w:p w14:paraId="7CDF654E" w14:textId="77777777" w:rsidR="00000000" w:rsidRDefault="00E52DD3">
      <w:pPr>
        <w:pStyle w:val="a"/>
        <w:rPr>
          <w:rFonts w:hint="cs"/>
          <w:rtl/>
        </w:rPr>
      </w:pPr>
    </w:p>
    <w:p w14:paraId="213E5122" w14:textId="77777777" w:rsidR="00000000" w:rsidRDefault="00E52DD3">
      <w:pPr>
        <w:pStyle w:val="a"/>
        <w:rPr>
          <w:rFonts w:hint="cs"/>
          <w:rtl/>
        </w:rPr>
      </w:pPr>
      <w:r>
        <w:rPr>
          <w:rFonts w:hint="cs"/>
          <w:rtl/>
        </w:rPr>
        <w:t>ראש הממשלה חזר ואמר כמה פעמים, כשם שטוען חבר הכנסת מוחמד ברכה, כי אכן נפתח</w:t>
      </w:r>
      <w:r>
        <w:rPr>
          <w:rFonts w:hint="cs"/>
          <w:rtl/>
        </w:rPr>
        <w:t xml:space="preserve"> פרק חדש ביחס לאוכלוסייה הערבית, וכי המשימה החברתית העיקרית של הממשלה הנכנסת היא שילובם של הערבים אזרחי ישראל בחיי המדינה. זה גם דורש מהערבים - לא רק מהממשלה, אלא מכולם.</w:t>
      </w:r>
    </w:p>
    <w:p w14:paraId="6EBB3920" w14:textId="77777777" w:rsidR="00000000" w:rsidRDefault="00E52DD3">
      <w:pPr>
        <w:pStyle w:val="a"/>
        <w:rPr>
          <w:rFonts w:hint="cs"/>
          <w:rtl/>
        </w:rPr>
      </w:pPr>
    </w:p>
    <w:p w14:paraId="1F8B6E2C" w14:textId="77777777" w:rsidR="00000000" w:rsidRDefault="00E52DD3">
      <w:pPr>
        <w:pStyle w:val="a"/>
        <w:rPr>
          <w:rFonts w:hint="cs"/>
          <w:rtl/>
        </w:rPr>
      </w:pPr>
      <w:r>
        <w:rPr>
          <w:rFonts w:hint="cs"/>
          <w:rtl/>
        </w:rPr>
        <w:t>בתוכנית הרב-שנתית להשלמת הפיתוח במגזר הערבי משתלבים תקציבים שונים, כגון בתחום השיכון,</w:t>
      </w:r>
      <w:r>
        <w:rPr>
          <w:rFonts w:hint="cs"/>
          <w:rtl/>
        </w:rPr>
        <w:t xml:space="preserve"> התחבורה, החינוך, וכבר בממשלתו הראשונה נטל ראש הממשלה שרון על עצמו להביא ליישום מלא את התוכנית הרב-שנתית למגזר הערבי, והיום הפרויקט הזה מנוהל לטובת הציבור הערבי כולו.</w:t>
      </w:r>
    </w:p>
    <w:p w14:paraId="430E570A" w14:textId="77777777" w:rsidR="00000000" w:rsidRDefault="00E52DD3">
      <w:pPr>
        <w:pStyle w:val="a"/>
        <w:rPr>
          <w:rFonts w:hint="cs"/>
          <w:rtl/>
        </w:rPr>
      </w:pPr>
    </w:p>
    <w:p w14:paraId="182DF84C" w14:textId="77777777" w:rsidR="00000000" w:rsidRDefault="00E52DD3">
      <w:pPr>
        <w:pStyle w:val="a"/>
        <w:rPr>
          <w:rFonts w:hint="cs"/>
          <w:rtl/>
        </w:rPr>
      </w:pPr>
      <w:r>
        <w:rPr>
          <w:rFonts w:hint="cs"/>
          <w:rtl/>
        </w:rPr>
        <w:t>מעבר לכך, אני יכול להגיד לך שראש הממשלה מטפל אישית בשלושה יישובים. שניים מתוך שלושת הייש</w:t>
      </w:r>
      <w:r>
        <w:rPr>
          <w:rFonts w:hint="cs"/>
          <w:rtl/>
        </w:rPr>
        <w:t>ובים הללו הם יישובים מעורבים - הן עכו והן לוד.</w:t>
      </w:r>
    </w:p>
    <w:p w14:paraId="369B3109" w14:textId="77777777" w:rsidR="00000000" w:rsidRDefault="00E52DD3">
      <w:pPr>
        <w:pStyle w:val="a"/>
        <w:rPr>
          <w:rFonts w:hint="cs"/>
          <w:rtl/>
        </w:rPr>
      </w:pPr>
    </w:p>
    <w:p w14:paraId="7AB4ED4C" w14:textId="77777777" w:rsidR="00000000" w:rsidRDefault="00E52DD3">
      <w:pPr>
        <w:pStyle w:val="a"/>
        <w:rPr>
          <w:rFonts w:hint="cs"/>
          <w:rtl/>
        </w:rPr>
      </w:pPr>
      <w:r>
        <w:rPr>
          <w:rFonts w:hint="cs"/>
          <w:rtl/>
        </w:rPr>
        <w:t>התקציבים הללו ניתנים ללא תנאי, מתוך ראייה שהשקעה ביישובים שבהם מתגורר הציבור הערבי מסמלת את הכוונה האמיתית של המנהיגות הישראלית לשלב את הערבים כאזרחי המדינה.</w:t>
      </w:r>
    </w:p>
    <w:p w14:paraId="0A00844F" w14:textId="77777777" w:rsidR="00000000" w:rsidRDefault="00E52DD3">
      <w:pPr>
        <w:pStyle w:val="a"/>
        <w:rPr>
          <w:rFonts w:hint="cs"/>
          <w:rtl/>
        </w:rPr>
      </w:pPr>
    </w:p>
    <w:p w14:paraId="50E07C60" w14:textId="77777777" w:rsidR="00000000" w:rsidRDefault="00E52DD3">
      <w:pPr>
        <w:pStyle w:val="a"/>
        <w:rPr>
          <w:rFonts w:hint="cs"/>
          <w:rtl/>
        </w:rPr>
      </w:pPr>
      <w:r>
        <w:rPr>
          <w:rFonts w:hint="cs"/>
          <w:rtl/>
        </w:rPr>
        <w:t>ניתן לומר שכל התקציבים שהמדינה מזרימה עכשיו ליישו</w:t>
      </w:r>
      <w:r>
        <w:rPr>
          <w:rFonts w:hint="cs"/>
          <w:rtl/>
        </w:rPr>
        <w:t>בים הערביים הם פיצוי על שנים של קיפוח - ייתכן שכך הדבר. אין זה המקום לערוך השוואה היסטורית. הממשלה שמה את שילוב האוכלוסייה הערבית בחיי המדינה כמשימה חשובה לפניה, כי זה הדבר הנכון לעשות.</w:t>
      </w:r>
    </w:p>
    <w:p w14:paraId="4F10591F" w14:textId="77777777" w:rsidR="00000000" w:rsidRDefault="00E52DD3">
      <w:pPr>
        <w:pStyle w:val="a"/>
        <w:rPr>
          <w:rFonts w:hint="cs"/>
          <w:rtl/>
        </w:rPr>
      </w:pPr>
    </w:p>
    <w:p w14:paraId="4137E9D5" w14:textId="77777777" w:rsidR="00000000" w:rsidRDefault="00E52DD3">
      <w:pPr>
        <w:pStyle w:val="a"/>
        <w:rPr>
          <w:rFonts w:hint="cs"/>
          <w:rtl/>
        </w:rPr>
      </w:pPr>
      <w:r>
        <w:rPr>
          <w:rFonts w:hint="cs"/>
          <w:rtl/>
        </w:rPr>
        <w:t xml:space="preserve">ראש הממשלה מינה את עצמו ליושב-ראש ועדת שרים לענייני המגזר הלא-יהודי, </w:t>
      </w:r>
      <w:r>
        <w:rPr>
          <w:rFonts w:hint="cs"/>
          <w:rtl/>
        </w:rPr>
        <w:t>וזאת על מנת לעקוב מקרוב אחר יישום ההחלטות במגזרים אלו. ועדה זו היא הוועדה היחידה אשר ראש הממשלה עומד בראשה, וזאת בשל החשיבות שהוא נותן לנושא זה.</w:t>
      </w:r>
    </w:p>
    <w:p w14:paraId="1912559E" w14:textId="77777777" w:rsidR="00000000" w:rsidRDefault="00E52DD3">
      <w:pPr>
        <w:pStyle w:val="a"/>
        <w:rPr>
          <w:rFonts w:hint="cs"/>
          <w:rtl/>
        </w:rPr>
      </w:pPr>
    </w:p>
    <w:p w14:paraId="6F6B3B94" w14:textId="77777777" w:rsidR="00000000" w:rsidRDefault="00E52DD3">
      <w:pPr>
        <w:pStyle w:val="a"/>
        <w:rPr>
          <w:rFonts w:hint="cs"/>
          <w:rtl/>
        </w:rPr>
      </w:pPr>
      <w:r>
        <w:rPr>
          <w:rFonts w:hint="cs"/>
          <w:rtl/>
        </w:rPr>
        <w:t>לעצם העניין, מבחינתי, אני מציע להעביר את הנושא לוועדת הפנים. תודה.</w:t>
      </w:r>
    </w:p>
    <w:p w14:paraId="7FD98AE8" w14:textId="77777777" w:rsidR="00000000" w:rsidRDefault="00E52DD3">
      <w:pPr>
        <w:pStyle w:val="ad"/>
        <w:rPr>
          <w:rtl/>
        </w:rPr>
      </w:pPr>
      <w:r>
        <w:rPr>
          <w:rtl/>
        </w:rPr>
        <w:br/>
        <w:t>היו"ר מוחמד ברכה:</w:t>
      </w:r>
    </w:p>
    <w:p w14:paraId="57B2E715" w14:textId="77777777" w:rsidR="00000000" w:rsidRDefault="00E52DD3">
      <w:pPr>
        <w:pStyle w:val="a"/>
        <w:rPr>
          <w:rtl/>
        </w:rPr>
      </w:pPr>
    </w:p>
    <w:p w14:paraId="0557F3C3" w14:textId="77777777" w:rsidR="00000000" w:rsidRDefault="00E52DD3">
      <w:pPr>
        <w:pStyle w:val="a"/>
        <w:rPr>
          <w:rFonts w:hint="cs"/>
          <w:rtl/>
        </w:rPr>
      </w:pPr>
      <w:r>
        <w:rPr>
          <w:rFonts w:hint="cs"/>
          <w:rtl/>
        </w:rPr>
        <w:t>תודה לשר גדעון עזרא. הש</w:t>
      </w:r>
      <w:r>
        <w:rPr>
          <w:rFonts w:hint="cs"/>
          <w:rtl/>
        </w:rPr>
        <w:t>ר הציע להעביר את הנושא לוועדת הפנים. המציע מסכים. לכן אנחנו נצביע בעד או נגד.</w:t>
      </w:r>
    </w:p>
    <w:p w14:paraId="1A2F3F3B" w14:textId="77777777" w:rsidR="00000000" w:rsidRDefault="00E52DD3">
      <w:pPr>
        <w:pStyle w:val="ac"/>
        <w:rPr>
          <w:rtl/>
        </w:rPr>
      </w:pPr>
      <w:r>
        <w:rPr>
          <w:rtl/>
        </w:rPr>
        <w:br/>
        <w:t>יחיאל חזן (הליכוד):</w:t>
      </w:r>
    </w:p>
    <w:p w14:paraId="21998789" w14:textId="77777777" w:rsidR="00000000" w:rsidRDefault="00E52DD3">
      <w:pPr>
        <w:pStyle w:val="a"/>
        <w:rPr>
          <w:rtl/>
        </w:rPr>
      </w:pPr>
    </w:p>
    <w:p w14:paraId="19F16917" w14:textId="77777777" w:rsidR="00000000" w:rsidRDefault="00E52DD3">
      <w:pPr>
        <w:pStyle w:val="a"/>
        <w:rPr>
          <w:rFonts w:hint="cs"/>
          <w:rtl/>
        </w:rPr>
      </w:pPr>
      <w:r>
        <w:rPr>
          <w:rFonts w:hint="cs"/>
          <w:rtl/>
        </w:rPr>
        <w:t xml:space="preserve">למה לא להסיר? </w:t>
      </w:r>
    </w:p>
    <w:p w14:paraId="5D59546C" w14:textId="77777777" w:rsidR="00000000" w:rsidRDefault="00E52DD3">
      <w:pPr>
        <w:pStyle w:val="ad"/>
        <w:rPr>
          <w:rtl/>
        </w:rPr>
      </w:pPr>
      <w:r>
        <w:rPr>
          <w:rtl/>
        </w:rPr>
        <w:br/>
        <w:t>היו"ר מוחמד ברכה:</w:t>
      </w:r>
    </w:p>
    <w:p w14:paraId="47088E7F" w14:textId="77777777" w:rsidR="00000000" w:rsidRDefault="00E52DD3">
      <w:pPr>
        <w:pStyle w:val="a"/>
        <w:rPr>
          <w:rtl/>
        </w:rPr>
      </w:pPr>
    </w:p>
    <w:p w14:paraId="2E4F811E" w14:textId="77777777" w:rsidR="00000000" w:rsidRDefault="00E52DD3">
      <w:pPr>
        <w:pStyle w:val="a"/>
        <w:rPr>
          <w:rFonts w:hint="cs"/>
          <w:rtl/>
        </w:rPr>
      </w:pPr>
      <w:r>
        <w:rPr>
          <w:rFonts w:hint="cs"/>
          <w:rtl/>
        </w:rPr>
        <w:t>ההצבעה החלה, רבותי. בבקשה.</w:t>
      </w:r>
    </w:p>
    <w:p w14:paraId="3B1933B7" w14:textId="77777777" w:rsidR="00000000" w:rsidRDefault="00E52DD3">
      <w:pPr>
        <w:pStyle w:val="a7"/>
        <w:bidi/>
        <w:rPr>
          <w:rFonts w:hint="cs"/>
          <w:rtl/>
        </w:rPr>
      </w:pPr>
      <w:r>
        <w:rPr>
          <w:rtl/>
        </w:rPr>
        <w:br/>
      </w:r>
      <w:r>
        <w:rPr>
          <w:rFonts w:hint="cs"/>
          <w:rtl/>
        </w:rPr>
        <w:t>הצבעה מס' 20</w:t>
      </w:r>
    </w:p>
    <w:p w14:paraId="50E1C8D3" w14:textId="77777777" w:rsidR="00000000" w:rsidRDefault="00E52DD3">
      <w:pPr>
        <w:pStyle w:val="a8"/>
        <w:bidi/>
        <w:rPr>
          <w:rFonts w:hint="cs"/>
          <w:rtl/>
        </w:rPr>
      </w:pPr>
      <w:r>
        <w:rPr>
          <w:rFonts w:hint="cs"/>
          <w:rtl/>
        </w:rPr>
        <w:t>בעד ההצעה להעביר את הנושא לוועדה - 7</w:t>
      </w:r>
    </w:p>
    <w:p w14:paraId="00E21C3A" w14:textId="77777777" w:rsidR="00000000" w:rsidRDefault="00E52DD3">
      <w:pPr>
        <w:pStyle w:val="a8"/>
        <w:bidi/>
        <w:rPr>
          <w:rFonts w:hint="cs"/>
          <w:rtl/>
        </w:rPr>
      </w:pPr>
      <w:r>
        <w:rPr>
          <w:rFonts w:hint="cs"/>
          <w:rtl/>
        </w:rPr>
        <w:t>נגד - אין</w:t>
      </w:r>
    </w:p>
    <w:p w14:paraId="7D617AD0" w14:textId="77777777" w:rsidR="00000000" w:rsidRDefault="00E52DD3">
      <w:pPr>
        <w:pStyle w:val="a8"/>
        <w:bidi/>
        <w:rPr>
          <w:rFonts w:hint="cs"/>
          <w:rtl/>
        </w:rPr>
      </w:pPr>
      <w:r>
        <w:rPr>
          <w:rFonts w:hint="cs"/>
          <w:rtl/>
        </w:rPr>
        <w:t>נמנעים - אין</w:t>
      </w:r>
    </w:p>
    <w:p w14:paraId="1FB1820A" w14:textId="77777777" w:rsidR="00000000" w:rsidRDefault="00E52DD3">
      <w:pPr>
        <w:pStyle w:val="a9"/>
        <w:bidi/>
        <w:rPr>
          <w:rFonts w:hint="cs"/>
          <w:rtl/>
        </w:rPr>
      </w:pPr>
      <w:r>
        <w:rPr>
          <w:rFonts w:hint="cs"/>
          <w:rtl/>
        </w:rPr>
        <w:t>ההצעה להעביר את הנוש</w:t>
      </w:r>
      <w:r>
        <w:rPr>
          <w:rFonts w:hint="cs"/>
          <w:rtl/>
        </w:rPr>
        <w:t>א לוועדת הפנים ואיכות הסביבה נתקבלה.</w:t>
      </w:r>
    </w:p>
    <w:p w14:paraId="77D67E0A" w14:textId="77777777" w:rsidR="00000000" w:rsidRDefault="00E52DD3">
      <w:pPr>
        <w:pStyle w:val="ad"/>
        <w:rPr>
          <w:rtl/>
        </w:rPr>
      </w:pPr>
      <w:r>
        <w:rPr>
          <w:rtl/>
        </w:rPr>
        <w:br/>
        <w:t>היו"ר מוחמד ברכה:</w:t>
      </w:r>
    </w:p>
    <w:p w14:paraId="7AAE3F9D" w14:textId="77777777" w:rsidR="00000000" w:rsidRDefault="00E52DD3">
      <w:pPr>
        <w:pStyle w:val="a"/>
        <w:rPr>
          <w:rtl/>
        </w:rPr>
      </w:pPr>
    </w:p>
    <w:p w14:paraId="09CB5F27" w14:textId="77777777" w:rsidR="00000000" w:rsidRDefault="00E52DD3">
      <w:pPr>
        <w:pStyle w:val="a"/>
        <w:rPr>
          <w:rFonts w:hint="cs"/>
          <w:rtl/>
        </w:rPr>
      </w:pPr>
      <w:r>
        <w:rPr>
          <w:rFonts w:hint="cs"/>
          <w:rtl/>
        </w:rPr>
        <w:t>הנושא מועבר לוועדת הפנים ברוב של שבעה  חברי כנסת, בלי מתנגדים ובלי נמנעים.</w:t>
      </w:r>
    </w:p>
    <w:p w14:paraId="5A0E0B0C" w14:textId="77777777" w:rsidR="00000000" w:rsidRDefault="00E52DD3">
      <w:pPr>
        <w:pStyle w:val="a"/>
        <w:rPr>
          <w:rFonts w:hint="cs"/>
          <w:rtl/>
        </w:rPr>
      </w:pPr>
    </w:p>
    <w:p w14:paraId="67CAA7D2" w14:textId="77777777" w:rsidR="00000000" w:rsidRDefault="00E52DD3">
      <w:pPr>
        <w:pStyle w:val="Subject"/>
        <w:rPr>
          <w:rFonts w:hint="cs"/>
          <w:rtl/>
        </w:rPr>
      </w:pPr>
    </w:p>
    <w:p w14:paraId="649502AC" w14:textId="77777777" w:rsidR="00000000" w:rsidRDefault="00E52DD3">
      <w:pPr>
        <w:pStyle w:val="Subject"/>
        <w:rPr>
          <w:rFonts w:hint="cs"/>
          <w:rtl/>
        </w:rPr>
      </w:pPr>
      <w:r>
        <w:rPr>
          <w:rFonts w:hint="cs"/>
          <w:rtl/>
        </w:rPr>
        <w:t xml:space="preserve">הצעה לסדר-היום </w:t>
      </w:r>
    </w:p>
    <w:p w14:paraId="43946317" w14:textId="77777777" w:rsidR="00000000" w:rsidRDefault="00E52DD3">
      <w:pPr>
        <w:pStyle w:val="Subject"/>
        <w:rPr>
          <w:rFonts w:hint="cs"/>
          <w:rtl/>
        </w:rPr>
      </w:pPr>
      <w:r>
        <w:rPr>
          <w:rFonts w:hint="cs"/>
          <w:rtl/>
        </w:rPr>
        <w:t>מצבם של יישובים בדואיים בצפון-הארץ</w:t>
      </w:r>
    </w:p>
    <w:p w14:paraId="2EAA44B2" w14:textId="77777777" w:rsidR="00000000" w:rsidRDefault="00E52DD3">
      <w:pPr>
        <w:pStyle w:val="ad"/>
        <w:rPr>
          <w:rtl/>
        </w:rPr>
      </w:pPr>
      <w:r>
        <w:rPr>
          <w:rtl/>
        </w:rPr>
        <w:br/>
        <w:t>היו"ר מוחמד ברכה:</w:t>
      </w:r>
    </w:p>
    <w:p w14:paraId="551A2440" w14:textId="77777777" w:rsidR="00000000" w:rsidRDefault="00E52DD3">
      <w:pPr>
        <w:pStyle w:val="a"/>
        <w:rPr>
          <w:rtl/>
        </w:rPr>
      </w:pPr>
    </w:p>
    <w:p w14:paraId="66ED7EF1" w14:textId="77777777" w:rsidR="00000000" w:rsidRDefault="00E52DD3">
      <w:pPr>
        <w:pStyle w:val="a"/>
        <w:rPr>
          <w:rFonts w:hint="cs"/>
          <w:rtl/>
        </w:rPr>
      </w:pPr>
      <w:r>
        <w:rPr>
          <w:rFonts w:hint="cs"/>
          <w:rtl/>
        </w:rPr>
        <w:t>אנחנו עוברים לנושא הבא: מצבם של יישובים בדואיים בצפ</w:t>
      </w:r>
      <w:r>
        <w:rPr>
          <w:rFonts w:hint="cs"/>
          <w:rtl/>
        </w:rPr>
        <w:t>ון-הארץ - הצעה לסדר-היום מס' 464, של חבר הכנסת ואסל טאהא. בבקשה, אדוני.</w:t>
      </w:r>
    </w:p>
    <w:p w14:paraId="402BDFA2" w14:textId="77777777" w:rsidR="00000000" w:rsidRDefault="00E52DD3">
      <w:pPr>
        <w:pStyle w:val="Speaker"/>
        <w:rPr>
          <w:rtl/>
        </w:rPr>
      </w:pPr>
      <w:r>
        <w:rPr>
          <w:rtl/>
        </w:rPr>
        <w:br/>
      </w:r>
      <w:bookmarkStart w:id="398" w:name="FS000001062T21_05_2003_18_35_26"/>
      <w:bookmarkEnd w:id="398"/>
      <w:r>
        <w:rPr>
          <w:rtl/>
        </w:rPr>
        <w:t>ואסל טאהא (בל"ד):</w:t>
      </w:r>
    </w:p>
    <w:p w14:paraId="6E2F1BE5" w14:textId="77777777" w:rsidR="00000000" w:rsidRDefault="00E52DD3">
      <w:pPr>
        <w:pStyle w:val="a"/>
        <w:rPr>
          <w:rtl/>
        </w:rPr>
      </w:pPr>
    </w:p>
    <w:p w14:paraId="204E1C6D" w14:textId="77777777" w:rsidR="00000000" w:rsidRDefault="00E52DD3">
      <w:pPr>
        <w:pStyle w:val="a"/>
        <w:rPr>
          <w:rFonts w:hint="cs"/>
          <w:rtl/>
        </w:rPr>
      </w:pPr>
      <w:r>
        <w:rPr>
          <w:rFonts w:hint="cs"/>
          <w:rtl/>
        </w:rPr>
        <w:t>אדוני היושב-ראש, כנסת נכבדה, החלטות רבות החליטה הממשלה והכירה בכמה יישובים. בזמננו בירכנו על ההחלטה, על ההחלטות האלה, אבל לאחר שנים - כשבודקים את היישובים האלה מוצא</w:t>
      </w:r>
      <w:r>
        <w:rPr>
          <w:rFonts w:hint="cs"/>
          <w:rtl/>
        </w:rPr>
        <w:t>ים שההחלטות נתקבלו רק על הנייר.</w:t>
      </w:r>
    </w:p>
    <w:p w14:paraId="6FA53B5D" w14:textId="77777777" w:rsidR="00000000" w:rsidRDefault="00E52DD3">
      <w:pPr>
        <w:pStyle w:val="a"/>
        <w:rPr>
          <w:rFonts w:hint="cs"/>
          <w:rtl/>
        </w:rPr>
      </w:pPr>
    </w:p>
    <w:p w14:paraId="30E360B6" w14:textId="77777777" w:rsidR="00000000" w:rsidRDefault="00E52DD3">
      <w:pPr>
        <w:pStyle w:val="a"/>
        <w:rPr>
          <w:rFonts w:hint="cs"/>
          <w:rtl/>
        </w:rPr>
      </w:pPr>
      <w:r>
        <w:rPr>
          <w:rFonts w:hint="cs"/>
          <w:rtl/>
        </w:rPr>
        <w:t>הכפרים עין-חוד, אל-חומיירה, אל-חוואלד, אל-דמיידה, ערב-אלנעים, אל-חוסייניה, אל-כמאנה, ראס-אל-עין, אל-עריאן, ועוד כפרים אחרים בנגב - ממשלת ישראל מכירה בהם כיישובים רשמיים זה שנים. הכפרים הנ"ל זכו בהכרה, אך נשארו במקומם ובאותו</w:t>
      </w:r>
      <w:r>
        <w:rPr>
          <w:rFonts w:hint="cs"/>
          <w:rtl/>
        </w:rPr>
        <w:t xml:space="preserve"> מצב. אין בהם תשתיות, אין בהם רשת כבישים פנימית, בתיהם נשארו עד עכשיו ללא היתרים רשמיים וחוקיים, והם חיים תחת איום של הריסה.</w:t>
      </w:r>
    </w:p>
    <w:p w14:paraId="1E01FEC2" w14:textId="77777777" w:rsidR="00000000" w:rsidRDefault="00E52DD3">
      <w:pPr>
        <w:pStyle w:val="a"/>
        <w:rPr>
          <w:rFonts w:hint="cs"/>
          <w:rtl/>
        </w:rPr>
      </w:pPr>
    </w:p>
    <w:p w14:paraId="4D972DBF" w14:textId="77777777" w:rsidR="00000000" w:rsidRDefault="00E52DD3">
      <w:pPr>
        <w:pStyle w:val="a"/>
        <w:rPr>
          <w:rFonts w:hint="cs"/>
          <w:rtl/>
        </w:rPr>
      </w:pPr>
      <w:r>
        <w:rPr>
          <w:rFonts w:hint="cs"/>
          <w:rtl/>
        </w:rPr>
        <w:t xml:space="preserve">מדובר, אדוני היושב-ראש, חברי הכנסת, בכ=5,000 אזרחים החיים חיים קשים, בתנאים תת-אנושיים. </w:t>
      </w:r>
    </w:p>
    <w:p w14:paraId="3BC2C6FD" w14:textId="77777777" w:rsidR="00000000" w:rsidRDefault="00E52DD3">
      <w:pPr>
        <w:pStyle w:val="a"/>
        <w:rPr>
          <w:rFonts w:hint="cs"/>
          <w:rtl/>
        </w:rPr>
      </w:pPr>
    </w:p>
    <w:p w14:paraId="3A58A024" w14:textId="77777777" w:rsidR="00000000" w:rsidRDefault="00E52DD3">
      <w:pPr>
        <w:pStyle w:val="a"/>
        <w:rPr>
          <w:rFonts w:hint="cs"/>
          <w:rtl/>
        </w:rPr>
      </w:pPr>
      <w:r>
        <w:rPr>
          <w:rFonts w:hint="cs"/>
          <w:rtl/>
        </w:rPr>
        <w:t>תוכניות המיתאר שהממשלה החליטה לאשרן קופא</w:t>
      </w:r>
      <w:r>
        <w:rPr>
          <w:rFonts w:hint="cs"/>
          <w:rtl/>
        </w:rPr>
        <w:t>ות במקומן, נתקעות מסיבות קלות מאוד, שהממשלה תוכל לפתור אותן בתוך שבוע ימים, והיא לא עושה זאת.</w:t>
      </w:r>
    </w:p>
    <w:p w14:paraId="750462CF" w14:textId="77777777" w:rsidR="00000000" w:rsidRDefault="00E52DD3">
      <w:pPr>
        <w:pStyle w:val="a"/>
        <w:rPr>
          <w:rFonts w:hint="cs"/>
          <w:rtl/>
        </w:rPr>
      </w:pPr>
    </w:p>
    <w:p w14:paraId="444FA851" w14:textId="77777777" w:rsidR="00000000" w:rsidRDefault="00E52DD3">
      <w:pPr>
        <w:pStyle w:val="a"/>
        <w:rPr>
          <w:rFonts w:hint="cs"/>
          <w:rtl/>
        </w:rPr>
      </w:pPr>
      <w:r>
        <w:rPr>
          <w:rFonts w:hint="cs"/>
          <w:rtl/>
        </w:rPr>
        <w:t>ניקח כדוגמה את הכפר ערב-אלנעים, כפר שמונה כ=1,000 אזרחים, ואם אנחנו משווים אותו לערבה התיכונה, שיושבת על מיליון וחצי דונם, 420 משפחות, 800 תושבים - בערב-אלנעים כ</w:t>
      </w:r>
      <w:r>
        <w:rPr>
          <w:rFonts w:hint="cs"/>
          <w:rtl/>
        </w:rPr>
        <w:t>=1,000 אזרחים חיים בצריפים, על שטח מוגבל, תחת לחץ ואיום מאז 1963.</w:t>
      </w:r>
    </w:p>
    <w:p w14:paraId="3EF914DA" w14:textId="77777777" w:rsidR="00000000" w:rsidRDefault="00E52DD3">
      <w:pPr>
        <w:pStyle w:val="a"/>
        <w:rPr>
          <w:rFonts w:hint="cs"/>
          <w:rtl/>
        </w:rPr>
      </w:pPr>
    </w:p>
    <w:p w14:paraId="74A1B879" w14:textId="77777777" w:rsidR="00000000" w:rsidRDefault="00E52DD3">
      <w:pPr>
        <w:pStyle w:val="a"/>
        <w:rPr>
          <w:rFonts w:hint="cs"/>
          <w:rtl/>
        </w:rPr>
      </w:pPr>
      <w:r>
        <w:rPr>
          <w:rFonts w:hint="cs"/>
          <w:rtl/>
        </w:rPr>
        <w:t>ב=1963 הזהירו אותם שהם נמצאים במטווח אש, באזור צבאי. מאותה שנה הם חיים בתנאים תת-אנושיים. זה חמש שנים התושבים מנסים לשכנע את הממשלה - באמצעות ועדת ההיגוי שהוקמה לצורך הכנת תוכנית המיתאר, אש</w:t>
      </w:r>
      <w:r>
        <w:rPr>
          <w:rFonts w:hint="cs"/>
          <w:rtl/>
        </w:rPr>
        <w:t>ר לה חכו שנים על גבי שנים - וזה לא הועיל, הממשלה לא עושה דבר.</w:t>
      </w:r>
    </w:p>
    <w:p w14:paraId="7B2EEC85" w14:textId="77777777" w:rsidR="00000000" w:rsidRDefault="00E52DD3">
      <w:pPr>
        <w:pStyle w:val="a"/>
        <w:rPr>
          <w:rFonts w:hint="cs"/>
          <w:rtl/>
        </w:rPr>
      </w:pPr>
    </w:p>
    <w:p w14:paraId="5234A02E" w14:textId="77777777" w:rsidR="00000000" w:rsidRDefault="00E52DD3">
      <w:pPr>
        <w:pStyle w:val="a"/>
        <w:rPr>
          <w:rFonts w:hint="cs"/>
          <w:rtl/>
        </w:rPr>
      </w:pPr>
      <w:r>
        <w:rPr>
          <w:rFonts w:hint="cs"/>
          <w:rtl/>
        </w:rPr>
        <w:t>תושבי הכפר הרבים ממשיכים לחכות כדי לפתח את הכפר ולחבר אותו לרשת הביוב, החשמל, ללמד את התלמידים שלהם, את הבנים שלהם, בתנאים נורמליים, אנושיים.</w:t>
      </w:r>
    </w:p>
    <w:p w14:paraId="47F1D3E9" w14:textId="77777777" w:rsidR="00000000" w:rsidRDefault="00E52DD3">
      <w:pPr>
        <w:pStyle w:val="a"/>
        <w:rPr>
          <w:rFonts w:hint="cs"/>
          <w:rtl/>
        </w:rPr>
      </w:pPr>
    </w:p>
    <w:p w14:paraId="235B6B43" w14:textId="77777777" w:rsidR="00000000" w:rsidRDefault="00E52DD3">
      <w:pPr>
        <w:pStyle w:val="a"/>
        <w:rPr>
          <w:rFonts w:hint="cs"/>
          <w:rtl/>
        </w:rPr>
      </w:pPr>
      <w:r>
        <w:rPr>
          <w:rFonts w:hint="cs"/>
          <w:rtl/>
        </w:rPr>
        <w:t xml:space="preserve">אדוני היושב-ראש, מכבי-אש לא מגיעים לשם, אמבולנסים </w:t>
      </w:r>
      <w:r>
        <w:rPr>
          <w:rFonts w:hint="cs"/>
          <w:rtl/>
        </w:rPr>
        <w:t>לא מגיעים. המצב חמור במיוחד. בית-הספר בכפר בנוי מצריפים, בחוסר כל תנאים בסיסיים אנושיים. צרכים ואמצעי לימוד חיוניים לתלמידים חסרים, ומכיוון שאין חשמל, לא יכולים להפעיל ציוד. לא ניתן להפעיל ציוד חיוני פשוט, ההכרחי לפעילותו החינוכית של בית-הספר. לכן, רבים מה</w:t>
      </w:r>
      <w:r>
        <w:rPr>
          <w:rFonts w:hint="cs"/>
          <w:rtl/>
        </w:rPr>
        <w:t>הורים שולחים את בניהם ללמוד בכפרים סמוכים, משום שרמת החינוך בבית-הספר ירודה.</w:t>
      </w:r>
    </w:p>
    <w:p w14:paraId="052EA61C" w14:textId="77777777" w:rsidR="00000000" w:rsidRDefault="00E52DD3">
      <w:pPr>
        <w:pStyle w:val="a"/>
        <w:rPr>
          <w:rFonts w:hint="cs"/>
          <w:rtl/>
        </w:rPr>
      </w:pPr>
    </w:p>
    <w:p w14:paraId="69A73F8F" w14:textId="77777777" w:rsidR="00000000" w:rsidRDefault="00E52DD3">
      <w:pPr>
        <w:pStyle w:val="a"/>
        <w:rPr>
          <w:rFonts w:hint="cs"/>
          <w:rtl/>
        </w:rPr>
      </w:pPr>
      <w:r>
        <w:rPr>
          <w:rFonts w:hint="cs"/>
          <w:rtl/>
        </w:rPr>
        <w:t>הממשלה מעמידה בפני תושבי הכפר הזה תנאי בל יעבור - תנאים קשים - שעליהם להחליף את אדמותיהם הנמצאות מחוץ לקו הכחול בתוכנית, לפני שתאושר אפילו, באדמות מינהל מקרקעי ישראל, חלקות שנמצא</w:t>
      </w:r>
      <w:r>
        <w:rPr>
          <w:rFonts w:hint="cs"/>
          <w:rtl/>
        </w:rPr>
        <w:t>ות בתוך תוכנית המיתאר.</w:t>
      </w:r>
    </w:p>
    <w:p w14:paraId="503E446A" w14:textId="77777777" w:rsidR="00000000" w:rsidRDefault="00E52DD3">
      <w:pPr>
        <w:pStyle w:val="a"/>
        <w:rPr>
          <w:rFonts w:hint="cs"/>
          <w:rtl/>
        </w:rPr>
      </w:pPr>
    </w:p>
    <w:p w14:paraId="7FD36CD2" w14:textId="77777777" w:rsidR="00000000" w:rsidRDefault="00E52DD3">
      <w:pPr>
        <w:pStyle w:val="a"/>
        <w:rPr>
          <w:rFonts w:hint="cs"/>
          <w:rtl/>
        </w:rPr>
      </w:pPr>
      <w:r>
        <w:rPr>
          <w:rFonts w:hint="cs"/>
          <w:rtl/>
        </w:rPr>
        <w:t>התנאי שהממשלה מציבה הוא ביטוי מובהק לפגיעה ולרמיסה של זכויות האדם והאזרח של התושבים הגרים שם. אם קרקע פרטית היא קניינו של הפרט, יש לנו  הזכות לשמור עליה ולא להחליפה אם אין לנו חפץ בכך.</w:t>
      </w:r>
    </w:p>
    <w:p w14:paraId="6D02BE14" w14:textId="77777777" w:rsidR="00000000" w:rsidRDefault="00E52DD3">
      <w:pPr>
        <w:pStyle w:val="a"/>
        <w:rPr>
          <w:rFonts w:hint="cs"/>
          <w:rtl/>
        </w:rPr>
      </w:pPr>
    </w:p>
    <w:p w14:paraId="1D4306F8" w14:textId="77777777" w:rsidR="00000000" w:rsidRDefault="00E52DD3">
      <w:pPr>
        <w:pStyle w:val="a"/>
        <w:rPr>
          <w:rFonts w:hint="cs"/>
          <w:rtl/>
        </w:rPr>
      </w:pPr>
      <w:r>
        <w:rPr>
          <w:rFonts w:hint="cs"/>
          <w:rtl/>
        </w:rPr>
        <w:t>קרקעות המינהל בתוך הקו הכחול של התוכנית, במדינ</w:t>
      </w:r>
      <w:r>
        <w:rPr>
          <w:rFonts w:hint="cs"/>
          <w:rtl/>
        </w:rPr>
        <w:t xml:space="preserve">ה דמוקרטית ומתוקנת הן יהוו עתודה למבני ציבור, לפיתוח של הכפרים, ולא לאמצעי ללחוץ על אזרחים כדי שיחליפו את אדמותיהם הנמצאות מחוץ לקו הכחול. </w:t>
      </w:r>
    </w:p>
    <w:p w14:paraId="2F6F1BC1" w14:textId="77777777" w:rsidR="00000000" w:rsidRDefault="00E52DD3">
      <w:pPr>
        <w:pStyle w:val="a"/>
        <w:rPr>
          <w:rFonts w:hint="cs"/>
          <w:rtl/>
        </w:rPr>
      </w:pPr>
    </w:p>
    <w:p w14:paraId="548895C7" w14:textId="77777777" w:rsidR="00000000" w:rsidRDefault="00E52DD3">
      <w:pPr>
        <w:pStyle w:val="a"/>
        <w:rPr>
          <w:rFonts w:hint="cs"/>
          <w:rtl/>
        </w:rPr>
      </w:pPr>
      <w:r>
        <w:rPr>
          <w:rFonts w:hint="cs"/>
          <w:rtl/>
        </w:rPr>
        <w:t>תושבי הכפרים האלה חיים בתנאים מאוד קשים. תושבי ערב-אלנעים מתגוררים בצריפים, כפי שהזכרתי, בתנאים מאוד קשים. אף אדם ב</w:t>
      </w:r>
      <w:r>
        <w:rPr>
          <w:rFonts w:hint="cs"/>
          <w:rtl/>
        </w:rPr>
        <w:t xml:space="preserve">מאה ה=21 לא יכול לסבול אותם. </w:t>
      </w:r>
    </w:p>
    <w:p w14:paraId="16E6C4E5" w14:textId="77777777" w:rsidR="00000000" w:rsidRDefault="00E52DD3">
      <w:pPr>
        <w:pStyle w:val="a"/>
        <w:rPr>
          <w:rFonts w:hint="cs"/>
          <w:rtl/>
        </w:rPr>
      </w:pPr>
    </w:p>
    <w:p w14:paraId="2E1C3140" w14:textId="77777777" w:rsidR="00000000" w:rsidRDefault="00E52DD3">
      <w:pPr>
        <w:pStyle w:val="a"/>
        <w:rPr>
          <w:rFonts w:hint="cs"/>
          <w:rtl/>
        </w:rPr>
      </w:pPr>
      <w:r>
        <w:rPr>
          <w:rFonts w:hint="cs"/>
          <w:rtl/>
        </w:rPr>
        <w:t>יש לציין, אדוני היושב-ראש, שבתיהם של תושבי ערב-אלנעים נמצאים וקיימים מלפני קום המדינה. כלומר, המדינה החליטה בזמנה, ב=1963, שהכפר הזה נמצא בתוך מטווח אש. האם לא יכלו באותה עת להרחיק את מטווח האש מהכפר הזה, מהבתים האלה, מהאנשים</w:t>
      </w:r>
      <w:r>
        <w:rPr>
          <w:rFonts w:hint="cs"/>
          <w:rtl/>
        </w:rPr>
        <w:t xml:space="preserve"> המסכנים האלה? אבל הם עמדו על זה שהם נמצאים בתוך מטווח האש, הורידו להם בתים. הם חזרו ובנו צריפים, והם חיים כעת בצריפים, מחכים לאישורה של תוכנית המיתאר, כדי שיבנו בתים, כדי שיחיו כמו בני-אדם. אדוני היושב-ראש, הסבל הזה נמשך כבר יותר מ=40 שנה. די כבר, מספיק, </w:t>
      </w:r>
      <w:r>
        <w:rPr>
          <w:rFonts w:hint="cs"/>
          <w:rtl/>
        </w:rPr>
        <w:t xml:space="preserve">יש צורך למהר ולאשר את התוכנית כדי שהתושבים יתחילו לחיות כמו בני-אדם, כמו שאר האזרחים במדינה. </w:t>
      </w:r>
    </w:p>
    <w:p w14:paraId="0A9A369A" w14:textId="77777777" w:rsidR="00000000" w:rsidRDefault="00E52DD3">
      <w:pPr>
        <w:pStyle w:val="a"/>
        <w:rPr>
          <w:rFonts w:hint="cs"/>
          <w:rtl/>
        </w:rPr>
      </w:pPr>
    </w:p>
    <w:p w14:paraId="592D56F5" w14:textId="77777777" w:rsidR="00000000" w:rsidRDefault="00E52DD3">
      <w:pPr>
        <w:pStyle w:val="a"/>
        <w:rPr>
          <w:rFonts w:hint="cs"/>
          <w:rtl/>
        </w:rPr>
      </w:pPr>
      <w:r>
        <w:rPr>
          <w:rFonts w:hint="cs"/>
          <w:rtl/>
        </w:rPr>
        <w:t xml:space="preserve">דוגמה אחרת, אדוני היושב-ראש </w:t>
      </w:r>
      <w:r>
        <w:rPr>
          <w:rtl/>
        </w:rPr>
        <w:t>–</w:t>
      </w:r>
      <w:r>
        <w:rPr>
          <w:rFonts w:hint="cs"/>
          <w:rtl/>
        </w:rPr>
        <w:t xml:space="preserve"> ראס-אל-עין. התוכנית שם תקועה. המקום מונה 300 אזרחים. הממשלה הכירה בכפר הזה ב=1995, בהחלטה מס' 206. הכפר נמצא בתוך פארק לאומי. ועדה </w:t>
      </w:r>
      <w:r>
        <w:rPr>
          <w:rFonts w:hint="cs"/>
          <w:rtl/>
        </w:rPr>
        <w:t>של רשות הגנים הלאומיים אישרה את התוכנית, וההחלטה אושררה על-ידי ועדת התכנון והבנייה הארצית. התיק הועבר למחוזית ושם נתקע. תמיד מטרטרים את התושבים. פעם זה נתקע ברשות הגנים הלאומיים ופעם אחרת בוועדה המחוזית, ואם זה עבר את המחוזית, זה נתקע בארצית.  ולמרות אישור</w:t>
      </w:r>
      <w:r>
        <w:rPr>
          <w:rFonts w:hint="cs"/>
          <w:rtl/>
        </w:rPr>
        <w:t xml:space="preserve"> הוועדה של רשות הגנים הלאומיים והוועדה הארצית לתכנון ובנייה, התיק, כפי שאמרתי, עודנו תקוע. לפי החלטת ממשלה מס' 4464, מ=1998, החליטו לכלול את הכפר בתוכנית החומש הממשלתית. בירכנו אז על ההחלטה. הבטיחו שבתוך חודשיים הכפר הזה ייכלל בתוכנית החומש, כדי למהר במתן </w:t>
      </w:r>
      <w:r>
        <w:rPr>
          <w:rFonts w:hint="cs"/>
          <w:rtl/>
        </w:rPr>
        <w:t xml:space="preserve">שירותים ופיתוח בתוך הכפר. עדיין התיק תקוע שם. עדיין הכפר לא נכלל ועדיין הוא סובל. </w:t>
      </w:r>
    </w:p>
    <w:p w14:paraId="3B6DEADE" w14:textId="77777777" w:rsidR="00000000" w:rsidRDefault="00E52DD3">
      <w:pPr>
        <w:pStyle w:val="a"/>
        <w:rPr>
          <w:rFonts w:hint="cs"/>
          <w:rtl/>
        </w:rPr>
      </w:pPr>
    </w:p>
    <w:p w14:paraId="02D815C7" w14:textId="77777777" w:rsidR="00000000" w:rsidRDefault="00E52DD3">
      <w:pPr>
        <w:pStyle w:val="a"/>
        <w:rPr>
          <w:rFonts w:hint="cs"/>
          <w:rtl/>
        </w:rPr>
      </w:pPr>
      <w:r>
        <w:rPr>
          <w:rFonts w:hint="cs"/>
          <w:rtl/>
        </w:rPr>
        <w:t xml:space="preserve">משל אחר, אדוני היושב-ראש </w:t>
      </w:r>
      <w:r>
        <w:rPr>
          <w:rtl/>
        </w:rPr>
        <w:t>–</w:t>
      </w:r>
      <w:r>
        <w:rPr>
          <w:rFonts w:hint="cs"/>
          <w:rtl/>
        </w:rPr>
        <w:t xml:space="preserve"> אל-חוואלד. אותו דבר לגבי הכפר הזה, המונה 500 תושבים. בעיית חלוקת הקרקעות בתוך הכפר מקשה על התושבים להמשיך בפיתוח הכפר ובהנפקת היתרי בנייה. הם חיי</w:t>
      </w:r>
      <w:r>
        <w:rPr>
          <w:rFonts w:hint="cs"/>
          <w:rtl/>
        </w:rPr>
        <w:t xml:space="preserve">ם תחת איום הריסת בתים. בתיהם בנויים בלי היתר. זאת אומרת, התנאים שמעמידה הממשלה בעניין חלוקת הקרקע או עסקאות החליפין שהיא מציעה, רק מכשילים את התקדמות והתפתחות הכפר. </w:t>
      </w:r>
    </w:p>
    <w:p w14:paraId="36C81F94" w14:textId="77777777" w:rsidR="00000000" w:rsidRDefault="00E52DD3">
      <w:pPr>
        <w:pStyle w:val="a"/>
        <w:rPr>
          <w:rFonts w:hint="cs"/>
          <w:rtl/>
        </w:rPr>
      </w:pPr>
    </w:p>
    <w:p w14:paraId="367031A8" w14:textId="77777777" w:rsidR="00000000" w:rsidRDefault="00E52DD3">
      <w:pPr>
        <w:pStyle w:val="a"/>
        <w:rPr>
          <w:rFonts w:hint="cs"/>
          <w:rtl/>
        </w:rPr>
      </w:pPr>
      <w:r>
        <w:rPr>
          <w:rFonts w:hint="cs"/>
          <w:rtl/>
        </w:rPr>
        <w:t xml:space="preserve">דוגמה נוספת, אדוני היושב-ראש, חברי הכנסת </w:t>
      </w:r>
      <w:r>
        <w:rPr>
          <w:rtl/>
        </w:rPr>
        <w:t>–</w:t>
      </w:r>
      <w:r>
        <w:rPr>
          <w:rFonts w:hint="cs"/>
          <w:rtl/>
        </w:rPr>
        <w:t xml:space="preserve"> עין-חוד. הממשלה הכירה בכפר עין-חוד, המונה 250 </w:t>
      </w:r>
      <w:r>
        <w:rPr>
          <w:rFonts w:hint="cs"/>
          <w:rtl/>
        </w:rPr>
        <w:t>תושבים, בשנת 1994, בהחלטת ממשלה מס' 4377. ב=6 בינואר 1995 הסכימה הוועדה המקומית לתכנון ובנייה של חוף-הכרמל לתוכנית המיתאר לכפר, והעבירה אותה מייד לוועדה המחוזית. ועדת הגנים הלאומיים הסכימה גם היא, אחרי שהתנגדה, על הוצאת 170 דונם מפארק הכרמל והעברתם לכפר עי</w:t>
      </w:r>
      <w:r>
        <w:rPr>
          <w:rFonts w:hint="cs"/>
          <w:rtl/>
        </w:rPr>
        <w:t xml:space="preserve">ן-חוד. בירכנו על ההצעה ועל העזרה, אבל עד עכשיו הכפר סובל. השר לאיכות הסביבה דאז, חבר הכנסת יוסי שריד, קיבל את ההחלטה ועשה כל מאמץ כדי שהעניין יתקדם ויאושר. </w:t>
      </w:r>
    </w:p>
    <w:p w14:paraId="092DD00D" w14:textId="77777777" w:rsidR="00000000" w:rsidRDefault="00E52DD3">
      <w:pPr>
        <w:pStyle w:val="a"/>
        <w:rPr>
          <w:rFonts w:hint="cs"/>
          <w:rtl/>
        </w:rPr>
      </w:pPr>
    </w:p>
    <w:p w14:paraId="3D934A48" w14:textId="77777777" w:rsidR="00000000" w:rsidRDefault="00E52DD3">
      <w:pPr>
        <w:pStyle w:val="a"/>
        <w:rPr>
          <w:rFonts w:hint="cs"/>
          <w:rtl/>
        </w:rPr>
      </w:pPr>
      <w:r>
        <w:rPr>
          <w:rFonts w:hint="cs"/>
          <w:rtl/>
        </w:rPr>
        <w:t>בנוגע לכביש הראשי, אדוני היושב-ראש, הכפר סובל. הוא לא מחובר לכביש שיוביל אותו לכביש ראשי. אין בכפר</w:t>
      </w:r>
      <w:r>
        <w:rPr>
          <w:rFonts w:hint="cs"/>
          <w:rtl/>
        </w:rPr>
        <w:t xml:space="preserve"> תשתיות, הוא אינו מחובר לרשת החשמל, לא מחובר לרשת כבישים, החינוך שם ירוד. הם סובלים, הם מנותקים. בימי חורף הבתים מנותקים. הם במצור כל הזמן. רוב הכפרים האלה, בימי חורף, מנותקים משאר העולם. </w:t>
      </w:r>
    </w:p>
    <w:p w14:paraId="5695718A" w14:textId="77777777" w:rsidR="00000000" w:rsidRDefault="00E52DD3">
      <w:pPr>
        <w:pStyle w:val="a"/>
        <w:rPr>
          <w:rFonts w:hint="cs"/>
          <w:rtl/>
        </w:rPr>
      </w:pPr>
    </w:p>
    <w:p w14:paraId="3E319C9D" w14:textId="77777777" w:rsidR="00000000" w:rsidRDefault="00E52DD3">
      <w:pPr>
        <w:pStyle w:val="a"/>
        <w:rPr>
          <w:rFonts w:hint="cs"/>
          <w:rtl/>
        </w:rPr>
      </w:pPr>
      <w:r>
        <w:rPr>
          <w:rFonts w:hint="cs"/>
          <w:rtl/>
        </w:rPr>
        <w:t>לכן, אדוני היושב-ראש, אני קורא לשר הפנים ולראש הממשלה לפעול מייד ל</w:t>
      </w:r>
      <w:r>
        <w:rPr>
          <w:rFonts w:hint="cs"/>
          <w:rtl/>
        </w:rPr>
        <w:t>אישור תוכניות המיתאר. אלה הדברים שעומדים ומכשילים את פיתוח הכפר והם מכשול לחיים נורמליים של כל האזרחים והתושבים בכפרים האלה. וכאן, אדוני היושב-ראש, חברי הכנסת, מדובר בכפרים שהממשלה הכירה בהם. די לסבל. עלינו לפעול יחד כדי לתת לאנשים האלה לחיות בצורה נורמלית</w:t>
      </w:r>
      <w:r>
        <w:rPr>
          <w:rFonts w:hint="cs"/>
          <w:rtl/>
        </w:rPr>
        <w:t xml:space="preserve">. תודה. </w:t>
      </w:r>
    </w:p>
    <w:p w14:paraId="105218F1" w14:textId="77777777" w:rsidR="00000000" w:rsidRDefault="00E52DD3">
      <w:pPr>
        <w:pStyle w:val="a"/>
        <w:ind w:firstLine="0"/>
        <w:rPr>
          <w:rFonts w:hint="cs"/>
          <w:rtl/>
        </w:rPr>
      </w:pPr>
    </w:p>
    <w:p w14:paraId="38938A3A" w14:textId="77777777" w:rsidR="00000000" w:rsidRDefault="00E52DD3">
      <w:pPr>
        <w:pStyle w:val="ad"/>
        <w:rPr>
          <w:rtl/>
        </w:rPr>
      </w:pPr>
      <w:r>
        <w:rPr>
          <w:rtl/>
        </w:rPr>
        <w:t>היו"ר</w:t>
      </w:r>
      <w:r>
        <w:rPr>
          <w:rFonts w:hint="cs"/>
          <w:rtl/>
        </w:rPr>
        <w:t xml:space="preserve"> מוחמד ברכה</w:t>
      </w:r>
      <w:r>
        <w:rPr>
          <w:rtl/>
        </w:rPr>
        <w:t>:</w:t>
      </w:r>
    </w:p>
    <w:p w14:paraId="0F2AA126" w14:textId="77777777" w:rsidR="00000000" w:rsidRDefault="00E52DD3">
      <w:pPr>
        <w:pStyle w:val="a"/>
        <w:rPr>
          <w:rFonts w:hint="cs"/>
          <w:rtl/>
        </w:rPr>
      </w:pPr>
    </w:p>
    <w:p w14:paraId="7174EC9E" w14:textId="77777777" w:rsidR="00000000" w:rsidRDefault="00E52DD3">
      <w:pPr>
        <w:pStyle w:val="a"/>
        <w:rPr>
          <w:rFonts w:hint="cs"/>
          <w:rtl/>
        </w:rPr>
      </w:pPr>
      <w:r>
        <w:rPr>
          <w:rFonts w:hint="cs"/>
          <w:rtl/>
        </w:rPr>
        <w:t xml:space="preserve">תודה רבה לחבר הכנסת ואסל טאהא. השר גדעון עזרא ישיב בשם הממשלה. בבקשה, אדוני. </w:t>
      </w:r>
    </w:p>
    <w:p w14:paraId="2DA663FC" w14:textId="77777777" w:rsidR="00000000" w:rsidRDefault="00E52DD3">
      <w:pPr>
        <w:pStyle w:val="a"/>
        <w:rPr>
          <w:rFonts w:hint="cs"/>
          <w:rtl/>
        </w:rPr>
      </w:pPr>
    </w:p>
    <w:p w14:paraId="63567451" w14:textId="77777777" w:rsidR="00000000" w:rsidRDefault="00E52DD3">
      <w:pPr>
        <w:pStyle w:val="Speaker"/>
        <w:rPr>
          <w:rtl/>
        </w:rPr>
      </w:pPr>
      <w:bookmarkStart w:id="399" w:name="FS000000474T21_05_2003_18_37_29"/>
      <w:bookmarkEnd w:id="399"/>
      <w:r>
        <w:rPr>
          <w:rFonts w:hint="eastAsia"/>
          <w:rtl/>
        </w:rPr>
        <w:t>השר</w:t>
      </w:r>
      <w:r>
        <w:rPr>
          <w:rtl/>
        </w:rPr>
        <w:t xml:space="preserve"> גדעון עזרא:</w:t>
      </w:r>
    </w:p>
    <w:p w14:paraId="06B922FE" w14:textId="77777777" w:rsidR="00000000" w:rsidRDefault="00E52DD3">
      <w:pPr>
        <w:pStyle w:val="a"/>
        <w:rPr>
          <w:rFonts w:hint="cs"/>
          <w:rtl/>
        </w:rPr>
      </w:pPr>
    </w:p>
    <w:p w14:paraId="07801C67" w14:textId="77777777" w:rsidR="00000000" w:rsidRDefault="00E52DD3">
      <w:pPr>
        <w:pStyle w:val="a"/>
        <w:rPr>
          <w:rFonts w:hint="cs"/>
          <w:rtl/>
        </w:rPr>
      </w:pPr>
      <w:r>
        <w:rPr>
          <w:rFonts w:hint="cs"/>
          <w:rtl/>
        </w:rPr>
        <w:t>אדוני היושב-ראש, חברי חברי הכנסת. לדעתי זו שוב דוגמה לכך שמביאים לכאן אוסף של פרטים, רוצים להיטיב עם יישוב מסוים, ומכניסים אותו ברא</w:t>
      </w:r>
      <w:r>
        <w:rPr>
          <w:rFonts w:hint="cs"/>
          <w:rtl/>
        </w:rPr>
        <w:t>ש רשימה ארוכה של יישובים. מכך, לדעתי, לא צומח דבר. צריך לדבר באופן פרטני אל מול משרדי הממשלה ולקבל תשובה. כחבר הכנסת, אם אתה רוצה אתה יכול לשאול שאילתא לגבי כל אחד מהם. מצד אחד - הדרך שאתה נוקט גורמת לכך שאף אחד לא מבין את הבעיות בכל היישובים, ומצד שני - א</w:t>
      </w:r>
      <w:r>
        <w:rPr>
          <w:rFonts w:hint="cs"/>
          <w:rtl/>
        </w:rPr>
        <w:t xml:space="preserve">תה גם לא תקבל תוכנית מפורטת, כפי שאתה צריך לקבל. </w:t>
      </w:r>
    </w:p>
    <w:p w14:paraId="58CE62C0" w14:textId="77777777" w:rsidR="00000000" w:rsidRDefault="00E52DD3">
      <w:pPr>
        <w:pStyle w:val="a"/>
        <w:rPr>
          <w:rFonts w:hint="cs"/>
          <w:rtl/>
        </w:rPr>
      </w:pPr>
    </w:p>
    <w:p w14:paraId="00AF3699" w14:textId="77777777" w:rsidR="00000000" w:rsidRDefault="00E52DD3">
      <w:pPr>
        <w:pStyle w:val="ac"/>
        <w:rPr>
          <w:rtl/>
        </w:rPr>
      </w:pPr>
      <w:r>
        <w:rPr>
          <w:rFonts w:hint="eastAsia"/>
          <w:rtl/>
        </w:rPr>
        <w:t>עבד</w:t>
      </w:r>
      <w:r>
        <w:rPr>
          <w:rtl/>
        </w:rPr>
        <w:t>-אלמאלכ דהאמשה (רע"ם):</w:t>
      </w:r>
    </w:p>
    <w:p w14:paraId="5CCE2CB3" w14:textId="77777777" w:rsidR="00000000" w:rsidRDefault="00E52DD3">
      <w:pPr>
        <w:pStyle w:val="a"/>
        <w:rPr>
          <w:rFonts w:hint="cs"/>
          <w:rtl/>
        </w:rPr>
      </w:pPr>
    </w:p>
    <w:p w14:paraId="6C95B3CE" w14:textId="77777777" w:rsidR="00000000" w:rsidRDefault="00E52DD3">
      <w:pPr>
        <w:pStyle w:val="a"/>
        <w:rPr>
          <w:rFonts w:hint="cs"/>
          <w:rtl/>
        </w:rPr>
      </w:pPr>
      <w:r>
        <w:rPr>
          <w:rFonts w:hint="cs"/>
          <w:rtl/>
        </w:rPr>
        <w:t xml:space="preserve">הוא שואל כללית, אתה תענה פרטנית. </w:t>
      </w:r>
    </w:p>
    <w:p w14:paraId="461FD6E7" w14:textId="77777777" w:rsidR="00000000" w:rsidRDefault="00E52DD3">
      <w:pPr>
        <w:pStyle w:val="a"/>
        <w:rPr>
          <w:rFonts w:hint="cs"/>
          <w:rtl/>
        </w:rPr>
      </w:pPr>
    </w:p>
    <w:p w14:paraId="4E843981" w14:textId="77777777" w:rsidR="00000000" w:rsidRDefault="00E52DD3">
      <w:pPr>
        <w:pStyle w:val="SpeakerCon"/>
        <w:rPr>
          <w:rtl/>
        </w:rPr>
      </w:pPr>
      <w:bookmarkStart w:id="400" w:name="FS000000474T21_05_2003_18_39_25C"/>
      <w:bookmarkEnd w:id="400"/>
      <w:r>
        <w:rPr>
          <w:rtl/>
        </w:rPr>
        <w:t>השר גדעון עזרא:</w:t>
      </w:r>
    </w:p>
    <w:p w14:paraId="419EDEAF" w14:textId="77777777" w:rsidR="00000000" w:rsidRDefault="00E52DD3">
      <w:pPr>
        <w:pStyle w:val="a"/>
        <w:rPr>
          <w:rtl/>
        </w:rPr>
      </w:pPr>
    </w:p>
    <w:p w14:paraId="06D1AABB" w14:textId="77777777" w:rsidR="00000000" w:rsidRDefault="00E52DD3">
      <w:pPr>
        <w:pStyle w:val="a"/>
        <w:rPr>
          <w:rFonts w:hint="cs"/>
          <w:rtl/>
        </w:rPr>
      </w:pPr>
      <w:r>
        <w:rPr>
          <w:rFonts w:hint="cs"/>
          <w:rtl/>
        </w:rPr>
        <w:t xml:space="preserve">אני אענה פרטנית בהמשך לכלליות של הנקודות שהוא נגע בהן, זה רשום לי. </w:t>
      </w:r>
    </w:p>
    <w:p w14:paraId="348F8287" w14:textId="77777777" w:rsidR="00000000" w:rsidRDefault="00E52DD3">
      <w:pPr>
        <w:pStyle w:val="a"/>
        <w:rPr>
          <w:rFonts w:hint="cs"/>
          <w:rtl/>
        </w:rPr>
      </w:pPr>
    </w:p>
    <w:p w14:paraId="008F5089" w14:textId="77777777" w:rsidR="00000000" w:rsidRDefault="00E52DD3">
      <w:pPr>
        <w:pStyle w:val="ac"/>
        <w:rPr>
          <w:rtl/>
        </w:rPr>
      </w:pPr>
      <w:r>
        <w:rPr>
          <w:rFonts w:hint="eastAsia"/>
          <w:rtl/>
        </w:rPr>
        <w:t>ואסל</w:t>
      </w:r>
      <w:r>
        <w:rPr>
          <w:rtl/>
        </w:rPr>
        <w:t xml:space="preserve"> טאהא (בל"ד):</w:t>
      </w:r>
    </w:p>
    <w:p w14:paraId="151142EE" w14:textId="77777777" w:rsidR="00000000" w:rsidRDefault="00E52DD3">
      <w:pPr>
        <w:pStyle w:val="a"/>
        <w:rPr>
          <w:rFonts w:hint="cs"/>
          <w:rtl/>
        </w:rPr>
      </w:pPr>
    </w:p>
    <w:p w14:paraId="52416FEA" w14:textId="77777777" w:rsidR="00000000" w:rsidRDefault="00E52DD3">
      <w:pPr>
        <w:pStyle w:val="a"/>
        <w:rPr>
          <w:rFonts w:hint="cs"/>
          <w:rtl/>
        </w:rPr>
      </w:pPr>
      <w:r>
        <w:rPr>
          <w:rFonts w:hint="cs"/>
          <w:rtl/>
        </w:rPr>
        <w:t>- - -</w:t>
      </w:r>
    </w:p>
    <w:p w14:paraId="336F45FA" w14:textId="77777777" w:rsidR="00000000" w:rsidRDefault="00E52DD3">
      <w:pPr>
        <w:pStyle w:val="a"/>
        <w:rPr>
          <w:rFonts w:hint="cs"/>
          <w:rtl/>
        </w:rPr>
      </w:pPr>
    </w:p>
    <w:p w14:paraId="4EDC616F" w14:textId="77777777" w:rsidR="00000000" w:rsidRDefault="00E52DD3">
      <w:pPr>
        <w:pStyle w:val="ad"/>
        <w:rPr>
          <w:rtl/>
        </w:rPr>
      </w:pPr>
      <w:r>
        <w:rPr>
          <w:rtl/>
        </w:rPr>
        <w:t>היו"ר</w:t>
      </w:r>
      <w:r>
        <w:rPr>
          <w:rFonts w:hint="cs"/>
          <w:rtl/>
        </w:rPr>
        <w:t xml:space="preserve"> מוחמד ברכה</w:t>
      </w:r>
      <w:r>
        <w:rPr>
          <w:rtl/>
        </w:rPr>
        <w:t>:</w:t>
      </w:r>
    </w:p>
    <w:p w14:paraId="7792C274" w14:textId="77777777" w:rsidR="00000000" w:rsidRDefault="00E52DD3">
      <w:pPr>
        <w:pStyle w:val="a"/>
        <w:rPr>
          <w:rtl/>
        </w:rPr>
      </w:pPr>
    </w:p>
    <w:p w14:paraId="543AC1E4" w14:textId="77777777" w:rsidR="00000000" w:rsidRDefault="00E52DD3">
      <w:pPr>
        <w:pStyle w:val="a"/>
        <w:rPr>
          <w:rFonts w:hint="cs"/>
          <w:rtl/>
        </w:rPr>
      </w:pPr>
      <w:r>
        <w:rPr>
          <w:rFonts w:hint="cs"/>
          <w:rtl/>
        </w:rPr>
        <w:t>טוב, בוא נשמ</w:t>
      </w:r>
      <w:r>
        <w:rPr>
          <w:rFonts w:hint="cs"/>
          <w:rtl/>
        </w:rPr>
        <w:t xml:space="preserve">ע את התשובה בכל זאת. </w:t>
      </w:r>
    </w:p>
    <w:p w14:paraId="6D2D3B71" w14:textId="77777777" w:rsidR="00000000" w:rsidRDefault="00E52DD3">
      <w:pPr>
        <w:pStyle w:val="a"/>
        <w:rPr>
          <w:rFonts w:hint="cs"/>
          <w:rtl/>
        </w:rPr>
      </w:pPr>
    </w:p>
    <w:p w14:paraId="7B4E424D" w14:textId="77777777" w:rsidR="00000000" w:rsidRDefault="00E52DD3">
      <w:pPr>
        <w:pStyle w:val="SpeakerCon"/>
        <w:rPr>
          <w:rtl/>
        </w:rPr>
      </w:pPr>
      <w:bookmarkStart w:id="401" w:name="FS000000474T21_05_2003_18_40_19C"/>
      <w:bookmarkEnd w:id="401"/>
      <w:r>
        <w:rPr>
          <w:rtl/>
        </w:rPr>
        <w:t>השר גדעון עזרא:</w:t>
      </w:r>
    </w:p>
    <w:p w14:paraId="045285AD" w14:textId="77777777" w:rsidR="00000000" w:rsidRDefault="00E52DD3">
      <w:pPr>
        <w:pStyle w:val="a"/>
        <w:rPr>
          <w:rtl/>
        </w:rPr>
      </w:pPr>
    </w:p>
    <w:p w14:paraId="6CDF0181" w14:textId="77777777" w:rsidR="00000000" w:rsidRDefault="00E52DD3">
      <w:pPr>
        <w:pStyle w:val="a"/>
        <w:rPr>
          <w:rFonts w:hint="cs"/>
          <w:rtl/>
        </w:rPr>
      </w:pPr>
      <w:r>
        <w:rPr>
          <w:rFonts w:hint="cs"/>
          <w:rtl/>
        </w:rPr>
        <w:t xml:space="preserve">ראשית, קביעתו הכוללנית של חבר הכנסת ואסל טאהא, כי היישובים הבדואיים סובלים מאפליה, אינה נכונה. בשביל להעמיד את השומעים על גודל הטעות וההטעיה של חבר הכנסת טאהא, עלי להדגיש כי בארבע השנים האחרונות הוצאו 140 מיליון ש"ח </w:t>
      </w:r>
      <w:r>
        <w:rPr>
          <w:rFonts w:hint="cs"/>
          <w:rtl/>
        </w:rPr>
        <w:t xml:space="preserve">על פיתוח המגזר הבדואי בצפון, וזה בוודאי לא סכום מבוטל. </w:t>
      </w:r>
    </w:p>
    <w:p w14:paraId="4249B2E4" w14:textId="77777777" w:rsidR="00000000" w:rsidRDefault="00E52DD3">
      <w:pPr>
        <w:pStyle w:val="a"/>
        <w:rPr>
          <w:rFonts w:hint="cs"/>
          <w:rtl/>
        </w:rPr>
      </w:pPr>
    </w:p>
    <w:p w14:paraId="2060A694" w14:textId="77777777" w:rsidR="00000000" w:rsidRDefault="00E52DD3">
      <w:pPr>
        <w:pStyle w:val="ac"/>
        <w:rPr>
          <w:rtl/>
        </w:rPr>
      </w:pPr>
      <w:r>
        <w:rPr>
          <w:rFonts w:hint="eastAsia"/>
          <w:rtl/>
        </w:rPr>
        <w:t>ואסל</w:t>
      </w:r>
      <w:r>
        <w:rPr>
          <w:rtl/>
        </w:rPr>
        <w:t xml:space="preserve"> טאהא (בל"ד):</w:t>
      </w:r>
    </w:p>
    <w:p w14:paraId="36E335C3" w14:textId="77777777" w:rsidR="00000000" w:rsidRDefault="00E52DD3">
      <w:pPr>
        <w:pStyle w:val="a"/>
        <w:rPr>
          <w:rFonts w:hint="cs"/>
          <w:rtl/>
        </w:rPr>
      </w:pPr>
    </w:p>
    <w:p w14:paraId="459243F2" w14:textId="77777777" w:rsidR="00000000" w:rsidRDefault="00E52DD3">
      <w:pPr>
        <w:pStyle w:val="a"/>
        <w:rPr>
          <w:rFonts w:hint="cs"/>
          <w:rtl/>
        </w:rPr>
      </w:pPr>
      <w:r>
        <w:rPr>
          <w:rFonts w:hint="cs"/>
          <w:rtl/>
        </w:rPr>
        <w:t>- - -</w:t>
      </w:r>
    </w:p>
    <w:p w14:paraId="1745670B" w14:textId="77777777" w:rsidR="00000000" w:rsidRDefault="00E52DD3">
      <w:pPr>
        <w:pStyle w:val="a"/>
        <w:rPr>
          <w:rFonts w:hint="cs"/>
          <w:rtl/>
        </w:rPr>
      </w:pPr>
    </w:p>
    <w:p w14:paraId="5C8ED973" w14:textId="77777777" w:rsidR="00000000" w:rsidRDefault="00E52DD3">
      <w:pPr>
        <w:pStyle w:val="SpeakerCon"/>
        <w:rPr>
          <w:rtl/>
        </w:rPr>
      </w:pPr>
      <w:bookmarkStart w:id="402" w:name="FS000000474T21_05_2003_18_41_31C"/>
      <w:bookmarkEnd w:id="402"/>
      <w:r>
        <w:rPr>
          <w:rtl/>
        </w:rPr>
        <w:t>השר גדעון עזרא:</w:t>
      </w:r>
    </w:p>
    <w:p w14:paraId="6F39036A" w14:textId="77777777" w:rsidR="00000000" w:rsidRDefault="00E52DD3">
      <w:pPr>
        <w:pStyle w:val="a"/>
        <w:rPr>
          <w:rtl/>
        </w:rPr>
      </w:pPr>
    </w:p>
    <w:p w14:paraId="7944F643" w14:textId="77777777" w:rsidR="00000000" w:rsidRDefault="00E52DD3">
      <w:pPr>
        <w:pStyle w:val="a"/>
        <w:rPr>
          <w:rFonts w:hint="cs"/>
          <w:rtl/>
        </w:rPr>
      </w:pPr>
      <w:r>
        <w:rPr>
          <w:rFonts w:hint="cs"/>
          <w:rtl/>
        </w:rPr>
        <w:t xml:space="preserve">תקשיב רגע, לאט לאט. לא הערתי לך אף הערה. אתה כבר מתפרץ. </w:t>
      </w:r>
    </w:p>
    <w:p w14:paraId="65A852D0" w14:textId="77777777" w:rsidR="00000000" w:rsidRDefault="00E52DD3">
      <w:pPr>
        <w:pStyle w:val="a"/>
        <w:rPr>
          <w:rFonts w:hint="cs"/>
          <w:rtl/>
        </w:rPr>
      </w:pPr>
    </w:p>
    <w:p w14:paraId="057DD3C0" w14:textId="77777777" w:rsidR="00000000" w:rsidRDefault="00E52DD3">
      <w:pPr>
        <w:pStyle w:val="ad"/>
        <w:rPr>
          <w:rtl/>
        </w:rPr>
      </w:pPr>
      <w:r>
        <w:rPr>
          <w:rtl/>
        </w:rPr>
        <w:t>היו"ר</w:t>
      </w:r>
      <w:r>
        <w:rPr>
          <w:rFonts w:hint="cs"/>
          <w:rtl/>
        </w:rPr>
        <w:t xml:space="preserve"> מוחמד ברכה</w:t>
      </w:r>
      <w:r>
        <w:rPr>
          <w:rtl/>
        </w:rPr>
        <w:t>:</w:t>
      </w:r>
    </w:p>
    <w:p w14:paraId="47312C97" w14:textId="77777777" w:rsidR="00000000" w:rsidRDefault="00E52DD3">
      <w:pPr>
        <w:pStyle w:val="a"/>
        <w:rPr>
          <w:rtl/>
        </w:rPr>
      </w:pPr>
    </w:p>
    <w:p w14:paraId="44886D67" w14:textId="77777777" w:rsidR="00000000" w:rsidRDefault="00E52DD3">
      <w:pPr>
        <w:pStyle w:val="a"/>
        <w:rPr>
          <w:rFonts w:hint="cs"/>
          <w:rtl/>
        </w:rPr>
      </w:pPr>
      <w:r>
        <w:rPr>
          <w:rFonts w:hint="cs"/>
          <w:rtl/>
        </w:rPr>
        <w:t xml:space="preserve">חבר הכנסת ואסל טאהא. קריאת ביניים </w:t>
      </w:r>
      <w:r>
        <w:rPr>
          <w:rtl/>
        </w:rPr>
        <w:t>–</w:t>
      </w:r>
      <w:r>
        <w:rPr>
          <w:rFonts w:hint="cs"/>
          <w:rtl/>
        </w:rPr>
        <w:t xml:space="preserve"> בסדר, אבל לא - - - </w:t>
      </w:r>
    </w:p>
    <w:p w14:paraId="40D9EC5F" w14:textId="77777777" w:rsidR="00000000" w:rsidRDefault="00E52DD3">
      <w:pPr>
        <w:pStyle w:val="a"/>
        <w:rPr>
          <w:rFonts w:hint="cs"/>
          <w:rtl/>
        </w:rPr>
      </w:pPr>
    </w:p>
    <w:p w14:paraId="034DDE32" w14:textId="77777777" w:rsidR="00000000" w:rsidRDefault="00E52DD3">
      <w:pPr>
        <w:pStyle w:val="SpeakerCon"/>
        <w:rPr>
          <w:rtl/>
        </w:rPr>
      </w:pPr>
      <w:bookmarkStart w:id="403" w:name="FS000000474T21_05_2003_18_42_28C"/>
      <w:bookmarkEnd w:id="403"/>
      <w:r>
        <w:rPr>
          <w:rtl/>
        </w:rPr>
        <w:t>השר גדעון עזרא:</w:t>
      </w:r>
    </w:p>
    <w:p w14:paraId="5D51C3EF" w14:textId="77777777" w:rsidR="00000000" w:rsidRDefault="00E52DD3">
      <w:pPr>
        <w:pStyle w:val="a"/>
        <w:rPr>
          <w:rtl/>
        </w:rPr>
      </w:pPr>
    </w:p>
    <w:p w14:paraId="24D68244" w14:textId="77777777" w:rsidR="00000000" w:rsidRDefault="00E52DD3">
      <w:pPr>
        <w:pStyle w:val="a"/>
        <w:rPr>
          <w:rFonts w:hint="cs"/>
          <w:rtl/>
        </w:rPr>
      </w:pPr>
      <w:r>
        <w:rPr>
          <w:rFonts w:hint="cs"/>
          <w:rtl/>
        </w:rPr>
        <w:t>זה בו</w:t>
      </w:r>
      <w:r>
        <w:rPr>
          <w:rFonts w:hint="cs"/>
          <w:rtl/>
        </w:rPr>
        <w:t xml:space="preserve">ודאי לא סכום מבוטל, והוא אינו משקף אפליה לתיקון אפליה. כמו כן, דוח הביצוע של התוכנית לפיתוח יישובי הבדואים בצפון עומד על ביצוע של  130%, הרבה יותר ממה שנקבע. </w:t>
      </w:r>
    </w:p>
    <w:p w14:paraId="54503E66" w14:textId="77777777" w:rsidR="00000000" w:rsidRDefault="00E52DD3">
      <w:pPr>
        <w:pStyle w:val="a"/>
        <w:rPr>
          <w:rFonts w:hint="cs"/>
          <w:rtl/>
        </w:rPr>
      </w:pPr>
    </w:p>
    <w:p w14:paraId="2576A4C6" w14:textId="77777777" w:rsidR="00000000" w:rsidRDefault="00E52DD3">
      <w:pPr>
        <w:pStyle w:val="a"/>
        <w:rPr>
          <w:rFonts w:hint="cs"/>
          <w:rtl/>
        </w:rPr>
      </w:pPr>
      <w:r>
        <w:rPr>
          <w:rFonts w:hint="cs"/>
          <w:rtl/>
        </w:rPr>
        <w:t xml:space="preserve">בניגוד לאמור בהצעה לסדר-היום, חלק מהיישובים המוזכרים אינם מוכרים על-ידי מדינת ישראל. </w:t>
      </w:r>
    </w:p>
    <w:p w14:paraId="539C11FA" w14:textId="77777777" w:rsidR="00000000" w:rsidRDefault="00E52DD3">
      <w:pPr>
        <w:pStyle w:val="a"/>
        <w:rPr>
          <w:rFonts w:hint="cs"/>
          <w:rtl/>
        </w:rPr>
      </w:pPr>
    </w:p>
    <w:p w14:paraId="256A79B1" w14:textId="77777777" w:rsidR="00000000" w:rsidRDefault="00E52DD3">
      <w:pPr>
        <w:pStyle w:val="a"/>
        <w:rPr>
          <w:rFonts w:hint="cs"/>
          <w:rtl/>
        </w:rPr>
      </w:pPr>
      <w:r>
        <w:rPr>
          <w:rFonts w:hint="cs"/>
          <w:rtl/>
        </w:rPr>
        <w:t>תוכנית הח</w:t>
      </w:r>
      <w:r>
        <w:rPr>
          <w:rFonts w:hint="cs"/>
          <w:rtl/>
        </w:rPr>
        <w:t xml:space="preserve">ומש של הממשלה בנושא הבדואים, החלטה מס' 4464 משנת 1998,  מבוצעת במלואה מאז 1999 ועד היום, והיא מסתיימת בסוף השנה הנוכחית. זאת בהתייחס ליישובים שכן מוכרים, ותראה אחר כך שמה שאני לא מציין אינו מוכר. אל-כמאנה </w:t>
      </w:r>
      <w:r>
        <w:rPr>
          <w:rtl/>
        </w:rPr>
        <w:t>–</w:t>
      </w:r>
      <w:r>
        <w:rPr>
          <w:rFonts w:hint="cs"/>
          <w:rtl/>
        </w:rPr>
        <w:t xml:space="preserve"> יש תוכנית מאושרת לפיתוח, יש שינוי בתוכנית שנמצאת </w:t>
      </w:r>
      <w:r>
        <w:rPr>
          <w:rFonts w:hint="cs"/>
          <w:rtl/>
        </w:rPr>
        <w:t xml:space="preserve">בדיונים בוועדות, והוחל בעבודות פיתוח ותשתית באל-כמאנה ממזרח למערב, על-פי התוכנית המאושרת. מידיעה אישית אני יודע שיש שם חשמל. </w:t>
      </w:r>
    </w:p>
    <w:p w14:paraId="00CB34ED" w14:textId="77777777" w:rsidR="00000000" w:rsidRDefault="00E52DD3">
      <w:pPr>
        <w:pStyle w:val="a"/>
        <w:rPr>
          <w:rFonts w:hint="cs"/>
          <w:rtl/>
        </w:rPr>
      </w:pPr>
    </w:p>
    <w:p w14:paraId="0EBA0F5D" w14:textId="77777777" w:rsidR="00000000" w:rsidRDefault="00E52DD3">
      <w:pPr>
        <w:pStyle w:val="ac"/>
        <w:rPr>
          <w:rtl/>
        </w:rPr>
      </w:pPr>
      <w:r>
        <w:rPr>
          <w:rFonts w:hint="eastAsia"/>
          <w:rtl/>
        </w:rPr>
        <w:t>ואסל</w:t>
      </w:r>
      <w:r>
        <w:rPr>
          <w:rtl/>
        </w:rPr>
        <w:t xml:space="preserve"> טאהא (בל"ד):</w:t>
      </w:r>
    </w:p>
    <w:p w14:paraId="12EC1D29" w14:textId="77777777" w:rsidR="00000000" w:rsidRDefault="00E52DD3">
      <w:pPr>
        <w:pStyle w:val="a"/>
        <w:rPr>
          <w:rFonts w:hint="cs"/>
          <w:rtl/>
        </w:rPr>
      </w:pPr>
    </w:p>
    <w:p w14:paraId="0727599E" w14:textId="77777777" w:rsidR="00000000" w:rsidRDefault="00E52DD3">
      <w:pPr>
        <w:pStyle w:val="a"/>
        <w:rPr>
          <w:rFonts w:hint="cs"/>
          <w:rtl/>
        </w:rPr>
      </w:pPr>
      <w:r>
        <w:rPr>
          <w:rFonts w:hint="cs"/>
          <w:rtl/>
        </w:rPr>
        <w:t>- - -</w:t>
      </w:r>
    </w:p>
    <w:p w14:paraId="0BA5C893" w14:textId="77777777" w:rsidR="00000000" w:rsidRDefault="00E52DD3">
      <w:pPr>
        <w:pStyle w:val="a"/>
        <w:rPr>
          <w:rFonts w:hint="cs"/>
          <w:rtl/>
        </w:rPr>
      </w:pPr>
    </w:p>
    <w:p w14:paraId="720C53C7" w14:textId="77777777" w:rsidR="00000000" w:rsidRDefault="00E52DD3">
      <w:pPr>
        <w:pStyle w:val="SpeakerCon"/>
        <w:rPr>
          <w:rtl/>
        </w:rPr>
      </w:pPr>
      <w:bookmarkStart w:id="404" w:name="FS000000474T21_05_2003_18_46_16C"/>
      <w:bookmarkEnd w:id="404"/>
      <w:r>
        <w:rPr>
          <w:rtl/>
        </w:rPr>
        <w:t>השר גדעון עזרא:</w:t>
      </w:r>
    </w:p>
    <w:p w14:paraId="5DF6ED78" w14:textId="77777777" w:rsidR="00000000" w:rsidRDefault="00E52DD3">
      <w:pPr>
        <w:pStyle w:val="a"/>
        <w:rPr>
          <w:rtl/>
        </w:rPr>
      </w:pPr>
    </w:p>
    <w:p w14:paraId="6500F3AD" w14:textId="77777777" w:rsidR="00000000" w:rsidRDefault="00E52DD3">
      <w:pPr>
        <w:pStyle w:val="a"/>
        <w:rPr>
          <w:rFonts w:hint="cs"/>
          <w:rtl/>
        </w:rPr>
      </w:pPr>
      <w:r>
        <w:rPr>
          <w:rFonts w:hint="cs"/>
          <w:rtl/>
        </w:rPr>
        <w:t xml:space="preserve">עזוב, אני לא אנהל אתך דו-שיח. </w:t>
      </w:r>
    </w:p>
    <w:p w14:paraId="709120F1" w14:textId="77777777" w:rsidR="00000000" w:rsidRDefault="00E52DD3">
      <w:pPr>
        <w:pStyle w:val="a"/>
        <w:rPr>
          <w:rFonts w:hint="cs"/>
          <w:rtl/>
        </w:rPr>
      </w:pPr>
    </w:p>
    <w:p w14:paraId="0AA9A960" w14:textId="77777777" w:rsidR="00000000" w:rsidRDefault="00E52DD3">
      <w:pPr>
        <w:pStyle w:val="ad"/>
        <w:rPr>
          <w:rtl/>
        </w:rPr>
      </w:pPr>
      <w:r>
        <w:rPr>
          <w:rtl/>
        </w:rPr>
        <w:t>היו"ר</w:t>
      </w:r>
      <w:r>
        <w:rPr>
          <w:rFonts w:hint="cs"/>
          <w:rtl/>
        </w:rPr>
        <w:t xml:space="preserve"> מוחמד ברכה</w:t>
      </w:r>
      <w:r>
        <w:rPr>
          <w:rtl/>
        </w:rPr>
        <w:t>:</w:t>
      </w:r>
    </w:p>
    <w:p w14:paraId="29D38A0A" w14:textId="77777777" w:rsidR="00000000" w:rsidRDefault="00E52DD3">
      <w:pPr>
        <w:pStyle w:val="a"/>
        <w:rPr>
          <w:rtl/>
        </w:rPr>
      </w:pPr>
    </w:p>
    <w:p w14:paraId="33636405" w14:textId="77777777" w:rsidR="00000000" w:rsidRDefault="00E52DD3">
      <w:pPr>
        <w:pStyle w:val="a"/>
        <w:rPr>
          <w:rFonts w:hint="cs"/>
          <w:rtl/>
        </w:rPr>
      </w:pPr>
      <w:r>
        <w:rPr>
          <w:rFonts w:hint="cs"/>
          <w:rtl/>
        </w:rPr>
        <w:t>חבר הכנסת ואסל טאהא, אמרת את מה שאמ</w:t>
      </w:r>
      <w:r>
        <w:rPr>
          <w:rFonts w:hint="cs"/>
          <w:rtl/>
        </w:rPr>
        <w:t xml:space="preserve">רת. הוא - - - אחר כך נראה איך. </w:t>
      </w:r>
    </w:p>
    <w:p w14:paraId="0700EB1D" w14:textId="77777777" w:rsidR="00000000" w:rsidRDefault="00E52DD3">
      <w:pPr>
        <w:pStyle w:val="a"/>
        <w:rPr>
          <w:rFonts w:hint="cs"/>
          <w:rtl/>
        </w:rPr>
      </w:pPr>
    </w:p>
    <w:p w14:paraId="49485C1A" w14:textId="77777777" w:rsidR="00000000" w:rsidRDefault="00E52DD3">
      <w:pPr>
        <w:pStyle w:val="SpeakerCon"/>
        <w:rPr>
          <w:rtl/>
        </w:rPr>
      </w:pPr>
      <w:bookmarkStart w:id="405" w:name="FS000000474T21_05_2003_18_46_53C"/>
      <w:bookmarkEnd w:id="405"/>
      <w:r>
        <w:rPr>
          <w:rtl/>
        </w:rPr>
        <w:t>השר גדעון עזרא:</w:t>
      </w:r>
    </w:p>
    <w:p w14:paraId="78021D7F" w14:textId="77777777" w:rsidR="00000000" w:rsidRDefault="00E52DD3">
      <w:pPr>
        <w:pStyle w:val="a"/>
        <w:rPr>
          <w:rtl/>
        </w:rPr>
      </w:pPr>
    </w:p>
    <w:p w14:paraId="043278FE" w14:textId="77777777" w:rsidR="00000000" w:rsidRDefault="00E52DD3">
      <w:pPr>
        <w:pStyle w:val="a"/>
        <w:rPr>
          <w:rFonts w:hint="cs"/>
          <w:rtl/>
        </w:rPr>
      </w:pPr>
      <w:r>
        <w:rPr>
          <w:rFonts w:hint="cs"/>
          <w:rtl/>
        </w:rPr>
        <w:t xml:space="preserve">ערב-אלנעים </w:t>
      </w:r>
      <w:r>
        <w:rPr>
          <w:rtl/>
        </w:rPr>
        <w:t>–</w:t>
      </w:r>
      <w:r>
        <w:rPr>
          <w:rFonts w:hint="cs"/>
          <w:rtl/>
        </w:rPr>
        <w:t xml:space="preserve"> בטיפול משרד הפנים והמועצה האזורית ומינהל מקרקעי ישראל - בתהליכי תכנון. כל הבינוי הארעי יעבור לגבעה סמוכה בהליכי תכנון מסודרים. כמו כן, הוקמה תחנה לבריאות המשפחה בעלות של 200,000 ש"ח. </w:t>
      </w:r>
    </w:p>
    <w:p w14:paraId="1F585276" w14:textId="77777777" w:rsidR="00000000" w:rsidRDefault="00E52DD3">
      <w:pPr>
        <w:pStyle w:val="a"/>
        <w:rPr>
          <w:rFonts w:hint="cs"/>
          <w:rtl/>
        </w:rPr>
      </w:pPr>
    </w:p>
    <w:p w14:paraId="1A603676" w14:textId="77777777" w:rsidR="00000000" w:rsidRDefault="00E52DD3">
      <w:pPr>
        <w:pStyle w:val="a"/>
        <w:rPr>
          <w:rFonts w:hint="cs"/>
          <w:rtl/>
        </w:rPr>
      </w:pPr>
      <w:r>
        <w:rPr>
          <w:rFonts w:hint="cs"/>
          <w:rtl/>
        </w:rPr>
        <w:t>אל-עריאן</w:t>
      </w:r>
      <w:r>
        <w:rPr>
          <w:rFonts w:hint="cs"/>
          <w:rtl/>
        </w:rPr>
        <w:t xml:space="preserve"> </w:t>
      </w:r>
      <w:r>
        <w:rPr>
          <w:rtl/>
        </w:rPr>
        <w:t>–</w:t>
      </w:r>
      <w:r>
        <w:rPr>
          <w:rFonts w:hint="cs"/>
          <w:rtl/>
        </w:rPr>
        <w:t xml:space="preserve"> הכפר אינו כלול בתוכנית החומש של הממשלה. תוכנית בדואים צפון נמצאת באחריות המועצה האזורית. </w:t>
      </w:r>
    </w:p>
    <w:p w14:paraId="78160C2E" w14:textId="77777777" w:rsidR="00000000" w:rsidRDefault="00E52DD3">
      <w:pPr>
        <w:pStyle w:val="a"/>
        <w:rPr>
          <w:rFonts w:hint="cs"/>
          <w:rtl/>
        </w:rPr>
      </w:pPr>
    </w:p>
    <w:p w14:paraId="00DE2D36" w14:textId="77777777" w:rsidR="00000000" w:rsidRDefault="00E52DD3">
      <w:pPr>
        <w:pStyle w:val="a"/>
        <w:rPr>
          <w:rFonts w:hint="cs"/>
          <w:rtl/>
        </w:rPr>
      </w:pPr>
      <w:r>
        <w:rPr>
          <w:rFonts w:hint="cs"/>
          <w:rtl/>
        </w:rPr>
        <w:t xml:space="preserve">אל-חומיירה </w:t>
      </w:r>
      <w:r>
        <w:rPr>
          <w:rtl/>
        </w:rPr>
        <w:t>–</w:t>
      </w:r>
      <w:r>
        <w:rPr>
          <w:rFonts w:hint="cs"/>
          <w:rtl/>
        </w:rPr>
        <w:t xml:space="preserve"> המועצה האזורית קיבלה את התוכניות, והיא אחראית לפיתוח היישוב. </w:t>
      </w:r>
    </w:p>
    <w:p w14:paraId="667924B1" w14:textId="77777777" w:rsidR="00000000" w:rsidRDefault="00E52DD3">
      <w:pPr>
        <w:pStyle w:val="a"/>
        <w:rPr>
          <w:rFonts w:hint="cs"/>
          <w:rtl/>
        </w:rPr>
      </w:pPr>
    </w:p>
    <w:p w14:paraId="50817D5B" w14:textId="77777777" w:rsidR="00000000" w:rsidRDefault="00E52DD3">
      <w:pPr>
        <w:pStyle w:val="a"/>
        <w:rPr>
          <w:rFonts w:hint="cs"/>
          <w:rtl/>
        </w:rPr>
      </w:pPr>
      <w:r>
        <w:rPr>
          <w:rFonts w:hint="cs"/>
          <w:rtl/>
        </w:rPr>
        <w:t xml:space="preserve">אל-דמיידה </w:t>
      </w:r>
      <w:r>
        <w:rPr>
          <w:rtl/>
        </w:rPr>
        <w:t>–</w:t>
      </w:r>
      <w:r>
        <w:rPr>
          <w:rFonts w:hint="cs"/>
          <w:rtl/>
        </w:rPr>
        <w:t xml:space="preserve"> נמצאת בתוכנית החומש, מפותחת ברמה הגבוהה ביותר. פיתוח ברמה א' קיים. יש בעיה</w:t>
      </w:r>
      <w:r>
        <w:rPr>
          <w:rFonts w:hint="cs"/>
          <w:rtl/>
        </w:rPr>
        <w:t xml:space="preserve"> בשיווק המגרשים. כרגע משרד השיכון עוסק בתכנון מחדש ובחלוקה של המגרשים שלא נמכרו בגלל אופי חלוקתם. כמו כן, הוסדר צומת הכניסה ליישוב, כביש 874. </w:t>
      </w:r>
    </w:p>
    <w:p w14:paraId="12B2F64F" w14:textId="77777777" w:rsidR="00000000" w:rsidRDefault="00E52DD3">
      <w:pPr>
        <w:pStyle w:val="a"/>
        <w:rPr>
          <w:rFonts w:hint="cs"/>
          <w:rtl/>
        </w:rPr>
      </w:pPr>
    </w:p>
    <w:p w14:paraId="769FFDE7" w14:textId="77777777" w:rsidR="00000000" w:rsidRDefault="00E52DD3">
      <w:pPr>
        <w:pStyle w:val="a"/>
        <w:rPr>
          <w:rFonts w:hint="cs"/>
          <w:rtl/>
        </w:rPr>
      </w:pPr>
      <w:r>
        <w:rPr>
          <w:rFonts w:hint="cs"/>
          <w:rtl/>
        </w:rPr>
        <w:t xml:space="preserve">אל-חוסייניה </w:t>
      </w:r>
      <w:r>
        <w:rPr>
          <w:rtl/>
        </w:rPr>
        <w:t>–</w:t>
      </w:r>
      <w:r>
        <w:rPr>
          <w:rFonts w:hint="cs"/>
          <w:rtl/>
        </w:rPr>
        <w:t xml:space="preserve"> אינו כלול בתוכנית החומש של הממשלה. הוא באחריות המועצה האזורית. </w:t>
      </w:r>
    </w:p>
    <w:p w14:paraId="72DC7283" w14:textId="77777777" w:rsidR="00000000" w:rsidRDefault="00E52DD3">
      <w:pPr>
        <w:pStyle w:val="a"/>
        <w:rPr>
          <w:rFonts w:hint="cs"/>
          <w:rtl/>
        </w:rPr>
      </w:pPr>
    </w:p>
    <w:p w14:paraId="0E220580" w14:textId="77777777" w:rsidR="00000000" w:rsidRDefault="00E52DD3">
      <w:pPr>
        <w:pStyle w:val="a"/>
        <w:rPr>
          <w:rFonts w:hint="cs"/>
          <w:rtl/>
        </w:rPr>
      </w:pPr>
      <w:r>
        <w:rPr>
          <w:rFonts w:hint="cs"/>
          <w:rtl/>
        </w:rPr>
        <w:t xml:space="preserve">עין-חוד </w:t>
      </w:r>
      <w:r>
        <w:rPr>
          <w:rtl/>
        </w:rPr>
        <w:t>–</w:t>
      </w:r>
      <w:r>
        <w:rPr>
          <w:rFonts w:hint="cs"/>
          <w:rtl/>
        </w:rPr>
        <w:t xml:space="preserve"> אינו בתוכנית החומש של ה</w:t>
      </w:r>
      <w:r>
        <w:rPr>
          <w:rFonts w:hint="cs"/>
          <w:rtl/>
        </w:rPr>
        <w:t xml:space="preserve">ממשלה. הוא באחריות המועצה האזורית. </w:t>
      </w:r>
    </w:p>
    <w:p w14:paraId="4A39C75B" w14:textId="77777777" w:rsidR="00000000" w:rsidRDefault="00E52DD3">
      <w:pPr>
        <w:pStyle w:val="a"/>
        <w:rPr>
          <w:rFonts w:hint="cs"/>
          <w:rtl/>
        </w:rPr>
      </w:pPr>
    </w:p>
    <w:p w14:paraId="25A1CF51" w14:textId="77777777" w:rsidR="00000000" w:rsidRDefault="00E52DD3">
      <w:pPr>
        <w:pStyle w:val="a"/>
        <w:rPr>
          <w:rFonts w:hint="cs"/>
          <w:rtl/>
        </w:rPr>
      </w:pPr>
      <w:r>
        <w:rPr>
          <w:rFonts w:hint="cs"/>
          <w:rtl/>
        </w:rPr>
        <w:t xml:space="preserve">אל-חוואלד </w:t>
      </w:r>
      <w:r>
        <w:rPr>
          <w:rtl/>
        </w:rPr>
        <w:t>–</w:t>
      </w:r>
      <w:r>
        <w:rPr>
          <w:rFonts w:hint="cs"/>
          <w:rtl/>
        </w:rPr>
        <w:t xml:space="preserve"> בשנת התקציב 2002 הוצאו מיליון ו=180,000 ש"ח  לפיתוח היישוב. </w:t>
      </w:r>
    </w:p>
    <w:p w14:paraId="4B9B276C" w14:textId="77777777" w:rsidR="00000000" w:rsidRDefault="00E52DD3">
      <w:pPr>
        <w:pStyle w:val="a"/>
        <w:rPr>
          <w:rFonts w:hint="cs"/>
          <w:rtl/>
        </w:rPr>
      </w:pPr>
    </w:p>
    <w:p w14:paraId="1A4441A3" w14:textId="77777777" w:rsidR="00000000" w:rsidRDefault="00E52DD3">
      <w:pPr>
        <w:pStyle w:val="a"/>
        <w:rPr>
          <w:rFonts w:hint="cs"/>
          <w:rtl/>
        </w:rPr>
      </w:pPr>
      <w:r>
        <w:rPr>
          <w:rFonts w:hint="cs"/>
          <w:rtl/>
        </w:rPr>
        <w:t xml:space="preserve">מדינת ישראל רואה הכרח בפיתוח היישובים הבדואיים. עם זאת, גופי התכנון והפיקוח יקפידו, כי כל נושא קידום היישובים ייעשה על-פי החוק ולא ייקבעו עובדות </w:t>
      </w:r>
      <w:r>
        <w:rPr>
          <w:rFonts w:hint="cs"/>
          <w:rtl/>
        </w:rPr>
        <w:t>בשטח, שלא בהתאם לתוכניות מיתאר. במידת הצורך, ייאכף החוק ויבוצעו הריסות בתים לא חוקיים.</w:t>
      </w:r>
    </w:p>
    <w:p w14:paraId="4796D72B" w14:textId="77777777" w:rsidR="00000000" w:rsidRDefault="00E52DD3">
      <w:pPr>
        <w:pStyle w:val="a"/>
        <w:ind w:firstLine="0"/>
        <w:rPr>
          <w:rFonts w:hint="cs"/>
          <w:rtl/>
        </w:rPr>
      </w:pPr>
    </w:p>
    <w:p w14:paraId="00C95502" w14:textId="77777777" w:rsidR="00000000" w:rsidRDefault="00E52DD3">
      <w:pPr>
        <w:pStyle w:val="ac"/>
        <w:rPr>
          <w:rtl/>
        </w:rPr>
      </w:pPr>
      <w:r>
        <w:rPr>
          <w:rFonts w:hint="eastAsia"/>
          <w:rtl/>
        </w:rPr>
        <w:t>ואסל</w:t>
      </w:r>
      <w:r>
        <w:rPr>
          <w:rtl/>
        </w:rPr>
        <w:t xml:space="preserve"> טאהא (בל"ד):</w:t>
      </w:r>
    </w:p>
    <w:p w14:paraId="46CECCAC" w14:textId="77777777" w:rsidR="00000000" w:rsidRDefault="00E52DD3">
      <w:pPr>
        <w:pStyle w:val="a"/>
        <w:rPr>
          <w:rFonts w:hint="cs"/>
          <w:rtl/>
        </w:rPr>
      </w:pPr>
    </w:p>
    <w:p w14:paraId="068EBD01" w14:textId="77777777" w:rsidR="00000000" w:rsidRDefault="00E52DD3">
      <w:pPr>
        <w:pStyle w:val="a"/>
        <w:rPr>
          <w:rFonts w:hint="cs"/>
          <w:rtl/>
        </w:rPr>
      </w:pPr>
      <w:r>
        <w:rPr>
          <w:rFonts w:hint="cs"/>
          <w:rtl/>
        </w:rPr>
        <w:t>בלי אישור של תכנון ובנייה? כל הבתים בלי היתרים, אז למה לא לזרז קודם? קודם הורסים ואחר כך מזרזים.</w:t>
      </w:r>
    </w:p>
    <w:p w14:paraId="2CF57820" w14:textId="77777777" w:rsidR="00000000" w:rsidRDefault="00E52DD3">
      <w:pPr>
        <w:pStyle w:val="a"/>
        <w:ind w:firstLine="0"/>
        <w:rPr>
          <w:rFonts w:hint="cs"/>
          <w:rtl/>
        </w:rPr>
      </w:pPr>
    </w:p>
    <w:p w14:paraId="600E3645" w14:textId="77777777" w:rsidR="00000000" w:rsidRDefault="00E52DD3">
      <w:pPr>
        <w:pStyle w:val="SpeakerCon"/>
        <w:rPr>
          <w:rtl/>
        </w:rPr>
      </w:pPr>
      <w:bookmarkStart w:id="406" w:name="FS000000474T21_05_2003_20_13_34"/>
      <w:bookmarkStart w:id="407" w:name="FS000000474T21_05_2003_20_13_36C"/>
      <w:bookmarkEnd w:id="406"/>
      <w:bookmarkEnd w:id="407"/>
      <w:r>
        <w:rPr>
          <w:rtl/>
        </w:rPr>
        <w:t>השר גדעון עזרא:</w:t>
      </w:r>
    </w:p>
    <w:p w14:paraId="1C44DC52" w14:textId="77777777" w:rsidR="00000000" w:rsidRDefault="00E52DD3">
      <w:pPr>
        <w:pStyle w:val="a"/>
        <w:rPr>
          <w:rtl/>
        </w:rPr>
      </w:pPr>
    </w:p>
    <w:p w14:paraId="18C4F4CE" w14:textId="77777777" w:rsidR="00000000" w:rsidRDefault="00E52DD3">
      <w:pPr>
        <w:pStyle w:val="a"/>
        <w:rPr>
          <w:rFonts w:hint="cs"/>
          <w:rtl/>
        </w:rPr>
      </w:pPr>
      <w:bookmarkStart w:id="408" w:name="FS000000474T21_05_2003_18_34_52"/>
      <w:bookmarkEnd w:id="408"/>
      <w:r>
        <w:rPr>
          <w:rFonts w:hint="cs"/>
          <w:rtl/>
        </w:rPr>
        <w:t>צריך לזרז הכול. את הכול במדינה צרי</w:t>
      </w:r>
      <w:r>
        <w:rPr>
          <w:rFonts w:hint="cs"/>
          <w:rtl/>
        </w:rPr>
        <w:t>ך לזרז. בתקופה שבה קיימת תוכנית מיתאר ליישוב, אין שום הצדקה או תירוץ לבנות שלא על-פי אישורים המבוססים על תכנון ואישור של תוכניות מקומיות.</w:t>
      </w:r>
    </w:p>
    <w:p w14:paraId="56F05375" w14:textId="77777777" w:rsidR="00000000" w:rsidRDefault="00E52DD3">
      <w:pPr>
        <w:pStyle w:val="a"/>
        <w:rPr>
          <w:rFonts w:hint="cs"/>
          <w:rtl/>
        </w:rPr>
      </w:pPr>
    </w:p>
    <w:p w14:paraId="5CBE9A6D" w14:textId="77777777" w:rsidR="00000000" w:rsidRDefault="00E52DD3">
      <w:pPr>
        <w:pStyle w:val="a"/>
        <w:rPr>
          <w:rFonts w:hint="cs"/>
          <w:rtl/>
        </w:rPr>
      </w:pPr>
      <w:r>
        <w:rPr>
          <w:rFonts w:hint="cs"/>
          <w:rtl/>
        </w:rPr>
        <w:t xml:space="preserve">סעיף אחרון </w:t>
      </w:r>
      <w:r>
        <w:rPr>
          <w:rtl/>
        </w:rPr>
        <w:t>–</w:t>
      </w:r>
      <w:r>
        <w:rPr>
          <w:rFonts w:hint="cs"/>
          <w:rtl/>
        </w:rPr>
        <w:t xml:space="preserve"> ביחס ליישובים שאינם בתוכנית, או כאלה שהתוכנית מסתיימת עבורם השנה, אני מעריך שעד סוף השנה תתקבל החלטה בענ</w:t>
      </w:r>
      <w:r>
        <w:rPr>
          <w:rFonts w:hint="cs"/>
          <w:rtl/>
        </w:rPr>
        <w:t>יינם ותובא לממשלה לאישור.</w:t>
      </w:r>
    </w:p>
    <w:p w14:paraId="17372928" w14:textId="77777777" w:rsidR="00000000" w:rsidRDefault="00E52DD3">
      <w:pPr>
        <w:pStyle w:val="a"/>
        <w:rPr>
          <w:rFonts w:hint="cs"/>
          <w:rtl/>
        </w:rPr>
      </w:pPr>
    </w:p>
    <w:p w14:paraId="3A32AA0A" w14:textId="77777777" w:rsidR="00000000" w:rsidRDefault="00E52DD3">
      <w:pPr>
        <w:pStyle w:val="a"/>
        <w:rPr>
          <w:rFonts w:hint="cs"/>
          <w:rtl/>
        </w:rPr>
      </w:pPr>
      <w:r>
        <w:rPr>
          <w:rFonts w:hint="cs"/>
          <w:rtl/>
        </w:rPr>
        <w:t>לבסוף, מאחר שזה כללי מדי, אני מציע להסתפק בדברי אלו. תודה.</w:t>
      </w:r>
    </w:p>
    <w:p w14:paraId="44B2188D" w14:textId="77777777" w:rsidR="00000000" w:rsidRDefault="00E52DD3">
      <w:pPr>
        <w:pStyle w:val="a"/>
        <w:ind w:firstLine="0"/>
        <w:rPr>
          <w:rFonts w:hint="cs"/>
          <w:rtl/>
        </w:rPr>
      </w:pPr>
    </w:p>
    <w:p w14:paraId="7F64A7AB" w14:textId="77777777" w:rsidR="00000000" w:rsidRDefault="00E52DD3">
      <w:pPr>
        <w:pStyle w:val="ad"/>
        <w:rPr>
          <w:rtl/>
        </w:rPr>
      </w:pPr>
      <w:r>
        <w:rPr>
          <w:rFonts w:hint="eastAsia"/>
          <w:rtl/>
        </w:rPr>
        <w:t>היו</w:t>
      </w:r>
      <w:r>
        <w:rPr>
          <w:rtl/>
        </w:rPr>
        <w:t>"ר מוחמד ברכה:</w:t>
      </w:r>
    </w:p>
    <w:p w14:paraId="53815224" w14:textId="77777777" w:rsidR="00000000" w:rsidRDefault="00E52DD3">
      <w:pPr>
        <w:pStyle w:val="a"/>
        <w:rPr>
          <w:rFonts w:hint="cs"/>
          <w:rtl/>
        </w:rPr>
      </w:pPr>
    </w:p>
    <w:p w14:paraId="23391535" w14:textId="77777777" w:rsidR="00000000" w:rsidRDefault="00E52DD3">
      <w:pPr>
        <w:pStyle w:val="a"/>
        <w:rPr>
          <w:rFonts w:hint="cs"/>
          <w:rtl/>
        </w:rPr>
      </w:pPr>
      <w:r>
        <w:rPr>
          <w:rFonts w:hint="cs"/>
          <w:rtl/>
        </w:rPr>
        <w:t>תודה רבה לשר גדעון עזרא. אני שואל את חבר הכנסת ואסל טאהא, אתה מסתפק בתשובת השר? תגיד כן או לא.</w:t>
      </w:r>
    </w:p>
    <w:p w14:paraId="5FEF5BD5" w14:textId="77777777" w:rsidR="00000000" w:rsidRDefault="00E52DD3">
      <w:pPr>
        <w:pStyle w:val="a"/>
        <w:ind w:firstLine="0"/>
        <w:rPr>
          <w:rFonts w:hint="cs"/>
          <w:rtl/>
        </w:rPr>
      </w:pPr>
    </w:p>
    <w:p w14:paraId="7CA2E273" w14:textId="77777777" w:rsidR="00000000" w:rsidRDefault="00E52DD3">
      <w:pPr>
        <w:pStyle w:val="ac"/>
        <w:rPr>
          <w:rtl/>
        </w:rPr>
      </w:pPr>
      <w:r>
        <w:rPr>
          <w:rFonts w:hint="eastAsia"/>
          <w:rtl/>
        </w:rPr>
        <w:t>ואסל</w:t>
      </w:r>
      <w:r>
        <w:rPr>
          <w:rtl/>
        </w:rPr>
        <w:t xml:space="preserve"> טאהא (בל"ד):</w:t>
      </w:r>
    </w:p>
    <w:p w14:paraId="0FD66172" w14:textId="77777777" w:rsidR="00000000" w:rsidRDefault="00E52DD3">
      <w:pPr>
        <w:pStyle w:val="a"/>
        <w:rPr>
          <w:rFonts w:hint="cs"/>
          <w:rtl/>
        </w:rPr>
      </w:pPr>
    </w:p>
    <w:p w14:paraId="2E651C12" w14:textId="77777777" w:rsidR="00000000" w:rsidRDefault="00E52DD3">
      <w:pPr>
        <w:pStyle w:val="a"/>
        <w:rPr>
          <w:rFonts w:hint="cs"/>
          <w:rtl/>
        </w:rPr>
      </w:pPr>
      <w:r>
        <w:rPr>
          <w:rFonts w:hint="cs"/>
          <w:rtl/>
        </w:rPr>
        <w:t>לא.</w:t>
      </w:r>
    </w:p>
    <w:p w14:paraId="77F2A737" w14:textId="77777777" w:rsidR="00000000" w:rsidRDefault="00E52DD3">
      <w:pPr>
        <w:pStyle w:val="a"/>
        <w:ind w:firstLine="0"/>
        <w:rPr>
          <w:rFonts w:hint="cs"/>
          <w:rtl/>
        </w:rPr>
      </w:pPr>
    </w:p>
    <w:p w14:paraId="3305F087" w14:textId="77777777" w:rsidR="00000000" w:rsidRDefault="00E52DD3">
      <w:pPr>
        <w:pStyle w:val="ad"/>
        <w:rPr>
          <w:rtl/>
        </w:rPr>
      </w:pPr>
      <w:r>
        <w:rPr>
          <w:rFonts w:hint="eastAsia"/>
          <w:rtl/>
        </w:rPr>
        <w:t>היו</w:t>
      </w:r>
      <w:r>
        <w:rPr>
          <w:rtl/>
        </w:rPr>
        <w:t>"ר מוחמד ברכה:</w:t>
      </w:r>
    </w:p>
    <w:p w14:paraId="05E93527" w14:textId="77777777" w:rsidR="00000000" w:rsidRDefault="00E52DD3">
      <w:pPr>
        <w:pStyle w:val="a"/>
        <w:rPr>
          <w:rFonts w:hint="cs"/>
          <w:rtl/>
        </w:rPr>
      </w:pPr>
    </w:p>
    <w:p w14:paraId="5EA8BEEE" w14:textId="77777777" w:rsidR="00000000" w:rsidRDefault="00E52DD3">
      <w:pPr>
        <w:pStyle w:val="a"/>
        <w:rPr>
          <w:rFonts w:hint="cs"/>
          <w:rtl/>
        </w:rPr>
      </w:pPr>
      <w:r>
        <w:rPr>
          <w:rFonts w:hint="cs"/>
          <w:rtl/>
        </w:rPr>
        <w:t xml:space="preserve">אז יש הצעה </w:t>
      </w:r>
      <w:r>
        <w:rPr>
          <w:rFonts w:hint="cs"/>
          <w:rtl/>
        </w:rPr>
        <w:t>אחרת לחבר הכנסת איוב קרא. בבקשה.</w:t>
      </w:r>
    </w:p>
    <w:p w14:paraId="0AB19F49" w14:textId="77777777" w:rsidR="00000000" w:rsidRDefault="00E52DD3">
      <w:pPr>
        <w:pStyle w:val="a"/>
        <w:ind w:firstLine="0"/>
        <w:rPr>
          <w:rFonts w:hint="cs"/>
          <w:rtl/>
        </w:rPr>
      </w:pPr>
    </w:p>
    <w:p w14:paraId="5B38596F" w14:textId="77777777" w:rsidR="00000000" w:rsidRDefault="00E52DD3">
      <w:pPr>
        <w:pStyle w:val="Speaker"/>
        <w:rPr>
          <w:rtl/>
        </w:rPr>
      </w:pPr>
      <w:bookmarkStart w:id="409" w:name="FS000000475T21_05_2003_18_37_40"/>
      <w:bookmarkEnd w:id="409"/>
      <w:r>
        <w:rPr>
          <w:rFonts w:hint="eastAsia"/>
          <w:rtl/>
        </w:rPr>
        <w:t>איוב</w:t>
      </w:r>
      <w:r>
        <w:rPr>
          <w:rtl/>
        </w:rPr>
        <w:t xml:space="preserve"> קרא (הליכוד):</w:t>
      </w:r>
    </w:p>
    <w:p w14:paraId="1BCBCDB8" w14:textId="77777777" w:rsidR="00000000" w:rsidRDefault="00E52DD3">
      <w:pPr>
        <w:pStyle w:val="a"/>
        <w:rPr>
          <w:rFonts w:hint="cs"/>
          <w:rtl/>
        </w:rPr>
      </w:pPr>
    </w:p>
    <w:p w14:paraId="749FCFE0" w14:textId="77777777" w:rsidR="00000000" w:rsidRDefault="00E52DD3">
      <w:pPr>
        <w:pStyle w:val="a"/>
        <w:rPr>
          <w:rFonts w:hint="cs"/>
          <w:rtl/>
        </w:rPr>
      </w:pPr>
      <w:r>
        <w:rPr>
          <w:rFonts w:hint="cs"/>
          <w:rtl/>
        </w:rPr>
        <w:t>אדוני היושב-ראש, כנסת נכבדה, בממשלת ישראל, בתקופת ראש הממשלה לשעבר ביבי נתניהו היתה החלטה לאפשר או לתת תוכנית מיוחדת בעלות של 613 מיליון שקל. הגיעה הממשלה שהחליפה אותנו, זה היה בשלהי הקדנציה של ביבי נתנ</w:t>
      </w:r>
      <w:r>
        <w:rPr>
          <w:rFonts w:hint="cs"/>
          <w:rtl/>
        </w:rPr>
        <w:t>יהו, והעלימה את ההחלטה הזאת. הכוונה לממשלה שהחליפה אותנו. אני, יחד עם היושב-ראש, באנו לוועדת הכספים בזמננו, ניסינו להמשיך עם זה, להביא אותה לידי ביצוע. לצערי הרב, זה התמהמה הרבה זמן. אני רוצה לומר, שרק לפני חודש, ראש הממשלה הנוכחי עמד בראש ישיבה והקצה סכום</w:t>
      </w:r>
      <w:r>
        <w:rPr>
          <w:rFonts w:hint="cs"/>
          <w:rtl/>
        </w:rPr>
        <w:t xml:space="preserve"> עתק לטובת הבדואים. </w:t>
      </w:r>
    </w:p>
    <w:p w14:paraId="31F6C1E2" w14:textId="77777777" w:rsidR="00000000" w:rsidRDefault="00E52DD3">
      <w:pPr>
        <w:pStyle w:val="a"/>
        <w:rPr>
          <w:rFonts w:hint="cs"/>
          <w:rtl/>
        </w:rPr>
      </w:pPr>
    </w:p>
    <w:p w14:paraId="6278B82B" w14:textId="77777777" w:rsidR="00000000" w:rsidRDefault="00E52DD3">
      <w:pPr>
        <w:pStyle w:val="a"/>
        <w:rPr>
          <w:rFonts w:hint="cs"/>
          <w:rtl/>
        </w:rPr>
      </w:pPr>
      <w:r>
        <w:rPr>
          <w:rFonts w:hint="cs"/>
          <w:rtl/>
        </w:rPr>
        <w:t xml:space="preserve">אני חושב שיש קונסנזוס בבית הזה בעד סיוע לבדואים, בעד סיוע להתפתחות שלהם. כך צריך לראות את זה, כי באמת זה המגזר המקופח ביותר. </w:t>
      </w:r>
    </w:p>
    <w:p w14:paraId="4C3E24E2" w14:textId="77777777" w:rsidR="00000000" w:rsidRDefault="00E52DD3">
      <w:pPr>
        <w:pStyle w:val="a"/>
        <w:rPr>
          <w:rFonts w:hint="cs"/>
          <w:rtl/>
        </w:rPr>
      </w:pPr>
    </w:p>
    <w:p w14:paraId="0719D516" w14:textId="77777777" w:rsidR="00000000" w:rsidRDefault="00E52DD3">
      <w:pPr>
        <w:pStyle w:val="a"/>
        <w:rPr>
          <w:rFonts w:hint="cs"/>
          <w:rtl/>
        </w:rPr>
      </w:pPr>
      <w:r>
        <w:rPr>
          <w:rFonts w:hint="cs"/>
          <w:rtl/>
        </w:rPr>
        <w:t>אני חושב שההצעה במקומה, ואני מציע ללכת לוועדת הפנים בעניין הזה.</w:t>
      </w:r>
    </w:p>
    <w:p w14:paraId="05105E73" w14:textId="77777777" w:rsidR="00000000" w:rsidRDefault="00E52DD3">
      <w:pPr>
        <w:pStyle w:val="a"/>
        <w:ind w:firstLine="0"/>
        <w:rPr>
          <w:rFonts w:hint="cs"/>
          <w:rtl/>
        </w:rPr>
      </w:pPr>
    </w:p>
    <w:p w14:paraId="600410C1" w14:textId="77777777" w:rsidR="00000000" w:rsidRDefault="00E52DD3">
      <w:pPr>
        <w:pStyle w:val="ad"/>
        <w:rPr>
          <w:rtl/>
        </w:rPr>
      </w:pPr>
      <w:r>
        <w:rPr>
          <w:rFonts w:hint="eastAsia"/>
          <w:rtl/>
        </w:rPr>
        <w:t>היו</w:t>
      </w:r>
      <w:r>
        <w:rPr>
          <w:rtl/>
        </w:rPr>
        <w:t>"ר מוחמד ברכה:</w:t>
      </w:r>
    </w:p>
    <w:p w14:paraId="1703B80C" w14:textId="77777777" w:rsidR="00000000" w:rsidRDefault="00E52DD3">
      <w:pPr>
        <w:pStyle w:val="a"/>
        <w:rPr>
          <w:rFonts w:hint="cs"/>
          <w:rtl/>
        </w:rPr>
      </w:pPr>
    </w:p>
    <w:p w14:paraId="04B86879" w14:textId="77777777" w:rsidR="00000000" w:rsidRDefault="00E52DD3">
      <w:pPr>
        <w:pStyle w:val="a"/>
        <w:rPr>
          <w:rFonts w:hint="cs"/>
          <w:rtl/>
        </w:rPr>
      </w:pPr>
      <w:r>
        <w:rPr>
          <w:rFonts w:hint="cs"/>
          <w:rtl/>
        </w:rPr>
        <w:t>תודה רבה. חבר הכנסת ואס</w:t>
      </w:r>
      <w:r>
        <w:rPr>
          <w:rFonts w:hint="cs"/>
          <w:rtl/>
        </w:rPr>
        <w:t>ל טאהא - - -</w:t>
      </w:r>
    </w:p>
    <w:p w14:paraId="318CA1B4" w14:textId="77777777" w:rsidR="00000000" w:rsidRDefault="00E52DD3">
      <w:pPr>
        <w:pStyle w:val="a"/>
        <w:ind w:firstLine="0"/>
        <w:rPr>
          <w:rFonts w:hint="cs"/>
          <w:rtl/>
        </w:rPr>
      </w:pPr>
    </w:p>
    <w:p w14:paraId="7B24559F" w14:textId="77777777" w:rsidR="00000000" w:rsidRDefault="00E52DD3">
      <w:pPr>
        <w:pStyle w:val="ac"/>
        <w:rPr>
          <w:rtl/>
        </w:rPr>
      </w:pPr>
      <w:r>
        <w:rPr>
          <w:rFonts w:hint="eastAsia"/>
          <w:rtl/>
        </w:rPr>
        <w:t>עבד</w:t>
      </w:r>
      <w:r>
        <w:rPr>
          <w:rtl/>
        </w:rPr>
        <w:t>-אלמאלכ דהאמשה (רע"ם):</w:t>
      </w:r>
    </w:p>
    <w:p w14:paraId="3BF5AFCB" w14:textId="77777777" w:rsidR="00000000" w:rsidRDefault="00E52DD3">
      <w:pPr>
        <w:pStyle w:val="a"/>
        <w:rPr>
          <w:rFonts w:hint="cs"/>
          <w:rtl/>
        </w:rPr>
      </w:pPr>
    </w:p>
    <w:p w14:paraId="5B65E279" w14:textId="77777777" w:rsidR="00000000" w:rsidRDefault="00E52DD3">
      <w:pPr>
        <w:pStyle w:val="a"/>
        <w:rPr>
          <w:rFonts w:hint="cs"/>
          <w:rtl/>
        </w:rPr>
      </w:pPr>
      <w:r>
        <w:rPr>
          <w:rFonts w:hint="cs"/>
          <w:rtl/>
        </w:rPr>
        <w:t xml:space="preserve">- - - </w:t>
      </w:r>
    </w:p>
    <w:p w14:paraId="6EAE3317" w14:textId="77777777" w:rsidR="00000000" w:rsidRDefault="00E52DD3">
      <w:pPr>
        <w:pStyle w:val="a"/>
        <w:ind w:firstLine="0"/>
        <w:rPr>
          <w:rFonts w:hint="cs"/>
          <w:rtl/>
        </w:rPr>
      </w:pPr>
    </w:p>
    <w:p w14:paraId="2BEAF237" w14:textId="77777777" w:rsidR="00000000" w:rsidRDefault="00E52DD3">
      <w:pPr>
        <w:pStyle w:val="ad"/>
        <w:rPr>
          <w:rtl/>
        </w:rPr>
      </w:pPr>
      <w:r>
        <w:rPr>
          <w:rtl/>
        </w:rPr>
        <w:t>היו"ר מוחמד ברכה:</w:t>
      </w:r>
    </w:p>
    <w:p w14:paraId="6F5B015E" w14:textId="77777777" w:rsidR="00000000" w:rsidRDefault="00E52DD3">
      <w:pPr>
        <w:pStyle w:val="a"/>
        <w:rPr>
          <w:rtl/>
        </w:rPr>
      </w:pPr>
    </w:p>
    <w:p w14:paraId="115067BD" w14:textId="77777777" w:rsidR="00000000" w:rsidRDefault="00E52DD3">
      <w:pPr>
        <w:pStyle w:val="a"/>
        <w:rPr>
          <w:rFonts w:hint="cs"/>
          <w:rtl/>
        </w:rPr>
      </w:pPr>
      <w:r>
        <w:rPr>
          <w:rFonts w:hint="cs"/>
          <w:rtl/>
        </w:rPr>
        <w:t>חבר הכנסת דהאמשה, תקשיב שנייה. השר אומר, שאם חבר הכנסת המציע אינו מסתפק בדבריו, הוא מציע להעביר את זה לוועדה. הוא הודיע עכשיו למזכירות.</w:t>
      </w:r>
    </w:p>
    <w:p w14:paraId="54A88969" w14:textId="77777777" w:rsidR="00000000" w:rsidRDefault="00E52DD3">
      <w:pPr>
        <w:pStyle w:val="a"/>
        <w:ind w:firstLine="0"/>
        <w:rPr>
          <w:rFonts w:hint="cs"/>
          <w:rtl/>
        </w:rPr>
      </w:pPr>
    </w:p>
    <w:p w14:paraId="60AC737C" w14:textId="77777777" w:rsidR="00000000" w:rsidRDefault="00E52DD3">
      <w:pPr>
        <w:pStyle w:val="ac"/>
        <w:rPr>
          <w:rtl/>
        </w:rPr>
      </w:pPr>
      <w:r>
        <w:rPr>
          <w:rFonts w:hint="eastAsia"/>
          <w:rtl/>
        </w:rPr>
        <w:t>עבד</w:t>
      </w:r>
      <w:r>
        <w:rPr>
          <w:rtl/>
        </w:rPr>
        <w:t>-אלמאלכ דהאמשה (רע"ם):</w:t>
      </w:r>
    </w:p>
    <w:p w14:paraId="52D73CEE" w14:textId="77777777" w:rsidR="00000000" w:rsidRDefault="00E52DD3">
      <w:pPr>
        <w:pStyle w:val="a"/>
        <w:rPr>
          <w:rFonts w:hint="cs"/>
          <w:rtl/>
        </w:rPr>
      </w:pPr>
    </w:p>
    <w:p w14:paraId="26494AFB" w14:textId="77777777" w:rsidR="00000000" w:rsidRDefault="00E52DD3">
      <w:pPr>
        <w:pStyle w:val="a"/>
        <w:rPr>
          <w:rFonts w:hint="cs"/>
          <w:rtl/>
        </w:rPr>
      </w:pPr>
      <w:r>
        <w:rPr>
          <w:rFonts w:hint="cs"/>
          <w:rtl/>
        </w:rPr>
        <w:t>לא, השר אמר שהוא מציע לה</w:t>
      </w:r>
      <w:r>
        <w:rPr>
          <w:rFonts w:hint="cs"/>
          <w:rtl/>
        </w:rPr>
        <w:t>סתפק בדבריו וירד מהדוכן.</w:t>
      </w:r>
    </w:p>
    <w:p w14:paraId="64CE54D3" w14:textId="77777777" w:rsidR="00000000" w:rsidRDefault="00E52DD3">
      <w:pPr>
        <w:pStyle w:val="a"/>
        <w:ind w:firstLine="0"/>
        <w:rPr>
          <w:rFonts w:hint="cs"/>
          <w:rtl/>
        </w:rPr>
      </w:pPr>
    </w:p>
    <w:p w14:paraId="5A991418" w14:textId="77777777" w:rsidR="00000000" w:rsidRDefault="00E52DD3">
      <w:pPr>
        <w:pStyle w:val="ad"/>
        <w:rPr>
          <w:rtl/>
        </w:rPr>
      </w:pPr>
      <w:r>
        <w:rPr>
          <w:rFonts w:hint="eastAsia"/>
          <w:rtl/>
        </w:rPr>
        <w:t>היו</w:t>
      </w:r>
      <w:r>
        <w:rPr>
          <w:rtl/>
        </w:rPr>
        <w:t>"ר מוחמד ברכה:</w:t>
      </w:r>
    </w:p>
    <w:p w14:paraId="3DA4B6B5" w14:textId="77777777" w:rsidR="00000000" w:rsidRDefault="00E52DD3">
      <w:pPr>
        <w:pStyle w:val="a"/>
        <w:rPr>
          <w:rFonts w:hint="cs"/>
          <w:rtl/>
        </w:rPr>
      </w:pPr>
    </w:p>
    <w:p w14:paraId="73021D5C" w14:textId="77777777" w:rsidR="00000000" w:rsidRDefault="00E52DD3">
      <w:pPr>
        <w:pStyle w:val="a"/>
        <w:rPr>
          <w:rFonts w:hint="cs"/>
          <w:rtl/>
        </w:rPr>
      </w:pPr>
      <w:r>
        <w:rPr>
          <w:rFonts w:hint="cs"/>
          <w:rtl/>
        </w:rPr>
        <w:t>השר גדעון עזרא, היות שהמציע לא מקבל, אתה הודעת למזכירות שאתה מציע להעביר את זה לוועדה?</w:t>
      </w:r>
    </w:p>
    <w:p w14:paraId="332D49EF" w14:textId="77777777" w:rsidR="00000000" w:rsidRDefault="00E52DD3">
      <w:pPr>
        <w:pStyle w:val="a"/>
        <w:ind w:firstLine="0"/>
        <w:rPr>
          <w:rFonts w:hint="cs"/>
          <w:rtl/>
        </w:rPr>
      </w:pPr>
    </w:p>
    <w:p w14:paraId="6B7A24DF" w14:textId="77777777" w:rsidR="00000000" w:rsidRDefault="00E52DD3">
      <w:pPr>
        <w:pStyle w:val="ac"/>
        <w:rPr>
          <w:rtl/>
        </w:rPr>
      </w:pPr>
      <w:r>
        <w:rPr>
          <w:rFonts w:hint="eastAsia"/>
          <w:rtl/>
        </w:rPr>
        <w:t>השר</w:t>
      </w:r>
      <w:r>
        <w:rPr>
          <w:rtl/>
        </w:rPr>
        <w:t xml:space="preserve"> גדעון עזרא:</w:t>
      </w:r>
    </w:p>
    <w:p w14:paraId="47E5710D" w14:textId="77777777" w:rsidR="00000000" w:rsidRDefault="00E52DD3">
      <w:pPr>
        <w:pStyle w:val="a"/>
        <w:rPr>
          <w:rFonts w:hint="cs"/>
          <w:rtl/>
        </w:rPr>
      </w:pPr>
    </w:p>
    <w:p w14:paraId="482EEB3F" w14:textId="77777777" w:rsidR="00000000" w:rsidRDefault="00E52DD3">
      <w:pPr>
        <w:pStyle w:val="a"/>
        <w:rPr>
          <w:rFonts w:hint="cs"/>
          <w:rtl/>
        </w:rPr>
      </w:pPr>
      <w:r>
        <w:rPr>
          <w:rFonts w:hint="cs"/>
          <w:rtl/>
        </w:rPr>
        <w:t>אם ההצעה להסתפק לא תתקבל, אני בעד להעביר לוועדה.</w:t>
      </w:r>
    </w:p>
    <w:p w14:paraId="4B039C77" w14:textId="77777777" w:rsidR="00000000" w:rsidRDefault="00E52DD3">
      <w:pPr>
        <w:pStyle w:val="a"/>
        <w:ind w:firstLine="0"/>
        <w:rPr>
          <w:rFonts w:hint="cs"/>
          <w:rtl/>
        </w:rPr>
      </w:pPr>
    </w:p>
    <w:p w14:paraId="64964D22" w14:textId="77777777" w:rsidR="00000000" w:rsidRDefault="00E52DD3">
      <w:pPr>
        <w:pStyle w:val="ad"/>
        <w:rPr>
          <w:rtl/>
        </w:rPr>
      </w:pPr>
      <w:r>
        <w:rPr>
          <w:rtl/>
        </w:rPr>
        <w:t>היו"ר מוחמד ברכה:</w:t>
      </w:r>
    </w:p>
    <w:p w14:paraId="7519EB43" w14:textId="77777777" w:rsidR="00000000" w:rsidRDefault="00E52DD3">
      <w:pPr>
        <w:pStyle w:val="a"/>
        <w:rPr>
          <w:rtl/>
        </w:rPr>
      </w:pPr>
    </w:p>
    <w:p w14:paraId="7E636857" w14:textId="77777777" w:rsidR="00000000" w:rsidRDefault="00E52DD3">
      <w:pPr>
        <w:pStyle w:val="a"/>
        <w:rPr>
          <w:rFonts w:hint="cs"/>
          <w:rtl/>
        </w:rPr>
      </w:pPr>
      <w:r>
        <w:rPr>
          <w:rFonts w:hint="cs"/>
          <w:rtl/>
        </w:rPr>
        <w:t>חבר הכנסת דהאמשה, זכותו של השר להציע.</w:t>
      </w:r>
      <w:r>
        <w:rPr>
          <w:rFonts w:hint="cs"/>
          <w:rtl/>
        </w:rPr>
        <w:t xml:space="preserve"> אם לא מסתפקים, זכותו להציע משהו אחר, והוא הציע להעביר לוועדה.</w:t>
      </w:r>
    </w:p>
    <w:p w14:paraId="46A6CD50" w14:textId="77777777" w:rsidR="00000000" w:rsidRDefault="00E52DD3">
      <w:pPr>
        <w:pStyle w:val="a"/>
        <w:ind w:firstLine="0"/>
        <w:rPr>
          <w:rFonts w:hint="cs"/>
          <w:rtl/>
        </w:rPr>
      </w:pPr>
    </w:p>
    <w:p w14:paraId="081F4BB6" w14:textId="77777777" w:rsidR="00000000" w:rsidRDefault="00E52DD3">
      <w:pPr>
        <w:pStyle w:val="ac"/>
        <w:rPr>
          <w:rtl/>
        </w:rPr>
      </w:pPr>
      <w:r>
        <w:rPr>
          <w:rFonts w:hint="eastAsia"/>
          <w:rtl/>
        </w:rPr>
        <w:t>עבד</w:t>
      </w:r>
      <w:r>
        <w:rPr>
          <w:rtl/>
        </w:rPr>
        <w:t>-אלמאלכ דהאמשה (רע"ם):</w:t>
      </w:r>
    </w:p>
    <w:p w14:paraId="33A829D5" w14:textId="77777777" w:rsidR="00000000" w:rsidRDefault="00E52DD3">
      <w:pPr>
        <w:pStyle w:val="a"/>
        <w:rPr>
          <w:rFonts w:hint="cs"/>
          <w:rtl/>
        </w:rPr>
      </w:pPr>
    </w:p>
    <w:p w14:paraId="5559AA5E" w14:textId="77777777" w:rsidR="00000000" w:rsidRDefault="00E52DD3">
      <w:pPr>
        <w:pStyle w:val="a"/>
        <w:rPr>
          <w:rFonts w:hint="cs"/>
          <w:rtl/>
        </w:rPr>
      </w:pPr>
      <w:r>
        <w:rPr>
          <w:rFonts w:hint="cs"/>
          <w:rtl/>
        </w:rPr>
        <w:t>- - -</w:t>
      </w:r>
    </w:p>
    <w:p w14:paraId="6BE9B7C1" w14:textId="77777777" w:rsidR="00000000" w:rsidRDefault="00E52DD3">
      <w:pPr>
        <w:pStyle w:val="a"/>
        <w:ind w:firstLine="0"/>
        <w:rPr>
          <w:rFonts w:hint="cs"/>
          <w:rtl/>
        </w:rPr>
      </w:pPr>
    </w:p>
    <w:p w14:paraId="003B5EA1" w14:textId="77777777" w:rsidR="00000000" w:rsidRDefault="00E52DD3">
      <w:pPr>
        <w:pStyle w:val="ad"/>
        <w:rPr>
          <w:rtl/>
        </w:rPr>
      </w:pPr>
      <w:r>
        <w:rPr>
          <w:rtl/>
        </w:rPr>
        <w:t>היו"ר מוחמד ברכה:</w:t>
      </w:r>
    </w:p>
    <w:p w14:paraId="00A9EF2E" w14:textId="77777777" w:rsidR="00000000" w:rsidRDefault="00E52DD3">
      <w:pPr>
        <w:pStyle w:val="a"/>
        <w:rPr>
          <w:rtl/>
        </w:rPr>
      </w:pPr>
    </w:p>
    <w:p w14:paraId="12495D08" w14:textId="77777777" w:rsidR="00000000" w:rsidRDefault="00E52DD3">
      <w:pPr>
        <w:pStyle w:val="a"/>
        <w:rPr>
          <w:rFonts w:hint="cs"/>
          <w:rtl/>
        </w:rPr>
      </w:pPr>
      <w:r>
        <w:rPr>
          <w:rFonts w:hint="cs"/>
          <w:rtl/>
        </w:rPr>
        <w:t>חבר הכנסת איוב קרא הציע בעצם להסיר. בבקשה, חבר הכנסת דהאמשה תדבר דקה לפנים משורת הדין. זה משפט הקסם שמתרץ כל מיני חריגות.</w:t>
      </w:r>
    </w:p>
    <w:p w14:paraId="2382A8ED" w14:textId="77777777" w:rsidR="00000000" w:rsidRDefault="00E52DD3">
      <w:pPr>
        <w:pStyle w:val="a"/>
        <w:ind w:firstLine="0"/>
        <w:rPr>
          <w:rFonts w:hint="cs"/>
          <w:rtl/>
        </w:rPr>
      </w:pPr>
    </w:p>
    <w:p w14:paraId="669760EA" w14:textId="77777777" w:rsidR="00000000" w:rsidRDefault="00E52DD3">
      <w:pPr>
        <w:pStyle w:val="Speaker"/>
        <w:rPr>
          <w:rtl/>
        </w:rPr>
      </w:pPr>
      <w:bookmarkStart w:id="410" w:name="FS000000550T21_05_2003_18_44_23"/>
      <w:bookmarkEnd w:id="410"/>
      <w:r>
        <w:rPr>
          <w:rFonts w:hint="eastAsia"/>
          <w:rtl/>
        </w:rPr>
        <w:t>עבד</w:t>
      </w:r>
      <w:r>
        <w:rPr>
          <w:rtl/>
        </w:rPr>
        <w:t>-אלמאלכ דהאמש</w:t>
      </w:r>
      <w:r>
        <w:rPr>
          <w:rtl/>
        </w:rPr>
        <w:t>ה (רע"ם):</w:t>
      </w:r>
    </w:p>
    <w:p w14:paraId="586DE286" w14:textId="77777777" w:rsidR="00000000" w:rsidRDefault="00E52DD3">
      <w:pPr>
        <w:pStyle w:val="a"/>
        <w:rPr>
          <w:rFonts w:hint="cs"/>
          <w:rtl/>
        </w:rPr>
      </w:pPr>
    </w:p>
    <w:p w14:paraId="0A980FA4" w14:textId="77777777" w:rsidR="00000000" w:rsidRDefault="00E52DD3">
      <w:pPr>
        <w:pStyle w:val="a"/>
        <w:rPr>
          <w:rFonts w:hint="cs"/>
          <w:rtl/>
        </w:rPr>
      </w:pPr>
      <w:r>
        <w:rPr>
          <w:rFonts w:hint="cs"/>
          <w:rtl/>
        </w:rPr>
        <w:t>כבוד היושב-ראש, חברי חברי הכנסת, העניין של הכפרים הבלתי-מוכרים הוא בעיה שאין לה אח ורע בעולם כולו. במקום שהממשלה תבוא ותפתור את הבעיה של הכפרים האלה, כפי שהציע המציע, לתת להם תוכניות מיתאר ולאפשר להם בנייה חוקית ולגיטימציה, נשמעה פה גם לשון של א</w:t>
      </w:r>
      <w:r>
        <w:rPr>
          <w:rFonts w:hint="cs"/>
          <w:rtl/>
        </w:rPr>
        <w:t xml:space="preserve">יום שמה שנבנה שלא כחוק ייהרס. הרי לא מדובר בבנייה שנבנתה עכשיו שלא כחוק, או באנשים שבחרו לחסוך בהוצאות ולבנות שלא כחוק. הכפרים האלה קיימים עשרות שנים. </w:t>
      </w:r>
    </w:p>
    <w:p w14:paraId="069CBBB5" w14:textId="77777777" w:rsidR="00000000" w:rsidRDefault="00E52DD3">
      <w:pPr>
        <w:pStyle w:val="a"/>
        <w:rPr>
          <w:rFonts w:hint="cs"/>
          <w:rtl/>
        </w:rPr>
      </w:pPr>
    </w:p>
    <w:p w14:paraId="45D9B9EA" w14:textId="77777777" w:rsidR="00000000" w:rsidRDefault="00E52DD3">
      <w:pPr>
        <w:pStyle w:val="a"/>
        <w:rPr>
          <w:rFonts w:hint="cs"/>
          <w:rtl/>
        </w:rPr>
      </w:pPr>
      <w:r>
        <w:rPr>
          <w:rFonts w:hint="cs"/>
          <w:rtl/>
        </w:rPr>
        <w:t>מה שאמר חבר הכנסת קרא, כאילו מר שרון מקבל את זה לידיו - לא כדי לבנות את הכפרים האלה הוא מציע, ולא הוקצה</w:t>
      </w:r>
      <w:r>
        <w:rPr>
          <w:rFonts w:hint="cs"/>
          <w:rtl/>
        </w:rPr>
        <w:t xml:space="preserve"> הון עתק כדי לאפשר תוכניות מיתאר, אלא כדי לקנות את האדמות של הבדואים בנגב. את כל הנגב רוצים לקנות עכשיו בכסף. בשביל זה יש כסף, לא בשביל להכשיר את הכפרים ולא בשביל לצאת מהבעיה המחרידה הזאת.</w:t>
      </w:r>
    </w:p>
    <w:p w14:paraId="4CBE1176" w14:textId="77777777" w:rsidR="00000000" w:rsidRDefault="00E52DD3">
      <w:pPr>
        <w:pStyle w:val="a"/>
        <w:rPr>
          <w:rFonts w:hint="cs"/>
          <w:rtl/>
        </w:rPr>
      </w:pPr>
    </w:p>
    <w:p w14:paraId="32B0B256" w14:textId="77777777" w:rsidR="00000000" w:rsidRDefault="00E52DD3">
      <w:pPr>
        <w:pStyle w:val="a"/>
        <w:rPr>
          <w:rFonts w:hint="cs"/>
          <w:rtl/>
        </w:rPr>
      </w:pPr>
      <w:r>
        <w:rPr>
          <w:rFonts w:hint="cs"/>
          <w:rtl/>
        </w:rPr>
        <w:t xml:space="preserve">סוף דבר, אני מציע ואני מזמין את הממשלה לקחת את הבעיה הזאת לידיים, </w:t>
      </w:r>
      <w:r>
        <w:rPr>
          <w:rFonts w:hint="cs"/>
          <w:rtl/>
        </w:rPr>
        <w:t>להכשיר את הכפרים האלה ולתת להם לגיטימציה ולא שום דבר אחר. תודה רבה.</w:t>
      </w:r>
    </w:p>
    <w:p w14:paraId="3FB6583F" w14:textId="77777777" w:rsidR="00000000" w:rsidRDefault="00E52DD3">
      <w:pPr>
        <w:pStyle w:val="a"/>
        <w:ind w:firstLine="0"/>
        <w:rPr>
          <w:rFonts w:hint="cs"/>
          <w:rtl/>
        </w:rPr>
      </w:pPr>
    </w:p>
    <w:p w14:paraId="51643BE8" w14:textId="77777777" w:rsidR="00000000" w:rsidRDefault="00E52DD3">
      <w:pPr>
        <w:pStyle w:val="ad"/>
        <w:rPr>
          <w:rtl/>
        </w:rPr>
      </w:pPr>
      <w:r>
        <w:rPr>
          <w:rtl/>
        </w:rPr>
        <w:t>היו"ר מוחמד ברכה:</w:t>
      </w:r>
    </w:p>
    <w:p w14:paraId="0D5B1704" w14:textId="77777777" w:rsidR="00000000" w:rsidRDefault="00E52DD3">
      <w:pPr>
        <w:pStyle w:val="a"/>
        <w:rPr>
          <w:rtl/>
        </w:rPr>
      </w:pPr>
    </w:p>
    <w:p w14:paraId="7A8E9EDC" w14:textId="77777777" w:rsidR="00000000" w:rsidRDefault="00E52DD3">
      <w:pPr>
        <w:pStyle w:val="a"/>
        <w:rPr>
          <w:rFonts w:hint="cs"/>
          <w:rtl/>
        </w:rPr>
      </w:pPr>
      <w:r>
        <w:rPr>
          <w:rFonts w:hint="cs"/>
          <w:rtl/>
        </w:rPr>
        <w:t>תודה רבה לחבר הכנסת דהאמשה. חבר הכנסת, אתה מקבל את ההצעה להעביר לוועדה?</w:t>
      </w:r>
    </w:p>
    <w:p w14:paraId="4C7156C8" w14:textId="77777777" w:rsidR="00000000" w:rsidRDefault="00E52DD3">
      <w:pPr>
        <w:pStyle w:val="a"/>
        <w:ind w:firstLine="0"/>
        <w:jc w:val="center"/>
        <w:rPr>
          <w:rFonts w:hint="cs"/>
          <w:rtl/>
        </w:rPr>
      </w:pPr>
    </w:p>
    <w:p w14:paraId="331B100C" w14:textId="77777777" w:rsidR="00000000" w:rsidRDefault="00E52DD3">
      <w:pPr>
        <w:pStyle w:val="ac"/>
        <w:rPr>
          <w:rtl/>
        </w:rPr>
      </w:pPr>
      <w:r>
        <w:rPr>
          <w:rFonts w:hint="eastAsia"/>
          <w:rtl/>
        </w:rPr>
        <w:t>ואסל</w:t>
      </w:r>
      <w:r>
        <w:rPr>
          <w:rtl/>
        </w:rPr>
        <w:t xml:space="preserve"> טאהא (בל"ד):</w:t>
      </w:r>
    </w:p>
    <w:p w14:paraId="30436A96" w14:textId="77777777" w:rsidR="00000000" w:rsidRDefault="00E52DD3">
      <w:pPr>
        <w:pStyle w:val="a"/>
        <w:rPr>
          <w:rFonts w:hint="cs"/>
          <w:rtl/>
        </w:rPr>
      </w:pPr>
    </w:p>
    <w:p w14:paraId="255CC83F" w14:textId="77777777" w:rsidR="00000000" w:rsidRDefault="00E52DD3">
      <w:pPr>
        <w:pStyle w:val="a"/>
        <w:rPr>
          <w:rFonts w:hint="cs"/>
          <w:rtl/>
        </w:rPr>
      </w:pPr>
      <w:r>
        <w:rPr>
          <w:rFonts w:hint="cs"/>
          <w:rtl/>
        </w:rPr>
        <w:t>לוועדה - כן.</w:t>
      </w:r>
    </w:p>
    <w:p w14:paraId="737AE4DC" w14:textId="77777777" w:rsidR="00000000" w:rsidRDefault="00E52DD3">
      <w:pPr>
        <w:pStyle w:val="a"/>
        <w:ind w:firstLine="0"/>
        <w:rPr>
          <w:rFonts w:hint="cs"/>
          <w:rtl/>
        </w:rPr>
      </w:pPr>
    </w:p>
    <w:p w14:paraId="4CAAD32B" w14:textId="77777777" w:rsidR="00000000" w:rsidRDefault="00E52DD3">
      <w:pPr>
        <w:pStyle w:val="ad"/>
        <w:rPr>
          <w:rtl/>
        </w:rPr>
      </w:pPr>
      <w:r>
        <w:rPr>
          <w:rtl/>
        </w:rPr>
        <w:t>היו"ר מוחמד ברכה:</w:t>
      </w:r>
    </w:p>
    <w:p w14:paraId="5073ED37" w14:textId="77777777" w:rsidR="00000000" w:rsidRDefault="00E52DD3">
      <w:pPr>
        <w:pStyle w:val="a"/>
        <w:rPr>
          <w:rtl/>
        </w:rPr>
      </w:pPr>
    </w:p>
    <w:p w14:paraId="0A603398" w14:textId="77777777" w:rsidR="00000000" w:rsidRDefault="00E52DD3">
      <w:pPr>
        <w:pStyle w:val="a"/>
        <w:rPr>
          <w:rFonts w:hint="cs"/>
          <w:rtl/>
        </w:rPr>
      </w:pPr>
      <w:r>
        <w:rPr>
          <w:rFonts w:hint="cs"/>
          <w:rtl/>
        </w:rPr>
        <w:t xml:space="preserve">אנחנו עושים הצבעה אחת. בעד </w:t>
      </w:r>
      <w:r>
        <w:rPr>
          <w:rtl/>
        </w:rPr>
        <w:t>–</w:t>
      </w:r>
      <w:r>
        <w:rPr>
          <w:rFonts w:hint="cs"/>
          <w:rtl/>
        </w:rPr>
        <w:t xml:space="preserve"> לוועדה, נגד </w:t>
      </w:r>
      <w:r>
        <w:rPr>
          <w:rtl/>
        </w:rPr>
        <w:t>–</w:t>
      </w:r>
      <w:r>
        <w:rPr>
          <w:rFonts w:hint="cs"/>
          <w:rtl/>
        </w:rPr>
        <w:t xml:space="preserve"> </w:t>
      </w:r>
      <w:r>
        <w:rPr>
          <w:rFonts w:hint="cs"/>
          <w:rtl/>
        </w:rPr>
        <w:t>הסרה. ההצבעה החלה. בבקשה, רבותי.</w:t>
      </w:r>
    </w:p>
    <w:p w14:paraId="27A8152D" w14:textId="77777777" w:rsidR="00000000" w:rsidRDefault="00E52DD3">
      <w:pPr>
        <w:pStyle w:val="a"/>
        <w:ind w:firstLine="0"/>
        <w:jc w:val="center"/>
        <w:rPr>
          <w:rFonts w:hint="cs"/>
          <w:rtl/>
        </w:rPr>
      </w:pPr>
    </w:p>
    <w:p w14:paraId="764139B5" w14:textId="77777777" w:rsidR="00000000" w:rsidRDefault="00E52DD3">
      <w:pPr>
        <w:pStyle w:val="a7"/>
        <w:bidi/>
        <w:rPr>
          <w:rFonts w:hint="cs"/>
          <w:b w:val="0"/>
          <w:bCs w:val="0"/>
          <w:rtl/>
        </w:rPr>
      </w:pPr>
      <w:r>
        <w:rPr>
          <w:rFonts w:hint="cs"/>
          <w:b w:val="0"/>
          <w:bCs w:val="0"/>
          <w:rtl/>
        </w:rPr>
        <w:t>הצבעה מס' 21</w:t>
      </w:r>
    </w:p>
    <w:p w14:paraId="3F4FD734" w14:textId="77777777" w:rsidR="00000000" w:rsidRDefault="00E52DD3">
      <w:pPr>
        <w:pStyle w:val="a7"/>
        <w:bidi/>
        <w:rPr>
          <w:rFonts w:hint="cs"/>
          <w:b w:val="0"/>
          <w:bCs w:val="0"/>
          <w:rtl/>
        </w:rPr>
      </w:pPr>
      <w:r>
        <w:rPr>
          <w:rFonts w:hint="cs"/>
          <w:b w:val="0"/>
          <w:bCs w:val="0"/>
          <w:rtl/>
        </w:rPr>
        <w:t xml:space="preserve">בעד ההצעה להעביר את הנושא לוועדה </w:t>
      </w:r>
      <w:r>
        <w:rPr>
          <w:b w:val="0"/>
          <w:bCs w:val="0"/>
          <w:rtl/>
        </w:rPr>
        <w:t>–</w:t>
      </w:r>
      <w:r>
        <w:rPr>
          <w:rFonts w:hint="cs"/>
          <w:b w:val="0"/>
          <w:bCs w:val="0"/>
          <w:rtl/>
        </w:rPr>
        <w:t xml:space="preserve"> 11</w:t>
      </w:r>
    </w:p>
    <w:p w14:paraId="74FFC8DE" w14:textId="77777777" w:rsidR="00000000" w:rsidRDefault="00E52DD3">
      <w:pPr>
        <w:pStyle w:val="a7"/>
        <w:bidi/>
        <w:rPr>
          <w:rFonts w:hint="cs"/>
          <w:b w:val="0"/>
          <w:bCs w:val="0"/>
          <w:rtl/>
        </w:rPr>
      </w:pPr>
      <w:r>
        <w:rPr>
          <w:rFonts w:hint="cs"/>
          <w:b w:val="0"/>
          <w:bCs w:val="0"/>
          <w:rtl/>
        </w:rPr>
        <w:t xml:space="preserve">בעד ההצעה שלא לכלול את הנושא בסדר-היום </w:t>
      </w:r>
      <w:r>
        <w:rPr>
          <w:b w:val="0"/>
          <w:bCs w:val="0"/>
          <w:rtl/>
        </w:rPr>
        <w:t>–</w:t>
      </w:r>
      <w:r>
        <w:rPr>
          <w:rFonts w:hint="cs"/>
          <w:b w:val="0"/>
          <w:bCs w:val="0"/>
          <w:rtl/>
        </w:rPr>
        <w:t xml:space="preserve"> אין</w:t>
      </w:r>
    </w:p>
    <w:p w14:paraId="13C9EAD5" w14:textId="77777777" w:rsidR="00000000" w:rsidRDefault="00E52DD3">
      <w:pPr>
        <w:pStyle w:val="a7"/>
        <w:bidi/>
        <w:rPr>
          <w:rFonts w:hint="cs"/>
          <w:b w:val="0"/>
          <w:bCs w:val="0"/>
          <w:rtl/>
        </w:rPr>
      </w:pPr>
      <w:r>
        <w:rPr>
          <w:rFonts w:hint="cs"/>
          <w:b w:val="0"/>
          <w:bCs w:val="0"/>
          <w:rtl/>
        </w:rPr>
        <w:t xml:space="preserve">נמנעים </w:t>
      </w:r>
      <w:r>
        <w:rPr>
          <w:b w:val="0"/>
          <w:bCs w:val="0"/>
          <w:rtl/>
        </w:rPr>
        <w:t>–</w:t>
      </w:r>
      <w:r>
        <w:rPr>
          <w:rFonts w:hint="cs"/>
          <w:b w:val="0"/>
          <w:bCs w:val="0"/>
          <w:rtl/>
        </w:rPr>
        <w:t xml:space="preserve"> אין</w:t>
      </w:r>
    </w:p>
    <w:p w14:paraId="44429C5C" w14:textId="77777777" w:rsidR="00000000" w:rsidRDefault="00E52DD3">
      <w:pPr>
        <w:pStyle w:val="a9"/>
        <w:bidi/>
        <w:rPr>
          <w:rFonts w:hint="cs"/>
          <w:rtl/>
        </w:rPr>
      </w:pPr>
      <w:r>
        <w:rPr>
          <w:rFonts w:hint="cs"/>
          <w:rtl/>
        </w:rPr>
        <w:t>ההצעה להעביר את הנושא לוועדת הפנים ואיכות הסביבה נתקבלה.</w:t>
      </w:r>
    </w:p>
    <w:p w14:paraId="4A754AFD" w14:textId="77777777" w:rsidR="00000000" w:rsidRDefault="00E52DD3">
      <w:pPr>
        <w:pStyle w:val="a"/>
        <w:rPr>
          <w:rFonts w:hint="cs"/>
          <w:rtl/>
        </w:rPr>
      </w:pPr>
    </w:p>
    <w:p w14:paraId="10CAB663" w14:textId="77777777" w:rsidR="00000000" w:rsidRDefault="00E52DD3">
      <w:pPr>
        <w:pStyle w:val="ad"/>
        <w:rPr>
          <w:rtl/>
        </w:rPr>
      </w:pPr>
      <w:r>
        <w:rPr>
          <w:rtl/>
        </w:rPr>
        <w:t>היו"ר מוחמד ברכה:</w:t>
      </w:r>
    </w:p>
    <w:p w14:paraId="4BC3ABB6" w14:textId="77777777" w:rsidR="00000000" w:rsidRDefault="00E52DD3">
      <w:pPr>
        <w:pStyle w:val="a"/>
        <w:rPr>
          <w:rtl/>
        </w:rPr>
      </w:pPr>
    </w:p>
    <w:p w14:paraId="2C9F445A" w14:textId="77777777" w:rsidR="00000000" w:rsidRDefault="00E52DD3">
      <w:pPr>
        <w:pStyle w:val="a"/>
        <w:rPr>
          <w:rFonts w:hint="cs"/>
          <w:rtl/>
        </w:rPr>
      </w:pPr>
      <w:r>
        <w:rPr>
          <w:rFonts w:hint="cs"/>
          <w:rtl/>
        </w:rPr>
        <w:t>ברוב של 11 חברי כנסת, באין מתנגדים ו</w:t>
      </w:r>
      <w:r>
        <w:rPr>
          <w:rFonts w:hint="cs"/>
          <w:rtl/>
        </w:rPr>
        <w:t>באין נמנעים, הנושא מועבר לוועדת הפנים של הכנסת.</w:t>
      </w:r>
    </w:p>
    <w:p w14:paraId="750E055D" w14:textId="77777777" w:rsidR="00000000" w:rsidRDefault="00E52DD3">
      <w:pPr>
        <w:pStyle w:val="Subject"/>
        <w:rPr>
          <w:rFonts w:hint="cs"/>
          <w:rtl/>
        </w:rPr>
      </w:pPr>
    </w:p>
    <w:p w14:paraId="35F0A45E" w14:textId="77777777" w:rsidR="00000000" w:rsidRDefault="00E52DD3">
      <w:pPr>
        <w:pStyle w:val="a"/>
        <w:rPr>
          <w:rFonts w:hint="cs"/>
          <w:rtl/>
        </w:rPr>
      </w:pPr>
    </w:p>
    <w:p w14:paraId="6BDE6D0F" w14:textId="77777777" w:rsidR="00000000" w:rsidRDefault="00E52DD3">
      <w:pPr>
        <w:pStyle w:val="Subject"/>
        <w:rPr>
          <w:rFonts w:hint="cs"/>
          <w:u w:val="none"/>
          <w:rtl/>
        </w:rPr>
      </w:pPr>
      <w:bookmarkStart w:id="411" w:name="CS11608FI0011608T21_05_2003_18_54_01"/>
      <w:bookmarkEnd w:id="411"/>
      <w:r>
        <w:rPr>
          <w:rFonts w:hint="cs"/>
          <w:u w:val="none"/>
          <w:rtl/>
        </w:rPr>
        <w:t>הצעה לסדר-היום</w:t>
      </w:r>
    </w:p>
    <w:p w14:paraId="4F0ABA28" w14:textId="77777777" w:rsidR="00000000" w:rsidRDefault="00E52DD3">
      <w:pPr>
        <w:pStyle w:val="Subject"/>
        <w:rPr>
          <w:rFonts w:hint="cs"/>
          <w:rtl/>
        </w:rPr>
      </w:pPr>
      <w:r>
        <w:rPr>
          <w:rFonts w:hint="cs"/>
          <w:rtl/>
        </w:rPr>
        <w:t>הודעת עיריית תל-אביב כי לא תוכל לספק שירותי דת וכי תסגור מקוואות</w:t>
      </w:r>
    </w:p>
    <w:p w14:paraId="699464F9" w14:textId="77777777" w:rsidR="00000000" w:rsidRDefault="00E52DD3">
      <w:pPr>
        <w:pStyle w:val="SubjectSub"/>
        <w:jc w:val="left"/>
        <w:rPr>
          <w:rFonts w:hint="cs"/>
          <w:rtl/>
        </w:rPr>
      </w:pPr>
    </w:p>
    <w:p w14:paraId="7CF2997E" w14:textId="77777777" w:rsidR="00000000" w:rsidRDefault="00E52DD3">
      <w:pPr>
        <w:pStyle w:val="ad"/>
        <w:rPr>
          <w:rtl/>
        </w:rPr>
      </w:pPr>
      <w:r>
        <w:rPr>
          <w:rtl/>
        </w:rPr>
        <w:t>היו"ר מוחמד ברכה:</w:t>
      </w:r>
    </w:p>
    <w:p w14:paraId="01F76C57" w14:textId="77777777" w:rsidR="00000000" w:rsidRDefault="00E52DD3">
      <w:pPr>
        <w:pStyle w:val="a"/>
        <w:rPr>
          <w:rtl/>
        </w:rPr>
      </w:pPr>
    </w:p>
    <w:p w14:paraId="0C03F8EF" w14:textId="77777777" w:rsidR="00000000" w:rsidRDefault="00E52DD3">
      <w:pPr>
        <w:pStyle w:val="a"/>
        <w:ind w:firstLine="0"/>
        <w:rPr>
          <w:rFonts w:hint="cs"/>
          <w:rtl/>
        </w:rPr>
      </w:pPr>
      <w:r>
        <w:rPr>
          <w:rFonts w:hint="cs"/>
          <w:rtl/>
        </w:rPr>
        <w:tab/>
        <w:t xml:space="preserve">אנחנו עוברים לנושא הבא, הצעה לסדר-היום מס' 434: הודעת עיריית תל-אביב כי לא תוכל לספק שירותי דת וכי תסגור </w:t>
      </w:r>
      <w:r>
        <w:rPr>
          <w:rFonts w:hint="cs"/>
          <w:rtl/>
        </w:rPr>
        <w:t>מקוואות - הצעתו של חבר הכנסת אליהו ישי. בבקשה.</w:t>
      </w:r>
    </w:p>
    <w:p w14:paraId="0F71AC91" w14:textId="77777777" w:rsidR="00000000" w:rsidRDefault="00E52DD3">
      <w:pPr>
        <w:pStyle w:val="a"/>
        <w:rPr>
          <w:rFonts w:hint="cs"/>
          <w:rtl/>
        </w:rPr>
      </w:pPr>
    </w:p>
    <w:p w14:paraId="16F5E294" w14:textId="77777777" w:rsidR="00000000" w:rsidRDefault="00E52DD3">
      <w:pPr>
        <w:pStyle w:val="Speaker"/>
        <w:rPr>
          <w:rtl/>
        </w:rPr>
      </w:pPr>
      <w:bookmarkStart w:id="412" w:name="FS000000494T21_05_2003_18_56_09"/>
      <w:bookmarkEnd w:id="412"/>
      <w:r>
        <w:rPr>
          <w:rFonts w:hint="eastAsia"/>
          <w:rtl/>
        </w:rPr>
        <w:t>אליהו</w:t>
      </w:r>
      <w:r>
        <w:rPr>
          <w:rtl/>
        </w:rPr>
        <w:t xml:space="preserve"> ישי (ש"ס):</w:t>
      </w:r>
    </w:p>
    <w:p w14:paraId="7201FCED" w14:textId="77777777" w:rsidR="00000000" w:rsidRDefault="00E52DD3">
      <w:pPr>
        <w:pStyle w:val="a"/>
        <w:rPr>
          <w:rFonts w:hint="cs"/>
          <w:rtl/>
        </w:rPr>
      </w:pPr>
    </w:p>
    <w:p w14:paraId="5150F849" w14:textId="77777777" w:rsidR="00000000" w:rsidRDefault="00E52DD3">
      <w:pPr>
        <w:pStyle w:val="a"/>
        <w:rPr>
          <w:rFonts w:hint="cs"/>
          <w:rtl/>
        </w:rPr>
      </w:pPr>
      <w:r>
        <w:rPr>
          <w:rFonts w:hint="cs"/>
          <w:rtl/>
        </w:rPr>
        <w:t>שר הפנים לא רוצה לענות?</w:t>
      </w:r>
    </w:p>
    <w:p w14:paraId="2A51E535" w14:textId="77777777" w:rsidR="00000000" w:rsidRDefault="00E52DD3">
      <w:pPr>
        <w:pStyle w:val="a"/>
        <w:ind w:firstLine="0"/>
        <w:rPr>
          <w:rFonts w:hint="cs"/>
          <w:rtl/>
        </w:rPr>
      </w:pPr>
    </w:p>
    <w:p w14:paraId="22D2F02E" w14:textId="77777777" w:rsidR="00000000" w:rsidRDefault="00E52DD3">
      <w:pPr>
        <w:pStyle w:val="ad"/>
        <w:rPr>
          <w:rtl/>
        </w:rPr>
      </w:pPr>
      <w:r>
        <w:rPr>
          <w:rtl/>
        </w:rPr>
        <w:t>היו"ר מוחמד ברכה:</w:t>
      </w:r>
    </w:p>
    <w:p w14:paraId="1154EAF5" w14:textId="77777777" w:rsidR="00000000" w:rsidRDefault="00E52DD3">
      <w:pPr>
        <w:pStyle w:val="a"/>
        <w:rPr>
          <w:rtl/>
        </w:rPr>
      </w:pPr>
    </w:p>
    <w:p w14:paraId="01C66F1B" w14:textId="77777777" w:rsidR="00000000" w:rsidRDefault="00E52DD3">
      <w:pPr>
        <w:pStyle w:val="a"/>
        <w:rPr>
          <w:rFonts w:hint="cs"/>
          <w:rtl/>
        </w:rPr>
      </w:pPr>
      <w:r>
        <w:rPr>
          <w:rFonts w:hint="cs"/>
          <w:rtl/>
        </w:rPr>
        <w:t>על-פי הרשום אצלי, השר גדעון עזרא משיב.</w:t>
      </w:r>
    </w:p>
    <w:p w14:paraId="34A117D4" w14:textId="77777777" w:rsidR="00000000" w:rsidRDefault="00E52DD3">
      <w:pPr>
        <w:pStyle w:val="a"/>
        <w:ind w:firstLine="0"/>
        <w:rPr>
          <w:rFonts w:hint="cs"/>
          <w:rtl/>
        </w:rPr>
      </w:pPr>
    </w:p>
    <w:p w14:paraId="231C02A0" w14:textId="77777777" w:rsidR="00000000" w:rsidRDefault="00E52DD3">
      <w:pPr>
        <w:pStyle w:val="SpeakerCon"/>
        <w:rPr>
          <w:rtl/>
        </w:rPr>
      </w:pPr>
      <w:bookmarkStart w:id="413" w:name="FS000000494T21_05_2003_18_57_39C"/>
      <w:bookmarkEnd w:id="413"/>
      <w:r>
        <w:rPr>
          <w:rtl/>
        </w:rPr>
        <w:t>אליהו ישי (ש"ס):</w:t>
      </w:r>
    </w:p>
    <w:p w14:paraId="049D801B" w14:textId="77777777" w:rsidR="00000000" w:rsidRDefault="00E52DD3">
      <w:pPr>
        <w:pStyle w:val="a"/>
        <w:rPr>
          <w:rtl/>
        </w:rPr>
      </w:pPr>
    </w:p>
    <w:p w14:paraId="29484654" w14:textId="77777777" w:rsidR="00000000" w:rsidRDefault="00E52DD3">
      <w:pPr>
        <w:pStyle w:val="a"/>
        <w:rPr>
          <w:rFonts w:hint="cs"/>
          <w:rtl/>
        </w:rPr>
      </w:pPr>
      <w:r>
        <w:rPr>
          <w:rFonts w:hint="cs"/>
          <w:rtl/>
        </w:rPr>
        <w:t>אדוני היושב-ראש, מכובדי השר גדעון עזרא, לצערנו הרב, כתוצאה ממתחים ושנאות - -</w:t>
      </w:r>
    </w:p>
    <w:p w14:paraId="54BED909" w14:textId="77777777" w:rsidR="00000000" w:rsidRDefault="00E52DD3">
      <w:pPr>
        <w:pStyle w:val="a"/>
        <w:ind w:firstLine="0"/>
        <w:rPr>
          <w:rFonts w:hint="cs"/>
          <w:rtl/>
        </w:rPr>
      </w:pPr>
    </w:p>
    <w:p w14:paraId="389903EA" w14:textId="77777777" w:rsidR="00000000" w:rsidRDefault="00E52DD3">
      <w:pPr>
        <w:pStyle w:val="ac"/>
        <w:rPr>
          <w:rtl/>
        </w:rPr>
      </w:pPr>
      <w:r>
        <w:rPr>
          <w:rtl/>
        </w:rPr>
        <w:t>משה גפני (</w:t>
      </w:r>
      <w:r>
        <w:rPr>
          <w:rtl/>
        </w:rPr>
        <w:t>יהדות התורה):</w:t>
      </w:r>
    </w:p>
    <w:p w14:paraId="6137F316" w14:textId="77777777" w:rsidR="00000000" w:rsidRDefault="00E52DD3">
      <w:pPr>
        <w:pStyle w:val="a"/>
        <w:rPr>
          <w:rtl/>
        </w:rPr>
      </w:pPr>
    </w:p>
    <w:p w14:paraId="3A756CFB" w14:textId="77777777" w:rsidR="00000000" w:rsidRDefault="00E52DD3">
      <w:pPr>
        <w:pStyle w:val="a"/>
        <w:rPr>
          <w:rFonts w:hint="cs"/>
          <w:rtl/>
        </w:rPr>
      </w:pPr>
      <w:r>
        <w:rPr>
          <w:rFonts w:hint="cs"/>
          <w:rtl/>
        </w:rPr>
        <w:t>מי משיב על ההצעה?</w:t>
      </w:r>
    </w:p>
    <w:p w14:paraId="45E2B8CB" w14:textId="77777777" w:rsidR="00000000" w:rsidRDefault="00E52DD3">
      <w:pPr>
        <w:pStyle w:val="a"/>
        <w:ind w:firstLine="0"/>
        <w:rPr>
          <w:rFonts w:hint="cs"/>
          <w:rtl/>
        </w:rPr>
      </w:pPr>
    </w:p>
    <w:p w14:paraId="25D814E5" w14:textId="77777777" w:rsidR="00000000" w:rsidRDefault="00E52DD3">
      <w:pPr>
        <w:pStyle w:val="ac"/>
        <w:rPr>
          <w:rtl/>
        </w:rPr>
      </w:pPr>
      <w:r>
        <w:rPr>
          <w:rFonts w:hint="eastAsia"/>
          <w:rtl/>
        </w:rPr>
        <w:t>יולי</w:t>
      </w:r>
      <w:r>
        <w:rPr>
          <w:rtl/>
        </w:rPr>
        <w:t xml:space="preserve"> תמיר (העבודה-מימד):</w:t>
      </w:r>
    </w:p>
    <w:p w14:paraId="6DA6642A" w14:textId="77777777" w:rsidR="00000000" w:rsidRDefault="00E52DD3">
      <w:pPr>
        <w:pStyle w:val="a"/>
        <w:rPr>
          <w:rFonts w:hint="cs"/>
          <w:rtl/>
        </w:rPr>
      </w:pPr>
    </w:p>
    <w:p w14:paraId="235D8A55" w14:textId="77777777" w:rsidR="00000000" w:rsidRDefault="00E52DD3">
      <w:pPr>
        <w:pStyle w:val="a"/>
        <w:rPr>
          <w:rFonts w:hint="cs"/>
          <w:rtl/>
        </w:rPr>
      </w:pPr>
      <w:r>
        <w:rPr>
          <w:rFonts w:hint="cs"/>
          <w:rtl/>
        </w:rPr>
        <w:t>בתוקף מה משיב השר?</w:t>
      </w:r>
    </w:p>
    <w:p w14:paraId="5690A815" w14:textId="77777777" w:rsidR="00000000" w:rsidRDefault="00E52DD3">
      <w:pPr>
        <w:pStyle w:val="a"/>
        <w:ind w:firstLine="0"/>
        <w:rPr>
          <w:rFonts w:hint="cs"/>
          <w:rtl/>
        </w:rPr>
      </w:pPr>
    </w:p>
    <w:p w14:paraId="068D193B" w14:textId="77777777" w:rsidR="00000000" w:rsidRDefault="00E52DD3">
      <w:pPr>
        <w:pStyle w:val="ac"/>
        <w:rPr>
          <w:rtl/>
        </w:rPr>
      </w:pPr>
      <w:r>
        <w:rPr>
          <w:rFonts w:hint="eastAsia"/>
          <w:rtl/>
        </w:rPr>
        <w:t>השר</w:t>
      </w:r>
      <w:r>
        <w:rPr>
          <w:rtl/>
        </w:rPr>
        <w:t xml:space="preserve"> גדעון עזרא:</w:t>
      </w:r>
    </w:p>
    <w:p w14:paraId="6E0D999D" w14:textId="77777777" w:rsidR="00000000" w:rsidRDefault="00E52DD3">
      <w:pPr>
        <w:pStyle w:val="a"/>
        <w:rPr>
          <w:rFonts w:hint="cs"/>
          <w:rtl/>
        </w:rPr>
      </w:pPr>
    </w:p>
    <w:p w14:paraId="1ACB0A2F" w14:textId="77777777" w:rsidR="00000000" w:rsidRDefault="00E52DD3">
      <w:pPr>
        <w:pStyle w:val="a"/>
        <w:rPr>
          <w:rFonts w:hint="cs"/>
          <w:rtl/>
        </w:rPr>
      </w:pPr>
      <w:r>
        <w:rPr>
          <w:rFonts w:hint="cs"/>
          <w:rtl/>
        </w:rPr>
        <w:t>משרד הדתות.</w:t>
      </w:r>
    </w:p>
    <w:p w14:paraId="7A526125" w14:textId="77777777" w:rsidR="00000000" w:rsidRDefault="00E52DD3">
      <w:pPr>
        <w:pStyle w:val="a"/>
        <w:ind w:firstLine="0"/>
        <w:rPr>
          <w:rFonts w:hint="cs"/>
          <w:rtl/>
        </w:rPr>
      </w:pPr>
    </w:p>
    <w:p w14:paraId="4565D1DC" w14:textId="77777777" w:rsidR="00000000" w:rsidRDefault="00E52DD3">
      <w:pPr>
        <w:pStyle w:val="ad"/>
        <w:rPr>
          <w:rtl/>
        </w:rPr>
      </w:pPr>
      <w:r>
        <w:rPr>
          <w:rtl/>
        </w:rPr>
        <w:t>היו"ר מוחמד ברכה:</w:t>
      </w:r>
    </w:p>
    <w:p w14:paraId="6E30C3DB" w14:textId="77777777" w:rsidR="00000000" w:rsidRDefault="00E52DD3">
      <w:pPr>
        <w:pStyle w:val="a"/>
        <w:rPr>
          <w:rtl/>
        </w:rPr>
      </w:pPr>
    </w:p>
    <w:p w14:paraId="5FD687B7" w14:textId="77777777" w:rsidR="00000000" w:rsidRDefault="00E52DD3">
      <w:pPr>
        <w:pStyle w:val="a"/>
        <w:rPr>
          <w:rFonts w:hint="cs"/>
          <w:rtl/>
        </w:rPr>
      </w:pPr>
      <w:r>
        <w:rPr>
          <w:rFonts w:hint="cs"/>
          <w:rtl/>
        </w:rPr>
        <w:t>שר הדתות הוא ראש הממשלה. השר גדעון עזרא הוא השר המתאם.</w:t>
      </w:r>
    </w:p>
    <w:p w14:paraId="44216BB2" w14:textId="77777777" w:rsidR="00000000" w:rsidRDefault="00E52DD3">
      <w:pPr>
        <w:pStyle w:val="a"/>
        <w:ind w:firstLine="0"/>
        <w:rPr>
          <w:rtl/>
        </w:rPr>
      </w:pPr>
    </w:p>
    <w:p w14:paraId="512D5AF0" w14:textId="77777777" w:rsidR="00000000" w:rsidRDefault="00E52DD3">
      <w:pPr>
        <w:pStyle w:val="a"/>
        <w:ind w:firstLine="0"/>
        <w:rPr>
          <w:rFonts w:hint="cs"/>
          <w:rtl/>
        </w:rPr>
      </w:pPr>
    </w:p>
    <w:p w14:paraId="540689C5" w14:textId="77777777" w:rsidR="00000000" w:rsidRDefault="00E52DD3">
      <w:pPr>
        <w:pStyle w:val="SpeakerCon"/>
        <w:rPr>
          <w:rtl/>
        </w:rPr>
      </w:pPr>
      <w:bookmarkStart w:id="414" w:name="FS000000494T21_05_2003_18_59_26C"/>
      <w:bookmarkEnd w:id="414"/>
      <w:r>
        <w:rPr>
          <w:rtl/>
        </w:rPr>
        <w:t>אליהו ישי (ש"ס):</w:t>
      </w:r>
    </w:p>
    <w:p w14:paraId="19E02994" w14:textId="77777777" w:rsidR="00000000" w:rsidRDefault="00E52DD3">
      <w:pPr>
        <w:pStyle w:val="a"/>
        <w:rPr>
          <w:rtl/>
        </w:rPr>
      </w:pPr>
    </w:p>
    <w:p w14:paraId="47A7D288" w14:textId="77777777" w:rsidR="00000000" w:rsidRDefault="00E52DD3">
      <w:pPr>
        <w:pStyle w:val="a"/>
        <w:rPr>
          <w:rFonts w:hint="cs"/>
          <w:rtl/>
        </w:rPr>
      </w:pPr>
      <w:r>
        <w:rPr>
          <w:rFonts w:hint="cs"/>
          <w:rtl/>
        </w:rPr>
        <w:t xml:space="preserve">אף שהנושא שייך לשר הפנים, הוא העדיף להעביר אותו לשר </w:t>
      </w:r>
      <w:r>
        <w:rPr>
          <w:rFonts w:hint="cs"/>
          <w:rtl/>
        </w:rPr>
        <w:t>הדתות, ובמקרה הזה עונה גדעון עזרא במקום שר הדתות כמשיב. טוב, אבל אלה דברים טכניים.</w:t>
      </w:r>
    </w:p>
    <w:p w14:paraId="0C4474FD" w14:textId="77777777" w:rsidR="00000000" w:rsidRDefault="00E52DD3">
      <w:pPr>
        <w:pStyle w:val="ac"/>
        <w:rPr>
          <w:rFonts w:hint="cs"/>
          <w:rtl/>
        </w:rPr>
      </w:pPr>
    </w:p>
    <w:p w14:paraId="3948CF9F" w14:textId="77777777" w:rsidR="00000000" w:rsidRDefault="00E52DD3">
      <w:pPr>
        <w:pStyle w:val="ac"/>
        <w:rPr>
          <w:rtl/>
        </w:rPr>
      </w:pPr>
      <w:r>
        <w:rPr>
          <w:rFonts w:hint="eastAsia"/>
          <w:rtl/>
        </w:rPr>
        <w:t>משה</w:t>
      </w:r>
      <w:r>
        <w:rPr>
          <w:rtl/>
        </w:rPr>
        <w:t xml:space="preserve"> גפני (יהדות התורה):</w:t>
      </w:r>
    </w:p>
    <w:p w14:paraId="3951EC11" w14:textId="77777777" w:rsidR="00000000" w:rsidRDefault="00E52DD3">
      <w:pPr>
        <w:pStyle w:val="a"/>
        <w:rPr>
          <w:rFonts w:hint="cs"/>
          <w:rtl/>
        </w:rPr>
      </w:pPr>
    </w:p>
    <w:p w14:paraId="16DA11D5" w14:textId="77777777" w:rsidR="00000000" w:rsidRDefault="00E52DD3">
      <w:pPr>
        <w:pStyle w:val="a"/>
        <w:rPr>
          <w:rFonts w:hint="cs"/>
          <w:rtl/>
        </w:rPr>
      </w:pPr>
      <w:r>
        <w:rPr>
          <w:rFonts w:hint="cs"/>
          <w:rtl/>
        </w:rPr>
        <w:t>השר עזרא - זה מצוין. היה מעניין אם השר פורז היה משיב.</w:t>
      </w:r>
    </w:p>
    <w:p w14:paraId="46EAE10F" w14:textId="77777777" w:rsidR="00000000" w:rsidRDefault="00E52DD3">
      <w:pPr>
        <w:pStyle w:val="a"/>
        <w:ind w:firstLine="0"/>
        <w:rPr>
          <w:rFonts w:hint="cs"/>
          <w:rtl/>
        </w:rPr>
      </w:pPr>
    </w:p>
    <w:p w14:paraId="3BC8DDA2" w14:textId="77777777" w:rsidR="00000000" w:rsidRDefault="00E52DD3">
      <w:pPr>
        <w:pStyle w:val="SpeakerCon"/>
        <w:rPr>
          <w:rtl/>
        </w:rPr>
      </w:pPr>
      <w:bookmarkStart w:id="415" w:name="FS000000494T21_05_2003_19_00_47C"/>
      <w:bookmarkEnd w:id="415"/>
      <w:r>
        <w:rPr>
          <w:rtl/>
        </w:rPr>
        <w:t>אליהו ישי (ש"ס):</w:t>
      </w:r>
    </w:p>
    <w:p w14:paraId="23EB59E2" w14:textId="77777777" w:rsidR="00000000" w:rsidRDefault="00E52DD3">
      <w:pPr>
        <w:pStyle w:val="a"/>
        <w:rPr>
          <w:rtl/>
        </w:rPr>
      </w:pPr>
    </w:p>
    <w:p w14:paraId="16E3F843" w14:textId="77777777" w:rsidR="00000000" w:rsidRDefault="00E52DD3">
      <w:pPr>
        <w:pStyle w:val="a"/>
        <w:rPr>
          <w:rFonts w:hint="cs"/>
          <w:rtl/>
        </w:rPr>
      </w:pPr>
      <w:r>
        <w:rPr>
          <w:rFonts w:hint="cs"/>
          <w:rtl/>
        </w:rPr>
        <w:t>אם גדעון עזרא ישיב לי את מה שהוא באמת רוצה, מצבי טוב. אני כבר מוותר על ההצ</w:t>
      </w:r>
      <w:r>
        <w:rPr>
          <w:rFonts w:hint="cs"/>
          <w:rtl/>
        </w:rPr>
        <w:t xml:space="preserve">עה לסדר-היום, כי אני יודע שהתשובה שלו תהיה הגיונית. כי גדעון עזרא הוא איש עם ערכים, הוא אוהב את המסורת והוא חרד מההידרדרות שקורית פה. ברור שהוא מוגבל ושר הפנים הוא פורז, ופורז אמר שהוא לא רוצה מדינה יהודית. </w:t>
      </w:r>
    </w:p>
    <w:p w14:paraId="42B7EEEB" w14:textId="77777777" w:rsidR="00000000" w:rsidRDefault="00E52DD3">
      <w:pPr>
        <w:pStyle w:val="a"/>
        <w:rPr>
          <w:rFonts w:hint="cs"/>
          <w:rtl/>
        </w:rPr>
      </w:pPr>
    </w:p>
    <w:p w14:paraId="25557947" w14:textId="77777777" w:rsidR="00000000" w:rsidRDefault="00E52DD3">
      <w:pPr>
        <w:pStyle w:val="a"/>
        <w:rPr>
          <w:rFonts w:hint="cs"/>
          <w:rtl/>
        </w:rPr>
      </w:pPr>
      <w:r>
        <w:rPr>
          <w:rFonts w:hint="cs"/>
          <w:rtl/>
        </w:rPr>
        <w:t xml:space="preserve">המגמה של שינוי בקואליציה, אם שר המשפטים ואם שר </w:t>
      </w:r>
      <w:r>
        <w:rPr>
          <w:rFonts w:hint="cs"/>
          <w:rtl/>
        </w:rPr>
        <w:t>הפנים, ושל השותפות בכלל של שינוי בקואליציה - היא שמה לה למטרה להרוס, לחסל ולהשמיד כל סממן של זהות יהודית, דתית, רוחנית, לצערי הרב. אני אומר פה דברים מאוד קשים וכואבים, אדוני היושב-ראש, משום שנוצר מצב חדש במדינת ישראל, שקמה מפלגה ויוצאת נגד כל היסודות והשור</w:t>
      </w:r>
      <w:r>
        <w:rPr>
          <w:rFonts w:hint="cs"/>
          <w:rtl/>
        </w:rPr>
        <w:t xml:space="preserve">שים שעליהם קמה מדינת ישראל. מדינת ישראל קמה כמדינה יהודית. חוק הרבנות הראשית, חוק נישואין וגירושין, דברים מאוד ברורים. מנהיגי האומה עמדו פה בעת הקמת המדינה ודיברו רבות על העניין. היום קמו לנו נציגים, שרים, שכולם מפחדים מהם משום-מה. </w:t>
      </w:r>
    </w:p>
    <w:p w14:paraId="5B1A4C58" w14:textId="77777777" w:rsidR="00000000" w:rsidRDefault="00E52DD3">
      <w:pPr>
        <w:pStyle w:val="a"/>
        <w:rPr>
          <w:rFonts w:hint="cs"/>
          <w:rtl/>
        </w:rPr>
      </w:pPr>
    </w:p>
    <w:p w14:paraId="1AEFA49D" w14:textId="77777777" w:rsidR="00000000" w:rsidRDefault="00E52DD3">
      <w:pPr>
        <w:pStyle w:val="a"/>
        <w:rPr>
          <w:rFonts w:hint="cs"/>
          <w:rtl/>
        </w:rPr>
      </w:pPr>
      <w:r>
        <w:rPr>
          <w:rFonts w:hint="cs"/>
          <w:rtl/>
        </w:rPr>
        <w:t>גדעון עזרא, בתוך הליכו</w:t>
      </w:r>
      <w:r>
        <w:rPr>
          <w:rFonts w:hint="cs"/>
          <w:rtl/>
        </w:rPr>
        <w:t>ד לא שמעתי אפילו שר אחד שקם, ואפילו לא בתוך המפד"ל. תראה, יש לי בעיה קשה מאוד עם המפד"ל. אני מרגיש שבכל דיון הם בפה שלי. לא שאני מחפש לתקוף את המפד"ל. אני יושב וצופה וממתין לראות מתי המפלגה תראה שיש לה קווים אדומים ותתעורר. מתי? באיזה בוקר יקום אפי איתם וי</w:t>
      </w:r>
      <w:r>
        <w:rPr>
          <w:rFonts w:hint="cs"/>
          <w:rtl/>
        </w:rPr>
        <w:t>אמר: זהו. עד כאן, לא מוכן יותר. הלכה מדינת ישראל כמדינה יהודית. שים לב, שכשהוא אומר כניסה ואזרחות לכל אזרח, לכל אדם שרוצה אזרחות, זאת אומרת שאין מדינה יהודית.</w:t>
      </w:r>
    </w:p>
    <w:p w14:paraId="768AC9F0" w14:textId="77777777" w:rsidR="00000000" w:rsidRDefault="00E52DD3">
      <w:pPr>
        <w:pStyle w:val="a"/>
        <w:ind w:firstLine="0"/>
        <w:rPr>
          <w:rFonts w:hint="cs"/>
          <w:rtl/>
        </w:rPr>
      </w:pPr>
    </w:p>
    <w:p w14:paraId="4571F127" w14:textId="77777777" w:rsidR="00000000" w:rsidRDefault="00E52DD3">
      <w:pPr>
        <w:pStyle w:val="a"/>
        <w:ind w:firstLine="0"/>
        <w:rPr>
          <w:rFonts w:hint="cs"/>
          <w:rtl/>
        </w:rPr>
      </w:pPr>
      <w:r>
        <w:rPr>
          <w:rFonts w:hint="cs"/>
          <w:rtl/>
        </w:rPr>
        <w:tab/>
        <w:t>היום אנחנו סובלים, בוכים ויש לנו צער על שאין כסף במדינה, אין אוכל לילדים, יש עוני, יש רעב, יש ה</w:t>
      </w:r>
      <w:r>
        <w:rPr>
          <w:rFonts w:hint="cs"/>
          <w:rtl/>
        </w:rPr>
        <w:t xml:space="preserve">ידרדרות. המדינה כמעט מתרסקת על רקע חברתי. פתאום הוא נותן אזרחות לאלפים, לעשרות-אלפים, ומחר למאות-אלפים. כי מעניין אותו דבר אחד: איך להפוך את מדינת ישראל למדינה ככל העמים, זה מה שיש לו בראש. </w:t>
      </w:r>
    </w:p>
    <w:p w14:paraId="3F3D2D79" w14:textId="77777777" w:rsidR="00000000" w:rsidRDefault="00E52DD3">
      <w:pPr>
        <w:pStyle w:val="a"/>
        <w:rPr>
          <w:rFonts w:hint="cs"/>
          <w:rtl/>
        </w:rPr>
      </w:pPr>
    </w:p>
    <w:p w14:paraId="29065FAA" w14:textId="77777777" w:rsidR="00000000" w:rsidRDefault="00E52DD3">
      <w:pPr>
        <w:pStyle w:val="a"/>
        <w:rPr>
          <w:rFonts w:hint="cs"/>
          <w:rtl/>
        </w:rPr>
      </w:pPr>
      <w:r>
        <w:rPr>
          <w:rFonts w:hint="cs"/>
          <w:rtl/>
        </w:rPr>
        <w:t>השר גדעון עזרא, אתה מכיר את זה בעבר גם מהשב"כ, עד כמה העם היהודי</w:t>
      </w:r>
      <w:r>
        <w:rPr>
          <w:rFonts w:hint="cs"/>
          <w:rtl/>
        </w:rPr>
        <w:t xml:space="preserve"> הזה עקשן, עד כמה מסר העם היהודי נפשו במשך אלפי שנים, עד כמה חירפו אנשים את נפשם על קידוש השם, עד כמה מסרו אנשים נפשם למען מדינת ישראל, למען תורת ישראל ולמען היהדות. והנה יש הצהרות הרסניות וגזעניות של שר הפנים ושל שר המשפטים בגנות שירותי הדת. </w:t>
      </w:r>
    </w:p>
    <w:p w14:paraId="7490B507" w14:textId="77777777" w:rsidR="00000000" w:rsidRDefault="00E52DD3">
      <w:pPr>
        <w:pStyle w:val="a"/>
        <w:rPr>
          <w:rFonts w:hint="cs"/>
          <w:rtl/>
        </w:rPr>
      </w:pPr>
    </w:p>
    <w:p w14:paraId="6E7DB730" w14:textId="77777777" w:rsidR="00000000" w:rsidRDefault="00E52DD3">
      <w:pPr>
        <w:pStyle w:val="a"/>
        <w:rPr>
          <w:rFonts w:hint="cs"/>
          <w:rtl/>
        </w:rPr>
      </w:pPr>
      <w:r>
        <w:rPr>
          <w:rFonts w:hint="cs"/>
          <w:rtl/>
        </w:rPr>
        <w:t>מובן שבכל ה</w:t>
      </w:r>
      <w:r>
        <w:rPr>
          <w:rFonts w:hint="cs"/>
          <w:rtl/>
        </w:rPr>
        <w:t xml:space="preserve">נוגע לשירותי התרבות הכלליים, התיאטרון או מוסדות אחרים </w:t>
      </w:r>
      <w:r>
        <w:rPr>
          <w:rtl/>
        </w:rPr>
        <w:t>–</w:t>
      </w:r>
      <w:r>
        <w:rPr>
          <w:rFonts w:hint="cs"/>
          <w:rtl/>
        </w:rPr>
        <w:t xml:space="preserve"> אתם אין לו שום בעיה, גם כאשר יש שם בעיות קשות של ניהול, ויש דוח חריף של מבקר המדינה על מוסדות כאלה ואחרים. זה עובר בשקט גמור, אין שום בעיה. רשות השידור היתה בצרה צרורה. כמה תקפו אותה? כמה דיבר מבקר המ</w:t>
      </w:r>
      <w:r>
        <w:rPr>
          <w:rFonts w:hint="cs"/>
          <w:rtl/>
        </w:rPr>
        <w:t>דינה נגדה? לא ראיתי שסוגרים את רשות השידור, מתקנים את הדברים ומטפלים בהם מבפנים, כי זו רשות חשובה, רשות ממלכתית, ואין שום כוונה לפגוע בה. אבל, עם המועצות הדתיות זה אחרת. אנחנו במדינת חוק, מדינה דמוקרטית; גם אם לשיטתו של מישהו יש בעיות, שר הדתות היום הוא רא</w:t>
      </w:r>
      <w:r>
        <w:rPr>
          <w:rFonts w:hint="cs"/>
          <w:rtl/>
        </w:rPr>
        <w:t xml:space="preserve">ש הממשלה, בבקשה, שיקום ויעשה סדר. אבל לשפוך את התינוק עם המים? </w:t>
      </w:r>
    </w:p>
    <w:p w14:paraId="67E9B122" w14:textId="77777777" w:rsidR="00000000" w:rsidRDefault="00E52DD3">
      <w:pPr>
        <w:pStyle w:val="a"/>
        <w:rPr>
          <w:rFonts w:hint="cs"/>
          <w:rtl/>
        </w:rPr>
      </w:pPr>
    </w:p>
    <w:p w14:paraId="0B3D5992" w14:textId="77777777" w:rsidR="00000000" w:rsidRDefault="00E52DD3">
      <w:pPr>
        <w:pStyle w:val="a"/>
        <w:rPr>
          <w:rFonts w:hint="cs"/>
          <w:rtl/>
        </w:rPr>
      </w:pPr>
      <w:r>
        <w:rPr>
          <w:rFonts w:hint="cs"/>
          <w:rtl/>
        </w:rPr>
        <w:t>מה רוצה השר? הוא רוצה שלא יהיו פה בתי-כנסיות, שייסגרו מקוואות. הוא רוצה שחופה תהיה בלי רב, הוא לא רוצה רב, הוא רוצה נישואין אזרחיים. הוא רוצה למחוק כל סממן של יהדות, אז הוא אומר שאין כסף ותול</w:t>
      </w:r>
      <w:r>
        <w:rPr>
          <w:rFonts w:hint="cs"/>
          <w:rtl/>
        </w:rPr>
        <w:t xml:space="preserve">ה את זה בכך שיש שחיתויות במועצות הדתיות. אדרבה, אם מישהו חושב שיש שחיתויות במועצות הדתיות, יעמידו לדין כל מי שמתנהג לא נכון וידיחו כל מי שפועל לא נכון. </w:t>
      </w:r>
    </w:p>
    <w:p w14:paraId="4BA1DEF3" w14:textId="77777777" w:rsidR="00000000" w:rsidRDefault="00E52DD3">
      <w:pPr>
        <w:pStyle w:val="a"/>
        <w:rPr>
          <w:rFonts w:hint="cs"/>
          <w:rtl/>
        </w:rPr>
      </w:pPr>
    </w:p>
    <w:p w14:paraId="1BF2F0DD" w14:textId="77777777" w:rsidR="00000000" w:rsidRDefault="00E52DD3">
      <w:pPr>
        <w:pStyle w:val="a"/>
        <w:rPr>
          <w:rFonts w:hint="cs"/>
          <w:rtl/>
        </w:rPr>
      </w:pPr>
      <w:r>
        <w:rPr>
          <w:rFonts w:hint="cs"/>
          <w:rtl/>
        </w:rPr>
        <w:t>מכובדי השר, ראשי רשויות כבר מבינים ששר הפנים נגד מועצות דתיות. הנה יש להם הזדמנות טובה מאוד לחסל ולסגו</w:t>
      </w:r>
      <w:r>
        <w:rPr>
          <w:rFonts w:hint="cs"/>
          <w:rtl/>
        </w:rPr>
        <w:t xml:space="preserve">ר את המועצות הדתיות. אני שואל אותך: מי יטפל בשירותי הדת? כל יהודי נזקק לשירותי הדת: נולד בן בשעה טובה ומוצלחת - צריך ברית-מילה, הנער הגיע לגיל 13 </w:t>
      </w:r>
      <w:r>
        <w:rPr>
          <w:rtl/>
        </w:rPr>
        <w:t>–</w:t>
      </w:r>
      <w:r>
        <w:rPr>
          <w:rFonts w:hint="cs"/>
          <w:rtl/>
        </w:rPr>
        <w:t xml:space="preserve"> צריך בר-מצווה, מתחתן </w:t>
      </w:r>
      <w:r>
        <w:rPr>
          <w:rtl/>
        </w:rPr>
        <w:t>–</w:t>
      </w:r>
      <w:r>
        <w:rPr>
          <w:rFonts w:hint="cs"/>
          <w:rtl/>
        </w:rPr>
        <w:t xml:space="preserve"> צריך חופה וקידושין. צריך בתי-כנסת ומקוואות. </w:t>
      </w:r>
    </w:p>
    <w:p w14:paraId="520F06EE" w14:textId="77777777" w:rsidR="00000000" w:rsidRDefault="00E52DD3">
      <w:pPr>
        <w:pStyle w:val="a"/>
        <w:rPr>
          <w:rFonts w:hint="cs"/>
          <w:rtl/>
        </w:rPr>
      </w:pPr>
    </w:p>
    <w:p w14:paraId="2589BE97" w14:textId="77777777" w:rsidR="00000000" w:rsidRDefault="00E52DD3">
      <w:pPr>
        <w:pStyle w:val="a"/>
        <w:rPr>
          <w:rFonts w:hint="cs"/>
          <w:rtl/>
        </w:rPr>
      </w:pPr>
      <w:r>
        <w:rPr>
          <w:rFonts w:hint="cs"/>
          <w:rtl/>
        </w:rPr>
        <w:t>לא עליכם ולא על אף אחד, אדם גם נפטר והו</w:t>
      </w:r>
      <w:r>
        <w:rPr>
          <w:rFonts w:hint="cs"/>
          <w:rtl/>
        </w:rPr>
        <w:t>לך לבית-עולמו והוא מגיע לקבורה. יש כאלה שרצו להגיע לקבורה חילונית, ואף פעם לא התנגדנו לזה. מי שרוצה למות כחילוני ולהיקבר כחילוני בלי "קדיש", בלי תפילה ובלי אשכבה, אין שום בעיה. אם זה מה שהוא רוצה - שיבושם לו. לא התנגדנו לזה. לא נקבור אותו בכוח בניגוד למה ש</w:t>
      </w:r>
      <w:r>
        <w:rPr>
          <w:rFonts w:hint="cs"/>
          <w:rtl/>
        </w:rPr>
        <w:t xml:space="preserve">הוא רצה. </w:t>
      </w:r>
    </w:p>
    <w:p w14:paraId="30617070" w14:textId="77777777" w:rsidR="00000000" w:rsidRDefault="00E52DD3">
      <w:pPr>
        <w:pStyle w:val="a"/>
        <w:rPr>
          <w:rFonts w:hint="cs"/>
          <w:rtl/>
        </w:rPr>
      </w:pPr>
    </w:p>
    <w:p w14:paraId="25233A67" w14:textId="77777777" w:rsidR="00000000" w:rsidRDefault="00E52DD3">
      <w:pPr>
        <w:pStyle w:val="ad"/>
        <w:rPr>
          <w:rtl/>
        </w:rPr>
      </w:pPr>
      <w:r>
        <w:rPr>
          <w:rtl/>
        </w:rPr>
        <w:t>היו"ר מוחמד ברכה:</w:t>
      </w:r>
    </w:p>
    <w:p w14:paraId="5384405B" w14:textId="77777777" w:rsidR="00000000" w:rsidRDefault="00E52DD3">
      <w:pPr>
        <w:pStyle w:val="a"/>
        <w:rPr>
          <w:rtl/>
        </w:rPr>
      </w:pPr>
    </w:p>
    <w:p w14:paraId="13A5D314" w14:textId="77777777" w:rsidR="00000000" w:rsidRDefault="00E52DD3">
      <w:pPr>
        <w:pStyle w:val="a"/>
        <w:rPr>
          <w:rFonts w:hint="cs"/>
          <w:rtl/>
        </w:rPr>
      </w:pPr>
      <w:r>
        <w:rPr>
          <w:rFonts w:hint="cs"/>
          <w:rtl/>
        </w:rPr>
        <w:t xml:space="preserve">איך יבושם לו? </w:t>
      </w:r>
    </w:p>
    <w:p w14:paraId="5B9F6EF2" w14:textId="77777777" w:rsidR="00000000" w:rsidRDefault="00E52DD3">
      <w:pPr>
        <w:pStyle w:val="a"/>
        <w:rPr>
          <w:rFonts w:hint="cs"/>
          <w:rtl/>
        </w:rPr>
      </w:pPr>
    </w:p>
    <w:p w14:paraId="0E701B19" w14:textId="77777777" w:rsidR="00000000" w:rsidRDefault="00E52DD3">
      <w:pPr>
        <w:pStyle w:val="SpeakerCon"/>
        <w:rPr>
          <w:rtl/>
        </w:rPr>
      </w:pPr>
      <w:bookmarkStart w:id="416" w:name="FS000000494T21_05_2003_18_43_59"/>
      <w:bookmarkStart w:id="417" w:name="FS000000494T21_05_2003_20_26_13"/>
      <w:bookmarkStart w:id="418" w:name="FS000000494T21_05_2003_20_26_17C"/>
      <w:bookmarkEnd w:id="416"/>
      <w:bookmarkEnd w:id="417"/>
      <w:bookmarkEnd w:id="418"/>
      <w:r>
        <w:rPr>
          <w:rtl/>
        </w:rPr>
        <w:t>אליהו ישי (ש"ס):</w:t>
      </w:r>
    </w:p>
    <w:p w14:paraId="7DCC581C" w14:textId="77777777" w:rsidR="00000000" w:rsidRDefault="00E52DD3">
      <w:pPr>
        <w:pStyle w:val="a"/>
        <w:rPr>
          <w:rtl/>
        </w:rPr>
      </w:pPr>
    </w:p>
    <w:p w14:paraId="235D15B2" w14:textId="77777777" w:rsidR="00000000" w:rsidRDefault="00E52DD3">
      <w:pPr>
        <w:pStyle w:val="a"/>
        <w:rPr>
          <w:rFonts w:hint="cs"/>
          <w:rtl/>
        </w:rPr>
      </w:pPr>
      <w:r>
        <w:rPr>
          <w:rFonts w:hint="cs"/>
          <w:rtl/>
        </w:rPr>
        <w:t xml:space="preserve">איך יבושם לו? הרי הוא רוצה הלוויה חילונית, הוא חושב שזה שיא העונג, אז שיבושם לו. </w:t>
      </w:r>
    </w:p>
    <w:p w14:paraId="45161A51" w14:textId="77777777" w:rsidR="00000000" w:rsidRDefault="00E52DD3">
      <w:pPr>
        <w:pStyle w:val="a"/>
        <w:rPr>
          <w:rFonts w:hint="cs"/>
          <w:rtl/>
        </w:rPr>
      </w:pPr>
    </w:p>
    <w:p w14:paraId="7BFC684B" w14:textId="77777777" w:rsidR="00000000" w:rsidRDefault="00E52DD3">
      <w:pPr>
        <w:pStyle w:val="a"/>
        <w:rPr>
          <w:rFonts w:hint="cs"/>
          <w:rtl/>
        </w:rPr>
      </w:pPr>
      <w:r>
        <w:rPr>
          <w:rFonts w:hint="cs"/>
          <w:rtl/>
        </w:rPr>
        <w:t>השר גדעון עזרא, הבעיה היא שלאט-לאט אנחנו מתפרקים מנכסינו, מערכינו ומהמורשת שלנו. אני תמה ושואל את עצמי, מה אנ</w:t>
      </w:r>
      <w:r>
        <w:rPr>
          <w:rFonts w:hint="cs"/>
          <w:rtl/>
        </w:rPr>
        <w:t>חנו עושים פה. בזמנו הציע הרצל שהעם היהודי יקים את המדינה שלו באוגנדה, כך הוא הציע אז. כשהוא הציע את זה, הרבה גם הסכימו אתו. תשאל היום את פורז. בשבילו אין שום הבדל. הוא יכול להקים את המדינה שלו ברומניה, בפולין, והוא בעצם לא רוצה שמדינת ישראל תישאר מדינת היה</w:t>
      </w:r>
      <w:r>
        <w:rPr>
          <w:rFonts w:hint="cs"/>
          <w:rtl/>
        </w:rPr>
        <w:t xml:space="preserve">ודים. </w:t>
      </w:r>
    </w:p>
    <w:p w14:paraId="1D3A0168" w14:textId="77777777" w:rsidR="00000000" w:rsidRDefault="00E52DD3">
      <w:pPr>
        <w:pStyle w:val="a"/>
        <w:rPr>
          <w:rFonts w:hint="cs"/>
          <w:rtl/>
        </w:rPr>
      </w:pPr>
    </w:p>
    <w:p w14:paraId="5554A582" w14:textId="77777777" w:rsidR="00000000" w:rsidRDefault="00E52DD3">
      <w:pPr>
        <w:pStyle w:val="a"/>
        <w:rPr>
          <w:rFonts w:hint="cs"/>
          <w:rtl/>
        </w:rPr>
      </w:pPr>
      <w:r>
        <w:rPr>
          <w:rFonts w:hint="cs"/>
          <w:rtl/>
        </w:rPr>
        <w:t>תראה באיזו שיטה הם הולכים במשרד הפנים, במשרד המשפטים, במשרדי הממשלה השונים בהנהלת שינוי ובהשפעה שלהם על שרים נוספים בליכוד כתוצאה מהשינויים המבניים, כביכול, במסגרת התקציב בחוק ההסדרים. בכל מקום שיש בו סממן יהודי דתי, הולכים להיאבק ולהפיל אותו, לצער</w:t>
      </w:r>
      <w:r>
        <w:rPr>
          <w:rFonts w:hint="cs"/>
          <w:rtl/>
        </w:rPr>
        <w:t xml:space="preserve">י הרב. </w:t>
      </w:r>
    </w:p>
    <w:p w14:paraId="2B5E44F1" w14:textId="77777777" w:rsidR="00000000" w:rsidRDefault="00E52DD3">
      <w:pPr>
        <w:pStyle w:val="a"/>
        <w:rPr>
          <w:rFonts w:hint="cs"/>
          <w:rtl/>
        </w:rPr>
      </w:pPr>
    </w:p>
    <w:p w14:paraId="5A87ADC9" w14:textId="77777777" w:rsidR="00000000" w:rsidRDefault="00E52DD3">
      <w:pPr>
        <w:pStyle w:val="a"/>
        <w:rPr>
          <w:rFonts w:hint="cs"/>
          <w:rtl/>
        </w:rPr>
      </w:pPr>
      <w:r>
        <w:rPr>
          <w:rFonts w:hint="cs"/>
          <w:rtl/>
        </w:rPr>
        <w:t>השר עזרא, אתה הרי מסתובב בעולם ורואה את העם היהודי בתפוצות. תאר לך שבאיזו מדינה בעולם היו קמים ואומרים: אין שירותי דת לעם היהודי. תאר לך שבצרפת שיראק היה קם  ואומר: אין שירותי דת ליהודים, לא יהיו להם בתי-כנסיות ולא ימנו להם רבנים. אפילו שם ממנים ר</w:t>
      </w:r>
      <w:r>
        <w:rPr>
          <w:rFonts w:hint="cs"/>
          <w:rtl/>
        </w:rPr>
        <w:t xml:space="preserve">בנים, אפילו שם מכבדים את הערכים של העם היהודי, וזו לא מדינת ישראל. כמעט אין מדינה בעולם שיהודים לא מקבלים בה את השירותים שלהם -  ארצות-הברית, צרפת, מדינות אירופה וכל המקומות בעולם. שם מכבדים את הדת של כל אחד ונזהרים מאוד מלפגוע בפולחן הדתי של הפרט. </w:t>
      </w:r>
    </w:p>
    <w:p w14:paraId="2222E8DD" w14:textId="77777777" w:rsidR="00000000" w:rsidRDefault="00E52DD3">
      <w:pPr>
        <w:pStyle w:val="a"/>
        <w:rPr>
          <w:rFonts w:hint="cs"/>
          <w:rtl/>
        </w:rPr>
      </w:pPr>
    </w:p>
    <w:p w14:paraId="304C2EE4" w14:textId="77777777" w:rsidR="00000000" w:rsidRDefault="00E52DD3">
      <w:pPr>
        <w:pStyle w:val="ac"/>
        <w:rPr>
          <w:rtl/>
        </w:rPr>
      </w:pPr>
      <w:r>
        <w:rPr>
          <w:rFonts w:hint="eastAsia"/>
          <w:rtl/>
        </w:rPr>
        <w:t>דוד</w:t>
      </w:r>
      <w:r>
        <w:rPr>
          <w:rtl/>
        </w:rPr>
        <w:t xml:space="preserve"> א</w:t>
      </w:r>
      <w:r>
        <w:rPr>
          <w:rtl/>
        </w:rPr>
        <w:t>זולאי (ש"ס):</w:t>
      </w:r>
    </w:p>
    <w:p w14:paraId="75AFBB0A" w14:textId="77777777" w:rsidR="00000000" w:rsidRDefault="00E52DD3">
      <w:pPr>
        <w:pStyle w:val="a"/>
        <w:rPr>
          <w:rFonts w:hint="cs"/>
          <w:rtl/>
        </w:rPr>
      </w:pPr>
    </w:p>
    <w:p w14:paraId="71A76325" w14:textId="77777777" w:rsidR="00000000" w:rsidRDefault="00E52DD3">
      <w:pPr>
        <w:pStyle w:val="a"/>
        <w:rPr>
          <w:rFonts w:hint="cs"/>
          <w:rtl/>
        </w:rPr>
      </w:pPr>
      <w:r>
        <w:rPr>
          <w:rFonts w:hint="cs"/>
          <w:rtl/>
        </w:rPr>
        <w:t xml:space="preserve">אם זה היה קורה בחוץ-לארץ היו צועקים "אנטישמיות", והשר עזרא היה זועק חמס. </w:t>
      </w:r>
    </w:p>
    <w:p w14:paraId="3D936DAA" w14:textId="77777777" w:rsidR="00000000" w:rsidRDefault="00E52DD3">
      <w:pPr>
        <w:pStyle w:val="a"/>
        <w:rPr>
          <w:rFonts w:hint="cs"/>
          <w:rtl/>
        </w:rPr>
      </w:pPr>
    </w:p>
    <w:p w14:paraId="5BE2E9E6" w14:textId="77777777" w:rsidR="00000000" w:rsidRDefault="00E52DD3">
      <w:pPr>
        <w:pStyle w:val="SpeakerCon"/>
        <w:rPr>
          <w:rtl/>
        </w:rPr>
      </w:pPr>
      <w:bookmarkStart w:id="419" w:name="FS000000494T21_05_2003_18_54_04C"/>
      <w:bookmarkEnd w:id="419"/>
      <w:r>
        <w:rPr>
          <w:rtl/>
        </w:rPr>
        <w:t>אליהו ישי (ש"ס):</w:t>
      </w:r>
    </w:p>
    <w:p w14:paraId="2B33FFE9" w14:textId="77777777" w:rsidR="00000000" w:rsidRDefault="00E52DD3">
      <w:pPr>
        <w:pStyle w:val="a"/>
        <w:rPr>
          <w:rtl/>
        </w:rPr>
      </w:pPr>
    </w:p>
    <w:p w14:paraId="04ED61F1" w14:textId="77777777" w:rsidR="00000000" w:rsidRDefault="00E52DD3">
      <w:pPr>
        <w:pStyle w:val="a"/>
        <w:rPr>
          <w:rFonts w:hint="cs"/>
          <w:rtl/>
        </w:rPr>
      </w:pPr>
      <w:r>
        <w:rPr>
          <w:rFonts w:hint="cs"/>
          <w:rtl/>
        </w:rPr>
        <w:t xml:space="preserve">ופה זה מדינת ישראל. </w:t>
      </w:r>
    </w:p>
    <w:p w14:paraId="21D31B4A" w14:textId="77777777" w:rsidR="00000000" w:rsidRDefault="00E52DD3">
      <w:pPr>
        <w:pStyle w:val="a"/>
        <w:rPr>
          <w:rFonts w:hint="cs"/>
          <w:rtl/>
        </w:rPr>
      </w:pPr>
    </w:p>
    <w:p w14:paraId="3ACABD53" w14:textId="77777777" w:rsidR="00000000" w:rsidRDefault="00E52DD3">
      <w:pPr>
        <w:pStyle w:val="a"/>
        <w:rPr>
          <w:rFonts w:hint="cs"/>
          <w:rtl/>
        </w:rPr>
      </w:pPr>
      <w:r>
        <w:rPr>
          <w:rFonts w:hint="cs"/>
          <w:rtl/>
        </w:rPr>
        <w:t>אני מדבר עם אנשים לא דתיים, שרחוקים לגמרי מהיהדות. רואים שיום-יום  קם שר הפנים, פעם קם שר המשפטים, על-פי רוב שר הפנים קם כל יום</w:t>
      </w:r>
      <w:r>
        <w:rPr>
          <w:rFonts w:hint="cs"/>
          <w:rtl/>
        </w:rPr>
        <w:t xml:space="preserve"> עם רעיון חדש. מצד אחד, אני לא יכול לבוא אליו בטענות, כי הוא לא רוצה שתהיה פה מדינה יהודית. לשיטתו, הוא לא מוכן להכיר בגיור כהלכה. מבחינתו הוא אומר "לא" למי שרוצה להתגייר ולהירשם כאזרח. הוא אומר: כל מי שרוצה להיכנס ולקבל אזרחות </w:t>
      </w:r>
      <w:r>
        <w:rPr>
          <w:rtl/>
        </w:rPr>
        <w:t>–</w:t>
      </w:r>
      <w:r>
        <w:rPr>
          <w:rFonts w:hint="cs"/>
          <w:rtl/>
        </w:rPr>
        <w:t xml:space="preserve"> בבקשה, כל דיכפין ייתי וייכ</w:t>
      </w:r>
      <w:r>
        <w:rPr>
          <w:rFonts w:hint="cs"/>
          <w:rtl/>
        </w:rPr>
        <w:t xml:space="preserve">ול, להבדיל. יש לך מיליון דולר </w:t>
      </w:r>
      <w:r>
        <w:rPr>
          <w:rtl/>
        </w:rPr>
        <w:t>–</w:t>
      </w:r>
      <w:r>
        <w:rPr>
          <w:rFonts w:hint="cs"/>
          <w:rtl/>
        </w:rPr>
        <w:t xml:space="preserve"> בוא, אתה ספורטאי מצטיין </w:t>
      </w:r>
      <w:r>
        <w:rPr>
          <w:rtl/>
        </w:rPr>
        <w:t>–</w:t>
      </w:r>
      <w:r>
        <w:rPr>
          <w:rFonts w:hint="cs"/>
          <w:rtl/>
        </w:rPr>
        <w:t xml:space="preserve"> בוא, אתה ילד של עובד זר </w:t>
      </w:r>
      <w:r>
        <w:rPr>
          <w:rtl/>
        </w:rPr>
        <w:t>–</w:t>
      </w:r>
      <w:r>
        <w:rPr>
          <w:rFonts w:hint="cs"/>
          <w:rtl/>
        </w:rPr>
        <w:t xml:space="preserve"> בוא, למה לא? מלאו לך 17? מחר ימלאו לו 15 שנים והוא יקבל אזרחות. למה בן חמש לא יקבל אזרחות? למה רק בגיל 17? מחר יש בג"ץ - אתה יכול לעמוד מול בג"ץ? לא תוכל לעמוד מול בג"ץ. </w:t>
      </w:r>
    </w:p>
    <w:p w14:paraId="0ECDF205" w14:textId="77777777" w:rsidR="00000000" w:rsidRDefault="00E52DD3">
      <w:pPr>
        <w:pStyle w:val="a"/>
        <w:rPr>
          <w:rFonts w:hint="cs"/>
          <w:rtl/>
        </w:rPr>
      </w:pPr>
    </w:p>
    <w:p w14:paraId="0DCA6DA1" w14:textId="77777777" w:rsidR="00000000" w:rsidRDefault="00E52DD3">
      <w:pPr>
        <w:pStyle w:val="ac"/>
        <w:rPr>
          <w:rtl/>
        </w:rPr>
      </w:pPr>
      <w:r>
        <w:rPr>
          <w:rFonts w:hint="eastAsia"/>
          <w:rtl/>
        </w:rPr>
        <w:t>שר</w:t>
      </w:r>
      <w:r>
        <w:rPr>
          <w:rtl/>
        </w:rPr>
        <w:t xml:space="preserve"> הפנים אברהם פורז:</w:t>
      </w:r>
    </w:p>
    <w:p w14:paraId="29DC7BBA" w14:textId="77777777" w:rsidR="00000000" w:rsidRDefault="00E52DD3">
      <w:pPr>
        <w:pStyle w:val="a"/>
        <w:rPr>
          <w:rFonts w:hint="cs"/>
          <w:rtl/>
        </w:rPr>
      </w:pPr>
    </w:p>
    <w:p w14:paraId="0A8357EE" w14:textId="77777777" w:rsidR="00000000" w:rsidRDefault="00E52DD3">
      <w:pPr>
        <w:pStyle w:val="a"/>
        <w:rPr>
          <w:rFonts w:hint="cs"/>
          <w:rtl/>
        </w:rPr>
      </w:pPr>
      <w:r>
        <w:rPr>
          <w:rFonts w:hint="cs"/>
          <w:rtl/>
        </w:rPr>
        <w:t xml:space="preserve">נכון. </w:t>
      </w:r>
    </w:p>
    <w:p w14:paraId="6BD0F244" w14:textId="77777777" w:rsidR="00000000" w:rsidRDefault="00E52DD3">
      <w:pPr>
        <w:pStyle w:val="a"/>
        <w:rPr>
          <w:rFonts w:hint="cs"/>
          <w:rtl/>
        </w:rPr>
      </w:pPr>
    </w:p>
    <w:p w14:paraId="49EB0C5E" w14:textId="77777777" w:rsidR="00000000" w:rsidRDefault="00E52DD3">
      <w:pPr>
        <w:pStyle w:val="SpeakerCon"/>
        <w:rPr>
          <w:rtl/>
        </w:rPr>
      </w:pPr>
      <w:bookmarkStart w:id="420" w:name="FS000000494T21_05_2003_19_00_36C"/>
      <w:bookmarkEnd w:id="420"/>
      <w:r>
        <w:rPr>
          <w:rtl/>
        </w:rPr>
        <w:t>אליהו ישי (ש"ס):</w:t>
      </w:r>
    </w:p>
    <w:p w14:paraId="5946611E" w14:textId="77777777" w:rsidR="00000000" w:rsidRDefault="00E52DD3">
      <w:pPr>
        <w:pStyle w:val="a"/>
        <w:rPr>
          <w:rtl/>
        </w:rPr>
      </w:pPr>
    </w:p>
    <w:p w14:paraId="7C08961C" w14:textId="77777777" w:rsidR="00000000" w:rsidRDefault="00E52DD3">
      <w:pPr>
        <w:pStyle w:val="a"/>
        <w:rPr>
          <w:rFonts w:hint="cs"/>
          <w:rtl/>
        </w:rPr>
      </w:pPr>
      <w:r>
        <w:rPr>
          <w:rFonts w:hint="cs"/>
          <w:rtl/>
        </w:rPr>
        <w:t xml:space="preserve">יפה. נכון שגם ההורים שלו חייבים לקבל אזרחות? איך ילד יקבל אזרחות ואבא שלו לא יקבל? לא תוכל לעמוד בזה. </w:t>
      </w:r>
    </w:p>
    <w:p w14:paraId="7073A4AF" w14:textId="77777777" w:rsidR="00000000" w:rsidRDefault="00E52DD3">
      <w:pPr>
        <w:pStyle w:val="a"/>
        <w:rPr>
          <w:rFonts w:hint="cs"/>
          <w:rtl/>
        </w:rPr>
      </w:pPr>
    </w:p>
    <w:p w14:paraId="1F81B8CD" w14:textId="77777777" w:rsidR="00000000" w:rsidRDefault="00E52DD3">
      <w:pPr>
        <w:pStyle w:val="ac"/>
        <w:rPr>
          <w:rtl/>
        </w:rPr>
      </w:pPr>
      <w:r>
        <w:rPr>
          <w:rFonts w:hint="eastAsia"/>
          <w:rtl/>
        </w:rPr>
        <w:t>שר</w:t>
      </w:r>
      <w:r>
        <w:rPr>
          <w:rtl/>
        </w:rPr>
        <w:t xml:space="preserve"> הפנים אברהם פורז:</w:t>
      </w:r>
    </w:p>
    <w:p w14:paraId="4E9B4140" w14:textId="77777777" w:rsidR="00000000" w:rsidRDefault="00E52DD3">
      <w:pPr>
        <w:pStyle w:val="a"/>
        <w:rPr>
          <w:rFonts w:hint="cs"/>
          <w:rtl/>
        </w:rPr>
      </w:pPr>
    </w:p>
    <w:p w14:paraId="3523179B" w14:textId="77777777" w:rsidR="00000000" w:rsidRDefault="00E52DD3">
      <w:pPr>
        <w:pStyle w:val="a"/>
        <w:rPr>
          <w:rFonts w:hint="cs"/>
          <w:rtl/>
        </w:rPr>
      </w:pPr>
      <w:r>
        <w:rPr>
          <w:rFonts w:hint="cs"/>
          <w:rtl/>
        </w:rPr>
        <w:t xml:space="preserve">ההורים יקבלו מעמד של עובדים זרים. </w:t>
      </w:r>
    </w:p>
    <w:p w14:paraId="1E4D699B" w14:textId="77777777" w:rsidR="00000000" w:rsidRDefault="00E52DD3">
      <w:pPr>
        <w:pStyle w:val="a"/>
        <w:rPr>
          <w:rFonts w:hint="cs"/>
          <w:rtl/>
        </w:rPr>
      </w:pPr>
    </w:p>
    <w:p w14:paraId="1AD9200D" w14:textId="77777777" w:rsidR="00000000" w:rsidRDefault="00E52DD3">
      <w:pPr>
        <w:pStyle w:val="SpeakerCon"/>
        <w:rPr>
          <w:rtl/>
        </w:rPr>
      </w:pPr>
      <w:bookmarkStart w:id="421" w:name="FS000000494T21_05_2003_19_01_51C"/>
      <w:bookmarkEnd w:id="421"/>
      <w:r>
        <w:rPr>
          <w:rtl/>
        </w:rPr>
        <w:t>אליהו ישי (ש"ס):</w:t>
      </w:r>
    </w:p>
    <w:p w14:paraId="16AF43CE" w14:textId="77777777" w:rsidR="00000000" w:rsidRDefault="00E52DD3">
      <w:pPr>
        <w:pStyle w:val="a"/>
        <w:rPr>
          <w:rtl/>
        </w:rPr>
      </w:pPr>
    </w:p>
    <w:p w14:paraId="5CC8E856" w14:textId="77777777" w:rsidR="00000000" w:rsidRDefault="00E52DD3">
      <w:pPr>
        <w:pStyle w:val="a"/>
        <w:rPr>
          <w:rFonts w:hint="cs"/>
          <w:rtl/>
        </w:rPr>
      </w:pPr>
      <w:r>
        <w:rPr>
          <w:rFonts w:hint="cs"/>
          <w:rtl/>
        </w:rPr>
        <w:t>איך יכול להיות שהבן אזרח ואב</w:t>
      </w:r>
      <w:r>
        <w:rPr>
          <w:rFonts w:hint="cs"/>
          <w:rtl/>
        </w:rPr>
        <w:t xml:space="preserve">יו לא אזרח? ברצינות. </w:t>
      </w:r>
    </w:p>
    <w:p w14:paraId="2286156B" w14:textId="77777777" w:rsidR="00000000" w:rsidRDefault="00E52DD3">
      <w:pPr>
        <w:pStyle w:val="a"/>
        <w:rPr>
          <w:rFonts w:hint="cs"/>
          <w:rtl/>
        </w:rPr>
      </w:pPr>
    </w:p>
    <w:p w14:paraId="0CF06C1C" w14:textId="77777777" w:rsidR="00000000" w:rsidRDefault="00E52DD3">
      <w:pPr>
        <w:pStyle w:val="ac"/>
        <w:rPr>
          <w:rtl/>
        </w:rPr>
      </w:pPr>
      <w:r>
        <w:rPr>
          <w:rFonts w:hint="eastAsia"/>
          <w:rtl/>
        </w:rPr>
        <w:t>נסים</w:t>
      </w:r>
      <w:r>
        <w:rPr>
          <w:rtl/>
        </w:rPr>
        <w:t xml:space="preserve"> זאב (ש"ס):</w:t>
      </w:r>
    </w:p>
    <w:p w14:paraId="7E703786" w14:textId="77777777" w:rsidR="00000000" w:rsidRDefault="00E52DD3">
      <w:pPr>
        <w:pStyle w:val="a"/>
        <w:rPr>
          <w:rFonts w:hint="cs"/>
          <w:rtl/>
        </w:rPr>
      </w:pPr>
    </w:p>
    <w:p w14:paraId="320F0937" w14:textId="77777777" w:rsidR="00000000" w:rsidRDefault="00E52DD3">
      <w:pPr>
        <w:pStyle w:val="a"/>
        <w:rPr>
          <w:rFonts w:hint="cs"/>
          <w:rtl/>
        </w:rPr>
      </w:pPr>
      <w:r>
        <w:rPr>
          <w:rFonts w:hint="cs"/>
          <w:rtl/>
        </w:rPr>
        <w:t>יש 50,000 - - - לקבל אזרחות - - -</w:t>
      </w:r>
    </w:p>
    <w:p w14:paraId="05E14E70" w14:textId="77777777" w:rsidR="00000000" w:rsidRDefault="00E52DD3">
      <w:pPr>
        <w:pStyle w:val="a"/>
        <w:rPr>
          <w:rFonts w:hint="cs"/>
          <w:rtl/>
        </w:rPr>
      </w:pPr>
    </w:p>
    <w:p w14:paraId="2F8ACECB" w14:textId="77777777" w:rsidR="00000000" w:rsidRDefault="00E52DD3">
      <w:pPr>
        <w:pStyle w:val="SpeakerCon"/>
        <w:rPr>
          <w:rtl/>
        </w:rPr>
      </w:pPr>
      <w:bookmarkStart w:id="422" w:name="FS000000494T21_05_2003_19_02_44C"/>
      <w:bookmarkEnd w:id="422"/>
      <w:r>
        <w:rPr>
          <w:rtl/>
        </w:rPr>
        <w:t>אליהו ישי (ש"ס):</w:t>
      </w:r>
    </w:p>
    <w:p w14:paraId="7B2C0CBF" w14:textId="77777777" w:rsidR="00000000" w:rsidRDefault="00E52DD3">
      <w:pPr>
        <w:pStyle w:val="a"/>
        <w:rPr>
          <w:rtl/>
        </w:rPr>
      </w:pPr>
    </w:p>
    <w:p w14:paraId="63F1F4C5" w14:textId="77777777" w:rsidR="00000000" w:rsidRDefault="00E52DD3">
      <w:pPr>
        <w:pStyle w:val="a"/>
        <w:rPr>
          <w:rFonts w:hint="cs"/>
          <w:rtl/>
        </w:rPr>
      </w:pPr>
      <w:r>
        <w:rPr>
          <w:rFonts w:hint="cs"/>
          <w:rtl/>
        </w:rPr>
        <w:t xml:space="preserve">מחר הוא יבכה לך וישאל איפה אמא שלו, גירשת אותה, לא נתת לה לעבוד. לא תגרש אותה, היא תישאר פה 10-20  שנה? </w:t>
      </w:r>
    </w:p>
    <w:p w14:paraId="54480D4C" w14:textId="77777777" w:rsidR="00000000" w:rsidRDefault="00E52DD3">
      <w:pPr>
        <w:pStyle w:val="a"/>
        <w:rPr>
          <w:rFonts w:hint="cs"/>
          <w:rtl/>
        </w:rPr>
      </w:pPr>
    </w:p>
    <w:p w14:paraId="6B32ED61" w14:textId="77777777" w:rsidR="00000000" w:rsidRDefault="00E52DD3">
      <w:pPr>
        <w:pStyle w:val="ac"/>
        <w:rPr>
          <w:rtl/>
        </w:rPr>
      </w:pPr>
      <w:r>
        <w:rPr>
          <w:rFonts w:hint="eastAsia"/>
          <w:rtl/>
        </w:rPr>
        <w:t>שר</w:t>
      </w:r>
      <w:r>
        <w:rPr>
          <w:rtl/>
        </w:rPr>
        <w:t xml:space="preserve"> הפנים אברהם פורז:</w:t>
      </w:r>
    </w:p>
    <w:p w14:paraId="1BC99B1A" w14:textId="77777777" w:rsidR="00000000" w:rsidRDefault="00E52DD3">
      <w:pPr>
        <w:pStyle w:val="a"/>
        <w:rPr>
          <w:rFonts w:hint="cs"/>
          <w:rtl/>
        </w:rPr>
      </w:pPr>
    </w:p>
    <w:p w14:paraId="204FE779" w14:textId="77777777" w:rsidR="00000000" w:rsidRDefault="00E52DD3">
      <w:pPr>
        <w:pStyle w:val="a"/>
        <w:rPr>
          <w:rFonts w:hint="cs"/>
          <w:rtl/>
        </w:rPr>
      </w:pPr>
      <w:r>
        <w:rPr>
          <w:rFonts w:hint="cs"/>
          <w:rtl/>
        </w:rPr>
        <w:t xml:space="preserve">היא תהיה עובדת זרה. </w:t>
      </w:r>
    </w:p>
    <w:p w14:paraId="346FDB2F" w14:textId="77777777" w:rsidR="00000000" w:rsidRDefault="00E52DD3">
      <w:pPr>
        <w:pStyle w:val="a"/>
        <w:rPr>
          <w:rFonts w:hint="cs"/>
          <w:rtl/>
        </w:rPr>
      </w:pPr>
    </w:p>
    <w:p w14:paraId="423865D4" w14:textId="77777777" w:rsidR="00000000" w:rsidRDefault="00E52DD3">
      <w:pPr>
        <w:pStyle w:val="SpeakerCon"/>
        <w:rPr>
          <w:rtl/>
        </w:rPr>
      </w:pPr>
      <w:bookmarkStart w:id="423" w:name="FS000000494T21_05_2003_19_04_18C"/>
      <w:bookmarkEnd w:id="423"/>
      <w:r>
        <w:rPr>
          <w:rtl/>
        </w:rPr>
        <w:t>אליהו ישי (ש"</w:t>
      </w:r>
      <w:r>
        <w:rPr>
          <w:rtl/>
        </w:rPr>
        <w:t>ס):</w:t>
      </w:r>
    </w:p>
    <w:p w14:paraId="08A741FF" w14:textId="77777777" w:rsidR="00000000" w:rsidRDefault="00E52DD3">
      <w:pPr>
        <w:pStyle w:val="a"/>
        <w:rPr>
          <w:rtl/>
        </w:rPr>
      </w:pPr>
    </w:p>
    <w:p w14:paraId="139B8E29" w14:textId="77777777" w:rsidR="00000000" w:rsidRDefault="00E52DD3">
      <w:pPr>
        <w:pStyle w:val="a"/>
        <w:rPr>
          <w:rFonts w:hint="cs"/>
          <w:rtl/>
        </w:rPr>
      </w:pPr>
      <w:r>
        <w:rPr>
          <w:rFonts w:hint="cs"/>
          <w:rtl/>
        </w:rPr>
        <w:t xml:space="preserve">בלי אזרחות היא תישאר 20 שנה במדינה? </w:t>
      </w:r>
    </w:p>
    <w:p w14:paraId="51A9690D" w14:textId="77777777" w:rsidR="00000000" w:rsidRDefault="00E52DD3">
      <w:pPr>
        <w:pStyle w:val="a"/>
        <w:rPr>
          <w:rFonts w:hint="cs"/>
          <w:rtl/>
        </w:rPr>
      </w:pPr>
    </w:p>
    <w:p w14:paraId="6B2FED5D" w14:textId="77777777" w:rsidR="00000000" w:rsidRDefault="00E52DD3">
      <w:pPr>
        <w:pStyle w:val="ac"/>
        <w:rPr>
          <w:rtl/>
        </w:rPr>
      </w:pPr>
    </w:p>
    <w:p w14:paraId="28B1FA3A" w14:textId="77777777" w:rsidR="00000000" w:rsidRDefault="00E52DD3">
      <w:pPr>
        <w:pStyle w:val="ac"/>
        <w:rPr>
          <w:rtl/>
        </w:rPr>
      </w:pPr>
      <w:r>
        <w:rPr>
          <w:rFonts w:hint="eastAsia"/>
          <w:rtl/>
        </w:rPr>
        <w:t>שר</w:t>
      </w:r>
      <w:r>
        <w:rPr>
          <w:rtl/>
        </w:rPr>
        <w:t xml:space="preserve"> הפנים אברהם פורז:</w:t>
      </w:r>
    </w:p>
    <w:p w14:paraId="4ED95D35" w14:textId="77777777" w:rsidR="00000000" w:rsidRDefault="00E52DD3">
      <w:pPr>
        <w:pStyle w:val="a"/>
        <w:rPr>
          <w:rFonts w:hint="cs"/>
          <w:rtl/>
        </w:rPr>
      </w:pPr>
    </w:p>
    <w:p w14:paraId="03D9A7CE" w14:textId="77777777" w:rsidR="00000000" w:rsidRDefault="00E52DD3">
      <w:pPr>
        <w:pStyle w:val="a"/>
        <w:rPr>
          <w:rFonts w:hint="cs"/>
          <w:rtl/>
        </w:rPr>
      </w:pPr>
      <w:r>
        <w:rPr>
          <w:rFonts w:hint="cs"/>
          <w:rtl/>
        </w:rPr>
        <w:t xml:space="preserve">אזרחות של סין. </w:t>
      </w:r>
    </w:p>
    <w:p w14:paraId="50072C61" w14:textId="77777777" w:rsidR="00000000" w:rsidRDefault="00E52DD3">
      <w:pPr>
        <w:pStyle w:val="a"/>
        <w:rPr>
          <w:rFonts w:hint="cs"/>
          <w:rtl/>
        </w:rPr>
      </w:pPr>
    </w:p>
    <w:p w14:paraId="3E3E54F6" w14:textId="77777777" w:rsidR="00000000" w:rsidRDefault="00E52DD3">
      <w:pPr>
        <w:pStyle w:val="SpeakerCon"/>
        <w:rPr>
          <w:rtl/>
        </w:rPr>
      </w:pPr>
      <w:bookmarkStart w:id="424" w:name="FS000000494T21_05_2003_19_04_54C"/>
      <w:bookmarkEnd w:id="424"/>
      <w:r>
        <w:rPr>
          <w:rtl/>
        </w:rPr>
        <w:t>אליהו ישי (ש"ס):</w:t>
      </w:r>
    </w:p>
    <w:p w14:paraId="784E4565" w14:textId="77777777" w:rsidR="00000000" w:rsidRDefault="00E52DD3">
      <w:pPr>
        <w:pStyle w:val="a"/>
        <w:rPr>
          <w:rtl/>
        </w:rPr>
      </w:pPr>
    </w:p>
    <w:p w14:paraId="6DC92056" w14:textId="77777777" w:rsidR="00000000" w:rsidRDefault="00E52DD3">
      <w:pPr>
        <w:pStyle w:val="a"/>
        <w:rPr>
          <w:rFonts w:hint="cs"/>
          <w:rtl/>
        </w:rPr>
      </w:pPr>
      <w:r>
        <w:rPr>
          <w:rFonts w:hint="cs"/>
          <w:rtl/>
        </w:rPr>
        <w:t>מה עם תנאים סוציאליים? היא רוצה לגור פה כי הבן שלה גדל פה ומשרת פה. יפה מאוד. מובן שיש לך השיטה שלך, הדעה שלך, השקפת העולם שלך והמדיניות שלך, אלא שאתה יודע</w:t>
      </w:r>
      <w:r>
        <w:rPr>
          <w:rFonts w:hint="cs"/>
          <w:rtl/>
        </w:rPr>
        <w:t xml:space="preserve"> שאתה מפחד קצת על הקואליציה. אומנם יש לך מזל, כי יש לך שם מפלגה  שאין לה קווים אדומים. אפי איתם כבר אמר שאין  לו קווים אדומים, כך שאתה יכול לעשות הכול, רק - הוא אומר - זה צריך להיות לאט-לאט. לפעמים הוא אומר באוזן: אל תקומם את הציבור כולו נגדי, תעשה את זה ל</w:t>
      </w:r>
      <w:r>
        <w:rPr>
          <w:rFonts w:hint="cs"/>
          <w:rtl/>
        </w:rPr>
        <w:t xml:space="preserve">אט-לאט וכל פעם קצת. כך באמת אתה עושה, לפחות בזה שמעת לו. </w:t>
      </w:r>
    </w:p>
    <w:p w14:paraId="57EA6BC4" w14:textId="77777777" w:rsidR="00000000" w:rsidRDefault="00E52DD3">
      <w:pPr>
        <w:pStyle w:val="a"/>
        <w:rPr>
          <w:rFonts w:hint="cs"/>
          <w:rtl/>
        </w:rPr>
      </w:pPr>
    </w:p>
    <w:p w14:paraId="57352707" w14:textId="77777777" w:rsidR="00000000" w:rsidRDefault="00E52DD3">
      <w:pPr>
        <w:pStyle w:val="a"/>
        <w:rPr>
          <w:rFonts w:hint="cs"/>
          <w:rtl/>
        </w:rPr>
      </w:pPr>
      <w:r>
        <w:rPr>
          <w:rFonts w:hint="cs"/>
          <w:rtl/>
        </w:rPr>
        <w:t>כל יום אתה קם עם איזו גזירה חדשה. הציבור יודע ועם ישראל שומע אותנו. אני מודיע את זה לסטנוגרמה ולפרוטוקול, בעוד כמה שנים נשב ונדבר. אני מאוד מקווה שאני טועה. מישהו מעלה על דעתו שילד שמקבל אזרחות, הה</w:t>
      </w:r>
      <w:r>
        <w:rPr>
          <w:rFonts w:hint="cs"/>
          <w:rtl/>
        </w:rPr>
        <w:t>ורים שלו לא יקבלו אזרחות? להיפך, לא רק ההורים שלו אלא גם הסבא והסבתא שלו יקבלו אזרחות, ואסביר לך למה. אתה שר פנים די טרי, ואני אגלה לך: ברגע שאתה נותן אזרחות לילד, אוטומטית אתה חייב לתת אזרחות להורים, כי הוא הרי התגייס, אז אבא של חייל לא יקבל אזרחות? אל תע</w:t>
      </w:r>
      <w:r>
        <w:rPr>
          <w:rFonts w:hint="cs"/>
          <w:rtl/>
        </w:rPr>
        <w:t>בוד על אף אחד, גם הוא יקבל אזרחות, אל תגיד לי שלא כי בסוף אתה תיתן לו, רק שאתה תעשה את זה לאט-לאט. אתה תעשה את זה לאט-לאט כדי להאכיל את העם בעדינות, כדי שלא יתקוממו נגדך, וכדי שראש הממשלה ואולי גם שר מהליכוד לא יקומו ויצעקו, אף שלא שמעתי אחד מהם שקם וצועק.</w:t>
      </w:r>
      <w:r>
        <w:rPr>
          <w:rFonts w:hint="cs"/>
          <w:rtl/>
        </w:rPr>
        <w:t xml:space="preserve"> בעצם אפילו שר מהמפד"ל לא צועק, אז אין סיכוי שמישהו מהליכוד יגיד לך לא. </w:t>
      </w:r>
    </w:p>
    <w:p w14:paraId="2D2715CE" w14:textId="77777777" w:rsidR="00000000" w:rsidRDefault="00E52DD3">
      <w:pPr>
        <w:pStyle w:val="a"/>
        <w:rPr>
          <w:rFonts w:hint="cs"/>
          <w:rtl/>
        </w:rPr>
      </w:pPr>
    </w:p>
    <w:p w14:paraId="4F7C46A4" w14:textId="77777777" w:rsidR="00000000" w:rsidRDefault="00E52DD3">
      <w:pPr>
        <w:pStyle w:val="a"/>
        <w:rPr>
          <w:rFonts w:hint="cs"/>
          <w:rtl/>
        </w:rPr>
      </w:pPr>
      <w:r>
        <w:rPr>
          <w:rFonts w:hint="cs"/>
          <w:rtl/>
        </w:rPr>
        <w:t xml:space="preserve">כמו שאמרתי, גם ההורים יקבלו אזרחות. מה קורה? ההורים נמצאים בארץ ויש להם אבא ואמא זקנים בפולין, בגרמניה, ברומניה, בתאילנד ובפיליפינים, והאשה צועקת שהיא רוצה להביא אותם. יש תקדים כזה. </w:t>
      </w:r>
      <w:r>
        <w:rPr>
          <w:rFonts w:hint="cs"/>
          <w:rtl/>
        </w:rPr>
        <w:t>יש מצב כזה שמישהי  נמצאת פה על-פי חוק השבות, ההורים שלה לא זכאים על-פי חוק השבות להיכנס לארץ - היא נשואה ליהודי. היום יש עשרות-אלפי אנשים כאלה שבאים לארץ על-פי חוק הכניסה לארץ, ואתה מטפל בהם בבתי-אבות ונותן להם מעמד ארעי, יותר מאוחר אתה נותן להם מעמד של קב</w:t>
      </w:r>
      <w:r>
        <w:rPr>
          <w:rFonts w:hint="cs"/>
          <w:rtl/>
        </w:rPr>
        <w:t xml:space="preserve">ע. זה עולה למדינה הון עתק כשאין כסף, כשילדים רעבים כי אין להם מה לאכול, המדינה מתפוררת, והנה יש לנו כסף עוד למאות-אלפי גויים, עוד למאות-אלפי עובדים זרים. </w:t>
      </w:r>
    </w:p>
    <w:p w14:paraId="6DAEF45E" w14:textId="77777777" w:rsidR="00000000" w:rsidRDefault="00E52DD3">
      <w:pPr>
        <w:pStyle w:val="a"/>
        <w:rPr>
          <w:rFonts w:hint="cs"/>
          <w:rtl/>
        </w:rPr>
      </w:pPr>
    </w:p>
    <w:p w14:paraId="6BE19E7A" w14:textId="77777777" w:rsidR="00000000" w:rsidRDefault="00E52DD3">
      <w:pPr>
        <w:pStyle w:val="a"/>
        <w:rPr>
          <w:rFonts w:hint="cs"/>
          <w:rtl/>
        </w:rPr>
      </w:pPr>
      <w:r>
        <w:rPr>
          <w:rFonts w:hint="cs"/>
          <w:rtl/>
        </w:rPr>
        <w:t>חמי דורון משינוי תקף אותי אז ואמר: אתם הבאתם את האתיופים לארץ. תראה איזו שערורייה. אני מעלה לארץ יהו</w:t>
      </w:r>
      <w:r>
        <w:rPr>
          <w:rFonts w:hint="cs"/>
          <w:rtl/>
        </w:rPr>
        <w:t>דים ששר הפנים לא רוצה להעלות אותם היום. מכובדי שר הפנים, אם הדעה שלך היא שצריך לתת אזרחות לעובדים זרים, למה אתה לא נותן אזרחות גם לאתיופים? מישהו הגדיר אתיופי כיותר גרוע מעובד זר. חמי דורון חבר סיעתך אמר לי: אתה הבאת את האתיופים. הוא משווה אותם לרומנים ולפ</w:t>
      </w:r>
      <w:r>
        <w:rPr>
          <w:rFonts w:hint="cs"/>
          <w:rtl/>
        </w:rPr>
        <w:t xml:space="preserve">ולנים. הוא לא משווה אותם לתאילנדים. הוא אפילו לא משווה את האתיופים, הוא אומר שלכאורה הם יותר גרועים מעולים יהודים כיוון  שצבע עורם שחור, מה לעשות? </w:t>
      </w:r>
    </w:p>
    <w:p w14:paraId="4989908D" w14:textId="77777777" w:rsidR="00000000" w:rsidRDefault="00E52DD3">
      <w:pPr>
        <w:pStyle w:val="a"/>
        <w:rPr>
          <w:rFonts w:hint="cs"/>
          <w:rtl/>
        </w:rPr>
      </w:pPr>
    </w:p>
    <w:p w14:paraId="3D7B5028" w14:textId="77777777" w:rsidR="00000000" w:rsidRDefault="00E52DD3">
      <w:pPr>
        <w:pStyle w:val="a"/>
        <w:rPr>
          <w:rFonts w:hint="cs"/>
          <w:rtl/>
        </w:rPr>
      </w:pPr>
      <w:r>
        <w:rPr>
          <w:rFonts w:hint="cs"/>
          <w:rtl/>
        </w:rPr>
        <w:t>השר פורז, לפחות תן לאתיופים להיכנס. אם אתה נותן אזרחות לעובדים זרים, תן גם למסכנים האתיופים להיכנס. בכל אופ</w:t>
      </w:r>
      <w:r>
        <w:rPr>
          <w:rFonts w:hint="cs"/>
          <w:rtl/>
        </w:rPr>
        <w:t xml:space="preserve">ן הם יהודים על-פי ההלכה, הם יהודים לכל דבר, תרחם עליהם. </w:t>
      </w:r>
    </w:p>
    <w:p w14:paraId="3EBEEDB1" w14:textId="77777777" w:rsidR="00000000" w:rsidRDefault="00E52DD3">
      <w:pPr>
        <w:pStyle w:val="a"/>
        <w:rPr>
          <w:rFonts w:hint="cs"/>
          <w:rtl/>
        </w:rPr>
      </w:pPr>
    </w:p>
    <w:p w14:paraId="3DB16D00" w14:textId="77777777" w:rsidR="00000000" w:rsidRDefault="00E52DD3">
      <w:pPr>
        <w:pStyle w:val="a"/>
        <w:rPr>
          <w:rFonts w:hint="cs"/>
          <w:rtl/>
        </w:rPr>
      </w:pPr>
      <w:r>
        <w:rPr>
          <w:rFonts w:hint="cs"/>
          <w:rtl/>
        </w:rPr>
        <w:t>אני חושב שאנחנו בהידרדרות. אני אומר פה דברים שייכנסו להיסטוריה, ואני מאוד מקווה שיהיה תיקון למצב. אני לא מאמין שאפשר לתקן את הנזקים הגדולים האלה, אבל אני מאוד מקווה שאני טועה, ואני מאוד מקווה, גדעון</w:t>
      </w:r>
      <w:r>
        <w:rPr>
          <w:rFonts w:hint="cs"/>
          <w:rtl/>
        </w:rPr>
        <w:t xml:space="preserve"> עזרא, שמשהו יקרה אצלכם,</w:t>
      </w:r>
      <w:r>
        <w:rPr>
          <w:rtl/>
        </w:rPr>
        <w:t xml:space="preserve"> </w:t>
      </w:r>
      <w:r>
        <w:rPr>
          <w:rFonts w:hint="cs"/>
          <w:rtl/>
        </w:rPr>
        <w:t>בליכוד. הרי לליכוד מצביעים אנשים מסורתיים; אנשים שהם ברובם שומרי מסורת, אוהבים את התורה. אתם הולכים ונגררים אחרי שינוי. שינוי מובילים אתכם לתהום. ואתם מידרדרים, ואתם הולכים אחריהם. פשוט תפקחו את העיניים, תראו מה קורה.</w:t>
      </w:r>
    </w:p>
    <w:p w14:paraId="5AAF80B3" w14:textId="77777777" w:rsidR="00000000" w:rsidRDefault="00E52DD3">
      <w:pPr>
        <w:pStyle w:val="a"/>
        <w:rPr>
          <w:rFonts w:hint="cs"/>
          <w:rtl/>
        </w:rPr>
      </w:pPr>
    </w:p>
    <w:p w14:paraId="19E93BDB" w14:textId="77777777" w:rsidR="00000000" w:rsidRDefault="00E52DD3">
      <w:pPr>
        <w:pStyle w:val="ad"/>
        <w:rPr>
          <w:rtl/>
        </w:rPr>
      </w:pPr>
      <w:r>
        <w:rPr>
          <w:rtl/>
        </w:rPr>
        <w:t>היו"ר משה כח</w:t>
      </w:r>
      <w:r>
        <w:rPr>
          <w:rtl/>
        </w:rPr>
        <w:t>לון:</w:t>
      </w:r>
    </w:p>
    <w:p w14:paraId="23A9F875" w14:textId="77777777" w:rsidR="00000000" w:rsidRDefault="00E52DD3">
      <w:pPr>
        <w:pStyle w:val="a"/>
        <w:rPr>
          <w:rtl/>
        </w:rPr>
      </w:pPr>
    </w:p>
    <w:p w14:paraId="4AAD6750" w14:textId="77777777" w:rsidR="00000000" w:rsidRDefault="00E52DD3">
      <w:pPr>
        <w:pStyle w:val="a"/>
        <w:rPr>
          <w:rFonts w:hint="cs"/>
          <w:rtl/>
        </w:rPr>
      </w:pPr>
      <w:r>
        <w:rPr>
          <w:rFonts w:hint="cs"/>
          <w:rtl/>
        </w:rPr>
        <w:t>חבר הכנסת ישי, התחשבתי בזה שאתה ראש סיעה גדולה ונתתי 50% מעבר.</w:t>
      </w:r>
    </w:p>
    <w:p w14:paraId="7961347C" w14:textId="77777777" w:rsidR="00000000" w:rsidRDefault="00E52DD3">
      <w:pPr>
        <w:pStyle w:val="a"/>
        <w:rPr>
          <w:rFonts w:hint="cs"/>
          <w:rtl/>
        </w:rPr>
      </w:pPr>
    </w:p>
    <w:p w14:paraId="212783BE" w14:textId="77777777" w:rsidR="00000000" w:rsidRDefault="00E52DD3">
      <w:pPr>
        <w:pStyle w:val="SpeakerCon"/>
        <w:rPr>
          <w:rtl/>
        </w:rPr>
      </w:pPr>
      <w:bookmarkStart w:id="425" w:name="FS000000494T21_05_2003_18_38_04C"/>
      <w:bookmarkEnd w:id="425"/>
      <w:r>
        <w:rPr>
          <w:rtl/>
        </w:rPr>
        <w:t>אליהו ישי (ש"ס):</w:t>
      </w:r>
    </w:p>
    <w:p w14:paraId="03F5CBE5" w14:textId="77777777" w:rsidR="00000000" w:rsidRDefault="00E52DD3">
      <w:pPr>
        <w:pStyle w:val="a"/>
        <w:rPr>
          <w:rtl/>
        </w:rPr>
      </w:pPr>
    </w:p>
    <w:p w14:paraId="079BC8B1" w14:textId="77777777" w:rsidR="00000000" w:rsidRDefault="00E52DD3">
      <w:pPr>
        <w:pStyle w:val="a"/>
        <w:rPr>
          <w:rFonts w:hint="cs"/>
          <w:rtl/>
        </w:rPr>
      </w:pPr>
      <w:r>
        <w:rPr>
          <w:rFonts w:hint="cs"/>
          <w:rtl/>
        </w:rPr>
        <w:t>שלום, אדוני היושב-ראש.</w:t>
      </w:r>
    </w:p>
    <w:p w14:paraId="7E6EE020" w14:textId="77777777" w:rsidR="00000000" w:rsidRDefault="00E52DD3">
      <w:pPr>
        <w:pStyle w:val="a"/>
        <w:rPr>
          <w:rFonts w:hint="cs"/>
          <w:rtl/>
        </w:rPr>
      </w:pPr>
    </w:p>
    <w:p w14:paraId="7E9923CE" w14:textId="77777777" w:rsidR="00000000" w:rsidRDefault="00E52DD3">
      <w:pPr>
        <w:pStyle w:val="ad"/>
        <w:rPr>
          <w:rtl/>
        </w:rPr>
      </w:pPr>
      <w:r>
        <w:rPr>
          <w:rtl/>
        </w:rPr>
        <w:t>היו"ר משה כחלון:</w:t>
      </w:r>
    </w:p>
    <w:p w14:paraId="53FFA386" w14:textId="77777777" w:rsidR="00000000" w:rsidRDefault="00E52DD3">
      <w:pPr>
        <w:pStyle w:val="a"/>
        <w:rPr>
          <w:rtl/>
        </w:rPr>
      </w:pPr>
    </w:p>
    <w:p w14:paraId="1131381B" w14:textId="77777777" w:rsidR="00000000" w:rsidRDefault="00E52DD3">
      <w:pPr>
        <w:pStyle w:val="a"/>
        <w:rPr>
          <w:rFonts w:hint="cs"/>
          <w:rtl/>
        </w:rPr>
      </w:pPr>
      <w:r>
        <w:rPr>
          <w:rFonts w:hint="cs"/>
          <w:rtl/>
        </w:rPr>
        <w:t>שלום וברכה.</w:t>
      </w:r>
    </w:p>
    <w:p w14:paraId="284210EB" w14:textId="77777777" w:rsidR="00000000" w:rsidRDefault="00E52DD3">
      <w:pPr>
        <w:pStyle w:val="a"/>
        <w:rPr>
          <w:rFonts w:hint="cs"/>
          <w:rtl/>
        </w:rPr>
      </w:pPr>
    </w:p>
    <w:p w14:paraId="098FC830" w14:textId="77777777" w:rsidR="00000000" w:rsidRDefault="00E52DD3">
      <w:pPr>
        <w:pStyle w:val="ac"/>
        <w:rPr>
          <w:rtl/>
        </w:rPr>
      </w:pPr>
      <w:r>
        <w:rPr>
          <w:rFonts w:hint="eastAsia"/>
          <w:rtl/>
        </w:rPr>
        <w:t>יאיר</w:t>
      </w:r>
      <w:r>
        <w:rPr>
          <w:rtl/>
        </w:rPr>
        <w:t xml:space="preserve"> פרץ (ש"ס):</w:t>
      </w:r>
    </w:p>
    <w:p w14:paraId="6BFF917B" w14:textId="77777777" w:rsidR="00000000" w:rsidRDefault="00E52DD3">
      <w:pPr>
        <w:pStyle w:val="a"/>
        <w:rPr>
          <w:rFonts w:hint="cs"/>
          <w:rtl/>
        </w:rPr>
      </w:pPr>
    </w:p>
    <w:p w14:paraId="467D16CA" w14:textId="77777777" w:rsidR="00000000" w:rsidRDefault="00E52DD3">
      <w:pPr>
        <w:pStyle w:val="a"/>
        <w:rPr>
          <w:rFonts w:hint="cs"/>
          <w:rtl/>
        </w:rPr>
      </w:pPr>
      <w:r>
        <w:rPr>
          <w:rFonts w:hint="cs"/>
          <w:rtl/>
        </w:rPr>
        <w:t>זו הצעה רגילה.</w:t>
      </w:r>
    </w:p>
    <w:p w14:paraId="47E02E01" w14:textId="77777777" w:rsidR="00000000" w:rsidRDefault="00E52DD3">
      <w:pPr>
        <w:pStyle w:val="a"/>
        <w:rPr>
          <w:rFonts w:hint="cs"/>
          <w:rtl/>
        </w:rPr>
      </w:pPr>
    </w:p>
    <w:p w14:paraId="7E51C868" w14:textId="77777777" w:rsidR="00000000" w:rsidRDefault="00E52DD3">
      <w:pPr>
        <w:pStyle w:val="ad"/>
        <w:rPr>
          <w:rtl/>
        </w:rPr>
      </w:pPr>
      <w:r>
        <w:rPr>
          <w:rtl/>
        </w:rPr>
        <w:t>היו"ר משה כחלון:</w:t>
      </w:r>
    </w:p>
    <w:p w14:paraId="22823B23" w14:textId="77777777" w:rsidR="00000000" w:rsidRDefault="00E52DD3">
      <w:pPr>
        <w:pStyle w:val="a"/>
        <w:rPr>
          <w:rtl/>
        </w:rPr>
      </w:pPr>
    </w:p>
    <w:p w14:paraId="79238334" w14:textId="77777777" w:rsidR="00000000" w:rsidRDefault="00E52DD3">
      <w:pPr>
        <w:pStyle w:val="a"/>
        <w:rPr>
          <w:rFonts w:hint="cs"/>
          <w:rtl/>
        </w:rPr>
      </w:pPr>
      <w:r>
        <w:rPr>
          <w:rFonts w:hint="cs"/>
          <w:rtl/>
        </w:rPr>
        <w:t>הוא כבר מדבר 15 דקות. יש לי הרבה כבוד ליושב-ראש הסיעה, אבל תסי</w:t>
      </w:r>
      <w:r>
        <w:rPr>
          <w:rFonts w:hint="cs"/>
          <w:rtl/>
        </w:rPr>
        <w:t>ים.</w:t>
      </w:r>
    </w:p>
    <w:p w14:paraId="626D6BC2" w14:textId="77777777" w:rsidR="00000000" w:rsidRDefault="00E52DD3">
      <w:pPr>
        <w:pStyle w:val="a"/>
        <w:rPr>
          <w:rFonts w:hint="cs"/>
          <w:rtl/>
        </w:rPr>
      </w:pPr>
    </w:p>
    <w:p w14:paraId="1ACBD3B6" w14:textId="77777777" w:rsidR="00000000" w:rsidRDefault="00E52DD3">
      <w:pPr>
        <w:pStyle w:val="SpeakerCon"/>
        <w:rPr>
          <w:rtl/>
        </w:rPr>
      </w:pPr>
      <w:bookmarkStart w:id="426" w:name="FS000000494T21_05_2003_18_38_42C"/>
      <w:bookmarkEnd w:id="426"/>
      <w:r>
        <w:rPr>
          <w:rtl/>
        </w:rPr>
        <w:t>אליהו ישי (ש"ס):</w:t>
      </w:r>
    </w:p>
    <w:p w14:paraId="1885A59E" w14:textId="77777777" w:rsidR="00000000" w:rsidRDefault="00E52DD3">
      <w:pPr>
        <w:pStyle w:val="a"/>
        <w:rPr>
          <w:rtl/>
        </w:rPr>
      </w:pPr>
    </w:p>
    <w:p w14:paraId="5A2F5039" w14:textId="77777777" w:rsidR="00000000" w:rsidRDefault="00E52DD3">
      <w:pPr>
        <w:pStyle w:val="a"/>
        <w:rPr>
          <w:rFonts w:hint="cs"/>
          <w:rtl/>
        </w:rPr>
      </w:pPr>
      <w:r>
        <w:rPr>
          <w:rFonts w:hint="cs"/>
          <w:rtl/>
        </w:rPr>
        <w:t>אני אסיים, עוד פחות מ=15 דקות.</w:t>
      </w:r>
    </w:p>
    <w:p w14:paraId="642592E4" w14:textId="77777777" w:rsidR="00000000" w:rsidRDefault="00E52DD3">
      <w:pPr>
        <w:pStyle w:val="a"/>
        <w:rPr>
          <w:rFonts w:hint="cs"/>
          <w:rtl/>
        </w:rPr>
      </w:pPr>
    </w:p>
    <w:p w14:paraId="10811C28" w14:textId="77777777" w:rsidR="00000000" w:rsidRDefault="00E52DD3">
      <w:pPr>
        <w:pStyle w:val="a"/>
        <w:rPr>
          <w:rFonts w:hint="cs"/>
          <w:rtl/>
        </w:rPr>
      </w:pPr>
      <w:r>
        <w:rPr>
          <w:rFonts w:hint="cs"/>
          <w:rtl/>
        </w:rPr>
        <w:t>בתל-אביב קם ראש העיר ואומר: יש שר פנים שהוא נגד שירותי הדת. זה מסתדר לו יופי. אין לי כסף. ליום הגאווה יש לו כסף. ליום הזוהמה אין לו בעיה כספית. לתיאטרון, ל"הבימה" - בלי לפגוע במשתתפים שם, כל אחד ילך למ</w:t>
      </w:r>
      <w:r>
        <w:rPr>
          <w:rFonts w:hint="cs"/>
          <w:rtl/>
        </w:rPr>
        <w:t xml:space="preserve">קום שהוא נהנה בו ומבלה את זמנו - עשרות ומאות מיליונים, אין לו בעיה תקציבית. איפה יש לו בעיה? במקוואות. מקוואות טהרה. במקוואות טהרה של העם היהודי יש לו בעיה, אין לו כסף להחזיק אותם, אין לו כסף לממן אותם. מחר - בתי-כנסיות. </w:t>
      </w:r>
    </w:p>
    <w:p w14:paraId="4421F084" w14:textId="77777777" w:rsidR="00000000" w:rsidRDefault="00E52DD3">
      <w:pPr>
        <w:pStyle w:val="a"/>
        <w:rPr>
          <w:rFonts w:hint="cs"/>
          <w:rtl/>
        </w:rPr>
      </w:pPr>
    </w:p>
    <w:p w14:paraId="6514C474" w14:textId="77777777" w:rsidR="00000000" w:rsidRDefault="00E52DD3">
      <w:pPr>
        <w:pStyle w:val="a"/>
        <w:rPr>
          <w:rFonts w:hint="cs"/>
          <w:rtl/>
        </w:rPr>
      </w:pPr>
      <w:r>
        <w:rPr>
          <w:rFonts w:hint="cs"/>
          <w:rtl/>
        </w:rPr>
        <w:t xml:space="preserve">כבר יצא צו הריסה להרוס בית-כנסת. </w:t>
      </w:r>
      <w:r>
        <w:rPr>
          <w:rFonts w:hint="cs"/>
          <w:rtl/>
        </w:rPr>
        <w:t>מישהו מאמין, השר גדעון עזרא, שבמדינת ישראל יש צו הריסה על בית-כנסת בתל-אביב? זה מסתדר לו. שר הפנים פורז לא יעשה לו שום דבר, לא יכעס עליו. להיפך, יחזק אותו.</w:t>
      </w:r>
    </w:p>
    <w:p w14:paraId="68C18170" w14:textId="77777777" w:rsidR="00000000" w:rsidRDefault="00E52DD3">
      <w:pPr>
        <w:pStyle w:val="a"/>
        <w:rPr>
          <w:rFonts w:hint="cs"/>
          <w:rtl/>
        </w:rPr>
      </w:pPr>
    </w:p>
    <w:p w14:paraId="628F83B9" w14:textId="77777777" w:rsidR="00000000" w:rsidRDefault="00E52DD3">
      <w:pPr>
        <w:pStyle w:val="a"/>
        <w:rPr>
          <w:rFonts w:hint="cs"/>
          <w:rtl/>
        </w:rPr>
      </w:pPr>
      <w:r>
        <w:rPr>
          <w:rFonts w:hint="cs"/>
          <w:rtl/>
        </w:rPr>
        <w:t>מעמד לעובדים זרים - זה מסתדר, גם לראש עיריית תל-אביב, גם שם אין בעיה.</w:t>
      </w:r>
    </w:p>
    <w:p w14:paraId="36BD2879" w14:textId="77777777" w:rsidR="00000000" w:rsidRDefault="00E52DD3">
      <w:pPr>
        <w:pStyle w:val="a"/>
        <w:rPr>
          <w:rFonts w:hint="cs"/>
          <w:rtl/>
        </w:rPr>
      </w:pPr>
    </w:p>
    <w:p w14:paraId="11C682C0" w14:textId="77777777" w:rsidR="00000000" w:rsidRDefault="00E52DD3">
      <w:pPr>
        <w:pStyle w:val="a"/>
        <w:rPr>
          <w:rFonts w:hint="cs"/>
          <w:rtl/>
        </w:rPr>
      </w:pPr>
      <w:r>
        <w:rPr>
          <w:rFonts w:hint="cs"/>
          <w:rtl/>
        </w:rPr>
        <w:t xml:space="preserve">אני ממש קורא לממשלה. שיגרתי </w:t>
      </w:r>
      <w:r>
        <w:rPr>
          <w:rFonts w:hint="cs"/>
          <w:rtl/>
        </w:rPr>
        <w:t>היום מכתב לראש הממשלה בכל מה שקשור לסכנות ולגזירות ולהחלטות ולמדיניות של שר הפנים. לצערי הרב, אנחנו מידרדרים, כי כל פעם זה בא מזווית אחרת. עכשיו אנחנו מדברים על המקוואות, על שירותי הדת, מחר-מחרתיים כבר לא יהיה גם מי שיעשה חופות, ויבטלו גם את המוסד הרבני, ו</w:t>
      </w:r>
      <w:r>
        <w:rPr>
          <w:rFonts w:hint="cs"/>
          <w:rtl/>
        </w:rPr>
        <w:t>לאחר מכן תרחיקו לכת. הרי אף אחד לא האמין.</w:t>
      </w:r>
    </w:p>
    <w:p w14:paraId="0792BC98" w14:textId="77777777" w:rsidR="00000000" w:rsidRDefault="00E52DD3">
      <w:pPr>
        <w:pStyle w:val="a"/>
        <w:rPr>
          <w:rFonts w:hint="cs"/>
          <w:rtl/>
        </w:rPr>
      </w:pPr>
    </w:p>
    <w:p w14:paraId="2359D994" w14:textId="77777777" w:rsidR="00000000" w:rsidRDefault="00E52DD3">
      <w:pPr>
        <w:pStyle w:val="a"/>
        <w:rPr>
          <w:rFonts w:hint="cs"/>
          <w:rtl/>
        </w:rPr>
      </w:pPr>
      <w:r>
        <w:rPr>
          <w:rFonts w:hint="cs"/>
          <w:rtl/>
        </w:rPr>
        <w:t>אדוני היושב-ראש, כאיש מסורת שבאמת אכפת לו, גם אתה לא האמנת, ואין לי שום ספק שלא נוח לך, אתה מרגיש רע מאוד שמתפתחים פה דברים שיש בהם סכנה אמיתית למדינת היהודים. אני חושב ששר הפנים מסכן, ממש מסכן את מדינת ישראל כמדי</w:t>
      </w:r>
      <w:r>
        <w:rPr>
          <w:rFonts w:hint="cs"/>
          <w:rtl/>
        </w:rPr>
        <w:t>נה יהודית. הוא פשוט מסכן.</w:t>
      </w:r>
    </w:p>
    <w:p w14:paraId="48FCCBBF" w14:textId="77777777" w:rsidR="00000000" w:rsidRDefault="00E52DD3">
      <w:pPr>
        <w:pStyle w:val="a"/>
        <w:rPr>
          <w:rFonts w:hint="cs"/>
          <w:rtl/>
        </w:rPr>
      </w:pPr>
    </w:p>
    <w:p w14:paraId="25213515" w14:textId="77777777" w:rsidR="00000000" w:rsidRDefault="00E52DD3">
      <w:pPr>
        <w:pStyle w:val="a"/>
        <w:rPr>
          <w:rFonts w:hint="cs"/>
          <w:rtl/>
        </w:rPr>
      </w:pPr>
      <w:r>
        <w:rPr>
          <w:rFonts w:hint="cs"/>
          <w:rtl/>
        </w:rPr>
        <w:t>בלי לפגוע בו באופן אישי, הוא יכול להיות שר, אבל לתפקיד שר הפנים הוא לא מתאים. ביקשתי מראש הממשלה להעביר אותו מתפקידו. זה משרד מאוד רגיש. אדרבה, לו לפחות היה נשמר בליכוד, זה מה שהבטחתם. ש"ס באופוזיציה, לפחות תיתנו את זה למישהו אצל</w:t>
      </w:r>
      <w:r>
        <w:rPr>
          <w:rFonts w:hint="cs"/>
          <w:rtl/>
        </w:rPr>
        <w:t>כם, תשמרו על זה. תראה מה קורה. מישהו מהליכוד היה מעלה זאת על דעתו? אתה מחר יכול להסתובב בחוגי-בית? כשיגיעו הבחירות, מה תגיד למצביעים שלך? הרי רובם מסורתיים. מה תגיד להם, שהפקרתם את היהדות, את התורה, את השבת, את פסח, את בתי-הכנסיות, את שירותי הדת, את הרבנים</w:t>
      </w:r>
      <w:r>
        <w:rPr>
          <w:rFonts w:hint="cs"/>
          <w:rtl/>
        </w:rPr>
        <w:t>? לאן הגענו?</w:t>
      </w:r>
    </w:p>
    <w:p w14:paraId="05FE202D" w14:textId="77777777" w:rsidR="00000000" w:rsidRDefault="00E52DD3">
      <w:pPr>
        <w:pStyle w:val="a"/>
        <w:rPr>
          <w:rFonts w:hint="cs"/>
          <w:rtl/>
        </w:rPr>
      </w:pPr>
    </w:p>
    <w:p w14:paraId="01252502" w14:textId="77777777" w:rsidR="00000000" w:rsidRDefault="00E52DD3">
      <w:pPr>
        <w:pStyle w:val="a"/>
        <w:rPr>
          <w:rFonts w:hint="cs"/>
          <w:rtl/>
        </w:rPr>
      </w:pPr>
      <w:r>
        <w:rPr>
          <w:rFonts w:hint="cs"/>
          <w:rtl/>
        </w:rPr>
        <w:t xml:space="preserve">ידידי היושב-ראש, שאל את ההורים היקרים שלך אם הם היו עולים לארץ אילו היו אומרים להם שבמדינת ישראל, ב=2003, ייסגרו שירותי הדת, ייסגרו מקוואות, יקבל אזרחות כל מי שרוצה מהעולם השלישי. </w:t>
      </w:r>
    </w:p>
    <w:p w14:paraId="09097C38" w14:textId="77777777" w:rsidR="00000000" w:rsidRDefault="00E52DD3">
      <w:pPr>
        <w:pStyle w:val="a"/>
        <w:rPr>
          <w:rFonts w:hint="cs"/>
          <w:rtl/>
        </w:rPr>
      </w:pPr>
    </w:p>
    <w:p w14:paraId="4BEF368D" w14:textId="77777777" w:rsidR="00000000" w:rsidRDefault="00E52DD3">
      <w:pPr>
        <w:pStyle w:val="a"/>
        <w:rPr>
          <w:rFonts w:hint="cs"/>
          <w:rtl/>
        </w:rPr>
      </w:pPr>
      <w:r>
        <w:rPr>
          <w:rFonts w:hint="cs"/>
          <w:rtl/>
        </w:rPr>
        <w:t xml:space="preserve">אני מבטיח לך היום, תאמין לי, אם תרצה לתת אזרחות עוד למיליון </w:t>
      </w:r>
      <w:r>
        <w:rPr>
          <w:rFonts w:hint="cs"/>
          <w:rtl/>
        </w:rPr>
        <w:t>איש, מיליון איש באים, אין שום בעיה. פתח את הדלת לעולם השלישי, בהדרגה. פורז עושה את זה בחוכמה, לאט-לאט, לאט-לאט, ובתוך שנה, שנתיים, שלוש שנים, לא יהיה פה רוב יהודי. הרי זו התוכנית שלו.</w:t>
      </w:r>
    </w:p>
    <w:p w14:paraId="330CAC22" w14:textId="77777777" w:rsidR="00000000" w:rsidRDefault="00E52DD3">
      <w:pPr>
        <w:pStyle w:val="a"/>
        <w:rPr>
          <w:rFonts w:hint="cs"/>
          <w:rtl/>
        </w:rPr>
      </w:pPr>
    </w:p>
    <w:p w14:paraId="08345B8A" w14:textId="77777777" w:rsidR="00000000" w:rsidRDefault="00E52DD3">
      <w:pPr>
        <w:pStyle w:val="a"/>
        <w:rPr>
          <w:rFonts w:hint="cs"/>
          <w:rtl/>
        </w:rPr>
      </w:pPr>
      <w:r>
        <w:rPr>
          <w:rFonts w:hint="cs"/>
          <w:rtl/>
        </w:rPr>
        <w:t>אדוני היושב-ראש, נעשה פה נזק אדיר, נזק בלתי הפיך, ואני חושב שגם אתם בלי</w:t>
      </w:r>
      <w:r>
        <w:rPr>
          <w:rFonts w:hint="cs"/>
          <w:rtl/>
        </w:rPr>
        <w:t>כוד נפגעים. אתם גם נפגעים מזה, כי אלה המצביעים שלכם אחרי הכול. אולי לפחות, אם לא למען העם היהודי, אם לא למען הזהות היהודית, אם לא למען תורת ישראל, אם לא למען הערכים והשורשים של העם היהודי - למען המפלגה שלכם.</w:t>
      </w:r>
    </w:p>
    <w:p w14:paraId="5BA85FAC" w14:textId="77777777" w:rsidR="00000000" w:rsidRDefault="00E52DD3">
      <w:pPr>
        <w:pStyle w:val="a"/>
        <w:rPr>
          <w:rFonts w:hint="cs"/>
          <w:rtl/>
        </w:rPr>
      </w:pPr>
    </w:p>
    <w:p w14:paraId="656B3F92" w14:textId="77777777" w:rsidR="00000000" w:rsidRDefault="00E52DD3">
      <w:pPr>
        <w:pStyle w:val="a"/>
        <w:rPr>
          <w:rFonts w:hint="cs"/>
          <w:rtl/>
        </w:rPr>
      </w:pPr>
      <w:r>
        <w:rPr>
          <w:rFonts w:hint="cs"/>
          <w:rtl/>
        </w:rPr>
        <w:t>שים לב, העם היהודי שמר על יהדותו אלפי שנים בגלו</w:t>
      </w:r>
      <w:r>
        <w:rPr>
          <w:rFonts w:hint="cs"/>
          <w:rtl/>
        </w:rPr>
        <w:t>ת. מה גרם להורים שלך, לסבא ולסבתא שלך, לשמור על היהדות? הרי אלפי שנים היו גזירות וגירושים והיתה שואה, ומה לא קם על העם היהודי, ותמיד העם היהודי שמר על עצמו, ונשאר עם יהודי ואף אחד לא יכול לו.</w:t>
      </w:r>
    </w:p>
    <w:p w14:paraId="5E72A811" w14:textId="77777777" w:rsidR="00000000" w:rsidRDefault="00E52DD3">
      <w:pPr>
        <w:pStyle w:val="a"/>
        <w:rPr>
          <w:rtl/>
        </w:rPr>
      </w:pPr>
    </w:p>
    <w:p w14:paraId="6FA680D2" w14:textId="77777777" w:rsidR="00000000" w:rsidRDefault="00E52DD3">
      <w:pPr>
        <w:pStyle w:val="a"/>
        <w:rPr>
          <w:rFonts w:hint="cs"/>
          <w:rtl/>
        </w:rPr>
      </w:pPr>
    </w:p>
    <w:p w14:paraId="61A8E0AA" w14:textId="77777777" w:rsidR="00000000" w:rsidRDefault="00E52DD3">
      <w:pPr>
        <w:pStyle w:val="ad"/>
        <w:rPr>
          <w:rtl/>
        </w:rPr>
      </w:pPr>
      <w:r>
        <w:rPr>
          <w:rtl/>
        </w:rPr>
        <w:t>היו"ר משה כחלון:</w:t>
      </w:r>
    </w:p>
    <w:p w14:paraId="26BFB4A6" w14:textId="77777777" w:rsidR="00000000" w:rsidRDefault="00E52DD3">
      <w:pPr>
        <w:pStyle w:val="a"/>
        <w:rPr>
          <w:rtl/>
        </w:rPr>
      </w:pPr>
    </w:p>
    <w:p w14:paraId="23820472" w14:textId="77777777" w:rsidR="00000000" w:rsidRDefault="00E52DD3">
      <w:pPr>
        <w:pStyle w:val="a"/>
        <w:rPr>
          <w:rFonts w:hint="cs"/>
          <w:rtl/>
        </w:rPr>
      </w:pPr>
      <w:r>
        <w:rPr>
          <w:rFonts w:hint="cs"/>
          <w:rtl/>
        </w:rPr>
        <w:t>חבר הכנסת ישי, אני מבקש.</w:t>
      </w:r>
    </w:p>
    <w:p w14:paraId="4DF14F79" w14:textId="77777777" w:rsidR="00000000" w:rsidRDefault="00E52DD3">
      <w:pPr>
        <w:pStyle w:val="a"/>
        <w:rPr>
          <w:rFonts w:hint="cs"/>
          <w:rtl/>
        </w:rPr>
      </w:pPr>
    </w:p>
    <w:p w14:paraId="3D82A86D" w14:textId="77777777" w:rsidR="00000000" w:rsidRDefault="00E52DD3">
      <w:pPr>
        <w:pStyle w:val="SpeakerCon"/>
        <w:rPr>
          <w:rtl/>
        </w:rPr>
      </w:pPr>
      <w:bookmarkStart w:id="427" w:name="FS000000494T21_05_2003_18_50_55C"/>
      <w:bookmarkEnd w:id="427"/>
      <w:r>
        <w:rPr>
          <w:rtl/>
        </w:rPr>
        <w:t>אליהו ישי (ש"ס):</w:t>
      </w:r>
    </w:p>
    <w:p w14:paraId="588444C6" w14:textId="77777777" w:rsidR="00000000" w:rsidRDefault="00E52DD3">
      <w:pPr>
        <w:pStyle w:val="a"/>
        <w:rPr>
          <w:rtl/>
        </w:rPr>
      </w:pPr>
    </w:p>
    <w:p w14:paraId="654F3E56" w14:textId="77777777" w:rsidR="00000000" w:rsidRDefault="00E52DD3">
      <w:pPr>
        <w:pStyle w:val="a"/>
        <w:rPr>
          <w:rFonts w:hint="cs"/>
          <w:rtl/>
        </w:rPr>
      </w:pPr>
      <w:r>
        <w:rPr>
          <w:rFonts w:hint="cs"/>
          <w:rtl/>
        </w:rPr>
        <w:t>אדוני היושב-ראש, אף אחד לא יכול לעם היהודי.</w:t>
      </w:r>
    </w:p>
    <w:p w14:paraId="2C17645A" w14:textId="77777777" w:rsidR="00000000" w:rsidRDefault="00E52DD3">
      <w:pPr>
        <w:pStyle w:val="a"/>
        <w:rPr>
          <w:rFonts w:hint="cs"/>
          <w:rtl/>
        </w:rPr>
      </w:pPr>
    </w:p>
    <w:p w14:paraId="187194E2" w14:textId="77777777" w:rsidR="00000000" w:rsidRDefault="00E52DD3">
      <w:pPr>
        <w:pStyle w:val="ad"/>
        <w:rPr>
          <w:rtl/>
        </w:rPr>
      </w:pPr>
      <w:r>
        <w:rPr>
          <w:rtl/>
        </w:rPr>
        <w:t>היו"ר משה כחלון:</w:t>
      </w:r>
    </w:p>
    <w:p w14:paraId="586960D1" w14:textId="77777777" w:rsidR="00000000" w:rsidRDefault="00E52DD3">
      <w:pPr>
        <w:pStyle w:val="a"/>
        <w:rPr>
          <w:rtl/>
        </w:rPr>
      </w:pPr>
    </w:p>
    <w:p w14:paraId="5DB40D09" w14:textId="77777777" w:rsidR="00000000" w:rsidRDefault="00E52DD3">
      <w:pPr>
        <w:pStyle w:val="a"/>
        <w:rPr>
          <w:rFonts w:hint="cs"/>
          <w:rtl/>
        </w:rPr>
      </w:pPr>
      <w:r>
        <w:rPr>
          <w:rFonts w:hint="cs"/>
          <w:rtl/>
        </w:rPr>
        <w:t>משפט לסיום.</w:t>
      </w:r>
    </w:p>
    <w:p w14:paraId="5F650DAD" w14:textId="77777777" w:rsidR="00000000" w:rsidRDefault="00E52DD3">
      <w:pPr>
        <w:pStyle w:val="a"/>
        <w:rPr>
          <w:rFonts w:hint="cs"/>
          <w:rtl/>
        </w:rPr>
      </w:pPr>
    </w:p>
    <w:p w14:paraId="42CA85E8" w14:textId="77777777" w:rsidR="00000000" w:rsidRDefault="00E52DD3">
      <w:pPr>
        <w:pStyle w:val="SpeakerCon"/>
        <w:rPr>
          <w:rtl/>
        </w:rPr>
      </w:pPr>
      <w:bookmarkStart w:id="428" w:name="FS000000494T21_05_2003_18_51_41C"/>
      <w:bookmarkEnd w:id="428"/>
      <w:r>
        <w:rPr>
          <w:rtl/>
        </w:rPr>
        <w:t>אליהו ישי (ש"ס):</w:t>
      </w:r>
    </w:p>
    <w:p w14:paraId="6E7FE9DF" w14:textId="77777777" w:rsidR="00000000" w:rsidRDefault="00E52DD3">
      <w:pPr>
        <w:pStyle w:val="a"/>
        <w:rPr>
          <w:rtl/>
        </w:rPr>
      </w:pPr>
    </w:p>
    <w:p w14:paraId="3C3C12FD" w14:textId="77777777" w:rsidR="00000000" w:rsidRDefault="00E52DD3">
      <w:pPr>
        <w:pStyle w:val="a"/>
        <w:rPr>
          <w:rFonts w:hint="cs"/>
          <w:rtl/>
        </w:rPr>
      </w:pPr>
      <w:r>
        <w:rPr>
          <w:rFonts w:hint="cs"/>
          <w:rtl/>
        </w:rPr>
        <w:t>אני מבקש מהמזכירה, אם לא אכפת לה, לשבת. נראה לי שהיושב-ראש מאוד בלחץ כשאת עומדת. תפקידך לומר לו שקצת עברתי את הזמן. זו אולי זכותך. אני לא יודע אם זה תפקידך.</w:t>
      </w:r>
    </w:p>
    <w:p w14:paraId="67B13ADD" w14:textId="77777777" w:rsidR="00000000" w:rsidRDefault="00E52DD3">
      <w:pPr>
        <w:pStyle w:val="a"/>
        <w:rPr>
          <w:rFonts w:hint="cs"/>
          <w:rtl/>
        </w:rPr>
      </w:pPr>
    </w:p>
    <w:p w14:paraId="152C3104" w14:textId="77777777" w:rsidR="00000000" w:rsidRDefault="00E52DD3">
      <w:pPr>
        <w:pStyle w:val="ad"/>
        <w:rPr>
          <w:rtl/>
        </w:rPr>
      </w:pPr>
      <w:r>
        <w:rPr>
          <w:rtl/>
        </w:rPr>
        <w:t>היו"</w:t>
      </w:r>
      <w:r>
        <w:rPr>
          <w:rtl/>
        </w:rPr>
        <w:t>ר משה כחלון:</w:t>
      </w:r>
    </w:p>
    <w:p w14:paraId="5B611C2D" w14:textId="77777777" w:rsidR="00000000" w:rsidRDefault="00E52DD3">
      <w:pPr>
        <w:pStyle w:val="a"/>
        <w:rPr>
          <w:rtl/>
        </w:rPr>
      </w:pPr>
    </w:p>
    <w:p w14:paraId="3782CD41" w14:textId="77777777" w:rsidR="00000000" w:rsidRDefault="00E52DD3">
      <w:pPr>
        <w:pStyle w:val="a"/>
        <w:rPr>
          <w:rFonts w:hint="cs"/>
          <w:rtl/>
        </w:rPr>
      </w:pPr>
      <w:r>
        <w:rPr>
          <w:rFonts w:hint="cs"/>
          <w:rtl/>
        </w:rPr>
        <w:t>לא, אני מנהל את הישיבה, ואני ממש מבקש ממך לסיים.</w:t>
      </w:r>
    </w:p>
    <w:p w14:paraId="30090776" w14:textId="77777777" w:rsidR="00000000" w:rsidRDefault="00E52DD3">
      <w:pPr>
        <w:pStyle w:val="ad"/>
        <w:rPr>
          <w:rFonts w:hint="cs"/>
          <w:b w:val="0"/>
          <w:bCs w:val="0"/>
          <w:u w:val="none"/>
          <w:rtl/>
        </w:rPr>
      </w:pPr>
    </w:p>
    <w:p w14:paraId="65701354" w14:textId="77777777" w:rsidR="00000000" w:rsidRDefault="00E52DD3">
      <w:pPr>
        <w:pStyle w:val="SpeakerCon"/>
        <w:rPr>
          <w:rtl/>
        </w:rPr>
      </w:pPr>
      <w:bookmarkStart w:id="429" w:name="FS000000494T21_05_2003_18_52_37C"/>
      <w:bookmarkEnd w:id="429"/>
      <w:r>
        <w:rPr>
          <w:rtl/>
        </w:rPr>
        <w:t>אליהו ישי (ש"ס):</w:t>
      </w:r>
    </w:p>
    <w:p w14:paraId="17A27913" w14:textId="77777777" w:rsidR="00000000" w:rsidRDefault="00E52DD3">
      <w:pPr>
        <w:pStyle w:val="a"/>
        <w:rPr>
          <w:rtl/>
        </w:rPr>
      </w:pPr>
    </w:p>
    <w:p w14:paraId="4F0B9588" w14:textId="77777777" w:rsidR="00000000" w:rsidRDefault="00E52DD3">
      <w:pPr>
        <w:pStyle w:val="a"/>
        <w:rPr>
          <w:rFonts w:hint="cs"/>
          <w:rtl/>
        </w:rPr>
      </w:pPr>
      <w:r>
        <w:rPr>
          <w:rFonts w:hint="cs"/>
          <w:rtl/>
        </w:rPr>
        <w:t>אדוני היושב-ראש, אני כבר מסיים.</w:t>
      </w:r>
    </w:p>
    <w:p w14:paraId="0A747520" w14:textId="77777777" w:rsidR="00000000" w:rsidRDefault="00E52DD3">
      <w:pPr>
        <w:pStyle w:val="a"/>
        <w:rPr>
          <w:rFonts w:hint="cs"/>
          <w:rtl/>
        </w:rPr>
      </w:pPr>
    </w:p>
    <w:p w14:paraId="30BE03A0" w14:textId="77777777" w:rsidR="00000000" w:rsidRDefault="00E52DD3">
      <w:pPr>
        <w:pStyle w:val="a"/>
        <w:rPr>
          <w:rFonts w:hint="cs"/>
          <w:rtl/>
        </w:rPr>
      </w:pPr>
      <w:r>
        <w:rPr>
          <w:rFonts w:hint="cs"/>
          <w:rtl/>
        </w:rPr>
        <w:t>לפחות למען המפלגה שלכם, אולי למען הליכוד, תילחמו על המצביעים שלכם. תשמרו על שפיות, על השכל הישר ועל ההיגיון, ותקימו קול זעקה. אדוני היושב-ראש</w:t>
      </w:r>
      <w:r>
        <w:rPr>
          <w:rFonts w:hint="cs"/>
          <w:rtl/>
        </w:rPr>
        <w:t>, אולי אתם, כחברי כנסת בליכוד, תכינו מכתב, תכינו עצומה, תכתבו לראש הממשלה, תעשו צעד. תאמין לי, תקבלו יותר קולות. המצביעים שלכם יעריכו את זה מאוד. תקומו, תעשו צעד. הרי את המפד"ל זה כבר לא מעניין, למפד"ל זה לא משנה בכלל.</w:t>
      </w:r>
    </w:p>
    <w:p w14:paraId="049DD10B" w14:textId="77777777" w:rsidR="00000000" w:rsidRDefault="00E52DD3">
      <w:pPr>
        <w:pStyle w:val="a"/>
        <w:rPr>
          <w:rFonts w:hint="cs"/>
          <w:rtl/>
        </w:rPr>
      </w:pPr>
    </w:p>
    <w:p w14:paraId="35694426" w14:textId="77777777" w:rsidR="00000000" w:rsidRDefault="00E52DD3">
      <w:pPr>
        <w:pStyle w:val="ac"/>
        <w:rPr>
          <w:rtl/>
        </w:rPr>
      </w:pPr>
      <w:r>
        <w:rPr>
          <w:rFonts w:hint="eastAsia"/>
          <w:rtl/>
        </w:rPr>
        <w:t>שאול</w:t>
      </w:r>
      <w:r>
        <w:rPr>
          <w:rtl/>
        </w:rPr>
        <w:t xml:space="preserve"> יהלום (מפד"ל):</w:t>
      </w:r>
    </w:p>
    <w:p w14:paraId="226845A4" w14:textId="77777777" w:rsidR="00000000" w:rsidRDefault="00E52DD3">
      <w:pPr>
        <w:pStyle w:val="a"/>
        <w:rPr>
          <w:rFonts w:hint="cs"/>
          <w:rtl/>
        </w:rPr>
      </w:pPr>
    </w:p>
    <w:p w14:paraId="15446445" w14:textId="77777777" w:rsidR="00000000" w:rsidRDefault="00E52DD3">
      <w:pPr>
        <w:pStyle w:val="a"/>
        <w:rPr>
          <w:rFonts w:hint="cs"/>
          <w:rtl/>
        </w:rPr>
      </w:pPr>
      <w:r>
        <w:rPr>
          <w:rFonts w:hint="cs"/>
          <w:rtl/>
        </w:rPr>
        <w:t>פתחת את הפה?</w:t>
      </w:r>
    </w:p>
    <w:p w14:paraId="7BC76DAD" w14:textId="77777777" w:rsidR="00000000" w:rsidRDefault="00E52DD3">
      <w:pPr>
        <w:pStyle w:val="a"/>
        <w:rPr>
          <w:rFonts w:hint="cs"/>
          <w:rtl/>
        </w:rPr>
      </w:pPr>
    </w:p>
    <w:p w14:paraId="2CC7720C" w14:textId="77777777" w:rsidR="00000000" w:rsidRDefault="00E52DD3">
      <w:pPr>
        <w:pStyle w:val="SpeakerCon"/>
        <w:rPr>
          <w:rtl/>
        </w:rPr>
      </w:pPr>
      <w:bookmarkStart w:id="430" w:name="FS000000494T21_05_2003_18_54_59C"/>
      <w:bookmarkEnd w:id="430"/>
      <w:r>
        <w:rPr>
          <w:rtl/>
        </w:rPr>
        <w:t>א</w:t>
      </w:r>
      <w:r>
        <w:rPr>
          <w:rtl/>
        </w:rPr>
        <w:t>ליהו ישי (ש"ס):</w:t>
      </w:r>
    </w:p>
    <w:p w14:paraId="7A6EF4EC" w14:textId="77777777" w:rsidR="00000000" w:rsidRDefault="00E52DD3">
      <w:pPr>
        <w:pStyle w:val="a"/>
        <w:rPr>
          <w:rtl/>
        </w:rPr>
      </w:pPr>
    </w:p>
    <w:p w14:paraId="0DB6F547" w14:textId="77777777" w:rsidR="00000000" w:rsidRDefault="00E52DD3">
      <w:pPr>
        <w:pStyle w:val="a"/>
        <w:rPr>
          <w:rFonts w:hint="cs"/>
          <w:rtl/>
        </w:rPr>
      </w:pPr>
      <w:r>
        <w:rPr>
          <w:rFonts w:hint="cs"/>
          <w:rtl/>
        </w:rPr>
        <w:t>את שאול יהלום בכלל לא מעניין הנושא היהודי. הוא לא קם וצעק אפילו פעם אחת.</w:t>
      </w:r>
    </w:p>
    <w:p w14:paraId="3EEC5BDE" w14:textId="77777777" w:rsidR="00000000" w:rsidRDefault="00E52DD3">
      <w:pPr>
        <w:pStyle w:val="a"/>
        <w:rPr>
          <w:rFonts w:hint="cs"/>
          <w:rtl/>
        </w:rPr>
      </w:pPr>
    </w:p>
    <w:p w14:paraId="0C8D1A89" w14:textId="77777777" w:rsidR="00000000" w:rsidRDefault="00E52DD3">
      <w:pPr>
        <w:pStyle w:val="ac"/>
        <w:rPr>
          <w:rtl/>
        </w:rPr>
      </w:pPr>
      <w:r>
        <w:rPr>
          <w:rFonts w:hint="eastAsia"/>
          <w:rtl/>
        </w:rPr>
        <w:t>שאול</w:t>
      </w:r>
      <w:r>
        <w:rPr>
          <w:rtl/>
        </w:rPr>
        <w:t xml:space="preserve"> יהלום (מפד"ל):</w:t>
      </w:r>
    </w:p>
    <w:p w14:paraId="1C3FA6CE" w14:textId="77777777" w:rsidR="00000000" w:rsidRDefault="00E52DD3">
      <w:pPr>
        <w:pStyle w:val="a"/>
        <w:rPr>
          <w:rFonts w:hint="cs"/>
          <w:rtl/>
        </w:rPr>
      </w:pPr>
    </w:p>
    <w:p w14:paraId="50EEE6AE" w14:textId="77777777" w:rsidR="00000000" w:rsidRDefault="00E52DD3">
      <w:pPr>
        <w:pStyle w:val="a"/>
        <w:rPr>
          <w:rFonts w:hint="cs"/>
          <w:rtl/>
        </w:rPr>
      </w:pPr>
      <w:r>
        <w:rPr>
          <w:rFonts w:hint="cs"/>
          <w:rtl/>
        </w:rPr>
        <w:t>רק בגלל השנאה שאתם הבאתם - - - תתבייש לך.</w:t>
      </w:r>
    </w:p>
    <w:p w14:paraId="781483BD" w14:textId="77777777" w:rsidR="00000000" w:rsidRDefault="00E52DD3">
      <w:pPr>
        <w:pStyle w:val="a"/>
        <w:rPr>
          <w:rFonts w:hint="cs"/>
          <w:rtl/>
        </w:rPr>
      </w:pPr>
    </w:p>
    <w:p w14:paraId="460EE465" w14:textId="77777777" w:rsidR="00000000" w:rsidRDefault="00E52DD3">
      <w:pPr>
        <w:pStyle w:val="ad"/>
        <w:rPr>
          <w:rtl/>
        </w:rPr>
      </w:pPr>
      <w:r>
        <w:rPr>
          <w:rtl/>
        </w:rPr>
        <w:t>היו"ר משה כחלון:</w:t>
      </w:r>
    </w:p>
    <w:p w14:paraId="445CBE8C" w14:textId="77777777" w:rsidR="00000000" w:rsidRDefault="00E52DD3">
      <w:pPr>
        <w:pStyle w:val="a"/>
        <w:rPr>
          <w:rtl/>
        </w:rPr>
      </w:pPr>
    </w:p>
    <w:p w14:paraId="3506E21E" w14:textId="77777777" w:rsidR="00000000" w:rsidRDefault="00E52DD3">
      <w:pPr>
        <w:pStyle w:val="a"/>
        <w:rPr>
          <w:rFonts w:hint="cs"/>
          <w:rtl/>
        </w:rPr>
      </w:pPr>
      <w:r>
        <w:rPr>
          <w:rFonts w:hint="cs"/>
          <w:rtl/>
        </w:rPr>
        <w:t>חבר הכנסת ישי.</w:t>
      </w:r>
    </w:p>
    <w:p w14:paraId="641D69E5" w14:textId="77777777" w:rsidR="00000000" w:rsidRDefault="00E52DD3">
      <w:pPr>
        <w:pStyle w:val="a"/>
        <w:rPr>
          <w:rFonts w:hint="cs"/>
          <w:rtl/>
        </w:rPr>
      </w:pPr>
    </w:p>
    <w:p w14:paraId="57745D97" w14:textId="77777777" w:rsidR="00000000" w:rsidRDefault="00E52DD3">
      <w:pPr>
        <w:pStyle w:val="ac"/>
        <w:rPr>
          <w:rtl/>
        </w:rPr>
      </w:pPr>
      <w:r>
        <w:rPr>
          <w:rFonts w:hint="eastAsia"/>
          <w:rtl/>
        </w:rPr>
        <w:t>שאול</w:t>
      </w:r>
      <w:r>
        <w:rPr>
          <w:rtl/>
        </w:rPr>
        <w:t xml:space="preserve"> יהלום (מפד"ל):</w:t>
      </w:r>
    </w:p>
    <w:p w14:paraId="26375D2C" w14:textId="77777777" w:rsidR="00000000" w:rsidRDefault="00E52DD3">
      <w:pPr>
        <w:pStyle w:val="a"/>
        <w:rPr>
          <w:rFonts w:hint="cs"/>
          <w:rtl/>
        </w:rPr>
      </w:pPr>
    </w:p>
    <w:p w14:paraId="34FE295E" w14:textId="77777777" w:rsidR="00000000" w:rsidRDefault="00E52DD3">
      <w:pPr>
        <w:pStyle w:val="a"/>
        <w:rPr>
          <w:rFonts w:hint="cs"/>
          <w:rtl/>
        </w:rPr>
      </w:pPr>
      <w:r>
        <w:rPr>
          <w:rFonts w:hint="cs"/>
          <w:rtl/>
        </w:rPr>
        <w:t xml:space="preserve">מה אתה עשית? רק בגלל השנאה שלכם שונאים דתיים. </w:t>
      </w:r>
      <w:r>
        <w:rPr>
          <w:rFonts w:hint="cs"/>
          <w:rtl/>
        </w:rPr>
        <w:t>תתבייש לך.</w:t>
      </w:r>
    </w:p>
    <w:p w14:paraId="1585C076" w14:textId="77777777" w:rsidR="00000000" w:rsidRDefault="00E52DD3">
      <w:pPr>
        <w:pStyle w:val="a"/>
        <w:rPr>
          <w:rFonts w:hint="cs"/>
          <w:rtl/>
        </w:rPr>
      </w:pPr>
    </w:p>
    <w:p w14:paraId="47352304" w14:textId="77777777" w:rsidR="00000000" w:rsidRDefault="00E52DD3">
      <w:pPr>
        <w:pStyle w:val="SpeakerCon"/>
        <w:rPr>
          <w:rtl/>
        </w:rPr>
      </w:pPr>
      <w:bookmarkStart w:id="431" w:name="FS000000494T21_05_2003_18_55_57C"/>
      <w:bookmarkEnd w:id="431"/>
      <w:r>
        <w:rPr>
          <w:rtl/>
        </w:rPr>
        <w:t>אליהו ישי (ש"ס):</w:t>
      </w:r>
    </w:p>
    <w:p w14:paraId="5C8D3A7A" w14:textId="77777777" w:rsidR="00000000" w:rsidRDefault="00E52DD3">
      <w:pPr>
        <w:pStyle w:val="a"/>
        <w:rPr>
          <w:rtl/>
        </w:rPr>
      </w:pPr>
    </w:p>
    <w:p w14:paraId="310934FC" w14:textId="77777777" w:rsidR="00000000" w:rsidRDefault="00E52DD3">
      <w:pPr>
        <w:pStyle w:val="a"/>
        <w:rPr>
          <w:rFonts w:hint="cs"/>
          <w:rtl/>
        </w:rPr>
      </w:pPr>
      <w:r>
        <w:rPr>
          <w:rFonts w:hint="cs"/>
          <w:rtl/>
        </w:rPr>
        <w:t>שאול, אין לכם קווים אדומים, זה בסדר. אני יודע שאין לכם קווים אדומים, זה ברור לי.</w:t>
      </w:r>
    </w:p>
    <w:p w14:paraId="49427925" w14:textId="77777777" w:rsidR="00000000" w:rsidRDefault="00E52DD3">
      <w:pPr>
        <w:pStyle w:val="a"/>
        <w:rPr>
          <w:rFonts w:hint="cs"/>
          <w:rtl/>
        </w:rPr>
      </w:pPr>
    </w:p>
    <w:p w14:paraId="162E52DE" w14:textId="77777777" w:rsidR="00000000" w:rsidRDefault="00E52DD3">
      <w:pPr>
        <w:pStyle w:val="ac"/>
        <w:rPr>
          <w:rtl/>
        </w:rPr>
      </w:pPr>
      <w:r>
        <w:rPr>
          <w:rFonts w:hint="eastAsia"/>
          <w:rtl/>
        </w:rPr>
        <w:t>שאול</w:t>
      </w:r>
      <w:r>
        <w:rPr>
          <w:rtl/>
        </w:rPr>
        <w:t xml:space="preserve"> יהלום (מפד"ל):</w:t>
      </w:r>
    </w:p>
    <w:p w14:paraId="0A2DBAA3" w14:textId="77777777" w:rsidR="00000000" w:rsidRDefault="00E52DD3">
      <w:pPr>
        <w:pStyle w:val="a"/>
        <w:rPr>
          <w:rFonts w:hint="cs"/>
          <w:rtl/>
        </w:rPr>
      </w:pPr>
    </w:p>
    <w:p w14:paraId="175DA43B" w14:textId="77777777" w:rsidR="00000000" w:rsidRDefault="00E52DD3">
      <w:pPr>
        <w:pStyle w:val="a"/>
        <w:rPr>
          <w:rFonts w:hint="cs"/>
          <w:rtl/>
        </w:rPr>
      </w:pPr>
      <w:r>
        <w:rPr>
          <w:rFonts w:hint="cs"/>
          <w:rtl/>
        </w:rPr>
        <w:t>אל תעז לצאת נגד המפד"ל. של נעליך מעל רגליך.</w:t>
      </w:r>
    </w:p>
    <w:p w14:paraId="7E723AEE" w14:textId="77777777" w:rsidR="00000000" w:rsidRDefault="00E52DD3">
      <w:pPr>
        <w:pStyle w:val="a"/>
        <w:rPr>
          <w:rFonts w:hint="cs"/>
          <w:rtl/>
        </w:rPr>
      </w:pPr>
    </w:p>
    <w:p w14:paraId="7F4BB1F2" w14:textId="77777777" w:rsidR="00000000" w:rsidRDefault="00E52DD3">
      <w:pPr>
        <w:pStyle w:val="SpeakerCon"/>
        <w:rPr>
          <w:rtl/>
        </w:rPr>
      </w:pPr>
      <w:bookmarkStart w:id="432" w:name="FS000000494T21_05_2003_18_57_29C"/>
      <w:bookmarkEnd w:id="432"/>
      <w:r>
        <w:rPr>
          <w:rtl/>
        </w:rPr>
        <w:t>אליהו ישי (ש"ס):</w:t>
      </w:r>
    </w:p>
    <w:p w14:paraId="15F689ED" w14:textId="77777777" w:rsidR="00000000" w:rsidRDefault="00E52DD3">
      <w:pPr>
        <w:pStyle w:val="a"/>
        <w:rPr>
          <w:rtl/>
        </w:rPr>
      </w:pPr>
    </w:p>
    <w:p w14:paraId="2E160A10" w14:textId="77777777" w:rsidR="00000000" w:rsidRDefault="00E52DD3">
      <w:pPr>
        <w:pStyle w:val="a"/>
        <w:rPr>
          <w:rFonts w:hint="cs"/>
          <w:rtl/>
        </w:rPr>
      </w:pPr>
      <w:r>
        <w:rPr>
          <w:rFonts w:hint="cs"/>
          <w:rtl/>
        </w:rPr>
        <w:t>אין לי בעיה. אני מבין שאין לכם קווים אדומים. ברור שאין לכם ק</w:t>
      </w:r>
      <w:r>
        <w:rPr>
          <w:rFonts w:hint="cs"/>
          <w:rtl/>
        </w:rPr>
        <w:t>ווים אדומים.</w:t>
      </w:r>
    </w:p>
    <w:p w14:paraId="1E8CCDCC" w14:textId="77777777" w:rsidR="00000000" w:rsidRDefault="00E52DD3">
      <w:pPr>
        <w:pStyle w:val="a"/>
        <w:rPr>
          <w:rFonts w:hint="cs"/>
          <w:rtl/>
        </w:rPr>
      </w:pPr>
    </w:p>
    <w:p w14:paraId="1ABFD79D" w14:textId="77777777" w:rsidR="00000000" w:rsidRDefault="00E52DD3">
      <w:pPr>
        <w:pStyle w:val="ad"/>
        <w:rPr>
          <w:rtl/>
        </w:rPr>
      </w:pPr>
      <w:r>
        <w:rPr>
          <w:rtl/>
        </w:rPr>
        <w:t>היו"ר משה כחלון:</w:t>
      </w:r>
    </w:p>
    <w:p w14:paraId="4CBF66F8" w14:textId="77777777" w:rsidR="00000000" w:rsidRDefault="00E52DD3">
      <w:pPr>
        <w:pStyle w:val="a"/>
        <w:rPr>
          <w:rtl/>
        </w:rPr>
      </w:pPr>
    </w:p>
    <w:p w14:paraId="65DE1620" w14:textId="77777777" w:rsidR="00000000" w:rsidRDefault="00E52DD3">
      <w:pPr>
        <w:pStyle w:val="a"/>
        <w:rPr>
          <w:rFonts w:hint="cs"/>
          <w:rtl/>
        </w:rPr>
      </w:pPr>
      <w:r>
        <w:rPr>
          <w:rFonts w:hint="cs"/>
          <w:rtl/>
        </w:rPr>
        <w:t>חבר הכנסת ישי.</w:t>
      </w:r>
    </w:p>
    <w:p w14:paraId="1403C842" w14:textId="77777777" w:rsidR="00000000" w:rsidRDefault="00E52DD3">
      <w:pPr>
        <w:pStyle w:val="a"/>
        <w:rPr>
          <w:rFonts w:hint="cs"/>
          <w:rtl/>
        </w:rPr>
      </w:pPr>
    </w:p>
    <w:p w14:paraId="70263E67" w14:textId="77777777" w:rsidR="00000000" w:rsidRDefault="00E52DD3">
      <w:pPr>
        <w:pStyle w:val="ac"/>
        <w:rPr>
          <w:rtl/>
        </w:rPr>
      </w:pPr>
      <w:r>
        <w:rPr>
          <w:rFonts w:hint="eastAsia"/>
          <w:rtl/>
        </w:rPr>
        <w:t>שאול</w:t>
      </w:r>
      <w:r>
        <w:rPr>
          <w:rtl/>
        </w:rPr>
        <w:t xml:space="preserve"> יהלום (מפד"ל):</w:t>
      </w:r>
    </w:p>
    <w:p w14:paraId="0634D8A0" w14:textId="77777777" w:rsidR="00000000" w:rsidRDefault="00E52DD3">
      <w:pPr>
        <w:pStyle w:val="a"/>
        <w:rPr>
          <w:rFonts w:hint="cs"/>
          <w:rtl/>
        </w:rPr>
      </w:pPr>
    </w:p>
    <w:p w14:paraId="3467387C" w14:textId="77777777" w:rsidR="00000000" w:rsidRDefault="00E52DD3">
      <w:pPr>
        <w:pStyle w:val="a"/>
        <w:rPr>
          <w:rFonts w:hint="cs"/>
          <w:rtl/>
        </w:rPr>
      </w:pPr>
      <w:r>
        <w:rPr>
          <w:rFonts w:hint="cs"/>
          <w:rtl/>
        </w:rPr>
        <w:t>הבאתם שנאה לדת. רק בגללכם שונאים את הדת.</w:t>
      </w:r>
    </w:p>
    <w:p w14:paraId="76EEB606" w14:textId="77777777" w:rsidR="00000000" w:rsidRDefault="00E52DD3">
      <w:pPr>
        <w:pStyle w:val="a"/>
        <w:rPr>
          <w:rFonts w:hint="cs"/>
          <w:rtl/>
        </w:rPr>
      </w:pPr>
    </w:p>
    <w:p w14:paraId="3ECA013C" w14:textId="77777777" w:rsidR="00000000" w:rsidRDefault="00E52DD3">
      <w:pPr>
        <w:pStyle w:val="ad"/>
        <w:rPr>
          <w:rtl/>
        </w:rPr>
      </w:pPr>
      <w:r>
        <w:rPr>
          <w:rtl/>
        </w:rPr>
        <w:t>היו"ר משה כחלון:</w:t>
      </w:r>
    </w:p>
    <w:p w14:paraId="669E3AC7" w14:textId="77777777" w:rsidR="00000000" w:rsidRDefault="00E52DD3">
      <w:pPr>
        <w:pStyle w:val="a"/>
        <w:rPr>
          <w:rtl/>
        </w:rPr>
      </w:pPr>
    </w:p>
    <w:p w14:paraId="5F41D848" w14:textId="77777777" w:rsidR="00000000" w:rsidRDefault="00E52DD3">
      <w:pPr>
        <w:pStyle w:val="a"/>
        <w:rPr>
          <w:rFonts w:hint="cs"/>
          <w:rtl/>
        </w:rPr>
      </w:pPr>
      <w:r>
        <w:rPr>
          <w:rFonts w:hint="cs"/>
          <w:rtl/>
        </w:rPr>
        <w:t>חבר הכנסת יהלום, תאפשר לו.</w:t>
      </w:r>
    </w:p>
    <w:p w14:paraId="7C1322E3" w14:textId="77777777" w:rsidR="00000000" w:rsidRDefault="00E52DD3">
      <w:pPr>
        <w:pStyle w:val="a"/>
        <w:rPr>
          <w:rFonts w:hint="cs"/>
          <w:rtl/>
        </w:rPr>
      </w:pPr>
    </w:p>
    <w:p w14:paraId="052E4B6A" w14:textId="77777777" w:rsidR="00000000" w:rsidRDefault="00E52DD3">
      <w:pPr>
        <w:pStyle w:val="SpeakerCon"/>
        <w:rPr>
          <w:rtl/>
        </w:rPr>
      </w:pPr>
      <w:bookmarkStart w:id="433" w:name="FS000000494T21_05_2003_18_57_55C"/>
      <w:bookmarkEnd w:id="433"/>
      <w:r>
        <w:rPr>
          <w:rtl/>
        </w:rPr>
        <w:t>אליהו ישי (ש"ס):</w:t>
      </w:r>
    </w:p>
    <w:p w14:paraId="5C0FD92E" w14:textId="77777777" w:rsidR="00000000" w:rsidRDefault="00E52DD3">
      <w:pPr>
        <w:pStyle w:val="a"/>
        <w:rPr>
          <w:rtl/>
        </w:rPr>
      </w:pPr>
    </w:p>
    <w:p w14:paraId="670B91F9" w14:textId="77777777" w:rsidR="00000000" w:rsidRDefault="00E52DD3">
      <w:pPr>
        <w:pStyle w:val="a"/>
        <w:rPr>
          <w:rFonts w:hint="cs"/>
          <w:rtl/>
        </w:rPr>
      </w:pPr>
      <w:r>
        <w:rPr>
          <w:rFonts w:hint="cs"/>
          <w:rtl/>
        </w:rPr>
        <w:t>אין לכם קווים אדומים, וזה ברור לכולם.</w:t>
      </w:r>
    </w:p>
    <w:p w14:paraId="41EBFC9C" w14:textId="77777777" w:rsidR="00000000" w:rsidRDefault="00E52DD3">
      <w:pPr>
        <w:pStyle w:val="a"/>
        <w:rPr>
          <w:rtl/>
        </w:rPr>
      </w:pPr>
    </w:p>
    <w:p w14:paraId="1546CFE1" w14:textId="77777777" w:rsidR="00000000" w:rsidRDefault="00E52DD3">
      <w:pPr>
        <w:pStyle w:val="a"/>
        <w:rPr>
          <w:rFonts w:hint="cs"/>
          <w:rtl/>
        </w:rPr>
      </w:pPr>
    </w:p>
    <w:p w14:paraId="58A1B118" w14:textId="77777777" w:rsidR="00000000" w:rsidRDefault="00E52DD3">
      <w:pPr>
        <w:pStyle w:val="ac"/>
        <w:rPr>
          <w:rtl/>
        </w:rPr>
      </w:pPr>
      <w:r>
        <w:rPr>
          <w:rFonts w:hint="eastAsia"/>
          <w:rtl/>
        </w:rPr>
        <w:t>שאול</w:t>
      </w:r>
      <w:r>
        <w:rPr>
          <w:rtl/>
        </w:rPr>
        <w:t xml:space="preserve"> יהלום (מפד"ל):</w:t>
      </w:r>
    </w:p>
    <w:p w14:paraId="4E13D510" w14:textId="77777777" w:rsidR="00000000" w:rsidRDefault="00E52DD3">
      <w:pPr>
        <w:pStyle w:val="a"/>
        <w:rPr>
          <w:rFonts w:hint="cs"/>
          <w:rtl/>
        </w:rPr>
      </w:pPr>
    </w:p>
    <w:p w14:paraId="69E19D81" w14:textId="77777777" w:rsidR="00000000" w:rsidRDefault="00E52DD3">
      <w:pPr>
        <w:pStyle w:val="a"/>
        <w:rPr>
          <w:rFonts w:hint="cs"/>
          <w:rtl/>
        </w:rPr>
      </w:pPr>
      <w:r>
        <w:rPr>
          <w:rFonts w:hint="cs"/>
          <w:rtl/>
        </w:rPr>
        <w:t>תתבייש לך, תתבייש לך</w:t>
      </w:r>
      <w:r>
        <w:rPr>
          <w:rFonts w:hint="cs"/>
          <w:rtl/>
        </w:rPr>
        <w:t>.</w:t>
      </w:r>
    </w:p>
    <w:p w14:paraId="0F643DC6" w14:textId="77777777" w:rsidR="00000000" w:rsidRDefault="00E52DD3">
      <w:pPr>
        <w:pStyle w:val="a"/>
        <w:rPr>
          <w:rFonts w:hint="cs"/>
          <w:rtl/>
        </w:rPr>
      </w:pPr>
    </w:p>
    <w:p w14:paraId="13A29B97" w14:textId="77777777" w:rsidR="00000000" w:rsidRDefault="00E52DD3">
      <w:pPr>
        <w:pStyle w:val="ad"/>
        <w:rPr>
          <w:rtl/>
        </w:rPr>
      </w:pPr>
      <w:r>
        <w:rPr>
          <w:rtl/>
        </w:rPr>
        <w:t>היו"ר משה כחלון:</w:t>
      </w:r>
    </w:p>
    <w:p w14:paraId="6037AE58" w14:textId="77777777" w:rsidR="00000000" w:rsidRDefault="00E52DD3">
      <w:pPr>
        <w:pStyle w:val="a"/>
        <w:rPr>
          <w:rtl/>
        </w:rPr>
      </w:pPr>
    </w:p>
    <w:p w14:paraId="5328528A" w14:textId="77777777" w:rsidR="00000000" w:rsidRDefault="00E52DD3">
      <w:pPr>
        <w:pStyle w:val="a"/>
        <w:rPr>
          <w:rFonts w:hint="cs"/>
          <w:rtl/>
        </w:rPr>
      </w:pPr>
      <w:r>
        <w:rPr>
          <w:rFonts w:hint="cs"/>
          <w:rtl/>
        </w:rPr>
        <w:t>חבר הכנסת יהלום. חבר הכנסת יהלום, תאפשר לו.</w:t>
      </w:r>
    </w:p>
    <w:p w14:paraId="4CF3598A" w14:textId="77777777" w:rsidR="00000000" w:rsidRDefault="00E52DD3">
      <w:pPr>
        <w:pStyle w:val="a"/>
        <w:rPr>
          <w:rFonts w:hint="cs"/>
          <w:rtl/>
        </w:rPr>
      </w:pPr>
    </w:p>
    <w:p w14:paraId="2EBEE211" w14:textId="77777777" w:rsidR="00000000" w:rsidRDefault="00E52DD3">
      <w:pPr>
        <w:pStyle w:val="SpeakerCon"/>
        <w:rPr>
          <w:rtl/>
        </w:rPr>
      </w:pPr>
      <w:bookmarkStart w:id="434" w:name="FS000000494T21_05_2003_18_59_25C"/>
      <w:bookmarkEnd w:id="434"/>
      <w:r>
        <w:rPr>
          <w:rtl/>
        </w:rPr>
        <w:t>אליהו ישי (ש"ס):</w:t>
      </w:r>
    </w:p>
    <w:p w14:paraId="6BF38555" w14:textId="77777777" w:rsidR="00000000" w:rsidRDefault="00E52DD3">
      <w:pPr>
        <w:pStyle w:val="a"/>
        <w:rPr>
          <w:rtl/>
        </w:rPr>
      </w:pPr>
    </w:p>
    <w:p w14:paraId="784F01F1" w14:textId="77777777" w:rsidR="00000000" w:rsidRDefault="00E52DD3">
      <w:pPr>
        <w:pStyle w:val="a"/>
        <w:rPr>
          <w:rFonts w:hint="cs"/>
          <w:rtl/>
        </w:rPr>
      </w:pPr>
      <w:r>
        <w:rPr>
          <w:rFonts w:hint="cs"/>
          <w:rtl/>
        </w:rPr>
        <w:t>ויתרתם על השבת.</w:t>
      </w:r>
    </w:p>
    <w:p w14:paraId="0A0A6255" w14:textId="77777777" w:rsidR="00000000" w:rsidRDefault="00E52DD3">
      <w:pPr>
        <w:pStyle w:val="a"/>
        <w:rPr>
          <w:rFonts w:hint="cs"/>
          <w:rtl/>
        </w:rPr>
      </w:pPr>
    </w:p>
    <w:p w14:paraId="4B6AFA05" w14:textId="77777777" w:rsidR="00000000" w:rsidRDefault="00E52DD3">
      <w:pPr>
        <w:pStyle w:val="ac"/>
        <w:rPr>
          <w:rtl/>
        </w:rPr>
      </w:pPr>
      <w:r>
        <w:rPr>
          <w:rFonts w:hint="eastAsia"/>
          <w:rtl/>
        </w:rPr>
        <w:t>שאול</w:t>
      </w:r>
      <w:r>
        <w:rPr>
          <w:rtl/>
        </w:rPr>
        <w:t xml:space="preserve"> יהלום (מפד"ל):</w:t>
      </w:r>
    </w:p>
    <w:p w14:paraId="620672EC" w14:textId="77777777" w:rsidR="00000000" w:rsidRDefault="00E52DD3">
      <w:pPr>
        <w:pStyle w:val="a"/>
        <w:rPr>
          <w:rFonts w:hint="cs"/>
          <w:rtl/>
        </w:rPr>
      </w:pPr>
    </w:p>
    <w:p w14:paraId="2C73B129" w14:textId="77777777" w:rsidR="00000000" w:rsidRDefault="00E52DD3">
      <w:pPr>
        <w:pStyle w:val="a"/>
        <w:rPr>
          <w:rFonts w:hint="cs"/>
          <w:rtl/>
        </w:rPr>
      </w:pPr>
      <w:r>
        <w:rPr>
          <w:rFonts w:hint="cs"/>
          <w:rtl/>
        </w:rPr>
        <w:t>לא סגרתם שום מקום בשבת.</w:t>
      </w:r>
    </w:p>
    <w:p w14:paraId="6D603B2C" w14:textId="77777777" w:rsidR="00000000" w:rsidRDefault="00E52DD3">
      <w:pPr>
        <w:pStyle w:val="a"/>
        <w:rPr>
          <w:rFonts w:hint="cs"/>
          <w:rtl/>
        </w:rPr>
      </w:pPr>
    </w:p>
    <w:p w14:paraId="1FCAF98D" w14:textId="77777777" w:rsidR="00000000" w:rsidRDefault="00E52DD3">
      <w:pPr>
        <w:pStyle w:val="SpeakerCon"/>
        <w:rPr>
          <w:rtl/>
        </w:rPr>
      </w:pPr>
      <w:bookmarkStart w:id="435" w:name="FS000000494T21_05_2003_18_59_46C"/>
      <w:bookmarkEnd w:id="435"/>
      <w:r>
        <w:rPr>
          <w:rtl/>
        </w:rPr>
        <w:t>אליהו ישי (ש"ס):</w:t>
      </w:r>
    </w:p>
    <w:p w14:paraId="48D465B9" w14:textId="77777777" w:rsidR="00000000" w:rsidRDefault="00E52DD3">
      <w:pPr>
        <w:pStyle w:val="a"/>
        <w:rPr>
          <w:rtl/>
        </w:rPr>
      </w:pPr>
    </w:p>
    <w:p w14:paraId="174F3956" w14:textId="77777777" w:rsidR="00000000" w:rsidRDefault="00E52DD3">
      <w:pPr>
        <w:pStyle w:val="a"/>
        <w:rPr>
          <w:rFonts w:hint="cs"/>
          <w:rtl/>
        </w:rPr>
      </w:pPr>
      <w:r>
        <w:rPr>
          <w:rFonts w:hint="cs"/>
          <w:rtl/>
        </w:rPr>
        <w:t>ויתרתם על השבת.</w:t>
      </w:r>
    </w:p>
    <w:p w14:paraId="55574486" w14:textId="77777777" w:rsidR="00000000" w:rsidRDefault="00E52DD3">
      <w:pPr>
        <w:pStyle w:val="a"/>
        <w:rPr>
          <w:rFonts w:hint="cs"/>
          <w:rtl/>
        </w:rPr>
      </w:pPr>
    </w:p>
    <w:p w14:paraId="0FECAFEF" w14:textId="77777777" w:rsidR="00000000" w:rsidRDefault="00E52DD3">
      <w:pPr>
        <w:pStyle w:val="ac"/>
        <w:rPr>
          <w:rtl/>
        </w:rPr>
      </w:pPr>
      <w:r>
        <w:rPr>
          <w:rFonts w:hint="eastAsia"/>
          <w:rtl/>
        </w:rPr>
        <w:t>שאול</w:t>
      </w:r>
      <w:r>
        <w:rPr>
          <w:rtl/>
        </w:rPr>
        <w:t xml:space="preserve"> יהלום (מפד"ל):</w:t>
      </w:r>
    </w:p>
    <w:p w14:paraId="062622D8" w14:textId="77777777" w:rsidR="00000000" w:rsidRDefault="00E52DD3">
      <w:pPr>
        <w:pStyle w:val="a"/>
        <w:rPr>
          <w:rFonts w:hint="cs"/>
          <w:rtl/>
        </w:rPr>
      </w:pPr>
    </w:p>
    <w:p w14:paraId="001362BC" w14:textId="77777777" w:rsidR="00000000" w:rsidRDefault="00E52DD3">
      <w:pPr>
        <w:pStyle w:val="a"/>
        <w:rPr>
          <w:rFonts w:hint="cs"/>
          <w:rtl/>
        </w:rPr>
      </w:pPr>
      <w:r>
        <w:rPr>
          <w:rFonts w:hint="cs"/>
          <w:rtl/>
        </w:rPr>
        <w:t>מה אתה עשית בשביל השבת?</w:t>
      </w:r>
    </w:p>
    <w:p w14:paraId="02BF647F" w14:textId="77777777" w:rsidR="00000000" w:rsidRDefault="00E52DD3">
      <w:pPr>
        <w:pStyle w:val="a"/>
        <w:rPr>
          <w:rFonts w:hint="cs"/>
          <w:rtl/>
        </w:rPr>
      </w:pPr>
    </w:p>
    <w:p w14:paraId="037F1756" w14:textId="77777777" w:rsidR="00000000" w:rsidRDefault="00E52DD3">
      <w:pPr>
        <w:pStyle w:val="SpeakerCon"/>
        <w:rPr>
          <w:rtl/>
        </w:rPr>
      </w:pPr>
      <w:bookmarkStart w:id="436" w:name="FS000000494T21_05_2003_19_00_08C"/>
      <w:bookmarkEnd w:id="436"/>
      <w:r>
        <w:rPr>
          <w:rtl/>
        </w:rPr>
        <w:t>אליהו ישי (ש"ס):</w:t>
      </w:r>
    </w:p>
    <w:p w14:paraId="3DAEEC0B" w14:textId="77777777" w:rsidR="00000000" w:rsidRDefault="00E52DD3">
      <w:pPr>
        <w:pStyle w:val="a"/>
        <w:rPr>
          <w:rtl/>
        </w:rPr>
      </w:pPr>
    </w:p>
    <w:p w14:paraId="7AA2334F" w14:textId="77777777" w:rsidR="00000000" w:rsidRDefault="00E52DD3">
      <w:pPr>
        <w:pStyle w:val="a"/>
        <w:rPr>
          <w:rFonts w:hint="cs"/>
          <w:rtl/>
        </w:rPr>
      </w:pPr>
      <w:r>
        <w:rPr>
          <w:rFonts w:hint="cs"/>
          <w:rtl/>
        </w:rPr>
        <w:t xml:space="preserve">ויתרתם על </w:t>
      </w:r>
      <w:r>
        <w:rPr>
          <w:rFonts w:hint="cs"/>
          <w:rtl/>
        </w:rPr>
        <w:t>החמץ. ויתרתם על החמץ.</w:t>
      </w:r>
    </w:p>
    <w:p w14:paraId="3B97591B" w14:textId="77777777" w:rsidR="00000000" w:rsidRDefault="00E52DD3">
      <w:pPr>
        <w:pStyle w:val="a"/>
        <w:rPr>
          <w:rFonts w:hint="cs"/>
          <w:rtl/>
        </w:rPr>
      </w:pPr>
    </w:p>
    <w:p w14:paraId="384240F1" w14:textId="77777777" w:rsidR="00000000" w:rsidRDefault="00E52DD3">
      <w:pPr>
        <w:pStyle w:val="ac"/>
        <w:rPr>
          <w:rFonts w:hint="cs"/>
          <w:rtl/>
        </w:rPr>
      </w:pPr>
      <w:r>
        <w:rPr>
          <w:rFonts w:hint="eastAsia"/>
          <w:rtl/>
        </w:rPr>
        <w:t>שאול</w:t>
      </w:r>
      <w:r>
        <w:rPr>
          <w:rtl/>
        </w:rPr>
        <w:t xml:space="preserve"> יהלום (מפד"ל):</w:t>
      </w:r>
    </w:p>
    <w:p w14:paraId="60C2391D" w14:textId="77777777" w:rsidR="00000000" w:rsidRDefault="00E52DD3">
      <w:pPr>
        <w:pStyle w:val="ac"/>
        <w:rPr>
          <w:rFonts w:hint="cs"/>
          <w:b w:val="0"/>
          <w:bCs w:val="0"/>
          <w:u w:val="none"/>
          <w:rtl/>
        </w:rPr>
      </w:pPr>
    </w:p>
    <w:p w14:paraId="1615E607" w14:textId="77777777" w:rsidR="00000000" w:rsidRDefault="00E52DD3">
      <w:pPr>
        <w:pStyle w:val="ac"/>
        <w:rPr>
          <w:rFonts w:hint="cs"/>
          <w:b w:val="0"/>
          <w:bCs w:val="0"/>
          <w:u w:val="none"/>
          <w:rtl/>
        </w:rPr>
      </w:pPr>
      <w:r>
        <w:rPr>
          <w:rFonts w:hint="cs"/>
          <w:b w:val="0"/>
          <w:bCs w:val="0"/>
          <w:u w:val="none"/>
          <w:rtl/>
        </w:rPr>
        <w:tab/>
        <w:t>של נעליך מעל רגליך.</w:t>
      </w:r>
    </w:p>
    <w:p w14:paraId="612661DF" w14:textId="77777777" w:rsidR="00000000" w:rsidRDefault="00E52DD3">
      <w:pPr>
        <w:pStyle w:val="a"/>
        <w:rPr>
          <w:rFonts w:hint="cs"/>
          <w:rtl/>
        </w:rPr>
      </w:pPr>
    </w:p>
    <w:p w14:paraId="1885A538" w14:textId="77777777" w:rsidR="00000000" w:rsidRDefault="00E52DD3">
      <w:pPr>
        <w:pStyle w:val="ad"/>
        <w:rPr>
          <w:rtl/>
        </w:rPr>
      </w:pPr>
      <w:r>
        <w:rPr>
          <w:rFonts w:hint="eastAsia"/>
          <w:rtl/>
        </w:rPr>
        <w:t>היו</w:t>
      </w:r>
      <w:r>
        <w:rPr>
          <w:rtl/>
        </w:rPr>
        <w:t>"ר משה כחלון:</w:t>
      </w:r>
    </w:p>
    <w:p w14:paraId="5A201CD3" w14:textId="77777777" w:rsidR="00000000" w:rsidRDefault="00E52DD3">
      <w:pPr>
        <w:pStyle w:val="a"/>
        <w:rPr>
          <w:rtl/>
        </w:rPr>
      </w:pPr>
    </w:p>
    <w:p w14:paraId="1CFEAF6F" w14:textId="77777777" w:rsidR="00000000" w:rsidRDefault="00E52DD3">
      <w:pPr>
        <w:pStyle w:val="a"/>
        <w:rPr>
          <w:rFonts w:hint="cs"/>
          <w:rtl/>
        </w:rPr>
      </w:pPr>
      <w:r>
        <w:rPr>
          <w:rFonts w:hint="cs"/>
          <w:rtl/>
        </w:rPr>
        <w:t>חבר הכנסת יהלום. חבר הכנסת יהלום.</w:t>
      </w:r>
    </w:p>
    <w:p w14:paraId="719CF490" w14:textId="77777777" w:rsidR="00000000" w:rsidRDefault="00E52DD3">
      <w:pPr>
        <w:pStyle w:val="a"/>
        <w:rPr>
          <w:rFonts w:hint="cs"/>
          <w:rtl/>
        </w:rPr>
      </w:pPr>
    </w:p>
    <w:p w14:paraId="2D5F1DD8" w14:textId="77777777" w:rsidR="00000000" w:rsidRDefault="00E52DD3">
      <w:pPr>
        <w:pStyle w:val="ac"/>
        <w:rPr>
          <w:rtl/>
        </w:rPr>
      </w:pPr>
      <w:r>
        <w:rPr>
          <w:rFonts w:hint="eastAsia"/>
          <w:rtl/>
        </w:rPr>
        <w:t>שאול</w:t>
      </w:r>
      <w:r>
        <w:rPr>
          <w:rtl/>
        </w:rPr>
        <w:t xml:space="preserve"> יהלום (מפד"ל):</w:t>
      </w:r>
    </w:p>
    <w:p w14:paraId="35089FBE" w14:textId="77777777" w:rsidR="00000000" w:rsidRDefault="00E52DD3">
      <w:pPr>
        <w:pStyle w:val="a"/>
        <w:rPr>
          <w:rFonts w:hint="cs"/>
          <w:rtl/>
        </w:rPr>
      </w:pPr>
    </w:p>
    <w:p w14:paraId="26E4FF50" w14:textId="77777777" w:rsidR="00000000" w:rsidRDefault="00E52DD3">
      <w:pPr>
        <w:pStyle w:val="a"/>
        <w:rPr>
          <w:rFonts w:hint="cs"/>
          <w:rtl/>
        </w:rPr>
      </w:pPr>
      <w:r>
        <w:rPr>
          <w:rFonts w:hint="cs"/>
          <w:rtl/>
        </w:rPr>
        <w:t>רק בגללכם שונאים את הדת.</w:t>
      </w:r>
    </w:p>
    <w:p w14:paraId="3A2357E2" w14:textId="77777777" w:rsidR="00000000" w:rsidRDefault="00E52DD3">
      <w:pPr>
        <w:pStyle w:val="ad"/>
        <w:rPr>
          <w:rtl/>
        </w:rPr>
      </w:pPr>
    </w:p>
    <w:p w14:paraId="78EF5F4D" w14:textId="77777777" w:rsidR="00000000" w:rsidRDefault="00E52DD3">
      <w:pPr>
        <w:pStyle w:val="ad"/>
        <w:rPr>
          <w:rtl/>
        </w:rPr>
      </w:pPr>
      <w:r>
        <w:rPr>
          <w:rtl/>
        </w:rPr>
        <w:t>היו"ר משה כחלון:</w:t>
      </w:r>
    </w:p>
    <w:p w14:paraId="122803E3" w14:textId="77777777" w:rsidR="00000000" w:rsidRDefault="00E52DD3">
      <w:pPr>
        <w:pStyle w:val="a"/>
        <w:rPr>
          <w:rtl/>
        </w:rPr>
      </w:pPr>
    </w:p>
    <w:p w14:paraId="2429D922" w14:textId="77777777" w:rsidR="00000000" w:rsidRDefault="00E52DD3">
      <w:pPr>
        <w:pStyle w:val="a"/>
        <w:rPr>
          <w:rFonts w:hint="cs"/>
          <w:rtl/>
        </w:rPr>
      </w:pPr>
      <w:r>
        <w:rPr>
          <w:rFonts w:hint="cs"/>
          <w:rtl/>
        </w:rPr>
        <w:t>חבר הכנסת יהלום.</w:t>
      </w:r>
    </w:p>
    <w:p w14:paraId="747BB3A2" w14:textId="77777777" w:rsidR="00000000" w:rsidRDefault="00E52DD3">
      <w:pPr>
        <w:pStyle w:val="a"/>
        <w:rPr>
          <w:rFonts w:hint="cs"/>
          <w:rtl/>
        </w:rPr>
      </w:pPr>
    </w:p>
    <w:p w14:paraId="48A7363A" w14:textId="77777777" w:rsidR="00000000" w:rsidRDefault="00E52DD3">
      <w:pPr>
        <w:pStyle w:val="SpeakerCon"/>
        <w:rPr>
          <w:rtl/>
        </w:rPr>
      </w:pPr>
      <w:bookmarkStart w:id="437" w:name="FS000000494T21_05_2003_19_02_55C"/>
      <w:bookmarkEnd w:id="437"/>
      <w:r>
        <w:rPr>
          <w:rtl/>
        </w:rPr>
        <w:t>אליהו ישי (ש"ס):</w:t>
      </w:r>
    </w:p>
    <w:p w14:paraId="51D829F5" w14:textId="77777777" w:rsidR="00000000" w:rsidRDefault="00E52DD3">
      <w:pPr>
        <w:pStyle w:val="a"/>
        <w:rPr>
          <w:rtl/>
        </w:rPr>
      </w:pPr>
    </w:p>
    <w:p w14:paraId="6CCE8281" w14:textId="77777777" w:rsidR="00000000" w:rsidRDefault="00E52DD3">
      <w:pPr>
        <w:pStyle w:val="a"/>
        <w:rPr>
          <w:rFonts w:hint="cs"/>
          <w:rtl/>
        </w:rPr>
      </w:pPr>
      <w:r>
        <w:rPr>
          <w:rFonts w:hint="cs"/>
          <w:rtl/>
        </w:rPr>
        <w:t xml:space="preserve">הסכמתם שיהיו חנויות למכירת חזיר בכל </w:t>
      </w:r>
      <w:r>
        <w:rPr>
          <w:rFonts w:hint="cs"/>
          <w:rtl/>
        </w:rPr>
        <w:t>הארץ.</w:t>
      </w:r>
    </w:p>
    <w:p w14:paraId="49717B49" w14:textId="77777777" w:rsidR="00000000" w:rsidRDefault="00E52DD3">
      <w:pPr>
        <w:pStyle w:val="ac"/>
        <w:rPr>
          <w:rFonts w:hint="cs"/>
          <w:rtl/>
        </w:rPr>
      </w:pPr>
    </w:p>
    <w:p w14:paraId="21937311" w14:textId="77777777" w:rsidR="00000000" w:rsidRDefault="00E52DD3">
      <w:pPr>
        <w:pStyle w:val="ac"/>
        <w:rPr>
          <w:rtl/>
        </w:rPr>
      </w:pPr>
      <w:r>
        <w:rPr>
          <w:rFonts w:hint="eastAsia"/>
          <w:rtl/>
        </w:rPr>
        <w:t>שאול</w:t>
      </w:r>
      <w:r>
        <w:rPr>
          <w:rtl/>
        </w:rPr>
        <w:t xml:space="preserve"> יהלום (מפד"ל):</w:t>
      </w:r>
    </w:p>
    <w:p w14:paraId="30B21AF5" w14:textId="77777777" w:rsidR="00000000" w:rsidRDefault="00E52DD3">
      <w:pPr>
        <w:pStyle w:val="a"/>
        <w:rPr>
          <w:rFonts w:hint="cs"/>
          <w:rtl/>
        </w:rPr>
      </w:pPr>
    </w:p>
    <w:p w14:paraId="3BC1034B" w14:textId="77777777" w:rsidR="00000000" w:rsidRDefault="00E52DD3">
      <w:pPr>
        <w:pStyle w:val="a"/>
        <w:rPr>
          <w:rFonts w:hint="cs"/>
          <w:rtl/>
        </w:rPr>
      </w:pPr>
      <w:r>
        <w:rPr>
          <w:rFonts w:hint="cs"/>
          <w:rtl/>
        </w:rPr>
        <w:t>תתבייש לך. תתבייש לך. תתבייש לך.</w:t>
      </w:r>
    </w:p>
    <w:p w14:paraId="76A8295D" w14:textId="77777777" w:rsidR="00000000" w:rsidRDefault="00E52DD3">
      <w:pPr>
        <w:pStyle w:val="a"/>
        <w:rPr>
          <w:rFonts w:hint="cs"/>
          <w:rtl/>
        </w:rPr>
      </w:pPr>
    </w:p>
    <w:p w14:paraId="2C47BBD0" w14:textId="77777777" w:rsidR="00000000" w:rsidRDefault="00E52DD3">
      <w:pPr>
        <w:pStyle w:val="SpeakerCon"/>
        <w:rPr>
          <w:rtl/>
        </w:rPr>
      </w:pPr>
      <w:bookmarkStart w:id="438" w:name="FS000000494T21_05_2003_19_03_23C"/>
      <w:bookmarkEnd w:id="438"/>
      <w:r>
        <w:rPr>
          <w:rtl/>
        </w:rPr>
        <w:t>אליהו ישי (ש"ס):</w:t>
      </w:r>
    </w:p>
    <w:p w14:paraId="56FCEB1C" w14:textId="77777777" w:rsidR="00000000" w:rsidRDefault="00E52DD3">
      <w:pPr>
        <w:pStyle w:val="a"/>
        <w:rPr>
          <w:rtl/>
        </w:rPr>
      </w:pPr>
    </w:p>
    <w:p w14:paraId="3FD47520" w14:textId="77777777" w:rsidR="00000000" w:rsidRDefault="00E52DD3">
      <w:pPr>
        <w:pStyle w:val="a"/>
        <w:rPr>
          <w:rFonts w:hint="cs"/>
          <w:rtl/>
        </w:rPr>
      </w:pPr>
      <w:r>
        <w:rPr>
          <w:rFonts w:hint="cs"/>
          <w:rtl/>
        </w:rPr>
        <w:t>הסכמתם להרחבת חנויות למכירת חזיר.</w:t>
      </w:r>
    </w:p>
    <w:p w14:paraId="549E324D" w14:textId="77777777" w:rsidR="00000000" w:rsidRDefault="00E52DD3">
      <w:pPr>
        <w:pStyle w:val="a"/>
        <w:rPr>
          <w:rFonts w:hint="cs"/>
          <w:rtl/>
        </w:rPr>
      </w:pPr>
    </w:p>
    <w:p w14:paraId="53FCA078" w14:textId="77777777" w:rsidR="00000000" w:rsidRDefault="00E52DD3">
      <w:pPr>
        <w:pStyle w:val="ad"/>
        <w:rPr>
          <w:rtl/>
        </w:rPr>
      </w:pPr>
      <w:r>
        <w:rPr>
          <w:rtl/>
        </w:rPr>
        <w:t>היו"ר משה כחלון:</w:t>
      </w:r>
    </w:p>
    <w:p w14:paraId="1DA4F609" w14:textId="77777777" w:rsidR="00000000" w:rsidRDefault="00E52DD3">
      <w:pPr>
        <w:pStyle w:val="a"/>
        <w:rPr>
          <w:rtl/>
        </w:rPr>
      </w:pPr>
    </w:p>
    <w:p w14:paraId="5C7F73F6" w14:textId="77777777" w:rsidR="00000000" w:rsidRDefault="00E52DD3">
      <w:pPr>
        <w:pStyle w:val="a"/>
        <w:rPr>
          <w:rFonts w:hint="cs"/>
          <w:rtl/>
        </w:rPr>
      </w:pPr>
      <w:r>
        <w:rPr>
          <w:rFonts w:hint="cs"/>
          <w:rtl/>
        </w:rPr>
        <w:t>חבר הכנסת ישי.</w:t>
      </w:r>
    </w:p>
    <w:p w14:paraId="20908327" w14:textId="77777777" w:rsidR="00000000" w:rsidRDefault="00E52DD3">
      <w:pPr>
        <w:pStyle w:val="a"/>
        <w:rPr>
          <w:rFonts w:hint="cs"/>
          <w:rtl/>
        </w:rPr>
      </w:pPr>
    </w:p>
    <w:p w14:paraId="63044063" w14:textId="77777777" w:rsidR="00000000" w:rsidRDefault="00E52DD3">
      <w:pPr>
        <w:pStyle w:val="SpeakerCon"/>
        <w:rPr>
          <w:rtl/>
        </w:rPr>
      </w:pPr>
      <w:bookmarkStart w:id="439" w:name="FS000000494T21_05_2003_19_03_43C"/>
      <w:bookmarkEnd w:id="439"/>
      <w:r>
        <w:rPr>
          <w:rtl/>
        </w:rPr>
        <w:t>אליהו ישי (ש"ס):</w:t>
      </w:r>
    </w:p>
    <w:p w14:paraId="35271246" w14:textId="77777777" w:rsidR="00000000" w:rsidRDefault="00E52DD3">
      <w:pPr>
        <w:pStyle w:val="a"/>
        <w:rPr>
          <w:rtl/>
        </w:rPr>
      </w:pPr>
    </w:p>
    <w:p w14:paraId="36F4C805" w14:textId="77777777" w:rsidR="00000000" w:rsidRDefault="00E52DD3">
      <w:pPr>
        <w:pStyle w:val="a"/>
        <w:rPr>
          <w:rFonts w:hint="cs"/>
          <w:rtl/>
        </w:rPr>
      </w:pPr>
      <w:r>
        <w:rPr>
          <w:rFonts w:hint="cs"/>
          <w:rtl/>
        </w:rPr>
        <w:t>הסכמתם שלא יאכפו את השבת.</w:t>
      </w:r>
    </w:p>
    <w:p w14:paraId="67AA3152" w14:textId="77777777" w:rsidR="00000000" w:rsidRDefault="00E52DD3">
      <w:pPr>
        <w:pStyle w:val="a"/>
        <w:rPr>
          <w:rFonts w:hint="cs"/>
          <w:rtl/>
        </w:rPr>
      </w:pPr>
    </w:p>
    <w:p w14:paraId="0732F7E6" w14:textId="77777777" w:rsidR="00000000" w:rsidRDefault="00E52DD3">
      <w:pPr>
        <w:pStyle w:val="ac"/>
        <w:rPr>
          <w:rtl/>
        </w:rPr>
      </w:pPr>
      <w:r>
        <w:rPr>
          <w:rFonts w:hint="eastAsia"/>
          <w:rtl/>
        </w:rPr>
        <w:t>שאול</w:t>
      </w:r>
      <w:r>
        <w:rPr>
          <w:rtl/>
        </w:rPr>
        <w:t xml:space="preserve"> יהלום (מפד"ל):</w:t>
      </w:r>
    </w:p>
    <w:p w14:paraId="495CF59E" w14:textId="77777777" w:rsidR="00000000" w:rsidRDefault="00E52DD3">
      <w:pPr>
        <w:pStyle w:val="a"/>
        <w:rPr>
          <w:rFonts w:hint="cs"/>
          <w:rtl/>
        </w:rPr>
      </w:pPr>
    </w:p>
    <w:p w14:paraId="0E4777AF" w14:textId="77777777" w:rsidR="00000000" w:rsidRDefault="00E52DD3">
      <w:pPr>
        <w:pStyle w:val="a"/>
        <w:rPr>
          <w:rFonts w:hint="cs"/>
          <w:rtl/>
        </w:rPr>
      </w:pPr>
      <w:r>
        <w:rPr>
          <w:rFonts w:hint="cs"/>
          <w:rtl/>
        </w:rPr>
        <w:t>של נעליך מעל רגליך.</w:t>
      </w:r>
    </w:p>
    <w:p w14:paraId="66C71A69" w14:textId="77777777" w:rsidR="00000000" w:rsidRDefault="00E52DD3">
      <w:pPr>
        <w:pStyle w:val="a"/>
        <w:rPr>
          <w:rFonts w:hint="cs"/>
          <w:rtl/>
        </w:rPr>
      </w:pPr>
    </w:p>
    <w:p w14:paraId="7F4D23EE" w14:textId="77777777" w:rsidR="00000000" w:rsidRDefault="00E52DD3">
      <w:pPr>
        <w:pStyle w:val="SpeakerCon"/>
        <w:rPr>
          <w:rtl/>
        </w:rPr>
      </w:pPr>
      <w:bookmarkStart w:id="440" w:name="FS000000494T21_05_2003_19_04_12C"/>
      <w:bookmarkEnd w:id="440"/>
      <w:r>
        <w:rPr>
          <w:rtl/>
        </w:rPr>
        <w:t>אליהו ישי (ש"ס):</w:t>
      </w:r>
    </w:p>
    <w:p w14:paraId="4D684FFB" w14:textId="77777777" w:rsidR="00000000" w:rsidRDefault="00E52DD3">
      <w:pPr>
        <w:pStyle w:val="a"/>
        <w:rPr>
          <w:rtl/>
        </w:rPr>
      </w:pPr>
    </w:p>
    <w:p w14:paraId="35D12707" w14:textId="77777777" w:rsidR="00000000" w:rsidRDefault="00E52DD3">
      <w:pPr>
        <w:pStyle w:val="a"/>
        <w:rPr>
          <w:rFonts w:hint="cs"/>
          <w:rtl/>
        </w:rPr>
      </w:pPr>
      <w:r>
        <w:rPr>
          <w:rFonts w:hint="cs"/>
          <w:rtl/>
        </w:rPr>
        <w:t>הס</w:t>
      </w:r>
      <w:r>
        <w:rPr>
          <w:rFonts w:hint="cs"/>
          <w:rtl/>
        </w:rPr>
        <w:t>כמתם שייתנו אזרחות לגויים, וויתרתם על הזהות היהודית.</w:t>
      </w:r>
    </w:p>
    <w:p w14:paraId="33D2FF07" w14:textId="77777777" w:rsidR="00000000" w:rsidRDefault="00E52DD3">
      <w:pPr>
        <w:pStyle w:val="a"/>
        <w:rPr>
          <w:rFonts w:hint="cs"/>
          <w:rtl/>
        </w:rPr>
      </w:pPr>
    </w:p>
    <w:p w14:paraId="408E6DF5" w14:textId="77777777" w:rsidR="00000000" w:rsidRDefault="00E52DD3">
      <w:pPr>
        <w:pStyle w:val="ac"/>
        <w:rPr>
          <w:rtl/>
        </w:rPr>
      </w:pPr>
      <w:r>
        <w:rPr>
          <w:rFonts w:hint="eastAsia"/>
          <w:rtl/>
        </w:rPr>
        <w:t>שאול</w:t>
      </w:r>
      <w:r>
        <w:rPr>
          <w:rtl/>
        </w:rPr>
        <w:t xml:space="preserve"> יהלום (מפד"ל):</w:t>
      </w:r>
    </w:p>
    <w:p w14:paraId="331D359C" w14:textId="77777777" w:rsidR="00000000" w:rsidRDefault="00E52DD3">
      <w:pPr>
        <w:pStyle w:val="a"/>
        <w:rPr>
          <w:rFonts w:hint="cs"/>
          <w:rtl/>
        </w:rPr>
      </w:pPr>
    </w:p>
    <w:p w14:paraId="029E60D7" w14:textId="77777777" w:rsidR="00000000" w:rsidRDefault="00E52DD3">
      <w:pPr>
        <w:pStyle w:val="a"/>
        <w:rPr>
          <w:rFonts w:hint="cs"/>
          <w:rtl/>
        </w:rPr>
      </w:pPr>
      <w:r>
        <w:rPr>
          <w:rFonts w:hint="cs"/>
          <w:rtl/>
        </w:rPr>
        <w:t>לא עשיתם כלום במדינה.</w:t>
      </w:r>
    </w:p>
    <w:p w14:paraId="10F5D04E" w14:textId="77777777" w:rsidR="00000000" w:rsidRDefault="00E52DD3">
      <w:pPr>
        <w:pStyle w:val="a"/>
        <w:rPr>
          <w:rFonts w:hint="cs"/>
          <w:rtl/>
        </w:rPr>
      </w:pPr>
    </w:p>
    <w:p w14:paraId="4144FCA8" w14:textId="77777777" w:rsidR="00000000" w:rsidRDefault="00E52DD3">
      <w:pPr>
        <w:pStyle w:val="SpeakerCon"/>
        <w:rPr>
          <w:rtl/>
        </w:rPr>
      </w:pPr>
      <w:bookmarkStart w:id="441" w:name="FS000000494T21_05_2003_19_04_46C"/>
      <w:bookmarkEnd w:id="441"/>
      <w:r>
        <w:rPr>
          <w:rtl/>
        </w:rPr>
        <w:t>אליהו ישי (ש"ס):</w:t>
      </w:r>
    </w:p>
    <w:p w14:paraId="0E9D8BFB" w14:textId="77777777" w:rsidR="00000000" w:rsidRDefault="00E52DD3">
      <w:pPr>
        <w:pStyle w:val="a"/>
        <w:rPr>
          <w:rtl/>
        </w:rPr>
      </w:pPr>
    </w:p>
    <w:p w14:paraId="4D0FD295" w14:textId="77777777" w:rsidR="00000000" w:rsidRDefault="00E52DD3">
      <w:pPr>
        <w:pStyle w:val="a"/>
        <w:rPr>
          <w:rFonts w:hint="cs"/>
          <w:rtl/>
        </w:rPr>
      </w:pPr>
      <w:r>
        <w:rPr>
          <w:rFonts w:hint="cs"/>
          <w:rtl/>
        </w:rPr>
        <w:t>הפקרתם את העם היהודי. ואין לכם עם זה שום בעיה.</w:t>
      </w:r>
    </w:p>
    <w:p w14:paraId="730E7305" w14:textId="77777777" w:rsidR="00000000" w:rsidRDefault="00E52DD3">
      <w:pPr>
        <w:pStyle w:val="a"/>
        <w:rPr>
          <w:rFonts w:hint="cs"/>
          <w:rtl/>
        </w:rPr>
      </w:pPr>
    </w:p>
    <w:p w14:paraId="0C5F7F4E" w14:textId="77777777" w:rsidR="00000000" w:rsidRDefault="00E52DD3">
      <w:pPr>
        <w:pStyle w:val="ac"/>
        <w:rPr>
          <w:rtl/>
        </w:rPr>
      </w:pPr>
      <w:r>
        <w:rPr>
          <w:rFonts w:hint="eastAsia"/>
          <w:rtl/>
        </w:rPr>
        <w:t>שאול</w:t>
      </w:r>
      <w:r>
        <w:rPr>
          <w:rtl/>
        </w:rPr>
        <w:t xml:space="preserve"> יהלום (מפד"ל):</w:t>
      </w:r>
    </w:p>
    <w:p w14:paraId="46A389CF" w14:textId="77777777" w:rsidR="00000000" w:rsidRDefault="00E52DD3">
      <w:pPr>
        <w:pStyle w:val="a"/>
        <w:rPr>
          <w:rFonts w:hint="cs"/>
          <w:rtl/>
        </w:rPr>
      </w:pPr>
    </w:p>
    <w:p w14:paraId="0AEAA611" w14:textId="77777777" w:rsidR="00000000" w:rsidRDefault="00E52DD3">
      <w:pPr>
        <w:pStyle w:val="a"/>
        <w:rPr>
          <w:rFonts w:hint="cs"/>
          <w:rtl/>
        </w:rPr>
      </w:pPr>
      <w:r>
        <w:rPr>
          <w:rFonts w:hint="cs"/>
          <w:rtl/>
        </w:rPr>
        <w:t>תתבייש לך. תתבייש לך.</w:t>
      </w:r>
    </w:p>
    <w:p w14:paraId="66F181D0" w14:textId="77777777" w:rsidR="00000000" w:rsidRDefault="00E52DD3">
      <w:pPr>
        <w:pStyle w:val="a"/>
        <w:rPr>
          <w:rFonts w:hint="cs"/>
          <w:rtl/>
        </w:rPr>
      </w:pPr>
    </w:p>
    <w:p w14:paraId="5A0DE5C6" w14:textId="77777777" w:rsidR="00000000" w:rsidRDefault="00E52DD3">
      <w:pPr>
        <w:pStyle w:val="SpeakerCon"/>
        <w:rPr>
          <w:rtl/>
        </w:rPr>
      </w:pPr>
      <w:bookmarkStart w:id="442" w:name="FS000000494T21_05_2003_19_05_13C"/>
      <w:bookmarkEnd w:id="442"/>
      <w:r>
        <w:rPr>
          <w:rtl/>
        </w:rPr>
        <w:t>אליהו ישי (ש"ס):</w:t>
      </w:r>
    </w:p>
    <w:p w14:paraId="6234B545" w14:textId="77777777" w:rsidR="00000000" w:rsidRDefault="00E52DD3">
      <w:pPr>
        <w:pStyle w:val="a"/>
        <w:rPr>
          <w:rtl/>
        </w:rPr>
      </w:pPr>
    </w:p>
    <w:p w14:paraId="1B1AF7D4" w14:textId="77777777" w:rsidR="00000000" w:rsidRDefault="00E52DD3">
      <w:pPr>
        <w:pStyle w:val="a"/>
        <w:rPr>
          <w:rFonts w:hint="cs"/>
          <w:rtl/>
        </w:rPr>
      </w:pPr>
      <w:r>
        <w:rPr>
          <w:rFonts w:hint="cs"/>
          <w:rtl/>
        </w:rPr>
        <w:t>אתה צריך להתבייש. אתה צריך להת</w:t>
      </w:r>
      <w:r>
        <w:rPr>
          <w:rFonts w:hint="cs"/>
          <w:rtl/>
        </w:rPr>
        <w:t>בייש. אתה לא יכול לעצור את זה.</w:t>
      </w:r>
    </w:p>
    <w:p w14:paraId="74A238BC" w14:textId="77777777" w:rsidR="00000000" w:rsidRDefault="00E52DD3">
      <w:pPr>
        <w:pStyle w:val="a"/>
        <w:rPr>
          <w:rFonts w:hint="cs"/>
          <w:rtl/>
        </w:rPr>
      </w:pPr>
    </w:p>
    <w:p w14:paraId="0E677165" w14:textId="77777777" w:rsidR="00000000" w:rsidRDefault="00E52DD3">
      <w:pPr>
        <w:pStyle w:val="ac"/>
        <w:rPr>
          <w:rtl/>
        </w:rPr>
      </w:pPr>
      <w:r>
        <w:rPr>
          <w:rFonts w:hint="eastAsia"/>
          <w:rtl/>
        </w:rPr>
        <w:t>שאול</w:t>
      </w:r>
      <w:r>
        <w:rPr>
          <w:rtl/>
        </w:rPr>
        <w:t xml:space="preserve"> יהלום (מפד"ל):</w:t>
      </w:r>
    </w:p>
    <w:p w14:paraId="3175F527" w14:textId="77777777" w:rsidR="00000000" w:rsidRDefault="00E52DD3">
      <w:pPr>
        <w:pStyle w:val="a"/>
        <w:rPr>
          <w:rFonts w:hint="cs"/>
          <w:rtl/>
        </w:rPr>
      </w:pPr>
    </w:p>
    <w:p w14:paraId="154A9B42" w14:textId="77777777" w:rsidR="00000000" w:rsidRDefault="00E52DD3">
      <w:pPr>
        <w:pStyle w:val="a"/>
        <w:rPr>
          <w:rFonts w:hint="cs"/>
          <w:rtl/>
        </w:rPr>
      </w:pPr>
      <w:r>
        <w:rPr>
          <w:rFonts w:hint="cs"/>
          <w:rtl/>
        </w:rPr>
        <w:t>אתה הבאת את שינוי - - - -</w:t>
      </w:r>
    </w:p>
    <w:p w14:paraId="6A32EE64" w14:textId="77777777" w:rsidR="00000000" w:rsidRDefault="00E52DD3">
      <w:pPr>
        <w:pStyle w:val="a"/>
        <w:rPr>
          <w:rFonts w:hint="cs"/>
          <w:rtl/>
        </w:rPr>
      </w:pPr>
    </w:p>
    <w:p w14:paraId="3EF0741B" w14:textId="77777777" w:rsidR="00000000" w:rsidRDefault="00E52DD3">
      <w:pPr>
        <w:pStyle w:val="SpeakerCon"/>
        <w:rPr>
          <w:rtl/>
        </w:rPr>
      </w:pPr>
      <w:bookmarkStart w:id="443" w:name="FS000000494T21_05_2003_19_07_01C"/>
      <w:bookmarkEnd w:id="443"/>
      <w:r>
        <w:rPr>
          <w:rtl/>
        </w:rPr>
        <w:t>אליהו ישי (ש"ס):</w:t>
      </w:r>
    </w:p>
    <w:p w14:paraId="29A2FA5D" w14:textId="77777777" w:rsidR="00000000" w:rsidRDefault="00E52DD3">
      <w:pPr>
        <w:pStyle w:val="a"/>
        <w:rPr>
          <w:rtl/>
        </w:rPr>
      </w:pPr>
    </w:p>
    <w:p w14:paraId="6C6B915B" w14:textId="77777777" w:rsidR="00000000" w:rsidRDefault="00E52DD3">
      <w:pPr>
        <w:pStyle w:val="a"/>
        <w:rPr>
          <w:rFonts w:hint="cs"/>
          <w:rtl/>
        </w:rPr>
      </w:pPr>
      <w:r>
        <w:rPr>
          <w:rFonts w:hint="cs"/>
          <w:rtl/>
        </w:rPr>
        <w:t>אתה לא יכול לעצור את זה. תקום ותאמר את האמת.</w:t>
      </w:r>
    </w:p>
    <w:p w14:paraId="75B44C83" w14:textId="77777777" w:rsidR="00000000" w:rsidRDefault="00E52DD3">
      <w:pPr>
        <w:pStyle w:val="a"/>
        <w:rPr>
          <w:rFonts w:hint="cs"/>
          <w:rtl/>
        </w:rPr>
      </w:pPr>
    </w:p>
    <w:p w14:paraId="20E8328E" w14:textId="77777777" w:rsidR="00000000" w:rsidRDefault="00E52DD3">
      <w:pPr>
        <w:pStyle w:val="ac"/>
        <w:rPr>
          <w:rtl/>
        </w:rPr>
      </w:pPr>
      <w:r>
        <w:rPr>
          <w:rFonts w:hint="eastAsia"/>
          <w:rtl/>
        </w:rPr>
        <w:t>שאול</w:t>
      </w:r>
      <w:r>
        <w:rPr>
          <w:rtl/>
        </w:rPr>
        <w:t xml:space="preserve"> יהלום (מפד"ל):</w:t>
      </w:r>
    </w:p>
    <w:p w14:paraId="06E839E5" w14:textId="77777777" w:rsidR="00000000" w:rsidRDefault="00E52DD3">
      <w:pPr>
        <w:pStyle w:val="a"/>
        <w:rPr>
          <w:rFonts w:hint="cs"/>
          <w:rtl/>
        </w:rPr>
      </w:pPr>
    </w:p>
    <w:p w14:paraId="1601C489" w14:textId="77777777" w:rsidR="00000000" w:rsidRDefault="00E52DD3">
      <w:pPr>
        <w:pStyle w:val="a"/>
        <w:rPr>
          <w:rFonts w:hint="cs"/>
          <w:rtl/>
        </w:rPr>
      </w:pPr>
      <w:r>
        <w:rPr>
          <w:rFonts w:hint="cs"/>
          <w:rtl/>
        </w:rPr>
        <w:t>תתבייש לך. תתבייש לך.</w:t>
      </w:r>
    </w:p>
    <w:p w14:paraId="5CDD740A" w14:textId="77777777" w:rsidR="00000000" w:rsidRDefault="00E52DD3">
      <w:pPr>
        <w:pStyle w:val="a"/>
        <w:rPr>
          <w:rFonts w:hint="cs"/>
          <w:rtl/>
        </w:rPr>
      </w:pPr>
    </w:p>
    <w:p w14:paraId="36B98D48" w14:textId="77777777" w:rsidR="00000000" w:rsidRDefault="00E52DD3">
      <w:pPr>
        <w:pStyle w:val="SpeakerCon"/>
        <w:rPr>
          <w:rtl/>
        </w:rPr>
      </w:pPr>
      <w:bookmarkStart w:id="444" w:name="FS000000494T21_05_2003_19_07_22C"/>
      <w:bookmarkEnd w:id="444"/>
      <w:r>
        <w:rPr>
          <w:rtl/>
        </w:rPr>
        <w:t>אליהו ישי (ש"ס):</w:t>
      </w:r>
    </w:p>
    <w:p w14:paraId="076DE158" w14:textId="77777777" w:rsidR="00000000" w:rsidRDefault="00E52DD3">
      <w:pPr>
        <w:pStyle w:val="a"/>
        <w:rPr>
          <w:rtl/>
        </w:rPr>
      </w:pPr>
    </w:p>
    <w:p w14:paraId="1D6AACCF" w14:textId="77777777" w:rsidR="00000000" w:rsidRDefault="00E52DD3">
      <w:pPr>
        <w:pStyle w:val="a"/>
        <w:rPr>
          <w:rFonts w:hint="cs"/>
          <w:rtl/>
        </w:rPr>
      </w:pPr>
      <w:r>
        <w:rPr>
          <w:rFonts w:hint="cs"/>
          <w:rtl/>
        </w:rPr>
        <w:t>אתה צריך להתבייש. אתה צריך להתבייש. אתה לא יכול לע</w:t>
      </w:r>
      <w:r>
        <w:rPr>
          <w:rFonts w:hint="cs"/>
          <w:rtl/>
        </w:rPr>
        <w:t>צור את זה.</w:t>
      </w:r>
    </w:p>
    <w:p w14:paraId="207451C0" w14:textId="77777777" w:rsidR="00000000" w:rsidRDefault="00E52DD3">
      <w:pPr>
        <w:pStyle w:val="a"/>
        <w:rPr>
          <w:rFonts w:hint="cs"/>
          <w:rtl/>
        </w:rPr>
      </w:pPr>
    </w:p>
    <w:p w14:paraId="2970F058" w14:textId="77777777" w:rsidR="00000000" w:rsidRDefault="00E52DD3">
      <w:pPr>
        <w:pStyle w:val="ac"/>
        <w:rPr>
          <w:rtl/>
        </w:rPr>
      </w:pPr>
      <w:r>
        <w:rPr>
          <w:rFonts w:hint="eastAsia"/>
          <w:rtl/>
        </w:rPr>
        <w:t>שאול</w:t>
      </w:r>
      <w:r>
        <w:rPr>
          <w:rtl/>
        </w:rPr>
        <w:t xml:space="preserve"> יהלום (מפד"ל):</w:t>
      </w:r>
    </w:p>
    <w:p w14:paraId="6CC11F48" w14:textId="77777777" w:rsidR="00000000" w:rsidRDefault="00E52DD3">
      <w:pPr>
        <w:pStyle w:val="a"/>
        <w:rPr>
          <w:rFonts w:hint="cs"/>
          <w:rtl/>
        </w:rPr>
      </w:pPr>
    </w:p>
    <w:p w14:paraId="47D9F9A7" w14:textId="77777777" w:rsidR="00000000" w:rsidRDefault="00E52DD3">
      <w:pPr>
        <w:pStyle w:val="a"/>
        <w:rPr>
          <w:rFonts w:hint="cs"/>
          <w:rtl/>
        </w:rPr>
      </w:pPr>
      <w:r>
        <w:rPr>
          <w:rFonts w:hint="cs"/>
          <w:rtl/>
        </w:rPr>
        <w:t>תתבייש לך. בושה וחרפה.</w:t>
      </w:r>
    </w:p>
    <w:p w14:paraId="104B561C" w14:textId="77777777" w:rsidR="00000000" w:rsidRDefault="00E52DD3">
      <w:pPr>
        <w:pStyle w:val="a"/>
        <w:rPr>
          <w:rFonts w:hint="cs"/>
          <w:rtl/>
        </w:rPr>
      </w:pPr>
    </w:p>
    <w:p w14:paraId="35332CDD" w14:textId="77777777" w:rsidR="00000000" w:rsidRDefault="00E52DD3">
      <w:pPr>
        <w:pStyle w:val="SpeakerCon"/>
        <w:rPr>
          <w:rtl/>
        </w:rPr>
      </w:pPr>
      <w:bookmarkStart w:id="445" w:name="FS000000494T21_05_2003_19_08_08C"/>
      <w:bookmarkEnd w:id="445"/>
      <w:r>
        <w:rPr>
          <w:rtl/>
        </w:rPr>
        <w:t>אליהו ישי (ש"ס):</w:t>
      </w:r>
    </w:p>
    <w:p w14:paraId="074CF913" w14:textId="77777777" w:rsidR="00000000" w:rsidRDefault="00E52DD3">
      <w:pPr>
        <w:pStyle w:val="a"/>
        <w:rPr>
          <w:rtl/>
        </w:rPr>
      </w:pPr>
    </w:p>
    <w:p w14:paraId="2EFBF8C3" w14:textId="77777777" w:rsidR="00000000" w:rsidRDefault="00E52DD3">
      <w:pPr>
        <w:pStyle w:val="a"/>
        <w:rPr>
          <w:rFonts w:hint="cs"/>
          <w:rtl/>
        </w:rPr>
      </w:pPr>
      <w:r>
        <w:rPr>
          <w:rFonts w:hint="cs"/>
          <w:rtl/>
        </w:rPr>
        <w:t xml:space="preserve">אתה צריך להתבייש. אתה הורס את המדינה היהודית. </w:t>
      </w:r>
    </w:p>
    <w:p w14:paraId="138326C9" w14:textId="77777777" w:rsidR="00000000" w:rsidRDefault="00E52DD3">
      <w:pPr>
        <w:pStyle w:val="a"/>
        <w:rPr>
          <w:rFonts w:hint="cs"/>
          <w:rtl/>
        </w:rPr>
      </w:pPr>
    </w:p>
    <w:p w14:paraId="2973AD9C" w14:textId="77777777" w:rsidR="00000000" w:rsidRDefault="00E52DD3">
      <w:pPr>
        <w:pStyle w:val="ac"/>
        <w:rPr>
          <w:rtl/>
        </w:rPr>
      </w:pPr>
      <w:r>
        <w:rPr>
          <w:rFonts w:hint="eastAsia"/>
          <w:rtl/>
        </w:rPr>
        <w:t>שאול</w:t>
      </w:r>
      <w:r>
        <w:rPr>
          <w:rtl/>
        </w:rPr>
        <w:t xml:space="preserve"> יהלום (מפד"ל):</w:t>
      </w:r>
    </w:p>
    <w:p w14:paraId="55D8032D" w14:textId="77777777" w:rsidR="00000000" w:rsidRDefault="00E52DD3">
      <w:pPr>
        <w:pStyle w:val="a"/>
        <w:rPr>
          <w:rFonts w:hint="cs"/>
          <w:rtl/>
        </w:rPr>
      </w:pPr>
    </w:p>
    <w:p w14:paraId="5AFEB674" w14:textId="77777777" w:rsidR="00000000" w:rsidRDefault="00E52DD3">
      <w:pPr>
        <w:pStyle w:val="a"/>
        <w:rPr>
          <w:rFonts w:hint="cs"/>
          <w:rtl/>
        </w:rPr>
      </w:pPr>
      <w:r>
        <w:rPr>
          <w:rFonts w:hint="cs"/>
          <w:rtl/>
        </w:rPr>
        <w:t>של נעליך מעל רגליך.</w:t>
      </w:r>
    </w:p>
    <w:p w14:paraId="78AA6990" w14:textId="77777777" w:rsidR="00000000" w:rsidRDefault="00E52DD3">
      <w:pPr>
        <w:pStyle w:val="a"/>
        <w:rPr>
          <w:rFonts w:hint="cs"/>
          <w:rtl/>
        </w:rPr>
      </w:pPr>
    </w:p>
    <w:p w14:paraId="3CA0A8F5" w14:textId="77777777" w:rsidR="00000000" w:rsidRDefault="00E52DD3">
      <w:pPr>
        <w:pStyle w:val="SpeakerCon"/>
        <w:rPr>
          <w:rtl/>
        </w:rPr>
      </w:pPr>
      <w:bookmarkStart w:id="446" w:name="FS000000494T21_05_2003_19_09_01C"/>
      <w:bookmarkEnd w:id="446"/>
      <w:r>
        <w:rPr>
          <w:rtl/>
        </w:rPr>
        <w:t>אליהו ישי (ש"ס):</w:t>
      </w:r>
    </w:p>
    <w:p w14:paraId="7A7E8B5A" w14:textId="77777777" w:rsidR="00000000" w:rsidRDefault="00E52DD3">
      <w:pPr>
        <w:pStyle w:val="a"/>
        <w:rPr>
          <w:rtl/>
        </w:rPr>
      </w:pPr>
    </w:p>
    <w:p w14:paraId="63B4FF6B" w14:textId="77777777" w:rsidR="00000000" w:rsidRDefault="00E52DD3">
      <w:pPr>
        <w:pStyle w:val="a"/>
        <w:rPr>
          <w:rFonts w:hint="cs"/>
          <w:rtl/>
        </w:rPr>
      </w:pPr>
      <w:r>
        <w:rPr>
          <w:rFonts w:hint="cs"/>
          <w:rtl/>
        </w:rPr>
        <w:t>אתה שותף להרס המדינה היהודית.</w:t>
      </w:r>
    </w:p>
    <w:p w14:paraId="31B7924D" w14:textId="77777777" w:rsidR="00000000" w:rsidRDefault="00E52DD3">
      <w:pPr>
        <w:pStyle w:val="a"/>
        <w:rPr>
          <w:rFonts w:hint="cs"/>
          <w:rtl/>
        </w:rPr>
      </w:pPr>
    </w:p>
    <w:p w14:paraId="6A74530F" w14:textId="77777777" w:rsidR="00000000" w:rsidRDefault="00E52DD3">
      <w:pPr>
        <w:pStyle w:val="ad"/>
        <w:rPr>
          <w:rtl/>
        </w:rPr>
      </w:pPr>
      <w:r>
        <w:rPr>
          <w:rtl/>
        </w:rPr>
        <w:t>היו"ר משה כחלון:</w:t>
      </w:r>
    </w:p>
    <w:p w14:paraId="0BA36468" w14:textId="77777777" w:rsidR="00000000" w:rsidRDefault="00E52DD3">
      <w:pPr>
        <w:pStyle w:val="a"/>
        <w:rPr>
          <w:rtl/>
        </w:rPr>
      </w:pPr>
    </w:p>
    <w:p w14:paraId="164FAA39" w14:textId="77777777" w:rsidR="00000000" w:rsidRDefault="00E52DD3">
      <w:pPr>
        <w:pStyle w:val="a"/>
        <w:rPr>
          <w:rFonts w:hint="cs"/>
          <w:rtl/>
        </w:rPr>
      </w:pPr>
      <w:r>
        <w:rPr>
          <w:rFonts w:hint="cs"/>
          <w:rtl/>
        </w:rPr>
        <w:t>חבר הכנסת יהלום. חבר הכנ</w:t>
      </w:r>
      <w:r>
        <w:rPr>
          <w:rFonts w:hint="cs"/>
          <w:rtl/>
        </w:rPr>
        <w:t>סת יהלום. חבר הכנסת יהלום, אני קורא אותך לסדר פעם ראשונה.</w:t>
      </w:r>
    </w:p>
    <w:p w14:paraId="09420847" w14:textId="77777777" w:rsidR="00000000" w:rsidRDefault="00E52DD3">
      <w:pPr>
        <w:pStyle w:val="a"/>
        <w:rPr>
          <w:rFonts w:hint="cs"/>
          <w:rtl/>
        </w:rPr>
      </w:pPr>
    </w:p>
    <w:p w14:paraId="45444EC7" w14:textId="77777777" w:rsidR="00000000" w:rsidRDefault="00E52DD3">
      <w:pPr>
        <w:pStyle w:val="SpeakerCon"/>
        <w:rPr>
          <w:rtl/>
        </w:rPr>
      </w:pPr>
      <w:bookmarkStart w:id="447" w:name="FS000000494T21_05_2003_19_09_18C"/>
      <w:bookmarkEnd w:id="447"/>
      <w:r>
        <w:rPr>
          <w:rtl/>
        </w:rPr>
        <w:t>אליהו ישי (ש"ס):</w:t>
      </w:r>
    </w:p>
    <w:p w14:paraId="688F10F7" w14:textId="77777777" w:rsidR="00000000" w:rsidRDefault="00E52DD3">
      <w:pPr>
        <w:pStyle w:val="a"/>
        <w:rPr>
          <w:rtl/>
        </w:rPr>
      </w:pPr>
    </w:p>
    <w:p w14:paraId="538ACA6A" w14:textId="77777777" w:rsidR="00000000" w:rsidRDefault="00E52DD3">
      <w:pPr>
        <w:pStyle w:val="a"/>
        <w:rPr>
          <w:rFonts w:hint="cs"/>
          <w:rtl/>
        </w:rPr>
      </w:pPr>
      <w:r>
        <w:rPr>
          <w:rFonts w:hint="cs"/>
          <w:rtl/>
        </w:rPr>
        <w:t>אתה שותף לפורז. אתה שותף לפורז.</w:t>
      </w:r>
    </w:p>
    <w:p w14:paraId="0E8439EC" w14:textId="77777777" w:rsidR="00000000" w:rsidRDefault="00E52DD3">
      <w:pPr>
        <w:pStyle w:val="ac"/>
        <w:rPr>
          <w:rFonts w:hint="cs"/>
          <w:rtl/>
        </w:rPr>
      </w:pPr>
    </w:p>
    <w:p w14:paraId="01AEDE6B" w14:textId="77777777" w:rsidR="00000000" w:rsidRDefault="00E52DD3">
      <w:pPr>
        <w:pStyle w:val="ac"/>
        <w:rPr>
          <w:rtl/>
        </w:rPr>
      </w:pPr>
      <w:r>
        <w:rPr>
          <w:rFonts w:hint="eastAsia"/>
          <w:rtl/>
        </w:rPr>
        <w:t>שאול</w:t>
      </w:r>
      <w:r>
        <w:rPr>
          <w:rtl/>
        </w:rPr>
        <w:t xml:space="preserve"> יהלום (מפד"ל):</w:t>
      </w:r>
    </w:p>
    <w:p w14:paraId="2C974D85" w14:textId="77777777" w:rsidR="00000000" w:rsidRDefault="00E52DD3">
      <w:pPr>
        <w:pStyle w:val="a"/>
        <w:rPr>
          <w:rFonts w:hint="cs"/>
          <w:rtl/>
        </w:rPr>
      </w:pPr>
    </w:p>
    <w:p w14:paraId="4385A5F5" w14:textId="77777777" w:rsidR="00000000" w:rsidRDefault="00E52DD3">
      <w:pPr>
        <w:pStyle w:val="a"/>
        <w:rPr>
          <w:rFonts w:hint="cs"/>
          <w:rtl/>
        </w:rPr>
      </w:pPr>
      <w:r>
        <w:rPr>
          <w:rFonts w:hint="cs"/>
          <w:rtl/>
        </w:rPr>
        <w:t>- - -</w:t>
      </w:r>
    </w:p>
    <w:p w14:paraId="793C9326" w14:textId="77777777" w:rsidR="00000000" w:rsidRDefault="00E52DD3">
      <w:pPr>
        <w:pStyle w:val="a"/>
        <w:rPr>
          <w:rFonts w:hint="cs"/>
          <w:rtl/>
        </w:rPr>
      </w:pPr>
    </w:p>
    <w:p w14:paraId="23E60F45" w14:textId="77777777" w:rsidR="00000000" w:rsidRDefault="00E52DD3">
      <w:pPr>
        <w:pStyle w:val="ad"/>
        <w:rPr>
          <w:rtl/>
        </w:rPr>
      </w:pPr>
      <w:r>
        <w:rPr>
          <w:rtl/>
        </w:rPr>
        <w:t>היו"ר משה כחלון:</w:t>
      </w:r>
    </w:p>
    <w:p w14:paraId="4BE48449" w14:textId="77777777" w:rsidR="00000000" w:rsidRDefault="00E52DD3">
      <w:pPr>
        <w:pStyle w:val="a"/>
        <w:rPr>
          <w:rtl/>
        </w:rPr>
      </w:pPr>
    </w:p>
    <w:p w14:paraId="18B3C388" w14:textId="77777777" w:rsidR="00000000" w:rsidRDefault="00E52DD3">
      <w:pPr>
        <w:pStyle w:val="a"/>
        <w:rPr>
          <w:rFonts w:hint="cs"/>
          <w:rtl/>
        </w:rPr>
      </w:pPr>
      <w:r>
        <w:rPr>
          <w:rFonts w:hint="cs"/>
          <w:rtl/>
        </w:rPr>
        <w:t>חבר הכנסת יהלום, אני קורא אותך לסדר פעם שנייה.</w:t>
      </w:r>
    </w:p>
    <w:p w14:paraId="4360F82C" w14:textId="77777777" w:rsidR="00000000" w:rsidRDefault="00E52DD3">
      <w:pPr>
        <w:pStyle w:val="a"/>
        <w:rPr>
          <w:rFonts w:hint="cs"/>
          <w:rtl/>
        </w:rPr>
      </w:pPr>
    </w:p>
    <w:p w14:paraId="7A1D7990" w14:textId="77777777" w:rsidR="00000000" w:rsidRDefault="00E52DD3">
      <w:pPr>
        <w:pStyle w:val="ac"/>
        <w:rPr>
          <w:rtl/>
        </w:rPr>
      </w:pPr>
      <w:r>
        <w:rPr>
          <w:rFonts w:hint="eastAsia"/>
          <w:rtl/>
        </w:rPr>
        <w:t>שאול</w:t>
      </w:r>
      <w:r>
        <w:rPr>
          <w:rtl/>
        </w:rPr>
        <w:t xml:space="preserve"> יהלום (מפד"ל):</w:t>
      </w:r>
    </w:p>
    <w:p w14:paraId="57CD7163" w14:textId="77777777" w:rsidR="00000000" w:rsidRDefault="00E52DD3">
      <w:pPr>
        <w:pStyle w:val="a"/>
        <w:rPr>
          <w:rFonts w:hint="cs"/>
          <w:rtl/>
        </w:rPr>
      </w:pPr>
    </w:p>
    <w:p w14:paraId="7F83C857" w14:textId="77777777" w:rsidR="00000000" w:rsidRDefault="00E52DD3">
      <w:pPr>
        <w:pStyle w:val="a"/>
        <w:rPr>
          <w:rFonts w:hint="cs"/>
          <w:rtl/>
        </w:rPr>
      </w:pPr>
      <w:r>
        <w:rPr>
          <w:rFonts w:hint="cs"/>
          <w:rtl/>
        </w:rPr>
        <w:t>רק בגללכם שונאים את הדת.</w:t>
      </w:r>
    </w:p>
    <w:p w14:paraId="7DA9A897" w14:textId="77777777" w:rsidR="00000000" w:rsidRDefault="00E52DD3">
      <w:pPr>
        <w:pStyle w:val="ad"/>
        <w:rPr>
          <w:rFonts w:hint="cs"/>
          <w:rtl/>
        </w:rPr>
      </w:pPr>
      <w:bookmarkStart w:id="448" w:name="FS000000494T21_05_2003_19_10_24C"/>
      <w:bookmarkEnd w:id="448"/>
    </w:p>
    <w:p w14:paraId="70B593C7" w14:textId="77777777" w:rsidR="00000000" w:rsidRDefault="00E52DD3">
      <w:pPr>
        <w:pStyle w:val="ad"/>
        <w:rPr>
          <w:rtl/>
        </w:rPr>
      </w:pPr>
      <w:r>
        <w:rPr>
          <w:rtl/>
        </w:rPr>
        <w:t>היו"ר</w:t>
      </w:r>
      <w:r>
        <w:rPr>
          <w:rtl/>
        </w:rPr>
        <w:t xml:space="preserve"> משה כחלון:</w:t>
      </w:r>
    </w:p>
    <w:p w14:paraId="00F31AEE" w14:textId="77777777" w:rsidR="00000000" w:rsidRDefault="00E52DD3">
      <w:pPr>
        <w:pStyle w:val="a"/>
        <w:rPr>
          <w:rtl/>
        </w:rPr>
      </w:pPr>
    </w:p>
    <w:p w14:paraId="095CC3A7" w14:textId="77777777" w:rsidR="00000000" w:rsidRDefault="00E52DD3">
      <w:pPr>
        <w:pStyle w:val="a"/>
        <w:rPr>
          <w:rFonts w:hint="cs"/>
          <w:rtl/>
        </w:rPr>
      </w:pPr>
      <w:r>
        <w:rPr>
          <w:rFonts w:hint="cs"/>
          <w:rtl/>
        </w:rPr>
        <w:t>חבר הכנסת יהלום, קראתי לך לסדר פעם שנייה.</w:t>
      </w:r>
    </w:p>
    <w:p w14:paraId="46CA9112" w14:textId="77777777" w:rsidR="00000000" w:rsidRDefault="00E52DD3">
      <w:pPr>
        <w:pStyle w:val="SpeakerCon"/>
        <w:rPr>
          <w:rFonts w:hint="cs"/>
          <w:rtl/>
        </w:rPr>
      </w:pPr>
    </w:p>
    <w:p w14:paraId="642C35BE" w14:textId="77777777" w:rsidR="00000000" w:rsidRDefault="00E52DD3">
      <w:pPr>
        <w:pStyle w:val="SpeakerCon"/>
        <w:rPr>
          <w:rtl/>
        </w:rPr>
      </w:pPr>
      <w:r>
        <w:rPr>
          <w:rtl/>
        </w:rPr>
        <w:t>אליהו ישי (ש"ס):</w:t>
      </w:r>
    </w:p>
    <w:p w14:paraId="0F16A639" w14:textId="77777777" w:rsidR="00000000" w:rsidRDefault="00E52DD3">
      <w:pPr>
        <w:pStyle w:val="a"/>
        <w:rPr>
          <w:rtl/>
        </w:rPr>
      </w:pPr>
    </w:p>
    <w:p w14:paraId="72F39745" w14:textId="77777777" w:rsidR="00000000" w:rsidRDefault="00E52DD3">
      <w:pPr>
        <w:pStyle w:val="a"/>
        <w:rPr>
          <w:rFonts w:hint="cs"/>
          <w:rtl/>
        </w:rPr>
      </w:pPr>
      <w:r>
        <w:rPr>
          <w:rFonts w:hint="cs"/>
          <w:rtl/>
        </w:rPr>
        <w:t>אתה שותף להרס המדינה היהודית. לא שמעתי אפילו מלה אחת שלך. תקום ותזעק חמס.</w:t>
      </w:r>
    </w:p>
    <w:p w14:paraId="05FF259C" w14:textId="77777777" w:rsidR="00000000" w:rsidRDefault="00E52DD3">
      <w:pPr>
        <w:pStyle w:val="a"/>
        <w:rPr>
          <w:rFonts w:hint="cs"/>
          <w:rtl/>
        </w:rPr>
      </w:pPr>
    </w:p>
    <w:p w14:paraId="285288BF" w14:textId="77777777" w:rsidR="00000000" w:rsidRDefault="00E52DD3">
      <w:pPr>
        <w:pStyle w:val="ac"/>
        <w:rPr>
          <w:rtl/>
        </w:rPr>
      </w:pPr>
      <w:r>
        <w:rPr>
          <w:rFonts w:hint="eastAsia"/>
          <w:rtl/>
        </w:rPr>
        <w:t>שאול</w:t>
      </w:r>
      <w:r>
        <w:rPr>
          <w:rtl/>
        </w:rPr>
        <w:t xml:space="preserve"> יהלום (מפד"ל):</w:t>
      </w:r>
    </w:p>
    <w:p w14:paraId="0154CE46" w14:textId="77777777" w:rsidR="00000000" w:rsidRDefault="00E52DD3">
      <w:pPr>
        <w:pStyle w:val="a"/>
        <w:rPr>
          <w:rFonts w:hint="cs"/>
          <w:rtl/>
        </w:rPr>
      </w:pPr>
    </w:p>
    <w:p w14:paraId="2D7A0077" w14:textId="77777777" w:rsidR="00000000" w:rsidRDefault="00E52DD3">
      <w:pPr>
        <w:pStyle w:val="a"/>
        <w:rPr>
          <w:rFonts w:hint="cs"/>
          <w:rtl/>
        </w:rPr>
      </w:pPr>
      <w:r>
        <w:rPr>
          <w:rFonts w:hint="cs"/>
          <w:rtl/>
        </w:rPr>
        <w:t>אדוני נותן לאדם לדבר 28 דקות ללא רשות, והוא משמיץ את המפד"ל.</w:t>
      </w:r>
    </w:p>
    <w:p w14:paraId="3C708F14" w14:textId="77777777" w:rsidR="00000000" w:rsidRDefault="00E52DD3">
      <w:pPr>
        <w:pStyle w:val="SpeakerCon"/>
        <w:rPr>
          <w:rFonts w:hint="cs"/>
          <w:rtl/>
        </w:rPr>
      </w:pPr>
    </w:p>
    <w:p w14:paraId="452DB9EF" w14:textId="77777777" w:rsidR="00000000" w:rsidRDefault="00E52DD3">
      <w:pPr>
        <w:pStyle w:val="ad"/>
        <w:rPr>
          <w:rtl/>
        </w:rPr>
      </w:pPr>
      <w:r>
        <w:rPr>
          <w:rtl/>
        </w:rPr>
        <w:t>היו"ר משה כחלון:</w:t>
      </w:r>
    </w:p>
    <w:p w14:paraId="0642E8E2" w14:textId="77777777" w:rsidR="00000000" w:rsidRDefault="00E52DD3">
      <w:pPr>
        <w:pStyle w:val="a"/>
        <w:rPr>
          <w:rtl/>
        </w:rPr>
      </w:pPr>
    </w:p>
    <w:p w14:paraId="4FECDE86" w14:textId="77777777" w:rsidR="00000000" w:rsidRDefault="00E52DD3">
      <w:pPr>
        <w:pStyle w:val="a"/>
        <w:rPr>
          <w:rFonts w:hint="cs"/>
          <w:rtl/>
        </w:rPr>
      </w:pPr>
      <w:r>
        <w:rPr>
          <w:rFonts w:hint="cs"/>
          <w:rtl/>
        </w:rPr>
        <w:t>אני מנ</w:t>
      </w:r>
      <w:r>
        <w:rPr>
          <w:rFonts w:hint="cs"/>
          <w:rtl/>
        </w:rPr>
        <w:t>הל את הישיבה, חבר הכנסת יהלום, ואני אחליט כמה לתת. אם יש בעיה, יש יושב-ראש הכנסת. בבקשה, תכבד את הכללים.</w:t>
      </w:r>
    </w:p>
    <w:p w14:paraId="4D218BE7" w14:textId="77777777" w:rsidR="00000000" w:rsidRDefault="00E52DD3">
      <w:pPr>
        <w:pStyle w:val="a"/>
        <w:rPr>
          <w:rFonts w:hint="cs"/>
          <w:rtl/>
        </w:rPr>
      </w:pPr>
    </w:p>
    <w:p w14:paraId="1B00F2DD" w14:textId="77777777" w:rsidR="00000000" w:rsidRDefault="00E52DD3">
      <w:pPr>
        <w:pStyle w:val="ac"/>
        <w:rPr>
          <w:rtl/>
        </w:rPr>
      </w:pPr>
      <w:bookmarkStart w:id="449" w:name="FS000000494T21_05_2003_19_11_29C"/>
      <w:bookmarkEnd w:id="449"/>
      <w:r>
        <w:rPr>
          <w:rFonts w:hint="eastAsia"/>
          <w:rtl/>
        </w:rPr>
        <w:t>שאול</w:t>
      </w:r>
      <w:r>
        <w:rPr>
          <w:rtl/>
        </w:rPr>
        <w:t xml:space="preserve"> יהלום (מפד"ל):</w:t>
      </w:r>
    </w:p>
    <w:p w14:paraId="0E71C8E0" w14:textId="77777777" w:rsidR="00000000" w:rsidRDefault="00E52DD3">
      <w:pPr>
        <w:pStyle w:val="a"/>
        <w:rPr>
          <w:rFonts w:hint="cs"/>
          <w:rtl/>
        </w:rPr>
      </w:pPr>
    </w:p>
    <w:p w14:paraId="3E3402E1" w14:textId="77777777" w:rsidR="00000000" w:rsidRDefault="00E52DD3">
      <w:pPr>
        <w:pStyle w:val="a"/>
        <w:rPr>
          <w:rFonts w:hint="cs"/>
          <w:rtl/>
        </w:rPr>
      </w:pPr>
      <w:r>
        <w:rPr>
          <w:rFonts w:hint="cs"/>
          <w:rtl/>
        </w:rPr>
        <w:t xml:space="preserve">אתה נותן לו להשמיץ את המפד"ל. </w:t>
      </w:r>
    </w:p>
    <w:p w14:paraId="6C5F52D8" w14:textId="77777777" w:rsidR="00000000" w:rsidRDefault="00E52DD3">
      <w:pPr>
        <w:pStyle w:val="a"/>
        <w:rPr>
          <w:rFonts w:hint="cs"/>
          <w:rtl/>
        </w:rPr>
      </w:pPr>
    </w:p>
    <w:p w14:paraId="1FFA11E5" w14:textId="77777777" w:rsidR="00000000" w:rsidRDefault="00E52DD3">
      <w:pPr>
        <w:pStyle w:val="ad"/>
        <w:rPr>
          <w:rtl/>
        </w:rPr>
      </w:pPr>
      <w:r>
        <w:rPr>
          <w:rtl/>
        </w:rPr>
        <w:t>היו"ר משה כחלון:</w:t>
      </w:r>
    </w:p>
    <w:p w14:paraId="578D478C" w14:textId="77777777" w:rsidR="00000000" w:rsidRDefault="00E52DD3">
      <w:pPr>
        <w:pStyle w:val="a"/>
        <w:rPr>
          <w:rtl/>
        </w:rPr>
      </w:pPr>
    </w:p>
    <w:p w14:paraId="61FE9907" w14:textId="77777777" w:rsidR="00000000" w:rsidRDefault="00E52DD3">
      <w:pPr>
        <w:pStyle w:val="a"/>
        <w:rPr>
          <w:rFonts w:hint="cs"/>
          <w:rtl/>
        </w:rPr>
      </w:pPr>
      <w:r>
        <w:rPr>
          <w:rFonts w:hint="cs"/>
          <w:rtl/>
        </w:rPr>
        <w:t>סליחה, חבר הכנסת יהלום, אני לא קובע את התכנים, אני קובע את המסגרת. אני מבקש מחב</w:t>
      </w:r>
      <w:r>
        <w:rPr>
          <w:rFonts w:hint="cs"/>
          <w:rtl/>
        </w:rPr>
        <w:t>ר הכנסת ישי לסיים. בבקשה.</w:t>
      </w:r>
    </w:p>
    <w:p w14:paraId="7F419335" w14:textId="77777777" w:rsidR="00000000" w:rsidRDefault="00E52DD3">
      <w:pPr>
        <w:pStyle w:val="a"/>
        <w:rPr>
          <w:rFonts w:hint="cs"/>
          <w:rtl/>
        </w:rPr>
      </w:pPr>
    </w:p>
    <w:p w14:paraId="11B94727" w14:textId="77777777" w:rsidR="00000000" w:rsidRDefault="00E52DD3">
      <w:pPr>
        <w:pStyle w:val="SpeakerCon"/>
        <w:rPr>
          <w:rtl/>
        </w:rPr>
      </w:pPr>
      <w:bookmarkStart w:id="450" w:name="FS000000494T21_05_2003_19_14_51C"/>
      <w:bookmarkEnd w:id="450"/>
      <w:r>
        <w:rPr>
          <w:rtl/>
        </w:rPr>
        <w:t>אליהו ישי (ש"ס):</w:t>
      </w:r>
    </w:p>
    <w:p w14:paraId="0BEB500E" w14:textId="77777777" w:rsidR="00000000" w:rsidRDefault="00E52DD3">
      <w:pPr>
        <w:pStyle w:val="a"/>
        <w:rPr>
          <w:rtl/>
        </w:rPr>
      </w:pPr>
    </w:p>
    <w:p w14:paraId="5D6AD4FE" w14:textId="77777777" w:rsidR="00000000" w:rsidRDefault="00E52DD3">
      <w:pPr>
        <w:pStyle w:val="a"/>
        <w:rPr>
          <w:rFonts w:hint="cs"/>
          <w:rtl/>
        </w:rPr>
      </w:pPr>
      <w:r>
        <w:rPr>
          <w:rFonts w:hint="cs"/>
          <w:rtl/>
        </w:rPr>
        <w:t>שאול יהלום, יש לך קול חזק, אף-על-פי שאין לך מיקרופון.</w:t>
      </w:r>
    </w:p>
    <w:p w14:paraId="6679FF0B" w14:textId="77777777" w:rsidR="00000000" w:rsidRDefault="00E52DD3">
      <w:pPr>
        <w:pStyle w:val="a"/>
        <w:rPr>
          <w:rFonts w:hint="cs"/>
          <w:rtl/>
        </w:rPr>
      </w:pPr>
    </w:p>
    <w:p w14:paraId="713A42FA" w14:textId="77777777" w:rsidR="00000000" w:rsidRDefault="00E52DD3">
      <w:pPr>
        <w:pStyle w:val="ac"/>
        <w:rPr>
          <w:rtl/>
        </w:rPr>
      </w:pPr>
      <w:r>
        <w:rPr>
          <w:rFonts w:hint="eastAsia"/>
          <w:rtl/>
        </w:rPr>
        <w:t>שאול</w:t>
      </w:r>
      <w:r>
        <w:rPr>
          <w:rtl/>
        </w:rPr>
        <w:t xml:space="preserve"> יהלום (מפד"ל):</w:t>
      </w:r>
    </w:p>
    <w:p w14:paraId="632865EE" w14:textId="77777777" w:rsidR="00000000" w:rsidRDefault="00E52DD3">
      <w:pPr>
        <w:pStyle w:val="a"/>
        <w:rPr>
          <w:rFonts w:hint="cs"/>
          <w:rtl/>
        </w:rPr>
      </w:pPr>
    </w:p>
    <w:p w14:paraId="1FDB5812" w14:textId="77777777" w:rsidR="00000000" w:rsidRDefault="00E52DD3">
      <w:pPr>
        <w:pStyle w:val="a"/>
        <w:rPr>
          <w:rFonts w:hint="cs"/>
          <w:rtl/>
        </w:rPr>
      </w:pPr>
      <w:r>
        <w:rPr>
          <w:rFonts w:hint="cs"/>
          <w:rtl/>
        </w:rPr>
        <w:t>אלי ישי, אתם הבאתם את השנאה לדת. אתם הבאתם את השנאה לדת.</w:t>
      </w:r>
    </w:p>
    <w:p w14:paraId="3CCE60A3" w14:textId="77777777" w:rsidR="00000000" w:rsidRDefault="00E52DD3">
      <w:pPr>
        <w:pStyle w:val="a"/>
        <w:rPr>
          <w:rFonts w:hint="cs"/>
          <w:rtl/>
        </w:rPr>
      </w:pPr>
    </w:p>
    <w:p w14:paraId="545E2C99" w14:textId="77777777" w:rsidR="00000000" w:rsidRDefault="00E52DD3">
      <w:pPr>
        <w:pStyle w:val="SpeakerCon"/>
        <w:rPr>
          <w:rtl/>
        </w:rPr>
      </w:pPr>
      <w:bookmarkStart w:id="451" w:name="FS000000494T21_05_2003_19_15_31C"/>
      <w:bookmarkEnd w:id="451"/>
      <w:r>
        <w:rPr>
          <w:rtl/>
        </w:rPr>
        <w:t>אליהו ישי (ש"ס):</w:t>
      </w:r>
    </w:p>
    <w:p w14:paraId="3BE1CC30" w14:textId="77777777" w:rsidR="00000000" w:rsidRDefault="00E52DD3">
      <w:pPr>
        <w:pStyle w:val="a"/>
        <w:rPr>
          <w:rtl/>
        </w:rPr>
      </w:pPr>
    </w:p>
    <w:p w14:paraId="606328C6" w14:textId="77777777" w:rsidR="00000000" w:rsidRDefault="00E52DD3">
      <w:pPr>
        <w:pStyle w:val="a"/>
        <w:rPr>
          <w:rFonts w:hint="cs"/>
          <w:rtl/>
        </w:rPr>
      </w:pPr>
      <w:r>
        <w:rPr>
          <w:rFonts w:hint="cs"/>
          <w:rtl/>
        </w:rPr>
        <w:t>אל תפריע לי.</w:t>
      </w:r>
    </w:p>
    <w:p w14:paraId="57201DE1" w14:textId="77777777" w:rsidR="00000000" w:rsidRDefault="00E52DD3">
      <w:pPr>
        <w:pStyle w:val="a"/>
        <w:rPr>
          <w:rFonts w:hint="cs"/>
          <w:rtl/>
        </w:rPr>
      </w:pPr>
    </w:p>
    <w:p w14:paraId="06271470" w14:textId="77777777" w:rsidR="00000000" w:rsidRDefault="00E52DD3">
      <w:pPr>
        <w:pStyle w:val="ad"/>
        <w:rPr>
          <w:rtl/>
        </w:rPr>
      </w:pPr>
      <w:r>
        <w:rPr>
          <w:rtl/>
        </w:rPr>
        <w:t>היו"ר משה כחלון:</w:t>
      </w:r>
    </w:p>
    <w:p w14:paraId="2447BC0B" w14:textId="77777777" w:rsidR="00000000" w:rsidRDefault="00E52DD3">
      <w:pPr>
        <w:pStyle w:val="a"/>
        <w:rPr>
          <w:rtl/>
        </w:rPr>
      </w:pPr>
    </w:p>
    <w:p w14:paraId="6F05C40A" w14:textId="77777777" w:rsidR="00000000" w:rsidRDefault="00E52DD3">
      <w:pPr>
        <w:pStyle w:val="a"/>
        <w:rPr>
          <w:rFonts w:hint="cs"/>
          <w:rtl/>
        </w:rPr>
      </w:pPr>
      <w:r>
        <w:rPr>
          <w:rFonts w:hint="cs"/>
          <w:rtl/>
        </w:rPr>
        <w:t>חבר הכנסת יהלום, אתה תמצא א</w:t>
      </w:r>
      <w:r>
        <w:rPr>
          <w:rFonts w:hint="cs"/>
          <w:rtl/>
        </w:rPr>
        <w:t>ת עצמך בחוץ.</w:t>
      </w:r>
    </w:p>
    <w:p w14:paraId="4B3EAFDD" w14:textId="77777777" w:rsidR="00000000" w:rsidRDefault="00E52DD3">
      <w:pPr>
        <w:pStyle w:val="a"/>
        <w:rPr>
          <w:rFonts w:hint="cs"/>
          <w:rtl/>
        </w:rPr>
      </w:pPr>
    </w:p>
    <w:p w14:paraId="3EED916B" w14:textId="77777777" w:rsidR="00000000" w:rsidRDefault="00E52DD3">
      <w:pPr>
        <w:pStyle w:val="SpeakerCon"/>
        <w:rPr>
          <w:rtl/>
        </w:rPr>
      </w:pPr>
      <w:bookmarkStart w:id="452" w:name="FS000000494T21_05_2003_19_15_56C"/>
      <w:bookmarkEnd w:id="452"/>
      <w:r>
        <w:rPr>
          <w:rtl/>
        </w:rPr>
        <w:t>אליהו ישי (ש"ס):</w:t>
      </w:r>
    </w:p>
    <w:p w14:paraId="3AF0916F" w14:textId="77777777" w:rsidR="00000000" w:rsidRDefault="00E52DD3">
      <w:pPr>
        <w:pStyle w:val="a"/>
        <w:rPr>
          <w:rtl/>
        </w:rPr>
      </w:pPr>
    </w:p>
    <w:p w14:paraId="3A0827D1" w14:textId="77777777" w:rsidR="00000000" w:rsidRDefault="00E52DD3">
      <w:pPr>
        <w:pStyle w:val="a"/>
        <w:rPr>
          <w:rFonts w:hint="cs"/>
          <w:rtl/>
        </w:rPr>
      </w:pPr>
      <w:r>
        <w:rPr>
          <w:rFonts w:hint="cs"/>
          <w:rtl/>
        </w:rPr>
        <w:t>אני מצפה ממך לפחות להקים קול זעקה.</w:t>
      </w:r>
    </w:p>
    <w:p w14:paraId="65EC4441" w14:textId="77777777" w:rsidR="00000000" w:rsidRDefault="00E52DD3">
      <w:pPr>
        <w:pStyle w:val="a"/>
        <w:rPr>
          <w:rFonts w:hint="cs"/>
          <w:rtl/>
        </w:rPr>
      </w:pPr>
    </w:p>
    <w:p w14:paraId="34036ED2" w14:textId="77777777" w:rsidR="00000000" w:rsidRDefault="00E52DD3">
      <w:pPr>
        <w:pStyle w:val="ac"/>
        <w:rPr>
          <w:rtl/>
        </w:rPr>
      </w:pPr>
      <w:r>
        <w:rPr>
          <w:rFonts w:hint="eastAsia"/>
          <w:rtl/>
        </w:rPr>
        <w:t>שאול</w:t>
      </w:r>
      <w:r>
        <w:rPr>
          <w:rtl/>
        </w:rPr>
        <w:t xml:space="preserve"> יהלום (מפד"ל):</w:t>
      </w:r>
    </w:p>
    <w:p w14:paraId="02BF35C6" w14:textId="77777777" w:rsidR="00000000" w:rsidRDefault="00E52DD3">
      <w:pPr>
        <w:pStyle w:val="a"/>
        <w:rPr>
          <w:rFonts w:hint="cs"/>
          <w:rtl/>
        </w:rPr>
      </w:pPr>
    </w:p>
    <w:p w14:paraId="7C7EAB57" w14:textId="77777777" w:rsidR="00000000" w:rsidRDefault="00E52DD3">
      <w:pPr>
        <w:pStyle w:val="a"/>
        <w:rPr>
          <w:rFonts w:hint="cs"/>
          <w:rtl/>
        </w:rPr>
      </w:pPr>
      <w:r>
        <w:rPr>
          <w:rFonts w:hint="cs"/>
          <w:rtl/>
        </w:rPr>
        <w:t>- - -</w:t>
      </w:r>
    </w:p>
    <w:p w14:paraId="22803493" w14:textId="77777777" w:rsidR="00000000" w:rsidRDefault="00E52DD3">
      <w:pPr>
        <w:pStyle w:val="a"/>
        <w:rPr>
          <w:rFonts w:hint="cs"/>
          <w:rtl/>
        </w:rPr>
      </w:pPr>
    </w:p>
    <w:p w14:paraId="2B6DC1A5" w14:textId="77777777" w:rsidR="00000000" w:rsidRDefault="00E52DD3">
      <w:pPr>
        <w:pStyle w:val="ad"/>
        <w:rPr>
          <w:rtl/>
        </w:rPr>
      </w:pPr>
      <w:r>
        <w:rPr>
          <w:rtl/>
        </w:rPr>
        <w:t>היו"ר משה כחלון:</w:t>
      </w:r>
    </w:p>
    <w:p w14:paraId="2CAAB368" w14:textId="77777777" w:rsidR="00000000" w:rsidRDefault="00E52DD3">
      <w:pPr>
        <w:pStyle w:val="a"/>
        <w:rPr>
          <w:rtl/>
        </w:rPr>
      </w:pPr>
    </w:p>
    <w:p w14:paraId="2BB155CE" w14:textId="77777777" w:rsidR="00000000" w:rsidRDefault="00E52DD3">
      <w:pPr>
        <w:pStyle w:val="a"/>
        <w:rPr>
          <w:rFonts w:hint="cs"/>
          <w:rtl/>
        </w:rPr>
      </w:pPr>
      <w:r>
        <w:rPr>
          <w:rFonts w:hint="cs"/>
          <w:rtl/>
        </w:rPr>
        <w:t>חבר הכנסת יהלום, אני ממש מבקש ממך. זה לא מכבודך ולא מכבודי.</w:t>
      </w:r>
    </w:p>
    <w:p w14:paraId="4D357C14" w14:textId="77777777" w:rsidR="00000000" w:rsidRDefault="00E52DD3">
      <w:pPr>
        <w:pStyle w:val="a"/>
        <w:rPr>
          <w:rFonts w:hint="cs"/>
          <w:rtl/>
        </w:rPr>
      </w:pPr>
    </w:p>
    <w:p w14:paraId="17E5E69B" w14:textId="77777777" w:rsidR="00000000" w:rsidRDefault="00E52DD3">
      <w:pPr>
        <w:pStyle w:val="ac"/>
        <w:rPr>
          <w:rtl/>
        </w:rPr>
      </w:pPr>
      <w:r>
        <w:rPr>
          <w:rFonts w:hint="eastAsia"/>
          <w:rtl/>
        </w:rPr>
        <w:t>שאול</w:t>
      </w:r>
      <w:r>
        <w:rPr>
          <w:rtl/>
        </w:rPr>
        <w:t xml:space="preserve"> יהלום (מפד"ל):</w:t>
      </w:r>
    </w:p>
    <w:p w14:paraId="69CC8BE4" w14:textId="77777777" w:rsidR="00000000" w:rsidRDefault="00E52DD3">
      <w:pPr>
        <w:pStyle w:val="a"/>
        <w:rPr>
          <w:rFonts w:hint="cs"/>
          <w:rtl/>
        </w:rPr>
      </w:pPr>
    </w:p>
    <w:p w14:paraId="671FA3E2" w14:textId="77777777" w:rsidR="00000000" w:rsidRDefault="00E52DD3">
      <w:pPr>
        <w:pStyle w:val="a"/>
        <w:rPr>
          <w:rFonts w:hint="cs"/>
          <w:rtl/>
        </w:rPr>
      </w:pPr>
      <w:r>
        <w:rPr>
          <w:rFonts w:hint="cs"/>
          <w:rtl/>
        </w:rPr>
        <w:t>שיפסיק להשמיץ.</w:t>
      </w:r>
    </w:p>
    <w:p w14:paraId="43DF112F" w14:textId="77777777" w:rsidR="00000000" w:rsidRDefault="00E52DD3">
      <w:pPr>
        <w:pStyle w:val="a"/>
        <w:rPr>
          <w:rFonts w:hint="cs"/>
          <w:rtl/>
        </w:rPr>
      </w:pPr>
    </w:p>
    <w:p w14:paraId="5FA30A1E" w14:textId="77777777" w:rsidR="00000000" w:rsidRDefault="00E52DD3">
      <w:pPr>
        <w:pStyle w:val="ad"/>
        <w:rPr>
          <w:rtl/>
        </w:rPr>
      </w:pPr>
      <w:r>
        <w:rPr>
          <w:rtl/>
        </w:rPr>
        <w:t>היו"ר משה כחלון:</w:t>
      </w:r>
    </w:p>
    <w:p w14:paraId="0CC81D22" w14:textId="77777777" w:rsidR="00000000" w:rsidRDefault="00E52DD3">
      <w:pPr>
        <w:pStyle w:val="a"/>
        <w:rPr>
          <w:rtl/>
        </w:rPr>
      </w:pPr>
    </w:p>
    <w:p w14:paraId="74125AF8" w14:textId="77777777" w:rsidR="00000000" w:rsidRDefault="00E52DD3">
      <w:pPr>
        <w:pStyle w:val="a"/>
        <w:rPr>
          <w:rFonts w:hint="cs"/>
          <w:rtl/>
        </w:rPr>
      </w:pPr>
      <w:r>
        <w:rPr>
          <w:rFonts w:hint="cs"/>
          <w:rtl/>
        </w:rPr>
        <w:t>אני מבקש. יש לו משפט סיום.</w:t>
      </w:r>
      <w:r>
        <w:rPr>
          <w:rFonts w:hint="cs"/>
          <w:rtl/>
        </w:rPr>
        <w:t xml:space="preserve"> חבר הכנסת ישי, בבקשה לסיים. </w:t>
      </w:r>
    </w:p>
    <w:p w14:paraId="7F38D014" w14:textId="77777777" w:rsidR="00000000" w:rsidRDefault="00E52DD3">
      <w:pPr>
        <w:pStyle w:val="a"/>
        <w:rPr>
          <w:rFonts w:hint="cs"/>
          <w:rtl/>
        </w:rPr>
      </w:pPr>
    </w:p>
    <w:p w14:paraId="4193965D" w14:textId="77777777" w:rsidR="00000000" w:rsidRDefault="00E52DD3">
      <w:pPr>
        <w:pStyle w:val="SpeakerCon"/>
        <w:rPr>
          <w:rtl/>
        </w:rPr>
      </w:pPr>
      <w:r>
        <w:rPr>
          <w:rtl/>
        </w:rPr>
        <w:t>אליהו ישי (ש"ס):</w:t>
      </w:r>
    </w:p>
    <w:p w14:paraId="55FC3471" w14:textId="77777777" w:rsidR="00000000" w:rsidRDefault="00E52DD3">
      <w:pPr>
        <w:pStyle w:val="a"/>
        <w:rPr>
          <w:rtl/>
        </w:rPr>
      </w:pPr>
    </w:p>
    <w:p w14:paraId="4774B7E7" w14:textId="77777777" w:rsidR="00000000" w:rsidRDefault="00E52DD3">
      <w:pPr>
        <w:pStyle w:val="a"/>
        <w:rPr>
          <w:rFonts w:hint="cs"/>
          <w:rtl/>
        </w:rPr>
      </w:pPr>
      <w:r>
        <w:rPr>
          <w:rFonts w:hint="cs"/>
          <w:rtl/>
        </w:rPr>
        <w:t>אני רוצה לסיים.</w:t>
      </w:r>
    </w:p>
    <w:p w14:paraId="63C0057D" w14:textId="77777777" w:rsidR="00000000" w:rsidRDefault="00E52DD3">
      <w:pPr>
        <w:pStyle w:val="a"/>
        <w:rPr>
          <w:rFonts w:hint="cs"/>
          <w:rtl/>
        </w:rPr>
      </w:pPr>
    </w:p>
    <w:p w14:paraId="589F6DD1" w14:textId="77777777" w:rsidR="00000000" w:rsidRDefault="00E52DD3">
      <w:pPr>
        <w:pStyle w:val="ac"/>
        <w:rPr>
          <w:rtl/>
        </w:rPr>
      </w:pPr>
      <w:r>
        <w:rPr>
          <w:rFonts w:hint="eastAsia"/>
          <w:rtl/>
        </w:rPr>
        <w:t>דוד</w:t>
      </w:r>
      <w:r>
        <w:rPr>
          <w:rtl/>
        </w:rPr>
        <w:t xml:space="preserve"> אזולאי (ש"ס):</w:t>
      </w:r>
    </w:p>
    <w:p w14:paraId="7744C9DB" w14:textId="77777777" w:rsidR="00000000" w:rsidRDefault="00E52DD3">
      <w:pPr>
        <w:pStyle w:val="a"/>
        <w:rPr>
          <w:rFonts w:hint="cs"/>
          <w:rtl/>
        </w:rPr>
      </w:pPr>
    </w:p>
    <w:p w14:paraId="2500DC15" w14:textId="77777777" w:rsidR="00000000" w:rsidRDefault="00E52DD3">
      <w:pPr>
        <w:pStyle w:val="a"/>
        <w:rPr>
          <w:rFonts w:hint="cs"/>
          <w:rtl/>
        </w:rPr>
      </w:pPr>
      <w:r>
        <w:rPr>
          <w:rFonts w:hint="cs"/>
          <w:rtl/>
        </w:rPr>
        <w:t>היושב-ראש שלך תקף אותו בבוקר.</w:t>
      </w:r>
    </w:p>
    <w:p w14:paraId="2D07DF7B" w14:textId="77777777" w:rsidR="00000000" w:rsidRDefault="00E52DD3">
      <w:pPr>
        <w:pStyle w:val="ac"/>
        <w:rPr>
          <w:rFonts w:hint="cs"/>
          <w:rtl/>
        </w:rPr>
      </w:pPr>
    </w:p>
    <w:p w14:paraId="221540F6" w14:textId="77777777" w:rsidR="00000000" w:rsidRDefault="00E52DD3">
      <w:pPr>
        <w:pStyle w:val="ac"/>
        <w:rPr>
          <w:rtl/>
        </w:rPr>
      </w:pPr>
      <w:r>
        <w:rPr>
          <w:rFonts w:hint="eastAsia"/>
          <w:rtl/>
        </w:rPr>
        <w:t>משה</w:t>
      </w:r>
      <w:r>
        <w:rPr>
          <w:rtl/>
        </w:rPr>
        <w:t xml:space="preserve"> גפני (יהדות התורה):</w:t>
      </w:r>
    </w:p>
    <w:p w14:paraId="2469D797" w14:textId="77777777" w:rsidR="00000000" w:rsidRDefault="00E52DD3">
      <w:pPr>
        <w:pStyle w:val="a"/>
        <w:rPr>
          <w:rFonts w:hint="cs"/>
          <w:rtl/>
        </w:rPr>
      </w:pPr>
    </w:p>
    <w:p w14:paraId="0B807481" w14:textId="77777777" w:rsidR="00000000" w:rsidRDefault="00E52DD3">
      <w:pPr>
        <w:pStyle w:val="a"/>
        <w:rPr>
          <w:rFonts w:hint="cs"/>
          <w:rtl/>
        </w:rPr>
      </w:pPr>
      <w:r>
        <w:rPr>
          <w:rFonts w:hint="cs"/>
          <w:rtl/>
        </w:rPr>
        <w:t>- - -</w:t>
      </w:r>
    </w:p>
    <w:p w14:paraId="5A0238A0" w14:textId="77777777" w:rsidR="00000000" w:rsidRDefault="00E52DD3">
      <w:pPr>
        <w:pStyle w:val="a"/>
        <w:rPr>
          <w:rFonts w:hint="cs"/>
          <w:rtl/>
        </w:rPr>
      </w:pPr>
    </w:p>
    <w:p w14:paraId="22434212" w14:textId="77777777" w:rsidR="00000000" w:rsidRDefault="00E52DD3">
      <w:pPr>
        <w:pStyle w:val="ad"/>
        <w:rPr>
          <w:rtl/>
        </w:rPr>
      </w:pPr>
      <w:bookmarkStart w:id="453" w:name="FS000000494T21_05_2003_19_17_57C"/>
      <w:bookmarkEnd w:id="453"/>
      <w:r>
        <w:rPr>
          <w:rtl/>
        </w:rPr>
        <w:t>היו"ר משה כחלון:</w:t>
      </w:r>
    </w:p>
    <w:p w14:paraId="094A6E41" w14:textId="77777777" w:rsidR="00000000" w:rsidRDefault="00E52DD3">
      <w:pPr>
        <w:pStyle w:val="a"/>
        <w:rPr>
          <w:rtl/>
        </w:rPr>
      </w:pPr>
    </w:p>
    <w:p w14:paraId="0774728F" w14:textId="77777777" w:rsidR="00000000" w:rsidRDefault="00E52DD3">
      <w:pPr>
        <w:pStyle w:val="a"/>
        <w:rPr>
          <w:rFonts w:hint="cs"/>
          <w:rtl/>
        </w:rPr>
      </w:pPr>
      <w:r>
        <w:rPr>
          <w:rFonts w:hint="cs"/>
          <w:rtl/>
        </w:rPr>
        <w:t>חבר הכנסת אזולאי, תאפשרו ליושב-ראש הסיעה שלכם לסיים.</w:t>
      </w:r>
    </w:p>
    <w:p w14:paraId="195B7B3E" w14:textId="77777777" w:rsidR="00000000" w:rsidRDefault="00E52DD3">
      <w:pPr>
        <w:pStyle w:val="a"/>
        <w:rPr>
          <w:rFonts w:hint="cs"/>
          <w:rtl/>
        </w:rPr>
      </w:pPr>
      <w:r>
        <w:rPr>
          <w:rtl/>
        </w:rPr>
        <w:tab/>
      </w:r>
    </w:p>
    <w:p w14:paraId="6593C234" w14:textId="77777777" w:rsidR="00000000" w:rsidRDefault="00E52DD3">
      <w:pPr>
        <w:pStyle w:val="SpeakerCon"/>
        <w:rPr>
          <w:rtl/>
        </w:rPr>
      </w:pPr>
      <w:bookmarkStart w:id="454" w:name="FS000000494T21_05_2003_19_19_31C"/>
      <w:bookmarkEnd w:id="454"/>
      <w:r>
        <w:rPr>
          <w:rtl/>
        </w:rPr>
        <w:t>אליהו ישי (ש"ס):</w:t>
      </w:r>
    </w:p>
    <w:p w14:paraId="708E2612" w14:textId="77777777" w:rsidR="00000000" w:rsidRDefault="00E52DD3">
      <w:pPr>
        <w:pStyle w:val="a"/>
        <w:rPr>
          <w:rtl/>
        </w:rPr>
      </w:pPr>
    </w:p>
    <w:p w14:paraId="185770EF" w14:textId="77777777" w:rsidR="00000000" w:rsidRDefault="00E52DD3">
      <w:pPr>
        <w:pStyle w:val="a"/>
        <w:rPr>
          <w:rFonts w:hint="cs"/>
          <w:rtl/>
        </w:rPr>
      </w:pPr>
      <w:r>
        <w:rPr>
          <w:rFonts w:hint="cs"/>
          <w:rtl/>
        </w:rPr>
        <w:t>אני מבטיח לקום ול</w:t>
      </w:r>
      <w:r>
        <w:rPr>
          <w:rFonts w:hint="cs"/>
          <w:rtl/>
        </w:rPr>
        <w:t>שבח את המפד"ל אם תקום המפד"ל ולפחות יקימו קול זעקה. השבת לא מעניינת אותם. חנויות זה לא מעניין אותם. הצפת הארץ בגויים לא מעניינת אותם.</w:t>
      </w:r>
    </w:p>
    <w:p w14:paraId="6D9445FB" w14:textId="77777777" w:rsidR="00000000" w:rsidRDefault="00E52DD3">
      <w:pPr>
        <w:pStyle w:val="a"/>
        <w:rPr>
          <w:rFonts w:hint="cs"/>
          <w:rtl/>
        </w:rPr>
      </w:pPr>
    </w:p>
    <w:p w14:paraId="6C4DA11F" w14:textId="77777777" w:rsidR="00000000" w:rsidRDefault="00E52DD3">
      <w:pPr>
        <w:pStyle w:val="ad"/>
        <w:rPr>
          <w:rtl/>
        </w:rPr>
      </w:pPr>
      <w:r>
        <w:rPr>
          <w:rtl/>
        </w:rPr>
        <w:t>היו"ר משה כחלון:</w:t>
      </w:r>
    </w:p>
    <w:p w14:paraId="792B14AD" w14:textId="77777777" w:rsidR="00000000" w:rsidRDefault="00E52DD3">
      <w:pPr>
        <w:pStyle w:val="a"/>
        <w:rPr>
          <w:rtl/>
        </w:rPr>
      </w:pPr>
    </w:p>
    <w:p w14:paraId="04C518C7" w14:textId="77777777" w:rsidR="00000000" w:rsidRDefault="00E52DD3">
      <w:pPr>
        <w:pStyle w:val="a"/>
        <w:rPr>
          <w:rFonts w:hint="cs"/>
          <w:rtl/>
        </w:rPr>
      </w:pPr>
      <w:r>
        <w:rPr>
          <w:rFonts w:hint="cs"/>
          <w:rtl/>
        </w:rPr>
        <w:t>חבר הכנסת ישי, תודה רבה.</w:t>
      </w:r>
    </w:p>
    <w:p w14:paraId="18543B60" w14:textId="77777777" w:rsidR="00000000" w:rsidRDefault="00E52DD3">
      <w:pPr>
        <w:pStyle w:val="a"/>
        <w:rPr>
          <w:rFonts w:hint="cs"/>
          <w:rtl/>
        </w:rPr>
      </w:pPr>
    </w:p>
    <w:p w14:paraId="72768460" w14:textId="77777777" w:rsidR="00000000" w:rsidRDefault="00E52DD3">
      <w:pPr>
        <w:pStyle w:val="SpeakerCon"/>
        <w:rPr>
          <w:rtl/>
        </w:rPr>
      </w:pPr>
      <w:bookmarkStart w:id="455" w:name="FS000000494T21_05_2003_19_20_37C"/>
      <w:bookmarkEnd w:id="455"/>
      <w:r>
        <w:rPr>
          <w:rtl/>
        </w:rPr>
        <w:t>אליהו ישי (ש"ס):</w:t>
      </w:r>
    </w:p>
    <w:p w14:paraId="47C1410C" w14:textId="77777777" w:rsidR="00000000" w:rsidRDefault="00E52DD3">
      <w:pPr>
        <w:pStyle w:val="a"/>
        <w:rPr>
          <w:rtl/>
        </w:rPr>
      </w:pPr>
    </w:p>
    <w:p w14:paraId="5BE95208" w14:textId="77777777" w:rsidR="00000000" w:rsidRDefault="00E52DD3">
      <w:pPr>
        <w:pStyle w:val="a"/>
        <w:rPr>
          <w:rFonts w:hint="cs"/>
          <w:rtl/>
        </w:rPr>
      </w:pPr>
      <w:r>
        <w:rPr>
          <w:rFonts w:hint="cs"/>
          <w:rtl/>
        </w:rPr>
        <w:t>אין להם קווים אדומים, והוא קם וכועס. הייתי מצפה ממנו שיגיד:</w:t>
      </w:r>
      <w:r>
        <w:rPr>
          <w:rFonts w:hint="cs"/>
          <w:rtl/>
        </w:rPr>
        <w:t xml:space="preserve"> אתה צודק, אני בוש ונכלם. הוא צריך להתבייש על כך.</w:t>
      </w:r>
    </w:p>
    <w:p w14:paraId="20FCF398" w14:textId="77777777" w:rsidR="00000000" w:rsidRDefault="00E52DD3">
      <w:pPr>
        <w:pStyle w:val="a"/>
        <w:rPr>
          <w:rFonts w:hint="cs"/>
          <w:rtl/>
        </w:rPr>
      </w:pPr>
    </w:p>
    <w:p w14:paraId="2319DD45" w14:textId="77777777" w:rsidR="00000000" w:rsidRDefault="00E52DD3">
      <w:pPr>
        <w:pStyle w:val="ad"/>
        <w:rPr>
          <w:rtl/>
        </w:rPr>
      </w:pPr>
      <w:bookmarkStart w:id="456" w:name="FS000000494T21_05_2003_19_21_00C"/>
      <w:bookmarkEnd w:id="456"/>
      <w:r>
        <w:rPr>
          <w:rtl/>
        </w:rPr>
        <w:t>היו"ר משה כחלון:</w:t>
      </w:r>
    </w:p>
    <w:p w14:paraId="324A6BBF" w14:textId="77777777" w:rsidR="00000000" w:rsidRDefault="00E52DD3">
      <w:pPr>
        <w:pStyle w:val="a"/>
        <w:rPr>
          <w:rtl/>
        </w:rPr>
      </w:pPr>
    </w:p>
    <w:p w14:paraId="6C144365" w14:textId="77777777" w:rsidR="00000000" w:rsidRDefault="00E52DD3">
      <w:pPr>
        <w:pStyle w:val="a"/>
        <w:rPr>
          <w:rFonts w:hint="cs"/>
          <w:rtl/>
        </w:rPr>
      </w:pPr>
      <w:r>
        <w:rPr>
          <w:rFonts w:hint="cs"/>
          <w:rtl/>
        </w:rPr>
        <w:t>חבר הכנסת אלי ישי, תודה רבה.</w:t>
      </w:r>
    </w:p>
    <w:p w14:paraId="606A5EB1" w14:textId="77777777" w:rsidR="00000000" w:rsidRDefault="00E52DD3">
      <w:pPr>
        <w:pStyle w:val="a"/>
        <w:rPr>
          <w:rFonts w:hint="cs"/>
          <w:rtl/>
        </w:rPr>
      </w:pPr>
    </w:p>
    <w:p w14:paraId="6BBFA6CE" w14:textId="77777777" w:rsidR="00000000" w:rsidRDefault="00E52DD3">
      <w:pPr>
        <w:pStyle w:val="SpeakerCon"/>
        <w:rPr>
          <w:rtl/>
        </w:rPr>
      </w:pPr>
      <w:bookmarkStart w:id="457" w:name="FS000000494T21_05_2003_19_21_15C"/>
      <w:bookmarkEnd w:id="457"/>
      <w:r>
        <w:rPr>
          <w:rtl/>
        </w:rPr>
        <w:t>אליהו ישי (ש"ס):</w:t>
      </w:r>
    </w:p>
    <w:p w14:paraId="326F2C5D" w14:textId="77777777" w:rsidR="00000000" w:rsidRDefault="00E52DD3">
      <w:pPr>
        <w:pStyle w:val="a"/>
        <w:rPr>
          <w:rtl/>
        </w:rPr>
      </w:pPr>
    </w:p>
    <w:p w14:paraId="6E05CB9E" w14:textId="77777777" w:rsidR="00000000" w:rsidRDefault="00E52DD3">
      <w:pPr>
        <w:pStyle w:val="a"/>
        <w:rPr>
          <w:rFonts w:hint="cs"/>
          <w:rtl/>
        </w:rPr>
      </w:pPr>
      <w:r>
        <w:rPr>
          <w:rFonts w:hint="cs"/>
          <w:rtl/>
        </w:rPr>
        <w:t>הוא שותף, והוא נותן יד. אתה שותף היסטורי להרס המדינה היהודית.</w:t>
      </w:r>
    </w:p>
    <w:p w14:paraId="6F615273" w14:textId="77777777" w:rsidR="00000000" w:rsidRDefault="00E52DD3">
      <w:pPr>
        <w:pStyle w:val="ac"/>
        <w:rPr>
          <w:rtl/>
        </w:rPr>
      </w:pPr>
    </w:p>
    <w:p w14:paraId="03A4EEE8" w14:textId="77777777" w:rsidR="00000000" w:rsidRDefault="00E52DD3">
      <w:pPr>
        <w:pStyle w:val="ac"/>
        <w:rPr>
          <w:rtl/>
        </w:rPr>
      </w:pPr>
      <w:r>
        <w:rPr>
          <w:rFonts w:hint="eastAsia"/>
          <w:rtl/>
        </w:rPr>
        <w:t>שאול</w:t>
      </w:r>
      <w:r>
        <w:rPr>
          <w:rtl/>
        </w:rPr>
        <w:t xml:space="preserve"> יהלום (מפד"ל):</w:t>
      </w:r>
    </w:p>
    <w:p w14:paraId="696DE7C3" w14:textId="77777777" w:rsidR="00000000" w:rsidRDefault="00E52DD3">
      <w:pPr>
        <w:pStyle w:val="a"/>
        <w:rPr>
          <w:rFonts w:hint="cs"/>
          <w:rtl/>
        </w:rPr>
      </w:pPr>
    </w:p>
    <w:p w14:paraId="3861077F" w14:textId="77777777" w:rsidR="00000000" w:rsidRDefault="00E52DD3">
      <w:pPr>
        <w:pStyle w:val="a"/>
        <w:rPr>
          <w:rFonts w:hint="cs"/>
          <w:rtl/>
        </w:rPr>
      </w:pPr>
      <w:r>
        <w:rPr>
          <w:rFonts w:hint="cs"/>
          <w:rtl/>
        </w:rPr>
        <w:t>אתם הבאתם את השנאה לדת.</w:t>
      </w:r>
    </w:p>
    <w:p w14:paraId="7D695CF0" w14:textId="77777777" w:rsidR="00000000" w:rsidRDefault="00E52DD3">
      <w:pPr>
        <w:pStyle w:val="a"/>
        <w:rPr>
          <w:rFonts w:hint="cs"/>
          <w:rtl/>
        </w:rPr>
      </w:pPr>
    </w:p>
    <w:p w14:paraId="4E1F602B" w14:textId="77777777" w:rsidR="00000000" w:rsidRDefault="00E52DD3">
      <w:pPr>
        <w:pStyle w:val="SpeakerCon"/>
        <w:rPr>
          <w:rtl/>
        </w:rPr>
      </w:pPr>
      <w:bookmarkStart w:id="458" w:name="FS000000494T21_05_2003_19_21_49C"/>
      <w:bookmarkEnd w:id="458"/>
      <w:r>
        <w:rPr>
          <w:rtl/>
        </w:rPr>
        <w:t>אליהו ישי (ש"ס):</w:t>
      </w:r>
    </w:p>
    <w:p w14:paraId="24B92A90" w14:textId="77777777" w:rsidR="00000000" w:rsidRDefault="00E52DD3">
      <w:pPr>
        <w:pStyle w:val="a"/>
        <w:rPr>
          <w:rtl/>
        </w:rPr>
      </w:pPr>
    </w:p>
    <w:p w14:paraId="6EA2A117" w14:textId="77777777" w:rsidR="00000000" w:rsidRDefault="00E52DD3">
      <w:pPr>
        <w:pStyle w:val="a"/>
        <w:rPr>
          <w:rFonts w:hint="cs"/>
          <w:rtl/>
        </w:rPr>
      </w:pPr>
      <w:r>
        <w:rPr>
          <w:rFonts w:hint="cs"/>
          <w:rtl/>
        </w:rPr>
        <w:t>אתה שותף היס</w:t>
      </w:r>
      <w:r>
        <w:rPr>
          <w:rFonts w:hint="cs"/>
          <w:rtl/>
        </w:rPr>
        <w:t>טורי.</w:t>
      </w:r>
    </w:p>
    <w:p w14:paraId="700AD3D5" w14:textId="77777777" w:rsidR="00000000" w:rsidRDefault="00E52DD3">
      <w:pPr>
        <w:pStyle w:val="ad"/>
        <w:rPr>
          <w:rFonts w:hint="cs"/>
          <w:rtl/>
        </w:rPr>
      </w:pPr>
    </w:p>
    <w:p w14:paraId="6A6D828B" w14:textId="77777777" w:rsidR="00000000" w:rsidRDefault="00E52DD3">
      <w:pPr>
        <w:pStyle w:val="ad"/>
        <w:rPr>
          <w:rtl/>
        </w:rPr>
      </w:pPr>
      <w:r>
        <w:rPr>
          <w:rFonts w:hint="cs"/>
          <w:rtl/>
        </w:rPr>
        <w:t>ה</w:t>
      </w:r>
      <w:r>
        <w:rPr>
          <w:rtl/>
        </w:rPr>
        <w:t>יו"ר משה כחלון:</w:t>
      </w:r>
    </w:p>
    <w:p w14:paraId="06360B8E" w14:textId="77777777" w:rsidR="00000000" w:rsidRDefault="00E52DD3">
      <w:pPr>
        <w:pStyle w:val="a"/>
        <w:rPr>
          <w:rtl/>
        </w:rPr>
      </w:pPr>
    </w:p>
    <w:p w14:paraId="62660021" w14:textId="77777777" w:rsidR="00000000" w:rsidRDefault="00E52DD3">
      <w:pPr>
        <w:pStyle w:val="a"/>
        <w:rPr>
          <w:rFonts w:hint="cs"/>
          <w:rtl/>
        </w:rPr>
      </w:pPr>
      <w:r>
        <w:rPr>
          <w:rFonts w:hint="cs"/>
          <w:rtl/>
        </w:rPr>
        <w:t xml:space="preserve">חבר הכנסת ישי, אני איאלץ לסגור את המיקרופון. </w:t>
      </w:r>
    </w:p>
    <w:p w14:paraId="7E1FDF01" w14:textId="77777777" w:rsidR="00000000" w:rsidRDefault="00E52DD3">
      <w:pPr>
        <w:pStyle w:val="a"/>
        <w:rPr>
          <w:rFonts w:hint="cs"/>
          <w:rtl/>
        </w:rPr>
      </w:pPr>
    </w:p>
    <w:p w14:paraId="27BB3495" w14:textId="77777777" w:rsidR="00000000" w:rsidRDefault="00E52DD3">
      <w:pPr>
        <w:pStyle w:val="SpeakerCon"/>
        <w:rPr>
          <w:rtl/>
        </w:rPr>
      </w:pPr>
      <w:bookmarkStart w:id="459" w:name="FS000000494T21_05_2003_19_22_14C"/>
      <w:bookmarkEnd w:id="459"/>
      <w:r>
        <w:rPr>
          <w:rtl/>
        </w:rPr>
        <w:t>אליהו ישי (ש"ס):</w:t>
      </w:r>
    </w:p>
    <w:p w14:paraId="53DCFE7C" w14:textId="77777777" w:rsidR="00000000" w:rsidRDefault="00E52DD3">
      <w:pPr>
        <w:pStyle w:val="a"/>
        <w:rPr>
          <w:rtl/>
        </w:rPr>
      </w:pPr>
    </w:p>
    <w:p w14:paraId="601BCA64" w14:textId="77777777" w:rsidR="00000000" w:rsidRDefault="00E52DD3">
      <w:pPr>
        <w:pStyle w:val="a"/>
        <w:rPr>
          <w:rFonts w:hint="cs"/>
          <w:rtl/>
        </w:rPr>
      </w:pPr>
      <w:r>
        <w:rPr>
          <w:rFonts w:hint="cs"/>
          <w:rtl/>
        </w:rPr>
        <w:t>אבל אני רוצה לדבר.</w:t>
      </w:r>
    </w:p>
    <w:p w14:paraId="25303506" w14:textId="77777777" w:rsidR="00000000" w:rsidRDefault="00E52DD3">
      <w:pPr>
        <w:pStyle w:val="a"/>
        <w:rPr>
          <w:rFonts w:hint="cs"/>
          <w:rtl/>
        </w:rPr>
      </w:pPr>
    </w:p>
    <w:p w14:paraId="456EE0BA" w14:textId="77777777" w:rsidR="00000000" w:rsidRDefault="00E52DD3">
      <w:pPr>
        <w:pStyle w:val="ac"/>
        <w:rPr>
          <w:rtl/>
        </w:rPr>
      </w:pPr>
      <w:r>
        <w:rPr>
          <w:rFonts w:hint="eastAsia"/>
          <w:rtl/>
        </w:rPr>
        <w:t>שאול</w:t>
      </w:r>
      <w:r>
        <w:rPr>
          <w:rtl/>
        </w:rPr>
        <w:t xml:space="preserve"> יהלום (מפד"ל):</w:t>
      </w:r>
    </w:p>
    <w:p w14:paraId="49B0063A" w14:textId="77777777" w:rsidR="00000000" w:rsidRDefault="00E52DD3">
      <w:pPr>
        <w:pStyle w:val="a"/>
        <w:rPr>
          <w:rFonts w:hint="cs"/>
          <w:rtl/>
        </w:rPr>
      </w:pPr>
    </w:p>
    <w:p w14:paraId="00EBC3EE" w14:textId="77777777" w:rsidR="00000000" w:rsidRDefault="00E52DD3">
      <w:pPr>
        <w:pStyle w:val="a"/>
        <w:rPr>
          <w:rFonts w:hint="cs"/>
          <w:rtl/>
        </w:rPr>
      </w:pPr>
      <w:r>
        <w:rPr>
          <w:rFonts w:hint="cs"/>
          <w:rtl/>
        </w:rPr>
        <w:t>אתם הבאתם את השנאה לדת, ובגלל זה שינוי קיבלה 15 מנדטים. רק בגלל זה - -</w:t>
      </w:r>
    </w:p>
    <w:p w14:paraId="6FC8214E" w14:textId="77777777" w:rsidR="00000000" w:rsidRDefault="00E52DD3">
      <w:pPr>
        <w:pStyle w:val="a"/>
        <w:rPr>
          <w:rFonts w:hint="cs"/>
          <w:rtl/>
        </w:rPr>
      </w:pPr>
    </w:p>
    <w:p w14:paraId="6BB28EBE" w14:textId="77777777" w:rsidR="00000000" w:rsidRDefault="00E52DD3">
      <w:pPr>
        <w:pStyle w:val="SpeakerCon"/>
        <w:rPr>
          <w:rtl/>
        </w:rPr>
      </w:pPr>
      <w:bookmarkStart w:id="460" w:name="FS000000494T21_05_2003_19_22_57C"/>
      <w:bookmarkEnd w:id="460"/>
      <w:r>
        <w:rPr>
          <w:rtl/>
        </w:rPr>
        <w:t>אליהו ישי (ש"ס):</w:t>
      </w:r>
    </w:p>
    <w:p w14:paraId="3C1AF97F" w14:textId="77777777" w:rsidR="00000000" w:rsidRDefault="00E52DD3">
      <w:pPr>
        <w:pStyle w:val="a"/>
        <w:rPr>
          <w:rtl/>
        </w:rPr>
      </w:pPr>
    </w:p>
    <w:p w14:paraId="71E25B52" w14:textId="77777777" w:rsidR="00000000" w:rsidRDefault="00E52DD3">
      <w:pPr>
        <w:pStyle w:val="a"/>
        <w:rPr>
          <w:rFonts w:hint="cs"/>
          <w:rtl/>
        </w:rPr>
      </w:pPr>
      <w:r>
        <w:rPr>
          <w:rFonts w:hint="cs"/>
          <w:rtl/>
        </w:rPr>
        <w:t>פעם הפלתם ממשלה על טיסת "אל על" בשב</w:t>
      </w:r>
      <w:r>
        <w:rPr>
          <w:rFonts w:hint="cs"/>
          <w:rtl/>
        </w:rPr>
        <w:t>ת.</w:t>
      </w:r>
    </w:p>
    <w:p w14:paraId="13D63EFF" w14:textId="77777777" w:rsidR="00000000" w:rsidRDefault="00E52DD3">
      <w:pPr>
        <w:pStyle w:val="a"/>
        <w:rPr>
          <w:rFonts w:hint="cs"/>
          <w:rtl/>
        </w:rPr>
      </w:pPr>
    </w:p>
    <w:p w14:paraId="1D3B66D3" w14:textId="77777777" w:rsidR="00000000" w:rsidRDefault="00E52DD3">
      <w:pPr>
        <w:pStyle w:val="ac"/>
        <w:rPr>
          <w:rtl/>
        </w:rPr>
      </w:pPr>
      <w:r>
        <w:rPr>
          <w:rFonts w:hint="eastAsia"/>
          <w:rtl/>
        </w:rPr>
        <w:t>שאול</w:t>
      </w:r>
      <w:r>
        <w:rPr>
          <w:rtl/>
        </w:rPr>
        <w:t xml:space="preserve"> יהלום (מפד"ל):</w:t>
      </w:r>
    </w:p>
    <w:p w14:paraId="0AE46A3F" w14:textId="77777777" w:rsidR="00000000" w:rsidRDefault="00E52DD3">
      <w:pPr>
        <w:pStyle w:val="a"/>
        <w:rPr>
          <w:rFonts w:hint="cs"/>
          <w:rtl/>
        </w:rPr>
      </w:pPr>
    </w:p>
    <w:p w14:paraId="77CCB233" w14:textId="77777777" w:rsidR="00000000" w:rsidRDefault="00E52DD3">
      <w:pPr>
        <w:pStyle w:val="a"/>
        <w:rPr>
          <w:rFonts w:hint="cs"/>
          <w:rtl/>
        </w:rPr>
      </w:pPr>
      <w:r>
        <w:rPr>
          <w:rFonts w:hint="cs"/>
          <w:rtl/>
        </w:rPr>
        <w:t>- - רק בגללך.</w:t>
      </w:r>
    </w:p>
    <w:p w14:paraId="02DD3B07" w14:textId="77777777" w:rsidR="00000000" w:rsidRDefault="00E52DD3">
      <w:pPr>
        <w:pStyle w:val="a"/>
        <w:rPr>
          <w:rFonts w:hint="cs"/>
          <w:rtl/>
        </w:rPr>
      </w:pPr>
    </w:p>
    <w:p w14:paraId="7C2E2F9D" w14:textId="77777777" w:rsidR="00000000" w:rsidRDefault="00E52DD3">
      <w:pPr>
        <w:pStyle w:val="ad"/>
        <w:rPr>
          <w:rtl/>
        </w:rPr>
      </w:pPr>
      <w:r>
        <w:rPr>
          <w:rtl/>
        </w:rPr>
        <w:t>היו"ר משה כחלון:</w:t>
      </w:r>
    </w:p>
    <w:p w14:paraId="12E5A376" w14:textId="77777777" w:rsidR="00000000" w:rsidRDefault="00E52DD3">
      <w:pPr>
        <w:pStyle w:val="a"/>
        <w:rPr>
          <w:rtl/>
        </w:rPr>
      </w:pPr>
    </w:p>
    <w:p w14:paraId="0EBC8F02" w14:textId="77777777" w:rsidR="00000000" w:rsidRDefault="00E52DD3">
      <w:pPr>
        <w:pStyle w:val="a"/>
        <w:rPr>
          <w:rFonts w:hint="cs"/>
          <w:rtl/>
        </w:rPr>
      </w:pPr>
      <w:r>
        <w:rPr>
          <w:rFonts w:hint="cs"/>
          <w:rtl/>
        </w:rPr>
        <w:t>אני מבקש לסיים. תודה רבה.</w:t>
      </w:r>
    </w:p>
    <w:p w14:paraId="72C6E87C" w14:textId="77777777" w:rsidR="00000000" w:rsidRDefault="00E52DD3">
      <w:pPr>
        <w:pStyle w:val="a"/>
        <w:rPr>
          <w:rFonts w:hint="cs"/>
          <w:rtl/>
        </w:rPr>
      </w:pPr>
    </w:p>
    <w:p w14:paraId="53D1D60E" w14:textId="77777777" w:rsidR="00000000" w:rsidRDefault="00E52DD3">
      <w:pPr>
        <w:pStyle w:val="SpeakerCon"/>
        <w:rPr>
          <w:rtl/>
        </w:rPr>
      </w:pPr>
      <w:bookmarkStart w:id="461" w:name="FS000000494T21_05_2003_19_23_37C"/>
      <w:bookmarkEnd w:id="461"/>
      <w:r>
        <w:rPr>
          <w:rtl/>
        </w:rPr>
        <w:t>אליהו ישי (ש"ס):</w:t>
      </w:r>
    </w:p>
    <w:p w14:paraId="340DBE6A" w14:textId="77777777" w:rsidR="00000000" w:rsidRDefault="00E52DD3">
      <w:pPr>
        <w:pStyle w:val="a"/>
        <w:rPr>
          <w:rtl/>
        </w:rPr>
      </w:pPr>
    </w:p>
    <w:p w14:paraId="0E4EAE7F" w14:textId="77777777" w:rsidR="00000000" w:rsidRDefault="00E52DD3">
      <w:pPr>
        <w:pStyle w:val="a"/>
        <w:rPr>
          <w:rFonts w:hint="cs"/>
          <w:rtl/>
        </w:rPr>
      </w:pPr>
      <w:r>
        <w:rPr>
          <w:rFonts w:hint="cs"/>
          <w:rtl/>
        </w:rPr>
        <w:t>הרסתם את המדינה היהודית.</w:t>
      </w:r>
    </w:p>
    <w:p w14:paraId="7B88E446" w14:textId="77777777" w:rsidR="00000000" w:rsidRDefault="00E52DD3">
      <w:pPr>
        <w:pStyle w:val="a"/>
        <w:rPr>
          <w:rFonts w:hint="cs"/>
          <w:rtl/>
        </w:rPr>
      </w:pPr>
    </w:p>
    <w:p w14:paraId="4DAA3CBA" w14:textId="77777777" w:rsidR="00000000" w:rsidRDefault="00E52DD3">
      <w:pPr>
        <w:pStyle w:val="ac"/>
        <w:rPr>
          <w:rtl/>
        </w:rPr>
      </w:pPr>
      <w:r>
        <w:rPr>
          <w:rFonts w:hint="eastAsia"/>
          <w:rtl/>
        </w:rPr>
        <w:t>שאול</w:t>
      </w:r>
      <w:r>
        <w:rPr>
          <w:rtl/>
        </w:rPr>
        <w:t xml:space="preserve"> יהלום (מפד"ל):</w:t>
      </w:r>
    </w:p>
    <w:p w14:paraId="16E8899C" w14:textId="77777777" w:rsidR="00000000" w:rsidRDefault="00E52DD3">
      <w:pPr>
        <w:pStyle w:val="a"/>
        <w:rPr>
          <w:rFonts w:hint="cs"/>
          <w:rtl/>
        </w:rPr>
      </w:pPr>
    </w:p>
    <w:p w14:paraId="71F3D792" w14:textId="77777777" w:rsidR="00000000" w:rsidRDefault="00E52DD3">
      <w:pPr>
        <w:pStyle w:val="a"/>
        <w:rPr>
          <w:rFonts w:hint="cs"/>
          <w:rtl/>
        </w:rPr>
      </w:pPr>
      <w:r>
        <w:rPr>
          <w:rFonts w:hint="cs"/>
          <w:rtl/>
        </w:rPr>
        <w:t>של נעליך מעל רגליך.</w:t>
      </w:r>
    </w:p>
    <w:p w14:paraId="32A1FB32" w14:textId="77777777" w:rsidR="00000000" w:rsidRDefault="00E52DD3">
      <w:pPr>
        <w:pStyle w:val="a"/>
        <w:rPr>
          <w:rFonts w:hint="cs"/>
          <w:rtl/>
        </w:rPr>
      </w:pPr>
    </w:p>
    <w:p w14:paraId="0B2E6A16" w14:textId="77777777" w:rsidR="00000000" w:rsidRDefault="00E52DD3">
      <w:pPr>
        <w:pStyle w:val="ad"/>
        <w:rPr>
          <w:rtl/>
        </w:rPr>
      </w:pPr>
      <w:r>
        <w:rPr>
          <w:rtl/>
        </w:rPr>
        <w:t>היו"ר משה כחלון:</w:t>
      </w:r>
    </w:p>
    <w:p w14:paraId="0EA874F5" w14:textId="77777777" w:rsidR="00000000" w:rsidRDefault="00E52DD3">
      <w:pPr>
        <w:pStyle w:val="a"/>
        <w:rPr>
          <w:rtl/>
        </w:rPr>
      </w:pPr>
    </w:p>
    <w:p w14:paraId="6F9B9FDC" w14:textId="77777777" w:rsidR="00000000" w:rsidRDefault="00E52DD3">
      <w:pPr>
        <w:pStyle w:val="a"/>
        <w:rPr>
          <w:rFonts w:hint="cs"/>
          <w:rtl/>
        </w:rPr>
      </w:pPr>
      <w:r>
        <w:rPr>
          <w:rFonts w:hint="cs"/>
          <w:rtl/>
        </w:rPr>
        <w:t>חבר הכנסת ישי, תודה רבה. השר גדעון עזרא, בבקשה.</w:t>
      </w:r>
    </w:p>
    <w:p w14:paraId="4050B85A" w14:textId="77777777" w:rsidR="00000000" w:rsidRDefault="00E52DD3">
      <w:pPr>
        <w:pStyle w:val="a"/>
        <w:rPr>
          <w:rFonts w:hint="cs"/>
          <w:rtl/>
        </w:rPr>
      </w:pPr>
    </w:p>
    <w:p w14:paraId="73BD313B" w14:textId="77777777" w:rsidR="00000000" w:rsidRDefault="00E52DD3">
      <w:pPr>
        <w:pStyle w:val="ac"/>
        <w:rPr>
          <w:rtl/>
        </w:rPr>
      </w:pPr>
      <w:r>
        <w:rPr>
          <w:rtl/>
        </w:rPr>
        <w:t>משה גפני (יהדות הת</w:t>
      </w:r>
      <w:r>
        <w:rPr>
          <w:rtl/>
        </w:rPr>
        <w:t>ורה):</w:t>
      </w:r>
    </w:p>
    <w:p w14:paraId="3C168AC9" w14:textId="77777777" w:rsidR="00000000" w:rsidRDefault="00E52DD3">
      <w:pPr>
        <w:pStyle w:val="a"/>
        <w:rPr>
          <w:rtl/>
        </w:rPr>
      </w:pPr>
    </w:p>
    <w:p w14:paraId="47D71FA7" w14:textId="77777777" w:rsidR="00000000" w:rsidRDefault="00E52DD3">
      <w:pPr>
        <w:pStyle w:val="a"/>
        <w:rPr>
          <w:rFonts w:hint="cs"/>
          <w:rtl/>
        </w:rPr>
      </w:pPr>
      <w:r>
        <w:rPr>
          <w:rFonts w:hint="cs"/>
          <w:rtl/>
        </w:rPr>
        <w:t>איפה המפד"ל?</w:t>
      </w:r>
    </w:p>
    <w:p w14:paraId="22E63352" w14:textId="77777777" w:rsidR="00000000" w:rsidRDefault="00E52DD3">
      <w:pPr>
        <w:pStyle w:val="a"/>
        <w:ind w:firstLine="0"/>
        <w:rPr>
          <w:rFonts w:hint="cs"/>
          <w:rtl/>
        </w:rPr>
      </w:pPr>
    </w:p>
    <w:p w14:paraId="744B889C" w14:textId="77777777" w:rsidR="00000000" w:rsidRDefault="00E52DD3">
      <w:pPr>
        <w:pStyle w:val="ac"/>
        <w:rPr>
          <w:rtl/>
        </w:rPr>
      </w:pPr>
      <w:r>
        <w:rPr>
          <w:rFonts w:hint="eastAsia"/>
          <w:rtl/>
        </w:rPr>
        <w:t>איוב</w:t>
      </w:r>
      <w:r>
        <w:rPr>
          <w:rtl/>
        </w:rPr>
        <w:t xml:space="preserve"> קרא (הליכוד):</w:t>
      </w:r>
    </w:p>
    <w:p w14:paraId="10C4AEE1" w14:textId="77777777" w:rsidR="00000000" w:rsidRDefault="00E52DD3">
      <w:pPr>
        <w:pStyle w:val="a"/>
        <w:ind w:firstLine="0"/>
        <w:rPr>
          <w:rFonts w:hint="cs"/>
          <w:rtl/>
        </w:rPr>
      </w:pPr>
    </w:p>
    <w:p w14:paraId="647597EC" w14:textId="77777777" w:rsidR="00000000" w:rsidRDefault="00E52DD3">
      <w:pPr>
        <w:pStyle w:val="a"/>
        <w:rPr>
          <w:rFonts w:hint="cs"/>
          <w:rtl/>
        </w:rPr>
      </w:pPr>
      <w:r>
        <w:rPr>
          <w:rFonts w:hint="cs"/>
          <w:rtl/>
        </w:rPr>
        <w:t xml:space="preserve">לקחתי את  הרב גפני כרב שלי. </w:t>
      </w:r>
    </w:p>
    <w:p w14:paraId="0E521CB1" w14:textId="77777777" w:rsidR="00000000" w:rsidRDefault="00E52DD3">
      <w:pPr>
        <w:pStyle w:val="a"/>
        <w:ind w:firstLine="0"/>
        <w:rPr>
          <w:rFonts w:hint="cs"/>
          <w:rtl/>
        </w:rPr>
      </w:pPr>
    </w:p>
    <w:p w14:paraId="7F23719D" w14:textId="77777777" w:rsidR="00000000" w:rsidRDefault="00E52DD3">
      <w:pPr>
        <w:pStyle w:val="ac"/>
        <w:rPr>
          <w:rtl/>
        </w:rPr>
      </w:pPr>
      <w:r>
        <w:rPr>
          <w:rFonts w:hint="eastAsia"/>
          <w:rtl/>
        </w:rPr>
        <w:t>קריאות</w:t>
      </w:r>
      <w:r>
        <w:rPr>
          <w:rtl/>
        </w:rPr>
        <w:t>:</w:t>
      </w:r>
    </w:p>
    <w:p w14:paraId="0DCA8089" w14:textId="77777777" w:rsidR="00000000" w:rsidRDefault="00E52DD3">
      <w:pPr>
        <w:pStyle w:val="a"/>
        <w:rPr>
          <w:rFonts w:hint="cs"/>
          <w:rtl/>
        </w:rPr>
      </w:pPr>
    </w:p>
    <w:p w14:paraId="2CB1BBD9" w14:textId="77777777" w:rsidR="00000000" w:rsidRDefault="00E52DD3">
      <w:pPr>
        <w:pStyle w:val="a"/>
        <w:rPr>
          <w:rFonts w:hint="cs"/>
          <w:rtl/>
        </w:rPr>
      </w:pPr>
      <w:r>
        <w:rPr>
          <w:rFonts w:hint="cs"/>
          <w:rtl/>
        </w:rPr>
        <w:t xml:space="preserve">- - - </w:t>
      </w:r>
    </w:p>
    <w:p w14:paraId="39803086" w14:textId="77777777" w:rsidR="00000000" w:rsidRDefault="00E52DD3">
      <w:pPr>
        <w:pStyle w:val="a"/>
        <w:ind w:firstLine="0"/>
        <w:rPr>
          <w:rFonts w:hint="cs"/>
          <w:rtl/>
        </w:rPr>
      </w:pPr>
    </w:p>
    <w:p w14:paraId="05D26378" w14:textId="77777777" w:rsidR="00000000" w:rsidRDefault="00E52DD3">
      <w:pPr>
        <w:pStyle w:val="Speaker"/>
        <w:rPr>
          <w:rtl/>
        </w:rPr>
      </w:pPr>
      <w:bookmarkStart w:id="462" w:name="FS000000474T21_05_2003_18_53_10"/>
      <w:bookmarkEnd w:id="462"/>
      <w:r>
        <w:rPr>
          <w:rFonts w:hint="eastAsia"/>
          <w:rtl/>
        </w:rPr>
        <w:t>השר</w:t>
      </w:r>
      <w:r>
        <w:rPr>
          <w:rtl/>
        </w:rPr>
        <w:t xml:space="preserve"> גדעון עזרא:</w:t>
      </w:r>
    </w:p>
    <w:p w14:paraId="733E9D73" w14:textId="77777777" w:rsidR="00000000" w:rsidRDefault="00E52DD3">
      <w:pPr>
        <w:pStyle w:val="a"/>
        <w:rPr>
          <w:rFonts w:hint="cs"/>
          <w:rtl/>
        </w:rPr>
      </w:pPr>
    </w:p>
    <w:p w14:paraId="442B4115" w14:textId="77777777" w:rsidR="00000000" w:rsidRDefault="00E52DD3">
      <w:pPr>
        <w:pStyle w:val="a"/>
        <w:rPr>
          <w:rFonts w:hint="cs"/>
          <w:rtl/>
        </w:rPr>
      </w:pPr>
      <w:r>
        <w:rPr>
          <w:rFonts w:hint="cs"/>
          <w:rtl/>
        </w:rPr>
        <w:t>אדוני היושב-ראש, חברי חברי הכנסת, חבר הכנסת אלי ישי, היום היה בכנסת דיון על דוח המכון הישראלי לדמוקרטיה. אחרי שאתה שומע את מה שקורה פה, תאמין לי, יש שם</w:t>
      </w:r>
      <w:r>
        <w:rPr>
          <w:rFonts w:hint="cs"/>
          <w:rtl/>
        </w:rPr>
        <w:t xml:space="preserve"> צדק בכמה מהנקודות, וחבל.</w:t>
      </w:r>
    </w:p>
    <w:p w14:paraId="4A6CA9A8" w14:textId="77777777" w:rsidR="00000000" w:rsidRDefault="00E52DD3">
      <w:pPr>
        <w:pStyle w:val="a"/>
        <w:rPr>
          <w:rFonts w:hint="cs"/>
          <w:rtl/>
        </w:rPr>
      </w:pPr>
    </w:p>
    <w:p w14:paraId="45B56281" w14:textId="77777777" w:rsidR="00000000" w:rsidRDefault="00E52DD3">
      <w:pPr>
        <w:pStyle w:val="a"/>
        <w:rPr>
          <w:rFonts w:hint="cs"/>
          <w:rtl/>
        </w:rPr>
      </w:pPr>
      <w:r>
        <w:rPr>
          <w:rFonts w:hint="cs"/>
          <w:rtl/>
        </w:rPr>
        <w:t xml:space="preserve">אנחנו חייבים למצוא פתרון, גם אם מדובר באופוזיציה, בקואליציה וכו', וצריך לשמור על מסגרות. ללא כל ספק, שמירת המסגרות ושמירת הסטטוס-קוו עומדת לנגד עיני ראש הממשלה ולנגד עינינו. </w:t>
      </w:r>
    </w:p>
    <w:p w14:paraId="5A90CBD9" w14:textId="77777777" w:rsidR="00000000" w:rsidRDefault="00E52DD3">
      <w:pPr>
        <w:pStyle w:val="a"/>
        <w:rPr>
          <w:rFonts w:hint="cs"/>
          <w:rtl/>
        </w:rPr>
      </w:pPr>
    </w:p>
    <w:p w14:paraId="7FE92DA1" w14:textId="77777777" w:rsidR="00000000" w:rsidRDefault="00E52DD3">
      <w:pPr>
        <w:pStyle w:val="ac"/>
        <w:rPr>
          <w:rtl/>
        </w:rPr>
      </w:pPr>
      <w:r>
        <w:rPr>
          <w:rFonts w:hint="eastAsia"/>
          <w:rtl/>
        </w:rPr>
        <w:t>דוד</w:t>
      </w:r>
      <w:r>
        <w:rPr>
          <w:rtl/>
        </w:rPr>
        <w:t xml:space="preserve"> אזולאי (ש"ס):</w:t>
      </w:r>
    </w:p>
    <w:p w14:paraId="2F88659C" w14:textId="77777777" w:rsidR="00000000" w:rsidRDefault="00E52DD3">
      <w:pPr>
        <w:pStyle w:val="a"/>
        <w:rPr>
          <w:rFonts w:hint="cs"/>
          <w:rtl/>
        </w:rPr>
      </w:pPr>
    </w:p>
    <w:p w14:paraId="1EAEEFB6" w14:textId="77777777" w:rsidR="00000000" w:rsidRDefault="00E52DD3">
      <w:pPr>
        <w:pStyle w:val="a"/>
        <w:rPr>
          <w:rFonts w:hint="cs"/>
          <w:rtl/>
        </w:rPr>
      </w:pPr>
      <w:r>
        <w:rPr>
          <w:rFonts w:hint="cs"/>
          <w:rtl/>
        </w:rPr>
        <w:t>תן דוגמה איך אתם שומרים על הסטטוס-</w:t>
      </w:r>
      <w:r>
        <w:rPr>
          <w:rFonts w:hint="cs"/>
          <w:rtl/>
        </w:rPr>
        <w:t>קוו.</w:t>
      </w:r>
    </w:p>
    <w:p w14:paraId="382ECB05" w14:textId="77777777" w:rsidR="00000000" w:rsidRDefault="00E52DD3">
      <w:pPr>
        <w:pStyle w:val="a"/>
        <w:ind w:firstLine="0"/>
        <w:rPr>
          <w:rFonts w:hint="cs"/>
          <w:rtl/>
        </w:rPr>
      </w:pPr>
    </w:p>
    <w:p w14:paraId="762F579A" w14:textId="77777777" w:rsidR="00000000" w:rsidRDefault="00E52DD3">
      <w:pPr>
        <w:pStyle w:val="SpeakerCon"/>
        <w:rPr>
          <w:rtl/>
        </w:rPr>
      </w:pPr>
      <w:bookmarkStart w:id="463" w:name="FS000000474T21_05_2003_18_55_56C"/>
      <w:bookmarkEnd w:id="463"/>
      <w:r>
        <w:rPr>
          <w:rtl/>
        </w:rPr>
        <w:t>השר גדעון עזרא:</w:t>
      </w:r>
    </w:p>
    <w:p w14:paraId="1140B884" w14:textId="77777777" w:rsidR="00000000" w:rsidRDefault="00E52DD3">
      <w:pPr>
        <w:pStyle w:val="a"/>
        <w:rPr>
          <w:rtl/>
        </w:rPr>
      </w:pPr>
    </w:p>
    <w:p w14:paraId="7AF3664F" w14:textId="77777777" w:rsidR="00000000" w:rsidRDefault="00E52DD3">
      <w:pPr>
        <w:pStyle w:val="a"/>
        <w:rPr>
          <w:rFonts w:hint="cs"/>
          <w:rtl/>
        </w:rPr>
      </w:pPr>
      <w:r>
        <w:rPr>
          <w:rFonts w:hint="cs"/>
          <w:rtl/>
        </w:rPr>
        <w:t>אני רוצה לקרוא לך עכשיו את התשובה לגבי הודעת עיריית תל-אביב, כי לא תוכל לספק שירותי דת וכי תסגור מקוואות.</w:t>
      </w:r>
    </w:p>
    <w:p w14:paraId="66A8D40A" w14:textId="77777777" w:rsidR="00000000" w:rsidRDefault="00E52DD3">
      <w:pPr>
        <w:pStyle w:val="a"/>
        <w:rPr>
          <w:rFonts w:hint="cs"/>
          <w:rtl/>
        </w:rPr>
      </w:pPr>
    </w:p>
    <w:p w14:paraId="75DB80D6" w14:textId="77777777" w:rsidR="00000000" w:rsidRDefault="00E52DD3">
      <w:pPr>
        <w:pStyle w:val="a"/>
        <w:rPr>
          <w:rFonts w:hint="cs"/>
          <w:rtl/>
        </w:rPr>
      </w:pPr>
      <w:r>
        <w:rPr>
          <w:rFonts w:hint="cs"/>
          <w:rtl/>
        </w:rPr>
        <w:t>לעירייה אין שום סמכות למנוע מתן שירותי דת מתושביה ולהחליט על סגירת מקוואות. המועצה הדתית אחראית על שירותים אלה. האמירה של גורמ</w:t>
      </w:r>
      <w:r>
        <w:rPr>
          <w:rFonts w:hint="cs"/>
          <w:rtl/>
        </w:rPr>
        <w:t xml:space="preserve">ים בעיריית תל-אביב אינה תואמת לא את החוק ולא את המציאות. </w:t>
      </w:r>
    </w:p>
    <w:p w14:paraId="00EA7F97" w14:textId="77777777" w:rsidR="00000000" w:rsidRDefault="00E52DD3">
      <w:pPr>
        <w:pStyle w:val="a"/>
        <w:rPr>
          <w:rFonts w:hint="cs"/>
          <w:rtl/>
        </w:rPr>
      </w:pPr>
    </w:p>
    <w:p w14:paraId="3F2D826C" w14:textId="77777777" w:rsidR="00000000" w:rsidRDefault="00E52DD3">
      <w:pPr>
        <w:pStyle w:val="a"/>
        <w:rPr>
          <w:rFonts w:hint="cs"/>
          <w:rtl/>
        </w:rPr>
      </w:pPr>
      <w:r>
        <w:rPr>
          <w:rFonts w:hint="cs"/>
          <w:rtl/>
        </w:rPr>
        <w:t>אנחנו ערים למצוקה הכלכלית של הרשויות המקומיות, ואנחנו עדים לכך שרבות מהרשויות לא מעבירות את הכספים למועצות הדתיות, כפי שהן מחויבות על-פי החוק, כשם שאין מעבירים גם לארגונים אחרים. חבר הכנסת ישי בווד</w:t>
      </w:r>
      <w:r>
        <w:rPr>
          <w:rFonts w:hint="cs"/>
          <w:rtl/>
        </w:rPr>
        <w:t>אי מכיר את הנושא של איגוד שירותי הכבאות. אבל מכאן ועד למניעת מתן שירותי דת וסגירת מקוואות הדרך ארוכה.</w:t>
      </w:r>
    </w:p>
    <w:p w14:paraId="4FF13669" w14:textId="77777777" w:rsidR="00000000" w:rsidRDefault="00E52DD3">
      <w:pPr>
        <w:pStyle w:val="a"/>
        <w:rPr>
          <w:rFonts w:hint="cs"/>
          <w:rtl/>
        </w:rPr>
      </w:pPr>
    </w:p>
    <w:p w14:paraId="73C142E4" w14:textId="77777777" w:rsidR="00000000" w:rsidRDefault="00E52DD3">
      <w:pPr>
        <w:pStyle w:val="a"/>
        <w:rPr>
          <w:rFonts w:hint="cs"/>
          <w:rtl/>
        </w:rPr>
      </w:pPr>
      <w:r>
        <w:rPr>
          <w:rFonts w:hint="cs"/>
          <w:rtl/>
        </w:rPr>
        <w:t>משרד הדתות עומד להיכנס לתוכנית הבראה לקראת ארגון מחדש של מתן שירותי הדת בישראל. אנו מקווים שבמסגרת תוכנית זו ייפתרו הבעיות התקציביות של המועצה הדתית של ת</w:t>
      </w:r>
      <w:r>
        <w:rPr>
          <w:rFonts w:hint="cs"/>
          <w:rtl/>
        </w:rPr>
        <w:t>ל-אביב.</w:t>
      </w:r>
    </w:p>
    <w:p w14:paraId="5830227B" w14:textId="77777777" w:rsidR="00000000" w:rsidRDefault="00E52DD3">
      <w:pPr>
        <w:pStyle w:val="a"/>
        <w:rPr>
          <w:rFonts w:hint="cs"/>
          <w:rtl/>
        </w:rPr>
      </w:pPr>
    </w:p>
    <w:p w14:paraId="49A7BA0D" w14:textId="77777777" w:rsidR="00000000" w:rsidRDefault="00E52DD3">
      <w:pPr>
        <w:pStyle w:val="a"/>
        <w:rPr>
          <w:rFonts w:hint="cs"/>
          <w:rtl/>
        </w:rPr>
      </w:pPr>
      <w:r>
        <w:rPr>
          <w:rFonts w:hint="cs"/>
          <w:rtl/>
        </w:rPr>
        <w:t>לעצם העניין, אני מציע להעביר את הנושא לוועדת הפנים והדתות.</w:t>
      </w:r>
    </w:p>
    <w:p w14:paraId="429957BE" w14:textId="77777777" w:rsidR="00000000" w:rsidRDefault="00E52DD3">
      <w:pPr>
        <w:pStyle w:val="a"/>
        <w:rPr>
          <w:rFonts w:hint="cs"/>
          <w:rtl/>
        </w:rPr>
      </w:pPr>
    </w:p>
    <w:p w14:paraId="0FC7F7C2" w14:textId="77777777" w:rsidR="00000000" w:rsidRDefault="00E52DD3">
      <w:pPr>
        <w:pStyle w:val="ac"/>
        <w:rPr>
          <w:rtl/>
        </w:rPr>
      </w:pPr>
      <w:r>
        <w:rPr>
          <w:rFonts w:hint="eastAsia"/>
          <w:rtl/>
        </w:rPr>
        <w:t>משה</w:t>
      </w:r>
      <w:r>
        <w:rPr>
          <w:rtl/>
        </w:rPr>
        <w:t xml:space="preserve"> גפני (יהדות התורה):</w:t>
      </w:r>
    </w:p>
    <w:p w14:paraId="057877E4" w14:textId="77777777" w:rsidR="00000000" w:rsidRDefault="00E52DD3">
      <w:pPr>
        <w:pStyle w:val="a"/>
        <w:rPr>
          <w:rFonts w:hint="cs"/>
          <w:rtl/>
        </w:rPr>
      </w:pPr>
    </w:p>
    <w:p w14:paraId="799C11F5" w14:textId="77777777" w:rsidR="00000000" w:rsidRDefault="00E52DD3">
      <w:pPr>
        <w:pStyle w:val="a"/>
        <w:rPr>
          <w:rFonts w:hint="cs"/>
          <w:rtl/>
        </w:rPr>
      </w:pPr>
      <w:r>
        <w:rPr>
          <w:rFonts w:hint="cs"/>
          <w:rtl/>
        </w:rPr>
        <w:t xml:space="preserve">ואיכות הסביבה. ועדת הפנים ואיכות הסביבה מופקדת גם על משרד הדתות, שהחליטו לפרק אותו, ויצחק לוי הוא סגן השר שם - - - </w:t>
      </w:r>
    </w:p>
    <w:p w14:paraId="7369E3AE" w14:textId="77777777" w:rsidR="00000000" w:rsidRDefault="00E52DD3">
      <w:pPr>
        <w:pStyle w:val="a"/>
        <w:ind w:firstLine="0"/>
        <w:rPr>
          <w:rFonts w:hint="cs"/>
          <w:rtl/>
        </w:rPr>
      </w:pPr>
    </w:p>
    <w:p w14:paraId="405077D5" w14:textId="77777777" w:rsidR="00000000" w:rsidRDefault="00E52DD3">
      <w:pPr>
        <w:pStyle w:val="SpeakerCon"/>
        <w:rPr>
          <w:rtl/>
        </w:rPr>
      </w:pPr>
      <w:bookmarkStart w:id="464" w:name="FS000000474T21_05_2003_19_01_14C"/>
      <w:bookmarkEnd w:id="464"/>
      <w:r>
        <w:rPr>
          <w:rtl/>
        </w:rPr>
        <w:t>השר גדעון עזרא:</w:t>
      </w:r>
    </w:p>
    <w:p w14:paraId="6A11F653" w14:textId="77777777" w:rsidR="00000000" w:rsidRDefault="00E52DD3">
      <w:pPr>
        <w:pStyle w:val="a"/>
        <w:rPr>
          <w:rtl/>
        </w:rPr>
      </w:pPr>
    </w:p>
    <w:p w14:paraId="4E23C716" w14:textId="77777777" w:rsidR="00000000" w:rsidRDefault="00E52DD3">
      <w:pPr>
        <w:pStyle w:val="a"/>
        <w:rPr>
          <w:rFonts w:hint="cs"/>
          <w:rtl/>
        </w:rPr>
      </w:pPr>
      <w:r>
        <w:rPr>
          <w:rFonts w:hint="cs"/>
          <w:rtl/>
        </w:rPr>
        <w:t xml:space="preserve">על כל פנים, אני מציע להעביר </w:t>
      </w:r>
      <w:r>
        <w:rPr>
          <w:rFonts w:hint="cs"/>
          <w:rtl/>
        </w:rPr>
        <w:t>את הנושא לוועדה הזאת. תודה.</w:t>
      </w:r>
    </w:p>
    <w:p w14:paraId="4D997746" w14:textId="77777777" w:rsidR="00000000" w:rsidRDefault="00E52DD3">
      <w:pPr>
        <w:pStyle w:val="a"/>
        <w:ind w:firstLine="0"/>
        <w:rPr>
          <w:rFonts w:hint="cs"/>
          <w:rtl/>
        </w:rPr>
      </w:pPr>
    </w:p>
    <w:p w14:paraId="1381A1EF" w14:textId="77777777" w:rsidR="00000000" w:rsidRDefault="00E52DD3">
      <w:pPr>
        <w:pStyle w:val="ad"/>
        <w:rPr>
          <w:rtl/>
        </w:rPr>
      </w:pPr>
      <w:r>
        <w:rPr>
          <w:rtl/>
        </w:rPr>
        <w:t>היו"ר משה כחלון:</w:t>
      </w:r>
    </w:p>
    <w:p w14:paraId="6F2DF7B5" w14:textId="77777777" w:rsidR="00000000" w:rsidRDefault="00E52DD3">
      <w:pPr>
        <w:pStyle w:val="a"/>
        <w:rPr>
          <w:rtl/>
        </w:rPr>
      </w:pPr>
    </w:p>
    <w:p w14:paraId="5184C933" w14:textId="77777777" w:rsidR="00000000" w:rsidRDefault="00E52DD3">
      <w:pPr>
        <w:pStyle w:val="a"/>
        <w:rPr>
          <w:rFonts w:hint="cs"/>
          <w:rtl/>
        </w:rPr>
      </w:pPr>
      <w:r>
        <w:rPr>
          <w:rFonts w:hint="cs"/>
          <w:rtl/>
        </w:rPr>
        <w:t xml:space="preserve">תודה רבה. הצעה אחרת לחבר הכנסת גפני. </w:t>
      </w:r>
    </w:p>
    <w:p w14:paraId="6E277979" w14:textId="77777777" w:rsidR="00000000" w:rsidRDefault="00E52DD3">
      <w:pPr>
        <w:pStyle w:val="a"/>
        <w:ind w:firstLine="0"/>
        <w:rPr>
          <w:rFonts w:hint="cs"/>
          <w:rtl/>
        </w:rPr>
      </w:pPr>
    </w:p>
    <w:p w14:paraId="7B6C0FE3" w14:textId="77777777" w:rsidR="00000000" w:rsidRDefault="00E52DD3">
      <w:pPr>
        <w:pStyle w:val="ac"/>
        <w:rPr>
          <w:rtl/>
        </w:rPr>
      </w:pPr>
      <w:r>
        <w:rPr>
          <w:rFonts w:hint="eastAsia"/>
          <w:rtl/>
        </w:rPr>
        <w:t>דוד</w:t>
      </w:r>
      <w:r>
        <w:rPr>
          <w:rtl/>
        </w:rPr>
        <w:t xml:space="preserve"> אזולאי (ש"ס):</w:t>
      </w:r>
    </w:p>
    <w:p w14:paraId="7BAA7E42" w14:textId="77777777" w:rsidR="00000000" w:rsidRDefault="00E52DD3">
      <w:pPr>
        <w:pStyle w:val="a"/>
        <w:rPr>
          <w:rFonts w:hint="cs"/>
          <w:rtl/>
        </w:rPr>
      </w:pPr>
    </w:p>
    <w:p w14:paraId="56BAA17C" w14:textId="77777777" w:rsidR="00000000" w:rsidRDefault="00E52DD3">
      <w:pPr>
        <w:pStyle w:val="a"/>
        <w:rPr>
          <w:rFonts w:hint="cs"/>
          <w:rtl/>
        </w:rPr>
      </w:pPr>
      <w:r>
        <w:rPr>
          <w:rFonts w:hint="cs"/>
          <w:rtl/>
        </w:rPr>
        <w:t>אדוני השר, אולי תתייחס פעם אחת לנושא של הסטטוס-קוו. מתי פעם אחת בממשלה הזאת קמתם  ואמרתם לשר שפוגע בסטטוס-קוו במדינת ישראל - - -  שמישהו יגיד לו מלה. ל</w:t>
      </w:r>
      <w:r>
        <w:rPr>
          <w:rFonts w:hint="cs"/>
          <w:rtl/>
        </w:rPr>
        <w:t xml:space="preserve">א אתה, לא ראש הממשלה. לאף אחד לא אכפת? </w:t>
      </w:r>
    </w:p>
    <w:p w14:paraId="50D20775" w14:textId="77777777" w:rsidR="00000000" w:rsidRDefault="00E52DD3">
      <w:pPr>
        <w:pStyle w:val="a"/>
        <w:ind w:firstLine="0"/>
        <w:rPr>
          <w:rFonts w:hint="cs"/>
          <w:rtl/>
        </w:rPr>
      </w:pPr>
    </w:p>
    <w:p w14:paraId="2475058C" w14:textId="77777777" w:rsidR="00000000" w:rsidRDefault="00E52DD3">
      <w:pPr>
        <w:pStyle w:val="SpeakerCon"/>
        <w:rPr>
          <w:rtl/>
        </w:rPr>
      </w:pPr>
      <w:bookmarkStart w:id="465" w:name="FS000000474T21_05_2003_19_03_20C"/>
      <w:bookmarkEnd w:id="465"/>
      <w:r>
        <w:rPr>
          <w:rtl/>
        </w:rPr>
        <w:t>השר גדעון עזרא:</w:t>
      </w:r>
    </w:p>
    <w:p w14:paraId="386290DE" w14:textId="77777777" w:rsidR="00000000" w:rsidRDefault="00E52DD3">
      <w:pPr>
        <w:pStyle w:val="a"/>
        <w:rPr>
          <w:rtl/>
        </w:rPr>
      </w:pPr>
    </w:p>
    <w:p w14:paraId="385C79A7" w14:textId="77777777" w:rsidR="00000000" w:rsidRDefault="00E52DD3">
      <w:pPr>
        <w:pStyle w:val="a"/>
        <w:rPr>
          <w:rFonts w:hint="cs"/>
          <w:rtl/>
        </w:rPr>
      </w:pPr>
      <w:r>
        <w:rPr>
          <w:rFonts w:hint="cs"/>
          <w:rtl/>
        </w:rPr>
        <w:t xml:space="preserve">אני מרגיש שהנושא הזה עולה מדי יום. היום שמעתי את השר לשעבר אלי ישי שלוש פעמים, לפי דעתי, באותו נושא. אני יודע שהנושא מטריד. אין לי כל ספק שראש הממשלה מודע לבעיות הללו. תודה. </w:t>
      </w:r>
    </w:p>
    <w:p w14:paraId="4EB3CFD0" w14:textId="77777777" w:rsidR="00000000" w:rsidRDefault="00E52DD3">
      <w:pPr>
        <w:pStyle w:val="a"/>
        <w:rPr>
          <w:rFonts w:hint="cs"/>
          <w:rtl/>
        </w:rPr>
      </w:pPr>
    </w:p>
    <w:p w14:paraId="633837BA" w14:textId="77777777" w:rsidR="00000000" w:rsidRDefault="00E52DD3">
      <w:pPr>
        <w:pStyle w:val="ac"/>
        <w:rPr>
          <w:rtl/>
        </w:rPr>
      </w:pPr>
      <w:r>
        <w:rPr>
          <w:rFonts w:hint="eastAsia"/>
          <w:rtl/>
        </w:rPr>
        <w:t>דוד</w:t>
      </w:r>
      <w:r>
        <w:rPr>
          <w:rtl/>
        </w:rPr>
        <w:t xml:space="preserve"> אזולאי (ש"ס):</w:t>
      </w:r>
    </w:p>
    <w:p w14:paraId="7EBEBA40" w14:textId="77777777" w:rsidR="00000000" w:rsidRDefault="00E52DD3">
      <w:pPr>
        <w:pStyle w:val="a"/>
        <w:rPr>
          <w:rFonts w:hint="cs"/>
          <w:rtl/>
        </w:rPr>
      </w:pPr>
    </w:p>
    <w:p w14:paraId="75FC27BA" w14:textId="77777777" w:rsidR="00000000" w:rsidRDefault="00E52DD3">
      <w:pPr>
        <w:pStyle w:val="a"/>
        <w:rPr>
          <w:rFonts w:hint="cs"/>
          <w:rtl/>
        </w:rPr>
      </w:pPr>
      <w:r>
        <w:rPr>
          <w:rFonts w:hint="cs"/>
          <w:rtl/>
        </w:rPr>
        <w:t>אני</w:t>
      </w:r>
      <w:r>
        <w:rPr>
          <w:rFonts w:hint="cs"/>
          <w:rtl/>
        </w:rPr>
        <w:t xml:space="preserve"> לא חושב. אני חושב שהוא נרדם. צריך להעיר את ראש הממשלה. </w:t>
      </w:r>
    </w:p>
    <w:p w14:paraId="658CFBC9" w14:textId="77777777" w:rsidR="00000000" w:rsidRDefault="00E52DD3">
      <w:pPr>
        <w:pStyle w:val="a"/>
        <w:ind w:firstLine="0"/>
        <w:rPr>
          <w:rFonts w:hint="cs"/>
          <w:rtl/>
        </w:rPr>
      </w:pPr>
    </w:p>
    <w:p w14:paraId="6CA4398A" w14:textId="77777777" w:rsidR="00000000" w:rsidRDefault="00E52DD3">
      <w:pPr>
        <w:pStyle w:val="ad"/>
        <w:rPr>
          <w:rtl/>
        </w:rPr>
      </w:pPr>
      <w:r>
        <w:rPr>
          <w:rtl/>
        </w:rPr>
        <w:t>היו"ר משה כחלון:</w:t>
      </w:r>
    </w:p>
    <w:p w14:paraId="73405612" w14:textId="77777777" w:rsidR="00000000" w:rsidRDefault="00E52DD3">
      <w:pPr>
        <w:pStyle w:val="a"/>
        <w:rPr>
          <w:rtl/>
        </w:rPr>
      </w:pPr>
    </w:p>
    <w:p w14:paraId="0632E2F5" w14:textId="77777777" w:rsidR="00000000" w:rsidRDefault="00E52DD3">
      <w:pPr>
        <w:pStyle w:val="a"/>
        <w:rPr>
          <w:rFonts w:hint="cs"/>
          <w:rtl/>
        </w:rPr>
      </w:pPr>
      <w:r>
        <w:rPr>
          <w:rFonts w:hint="cs"/>
          <w:rtl/>
        </w:rPr>
        <w:t>בבקשה, חבר הכנסת גפני.</w:t>
      </w:r>
    </w:p>
    <w:p w14:paraId="69399290" w14:textId="77777777" w:rsidR="00000000" w:rsidRDefault="00E52DD3">
      <w:pPr>
        <w:pStyle w:val="a"/>
        <w:ind w:firstLine="0"/>
        <w:rPr>
          <w:rFonts w:hint="cs"/>
          <w:rtl/>
        </w:rPr>
      </w:pPr>
    </w:p>
    <w:p w14:paraId="60B89C0A" w14:textId="77777777" w:rsidR="00000000" w:rsidRDefault="00E52DD3">
      <w:pPr>
        <w:pStyle w:val="Speaker"/>
        <w:rPr>
          <w:rtl/>
        </w:rPr>
      </w:pPr>
      <w:bookmarkStart w:id="466" w:name="FS000000526T21_05_2003_19_04_13"/>
      <w:bookmarkEnd w:id="466"/>
      <w:r>
        <w:rPr>
          <w:rFonts w:hint="eastAsia"/>
          <w:rtl/>
        </w:rPr>
        <w:t>משה</w:t>
      </w:r>
      <w:r>
        <w:rPr>
          <w:rtl/>
        </w:rPr>
        <w:t xml:space="preserve"> גפני (יהדות התורה):</w:t>
      </w:r>
    </w:p>
    <w:p w14:paraId="254723E5" w14:textId="77777777" w:rsidR="00000000" w:rsidRDefault="00E52DD3">
      <w:pPr>
        <w:pStyle w:val="a"/>
        <w:rPr>
          <w:rFonts w:hint="cs"/>
          <w:rtl/>
        </w:rPr>
      </w:pPr>
    </w:p>
    <w:p w14:paraId="3538D020" w14:textId="77777777" w:rsidR="00000000" w:rsidRDefault="00E52DD3">
      <w:pPr>
        <w:pStyle w:val="a"/>
        <w:rPr>
          <w:rFonts w:hint="cs"/>
          <w:rtl/>
        </w:rPr>
      </w:pPr>
      <w:r>
        <w:rPr>
          <w:rFonts w:hint="cs"/>
          <w:rtl/>
        </w:rPr>
        <w:t>אדוני היושב-ראש, רבותי חברי הכנסת, מה שהשר פורז עושה, הוא בעצם לא מדבר על פרטים. אני מקווה שהוא גם לא יצליח. אני מקווה שזה רק "ברבו</w:t>
      </w:r>
      <w:r>
        <w:rPr>
          <w:rFonts w:hint="cs"/>
          <w:rtl/>
        </w:rPr>
        <w:t xml:space="preserve">רים". </w:t>
      </w:r>
    </w:p>
    <w:p w14:paraId="5F951D7C" w14:textId="77777777" w:rsidR="00000000" w:rsidRDefault="00E52DD3">
      <w:pPr>
        <w:pStyle w:val="a"/>
        <w:rPr>
          <w:rFonts w:hint="cs"/>
          <w:rtl/>
        </w:rPr>
      </w:pPr>
    </w:p>
    <w:p w14:paraId="76991149" w14:textId="77777777" w:rsidR="00000000" w:rsidRDefault="00E52DD3">
      <w:pPr>
        <w:pStyle w:val="a"/>
        <w:rPr>
          <w:rFonts w:hint="cs"/>
          <w:rtl/>
        </w:rPr>
      </w:pPr>
      <w:r>
        <w:rPr>
          <w:rFonts w:hint="cs"/>
          <w:rtl/>
        </w:rPr>
        <w:t xml:space="preserve">אבל  בעצם  במהות של העניין הוא לא מתכוון לצורה שבה מדינת ישראל קיימת. הוא מתכוון למשהו אחר לגמרי. הוא מתכוון למדינה שיהיו בה אנשים עשירים, אמנים, ספורטאים. לזה הוא מתכוון. הוא בעצם כופר במגילת העצמאות.   </w:t>
      </w:r>
    </w:p>
    <w:p w14:paraId="6939054B" w14:textId="77777777" w:rsidR="00000000" w:rsidRDefault="00E52DD3">
      <w:pPr>
        <w:pStyle w:val="a"/>
        <w:rPr>
          <w:rFonts w:hint="cs"/>
          <w:rtl/>
        </w:rPr>
      </w:pPr>
    </w:p>
    <w:p w14:paraId="4B8CFE1D" w14:textId="77777777" w:rsidR="00000000" w:rsidRDefault="00E52DD3">
      <w:pPr>
        <w:pStyle w:val="a"/>
        <w:rPr>
          <w:rFonts w:hint="cs"/>
          <w:rtl/>
        </w:rPr>
      </w:pPr>
      <w:r>
        <w:rPr>
          <w:rFonts w:hint="cs"/>
          <w:rtl/>
        </w:rPr>
        <w:t>אין לי טענות לפורז. זה בסדר גמור. בלאו הכי</w:t>
      </w:r>
      <w:r>
        <w:rPr>
          <w:rFonts w:hint="cs"/>
          <w:rtl/>
        </w:rPr>
        <w:t xml:space="preserve"> זו תופעה חולפת. אני מעריך שלא יקרה עם העניין הזה שום דבר. על כל פנים, אני מתפלל שלא יקרה שום דבר. אבל מה שאני כן רוצה לשאול: איפה המפד"ל?  </w:t>
      </w:r>
    </w:p>
    <w:p w14:paraId="7AFD7FA4" w14:textId="77777777" w:rsidR="00000000" w:rsidRDefault="00E52DD3">
      <w:pPr>
        <w:pStyle w:val="a"/>
        <w:ind w:firstLine="0"/>
        <w:rPr>
          <w:rFonts w:hint="cs"/>
          <w:rtl/>
        </w:rPr>
      </w:pPr>
    </w:p>
    <w:p w14:paraId="6A16A000" w14:textId="77777777" w:rsidR="00000000" w:rsidRDefault="00E52DD3">
      <w:pPr>
        <w:pStyle w:val="ac"/>
        <w:rPr>
          <w:rtl/>
        </w:rPr>
      </w:pPr>
      <w:r>
        <w:rPr>
          <w:rFonts w:hint="eastAsia"/>
          <w:rtl/>
        </w:rPr>
        <w:t>דוד</w:t>
      </w:r>
      <w:r>
        <w:rPr>
          <w:rtl/>
        </w:rPr>
        <w:t xml:space="preserve"> אזולאי (ש"ס):</w:t>
      </w:r>
    </w:p>
    <w:p w14:paraId="01050FB9" w14:textId="77777777" w:rsidR="00000000" w:rsidRDefault="00E52DD3">
      <w:pPr>
        <w:pStyle w:val="a"/>
        <w:rPr>
          <w:rFonts w:hint="cs"/>
          <w:rtl/>
        </w:rPr>
      </w:pPr>
    </w:p>
    <w:p w14:paraId="3A38D904" w14:textId="77777777" w:rsidR="00000000" w:rsidRDefault="00E52DD3">
      <w:pPr>
        <w:pStyle w:val="a"/>
        <w:rPr>
          <w:rFonts w:hint="cs"/>
          <w:rtl/>
        </w:rPr>
      </w:pPr>
      <w:r>
        <w:rPr>
          <w:rFonts w:hint="cs"/>
          <w:rtl/>
        </w:rPr>
        <w:t>הנה הוא.</w:t>
      </w:r>
    </w:p>
    <w:p w14:paraId="31EA39C2" w14:textId="77777777" w:rsidR="00000000" w:rsidRDefault="00E52DD3">
      <w:pPr>
        <w:pStyle w:val="a"/>
        <w:ind w:firstLine="0"/>
        <w:rPr>
          <w:rFonts w:hint="cs"/>
          <w:rtl/>
        </w:rPr>
      </w:pPr>
    </w:p>
    <w:p w14:paraId="01B69B7A" w14:textId="77777777" w:rsidR="00000000" w:rsidRDefault="00E52DD3">
      <w:pPr>
        <w:pStyle w:val="SpeakerCon"/>
        <w:rPr>
          <w:rtl/>
        </w:rPr>
      </w:pPr>
      <w:bookmarkStart w:id="467" w:name="FS000000526T21_05_2003_19_06_17C"/>
      <w:bookmarkEnd w:id="467"/>
      <w:r>
        <w:rPr>
          <w:rtl/>
        </w:rPr>
        <w:t>משה גפני (יהדות התורה):</w:t>
      </w:r>
    </w:p>
    <w:p w14:paraId="55773C2F" w14:textId="77777777" w:rsidR="00000000" w:rsidRDefault="00E52DD3">
      <w:pPr>
        <w:pStyle w:val="a"/>
        <w:rPr>
          <w:rtl/>
        </w:rPr>
      </w:pPr>
    </w:p>
    <w:p w14:paraId="5A4CBF00" w14:textId="77777777" w:rsidR="00000000" w:rsidRDefault="00E52DD3">
      <w:pPr>
        <w:pStyle w:val="a"/>
        <w:rPr>
          <w:rFonts w:hint="cs"/>
          <w:rtl/>
        </w:rPr>
      </w:pPr>
      <w:r>
        <w:rPr>
          <w:rFonts w:hint="cs"/>
          <w:rtl/>
        </w:rPr>
        <w:t>ידעתי כל הזמן שאצל המפד"ל, יותר מאשר אצל החרדים, הנושא של מד</w:t>
      </w:r>
      <w:r>
        <w:rPr>
          <w:rFonts w:hint="cs"/>
          <w:rtl/>
        </w:rPr>
        <w:t xml:space="preserve">ינת ישראל הוא בנימי נפשה. לכן היא קמה. הייתי מצפה שרק על האמירות של שר הפנים של מדינת ישראל, האמירות - - - </w:t>
      </w:r>
    </w:p>
    <w:p w14:paraId="4D48515E" w14:textId="77777777" w:rsidR="00000000" w:rsidRDefault="00E52DD3">
      <w:pPr>
        <w:pStyle w:val="a"/>
        <w:ind w:firstLine="0"/>
        <w:rPr>
          <w:rFonts w:hint="cs"/>
          <w:rtl/>
        </w:rPr>
      </w:pPr>
    </w:p>
    <w:p w14:paraId="6A667257" w14:textId="77777777" w:rsidR="00000000" w:rsidRDefault="00E52DD3">
      <w:pPr>
        <w:pStyle w:val="ad"/>
        <w:rPr>
          <w:rtl/>
        </w:rPr>
      </w:pPr>
      <w:r>
        <w:rPr>
          <w:rtl/>
        </w:rPr>
        <w:t>היו"ר משה כחלון:</w:t>
      </w:r>
    </w:p>
    <w:p w14:paraId="773D62B9" w14:textId="77777777" w:rsidR="00000000" w:rsidRDefault="00E52DD3">
      <w:pPr>
        <w:pStyle w:val="a"/>
        <w:rPr>
          <w:rtl/>
        </w:rPr>
      </w:pPr>
    </w:p>
    <w:p w14:paraId="09013B5C" w14:textId="77777777" w:rsidR="00000000" w:rsidRDefault="00E52DD3">
      <w:pPr>
        <w:pStyle w:val="a"/>
        <w:rPr>
          <w:rFonts w:hint="cs"/>
          <w:rtl/>
        </w:rPr>
      </w:pPr>
      <w:r>
        <w:rPr>
          <w:rFonts w:hint="cs"/>
          <w:rtl/>
        </w:rPr>
        <w:t>חבר הכנסת גפני, היתה לך דקה. אני מבקש לומר משפט סיום.</w:t>
      </w:r>
    </w:p>
    <w:p w14:paraId="0F4EFE7C" w14:textId="77777777" w:rsidR="00000000" w:rsidRDefault="00E52DD3">
      <w:pPr>
        <w:pStyle w:val="a"/>
        <w:ind w:firstLine="0"/>
        <w:rPr>
          <w:rFonts w:hint="cs"/>
          <w:rtl/>
        </w:rPr>
      </w:pPr>
    </w:p>
    <w:p w14:paraId="64858827" w14:textId="77777777" w:rsidR="00000000" w:rsidRDefault="00E52DD3">
      <w:pPr>
        <w:pStyle w:val="SpeakerCon"/>
        <w:rPr>
          <w:rtl/>
        </w:rPr>
      </w:pPr>
      <w:bookmarkStart w:id="468" w:name="FS000000526T21_05_2003_19_07_52C"/>
      <w:bookmarkEnd w:id="468"/>
      <w:r>
        <w:rPr>
          <w:rtl/>
        </w:rPr>
        <w:t>משה גפני (יהדות התורה):</w:t>
      </w:r>
    </w:p>
    <w:p w14:paraId="71C52757" w14:textId="77777777" w:rsidR="00000000" w:rsidRDefault="00E52DD3">
      <w:pPr>
        <w:pStyle w:val="a"/>
        <w:rPr>
          <w:rtl/>
        </w:rPr>
      </w:pPr>
    </w:p>
    <w:p w14:paraId="33833961" w14:textId="77777777" w:rsidR="00000000" w:rsidRDefault="00E52DD3">
      <w:pPr>
        <w:pStyle w:val="a"/>
        <w:rPr>
          <w:rFonts w:hint="cs"/>
          <w:rtl/>
        </w:rPr>
      </w:pPr>
      <w:r>
        <w:rPr>
          <w:rFonts w:hint="cs"/>
          <w:rtl/>
        </w:rPr>
        <w:t>בסדר, אני מסיים. כיוון שאין לי זמן, אני אגיד לכנס</w:t>
      </w:r>
      <w:r>
        <w:rPr>
          <w:rFonts w:hint="cs"/>
          <w:rtl/>
        </w:rPr>
        <w:t xml:space="preserve">ת רק דבר אחד: האמת היא שחבר הכנסת שאול יהלום לא התכוון לצעוק על יושב-ראש ש"ס. הוא התכוון בעצם לצעוק על יושב-ראש אחר, על יושב-ראש המפד"ל. אבל הוא לא העז לעשות זאת, אז הוא עשה את זה כלפי אלי ישי. </w:t>
      </w:r>
    </w:p>
    <w:p w14:paraId="4C3D12FB" w14:textId="77777777" w:rsidR="00000000" w:rsidRDefault="00E52DD3">
      <w:pPr>
        <w:pStyle w:val="a"/>
        <w:ind w:firstLine="0"/>
        <w:rPr>
          <w:rFonts w:hint="cs"/>
          <w:rtl/>
        </w:rPr>
      </w:pPr>
    </w:p>
    <w:p w14:paraId="5E0E11BB" w14:textId="77777777" w:rsidR="00000000" w:rsidRDefault="00E52DD3">
      <w:pPr>
        <w:pStyle w:val="ad"/>
        <w:rPr>
          <w:rtl/>
        </w:rPr>
      </w:pPr>
      <w:r>
        <w:rPr>
          <w:rtl/>
        </w:rPr>
        <w:t>היו"ר משה כחלון:</w:t>
      </w:r>
    </w:p>
    <w:p w14:paraId="5CCB1803" w14:textId="77777777" w:rsidR="00000000" w:rsidRDefault="00E52DD3">
      <w:pPr>
        <w:pStyle w:val="a"/>
        <w:rPr>
          <w:rtl/>
        </w:rPr>
      </w:pPr>
    </w:p>
    <w:p w14:paraId="76650633" w14:textId="77777777" w:rsidR="00000000" w:rsidRDefault="00E52DD3">
      <w:pPr>
        <w:pStyle w:val="a"/>
        <w:rPr>
          <w:rFonts w:hint="cs"/>
          <w:rtl/>
        </w:rPr>
      </w:pPr>
      <w:r>
        <w:rPr>
          <w:rFonts w:hint="cs"/>
          <w:rtl/>
        </w:rPr>
        <w:t>תודה רבה. יושב-ראש ש"ס, חבר הכנסת ישי, אתה</w:t>
      </w:r>
      <w:r>
        <w:rPr>
          <w:rFonts w:hint="cs"/>
          <w:rtl/>
        </w:rPr>
        <w:t xml:space="preserve"> מקבל את ההצעה של השר גדעון עזרא להעביר את ההצעה לוועדה?</w:t>
      </w:r>
    </w:p>
    <w:p w14:paraId="1CABCDF0" w14:textId="77777777" w:rsidR="00000000" w:rsidRDefault="00E52DD3">
      <w:pPr>
        <w:pStyle w:val="a"/>
        <w:ind w:firstLine="0"/>
        <w:rPr>
          <w:rFonts w:hint="cs"/>
          <w:rtl/>
        </w:rPr>
      </w:pPr>
    </w:p>
    <w:p w14:paraId="060829F6" w14:textId="77777777" w:rsidR="00000000" w:rsidRDefault="00E52DD3">
      <w:pPr>
        <w:pStyle w:val="ac"/>
        <w:rPr>
          <w:rtl/>
        </w:rPr>
      </w:pPr>
    </w:p>
    <w:p w14:paraId="023E7792" w14:textId="77777777" w:rsidR="00000000" w:rsidRDefault="00E52DD3">
      <w:pPr>
        <w:pStyle w:val="ac"/>
        <w:rPr>
          <w:rtl/>
        </w:rPr>
      </w:pPr>
      <w:r>
        <w:rPr>
          <w:rFonts w:hint="eastAsia"/>
          <w:rtl/>
        </w:rPr>
        <w:t>אליהו</w:t>
      </w:r>
      <w:r>
        <w:rPr>
          <w:rtl/>
        </w:rPr>
        <w:t xml:space="preserve"> ישי (ש"ס):</w:t>
      </w:r>
    </w:p>
    <w:p w14:paraId="317DCE2B" w14:textId="77777777" w:rsidR="00000000" w:rsidRDefault="00E52DD3">
      <w:pPr>
        <w:pStyle w:val="a"/>
        <w:rPr>
          <w:rFonts w:hint="cs"/>
          <w:rtl/>
        </w:rPr>
      </w:pPr>
    </w:p>
    <w:p w14:paraId="425B0EF5" w14:textId="77777777" w:rsidR="00000000" w:rsidRDefault="00E52DD3">
      <w:pPr>
        <w:pStyle w:val="a"/>
        <w:rPr>
          <w:rFonts w:hint="cs"/>
          <w:rtl/>
        </w:rPr>
      </w:pPr>
      <w:r>
        <w:rPr>
          <w:rFonts w:hint="cs"/>
          <w:rtl/>
        </w:rPr>
        <w:t>כן.</w:t>
      </w:r>
    </w:p>
    <w:p w14:paraId="3A59947C" w14:textId="77777777" w:rsidR="00000000" w:rsidRDefault="00E52DD3">
      <w:pPr>
        <w:pStyle w:val="a"/>
        <w:ind w:firstLine="0"/>
        <w:rPr>
          <w:rFonts w:hint="cs"/>
          <w:rtl/>
        </w:rPr>
      </w:pPr>
    </w:p>
    <w:p w14:paraId="19A23DD4" w14:textId="77777777" w:rsidR="00000000" w:rsidRDefault="00E52DD3">
      <w:pPr>
        <w:pStyle w:val="ad"/>
        <w:rPr>
          <w:rtl/>
        </w:rPr>
      </w:pPr>
      <w:r>
        <w:rPr>
          <w:rtl/>
        </w:rPr>
        <w:t>היו"ר משה כחלון:</w:t>
      </w:r>
    </w:p>
    <w:p w14:paraId="002AAD42" w14:textId="77777777" w:rsidR="00000000" w:rsidRDefault="00E52DD3">
      <w:pPr>
        <w:pStyle w:val="a"/>
        <w:rPr>
          <w:rtl/>
        </w:rPr>
      </w:pPr>
    </w:p>
    <w:p w14:paraId="00457C25" w14:textId="77777777" w:rsidR="00000000" w:rsidRDefault="00E52DD3">
      <w:pPr>
        <w:pStyle w:val="a"/>
        <w:rPr>
          <w:rFonts w:hint="cs"/>
          <w:rtl/>
        </w:rPr>
      </w:pPr>
      <w:r>
        <w:rPr>
          <w:rFonts w:hint="cs"/>
          <w:rtl/>
        </w:rPr>
        <w:t xml:space="preserve">יש לנו הצבעה על העברה לוועדה או הסרה. לוועדה - בעד,  הסרה - נגד. </w:t>
      </w:r>
    </w:p>
    <w:p w14:paraId="04B84FA5" w14:textId="77777777" w:rsidR="00000000" w:rsidRDefault="00E52DD3">
      <w:pPr>
        <w:pStyle w:val="a"/>
        <w:rPr>
          <w:rFonts w:hint="cs"/>
          <w:rtl/>
        </w:rPr>
      </w:pPr>
    </w:p>
    <w:p w14:paraId="2DD41145" w14:textId="77777777" w:rsidR="00000000" w:rsidRDefault="00E52DD3">
      <w:pPr>
        <w:pStyle w:val="a7"/>
        <w:bidi/>
        <w:rPr>
          <w:rFonts w:hint="cs"/>
          <w:rtl/>
        </w:rPr>
      </w:pPr>
      <w:r>
        <w:rPr>
          <w:rFonts w:hint="cs"/>
          <w:rtl/>
        </w:rPr>
        <w:t>הצבעה מס' 22</w:t>
      </w:r>
    </w:p>
    <w:p w14:paraId="3BA75BF0" w14:textId="77777777" w:rsidR="00000000" w:rsidRDefault="00E52DD3">
      <w:pPr>
        <w:pStyle w:val="a8"/>
        <w:bidi/>
        <w:rPr>
          <w:rFonts w:hint="cs"/>
          <w:rtl/>
        </w:rPr>
      </w:pPr>
    </w:p>
    <w:p w14:paraId="1E7EEA5E" w14:textId="77777777" w:rsidR="00000000" w:rsidRDefault="00E52DD3">
      <w:pPr>
        <w:pStyle w:val="a8"/>
        <w:bidi/>
        <w:rPr>
          <w:rFonts w:hint="cs"/>
          <w:rtl/>
        </w:rPr>
      </w:pPr>
      <w:r>
        <w:rPr>
          <w:rFonts w:hint="cs"/>
          <w:rtl/>
        </w:rPr>
        <w:t>בעד ההצעה להעביר את הנושא לוועדה - 10</w:t>
      </w:r>
    </w:p>
    <w:p w14:paraId="05F1EC5F" w14:textId="77777777" w:rsidR="00000000" w:rsidRDefault="00E52DD3">
      <w:pPr>
        <w:pStyle w:val="a8"/>
        <w:bidi/>
        <w:rPr>
          <w:rFonts w:hint="cs"/>
          <w:rtl/>
        </w:rPr>
      </w:pPr>
      <w:r>
        <w:rPr>
          <w:rFonts w:hint="cs"/>
          <w:rtl/>
        </w:rPr>
        <w:t>בעד ההצעה שלא לכלול את הנושא בסדר-היו</w:t>
      </w:r>
      <w:r>
        <w:rPr>
          <w:rFonts w:hint="cs"/>
          <w:rtl/>
        </w:rPr>
        <w:t>ם  - אין</w:t>
      </w:r>
    </w:p>
    <w:p w14:paraId="2D05B248" w14:textId="77777777" w:rsidR="00000000" w:rsidRDefault="00E52DD3">
      <w:pPr>
        <w:pStyle w:val="a8"/>
        <w:bidi/>
        <w:rPr>
          <w:rFonts w:hint="cs"/>
          <w:rtl/>
        </w:rPr>
      </w:pPr>
      <w:r>
        <w:rPr>
          <w:rFonts w:hint="cs"/>
          <w:rtl/>
        </w:rPr>
        <w:t>נמנעים - אין</w:t>
      </w:r>
    </w:p>
    <w:p w14:paraId="4E954FB8" w14:textId="77777777" w:rsidR="00000000" w:rsidRDefault="00E52DD3">
      <w:pPr>
        <w:pStyle w:val="a9"/>
        <w:bidi/>
        <w:rPr>
          <w:rFonts w:hint="cs"/>
          <w:rtl/>
        </w:rPr>
      </w:pPr>
      <w:r>
        <w:rPr>
          <w:rFonts w:hint="cs"/>
          <w:rtl/>
        </w:rPr>
        <w:t xml:space="preserve">ההצעה להעביר את הנושא לוועדת הפנים ואיכות הסביבה נתקבלה. </w:t>
      </w:r>
    </w:p>
    <w:p w14:paraId="51201E55" w14:textId="77777777" w:rsidR="00000000" w:rsidRDefault="00E52DD3">
      <w:pPr>
        <w:pStyle w:val="a"/>
        <w:rPr>
          <w:rFonts w:hint="cs"/>
          <w:rtl/>
        </w:rPr>
      </w:pPr>
    </w:p>
    <w:p w14:paraId="58389093" w14:textId="77777777" w:rsidR="00000000" w:rsidRDefault="00E52DD3">
      <w:pPr>
        <w:pStyle w:val="ad"/>
        <w:rPr>
          <w:rtl/>
        </w:rPr>
      </w:pPr>
      <w:r>
        <w:rPr>
          <w:rtl/>
        </w:rPr>
        <w:t>היו"ר משה כחלון:</w:t>
      </w:r>
    </w:p>
    <w:p w14:paraId="0D0F2E3F" w14:textId="77777777" w:rsidR="00000000" w:rsidRDefault="00E52DD3">
      <w:pPr>
        <w:pStyle w:val="a"/>
        <w:rPr>
          <w:rtl/>
        </w:rPr>
      </w:pPr>
    </w:p>
    <w:p w14:paraId="1A6DEE5F" w14:textId="77777777" w:rsidR="00000000" w:rsidRDefault="00E52DD3">
      <w:pPr>
        <w:pStyle w:val="a"/>
        <w:rPr>
          <w:rFonts w:hint="cs"/>
          <w:rtl/>
        </w:rPr>
      </w:pPr>
      <w:r>
        <w:rPr>
          <w:rFonts w:hint="cs"/>
          <w:rtl/>
        </w:rPr>
        <w:t xml:space="preserve">עשרה בעד להעביר את ההצעה לוועדה, אין מתנגדים ואין נמנעים. הנושא עובר לוועדת הפנים, איכות הסביבה והדתות. </w:t>
      </w:r>
    </w:p>
    <w:p w14:paraId="065E70EE" w14:textId="77777777" w:rsidR="00000000" w:rsidRDefault="00E52DD3">
      <w:pPr>
        <w:pStyle w:val="a"/>
        <w:rPr>
          <w:rFonts w:hint="cs"/>
          <w:rtl/>
        </w:rPr>
      </w:pPr>
    </w:p>
    <w:p w14:paraId="701F19B3" w14:textId="77777777" w:rsidR="00000000" w:rsidRDefault="00E52DD3">
      <w:pPr>
        <w:pStyle w:val="ac"/>
        <w:rPr>
          <w:rtl/>
        </w:rPr>
      </w:pPr>
      <w:r>
        <w:rPr>
          <w:rFonts w:hint="eastAsia"/>
          <w:rtl/>
        </w:rPr>
        <w:t>משה</w:t>
      </w:r>
      <w:r>
        <w:rPr>
          <w:rtl/>
        </w:rPr>
        <w:t xml:space="preserve"> גפני (יהדות התורה):</w:t>
      </w:r>
    </w:p>
    <w:p w14:paraId="7429CD8D" w14:textId="77777777" w:rsidR="00000000" w:rsidRDefault="00E52DD3">
      <w:pPr>
        <w:pStyle w:val="a"/>
        <w:rPr>
          <w:rFonts w:hint="cs"/>
          <w:rtl/>
        </w:rPr>
      </w:pPr>
    </w:p>
    <w:p w14:paraId="02BF9F39" w14:textId="77777777" w:rsidR="00000000" w:rsidRDefault="00E52DD3">
      <w:pPr>
        <w:pStyle w:val="a"/>
        <w:rPr>
          <w:rFonts w:hint="cs"/>
          <w:rtl/>
        </w:rPr>
      </w:pPr>
      <w:r>
        <w:rPr>
          <w:rFonts w:hint="cs"/>
          <w:rtl/>
        </w:rPr>
        <w:t>אין ועדה כזאת. יש ועדת הפנ</w:t>
      </w:r>
      <w:r>
        <w:rPr>
          <w:rFonts w:hint="cs"/>
          <w:rtl/>
        </w:rPr>
        <w:t xml:space="preserve">ים ואיכות הסביבה. </w:t>
      </w:r>
    </w:p>
    <w:p w14:paraId="0C4C1112" w14:textId="77777777" w:rsidR="00000000" w:rsidRDefault="00E52DD3">
      <w:pPr>
        <w:pStyle w:val="a"/>
        <w:ind w:firstLine="0"/>
        <w:rPr>
          <w:rFonts w:hint="cs"/>
          <w:rtl/>
        </w:rPr>
      </w:pPr>
    </w:p>
    <w:p w14:paraId="5D379E54" w14:textId="77777777" w:rsidR="00000000" w:rsidRDefault="00E52DD3">
      <w:pPr>
        <w:pStyle w:val="ad"/>
        <w:rPr>
          <w:rtl/>
        </w:rPr>
      </w:pPr>
      <w:r>
        <w:rPr>
          <w:rtl/>
        </w:rPr>
        <w:t>היו"ר משה כחלון:</w:t>
      </w:r>
    </w:p>
    <w:p w14:paraId="39C1F597" w14:textId="77777777" w:rsidR="00000000" w:rsidRDefault="00E52DD3">
      <w:pPr>
        <w:pStyle w:val="a"/>
        <w:rPr>
          <w:rtl/>
        </w:rPr>
      </w:pPr>
    </w:p>
    <w:p w14:paraId="60F780CA" w14:textId="77777777" w:rsidR="00000000" w:rsidRDefault="00E52DD3">
      <w:pPr>
        <w:pStyle w:val="a"/>
        <w:rPr>
          <w:rFonts w:hint="cs"/>
          <w:rtl/>
        </w:rPr>
      </w:pPr>
      <w:r>
        <w:rPr>
          <w:rFonts w:hint="cs"/>
          <w:rtl/>
        </w:rPr>
        <w:t xml:space="preserve">בסדר. ועדת הפנים ואיכות הסביבה.   תודה רבה. </w:t>
      </w:r>
    </w:p>
    <w:p w14:paraId="1214A48B" w14:textId="77777777" w:rsidR="00000000" w:rsidRDefault="00E52DD3">
      <w:pPr>
        <w:pStyle w:val="a"/>
        <w:rPr>
          <w:rFonts w:hint="cs"/>
          <w:rtl/>
        </w:rPr>
      </w:pPr>
    </w:p>
    <w:p w14:paraId="3CF93632" w14:textId="77777777" w:rsidR="00000000" w:rsidRDefault="00E52DD3">
      <w:pPr>
        <w:pStyle w:val="Subject"/>
        <w:rPr>
          <w:rFonts w:hint="cs"/>
          <w:rtl/>
        </w:rPr>
      </w:pPr>
    </w:p>
    <w:p w14:paraId="3FA103DD" w14:textId="77777777" w:rsidR="00000000" w:rsidRDefault="00E52DD3">
      <w:pPr>
        <w:pStyle w:val="Subject"/>
        <w:rPr>
          <w:rFonts w:hint="cs"/>
          <w:rtl/>
        </w:rPr>
      </w:pPr>
    </w:p>
    <w:p w14:paraId="1F1E1E1D" w14:textId="77777777" w:rsidR="00000000" w:rsidRDefault="00E52DD3">
      <w:pPr>
        <w:pStyle w:val="Subject"/>
        <w:rPr>
          <w:rFonts w:hint="cs"/>
          <w:rtl/>
        </w:rPr>
      </w:pPr>
      <w:r>
        <w:rPr>
          <w:rFonts w:hint="cs"/>
          <w:rtl/>
        </w:rPr>
        <w:t>שאילתות ותשובות</w:t>
      </w:r>
    </w:p>
    <w:p w14:paraId="6175F66E" w14:textId="77777777" w:rsidR="00000000" w:rsidRDefault="00E52DD3">
      <w:pPr>
        <w:pStyle w:val="a"/>
        <w:ind w:firstLine="0"/>
        <w:rPr>
          <w:rFonts w:hint="cs"/>
          <w:rtl/>
        </w:rPr>
      </w:pPr>
    </w:p>
    <w:p w14:paraId="057BC723" w14:textId="77777777" w:rsidR="00000000" w:rsidRDefault="00E52DD3">
      <w:pPr>
        <w:pStyle w:val="ad"/>
        <w:rPr>
          <w:rtl/>
        </w:rPr>
      </w:pPr>
      <w:r>
        <w:rPr>
          <w:rtl/>
        </w:rPr>
        <w:t>היו"ר משה כחלון:</w:t>
      </w:r>
    </w:p>
    <w:p w14:paraId="78932FC6" w14:textId="77777777" w:rsidR="00000000" w:rsidRDefault="00E52DD3">
      <w:pPr>
        <w:pStyle w:val="a"/>
        <w:rPr>
          <w:rtl/>
        </w:rPr>
      </w:pPr>
    </w:p>
    <w:p w14:paraId="419CC99F" w14:textId="77777777" w:rsidR="00000000" w:rsidRDefault="00E52DD3">
      <w:pPr>
        <w:pStyle w:val="a"/>
        <w:rPr>
          <w:rFonts w:hint="cs"/>
          <w:rtl/>
        </w:rPr>
      </w:pPr>
      <w:r>
        <w:rPr>
          <w:rFonts w:hint="cs"/>
          <w:rtl/>
        </w:rPr>
        <w:t>סגן השר גדעון עזרא ישיב על שאילתות.</w:t>
      </w:r>
    </w:p>
    <w:p w14:paraId="36EFBAFE" w14:textId="77777777" w:rsidR="00000000" w:rsidRDefault="00E52DD3">
      <w:pPr>
        <w:pStyle w:val="a"/>
        <w:ind w:firstLine="0"/>
        <w:rPr>
          <w:rFonts w:hint="cs"/>
          <w:rtl/>
        </w:rPr>
      </w:pPr>
    </w:p>
    <w:p w14:paraId="25E58122" w14:textId="77777777" w:rsidR="00000000" w:rsidRDefault="00E52DD3">
      <w:pPr>
        <w:pStyle w:val="ac"/>
        <w:rPr>
          <w:rtl/>
        </w:rPr>
      </w:pPr>
      <w:r>
        <w:rPr>
          <w:rFonts w:hint="eastAsia"/>
          <w:rtl/>
        </w:rPr>
        <w:t>משה</w:t>
      </w:r>
      <w:r>
        <w:rPr>
          <w:rtl/>
        </w:rPr>
        <w:t xml:space="preserve"> גפני (יהדות התורה):</w:t>
      </w:r>
    </w:p>
    <w:p w14:paraId="7097CD8A" w14:textId="77777777" w:rsidR="00000000" w:rsidRDefault="00E52DD3">
      <w:pPr>
        <w:pStyle w:val="a"/>
        <w:rPr>
          <w:rFonts w:hint="cs"/>
          <w:rtl/>
        </w:rPr>
      </w:pPr>
    </w:p>
    <w:p w14:paraId="0AB51F52" w14:textId="77777777" w:rsidR="00000000" w:rsidRDefault="00E52DD3">
      <w:pPr>
        <w:pStyle w:val="a"/>
        <w:rPr>
          <w:rFonts w:hint="cs"/>
          <w:rtl/>
        </w:rPr>
      </w:pPr>
      <w:r>
        <w:rPr>
          <w:rFonts w:hint="cs"/>
          <w:rtl/>
        </w:rPr>
        <w:t xml:space="preserve">השר גדעון עזרא. </w:t>
      </w:r>
    </w:p>
    <w:p w14:paraId="617F4DC0" w14:textId="77777777" w:rsidR="00000000" w:rsidRDefault="00E52DD3">
      <w:pPr>
        <w:pStyle w:val="a"/>
        <w:ind w:firstLine="0"/>
        <w:rPr>
          <w:rFonts w:hint="cs"/>
          <w:rtl/>
        </w:rPr>
      </w:pPr>
    </w:p>
    <w:p w14:paraId="6BD6AB18" w14:textId="77777777" w:rsidR="00000000" w:rsidRDefault="00E52DD3">
      <w:pPr>
        <w:pStyle w:val="ad"/>
        <w:rPr>
          <w:rtl/>
        </w:rPr>
      </w:pPr>
      <w:r>
        <w:rPr>
          <w:rtl/>
        </w:rPr>
        <w:t>היו"ר משה כחלון:</w:t>
      </w:r>
    </w:p>
    <w:p w14:paraId="256EAA96" w14:textId="77777777" w:rsidR="00000000" w:rsidRDefault="00E52DD3">
      <w:pPr>
        <w:pStyle w:val="a"/>
        <w:rPr>
          <w:rFonts w:hint="cs"/>
          <w:rtl/>
        </w:rPr>
      </w:pPr>
    </w:p>
    <w:p w14:paraId="21930181" w14:textId="77777777" w:rsidR="00000000" w:rsidRDefault="00E52DD3">
      <w:pPr>
        <w:pStyle w:val="a"/>
        <w:rPr>
          <w:rFonts w:hint="cs"/>
          <w:rtl/>
        </w:rPr>
      </w:pPr>
      <w:r>
        <w:rPr>
          <w:rFonts w:hint="cs"/>
          <w:rtl/>
        </w:rPr>
        <w:t xml:space="preserve">השר. זו סגולה להמשך. </w:t>
      </w:r>
    </w:p>
    <w:p w14:paraId="1FAD7081" w14:textId="77777777" w:rsidR="00000000" w:rsidRDefault="00E52DD3">
      <w:pPr>
        <w:pStyle w:val="a"/>
        <w:rPr>
          <w:rFonts w:hint="cs"/>
          <w:rtl/>
        </w:rPr>
      </w:pPr>
    </w:p>
    <w:p w14:paraId="5BC1D902" w14:textId="77777777" w:rsidR="00000000" w:rsidRDefault="00E52DD3">
      <w:pPr>
        <w:pStyle w:val="ac"/>
        <w:rPr>
          <w:rtl/>
        </w:rPr>
      </w:pPr>
      <w:r>
        <w:rPr>
          <w:rtl/>
        </w:rPr>
        <w:t>משה גפני (יהדו</w:t>
      </w:r>
      <w:r>
        <w:rPr>
          <w:rtl/>
        </w:rPr>
        <w:t>ת התורה):</w:t>
      </w:r>
    </w:p>
    <w:p w14:paraId="36AEFAE4" w14:textId="77777777" w:rsidR="00000000" w:rsidRDefault="00E52DD3">
      <w:pPr>
        <w:pStyle w:val="a"/>
        <w:rPr>
          <w:rFonts w:hint="cs"/>
          <w:rtl/>
        </w:rPr>
      </w:pPr>
      <w:r>
        <w:rPr>
          <w:rFonts w:hint="cs"/>
          <w:rtl/>
        </w:rPr>
        <w:tab/>
      </w:r>
    </w:p>
    <w:p w14:paraId="71DBDC82" w14:textId="77777777" w:rsidR="00000000" w:rsidRDefault="00E52DD3">
      <w:pPr>
        <w:pStyle w:val="a"/>
        <w:rPr>
          <w:rFonts w:hint="cs"/>
          <w:rtl/>
        </w:rPr>
      </w:pPr>
      <w:r>
        <w:rPr>
          <w:rFonts w:hint="cs"/>
          <w:rtl/>
        </w:rPr>
        <w:t xml:space="preserve">הדבר היחיד הטוב בממשלה הזאת הוא שגדעון עזרא שר, אז גם את זה אתה לוקח? </w:t>
      </w:r>
    </w:p>
    <w:p w14:paraId="1AA765B5" w14:textId="77777777" w:rsidR="00000000" w:rsidRDefault="00E52DD3">
      <w:pPr>
        <w:pStyle w:val="a"/>
        <w:ind w:firstLine="0"/>
        <w:rPr>
          <w:rFonts w:hint="cs"/>
          <w:rtl/>
        </w:rPr>
      </w:pPr>
    </w:p>
    <w:p w14:paraId="22F59B9C" w14:textId="77777777" w:rsidR="00000000" w:rsidRDefault="00E52DD3">
      <w:pPr>
        <w:pStyle w:val="ad"/>
        <w:rPr>
          <w:rtl/>
        </w:rPr>
      </w:pPr>
      <w:r>
        <w:rPr>
          <w:rtl/>
        </w:rPr>
        <w:t>היו"ר משה כחלון:</w:t>
      </w:r>
    </w:p>
    <w:p w14:paraId="435F74C2" w14:textId="77777777" w:rsidR="00000000" w:rsidRDefault="00E52DD3">
      <w:pPr>
        <w:pStyle w:val="a"/>
        <w:rPr>
          <w:rtl/>
        </w:rPr>
      </w:pPr>
    </w:p>
    <w:p w14:paraId="400EFC16" w14:textId="77777777" w:rsidR="00000000" w:rsidRDefault="00E52DD3">
      <w:pPr>
        <w:pStyle w:val="a"/>
        <w:rPr>
          <w:rFonts w:hint="cs"/>
          <w:rtl/>
        </w:rPr>
      </w:pPr>
      <w:r>
        <w:rPr>
          <w:rFonts w:hint="cs"/>
          <w:rtl/>
        </w:rPr>
        <w:t>חס וחלילה.</w:t>
      </w:r>
    </w:p>
    <w:p w14:paraId="19E9A805" w14:textId="77777777" w:rsidR="00000000" w:rsidRDefault="00E52DD3">
      <w:pPr>
        <w:pStyle w:val="a"/>
        <w:ind w:firstLine="0"/>
        <w:rPr>
          <w:rFonts w:hint="cs"/>
          <w:rtl/>
        </w:rPr>
      </w:pPr>
    </w:p>
    <w:p w14:paraId="33DF7AFE" w14:textId="77777777" w:rsidR="00000000" w:rsidRDefault="00E52DD3">
      <w:pPr>
        <w:pStyle w:val="ac"/>
        <w:rPr>
          <w:rtl/>
        </w:rPr>
      </w:pPr>
      <w:r>
        <w:rPr>
          <w:rFonts w:hint="eastAsia"/>
          <w:rtl/>
        </w:rPr>
        <w:t>שר</w:t>
      </w:r>
      <w:r>
        <w:rPr>
          <w:rtl/>
        </w:rPr>
        <w:t xml:space="preserve"> הפנים אברהם פורז:</w:t>
      </w:r>
    </w:p>
    <w:p w14:paraId="1F7E3E70" w14:textId="77777777" w:rsidR="00000000" w:rsidRDefault="00E52DD3">
      <w:pPr>
        <w:pStyle w:val="a"/>
        <w:rPr>
          <w:rFonts w:hint="cs"/>
          <w:rtl/>
        </w:rPr>
      </w:pPr>
    </w:p>
    <w:p w14:paraId="492E1233" w14:textId="77777777" w:rsidR="00000000" w:rsidRDefault="00E52DD3">
      <w:pPr>
        <w:pStyle w:val="a"/>
        <w:rPr>
          <w:rFonts w:hint="cs"/>
          <w:rtl/>
        </w:rPr>
      </w:pPr>
      <w:r>
        <w:rPr>
          <w:rFonts w:hint="cs"/>
          <w:rtl/>
        </w:rPr>
        <w:t>מה אתי?</w:t>
      </w:r>
    </w:p>
    <w:p w14:paraId="077CFB42" w14:textId="77777777" w:rsidR="00000000" w:rsidRDefault="00E52DD3">
      <w:pPr>
        <w:pStyle w:val="a"/>
        <w:ind w:firstLine="0"/>
        <w:rPr>
          <w:rFonts w:hint="cs"/>
          <w:rtl/>
        </w:rPr>
      </w:pPr>
    </w:p>
    <w:p w14:paraId="60BFC673" w14:textId="77777777" w:rsidR="00000000" w:rsidRDefault="00E52DD3">
      <w:pPr>
        <w:pStyle w:val="ac"/>
        <w:rPr>
          <w:rtl/>
        </w:rPr>
      </w:pPr>
      <w:r>
        <w:rPr>
          <w:rFonts w:hint="eastAsia"/>
          <w:rtl/>
        </w:rPr>
        <w:t>דוד</w:t>
      </w:r>
      <w:r>
        <w:rPr>
          <w:rtl/>
        </w:rPr>
        <w:t xml:space="preserve"> אזולאי (ש"ס):</w:t>
      </w:r>
    </w:p>
    <w:p w14:paraId="382D21D0" w14:textId="77777777" w:rsidR="00000000" w:rsidRDefault="00E52DD3">
      <w:pPr>
        <w:pStyle w:val="a"/>
        <w:rPr>
          <w:rFonts w:hint="cs"/>
          <w:rtl/>
        </w:rPr>
      </w:pPr>
    </w:p>
    <w:p w14:paraId="367701F4" w14:textId="77777777" w:rsidR="00000000" w:rsidRDefault="00E52DD3">
      <w:pPr>
        <w:pStyle w:val="a"/>
        <w:rPr>
          <w:rFonts w:hint="cs"/>
          <w:rtl/>
        </w:rPr>
      </w:pPr>
      <w:r>
        <w:rPr>
          <w:rFonts w:hint="cs"/>
          <w:rtl/>
        </w:rPr>
        <w:t xml:space="preserve">אתה בסדר, הכלבים לא בסדר - - - </w:t>
      </w:r>
    </w:p>
    <w:p w14:paraId="0E92BBDE" w14:textId="77777777" w:rsidR="00000000" w:rsidRDefault="00E52DD3">
      <w:pPr>
        <w:pStyle w:val="a"/>
        <w:ind w:firstLine="0"/>
        <w:rPr>
          <w:rFonts w:hint="cs"/>
          <w:rtl/>
        </w:rPr>
      </w:pPr>
    </w:p>
    <w:p w14:paraId="2E3DFF67" w14:textId="77777777" w:rsidR="00000000" w:rsidRDefault="00E52DD3">
      <w:pPr>
        <w:pStyle w:val="Speaker"/>
        <w:rPr>
          <w:rtl/>
        </w:rPr>
      </w:pPr>
      <w:bookmarkStart w:id="469" w:name="FS000000474T21_05_2003_19_15_42"/>
      <w:bookmarkEnd w:id="469"/>
      <w:r>
        <w:rPr>
          <w:rFonts w:hint="eastAsia"/>
          <w:rtl/>
        </w:rPr>
        <w:t>השר</w:t>
      </w:r>
      <w:r>
        <w:rPr>
          <w:rtl/>
        </w:rPr>
        <w:t xml:space="preserve"> גדעון עזרא:</w:t>
      </w:r>
    </w:p>
    <w:p w14:paraId="1B7BDE66" w14:textId="77777777" w:rsidR="00000000" w:rsidRDefault="00E52DD3">
      <w:pPr>
        <w:pStyle w:val="a"/>
        <w:rPr>
          <w:rFonts w:hint="cs"/>
          <w:rtl/>
        </w:rPr>
      </w:pPr>
    </w:p>
    <w:p w14:paraId="7A0FA992" w14:textId="77777777" w:rsidR="00000000" w:rsidRDefault="00E52DD3">
      <w:pPr>
        <w:pStyle w:val="a"/>
        <w:rPr>
          <w:rFonts w:hint="cs"/>
          <w:rtl/>
        </w:rPr>
      </w:pPr>
      <w:r>
        <w:rPr>
          <w:rFonts w:hint="cs"/>
          <w:rtl/>
        </w:rPr>
        <w:t xml:space="preserve">יש לאנשים קשיי הסתגלות. מה לעשות? </w:t>
      </w:r>
    </w:p>
    <w:p w14:paraId="45E940EC" w14:textId="77777777" w:rsidR="00000000" w:rsidRDefault="00E52DD3">
      <w:pPr>
        <w:pStyle w:val="a"/>
        <w:ind w:firstLine="0"/>
        <w:rPr>
          <w:rFonts w:hint="cs"/>
          <w:rtl/>
        </w:rPr>
      </w:pPr>
    </w:p>
    <w:p w14:paraId="206C7361" w14:textId="77777777" w:rsidR="00000000" w:rsidRDefault="00E52DD3">
      <w:pPr>
        <w:pStyle w:val="ac"/>
        <w:rPr>
          <w:rtl/>
        </w:rPr>
      </w:pPr>
      <w:r>
        <w:rPr>
          <w:rFonts w:hint="eastAsia"/>
          <w:rtl/>
        </w:rPr>
        <w:t>משה</w:t>
      </w:r>
      <w:r>
        <w:rPr>
          <w:rtl/>
        </w:rPr>
        <w:t xml:space="preserve"> גפ</w:t>
      </w:r>
      <w:r>
        <w:rPr>
          <w:rtl/>
        </w:rPr>
        <w:t>ני (יהדות התורה):</w:t>
      </w:r>
    </w:p>
    <w:p w14:paraId="7B931B50" w14:textId="77777777" w:rsidR="00000000" w:rsidRDefault="00E52DD3">
      <w:pPr>
        <w:pStyle w:val="a"/>
        <w:rPr>
          <w:rFonts w:hint="cs"/>
          <w:rtl/>
        </w:rPr>
      </w:pPr>
    </w:p>
    <w:p w14:paraId="558BCC6A" w14:textId="77777777" w:rsidR="00000000" w:rsidRDefault="00E52DD3">
      <w:pPr>
        <w:pStyle w:val="a"/>
        <w:rPr>
          <w:rFonts w:hint="cs"/>
          <w:rtl/>
        </w:rPr>
      </w:pPr>
      <w:r>
        <w:rPr>
          <w:rFonts w:hint="cs"/>
          <w:rtl/>
        </w:rPr>
        <w:t>אדוני השר, שר התעשייה, המסחר והתעסוקה ישיב על שאילתות היום?</w:t>
      </w:r>
    </w:p>
    <w:p w14:paraId="6F2DDE30" w14:textId="77777777" w:rsidR="00000000" w:rsidRDefault="00E52DD3">
      <w:pPr>
        <w:pStyle w:val="a"/>
        <w:ind w:firstLine="0"/>
        <w:rPr>
          <w:rFonts w:hint="cs"/>
          <w:rtl/>
        </w:rPr>
      </w:pPr>
    </w:p>
    <w:p w14:paraId="4DB1D5EA" w14:textId="77777777" w:rsidR="00000000" w:rsidRDefault="00E52DD3">
      <w:pPr>
        <w:pStyle w:val="SpeakerCon"/>
        <w:rPr>
          <w:rtl/>
        </w:rPr>
      </w:pPr>
      <w:bookmarkStart w:id="470" w:name="FS000000474T21_05_2003_19_17_01C"/>
      <w:bookmarkEnd w:id="470"/>
    </w:p>
    <w:p w14:paraId="3A68633A" w14:textId="77777777" w:rsidR="00000000" w:rsidRDefault="00E52DD3">
      <w:pPr>
        <w:pStyle w:val="SpeakerCon"/>
        <w:rPr>
          <w:rtl/>
        </w:rPr>
      </w:pPr>
      <w:r>
        <w:rPr>
          <w:rtl/>
        </w:rPr>
        <w:t>השר גדעון עזרא:</w:t>
      </w:r>
    </w:p>
    <w:p w14:paraId="51B36D27" w14:textId="77777777" w:rsidR="00000000" w:rsidRDefault="00E52DD3">
      <w:pPr>
        <w:pStyle w:val="a"/>
        <w:rPr>
          <w:rtl/>
        </w:rPr>
      </w:pPr>
    </w:p>
    <w:p w14:paraId="6B6F5D23" w14:textId="77777777" w:rsidR="00000000" w:rsidRDefault="00E52DD3">
      <w:pPr>
        <w:pStyle w:val="a"/>
        <w:rPr>
          <w:rFonts w:hint="cs"/>
          <w:rtl/>
        </w:rPr>
      </w:pPr>
      <w:r>
        <w:rPr>
          <w:rFonts w:hint="cs"/>
          <w:rtl/>
        </w:rPr>
        <w:t xml:space="preserve">כן. </w:t>
      </w:r>
    </w:p>
    <w:p w14:paraId="2A54FE1A" w14:textId="77777777" w:rsidR="00000000" w:rsidRDefault="00E52DD3">
      <w:pPr>
        <w:pStyle w:val="a"/>
        <w:ind w:firstLine="0"/>
        <w:rPr>
          <w:rFonts w:hint="cs"/>
          <w:rtl/>
        </w:rPr>
      </w:pPr>
    </w:p>
    <w:p w14:paraId="19A504FD" w14:textId="77777777" w:rsidR="00000000" w:rsidRDefault="00E52DD3">
      <w:pPr>
        <w:pStyle w:val="ac"/>
        <w:rPr>
          <w:rtl/>
        </w:rPr>
      </w:pPr>
      <w:r>
        <w:rPr>
          <w:rFonts w:hint="eastAsia"/>
          <w:rtl/>
        </w:rPr>
        <w:t>משה</w:t>
      </w:r>
      <w:r>
        <w:rPr>
          <w:rtl/>
        </w:rPr>
        <w:t xml:space="preserve"> גפני (יהדות התורה):</w:t>
      </w:r>
    </w:p>
    <w:p w14:paraId="6ABD13B5" w14:textId="77777777" w:rsidR="00000000" w:rsidRDefault="00E52DD3">
      <w:pPr>
        <w:pStyle w:val="a"/>
        <w:rPr>
          <w:rFonts w:hint="cs"/>
          <w:rtl/>
        </w:rPr>
      </w:pPr>
    </w:p>
    <w:p w14:paraId="72A9F0A0" w14:textId="77777777" w:rsidR="00000000" w:rsidRDefault="00E52DD3">
      <w:pPr>
        <w:pStyle w:val="a"/>
        <w:rPr>
          <w:rFonts w:hint="cs"/>
          <w:rtl/>
        </w:rPr>
      </w:pPr>
      <w:r>
        <w:rPr>
          <w:rFonts w:hint="cs"/>
          <w:rtl/>
        </w:rPr>
        <w:t xml:space="preserve">הוא בארץ? </w:t>
      </w:r>
    </w:p>
    <w:p w14:paraId="7C811D36" w14:textId="77777777" w:rsidR="00000000" w:rsidRDefault="00E52DD3">
      <w:pPr>
        <w:pStyle w:val="a"/>
        <w:rPr>
          <w:rFonts w:hint="cs"/>
          <w:rtl/>
        </w:rPr>
      </w:pPr>
    </w:p>
    <w:p w14:paraId="004AA0D3" w14:textId="77777777" w:rsidR="00000000" w:rsidRDefault="00E52DD3">
      <w:pPr>
        <w:pStyle w:val="ad"/>
        <w:rPr>
          <w:rtl/>
        </w:rPr>
      </w:pPr>
      <w:r>
        <w:rPr>
          <w:rtl/>
        </w:rPr>
        <w:t>היו"ר משה כחלון:</w:t>
      </w:r>
    </w:p>
    <w:p w14:paraId="4A086A09" w14:textId="77777777" w:rsidR="00000000" w:rsidRDefault="00E52DD3">
      <w:pPr>
        <w:pStyle w:val="a"/>
        <w:rPr>
          <w:rtl/>
        </w:rPr>
      </w:pPr>
    </w:p>
    <w:p w14:paraId="3FD8BBA1" w14:textId="77777777" w:rsidR="00000000" w:rsidRDefault="00E52DD3">
      <w:pPr>
        <w:pStyle w:val="a"/>
        <w:rPr>
          <w:rFonts w:hint="cs"/>
          <w:rtl/>
        </w:rPr>
      </w:pPr>
      <w:r>
        <w:rPr>
          <w:rFonts w:hint="cs"/>
          <w:rtl/>
        </w:rPr>
        <w:t xml:space="preserve">השר גדעון עזרא ישיב על שאילתות שהוגשו לראש הממשלה. מי שהגיש שאילתא ולא נמצא כאן, אתה לא משיב לו, </w:t>
      </w:r>
      <w:r>
        <w:rPr>
          <w:rFonts w:hint="cs"/>
          <w:rtl/>
        </w:rPr>
        <w:t xml:space="preserve">כמובן.  שאילתא מס' 1 לחבר הכנסת אריאל - הוא איננו נוכח. השאילתא עוברת לפרוטוקול. </w:t>
      </w:r>
    </w:p>
    <w:p w14:paraId="78A2E7FA" w14:textId="77777777" w:rsidR="00000000" w:rsidRDefault="00E52DD3">
      <w:pPr>
        <w:pStyle w:val="a"/>
        <w:ind w:firstLine="0"/>
        <w:rPr>
          <w:rFonts w:hint="cs"/>
          <w:rtl/>
        </w:rPr>
      </w:pPr>
    </w:p>
    <w:p w14:paraId="1CAA4F85" w14:textId="77777777" w:rsidR="00000000" w:rsidRDefault="00E52DD3">
      <w:pPr>
        <w:pStyle w:val="Query"/>
        <w:jc w:val="center"/>
        <w:rPr>
          <w:rtl/>
        </w:rPr>
      </w:pPr>
      <w:bookmarkStart w:id="471" w:name="CQ9668FI0009668T21_05_2003_19_18_10"/>
      <w:bookmarkEnd w:id="471"/>
      <w:r>
        <w:rPr>
          <w:rtl/>
        </w:rPr>
        <w:t>1. רוצחי השר זאבי הי"ד</w:t>
      </w:r>
    </w:p>
    <w:p w14:paraId="4CB951CB" w14:textId="77777777" w:rsidR="00000000" w:rsidRDefault="00E52DD3">
      <w:pPr>
        <w:pStyle w:val="a"/>
        <w:rPr>
          <w:rFonts w:hint="cs"/>
          <w:rtl/>
        </w:rPr>
      </w:pPr>
    </w:p>
    <w:p w14:paraId="7C83C696" w14:textId="77777777" w:rsidR="00000000" w:rsidRDefault="00E52DD3">
      <w:pPr>
        <w:pStyle w:val="Heading1"/>
        <w:jc w:val="both"/>
        <w:rPr>
          <w:rFonts w:cs="Arial"/>
          <w:szCs w:val="22"/>
        </w:rPr>
      </w:pPr>
      <w:bookmarkStart w:id="472" w:name="ESQ9668"/>
      <w:bookmarkEnd w:id="472"/>
      <w:r>
        <w:rPr>
          <w:rFonts w:cs="Arial"/>
          <w:bCs/>
          <w:szCs w:val="22"/>
          <w:rtl/>
        </w:rPr>
        <w:t>חבר</w:t>
      </w:r>
      <w:r>
        <w:rPr>
          <w:rFonts w:cs="Arial" w:hint="cs"/>
          <w:bCs/>
          <w:szCs w:val="22"/>
          <w:rtl/>
        </w:rPr>
        <w:t xml:space="preserve"> הכנסת </w:t>
      </w:r>
      <w:r>
        <w:rPr>
          <w:rFonts w:cs="Arial"/>
          <w:bCs/>
          <w:szCs w:val="22"/>
          <w:rtl/>
        </w:rPr>
        <w:t>אורי יהודה אריאל</w:t>
      </w:r>
      <w:r>
        <w:rPr>
          <w:rFonts w:cs="Arial" w:hint="cs"/>
          <w:bCs/>
          <w:szCs w:val="22"/>
          <w:rtl/>
        </w:rPr>
        <w:t xml:space="preserve"> </w:t>
      </w:r>
      <w:r>
        <w:rPr>
          <w:rFonts w:cs="Arial"/>
          <w:bCs/>
          <w:szCs w:val="22"/>
          <w:rtl/>
        </w:rPr>
        <w:t>שאל</w:t>
      </w:r>
      <w:r>
        <w:rPr>
          <w:rFonts w:cs="Arial" w:hint="cs"/>
          <w:bCs/>
          <w:szCs w:val="22"/>
          <w:rtl/>
        </w:rPr>
        <w:t xml:space="preserve"> את </w:t>
      </w:r>
      <w:r>
        <w:rPr>
          <w:rFonts w:cs="Arial"/>
          <w:bCs/>
          <w:szCs w:val="22"/>
          <w:rtl/>
        </w:rPr>
        <w:t>ראש הממשלה</w:t>
      </w:r>
    </w:p>
    <w:p w14:paraId="666673A2" w14:textId="77777777" w:rsidR="00000000" w:rsidRDefault="00E52DD3">
      <w:pPr>
        <w:bidi/>
        <w:spacing w:line="360" w:lineRule="auto"/>
        <w:ind w:firstLine="720"/>
        <w:jc w:val="both"/>
        <w:rPr>
          <w:rFonts w:cs="Arial"/>
          <w:sz w:val="28"/>
          <w:szCs w:val="22"/>
        </w:rPr>
      </w:pPr>
      <w:r>
        <w:rPr>
          <w:rFonts w:cs="Arial"/>
          <w:sz w:val="28"/>
          <w:szCs w:val="22"/>
          <w:rtl/>
        </w:rPr>
        <w:t xml:space="preserve">ביום ח' </w:t>
      </w:r>
      <w:r>
        <w:rPr>
          <w:rFonts w:cs="Arial" w:hint="cs"/>
          <w:sz w:val="28"/>
          <w:szCs w:val="22"/>
          <w:rtl/>
        </w:rPr>
        <w:t>ב</w:t>
      </w:r>
      <w:r>
        <w:rPr>
          <w:rFonts w:cs="Arial"/>
          <w:sz w:val="28"/>
          <w:szCs w:val="22"/>
          <w:rtl/>
        </w:rPr>
        <w:t>אדר ב</w:t>
      </w:r>
      <w:r>
        <w:rPr>
          <w:rFonts w:cs="Arial" w:hint="cs"/>
          <w:sz w:val="28"/>
          <w:szCs w:val="22"/>
          <w:rtl/>
        </w:rPr>
        <w:t>'</w:t>
      </w:r>
      <w:r>
        <w:rPr>
          <w:rFonts w:cs="Arial"/>
          <w:sz w:val="28"/>
          <w:szCs w:val="22"/>
          <w:rtl/>
        </w:rPr>
        <w:t xml:space="preserve"> התשס"ג (12 במר</w:t>
      </w:r>
      <w:r>
        <w:rPr>
          <w:rFonts w:cs="Arial" w:hint="cs"/>
          <w:sz w:val="28"/>
          <w:szCs w:val="22"/>
          <w:rtl/>
        </w:rPr>
        <w:t>ס</w:t>
      </w:r>
      <w:r>
        <w:rPr>
          <w:rFonts w:cs="Arial"/>
          <w:sz w:val="28"/>
          <w:szCs w:val="22"/>
          <w:rtl/>
        </w:rPr>
        <w:t xml:space="preserve"> 2003):</w:t>
      </w:r>
    </w:p>
    <w:p w14:paraId="036EF389" w14:textId="77777777" w:rsidR="00000000" w:rsidRDefault="00E52DD3">
      <w:pPr>
        <w:bidi/>
        <w:spacing w:line="360" w:lineRule="auto"/>
        <w:ind w:firstLine="523"/>
        <w:jc w:val="both"/>
        <w:rPr>
          <w:rFonts w:cs="Arial" w:hint="cs"/>
          <w:sz w:val="28"/>
          <w:szCs w:val="22"/>
          <w:rtl/>
        </w:rPr>
      </w:pPr>
    </w:p>
    <w:p w14:paraId="52816E8A" w14:textId="77777777" w:rsidR="00000000" w:rsidRDefault="00E52DD3">
      <w:pPr>
        <w:bidi/>
        <w:spacing w:line="360" w:lineRule="auto"/>
        <w:ind w:firstLine="523"/>
        <w:jc w:val="both"/>
        <w:rPr>
          <w:rFonts w:cs="Arial" w:hint="cs"/>
          <w:sz w:val="28"/>
          <w:szCs w:val="22"/>
        </w:rPr>
      </w:pPr>
    </w:p>
    <w:p w14:paraId="4A7A7E92" w14:textId="77777777" w:rsidR="00000000" w:rsidRDefault="00E52DD3">
      <w:pPr>
        <w:bidi/>
        <w:spacing w:line="360" w:lineRule="auto"/>
        <w:ind w:firstLine="720"/>
        <w:jc w:val="both"/>
        <w:rPr>
          <w:rFonts w:cs="Arial"/>
          <w:sz w:val="28"/>
          <w:szCs w:val="22"/>
        </w:rPr>
      </w:pPr>
      <w:r>
        <w:rPr>
          <w:rFonts w:cs="Arial"/>
          <w:sz w:val="28"/>
          <w:szCs w:val="22"/>
          <w:rtl/>
        </w:rPr>
        <w:t xml:space="preserve">בעבר </w:t>
      </w:r>
      <w:r>
        <w:rPr>
          <w:rFonts w:cs="Arial" w:hint="cs"/>
          <w:sz w:val="28"/>
          <w:szCs w:val="22"/>
          <w:rtl/>
        </w:rPr>
        <w:t>דרש משרדך</w:t>
      </w:r>
      <w:r>
        <w:rPr>
          <w:rFonts w:cs="Arial"/>
          <w:sz w:val="28"/>
          <w:szCs w:val="22"/>
          <w:rtl/>
        </w:rPr>
        <w:t xml:space="preserve"> כי יוסגרו רוצחי השר </w:t>
      </w:r>
      <w:r>
        <w:rPr>
          <w:rFonts w:cs="Arial" w:hint="cs"/>
          <w:sz w:val="28"/>
          <w:szCs w:val="22"/>
          <w:rtl/>
        </w:rPr>
        <w:t xml:space="preserve">רחבעם </w:t>
      </w:r>
      <w:r>
        <w:rPr>
          <w:rFonts w:cs="Arial"/>
          <w:sz w:val="28"/>
          <w:szCs w:val="22"/>
          <w:rtl/>
        </w:rPr>
        <w:t xml:space="preserve">זאבי הי"ד לישראל. </w:t>
      </w:r>
      <w:r>
        <w:rPr>
          <w:rFonts w:cs="Arial" w:hint="cs"/>
          <w:sz w:val="28"/>
          <w:szCs w:val="22"/>
          <w:rtl/>
        </w:rPr>
        <w:t>דווח</w:t>
      </w:r>
      <w:r>
        <w:rPr>
          <w:rFonts w:cs="Arial" w:hint="cs"/>
          <w:sz w:val="28"/>
          <w:szCs w:val="22"/>
          <w:rtl/>
        </w:rPr>
        <w:t xml:space="preserve"> כי </w:t>
      </w:r>
      <w:r>
        <w:rPr>
          <w:rFonts w:cs="Arial"/>
          <w:sz w:val="28"/>
          <w:szCs w:val="22"/>
          <w:rtl/>
        </w:rPr>
        <w:t xml:space="preserve">המחבלים מוחזקים </w:t>
      </w:r>
      <w:r>
        <w:rPr>
          <w:rFonts w:cs="Arial" w:hint="cs"/>
          <w:sz w:val="28"/>
          <w:szCs w:val="22"/>
          <w:rtl/>
        </w:rPr>
        <w:t xml:space="preserve">בבית-כלא </w:t>
      </w:r>
      <w:r>
        <w:rPr>
          <w:rFonts w:cs="Arial"/>
          <w:sz w:val="28"/>
          <w:szCs w:val="22"/>
          <w:rtl/>
        </w:rPr>
        <w:t xml:space="preserve">בתנאים </w:t>
      </w:r>
      <w:r>
        <w:rPr>
          <w:rFonts w:cs="Arial" w:hint="cs"/>
          <w:sz w:val="28"/>
          <w:szCs w:val="22"/>
          <w:rtl/>
        </w:rPr>
        <w:t>נוחים</w:t>
      </w:r>
      <w:r>
        <w:rPr>
          <w:rFonts w:cs="Arial"/>
          <w:sz w:val="28"/>
          <w:szCs w:val="22"/>
          <w:rtl/>
        </w:rPr>
        <w:t xml:space="preserve">, ולאחרונה התפרסם כי אחד מהם אף נישא. </w:t>
      </w:r>
    </w:p>
    <w:p w14:paraId="58568A18" w14:textId="77777777" w:rsidR="00000000" w:rsidRDefault="00E52DD3">
      <w:pPr>
        <w:bidi/>
        <w:spacing w:line="360" w:lineRule="auto"/>
        <w:ind w:firstLine="720"/>
        <w:jc w:val="both"/>
        <w:rPr>
          <w:rFonts w:cs="Arial"/>
          <w:sz w:val="28"/>
          <w:szCs w:val="22"/>
        </w:rPr>
      </w:pPr>
    </w:p>
    <w:p w14:paraId="0AFC9982" w14:textId="77777777" w:rsidR="00000000" w:rsidRDefault="00E52DD3">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1799BB17" w14:textId="77777777" w:rsidR="00000000" w:rsidRDefault="00E52DD3">
      <w:pPr>
        <w:bidi/>
        <w:spacing w:line="360" w:lineRule="auto"/>
        <w:ind w:firstLine="720"/>
        <w:jc w:val="both"/>
        <w:rPr>
          <w:rFonts w:cs="Arial"/>
          <w:sz w:val="28"/>
          <w:szCs w:val="22"/>
        </w:rPr>
      </w:pPr>
    </w:p>
    <w:p w14:paraId="7FAB10EE" w14:textId="77777777" w:rsidR="00000000" w:rsidRDefault="00E52DD3">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מה עושה ממשלת ישראל להסגרתם המיידית?</w:t>
      </w:r>
    </w:p>
    <w:p w14:paraId="60B587C6" w14:textId="77777777" w:rsidR="00000000" w:rsidRDefault="00E52DD3">
      <w:pPr>
        <w:bidi/>
        <w:spacing w:line="360" w:lineRule="auto"/>
        <w:ind w:firstLine="720"/>
        <w:jc w:val="both"/>
        <w:rPr>
          <w:rFonts w:cs="Arial"/>
          <w:sz w:val="28"/>
          <w:szCs w:val="22"/>
          <w:rtl/>
        </w:rPr>
      </w:pPr>
    </w:p>
    <w:p w14:paraId="2F26A6F3" w14:textId="77777777" w:rsidR="00000000" w:rsidRDefault="00E52DD3">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האם הוגשו תלונות רשמיות בכתב לבריטניה ולאר</w:t>
      </w:r>
      <w:r>
        <w:rPr>
          <w:rFonts w:cs="Arial" w:hint="cs"/>
          <w:sz w:val="28"/>
          <w:szCs w:val="22"/>
          <w:rtl/>
        </w:rPr>
        <w:t>צות-</w:t>
      </w:r>
      <w:r>
        <w:rPr>
          <w:rFonts w:cs="Arial"/>
          <w:sz w:val="28"/>
          <w:szCs w:val="22"/>
          <w:rtl/>
        </w:rPr>
        <w:t>הב</w:t>
      </w:r>
      <w:r>
        <w:rPr>
          <w:rFonts w:cs="Arial" w:hint="cs"/>
          <w:sz w:val="28"/>
          <w:szCs w:val="22"/>
          <w:rtl/>
        </w:rPr>
        <w:t>רית,</w:t>
      </w:r>
      <w:r>
        <w:rPr>
          <w:rFonts w:cs="Arial"/>
          <w:sz w:val="28"/>
          <w:szCs w:val="22"/>
          <w:rtl/>
        </w:rPr>
        <w:t xml:space="preserve"> שהתחייבו לשמור עליהם? </w:t>
      </w:r>
    </w:p>
    <w:p w14:paraId="78DF80F4" w14:textId="77777777" w:rsidR="00000000" w:rsidRDefault="00E52DD3">
      <w:pPr>
        <w:bidi/>
        <w:spacing w:line="360" w:lineRule="auto"/>
        <w:ind w:firstLine="720"/>
        <w:jc w:val="both"/>
        <w:rPr>
          <w:rFonts w:cs="Arial"/>
          <w:sz w:val="28"/>
          <w:szCs w:val="22"/>
          <w:rtl/>
        </w:rPr>
      </w:pPr>
    </w:p>
    <w:p w14:paraId="31631830" w14:textId="77777777" w:rsidR="00000000" w:rsidRDefault="00E52DD3">
      <w:pPr>
        <w:bidi/>
        <w:spacing w:line="360" w:lineRule="auto"/>
        <w:ind w:firstLine="720"/>
        <w:jc w:val="both"/>
        <w:rPr>
          <w:rFonts w:cs="Arial" w:hint="cs"/>
          <w:sz w:val="28"/>
          <w:szCs w:val="22"/>
          <w:rtl/>
        </w:rPr>
      </w:pPr>
      <w:r>
        <w:rPr>
          <w:rFonts w:cs="Arial" w:hint="cs"/>
          <w:sz w:val="28"/>
          <w:szCs w:val="22"/>
          <w:rtl/>
        </w:rPr>
        <w:t xml:space="preserve">3. </w:t>
      </w:r>
      <w:r>
        <w:rPr>
          <w:rFonts w:cs="Arial"/>
          <w:sz w:val="28"/>
          <w:szCs w:val="22"/>
          <w:rtl/>
        </w:rPr>
        <w:t>האם הם עדיין נושאים בתפקיד רשמי כלשהו</w:t>
      </w:r>
      <w:r>
        <w:rPr>
          <w:rFonts w:cs="Arial"/>
          <w:sz w:val="28"/>
          <w:szCs w:val="22"/>
          <w:rtl/>
        </w:rPr>
        <w:t>?</w:t>
      </w:r>
    </w:p>
    <w:p w14:paraId="41A3B38B" w14:textId="77777777" w:rsidR="00000000" w:rsidRDefault="00E52DD3">
      <w:pPr>
        <w:bidi/>
        <w:spacing w:line="360" w:lineRule="auto"/>
        <w:ind w:firstLine="720"/>
        <w:jc w:val="both"/>
        <w:rPr>
          <w:rFonts w:cs="Arial" w:hint="cs"/>
          <w:sz w:val="28"/>
          <w:szCs w:val="22"/>
          <w:rtl/>
        </w:rPr>
      </w:pPr>
    </w:p>
    <w:p w14:paraId="402BA7A0" w14:textId="77777777" w:rsidR="00000000" w:rsidRDefault="00E52DD3">
      <w:pPr>
        <w:pStyle w:val="SpeakerCon"/>
        <w:rPr>
          <w:rFonts w:hint="cs"/>
          <w:rtl/>
        </w:rPr>
      </w:pPr>
      <w:r>
        <w:rPr>
          <w:rFonts w:hint="cs"/>
          <w:rtl/>
        </w:rPr>
        <w:t>תשובת השר גדעון עזרא:</w:t>
      </w:r>
    </w:p>
    <w:p w14:paraId="65CA6D94" w14:textId="77777777" w:rsidR="00000000" w:rsidRDefault="00E52DD3">
      <w:pPr>
        <w:pStyle w:val="a"/>
        <w:ind w:firstLine="0"/>
        <w:rPr>
          <w:rFonts w:hint="cs"/>
          <w:rtl/>
        </w:rPr>
      </w:pPr>
      <w:r>
        <w:rPr>
          <w:rFonts w:hint="cs"/>
          <w:rtl/>
        </w:rPr>
        <w:t>(לא נקראה, נמסרה לפרוטוקול)</w:t>
      </w:r>
    </w:p>
    <w:p w14:paraId="21DAB968" w14:textId="77777777" w:rsidR="00000000" w:rsidRDefault="00E52DD3">
      <w:pPr>
        <w:pStyle w:val="a"/>
        <w:rPr>
          <w:rFonts w:hint="cs"/>
          <w:rtl/>
        </w:rPr>
      </w:pPr>
    </w:p>
    <w:p w14:paraId="5F07A12C" w14:textId="77777777" w:rsidR="00000000" w:rsidRDefault="00E52DD3">
      <w:pPr>
        <w:pStyle w:val="a"/>
        <w:rPr>
          <w:rFonts w:hint="cs"/>
          <w:rtl/>
        </w:rPr>
      </w:pPr>
      <w:r>
        <w:rPr>
          <w:rFonts w:hint="cs"/>
          <w:rtl/>
        </w:rPr>
        <w:t>רוצחי השר רחבעם זאבי כלואים בכלא יריחו תחת פיקוח סוהרים בריטים ואמריקנים.</w:t>
      </w:r>
    </w:p>
    <w:p w14:paraId="42BEFF62" w14:textId="77777777" w:rsidR="00000000" w:rsidRDefault="00E52DD3">
      <w:pPr>
        <w:pStyle w:val="a"/>
        <w:rPr>
          <w:rFonts w:hint="cs"/>
          <w:rtl/>
        </w:rPr>
      </w:pPr>
    </w:p>
    <w:p w14:paraId="345829BF" w14:textId="77777777" w:rsidR="00000000" w:rsidRDefault="00E52DD3">
      <w:pPr>
        <w:pStyle w:val="ad"/>
        <w:rPr>
          <w:rtl/>
        </w:rPr>
      </w:pPr>
    </w:p>
    <w:p w14:paraId="35464161" w14:textId="77777777" w:rsidR="00000000" w:rsidRDefault="00E52DD3">
      <w:pPr>
        <w:pStyle w:val="ad"/>
        <w:rPr>
          <w:rtl/>
        </w:rPr>
      </w:pPr>
      <w:r>
        <w:rPr>
          <w:rtl/>
        </w:rPr>
        <w:t>היו"ר משה כחלון:</w:t>
      </w:r>
    </w:p>
    <w:p w14:paraId="6346FA88" w14:textId="77777777" w:rsidR="00000000" w:rsidRDefault="00E52DD3">
      <w:pPr>
        <w:pStyle w:val="a"/>
        <w:rPr>
          <w:rtl/>
        </w:rPr>
      </w:pPr>
    </w:p>
    <w:p w14:paraId="35061A82" w14:textId="77777777" w:rsidR="00000000" w:rsidRDefault="00E52DD3">
      <w:pPr>
        <w:pStyle w:val="a"/>
        <w:rPr>
          <w:rFonts w:hint="cs"/>
          <w:rtl/>
        </w:rPr>
      </w:pPr>
      <w:r>
        <w:rPr>
          <w:rFonts w:hint="cs"/>
          <w:rtl/>
        </w:rPr>
        <w:t xml:space="preserve">שאילתא מס' 25 לחבר הכנסת יצחק כהן. הוא איננו נוכח. השאילתא עוברת לפרוטוקול. </w:t>
      </w:r>
    </w:p>
    <w:p w14:paraId="4633C4AB" w14:textId="77777777" w:rsidR="00000000" w:rsidRDefault="00E52DD3">
      <w:pPr>
        <w:pStyle w:val="a"/>
        <w:rPr>
          <w:rtl/>
        </w:rPr>
      </w:pPr>
    </w:p>
    <w:p w14:paraId="4B0CACFC" w14:textId="77777777" w:rsidR="00000000" w:rsidRDefault="00E52DD3">
      <w:pPr>
        <w:pStyle w:val="Query"/>
        <w:jc w:val="center"/>
        <w:rPr>
          <w:rtl/>
        </w:rPr>
      </w:pPr>
      <w:bookmarkStart w:id="473" w:name="CQ10268FI0010268T21_05_2003_19_20_42"/>
      <w:bookmarkEnd w:id="473"/>
      <w:r>
        <w:rPr>
          <w:rtl/>
        </w:rPr>
        <w:t>25. מחויבות למתווה בוש</w:t>
      </w:r>
    </w:p>
    <w:p w14:paraId="405529B8" w14:textId="77777777" w:rsidR="00000000" w:rsidRDefault="00E52DD3">
      <w:pPr>
        <w:pStyle w:val="a"/>
        <w:rPr>
          <w:rFonts w:hint="cs"/>
          <w:rtl/>
        </w:rPr>
      </w:pPr>
    </w:p>
    <w:p w14:paraId="1E2E6072" w14:textId="77777777" w:rsidR="00000000" w:rsidRDefault="00E52DD3">
      <w:pPr>
        <w:pStyle w:val="Heading1"/>
        <w:jc w:val="both"/>
        <w:rPr>
          <w:rFonts w:cs="Arial"/>
          <w:szCs w:val="22"/>
        </w:rPr>
      </w:pPr>
      <w:bookmarkStart w:id="474" w:name="ESQ10268"/>
      <w:bookmarkEnd w:id="474"/>
      <w:r>
        <w:rPr>
          <w:rFonts w:cs="Arial"/>
          <w:bCs/>
          <w:szCs w:val="22"/>
          <w:rtl/>
        </w:rPr>
        <w:t>חבר</w:t>
      </w:r>
      <w:r>
        <w:rPr>
          <w:rFonts w:cs="Arial" w:hint="cs"/>
          <w:bCs/>
          <w:szCs w:val="22"/>
          <w:rtl/>
        </w:rPr>
        <w:t xml:space="preserve"> הכ</w:t>
      </w:r>
      <w:r>
        <w:rPr>
          <w:rFonts w:cs="Arial" w:hint="cs"/>
          <w:bCs/>
          <w:szCs w:val="22"/>
          <w:rtl/>
        </w:rPr>
        <w:t xml:space="preserve">נסת </w:t>
      </w:r>
      <w:r>
        <w:rPr>
          <w:rFonts w:cs="Arial"/>
          <w:bCs/>
          <w:szCs w:val="22"/>
          <w:rtl/>
        </w:rPr>
        <w:t>יצחק כהן</w:t>
      </w:r>
      <w:r>
        <w:rPr>
          <w:rFonts w:cs="Arial" w:hint="cs"/>
          <w:bCs/>
          <w:szCs w:val="22"/>
          <w:rtl/>
        </w:rPr>
        <w:t xml:space="preserve"> </w:t>
      </w:r>
      <w:r>
        <w:rPr>
          <w:rFonts w:cs="Arial"/>
          <w:bCs/>
          <w:szCs w:val="22"/>
          <w:rtl/>
        </w:rPr>
        <w:t>שאל</w:t>
      </w:r>
      <w:r>
        <w:rPr>
          <w:rFonts w:cs="Arial" w:hint="cs"/>
          <w:bCs/>
          <w:szCs w:val="22"/>
          <w:rtl/>
        </w:rPr>
        <w:t xml:space="preserve"> את </w:t>
      </w:r>
      <w:r>
        <w:rPr>
          <w:rFonts w:cs="Arial"/>
          <w:bCs/>
          <w:szCs w:val="22"/>
          <w:rtl/>
        </w:rPr>
        <w:t>ראש הממשלה</w:t>
      </w:r>
    </w:p>
    <w:p w14:paraId="7436BEC4" w14:textId="77777777" w:rsidR="00000000" w:rsidRDefault="00E52DD3">
      <w:pPr>
        <w:bidi/>
        <w:spacing w:line="360" w:lineRule="auto"/>
        <w:ind w:firstLine="720"/>
        <w:jc w:val="both"/>
        <w:rPr>
          <w:rFonts w:cs="Arial"/>
          <w:sz w:val="28"/>
          <w:szCs w:val="22"/>
        </w:rPr>
      </w:pPr>
      <w:r>
        <w:rPr>
          <w:rFonts w:cs="Arial"/>
          <w:sz w:val="28"/>
          <w:szCs w:val="22"/>
          <w:rtl/>
        </w:rPr>
        <w:t>ביום ט"ו באדר ב</w:t>
      </w:r>
      <w:r>
        <w:rPr>
          <w:rFonts w:cs="Arial" w:hint="cs"/>
          <w:sz w:val="28"/>
          <w:szCs w:val="22"/>
          <w:rtl/>
        </w:rPr>
        <w:t>'</w:t>
      </w:r>
      <w:r>
        <w:rPr>
          <w:rFonts w:cs="Arial"/>
          <w:sz w:val="28"/>
          <w:szCs w:val="22"/>
          <w:rtl/>
        </w:rPr>
        <w:t xml:space="preserve"> התשס"ג (19 במר</w:t>
      </w:r>
      <w:r>
        <w:rPr>
          <w:rFonts w:cs="Arial" w:hint="cs"/>
          <w:sz w:val="28"/>
          <w:szCs w:val="22"/>
          <w:rtl/>
        </w:rPr>
        <w:t>ס</w:t>
      </w:r>
      <w:r>
        <w:rPr>
          <w:rFonts w:cs="Arial"/>
          <w:sz w:val="28"/>
          <w:szCs w:val="22"/>
          <w:rtl/>
        </w:rPr>
        <w:t xml:space="preserve"> 2003):</w:t>
      </w:r>
    </w:p>
    <w:p w14:paraId="73415EBC" w14:textId="77777777" w:rsidR="00000000" w:rsidRDefault="00E52DD3">
      <w:pPr>
        <w:bidi/>
        <w:spacing w:line="360" w:lineRule="auto"/>
        <w:ind w:firstLine="523"/>
        <w:jc w:val="both"/>
        <w:rPr>
          <w:rFonts w:cs="Arial" w:hint="cs"/>
          <w:sz w:val="28"/>
          <w:szCs w:val="22"/>
          <w:rtl/>
        </w:rPr>
      </w:pPr>
    </w:p>
    <w:p w14:paraId="2DDC441D" w14:textId="77777777" w:rsidR="00000000" w:rsidRDefault="00E52DD3">
      <w:pPr>
        <w:bidi/>
        <w:spacing w:line="360" w:lineRule="auto"/>
        <w:ind w:firstLine="523"/>
        <w:jc w:val="both"/>
        <w:rPr>
          <w:rFonts w:cs="Arial" w:hint="cs"/>
          <w:sz w:val="28"/>
          <w:szCs w:val="22"/>
        </w:rPr>
      </w:pPr>
    </w:p>
    <w:p w14:paraId="762DE313" w14:textId="77777777" w:rsidR="00000000" w:rsidRDefault="00E52DD3">
      <w:pPr>
        <w:bidi/>
        <w:spacing w:line="360" w:lineRule="auto"/>
        <w:ind w:firstLine="720"/>
        <w:jc w:val="both"/>
        <w:rPr>
          <w:rFonts w:cs="Arial"/>
          <w:sz w:val="28"/>
          <w:szCs w:val="22"/>
        </w:rPr>
      </w:pPr>
      <w:r>
        <w:rPr>
          <w:rFonts w:cs="Arial"/>
          <w:sz w:val="28"/>
          <w:szCs w:val="22"/>
          <w:rtl/>
        </w:rPr>
        <w:t>נוכח ה</w:t>
      </w:r>
      <w:r>
        <w:rPr>
          <w:rFonts w:cs="Arial" w:hint="cs"/>
          <w:sz w:val="28"/>
          <w:szCs w:val="22"/>
          <w:rtl/>
        </w:rPr>
        <w:t>הבדלים ב</w:t>
      </w:r>
      <w:r>
        <w:rPr>
          <w:rFonts w:cs="Arial"/>
          <w:sz w:val="28"/>
          <w:szCs w:val="22"/>
          <w:rtl/>
        </w:rPr>
        <w:t xml:space="preserve">עמדות המדיניות של שרי שינוי מחד </w:t>
      </w:r>
      <w:r>
        <w:rPr>
          <w:rFonts w:cs="Arial" w:hint="cs"/>
          <w:sz w:val="28"/>
          <w:szCs w:val="22"/>
          <w:rtl/>
        </w:rPr>
        <w:t xml:space="preserve">גיסא </w:t>
      </w:r>
      <w:r>
        <w:rPr>
          <w:rFonts w:cs="Arial"/>
          <w:sz w:val="28"/>
          <w:szCs w:val="22"/>
          <w:rtl/>
        </w:rPr>
        <w:t xml:space="preserve">ושרי המפד"ל והאיחוד הלאומי מאידך </w:t>
      </w:r>
      <w:r>
        <w:rPr>
          <w:rFonts w:cs="Arial" w:hint="cs"/>
          <w:sz w:val="28"/>
          <w:szCs w:val="22"/>
          <w:rtl/>
        </w:rPr>
        <w:t xml:space="preserve">גיסא </w:t>
      </w:r>
      <w:r>
        <w:rPr>
          <w:rFonts w:cs="Arial"/>
          <w:sz w:val="28"/>
          <w:szCs w:val="22"/>
          <w:rtl/>
        </w:rPr>
        <w:t>בכל הקשור לתהליך המדיני ולמתווה בוש</w:t>
      </w:r>
      <w:r>
        <w:rPr>
          <w:rFonts w:cs="Arial" w:hint="cs"/>
          <w:sz w:val="28"/>
          <w:szCs w:val="22"/>
          <w:rtl/>
        </w:rPr>
        <w:t xml:space="preserve"> - רצוני לשאול</w:t>
      </w:r>
      <w:r>
        <w:rPr>
          <w:rFonts w:cs="Arial"/>
          <w:sz w:val="28"/>
          <w:szCs w:val="22"/>
          <w:rtl/>
        </w:rPr>
        <w:t>:</w:t>
      </w:r>
    </w:p>
    <w:p w14:paraId="596D483C" w14:textId="77777777" w:rsidR="00000000" w:rsidRDefault="00E52DD3">
      <w:pPr>
        <w:bidi/>
        <w:spacing w:line="360" w:lineRule="auto"/>
        <w:ind w:firstLine="720"/>
        <w:jc w:val="both"/>
        <w:rPr>
          <w:rFonts w:cs="Arial"/>
          <w:sz w:val="28"/>
          <w:szCs w:val="22"/>
        </w:rPr>
      </w:pPr>
    </w:p>
    <w:p w14:paraId="50791B35" w14:textId="77777777" w:rsidR="00000000" w:rsidRDefault="00E52DD3">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מה</w:t>
      </w:r>
      <w:r>
        <w:rPr>
          <w:rFonts w:cs="Arial"/>
          <w:sz w:val="28"/>
          <w:szCs w:val="22"/>
        </w:rPr>
        <w:t xml:space="preserve"> </w:t>
      </w:r>
      <w:r>
        <w:rPr>
          <w:rFonts w:cs="Arial" w:hint="cs"/>
          <w:sz w:val="28"/>
          <w:szCs w:val="22"/>
          <w:rtl/>
        </w:rPr>
        <w:t xml:space="preserve">הם </w:t>
      </w:r>
      <w:r>
        <w:rPr>
          <w:rFonts w:cs="Arial"/>
          <w:sz w:val="28"/>
          <w:szCs w:val="22"/>
          <w:rtl/>
        </w:rPr>
        <w:t>עיקרי התוכנית?</w:t>
      </w:r>
    </w:p>
    <w:p w14:paraId="5115B24B" w14:textId="77777777" w:rsidR="00000000" w:rsidRDefault="00E52DD3">
      <w:pPr>
        <w:bidi/>
        <w:spacing w:line="360" w:lineRule="auto"/>
        <w:ind w:firstLine="720"/>
        <w:jc w:val="both"/>
        <w:rPr>
          <w:rFonts w:cs="Arial"/>
          <w:sz w:val="28"/>
          <w:szCs w:val="22"/>
          <w:rtl/>
        </w:rPr>
      </w:pPr>
    </w:p>
    <w:p w14:paraId="4865D29E" w14:textId="77777777" w:rsidR="00000000" w:rsidRDefault="00E52DD3">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ל</w:t>
      </w:r>
      <w:r>
        <w:rPr>
          <w:rFonts w:cs="Arial" w:hint="cs"/>
          <w:sz w:val="28"/>
          <w:szCs w:val="22"/>
          <w:rtl/>
        </w:rPr>
        <w:t xml:space="preserve">אילו מהם </w:t>
      </w:r>
      <w:r>
        <w:rPr>
          <w:rFonts w:cs="Arial"/>
          <w:sz w:val="28"/>
          <w:szCs w:val="22"/>
          <w:rtl/>
        </w:rPr>
        <w:t>הסכי</w:t>
      </w:r>
      <w:r>
        <w:rPr>
          <w:rFonts w:cs="Arial"/>
          <w:sz w:val="28"/>
          <w:szCs w:val="22"/>
          <w:rtl/>
        </w:rPr>
        <w:t>מה ומחויבת ממשלתך?</w:t>
      </w:r>
    </w:p>
    <w:p w14:paraId="054DDC68" w14:textId="77777777" w:rsidR="00000000" w:rsidRDefault="00E52DD3">
      <w:pPr>
        <w:bidi/>
        <w:spacing w:line="360" w:lineRule="auto"/>
        <w:ind w:firstLine="720"/>
        <w:jc w:val="both"/>
        <w:rPr>
          <w:rFonts w:cs="Arial"/>
          <w:sz w:val="28"/>
          <w:szCs w:val="22"/>
          <w:rtl/>
        </w:rPr>
      </w:pPr>
    </w:p>
    <w:p w14:paraId="170D2F91" w14:textId="77777777" w:rsidR="00000000" w:rsidRDefault="00E52DD3">
      <w:pPr>
        <w:bidi/>
        <w:spacing w:line="360" w:lineRule="auto"/>
        <w:ind w:firstLine="720"/>
        <w:jc w:val="both"/>
        <w:rPr>
          <w:rFonts w:cs="Arial" w:hint="cs"/>
          <w:sz w:val="28"/>
          <w:szCs w:val="22"/>
          <w:rtl/>
        </w:rPr>
      </w:pPr>
      <w:r>
        <w:rPr>
          <w:rFonts w:cs="Arial" w:hint="cs"/>
          <w:sz w:val="28"/>
          <w:szCs w:val="22"/>
          <w:rtl/>
        </w:rPr>
        <w:t xml:space="preserve">3. </w:t>
      </w:r>
      <w:r>
        <w:rPr>
          <w:rFonts w:cs="Arial"/>
          <w:sz w:val="28"/>
          <w:szCs w:val="22"/>
          <w:rtl/>
        </w:rPr>
        <w:t>האם שרי שינוי</w:t>
      </w:r>
      <w:r>
        <w:rPr>
          <w:rFonts w:cs="Arial" w:hint="cs"/>
          <w:sz w:val="28"/>
          <w:szCs w:val="22"/>
          <w:rtl/>
        </w:rPr>
        <w:t>,</w:t>
      </w:r>
      <w:r>
        <w:rPr>
          <w:rFonts w:cs="Arial"/>
          <w:sz w:val="28"/>
          <w:szCs w:val="22"/>
          <w:rtl/>
        </w:rPr>
        <w:t xml:space="preserve"> מפד"ל והאיחוד הלאומי מאוחדים ביחסם למתווה בוש?</w:t>
      </w:r>
    </w:p>
    <w:p w14:paraId="6FE68079" w14:textId="77777777" w:rsidR="00000000" w:rsidRDefault="00E52DD3">
      <w:pPr>
        <w:bidi/>
        <w:spacing w:line="360" w:lineRule="auto"/>
        <w:ind w:firstLine="720"/>
        <w:jc w:val="both"/>
        <w:rPr>
          <w:rFonts w:cs="Arial" w:hint="cs"/>
          <w:sz w:val="28"/>
          <w:szCs w:val="22"/>
          <w:rtl/>
        </w:rPr>
      </w:pPr>
    </w:p>
    <w:p w14:paraId="78DBA800" w14:textId="77777777" w:rsidR="00000000" w:rsidRDefault="00E52DD3">
      <w:pPr>
        <w:pStyle w:val="SpeakerCon"/>
        <w:rPr>
          <w:rFonts w:hint="cs"/>
          <w:rtl/>
        </w:rPr>
      </w:pPr>
      <w:r>
        <w:rPr>
          <w:rFonts w:hint="cs"/>
          <w:rtl/>
        </w:rPr>
        <w:t>תשובת השר גדעון עזרא:</w:t>
      </w:r>
    </w:p>
    <w:p w14:paraId="1DC9068E" w14:textId="77777777" w:rsidR="00000000" w:rsidRDefault="00E52DD3">
      <w:pPr>
        <w:pStyle w:val="a"/>
        <w:ind w:firstLine="0"/>
        <w:rPr>
          <w:rFonts w:hint="cs"/>
          <w:rtl/>
        </w:rPr>
      </w:pPr>
      <w:r>
        <w:rPr>
          <w:rFonts w:hint="cs"/>
          <w:rtl/>
        </w:rPr>
        <w:t>(לא נקראה, נמסרה לפרוטוקול)</w:t>
      </w:r>
    </w:p>
    <w:p w14:paraId="440D477C" w14:textId="77777777" w:rsidR="00000000" w:rsidRDefault="00E52DD3">
      <w:pPr>
        <w:pStyle w:val="a"/>
        <w:ind w:firstLine="0"/>
        <w:rPr>
          <w:rFonts w:hint="cs"/>
          <w:rtl/>
        </w:rPr>
      </w:pPr>
    </w:p>
    <w:p w14:paraId="4C7C27FA" w14:textId="77777777" w:rsidR="00000000" w:rsidRDefault="00E52DD3">
      <w:pPr>
        <w:pStyle w:val="a"/>
        <w:ind w:firstLine="0"/>
        <w:rPr>
          <w:rFonts w:hint="cs"/>
          <w:rtl/>
        </w:rPr>
      </w:pPr>
      <w:r>
        <w:rPr>
          <w:rFonts w:hint="cs"/>
          <w:rtl/>
        </w:rPr>
        <w:tab/>
        <w:t>1. עיקרי מתווה בוש מבוטאים בנאום נשיא ארצות-הברית מ=24 ביוני 2002. נאום זה פורסם במלואו בהרחבה בכלי התקשורת ונדון רבות</w:t>
      </w:r>
      <w:r>
        <w:rPr>
          <w:rFonts w:hint="cs"/>
          <w:rtl/>
        </w:rPr>
        <w:t xml:space="preserve"> בפורומים שונים. </w:t>
      </w:r>
      <w:r>
        <w:rPr>
          <w:rFonts w:hint="cs"/>
          <w:rtl/>
        </w:rPr>
        <w:tab/>
        <w:t>הנאום מתייחס להתקדמות בשלבים על-פי ביצוע - להחלפת המנהיגות הפלסטינית במנהיגות חדשה ואחרת; לצורך הבלתי-מתפשר להילחם בטרור כתנאי להתקדמות בתהליך ולכך שלא יהיה מעבר משלב לשלב ללא יישום מלא של השלב שקדם לו.</w:t>
      </w:r>
    </w:p>
    <w:p w14:paraId="52168A0B" w14:textId="77777777" w:rsidR="00000000" w:rsidRDefault="00E52DD3">
      <w:pPr>
        <w:pStyle w:val="a"/>
        <w:ind w:firstLine="0"/>
        <w:rPr>
          <w:rFonts w:hint="cs"/>
          <w:rtl/>
        </w:rPr>
      </w:pPr>
    </w:p>
    <w:p w14:paraId="45BABB3C" w14:textId="77777777" w:rsidR="00000000" w:rsidRDefault="00E52DD3">
      <w:pPr>
        <w:pStyle w:val="a"/>
        <w:ind w:firstLine="0"/>
        <w:rPr>
          <w:rFonts w:hint="cs"/>
          <w:rtl/>
        </w:rPr>
      </w:pPr>
      <w:r>
        <w:rPr>
          <w:rFonts w:hint="cs"/>
          <w:rtl/>
        </w:rPr>
        <w:tab/>
        <w:t>2. ישראל קיבלה באופן עקרוני את נא</w:t>
      </w:r>
      <w:r>
        <w:rPr>
          <w:rFonts w:hint="cs"/>
          <w:rtl/>
        </w:rPr>
        <w:t>ום הנשיא, החזון והמתווה שהוצגו בו.</w:t>
      </w:r>
    </w:p>
    <w:p w14:paraId="27ADD493" w14:textId="77777777" w:rsidR="00000000" w:rsidRDefault="00E52DD3">
      <w:pPr>
        <w:pStyle w:val="a"/>
        <w:ind w:firstLine="0"/>
        <w:rPr>
          <w:rFonts w:hint="cs"/>
          <w:rtl/>
        </w:rPr>
      </w:pPr>
    </w:p>
    <w:p w14:paraId="52C0D4D5" w14:textId="77777777" w:rsidR="00000000" w:rsidRDefault="00E52DD3">
      <w:pPr>
        <w:pStyle w:val="a"/>
        <w:ind w:firstLine="0"/>
        <w:rPr>
          <w:rFonts w:hint="cs"/>
          <w:rtl/>
        </w:rPr>
      </w:pPr>
      <w:r>
        <w:rPr>
          <w:rFonts w:hint="cs"/>
          <w:rtl/>
        </w:rPr>
        <w:tab/>
        <w:t>3. כל סיעות הקואליציה הסכימו וחתמו על קווי היסוד של הממשלה. קווי יסוד אלו מתייחסים, בחלק העוסק במדיניות החוץ ובתהליכים מדיניים, לחתירה להסדר מדיני תוך כדי לחימה בטרור ואי-ויתור גורף בנושאים ביטחוניים הקשורים לביטחונם של</w:t>
      </w:r>
      <w:r>
        <w:rPr>
          <w:rFonts w:hint="cs"/>
          <w:rtl/>
        </w:rPr>
        <w:t xml:space="preserve"> תושבי ישראל, וזאת כפי שבוטאו בנאום הרצלייה של ראש הממשלה, מדצמבר 2002. </w:t>
      </w:r>
    </w:p>
    <w:p w14:paraId="4AB1C984" w14:textId="77777777" w:rsidR="00000000" w:rsidRDefault="00E52DD3">
      <w:pPr>
        <w:pStyle w:val="a"/>
        <w:ind w:firstLine="0"/>
        <w:rPr>
          <w:rFonts w:hint="cs"/>
          <w:rtl/>
        </w:rPr>
      </w:pPr>
    </w:p>
    <w:p w14:paraId="218CBA80" w14:textId="77777777" w:rsidR="00000000" w:rsidRDefault="00E52DD3">
      <w:pPr>
        <w:pStyle w:val="ad"/>
        <w:rPr>
          <w:rtl/>
        </w:rPr>
      </w:pPr>
      <w:r>
        <w:rPr>
          <w:rtl/>
        </w:rPr>
        <w:t>היו"ר משה כחלון:</w:t>
      </w:r>
    </w:p>
    <w:p w14:paraId="2EDB8968" w14:textId="77777777" w:rsidR="00000000" w:rsidRDefault="00E52DD3">
      <w:pPr>
        <w:pStyle w:val="a"/>
        <w:rPr>
          <w:rtl/>
        </w:rPr>
      </w:pPr>
    </w:p>
    <w:p w14:paraId="37332A81" w14:textId="77777777" w:rsidR="00000000" w:rsidRDefault="00E52DD3">
      <w:pPr>
        <w:pStyle w:val="a"/>
        <w:rPr>
          <w:rFonts w:hint="cs"/>
          <w:rtl/>
        </w:rPr>
      </w:pPr>
      <w:r>
        <w:rPr>
          <w:rFonts w:hint="cs"/>
          <w:rtl/>
        </w:rPr>
        <w:t xml:space="preserve">שאילתא מס' 85 לחבר הכנסת משה גפני. </w:t>
      </w:r>
    </w:p>
    <w:p w14:paraId="40F27AE5" w14:textId="77777777" w:rsidR="00000000" w:rsidRDefault="00E52DD3">
      <w:pPr>
        <w:pStyle w:val="a"/>
        <w:rPr>
          <w:rFonts w:hint="cs"/>
          <w:rtl/>
        </w:rPr>
      </w:pPr>
    </w:p>
    <w:p w14:paraId="3161697A" w14:textId="77777777" w:rsidR="00000000" w:rsidRDefault="00E52DD3">
      <w:pPr>
        <w:pStyle w:val="Query"/>
        <w:jc w:val="center"/>
        <w:rPr>
          <w:rtl/>
        </w:rPr>
      </w:pPr>
      <w:bookmarkStart w:id="475" w:name="CQ10559FI0010559T21_05_2003_19_22_04"/>
      <w:bookmarkEnd w:id="475"/>
      <w:r>
        <w:rPr>
          <w:rtl/>
        </w:rPr>
        <w:t xml:space="preserve">85. </w:t>
      </w:r>
      <w:r>
        <w:rPr>
          <w:rFonts w:hint="cs"/>
          <w:rtl/>
        </w:rPr>
        <w:t xml:space="preserve">מודעות מטעם </w:t>
      </w:r>
      <w:r>
        <w:rPr>
          <w:rtl/>
        </w:rPr>
        <w:t>לשכת הפרסום הממשלתית</w:t>
      </w:r>
    </w:p>
    <w:p w14:paraId="01182F56" w14:textId="77777777" w:rsidR="00000000" w:rsidRDefault="00E52DD3">
      <w:pPr>
        <w:pStyle w:val="a"/>
        <w:rPr>
          <w:rFonts w:hint="cs"/>
          <w:rtl/>
        </w:rPr>
      </w:pPr>
    </w:p>
    <w:p w14:paraId="17DCAAB2" w14:textId="77777777" w:rsidR="00000000" w:rsidRDefault="00E52DD3">
      <w:pPr>
        <w:pStyle w:val="Heading1"/>
        <w:jc w:val="both"/>
        <w:rPr>
          <w:rFonts w:cs="Arial"/>
          <w:szCs w:val="22"/>
        </w:rPr>
      </w:pPr>
      <w:bookmarkStart w:id="476" w:name="ESQ10559"/>
      <w:bookmarkEnd w:id="476"/>
      <w:r>
        <w:rPr>
          <w:rFonts w:cs="Arial"/>
          <w:bCs/>
          <w:szCs w:val="22"/>
          <w:rtl/>
        </w:rPr>
        <w:t>חבר</w:t>
      </w:r>
      <w:r>
        <w:rPr>
          <w:rFonts w:cs="Arial" w:hint="cs"/>
          <w:bCs/>
          <w:szCs w:val="22"/>
          <w:rtl/>
        </w:rPr>
        <w:t xml:space="preserve"> הכנסת </w:t>
      </w:r>
      <w:r>
        <w:rPr>
          <w:rFonts w:cs="Arial"/>
          <w:bCs/>
          <w:szCs w:val="22"/>
          <w:rtl/>
        </w:rPr>
        <w:t>משה גפני</w:t>
      </w:r>
      <w:r>
        <w:rPr>
          <w:rFonts w:cs="Arial" w:hint="cs"/>
          <w:bCs/>
          <w:szCs w:val="22"/>
          <w:rtl/>
        </w:rPr>
        <w:t xml:space="preserve"> </w:t>
      </w:r>
      <w:r>
        <w:rPr>
          <w:rFonts w:cs="Arial"/>
          <w:bCs/>
          <w:szCs w:val="22"/>
          <w:rtl/>
        </w:rPr>
        <w:t>שאל</w:t>
      </w:r>
      <w:r>
        <w:rPr>
          <w:rFonts w:cs="Arial" w:hint="cs"/>
          <w:bCs/>
          <w:szCs w:val="22"/>
          <w:rtl/>
        </w:rPr>
        <w:t xml:space="preserve"> את </w:t>
      </w:r>
      <w:r>
        <w:rPr>
          <w:rFonts w:cs="Arial"/>
          <w:bCs/>
          <w:szCs w:val="22"/>
          <w:rtl/>
        </w:rPr>
        <w:t>ראש הממשלה</w:t>
      </w:r>
    </w:p>
    <w:p w14:paraId="078D27D7" w14:textId="77777777" w:rsidR="00000000" w:rsidRDefault="00E52DD3">
      <w:pPr>
        <w:bidi/>
        <w:spacing w:line="360" w:lineRule="auto"/>
        <w:ind w:firstLine="720"/>
        <w:jc w:val="both"/>
        <w:rPr>
          <w:rFonts w:cs="Arial"/>
          <w:sz w:val="28"/>
          <w:szCs w:val="22"/>
        </w:rPr>
      </w:pPr>
      <w:r>
        <w:rPr>
          <w:rFonts w:cs="Arial"/>
          <w:sz w:val="28"/>
          <w:szCs w:val="22"/>
          <w:rtl/>
        </w:rPr>
        <w:t xml:space="preserve">ביום כ"ט באדר </w:t>
      </w:r>
      <w:r>
        <w:rPr>
          <w:rFonts w:cs="Arial" w:hint="cs"/>
          <w:sz w:val="28"/>
          <w:szCs w:val="22"/>
          <w:rtl/>
        </w:rPr>
        <w:t>ב'</w:t>
      </w:r>
      <w:r>
        <w:rPr>
          <w:rFonts w:cs="Arial"/>
          <w:sz w:val="28"/>
          <w:szCs w:val="22"/>
          <w:rtl/>
        </w:rPr>
        <w:t xml:space="preserve"> התשס"ג (2 באפריל 2003):</w:t>
      </w:r>
    </w:p>
    <w:p w14:paraId="4D3E126C" w14:textId="77777777" w:rsidR="00000000" w:rsidRDefault="00E52DD3">
      <w:pPr>
        <w:bidi/>
        <w:spacing w:line="360" w:lineRule="auto"/>
        <w:ind w:firstLine="523"/>
        <w:jc w:val="both"/>
        <w:rPr>
          <w:rFonts w:cs="Arial" w:hint="cs"/>
          <w:sz w:val="28"/>
          <w:szCs w:val="22"/>
          <w:rtl/>
        </w:rPr>
      </w:pPr>
    </w:p>
    <w:p w14:paraId="61559AFA" w14:textId="77777777" w:rsidR="00000000" w:rsidRDefault="00E52DD3">
      <w:pPr>
        <w:bidi/>
        <w:spacing w:line="360" w:lineRule="auto"/>
        <w:ind w:firstLine="523"/>
        <w:jc w:val="both"/>
        <w:rPr>
          <w:rFonts w:cs="Arial" w:hint="cs"/>
          <w:sz w:val="28"/>
          <w:szCs w:val="22"/>
        </w:rPr>
      </w:pPr>
    </w:p>
    <w:p w14:paraId="2C2753F8" w14:textId="77777777" w:rsidR="00000000" w:rsidRDefault="00E52DD3">
      <w:pPr>
        <w:bidi/>
        <w:spacing w:line="360" w:lineRule="auto"/>
        <w:ind w:firstLine="720"/>
        <w:jc w:val="both"/>
        <w:rPr>
          <w:rFonts w:cs="Arial"/>
          <w:sz w:val="28"/>
          <w:szCs w:val="22"/>
        </w:rPr>
      </w:pPr>
      <w:r>
        <w:rPr>
          <w:rFonts w:cs="Arial"/>
          <w:sz w:val="28"/>
          <w:szCs w:val="22"/>
          <w:rtl/>
        </w:rPr>
        <w:t>לשכת הפרס</w:t>
      </w:r>
      <w:r>
        <w:rPr>
          <w:rFonts w:cs="Arial"/>
          <w:sz w:val="28"/>
          <w:szCs w:val="22"/>
          <w:rtl/>
        </w:rPr>
        <w:t xml:space="preserve">ום הממשלתית </w:t>
      </w:r>
      <w:r>
        <w:rPr>
          <w:rFonts w:cs="Arial" w:hint="cs"/>
          <w:sz w:val="28"/>
          <w:szCs w:val="22"/>
          <w:rtl/>
        </w:rPr>
        <w:t xml:space="preserve">- </w:t>
      </w:r>
      <w:r>
        <w:rPr>
          <w:rFonts w:cs="Arial"/>
          <w:sz w:val="28"/>
          <w:szCs w:val="22"/>
          <w:rtl/>
        </w:rPr>
        <w:t>לפ"מ</w:t>
      </w:r>
      <w:r>
        <w:rPr>
          <w:rFonts w:cs="Arial" w:hint="cs"/>
          <w:sz w:val="28"/>
          <w:szCs w:val="22"/>
          <w:rtl/>
        </w:rPr>
        <w:t xml:space="preserve"> -</w:t>
      </w:r>
      <w:r>
        <w:rPr>
          <w:rFonts w:cs="Arial"/>
          <w:sz w:val="28"/>
          <w:szCs w:val="22"/>
          <w:rtl/>
        </w:rPr>
        <w:t xml:space="preserve"> מפרסמת הודעות לציבור בעיתונים</w:t>
      </w:r>
      <w:r>
        <w:rPr>
          <w:rFonts w:cs="Arial" w:hint="cs"/>
          <w:sz w:val="28"/>
          <w:szCs w:val="22"/>
          <w:rtl/>
        </w:rPr>
        <w:t>,</w:t>
      </w:r>
      <w:r>
        <w:rPr>
          <w:rFonts w:cs="Arial"/>
          <w:sz w:val="28"/>
          <w:szCs w:val="22"/>
          <w:rtl/>
        </w:rPr>
        <w:t xml:space="preserve"> </w:t>
      </w:r>
      <w:r>
        <w:rPr>
          <w:rFonts w:cs="Arial" w:hint="cs"/>
          <w:sz w:val="28"/>
          <w:szCs w:val="22"/>
          <w:rtl/>
        </w:rPr>
        <w:t>ו</w:t>
      </w:r>
      <w:r>
        <w:rPr>
          <w:rFonts w:cs="Arial"/>
          <w:sz w:val="28"/>
          <w:szCs w:val="22"/>
          <w:rtl/>
        </w:rPr>
        <w:t>בה</w:t>
      </w:r>
      <w:r>
        <w:rPr>
          <w:rFonts w:cs="Arial" w:hint="cs"/>
          <w:sz w:val="28"/>
          <w:szCs w:val="22"/>
          <w:rtl/>
        </w:rPr>
        <w:t>ן</w:t>
      </w:r>
      <w:r>
        <w:rPr>
          <w:rFonts w:cs="Arial"/>
          <w:sz w:val="28"/>
          <w:szCs w:val="22"/>
          <w:rtl/>
        </w:rPr>
        <w:t xml:space="preserve"> היא מודיע</w:t>
      </w:r>
      <w:r>
        <w:rPr>
          <w:rFonts w:cs="Arial" w:hint="cs"/>
          <w:sz w:val="28"/>
          <w:szCs w:val="22"/>
          <w:rtl/>
        </w:rPr>
        <w:t>ה</w:t>
      </w:r>
      <w:r>
        <w:rPr>
          <w:rFonts w:cs="Arial"/>
          <w:sz w:val="28"/>
          <w:szCs w:val="22"/>
          <w:rtl/>
        </w:rPr>
        <w:t xml:space="preserve"> על שעות פתיחתם וסגירתם של משרדי ממשלה, או סגירת כבישים ע</w:t>
      </w:r>
      <w:r>
        <w:rPr>
          <w:rFonts w:cs="Arial" w:hint="cs"/>
          <w:sz w:val="28"/>
          <w:szCs w:val="22"/>
          <w:rtl/>
        </w:rPr>
        <w:t>ל-יד</w:t>
      </w:r>
      <w:r>
        <w:rPr>
          <w:rFonts w:cs="Arial"/>
          <w:sz w:val="28"/>
          <w:szCs w:val="22"/>
          <w:rtl/>
        </w:rPr>
        <w:t>י מע"צ. הפרסום נעשה במספר מצומצם של עיתונים.</w:t>
      </w:r>
    </w:p>
    <w:p w14:paraId="7BCD2130" w14:textId="77777777" w:rsidR="00000000" w:rsidRDefault="00E52DD3">
      <w:pPr>
        <w:bidi/>
        <w:spacing w:line="360" w:lineRule="auto"/>
        <w:ind w:firstLine="720"/>
        <w:jc w:val="both"/>
        <w:rPr>
          <w:rFonts w:cs="Arial"/>
          <w:sz w:val="28"/>
          <w:szCs w:val="22"/>
        </w:rPr>
      </w:pPr>
    </w:p>
    <w:p w14:paraId="077F3550" w14:textId="77777777" w:rsidR="00000000" w:rsidRDefault="00E52DD3">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362CEFBE" w14:textId="77777777" w:rsidR="00000000" w:rsidRDefault="00E52DD3">
      <w:pPr>
        <w:bidi/>
        <w:spacing w:line="360" w:lineRule="auto"/>
        <w:ind w:firstLine="720"/>
        <w:jc w:val="both"/>
        <w:rPr>
          <w:rFonts w:cs="Arial"/>
          <w:sz w:val="28"/>
          <w:szCs w:val="22"/>
        </w:rPr>
      </w:pPr>
    </w:p>
    <w:p w14:paraId="74F60FE8" w14:textId="77777777" w:rsidR="00000000" w:rsidRDefault="00E52DD3">
      <w:pPr>
        <w:pStyle w:val="BodyTextIndent2"/>
        <w:ind w:left="0" w:firstLine="720"/>
        <w:jc w:val="both"/>
        <w:rPr>
          <w:rFonts w:cs="Arial"/>
          <w:szCs w:val="22"/>
          <w:rtl/>
        </w:rPr>
      </w:pPr>
      <w:r>
        <w:rPr>
          <w:rFonts w:cs="Arial" w:hint="cs"/>
          <w:szCs w:val="22"/>
          <w:rtl/>
        </w:rPr>
        <w:t xml:space="preserve">1. </w:t>
      </w:r>
      <w:r>
        <w:rPr>
          <w:rFonts w:cs="Arial"/>
          <w:szCs w:val="22"/>
          <w:rtl/>
        </w:rPr>
        <w:t xml:space="preserve">מדוע הודעות כגון אלו </w:t>
      </w:r>
      <w:r>
        <w:rPr>
          <w:rFonts w:cs="Arial" w:hint="cs"/>
          <w:szCs w:val="22"/>
          <w:rtl/>
        </w:rPr>
        <w:t>אינן</w:t>
      </w:r>
      <w:r>
        <w:rPr>
          <w:rFonts w:cs="Arial"/>
          <w:szCs w:val="22"/>
          <w:rtl/>
        </w:rPr>
        <w:t xml:space="preserve"> מפורסמות בכל העיתונים היומיים?</w:t>
      </w:r>
    </w:p>
    <w:p w14:paraId="1ECD26DA" w14:textId="77777777" w:rsidR="00000000" w:rsidRDefault="00E52DD3">
      <w:pPr>
        <w:bidi/>
        <w:spacing w:line="360" w:lineRule="auto"/>
        <w:ind w:firstLine="720"/>
        <w:jc w:val="both"/>
        <w:rPr>
          <w:rFonts w:cs="Arial"/>
          <w:sz w:val="28"/>
          <w:szCs w:val="22"/>
          <w:rtl/>
        </w:rPr>
      </w:pPr>
    </w:p>
    <w:p w14:paraId="3F583E81" w14:textId="77777777" w:rsidR="00000000" w:rsidRDefault="00E52DD3">
      <w:pPr>
        <w:bidi/>
        <w:spacing w:line="360" w:lineRule="auto"/>
        <w:ind w:firstLine="720"/>
        <w:jc w:val="both"/>
        <w:rPr>
          <w:rFonts w:cs="Arial" w:hint="cs"/>
          <w:sz w:val="28"/>
          <w:szCs w:val="22"/>
          <w:rtl/>
        </w:rPr>
      </w:pPr>
      <w:r>
        <w:rPr>
          <w:rFonts w:cs="Arial" w:hint="cs"/>
          <w:sz w:val="28"/>
          <w:szCs w:val="22"/>
          <w:rtl/>
        </w:rPr>
        <w:t xml:space="preserve">2. </w:t>
      </w:r>
      <w:r>
        <w:rPr>
          <w:rFonts w:cs="Arial"/>
          <w:sz w:val="28"/>
          <w:szCs w:val="22"/>
          <w:rtl/>
        </w:rPr>
        <w:t>מה</w:t>
      </w:r>
      <w:r>
        <w:rPr>
          <w:rFonts w:cs="Arial" w:hint="cs"/>
          <w:sz w:val="28"/>
          <w:szCs w:val="22"/>
          <w:rtl/>
        </w:rPr>
        <w:t xml:space="preserve"> ה</w:t>
      </w:r>
      <w:r>
        <w:rPr>
          <w:rFonts w:cs="Arial" w:hint="cs"/>
          <w:sz w:val="28"/>
          <w:szCs w:val="22"/>
          <w:rtl/>
        </w:rPr>
        <w:t>וא</w:t>
      </w:r>
      <w:r>
        <w:rPr>
          <w:rFonts w:cs="Arial"/>
          <w:sz w:val="28"/>
          <w:szCs w:val="22"/>
          <w:rtl/>
        </w:rPr>
        <w:t xml:space="preserve"> </w:t>
      </w:r>
      <w:r>
        <w:rPr>
          <w:rFonts w:cs="Arial" w:hint="cs"/>
          <w:sz w:val="28"/>
          <w:szCs w:val="22"/>
          <w:rtl/>
        </w:rPr>
        <w:t>הקריטריון</w:t>
      </w:r>
      <w:r>
        <w:rPr>
          <w:rFonts w:cs="Arial"/>
          <w:sz w:val="28"/>
          <w:szCs w:val="22"/>
          <w:rtl/>
        </w:rPr>
        <w:t xml:space="preserve"> </w:t>
      </w:r>
      <w:r>
        <w:rPr>
          <w:rFonts w:cs="Arial" w:hint="cs"/>
          <w:sz w:val="28"/>
          <w:szCs w:val="22"/>
          <w:rtl/>
        </w:rPr>
        <w:t>ש</w:t>
      </w:r>
      <w:r>
        <w:rPr>
          <w:rFonts w:cs="Arial"/>
          <w:sz w:val="28"/>
          <w:szCs w:val="22"/>
          <w:rtl/>
        </w:rPr>
        <w:t>על</w:t>
      </w:r>
      <w:r>
        <w:rPr>
          <w:rFonts w:cs="Arial" w:hint="cs"/>
          <w:sz w:val="28"/>
          <w:szCs w:val="22"/>
          <w:rtl/>
        </w:rPr>
        <w:t>-</w:t>
      </w:r>
      <w:r>
        <w:rPr>
          <w:rFonts w:cs="Arial"/>
          <w:sz w:val="28"/>
          <w:szCs w:val="22"/>
          <w:rtl/>
        </w:rPr>
        <w:t xml:space="preserve">פיו </w:t>
      </w:r>
      <w:r>
        <w:rPr>
          <w:rFonts w:cs="Arial" w:hint="cs"/>
          <w:sz w:val="28"/>
          <w:szCs w:val="22"/>
          <w:rtl/>
        </w:rPr>
        <w:t>מחליטה לשכת הפרסום באילו עיתונים לפרסם?</w:t>
      </w:r>
    </w:p>
    <w:p w14:paraId="3762B561" w14:textId="77777777" w:rsidR="00000000" w:rsidRDefault="00E52DD3">
      <w:pPr>
        <w:bidi/>
        <w:spacing w:line="360" w:lineRule="auto"/>
        <w:ind w:firstLine="720"/>
        <w:jc w:val="both"/>
        <w:rPr>
          <w:rFonts w:cs="Arial" w:hint="cs"/>
          <w:sz w:val="28"/>
          <w:szCs w:val="22"/>
          <w:rtl/>
        </w:rPr>
      </w:pPr>
    </w:p>
    <w:p w14:paraId="60D50DE6" w14:textId="77777777" w:rsidR="00000000" w:rsidRDefault="00E52DD3">
      <w:pPr>
        <w:pStyle w:val="SpeakerCon"/>
        <w:rPr>
          <w:rtl/>
        </w:rPr>
      </w:pPr>
      <w:bookmarkStart w:id="477" w:name="FS000000474T21_05_2003_19_22_30C"/>
      <w:bookmarkEnd w:id="477"/>
      <w:r>
        <w:rPr>
          <w:rtl/>
        </w:rPr>
        <w:t>השר גדעון עזרא:</w:t>
      </w:r>
    </w:p>
    <w:p w14:paraId="68830B37" w14:textId="77777777" w:rsidR="00000000" w:rsidRDefault="00E52DD3">
      <w:pPr>
        <w:pStyle w:val="a"/>
        <w:rPr>
          <w:rtl/>
        </w:rPr>
      </w:pPr>
    </w:p>
    <w:p w14:paraId="065234F2" w14:textId="77777777" w:rsidR="00000000" w:rsidRDefault="00E52DD3">
      <w:pPr>
        <w:pStyle w:val="a"/>
        <w:rPr>
          <w:rFonts w:hint="cs"/>
          <w:rtl/>
        </w:rPr>
      </w:pPr>
      <w:r>
        <w:rPr>
          <w:rFonts w:hint="cs"/>
          <w:rtl/>
        </w:rPr>
        <w:t>1. חבר הכנסת גפני, הודעות לציבור בנושא פתיחתם וסגירתם של משרדי ממשלה מתפרסמות על-ידי לשכת הפרסום הממשלתית במספר עיתונים מצומצם בשל מגבלות תקציב.</w:t>
      </w:r>
    </w:p>
    <w:p w14:paraId="1AC5D3F9" w14:textId="77777777" w:rsidR="00000000" w:rsidRDefault="00E52DD3">
      <w:pPr>
        <w:pStyle w:val="a"/>
        <w:rPr>
          <w:rFonts w:hint="cs"/>
          <w:rtl/>
        </w:rPr>
      </w:pPr>
    </w:p>
    <w:p w14:paraId="3261C9CE" w14:textId="77777777" w:rsidR="00000000" w:rsidRDefault="00E52DD3">
      <w:pPr>
        <w:pStyle w:val="a"/>
        <w:rPr>
          <w:rFonts w:hint="cs"/>
          <w:rtl/>
        </w:rPr>
      </w:pPr>
      <w:r>
        <w:rPr>
          <w:rFonts w:hint="cs"/>
          <w:rtl/>
        </w:rPr>
        <w:t>2. הקריטריונים שעל-פיהם נקבע בא</w:t>
      </w:r>
      <w:r>
        <w:rPr>
          <w:rFonts w:hint="cs"/>
          <w:rtl/>
        </w:rPr>
        <w:t>ילו עיתונים לפרסם את המודעות מבוססים על שיקולים תקציביים. לשכת הפרסום, בשיתוף עם המשרד המעוניין בפרסום, ועל-פי תקציב המשרד, פועלת על מנת לפרסם כמות גדולה של מודעות ובמחיר נמוך ככל שניתן, וזאת על-פי תפוצת העיתונים ומחיריהם ועל-פי היחס בין עלות לתפוצה.</w:t>
      </w:r>
    </w:p>
    <w:p w14:paraId="6C87AF36" w14:textId="77777777" w:rsidR="00000000" w:rsidRDefault="00E52DD3">
      <w:pPr>
        <w:pStyle w:val="a"/>
        <w:ind w:firstLine="0"/>
        <w:rPr>
          <w:rFonts w:hint="cs"/>
          <w:rtl/>
        </w:rPr>
      </w:pPr>
    </w:p>
    <w:p w14:paraId="2C59A07B" w14:textId="77777777" w:rsidR="00000000" w:rsidRDefault="00E52DD3">
      <w:pPr>
        <w:pStyle w:val="ad"/>
        <w:rPr>
          <w:rtl/>
        </w:rPr>
      </w:pPr>
      <w:r>
        <w:rPr>
          <w:rtl/>
        </w:rPr>
        <w:t>היו"</w:t>
      </w:r>
      <w:r>
        <w:rPr>
          <w:rtl/>
        </w:rPr>
        <w:t>ר משה כחלון:</w:t>
      </w:r>
    </w:p>
    <w:p w14:paraId="056E5DE3" w14:textId="77777777" w:rsidR="00000000" w:rsidRDefault="00E52DD3">
      <w:pPr>
        <w:pStyle w:val="a"/>
        <w:rPr>
          <w:rtl/>
        </w:rPr>
      </w:pPr>
    </w:p>
    <w:p w14:paraId="761480B6" w14:textId="77777777" w:rsidR="00000000" w:rsidRDefault="00E52DD3">
      <w:pPr>
        <w:pStyle w:val="a"/>
        <w:rPr>
          <w:rFonts w:hint="cs"/>
          <w:rtl/>
        </w:rPr>
      </w:pPr>
      <w:r>
        <w:rPr>
          <w:rFonts w:hint="cs"/>
          <w:rtl/>
        </w:rPr>
        <w:t>שאלה נוספת לחבר הכנסת משה גפני.</w:t>
      </w:r>
    </w:p>
    <w:p w14:paraId="0B9ACF9D" w14:textId="77777777" w:rsidR="00000000" w:rsidRDefault="00E52DD3">
      <w:pPr>
        <w:pStyle w:val="a"/>
        <w:ind w:firstLine="0"/>
        <w:rPr>
          <w:rFonts w:hint="cs"/>
          <w:rtl/>
        </w:rPr>
      </w:pPr>
    </w:p>
    <w:p w14:paraId="4D1B7980" w14:textId="77777777" w:rsidR="00000000" w:rsidRDefault="00E52DD3">
      <w:pPr>
        <w:pStyle w:val="Speaker"/>
        <w:rPr>
          <w:rtl/>
        </w:rPr>
      </w:pPr>
      <w:bookmarkStart w:id="478" w:name="FS000000526T21_05_2003_19_24_00"/>
      <w:bookmarkEnd w:id="478"/>
      <w:r>
        <w:rPr>
          <w:rFonts w:hint="eastAsia"/>
          <w:rtl/>
        </w:rPr>
        <w:t>משה</w:t>
      </w:r>
      <w:r>
        <w:rPr>
          <w:rtl/>
        </w:rPr>
        <w:t xml:space="preserve"> גפני (יהדות התורה):</w:t>
      </w:r>
    </w:p>
    <w:p w14:paraId="3210F792" w14:textId="77777777" w:rsidR="00000000" w:rsidRDefault="00E52DD3">
      <w:pPr>
        <w:pStyle w:val="a"/>
        <w:rPr>
          <w:rFonts w:hint="cs"/>
          <w:rtl/>
        </w:rPr>
      </w:pPr>
    </w:p>
    <w:p w14:paraId="4FF66E3C" w14:textId="77777777" w:rsidR="00000000" w:rsidRDefault="00E52DD3">
      <w:pPr>
        <w:pStyle w:val="a"/>
        <w:rPr>
          <w:rFonts w:hint="cs"/>
          <w:rtl/>
        </w:rPr>
      </w:pPr>
      <w:r>
        <w:rPr>
          <w:rFonts w:hint="cs"/>
          <w:rtl/>
        </w:rPr>
        <w:t>אדוני היושב-ראש, כבוד השר, יש דבר סיסטמטי, שלפי דעתי חוזר כבר זמן רב בלשכת הפרסום הממשלתית. למשל, הנושא של סגירת כבישים; למשל, סגירת כביש גהה. לאחרונה זה קורה הרבה מאוד, וזה מתפרסם על-</w:t>
      </w:r>
      <w:r>
        <w:rPr>
          <w:rFonts w:hint="cs"/>
          <w:rtl/>
        </w:rPr>
        <w:t>פי רוב בעיתונים שחלק מהציבור לא קורא אותם. בעיתונים היומיים הדתיים אתה לא מוצא את ההודעות האלה. אני נוסע בכביש. אני לא זכאי לדעת, וכמוני אלפים ולפעמים עשרות-אלפים, ואולי אפילו מאות-אלפים, אנחנו לא זכאים לדעת שמע"צ סוגרת כביש? אם באים ואומרים, בגלל מגבלות ת</w:t>
      </w:r>
      <w:r>
        <w:rPr>
          <w:rFonts w:hint="cs"/>
          <w:rtl/>
        </w:rPr>
        <w:t xml:space="preserve">קציב מפרסמים פעם במקום כזה ופעם במקום אחר, אני מבין. אבל כל הזמן אין מפרסמים בעיתונות הזאת, ואנשים אינם יודעים על דברים מאוד חיוניים. </w:t>
      </w:r>
    </w:p>
    <w:p w14:paraId="3BEFD79A" w14:textId="77777777" w:rsidR="00000000" w:rsidRDefault="00E52DD3">
      <w:pPr>
        <w:pStyle w:val="a"/>
        <w:rPr>
          <w:rFonts w:hint="cs"/>
          <w:rtl/>
        </w:rPr>
      </w:pPr>
    </w:p>
    <w:p w14:paraId="7B2F06AF" w14:textId="77777777" w:rsidR="00000000" w:rsidRDefault="00E52DD3">
      <w:pPr>
        <w:pStyle w:val="a"/>
        <w:rPr>
          <w:rFonts w:hint="cs"/>
          <w:rtl/>
        </w:rPr>
      </w:pPr>
      <w:r>
        <w:rPr>
          <w:rFonts w:hint="cs"/>
          <w:rtl/>
        </w:rPr>
        <w:t>אני לא מדבר סתם על ההצגה שמשרד האוצר עשה עם  הפרסום של התוכנית הכלכלית, שהוא לא פרסם את זה בעיתונות הדתית. את זה אני מבי</w:t>
      </w:r>
      <w:r>
        <w:rPr>
          <w:rFonts w:hint="cs"/>
          <w:rtl/>
        </w:rPr>
        <w:t xml:space="preserve">ן, כי האנשים הדתיים הם אינטליגנטים והם היו צוחקים. אבל סגירת כבישים זה דבר רציני. </w:t>
      </w:r>
    </w:p>
    <w:p w14:paraId="56205C50" w14:textId="77777777" w:rsidR="00000000" w:rsidRDefault="00E52DD3">
      <w:pPr>
        <w:pStyle w:val="a"/>
        <w:ind w:firstLine="0"/>
        <w:rPr>
          <w:rFonts w:hint="cs"/>
          <w:rtl/>
        </w:rPr>
      </w:pPr>
    </w:p>
    <w:p w14:paraId="328242E7" w14:textId="77777777" w:rsidR="00000000" w:rsidRDefault="00E52DD3">
      <w:pPr>
        <w:pStyle w:val="Speaker"/>
        <w:rPr>
          <w:rtl/>
        </w:rPr>
      </w:pPr>
      <w:bookmarkStart w:id="479" w:name="FS000000526T21_05_2003_19_27_00C"/>
      <w:bookmarkStart w:id="480" w:name="FS000000474T21_05_2003_19_27_09"/>
      <w:bookmarkEnd w:id="479"/>
      <w:bookmarkEnd w:id="480"/>
      <w:r>
        <w:rPr>
          <w:rFonts w:hint="eastAsia"/>
          <w:rtl/>
        </w:rPr>
        <w:t>השר</w:t>
      </w:r>
      <w:r>
        <w:rPr>
          <w:rtl/>
        </w:rPr>
        <w:t xml:space="preserve"> גדעון עזרא:</w:t>
      </w:r>
    </w:p>
    <w:p w14:paraId="4A4D6997" w14:textId="77777777" w:rsidR="00000000" w:rsidRDefault="00E52DD3">
      <w:pPr>
        <w:pStyle w:val="a"/>
        <w:rPr>
          <w:rFonts w:hint="cs"/>
          <w:rtl/>
        </w:rPr>
      </w:pPr>
    </w:p>
    <w:p w14:paraId="16D89F3F" w14:textId="77777777" w:rsidR="00000000" w:rsidRDefault="00E52DD3">
      <w:pPr>
        <w:pStyle w:val="a"/>
        <w:rPr>
          <w:rFonts w:hint="cs"/>
          <w:rtl/>
        </w:rPr>
      </w:pPr>
      <w:r>
        <w:rPr>
          <w:rFonts w:hint="cs"/>
          <w:rtl/>
        </w:rPr>
        <w:t xml:space="preserve">לפי דעתי, אם יסגרו כביש בבני-ברק - - - </w:t>
      </w:r>
    </w:p>
    <w:p w14:paraId="0F62021D" w14:textId="77777777" w:rsidR="00000000" w:rsidRDefault="00E52DD3">
      <w:pPr>
        <w:pStyle w:val="a"/>
        <w:ind w:firstLine="0"/>
        <w:rPr>
          <w:rFonts w:hint="cs"/>
          <w:rtl/>
        </w:rPr>
      </w:pPr>
    </w:p>
    <w:p w14:paraId="3DF7DE4A" w14:textId="77777777" w:rsidR="00000000" w:rsidRDefault="00E52DD3">
      <w:pPr>
        <w:pStyle w:val="ac"/>
        <w:rPr>
          <w:rtl/>
        </w:rPr>
      </w:pPr>
      <w:r>
        <w:rPr>
          <w:rFonts w:hint="eastAsia"/>
          <w:rtl/>
        </w:rPr>
        <w:t>משה</w:t>
      </w:r>
      <w:r>
        <w:rPr>
          <w:rtl/>
        </w:rPr>
        <w:t xml:space="preserve"> גפני (יהדות התורה):</w:t>
      </w:r>
    </w:p>
    <w:p w14:paraId="691788DC" w14:textId="77777777" w:rsidR="00000000" w:rsidRDefault="00E52DD3">
      <w:pPr>
        <w:pStyle w:val="a"/>
        <w:rPr>
          <w:rFonts w:hint="cs"/>
          <w:rtl/>
        </w:rPr>
      </w:pPr>
    </w:p>
    <w:p w14:paraId="46EA40CE" w14:textId="77777777" w:rsidR="00000000" w:rsidRDefault="00E52DD3">
      <w:pPr>
        <w:pStyle w:val="a"/>
        <w:rPr>
          <w:rFonts w:hint="cs"/>
          <w:rtl/>
        </w:rPr>
      </w:pPr>
      <w:r>
        <w:rPr>
          <w:rFonts w:hint="cs"/>
          <w:rtl/>
        </w:rPr>
        <w:t>לא, את כביש גהה.</w:t>
      </w:r>
    </w:p>
    <w:p w14:paraId="23C4F35B" w14:textId="77777777" w:rsidR="00000000" w:rsidRDefault="00E52DD3">
      <w:pPr>
        <w:pStyle w:val="a"/>
        <w:ind w:firstLine="0"/>
        <w:rPr>
          <w:rFonts w:hint="cs"/>
          <w:rtl/>
        </w:rPr>
      </w:pPr>
    </w:p>
    <w:p w14:paraId="55B8BFB3" w14:textId="77777777" w:rsidR="00000000" w:rsidRDefault="00E52DD3">
      <w:pPr>
        <w:pStyle w:val="SpeakerCon"/>
        <w:rPr>
          <w:rtl/>
        </w:rPr>
      </w:pPr>
      <w:bookmarkStart w:id="481" w:name="FS000000474T21_05_2003_19_27_24C"/>
      <w:bookmarkEnd w:id="481"/>
      <w:r>
        <w:rPr>
          <w:rtl/>
        </w:rPr>
        <w:t>השר גדעון עזרא:</w:t>
      </w:r>
    </w:p>
    <w:p w14:paraId="2B9F2778" w14:textId="77777777" w:rsidR="00000000" w:rsidRDefault="00E52DD3">
      <w:pPr>
        <w:pStyle w:val="a"/>
        <w:rPr>
          <w:rtl/>
        </w:rPr>
      </w:pPr>
    </w:p>
    <w:p w14:paraId="13BA0096" w14:textId="77777777" w:rsidR="00000000" w:rsidRDefault="00E52DD3">
      <w:pPr>
        <w:pStyle w:val="a"/>
        <w:rPr>
          <w:rFonts w:hint="cs"/>
          <w:rtl/>
        </w:rPr>
      </w:pPr>
      <w:r>
        <w:rPr>
          <w:rFonts w:hint="cs"/>
          <w:rtl/>
        </w:rPr>
        <w:t>תסלח לי, אם יסגרו כביש בתוך בני-ברק, יעשו לא נכון אם ל</w:t>
      </w:r>
      <w:r>
        <w:rPr>
          <w:rFonts w:hint="cs"/>
          <w:rtl/>
        </w:rPr>
        <w:t xml:space="preserve">א יפרסמו זאת גם בעיתונים החרדיים. אבל אם סוגרים את כביש גהה, שנוגע לאוכלוסייה כל כך גדולה במדינת ישראל, והתפוצה של העיתונים שלכם יותר קטנה, זה פשוט לא יגיע לידיעת האזרחים.  תודה. </w:t>
      </w:r>
    </w:p>
    <w:p w14:paraId="61B533BC" w14:textId="77777777" w:rsidR="00000000" w:rsidRDefault="00E52DD3">
      <w:pPr>
        <w:pStyle w:val="a"/>
        <w:ind w:firstLine="0"/>
        <w:rPr>
          <w:rFonts w:hint="cs"/>
          <w:rtl/>
        </w:rPr>
      </w:pPr>
    </w:p>
    <w:p w14:paraId="7F8EAACE" w14:textId="77777777" w:rsidR="00000000" w:rsidRDefault="00E52DD3">
      <w:pPr>
        <w:pStyle w:val="Query"/>
        <w:jc w:val="center"/>
        <w:rPr>
          <w:rtl/>
        </w:rPr>
      </w:pPr>
      <w:bookmarkStart w:id="482" w:name="CQ10731FI0010731T21_05_2003_18_57_41"/>
      <w:bookmarkEnd w:id="482"/>
      <w:r>
        <w:rPr>
          <w:rtl/>
        </w:rPr>
        <w:t>100. הוועדות המיוחדות</w:t>
      </w:r>
    </w:p>
    <w:p w14:paraId="1F3B962D" w14:textId="77777777" w:rsidR="00000000" w:rsidRDefault="00E52DD3">
      <w:pPr>
        <w:pStyle w:val="a"/>
        <w:rPr>
          <w:rtl/>
        </w:rPr>
      </w:pPr>
    </w:p>
    <w:p w14:paraId="4BFD0135" w14:textId="77777777" w:rsidR="00000000" w:rsidRDefault="00E52DD3">
      <w:pPr>
        <w:pStyle w:val="Heading1"/>
        <w:jc w:val="both"/>
        <w:rPr>
          <w:rFonts w:cs="Arial"/>
          <w:szCs w:val="22"/>
        </w:rPr>
      </w:pPr>
      <w:bookmarkStart w:id="483" w:name="ESQ10731"/>
      <w:bookmarkEnd w:id="483"/>
      <w:r>
        <w:rPr>
          <w:rFonts w:cs="Arial"/>
          <w:bCs/>
          <w:szCs w:val="22"/>
          <w:rtl/>
        </w:rPr>
        <w:t>חבר</w:t>
      </w:r>
      <w:r>
        <w:rPr>
          <w:rFonts w:cs="Arial" w:hint="cs"/>
          <w:bCs/>
          <w:szCs w:val="22"/>
          <w:rtl/>
        </w:rPr>
        <w:t xml:space="preserve"> הכנסת </w:t>
      </w:r>
      <w:r>
        <w:rPr>
          <w:rFonts w:cs="Arial"/>
          <w:bCs/>
          <w:szCs w:val="22"/>
          <w:rtl/>
        </w:rPr>
        <w:t>ישראל אייכלר</w:t>
      </w:r>
      <w:r>
        <w:rPr>
          <w:rFonts w:cs="Arial" w:hint="cs"/>
          <w:bCs/>
          <w:szCs w:val="22"/>
          <w:rtl/>
        </w:rPr>
        <w:t xml:space="preserve"> </w:t>
      </w:r>
      <w:r>
        <w:rPr>
          <w:rFonts w:cs="Arial"/>
          <w:bCs/>
          <w:szCs w:val="22"/>
          <w:rtl/>
        </w:rPr>
        <w:t>שאל</w:t>
      </w:r>
      <w:r>
        <w:rPr>
          <w:rFonts w:cs="Arial" w:hint="cs"/>
          <w:bCs/>
          <w:szCs w:val="22"/>
          <w:rtl/>
        </w:rPr>
        <w:t xml:space="preserve"> את </w:t>
      </w:r>
      <w:r>
        <w:rPr>
          <w:rFonts w:cs="Arial"/>
          <w:bCs/>
          <w:szCs w:val="22"/>
          <w:rtl/>
        </w:rPr>
        <w:t>ראש הממשלה</w:t>
      </w:r>
    </w:p>
    <w:p w14:paraId="44242552" w14:textId="77777777" w:rsidR="00000000" w:rsidRDefault="00E52DD3">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כ"</w:t>
      </w:r>
      <w:r>
        <w:rPr>
          <w:rFonts w:cs="Arial" w:hint="eastAsia"/>
          <w:sz w:val="28"/>
          <w:szCs w:val="22"/>
          <w:rtl/>
        </w:rPr>
        <w:t>ט</w:t>
      </w:r>
      <w:r>
        <w:rPr>
          <w:rFonts w:cs="Arial"/>
          <w:sz w:val="28"/>
          <w:szCs w:val="22"/>
          <w:rtl/>
        </w:rPr>
        <w:t xml:space="preserve"> בא</w:t>
      </w:r>
      <w:r>
        <w:rPr>
          <w:rFonts w:cs="Arial"/>
          <w:sz w:val="28"/>
          <w:szCs w:val="22"/>
          <w:rtl/>
        </w:rPr>
        <w:t xml:space="preserve">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(2 באפריל 2003):</w:t>
      </w:r>
    </w:p>
    <w:p w14:paraId="39B8972D" w14:textId="77777777" w:rsidR="00000000" w:rsidRDefault="00E52DD3">
      <w:pPr>
        <w:bidi/>
        <w:spacing w:line="360" w:lineRule="auto"/>
        <w:ind w:firstLine="523"/>
        <w:jc w:val="both"/>
        <w:rPr>
          <w:rFonts w:cs="Arial" w:hint="cs"/>
          <w:sz w:val="28"/>
          <w:szCs w:val="22"/>
          <w:rtl/>
        </w:rPr>
      </w:pPr>
    </w:p>
    <w:p w14:paraId="798C71C3" w14:textId="77777777" w:rsidR="00000000" w:rsidRDefault="00E52DD3">
      <w:pPr>
        <w:bidi/>
        <w:spacing w:line="360" w:lineRule="auto"/>
        <w:ind w:firstLine="523"/>
        <w:jc w:val="both"/>
        <w:rPr>
          <w:rFonts w:cs="Arial" w:hint="cs"/>
          <w:sz w:val="28"/>
          <w:szCs w:val="22"/>
        </w:rPr>
      </w:pPr>
    </w:p>
    <w:p w14:paraId="1BF52C92" w14:textId="77777777" w:rsidR="00000000" w:rsidRDefault="00E52DD3">
      <w:pPr>
        <w:bidi/>
        <w:spacing w:line="360" w:lineRule="auto"/>
        <w:ind w:firstLine="720"/>
        <w:jc w:val="both"/>
        <w:rPr>
          <w:rFonts w:cs="Arial" w:hint="cs"/>
          <w:sz w:val="28"/>
          <w:szCs w:val="22"/>
        </w:rPr>
      </w:pPr>
      <w:r>
        <w:rPr>
          <w:rFonts w:cs="Arial" w:hint="cs"/>
          <w:sz w:val="28"/>
          <w:szCs w:val="22"/>
          <w:rtl/>
        </w:rPr>
        <w:t>הממשלה החליטה על</w:t>
      </w:r>
      <w:r>
        <w:rPr>
          <w:rFonts w:cs="Arial"/>
          <w:sz w:val="28"/>
          <w:szCs w:val="22"/>
          <w:rtl/>
        </w:rPr>
        <w:t xml:space="preserve"> הקמת ועדות </w:t>
      </w:r>
      <w:r>
        <w:rPr>
          <w:rFonts w:cs="Arial" w:hint="cs"/>
          <w:sz w:val="28"/>
          <w:szCs w:val="22"/>
          <w:rtl/>
        </w:rPr>
        <w:t xml:space="preserve">מיוחדות </w:t>
      </w:r>
      <w:r>
        <w:rPr>
          <w:rFonts w:cs="Arial"/>
          <w:sz w:val="28"/>
          <w:szCs w:val="22"/>
          <w:rtl/>
        </w:rPr>
        <w:t>בנושאים שונים</w:t>
      </w:r>
      <w:r>
        <w:rPr>
          <w:rFonts w:cs="Arial" w:hint="cs"/>
          <w:sz w:val="28"/>
          <w:szCs w:val="22"/>
          <w:rtl/>
        </w:rPr>
        <w:t>.</w:t>
      </w:r>
    </w:p>
    <w:p w14:paraId="27BB91B7" w14:textId="77777777" w:rsidR="00000000" w:rsidRDefault="00E52DD3">
      <w:pPr>
        <w:bidi/>
        <w:spacing w:line="360" w:lineRule="auto"/>
        <w:ind w:firstLine="720"/>
        <w:jc w:val="both"/>
        <w:rPr>
          <w:rFonts w:cs="Arial"/>
          <w:sz w:val="28"/>
          <w:szCs w:val="22"/>
        </w:rPr>
      </w:pPr>
    </w:p>
    <w:p w14:paraId="61D1E78E" w14:textId="77777777" w:rsidR="00000000" w:rsidRDefault="00E52DD3">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4CAD16C4" w14:textId="77777777" w:rsidR="00000000" w:rsidRDefault="00E52DD3">
      <w:pPr>
        <w:bidi/>
        <w:spacing w:line="360" w:lineRule="auto"/>
        <w:ind w:firstLine="720"/>
        <w:jc w:val="both"/>
        <w:rPr>
          <w:rFonts w:cs="Arial"/>
          <w:sz w:val="28"/>
          <w:szCs w:val="22"/>
        </w:rPr>
      </w:pPr>
    </w:p>
    <w:p w14:paraId="274F316D" w14:textId="77777777" w:rsidR="00000000" w:rsidRDefault="00E52DD3">
      <w:pPr>
        <w:bidi/>
        <w:spacing w:line="360" w:lineRule="auto"/>
        <w:ind w:firstLine="720"/>
        <w:jc w:val="both"/>
        <w:rPr>
          <w:rFonts w:cs="Arial" w:hint="cs"/>
          <w:sz w:val="28"/>
          <w:szCs w:val="22"/>
          <w:rtl/>
        </w:rPr>
      </w:pPr>
      <w:r>
        <w:rPr>
          <w:rFonts w:cs="Arial" w:hint="cs"/>
          <w:sz w:val="28"/>
          <w:szCs w:val="22"/>
          <w:rtl/>
        </w:rPr>
        <w:t>1. אילו סמכויות יש לו</w:t>
      </w:r>
      <w:r>
        <w:rPr>
          <w:rFonts w:cs="Arial"/>
          <w:sz w:val="28"/>
          <w:szCs w:val="22"/>
          <w:rtl/>
        </w:rPr>
        <w:t>ועדות אלה</w:t>
      </w:r>
      <w:r>
        <w:rPr>
          <w:rFonts w:cs="Arial" w:hint="cs"/>
          <w:sz w:val="28"/>
          <w:szCs w:val="22"/>
          <w:rtl/>
        </w:rPr>
        <w:t>?</w:t>
      </w:r>
    </w:p>
    <w:p w14:paraId="2427DC5F" w14:textId="77777777" w:rsidR="00000000" w:rsidRDefault="00E52DD3">
      <w:pPr>
        <w:bidi/>
        <w:spacing w:line="360" w:lineRule="auto"/>
        <w:ind w:firstLine="720"/>
        <w:jc w:val="both"/>
        <w:rPr>
          <w:rFonts w:cs="Arial"/>
          <w:sz w:val="28"/>
          <w:szCs w:val="22"/>
          <w:rtl/>
        </w:rPr>
      </w:pPr>
    </w:p>
    <w:p w14:paraId="283DDDB6" w14:textId="77777777" w:rsidR="00000000" w:rsidRDefault="00E52DD3">
      <w:pPr>
        <w:bidi/>
        <w:spacing w:line="360" w:lineRule="auto"/>
        <w:ind w:firstLine="720"/>
        <w:jc w:val="both"/>
        <w:rPr>
          <w:rFonts w:cs="Arial"/>
          <w:sz w:val="28"/>
          <w:szCs w:val="22"/>
          <w:rtl/>
        </w:rPr>
      </w:pPr>
      <w:r>
        <w:rPr>
          <w:rFonts w:cs="Arial" w:hint="cs"/>
          <w:sz w:val="28"/>
          <w:szCs w:val="22"/>
          <w:rtl/>
        </w:rPr>
        <w:t>2. כמה תעלה הפעלת הוועדות  - יושב-ראש, משרד, הוצאות שוטפות וכו'?</w:t>
      </w:r>
    </w:p>
    <w:p w14:paraId="686F679B" w14:textId="77777777" w:rsidR="00000000" w:rsidRDefault="00E52DD3">
      <w:pPr>
        <w:bidi/>
        <w:spacing w:line="360" w:lineRule="auto"/>
        <w:ind w:firstLine="720"/>
        <w:jc w:val="both"/>
        <w:rPr>
          <w:rFonts w:cs="Arial"/>
          <w:sz w:val="28"/>
          <w:szCs w:val="22"/>
          <w:rtl/>
        </w:rPr>
      </w:pPr>
    </w:p>
    <w:p w14:paraId="14E69302" w14:textId="77777777" w:rsidR="00000000" w:rsidRDefault="00E52DD3">
      <w:pPr>
        <w:bidi/>
        <w:spacing w:line="360" w:lineRule="auto"/>
        <w:ind w:firstLine="720"/>
        <w:jc w:val="both"/>
        <w:rPr>
          <w:rFonts w:cs="Arial" w:hint="cs"/>
          <w:sz w:val="28"/>
          <w:szCs w:val="22"/>
          <w:rtl/>
        </w:rPr>
      </w:pPr>
      <w:r>
        <w:rPr>
          <w:rFonts w:cs="Arial" w:hint="cs"/>
          <w:sz w:val="28"/>
          <w:szCs w:val="22"/>
          <w:rtl/>
        </w:rPr>
        <w:t xml:space="preserve">3. </w:t>
      </w:r>
      <w:r>
        <w:rPr>
          <w:rFonts w:cs="Arial"/>
          <w:sz w:val="28"/>
          <w:szCs w:val="22"/>
          <w:rtl/>
        </w:rPr>
        <w:t>מאיזה תקציב תמומן פעילות הוועדות</w:t>
      </w:r>
      <w:r>
        <w:rPr>
          <w:rFonts w:cs="Arial" w:hint="cs"/>
          <w:sz w:val="28"/>
          <w:szCs w:val="22"/>
          <w:rtl/>
        </w:rPr>
        <w:t>?</w:t>
      </w:r>
    </w:p>
    <w:p w14:paraId="6CA26434" w14:textId="77777777" w:rsidR="00000000" w:rsidRDefault="00E52DD3">
      <w:pPr>
        <w:bidi/>
        <w:spacing w:line="360" w:lineRule="auto"/>
        <w:ind w:firstLine="720"/>
        <w:jc w:val="both"/>
        <w:rPr>
          <w:rFonts w:cs="Arial" w:hint="cs"/>
          <w:sz w:val="28"/>
          <w:szCs w:val="22"/>
          <w:rtl/>
        </w:rPr>
      </w:pPr>
    </w:p>
    <w:p w14:paraId="2CEB0CBD" w14:textId="77777777" w:rsidR="00000000" w:rsidRDefault="00E52DD3">
      <w:pPr>
        <w:pStyle w:val="SpeakerCon"/>
        <w:rPr>
          <w:rFonts w:hint="cs"/>
          <w:rtl/>
        </w:rPr>
      </w:pPr>
      <w:r>
        <w:rPr>
          <w:rFonts w:hint="cs"/>
          <w:rtl/>
        </w:rPr>
        <w:t>תשובת השר גדעון עזרא:</w:t>
      </w:r>
    </w:p>
    <w:p w14:paraId="50546D3A" w14:textId="77777777" w:rsidR="00000000" w:rsidRDefault="00E52DD3">
      <w:pPr>
        <w:pStyle w:val="a"/>
        <w:ind w:firstLine="0"/>
        <w:rPr>
          <w:rFonts w:hint="cs"/>
          <w:rtl/>
        </w:rPr>
      </w:pPr>
      <w:r>
        <w:rPr>
          <w:rFonts w:hint="cs"/>
          <w:rtl/>
        </w:rPr>
        <w:t>(לא נקראה, נמסרה לפרוטוקול)</w:t>
      </w:r>
    </w:p>
    <w:p w14:paraId="51EF173F" w14:textId="77777777" w:rsidR="00000000" w:rsidRDefault="00E52DD3">
      <w:pPr>
        <w:pStyle w:val="a"/>
        <w:rPr>
          <w:rFonts w:hint="cs"/>
          <w:rtl/>
        </w:rPr>
      </w:pPr>
    </w:p>
    <w:p w14:paraId="5C5BA92C" w14:textId="77777777" w:rsidR="00000000" w:rsidRDefault="00E52DD3">
      <w:pPr>
        <w:pStyle w:val="a"/>
        <w:ind w:firstLine="720"/>
        <w:rPr>
          <w:rFonts w:hint="cs"/>
          <w:rtl/>
        </w:rPr>
      </w:pPr>
      <w:r>
        <w:rPr>
          <w:rFonts w:hint="cs"/>
          <w:rtl/>
        </w:rPr>
        <w:t>1-2. ראשית, עלי לציין כי שאלתו של חבר הכנסת איננה ברורה כלל, והיא מנוסחת כך שאנסה לתת תשובה כללית בשם ראש הממשלה, ואני מקווה שתשובתי תספק את חבר הכנסת אייכלר.</w:t>
      </w:r>
    </w:p>
    <w:p w14:paraId="4375DC4B" w14:textId="77777777" w:rsidR="00000000" w:rsidRDefault="00E52DD3">
      <w:pPr>
        <w:pStyle w:val="a"/>
        <w:ind w:firstLine="0"/>
        <w:rPr>
          <w:rFonts w:hint="cs"/>
          <w:rtl/>
        </w:rPr>
      </w:pPr>
    </w:p>
    <w:p w14:paraId="1B9104E3" w14:textId="77777777" w:rsidR="00000000" w:rsidRDefault="00E52DD3">
      <w:pPr>
        <w:pStyle w:val="a"/>
        <w:ind w:firstLine="720"/>
        <w:rPr>
          <w:rFonts w:hint="cs"/>
          <w:rtl/>
        </w:rPr>
      </w:pPr>
      <w:r>
        <w:rPr>
          <w:rFonts w:hint="cs"/>
          <w:rtl/>
        </w:rPr>
        <w:t>בהתאם לחוק-יסוד: הממשלה, הממשלה מוסמכת להקים ועדות שרים לעניינים ש</w:t>
      </w:r>
      <w:r>
        <w:rPr>
          <w:rFonts w:hint="cs"/>
          <w:rtl/>
        </w:rPr>
        <w:t>ונים. הממשלה רשאית במסגרת זו להסמיך ועדות שרים לדון בסוגיות שונות כדי לגבש המלצות שיובאו בפניה, וכן ליתן לוועדות השרים סמכות לקבל החלטות אופרטיביות, המקבלות תוקף של החלטת ממשלה. יצוין כי נוסף על האמור, קיימות כמה ועדות שרים סטטוטוריות, המוקמות ופועלות על-פ</w:t>
      </w:r>
      <w:r>
        <w:rPr>
          <w:rFonts w:hint="cs"/>
          <w:rtl/>
        </w:rPr>
        <w:t xml:space="preserve">י חוקים ספציפיים. </w:t>
      </w:r>
    </w:p>
    <w:p w14:paraId="25753190" w14:textId="77777777" w:rsidR="00000000" w:rsidRDefault="00E52DD3">
      <w:pPr>
        <w:pStyle w:val="a"/>
        <w:ind w:firstLine="720"/>
        <w:rPr>
          <w:rFonts w:hint="cs"/>
          <w:rtl/>
        </w:rPr>
      </w:pPr>
    </w:p>
    <w:p w14:paraId="1BFB2487" w14:textId="77777777" w:rsidR="00000000" w:rsidRDefault="00E52DD3">
      <w:pPr>
        <w:pStyle w:val="a"/>
        <w:ind w:firstLine="720"/>
        <w:rPr>
          <w:rFonts w:hint="cs"/>
          <w:rtl/>
        </w:rPr>
      </w:pPr>
      <w:r>
        <w:rPr>
          <w:rFonts w:hint="cs"/>
          <w:rtl/>
        </w:rPr>
        <w:t>פעילותן של ועדות השרים היא חלק בלתי נפרד מפעילות הממשלה, והיא אינה כרוכה בעלות מיוחדת. שירותי המזכירות ניתנים על-ידי מזכירות הממשלה.</w:t>
      </w:r>
    </w:p>
    <w:p w14:paraId="0CB4FFE6" w14:textId="77777777" w:rsidR="00000000" w:rsidRDefault="00E52DD3">
      <w:pPr>
        <w:pStyle w:val="a"/>
        <w:ind w:firstLine="0"/>
        <w:rPr>
          <w:rFonts w:hint="cs"/>
          <w:rtl/>
        </w:rPr>
      </w:pPr>
    </w:p>
    <w:p w14:paraId="16C9DE84" w14:textId="77777777" w:rsidR="00000000" w:rsidRDefault="00E52DD3">
      <w:pPr>
        <w:pStyle w:val="a"/>
        <w:ind w:firstLine="720"/>
        <w:rPr>
          <w:rFonts w:hint="cs"/>
        </w:rPr>
      </w:pPr>
      <w:r>
        <w:rPr>
          <w:rFonts w:hint="cs"/>
          <w:rtl/>
        </w:rPr>
        <w:t>במסגרת פעילותה מקימה הממשלה ועדות מנכ"לים, אשר תפקידן לסייע בגיבוש המלצות מקצועיות בתחומים שונים ולהכי</w:t>
      </w:r>
      <w:r>
        <w:rPr>
          <w:rFonts w:hint="cs"/>
          <w:rtl/>
        </w:rPr>
        <w:t>ן הצעות המובאות להחלטת הממשלה. ועדות אלו על-פי רוב אינן משתמשות ביועצים חיצוניים, אלא באגפים המקצועיים של המשרדים.</w:t>
      </w:r>
    </w:p>
    <w:p w14:paraId="596A3E20" w14:textId="77777777" w:rsidR="00000000" w:rsidRDefault="00E52DD3">
      <w:pPr>
        <w:pStyle w:val="a"/>
        <w:ind w:firstLine="0"/>
        <w:rPr>
          <w:rFonts w:hint="cs"/>
          <w:rtl/>
        </w:rPr>
      </w:pPr>
    </w:p>
    <w:p w14:paraId="5BDE3919" w14:textId="77777777" w:rsidR="00000000" w:rsidRDefault="00E52DD3">
      <w:pPr>
        <w:pStyle w:val="a"/>
        <w:ind w:firstLine="720"/>
        <w:rPr>
          <w:rFonts w:hint="cs"/>
        </w:rPr>
      </w:pPr>
      <w:r>
        <w:rPr>
          <w:rFonts w:hint="cs"/>
          <w:rtl/>
        </w:rPr>
        <w:t>3. הממשלה ומשרדי הממשלה עשויים להקים מעת לעת ועדות ציבוריות אשר יסייעו בבחינת סוגיות מורכבות ובגיבוש המלצות מתאימות. החשב הכללי קבע את התערי</w:t>
      </w:r>
      <w:r>
        <w:rPr>
          <w:rFonts w:hint="cs"/>
          <w:rtl/>
        </w:rPr>
        <w:t>פים שישולמו לחברי ועדות ציבוריות, שאינם עובדי מדינה. היקף הפעילות של כל ועדה והתקציב המוקצה לה נקבעים על-ידי הגורמים המוסמכים במשרד הממשלתי המקים את הוועדה, בהתאם לצורכי הוועדה ובמסגרת התקציב.</w:t>
      </w:r>
    </w:p>
    <w:p w14:paraId="77416E5D" w14:textId="77777777" w:rsidR="00000000" w:rsidRDefault="00E52DD3">
      <w:pPr>
        <w:pStyle w:val="a"/>
        <w:rPr>
          <w:rFonts w:hint="cs"/>
          <w:rtl/>
        </w:rPr>
      </w:pPr>
    </w:p>
    <w:p w14:paraId="2433D069" w14:textId="77777777" w:rsidR="00000000" w:rsidRDefault="00E52DD3">
      <w:pPr>
        <w:pStyle w:val="ad"/>
        <w:rPr>
          <w:rFonts w:hint="cs"/>
          <w:rtl/>
        </w:rPr>
      </w:pPr>
      <w:r>
        <w:rPr>
          <w:rtl/>
        </w:rPr>
        <w:t>היו"ר</w:t>
      </w:r>
      <w:r>
        <w:rPr>
          <w:rFonts w:hint="cs"/>
          <w:rtl/>
        </w:rPr>
        <w:t xml:space="preserve"> משה כחלון</w:t>
      </w:r>
      <w:r>
        <w:rPr>
          <w:rtl/>
        </w:rPr>
        <w:t>:</w:t>
      </w:r>
    </w:p>
    <w:p w14:paraId="72CF11E6" w14:textId="77777777" w:rsidR="00000000" w:rsidRDefault="00E52DD3">
      <w:pPr>
        <w:pStyle w:val="a"/>
        <w:rPr>
          <w:rFonts w:hint="cs"/>
          <w:rtl/>
        </w:rPr>
      </w:pPr>
    </w:p>
    <w:p w14:paraId="0CEEA8E2" w14:textId="77777777" w:rsidR="00000000" w:rsidRDefault="00E52DD3">
      <w:pPr>
        <w:pStyle w:val="a"/>
        <w:rPr>
          <w:rFonts w:hint="cs"/>
          <w:rtl/>
        </w:rPr>
      </w:pPr>
      <w:r>
        <w:rPr>
          <w:rFonts w:hint="cs"/>
          <w:rtl/>
        </w:rPr>
        <w:t>השר גדעון עזרא ישיב על שאילתא מס' 103, של חב</w:t>
      </w:r>
      <w:r>
        <w:rPr>
          <w:rFonts w:hint="cs"/>
          <w:rtl/>
        </w:rPr>
        <w:t>ר הכנסת נסים זאב.</w:t>
      </w:r>
    </w:p>
    <w:p w14:paraId="3AD19130" w14:textId="77777777" w:rsidR="00000000" w:rsidRDefault="00E52DD3">
      <w:pPr>
        <w:pStyle w:val="a"/>
        <w:rPr>
          <w:rtl/>
        </w:rPr>
      </w:pPr>
    </w:p>
    <w:p w14:paraId="14BBA2ED" w14:textId="77777777" w:rsidR="00000000" w:rsidRDefault="00E52DD3">
      <w:pPr>
        <w:pStyle w:val="Query"/>
        <w:jc w:val="center"/>
        <w:rPr>
          <w:rtl/>
        </w:rPr>
      </w:pPr>
      <w:bookmarkStart w:id="484" w:name="CQ10769FI0010769T21_05_2003_18_58_22"/>
      <w:bookmarkEnd w:id="484"/>
      <w:r>
        <w:rPr>
          <w:rtl/>
        </w:rPr>
        <w:t>103. תפקוד לשכת ראש הממשלה</w:t>
      </w:r>
    </w:p>
    <w:p w14:paraId="7D661252" w14:textId="77777777" w:rsidR="00000000" w:rsidRDefault="00E52DD3">
      <w:pPr>
        <w:pStyle w:val="a"/>
        <w:rPr>
          <w:rFonts w:hint="cs"/>
          <w:rtl/>
        </w:rPr>
      </w:pPr>
    </w:p>
    <w:p w14:paraId="4FD9C4C8" w14:textId="77777777" w:rsidR="00000000" w:rsidRDefault="00E52DD3">
      <w:pPr>
        <w:pStyle w:val="Heading1"/>
        <w:jc w:val="both"/>
        <w:rPr>
          <w:rFonts w:cs="Arial"/>
          <w:szCs w:val="22"/>
        </w:rPr>
      </w:pPr>
      <w:bookmarkStart w:id="485" w:name="ESQ10769"/>
      <w:bookmarkEnd w:id="485"/>
      <w:r>
        <w:rPr>
          <w:rFonts w:cs="Arial"/>
          <w:bCs/>
          <w:szCs w:val="22"/>
          <w:rtl/>
        </w:rPr>
        <w:t>חבר</w:t>
      </w:r>
      <w:r>
        <w:rPr>
          <w:rFonts w:cs="Arial" w:hint="cs"/>
          <w:bCs/>
          <w:szCs w:val="22"/>
          <w:rtl/>
        </w:rPr>
        <w:t xml:space="preserve"> הכנסת </w:t>
      </w:r>
      <w:r>
        <w:rPr>
          <w:rFonts w:cs="Arial"/>
          <w:bCs/>
          <w:szCs w:val="22"/>
          <w:rtl/>
        </w:rPr>
        <w:t>נסים זאב</w:t>
      </w:r>
      <w:r>
        <w:rPr>
          <w:rFonts w:cs="Arial" w:hint="cs"/>
          <w:bCs/>
          <w:szCs w:val="22"/>
          <w:rtl/>
        </w:rPr>
        <w:t xml:space="preserve"> </w:t>
      </w:r>
      <w:r>
        <w:rPr>
          <w:rFonts w:cs="Arial"/>
          <w:bCs/>
          <w:szCs w:val="22"/>
          <w:rtl/>
        </w:rPr>
        <w:t>שאל</w:t>
      </w:r>
      <w:r>
        <w:rPr>
          <w:rFonts w:cs="Arial" w:hint="cs"/>
          <w:bCs/>
          <w:szCs w:val="22"/>
          <w:rtl/>
        </w:rPr>
        <w:t xml:space="preserve"> את </w:t>
      </w:r>
      <w:r>
        <w:rPr>
          <w:rFonts w:cs="Arial"/>
          <w:bCs/>
          <w:szCs w:val="22"/>
          <w:rtl/>
        </w:rPr>
        <w:t>ראש הממשלה</w:t>
      </w:r>
    </w:p>
    <w:p w14:paraId="705F0332" w14:textId="77777777" w:rsidR="00000000" w:rsidRDefault="00E52DD3">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כ"</w:t>
      </w:r>
      <w:r>
        <w:rPr>
          <w:rFonts w:cs="Arial" w:hint="eastAsia"/>
          <w:sz w:val="28"/>
          <w:szCs w:val="22"/>
          <w:rtl/>
        </w:rPr>
        <w:t>ט</w:t>
      </w:r>
      <w:r>
        <w:rPr>
          <w:rFonts w:cs="Arial"/>
          <w:sz w:val="28"/>
          <w:szCs w:val="22"/>
          <w:rtl/>
        </w:rPr>
        <w:t xml:space="preserve"> באדר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(2 באפריל 2003):</w:t>
      </w:r>
    </w:p>
    <w:p w14:paraId="080A8D81" w14:textId="77777777" w:rsidR="00000000" w:rsidRDefault="00E52DD3">
      <w:pPr>
        <w:bidi/>
        <w:spacing w:line="360" w:lineRule="auto"/>
        <w:ind w:firstLine="523"/>
        <w:jc w:val="both"/>
        <w:rPr>
          <w:rFonts w:cs="Arial" w:hint="cs"/>
          <w:sz w:val="28"/>
          <w:szCs w:val="22"/>
          <w:rtl/>
        </w:rPr>
      </w:pPr>
    </w:p>
    <w:p w14:paraId="17E3368D" w14:textId="77777777" w:rsidR="00000000" w:rsidRDefault="00E52DD3">
      <w:pPr>
        <w:bidi/>
        <w:spacing w:line="360" w:lineRule="auto"/>
        <w:ind w:firstLine="523"/>
        <w:jc w:val="both"/>
        <w:rPr>
          <w:rFonts w:cs="Arial" w:hint="cs"/>
          <w:sz w:val="28"/>
          <w:szCs w:val="22"/>
        </w:rPr>
      </w:pPr>
    </w:p>
    <w:p w14:paraId="02B08AE8" w14:textId="77777777" w:rsidR="00000000" w:rsidRDefault="00E52DD3">
      <w:pPr>
        <w:bidi/>
        <w:spacing w:line="360" w:lineRule="auto"/>
        <w:ind w:firstLine="720"/>
        <w:jc w:val="both"/>
        <w:rPr>
          <w:rFonts w:cs="Arial"/>
          <w:sz w:val="28"/>
          <w:szCs w:val="22"/>
        </w:rPr>
      </w:pPr>
      <w:r>
        <w:rPr>
          <w:rFonts w:cs="Arial" w:hint="cs"/>
          <w:sz w:val="28"/>
          <w:szCs w:val="22"/>
          <w:rtl/>
        </w:rPr>
        <w:t>פורסם</w:t>
      </w:r>
      <w:r>
        <w:rPr>
          <w:rFonts w:cs="Arial"/>
          <w:sz w:val="28"/>
          <w:szCs w:val="22"/>
          <w:rtl/>
        </w:rPr>
        <w:t xml:space="preserve"> </w:t>
      </w:r>
      <w:r>
        <w:rPr>
          <w:rFonts w:cs="Arial" w:hint="cs"/>
          <w:sz w:val="28"/>
          <w:szCs w:val="22"/>
          <w:rtl/>
        </w:rPr>
        <w:t>ב</w:t>
      </w:r>
      <w:r>
        <w:rPr>
          <w:rFonts w:cs="Arial"/>
          <w:sz w:val="28"/>
          <w:szCs w:val="22"/>
          <w:rtl/>
        </w:rPr>
        <w:t>"ידיעות אחרונות"</w:t>
      </w:r>
      <w:r>
        <w:rPr>
          <w:rFonts w:cs="Arial" w:hint="cs"/>
          <w:sz w:val="28"/>
          <w:szCs w:val="22"/>
          <w:rtl/>
        </w:rPr>
        <w:t>,</w:t>
      </w:r>
      <w:r>
        <w:rPr>
          <w:rFonts w:cs="Arial"/>
          <w:sz w:val="28"/>
          <w:szCs w:val="22"/>
          <w:rtl/>
        </w:rPr>
        <w:t xml:space="preserve"> </w:t>
      </w:r>
      <w:r>
        <w:rPr>
          <w:rFonts w:cs="Arial" w:hint="cs"/>
          <w:sz w:val="28"/>
          <w:szCs w:val="22"/>
          <w:rtl/>
        </w:rPr>
        <w:t>כי</w:t>
      </w:r>
      <w:r>
        <w:rPr>
          <w:rFonts w:cs="Arial"/>
          <w:sz w:val="28"/>
          <w:szCs w:val="22"/>
          <w:rtl/>
        </w:rPr>
        <w:t xml:space="preserve"> ראש</w:t>
      </w:r>
      <w:r>
        <w:rPr>
          <w:rFonts w:cs="Arial" w:hint="cs"/>
          <w:sz w:val="28"/>
          <w:szCs w:val="22"/>
          <w:rtl/>
        </w:rPr>
        <w:t xml:space="preserve"> </w:t>
      </w:r>
      <w:r>
        <w:rPr>
          <w:rFonts w:cs="Arial"/>
          <w:sz w:val="28"/>
          <w:szCs w:val="22"/>
          <w:rtl/>
        </w:rPr>
        <w:t xml:space="preserve">הממשלה אמור להכריע, לאור </w:t>
      </w:r>
      <w:r>
        <w:rPr>
          <w:rFonts w:cs="Arial" w:hint="cs"/>
          <w:sz w:val="28"/>
          <w:szCs w:val="22"/>
          <w:rtl/>
        </w:rPr>
        <w:t>חילוקי הדעות</w:t>
      </w:r>
      <w:r>
        <w:rPr>
          <w:rFonts w:cs="Arial"/>
          <w:sz w:val="28"/>
          <w:szCs w:val="22"/>
          <w:rtl/>
        </w:rPr>
        <w:t xml:space="preserve"> בין בכירי לשכתו, </w:t>
      </w:r>
      <w:r>
        <w:rPr>
          <w:rFonts w:cs="Arial" w:hint="cs"/>
          <w:sz w:val="28"/>
          <w:szCs w:val="22"/>
          <w:rtl/>
        </w:rPr>
        <w:t>בעניין המשך העסקתם של</w:t>
      </w:r>
      <w:r>
        <w:rPr>
          <w:rFonts w:cs="Arial"/>
          <w:sz w:val="28"/>
          <w:szCs w:val="22"/>
          <w:rtl/>
        </w:rPr>
        <w:t xml:space="preserve"> ראש הלשכה </w:t>
      </w:r>
      <w:r>
        <w:rPr>
          <w:rFonts w:cs="Arial" w:hint="cs"/>
          <w:sz w:val="28"/>
          <w:szCs w:val="22"/>
          <w:rtl/>
        </w:rPr>
        <w:t>ו</w:t>
      </w:r>
      <w:r>
        <w:rPr>
          <w:rFonts w:cs="Arial"/>
          <w:sz w:val="28"/>
          <w:szCs w:val="22"/>
          <w:rtl/>
        </w:rPr>
        <w:t>המנכ"ל.</w:t>
      </w:r>
    </w:p>
    <w:p w14:paraId="49CD84ED" w14:textId="77777777" w:rsidR="00000000" w:rsidRDefault="00E52DD3">
      <w:pPr>
        <w:bidi/>
        <w:spacing w:line="360" w:lineRule="auto"/>
        <w:ind w:firstLine="720"/>
        <w:jc w:val="both"/>
        <w:rPr>
          <w:rFonts w:cs="Arial"/>
          <w:sz w:val="28"/>
          <w:szCs w:val="22"/>
        </w:rPr>
      </w:pPr>
    </w:p>
    <w:p w14:paraId="6C715D1A" w14:textId="77777777" w:rsidR="00000000" w:rsidRDefault="00E52DD3">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540D9998" w14:textId="77777777" w:rsidR="00000000" w:rsidRDefault="00E52DD3">
      <w:pPr>
        <w:bidi/>
        <w:spacing w:line="360" w:lineRule="auto"/>
        <w:ind w:firstLine="720"/>
        <w:jc w:val="both"/>
        <w:rPr>
          <w:rFonts w:cs="Arial"/>
          <w:sz w:val="28"/>
          <w:szCs w:val="22"/>
        </w:rPr>
      </w:pPr>
    </w:p>
    <w:p w14:paraId="28CA2C78" w14:textId="77777777" w:rsidR="00000000" w:rsidRDefault="00E52DD3">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 xml:space="preserve">האם </w:t>
      </w:r>
      <w:r>
        <w:rPr>
          <w:rFonts w:cs="Arial" w:hint="cs"/>
          <w:sz w:val="28"/>
          <w:szCs w:val="22"/>
          <w:rtl/>
        </w:rPr>
        <w:t>התקבלה</w:t>
      </w:r>
      <w:r>
        <w:rPr>
          <w:rFonts w:cs="Arial"/>
          <w:sz w:val="28"/>
          <w:szCs w:val="22"/>
          <w:rtl/>
        </w:rPr>
        <w:t xml:space="preserve"> החלטה?</w:t>
      </w:r>
    </w:p>
    <w:p w14:paraId="6F18BFAC" w14:textId="77777777" w:rsidR="00000000" w:rsidRDefault="00E52DD3">
      <w:pPr>
        <w:bidi/>
        <w:spacing w:line="360" w:lineRule="auto"/>
        <w:ind w:firstLine="720"/>
        <w:jc w:val="both"/>
        <w:rPr>
          <w:rFonts w:cs="Arial"/>
          <w:sz w:val="28"/>
          <w:szCs w:val="22"/>
          <w:rtl/>
        </w:rPr>
      </w:pPr>
    </w:p>
    <w:p w14:paraId="237E1FA6" w14:textId="77777777" w:rsidR="00000000" w:rsidRDefault="00E52DD3">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 xml:space="preserve">אם לא </w:t>
      </w:r>
      <w:r>
        <w:rPr>
          <w:rFonts w:cs="Arial" w:hint="cs"/>
          <w:sz w:val="28"/>
          <w:szCs w:val="22"/>
          <w:rtl/>
        </w:rPr>
        <w:t>–</w:t>
      </w:r>
      <w:r>
        <w:rPr>
          <w:rFonts w:cs="Arial"/>
          <w:sz w:val="28"/>
          <w:szCs w:val="22"/>
          <w:rtl/>
        </w:rPr>
        <w:t xml:space="preserve"> מתי ת</w:t>
      </w:r>
      <w:r>
        <w:rPr>
          <w:rFonts w:cs="Arial" w:hint="cs"/>
          <w:sz w:val="28"/>
          <w:szCs w:val="22"/>
          <w:rtl/>
        </w:rPr>
        <w:t>ת</w:t>
      </w:r>
      <w:r>
        <w:rPr>
          <w:rFonts w:cs="Arial"/>
          <w:sz w:val="28"/>
          <w:szCs w:val="22"/>
          <w:rtl/>
        </w:rPr>
        <w:t>קבל?</w:t>
      </w:r>
    </w:p>
    <w:p w14:paraId="3890E804" w14:textId="77777777" w:rsidR="00000000" w:rsidRDefault="00E52DD3">
      <w:pPr>
        <w:bidi/>
        <w:spacing w:line="360" w:lineRule="auto"/>
        <w:ind w:firstLine="720"/>
        <w:jc w:val="both"/>
        <w:rPr>
          <w:rFonts w:cs="Arial" w:hint="cs"/>
          <w:sz w:val="28"/>
          <w:szCs w:val="22"/>
          <w:rtl/>
        </w:rPr>
      </w:pPr>
    </w:p>
    <w:p w14:paraId="2A21AA96" w14:textId="77777777" w:rsidR="00000000" w:rsidRDefault="00E52DD3">
      <w:pPr>
        <w:pStyle w:val="Speaker"/>
        <w:rPr>
          <w:rtl/>
        </w:rPr>
      </w:pPr>
      <w:bookmarkStart w:id="486" w:name="FS000000474T21_05_2003_18_59_12"/>
      <w:bookmarkEnd w:id="486"/>
      <w:r>
        <w:rPr>
          <w:rFonts w:hint="eastAsia"/>
          <w:rtl/>
        </w:rPr>
        <w:t>השר</w:t>
      </w:r>
      <w:r>
        <w:rPr>
          <w:rtl/>
        </w:rPr>
        <w:t xml:space="preserve"> גדעון עזרא:</w:t>
      </w:r>
    </w:p>
    <w:p w14:paraId="6899FAC1" w14:textId="77777777" w:rsidR="00000000" w:rsidRDefault="00E52DD3">
      <w:pPr>
        <w:pStyle w:val="a"/>
        <w:ind w:firstLine="0"/>
        <w:rPr>
          <w:rFonts w:hint="cs"/>
          <w:rtl/>
        </w:rPr>
      </w:pPr>
    </w:p>
    <w:p w14:paraId="7635BC24" w14:textId="77777777" w:rsidR="00000000" w:rsidRDefault="00E52DD3">
      <w:pPr>
        <w:pStyle w:val="a"/>
        <w:ind w:firstLine="0"/>
        <w:rPr>
          <w:rFonts w:hint="cs"/>
          <w:rtl/>
        </w:rPr>
      </w:pPr>
      <w:r>
        <w:rPr>
          <w:rFonts w:hint="cs"/>
          <w:rtl/>
        </w:rPr>
        <w:tab/>
        <w:t xml:space="preserve">חבר הכנסת נסים זאב, חשבתי שהיה פה אירוע היסטורי, שלא נכחת בעת התשובה על שאילתא שלך, אבל זה לא קרה. </w:t>
      </w:r>
    </w:p>
    <w:p w14:paraId="067F9EDA" w14:textId="77777777" w:rsidR="00000000" w:rsidRDefault="00E52DD3">
      <w:pPr>
        <w:pStyle w:val="a"/>
        <w:ind w:firstLine="0"/>
        <w:rPr>
          <w:rFonts w:hint="cs"/>
          <w:rtl/>
        </w:rPr>
      </w:pPr>
    </w:p>
    <w:p w14:paraId="68FDC8B7" w14:textId="77777777" w:rsidR="00000000" w:rsidRDefault="00E52DD3">
      <w:pPr>
        <w:pStyle w:val="a"/>
        <w:ind w:firstLine="0"/>
        <w:rPr>
          <w:rFonts w:hint="cs"/>
          <w:rtl/>
        </w:rPr>
      </w:pPr>
      <w:r>
        <w:rPr>
          <w:rFonts w:hint="cs"/>
          <w:rtl/>
        </w:rPr>
        <w:tab/>
        <w:t>אני מצטער על כך שחבר הכנסת נסים זאב בחר להשתמש בכלי החשוב הקיים בדמוקרטיה שלנ</w:t>
      </w:r>
      <w:r>
        <w:rPr>
          <w:rFonts w:hint="cs"/>
          <w:rtl/>
        </w:rPr>
        <w:t>ו, השאילתא, כדי לאלץ את ראש הממשלה להתייחס לרכילויות שאין להן קשר, ולו הקלוש ביותר, לביקורת חשובה על הרשות המבצעת.</w:t>
      </w:r>
    </w:p>
    <w:p w14:paraId="6B0A052C" w14:textId="77777777" w:rsidR="00000000" w:rsidRDefault="00E52DD3">
      <w:pPr>
        <w:pStyle w:val="a"/>
        <w:ind w:firstLine="0"/>
        <w:rPr>
          <w:rFonts w:hint="cs"/>
          <w:rtl/>
        </w:rPr>
      </w:pPr>
    </w:p>
    <w:p w14:paraId="7A754A03" w14:textId="77777777" w:rsidR="00000000" w:rsidRDefault="00E52DD3">
      <w:pPr>
        <w:pStyle w:val="a"/>
        <w:ind w:firstLine="0"/>
        <w:rPr>
          <w:rFonts w:hint="cs"/>
          <w:rtl/>
        </w:rPr>
      </w:pPr>
      <w:r>
        <w:rPr>
          <w:rFonts w:hint="cs"/>
          <w:rtl/>
        </w:rPr>
        <w:tab/>
        <w:t xml:space="preserve">אני מתכבד להסביר לחבר הכנסת נסים את עיקרי החלוקה המסורתית של התפקידים בלשכת ראש הממשלה: המנכ"ל ממונה על הטיפול בתחום הכלכלי והחברתי, ואילו </w:t>
      </w:r>
      <w:r>
        <w:rPr>
          <w:rFonts w:hint="cs"/>
          <w:rtl/>
        </w:rPr>
        <w:t xml:space="preserve">הרל"ש ממונה בדרך כלל על הטיפול בתחום המדיני והביטחוני ועל ניהול לוח הזמנים של ראש הממשלה. </w:t>
      </w:r>
    </w:p>
    <w:p w14:paraId="00A55DFD" w14:textId="77777777" w:rsidR="00000000" w:rsidRDefault="00E52DD3">
      <w:pPr>
        <w:pStyle w:val="a"/>
        <w:ind w:firstLine="0"/>
        <w:rPr>
          <w:rFonts w:hint="cs"/>
          <w:rtl/>
        </w:rPr>
      </w:pPr>
    </w:p>
    <w:p w14:paraId="631360FD" w14:textId="77777777" w:rsidR="00000000" w:rsidRDefault="00E52DD3">
      <w:pPr>
        <w:pStyle w:val="ac"/>
        <w:rPr>
          <w:rtl/>
        </w:rPr>
      </w:pPr>
      <w:r>
        <w:rPr>
          <w:rFonts w:hint="eastAsia"/>
          <w:rtl/>
        </w:rPr>
        <w:t>משה</w:t>
      </w:r>
      <w:r>
        <w:rPr>
          <w:rtl/>
        </w:rPr>
        <w:t xml:space="preserve"> גפני (יהדות התורה):</w:t>
      </w:r>
    </w:p>
    <w:p w14:paraId="797CBEF2" w14:textId="77777777" w:rsidR="00000000" w:rsidRDefault="00E52DD3">
      <w:pPr>
        <w:pStyle w:val="a"/>
        <w:rPr>
          <w:rFonts w:hint="cs"/>
          <w:rtl/>
        </w:rPr>
      </w:pPr>
    </w:p>
    <w:p w14:paraId="41B64AF1" w14:textId="77777777" w:rsidR="00000000" w:rsidRDefault="00E52DD3">
      <w:pPr>
        <w:pStyle w:val="a"/>
        <w:rPr>
          <w:rFonts w:hint="cs"/>
          <w:rtl/>
        </w:rPr>
      </w:pPr>
      <w:r>
        <w:rPr>
          <w:rFonts w:hint="cs"/>
          <w:rtl/>
        </w:rPr>
        <w:t>אגב, הם מדברים ביניהם?</w:t>
      </w:r>
    </w:p>
    <w:p w14:paraId="0965D14D" w14:textId="77777777" w:rsidR="00000000" w:rsidRDefault="00E52DD3">
      <w:pPr>
        <w:pStyle w:val="ad"/>
        <w:rPr>
          <w:rFonts w:hint="cs"/>
          <w:rtl/>
        </w:rPr>
      </w:pPr>
    </w:p>
    <w:p w14:paraId="221B30F8" w14:textId="77777777" w:rsidR="00000000" w:rsidRDefault="00E52DD3">
      <w:pPr>
        <w:pStyle w:val="SpeakerCon"/>
        <w:rPr>
          <w:rtl/>
        </w:rPr>
      </w:pPr>
      <w:bookmarkStart w:id="487" w:name="FS000000474T21_05_2003_19_05_04C"/>
      <w:bookmarkEnd w:id="487"/>
      <w:r>
        <w:rPr>
          <w:rtl/>
        </w:rPr>
        <w:t>השר גדעון עזרא:</w:t>
      </w:r>
    </w:p>
    <w:p w14:paraId="08326434" w14:textId="77777777" w:rsidR="00000000" w:rsidRDefault="00E52DD3">
      <w:pPr>
        <w:pStyle w:val="a"/>
        <w:rPr>
          <w:rtl/>
        </w:rPr>
      </w:pPr>
    </w:p>
    <w:p w14:paraId="103AC4A8" w14:textId="77777777" w:rsidR="00000000" w:rsidRDefault="00E52DD3">
      <w:pPr>
        <w:pStyle w:val="a"/>
        <w:rPr>
          <w:rFonts w:hint="cs"/>
          <w:rtl/>
        </w:rPr>
      </w:pPr>
      <w:r>
        <w:rPr>
          <w:rFonts w:hint="cs"/>
          <w:rtl/>
        </w:rPr>
        <w:t>מדברים, למה לא?</w:t>
      </w:r>
    </w:p>
    <w:p w14:paraId="3997297D" w14:textId="77777777" w:rsidR="00000000" w:rsidRDefault="00E52DD3">
      <w:pPr>
        <w:pStyle w:val="a"/>
        <w:rPr>
          <w:rFonts w:hint="cs"/>
          <w:rtl/>
        </w:rPr>
      </w:pPr>
    </w:p>
    <w:p w14:paraId="771F6CAF" w14:textId="77777777" w:rsidR="00000000" w:rsidRDefault="00E52DD3">
      <w:pPr>
        <w:pStyle w:val="ad"/>
        <w:rPr>
          <w:rFonts w:hint="cs"/>
          <w:rtl/>
        </w:rPr>
      </w:pPr>
      <w:r>
        <w:rPr>
          <w:rtl/>
        </w:rPr>
        <w:t>היו"ר</w:t>
      </w:r>
      <w:r>
        <w:rPr>
          <w:rFonts w:hint="cs"/>
          <w:rtl/>
        </w:rPr>
        <w:t xml:space="preserve"> משה כחלון</w:t>
      </w:r>
      <w:r>
        <w:rPr>
          <w:rtl/>
        </w:rPr>
        <w:t>:</w:t>
      </w:r>
    </w:p>
    <w:p w14:paraId="0B997255" w14:textId="77777777" w:rsidR="00000000" w:rsidRDefault="00E52DD3">
      <w:pPr>
        <w:pStyle w:val="a"/>
        <w:rPr>
          <w:rFonts w:hint="cs"/>
          <w:rtl/>
        </w:rPr>
      </w:pPr>
    </w:p>
    <w:p w14:paraId="18C3EAFE" w14:textId="77777777" w:rsidR="00000000" w:rsidRDefault="00E52DD3">
      <w:pPr>
        <w:pStyle w:val="a"/>
        <w:rPr>
          <w:rFonts w:hint="cs"/>
          <w:rtl/>
        </w:rPr>
      </w:pPr>
      <w:r>
        <w:rPr>
          <w:rFonts w:hint="cs"/>
          <w:rtl/>
        </w:rPr>
        <w:t>תודה רבה. בבקשה, חבר הכנסת נסים זאב.</w:t>
      </w:r>
    </w:p>
    <w:p w14:paraId="2F1ACA05" w14:textId="77777777" w:rsidR="00000000" w:rsidRDefault="00E52DD3">
      <w:pPr>
        <w:pStyle w:val="a"/>
        <w:rPr>
          <w:rFonts w:hint="cs"/>
          <w:rtl/>
        </w:rPr>
      </w:pPr>
    </w:p>
    <w:p w14:paraId="31C5010D" w14:textId="77777777" w:rsidR="00000000" w:rsidRDefault="00E52DD3">
      <w:pPr>
        <w:pStyle w:val="ac"/>
        <w:rPr>
          <w:rtl/>
        </w:rPr>
      </w:pPr>
      <w:r>
        <w:rPr>
          <w:rFonts w:hint="eastAsia"/>
          <w:rtl/>
        </w:rPr>
        <w:t>נסים</w:t>
      </w:r>
      <w:r>
        <w:rPr>
          <w:rtl/>
        </w:rPr>
        <w:t xml:space="preserve"> זאב (ש"ס):</w:t>
      </w:r>
    </w:p>
    <w:p w14:paraId="6DC62464" w14:textId="77777777" w:rsidR="00000000" w:rsidRDefault="00E52DD3">
      <w:pPr>
        <w:pStyle w:val="a"/>
        <w:rPr>
          <w:rFonts w:hint="cs"/>
          <w:rtl/>
        </w:rPr>
      </w:pPr>
    </w:p>
    <w:p w14:paraId="656EF3E8" w14:textId="77777777" w:rsidR="00000000" w:rsidRDefault="00E52DD3">
      <w:pPr>
        <w:pStyle w:val="a"/>
        <w:rPr>
          <w:rFonts w:hint="cs"/>
          <w:rtl/>
        </w:rPr>
      </w:pPr>
      <w:r>
        <w:rPr>
          <w:rFonts w:hint="cs"/>
          <w:rtl/>
        </w:rPr>
        <w:t>אני רק ר</w:t>
      </w:r>
      <w:r>
        <w:rPr>
          <w:rFonts w:hint="cs"/>
          <w:rtl/>
        </w:rPr>
        <w:t xml:space="preserve">וצה לומר שהתחושה היא שיש מין אווירה עכורה בתוך לשכת ראש הממשלה, ולכן, איך אומרים? </w:t>
      </w:r>
      <w:r>
        <w:rPr>
          <w:rtl/>
        </w:rPr>
        <w:t>–</w:t>
      </w:r>
      <w:r>
        <w:rPr>
          <w:rFonts w:hint="cs"/>
          <w:rtl/>
        </w:rPr>
        <w:t xml:space="preserve"> שמוני נוטרה את הכרמים, כרמי שלי לא נטרתי. שיעשה קודם כול סדר בתוך לשכתו, כי בוודאי יש לזה השפעה על כל מי שסובב אותו.</w:t>
      </w:r>
    </w:p>
    <w:p w14:paraId="6C8FF48E" w14:textId="77777777" w:rsidR="00000000" w:rsidRDefault="00E52DD3">
      <w:pPr>
        <w:pStyle w:val="a"/>
        <w:rPr>
          <w:rFonts w:hint="cs"/>
          <w:rtl/>
        </w:rPr>
      </w:pPr>
    </w:p>
    <w:p w14:paraId="69A5CD4A" w14:textId="77777777" w:rsidR="00000000" w:rsidRDefault="00E52DD3">
      <w:pPr>
        <w:pStyle w:val="ad"/>
        <w:rPr>
          <w:rFonts w:hint="cs"/>
          <w:rtl/>
        </w:rPr>
      </w:pPr>
      <w:r>
        <w:rPr>
          <w:rtl/>
        </w:rPr>
        <w:t>היו"ר</w:t>
      </w:r>
      <w:r>
        <w:rPr>
          <w:rFonts w:hint="cs"/>
          <w:rtl/>
        </w:rPr>
        <w:t xml:space="preserve"> משה כחלון</w:t>
      </w:r>
      <w:r>
        <w:rPr>
          <w:rtl/>
        </w:rPr>
        <w:t>:</w:t>
      </w:r>
    </w:p>
    <w:p w14:paraId="18C18AB1" w14:textId="77777777" w:rsidR="00000000" w:rsidRDefault="00E52DD3">
      <w:pPr>
        <w:pStyle w:val="a"/>
        <w:rPr>
          <w:rFonts w:hint="cs"/>
          <w:rtl/>
        </w:rPr>
      </w:pPr>
    </w:p>
    <w:p w14:paraId="53F276F9" w14:textId="77777777" w:rsidR="00000000" w:rsidRDefault="00E52DD3">
      <w:pPr>
        <w:pStyle w:val="a"/>
        <w:rPr>
          <w:rFonts w:hint="cs"/>
          <w:rtl/>
        </w:rPr>
      </w:pPr>
      <w:r>
        <w:rPr>
          <w:rFonts w:hint="cs"/>
          <w:rtl/>
        </w:rPr>
        <w:t>תודה רבה.</w:t>
      </w:r>
    </w:p>
    <w:p w14:paraId="17CB2406" w14:textId="77777777" w:rsidR="00000000" w:rsidRDefault="00E52DD3">
      <w:pPr>
        <w:pStyle w:val="a"/>
        <w:rPr>
          <w:rFonts w:hint="cs"/>
          <w:rtl/>
        </w:rPr>
      </w:pPr>
    </w:p>
    <w:p w14:paraId="6731AD6E" w14:textId="77777777" w:rsidR="00000000" w:rsidRDefault="00E52DD3">
      <w:pPr>
        <w:pStyle w:val="SpeakerCon"/>
        <w:rPr>
          <w:rtl/>
        </w:rPr>
      </w:pPr>
      <w:bookmarkStart w:id="488" w:name="FS000000474T21_05_2003_19_08_10C"/>
      <w:bookmarkEnd w:id="488"/>
      <w:r>
        <w:rPr>
          <w:rtl/>
        </w:rPr>
        <w:t>השר גדעון עזרא:</w:t>
      </w:r>
    </w:p>
    <w:p w14:paraId="77D73817" w14:textId="77777777" w:rsidR="00000000" w:rsidRDefault="00E52DD3">
      <w:pPr>
        <w:pStyle w:val="a"/>
        <w:rPr>
          <w:rtl/>
        </w:rPr>
      </w:pPr>
    </w:p>
    <w:p w14:paraId="168FB01C" w14:textId="77777777" w:rsidR="00000000" w:rsidRDefault="00E52DD3">
      <w:pPr>
        <w:pStyle w:val="a"/>
        <w:rPr>
          <w:rFonts w:hint="cs"/>
          <w:rtl/>
        </w:rPr>
      </w:pPr>
      <w:r>
        <w:rPr>
          <w:rFonts w:hint="cs"/>
          <w:rtl/>
        </w:rPr>
        <w:t>קודם כול</w:t>
      </w:r>
      <w:r>
        <w:rPr>
          <w:rFonts w:hint="cs"/>
          <w:rtl/>
        </w:rPr>
        <w:t>, תודה. אני יכול להגיד לך דבר אחד. מהיכרותי עם משרדי ממשלה קודמים, אני חושב שמה שקורה שם זו אידיליה לעומת מה שהיה בפעמים עברו, ואני חושב שהעבודה שם פועלת כמו שעון, ללא הפרעות, וחלוקת התפקידים היא בהחלט צודקת ונכונה. תודה.</w:t>
      </w:r>
    </w:p>
    <w:p w14:paraId="2163EF6D" w14:textId="77777777" w:rsidR="00000000" w:rsidRDefault="00E52DD3">
      <w:pPr>
        <w:pStyle w:val="a"/>
        <w:rPr>
          <w:rFonts w:hint="cs"/>
          <w:rtl/>
        </w:rPr>
      </w:pPr>
    </w:p>
    <w:p w14:paraId="11E4E67E" w14:textId="77777777" w:rsidR="00000000" w:rsidRDefault="00E52DD3">
      <w:pPr>
        <w:pStyle w:val="ad"/>
        <w:rPr>
          <w:rtl/>
        </w:rPr>
      </w:pPr>
      <w:r>
        <w:rPr>
          <w:rtl/>
        </w:rPr>
        <w:t>היו"ר</w:t>
      </w:r>
      <w:r>
        <w:rPr>
          <w:rFonts w:hint="cs"/>
          <w:rtl/>
        </w:rPr>
        <w:t xml:space="preserve"> משה כחלון</w:t>
      </w:r>
      <w:r>
        <w:rPr>
          <w:rtl/>
        </w:rPr>
        <w:t>:</w:t>
      </w:r>
    </w:p>
    <w:p w14:paraId="156B249A" w14:textId="77777777" w:rsidR="00000000" w:rsidRDefault="00E52DD3">
      <w:pPr>
        <w:pStyle w:val="a"/>
        <w:rPr>
          <w:rtl/>
        </w:rPr>
      </w:pPr>
    </w:p>
    <w:p w14:paraId="4A67DD98" w14:textId="77777777" w:rsidR="00000000" w:rsidRDefault="00E52DD3">
      <w:pPr>
        <w:pStyle w:val="a"/>
        <w:rPr>
          <w:rFonts w:hint="cs"/>
          <w:rtl/>
        </w:rPr>
      </w:pPr>
      <w:r>
        <w:rPr>
          <w:rFonts w:hint="cs"/>
          <w:rtl/>
        </w:rPr>
        <w:t>שאילתא מס' 110,</w:t>
      </w:r>
      <w:r>
        <w:rPr>
          <w:rFonts w:hint="cs"/>
          <w:rtl/>
        </w:rPr>
        <w:t xml:space="preserve"> של חבר הכנסת ג'מאל זחאלקה - הוא לא נמצא, השאילתא תועבר לפרוטוקול.</w:t>
      </w:r>
    </w:p>
    <w:p w14:paraId="0DACEC29" w14:textId="77777777" w:rsidR="00000000" w:rsidRDefault="00E52DD3">
      <w:pPr>
        <w:pStyle w:val="a"/>
        <w:rPr>
          <w:rFonts w:hint="cs"/>
          <w:rtl/>
        </w:rPr>
      </w:pPr>
    </w:p>
    <w:p w14:paraId="3DEC8F80" w14:textId="77777777" w:rsidR="00000000" w:rsidRDefault="00E52DD3">
      <w:pPr>
        <w:pStyle w:val="a"/>
        <w:rPr>
          <w:rFonts w:hint="cs"/>
          <w:rtl/>
        </w:rPr>
      </w:pPr>
    </w:p>
    <w:p w14:paraId="3749FA97" w14:textId="77777777" w:rsidR="00000000" w:rsidRDefault="00E52DD3">
      <w:pPr>
        <w:pStyle w:val="Query"/>
        <w:jc w:val="center"/>
        <w:rPr>
          <w:rtl/>
        </w:rPr>
      </w:pPr>
      <w:bookmarkStart w:id="489" w:name="CQ10823FI0010823T21_05_2003_19_09_12"/>
      <w:bookmarkEnd w:id="489"/>
      <w:r>
        <w:rPr>
          <w:rtl/>
        </w:rPr>
        <w:t>110. תוכנית הטיפול הנקודתי ביישובים הסובלים ממצוקה כלכלית</w:t>
      </w:r>
    </w:p>
    <w:p w14:paraId="2C1F4B92" w14:textId="77777777" w:rsidR="00000000" w:rsidRDefault="00E52DD3">
      <w:pPr>
        <w:pStyle w:val="a"/>
        <w:rPr>
          <w:rFonts w:hint="cs"/>
          <w:rtl/>
        </w:rPr>
      </w:pPr>
    </w:p>
    <w:p w14:paraId="47A2FC47" w14:textId="77777777" w:rsidR="00000000" w:rsidRDefault="00E52DD3">
      <w:pPr>
        <w:pStyle w:val="Heading1"/>
        <w:jc w:val="both"/>
        <w:rPr>
          <w:rFonts w:cs="Arial"/>
          <w:szCs w:val="22"/>
        </w:rPr>
      </w:pPr>
      <w:bookmarkStart w:id="490" w:name="ESQ10823"/>
      <w:bookmarkEnd w:id="490"/>
      <w:r>
        <w:rPr>
          <w:rFonts w:cs="Arial"/>
          <w:bCs/>
          <w:szCs w:val="22"/>
          <w:u w:val="none"/>
          <w:rtl/>
        </w:rPr>
        <w:t>חבר</w:t>
      </w:r>
      <w:r>
        <w:rPr>
          <w:rFonts w:cs="Arial" w:hint="cs"/>
          <w:bCs/>
          <w:szCs w:val="22"/>
          <w:u w:val="none"/>
          <w:rtl/>
        </w:rPr>
        <w:t xml:space="preserve"> הכנסת ג'מאל זחאלקה </w:t>
      </w:r>
      <w:r>
        <w:rPr>
          <w:rFonts w:cs="Arial"/>
          <w:bCs/>
          <w:szCs w:val="22"/>
          <w:u w:val="none"/>
          <w:rtl/>
        </w:rPr>
        <w:t>שאל</w:t>
      </w:r>
      <w:r>
        <w:rPr>
          <w:rFonts w:cs="Arial" w:hint="cs"/>
          <w:bCs/>
          <w:szCs w:val="22"/>
          <w:u w:val="none"/>
          <w:rtl/>
        </w:rPr>
        <w:t xml:space="preserve"> את </w:t>
      </w:r>
      <w:r>
        <w:rPr>
          <w:rFonts w:cs="Arial"/>
          <w:bCs/>
          <w:szCs w:val="22"/>
          <w:u w:val="none"/>
          <w:rtl/>
        </w:rPr>
        <w:t>ראש הממשלה</w:t>
      </w:r>
    </w:p>
    <w:p w14:paraId="52B4FA45" w14:textId="77777777" w:rsidR="00000000" w:rsidRDefault="00E52DD3">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כ"</w:t>
      </w:r>
      <w:r>
        <w:rPr>
          <w:rFonts w:cs="Arial" w:hint="eastAsia"/>
          <w:sz w:val="28"/>
          <w:szCs w:val="22"/>
          <w:rtl/>
        </w:rPr>
        <w:t>ט</w:t>
      </w:r>
      <w:r>
        <w:rPr>
          <w:rFonts w:cs="Arial"/>
          <w:sz w:val="28"/>
          <w:szCs w:val="22"/>
          <w:rtl/>
        </w:rPr>
        <w:t xml:space="preserve"> באדר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(2 באפריל 2003):</w:t>
      </w:r>
    </w:p>
    <w:p w14:paraId="03F2180A" w14:textId="77777777" w:rsidR="00000000" w:rsidRDefault="00E52DD3">
      <w:pPr>
        <w:bidi/>
        <w:spacing w:line="360" w:lineRule="auto"/>
        <w:ind w:firstLine="523"/>
        <w:jc w:val="both"/>
        <w:rPr>
          <w:rFonts w:cs="Arial" w:hint="cs"/>
          <w:sz w:val="28"/>
          <w:szCs w:val="22"/>
          <w:rtl/>
        </w:rPr>
      </w:pPr>
    </w:p>
    <w:p w14:paraId="7990EB7B" w14:textId="77777777" w:rsidR="00000000" w:rsidRDefault="00E52DD3">
      <w:pPr>
        <w:bidi/>
        <w:spacing w:line="360" w:lineRule="auto"/>
        <w:ind w:firstLine="523"/>
        <w:jc w:val="both"/>
        <w:rPr>
          <w:rFonts w:cs="Arial" w:hint="cs"/>
          <w:sz w:val="28"/>
          <w:szCs w:val="22"/>
        </w:rPr>
      </w:pPr>
    </w:p>
    <w:p w14:paraId="47A6C232" w14:textId="77777777" w:rsidR="00000000" w:rsidRDefault="00E52DD3">
      <w:pPr>
        <w:bidi/>
        <w:spacing w:line="360" w:lineRule="auto"/>
        <w:ind w:firstLine="720"/>
        <w:jc w:val="both"/>
        <w:rPr>
          <w:rFonts w:cs="Arial"/>
          <w:sz w:val="28"/>
          <w:szCs w:val="22"/>
        </w:rPr>
      </w:pPr>
      <w:r>
        <w:rPr>
          <w:rFonts w:cs="Arial"/>
          <w:sz w:val="28"/>
          <w:szCs w:val="22"/>
          <w:rtl/>
        </w:rPr>
        <w:t xml:space="preserve">תוכנית הטיפול הנקודתי </w:t>
      </w:r>
      <w:r>
        <w:rPr>
          <w:rFonts w:cs="Arial" w:hint="cs"/>
          <w:sz w:val="28"/>
          <w:szCs w:val="22"/>
          <w:rtl/>
        </w:rPr>
        <w:t>יושמה בכמה י</w:t>
      </w:r>
      <w:r>
        <w:rPr>
          <w:rFonts w:cs="Arial"/>
          <w:sz w:val="28"/>
          <w:szCs w:val="22"/>
          <w:rtl/>
        </w:rPr>
        <w:t xml:space="preserve">ישובים </w:t>
      </w:r>
      <w:r>
        <w:rPr>
          <w:rFonts w:cs="Arial" w:hint="cs"/>
          <w:sz w:val="28"/>
          <w:szCs w:val="22"/>
          <w:rtl/>
        </w:rPr>
        <w:t>הסו</w:t>
      </w:r>
      <w:r>
        <w:rPr>
          <w:rFonts w:cs="Arial" w:hint="cs"/>
          <w:sz w:val="28"/>
          <w:szCs w:val="22"/>
          <w:rtl/>
        </w:rPr>
        <w:t>בלים</w:t>
      </w:r>
      <w:r>
        <w:rPr>
          <w:rFonts w:cs="Arial"/>
          <w:sz w:val="28"/>
          <w:szCs w:val="22"/>
          <w:rtl/>
        </w:rPr>
        <w:t xml:space="preserve"> </w:t>
      </w:r>
      <w:r>
        <w:rPr>
          <w:rFonts w:cs="Arial" w:hint="cs"/>
          <w:sz w:val="28"/>
          <w:szCs w:val="22"/>
          <w:rtl/>
        </w:rPr>
        <w:t>מ</w:t>
      </w:r>
      <w:r>
        <w:rPr>
          <w:rFonts w:cs="Arial"/>
          <w:sz w:val="28"/>
          <w:szCs w:val="22"/>
          <w:rtl/>
        </w:rPr>
        <w:t>מצוקה כלכלית ו</w:t>
      </w:r>
      <w:r>
        <w:rPr>
          <w:rFonts w:cs="Arial" w:hint="cs"/>
          <w:sz w:val="28"/>
          <w:szCs w:val="22"/>
          <w:rtl/>
        </w:rPr>
        <w:t>מ</w:t>
      </w:r>
      <w:r>
        <w:rPr>
          <w:rFonts w:cs="Arial"/>
          <w:sz w:val="28"/>
          <w:szCs w:val="22"/>
          <w:rtl/>
        </w:rPr>
        <w:t>שיעור אבטלה גבוה</w:t>
      </w:r>
      <w:r>
        <w:rPr>
          <w:rFonts w:cs="Arial" w:hint="cs"/>
          <w:sz w:val="28"/>
          <w:szCs w:val="22"/>
          <w:rtl/>
        </w:rPr>
        <w:t>.</w:t>
      </w:r>
      <w:r>
        <w:rPr>
          <w:rFonts w:cs="Arial"/>
          <w:sz w:val="28"/>
          <w:szCs w:val="22"/>
          <w:rtl/>
        </w:rPr>
        <w:t xml:space="preserve"> הי</w:t>
      </w:r>
      <w:r>
        <w:rPr>
          <w:rFonts w:cs="Arial" w:hint="cs"/>
          <w:sz w:val="28"/>
          <w:szCs w:val="22"/>
          <w:rtl/>
        </w:rPr>
        <w:t>י</w:t>
      </w:r>
      <w:r>
        <w:rPr>
          <w:rFonts w:cs="Arial"/>
          <w:sz w:val="28"/>
          <w:szCs w:val="22"/>
          <w:rtl/>
        </w:rPr>
        <w:t>שובים הערביים לא זכו בטיפול זה</w:t>
      </w:r>
      <w:r>
        <w:rPr>
          <w:rFonts w:cs="Arial" w:hint="cs"/>
          <w:sz w:val="28"/>
          <w:szCs w:val="22"/>
          <w:rtl/>
        </w:rPr>
        <w:t>,</w:t>
      </w:r>
      <w:r>
        <w:rPr>
          <w:rFonts w:cs="Arial"/>
          <w:sz w:val="28"/>
          <w:szCs w:val="22"/>
          <w:rtl/>
        </w:rPr>
        <w:t xml:space="preserve"> למרות מצבם הקשה.</w:t>
      </w:r>
    </w:p>
    <w:p w14:paraId="6374E362" w14:textId="77777777" w:rsidR="00000000" w:rsidRDefault="00E52DD3">
      <w:pPr>
        <w:bidi/>
        <w:spacing w:line="360" w:lineRule="auto"/>
        <w:ind w:firstLine="720"/>
        <w:jc w:val="both"/>
        <w:rPr>
          <w:rFonts w:cs="Arial"/>
          <w:sz w:val="28"/>
          <w:szCs w:val="22"/>
        </w:rPr>
      </w:pPr>
    </w:p>
    <w:p w14:paraId="16442409" w14:textId="77777777" w:rsidR="00000000" w:rsidRDefault="00E52DD3">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4F27234B" w14:textId="77777777" w:rsidR="00000000" w:rsidRDefault="00E52DD3">
      <w:pPr>
        <w:bidi/>
        <w:spacing w:line="360" w:lineRule="auto"/>
        <w:ind w:firstLine="720"/>
        <w:jc w:val="both"/>
        <w:rPr>
          <w:rFonts w:cs="Arial"/>
          <w:sz w:val="28"/>
          <w:szCs w:val="22"/>
        </w:rPr>
      </w:pPr>
    </w:p>
    <w:p w14:paraId="2B81CCAA" w14:textId="77777777" w:rsidR="00000000" w:rsidRDefault="00E52DD3">
      <w:pPr>
        <w:bidi/>
        <w:spacing w:line="360" w:lineRule="auto"/>
        <w:ind w:firstLine="720"/>
        <w:jc w:val="both"/>
        <w:rPr>
          <w:rFonts w:cs="Arial"/>
          <w:sz w:val="28"/>
          <w:szCs w:val="22"/>
          <w:rtl/>
        </w:rPr>
      </w:pPr>
      <w:r>
        <w:rPr>
          <w:rFonts w:cs="Arial" w:hint="cs"/>
          <w:sz w:val="28"/>
          <w:szCs w:val="22"/>
          <w:rtl/>
        </w:rPr>
        <w:t xml:space="preserve">1. </w:t>
      </w:r>
      <w:r>
        <w:rPr>
          <w:rFonts w:cs="Arial"/>
          <w:sz w:val="28"/>
          <w:szCs w:val="22"/>
          <w:rtl/>
        </w:rPr>
        <w:t>על</w:t>
      </w:r>
      <w:r>
        <w:rPr>
          <w:rFonts w:cs="Arial" w:hint="cs"/>
          <w:sz w:val="28"/>
          <w:szCs w:val="22"/>
          <w:rtl/>
        </w:rPr>
        <w:t>-</w:t>
      </w:r>
      <w:r>
        <w:rPr>
          <w:rFonts w:cs="Arial"/>
          <w:sz w:val="28"/>
          <w:szCs w:val="22"/>
          <w:rtl/>
        </w:rPr>
        <w:t>פי אי</w:t>
      </w:r>
      <w:r>
        <w:rPr>
          <w:rFonts w:cs="Arial" w:hint="cs"/>
          <w:sz w:val="28"/>
          <w:szCs w:val="22"/>
          <w:rtl/>
        </w:rPr>
        <w:t>לו</w:t>
      </w:r>
      <w:r>
        <w:rPr>
          <w:rFonts w:cs="Arial"/>
          <w:sz w:val="28"/>
          <w:szCs w:val="22"/>
          <w:rtl/>
        </w:rPr>
        <w:t xml:space="preserve"> קריטריונים מופעלת תוכנית זו?</w:t>
      </w:r>
    </w:p>
    <w:p w14:paraId="2D95561F" w14:textId="77777777" w:rsidR="00000000" w:rsidRDefault="00E52DD3">
      <w:pPr>
        <w:bidi/>
        <w:spacing w:line="360" w:lineRule="auto"/>
        <w:ind w:firstLine="720"/>
        <w:jc w:val="both"/>
        <w:rPr>
          <w:rFonts w:cs="Arial"/>
          <w:sz w:val="28"/>
          <w:szCs w:val="22"/>
          <w:rtl/>
        </w:rPr>
      </w:pPr>
    </w:p>
    <w:p w14:paraId="5515BE39" w14:textId="77777777" w:rsidR="00000000" w:rsidRDefault="00E52DD3">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 xml:space="preserve">האם </w:t>
      </w:r>
      <w:r>
        <w:rPr>
          <w:rFonts w:cs="Arial" w:hint="cs"/>
          <w:sz w:val="28"/>
          <w:szCs w:val="22"/>
          <w:rtl/>
        </w:rPr>
        <w:t>תמשיך</w:t>
      </w:r>
      <w:r>
        <w:rPr>
          <w:rFonts w:cs="Arial"/>
          <w:sz w:val="28"/>
          <w:szCs w:val="22"/>
          <w:rtl/>
        </w:rPr>
        <w:t xml:space="preserve"> הממשלה בתוכנית זו?</w:t>
      </w:r>
    </w:p>
    <w:p w14:paraId="3E2F7E2D" w14:textId="77777777" w:rsidR="00000000" w:rsidRDefault="00E52DD3">
      <w:pPr>
        <w:bidi/>
        <w:spacing w:line="360" w:lineRule="auto"/>
        <w:ind w:firstLine="720"/>
        <w:jc w:val="both"/>
        <w:rPr>
          <w:rFonts w:cs="Arial"/>
          <w:sz w:val="28"/>
          <w:szCs w:val="22"/>
          <w:rtl/>
        </w:rPr>
      </w:pPr>
    </w:p>
    <w:p w14:paraId="3F086CA6" w14:textId="77777777" w:rsidR="00000000" w:rsidRDefault="00E52DD3">
      <w:pPr>
        <w:bidi/>
        <w:spacing w:line="360" w:lineRule="auto"/>
        <w:ind w:firstLine="720"/>
        <w:jc w:val="both"/>
        <w:rPr>
          <w:rFonts w:cs="Arial" w:hint="cs"/>
          <w:sz w:val="28"/>
          <w:szCs w:val="22"/>
          <w:rtl/>
        </w:rPr>
      </w:pPr>
      <w:r>
        <w:rPr>
          <w:rFonts w:cs="Arial" w:hint="cs"/>
          <w:sz w:val="28"/>
          <w:szCs w:val="22"/>
          <w:rtl/>
        </w:rPr>
        <w:t xml:space="preserve">3. </w:t>
      </w:r>
      <w:r>
        <w:rPr>
          <w:rFonts w:cs="Arial"/>
          <w:sz w:val="28"/>
          <w:szCs w:val="22"/>
          <w:rtl/>
        </w:rPr>
        <w:t>אם כן</w:t>
      </w:r>
      <w:r>
        <w:rPr>
          <w:rFonts w:cs="Arial" w:hint="cs"/>
          <w:sz w:val="28"/>
          <w:szCs w:val="22"/>
          <w:rtl/>
        </w:rPr>
        <w:t xml:space="preserve"> </w:t>
      </w:r>
      <w:r>
        <w:rPr>
          <w:rFonts w:cs="Arial" w:hint="eastAsia"/>
          <w:sz w:val="28"/>
          <w:szCs w:val="22"/>
          <w:rtl/>
        </w:rPr>
        <w:t>–</w:t>
      </w:r>
      <w:r>
        <w:rPr>
          <w:rFonts w:cs="Arial"/>
          <w:sz w:val="28"/>
          <w:szCs w:val="22"/>
          <w:rtl/>
        </w:rPr>
        <w:t xml:space="preserve"> האם </w:t>
      </w:r>
      <w:r>
        <w:rPr>
          <w:rFonts w:cs="Arial" w:hint="cs"/>
          <w:sz w:val="28"/>
          <w:szCs w:val="22"/>
          <w:rtl/>
        </w:rPr>
        <w:t>ייהנו</w:t>
      </w:r>
      <w:r>
        <w:rPr>
          <w:rFonts w:cs="Arial"/>
          <w:sz w:val="28"/>
          <w:szCs w:val="22"/>
          <w:rtl/>
        </w:rPr>
        <w:t xml:space="preserve"> היישובים הערביים</w:t>
      </w:r>
      <w:r>
        <w:rPr>
          <w:rFonts w:cs="Arial" w:hint="cs"/>
          <w:sz w:val="28"/>
          <w:szCs w:val="22"/>
          <w:rtl/>
        </w:rPr>
        <w:t xml:space="preserve"> מהתוכנית</w:t>
      </w:r>
      <w:r>
        <w:rPr>
          <w:rFonts w:cs="Arial"/>
          <w:sz w:val="28"/>
          <w:szCs w:val="22"/>
          <w:rtl/>
        </w:rPr>
        <w:t>?</w:t>
      </w:r>
    </w:p>
    <w:p w14:paraId="413CF026" w14:textId="77777777" w:rsidR="00000000" w:rsidRDefault="00E52DD3">
      <w:pPr>
        <w:bidi/>
        <w:spacing w:line="360" w:lineRule="auto"/>
        <w:ind w:firstLine="720"/>
        <w:jc w:val="both"/>
        <w:rPr>
          <w:rFonts w:cs="Arial" w:hint="cs"/>
          <w:sz w:val="28"/>
          <w:szCs w:val="22"/>
          <w:rtl/>
        </w:rPr>
      </w:pPr>
    </w:p>
    <w:p w14:paraId="59D5C575" w14:textId="77777777" w:rsidR="00000000" w:rsidRDefault="00E52DD3">
      <w:pPr>
        <w:pStyle w:val="SpeakerCon"/>
        <w:rPr>
          <w:rFonts w:hint="cs"/>
          <w:rtl/>
        </w:rPr>
      </w:pPr>
      <w:r>
        <w:rPr>
          <w:rFonts w:hint="cs"/>
          <w:rtl/>
        </w:rPr>
        <w:t>תשובת  השר גדעון עזרא:</w:t>
      </w:r>
    </w:p>
    <w:p w14:paraId="790509AB" w14:textId="77777777" w:rsidR="00000000" w:rsidRDefault="00E52DD3">
      <w:pPr>
        <w:pStyle w:val="SpeakerCon"/>
        <w:rPr>
          <w:rFonts w:hint="cs"/>
          <w:b w:val="0"/>
          <w:bCs w:val="0"/>
          <w:u w:val="none"/>
          <w:rtl/>
        </w:rPr>
      </w:pPr>
      <w:r>
        <w:rPr>
          <w:rFonts w:hint="cs"/>
          <w:b w:val="0"/>
          <w:bCs w:val="0"/>
          <w:u w:val="none"/>
          <w:rtl/>
        </w:rPr>
        <w:t>(</w:t>
      </w:r>
      <w:r>
        <w:rPr>
          <w:rFonts w:hint="cs"/>
          <w:b w:val="0"/>
          <w:bCs w:val="0"/>
          <w:u w:val="none"/>
          <w:rtl/>
        </w:rPr>
        <w:t>לא נקראה, נמסרה לפרוטוקול)</w:t>
      </w:r>
    </w:p>
    <w:p w14:paraId="5150E21A" w14:textId="77777777" w:rsidR="00000000" w:rsidRDefault="00E52DD3">
      <w:pPr>
        <w:pStyle w:val="a"/>
        <w:rPr>
          <w:rFonts w:hint="cs"/>
          <w:b/>
          <w:bCs/>
          <w:rtl/>
        </w:rPr>
      </w:pPr>
    </w:p>
    <w:p w14:paraId="26FED863" w14:textId="77777777" w:rsidR="00000000" w:rsidRDefault="00E52DD3">
      <w:pPr>
        <w:pStyle w:val="a"/>
        <w:ind w:firstLine="720"/>
        <w:rPr>
          <w:rFonts w:hint="cs"/>
          <w:rtl/>
        </w:rPr>
      </w:pPr>
      <w:r>
        <w:rPr>
          <w:rFonts w:hint="cs"/>
          <w:rtl/>
        </w:rPr>
        <w:t>תוכנית "אופק" לטיפול נקודתי פועלת מכוח החלטת ממשלה מתקופת כהונתה של הממשלה  ה=28 בראשות אהוד ברק.</w:t>
      </w:r>
    </w:p>
    <w:p w14:paraId="19C018BF" w14:textId="77777777" w:rsidR="00000000" w:rsidRDefault="00E52DD3">
      <w:pPr>
        <w:pStyle w:val="a"/>
        <w:ind w:firstLine="720"/>
        <w:rPr>
          <w:rFonts w:hint="cs"/>
          <w:rtl/>
        </w:rPr>
      </w:pPr>
    </w:p>
    <w:p w14:paraId="79821580" w14:textId="77777777" w:rsidR="00000000" w:rsidRDefault="00E52DD3">
      <w:pPr>
        <w:pStyle w:val="a"/>
        <w:ind w:firstLine="720"/>
        <w:rPr>
          <w:rFonts w:hint="cs"/>
          <w:rtl/>
        </w:rPr>
      </w:pPr>
      <w:r>
        <w:rPr>
          <w:rFonts w:hint="cs"/>
          <w:rtl/>
        </w:rPr>
        <w:t>1. התוכנית הופעלה על-ידי הממשלה כדי לסייע ליישובים הנמצאים במצוקה גדולה, הנובעת משילוב של קשיים כלכליים, חברתיים ולעתים גם ביטחונ</w:t>
      </w:r>
      <w:r>
        <w:rPr>
          <w:rFonts w:hint="cs"/>
          <w:rtl/>
        </w:rPr>
        <w:t>יים.</w:t>
      </w:r>
    </w:p>
    <w:p w14:paraId="0E7FBF99" w14:textId="77777777" w:rsidR="00000000" w:rsidRDefault="00E52DD3">
      <w:pPr>
        <w:pStyle w:val="a"/>
        <w:ind w:firstLine="0"/>
        <w:rPr>
          <w:rFonts w:hint="cs"/>
          <w:rtl/>
        </w:rPr>
      </w:pPr>
    </w:p>
    <w:p w14:paraId="55E5F9DE" w14:textId="77777777" w:rsidR="00000000" w:rsidRDefault="00E52DD3">
      <w:pPr>
        <w:pStyle w:val="a"/>
        <w:ind w:firstLine="0"/>
        <w:rPr>
          <w:rFonts w:hint="cs"/>
          <w:rtl/>
        </w:rPr>
      </w:pPr>
      <w:r>
        <w:rPr>
          <w:rFonts w:hint="cs"/>
          <w:rtl/>
        </w:rPr>
        <w:tab/>
        <w:t xml:space="preserve">2. עם הקמת ממשלת שרון החליטה הממשלה שלא לשנות את רשימת היישובים הנמצאים בתוכנית אלא רק להוסיף לרשימה. </w:t>
      </w:r>
    </w:p>
    <w:p w14:paraId="72AF96B5" w14:textId="77777777" w:rsidR="00000000" w:rsidRDefault="00E52DD3">
      <w:pPr>
        <w:pStyle w:val="a"/>
        <w:ind w:firstLine="0"/>
        <w:rPr>
          <w:rFonts w:hint="cs"/>
        </w:rPr>
      </w:pPr>
    </w:p>
    <w:p w14:paraId="55358E85" w14:textId="77777777" w:rsidR="00000000" w:rsidRDefault="00E52DD3">
      <w:pPr>
        <w:pStyle w:val="a"/>
        <w:ind w:firstLine="720"/>
        <w:rPr>
          <w:rFonts w:hint="cs"/>
          <w:rtl/>
        </w:rPr>
      </w:pPr>
      <w:r>
        <w:rPr>
          <w:rFonts w:hint="cs"/>
          <w:rtl/>
        </w:rPr>
        <w:t>3. משרד ראש הממשלה תכנן להוסיף לרשימה שני יישובים - אחד ערבי ואחד חרדי, מתוך ראייה שיישובים מהמגזרים הנ"ל דורשים טיפול ייחודי עוד יותר בשל המורכב</w:t>
      </w:r>
      <w:r>
        <w:rPr>
          <w:rFonts w:hint="cs"/>
          <w:rtl/>
        </w:rPr>
        <w:t>ות הקיימת בהם. לצערנו הרב נאלצה הממשלה לחזור בה מכוונתה בשל המשבר הכלכלי, וכרגע אין כוונה להוסיף יישובים לתוכנית.</w:t>
      </w:r>
    </w:p>
    <w:p w14:paraId="02A96C65" w14:textId="77777777" w:rsidR="00000000" w:rsidRDefault="00E52DD3">
      <w:pPr>
        <w:pStyle w:val="a"/>
        <w:ind w:firstLine="720"/>
        <w:rPr>
          <w:rFonts w:hint="cs"/>
        </w:rPr>
      </w:pPr>
    </w:p>
    <w:p w14:paraId="38B01DA2" w14:textId="77777777" w:rsidR="00000000" w:rsidRDefault="00E52DD3">
      <w:pPr>
        <w:pStyle w:val="a"/>
        <w:ind w:firstLine="720"/>
        <w:rPr>
          <w:rFonts w:hint="cs"/>
          <w:rtl/>
        </w:rPr>
      </w:pPr>
      <w:r>
        <w:rPr>
          <w:rFonts w:hint="cs"/>
          <w:rtl/>
        </w:rPr>
        <w:t xml:space="preserve">על אף זאת, למגזר הערבי יועדה תוכנית משלו </w:t>
      </w:r>
      <w:r>
        <w:rPr>
          <w:rtl/>
        </w:rPr>
        <w:t>–</w:t>
      </w:r>
      <w:r>
        <w:rPr>
          <w:rFonts w:hint="cs"/>
          <w:rtl/>
        </w:rPr>
        <w:t xml:space="preserve"> התוכנית הרב-שנתית לטיפול במגזר הערבי, שמטרתה לצמצם פערי תשתיות במגזר זה לעומת יישובים אחרים. היקף </w:t>
      </w:r>
      <w:r>
        <w:rPr>
          <w:rFonts w:hint="cs"/>
          <w:rtl/>
        </w:rPr>
        <w:t>התוכנית הזאת הוא משמעותי, והוא עומד על כ=4 מיליארדי שקל, על פני  תקופה של כמה שנים.</w:t>
      </w:r>
    </w:p>
    <w:p w14:paraId="576D9982" w14:textId="77777777" w:rsidR="00000000" w:rsidRDefault="00E52DD3">
      <w:pPr>
        <w:pStyle w:val="a"/>
        <w:ind w:firstLine="720"/>
        <w:rPr>
          <w:rFonts w:hint="cs"/>
        </w:rPr>
      </w:pPr>
    </w:p>
    <w:p w14:paraId="22A6EFE9" w14:textId="77777777" w:rsidR="00000000" w:rsidRDefault="00E52DD3">
      <w:pPr>
        <w:pStyle w:val="a"/>
        <w:ind w:firstLine="720"/>
        <w:rPr>
          <w:rFonts w:hint="cs"/>
        </w:rPr>
      </w:pPr>
      <w:r>
        <w:rPr>
          <w:rFonts w:hint="cs"/>
          <w:rtl/>
        </w:rPr>
        <w:t>משרד ראש הממשלה אף שכר יועץ חיצוני, מנכ"ל משרד ממשלתי בעבר, שיפעל כפרויקטור מיוחד לעניין זה ויפקח על ביצוע התקציבים במשרדים השונים שבהם יש סעיפי תקציב השייכים לתוכנית זו.</w:t>
      </w:r>
    </w:p>
    <w:p w14:paraId="794E95C2" w14:textId="77777777" w:rsidR="00000000" w:rsidRDefault="00E52DD3">
      <w:pPr>
        <w:pStyle w:val="a"/>
        <w:ind w:firstLine="0"/>
        <w:rPr>
          <w:rFonts w:hint="cs"/>
          <w:rtl/>
        </w:rPr>
      </w:pPr>
    </w:p>
    <w:p w14:paraId="56D424B1" w14:textId="77777777" w:rsidR="00000000" w:rsidRDefault="00E52DD3">
      <w:pPr>
        <w:pStyle w:val="a"/>
        <w:ind w:firstLine="720"/>
        <w:rPr>
          <w:rFonts w:hint="cs"/>
        </w:rPr>
      </w:pPr>
      <w:r>
        <w:rPr>
          <w:rFonts w:hint="cs"/>
          <w:rtl/>
        </w:rPr>
        <w:t xml:space="preserve"> לשכת יועץ ראש הממשלה לענייני ערבים בדקה ומצאה, כי בשנים 2001 ו=2002 קיבל המגזר הערבי תקציבי מדינה  כפולים לעומת גודלם  היחסי באוכלוסייה.</w:t>
      </w:r>
    </w:p>
    <w:p w14:paraId="239085D3" w14:textId="77777777" w:rsidR="00000000" w:rsidRDefault="00E52DD3">
      <w:pPr>
        <w:pStyle w:val="a"/>
        <w:ind w:left="825"/>
        <w:rPr>
          <w:rFonts w:hint="cs"/>
          <w:b/>
          <w:bCs/>
          <w:rtl/>
        </w:rPr>
      </w:pPr>
    </w:p>
    <w:p w14:paraId="7A6ABC3A" w14:textId="77777777" w:rsidR="00000000" w:rsidRDefault="00E52DD3">
      <w:pPr>
        <w:pStyle w:val="ad"/>
        <w:rPr>
          <w:rtl/>
        </w:rPr>
      </w:pPr>
      <w:r>
        <w:rPr>
          <w:rtl/>
        </w:rPr>
        <w:t>היו"ר</w:t>
      </w:r>
      <w:r>
        <w:rPr>
          <w:rFonts w:hint="cs"/>
          <w:rtl/>
        </w:rPr>
        <w:t xml:space="preserve"> משה כחלון</w:t>
      </w:r>
      <w:r>
        <w:rPr>
          <w:rtl/>
        </w:rPr>
        <w:t>:</w:t>
      </w:r>
    </w:p>
    <w:p w14:paraId="6BC3EF55" w14:textId="77777777" w:rsidR="00000000" w:rsidRDefault="00E52DD3">
      <w:pPr>
        <w:pStyle w:val="a"/>
        <w:rPr>
          <w:rtl/>
        </w:rPr>
      </w:pPr>
    </w:p>
    <w:p w14:paraId="56C1903B" w14:textId="77777777" w:rsidR="00000000" w:rsidRDefault="00E52DD3">
      <w:pPr>
        <w:pStyle w:val="a"/>
        <w:rPr>
          <w:rFonts w:hint="cs"/>
          <w:rtl/>
        </w:rPr>
      </w:pPr>
      <w:r>
        <w:rPr>
          <w:rFonts w:hint="cs"/>
          <w:rtl/>
        </w:rPr>
        <w:t xml:space="preserve">שאילתה מס' 115, של חבר הכנסת יעקב ליצמן </w:t>
      </w:r>
      <w:r>
        <w:rPr>
          <w:rtl/>
        </w:rPr>
        <w:t>–</w:t>
      </w:r>
      <w:r>
        <w:rPr>
          <w:rFonts w:hint="cs"/>
          <w:rtl/>
        </w:rPr>
        <w:t xml:space="preserve"> לפרוטוקול.</w:t>
      </w:r>
    </w:p>
    <w:p w14:paraId="5AC7071E" w14:textId="77777777" w:rsidR="00000000" w:rsidRDefault="00E52DD3">
      <w:pPr>
        <w:pStyle w:val="a"/>
        <w:rPr>
          <w:rFonts w:hint="cs"/>
          <w:rtl/>
        </w:rPr>
      </w:pPr>
    </w:p>
    <w:p w14:paraId="2068E204" w14:textId="77777777" w:rsidR="00000000" w:rsidRDefault="00E52DD3">
      <w:pPr>
        <w:pStyle w:val="Query"/>
        <w:jc w:val="center"/>
        <w:rPr>
          <w:rtl/>
        </w:rPr>
      </w:pPr>
      <w:bookmarkStart w:id="491" w:name="CQ10826FI0010826T21_05_2003_19_10_52"/>
      <w:bookmarkEnd w:id="491"/>
      <w:r>
        <w:rPr>
          <w:rtl/>
        </w:rPr>
        <w:t xml:space="preserve">115. </w:t>
      </w:r>
      <w:r>
        <w:rPr>
          <w:rFonts w:hint="cs"/>
          <w:rtl/>
        </w:rPr>
        <w:t xml:space="preserve">דחיית ההתרעה האמריקנית בשל </w:t>
      </w:r>
      <w:r>
        <w:rPr>
          <w:rtl/>
        </w:rPr>
        <w:t>הדלפות ישראל</w:t>
      </w:r>
      <w:r>
        <w:rPr>
          <w:rtl/>
        </w:rPr>
        <w:t>יות</w:t>
      </w:r>
    </w:p>
    <w:p w14:paraId="72B37E4E" w14:textId="77777777" w:rsidR="00000000" w:rsidRDefault="00E52DD3">
      <w:pPr>
        <w:pStyle w:val="a"/>
        <w:rPr>
          <w:rFonts w:hint="cs"/>
          <w:rtl/>
        </w:rPr>
      </w:pPr>
    </w:p>
    <w:p w14:paraId="6B0161C8" w14:textId="77777777" w:rsidR="00000000" w:rsidRDefault="00E52DD3">
      <w:pPr>
        <w:pStyle w:val="Heading1"/>
        <w:jc w:val="both"/>
        <w:rPr>
          <w:rFonts w:cs="Arial"/>
          <w:szCs w:val="22"/>
        </w:rPr>
      </w:pPr>
      <w:bookmarkStart w:id="492" w:name="ESQ10826"/>
      <w:bookmarkEnd w:id="492"/>
      <w:r>
        <w:rPr>
          <w:rFonts w:cs="Arial"/>
          <w:bCs/>
          <w:szCs w:val="22"/>
          <w:u w:val="none"/>
          <w:rtl/>
        </w:rPr>
        <w:t>חבר</w:t>
      </w:r>
      <w:r>
        <w:rPr>
          <w:rFonts w:cs="Arial" w:hint="cs"/>
          <w:bCs/>
          <w:szCs w:val="22"/>
          <w:u w:val="none"/>
          <w:rtl/>
        </w:rPr>
        <w:t xml:space="preserve"> הכנסת </w:t>
      </w:r>
      <w:r>
        <w:rPr>
          <w:rFonts w:cs="Arial"/>
          <w:bCs/>
          <w:szCs w:val="22"/>
          <w:u w:val="none"/>
          <w:rtl/>
        </w:rPr>
        <w:t>יעקב ליצמן</w:t>
      </w:r>
      <w:r>
        <w:rPr>
          <w:rFonts w:cs="Arial" w:hint="cs"/>
          <w:bCs/>
          <w:szCs w:val="22"/>
          <w:u w:val="none"/>
          <w:rtl/>
        </w:rPr>
        <w:t xml:space="preserve"> </w:t>
      </w:r>
      <w:r>
        <w:rPr>
          <w:rFonts w:cs="Arial"/>
          <w:bCs/>
          <w:szCs w:val="22"/>
          <w:u w:val="none"/>
          <w:rtl/>
        </w:rPr>
        <w:t>שאל</w:t>
      </w:r>
      <w:r>
        <w:rPr>
          <w:rFonts w:cs="Arial" w:hint="cs"/>
          <w:bCs/>
          <w:szCs w:val="22"/>
          <w:u w:val="none"/>
          <w:rtl/>
        </w:rPr>
        <w:t xml:space="preserve"> את </w:t>
      </w:r>
      <w:r>
        <w:rPr>
          <w:rFonts w:cs="Arial"/>
          <w:bCs/>
          <w:szCs w:val="22"/>
          <w:u w:val="none"/>
          <w:rtl/>
        </w:rPr>
        <w:t>ראש הממשלה</w:t>
      </w:r>
    </w:p>
    <w:p w14:paraId="2F1121C7" w14:textId="77777777" w:rsidR="00000000" w:rsidRDefault="00E52DD3">
      <w:pPr>
        <w:bidi/>
        <w:spacing w:line="360" w:lineRule="auto"/>
        <w:ind w:firstLine="720"/>
        <w:jc w:val="both"/>
        <w:rPr>
          <w:rFonts w:cs="Arial" w:hint="cs"/>
          <w:sz w:val="28"/>
          <w:szCs w:val="22"/>
          <w:rtl/>
        </w:rPr>
      </w:pPr>
      <w:r>
        <w:rPr>
          <w:rFonts w:cs="Arial"/>
          <w:sz w:val="28"/>
          <w:szCs w:val="22"/>
          <w:rtl/>
        </w:rPr>
        <w:t>ביום י"ד בניסן התשס"ג (16 באפריל 2003):</w:t>
      </w:r>
    </w:p>
    <w:p w14:paraId="3F49AD54" w14:textId="77777777" w:rsidR="00000000" w:rsidRDefault="00E52DD3">
      <w:pPr>
        <w:bidi/>
        <w:spacing w:line="360" w:lineRule="auto"/>
        <w:ind w:firstLine="523"/>
        <w:jc w:val="both"/>
        <w:rPr>
          <w:rFonts w:cs="Arial" w:hint="cs"/>
          <w:sz w:val="28"/>
          <w:szCs w:val="22"/>
          <w:rtl/>
        </w:rPr>
      </w:pPr>
    </w:p>
    <w:p w14:paraId="088B47C9" w14:textId="77777777" w:rsidR="00000000" w:rsidRDefault="00E52DD3">
      <w:pPr>
        <w:bidi/>
        <w:spacing w:line="360" w:lineRule="auto"/>
        <w:ind w:firstLine="523"/>
        <w:jc w:val="both"/>
        <w:rPr>
          <w:rFonts w:cs="Arial" w:hint="cs"/>
          <w:sz w:val="28"/>
          <w:szCs w:val="22"/>
        </w:rPr>
      </w:pPr>
    </w:p>
    <w:p w14:paraId="624D9C72" w14:textId="77777777" w:rsidR="00000000" w:rsidRDefault="00E52DD3">
      <w:pPr>
        <w:bidi/>
        <w:spacing w:line="360" w:lineRule="auto"/>
        <w:ind w:firstLine="720"/>
        <w:jc w:val="both"/>
        <w:rPr>
          <w:rFonts w:cs="Arial" w:hint="cs"/>
          <w:sz w:val="28"/>
          <w:szCs w:val="22"/>
          <w:rtl/>
        </w:rPr>
      </w:pPr>
      <w:r>
        <w:rPr>
          <w:rFonts w:cs="Arial"/>
          <w:sz w:val="28"/>
          <w:szCs w:val="22"/>
          <w:rtl/>
        </w:rPr>
        <w:t>בעיתונות פורסם</w:t>
      </w:r>
      <w:r>
        <w:rPr>
          <w:rFonts w:cs="Arial" w:hint="cs"/>
          <w:sz w:val="28"/>
          <w:szCs w:val="22"/>
          <w:rtl/>
        </w:rPr>
        <w:t>,</w:t>
      </w:r>
      <w:r>
        <w:rPr>
          <w:rFonts w:cs="Arial"/>
          <w:sz w:val="28"/>
          <w:szCs w:val="22"/>
          <w:rtl/>
        </w:rPr>
        <w:t xml:space="preserve"> כי אר</w:t>
      </w:r>
      <w:r>
        <w:rPr>
          <w:rFonts w:cs="Arial" w:hint="cs"/>
          <w:sz w:val="28"/>
          <w:szCs w:val="22"/>
          <w:rtl/>
        </w:rPr>
        <w:t>צות-הברית קובלת על הדלפות ישראליות.</w:t>
      </w:r>
      <w:r>
        <w:rPr>
          <w:rFonts w:cs="Arial"/>
          <w:sz w:val="28"/>
          <w:szCs w:val="22"/>
          <w:rtl/>
        </w:rPr>
        <w:t xml:space="preserve"> עוד נמסר</w:t>
      </w:r>
      <w:r>
        <w:rPr>
          <w:rFonts w:cs="Arial" w:hint="cs"/>
          <w:sz w:val="28"/>
          <w:szCs w:val="22"/>
          <w:rtl/>
        </w:rPr>
        <w:t>,</w:t>
      </w:r>
      <w:r>
        <w:rPr>
          <w:rFonts w:cs="Arial"/>
          <w:sz w:val="28"/>
          <w:szCs w:val="22"/>
          <w:rtl/>
        </w:rPr>
        <w:t xml:space="preserve"> כי </w:t>
      </w:r>
      <w:r>
        <w:rPr>
          <w:rFonts w:cs="Arial" w:hint="cs"/>
          <w:sz w:val="28"/>
          <w:szCs w:val="22"/>
          <w:rtl/>
        </w:rPr>
        <w:t>ארצות-הברית  התכוונה לתת</w:t>
      </w:r>
      <w:r>
        <w:rPr>
          <w:rFonts w:cs="Arial"/>
          <w:sz w:val="28"/>
          <w:szCs w:val="22"/>
          <w:rtl/>
        </w:rPr>
        <w:t xml:space="preserve"> התר</w:t>
      </w:r>
      <w:r>
        <w:rPr>
          <w:rFonts w:cs="Arial" w:hint="cs"/>
          <w:sz w:val="28"/>
          <w:szCs w:val="22"/>
          <w:rtl/>
        </w:rPr>
        <w:t>ע</w:t>
      </w:r>
      <w:r>
        <w:rPr>
          <w:rFonts w:cs="Arial"/>
          <w:sz w:val="28"/>
          <w:szCs w:val="22"/>
          <w:rtl/>
        </w:rPr>
        <w:t xml:space="preserve">ה טלפונית רק שעה-שעתיים </w:t>
      </w:r>
      <w:r>
        <w:rPr>
          <w:rFonts w:cs="Arial" w:hint="cs"/>
          <w:sz w:val="28"/>
          <w:szCs w:val="22"/>
          <w:rtl/>
        </w:rPr>
        <w:t>לפני ההתקפה על עירק.</w:t>
      </w:r>
    </w:p>
    <w:p w14:paraId="5677A49E" w14:textId="77777777" w:rsidR="00000000" w:rsidRDefault="00E52DD3">
      <w:pPr>
        <w:bidi/>
        <w:spacing w:line="360" w:lineRule="auto"/>
        <w:ind w:firstLine="720"/>
        <w:jc w:val="both"/>
        <w:rPr>
          <w:rFonts w:cs="Arial"/>
          <w:sz w:val="28"/>
          <w:szCs w:val="22"/>
        </w:rPr>
      </w:pPr>
      <w:r>
        <w:rPr>
          <w:rFonts w:cs="Arial" w:hint="cs"/>
          <w:sz w:val="28"/>
          <w:szCs w:val="22"/>
          <w:rtl/>
        </w:rPr>
        <w:t xml:space="preserve"> </w:t>
      </w:r>
    </w:p>
    <w:p w14:paraId="46F32E1F" w14:textId="77777777" w:rsidR="00000000" w:rsidRDefault="00E52DD3">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7A3D243D" w14:textId="77777777" w:rsidR="00000000" w:rsidRDefault="00E52DD3">
      <w:pPr>
        <w:bidi/>
        <w:spacing w:line="360" w:lineRule="auto"/>
        <w:ind w:firstLine="720"/>
        <w:jc w:val="both"/>
        <w:rPr>
          <w:rFonts w:cs="Arial"/>
          <w:sz w:val="28"/>
          <w:szCs w:val="22"/>
        </w:rPr>
      </w:pPr>
    </w:p>
    <w:p w14:paraId="16A43538" w14:textId="77777777" w:rsidR="00000000" w:rsidRDefault="00E52DD3">
      <w:pPr>
        <w:bidi/>
        <w:spacing w:line="360" w:lineRule="auto"/>
        <w:ind w:firstLine="720"/>
        <w:jc w:val="both"/>
        <w:rPr>
          <w:rFonts w:cs="Arial" w:hint="cs"/>
          <w:sz w:val="28"/>
          <w:szCs w:val="22"/>
        </w:rPr>
      </w:pPr>
      <w:r>
        <w:rPr>
          <w:rFonts w:cs="Arial" w:hint="cs"/>
          <w:sz w:val="28"/>
          <w:szCs w:val="22"/>
          <w:rtl/>
        </w:rPr>
        <w:t xml:space="preserve">1. </w:t>
      </w:r>
      <w:r>
        <w:rPr>
          <w:rFonts w:cs="Arial"/>
          <w:sz w:val="28"/>
          <w:szCs w:val="22"/>
          <w:rtl/>
        </w:rPr>
        <w:t xml:space="preserve">האם </w:t>
      </w:r>
      <w:r>
        <w:rPr>
          <w:rFonts w:cs="Arial" w:hint="cs"/>
          <w:sz w:val="28"/>
          <w:szCs w:val="22"/>
          <w:rtl/>
        </w:rPr>
        <w:t>היד</w:t>
      </w:r>
      <w:r>
        <w:rPr>
          <w:rFonts w:cs="Arial" w:hint="cs"/>
          <w:sz w:val="28"/>
          <w:szCs w:val="22"/>
          <w:rtl/>
        </w:rPr>
        <w:t>יעות</w:t>
      </w:r>
      <w:r>
        <w:rPr>
          <w:rFonts w:cs="Arial"/>
          <w:sz w:val="28"/>
          <w:szCs w:val="22"/>
          <w:rtl/>
        </w:rPr>
        <w:t xml:space="preserve"> נכונות?</w:t>
      </w:r>
      <w:r>
        <w:rPr>
          <w:rFonts w:cs="Arial" w:hint="cs"/>
          <w:sz w:val="28"/>
          <w:szCs w:val="22"/>
          <w:rtl/>
        </w:rPr>
        <w:t xml:space="preserve">  </w:t>
      </w:r>
    </w:p>
    <w:p w14:paraId="349A5EF7" w14:textId="77777777" w:rsidR="00000000" w:rsidRDefault="00E52DD3">
      <w:pPr>
        <w:bidi/>
        <w:spacing w:line="360" w:lineRule="auto"/>
        <w:ind w:firstLine="720"/>
        <w:jc w:val="both"/>
        <w:rPr>
          <w:rFonts w:cs="Arial" w:hint="cs"/>
          <w:sz w:val="28"/>
          <w:szCs w:val="22"/>
          <w:rtl/>
        </w:rPr>
      </w:pPr>
    </w:p>
    <w:p w14:paraId="2139F75C" w14:textId="77777777" w:rsidR="00000000" w:rsidRDefault="00E52DD3">
      <w:pPr>
        <w:bidi/>
        <w:spacing w:line="360" w:lineRule="auto"/>
        <w:ind w:firstLine="720"/>
        <w:jc w:val="both"/>
        <w:rPr>
          <w:rFonts w:cs="Arial" w:hint="cs"/>
          <w:sz w:val="28"/>
          <w:szCs w:val="22"/>
          <w:rtl/>
        </w:rPr>
      </w:pPr>
      <w:r>
        <w:rPr>
          <w:rFonts w:cs="Arial" w:hint="cs"/>
          <w:sz w:val="28"/>
          <w:szCs w:val="22"/>
          <w:rtl/>
        </w:rPr>
        <w:t>2. אם כן - כיצד יופסקו ההדלפות</w:t>
      </w:r>
      <w:r>
        <w:rPr>
          <w:rFonts w:cs="Arial"/>
          <w:sz w:val="28"/>
          <w:szCs w:val="22"/>
          <w:rtl/>
        </w:rPr>
        <w:t>?</w:t>
      </w:r>
    </w:p>
    <w:p w14:paraId="47D33ECA" w14:textId="77777777" w:rsidR="00000000" w:rsidRDefault="00E52DD3">
      <w:pPr>
        <w:bidi/>
        <w:spacing w:line="360" w:lineRule="auto"/>
        <w:ind w:firstLine="720"/>
        <w:jc w:val="both"/>
        <w:rPr>
          <w:rFonts w:cs="Arial" w:hint="cs"/>
          <w:sz w:val="28"/>
          <w:szCs w:val="22"/>
          <w:rtl/>
        </w:rPr>
      </w:pPr>
    </w:p>
    <w:p w14:paraId="0E1CB855" w14:textId="77777777" w:rsidR="00000000" w:rsidRDefault="00E52DD3">
      <w:pPr>
        <w:bidi/>
        <w:spacing w:line="360" w:lineRule="auto"/>
        <w:ind w:firstLine="720"/>
        <w:jc w:val="both"/>
        <w:rPr>
          <w:rFonts w:cs="Arial" w:hint="cs"/>
          <w:sz w:val="28"/>
          <w:szCs w:val="22"/>
          <w:rtl/>
        </w:rPr>
      </w:pPr>
      <w:r>
        <w:rPr>
          <w:rFonts w:cs="Arial" w:hint="cs"/>
          <w:sz w:val="28"/>
          <w:szCs w:val="22"/>
          <w:rtl/>
        </w:rPr>
        <w:t xml:space="preserve">3. </w:t>
      </w:r>
      <w:r>
        <w:rPr>
          <w:rFonts w:cs="Arial"/>
          <w:sz w:val="28"/>
          <w:szCs w:val="22"/>
          <w:rtl/>
        </w:rPr>
        <w:t xml:space="preserve">האם אכן </w:t>
      </w:r>
      <w:r>
        <w:rPr>
          <w:rFonts w:cs="Arial" w:hint="cs"/>
          <w:sz w:val="28"/>
          <w:szCs w:val="22"/>
          <w:rtl/>
        </w:rPr>
        <w:t xml:space="preserve">ניתנה </w:t>
      </w:r>
      <w:r>
        <w:rPr>
          <w:rFonts w:cs="Arial"/>
          <w:sz w:val="28"/>
          <w:szCs w:val="22"/>
          <w:rtl/>
        </w:rPr>
        <w:t>ההתר</w:t>
      </w:r>
      <w:r>
        <w:rPr>
          <w:rFonts w:cs="Arial" w:hint="cs"/>
          <w:sz w:val="28"/>
          <w:szCs w:val="22"/>
          <w:rtl/>
        </w:rPr>
        <w:t>ע</w:t>
      </w:r>
      <w:r>
        <w:rPr>
          <w:rFonts w:cs="Arial"/>
          <w:sz w:val="28"/>
          <w:szCs w:val="22"/>
          <w:rtl/>
        </w:rPr>
        <w:t xml:space="preserve">ה רק שעות ספורות </w:t>
      </w:r>
      <w:r>
        <w:rPr>
          <w:rFonts w:cs="Arial" w:hint="cs"/>
          <w:sz w:val="28"/>
          <w:szCs w:val="22"/>
          <w:rtl/>
        </w:rPr>
        <w:t>קודם ההתקפה על עירק</w:t>
      </w:r>
      <w:r>
        <w:rPr>
          <w:rFonts w:cs="Arial"/>
          <w:sz w:val="28"/>
          <w:szCs w:val="22"/>
          <w:rtl/>
        </w:rPr>
        <w:t>?</w:t>
      </w:r>
    </w:p>
    <w:p w14:paraId="7ED84C66" w14:textId="77777777" w:rsidR="00000000" w:rsidRDefault="00E52DD3">
      <w:pPr>
        <w:bidi/>
        <w:spacing w:line="360" w:lineRule="auto"/>
        <w:ind w:firstLine="720"/>
        <w:jc w:val="both"/>
        <w:rPr>
          <w:rFonts w:cs="Arial" w:hint="cs"/>
          <w:sz w:val="28"/>
          <w:szCs w:val="22"/>
          <w:rtl/>
        </w:rPr>
      </w:pPr>
    </w:p>
    <w:p w14:paraId="4AF7D5BF" w14:textId="77777777" w:rsidR="00000000" w:rsidRDefault="00E52DD3">
      <w:pPr>
        <w:pStyle w:val="SpeakerCon"/>
        <w:rPr>
          <w:rFonts w:hint="cs"/>
          <w:rtl/>
        </w:rPr>
      </w:pPr>
      <w:r>
        <w:rPr>
          <w:rFonts w:hint="cs"/>
          <w:rtl/>
        </w:rPr>
        <w:t>תשובת  השר גדעון עזרא:</w:t>
      </w:r>
    </w:p>
    <w:p w14:paraId="20CFE16C" w14:textId="77777777" w:rsidR="00000000" w:rsidRDefault="00E52DD3">
      <w:pPr>
        <w:pStyle w:val="a"/>
        <w:ind w:firstLine="0"/>
        <w:rPr>
          <w:rFonts w:hint="cs"/>
          <w:rtl/>
        </w:rPr>
      </w:pPr>
      <w:r>
        <w:rPr>
          <w:rFonts w:hint="cs"/>
          <w:rtl/>
        </w:rPr>
        <w:t>(לא נקראה, נמסרה לפרוטוקול)</w:t>
      </w:r>
    </w:p>
    <w:p w14:paraId="6207A853" w14:textId="77777777" w:rsidR="00000000" w:rsidRDefault="00E52DD3">
      <w:pPr>
        <w:pStyle w:val="a"/>
        <w:rPr>
          <w:rFonts w:hint="cs"/>
          <w:b/>
          <w:bCs/>
          <w:rtl/>
        </w:rPr>
      </w:pPr>
    </w:p>
    <w:p w14:paraId="5AD16BEA" w14:textId="77777777" w:rsidR="00000000" w:rsidRDefault="00E52DD3">
      <w:pPr>
        <w:pStyle w:val="a"/>
        <w:rPr>
          <w:rFonts w:hint="cs"/>
          <w:rtl/>
        </w:rPr>
      </w:pPr>
      <w:r>
        <w:rPr>
          <w:rFonts w:hint="cs"/>
          <w:rtl/>
        </w:rPr>
        <w:t>בין ממשלת ישראל, בראשות ראש הממשלה אריאל שרון, ובין הממשל האמריקני הנוכחי, בראשות הנשיא בוש, ק</w:t>
      </w:r>
      <w:r>
        <w:rPr>
          <w:rFonts w:hint="cs"/>
          <w:rtl/>
        </w:rPr>
        <w:t>יימים יחסים הדוקים ועמוקים בתחומים השונים. היחסים מבוססים על אמינות ועל הצורך בהגנת האינטרסים והצרכים של כל צד.</w:t>
      </w:r>
    </w:p>
    <w:p w14:paraId="2F25E233" w14:textId="77777777" w:rsidR="00000000" w:rsidRDefault="00E52DD3">
      <w:pPr>
        <w:pStyle w:val="a"/>
        <w:rPr>
          <w:rFonts w:hint="cs"/>
          <w:rtl/>
        </w:rPr>
      </w:pPr>
    </w:p>
    <w:p w14:paraId="5B639179" w14:textId="77777777" w:rsidR="00000000" w:rsidRDefault="00E52DD3">
      <w:pPr>
        <w:pStyle w:val="a"/>
        <w:rPr>
          <w:rFonts w:hint="cs"/>
          <w:rtl/>
        </w:rPr>
      </w:pPr>
      <w:r>
        <w:rPr>
          <w:rFonts w:hint="cs"/>
          <w:rtl/>
        </w:rPr>
        <w:t>היחסים ההדוקים מצאו את ביטוים גם בתקופת המלחמה בעירק. בתקופה זו גובשו הבנות עמוקות עם הממשל, ובמסגרתן סוכם כי ישראל תקבל התרעה מוקדמת לפני פרוץ</w:t>
      </w:r>
      <w:r>
        <w:rPr>
          <w:rFonts w:hint="cs"/>
          <w:rtl/>
        </w:rPr>
        <w:t xml:space="preserve"> המלחמה. שיתוף הפעולה הפורה בין שני הממשלים מצא את ביטויו גם במישור הצבאי וגם במישור המדיני.</w:t>
      </w:r>
    </w:p>
    <w:p w14:paraId="15D0ABB9" w14:textId="77777777" w:rsidR="00000000" w:rsidRDefault="00E52DD3">
      <w:pPr>
        <w:pStyle w:val="a"/>
        <w:rPr>
          <w:rFonts w:hint="cs"/>
          <w:rtl/>
        </w:rPr>
      </w:pPr>
    </w:p>
    <w:p w14:paraId="015886BE" w14:textId="77777777" w:rsidR="00000000" w:rsidRDefault="00E52DD3">
      <w:pPr>
        <w:pStyle w:val="a"/>
        <w:rPr>
          <w:rFonts w:hint="cs"/>
          <w:rtl/>
        </w:rPr>
      </w:pPr>
      <w:r>
        <w:rPr>
          <w:rFonts w:hint="cs"/>
          <w:rtl/>
        </w:rPr>
        <w:t xml:space="preserve">ביחס להיבטים השונים של המלחמה </w:t>
      </w:r>
      <w:r>
        <w:rPr>
          <w:rtl/>
        </w:rPr>
        <w:t>–</w:t>
      </w:r>
      <w:r>
        <w:rPr>
          <w:rFonts w:hint="cs"/>
          <w:rtl/>
        </w:rPr>
        <w:t xml:space="preserve"> הובאו בחשבון כל הצעדים שיבטיחו את ביטחונה של ישראל על-ידי האמריקנים.</w:t>
      </w:r>
    </w:p>
    <w:p w14:paraId="3C35D2C8" w14:textId="77777777" w:rsidR="00000000" w:rsidRDefault="00E52DD3">
      <w:pPr>
        <w:pStyle w:val="a"/>
        <w:rPr>
          <w:rFonts w:hint="cs"/>
          <w:rtl/>
        </w:rPr>
      </w:pPr>
    </w:p>
    <w:p w14:paraId="77E41F7E" w14:textId="77777777" w:rsidR="00000000" w:rsidRDefault="00E52DD3">
      <w:pPr>
        <w:pStyle w:val="a"/>
        <w:rPr>
          <w:rFonts w:hint="cs"/>
          <w:rtl/>
        </w:rPr>
      </w:pPr>
      <w:r>
        <w:rPr>
          <w:rFonts w:hint="cs"/>
          <w:rtl/>
        </w:rPr>
        <w:t xml:space="preserve">יש להדגיש, כי הצד האמריקני עמד בכל ההבנות שסוכמו עמו, לרבות </w:t>
      </w:r>
      <w:r>
        <w:rPr>
          <w:rFonts w:hint="cs"/>
          <w:rtl/>
        </w:rPr>
        <w:t xml:space="preserve">התרעה מוקדמת, </w:t>
      </w:r>
      <w:r>
        <w:rPr>
          <w:rtl/>
        </w:rPr>
        <w:br/>
      </w:r>
      <w:r>
        <w:rPr>
          <w:rFonts w:hint="cs"/>
          <w:rtl/>
        </w:rPr>
        <w:t>על-פי פרק הזמן שנקבע לכך מראש, וכן ברמת שיתוף הפעולה ההדוק במהלך המערכה.</w:t>
      </w:r>
    </w:p>
    <w:p w14:paraId="05990C1A" w14:textId="77777777" w:rsidR="00000000" w:rsidRDefault="00E52DD3">
      <w:pPr>
        <w:pStyle w:val="a"/>
        <w:rPr>
          <w:rFonts w:hint="cs"/>
          <w:rtl/>
        </w:rPr>
      </w:pPr>
    </w:p>
    <w:p w14:paraId="5B720780" w14:textId="77777777" w:rsidR="00000000" w:rsidRDefault="00E52DD3">
      <w:pPr>
        <w:pStyle w:val="a"/>
        <w:rPr>
          <w:rFonts w:hint="cs"/>
          <w:rtl/>
        </w:rPr>
      </w:pPr>
      <w:r>
        <w:rPr>
          <w:rFonts w:hint="cs"/>
          <w:rtl/>
        </w:rPr>
        <w:t xml:space="preserve">בניגוד לאמור בשאילתא </w:t>
      </w:r>
      <w:r>
        <w:rPr>
          <w:rtl/>
        </w:rPr>
        <w:t>–</w:t>
      </w:r>
      <w:r>
        <w:rPr>
          <w:rFonts w:hint="cs"/>
          <w:rtl/>
        </w:rPr>
        <w:t xml:space="preserve"> לא היתה כל התייחסות אמריקנית או קבילה על נושאים הקשורים לנושא זה, כפי שפורסם בתקשורת.</w:t>
      </w:r>
    </w:p>
    <w:p w14:paraId="4096B355" w14:textId="77777777" w:rsidR="00000000" w:rsidRDefault="00E52DD3">
      <w:pPr>
        <w:pStyle w:val="a"/>
        <w:rPr>
          <w:rFonts w:hint="cs"/>
          <w:rtl/>
        </w:rPr>
      </w:pPr>
    </w:p>
    <w:p w14:paraId="706AAB0D" w14:textId="77777777" w:rsidR="00000000" w:rsidRDefault="00E52DD3">
      <w:pPr>
        <w:pStyle w:val="ad"/>
        <w:rPr>
          <w:rFonts w:hint="cs"/>
          <w:rtl/>
        </w:rPr>
      </w:pPr>
      <w:r>
        <w:rPr>
          <w:rtl/>
        </w:rPr>
        <w:t>היו"ר</w:t>
      </w:r>
      <w:r>
        <w:rPr>
          <w:rFonts w:hint="cs"/>
          <w:rtl/>
        </w:rPr>
        <w:t xml:space="preserve"> משה כחלון</w:t>
      </w:r>
      <w:r>
        <w:rPr>
          <w:rtl/>
        </w:rPr>
        <w:t>:</w:t>
      </w:r>
    </w:p>
    <w:p w14:paraId="4731167F" w14:textId="77777777" w:rsidR="00000000" w:rsidRDefault="00E52DD3">
      <w:pPr>
        <w:pStyle w:val="a"/>
        <w:rPr>
          <w:rFonts w:hint="cs"/>
          <w:rtl/>
        </w:rPr>
      </w:pPr>
    </w:p>
    <w:p w14:paraId="4138DAE2" w14:textId="77777777" w:rsidR="00000000" w:rsidRDefault="00E52DD3">
      <w:pPr>
        <w:pStyle w:val="a"/>
        <w:rPr>
          <w:rFonts w:hint="cs"/>
          <w:rtl/>
        </w:rPr>
      </w:pPr>
      <w:r>
        <w:rPr>
          <w:rFonts w:hint="cs"/>
          <w:rtl/>
        </w:rPr>
        <w:t xml:space="preserve">תודה רבה, אדוני השר. </w:t>
      </w:r>
    </w:p>
    <w:p w14:paraId="3D31D449" w14:textId="77777777" w:rsidR="00000000" w:rsidRDefault="00E52DD3">
      <w:pPr>
        <w:pStyle w:val="a"/>
        <w:rPr>
          <w:rFonts w:hint="cs"/>
          <w:rtl/>
        </w:rPr>
      </w:pPr>
    </w:p>
    <w:p w14:paraId="3BA9D999" w14:textId="77777777" w:rsidR="00000000" w:rsidRDefault="00E52DD3">
      <w:pPr>
        <w:pStyle w:val="Subject"/>
        <w:rPr>
          <w:rtl/>
        </w:rPr>
      </w:pPr>
    </w:p>
    <w:p w14:paraId="7E0D9DB1" w14:textId="77777777" w:rsidR="00000000" w:rsidRDefault="00E52DD3">
      <w:pPr>
        <w:pStyle w:val="Subject"/>
        <w:rPr>
          <w:rFonts w:hint="cs"/>
          <w:rtl/>
        </w:rPr>
      </w:pPr>
      <w:r>
        <w:rPr>
          <w:rFonts w:hint="cs"/>
          <w:rtl/>
        </w:rPr>
        <w:t>הצעה לסדר-היום</w:t>
      </w:r>
    </w:p>
    <w:p w14:paraId="6B678AB5" w14:textId="77777777" w:rsidR="00000000" w:rsidRDefault="00E52DD3">
      <w:pPr>
        <w:pStyle w:val="Subject"/>
        <w:rPr>
          <w:rFonts w:hint="cs"/>
          <w:rtl/>
        </w:rPr>
      </w:pPr>
      <w:r>
        <w:rPr>
          <w:rtl/>
        </w:rPr>
        <w:t xml:space="preserve">מדיניות שר הפנים </w:t>
      </w:r>
      <w:r>
        <w:rPr>
          <w:rFonts w:hint="cs"/>
          <w:rtl/>
        </w:rPr>
        <w:t xml:space="preserve">לגבי </w:t>
      </w:r>
      <w:r>
        <w:rPr>
          <w:rtl/>
        </w:rPr>
        <w:t>מתן אזרחות ללא</w:t>
      </w:r>
      <w:r>
        <w:rPr>
          <w:rFonts w:hint="cs"/>
          <w:rtl/>
        </w:rPr>
        <w:t>-</w:t>
      </w:r>
      <w:r>
        <w:rPr>
          <w:rtl/>
        </w:rPr>
        <w:t>יהודים</w:t>
      </w:r>
      <w:r>
        <w:rPr>
          <w:rFonts w:hint="cs"/>
          <w:rtl/>
        </w:rPr>
        <w:t xml:space="preserve"> </w:t>
      </w:r>
    </w:p>
    <w:p w14:paraId="7E4121E2" w14:textId="77777777" w:rsidR="00000000" w:rsidRDefault="00E52DD3">
      <w:pPr>
        <w:pStyle w:val="a"/>
        <w:rPr>
          <w:rFonts w:hint="cs"/>
          <w:rtl/>
        </w:rPr>
      </w:pPr>
    </w:p>
    <w:p w14:paraId="23BDDD1B" w14:textId="77777777" w:rsidR="00000000" w:rsidRDefault="00E52DD3">
      <w:pPr>
        <w:pStyle w:val="a"/>
        <w:rPr>
          <w:rFonts w:hint="cs"/>
          <w:rtl/>
        </w:rPr>
      </w:pPr>
    </w:p>
    <w:p w14:paraId="45D80DFB" w14:textId="77777777" w:rsidR="00000000" w:rsidRDefault="00E52DD3">
      <w:pPr>
        <w:pStyle w:val="ad"/>
        <w:rPr>
          <w:rFonts w:hint="cs"/>
          <w:rtl/>
        </w:rPr>
      </w:pPr>
      <w:r>
        <w:rPr>
          <w:rtl/>
        </w:rPr>
        <w:t>היו"ר</w:t>
      </w:r>
      <w:r>
        <w:rPr>
          <w:rFonts w:hint="cs"/>
          <w:rtl/>
        </w:rPr>
        <w:t xml:space="preserve"> משה כחלון</w:t>
      </w:r>
      <w:r>
        <w:rPr>
          <w:rtl/>
        </w:rPr>
        <w:t>:</w:t>
      </w:r>
    </w:p>
    <w:p w14:paraId="0C9D205E" w14:textId="77777777" w:rsidR="00000000" w:rsidRDefault="00E52DD3">
      <w:pPr>
        <w:pStyle w:val="a"/>
        <w:rPr>
          <w:rFonts w:hint="cs"/>
          <w:rtl/>
        </w:rPr>
      </w:pPr>
    </w:p>
    <w:p w14:paraId="02EF62E2" w14:textId="77777777" w:rsidR="00000000" w:rsidRDefault="00E52DD3">
      <w:pPr>
        <w:pStyle w:val="a"/>
        <w:rPr>
          <w:rFonts w:hint="cs"/>
          <w:rtl/>
        </w:rPr>
      </w:pPr>
      <w:r>
        <w:rPr>
          <w:rFonts w:hint="cs"/>
          <w:rtl/>
        </w:rPr>
        <w:t>אנחנו עוברים להצעות לסדר-היום, מס' 409 ו=455, בנושא: מדיניות שר הפנים לגבי מתן אזרחות ללא-יהודים. חבר הכנסת שאול יהלום, בבקשה, שלוש דקות.</w:t>
      </w:r>
    </w:p>
    <w:p w14:paraId="34B13C70" w14:textId="77777777" w:rsidR="00000000" w:rsidRDefault="00E52DD3">
      <w:pPr>
        <w:pStyle w:val="a"/>
        <w:rPr>
          <w:rFonts w:hint="cs"/>
          <w:rtl/>
        </w:rPr>
      </w:pPr>
    </w:p>
    <w:p w14:paraId="0E686158" w14:textId="77777777" w:rsidR="00000000" w:rsidRDefault="00E52DD3">
      <w:pPr>
        <w:pStyle w:val="Speaker"/>
        <w:rPr>
          <w:rtl/>
        </w:rPr>
      </w:pPr>
      <w:bookmarkStart w:id="493" w:name="FS000000524T21_05_2003_19_15_29"/>
      <w:bookmarkEnd w:id="493"/>
      <w:r>
        <w:rPr>
          <w:rFonts w:hint="eastAsia"/>
          <w:rtl/>
        </w:rPr>
        <w:t>שאול</w:t>
      </w:r>
      <w:r>
        <w:rPr>
          <w:rtl/>
        </w:rPr>
        <w:t xml:space="preserve"> יהלום (מפד"ל):</w:t>
      </w:r>
    </w:p>
    <w:p w14:paraId="556B307A" w14:textId="77777777" w:rsidR="00000000" w:rsidRDefault="00E52DD3">
      <w:pPr>
        <w:pStyle w:val="a"/>
        <w:rPr>
          <w:rFonts w:hint="cs"/>
          <w:rtl/>
        </w:rPr>
      </w:pPr>
    </w:p>
    <w:p w14:paraId="0C2FAB6A" w14:textId="77777777" w:rsidR="00000000" w:rsidRDefault="00E52DD3">
      <w:pPr>
        <w:pStyle w:val="a"/>
        <w:rPr>
          <w:rFonts w:hint="cs"/>
          <w:rtl/>
        </w:rPr>
      </w:pPr>
      <w:r>
        <w:rPr>
          <w:rFonts w:hint="cs"/>
          <w:rtl/>
        </w:rPr>
        <w:t xml:space="preserve">שלוש דקות לפי השעון של אלי ישי </w:t>
      </w:r>
      <w:r>
        <w:rPr>
          <w:rtl/>
        </w:rPr>
        <w:t>–</w:t>
      </w:r>
      <w:r>
        <w:rPr>
          <w:rFonts w:hint="cs"/>
          <w:rtl/>
        </w:rPr>
        <w:t xml:space="preserve"> לא נגמור את הלילה.</w:t>
      </w:r>
    </w:p>
    <w:p w14:paraId="1BCFB4FC" w14:textId="77777777" w:rsidR="00000000" w:rsidRDefault="00E52DD3">
      <w:pPr>
        <w:pStyle w:val="a"/>
        <w:rPr>
          <w:rFonts w:hint="cs"/>
          <w:rtl/>
        </w:rPr>
      </w:pPr>
    </w:p>
    <w:p w14:paraId="0A5EF939" w14:textId="77777777" w:rsidR="00000000" w:rsidRDefault="00E52DD3">
      <w:pPr>
        <w:pStyle w:val="ad"/>
        <w:rPr>
          <w:rFonts w:hint="cs"/>
          <w:rtl/>
        </w:rPr>
      </w:pPr>
      <w:r>
        <w:rPr>
          <w:rtl/>
        </w:rPr>
        <w:t>היו"ר</w:t>
      </w:r>
      <w:r>
        <w:rPr>
          <w:rFonts w:hint="cs"/>
          <w:rtl/>
        </w:rPr>
        <w:t xml:space="preserve"> משה כחלון</w:t>
      </w:r>
      <w:r>
        <w:rPr>
          <w:rtl/>
        </w:rPr>
        <w:t>:</w:t>
      </w:r>
    </w:p>
    <w:p w14:paraId="788BB2BB" w14:textId="77777777" w:rsidR="00000000" w:rsidRDefault="00E52DD3">
      <w:pPr>
        <w:pStyle w:val="a"/>
        <w:rPr>
          <w:rFonts w:hint="cs"/>
          <w:rtl/>
        </w:rPr>
      </w:pPr>
    </w:p>
    <w:p w14:paraId="2254A486" w14:textId="77777777" w:rsidR="00000000" w:rsidRDefault="00E52DD3">
      <w:pPr>
        <w:pStyle w:val="a"/>
        <w:rPr>
          <w:rFonts w:hint="cs"/>
          <w:rtl/>
        </w:rPr>
      </w:pPr>
      <w:r>
        <w:rPr>
          <w:rFonts w:hint="cs"/>
          <w:rtl/>
        </w:rPr>
        <w:t>חבר הכנסת שאול יהלום, נתתי לך בקשר להערה קודמת. השבתי לך על זה פעם אחת.</w:t>
      </w:r>
    </w:p>
    <w:p w14:paraId="2438746F" w14:textId="77777777" w:rsidR="00000000" w:rsidRDefault="00E52DD3">
      <w:pPr>
        <w:pStyle w:val="a"/>
        <w:rPr>
          <w:rFonts w:hint="cs"/>
          <w:rtl/>
        </w:rPr>
      </w:pPr>
    </w:p>
    <w:p w14:paraId="24D7924E" w14:textId="77777777" w:rsidR="00000000" w:rsidRDefault="00E52DD3">
      <w:pPr>
        <w:pStyle w:val="SpeakerCon"/>
        <w:rPr>
          <w:rtl/>
        </w:rPr>
      </w:pPr>
      <w:bookmarkStart w:id="494" w:name="FS000000524T21_05_2003_19_16_22C"/>
      <w:bookmarkEnd w:id="494"/>
      <w:r>
        <w:rPr>
          <w:rtl/>
        </w:rPr>
        <w:t>שאול יהלום (מפד"ל):</w:t>
      </w:r>
    </w:p>
    <w:p w14:paraId="7D1474DA" w14:textId="77777777" w:rsidR="00000000" w:rsidRDefault="00E52DD3">
      <w:pPr>
        <w:pStyle w:val="a"/>
        <w:rPr>
          <w:rtl/>
        </w:rPr>
      </w:pPr>
    </w:p>
    <w:p w14:paraId="14D3CA15" w14:textId="77777777" w:rsidR="00000000" w:rsidRDefault="00E52DD3">
      <w:pPr>
        <w:pStyle w:val="a"/>
        <w:rPr>
          <w:rFonts w:hint="cs"/>
          <w:rtl/>
        </w:rPr>
      </w:pPr>
      <w:r>
        <w:rPr>
          <w:rFonts w:hint="cs"/>
          <w:rtl/>
        </w:rPr>
        <w:t>אדוני היושב-ראש, חברי הכנסת, אדוני השר, מגילת העצמאות, ואדוני בוודאי מוקיר ומעריך אותה, פותחת ואומרת - ואין לי זמן לקרוא א</w:t>
      </w:r>
      <w:r>
        <w:rPr>
          <w:rFonts w:hint="cs"/>
          <w:rtl/>
        </w:rPr>
        <w:t>ת כולה: בארץ-ישראל קם העם היהודי. זוהי זכותו הטבעית של העם היהודי להיות ככל עם במדינתו הריבונית, ואנו מכריזים בזאת על הקמת מדינה יהודית בארץ-ישראל, היא מדינת ישראל. על זה קמנו כאן. קם העם היהודי והקים מדינה יהודית.</w:t>
      </w:r>
    </w:p>
    <w:p w14:paraId="1BFC36E9" w14:textId="77777777" w:rsidR="00000000" w:rsidRDefault="00E52DD3">
      <w:pPr>
        <w:pStyle w:val="a"/>
        <w:rPr>
          <w:rFonts w:hint="cs"/>
          <w:rtl/>
        </w:rPr>
      </w:pPr>
    </w:p>
    <w:p w14:paraId="35D353B9" w14:textId="77777777" w:rsidR="00000000" w:rsidRDefault="00E52DD3">
      <w:pPr>
        <w:pStyle w:val="a"/>
        <w:rPr>
          <w:rFonts w:hint="cs"/>
          <w:rtl/>
        </w:rPr>
      </w:pPr>
      <w:r>
        <w:rPr>
          <w:rFonts w:hint="cs"/>
          <w:rtl/>
        </w:rPr>
        <w:t>מהו העם היהודי? מה פירוש העם היהודי? השק</w:t>
      </w:r>
      <w:r>
        <w:rPr>
          <w:rFonts w:hint="cs"/>
          <w:rtl/>
        </w:rPr>
        <w:t xml:space="preserve">פת היהדות אומרת, שהעם היהודי בנוי משני מקורות. המקור העיקרי הוא: מי שנולד יהודי. ועם זאת, ולא פחות חשוב </w:t>
      </w:r>
      <w:r>
        <w:rPr>
          <w:rtl/>
        </w:rPr>
        <w:t>–</w:t>
      </w:r>
      <w:r>
        <w:rPr>
          <w:rFonts w:hint="cs"/>
          <w:rtl/>
        </w:rPr>
        <w:t xml:space="preserve"> ואני חושב שאתה צריך לרצות את זה יותר מכל אחד אחר </w:t>
      </w:r>
      <w:r>
        <w:rPr>
          <w:rtl/>
        </w:rPr>
        <w:t>–</w:t>
      </w:r>
      <w:r>
        <w:rPr>
          <w:rFonts w:hint="cs"/>
          <w:rtl/>
        </w:rPr>
        <w:t xml:space="preserve"> מי שנתגייר. שמא תאמר שזו השקפת עולם שנקבעה לפני כך וכך אלפי שנים? </w:t>
      </w:r>
      <w:r>
        <w:rPr>
          <w:rtl/>
        </w:rPr>
        <w:t>–</w:t>
      </w:r>
      <w:r>
        <w:rPr>
          <w:rFonts w:hint="cs"/>
          <w:rtl/>
        </w:rPr>
        <w:t xml:space="preserve"> לא, את זה קובע חוק השבות. חוק ה</w:t>
      </w:r>
      <w:r>
        <w:rPr>
          <w:rFonts w:hint="cs"/>
          <w:rtl/>
        </w:rPr>
        <w:t xml:space="preserve">שבות, שהוא אולי החוק החשוב ביותר של העם היהודי במדינה הזאת, מגדיר ואומר: יהודי הוא בן לאם יהודייה, או מי שנתגייר. מכאן שהחוק לא אמר: רק מי שמתגייר בחוץ-לארץ, רק מי שמתגייר בישראל </w:t>
      </w:r>
      <w:r>
        <w:rPr>
          <w:rtl/>
        </w:rPr>
        <w:t>–</w:t>
      </w:r>
      <w:r>
        <w:rPr>
          <w:rFonts w:hint="cs"/>
          <w:rtl/>
        </w:rPr>
        <w:t xml:space="preserve"> זה כן, זה לא. הוא הגדיר מהו יהודי </w:t>
      </w:r>
      <w:r>
        <w:rPr>
          <w:rtl/>
        </w:rPr>
        <w:t>–</w:t>
      </w:r>
      <w:r>
        <w:rPr>
          <w:rFonts w:hint="cs"/>
          <w:rtl/>
        </w:rPr>
        <w:t xml:space="preserve"> לא סייג </w:t>
      </w:r>
      <w:r>
        <w:rPr>
          <w:rtl/>
        </w:rPr>
        <w:t>–</w:t>
      </w:r>
      <w:r>
        <w:rPr>
          <w:rFonts w:hint="cs"/>
          <w:rtl/>
        </w:rPr>
        <w:t xml:space="preserve"> ואמר: הוא בן לאם יהודייה או ש</w:t>
      </w:r>
      <w:r>
        <w:rPr>
          <w:rFonts w:hint="cs"/>
          <w:rtl/>
        </w:rPr>
        <w:t xml:space="preserve">נתגייר. יוצא מזה, שאם קם העם היהודי והקים כאן את מדינת ישראל, העם היהודי מקורו בשני אלה. </w:t>
      </w:r>
    </w:p>
    <w:p w14:paraId="073FBA33" w14:textId="77777777" w:rsidR="00000000" w:rsidRDefault="00E52DD3">
      <w:pPr>
        <w:pStyle w:val="a"/>
        <w:rPr>
          <w:rFonts w:hint="cs"/>
          <w:rtl/>
        </w:rPr>
      </w:pPr>
    </w:p>
    <w:p w14:paraId="32D6EFC6" w14:textId="77777777" w:rsidR="00000000" w:rsidRDefault="00E52DD3">
      <w:pPr>
        <w:pStyle w:val="a"/>
        <w:ind w:firstLine="0"/>
        <w:rPr>
          <w:rFonts w:hint="cs"/>
          <w:rtl/>
        </w:rPr>
      </w:pPr>
      <w:r>
        <w:rPr>
          <w:rFonts w:hint="cs"/>
          <w:rtl/>
        </w:rPr>
        <w:tab/>
        <w:t>מה שאתה אומר למעשה, אדוני השר, הוא שאתה נותן אזרחות קודם כול למי שעלה לפי חוק השבות, אבל מי שהתגייר כאן, אתה לא רואה אותו כאילו הוא יהודי בכול, כמי שאתה חייב להכניס</w:t>
      </w:r>
      <w:r>
        <w:rPr>
          <w:rFonts w:hint="cs"/>
          <w:rtl/>
        </w:rPr>
        <w:t xml:space="preserve"> אותו להגדרה שעל-פיה העם היהודי הקים מדינה - אתה מזלזל בערך הזה של הגיור </w:t>
      </w:r>
      <w:r>
        <w:rPr>
          <w:rtl/>
        </w:rPr>
        <w:t>–</w:t>
      </w:r>
      <w:r>
        <w:rPr>
          <w:rFonts w:hint="cs"/>
          <w:rtl/>
        </w:rPr>
        <w:t xml:space="preserve"> בכך אתה הופך אותנו ואת ממשלת ישראל, אם אתה מייצג אותה, ואני מקווה שלא, אתה יודע למה? </w:t>
      </w:r>
      <w:r>
        <w:rPr>
          <w:rtl/>
        </w:rPr>
        <w:t>–</w:t>
      </w:r>
      <w:r>
        <w:rPr>
          <w:rFonts w:hint="cs"/>
          <w:rtl/>
        </w:rPr>
        <w:t xml:space="preserve"> לגזענים. גזענים, בוודאי, משום שכל הטענה כנגד היהדות שהיא גזענית, היא טענה שהיהדות היא דת ועם א</w:t>
      </w:r>
      <w:r>
        <w:rPr>
          <w:rFonts w:hint="cs"/>
          <w:rtl/>
        </w:rPr>
        <w:t xml:space="preserve">תני שאדם לא יכול להצטרף אליו אלא אם הוא נולד יהודי. כל ההשקפה שהיהדות היא דת ערכית בנויה על כך שאתה יכול להיות יהודי על-ידי גיור; שכל אחד, ויהיה זה הלא-יהודי הרחוק ביותר, הגוי הרחוק ביותר, אם הוא יקבל את ערכי היהדות </w:t>
      </w:r>
      <w:r>
        <w:rPr>
          <w:rtl/>
        </w:rPr>
        <w:t>–</w:t>
      </w:r>
      <w:r>
        <w:rPr>
          <w:rFonts w:hint="cs"/>
          <w:rtl/>
        </w:rPr>
        <w:t xml:space="preserve"> ואין על זה מחלוקת כרגע, כי גם אתה אומר</w:t>
      </w:r>
      <w:r>
        <w:rPr>
          <w:rFonts w:hint="cs"/>
          <w:rtl/>
        </w:rPr>
        <w:t xml:space="preserve"> שזה לא משנה </w:t>
      </w:r>
      <w:r>
        <w:rPr>
          <w:rtl/>
        </w:rPr>
        <w:t>–</w:t>
      </w:r>
      <w:r>
        <w:rPr>
          <w:rFonts w:hint="cs"/>
          <w:rtl/>
        </w:rPr>
        <w:t xml:space="preserve"> הוא יהודי לכל דבר. יותר מזה, אצלנו לפי המסורת אסור לבייש אותו, אפילו אסור להזכיר את מוצאו, עד כדי כך המסורת היהודית אומרת שגר הוא יהודי. </w:t>
      </w:r>
    </w:p>
    <w:p w14:paraId="7AB95013" w14:textId="77777777" w:rsidR="00000000" w:rsidRDefault="00E52DD3">
      <w:pPr>
        <w:pStyle w:val="a"/>
        <w:ind w:firstLine="0"/>
        <w:rPr>
          <w:rFonts w:hint="cs"/>
          <w:rtl/>
        </w:rPr>
      </w:pPr>
    </w:p>
    <w:p w14:paraId="3241DE3E" w14:textId="77777777" w:rsidR="00000000" w:rsidRDefault="00E52DD3">
      <w:pPr>
        <w:pStyle w:val="a"/>
        <w:ind w:firstLine="0"/>
        <w:rPr>
          <w:rFonts w:hint="cs"/>
          <w:rtl/>
        </w:rPr>
      </w:pPr>
      <w:r>
        <w:rPr>
          <w:rFonts w:hint="cs"/>
          <w:rtl/>
        </w:rPr>
        <w:tab/>
        <w:t>עכשיו, אם אתה בונה מדיניות שהיא מדיניות הרחוקה מערך כזה כרחוק מזרח ממערב, אתה בא ואומר: רבותי, העיקרו</w:t>
      </w:r>
      <w:r>
        <w:rPr>
          <w:rFonts w:hint="cs"/>
          <w:rtl/>
        </w:rPr>
        <w:t xml:space="preserve">ן הזה שהיהדות היא דת של ערכים, שכל אדם, אם יקבל באמת את ערכיה, יכול להצטרף </w:t>
      </w:r>
      <w:r>
        <w:rPr>
          <w:rtl/>
        </w:rPr>
        <w:t>–</w:t>
      </w:r>
      <w:r>
        <w:rPr>
          <w:rFonts w:hint="cs"/>
          <w:rtl/>
        </w:rPr>
        <w:t xml:space="preserve"> לא מקובל עלי. למעשה אתה אומר: רק מי שנולד כיהודי, מי שהגיע כיהודי. ואתה אומר: אנחנו כאן עושים משטר חדש של גזענות. </w:t>
      </w:r>
    </w:p>
    <w:p w14:paraId="23F7B562" w14:textId="77777777" w:rsidR="00000000" w:rsidRDefault="00E52DD3">
      <w:pPr>
        <w:pStyle w:val="a"/>
        <w:ind w:firstLine="0"/>
        <w:rPr>
          <w:rFonts w:hint="cs"/>
          <w:rtl/>
        </w:rPr>
      </w:pPr>
    </w:p>
    <w:p w14:paraId="70F647AA" w14:textId="77777777" w:rsidR="00000000" w:rsidRDefault="00E52DD3">
      <w:pPr>
        <w:pStyle w:val="a"/>
        <w:ind w:firstLine="0"/>
        <w:rPr>
          <w:rFonts w:hint="cs"/>
          <w:rtl/>
        </w:rPr>
      </w:pPr>
      <w:r>
        <w:rPr>
          <w:rFonts w:hint="cs"/>
          <w:rtl/>
        </w:rPr>
        <w:tab/>
        <w:t>ואני בא ואומר לך, מי שמך? באמת נכון, יש מאבק בין השמאל לבין המ</w:t>
      </w:r>
      <w:r>
        <w:rPr>
          <w:rFonts w:hint="cs"/>
          <w:rtl/>
        </w:rPr>
        <w:t>רכז במדינה בשאלה: מהי מדינת ישראל; האם מדינת ישראל היא מדינה יהודית לפי ההגדרות האלה של מגילת העצמאות וחוק השבות, או שהיא מדינת כל אזרחיה? והעיקרון הזה הוכרע עוד על-ידי דוד בן-גוריון, ששאל את עשרות החכמים בעולם, כשהוא הגיע לצומת שהוא היה צריך לעבור: איך אנ</w:t>
      </w:r>
      <w:r>
        <w:rPr>
          <w:rFonts w:hint="cs"/>
          <w:rtl/>
        </w:rPr>
        <w:t xml:space="preserve">י אגדיר יהודי? ואמרו לו חילונים גמורים: איך לך דרך אחרת. אם אתה תעזוב את ההגדרה שיהודי הוא בן לעם היהודי או שנתגייר, פוררת את כל העם היהודי.  אז יש כאן מדינה של אזרחים, אבל לא לזה קמה מדינת ישראל. </w:t>
      </w:r>
    </w:p>
    <w:p w14:paraId="33284782" w14:textId="77777777" w:rsidR="00000000" w:rsidRDefault="00E52DD3">
      <w:pPr>
        <w:pStyle w:val="a"/>
        <w:ind w:firstLine="0"/>
        <w:rPr>
          <w:rFonts w:hint="cs"/>
          <w:rtl/>
        </w:rPr>
      </w:pPr>
    </w:p>
    <w:p w14:paraId="2B4C1EB8" w14:textId="77777777" w:rsidR="00000000" w:rsidRDefault="00E52DD3">
      <w:pPr>
        <w:pStyle w:val="a"/>
        <w:ind w:firstLine="0"/>
        <w:rPr>
          <w:rFonts w:hint="cs"/>
          <w:rtl/>
        </w:rPr>
      </w:pPr>
      <w:r>
        <w:rPr>
          <w:rFonts w:hint="cs"/>
          <w:rtl/>
        </w:rPr>
        <w:tab/>
        <w:t>אתה יודע, אדוני השר, היום מוצאי ל"ד בעומר. אתמול היה ל"ג</w:t>
      </w:r>
      <w:r>
        <w:rPr>
          <w:rFonts w:hint="cs"/>
          <w:rtl/>
        </w:rPr>
        <w:t xml:space="preserve"> בעומר.</w:t>
      </w:r>
    </w:p>
    <w:p w14:paraId="2243402D" w14:textId="77777777" w:rsidR="00000000" w:rsidRDefault="00E52DD3">
      <w:pPr>
        <w:pStyle w:val="a"/>
        <w:ind w:firstLine="0"/>
        <w:rPr>
          <w:rFonts w:hint="cs"/>
          <w:rtl/>
        </w:rPr>
      </w:pPr>
    </w:p>
    <w:p w14:paraId="0901D531" w14:textId="77777777" w:rsidR="00000000" w:rsidRDefault="00E52DD3">
      <w:pPr>
        <w:pStyle w:val="ad"/>
        <w:rPr>
          <w:rFonts w:hint="cs"/>
          <w:rtl/>
        </w:rPr>
      </w:pPr>
      <w:r>
        <w:rPr>
          <w:rtl/>
        </w:rPr>
        <w:t>היו"ר</w:t>
      </w:r>
      <w:r>
        <w:rPr>
          <w:rFonts w:hint="cs"/>
          <w:rtl/>
        </w:rPr>
        <w:t xml:space="preserve"> משה כחלון</w:t>
      </w:r>
      <w:r>
        <w:rPr>
          <w:rtl/>
        </w:rPr>
        <w:t>:</w:t>
      </w:r>
    </w:p>
    <w:p w14:paraId="265C8049" w14:textId="77777777" w:rsidR="00000000" w:rsidRDefault="00E52DD3">
      <w:pPr>
        <w:pStyle w:val="a"/>
        <w:rPr>
          <w:rFonts w:hint="cs"/>
          <w:rtl/>
        </w:rPr>
      </w:pPr>
    </w:p>
    <w:p w14:paraId="45B22EEF" w14:textId="77777777" w:rsidR="00000000" w:rsidRDefault="00E52DD3">
      <w:pPr>
        <w:pStyle w:val="a"/>
        <w:rPr>
          <w:rFonts w:hint="cs"/>
          <w:rtl/>
        </w:rPr>
      </w:pPr>
      <w:r>
        <w:rPr>
          <w:rFonts w:hint="cs"/>
          <w:rtl/>
        </w:rPr>
        <w:t>אני מבקש לסיים, חבר הכנסת יהלום.</w:t>
      </w:r>
    </w:p>
    <w:p w14:paraId="5FBF6C6D" w14:textId="77777777" w:rsidR="00000000" w:rsidRDefault="00E52DD3">
      <w:pPr>
        <w:pStyle w:val="a"/>
        <w:rPr>
          <w:rFonts w:hint="cs"/>
          <w:rtl/>
        </w:rPr>
      </w:pPr>
    </w:p>
    <w:p w14:paraId="4DAF7720" w14:textId="77777777" w:rsidR="00000000" w:rsidRDefault="00E52DD3">
      <w:pPr>
        <w:pStyle w:val="SpeakerCon"/>
        <w:rPr>
          <w:rtl/>
        </w:rPr>
      </w:pPr>
      <w:bookmarkStart w:id="495" w:name="FS000000524T21_05_2003_20_05_33C"/>
      <w:bookmarkEnd w:id="495"/>
      <w:r>
        <w:rPr>
          <w:rtl/>
        </w:rPr>
        <w:t>שאול יהלום (מפד"ל):</w:t>
      </w:r>
    </w:p>
    <w:p w14:paraId="5F79E52F" w14:textId="77777777" w:rsidR="00000000" w:rsidRDefault="00E52DD3">
      <w:pPr>
        <w:pStyle w:val="a"/>
        <w:rPr>
          <w:rtl/>
        </w:rPr>
      </w:pPr>
    </w:p>
    <w:p w14:paraId="625A1EC1" w14:textId="77777777" w:rsidR="00000000" w:rsidRDefault="00E52DD3">
      <w:pPr>
        <w:pStyle w:val="a"/>
        <w:rPr>
          <w:rFonts w:hint="cs"/>
          <w:rtl/>
        </w:rPr>
      </w:pPr>
      <w:r>
        <w:rPr>
          <w:rFonts w:hint="cs"/>
          <w:rtl/>
        </w:rPr>
        <w:t>אדוני יאריך עלי רבע ממה שהיה לאלי ישי.</w:t>
      </w:r>
    </w:p>
    <w:p w14:paraId="365AB46C" w14:textId="77777777" w:rsidR="00000000" w:rsidRDefault="00E52DD3">
      <w:pPr>
        <w:pStyle w:val="a"/>
        <w:rPr>
          <w:rFonts w:hint="cs"/>
          <w:rtl/>
        </w:rPr>
      </w:pPr>
    </w:p>
    <w:p w14:paraId="50C852B3" w14:textId="77777777" w:rsidR="00000000" w:rsidRDefault="00E52DD3">
      <w:pPr>
        <w:pStyle w:val="ad"/>
        <w:rPr>
          <w:rFonts w:hint="cs"/>
          <w:rtl/>
        </w:rPr>
      </w:pPr>
      <w:r>
        <w:rPr>
          <w:rtl/>
        </w:rPr>
        <w:t>היו"ר</w:t>
      </w:r>
      <w:r>
        <w:rPr>
          <w:rFonts w:hint="cs"/>
          <w:rtl/>
        </w:rPr>
        <w:t xml:space="preserve"> משה כחלון</w:t>
      </w:r>
      <w:r>
        <w:rPr>
          <w:rtl/>
        </w:rPr>
        <w:t>:</w:t>
      </w:r>
    </w:p>
    <w:p w14:paraId="30197119" w14:textId="77777777" w:rsidR="00000000" w:rsidRDefault="00E52DD3">
      <w:pPr>
        <w:pStyle w:val="a"/>
        <w:rPr>
          <w:rFonts w:hint="cs"/>
          <w:rtl/>
        </w:rPr>
      </w:pPr>
    </w:p>
    <w:p w14:paraId="5B149E47" w14:textId="77777777" w:rsidR="00000000" w:rsidRDefault="00E52DD3">
      <w:pPr>
        <w:pStyle w:val="a"/>
        <w:rPr>
          <w:rFonts w:hint="cs"/>
          <w:rtl/>
        </w:rPr>
      </w:pPr>
      <w:r>
        <w:rPr>
          <w:rFonts w:hint="cs"/>
          <w:rtl/>
        </w:rPr>
        <w:t xml:space="preserve">אני אאריך לך ואתה תמשיך לרכוב על הסוס הזה עד שהוא ייגמר. אני מבקש לסיים. </w:t>
      </w:r>
    </w:p>
    <w:p w14:paraId="4108ED99" w14:textId="77777777" w:rsidR="00000000" w:rsidRDefault="00E52DD3">
      <w:pPr>
        <w:pStyle w:val="a"/>
        <w:rPr>
          <w:rFonts w:hint="cs"/>
          <w:rtl/>
        </w:rPr>
      </w:pPr>
    </w:p>
    <w:p w14:paraId="0E8FDE54" w14:textId="77777777" w:rsidR="00000000" w:rsidRDefault="00E52DD3">
      <w:pPr>
        <w:pStyle w:val="SpeakerCon"/>
        <w:rPr>
          <w:rtl/>
        </w:rPr>
      </w:pPr>
      <w:bookmarkStart w:id="496" w:name="FS000000524T21_05_2003_20_06_24C"/>
      <w:bookmarkEnd w:id="496"/>
      <w:r>
        <w:rPr>
          <w:rtl/>
        </w:rPr>
        <w:t>שאול יהלום (מפד"ל):</w:t>
      </w:r>
    </w:p>
    <w:p w14:paraId="4050E487" w14:textId="77777777" w:rsidR="00000000" w:rsidRDefault="00E52DD3">
      <w:pPr>
        <w:pStyle w:val="a"/>
        <w:rPr>
          <w:rtl/>
        </w:rPr>
      </w:pPr>
    </w:p>
    <w:p w14:paraId="7A5BE8BB" w14:textId="77777777" w:rsidR="00000000" w:rsidRDefault="00E52DD3">
      <w:pPr>
        <w:pStyle w:val="a"/>
        <w:rPr>
          <w:rFonts w:hint="cs"/>
          <w:rtl/>
        </w:rPr>
      </w:pPr>
      <w:r>
        <w:rPr>
          <w:rFonts w:hint="cs"/>
          <w:rtl/>
        </w:rPr>
        <w:t>טוב, אני מבקש עוד דק</w:t>
      </w:r>
      <w:r>
        <w:rPr>
          <w:rFonts w:hint="cs"/>
          <w:rtl/>
        </w:rPr>
        <w:t>ה.</w:t>
      </w:r>
    </w:p>
    <w:p w14:paraId="32FC3808" w14:textId="77777777" w:rsidR="00000000" w:rsidRDefault="00E52DD3">
      <w:pPr>
        <w:pStyle w:val="a"/>
        <w:rPr>
          <w:rFonts w:hint="cs"/>
          <w:rtl/>
        </w:rPr>
      </w:pPr>
    </w:p>
    <w:p w14:paraId="10FE6C8A" w14:textId="77777777" w:rsidR="00000000" w:rsidRDefault="00E52DD3">
      <w:pPr>
        <w:pStyle w:val="ad"/>
        <w:rPr>
          <w:rtl/>
        </w:rPr>
      </w:pPr>
    </w:p>
    <w:p w14:paraId="0B96B79D" w14:textId="77777777" w:rsidR="00000000" w:rsidRDefault="00E52DD3">
      <w:pPr>
        <w:pStyle w:val="ad"/>
        <w:rPr>
          <w:rFonts w:hint="cs"/>
          <w:rtl/>
        </w:rPr>
      </w:pPr>
      <w:r>
        <w:rPr>
          <w:rtl/>
        </w:rPr>
        <w:t>היו"ר</w:t>
      </w:r>
      <w:r>
        <w:rPr>
          <w:rFonts w:hint="cs"/>
          <w:rtl/>
        </w:rPr>
        <w:t xml:space="preserve"> משה כחלון</w:t>
      </w:r>
      <w:r>
        <w:rPr>
          <w:rtl/>
        </w:rPr>
        <w:t>:</w:t>
      </w:r>
    </w:p>
    <w:p w14:paraId="300EAE78" w14:textId="77777777" w:rsidR="00000000" w:rsidRDefault="00E52DD3">
      <w:pPr>
        <w:pStyle w:val="a"/>
        <w:rPr>
          <w:rFonts w:hint="cs"/>
          <w:rtl/>
        </w:rPr>
      </w:pPr>
    </w:p>
    <w:p w14:paraId="3E48006B" w14:textId="77777777" w:rsidR="00000000" w:rsidRDefault="00E52DD3">
      <w:pPr>
        <w:pStyle w:val="a"/>
        <w:rPr>
          <w:rFonts w:hint="cs"/>
          <w:rtl/>
        </w:rPr>
      </w:pPr>
      <w:r>
        <w:rPr>
          <w:rFonts w:hint="cs"/>
          <w:rtl/>
        </w:rPr>
        <w:t xml:space="preserve">בבקשה, קיבלת דקה,  נוסף על הדקה שהוספתי לך ללא בקשה שלך. אז יש לך שתי דקות. </w:t>
      </w:r>
    </w:p>
    <w:p w14:paraId="6B44E601" w14:textId="77777777" w:rsidR="00000000" w:rsidRDefault="00E52DD3">
      <w:pPr>
        <w:pStyle w:val="a"/>
        <w:rPr>
          <w:rFonts w:hint="cs"/>
          <w:rtl/>
        </w:rPr>
      </w:pPr>
    </w:p>
    <w:p w14:paraId="4D38AC19" w14:textId="77777777" w:rsidR="00000000" w:rsidRDefault="00E52DD3">
      <w:pPr>
        <w:pStyle w:val="SpeakerCon"/>
        <w:rPr>
          <w:rtl/>
        </w:rPr>
      </w:pPr>
      <w:bookmarkStart w:id="497" w:name="FS000000524T21_05_2003_20_07_29C"/>
      <w:bookmarkEnd w:id="497"/>
      <w:r>
        <w:rPr>
          <w:rtl/>
        </w:rPr>
        <w:t>שאול יהלום (מפד"ל):</w:t>
      </w:r>
    </w:p>
    <w:p w14:paraId="122F1F1D" w14:textId="77777777" w:rsidR="00000000" w:rsidRDefault="00E52DD3">
      <w:pPr>
        <w:pStyle w:val="a"/>
        <w:rPr>
          <w:rtl/>
        </w:rPr>
      </w:pPr>
    </w:p>
    <w:p w14:paraId="34C961D2" w14:textId="77777777" w:rsidR="00000000" w:rsidRDefault="00E52DD3">
      <w:pPr>
        <w:pStyle w:val="a"/>
        <w:rPr>
          <w:rFonts w:hint="cs"/>
          <w:rtl/>
        </w:rPr>
      </w:pPr>
      <w:r>
        <w:rPr>
          <w:rFonts w:hint="cs"/>
          <w:rtl/>
        </w:rPr>
        <w:t xml:space="preserve">אנחנו סופרים את העומר </w:t>
      </w:r>
      <w:r>
        <w:rPr>
          <w:rtl/>
        </w:rPr>
        <w:t>–</w:t>
      </w:r>
      <w:r>
        <w:rPr>
          <w:rFonts w:hint="cs"/>
          <w:rtl/>
        </w:rPr>
        <w:t xml:space="preserve"> זה החיבור שבין פסח לחג השבועות, וחג השבועות הוא החג שלפי המסורת היהודית אנחנו קוראים בו </w:t>
      </w:r>
      <w:r>
        <w:rPr>
          <w:rtl/>
        </w:rPr>
        <w:t>–</w:t>
      </w:r>
      <w:r>
        <w:rPr>
          <w:rFonts w:hint="cs"/>
          <w:rtl/>
        </w:rPr>
        <w:t xml:space="preserve"> ולא ניכנס לסיבות </w:t>
      </w:r>
      <w:r>
        <w:rPr>
          <w:rtl/>
        </w:rPr>
        <w:t>–</w:t>
      </w:r>
      <w:r>
        <w:rPr>
          <w:rFonts w:hint="cs"/>
          <w:rtl/>
        </w:rPr>
        <w:t xml:space="preserve"> א</w:t>
      </w:r>
      <w:r>
        <w:rPr>
          <w:rFonts w:hint="cs"/>
          <w:rtl/>
        </w:rPr>
        <w:t xml:space="preserve">ת מגילת רות. רות היתה מואבייה. היא הלכה עם חמותה נעמי למואב. כשהיא הגיעה לארץ, היא לא היתה יהודייה, היא היתה מואבייה, אבל היא קיבלה את ערכי היהדות. לפי המסורת, היא התגיירה </w:t>
      </w:r>
      <w:r>
        <w:rPr>
          <w:rtl/>
        </w:rPr>
        <w:t>–</w:t>
      </w:r>
      <w:r>
        <w:rPr>
          <w:rFonts w:hint="cs"/>
          <w:rtl/>
        </w:rPr>
        <w:t xml:space="preserve"> עמך עמי ואלוקייך אלוקי. לפי המדיניות שלך, היא לא היתה מתקבלת פה לעם היהודי, כי היא</w:t>
      </w:r>
      <w:r>
        <w:rPr>
          <w:rFonts w:hint="cs"/>
          <w:rtl/>
        </w:rPr>
        <w:t xml:space="preserve"> נכנסה, הייתי אומר, כתיירת במקרה הטוב, ורות </w:t>
      </w:r>
      <w:r>
        <w:rPr>
          <w:rtl/>
        </w:rPr>
        <w:t>–</w:t>
      </w:r>
      <w:r>
        <w:rPr>
          <w:rFonts w:hint="cs"/>
          <w:rtl/>
        </w:rPr>
        <w:t xml:space="preserve"> אמה של מלכות, דוד המלך. כל המסורת היהודית וכל התקווה וכל הנצח היהודי בנויים על זה שרות היתה האמא, אף-על-פי שהיתה גיורת. ללמדך כמה חשוב לקבל את היהדות לא רק מכוח לידה, ודווקא אתה כאיש חילוני היית צריך לרוץ בראש </w:t>
      </w:r>
      <w:r>
        <w:rPr>
          <w:rFonts w:hint="cs"/>
          <w:rtl/>
        </w:rPr>
        <w:t xml:space="preserve">חוצות ולהגיד: זה חשוב לי שהיהדות תהיה דת ערכית, דת של ערכים,  ולא דת אתנית גזענית. </w:t>
      </w:r>
    </w:p>
    <w:p w14:paraId="2CBA774D" w14:textId="77777777" w:rsidR="00000000" w:rsidRDefault="00E52DD3">
      <w:pPr>
        <w:pStyle w:val="a"/>
        <w:rPr>
          <w:rFonts w:hint="cs"/>
          <w:rtl/>
        </w:rPr>
      </w:pPr>
    </w:p>
    <w:p w14:paraId="087F9FCA" w14:textId="77777777" w:rsidR="00000000" w:rsidRDefault="00E52DD3">
      <w:pPr>
        <w:pStyle w:val="a"/>
        <w:rPr>
          <w:rFonts w:hint="cs"/>
          <w:rtl/>
        </w:rPr>
      </w:pPr>
      <w:r>
        <w:rPr>
          <w:rFonts w:hint="cs"/>
          <w:rtl/>
        </w:rPr>
        <w:t>ומה יש? נניח עובד זר, נניח תייר, אתה יודע מה, הגיע אלינו תייר, היה כאן שלושה-ארבעה חודשים, היה בבתי-הכנסת, היה בכנסת, ביקר במשרד של שינוי, הלך למשרד הפנים, התאהב ביהדות. א</w:t>
      </w:r>
      <w:r>
        <w:rPr>
          <w:rFonts w:hint="cs"/>
          <w:rtl/>
        </w:rPr>
        <w:t xml:space="preserve">ני מקבל שזה צריך להיות באמת. לכן אנחנו בעד גיור רבני אורתודוקסי, כי בו מקפידים שזה לא יהיה צ'יק-צ'אק. הוא נכנס, רוצה להצטרף ליהדות, רוצה להיות חלק מהעם היהודי - - - </w:t>
      </w:r>
    </w:p>
    <w:p w14:paraId="2321C18E" w14:textId="77777777" w:rsidR="00000000" w:rsidRDefault="00E52DD3">
      <w:pPr>
        <w:pStyle w:val="a"/>
        <w:ind w:firstLine="0"/>
        <w:rPr>
          <w:rFonts w:hint="cs"/>
          <w:rtl/>
        </w:rPr>
      </w:pPr>
    </w:p>
    <w:p w14:paraId="610B2EC3" w14:textId="77777777" w:rsidR="00000000" w:rsidRDefault="00E52DD3">
      <w:pPr>
        <w:pStyle w:val="ad"/>
        <w:rPr>
          <w:rtl/>
        </w:rPr>
      </w:pPr>
      <w:r>
        <w:rPr>
          <w:rtl/>
        </w:rPr>
        <w:t>היו"ר משה כחלון:</w:t>
      </w:r>
    </w:p>
    <w:p w14:paraId="050DE84D" w14:textId="77777777" w:rsidR="00000000" w:rsidRDefault="00E52DD3">
      <w:pPr>
        <w:pStyle w:val="a"/>
        <w:rPr>
          <w:rtl/>
        </w:rPr>
      </w:pPr>
    </w:p>
    <w:p w14:paraId="01959650" w14:textId="77777777" w:rsidR="00000000" w:rsidRDefault="00E52DD3">
      <w:pPr>
        <w:pStyle w:val="a"/>
        <w:rPr>
          <w:rFonts w:hint="cs"/>
          <w:rtl/>
        </w:rPr>
      </w:pPr>
      <w:r>
        <w:rPr>
          <w:rFonts w:hint="cs"/>
          <w:rtl/>
        </w:rPr>
        <w:t xml:space="preserve">אני מבקש לסיים. </w:t>
      </w:r>
    </w:p>
    <w:p w14:paraId="62B42159" w14:textId="77777777" w:rsidR="00000000" w:rsidRDefault="00E52DD3">
      <w:pPr>
        <w:pStyle w:val="a"/>
        <w:ind w:firstLine="0"/>
        <w:rPr>
          <w:rFonts w:hint="cs"/>
          <w:rtl/>
        </w:rPr>
      </w:pPr>
    </w:p>
    <w:p w14:paraId="33704C91" w14:textId="77777777" w:rsidR="00000000" w:rsidRDefault="00E52DD3">
      <w:pPr>
        <w:pStyle w:val="SpeakerCon"/>
        <w:rPr>
          <w:rtl/>
        </w:rPr>
      </w:pPr>
      <w:bookmarkStart w:id="498" w:name="FS000000524T21_05_2003_20_59_15"/>
      <w:bookmarkStart w:id="499" w:name="FS000000524T21_05_2003_20_59_18C"/>
      <w:bookmarkEnd w:id="498"/>
      <w:bookmarkEnd w:id="499"/>
      <w:r>
        <w:rPr>
          <w:rtl/>
        </w:rPr>
        <w:t>שאול יהלום (מפד"ל):</w:t>
      </w:r>
    </w:p>
    <w:p w14:paraId="763637EE" w14:textId="77777777" w:rsidR="00000000" w:rsidRDefault="00E52DD3">
      <w:pPr>
        <w:pStyle w:val="a"/>
        <w:rPr>
          <w:rtl/>
        </w:rPr>
      </w:pPr>
    </w:p>
    <w:p w14:paraId="190C9CD3" w14:textId="77777777" w:rsidR="00000000" w:rsidRDefault="00E52DD3">
      <w:pPr>
        <w:pStyle w:val="a"/>
        <w:rPr>
          <w:rFonts w:hint="cs"/>
          <w:rtl/>
        </w:rPr>
      </w:pPr>
      <w:bookmarkStart w:id="500" w:name="FS000000524T21_05_2003_19_28_31"/>
      <w:bookmarkEnd w:id="500"/>
      <w:r>
        <w:rPr>
          <w:rFonts w:hint="cs"/>
          <w:rtl/>
        </w:rPr>
        <w:t>אומר לו פורז: עזוב, נראה בעוד חמ</w:t>
      </w:r>
      <w:r>
        <w:rPr>
          <w:rFonts w:hint="cs"/>
          <w:rtl/>
        </w:rPr>
        <w:t xml:space="preserve">ש שנים, עשר שנים, קודם שחק פה, עשה ספורט ותגיע להישגים. </w:t>
      </w:r>
    </w:p>
    <w:p w14:paraId="13E90BC5" w14:textId="77777777" w:rsidR="00000000" w:rsidRDefault="00E52DD3">
      <w:pPr>
        <w:pStyle w:val="a"/>
        <w:rPr>
          <w:rFonts w:hint="cs"/>
          <w:rtl/>
        </w:rPr>
      </w:pPr>
    </w:p>
    <w:p w14:paraId="6E75321F" w14:textId="77777777" w:rsidR="00000000" w:rsidRDefault="00E52DD3">
      <w:pPr>
        <w:pStyle w:val="a"/>
        <w:rPr>
          <w:rFonts w:hint="cs"/>
          <w:rtl/>
        </w:rPr>
      </w:pPr>
      <w:r>
        <w:rPr>
          <w:rFonts w:hint="cs"/>
          <w:rtl/>
        </w:rPr>
        <w:t>אני מסיים, אדוני היושב-ראש. אני מבקש ממך, כל מכתבך ליועץ המשפטי וכל המדיניות שלך, במקרה הטוב זו מדיניות של אדם אחד ושל מיעוט. אני פונה אליך לחזור בך, אני פונה אליך להבין שבמקרה הטוב זו צריכה להיות ה</w:t>
      </w:r>
      <w:r>
        <w:rPr>
          <w:rFonts w:hint="cs"/>
          <w:rtl/>
        </w:rPr>
        <w:t xml:space="preserve">חלטה של הממשלה או של הכנסת או של חקיקה חדשה, שתסתור את חוק השבות, שזה דבר שלא ייתכן לדעתי בנסיבות הקיימות וברוב הפוליטי החברתי שקיים. כל עוד אין שינוי מהותי, עליך לחזור בך ממדיניותך הכל-כך מצמצמת ומזלזלת בגרים. תודה. </w:t>
      </w:r>
    </w:p>
    <w:p w14:paraId="2110B9E3" w14:textId="77777777" w:rsidR="00000000" w:rsidRDefault="00E52DD3">
      <w:pPr>
        <w:pStyle w:val="a"/>
        <w:ind w:firstLine="0"/>
        <w:rPr>
          <w:rFonts w:hint="cs"/>
          <w:rtl/>
        </w:rPr>
      </w:pPr>
    </w:p>
    <w:p w14:paraId="19B7FF3A" w14:textId="77777777" w:rsidR="00000000" w:rsidRDefault="00E52DD3">
      <w:pPr>
        <w:pStyle w:val="ad"/>
        <w:rPr>
          <w:rtl/>
        </w:rPr>
      </w:pPr>
      <w:r>
        <w:rPr>
          <w:rtl/>
        </w:rPr>
        <w:t>היו"ר משה כחלון:</w:t>
      </w:r>
    </w:p>
    <w:p w14:paraId="42C70BAB" w14:textId="77777777" w:rsidR="00000000" w:rsidRDefault="00E52DD3">
      <w:pPr>
        <w:pStyle w:val="a"/>
        <w:rPr>
          <w:rtl/>
        </w:rPr>
      </w:pPr>
    </w:p>
    <w:p w14:paraId="6917706B" w14:textId="77777777" w:rsidR="00000000" w:rsidRDefault="00E52DD3">
      <w:pPr>
        <w:pStyle w:val="a"/>
        <w:rPr>
          <w:rFonts w:hint="cs"/>
          <w:rtl/>
        </w:rPr>
      </w:pPr>
      <w:r>
        <w:rPr>
          <w:rFonts w:hint="cs"/>
          <w:rtl/>
        </w:rPr>
        <w:t>תודה רבה, חבר הכנסת</w:t>
      </w:r>
      <w:r>
        <w:rPr>
          <w:rFonts w:hint="cs"/>
          <w:rtl/>
        </w:rPr>
        <w:t xml:space="preserve"> יהלום. שר הפנים, בבקשה. </w:t>
      </w:r>
    </w:p>
    <w:p w14:paraId="434095C8" w14:textId="77777777" w:rsidR="00000000" w:rsidRDefault="00E52DD3">
      <w:pPr>
        <w:pStyle w:val="a"/>
        <w:ind w:firstLine="0"/>
        <w:rPr>
          <w:rFonts w:hint="cs"/>
          <w:rtl/>
        </w:rPr>
      </w:pPr>
    </w:p>
    <w:p w14:paraId="1FBEFC7D" w14:textId="77777777" w:rsidR="00000000" w:rsidRDefault="00E52DD3">
      <w:pPr>
        <w:pStyle w:val="ac"/>
        <w:rPr>
          <w:rtl/>
        </w:rPr>
      </w:pPr>
      <w:r>
        <w:rPr>
          <w:rFonts w:hint="eastAsia"/>
          <w:rtl/>
        </w:rPr>
        <w:t>משה</w:t>
      </w:r>
      <w:r>
        <w:rPr>
          <w:rtl/>
        </w:rPr>
        <w:t xml:space="preserve"> גפני (יהדות התורה):</w:t>
      </w:r>
    </w:p>
    <w:p w14:paraId="7CE91149" w14:textId="77777777" w:rsidR="00000000" w:rsidRDefault="00E52DD3">
      <w:pPr>
        <w:pStyle w:val="a"/>
        <w:rPr>
          <w:rFonts w:hint="cs"/>
          <w:rtl/>
        </w:rPr>
      </w:pPr>
    </w:p>
    <w:p w14:paraId="14492179" w14:textId="77777777" w:rsidR="00000000" w:rsidRDefault="00E52DD3">
      <w:pPr>
        <w:pStyle w:val="a"/>
        <w:rPr>
          <w:rFonts w:hint="cs"/>
          <w:rtl/>
        </w:rPr>
      </w:pPr>
      <w:r>
        <w:rPr>
          <w:rFonts w:hint="cs"/>
          <w:rtl/>
        </w:rPr>
        <w:t xml:space="preserve">אני יכול לדבר במקום ליצמן? </w:t>
      </w:r>
    </w:p>
    <w:p w14:paraId="5495CD7D" w14:textId="77777777" w:rsidR="00000000" w:rsidRDefault="00E52DD3">
      <w:pPr>
        <w:pStyle w:val="a"/>
        <w:ind w:firstLine="0"/>
        <w:rPr>
          <w:rFonts w:hint="cs"/>
          <w:rtl/>
        </w:rPr>
      </w:pPr>
    </w:p>
    <w:p w14:paraId="11F90689" w14:textId="77777777" w:rsidR="00000000" w:rsidRDefault="00E52DD3">
      <w:pPr>
        <w:pStyle w:val="ad"/>
        <w:rPr>
          <w:rtl/>
        </w:rPr>
      </w:pPr>
      <w:r>
        <w:rPr>
          <w:rtl/>
        </w:rPr>
        <w:t>היו"ר משה כחלון:</w:t>
      </w:r>
    </w:p>
    <w:p w14:paraId="197C6C3F" w14:textId="77777777" w:rsidR="00000000" w:rsidRDefault="00E52DD3">
      <w:pPr>
        <w:pStyle w:val="a"/>
        <w:rPr>
          <w:rtl/>
        </w:rPr>
      </w:pPr>
    </w:p>
    <w:p w14:paraId="55516262" w14:textId="77777777" w:rsidR="00000000" w:rsidRDefault="00E52DD3">
      <w:pPr>
        <w:pStyle w:val="a"/>
        <w:rPr>
          <w:rFonts w:hint="cs"/>
          <w:rtl/>
        </w:rPr>
      </w:pPr>
      <w:r>
        <w:rPr>
          <w:rFonts w:hint="cs"/>
          <w:rtl/>
        </w:rPr>
        <w:t xml:space="preserve">לא. </w:t>
      </w:r>
    </w:p>
    <w:p w14:paraId="2E383DF7" w14:textId="77777777" w:rsidR="00000000" w:rsidRDefault="00E52DD3">
      <w:pPr>
        <w:pStyle w:val="a"/>
        <w:ind w:firstLine="0"/>
        <w:rPr>
          <w:rFonts w:hint="cs"/>
          <w:rtl/>
        </w:rPr>
      </w:pPr>
    </w:p>
    <w:p w14:paraId="3EAE09F1" w14:textId="77777777" w:rsidR="00000000" w:rsidRDefault="00E52DD3">
      <w:pPr>
        <w:pStyle w:val="Speaker"/>
        <w:rPr>
          <w:rtl/>
        </w:rPr>
      </w:pPr>
      <w:bookmarkStart w:id="501" w:name="FS000000519T21_05_2003_19_31_28"/>
      <w:bookmarkEnd w:id="501"/>
      <w:r>
        <w:rPr>
          <w:rFonts w:hint="eastAsia"/>
          <w:rtl/>
        </w:rPr>
        <w:t>שר</w:t>
      </w:r>
      <w:r>
        <w:rPr>
          <w:rtl/>
        </w:rPr>
        <w:t xml:space="preserve"> הפנים אברהם פורז:</w:t>
      </w:r>
    </w:p>
    <w:p w14:paraId="35C03AE4" w14:textId="77777777" w:rsidR="00000000" w:rsidRDefault="00E52DD3">
      <w:pPr>
        <w:pStyle w:val="a"/>
        <w:rPr>
          <w:rFonts w:hint="cs"/>
          <w:rtl/>
        </w:rPr>
      </w:pPr>
    </w:p>
    <w:p w14:paraId="2AA01C97" w14:textId="77777777" w:rsidR="00000000" w:rsidRDefault="00E52DD3">
      <w:pPr>
        <w:pStyle w:val="a"/>
        <w:rPr>
          <w:rFonts w:hint="cs"/>
          <w:rtl/>
        </w:rPr>
      </w:pPr>
      <w:r>
        <w:rPr>
          <w:rFonts w:hint="cs"/>
          <w:rtl/>
        </w:rPr>
        <w:t xml:space="preserve">אדוני היושב-ראש, חברי הכנסת, אני מניח שחבר הכנסת יהלום הגיש את הצעתו לסדר-היום עוד לפני שפורסם המכתב שכתבתי ליועץ המשפטי לממשלה. </w:t>
      </w:r>
      <w:r>
        <w:rPr>
          <w:rFonts w:hint="cs"/>
          <w:rtl/>
        </w:rPr>
        <w:t xml:space="preserve">אז רק דובר על לתת לזרים אפשרות להשתקע בארץ, לקבל תושבות או אזרחות. אבל אני אשיב גם  ביחס לתוכן המכתב. </w:t>
      </w:r>
    </w:p>
    <w:p w14:paraId="5B758593" w14:textId="77777777" w:rsidR="00000000" w:rsidRDefault="00E52DD3">
      <w:pPr>
        <w:pStyle w:val="a"/>
        <w:rPr>
          <w:rFonts w:hint="cs"/>
          <w:rtl/>
        </w:rPr>
      </w:pPr>
    </w:p>
    <w:p w14:paraId="4692457F" w14:textId="77777777" w:rsidR="00000000" w:rsidRDefault="00E52DD3">
      <w:pPr>
        <w:pStyle w:val="a"/>
        <w:rPr>
          <w:rFonts w:hint="cs"/>
          <w:rtl/>
        </w:rPr>
      </w:pPr>
      <w:r>
        <w:rPr>
          <w:rFonts w:hint="cs"/>
          <w:rtl/>
        </w:rPr>
        <w:t xml:space="preserve">בפני בית-המשפט העליון מונחת עתירה של התנועה הרפורמית להכרה בגיורים שהיא עשתה בארץ, חלקם עם השלמה בחו"ל, מה שנקרא גיורי קפיצה. למי שאולי לא מבין, מדובר  </w:t>
      </w:r>
      <w:r>
        <w:rPr>
          <w:rFonts w:hint="cs"/>
          <w:rtl/>
        </w:rPr>
        <w:t>בגיור שתחילתו כאן, שולחים את האיש לקהילה מוכרת בחו"ל, שם הוא שוהה תקופה והוא חוזר כיהודי לפי גרסת הרפורמים. הם עתרו לבית-המשפט העליון וביקשו שהגיורים האלה יוכרו. אני מניח, חבר הכנסת יהלום, שלא היית מאושר אם תגובתי לבית-המשפט העליון היתה, שאכן גיורים הם, וא</w:t>
      </w:r>
      <w:r>
        <w:rPr>
          <w:rFonts w:hint="cs"/>
          <w:rtl/>
        </w:rPr>
        <w:t>נשים אלה באמת רוצים להיות חלק מאתנו והבה נכיר בגיור.  אבל, מה שקרה, המדינה באותם ימים, תחת השרים של ש"ס, הודיעה שהיא איננה רואה את הגיורים האלה בגדר גיור, והעניין רבץ לפתחו של בית-המשפט, ונקבע מועד ישיבה נוספת בפני תשעה שופטים. והנה, מגיעים תשעת השופטים לא</w:t>
      </w:r>
      <w:r>
        <w:rPr>
          <w:rFonts w:hint="cs"/>
          <w:rtl/>
        </w:rPr>
        <w:t xml:space="preserve">ולם ותוך כדי דיון הם אומרים, רגע, התמנה שר פנים חדש, למה שאנחנו נפסוק, אולי ניתן לשר הפנים החדש לחוות דעה, אולי יש לו דעה שונה מדעת קודמיו? לו החליט בית-המשפט לפסוק, היה פוסק. אבל עובדה שהדבר נפל בחלקי ואני הייתי חייב לומר לבית-המשפט מהי עמדתי. </w:t>
      </w:r>
    </w:p>
    <w:p w14:paraId="748104F5" w14:textId="77777777" w:rsidR="00000000" w:rsidRDefault="00E52DD3">
      <w:pPr>
        <w:pStyle w:val="a"/>
        <w:rPr>
          <w:rFonts w:hint="cs"/>
          <w:rtl/>
        </w:rPr>
      </w:pPr>
    </w:p>
    <w:p w14:paraId="14A81375" w14:textId="77777777" w:rsidR="00000000" w:rsidRDefault="00E52DD3">
      <w:pPr>
        <w:pStyle w:val="a"/>
        <w:rPr>
          <w:rFonts w:hint="cs"/>
          <w:rtl/>
        </w:rPr>
      </w:pPr>
      <w:r>
        <w:rPr>
          <w:rFonts w:hint="cs"/>
          <w:rtl/>
        </w:rPr>
        <w:t>בעיני, הי</w:t>
      </w:r>
      <w:r>
        <w:rPr>
          <w:rFonts w:hint="cs"/>
          <w:rtl/>
        </w:rPr>
        <w:t>ו פה לפחות שתי חלופות. חלופה אחת, להכיר בגיורים של כולם, כי אני לא רוצה שיהיה קרע בין ישראל לבין יהדות התפוצות. אני יודע שהקהילות, גם הרפורמית וגם הקונסרבטיבית, הן קהילות מאוד רחבות בארצות-הברית, מטובי ידידיה של ישראל, מטובי הפועלים למען ישראל, גדולי התורמ</w:t>
      </w:r>
      <w:r>
        <w:rPr>
          <w:rFonts w:hint="cs"/>
          <w:rtl/>
        </w:rPr>
        <w:t>ים, ואין לנו שום סיבה לפתוח חזית, לא נגד הרפורמים ולא נגד הקונסרבטיבים. והאלטרנטיבה הזאת היתה לומר, או.קיי., גם הגיורים שלכם בגדר גיור. אני מניח שהציבור הדתי לא היה אוהב את הגישה הזאת, מחמת הטענה שהגיור הוא קל מדי. מאידך גיסא, מגיעים אלי סיפורים על התעמרות</w:t>
      </w:r>
      <w:r>
        <w:rPr>
          <w:rFonts w:hint="cs"/>
          <w:rtl/>
        </w:rPr>
        <w:t xml:space="preserve"> במתגיירים בארץ, שהגיור נעשה בקושי רב. </w:t>
      </w:r>
    </w:p>
    <w:p w14:paraId="0EFF2B13" w14:textId="77777777" w:rsidR="00000000" w:rsidRDefault="00E52DD3">
      <w:pPr>
        <w:pStyle w:val="a"/>
        <w:rPr>
          <w:rFonts w:hint="cs"/>
          <w:rtl/>
        </w:rPr>
      </w:pPr>
    </w:p>
    <w:p w14:paraId="6E243AE3" w14:textId="77777777" w:rsidR="00000000" w:rsidRDefault="00E52DD3">
      <w:pPr>
        <w:pStyle w:val="a"/>
        <w:rPr>
          <w:rFonts w:hint="cs"/>
          <w:rtl/>
        </w:rPr>
      </w:pPr>
      <w:r>
        <w:rPr>
          <w:rFonts w:hint="cs"/>
          <w:rtl/>
        </w:rPr>
        <w:t xml:space="preserve">לי יש השקפה אחרת לגבי גיור. הרי בסופו של דבר, אני יכול להבין אדם כמו חבר הכנסת גפני, שחושב שמה שהמתגייר צריך לדעת זה הלכות תשעה באב, איך מניחים תפילין, הלכות נידה, שעטנז - - - </w:t>
      </w:r>
    </w:p>
    <w:p w14:paraId="7EF3FF23" w14:textId="77777777" w:rsidR="00000000" w:rsidRDefault="00E52DD3">
      <w:pPr>
        <w:pStyle w:val="a"/>
        <w:ind w:firstLine="0"/>
        <w:rPr>
          <w:rFonts w:hint="cs"/>
          <w:rtl/>
        </w:rPr>
      </w:pPr>
    </w:p>
    <w:p w14:paraId="718FD879" w14:textId="77777777" w:rsidR="00000000" w:rsidRDefault="00E52DD3">
      <w:pPr>
        <w:pStyle w:val="ac"/>
        <w:rPr>
          <w:rtl/>
        </w:rPr>
      </w:pPr>
      <w:r>
        <w:rPr>
          <w:rFonts w:hint="eastAsia"/>
          <w:rtl/>
        </w:rPr>
        <w:t>שאול</w:t>
      </w:r>
      <w:r>
        <w:rPr>
          <w:rtl/>
        </w:rPr>
        <w:t xml:space="preserve"> יהלום (מפד"ל):</w:t>
      </w:r>
    </w:p>
    <w:p w14:paraId="3670966A" w14:textId="77777777" w:rsidR="00000000" w:rsidRDefault="00E52DD3">
      <w:pPr>
        <w:pStyle w:val="a"/>
        <w:rPr>
          <w:rFonts w:hint="cs"/>
          <w:rtl/>
        </w:rPr>
      </w:pPr>
    </w:p>
    <w:p w14:paraId="18472F1C" w14:textId="77777777" w:rsidR="00000000" w:rsidRDefault="00E52DD3">
      <w:pPr>
        <w:pStyle w:val="a"/>
        <w:rPr>
          <w:rFonts w:hint="cs"/>
          <w:rtl/>
        </w:rPr>
      </w:pPr>
      <w:r>
        <w:rPr>
          <w:rFonts w:hint="cs"/>
          <w:rtl/>
        </w:rPr>
        <w:t xml:space="preserve">חמץ בפסח. </w:t>
      </w:r>
    </w:p>
    <w:p w14:paraId="7DE70D66" w14:textId="77777777" w:rsidR="00000000" w:rsidRDefault="00E52DD3">
      <w:pPr>
        <w:pStyle w:val="a"/>
        <w:ind w:firstLine="0"/>
        <w:rPr>
          <w:rFonts w:hint="cs"/>
          <w:rtl/>
        </w:rPr>
      </w:pPr>
    </w:p>
    <w:p w14:paraId="23FA0628" w14:textId="77777777" w:rsidR="00000000" w:rsidRDefault="00E52DD3">
      <w:pPr>
        <w:pStyle w:val="SpeakerCon"/>
        <w:rPr>
          <w:rtl/>
        </w:rPr>
      </w:pPr>
      <w:bookmarkStart w:id="502" w:name="FS000000519T21_05_2003_19_43_25C"/>
      <w:bookmarkEnd w:id="502"/>
      <w:r>
        <w:rPr>
          <w:rtl/>
        </w:rPr>
        <w:t>שר ה</w:t>
      </w:r>
      <w:r>
        <w:rPr>
          <w:rtl/>
        </w:rPr>
        <w:t>פנים אברהם פורז:</w:t>
      </w:r>
    </w:p>
    <w:p w14:paraId="49CAE900" w14:textId="77777777" w:rsidR="00000000" w:rsidRDefault="00E52DD3">
      <w:pPr>
        <w:pStyle w:val="a"/>
        <w:rPr>
          <w:rtl/>
        </w:rPr>
      </w:pPr>
    </w:p>
    <w:p w14:paraId="08596EE2" w14:textId="77777777" w:rsidR="00000000" w:rsidRDefault="00E52DD3">
      <w:pPr>
        <w:pStyle w:val="a"/>
        <w:rPr>
          <w:rFonts w:hint="cs"/>
          <w:rtl/>
        </w:rPr>
      </w:pPr>
      <w:r>
        <w:rPr>
          <w:rFonts w:hint="cs"/>
          <w:rtl/>
        </w:rPr>
        <w:t xml:space="preserve">חמץ בפסח, בשר וחלב וכו'. אבל, יש אנשים שרוצים להיות חלק - - - </w:t>
      </w:r>
    </w:p>
    <w:p w14:paraId="69FF8B52" w14:textId="77777777" w:rsidR="00000000" w:rsidRDefault="00E52DD3">
      <w:pPr>
        <w:pStyle w:val="a"/>
        <w:ind w:firstLine="0"/>
        <w:rPr>
          <w:rFonts w:hint="cs"/>
          <w:rtl/>
        </w:rPr>
      </w:pPr>
    </w:p>
    <w:p w14:paraId="0B90C3FA" w14:textId="77777777" w:rsidR="00000000" w:rsidRDefault="00E52DD3">
      <w:pPr>
        <w:pStyle w:val="ac"/>
        <w:rPr>
          <w:rtl/>
        </w:rPr>
      </w:pPr>
      <w:r>
        <w:rPr>
          <w:rFonts w:hint="eastAsia"/>
          <w:rtl/>
        </w:rPr>
        <w:t>משה</w:t>
      </w:r>
      <w:r>
        <w:rPr>
          <w:rtl/>
        </w:rPr>
        <w:t xml:space="preserve"> גפני (יהדות התורה):</w:t>
      </w:r>
    </w:p>
    <w:p w14:paraId="4BBAF29C" w14:textId="77777777" w:rsidR="00000000" w:rsidRDefault="00E52DD3">
      <w:pPr>
        <w:pStyle w:val="a"/>
        <w:rPr>
          <w:rFonts w:hint="cs"/>
          <w:rtl/>
        </w:rPr>
      </w:pPr>
    </w:p>
    <w:p w14:paraId="5DFA2BA1" w14:textId="77777777" w:rsidR="00000000" w:rsidRDefault="00E52DD3">
      <w:pPr>
        <w:pStyle w:val="a"/>
        <w:rPr>
          <w:rFonts w:hint="cs"/>
          <w:rtl/>
        </w:rPr>
      </w:pPr>
      <w:r>
        <w:rPr>
          <w:rFonts w:hint="cs"/>
          <w:rtl/>
        </w:rPr>
        <w:t xml:space="preserve">יש גם קריטריונים לגבי הנושא. </w:t>
      </w:r>
    </w:p>
    <w:p w14:paraId="61689AF9" w14:textId="77777777" w:rsidR="00000000" w:rsidRDefault="00E52DD3">
      <w:pPr>
        <w:pStyle w:val="a"/>
        <w:ind w:firstLine="0"/>
        <w:rPr>
          <w:rtl/>
        </w:rPr>
      </w:pPr>
    </w:p>
    <w:p w14:paraId="050E3A59" w14:textId="77777777" w:rsidR="00000000" w:rsidRDefault="00E52DD3">
      <w:pPr>
        <w:pStyle w:val="a"/>
        <w:ind w:firstLine="0"/>
        <w:rPr>
          <w:rFonts w:hint="cs"/>
          <w:rtl/>
        </w:rPr>
      </w:pPr>
    </w:p>
    <w:p w14:paraId="0DE10D6D" w14:textId="77777777" w:rsidR="00000000" w:rsidRDefault="00E52DD3">
      <w:pPr>
        <w:pStyle w:val="SpeakerCon"/>
        <w:rPr>
          <w:rtl/>
        </w:rPr>
      </w:pPr>
      <w:bookmarkStart w:id="503" w:name="FS000000519T21_05_2003_19_44_29C"/>
      <w:bookmarkEnd w:id="503"/>
      <w:r>
        <w:rPr>
          <w:rtl/>
        </w:rPr>
        <w:t>שר הפנים אברהם פורז:</w:t>
      </w:r>
    </w:p>
    <w:p w14:paraId="0DCCBEB4" w14:textId="77777777" w:rsidR="00000000" w:rsidRDefault="00E52DD3">
      <w:pPr>
        <w:pStyle w:val="a"/>
        <w:rPr>
          <w:rtl/>
        </w:rPr>
      </w:pPr>
    </w:p>
    <w:p w14:paraId="02BCCA66" w14:textId="77777777" w:rsidR="00000000" w:rsidRDefault="00E52DD3">
      <w:pPr>
        <w:pStyle w:val="a"/>
        <w:rPr>
          <w:rFonts w:hint="cs"/>
          <w:rtl/>
        </w:rPr>
      </w:pPr>
      <w:r>
        <w:rPr>
          <w:rFonts w:hint="cs"/>
          <w:rtl/>
        </w:rPr>
        <w:t>אבל, חבר הכנסת גפני, יש אנשים שרוצים להיות חלק מהעם היהודי שאני מייצג אותו, העם היהודי שאינו שו</w:t>
      </w:r>
      <w:r>
        <w:rPr>
          <w:rFonts w:hint="cs"/>
          <w:rtl/>
        </w:rPr>
        <w:t xml:space="preserve">מר מצוות, העם היהודי שנוסע בשבת אבל גם משרת בצבא וגם תורם לכלכלה. ואלה רוצים להיות חלק מהחברה שלנו. אז כדי להביא את האנשים האלה למצב שהם יהיו חלק מהמפעל הציוני, אני צריך להעביר אותם במסכת של שקרים שכולה אינה אמת? זאת אומרת, כדי שהוא יהיה חלק מהמפעל הציוני </w:t>
      </w:r>
      <w:r>
        <w:rPr>
          <w:rFonts w:hint="cs"/>
          <w:rtl/>
        </w:rPr>
        <w:t xml:space="preserve">ויהיה אתנו, הוא חייב לספר שהוא באמת שומר מצוות, שהוא יניח תפילין, והאשה תטבול במקווה אחרי נידה, וכל מיני דברים שלא מתכוונים בכלל לעשות. וכולם יודעים שהם לא מתכוונים והכול בלוף. </w:t>
      </w:r>
    </w:p>
    <w:p w14:paraId="1FAD57B7" w14:textId="77777777" w:rsidR="00000000" w:rsidRDefault="00E52DD3">
      <w:pPr>
        <w:pStyle w:val="a"/>
        <w:rPr>
          <w:rFonts w:hint="cs"/>
          <w:rtl/>
        </w:rPr>
      </w:pPr>
    </w:p>
    <w:p w14:paraId="580AC4D9" w14:textId="77777777" w:rsidR="00000000" w:rsidRDefault="00E52DD3">
      <w:pPr>
        <w:pStyle w:val="a"/>
        <w:rPr>
          <w:rFonts w:hint="cs"/>
          <w:rtl/>
        </w:rPr>
      </w:pPr>
      <w:r>
        <w:rPr>
          <w:rFonts w:hint="cs"/>
          <w:rtl/>
        </w:rPr>
        <w:t>לכן, אמרתי לבית-המשפט, שאני חושב שצריך לנקוט גישה שונה. שיהיה ברור לכולכם, אי</w:t>
      </w:r>
      <w:r>
        <w:rPr>
          <w:rFonts w:hint="cs"/>
          <w:rtl/>
        </w:rPr>
        <w:t>ן כוונה לפגוע בחוק השבות אפילו במילימטר. חוק השבות, לו היה הדבר תלוי בי, היה הופך לחוק-יסוד. זה אולי החוק הכי חשוב שמדינת ישראל חוקקה. יש ויכוח מיהו יהודי ויש גם ויכוח על גיור. אבל עובדה היא, שגיור שנעשה בחו"ל למי שהסתפח לקהילה יהודית בחו"ל, מוכר גם בישראל</w:t>
      </w:r>
      <w:r>
        <w:rPr>
          <w:rFonts w:hint="cs"/>
          <w:rtl/>
        </w:rPr>
        <w:t xml:space="preserve">. </w:t>
      </w:r>
    </w:p>
    <w:p w14:paraId="302EA09C" w14:textId="77777777" w:rsidR="00000000" w:rsidRDefault="00E52DD3">
      <w:pPr>
        <w:pStyle w:val="a"/>
        <w:rPr>
          <w:rFonts w:hint="cs"/>
          <w:rtl/>
        </w:rPr>
      </w:pPr>
    </w:p>
    <w:p w14:paraId="07D44A1B" w14:textId="77777777" w:rsidR="00000000" w:rsidRDefault="00E52DD3">
      <w:pPr>
        <w:pStyle w:val="a"/>
        <w:rPr>
          <w:rFonts w:hint="cs"/>
          <w:rtl/>
        </w:rPr>
      </w:pPr>
      <w:r>
        <w:rPr>
          <w:rFonts w:hint="cs"/>
          <w:rtl/>
        </w:rPr>
        <w:t>הנקודה הבאה היא, לאחר שאנחנו מגיעים לתוצאה הזאת עם סיפור הגיורים, יוצא מצב שהשאלה אם האיש מקבל או לא מקבל, תלויה בסמכות דתית. היועץ המשפטי לממשלה, וזה נעשה לפני שאני התמניתי או נבחרתי לשר הפנים, היועץ המשפטי לממשלה קבע, ולדעתי בצדק קבע, שחוק השבות חל ר</w:t>
      </w:r>
      <w:r>
        <w:rPr>
          <w:rFonts w:hint="cs"/>
          <w:rtl/>
        </w:rPr>
        <w:t>ק על מי שהיה יהודי ערב בואו לארץ. זאת אומרת, או שהוא נולד למשפחה יהודית או שהתגייר בחו"ל. חוק השבות לא חל על גיורים בישראל. זה מה שפסק היועץ המשפטי לממשלה, שהוא במקרה גם אדם דתי. אני חושב, עם כל הכבוד, שהוא גם צדק. ולכן, לפי ההלכה שפסק היועץ המשפטי לממשלה,</w:t>
      </w:r>
      <w:r>
        <w:rPr>
          <w:rFonts w:hint="cs"/>
          <w:rtl/>
        </w:rPr>
        <w:t xml:space="preserve"> השאלה, לגבי מי שהגיע לארץ כתייר או כעובד זר, האם הוא יהיה ישראלי, איננה צריכה להיקבע לפי חוק השבות אלא לפי חוקים אחרים, חוק האזרחות וחוק הכניסה לישראל. אז בואו נוריד קודם כול את חוק השבות מהסיפור. </w:t>
      </w:r>
    </w:p>
    <w:p w14:paraId="762BA195" w14:textId="77777777" w:rsidR="00000000" w:rsidRDefault="00E52DD3">
      <w:pPr>
        <w:pStyle w:val="a"/>
        <w:rPr>
          <w:rFonts w:hint="cs"/>
          <w:rtl/>
        </w:rPr>
      </w:pPr>
    </w:p>
    <w:p w14:paraId="02E2BEAE" w14:textId="77777777" w:rsidR="00000000" w:rsidRDefault="00E52DD3">
      <w:pPr>
        <w:pStyle w:val="a"/>
        <w:rPr>
          <w:rFonts w:hint="cs"/>
          <w:rtl/>
        </w:rPr>
      </w:pPr>
      <w:r>
        <w:rPr>
          <w:rFonts w:hint="cs"/>
          <w:rtl/>
        </w:rPr>
        <w:t>שני החוקים האלה הם חוקים שבשיקול דעת של שר הפנים, מתי לה</w:t>
      </w:r>
      <w:r>
        <w:rPr>
          <w:rFonts w:hint="cs"/>
          <w:rtl/>
        </w:rPr>
        <w:t>עניק לפי חוק הכניסה, מתי להעניק לפי חוק האזרחות. מאחר ששיקול הדעת הוא שלי, אינני מוכן שיהיה טייס אוטומטי שאומר לי כך: יבוא אדם עם תעודת גיור מהרבנות, אוטומטית יהפוך לאזרח ישראל. לא. אני לא מוכן. יכול להיות שאני אתן לו. אגב, ברוב המקרים אני אתן, אבל זה לא א</w:t>
      </w:r>
      <w:r>
        <w:rPr>
          <w:rFonts w:hint="cs"/>
          <w:rtl/>
        </w:rPr>
        <w:t xml:space="preserve">וטומטי, משום שאני רוצה לראות מה קרה כאן. אם אני אשתכנע שכל הגיור הזה איננו אלא פארסה, שמטרתה בעצם שהאיש יקנה לעצמו פה מעמד אזרחי, זאת אומרת, תושבות או אזרחות, אולי לא אסכים. </w:t>
      </w:r>
    </w:p>
    <w:p w14:paraId="4FB9BBE7" w14:textId="77777777" w:rsidR="00000000" w:rsidRDefault="00E52DD3">
      <w:pPr>
        <w:pStyle w:val="a"/>
        <w:rPr>
          <w:rFonts w:hint="cs"/>
          <w:rtl/>
        </w:rPr>
      </w:pPr>
    </w:p>
    <w:p w14:paraId="236A6A95" w14:textId="77777777" w:rsidR="00000000" w:rsidRDefault="00E52DD3">
      <w:pPr>
        <w:pStyle w:val="a"/>
        <w:rPr>
          <w:rFonts w:hint="cs"/>
          <w:rtl/>
        </w:rPr>
      </w:pPr>
      <w:r>
        <w:rPr>
          <w:rFonts w:hint="cs"/>
          <w:rtl/>
        </w:rPr>
        <w:t xml:space="preserve">מצד שני, אני רוצה לנקוט גישה הרבה יותר ליברלית לגבי אנשים שרוצים לחיות אתנו ולא </w:t>
      </w:r>
      <w:r>
        <w:rPr>
          <w:rFonts w:hint="cs"/>
          <w:rtl/>
        </w:rPr>
        <w:t>רוצים לעבור תהליך של גיור. אלה אנשים שיכולים לתרום תרומה גדולה לחברה הישראלית. יש לי מקרה של גברת אחת, צרפתייה, שיש לה דוקטורט והתמחתה בספרות ימי הביניים ומדברת עברית יותר טוב ממני ומכם, והיא אמרה: אל תחפש אצלי אף טיפה של דם יהודי. אין לי, אבל אני רוצה לחי</w:t>
      </w:r>
      <w:r>
        <w:rPr>
          <w:rFonts w:hint="cs"/>
          <w:rtl/>
        </w:rPr>
        <w:t xml:space="preserve">ות פה. אני מלמדת פה. שנה אחר שנה, בהיותה לא-יהודייה, היא מקבלת אשרה של עובד זר. עוד הפעם מאריכים, ועוד הפעם מאריכים. אז, אנחנו ניתן לה או לא ניתן לה? </w:t>
      </w:r>
    </w:p>
    <w:p w14:paraId="4487A28E" w14:textId="77777777" w:rsidR="00000000" w:rsidRDefault="00E52DD3">
      <w:pPr>
        <w:pStyle w:val="a"/>
        <w:rPr>
          <w:rFonts w:hint="cs"/>
          <w:rtl/>
        </w:rPr>
      </w:pPr>
    </w:p>
    <w:p w14:paraId="227405EB" w14:textId="77777777" w:rsidR="00000000" w:rsidRDefault="00E52DD3">
      <w:pPr>
        <w:pStyle w:val="a"/>
        <w:rPr>
          <w:rFonts w:hint="cs"/>
          <w:rtl/>
        </w:rPr>
      </w:pPr>
      <w:r>
        <w:rPr>
          <w:rFonts w:hint="cs"/>
          <w:rtl/>
        </w:rPr>
        <w:t xml:space="preserve">נתתי את זה בתור דוגמה היפותטית. נניח שזובין מהטה, שכל אחד יודע מה היתה תרומתו, יבוא לפה ויאמר: אני רוצה </w:t>
      </w:r>
      <w:r>
        <w:rPr>
          <w:rFonts w:hint="cs"/>
          <w:rtl/>
        </w:rPr>
        <w:t>לקבל אזרחות ישראלית. הוא לא יהודי, הוא הודי. נגיד לו: לא, תעבור תהליך גיור, לך תלמד הלכות שמיטה, תלמד בשר וחלב, תדע מה זה שעטנז? לכן, אנחנו צריכים לנקוט גישה הרבה יותר פתוחה לגבי התאזרחות של לא-יהודים. אם הם ירצו, אחרי שיתאזרחו, לעבור תהליך של גיור כדי שאפ</w:t>
      </w:r>
      <w:r>
        <w:rPr>
          <w:rFonts w:hint="cs"/>
          <w:rtl/>
        </w:rPr>
        <w:t xml:space="preserve">שר יהיה לצרף אותם - - - </w:t>
      </w:r>
    </w:p>
    <w:p w14:paraId="5813C42A" w14:textId="77777777" w:rsidR="00000000" w:rsidRDefault="00E52DD3">
      <w:pPr>
        <w:pStyle w:val="a"/>
        <w:ind w:firstLine="0"/>
        <w:rPr>
          <w:rFonts w:hint="cs"/>
          <w:rtl/>
        </w:rPr>
      </w:pPr>
    </w:p>
    <w:p w14:paraId="09595727" w14:textId="77777777" w:rsidR="00000000" w:rsidRDefault="00E52DD3">
      <w:pPr>
        <w:pStyle w:val="ac"/>
        <w:rPr>
          <w:rtl/>
        </w:rPr>
      </w:pPr>
      <w:r>
        <w:rPr>
          <w:rFonts w:hint="eastAsia"/>
          <w:rtl/>
        </w:rPr>
        <w:t>שאול</w:t>
      </w:r>
      <w:r>
        <w:rPr>
          <w:rtl/>
        </w:rPr>
        <w:t xml:space="preserve"> יהלום (מפד"ל):</w:t>
      </w:r>
    </w:p>
    <w:p w14:paraId="4371291E" w14:textId="77777777" w:rsidR="00000000" w:rsidRDefault="00E52DD3">
      <w:pPr>
        <w:pStyle w:val="a"/>
        <w:rPr>
          <w:rFonts w:hint="cs"/>
          <w:rtl/>
        </w:rPr>
      </w:pPr>
    </w:p>
    <w:p w14:paraId="67433558" w14:textId="77777777" w:rsidR="00000000" w:rsidRDefault="00E52DD3">
      <w:pPr>
        <w:pStyle w:val="a"/>
        <w:rPr>
          <w:rFonts w:hint="cs"/>
          <w:rtl/>
        </w:rPr>
      </w:pPr>
      <w:r>
        <w:rPr>
          <w:rFonts w:hint="cs"/>
          <w:rtl/>
        </w:rPr>
        <w:t xml:space="preserve">כמה זמן לוקח לקבל אזרחות לפי חוק האזרחות או חוק הכניסה לישראל? </w:t>
      </w:r>
    </w:p>
    <w:p w14:paraId="18625BD2" w14:textId="77777777" w:rsidR="00000000" w:rsidRDefault="00E52DD3">
      <w:pPr>
        <w:pStyle w:val="a"/>
        <w:ind w:firstLine="0"/>
        <w:rPr>
          <w:rFonts w:hint="cs"/>
          <w:rtl/>
        </w:rPr>
      </w:pPr>
    </w:p>
    <w:p w14:paraId="10693B84" w14:textId="77777777" w:rsidR="00000000" w:rsidRDefault="00E52DD3">
      <w:pPr>
        <w:pStyle w:val="SpeakerCon"/>
        <w:rPr>
          <w:rtl/>
        </w:rPr>
      </w:pPr>
      <w:bookmarkStart w:id="504" w:name="FS000000519T21_05_2003_19_58_26C"/>
      <w:bookmarkEnd w:id="504"/>
      <w:r>
        <w:rPr>
          <w:rtl/>
        </w:rPr>
        <w:t>שר הפנים אברהם פורז:</w:t>
      </w:r>
    </w:p>
    <w:p w14:paraId="301D0195" w14:textId="77777777" w:rsidR="00000000" w:rsidRDefault="00E52DD3">
      <w:pPr>
        <w:pStyle w:val="a"/>
        <w:rPr>
          <w:rtl/>
        </w:rPr>
      </w:pPr>
    </w:p>
    <w:p w14:paraId="63D287AB" w14:textId="77777777" w:rsidR="00000000" w:rsidRDefault="00E52DD3">
      <w:pPr>
        <w:pStyle w:val="a"/>
        <w:rPr>
          <w:rFonts w:hint="cs"/>
          <w:rtl/>
        </w:rPr>
      </w:pPr>
      <w:r>
        <w:rPr>
          <w:rFonts w:hint="cs"/>
          <w:rtl/>
        </w:rPr>
        <w:t xml:space="preserve">זה יכול להיות באפס זמן, הכול תלוי בשר הפנים. אני לא יכול לתת לאזרחים, אלא למי שהוא תושב, אבל אני יכול לתת למישהו כמה ימים </w:t>
      </w:r>
      <w:r>
        <w:rPr>
          <w:rFonts w:hint="cs"/>
          <w:rtl/>
        </w:rPr>
        <w:t xml:space="preserve">אחרי שהגיע לארץ מעמד של תושב, בין קבע ובין ארעי. ביררתי את העניין הזה: אין מגבלת זמן. </w:t>
      </w:r>
    </w:p>
    <w:p w14:paraId="1EABA375" w14:textId="77777777" w:rsidR="00000000" w:rsidRDefault="00E52DD3">
      <w:pPr>
        <w:pStyle w:val="a"/>
        <w:ind w:firstLine="0"/>
        <w:rPr>
          <w:rFonts w:hint="cs"/>
          <w:rtl/>
        </w:rPr>
      </w:pPr>
    </w:p>
    <w:p w14:paraId="39AA8E67" w14:textId="77777777" w:rsidR="00000000" w:rsidRDefault="00E52DD3">
      <w:pPr>
        <w:pStyle w:val="SpeakerCon"/>
        <w:rPr>
          <w:rtl/>
        </w:rPr>
      </w:pPr>
      <w:r>
        <w:rPr>
          <w:rtl/>
        </w:rPr>
        <w:t>יולי תמיר (העבודה-מימד):</w:t>
      </w:r>
    </w:p>
    <w:p w14:paraId="5F25E985" w14:textId="77777777" w:rsidR="00000000" w:rsidRDefault="00E52DD3">
      <w:pPr>
        <w:pStyle w:val="a"/>
        <w:rPr>
          <w:rtl/>
        </w:rPr>
      </w:pPr>
    </w:p>
    <w:p w14:paraId="4C7C86EE" w14:textId="77777777" w:rsidR="00000000" w:rsidRDefault="00E52DD3">
      <w:pPr>
        <w:pStyle w:val="a"/>
        <w:rPr>
          <w:rFonts w:hint="cs"/>
          <w:rtl/>
        </w:rPr>
      </w:pPr>
      <w:r>
        <w:rPr>
          <w:rFonts w:hint="cs"/>
          <w:rtl/>
        </w:rPr>
        <w:t>כבוד השר, אבל תסכים שאם אתה הולך לעשות את השינוי הזה, שאני מברכת עליו, היה ראוי גם לעגן בכללים את תהליך האזרחות.</w:t>
      </w:r>
    </w:p>
    <w:p w14:paraId="60513CB7" w14:textId="77777777" w:rsidR="00000000" w:rsidRDefault="00E52DD3">
      <w:pPr>
        <w:pStyle w:val="a"/>
        <w:ind w:firstLine="0"/>
        <w:rPr>
          <w:rFonts w:hint="cs"/>
          <w:rtl/>
        </w:rPr>
      </w:pPr>
    </w:p>
    <w:p w14:paraId="279313AC" w14:textId="77777777" w:rsidR="00000000" w:rsidRDefault="00E52DD3">
      <w:pPr>
        <w:pStyle w:val="SpeakerCon"/>
        <w:rPr>
          <w:rtl/>
        </w:rPr>
      </w:pPr>
      <w:bookmarkStart w:id="505" w:name="FS000000519T21_05_2003_21_18_08"/>
      <w:bookmarkStart w:id="506" w:name="FS000000519T21_05_2003_21_18_10C"/>
      <w:bookmarkEnd w:id="505"/>
      <w:bookmarkEnd w:id="506"/>
      <w:r>
        <w:rPr>
          <w:rtl/>
        </w:rPr>
        <w:t>שר הפנים אברהם פורז:</w:t>
      </w:r>
    </w:p>
    <w:p w14:paraId="50666322" w14:textId="77777777" w:rsidR="00000000" w:rsidRDefault="00E52DD3">
      <w:pPr>
        <w:pStyle w:val="a"/>
        <w:rPr>
          <w:rtl/>
        </w:rPr>
      </w:pPr>
    </w:p>
    <w:p w14:paraId="02F5EB4B" w14:textId="77777777" w:rsidR="00000000" w:rsidRDefault="00E52DD3">
      <w:pPr>
        <w:pStyle w:val="a"/>
        <w:rPr>
          <w:rFonts w:hint="cs"/>
          <w:rtl/>
        </w:rPr>
      </w:pPr>
      <w:bookmarkStart w:id="507" w:name="FS000000519T21_05_2003_19_18_41"/>
      <w:bookmarkEnd w:id="507"/>
      <w:r>
        <w:rPr>
          <w:rFonts w:hint="cs"/>
          <w:rtl/>
        </w:rPr>
        <w:t>אני מס</w:t>
      </w:r>
      <w:r>
        <w:rPr>
          <w:rFonts w:hint="cs"/>
          <w:rtl/>
        </w:rPr>
        <w:t>כים שלא ראוי ששר הפנים יפעל באופן שרירותי. כאשר נכנסתי למשרד, סיפרו לי דבר מאוד מעניין - שירשתי את כל הסמכויות של הנציב העליון. כל סמכויות הנציב העליון עברו על-פי החוק לשר הפנים. בכל זאת, אני מסכים לחלוטין להערתך, שרצוי שיהיו קריטריונים ורצוי שהדבר לא יהיה</w:t>
      </w:r>
      <w:r>
        <w:rPr>
          <w:rFonts w:hint="cs"/>
          <w:rtl/>
        </w:rPr>
        <w:t xml:space="preserve"> שרירותי. יש עוד דבר: הרי לא אהיה לנצח בתפקיד הזה.</w:t>
      </w:r>
    </w:p>
    <w:p w14:paraId="2F504ADA" w14:textId="77777777" w:rsidR="00000000" w:rsidRDefault="00E52DD3">
      <w:pPr>
        <w:pStyle w:val="a"/>
        <w:ind w:firstLine="0"/>
        <w:rPr>
          <w:rFonts w:hint="cs"/>
          <w:rtl/>
        </w:rPr>
      </w:pPr>
    </w:p>
    <w:p w14:paraId="3654664A" w14:textId="77777777" w:rsidR="00000000" w:rsidRDefault="00E52DD3">
      <w:pPr>
        <w:pStyle w:val="ac"/>
        <w:rPr>
          <w:rtl/>
        </w:rPr>
      </w:pPr>
      <w:r>
        <w:rPr>
          <w:rFonts w:hint="eastAsia"/>
          <w:rtl/>
        </w:rPr>
        <w:t>מל</w:t>
      </w:r>
      <w:r>
        <w:rPr>
          <w:rtl/>
        </w:rPr>
        <w:t xml:space="preserve"> פולישוק-בלוך (שינוי):</w:t>
      </w:r>
    </w:p>
    <w:p w14:paraId="5EE4EE3C" w14:textId="77777777" w:rsidR="00000000" w:rsidRDefault="00E52DD3">
      <w:pPr>
        <w:pStyle w:val="a"/>
        <w:rPr>
          <w:rFonts w:hint="cs"/>
          <w:rtl/>
        </w:rPr>
      </w:pPr>
    </w:p>
    <w:p w14:paraId="0F946D55" w14:textId="77777777" w:rsidR="00000000" w:rsidRDefault="00E52DD3">
      <w:pPr>
        <w:pStyle w:val="a"/>
        <w:rPr>
          <w:rFonts w:hint="cs"/>
          <w:rtl/>
        </w:rPr>
      </w:pPr>
      <w:r>
        <w:rPr>
          <w:rFonts w:hint="cs"/>
          <w:rtl/>
        </w:rPr>
        <w:t>זו הבעיה.</w:t>
      </w:r>
    </w:p>
    <w:p w14:paraId="4C33212E" w14:textId="77777777" w:rsidR="00000000" w:rsidRDefault="00E52DD3">
      <w:pPr>
        <w:pStyle w:val="a"/>
        <w:ind w:firstLine="0"/>
        <w:rPr>
          <w:rFonts w:hint="cs"/>
          <w:rtl/>
        </w:rPr>
      </w:pPr>
    </w:p>
    <w:p w14:paraId="608CD09A" w14:textId="77777777" w:rsidR="00000000" w:rsidRDefault="00E52DD3">
      <w:pPr>
        <w:pStyle w:val="SpeakerCon"/>
        <w:rPr>
          <w:rtl/>
        </w:rPr>
      </w:pPr>
      <w:bookmarkStart w:id="508" w:name="FS000000519T21_05_2003_19_20_24C"/>
      <w:bookmarkEnd w:id="508"/>
      <w:r>
        <w:rPr>
          <w:rtl/>
        </w:rPr>
        <w:t>שר הפנים אברהם פורז:</w:t>
      </w:r>
    </w:p>
    <w:p w14:paraId="152B9D8F" w14:textId="77777777" w:rsidR="00000000" w:rsidRDefault="00E52DD3">
      <w:pPr>
        <w:pStyle w:val="a"/>
        <w:rPr>
          <w:rtl/>
        </w:rPr>
      </w:pPr>
    </w:p>
    <w:p w14:paraId="454822DB" w14:textId="77777777" w:rsidR="00000000" w:rsidRDefault="00E52DD3">
      <w:pPr>
        <w:pStyle w:val="a"/>
        <w:rPr>
          <w:rtl/>
        </w:rPr>
      </w:pPr>
      <w:r>
        <w:rPr>
          <w:rFonts w:hint="cs"/>
          <w:rtl/>
        </w:rPr>
        <w:t>אני תמיד חרד שאלי ישי עלול לעשות "קאמבק". אם הוא יעשה "קאמבק", כל מה שאני מנסה לבנות פה עלול  ליהרס ביום אחד.</w:t>
      </w:r>
    </w:p>
    <w:p w14:paraId="7B6E1654" w14:textId="77777777" w:rsidR="00000000" w:rsidRDefault="00E52DD3">
      <w:pPr>
        <w:pStyle w:val="a"/>
        <w:ind w:firstLine="0"/>
        <w:rPr>
          <w:rFonts w:hint="cs"/>
          <w:rtl/>
        </w:rPr>
      </w:pPr>
    </w:p>
    <w:p w14:paraId="495B8E80" w14:textId="77777777" w:rsidR="00000000" w:rsidRDefault="00E52DD3">
      <w:pPr>
        <w:pStyle w:val="ac"/>
        <w:rPr>
          <w:rtl/>
        </w:rPr>
      </w:pPr>
      <w:r>
        <w:rPr>
          <w:rFonts w:hint="eastAsia"/>
          <w:rtl/>
        </w:rPr>
        <w:t>יולי</w:t>
      </w:r>
      <w:r>
        <w:rPr>
          <w:rtl/>
        </w:rPr>
        <w:t xml:space="preserve"> תמיר (העבודה-מימד):</w:t>
      </w:r>
    </w:p>
    <w:p w14:paraId="58769340" w14:textId="77777777" w:rsidR="00000000" w:rsidRDefault="00E52DD3">
      <w:pPr>
        <w:pStyle w:val="a"/>
        <w:rPr>
          <w:rFonts w:hint="cs"/>
          <w:rtl/>
        </w:rPr>
      </w:pPr>
    </w:p>
    <w:p w14:paraId="57FBD46B" w14:textId="77777777" w:rsidR="00000000" w:rsidRDefault="00E52DD3">
      <w:pPr>
        <w:pStyle w:val="a"/>
        <w:rPr>
          <w:rFonts w:hint="cs"/>
          <w:rtl/>
        </w:rPr>
      </w:pPr>
      <w:r>
        <w:rPr>
          <w:rFonts w:hint="cs"/>
          <w:rtl/>
        </w:rPr>
        <w:t xml:space="preserve">תעגן את </w:t>
      </w:r>
      <w:r>
        <w:rPr>
          <w:rFonts w:hint="cs"/>
          <w:rtl/>
        </w:rPr>
        <w:t>הדברים בחוק של הכנסת.</w:t>
      </w:r>
    </w:p>
    <w:p w14:paraId="7310E25D" w14:textId="77777777" w:rsidR="00000000" w:rsidRDefault="00E52DD3">
      <w:pPr>
        <w:pStyle w:val="a"/>
        <w:ind w:firstLine="0"/>
        <w:rPr>
          <w:rFonts w:hint="cs"/>
          <w:rtl/>
        </w:rPr>
      </w:pPr>
    </w:p>
    <w:p w14:paraId="69C8ED4A" w14:textId="77777777" w:rsidR="00000000" w:rsidRDefault="00E52DD3">
      <w:pPr>
        <w:pStyle w:val="SpeakerCon"/>
        <w:rPr>
          <w:rtl/>
        </w:rPr>
      </w:pPr>
      <w:bookmarkStart w:id="509" w:name="FS000000519T21_05_2003_19_21_23C"/>
      <w:bookmarkEnd w:id="509"/>
      <w:r>
        <w:rPr>
          <w:rtl/>
        </w:rPr>
        <w:t>שר הפנים אברהם פורז:</w:t>
      </w:r>
    </w:p>
    <w:p w14:paraId="5C44121D" w14:textId="77777777" w:rsidR="00000000" w:rsidRDefault="00E52DD3">
      <w:pPr>
        <w:pStyle w:val="a"/>
        <w:rPr>
          <w:rtl/>
        </w:rPr>
      </w:pPr>
    </w:p>
    <w:p w14:paraId="3A77C165" w14:textId="77777777" w:rsidR="00000000" w:rsidRDefault="00E52DD3">
      <w:pPr>
        <w:pStyle w:val="a"/>
        <w:rPr>
          <w:rFonts w:hint="cs"/>
          <w:rtl/>
        </w:rPr>
      </w:pPr>
      <w:r>
        <w:rPr>
          <w:rFonts w:hint="cs"/>
          <w:rtl/>
        </w:rPr>
        <w:t>המפלגות החרדיות עדיין חזקות בכנסת. אומנם זה גורם לי סיפוק גדול שהן באופוזיציה, אבל אף לרגע אחד לא שכחתי שלש"ס עם יהדות התורה ביחד יש מנדט אחד יותר מאשר לשינוי. לנו יש 15, ולהם - 16. לכן, הייתי שמח אם הדבר היה מע</w:t>
      </w:r>
      <w:r>
        <w:rPr>
          <w:rFonts w:hint="cs"/>
          <w:rtl/>
        </w:rPr>
        <w:t>וגן בחוק. החשש שלי הוא, שכיוון שהמפד"ל טוענת לסטטוס-קוו, כל ניסיון שלי ללכת לחקיקה שתקבע את הנושא ייתקל בהתנגדות, גם אם החקיקה היא ראויה וטובה.</w:t>
      </w:r>
    </w:p>
    <w:p w14:paraId="1F4317E2" w14:textId="77777777" w:rsidR="00000000" w:rsidRDefault="00E52DD3">
      <w:pPr>
        <w:pStyle w:val="a"/>
        <w:rPr>
          <w:rFonts w:hint="cs"/>
          <w:rtl/>
        </w:rPr>
      </w:pPr>
    </w:p>
    <w:p w14:paraId="6BF80AEC" w14:textId="77777777" w:rsidR="00000000" w:rsidRDefault="00E52DD3">
      <w:pPr>
        <w:pStyle w:val="a"/>
        <w:rPr>
          <w:rFonts w:hint="cs"/>
          <w:rtl/>
        </w:rPr>
      </w:pPr>
      <w:r>
        <w:rPr>
          <w:rFonts w:hint="cs"/>
          <w:rtl/>
        </w:rPr>
        <w:t>אומר לכם מעבר לכך: אנחנו חיים במדינה מוכת אבטלה. נניח שיבוא מישהו, כמו שקורה בהרבה מדינות, ויגיד שהוא רוצה להקי</w:t>
      </w:r>
      <w:r>
        <w:rPr>
          <w:rFonts w:hint="cs"/>
          <w:rtl/>
        </w:rPr>
        <w:t xml:space="preserve">ם מפעל ולהשקיע כאן כמה מיליוני דולרים. לא קזינו, לא מאפיה, אלא להקים מפעל תעשייה, בתום לב. אם, נניח, הוא רוצה לנצל את אוצרות ים-המלח, או חושב שיש לנו כוח אדם טכנולוגי ברמה כל כך גבוהה בתחום ההיי-טק, שכדאי שהוא יעשה מעשה; אז נגיד לו: לא, לך תלמד קודם הלכות </w:t>
      </w:r>
      <w:r>
        <w:rPr>
          <w:rFonts w:hint="cs"/>
          <w:rtl/>
        </w:rPr>
        <w:t>כשרות? אנשים כאלה צריכים לדעתי לקבל בשלב ראשון תושבות קבע, ואחר כך, אם יש להם ילדים כאן, למה שהילדים שלהם לא ישרתו בצבא? מי שנהנה מטובת המדינה, שישרת גם בצבא.</w:t>
      </w:r>
    </w:p>
    <w:p w14:paraId="25C7E710" w14:textId="77777777" w:rsidR="00000000" w:rsidRDefault="00E52DD3">
      <w:pPr>
        <w:pStyle w:val="a"/>
        <w:ind w:firstLine="0"/>
        <w:rPr>
          <w:rFonts w:hint="cs"/>
          <w:rtl/>
        </w:rPr>
      </w:pPr>
    </w:p>
    <w:p w14:paraId="00F816E0" w14:textId="77777777" w:rsidR="00000000" w:rsidRDefault="00E52DD3">
      <w:pPr>
        <w:pStyle w:val="ad"/>
        <w:rPr>
          <w:rtl/>
        </w:rPr>
      </w:pPr>
      <w:r>
        <w:rPr>
          <w:rtl/>
        </w:rPr>
        <w:t>היו"ר משה כחלון:</w:t>
      </w:r>
    </w:p>
    <w:p w14:paraId="48923C7B" w14:textId="77777777" w:rsidR="00000000" w:rsidRDefault="00E52DD3">
      <w:pPr>
        <w:pStyle w:val="a"/>
        <w:rPr>
          <w:rtl/>
        </w:rPr>
      </w:pPr>
    </w:p>
    <w:p w14:paraId="2D2721DD" w14:textId="77777777" w:rsidR="00000000" w:rsidRDefault="00E52DD3">
      <w:pPr>
        <w:pStyle w:val="a"/>
        <w:rPr>
          <w:rFonts w:hint="cs"/>
          <w:rtl/>
        </w:rPr>
      </w:pPr>
      <w:r>
        <w:rPr>
          <w:rFonts w:hint="cs"/>
          <w:rtl/>
        </w:rPr>
        <w:t>אדוני השר, לא נהוג אולי להפסיק שר, אבל - - -</w:t>
      </w:r>
    </w:p>
    <w:p w14:paraId="514ADECB" w14:textId="77777777" w:rsidR="00000000" w:rsidRDefault="00E52DD3">
      <w:pPr>
        <w:pStyle w:val="a"/>
        <w:ind w:firstLine="0"/>
        <w:rPr>
          <w:rFonts w:hint="cs"/>
          <w:rtl/>
        </w:rPr>
      </w:pPr>
    </w:p>
    <w:p w14:paraId="405204D6" w14:textId="77777777" w:rsidR="00000000" w:rsidRDefault="00E52DD3">
      <w:pPr>
        <w:pStyle w:val="SpeakerCon"/>
        <w:rPr>
          <w:rtl/>
        </w:rPr>
      </w:pPr>
      <w:bookmarkStart w:id="510" w:name="FS000000519T21_05_2003_19_26_10C"/>
      <w:bookmarkEnd w:id="510"/>
      <w:r>
        <w:rPr>
          <w:rtl/>
        </w:rPr>
        <w:t>שר הפנים אברהם פורז:</w:t>
      </w:r>
    </w:p>
    <w:p w14:paraId="25905F95" w14:textId="77777777" w:rsidR="00000000" w:rsidRDefault="00E52DD3">
      <w:pPr>
        <w:pStyle w:val="a"/>
        <w:rPr>
          <w:rtl/>
        </w:rPr>
      </w:pPr>
    </w:p>
    <w:p w14:paraId="2EAFA8CD" w14:textId="77777777" w:rsidR="00000000" w:rsidRDefault="00E52DD3">
      <w:pPr>
        <w:pStyle w:val="a"/>
        <w:rPr>
          <w:rFonts w:hint="cs"/>
          <w:rtl/>
        </w:rPr>
      </w:pPr>
      <w:r>
        <w:rPr>
          <w:rFonts w:hint="cs"/>
          <w:rtl/>
        </w:rPr>
        <w:t>לא, לא, זה</w:t>
      </w:r>
      <w:r>
        <w:rPr>
          <w:rFonts w:hint="cs"/>
          <w:rtl/>
        </w:rPr>
        <w:t xml:space="preserve"> נהוג.  אם מפסיקים את ראש הממשלה בזמן שידור חי, אותי אתה יכול להפסיק כאן.</w:t>
      </w:r>
    </w:p>
    <w:p w14:paraId="23EB99DD" w14:textId="77777777" w:rsidR="00000000" w:rsidRDefault="00E52DD3">
      <w:pPr>
        <w:pStyle w:val="a"/>
        <w:ind w:firstLine="0"/>
        <w:rPr>
          <w:rFonts w:hint="cs"/>
          <w:rtl/>
        </w:rPr>
      </w:pPr>
    </w:p>
    <w:p w14:paraId="207A8183" w14:textId="77777777" w:rsidR="00000000" w:rsidRDefault="00E52DD3">
      <w:pPr>
        <w:pStyle w:val="ac"/>
        <w:rPr>
          <w:rtl/>
        </w:rPr>
      </w:pPr>
      <w:r>
        <w:rPr>
          <w:rFonts w:hint="eastAsia"/>
          <w:rtl/>
        </w:rPr>
        <w:t>משה</w:t>
      </w:r>
      <w:r>
        <w:rPr>
          <w:rtl/>
        </w:rPr>
        <w:t xml:space="preserve"> גפני (יהדות התורה):</w:t>
      </w:r>
    </w:p>
    <w:p w14:paraId="16C74A58" w14:textId="77777777" w:rsidR="00000000" w:rsidRDefault="00E52DD3">
      <w:pPr>
        <w:pStyle w:val="a"/>
        <w:rPr>
          <w:rFonts w:hint="cs"/>
          <w:rtl/>
        </w:rPr>
      </w:pPr>
    </w:p>
    <w:p w14:paraId="767BDDF1" w14:textId="77777777" w:rsidR="00000000" w:rsidRDefault="00E52DD3">
      <w:pPr>
        <w:pStyle w:val="a"/>
        <w:rPr>
          <w:rFonts w:hint="cs"/>
          <w:rtl/>
        </w:rPr>
      </w:pPr>
      <w:r>
        <w:rPr>
          <w:rFonts w:hint="cs"/>
          <w:rtl/>
        </w:rPr>
        <w:t>אני מבין שהקריטריון שלך הוא אם אדם עשיר, ומה עם אלה שאינם עשירים? מה עם כאלה שאינם עובדים זרים, וגם אינם זובין מהטה?</w:t>
      </w:r>
    </w:p>
    <w:p w14:paraId="08FE6DCD" w14:textId="77777777" w:rsidR="00000000" w:rsidRDefault="00E52DD3">
      <w:pPr>
        <w:pStyle w:val="a"/>
        <w:ind w:firstLine="0"/>
        <w:rPr>
          <w:rFonts w:hint="cs"/>
          <w:rtl/>
        </w:rPr>
      </w:pPr>
    </w:p>
    <w:p w14:paraId="23C6FFB5" w14:textId="77777777" w:rsidR="00000000" w:rsidRDefault="00E52DD3">
      <w:pPr>
        <w:pStyle w:val="SpeakerCon"/>
        <w:rPr>
          <w:rtl/>
        </w:rPr>
      </w:pPr>
      <w:bookmarkStart w:id="511" w:name="FS000000519T21_05_2003_19_27_32C"/>
      <w:bookmarkEnd w:id="511"/>
      <w:r>
        <w:rPr>
          <w:rtl/>
        </w:rPr>
        <w:t>שר הפנים אברהם פורז:</w:t>
      </w:r>
    </w:p>
    <w:p w14:paraId="244C7901" w14:textId="77777777" w:rsidR="00000000" w:rsidRDefault="00E52DD3">
      <w:pPr>
        <w:pStyle w:val="a"/>
        <w:rPr>
          <w:rtl/>
        </w:rPr>
      </w:pPr>
    </w:p>
    <w:p w14:paraId="24CAE253" w14:textId="77777777" w:rsidR="00000000" w:rsidRDefault="00E52DD3">
      <w:pPr>
        <w:pStyle w:val="a"/>
        <w:rPr>
          <w:rFonts w:hint="cs"/>
          <w:rtl/>
        </w:rPr>
      </w:pPr>
      <w:r>
        <w:rPr>
          <w:rFonts w:hint="cs"/>
          <w:rtl/>
        </w:rPr>
        <w:t>לא אם הוא אדם עש</w:t>
      </w:r>
      <w:r>
        <w:rPr>
          <w:rFonts w:hint="cs"/>
          <w:rtl/>
        </w:rPr>
        <w:t xml:space="preserve">יר, אם יש לו תרומה ייחודית לחברה הישראלית. </w:t>
      </w:r>
    </w:p>
    <w:p w14:paraId="16593E28" w14:textId="77777777" w:rsidR="00000000" w:rsidRDefault="00E52DD3">
      <w:pPr>
        <w:pStyle w:val="a"/>
        <w:rPr>
          <w:rFonts w:hint="cs"/>
          <w:rtl/>
        </w:rPr>
      </w:pPr>
    </w:p>
    <w:p w14:paraId="78B23A40" w14:textId="77777777" w:rsidR="00000000" w:rsidRDefault="00E52DD3">
      <w:pPr>
        <w:pStyle w:val="a"/>
        <w:rPr>
          <w:rFonts w:hint="cs"/>
          <w:rtl/>
        </w:rPr>
      </w:pPr>
      <w:r>
        <w:rPr>
          <w:rFonts w:hint="cs"/>
          <w:rtl/>
        </w:rPr>
        <w:t>אומר לכם עוד משפט אחד לגבי ילדי עובדים זרים - - -</w:t>
      </w:r>
    </w:p>
    <w:p w14:paraId="6871B284" w14:textId="77777777" w:rsidR="00000000" w:rsidRDefault="00E52DD3">
      <w:pPr>
        <w:pStyle w:val="a"/>
        <w:ind w:firstLine="0"/>
        <w:rPr>
          <w:rFonts w:hint="cs"/>
          <w:rtl/>
        </w:rPr>
      </w:pPr>
    </w:p>
    <w:p w14:paraId="6CDA6929" w14:textId="77777777" w:rsidR="00000000" w:rsidRDefault="00E52DD3">
      <w:pPr>
        <w:pStyle w:val="ac"/>
        <w:rPr>
          <w:rtl/>
        </w:rPr>
      </w:pPr>
      <w:r>
        <w:rPr>
          <w:rFonts w:hint="eastAsia"/>
          <w:rtl/>
        </w:rPr>
        <w:t>משה</w:t>
      </w:r>
      <w:r>
        <w:rPr>
          <w:rtl/>
        </w:rPr>
        <w:t xml:space="preserve"> גפני (יהדות התורה):</w:t>
      </w:r>
    </w:p>
    <w:p w14:paraId="120149BA" w14:textId="77777777" w:rsidR="00000000" w:rsidRDefault="00E52DD3">
      <w:pPr>
        <w:pStyle w:val="a"/>
        <w:rPr>
          <w:rFonts w:hint="cs"/>
          <w:rtl/>
        </w:rPr>
      </w:pPr>
    </w:p>
    <w:p w14:paraId="5676138D" w14:textId="77777777" w:rsidR="00000000" w:rsidRDefault="00E52DD3">
      <w:pPr>
        <w:pStyle w:val="a"/>
        <w:rPr>
          <w:rFonts w:hint="cs"/>
          <w:rtl/>
        </w:rPr>
      </w:pPr>
      <w:r>
        <w:rPr>
          <w:rFonts w:hint="cs"/>
          <w:rtl/>
        </w:rPr>
        <w:t>אני מדבר על סתם אדם שרוצה אזרחות.</w:t>
      </w:r>
    </w:p>
    <w:p w14:paraId="0AD8DDCB" w14:textId="77777777" w:rsidR="00000000" w:rsidRDefault="00E52DD3">
      <w:pPr>
        <w:pStyle w:val="a"/>
        <w:ind w:firstLine="0"/>
        <w:rPr>
          <w:rFonts w:hint="cs"/>
          <w:rtl/>
        </w:rPr>
      </w:pPr>
    </w:p>
    <w:p w14:paraId="3CC178DB" w14:textId="77777777" w:rsidR="00000000" w:rsidRDefault="00E52DD3">
      <w:pPr>
        <w:pStyle w:val="SpeakerCon"/>
        <w:rPr>
          <w:rtl/>
        </w:rPr>
      </w:pPr>
      <w:bookmarkStart w:id="512" w:name="FS000000519T21_05_2003_19_28_34C"/>
      <w:bookmarkEnd w:id="512"/>
      <w:r>
        <w:rPr>
          <w:rtl/>
        </w:rPr>
        <w:t>שר הפנים אברהם פורז:</w:t>
      </w:r>
    </w:p>
    <w:p w14:paraId="654647AB" w14:textId="77777777" w:rsidR="00000000" w:rsidRDefault="00E52DD3">
      <w:pPr>
        <w:pStyle w:val="a"/>
        <w:rPr>
          <w:rtl/>
        </w:rPr>
      </w:pPr>
    </w:p>
    <w:p w14:paraId="54384A5B" w14:textId="77777777" w:rsidR="00000000" w:rsidRDefault="00E52DD3">
      <w:pPr>
        <w:pStyle w:val="a"/>
        <w:rPr>
          <w:rFonts w:hint="cs"/>
          <w:rtl/>
        </w:rPr>
      </w:pPr>
      <w:r>
        <w:rPr>
          <w:rFonts w:hint="cs"/>
          <w:rtl/>
        </w:rPr>
        <w:t xml:space="preserve">לכן צריכים להיות קריטריונים. חבר הכנסת גפני, לא רק אנחנו המצאנו את זה. אם אתה </w:t>
      </w:r>
      <w:r>
        <w:rPr>
          <w:rFonts w:hint="cs"/>
          <w:rtl/>
        </w:rPr>
        <w:t>רוצה להשתקע היום בקנדה, באוסטרליה או בארצות-הברית, אם אתה בעל מקצוע מבוקש, כן תקבל גרין-קארד  ואזרחות, ואם אתה פועל פשוט - לא תקבל. עושות את זה מדינות נאורות, וזה בסדר גמור. מותר לנו להחליט שאנחנו רוצים פה את מי שתורמים תרומה מיוחדת לחברה ולכלכלה.</w:t>
      </w:r>
    </w:p>
    <w:p w14:paraId="0E8959BB" w14:textId="77777777" w:rsidR="00000000" w:rsidRDefault="00E52DD3">
      <w:pPr>
        <w:pStyle w:val="a"/>
        <w:rPr>
          <w:rFonts w:hint="cs"/>
          <w:rtl/>
        </w:rPr>
      </w:pPr>
    </w:p>
    <w:p w14:paraId="46441826" w14:textId="77777777" w:rsidR="00000000" w:rsidRDefault="00E52DD3">
      <w:pPr>
        <w:pStyle w:val="a"/>
        <w:rPr>
          <w:rFonts w:hint="cs"/>
          <w:rtl/>
        </w:rPr>
      </w:pPr>
      <w:r>
        <w:rPr>
          <w:rFonts w:hint="cs"/>
          <w:rtl/>
        </w:rPr>
        <w:t>אשר ליל</w:t>
      </w:r>
      <w:r>
        <w:rPr>
          <w:rFonts w:hint="cs"/>
          <w:rtl/>
        </w:rPr>
        <w:t xml:space="preserve">די העובדים הזרים שדובר עליהם כאן קודם - אפשר לגרש הורים עם ילד בן חמש או ילד בן שבע, כי אז הם ייקלטו במקום אחר. אבל, כאשר מדובר בילד שהוא היום בן 16, נמצא כאן מגיל תשע עד 16, כל הווייתו ישראלית, כל חייו היו בארץ וכל מה שהוא יודע זה עברית - הוא כבר לא שייך </w:t>
      </w:r>
      <w:r>
        <w:rPr>
          <w:rFonts w:hint="cs"/>
          <w:rtl/>
        </w:rPr>
        <w:t>בכלל לעולם שממנו הגיעו הוריו. אם אנחנו לוקחים אותו מהארץ ומגרשים אותו, אנחנו בעצם מגְלים אותו. יש כמה מאות ילדים כאלה. אל תחשבו שיש מיליונים. גם הם צריכים לקבל אצלנו מעמד, וכן שילכו לשרת בצבא.</w:t>
      </w:r>
    </w:p>
    <w:p w14:paraId="3D5F5301" w14:textId="77777777" w:rsidR="00000000" w:rsidRDefault="00E52DD3">
      <w:pPr>
        <w:pStyle w:val="a"/>
        <w:rPr>
          <w:rFonts w:hint="cs"/>
          <w:rtl/>
        </w:rPr>
      </w:pPr>
    </w:p>
    <w:p w14:paraId="0D00281B" w14:textId="77777777" w:rsidR="00000000" w:rsidRDefault="00E52DD3">
      <w:pPr>
        <w:pStyle w:val="a"/>
        <w:rPr>
          <w:rFonts w:hint="cs"/>
          <w:rtl/>
        </w:rPr>
      </w:pPr>
      <w:r>
        <w:rPr>
          <w:rFonts w:hint="cs"/>
          <w:rtl/>
        </w:rPr>
        <w:t>לא שיניתי שום דבר דרמטי, אל תתרגשו. בצד המוביל הגדול, המוביל ה</w:t>
      </w:r>
      <w:r>
        <w:rPr>
          <w:rFonts w:hint="cs"/>
          <w:rtl/>
        </w:rPr>
        <w:t>ארצי, שהוא חוק השבות, שנותן זכויות, פתחתי צינור קטן-קטן, דקיק-דקיק, שדרכו יעברו מקרים בודדים, חריגים וחשובים, שמספרם יכול להגיע לכמה מאות בשנה.</w:t>
      </w:r>
    </w:p>
    <w:p w14:paraId="5A0F4602" w14:textId="77777777" w:rsidR="00000000" w:rsidRDefault="00E52DD3">
      <w:pPr>
        <w:pStyle w:val="a"/>
        <w:ind w:firstLine="0"/>
        <w:rPr>
          <w:rFonts w:hint="cs"/>
          <w:rtl/>
        </w:rPr>
      </w:pPr>
    </w:p>
    <w:p w14:paraId="16FDAF65" w14:textId="77777777" w:rsidR="00000000" w:rsidRDefault="00E52DD3">
      <w:pPr>
        <w:pStyle w:val="ac"/>
        <w:rPr>
          <w:rtl/>
        </w:rPr>
      </w:pPr>
      <w:r>
        <w:rPr>
          <w:rFonts w:hint="eastAsia"/>
          <w:rtl/>
        </w:rPr>
        <w:t>שאול</w:t>
      </w:r>
      <w:r>
        <w:rPr>
          <w:rtl/>
        </w:rPr>
        <w:t xml:space="preserve"> יהלום (מפד"ל):</w:t>
      </w:r>
    </w:p>
    <w:p w14:paraId="1D3E620D" w14:textId="77777777" w:rsidR="00000000" w:rsidRDefault="00E52DD3">
      <w:pPr>
        <w:pStyle w:val="a"/>
        <w:rPr>
          <w:rFonts w:hint="cs"/>
          <w:rtl/>
        </w:rPr>
      </w:pPr>
    </w:p>
    <w:p w14:paraId="7D445493" w14:textId="77777777" w:rsidR="00000000" w:rsidRDefault="00E52DD3">
      <w:pPr>
        <w:pStyle w:val="a"/>
        <w:rPr>
          <w:rFonts w:hint="cs"/>
          <w:rtl/>
        </w:rPr>
      </w:pPr>
      <w:r>
        <w:rPr>
          <w:rFonts w:hint="cs"/>
          <w:rtl/>
        </w:rPr>
        <w:t>הבעיה היא לא מה פתחת, אלא מה סגרת. סגרת את הצינור הדקיק-הדקיק שנותן לגיורים מעמד. מדינת יש</w:t>
      </w:r>
      <w:r>
        <w:rPr>
          <w:rFonts w:hint="cs"/>
          <w:rtl/>
        </w:rPr>
        <w:t>ראל היא מדינה יהודית, ולכן זובין מהטה לא נכנס להגדרה הזאת.</w:t>
      </w:r>
    </w:p>
    <w:p w14:paraId="416D9306" w14:textId="77777777" w:rsidR="00000000" w:rsidRDefault="00E52DD3">
      <w:pPr>
        <w:pStyle w:val="a"/>
        <w:ind w:firstLine="0"/>
        <w:rPr>
          <w:rFonts w:hint="cs"/>
          <w:rtl/>
        </w:rPr>
      </w:pPr>
    </w:p>
    <w:p w14:paraId="23AE1E54" w14:textId="77777777" w:rsidR="00000000" w:rsidRDefault="00E52DD3">
      <w:pPr>
        <w:pStyle w:val="SpeakerCon"/>
        <w:rPr>
          <w:rtl/>
        </w:rPr>
      </w:pPr>
      <w:bookmarkStart w:id="513" w:name="FS000000519T21_05_2003_19_33_29C"/>
      <w:bookmarkEnd w:id="513"/>
      <w:r>
        <w:rPr>
          <w:rtl/>
        </w:rPr>
        <w:t>שר הפנים אברהם פורז:</w:t>
      </w:r>
    </w:p>
    <w:p w14:paraId="69CE4B7D" w14:textId="77777777" w:rsidR="00000000" w:rsidRDefault="00E52DD3">
      <w:pPr>
        <w:pStyle w:val="a"/>
        <w:rPr>
          <w:rtl/>
        </w:rPr>
      </w:pPr>
    </w:p>
    <w:p w14:paraId="2A32E57C" w14:textId="77777777" w:rsidR="00000000" w:rsidRDefault="00E52DD3">
      <w:pPr>
        <w:pStyle w:val="a"/>
        <w:rPr>
          <w:rFonts w:hint="cs"/>
          <w:rtl/>
        </w:rPr>
      </w:pPr>
      <w:r>
        <w:rPr>
          <w:rFonts w:hint="cs"/>
          <w:rtl/>
        </w:rPr>
        <w:t>חבר הכנסת יהלום, כל עוד אני יכול לשקול את הדברים באופן אישי, הנטייה תהיה כן לתת אזרחות לאנשים האלה. אני לא מוכן לומר שהפוסק האחרון הוא הרבנות, זאת אומרת שלי בעצם אין שיקול דע</w:t>
      </w:r>
      <w:r>
        <w:rPr>
          <w:rFonts w:hint="cs"/>
          <w:rtl/>
        </w:rPr>
        <w:t>ת. אם אני מאמץ את הגישה שכל גיור נותן זכות אוטומטית, ומי  שמתגייר אצל הרפורמים, אין לו כל זכות, בעצם איבדתי את הסמכות שהמחוקק נתן לי.</w:t>
      </w:r>
    </w:p>
    <w:p w14:paraId="7D9A8F2C" w14:textId="77777777" w:rsidR="00000000" w:rsidRDefault="00E52DD3">
      <w:pPr>
        <w:pStyle w:val="SpeakerCon"/>
        <w:ind w:firstLine="719"/>
        <w:rPr>
          <w:rFonts w:hint="cs"/>
          <w:b w:val="0"/>
          <w:bCs w:val="0"/>
          <w:u w:val="none"/>
          <w:rtl/>
        </w:rPr>
      </w:pPr>
    </w:p>
    <w:p w14:paraId="2D7395FA" w14:textId="77777777" w:rsidR="00000000" w:rsidRDefault="00E52DD3">
      <w:pPr>
        <w:pStyle w:val="a"/>
        <w:rPr>
          <w:rFonts w:hint="cs"/>
          <w:rtl/>
        </w:rPr>
      </w:pPr>
      <w:r>
        <w:rPr>
          <w:rFonts w:hint="cs"/>
          <w:rtl/>
        </w:rPr>
        <w:t>לכן, בגדול אתן, אבל אני לא מוכן שזה יהיה מעין טייס אוטומטי. זה צריך לעבור דרך המסננת ההגיונית והחוקית של משרד הפנים. תודה</w:t>
      </w:r>
      <w:r>
        <w:rPr>
          <w:rFonts w:hint="cs"/>
          <w:rtl/>
        </w:rPr>
        <w:t>.</w:t>
      </w:r>
    </w:p>
    <w:p w14:paraId="464D6F90" w14:textId="77777777" w:rsidR="00000000" w:rsidRDefault="00E52DD3">
      <w:pPr>
        <w:pStyle w:val="a"/>
        <w:ind w:firstLine="0"/>
        <w:rPr>
          <w:rFonts w:hint="cs"/>
          <w:rtl/>
        </w:rPr>
      </w:pPr>
    </w:p>
    <w:p w14:paraId="23BDB5B1" w14:textId="77777777" w:rsidR="00000000" w:rsidRDefault="00E52DD3">
      <w:pPr>
        <w:pStyle w:val="ad"/>
        <w:rPr>
          <w:rtl/>
        </w:rPr>
      </w:pPr>
      <w:r>
        <w:rPr>
          <w:rtl/>
        </w:rPr>
        <w:t>היו"ר משה כחלון:</w:t>
      </w:r>
    </w:p>
    <w:p w14:paraId="3FEFFAA1" w14:textId="77777777" w:rsidR="00000000" w:rsidRDefault="00E52DD3">
      <w:pPr>
        <w:pStyle w:val="a"/>
        <w:rPr>
          <w:rtl/>
        </w:rPr>
      </w:pPr>
    </w:p>
    <w:p w14:paraId="746EB638" w14:textId="77777777" w:rsidR="00000000" w:rsidRDefault="00E52DD3">
      <w:pPr>
        <w:pStyle w:val="a"/>
        <w:rPr>
          <w:rFonts w:hint="cs"/>
          <w:rtl/>
        </w:rPr>
      </w:pPr>
      <w:r>
        <w:rPr>
          <w:rFonts w:hint="cs"/>
          <w:rtl/>
        </w:rPr>
        <w:t>תודה רבה. חבר הכנסת גפני, הצעה אחרת - בבקשה. מה מציע השר?</w:t>
      </w:r>
    </w:p>
    <w:p w14:paraId="56518A56" w14:textId="77777777" w:rsidR="00000000" w:rsidRDefault="00E52DD3">
      <w:pPr>
        <w:pStyle w:val="a"/>
        <w:ind w:firstLine="0"/>
        <w:rPr>
          <w:rFonts w:hint="cs"/>
          <w:rtl/>
        </w:rPr>
      </w:pPr>
    </w:p>
    <w:p w14:paraId="1134F929" w14:textId="77777777" w:rsidR="00000000" w:rsidRDefault="00E52DD3">
      <w:pPr>
        <w:pStyle w:val="SpeakerCon"/>
        <w:rPr>
          <w:rtl/>
        </w:rPr>
      </w:pPr>
      <w:bookmarkStart w:id="514" w:name="FS000000519T21_05_2003_19_39_27C"/>
      <w:bookmarkEnd w:id="514"/>
      <w:r>
        <w:rPr>
          <w:rtl/>
        </w:rPr>
        <w:t>שר הפנים אברהם פורז:</w:t>
      </w:r>
    </w:p>
    <w:p w14:paraId="38474D4C" w14:textId="77777777" w:rsidR="00000000" w:rsidRDefault="00E52DD3">
      <w:pPr>
        <w:pStyle w:val="a"/>
        <w:rPr>
          <w:rtl/>
        </w:rPr>
      </w:pPr>
    </w:p>
    <w:p w14:paraId="226D2751" w14:textId="77777777" w:rsidR="00000000" w:rsidRDefault="00E52DD3">
      <w:pPr>
        <w:pStyle w:val="a"/>
        <w:rPr>
          <w:rFonts w:hint="cs"/>
          <w:rtl/>
        </w:rPr>
      </w:pPr>
      <w:r>
        <w:rPr>
          <w:rFonts w:hint="cs"/>
          <w:rtl/>
        </w:rPr>
        <w:t>להעביר לוועדה. הייתי מציע להסתפק בדברי, אבל אם מעבירים לוועדה, אני מציע להעביר לוועדת הפנים.</w:t>
      </w:r>
    </w:p>
    <w:p w14:paraId="508A0593" w14:textId="77777777" w:rsidR="00000000" w:rsidRDefault="00E52DD3">
      <w:pPr>
        <w:pStyle w:val="a"/>
        <w:ind w:firstLine="0"/>
        <w:rPr>
          <w:rFonts w:hint="cs"/>
          <w:rtl/>
        </w:rPr>
      </w:pPr>
    </w:p>
    <w:p w14:paraId="5A04A640" w14:textId="77777777" w:rsidR="00000000" w:rsidRDefault="00E52DD3">
      <w:pPr>
        <w:pStyle w:val="ac"/>
        <w:rPr>
          <w:rtl/>
        </w:rPr>
      </w:pPr>
      <w:r>
        <w:rPr>
          <w:rFonts w:hint="eastAsia"/>
          <w:rtl/>
        </w:rPr>
        <w:t>יולי</w:t>
      </w:r>
      <w:r>
        <w:rPr>
          <w:rtl/>
        </w:rPr>
        <w:t xml:space="preserve"> תמיר (העבודה-מימד):</w:t>
      </w:r>
    </w:p>
    <w:p w14:paraId="7F6ADAE2" w14:textId="77777777" w:rsidR="00000000" w:rsidRDefault="00E52DD3">
      <w:pPr>
        <w:pStyle w:val="a"/>
        <w:rPr>
          <w:rFonts w:hint="cs"/>
          <w:rtl/>
        </w:rPr>
      </w:pPr>
    </w:p>
    <w:p w14:paraId="415C170C" w14:textId="77777777" w:rsidR="00000000" w:rsidRDefault="00E52DD3">
      <w:pPr>
        <w:pStyle w:val="a"/>
        <w:rPr>
          <w:rFonts w:hint="cs"/>
          <w:rtl/>
        </w:rPr>
      </w:pPr>
      <w:r>
        <w:rPr>
          <w:rFonts w:hint="cs"/>
          <w:rtl/>
        </w:rPr>
        <w:t>לוועדת חוקה, חוק ומשפט.</w:t>
      </w:r>
    </w:p>
    <w:p w14:paraId="04ED0673" w14:textId="77777777" w:rsidR="00000000" w:rsidRDefault="00E52DD3">
      <w:pPr>
        <w:pStyle w:val="a"/>
        <w:ind w:firstLine="0"/>
        <w:rPr>
          <w:rFonts w:hint="cs"/>
          <w:rtl/>
        </w:rPr>
      </w:pPr>
    </w:p>
    <w:p w14:paraId="141D0A26" w14:textId="77777777" w:rsidR="00000000" w:rsidRDefault="00E52DD3">
      <w:pPr>
        <w:pStyle w:val="SpeakerCon"/>
        <w:rPr>
          <w:rtl/>
        </w:rPr>
      </w:pPr>
      <w:bookmarkStart w:id="515" w:name="FS000000519T21_05_2003_19_40_44C"/>
      <w:bookmarkEnd w:id="515"/>
      <w:r>
        <w:rPr>
          <w:rtl/>
        </w:rPr>
        <w:t xml:space="preserve">שר הפנים </w:t>
      </w:r>
      <w:r>
        <w:rPr>
          <w:rtl/>
        </w:rPr>
        <w:t>אברהם פורז:</w:t>
      </w:r>
    </w:p>
    <w:p w14:paraId="391B1944" w14:textId="77777777" w:rsidR="00000000" w:rsidRDefault="00E52DD3">
      <w:pPr>
        <w:pStyle w:val="a"/>
        <w:rPr>
          <w:rtl/>
        </w:rPr>
      </w:pPr>
    </w:p>
    <w:p w14:paraId="5FA507CA" w14:textId="77777777" w:rsidR="00000000" w:rsidRDefault="00E52DD3">
      <w:pPr>
        <w:pStyle w:val="a"/>
        <w:rPr>
          <w:rFonts w:hint="cs"/>
          <w:rtl/>
        </w:rPr>
      </w:pPr>
      <w:r>
        <w:rPr>
          <w:rFonts w:hint="cs"/>
          <w:rtl/>
        </w:rPr>
        <w:t>בסדר, לוועדת חוקה.</w:t>
      </w:r>
    </w:p>
    <w:p w14:paraId="5928B22A" w14:textId="77777777" w:rsidR="00000000" w:rsidRDefault="00E52DD3">
      <w:pPr>
        <w:pStyle w:val="a"/>
        <w:ind w:firstLine="0"/>
        <w:rPr>
          <w:rtl/>
        </w:rPr>
      </w:pPr>
    </w:p>
    <w:p w14:paraId="0947D0AD" w14:textId="77777777" w:rsidR="00000000" w:rsidRDefault="00E52DD3">
      <w:pPr>
        <w:pStyle w:val="a"/>
        <w:ind w:firstLine="0"/>
        <w:rPr>
          <w:rFonts w:hint="cs"/>
          <w:rtl/>
        </w:rPr>
      </w:pPr>
    </w:p>
    <w:p w14:paraId="231D210A" w14:textId="77777777" w:rsidR="00000000" w:rsidRDefault="00E52DD3">
      <w:pPr>
        <w:pStyle w:val="ad"/>
        <w:rPr>
          <w:rtl/>
        </w:rPr>
      </w:pPr>
      <w:r>
        <w:rPr>
          <w:rtl/>
        </w:rPr>
        <w:t>היו"ר משה כחלון:</w:t>
      </w:r>
    </w:p>
    <w:p w14:paraId="2F894C35" w14:textId="77777777" w:rsidR="00000000" w:rsidRDefault="00E52DD3">
      <w:pPr>
        <w:pStyle w:val="a"/>
        <w:rPr>
          <w:rtl/>
        </w:rPr>
      </w:pPr>
    </w:p>
    <w:p w14:paraId="413D6359" w14:textId="77777777" w:rsidR="00000000" w:rsidRDefault="00E52DD3">
      <w:pPr>
        <w:pStyle w:val="a"/>
        <w:rPr>
          <w:rFonts w:hint="cs"/>
          <w:rtl/>
        </w:rPr>
      </w:pPr>
      <w:r>
        <w:rPr>
          <w:rFonts w:hint="cs"/>
          <w:rtl/>
        </w:rPr>
        <w:t xml:space="preserve">השר מציע להעביר את ההצעה לוועדת החוקה, חוק ומשפט. </w:t>
      </w:r>
    </w:p>
    <w:p w14:paraId="6B191BDB" w14:textId="77777777" w:rsidR="00000000" w:rsidRDefault="00E52DD3">
      <w:pPr>
        <w:pStyle w:val="a"/>
        <w:ind w:firstLine="0"/>
        <w:rPr>
          <w:rFonts w:hint="cs"/>
          <w:rtl/>
        </w:rPr>
      </w:pPr>
    </w:p>
    <w:p w14:paraId="3D4E882F" w14:textId="77777777" w:rsidR="00000000" w:rsidRDefault="00E52DD3">
      <w:pPr>
        <w:pStyle w:val="Speaker"/>
        <w:rPr>
          <w:rtl/>
        </w:rPr>
      </w:pPr>
      <w:bookmarkStart w:id="516" w:name="FS000000526T21_05_2003_19_41_35"/>
      <w:bookmarkEnd w:id="516"/>
      <w:r>
        <w:rPr>
          <w:rFonts w:hint="eastAsia"/>
          <w:rtl/>
        </w:rPr>
        <w:t>משה</w:t>
      </w:r>
      <w:r>
        <w:rPr>
          <w:rtl/>
        </w:rPr>
        <w:t xml:space="preserve"> גפני (יהדות התורה):</w:t>
      </w:r>
    </w:p>
    <w:p w14:paraId="08CB5502" w14:textId="77777777" w:rsidR="00000000" w:rsidRDefault="00E52DD3">
      <w:pPr>
        <w:pStyle w:val="a"/>
        <w:rPr>
          <w:rFonts w:hint="cs"/>
          <w:rtl/>
        </w:rPr>
      </w:pPr>
    </w:p>
    <w:p w14:paraId="7B88F0B6" w14:textId="77777777" w:rsidR="00000000" w:rsidRDefault="00E52DD3">
      <w:pPr>
        <w:pStyle w:val="a"/>
        <w:rPr>
          <w:rFonts w:hint="cs"/>
          <w:rtl/>
        </w:rPr>
      </w:pPr>
      <w:r>
        <w:rPr>
          <w:rFonts w:hint="cs"/>
          <w:rtl/>
        </w:rPr>
        <w:t>אדוני היושב-ראש, הדיון שהתקיים כאן בעניין הזה הוא דיון מאוד מעניין ומאוד מרתק. שר הפנים אמר את עמדתו, ומי שוותיק כאן יכול לדעת,</w:t>
      </w:r>
      <w:r>
        <w:rPr>
          <w:rFonts w:hint="cs"/>
          <w:rtl/>
        </w:rPr>
        <w:t xml:space="preserve"> שמאחורי הדברים האלה מסתתרת השקפת עולם מאוד רצינית, שאני חולק עליה מכול וכול. מאחורי דברי חבר הכנסת שאול יהלום עומדת השקפת עולם מאוד רצינית, וגם אותה אני מכיר.</w:t>
      </w:r>
    </w:p>
    <w:p w14:paraId="4F875ECB" w14:textId="77777777" w:rsidR="00000000" w:rsidRDefault="00E52DD3">
      <w:pPr>
        <w:pStyle w:val="a"/>
        <w:rPr>
          <w:rFonts w:hint="cs"/>
          <w:rtl/>
        </w:rPr>
      </w:pPr>
    </w:p>
    <w:p w14:paraId="174C6226" w14:textId="77777777" w:rsidR="00000000" w:rsidRDefault="00E52DD3">
      <w:pPr>
        <w:pStyle w:val="a"/>
        <w:rPr>
          <w:rFonts w:hint="cs"/>
          <w:rtl/>
        </w:rPr>
      </w:pPr>
      <w:r>
        <w:rPr>
          <w:rFonts w:hint="cs"/>
          <w:rtl/>
        </w:rPr>
        <w:t>מה שלא הבנתי בכל הדיון הזה - אנחנו נמצאים כאן בשם מפלגות עם מצע ועם השקפות עולם מאוד ברורות, וכ</w:t>
      </w:r>
      <w:r>
        <w:rPr>
          <w:rFonts w:hint="cs"/>
          <w:rtl/>
        </w:rPr>
        <w:t xml:space="preserve">ך אנחנו גם הולכים לבחירות. אתן דוגמה, אף אחד אינו מעלה על דעתו שחבר הכנסת יוסי שריד ישב בקואליציה עם השר ליברמן. לא יעלה על הדעת דבר כזה, זה לא יכול להיות. אני אומר את הדברים ברצינות, אני לא אומר את הדברים באופן ציני. אני מדבר ברצינות: זה לא יעלה על הדעת. </w:t>
      </w:r>
      <w:r>
        <w:rPr>
          <w:rFonts w:hint="cs"/>
          <w:rtl/>
        </w:rPr>
        <w:t xml:space="preserve">הרי זה ברור לגמרי. אחרת, כל אחד בוגד בעקרונותיו. הרי דעתו המדינית של איווט ליברמן ידועה ודעתו של יוסי שריד גם היא ידועה, וזה ברור. </w:t>
      </w:r>
    </w:p>
    <w:p w14:paraId="685DFB75" w14:textId="77777777" w:rsidR="00000000" w:rsidRDefault="00E52DD3">
      <w:pPr>
        <w:pStyle w:val="a"/>
        <w:rPr>
          <w:rFonts w:hint="cs"/>
          <w:rtl/>
        </w:rPr>
      </w:pPr>
    </w:p>
    <w:p w14:paraId="7884A56C" w14:textId="77777777" w:rsidR="00000000" w:rsidRDefault="00E52DD3">
      <w:pPr>
        <w:pStyle w:val="a"/>
        <w:rPr>
          <w:rFonts w:hint="cs"/>
          <w:rtl/>
        </w:rPr>
      </w:pPr>
      <w:r>
        <w:rPr>
          <w:rFonts w:hint="cs"/>
          <w:rtl/>
        </w:rPr>
        <w:t>יש הבדל קוטבי בין השקפת העולם של שאול יהלום לבין זו של השר פורז. מה שאני שואל את עצמי הוא, האם במדד העדיפויות או בסולם הערכ</w:t>
      </w:r>
      <w:r>
        <w:rPr>
          <w:rFonts w:hint="cs"/>
          <w:rtl/>
        </w:rPr>
        <w:t>ים של המפד"ל, חבר הכנסת שאול יהלום, הנושא של דת ומדינה, הנושא הרציני מאוד שהעלית, נמצא בדרגת עדיפות יותר נמוכה מאשר כיסאות בממשלה.</w:t>
      </w:r>
    </w:p>
    <w:p w14:paraId="13CB0BFC" w14:textId="77777777" w:rsidR="00000000" w:rsidRDefault="00E52DD3">
      <w:pPr>
        <w:pStyle w:val="a"/>
        <w:ind w:firstLine="0"/>
        <w:rPr>
          <w:rFonts w:hint="cs"/>
          <w:rtl/>
        </w:rPr>
      </w:pPr>
    </w:p>
    <w:p w14:paraId="6F977DD0" w14:textId="77777777" w:rsidR="00000000" w:rsidRDefault="00E52DD3">
      <w:pPr>
        <w:pStyle w:val="ad"/>
        <w:rPr>
          <w:rtl/>
        </w:rPr>
      </w:pPr>
      <w:r>
        <w:rPr>
          <w:rtl/>
        </w:rPr>
        <w:t>היו"ר משה כחלון:</w:t>
      </w:r>
    </w:p>
    <w:p w14:paraId="21C28867" w14:textId="77777777" w:rsidR="00000000" w:rsidRDefault="00E52DD3">
      <w:pPr>
        <w:pStyle w:val="a"/>
        <w:rPr>
          <w:rtl/>
        </w:rPr>
      </w:pPr>
    </w:p>
    <w:p w14:paraId="3EF7AA5D" w14:textId="77777777" w:rsidR="00000000" w:rsidRDefault="00E52DD3">
      <w:pPr>
        <w:pStyle w:val="a"/>
        <w:rPr>
          <w:rFonts w:hint="cs"/>
          <w:rtl/>
        </w:rPr>
      </w:pPr>
      <w:r>
        <w:rPr>
          <w:rFonts w:hint="cs"/>
          <w:rtl/>
        </w:rPr>
        <w:t xml:space="preserve">תודה רבה, חבר הכנסת גפני. </w:t>
      </w:r>
    </w:p>
    <w:p w14:paraId="3E4F8E8C" w14:textId="77777777" w:rsidR="00000000" w:rsidRDefault="00E52DD3">
      <w:pPr>
        <w:pStyle w:val="a"/>
        <w:rPr>
          <w:rFonts w:hint="cs"/>
          <w:rtl/>
        </w:rPr>
      </w:pPr>
    </w:p>
    <w:p w14:paraId="0D1C65C2" w14:textId="77777777" w:rsidR="00000000" w:rsidRDefault="00E52DD3">
      <w:pPr>
        <w:pStyle w:val="a"/>
        <w:rPr>
          <w:rFonts w:hint="cs"/>
          <w:rtl/>
        </w:rPr>
      </w:pPr>
      <w:r>
        <w:rPr>
          <w:rFonts w:hint="cs"/>
          <w:rtl/>
        </w:rPr>
        <w:t>אנחנו עוברים להצבעה. מי שבעד, תומך בהעברת הנושא לוועדה; מי שנגד תומך בהסרת הנו</w:t>
      </w:r>
      <w:r>
        <w:rPr>
          <w:rFonts w:hint="cs"/>
          <w:rtl/>
        </w:rPr>
        <w:t>שא.</w:t>
      </w:r>
    </w:p>
    <w:p w14:paraId="15786F3D" w14:textId="77777777" w:rsidR="00000000" w:rsidRDefault="00E52DD3">
      <w:pPr>
        <w:pStyle w:val="a"/>
        <w:rPr>
          <w:rFonts w:hint="cs"/>
          <w:rtl/>
        </w:rPr>
      </w:pPr>
    </w:p>
    <w:p w14:paraId="48502DA2" w14:textId="77777777" w:rsidR="00000000" w:rsidRDefault="00E52DD3">
      <w:pPr>
        <w:pStyle w:val="a7"/>
        <w:bidi/>
        <w:rPr>
          <w:rFonts w:hint="cs"/>
          <w:rtl/>
        </w:rPr>
      </w:pPr>
      <w:r>
        <w:rPr>
          <w:rFonts w:hint="cs"/>
          <w:rtl/>
        </w:rPr>
        <w:t xml:space="preserve">הצבעה מס' 23 </w:t>
      </w:r>
    </w:p>
    <w:p w14:paraId="46F37BB7" w14:textId="77777777" w:rsidR="00000000" w:rsidRDefault="00E52DD3">
      <w:pPr>
        <w:pStyle w:val="a"/>
        <w:rPr>
          <w:rFonts w:hint="cs"/>
          <w:rtl/>
        </w:rPr>
      </w:pPr>
    </w:p>
    <w:p w14:paraId="05DDE97C" w14:textId="77777777" w:rsidR="00000000" w:rsidRDefault="00E52DD3">
      <w:pPr>
        <w:pStyle w:val="a8"/>
        <w:bidi/>
        <w:rPr>
          <w:rFonts w:hint="cs"/>
          <w:rtl/>
        </w:rPr>
      </w:pPr>
      <w:r>
        <w:rPr>
          <w:rFonts w:hint="cs"/>
          <w:rtl/>
        </w:rPr>
        <w:t>בעד ההצעה להעביר את הנושא לוועדה - 9</w:t>
      </w:r>
    </w:p>
    <w:p w14:paraId="2D52F0E5" w14:textId="77777777" w:rsidR="00000000" w:rsidRDefault="00E52DD3">
      <w:pPr>
        <w:pStyle w:val="a8"/>
        <w:bidi/>
        <w:rPr>
          <w:rFonts w:hint="cs"/>
          <w:rtl/>
        </w:rPr>
      </w:pPr>
      <w:r>
        <w:rPr>
          <w:rFonts w:hint="cs"/>
          <w:rtl/>
        </w:rPr>
        <w:t>בעד ההצעה שלא לכלול את הנושא בסדר-היום - אין</w:t>
      </w:r>
    </w:p>
    <w:p w14:paraId="61F05988" w14:textId="77777777" w:rsidR="00000000" w:rsidRDefault="00E52DD3">
      <w:pPr>
        <w:pStyle w:val="a8"/>
        <w:bidi/>
        <w:rPr>
          <w:rFonts w:hint="cs"/>
          <w:rtl/>
        </w:rPr>
      </w:pPr>
      <w:r>
        <w:rPr>
          <w:rFonts w:hint="cs"/>
          <w:rtl/>
        </w:rPr>
        <w:t>נמנעים - אין</w:t>
      </w:r>
    </w:p>
    <w:p w14:paraId="5CA7962A" w14:textId="77777777" w:rsidR="00000000" w:rsidRDefault="00E52DD3">
      <w:pPr>
        <w:pStyle w:val="a9"/>
        <w:bidi/>
        <w:rPr>
          <w:rFonts w:hint="cs"/>
          <w:rtl/>
        </w:rPr>
      </w:pPr>
      <w:r>
        <w:rPr>
          <w:rFonts w:hint="cs"/>
          <w:rtl/>
        </w:rPr>
        <w:t>ההצעה להעביר את הנושא לוועדת חוקה, חוק ומשפט נתקבלה.</w:t>
      </w:r>
    </w:p>
    <w:p w14:paraId="2438A858" w14:textId="77777777" w:rsidR="00000000" w:rsidRDefault="00E52DD3">
      <w:pPr>
        <w:pStyle w:val="a"/>
        <w:rPr>
          <w:rtl/>
        </w:rPr>
      </w:pPr>
    </w:p>
    <w:p w14:paraId="2C9EFEB4" w14:textId="77777777" w:rsidR="00000000" w:rsidRDefault="00E52DD3">
      <w:pPr>
        <w:pStyle w:val="a"/>
        <w:rPr>
          <w:rFonts w:hint="cs"/>
          <w:rtl/>
        </w:rPr>
      </w:pPr>
    </w:p>
    <w:p w14:paraId="6A9E04D9" w14:textId="77777777" w:rsidR="00000000" w:rsidRDefault="00E52DD3">
      <w:pPr>
        <w:pStyle w:val="ad"/>
        <w:rPr>
          <w:rtl/>
        </w:rPr>
      </w:pPr>
      <w:r>
        <w:rPr>
          <w:rtl/>
        </w:rPr>
        <w:t>היו"ר משה כחלון:</w:t>
      </w:r>
    </w:p>
    <w:p w14:paraId="4B2CE148" w14:textId="77777777" w:rsidR="00000000" w:rsidRDefault="00E52DD3">
      <w:pPr>
        <w:pStyle w:val="a"/>
        <w:rPr>
          <w:rtl/>
        </w:rPr>
      </w:pPr>
    </w:p>
    <w:p w14:paraId="13CB68F1" w14:textId="77777777" w:rsidR="00000000" w:rsidRDefault="00E52DD3">
      <w:pPr>
        <w:pStyle w:val="a"/>
        <w:rPr>
          <w:rFonts w:hint="cs"/>
          <w:rtl/>
        </w:rPr>
      </w:pPr>
      <w:r>
        <w:rPr>
          <w:rFonts w:hint="cs"/>
          <w:rtl/>
        </w:rPr>
        <w:t xml:space="preserve">בעד ההצעה להעביר את הנושא לוועדת החוקה, חוק ומשפט - 9, אין מתנגדים, </w:t>
      </w:r>
      <w:r>
        <w:rPr>
          <w:rFonts w:hint="cs"/>
          <w:rtl/>
        </w:rPr>
        <w:t>אין נמנעים, ההצעה עוברת לוועדה.</w:t>
      </w:r>
    </w:p>
    <w:p w14:paraId="7D859A99" w14:textId="77777777" w:rsidR="00000000" w:rsidRDefault="00E52DD3">
      <w:pPr>
        <w:pStyle w:val="a"/>
        <w:rPr>
          <w:rtl/>
        </w:rPr>
      </w:pPr>
    </w:p>
    <w:p w14:paraId="0988D081" w14:textId="77777777" w:rsidR="00000000" w:rsidRDefault="00E52DD3">
      <w:pPr>
        <w:pStyle w:val="a"/>
        <w:rPr>
          <w:rFonts w:hint="cs"/>
          <w:rtl/>
        </w:rPr>
      </w:pPr>
    </w:p>
    <w:p w14:paraId="60B38E26" w14:textId="77777777" w:rsidR="00000000" w:rsidRDefault="00E52DD3">
      <w:pPr>
        <w:pStyle w:val="a"/>
        <w:rPr>
          <w:rFonts w:hint="cs"/>
          <w:rtl/>
        </w:rPr>
      </w:pPr>
    </w:p>
    <w:p w14:paraId="636124DD" w14:textId="77777777" w:rsidR="00000000" w:rsidRDefault="00E52DD3">
      <w:pPr>
        <w:pStyle w:val="Subject"/>
        <w:rPr>
          <w:rFonts w:hint="cs"/>
          <w:rtl/>
        </w:rPr>
      </w:pPr>
      <w:r>
        <w:rPr>
          <w:rFonts w:hint="cs"/>
          <w:rtl/>
        </w:rPr>
        <w:t>הצעה לסדר-היום</w:t>
      </w:r>
    </w:p>
    <w:p w14:paraId="20D0230E" w14:textId="77777777" w:rsidR="00000000" w:rsidRDefault="00E52DD3">
      <w:pPr>
        <w:pStyle w:val="Subject"/>
        <w:rPr>
          <w:rFonts w:hint="cs"/>
          <w:rtl/>
        </w:rPr>
      </w:pPr>
      <w:r>
        <w:rPr>
          <w:rFonts w:hint="cs"/>
          <w:rtl/>
        </w:rPr>
        <w:t>התעללות שוטרי מג"ב בצעירים פלסטינים בחברון</w:t>
      </w:r>
    </w:p>
    <w:p w14:paraId="6BDD91B9" w14:textId="77777777" w:rsidR="00000000" w:rsidRDefault="00E52DD3">
      <w:pPr>
        <w:pStyle w:val="a"/>
        <w:rPr>
          <w:rFonts w:hint="cs"/>
          <w:rtl/>
        </w:rPr>
      </w:pPr>
    </w:p>
    <w:p w14:paraId="2E2C448B" w14:textId="77777777" w:rsidR="00000000" w:rsidRDefault="00E52DD3">
      <w:pPr>
        <w:pStyle w:val="ad"/>
        <w:rPr>
          <w:rtl/>
        </w:rPr>
      </w:pPr>
      <w:r>
        <w:rPr>
          <w:rtl/>
        </w:rPr>
        <w:t>היו"ר משה כחלון:</w:t>
      </w:r>
    </w:p>
    <w:p w14:paraId="734E5658" w14:textId="77777777" w:rsidR="00000000" w:rsidRDefault="00E52DD3">
      <w:pPr>
        <w:pStyle w:val="a"/>
        <w:rPr>
          <w:rtl/>
        </w:rPr>
      </w:pPr>
    </w:p>
    <w:p w14:paraId="1F53639C" w14:textId="77777777" w:rsidR="00000000" w:rsidRDefault="00E52DD3">
      <w:pPr>
        <w:pStyle w:val="a"/>
        <w:rPr>
          <w:rFonts w:hint="cs"/>
          <w:rtl/>
        </w:rPr>
      </w:pPr>
      <w:r>
        <w:rPr>
          <w:rFonts w:hint="cs"/>
          <w:rtl/>
        </w:rPr>
        <w:t>אנו עוברים לנושא הבא שעל סדר-היום, הצעה לסדר-היום מס' 471: התעללות שוטרי מג"ב בצעירים פלסטינים בחברון - הצעתה של חברת הכנסת יולי תמיר. משיב שר ה</w:t>
      </w:r>
      <w:r>
        <w:rPr>
          <w:rFonts w:hint="cs"/>
          <w:rtl/>
        </w:rPr>
        <w:t>משפטים.</w:t>
      </w:r>
    </w:p>
    <w:p w14:paraId="5D21120A" w14:textId="77777777" w:rsidR="00000000" w:rsidRDefault="00E52DD3">
      <w:pPr>
        <w:pStyle w:val="a"/>
        <w:ind w:firstLine="0"/>
        <w:rPr>
          <w:rFonts w:hint="cs"/>
          <w:rtl/>
        </w:rPr>
      </w:pPr>
    </w:p>
    <w:p w14:paraId="58BDF694" w14:textId="77777777" w:rsidR="00000000" w:rsidRDefault="00E52DD3">
      <w:pPr>
        <w:pStyle w:val="ac"/>
        <w:rPr>
          <w:rtl/>
        </w:rPr>
      </w:pPr>
      <w:bookmarkStart w:id="517" w:name="FS000000526T21_05_2003_19_50_35C"/>
      <w:bookmarkEnd w:id="517"/>
      <w:r>
        <w:rPr>
          <w:rtl/>
        </w:rPr>
        <w:t>שר הפנים אברהם פורז:</w:t>
      </w:r>
    </w:p>
    <w:p w14:paraId="0AA969A8" w14:textId="77777777" w:rsidR="00000000" w:rsidRDefault="00E52DD3">
      <w:pPr>
        <w:pStyle w:val="a"/>
        <w:rPr>
          <w:rtl/>
        </w:rPr>
      </w:pPr>
    </w:p>
    <w:p w14:paraId="2046F600" w14:textId="77777777" w:rsidR="00000000" w:rsidRDefault="00E52DD3">
      <w:pPr>
        <w:pStyle w:val="a"/>
        <w:rPr>
          <w:rFonts w:hint="cs"/>
          <w:rtl/>
        </w:rPr>
      </w:pPr>
      <w:r>
        <w:rPr>
          <w:rFonts w:hint="cs"/>
          <w:rtl/>
        </w:rPr>
        <w:t>אני משיב בשמו.</w:t>
      </w:r>
    </w:p>
    <w:p w14:paraId="5D5818AB" w14:textId="77777777" w:rsidR="00000000" w:rsidRDefault="00E52DD3">
      <w:pPr>
        <w:pStyle w:val="a"/>
        <w:ind w:firstLine="0"/>
        <w:rPr>
          <w:rFonts w:hint="cs"/>
          <w:rtl/>
        </w:rPr>
      </w:pPr>
    </w:p>
    <w:p w14:paraId="17B73A94" w14:textId="77777777" w:rsidR="00000000" w:rsidRDefault="00E52DD3">
      <w:pPr>
        <w:pStyle w:val="Speaker"/>
        <w:rPr>
          <w:rtl/>
        </w:rPr>
      </w:pPr>
      <w:bookmarkStart w:id="518" w:name="FS000001043T21_05_2003_19_51_00"/>
      <w:bookmarkEnd w:id="518"/>
      <w:r>
        <w:rPr>
          <w:rFonts w:hint="eastAsia"/>
          <w:rtl/>
        </w:rPr>
        <w:t>יולי</w:t>
      </w:r>
      <w:r>
        <w:rPr>
          <w:rtl/>
        </w:rPr>
        <w:t xml:space="preserve"> תמיר (העבודה-מימד):</w:t>
      </w:r>
    </w:p>
    <w:p w14:paraId="6B4F0D2A" w14:textId="77777777" w:rsidR="00000000" w:rsidRDefault="00E52DD3">
      <w:pPr>
        <w:pStyle w:val="a"/>
        <w:rPr>
          <w:rFonts w:hint="cs"/>
          <w:rtl/>
        </w:rPr>
      </w:pPr>
    </w:p>
    <w:p w14:paraId="52B8F673" w14:textId="77777777" w:rsidR="00000000" w:rsidRDefault="00E52DD3">
      <w:pPr>
        <w:pStyle w:val="a"/>
        <w:rPr>
          <w:rFonts w:hint="cs"/>
          <w:rtl/>
        </w:rPr>
      </w:pPr>
      <w:r>
        <w:rPr>
          <w:rFonts w:hint="cs"/>
          <w:rtl/>
        </w:rPr>
        <w:t>חברי חברי הכנסת, אדוני השר, הדברים שאני הולכת לקרוא לקוחים מכתבה שהתפרסמה בימים האחרונים, ונדמה לי שהם מדברים בעד עצמם. הם לא מותירים מקום לספק, שהתהליך שקורה לחלק מועט, זעיר אולי, של</w:t>
      </w:r>
      <w:r>
        <w:rPr>
          <w:rFonts w:hint="cs"/>
          <w:rtl/>
        </w:rPr>
        <w:t xml:space="preserve"> חיילי צה"ל בשטחים, הוא תהליך שצריך להדאיג את כולנו.</w:t>
      </w:r>
    </w:p>
    <w:p w14:paraId="1CD36CBA" w14:textId="77777777" w:rsidR="00000000" w:rsidRDefault="00E52DD3">
      <w:pPr>
        <w:pStyle w:val="a"/>
        <w:rPr>
          <w:rFonts w:hint="cs"/>
          <w:rtl/>
        </w:rPr>
      </w:pPr>
    </w:p>
    <w:p w14:paraId="75FED1F7" w14:textId="77777777" w:rsidR="00000000" w:rsidRDefault="00E52DD3">
      <w:pPr>
        <w:pStyle w:val="a"/>
        <w:rPr>
          <w:rFonts w:hint="cs"/>
          <w:rtl/>
        </w:rPr>
      </w:pPr>
      <w:r>
        <w:rPr>
          <w:rFonts w:hint="cs"/>
          <w:rtl/>
        </w:rPr>
        <w:t>אנחנו שומעים פעם אחר פעם על התנהגות שנחשבת בלתי הולמת בעליל, אבל המקרה שבו מדובר הפעם הוא מקרה של התנהגות שמעליה מתנופף דגל שחור מובהק.</w:t>
      </w:r>
    </w:p>
    <w:p w14:paraId="4BC9EBFD" w14:textId="77777777" w:rsidR="00000000" w:rsidRDefault="00E52DD3">
      <w:pPr>
        <w:pStyle w:val="a"/>
        <w:ind w:firstLine="0"/>
        <w:rPr>
          <w:rFonts w:hint="cs"/>
          <w:rtl/>
        </w:rPr>
      </w:pPr>
    </w:p>
    <w:p w14:paraId="1C6F1B1C" w14:textId="77777777" w:rsidR="00000000" w:rsidRDefault="00E52DD3">
      <w:pPr>
        <w:pStyle w:val="ac"/>
        <w:rPr>
          <w:rtl/>
        </w:rPr>
      </w:pPr>
      <w:r>
        <w:rPr>
          <w:rFonts w:hint="eastAsia"/>
          <w:rtl/>
        </w:rPr>
        <w:t>איוב</w:t>
      </w:r>
      <w:r>
        <w:rPr>
          <w:rtl/>
        </w:rPr>
        <w:t xml:space="preserve"> קרא (הליכוד):</w:t>
      </w:r>
    </w:p>
    <w:p w14:paraId="6D6FBE9C" w14:textId="77777777" w:rsidR="00000000" w:rsidRDefault="00E52DD3">
      <w:pPr>
        <w:pStyle w:val="a"/>
        <w:rPr>
          <w:rFonts w:hint="cs"/>
          <w:rtl/>
        </w:rPr>
      </w:pPr>
    </w:p>
    <w:p w14:paraId="72F064C6" w14:textId="77777777" w:rsidR="00000000" w:rsidRDefault="00E52DD3">
      <w:pPr>
        <w:pStyle w:val="a"/>
        <w:rPr>
          <w:rFonts w:hint="cs"/>
          <w:rtl/>
        </w:rPr>
      </w:pPr>
      <w:r>
        <w:rPr>
          <w:rFonts w:hint="cs"/>
          <w:rtl/>
        </w:rPr>
        <w:t xml:space="preserve">הילדים האלה עוד לא נשפטו, ואת שופטת אותם מעל </w:t>
      </w:r>
      <w:r>
        <w:rPr>
          <w:rFonts w:hint="cs"/>
          <w:rtl/>
        </w:rPr>
        <w:t>במת הכנסת.</w:t>
      </w:r>
    </w:p>
    <w:p w14:paraId="0B56F4BF" w14:textId="77777777" w:rsidR="00000000" w:rsidRDefault="00E52DD3">
      <w:pPr>
        <w:pStyle w:val="SpeakerCon"/>
        <w:rPr>
          <w:rFonts w:hint="cs"/>
          <w:rtl/>
        </w:rPr>
      </w:pPr>
      <w:bookmarkStart w:id="519" w:name="FS000001043T21_05_2003_19_53_14C"/>
      <w:bookmarkEnd w:id="519"/>
    </w:p>
    <w:p w14:paraId="21F7FDC2" w14:textId="77777777" w:rsidR="00000000" w:rsidRDefault="00E52DD3">
      <w:pPr>
        <w:pStyle w:val="SpeakerCon"/>
        <w:rPr>
          <w:rtl/>
        </w:rPr>
      </w:pPr>
      <w:r>
        <w:rPr>
          <w:rtl/>
        </w:rPr>
        <w:t>יולי תמיר (העבודה-מימד):</w:t>
      </w:r>
    </w:p>
    <w:p w14:paraId="41CEC20F" w14:textId="77777777" w:rsidR="00000000" w:rsidRDefault="00E52DD3">
      <w:pPr>
        <w:pStyle w:val="a"/>
        <w:rPr>
          <w:rFonts w:hint="cs"/>
          <w:rtl/>
        </w:rPr>
      </w:pPr>
    </w:p>
    <w:p w14:paraId="33F79756" w14:textId="77777777" w:rsidR="00000000" w:rsidRDefault="00E52DD3">
      <w:pPr>
        <w:pStyle w:val="a"/>
        <w:rPr>
          <w:rFonts w:hint="cs"/>
          <w:rtl/>
        </w:rPr>
      </w:pPr>
      <w:r>
        <w:rPr>
          <w:rFonts w:hint="cs"/>
          <w:rtl/>
        </w:rPr>
        <w:t xml:space="preserve">הנה הדברים כפי שהם עצמם מתארים אותם. לא אני תיארתי את הדברים. </w:t>
      </w:r>
    </w:p>
    <w:p w14:paraId="3C758892" w14:textId="77777777" w:rsidR="00000000" w:rsidRDefault="00E52DD3">
      <w:pPr>
        <w:pStyle w:val="a"/>
        <w:rPr>
          <w:rFonts w:hint="cs"/>
          <w:rtl/>
        </w:rPr>
      </w:pPr>
    </w:p>
    <w:p w14:paraId="04052A13" w14:textId="77777777" w:rsidR="00000000" w:rsidRDefault="00E52DD3">
      <w:pPr>
        <w:pStyle w:val="ac"/>
        <w:rPr>
          <w:rtl/>
        </w:rPr>
      </w:pPr>
      <w:r>
        <w:rPr>
          <w:rFonts w:hint="eastAsia"/>
          <w:rtl/>
        </w:rPr>
        <w:t>איוב</w:t>
      </w:r>
      <w:r>
        <w:rPr>
          <w:rtl/>
        </w:rPr>
        <w:t xml:space="preserve"> קרא (הליכוד):</w:t>
      </w:r>
    </w:p>
    <w:p w14:paraId="552BD6FE" w14:textId="77777777" w:rsidR="00000000" w:rsidRDefault="00E52DD3">
      <w:pPr>
        <w:pStyle w:val="a"/>
        <w:rPr>
          <w:rFonts w:hint="cs"/>
          <w:rtl/>
        </w:rPr>
      </w:pPr>
    </w:p>
    <w:p w14:paraId="0DE3C20B" w14:textId="77777777" w:rsidR="00000000" w:rsidRDefault="00E52DD3">
      <w:pPr>
        <w:pStyle w:val="a"/>
        <w:rPr>
          <w:rFonts w:hint="cs"/>
          <w:rtl/>
        </w:rPr>
      </w:pPr>
      <w:r>
        <w:rPr>
          <w:rFonts w:hint="cs"/>
          <w:rtl/>
        </w:rPr>
        <w:t>הם נמצאים במעצר, איפה השמיעו את הדברים?</w:t>
      </w:r>
    </w:p>
    <w:p w14:paraId="7597C575" w14:textId="77777777" w:rsidR="00000000" w:rsidRDefault="00E52DD3">
      <w:pPr>
        <w:pStyle w:val="a"/>
        <w:rPr>
          <w:rtl/>
        </w:rPr>
      </w:pPr>
    </w:p>
    <w:p w14:paraId="5A7F12D0" w14:textId="77777777" w:rsidR="00000000" w:rsidRDefault="00E52DD3">
      <w:pPr>
        <w:pStyle w:val="a"/>
        <w:rPr>
          <w:rFonts w:hint="cs"/>
          <w:rtl/>
        </w:rPr>
      </w:pPr>
    </w:p>
    <w:p w14:paraId="58019266" w14:textId="77777777" w:rsidR="00000000" w:rsidRDefault="00E52DD3">
      <w:pPr>
        <w:pStyle w:val="SpeakerCon"/>
        <w:rPr>
          <w:rtl/>
        </w:rPr>
      </w:pPr>
      <w:bookmarkStart w:id="520" w:name="FS000001043T21_05_2003_19_54_17C"/>
      <w:bookmarkEnd w:id="520"/>
      <w:r>
        <w:rPr>
          <w:rtl/>
        </w:rPr>
        <w:t>יולי תמיר (העבודה-מימד):</w:t>
      </w:r>
    </w:p>
    <w:p w14:paraId="4F5A2EEB" w14:textId="77777777" w:rsidR="00000000" w:rsidRDefault="00E52DD3">
      <w:pPr>
        <w:pStyle w:val="a"/>
        <w:rPr>
          <w:rFonts w:hint="cs"/>
          <w:rtl/>
        </w:rPr>
      </w:pPr>
    </w:p>
    <w:p w14:paraId="51C6BB5F" w14:textId="77777777" w:rsidR="00000000" w:rsidRDefault="00E52DD3">
      <w:pPr>
        <w:pStyle w:val="a"/>
        <w:rPr>
          <w:rFonts w:hint="cs"/>
          <w:rtl/>
        </w:rPr>
      </w:pPr>
      <w:r>
        <w:rPr>
          <w:rFonts w:hint="cs"/>
          <w:rtl/>
        </w:rPr>
        <w:t xml:space="preserve">סליחה, אדוני היקר, לחיילים האלה כבר היתה אפשרות להשמיע את דברם גם </w:t>
      </w:r>
      <w:r>
        <w:rPr>
          <w:rFonts w:hint="cs"/>
          <w:rtl/>
        </w:rPr>
        <w:t>בציבור.</w:t>
      </w:r>
    </w:p>
    <w:p w14:paraId="500F08B9" w14:textId="77777777" w:rsidR="00000000" w:rsidRDefault="00E52DD3">
      <w:pPr>
        <w:pStyle w:val="ac"/>
        <w:rPr>
          <w:rFonts w:hint="cs"/>
          <w:rtl/>
        </w:rPr>
      </w:pPr>
    </w:p>
    <w:p w14:paraId="6BCE798C" w14:textId="77777777" w:rsidR="00000000" w:rsidRDefault="00E52DD3">
      <w:pPr>
        <w:pStyle w:val="ac"/>
        <w:rPr>
          <w:rFonts w:hint="cs"/>
          <w:rtl/>
        </w:rPr>
      </w:pPr>
      <w:r>
        <w:rPr>
          <w:rFonts w:hint="eastAsia"/>
          <w:rtl/>
        </w:rPr>
        <w:t>איוב</w:t>
      </w:r>
      <w:r>
        <w:rPr>
          <w:rtl/>
        </w:rPr>
        <w:t xml:space="preserve"> קרא (הליכוד):</w:t>
      </w:r>
    </w:p>
    <w:p w14:paraId="6B19CF9E" w14:textId="77777777" w:rsidR="00000000" w:rsidRDefault="00E52DD3">
      <w:pPr>
        <w:pStyle w:val="ac"/>
        <w:rPr>
          <w:rFonts w:hint="cs"/>
          <w:rtl/>
        </w:rPr>
      </w:pPr>
    </w:p>
    <w:p w14:paraId="583EBFA2" w14:textId="77777777" w:rsidR="00000000" w:rsidRDefault="00E52DD3">
      <w:pPr>
        <w:pStyle w:val="a"/>
        <w:rPr>
          <w:rFonts w:hint="cs"/>
          <w:rtl/>
        </w:rPr>
      </w:pPr>
      <w:r>
        <w:rPr>
          <w:rFonts w:hint="cs"/>
          <w:rtl/>
        </w:rPr>
        <w:t>את מייצגת אולי את ארגון "בצלם". את לא מייצגת אותם.</w:t>
      </w:r>
    </w:p>
    <w:p w14:paraId="7A4A7E98" w14:textId="77777777" w:rsidR="00000000" w:rsidRDefault="00E52DD3">
      <w:pPr>
        <w:pStyle w:val="a"/>
        <w:rPr>
          <w:rFonts w:hint="cs"/>
          <w:rtl/>
        </w:rPr>
      </w:pPr>
    </w:p>
    <w:p w14:paraId="16E777C5" w14:textId="77777777" w:rsidR="00000000" w:rsidRDefault="00E52DD3">
      <w:pPr>
        <w:pStyle w:val="SpeakerCon"/>
        <w:rPr>
          <w:rtl/>
        </w:rPr>
      </w:pPr>
      <w:bookmarkStart w:id="521" w:name="FS000001043T21_05_2003_21_38_43C"/>
      <w:bookmarkEnd w:id="521"/>
      <w:r>
        <w:rPr>
          <w:rtl/>
        </w:rPr>
        <w:t>יולי תמיר (העבודה-מימד):</w:t>
      </w:r>
    </w:p>
    <w:p w14:paraId="48EA7F6E" w14:textId="77777777" w:rsidR="00000000" w:rsidRDefault="00E52DD3">
      <w:pPr>
        <w:pStyle w:val="ac"/>
        <w:rPr>
          <w:rtl/>
        </w:rPr>
      </w:pPr>
    </w:p>
    <w:p w14:paraId="67278802" w14:textId="77777777" w:rsidR="00000000" w:rsidRDefault="00E52DD3">
      <w:pPr>
        <w:pStyle w:val="a"/>
        <w:rPr>
          <w:rFonts w:hint="cs"/>
          <w:rtl/>
        </w:rPr>
      </w:pPr>
      <w:r>
        <w:rPr>
          <w:rFonts w:hint="cs"/>
          <w:rtl/>
        </w:rPr>
        <w:t>אני גאה מאוד לעמוד מאחורי חלק ניכר מהדברים ש"בצלם" עושה ואומר. אני חושבת, של"בצלם" יש תרומה רבה לאיכות המאוד חשובה של הדמוקרטיה הישראלית.</w:t>
      </w:r>
    </w:p>
    <w:p w14:paraId="7299A7E3" w14:textId="77777777" w:rsidR="00000000" w:rsidRDefault="00E52DD3">
      <w:pPr>
        <w:pStyle w:val="a"/>
        <w:rPr>
          <w:rFonts w:hint="cs"/>
          <w:rtl/>
        </w:rPr>
      </w:pPr>
    </w:p>
    <w:p w14:paraId="0BCAB6A4" w14:textId="77777777" w:rsidR="00000000" w:rsidRDefault="00E52DD3">
      <w:pPr>
        <w:pStyle w:val="ac"/>
        <w:rPr>
          <w:rtl/>
        </w:rPr>
      </w:pPr>
      <w:r>
        <w:rPr>
          <w:rFonts w:hint="eastAsia"/>
          <w:rtl/>
        </w:rPr>
        <w:t>איוב</w:t>
      </w:r>
      <w:r>
        <w:rPr>
          <w:rtl/>
        </w:rPr>
        <w:t xml:space="preserve"> קרא (</w:t>
      </w:r>
      <w:r>
        <w:rPr>
          <w:rtl/>
        </w:rPr>
        <w:t>הליכוד):</w:t>
      </w:r>
    </w:p>
    <w:p w14:paraId="7ACD58C3" w14:textId="77777777" w:rsidR="00000000" w:rsidRDefault="00E52DD3">
      <w:pPr>
        <w:pStyle w:val="a"/>
        <w:rPr>
          <w:rFonts w:hint="cs"/>
          <w:rtl/>
        </w:rPr>
      </w:pPr>
    </w:p>
    <w:p w14:paraId="32D330F8" w14:textId="77777777" w:rsidR="00000000" w:rsidRDefault="00E52DD3">
      <w:pPr>
        <w:pStyle w:val="a"/>
        <w:rPr>
          <w:rFonts w:hint="cs"/>
          <w:rtl/>
        </w:rPr>
      </w:pPr>
      <w:r>
        <w:rPr>
          <w:rFonts w:hint="cs"/>
          <w:rtl/>
        </w:rPr>
        <w:t>את חד-סטרית.</w:t>
      </w:r>
    </w:p>
    <w:p w14:paraId="6B0A64F2" w14:textId="77777777" w:rsidR="00000000" w:rsidRDefault="00E52DD3">
      <w:pPr>
        <w:pStyle w:val="a"/>
        <w:rPr>
          <w:rFonts w:hint="cs"/>
          <w:rtl/>
        </w:rPr>
      </w:pPr>
    </w:p>
    <w:p w14:paraId="08CF835D" w14:textId="77777777" w:rsidR="00000000" w:rsidRDefault="00E52DD3">
      <w:pPr>
        <w:pStyle w:val="SpeakerCon"/>
        <w:rPr>
          <w:rtl/>
        </w:rPr>
      </w:pPr>
      <w:bookmarkStart w:id="522" w:name="FS000001043T21_05_2003_19_27_28C"/>
      <w:bookmarkEnd w:id="522"/>
      <w:r>
        <w:rPr>
          <w:rtl/>
        </w:rPr>
        <w:t>יולי תמיר (העבודה-מימד):</w:t>
      </w:r>
    </w:p>
    <w:p w14:paraId="1BEF4C8C" w14:textId="77777777" w:rsidR="00000000" w:rsidRDefault="00E52DD3">
      <w:pPr>
        <w:pStyle w:val="a"/>
        <w:rPr>
          <w:rtl/>
        </w:rPr>
      </w:pPr>
    </w:p>
    <w:p w14:paraId="46584E75" w14:textId="77777777" w:rsidR="00000000" w:rsidRDefault="00E52DD3">
      <w:pPr>
        <w:pStyle w:val="a"/>
        <w:rPr>
          <w:rFonts w:hint="cs"/>
          <w:rtl/>
        </w:rPr>
      </w:pPr>
      <w:r>
        <w:rPr>
          <w:rFonts w:hint="cs"/>
          <w:rtl/>
        </w:rPr>
        <w:t>מוטב שכולנו נקשיב לדברים האלה, כי אם הם קרו, ולו אפילו מקצתם - - -</w:t>
      </w:r>
    </w:p>
    <w:p w14:paraId="44C6AFCD" w14:textId="77777777" w:rsidR="00000000" w:rsidRDefault="00E52DD3">
      <w:pPr>
        <w:pStyle w:val="a"/>
        <w:rPr>
          <w:rFonts w:hint="cs"/>
          <w:rtl/>
        </w:rPr>
      </w:pPr>
    </w:p>
    <w:p w14:paraId="15532863" w14:textId="77777777" w:rsidR="00000000" w:rsidRDefault="00E52DD3">
      <w:pPr>
        <w:pStyle w:val="ac"/>
        <w:rPr>
          <w:rtl/>
        </w:rPr>
      </w:pPr>
      <w:r>
        <w:rPr>
          <w:rFonts w:hint="eastAsia"/>
          <w:rtl/>
        </w:rPr>
        <w:t>איוב</w:t>
      </w:r>
      <w:r>
        <w:rPr>
          <w:rtl/>
        </w:rPr>
        <w:t xml:space="preserve"> קרא (הליכוד):</w:t>
      </w:r>
    </w:p>
    <w:p w14:paraId="32411A6F" w14:textId="77777777" w:rsidR="00000000" w:rsidRDefault="00E52DD3">
      <w:pPr>
        <w:pStyle w:val="a"/>
        <w:rPr>
          <w:rFonts w:hint="cs"/>
          <w:rtl/>
        </w:rPr>
      </w:pPr>
    </w:p>
    <w:p w14:paraId="069FDE35" w14:textId="77777777" w:rsidR="00000000" w:rsidRDefault="00E52DD3">
      <w:pPr>
        <w:pStyle w:val="a"/>
        <w:rPr>
          <w:rFonts w:hint="cs"/>
          <w:rtl/>
        </w:rPr>
      </w:pPr>
      <w:r>
        <w:rPr>
          <w:rFonts w:hint="cs"/>
          <w:rtl/>
        </w:rPr>
        <w:t xml:space="preserve">אני אשמח שתעמדי פה אחרי שהם יורשעו, אבל לא לפני. זה סוב-יודיצה. </w:t>
      </w:r>
    </w:p>
    <w:p w14:paraId="3E1C4E7A" w14:textId="77777777" w:rsidR="00000000" w:rsidRDefault="00E52DD3">
      <w:pPr>
        <w:pStyle w:val="a"/>
        <w:rPr>
          <w:rFonts w:hint="cs"/>
          <w:rtl/>
        </w:rPr>
      </w:pPr>
    </w:p>
    <w:p w14:paraId="5EFB7323" w14:textId="77777777" w:rsidR="00000000" w:rsidRDefault="00E52DD3">
      <w:pPr>
        <w:pStyle w:val="SpeakerCon"/>
        <w:rPr>
          <w:rtl/>
        </w:rPr>
      </w:pPr>
      <w:bookmarkStart w:id="523" w:name="FS000001043T21_05_2003_19_28_26C"/>
      <w:bookmarkEnd w:id="523"/>
      <w:r>
        <w:rPr>
          <w:rtl/>
        </w:rPr>
        <w:t>יולי תמיר (העבודה-מימד):</w:t>
      </w:r>
    </w:p>
    <w:p w14:paraId="6F7CF73B" w14:textId="77777777" w:rsidR="00000000" w:rsidRDefault="00E52DD3">
      <w:pPr>
        <w:pStyle w:val="a"/>
        <w:rPr>
          <w:rtl/>
        </w:rPr>
      </w:pPr>
    </w:p>
    <w:p w14:paraId="28257365" w14:textId="77777777" w:rsidR="00000000" w:rsidRDefault="00E52DD3">
      <w:pPr>
        <w:pStyle w:val="a"/>
        <w:rPr>
          <w:rFonts w:hint="cs"/>
          <w:rtl/>
        </w:rPr>
      </w:pPr>
      <w:r>
        <w:rPr>
          <w:rFonts w:hint="cs"/>
          <w:rtl/>
        </w:rPr>
        <w:t>אדוני, הדברים שנאמרו מפי ה</w:t>
      </w:r>
      <w:r>
        <w:rPr>
          <w:rFonts w:hint="cs"/>
          <w:rtl/>
        </w:rPr>
        <w:t>חיילים ההם לא הוכחשו, והנה הדברים כפי שהם אמרו. הלוא מפי החייל הדברים נאמרו, החייל לא הכחיש את זה. החייל רואיין - - -</w:t>
      </w:r>
    </w:p>
    <w:p w14:paraId="3FC89EF7" w14:textId="77777777" w:rsidR="00000000" w:rsidRDefault="00E52DD3">
      <w:pPr>
        <w:pStyle w:val="a"/>
        <w:rPr>
          <w:rFonts w:hint="cs"/>
          <w:rtl/>
        </w:rPr>
      </w:pPr>
    </w:p>
    <w:p w14:paraId="0E874931" w14:textId="77777777" w:rsidR="00000000" w:rsidRDefault="00E52DD3">
      <w:pPr>
        <w:pStyle w:val="ac"/>
        <w:rPr>
          <w:rtl/>
        </w:rPr>
      </w:pPr>
      <w:r>
        <w:rPr>
          <w:rFonts w:hint="eastAsia"/>
          <w:rtl/>
        </w:rPr>
        <w:t>מיכאל</w:t>
      </w:r>
      <w:r>
        <w:rPr>
          <w:rtl/>
        </w:rPr>
        <w:t xml:space="preserve"> רצון (הליכוד):</w:t>
      </w:r>
    </w:p>
    <w:p w14:paraId="770FA002" w14:textId="77777777" w:rsidR="00000000" w:rsidRDefault="00E52DD3">
      <w:pPr>
        <w:pStyle w:val="a"/>
        <w:ind w:firstLine="0"/>
        <w:rPr>
          <w:rFonts w:hint="cs"/>
          <w:rtl/>
        </w:rPr>
      </w:pPr>
    </w:p>
    <w:p w14:paraId="2D7A6A4F" w14:textId="77777777" w:rsidR="00000000" w:rsidRDefault="00E52DD3">
      <w:pPr>
        <w:pStyle w:val="a"/>
        <w:rPr>
          <w:rFonts w:hint="cs"/>
          <w:rtl/>
        </w:rPr>
      </w:pPr>
      <w:r>
        <w:rPr>
          <w:rFonts w:hint="cs"/>
          <w:rtl/>
        </w:rPr>
        <w:t>שאלת את החייל?</w:t>
      </w:r>
    </w:p>
    <w:p w14:paraId="4C4D1CA9" w14:textId="77777777" w:rsidR="00000000" w:rsidRDefault="00E52DD3">
      <w:pPr>
        <w:pStyle w:val="a"/>
        <w:rPr>
          <w:rFonts w:hint="cs"/>
          <w:rtl/>
        </w:rPr>
      </w:pPr>
    </w:p>
    <w:p w14:paraId="45514F91" w14:textId="77777777" w:rsidR="00000000" w:rsidRDefault="00E52DD3">
      <w:pPr>
        <w:pStyle w:val="SpeakerCon"/>
        <w:rPr>
          <w:rtl/>
        </w:rPr>
      </w:pPr>
      <w:bookmarkStart w:id="524" w:name="FS000001043T21_05_2003_19_29_32C"/>
      <w:bookmarkEnd w:id="524"/>
      <w:r>
        <w:rPr>
          <w:rtl/>
        </w:rPr>
        <w:t>יולי תמיר (העבודה-מימד):</w:t>
      </w:r>
    </w:p>
    <w:p w14:paraId="5B665527" w14:textId="77777777" w:rsidR="00000000" w:rsidRDefault="00E52DD3">
      <w:pPr>
        <w:pStyle w:val="a"/>
        <w:rPr>
          <w:rtl/>
        </w:rPr>
      </w:pPr>
    </w:p>
    <w:p w14:paraId="7FDD8D16" w14:textId="77777777" w:rsidR="00000000" w:rsidRDefault="00E52DD3">
      <w:pPr>
        <w:pStyle w:val="a"/>
        <w:rPr>
          <w:rFonts w:hint="cs"/>
          <w:rtl/>
        </w:rPr>
      </w:pPr>
      <w:r>
        <w:rPr>
          <w:rFonts w:hint="cs"/>
          <w:rtl/>
        </w:rPr>
        <w:t xml:space="preserve">סליחה, החייל רואיין. מדובר פה במעשה שהוא מתאר אותו. אני יודעת שקשה לשמוע </w:t>
      </w:r>
      <w:r>
        <w:rPr>
          <w:rFonts w:hint="cs"/>
          <w:rtl/>
        </w:rPr>
        <w:t>את הדברים, אבל גם חשוב להגיד אותם.</w:t>
      </w:r>
    </w:p>
    <w:p w14:paraId="717A6F9D" w14:textId="77777777" w:rsidR="00000000" w:rsidRDefault="00E52DD3">
      <w:pPr>
        <w:pStyle w:val="a"/>
        <w:rPr>
          <w:rFonts w:hint="cs"/>
          <w:rtl/>
        </w:rPr>
      </w:pPr>
    </w:p>
    <w:p w14:paraId="0118C629" w14:textId="77777777" w:rsidR="00000000" w:rsidRDefault="00E52DD3">
      <w:pPr>
        <w:pStyle w:val="ac"/>
        <w:rPr>
          <w:rtl/>
        </w:rPr>
      </w:pPr>
      <w:r>
        <w:rPr>
          <w:rFonts w:hint="eastAsia"/>
          <w:rtl/>
        </w:rPr>
        <w:t>איוב</w:t>
      </w:r>
      <w:r>
        <w:rPr>
          <w:rtl/>
        </w:rPr>
        <w:t xml:space="preserve"> קרא (הליכוד):</w:t>
      </w:r>
    </w:p>
    <w:p w14:paraId="2E76CA91" w14:textId="77777777" w:rsidR="00000000" w:rsidRDefault="00E52DD3">
      <w:pPr>
        <w:pStyle w:val="a"/>
        <w:rPr>
          <w:rFonts w:hint="cs"/>
          <w:rtl/>
        </w:rPr>
      </w:pPr>
    </w:p>
    <w:p w14:paraId="1E45F4F2" w14:textId="77777777" w:rsidR="00000000" w:rsidRDefault="00E52DD3">
      <w:pPr>
        <w:pStyle w:val="a"/>
        <w:rPr>
          <w:rFonts w:hint="cs"/>
          <w:rtl/>
        </w:rPr>
      </w:pPr>
      <w:r>
        <w:rPr>
          <w:rFonts w:hint="cs"/>
          <w:rtl/>
        </w:rPr>
        <w:t xml:space="preserve">אני דיברתי אתם. את ראית בעיתון, אני ראיתי אותם. הם הכחישו את כל מה שנכתב בעיתון. </w:t>
      </w:r>
    </w:p>
    <w:p w14:paraId="7CD2A5D7" w14:textId="77777777" w:rsidR="00000000" w:rsidRDefault="00E52DD3">
      <w:pPr>
        <w:pStyle w:val="a"/>
        <w:rPr>
          <w:rFonts w:hint="cs"/>
          <w:rtl/>
        </w:rPr>
      </w:pPr>
    </w:p>
    <w:p w14:paraId="38311AF6" w14:textId="77777777" w:rsidR="00000000" w:rsidRDefault="00E52DD3">
      <w:pPr>
        <w:pStyle w:val="SpeakerCon"/>
        <w:rPr>
          <w:rtl/>
        </w:rPr>
      </w:pPr>
      <w:bookmarkStart w:id="525" w:name="FS000001043T21_05_2003_19_30_34C"/>
      <w:bookmarkEnd w:id="525"/>
      <w:r>
        <w:rPr>
          <w:rtl/>
        </w:rPr>
        <w:t>יולי תמיר (העבודה-מימד):</w:t>
      </w:r>
    </w:p>
    <w:p w14:paraId="4EE4162D" w14:textId="77777777" w:rsidR="00000000" w:rsidRDefault="00E52DD3">
      <w:pPr>
        <w:pStyle w:val="a"/>
        <w:rPr>
          <w:rtl/>
        </w:rPr>
      </w:pPr>
    </w:p>
    <w:p w14:paraId="1F3388C7" w14:textId="77777777" w:rsidR="00000000" w:rsidRDefault="00E52DD3">
      <w:pPr>
        <w:pStyle w:val="a"/>
        <w:rPr>
          <w:rFonts w:hint="cs"/>
          <w:rtl/>
        </w:rPr>
      </w:pPr>
      <w:r>
        <w:rPr>
          <w:rFonts w:hint="cs"/>
          <w:rtl/>
        </w:rPr>
        <w:t xml:space="preserve">החיילים האלה מספרים האחד על השני, כי איש לא רוצה - - - </w:t>
      </w:r>
    </w:p>
    <w:p w14:paraId="1712F843" w14:textId="77777777" w:rsidR="00000000" w:rsidRDefault="00E52DD3">
      <w:pPr>
        <w:pStyle w:val="a"/>
        <w:rPr>
          <w:rFonts w:hint="cs"/>
          <w:rtl/>
        </w:rPr>
      </w:pPr>
    </w:p>
    <w:p w14:paraId="4DCADE22" w14:textId="77777777" w:rsidR="00000000" w:rsidRDefault="00E52DD3">
      <w:pPr>
        <w:pStyle w:val="ac"/>
        <w:rPr>
          <w:rtl/>
        </w:rPr>
      </w:pPr>
      <w:r>
        <w:rPr>
          <w:rFonts w:hint="eastAsia"/>
          <w:rtl/>
        </w:rPr>
        <w:t>איוב</w:t>
      </w:r>
      <w:r>
        <w:rPr>
          <w:rtl/>
        </w:rPr>
        <w:t xml:space="preserve"> קרא (הליכוד):</w:t>
      </w:r>
    </w:p>
    <w:p w14:paraId="7AB8963D" w14:textId="77777777" w:rsidR="00000000" w:rsidRDefault="00E52DD3">
      <w:pPr>
        <w:pStyle w:val="a"/>
        <w:rPr>
          <w:rFonts w:hint="cs"/>
          <w:rtl/>
        </w:rPr>
      </w:pPr>
    </w:p>
    <w:p w14:paraId="1668A4D7" w14:textId="77777777" w:rsidR="00000000" w:rsidRDefault="00E52DD3">
      <w:pPr>
        <w:pStyle w:val="a"/>
        <w:rPr>
          <w:rFonts w:hint="cs"/>
          <w:rtl/>
        </w:rPr>
      </w:pPr>
      <w:r>
        <w:rPr>
          <w:rFonts w:hint="cs"/>
          <w:rtl/>
        </w:rPr>
        <w:t>זה כתוב בעיתון</w:t>
      </w:r>
      <w:r>
        <w:rPr>
          <w:rFonts w:hint="cs"/>
          <w:rtl/>
        </w:rPr>
        <w:t xml:space="preserve"> - - - </w:t>
      </w:r>
    </w:p>
    <w:p w14:paraId="47887730" w14:textId="77777777" w:rsidR="00000000" w:rsidRDefault="00E52DD3">
      <w:pPr>
        <w:pStyle w:val="a"/>
        <w:rPr>
          <w:rFonts w:hint="cs"/>
          <w:rtl/>
        </w:rPr>
      </w:pPr>
    </w:p>
    <w:p w14:paraId="59515749" w14:textId="77777777" w:rsidR="00000000" w:rsidRDefault="00E52DD3">
      <w:pPr>
        <w:pStyle w:val="SpeakerCon"/>
        <w:rPr>
          <w:rtl/>
        </w:rPr>
      </w:pPr>
      <w:bookmarkStart w:id="526" w:name="FS000001043T21_05_2003_19_31_10C"/>
      <w:bookmarkEnd w:id="526"/>
      <w:r>
        <w:rPr>
          <w:rtl/>
        </w:rPr>
        <w:t>יולי תמיר (העבודה-מימד):</w:t>
      </w:r>
    </w:p>
    <w:p w14:paraId="208E661C" w14:textId="77777777" w:rsidR="00000000" w:rsidRDefault="00E52DD3">
      <w:pPr>
        <w:pStyle w:val="a"/>
        <w:rPr>
          <w:rtl/>
        </w:rPr>
      </w:pPr>
    </w:p>
    <w:p w14:paraId="11F00ACE" w14:textId="77777777" w:rsidR="00000000" w:rsidRDefault="00E52DD3">
      <w:pPr>
        <w:pStyle w:val="a"/>
        <w:rPr>
          <w:rFonts w:hint="cs"/>
          <w:rtl/>
        </w:rPr>
      </w:pPr>
      <w:r>
        <w:rPr>
          <w:rFonts w:hint="cs"/>
          <w:rtl/>
        </w:rPr>
        <w:t xml:space="preserve">אדוני, אם העיתון לא אמר אמת, החיילים יגישו נגדו תביעת דיבה. לא ראיתי שכך היה. </w:t>
      </w:r>
    </w:p>
    <w:p w14:paraId="40DB3104" w14:textId="77777777" w:rsidR="00000000" w:rsidRDefault="00E52DD3">
      <w:pPr>
        <w:pStyle w:val="a"/>
        <w:rPr>
          <w:rFonts w:hint="cs"/>
          <w:rtl/>
        </w:rPr>
      </w:pPr>
    </w:p>
    <w:p w14:paraId="33F4386D" w14:textId="77777777" w:rsidR="00000000" w:rsidRDefault="00E52DD3">
      <w:pPr>
        <w:pStyle w:val="ac"/>
        <w:rPr>
          <w:rtl/>
        </w:rPr>
      </w:pPr>
      <w:r>
        <w:rPr>
          <w:rFonts w:hint="eastAsia"/>
          <w:rtl/>
        </w:rPr>
        <w:t>איוב</w:t>
      </w:r>
      <w:r>
        <w:rPr>
          <w:rtl/>
        </w:rPr>
        <w:t xml:space="preserve"> קרא (הליכוד):</w:t>
      </w:r>
    </w:p>
    <w:p w14:paraId="3B257C7F" w14:textId="77777777" w:rsidR="00000000" w:rsidRDefault="00E52DD3">
      <w:pPr>
        <w:pStyle w:val="a"/>
        <w:rPr>
          <w:rFonts w:hint="cs"/>
          <w:rtl/>
        </w:rPr>
      </w:pPr>
    </w:p>
    <w:p w14:paraId="2825F83E" w14:textId="77777777" w:rsidR="00000000" w:rsidRDefault="00E52DD3">
      <w:pPr>
        <w:pStyle w:val="a"/>
        <w:rPr>
          <w:rFonts w:hint="cs"/>
          <w:rtl/>
        </w:rPr>
      </w:pPr>
      <w:r>
        <w:rPr>
          <w:rFonts w:hint="cs"/>
          <w:rtl/>
        </w:rPr>
        <w:t xml:space="preserve">הם יגישו, אבל לא מכובד לבית-המחוקקים להתעסק עם סוב-יודיצה. </w:t>
      </w:r>
    </w:p>
    <w:p w14:paraId="53B12FC6" w14:textId="77777777" w:rsidR="00000000" w:rsidRDefault="00E52DD3">
      <w:pPr>
        <w:pStyle w:val="a"/>
        <w:rPr>
          <w:rFonts w:hint="cs"/>
          <w:rtl/>
        </w:rPr>
      </w:pPr>
    </w:p>
    <w:p w14:paraId="4F82A32F" w14:textId="77777777" w:rsidR="00000000" w:rsidRDefault="00E52DD3">
      <w:pPr>
        <w:pStyle w:val="SpeakerCon"/>
        <w:rPr>
          <w:rtl/>
        </w:rPr>
      </w:pPr>
      <w:bookmarkStart w:id="527" w:name="FS000001043T21_05_2003_19_32_08C"/>
      <w:bookmarkEnd w:id="527"/>
      <w:r>
        <w:rPr>
          <w:rtl/>
        </w:rPr>
        <w:t>יולי תמיר (העבודה-מימד):</w:t>
      </w:r>
    </w:p>
    <w:p w14:paraId="61BB1D43" w14:textId="77777777" w:rsidR="00000000" w:rsidRDefault="00E52DD3">
      <w:pPr>
        <w:pStyle w:val="a"/>
        <w:rPr>
          <w:rtl/>
        </w:rPr>
      </w:pPr>
    </w:p>
    <w:p w14:paraId="625E6F5A" w14:textId="77777777" w:rsidR="00000000" w:rsidRDefault="00E52DD3">
      <w:pPr>
        <w:pStyle w:val="a"/>
        <w:rPr>
          <w:rFonts w:hint="cs"/>
          <w:rtl/>
        </w:rPr>
      </w:pPr>
      <w:r>
        <w:rPr>
          <w:rFonts w:hint="cs"/>
          <w:rtl/>
        </w:rPr>
        <w:t>אדוני, מכובד מאוד לשאול את עצמנו מ</w:t>
      </w:r>
      <w:r>
        <w:rPr>
          <w:rFonts w:hint="cs"/>
          <w:rtl/>
        </w:rPr>
        <w:t>ה עושה הכיבוש המתמשך לחיילים שלנו, לילדים שלנו, שאנחנו שולחים אותם לשם בשמנו, ובשמנו הם עושים את הדברים הללו.</w:t>
      </w:r>
    </w:p>
    <w:p w14:paraId="5BE2ABA2" w14:textId="77777777" w:rsidR="00000000" w:rsidRDefault="00E52DD3">
      <w:pPr>
        <w:pStyle w:val="a"/>
        <w:rPr>
          <w:rFonts w:hint="cs"/>
          <w:rtl/>
        </w:rPr>
      </w:pPr>
    </w:p>
    <w:p w14:paraId="21DF3AD3" w14:textId="77777777" w:rsidR="00000000" w:rsidRDefault="00E52DD3">
      <w:pPr>
        <w:pStyle w:val="ac"/>
        <w:rPr>
          <w:rtl/>
        </w:rPr>
      </w:pPr>
      <w:r>
        <w:rPr>
          <w:rFonts w:hint="eastAsia"/>
          <w:rtl/>
        </w:rPr>
        <w:t>מיכאל</w:t>
      </w:r>
      <w:r>
        <w:rPr>
          <w:rtl/>
        </w:rPr>
        <w:t xml:space="preserve"> רצון (הליכוד):</w:t>
      </w:r>
    </w:p>
    <w:p w14:paraId="0BE06362" w14:textId="77777777" w:rsidR="00000000" w:rsidRDefault="00E52DD3">
      <w:pPr>
        <w:pStyle w:val="a"/>
        <w:rPr>
          <w:rFonts w:hint="cs"/>
          <w:rtl/>
        </w:rPr>
      </w:pPr>
    </w:p>
    <w:p w14:paraId="3A5158F4" w14:textId="77777777" w:rsidR="00000000" w:rsidRDefault="00E52DD3">
      <w:pPr>
        <w:pStyle w:val="a"/>
        <w:rPr>
          <w:rFonts w:hint="cs"/>
          <w:rtl/>
        </w:rPr>
      </w:pPr>
      <w:r>
        <w:rPr>
          <w:rFonts w:hint="cs"/>
          <w:rtl/>
        </w:rPr>
        <w:t xml:space="preserve">יולי, את קובעת שזאת עובדה? אני לא מבין - - - </w:t>
      </w:r>
    </w:p>
    <w:p w14:paraId="5DCE64E0" w14:textId="77777777" w:rsidR="00000000" w:rsidRDefault="00E52DD3">
      <w:pPr>
        <w:pStyle w:val="a"/>
        <w:rPr>
          <w:rFonts w:hint="cs"/>
          <w:rtl/>
        </w:rPr>
      </w:pPr>
    </w:p>
    <w:p w14:paraId="5200D637" w14:textId="77777777" w:rsidR="00000000" w:rsidRDefault="00E52DD3">
      <w:pPr>
        <w:pStyle w:val="SpeakerCon"/>
        <w:rPr>
          <w:rtl/>
        </w:rPr>
      </w:pPr>
      <w:bookmarkStart w:id="528" w:name="FS000001043T21_05_2003_19_34_00C"/>
      <w:bookmarkEnd w:id="528"/>
      <w:r>
        <w:rPr>
          <w:rtl/>
        </w:rPr>
        <w:t>יולי תמיר (העבודה-מימד):</w:t>
      </w:r>
    </w:p>
    <w:p w14:paraId="0526EAF4" w14:textId="77777777" w:rsidR="00000000" w:rsidRDefault="00E52DD3">
      <w:pPr>
        <w:pStyle w:val="a"/>
        <w:rPr>
          <w:rtl/>
        </w:rPr>
      </w:pPr>
    </w:p>
    <w:p w14:paraId="4110467E" w14:textId="77777777" w:rsidR="00000000" w:rsidRDefault="00E52DD3">
      <w:pPr>
        <w:pStyle w:val="a"/>
        <w:rPr>
          <w:rFonts w:hint="cs"/>
          <w:rtl/>
        </w:rPr>
      </w:pPr>
      <w:r>
        <w:rPr>
          <w:rFonts w:hint="cs"/>
          <w:rtl/>
        </w:rPr>
        <w:t xml:space="preserve">עם כל הכבוד לך, לא יעזור לכם להתעלם מהדברים האלה. </w:t>
      </w:r>
    </w:p>
    <w:p w14:paraId="286D1DED" w14:textId="77777777" w:rsidR="00000000" w:rsidRDefault="00E52DD3">
      <w:pPr>
        <w:pStyle w:val="a"/>
        <w:rPr>
          <w:rFonts w:hint="cs"/>
          <w:rtl/>
        </w:rPr>
      </w:pPr>
    </w:p>
    <w:p w14:paraId="7D21D1E1" w14:textId="77777777" w:rsidR="00000000" w:rsidRDefault="00E52DD3">
      <w:pPr>
        <w:pStyle w:val="ac"/>
        <w:rPr>
          <w:rtl/>
        </w:rPr>
      </w:pPr>
      <w:r>
        <w:rPr>
          <w:rFonts w:hint="eastAsia"/>
          <w:rtl/>
        </w:rPr>
        <w:t>מיכאל</w:t>
      </w:r>
      <w:r>
        <w:rPr>
          <w:rtl/>
        </w:rPr>
        <w:t xml:space="preserve"> רצון (הליכוד):</w:t>
      </w:r>
    </w:p>
    <w:p w14:paraId="157D9B34" w14:textId="77777777" w:rsidR="00000000" w:rsidRDefault="00E52DD3">
      <w:pPr>
        <w:pStyle w:val="a"/>
        <w:rPr>
          <w:rFonts w:hint="cs"/>
          <w:rtl/>
        </w:rPr>
      </w:pPr>
    </w:p>
    <w:p w14:paraId="0EB7D41D" w14:textId="77777777" w:rsidR="00000000" w:rsidRDefault="00E52DD3">
      <w:pPr>
        <w:pStyle w:val="a"/>
        <w:rPr>
          <w:rFonts w:hint="cs"/>
          <w:rtl/>
        </w:rPr>
      </w:pPr>
      <w:r>
        <w:rPr>
          <w:rFonts w:hint="cs"/>
          <w:rtl/>
        </w:rPr>
        <w:t>מה זה לא יעזור? את מקיזה את דמם.</w:t>
      </w:r>
    </w:p>
    <w:p w14:paraId="3D51152E" w14:textId="77777777" w:rsidR="00000000" w:rsidRDefault="00E52DD3">
      <w:pPr>
        <w:pStyle w:val="a"/>
        <w:rPr>
          <w:rFonts w:hint="cs"/>
          <w:rtl/>
        </w:rPr>
      </w:pPr>
    </w:p>
    <w:p w14:paraId="6AA66BD6" w14:textId="77777777" w:rsidR="00000000" w:rsidRDefault="00E52DD3">
      <w:pPr>
        <w:pStyle w:val="SpeakerCon"/>
        <w:rPr>
          <w:rtl/>
        </w:rPr>
      </w:pPr>
      <w:bookmarkStart w:id="529" w:name="FS000001043T21_05_2003_19_34_31C"/>
      <w:bookmarkEnd w:id="529"/>
      <w:r>
        <w:rPr>
          <w:rtl/>
        </w:rPr>
        <w:t>יולי תמיר (העבודה-מימד):</w:t>
      </w:r>
    </w:p>
    <w:p w14:paraId="0D83E0B0" w14:textId="77777777" w:rsidR="00000000" w:rsidRDefault="00E52DD3">
      <w:pPr>
        <w:pStyle w:val="a"/>
        <w:rPr>
          <w:rtl/>
        </w:rPr>
      </w:pPr>
    </w:p>
    <w:p w14:paraId="174F81A7" w14:textId="77777777" w:rsidR="00000000" w:rsidRDefault="00E52DD3">
      <w:pPr>
        <w:pStyle w:val="a"/>
        <w:rPr>
          <w:rFonts w:hint="cs"/>
          <w:rtl/>
        </w:rPr>
      </w:pPr>
      <w:r>
        <w:rPr>
          <w:rFonts w:hint="cs"/>
          <w:rtl/>
        </w:rPr>
        <w:t xml:space="preserve">אני לא מקיזה את דמם. אני אומרת לך דבר שלא נעים לשמוע אותו, שחיילי צה"ל במקרים לא מועטים, לצערי, עוברים בהתנהגותם על צווי המוסר הבסיסיים ועל כללי ההתנהגות האנושית. </w:t>
      </w:r>
    </w:p>
    <w:p w14:paraId="602DA29B" w14:textId="77777777" w:rsidR="00000000" w:rsidRDefault="00E52DD3">
      <w:pPr>
        <w:pStyle w:val="a"/>
        <w:rPr>
          <w:rFonts w:hint="cs"/>
          <w:rtl/>
        </w:rPr>
      </w:pPr>
    </w:p>
    <w:p w14:paraId="51C40453" w14:textId="77777777" w:rsidR="00000000" w:rsidRDefault="00E52DD3">
      <w:pPr>
        <w:pStyle w:val="ac"/>
        <w:rPr>
          <w:rtl/>
        </w:rPr>
      </w:pPr>
      <w:r>
        <w:rPr>
          <w:rFonts w:hint="eastAsia"/>
          <w:rtl/>
        </w:rPr>
        <w:t>איוב</w:t>
      </w:r>
      <w:r>
        <w:rPr>
          <w:rtl/>
        </w:rPr>
        <w:t xml:space="preserve"> קר</w:t>
      </w:r>
      <w:r>
        <w:rPr>
          <w:rtl/>
        </w:rPr>
        <w:t>א (הליכוד):</w:t>
      </w:r>
    </w:p>
    <w:p w14:paraId="67E6D332" w14:textId="77777777" w:rsidR="00000000" w:rsidRDefault="00E52DD3">
      <w:pPr>
        <w:pStyle w:val="a"/>
        <w:rPr>
          <w:rFonts w:hint="cs"/>
          <w:rtl/>
        </w:rPr>
      </w:pPr>
    </w:p>
    <w:p w14:paraId="1D410659" w14:textId="77777777" w:rsidR="00000000" w:rsidRDefault="00E52DD3">
      <w:pPr>
        <w:pStyle w:val="a"/>
        <w:rPr>
          <w:rFonts w:hint="cs"/>
          <w:rtl/>
        </w:rPr>
      </w:pPr>
      <w:r>
        <w:rPr>
          <w:rFonts w:hint="cs"/>
          <w:rtl/>
        </w:rPr>
        <w:t xml:space="preserve">איפה זה הוכח בבית-המשפט - - - </w:t>
      </w:r>
    </w:p>
    <w:p w14:paraId="629D4E5C" w14:textId="77777777" w:rsidR="00000000" w:rsidRDefault="00E52DD3">
      <w:pPr>
        <w:pStyle w:val="a"/>
        <w:rPr>
          <w:rtl/>
        </w:rPr>
      </w:pPr>
    </w:p>
    <w:p w14:paraId="47D40AF2" w14:textId="77777777" w:rsidR="00000000" w:rsidRDefault="00E52DD3">
      <w:pPr>
        <w:pStyle w:val="a"/>
        <w:rPr>
          <w:rFonts w:hint="cs"/>
          <w:rtl/>
        </w:rPr>
      </w:pPr>
    </w:p>
    <w:p w14:paraId="2CB4B27E" w14:textId="77777777" w:rsidR="00000000" w:rsidRDefault="00E52DD3">
      <w:pPr>
        <w:pStyle w:val="SpeakerCon"/>
        <w:rPr>
          <w:rtl/>
        </w:rPr>
      </w:pPr>
      <w:bookmarkStart w:id="530" w:name="FS000001043T21_05_2003_19_36_14C"/>
      <w:bookmarkEnd w:id="530"/>
      <w:r>
        <w:rPr>
          <w:rtl/>
        </w:rPr>
        <w:t>יולי תמיר (העבודה-מימד):</w:t>
      </w:r>
    </w:p>
    <w:p w14:paraId="2B3057AD" w14:textId="77777777" w:rsidR="00000000" w:rsidRDefault="00E52DD3">
      <w:pPr>
        <w:pStyle w:val="a"/>
        <w:rPr>
          <w:rtl/>
        </w:rPr>
      </w:pPr>
    </w:p>
    <w:p w14:paraId="78A061C2" w14:textId="77777777" w:rsidR="00000000" w:rsidRDefault="00E52DD3">
      <w:pPr>
        <w:pStyle w:val="a"/>
        <w:rPr>
          <w:rFonts w:hint="cs"/>
          <w:rtl/>
        </w:rPr>
      </w:pPr>
      <w:r>
        <w:rPr>
          <w:rFonts w:hint="cs"/>
          <w:rtl/>
        </w:rPr>
        <w:t xml:space="preserve">הם עושים את זה  במחסומים, והם עושים את זה - - - </w:t>
      </w:r>
    </w:p>
    <w:p w14:paraId="3BD34E7B" w14:textId="77777777" w:rsidR="00000000" w:rsidRDefault="00E52DD3">
      <w:pPr>
        <w:pStyle w:val="a"/>
        <w:rPr>
          <w:rFonts w:hint="cs"/>
          <w:rtl/>
        </w:rPr>
      </w:pPr>
    </w:p>
    <w:p w14:paraId="34769A07" w14:textId="77777777" w:rsidR="00000000" w:rsidRDefault="00E52DD3">
      <w:pPr>
        <w:pStyle w:val="ac"/>
        <w:rPr>
          <w:rtl/>
        </w:rPr>
      </w:pPr>
      <w:r>
        <w:rPr>
          <w:rFonts w:hint="eastAsia"/>
          <w:rtl/>
        </w:rPr>
        <w:t>מיכאל</w:t>
      </w:r>
      <w:r>
        <w:rPr>
          <w:rtl/>
        </w:rPr>
        <w:t xml:space="preserve"> רצון (הליכוד):</w:t>
      </w:r>
    </w:p>
    <w:p w14:paraId="44FFD41C" w14:textId="77777777" w:rsidR="00000000" w:rsidRDefault="00E52DD3">
      <w:pPr>
        <w:pStyle w:val="a"/>
        <w:rPr>
          <w:rFonts w:hint="cs"/>
          <w:rtl/>
        </w:rPr>
      </w:pPr>
    </w:p>
    <w:p w14:paraId="257920A6" w14:textId="77777777" w:rsidR="00000000" w:rsidRDefault="00E52DD3">
      <w:pPr>
        <w:pStyle w:val="a"/>
        <w:rPr>
          <w:rFonts w:hint="cs"/>
          <w:rtl/>
        </w:rPr>
      </w:pPr>
      <w:r>
        <w:rPr>
          <w:rFonts w:hint="cs"/>
          <w:rtl/>
        </w:rPr>
        <w:t xml:space="preserve">הם שומרים על ביטחונך - - - </w:t>
      </w:r>
    </w:p>
    <w:p w14:paraId="32E6380D" w14:textId="77777777" w:rsidR="00000000" w:rsidRDefault="00E52DD3">
      <w:pPr>
        <w:pStyle w:val="a"/>
        <w:rPr>
          <w:rFonts w:hint="cs"/>
          <w:rtl/>
        </w:rPr>
      </w:pPr>
    </w:p>
    <w:p w14:paraId="450129F5" w14:textId="77777777" w:rsidR="00000000" w:rsidRDefault="00E52DD3">
      <w:pPr>
        <w:pStyle w:val="SpeakerCon"/>
        <w:rPr>
          <w:rtl/>
        </w:rPr>
      </w:pPr>
      <w:bookmarkStart w:id="531" w:name="FS000001043T21_05_2003_19_36_44C"/>
      <w:bookmarkEnd w:id="531"/>
      <w:r>
        <w:rPr>
          <w:rtl/>
        </w:rPr>
        <w:t>יולי תמיר (העבודה-מימד):</w:t>
      </w:r>
    </w:p>
    <w:p w14:paraId="58B370AC" w14:textId="77777777" w:rsidR="00000000" w:rsidRDefault="00E52DD3">
      <w:pPr>
        <w:pStyle w:val="a"/>
        <w:rPr>
          <w:rtl/>
        </w:rPr>
      </w:pPr>
    </w:p>
    <w:p w14:paraId="76F65A10" w14:textId="77777777" w:rsidR="00000000" w:rsidRDefault="00E52DD3">
      <w:pPr>
        <w:pStyle w:val="a"/>
        <w:rPr>
          <w:rFonts w:hint="cs"/>
          <w:rtl/>
        </w:rPr>
      </w:pPr>
      <w:r>
        <w:rPr>
          <w:rFonts w:hint="cs"/>
          <w:rtl/>
        </w:rPr>
        <w:t xml:space="preserve">הם שומרים על ביטחוני, ועל כך אני מכבדת אותם, אבל כאשר הם </w:t>
      </w:r>
      <w:r>
        <w:rPr>
          <w:rFonts w:hint="cs"/>
          <w:rtl/>
        </w:rPr>
        <w:t xml:space="preserve">פועלים במחסומים, כפי שלא אחת אנחנו רואים, וכאשר הם עושים את הדברים שמדווח עליהם בכתבה הזאת, לא מדובר בביטחון, לא מדובר בשמירה על מדינת ישראל. מדובר בעבירה על החוק. </w:t>
      </w:r>
    </w:p>
    <w:p w14:paraId="63EA0103" w14:textId="77777777" w:rsidR="00000000" w:rsidRDefault="00E52DD3">
      <w:pPr>
        <w:pStyle w:val="a"/>
        <w:rPr>
          <w:rFonts w:hint="cs"/>
          <w:rtl/>
        </w:rPr>
      </w:pPr>
    </w:p>
    <w:p w14:paraId="2335AAD5" w14:textId="77777777" w:rsidR="00000000" w:rsidRDefault="00E52DD3">
      <w:pPr>
        <w:pStyle w:val="ac"/>
        <w:rPr>
          <w:rtl/>
        </w:rPr>
      </w:pPr>
      <w:r>
        <w:rPr>
          <w:rFonts w:hint="eastAsia"/>
          <w:rtl/>
        </w:rPr>
        <w:t>איוב</w:t>
      </w:r>
      <w:r>
        <w:rPr>
          <w:rtl/>
        </w:rPr>
        <w:t xml:space="preserve"> קרא (הליכוד):</w:t>
      </w:r>
    </w:p>
    <w:p w14:paraId="5CE75F94" w14:textId="77777777" w:rsidR="00000000" w:rsidRDefault="00E52DD3">
      <w:pPr>
        <w:pStyle w:val="a"/>
        <w:rPr>
          <w:rFonts w:hint="cs"/>
          <w:rtl/>
        </w:rPr>
      </w:pPr>
    </w:p>
    <w:p w14:paraId="334AA56E" w14:textId="77777777" w:rsidR="00000000" w:rsidRDefault="00E52DD3">
      <w:pPr>
        <w:pStyle w:val="a"/>
        <w:rPr>
          <w:rFonts w:hint="cs"/>
          <w:rtl/>
        </w:rPr>
      </w:pPr>
      <w:r>
        <w:rPr>
          <w:rFonts w:hint="cs"/>
          <w:rtl/>
        </w:rPr>
        <w:t xml:space="preserve">איזו עבירה - - - </w:t>
      </w:r>
    </w:p>
    <w:p w14:paraId="51B93FAE" w14:textId="77777777" w:rsidR="00000000" w:rsidRDefault="00E52DD3">
      <w:pPr>
        <w:pStyle w:val="a"/>
        <w:rPr>
          <w:rFonts w:hint="cs"/>
          <w:rtl/>
        </w:rPr>
      </w:pPr>
    </w:p>
    <w:p w14:paraId="4ACCE46E" w14:textId="77777777" w:rsidR="00000000" w:rsidRDefault="00E52DD3">
      <w:pPr>
        <w:pStyle w:val="SpeakerCon"/>
        <w:rPr>
          <w:rtl/>
        </w:rPr>
      </w:pPr>
      <w:bookmarkStart w:id="532" w:name="FS000001043T21_05_2003_19_37_53C"/>
      <w:bookmarkEnd w:id="532"/>
      <w:r>
        <w:rPr>
          <w:rtl/>
        </w:rPr>
        <w:t>יולי תמיר (העבודה-מימד):</w:t>
      </w:r>
    </w:p>
    <w:p w14:paraId="31643138" w14:textId="77777777" w:rsidR="00000000" w:rsidRDefault="00E52DD3">
      <w:pPr>
        <w:pStyle w:val="a"/>
        <w:rPr>
          <w:rtl/>
        </w:rPr>
      </w:pPr>
    </w:p>
    <w:p w14:paraId="6BC10257" w14:textId="77777777" w:rsidR="00000000" w:rsidRDefault="00E52DD3">
      <w:pPr>
        <w:pStyle w:val="a"/>
        <w:rPr>
          <w:rFonts w:hint="cs"/>
          <w:rtl/>
        </w:rPr>
      </w:pPr>
      <w:r>
        <w:rPr>
          <w:rFonts w:hint="cs"/>
          <w:rtl/>
        </w:rPr>
        <w:t>מדובר בהכתמת שמה של מדינת</w:t>
      </w:r>
      <w:r>
        <w:rPr>
          <w:rFonts w:hint="cs"/>
          <w:rtl/>
        </w:rPr>
        <w:t xml:space="preserve"> ישראל. </w:t>
      </w:r>
    </w:p>
    <w:p w14:paraId="6683AB01" w14:textId="77777777" w:rsidR="00000000" w:rsidRDefault="00E52DD3">
      <w:pPr>
        <w:pStyle w:val="a"/>
        <w:rPr>
          <w:rFonts w:hint="cs"/>
          <w:rtl/>
        </w:rPr>
      </w:pPr>
    </w:p>
    <w:p w14:paraId="644438AD" w14:textId="77777777" w:rsidR="00000000" w:rsidRDefault="00E52DD3">
      <w:pPr>
        <w:pStyle w:val="ac"/>
        <w:rPr>
          <w:rtl/>
        </w:rPr>
      </w:pPr>
      <w:r>
        <w:rPr>
          <w:rFonts w:hint="eastAsia"/>
          <w:rtl/>
        </w:rPr>
        <w:t>מיכאל</w:t>
      </w:r>
      <w:r>
        <w:rPr>
          <w:rtl/>
        </w:rPr>
        <w:t xml:space="preserve"> רצון (הליכוד):</w:t>
      </w:r>
    </w:p>
    <w:p w14:paraId="283F3398" w14:textId="77777777" w:rsidR="00000000" w:rsidRDefault="00E52DD3">
      <w:pPr>
        <w:pStyle w:val="a"/>
        <w:rPr>
          <w:rFonts w:hint="cs"/>
          <w:rtl/>
        </w:rPr>
      </w:pPr>
    </w:p>
    <w:p w14:paraId="1BAB1388" w14:textId="77777777" w:rsidR="00000000" w:rsidRDefault="00E52DD3">
      <w:pPr>
        <w:pStyle w:val="a"/>
        <w:rPr>
          <w:rFonts w:hint="cs"/>
          <w:rtl/>
        </w:rPr>
      </w:pPr>
      <w:r>
        <w:rPr>
          <w:rFonts w:hint="cs"/>
          <w:rtl/>
        </w:rPr>
        <w:t>מי אמר שהם עברו עבירה?</w:t>
      </w:r>
    </w:p>
    <w:p w14:paraId="0D18FC8F" w14:textId="77777777" w:rsidR="00000000" w:rsidRDefault="00E52DD3">
      <w:pPr>
        <w:pStyle w:val="a"/>
        <w:rPr>
          <w:rFonts w:hint="cs"/>
          <w:rtl/>
        </w:rPr>
      </w:pPr>
    </w:p>
    <w:p w14:paraId="129DBD9D" w14:textId="77777777" w:rsidR="00000000" w:rsidRDefault="00E52DD3">
      <w:pPr>
        <w:pStyle w:val="SpeakerCon"/>
        <w:rPr>
          <w:rtl/>
        </w:rPr>
      </w:pPr>
      <w:bookmarkStart w:id="533" w:name="FS000001043T21_05_2003_19_38_30C"/>
      <w:bookmarkEnd w:id="533"/>
      <w:r>
        <w:rPr>
          <w:rtl/>
        </w:rPr>
        <w:t>יולי תמיר (העבודה-מימד):</w:t>
      </w:r>
    </w:p>
    <w:p w14:paraId="487FE456" w14:textId="77777777" w:rsidR="00000000" w:rsidRDefault="00E52DD3">
      <w:pPr>
        <w:pStyle w:val="a"/>
        <w:rPr>
          <w:rtl/>
        </w:rPr>
      </w:pPr>
    </w:p>
    <w:p w14:paraId="6D6788D6" w14:textId="77777777" w:rsidR="00000000" w:rsidRDefault="00E52DD3">
      <w:pPr>
        <w:pStyle w:val="a"/>
        <w:rPr>
          <w:rFonts w:hint="cs"/>
          <w:rtl/>
        </w:rPr>
      </w:pPr>
      <w:r>
        <w:rPr>
          <w:rFonts w:hint="cs"/>
          <w:rtl/>
        </w:rPr>
        <w:t xml:space="preserve">לא יעזור לכם, כי אני לא ארד מהדוכן עד שאני אצטט את הדברים. </w:t>
      </w:r>
    </w:p>
    <w:p w14:paraId="37F97287" w14:textId="77777777" w:rsidR="00000000" w:rsidRDefault="00E52DD3">
      <w:pPr>
        <w:pStyle w:val="a"/>
        <w:rPr>
          <w:rFonts w:hint="cs"/>
          <w:rtl/>
        </w:rPr>
      </w:pPr>
    </w:p>
    <w:p w14:paraId="77AB7763" w14:textId="77777777" w:rsidR="00000000" w:rsidRDefault="00E52DD3">
      <w:pPr>
        <w:pStyle w:val="ac"/>
        <w:rPr>
          <w:rtl/>
        </w:rPr>
      </w:pPr>
      <w:r>
        <w:rPr>
          <w:rFonts w:hint="eastAsia"/>
          <w:rtl/>
        </w:rPr>
        <w:t>קריאות</w:t>
      </w:r>
      <w:r>
        <w:rPr>
          <w:rtl/>
        </w:rPr>
        <w:t>:</w:t>
      </w:r>
    </w:p>
    <w:p w14:paraId="081002B6" w14:textId="77777777" w:rsidR="00000000" w:rsidRDefault="00E52DD3">
      <w:pPr>
        <w:pStyle w:val="a"/>
        <w:rPr>
          <w:rFonts w:hint="cs"/>
          <w:rtl/>
        </w:rPr>
      </w:pPr>
    </w:p>
    <w:p w14:paraId="6944A967" w14:textId="77777777" w:rsidR="00000000" w:rsidRDefault="00E52DD3">
      <w:pPr>
        <w:pStyle w:val="a"/>
        <w:rPr>
          <w:rFonts w:hint="cs"/>
          <w:rtl/>
        </w:rPr>
      </w:pPr>
      <w:r>
        <w:rPr>
          <w:rFonts w:hint="cs"/>
          <w:rtl/>
        </w:rPr>
        <w:t xml:space="preserve">- - - </w:t>
      </w:r>
    </w:p>
    <w:p w14:paraId="0A23B17C" w14:textId="77777777" w:rsidR="00000000" w:rsidRDefault="00E52DD3">
      <w:pPr>
        <w:pStyle w:val="a"/>
        <w:rPr>
          <w:rFonts w:hint="cs"/>
          <w:rtl/>
        </w:rPr>
      </w:pPr>
    </w:p>
    <w:p w14:paraId="165C8617" w14:textId="77777777" w:rsidR="00000000" w:rsidRDefault="00E52DD3">
      <w:pPr>
        <w:pStyle w:val="ad"/>
        <w:rPr>
          <w:rtl/>
        </w:rPr>
      </w:pPr>
      <w:r>
        <w:rPr>
          <w:rtl/>
        </w:rPr>
        <w:t>היו"ר משה כחלון:</w:t>
      </w:r>
    </w:p>
    <w:p w14:paraId="7690E1FD" w14:textId="77777777" w:rsidR="00000000" w:rsidRDefault="00E52DD3">
      <w:pPr>
        <w:pStyle w:val="a"/>
        <w:rPr>
          <w:rtl/>
        </w:rPr>
      </w:pPr>
    </w:p>
    <w:p w14:paraId="2F3AAB9C" w14:textId="77777777" w:rsidR="00000000" w:rsidRDefault="00E52DD3">
      <w:pPr>
        <w:pStyle w:val="a"/>
        <w:rPr>
          <w:rFonts w:hint="cs"/>
          <w:rtl/>
        </w:rPr>
      </w:pPr>
      <w:r>
        <w:rPr>
          <w:rFonts w:hint="cs"/>
          <w:rtl/>
        </w:rPr>
        <w:t xml:space="preserve">חברי הכנסת , אני מבקש לאפשר לה לסיים. </w:t>
      </w:r>
    </w:p>
    <w:p w14:paraId="78D64D85" w14:textId="77777777" w:rsidR="00000000" w:rsidRDefault="00E52DD3">
      <w:pPr>
        <w:pStyle w:val="a"/>
        <w:rPr>
          <w:rtl/>
        </w:rPr>
      </w:pPr>
    </w:p>
    <w:p w14:paraId="5068DCF4" w14:textId="77777777" w:rsidR="00000000" w:rsidRDefault="00E52DD3">
      <w:pPr>
        <w:pStyle w:val="a"/>
        <w:rPr>
          <w:rFonts w:hint="cs"/>
          <w:rtl/>
        </w:rPr>
      </w:pPr>
    </w:p>
    <w:p w14:paraId="61F15D5F" w14:textId="77777777" w:rsidR="00000000" w:rsidRDefault="00E52DD3">
      <w:pPr>
        <w:pStyle w:val="ac"/>
        <w:rPr>
          <w:rFonts w:hint="cs"/>
          <w:rtl/>
        </w:rPr>
      </w:pPr>
      <w:r>
        <w:rPr>
          <w:rFonts w:hint="eastAsia"/>
          <w:rtl/>
        </w:rPr>
        <w:t>זאב</w:t>
      </w:r>
      <w:r>
        <w:rPr>
          <w:rtl/>
        </w:rPr>
        <w:t xml:space="preserve"> בוים (הליכוד):</w:t>
      </w:r>
      <w:r>
        <w:rPr>
          <w:rFonts w:hint="cs"/>
          <w:rtl/>
        </w:rPr>
        <w:t xml:space="preserve"> </w:t>
      </w:r>
    </w:p>
    <w:p w14:paraId="0397F276" w14:textId="77777777" w:rsidR="00000000" w:rsidRDefault="00E52DD3">
      <w:pPr>
        <w:pStyle w:val="a"/>
        <w:rPr>
          <w:rFonts w:hint="cs"/>
          <w:rtl/>
        </w:rPr>
      </w:pPr>
    </w:p>
    <w:p w14:paraId="773D5063" w14:textId="77777777" w:rsidR="00000000" w:rsidRDefault="00E52DD3">
      <w:pPr>
        <w:pStyle w:val="a"/>
        <w:rPr>
          <w:rFonts w:hint="cs"/>
          <w:rtl/>
        </w:rPr>
      </w:pPr>
      <w:r>
        <w:rPr>
          <w:rFonts w:hint="cs"/>
          <w:rtl/>
        </w:rPr>
        <w:t xml:space="preserve">- - - </w:t>
      </w:r>
    </w:p>
    <w:p w14:paraId="0641D6A9" w14:textId="77777777" w:rsidR="00000000" w:rsidRDefault="00E52DD3">
      <w:pPr>
        <w:pStyle w:val="a"/>
        <w:rPr>
          <w:rFonts w:hint="cs"/>
          <w:rtl/>
        </w:rPr>
      </w:pPr>
    </w:p>
    <w:p w14:paraId="26D4CC11" w14:textId="77777777" w:rsidR="00000000" w:rsidRDefault="00E52DD3">
      <w:pPr>
        <w:pStyle w:val="SpeakerCon"/>
        <w:rPr>
          <w:rtl/>
        </w:rPr>
      </w:pPr>
      <w:bookmarkStart w:id="534" w:name="FS000001043T21_05_2003_19_39_41C"/>
      <w:bookmarkEnd w:id="534"/>
      <w:r>
        <w:rPr>
          <w:rtl/>
        </w:rPr>
        <w:t>יולי תמי</w:t>
      </w:r>
      <w:r>
        <w:rPr>
          <w:rtl/>
        </w:rPr>
        <w:t>ר (העבודה-מימד):</w:t>
      </w:r>
    </w:p>
    <w:p w14:paraId="4CA56445" w14:textId="77777777" w:rsidR="00000000" w:rsidRDefault="00E52DD3">
      <w:pPr>
        <w:pStyle w:val="a"/>
        <w:rPr>
          <w:rtl/>
        </w:rPr>
      </w:pPr>
    </w:p>
    <w:p w14:paraId="00047879" w14:textId="77777777" w:rsidR="00000000" w:rsidRDefault="00E52DD3">
      <w:pPr>
        <w:pStyle w:val="a"/>
        <w:rPr>
          <w:rFonts w:hint="cs"/>
          <w:rtl/>
        </w:rPr>
      </w:pPr>
      <w:r>
        <w:rPr>
          <w:rFonts w:hint="cs"/>
          <w:rtl/>
        </w:rPr>
        <w:t>אני לא ארד מהדוכן, עד שאני אצטט את הדברים.</w:t>
      </w:r>
    </w:p>
    <w:p w14:paraId="468E5F6C" w14:textId="77777777" w:rsidR="00000000" w:rsidRDefault="00E52DD3">
      <w:pPr>
        <w:pStyle w:val="a"/>
        <w:rPr>
          <w:rFonts w:hint="cs"/>
          <w:rtl/>
        </w:rPr>
      </w:pPr>
    </w:p>
    <w:p w14:paraId="5EEF852E" w14:textId="77777777" w:rsidR="00000000" w:rsidRDefault="00E52DD3">
      <w:pPr>
        <w:pStyle w:val="ad"/>
        <w:rPr>
          <w:rtl/>
        </w:rPr>
      </w:pPr>
      <w:r>
        <w:rPr>
          <w:rtl/>
        </w:rPr>
        <w:t>היו"ר משה כחלון:</w:t>
      </w:r>
    </w:p>
    <w:p w14:paraId="25D52056" w14:textId="77777777" w:rsidR="00000000" w:rsidRDefault="00E52DD3">
      <w:pPr>
        <w:pStyle w:val="a"/>
        <w:rPr>
          <w:rtl/>
        </w:rPr>
      </w:pPr>
    </w:p>
    <w:p w14:paraId="7C4648EC" w14:textId="77777777" w:rsidR="00000000" w:rsidRDefault="00E52DD3">
      <w:pPr>
        <w:pStyle w:val="a"/>
        <w:rPr>
          <w:rFonts w:hint="cs"/>
          <w:rtl/>
        </w:rPr>
      </w:pPr>
      <w:r>
        <w:rPr>
          <w:rFonts w:hint="cs"/>
          <w:rtl/>
        </w:rPr>
        <w:t>סגן השר בוים. סגן השר מיכאל רצון.</w:t>
      </w:r>
    </w:p>
    <w:p w14:paraId="2F688317" w14:textId="77777777" w:rsidR="00000000" w:rsidRDefault="00E52DD3">
      <w:pPr>
        <w:pStyle w:val="a"/>
        <w:rPr>
          <w:rFonts w:hint="cs"/>
          <w:rtl/>
        </w:rPr>
      </w:pPr>
    </w:p>
    <w:p w14:paraId="5779DED9" w14:textId="77777777" w:rsidR="00000000" w:rsidRDefault="00E52DD3">
      <w:pPr>
        <w:pStyle w:val="SpeakerCon"/>
        <w:rPr>
          <w:rtl/>
        </w:rPr>
      </w:pPr>
      <w:bookmarkStart w:id="535" w:name="FS000001043T21_05_2003_19_40_14C"/>
      <w:bookmarkEnd w:id="535"/>
      <w:r>
        <w:rPr>
          <w:rtl/>
        </w:rPr>
        <w:t>יולי תמיר (העבודה-מימד):</w:t>
      </w:r>
    </w:p>
    <w:p w14:paraId="79670E55" w14:textId="77777777" w:rsidR="00000000" w:rsidRDefault="00E52DD3">
      <w:pPr>
        <w:pStyle w:val="a"/>
        <w:rPr>
          <w:rtl/>
        </w:rPr>
      </w:pPr>
    </w:p>
    <w:p w14:paraId="019DDB7A" w14:textId="77777777" w:rsidR="00000000" w:rsidRDefault="00E52DD3">
      <w:pPr>
        <w:pStyle w:val="a"/>
        <w:rPr>
          <w:rFonts w:hint="cs"/>
          <w:rtl/>
        </w:rPr>
      </w:pPr>
      <w:r>
        <w:rPr>
          <w:rFonts w:hint="cs"/>
          <w:rtl/>
        </w:rPr>
        <w:t xml:space="preserve">אני מצטטת את הדברים הללו כי חשוב לשמוע אותם, כי בגבול שבין שמירה על ביטחון להתבהמות כוללת של החברה הישראלית - - - </w:t>
      </w:r>
    </w:p>
    <w:p w14:paraId="1FF98FE5" w14:textId="77777777" w:rsidR="00000000" w:rsidRDefault="00E52DD3">
      <w:pPr>
        <w:pStyle w:val="a"/>
        <w:rPr>
          <w:rFonts w:hint="cs"/>
          <w:rtl/>
        </w:rPr>
      </w:pPr>
    </w:p>
    <w:p w14:paraId="4411FCFD" w14:textId="77777777" w:rsidR="00000000" w:rsidRDefault="00E52DD3">
      <w:pPr>
        <w:pStyle w:val="ac"/>
        <w:rPr>
          <w:rtl/>
        </w:rPr>
      </w:pPr>
      <w:r>
        <w:rPr>
          <w:rFonts w:hint="eastAsia"/>
          <w:rtl/>
        </w:rPr>
        <w:t>איוב</w:t>
      </w:r>
      <w:r>
        <w:rPr>
          <w:rtl/>
        </w:rPr>
        <w:t xml:space="preserve"> קרא (הליכוד):</w:t>
      </w:r>
    </w:p>
    <w:p w14:paraId="01234F1E" w14:textId="77777777" w:rsidR="00000000" w:rsidRDefault="00E52DD3">
      <w:pPr>
        <w:pStyle w:val="a"/>
        <w:rPr>
          <w:rFonts w:hint="cs"/>
          <w:rtl/>
        </w:rPr>
      </w:pPr>
    </w:p>
    <w:p w14:paraId="429EDB8F" w14:textId="77777777" w:rsidR="00000000" w:rsidRDefault="00E52DD3">
      <w:pPr>
        <w:pStyle w:val="a"/>
        <w:rPr>
          <w:rFonts w:hint="cs"/>
          <w:rtl/>
        </w:rPr>
      </w:pPr>
      <w:r>
        <w:rPr>
          <w:rFonts w:hint="cs"/>
          <w:rtl/>
        </w:rPr>
        <w:t>למה את לא מדברת על ערפאת שכל יום רוצח לנו חפים מפשע? למה?</w:t>
      </w:r>
    </w:p>
    <w:p w14:paraId="6359D67D" w14:textId="77777777" w:rsidR="00000000" w:rsidRDefault="00E52DD3">
      <w:pPr>
        <w:pStyle w:val="a"/>
        <w:rPr>
          <w:rFonts w:hint="cs"/>
          <w:rtl/>
        </w:rPr>
      </w:pPr>
    </w:p>
    <w:p w14:paraId="0886610A" w14:textId="77777777" w:rsidR="00000000" w:rsidRDefault="00E52DD3">
      <w:pPr>
        <w:pStyle w:val="SpeakerCon"/>
        <w:rPr>
          <w:rtl/>
        </w:rPr>
      </w:pPr>
      <w:bookmarkStart w:id="536" w:name="FS000001043T21_05_2003_19_41_23C"/>
      <w:bookmarkEnd w:id="536"/>
      <w:r>
        <w:rPr>
          <w:rtl/>
        </w:rPr>
        <w:t>יולי תמיר (העבודה-מימד):</w:t>
      </w:r>
    </w:p>
    <w:p w14:paraId="26457821" w14:textId="77777777" w:rsidR="00000000" w:rsidRDefault="00E52DD3">
      <w:pPr>
        <w:pStyle w:val="a"/>
        <w:rPr>
          <w:rtl/>
        </w:rPr>
      </w:pPr>
    </w:p>
    <w:p w14:paraId="521E4601" w14:textId="77777777" w:rsidR="00000000" w:rsidRDefault="00E52DD3">
      <w:pPr>
        <w:pStyle w:val="a"/>
        <w:rPr>
          <w:rFonts w:hint="cs"/>
          <w:rtl/>
        </w:rPr>
      </w:pPr>
      <w:r>
        <w:rPr>
          <w:rFonts w:hint="cs"/>
          <w:rtl/>
        </w:rPr>
        <w:t>אדוני היקר, כשאני מוצאת לנכון לגנות את ערפאת, אין לי כל רתיעה לעשות את זה, ואני עושה את זה בכל פעם שקורה אירוע שאני חושבת שהוא לא ראוי. אני גם לא מוכנ</w:t>
      </w:r>
      <w:r>
        <w:rPr>
          <w:rFonts w:hint="cs"/>
          <w:rtl/>
        </w:rPr>
        <w:t>ה לעצום את העיניים ולא לראות את הדברים הללו שהם דברים חשובים, ומה שבעיניך נחשב כלום, בעיני נחשב דבר חמור.</w:t>
      </w:r>
    </w:p>
    <w:p w14:paraId="6E708128" w14:textId="77777777" w:rsidR="00000000" w:rsidRDefault="00E52DD3">
      <w:pPr>
        <w:pStyle w:val="a"/>
        <w:rPr>
          <w:rFonts w:hint="cs"/>
          <w:rtl/>
        </w:rPr>
      </w:pPr>
    </w:p>
    <w:p w14:paraId="6D17D1D7" w14:textId="77777777" w:rsidR="00000000" w:rsidRDefault="00E52DD3">
      <w:pPr>
        <w:pStyle w:val="ac"/>
        <w:rPr>
          <w:rtl/>
        </w:rPr>
      </w:pPr>
      <w:r>
        <w:rPr>
          <w:rFonts w:hint="eastAsia"/>
          <w:rtl/>
        </w:rPr>
        <w:t>איוב</w:t>
      </w:r>
      <w:r>
        <w:rPr>
          <w:rtl/>
        </w:rPr>
        <w:t xml:space="preserve"> קרא (הליכוד):</w:t>
      </w:r>
    </w:p>
    <w:p w14:paraId="45DA1E1D" w14:textId="77777777" w:rsidR="00000000" w:rsidRDefault="00E52DD3">
      <w:pPr>
        <w:pStyle w:val="a"/>
        <w:rPr>
          <w:rFonts w:hint="cs"/>
          <w:rtl/>
        </w:rPr>
      </w:pPr>
    </w:p>
    <w:p w14:paraId="5BC225DC" w14:textId="77777777" w:rsidR="00000000" w:rsidRDefault="00E52DD3">
      <w:pPr>
        <w:pStyle w:val="a"/>
        <w:rPr>
          <w:rFonts w:hint="cs"/>
          <w:rtl/>
        </w:rPr>
      </w:pPr>
      <w:r>
        <w:rPr>
          <w:rFonts w:hint="cs"/>
          <w:rtl/>
        </w:rPr>
        <w:t xml:space="preserve">את מורידה את המוטיבציה. אנשים לא ילכו לשרת - - - </w:t>
      </w:r>
    </w:p>
    <w:p w14:paraId="42335545" w14:textId="77777777" w:rsidR="00000000" w:rsidRDefault="00E52DD3">
      <w:pPr>
        <w:pStyle w:val="a"/>
        <w:rPr>
          <w:rFonts w:hint="cs"/>
          <w:rtl/>
        </w:rPr>
      </w:pPr>
    </w:p>
    <w:p w14:paraId="465B0491" w14:textId="77777777" w:rsidR="00000000" w:rsidRDefault="00E52DD3">
      <w:pPr>
        <w:pStyle w:val="ac"/>
        <w:rPr>
          <w:rtl/>
        </w:rPr>
      </w:pPr>
      <w:r>
        <w:rPr>
          <w:rFonts w:hint="eastAsia"/>
          <w:rtl/>
        </w:rPr>
        <w:t>זאב</w:t>
      </w:r>
      <w:r>
        <w:rPr>
          <w:rtl/>
        </w:rPr>
        <w:t xml:space="preserve"> בוים (הליכוד):</w:t>
      </w:r>
    </w:p>
    <w:p w14:paraId="2CCB19F9" w14:textId="77777777" w:rsidR="00000000" w:rsidRDefault="00E52DD3">
      <w:pPr>
        <w:pStyle w:val="a"/>
        <w:rPr>
          <w:rFonts w:hint="cs"/>
          <w:rtl/>
        </w:rPr>
      </w:pPr>
    </w:p>
    <w:p w14:paraId="06B0437F" w14:textId="77777777" w:rsidR="00000000" w:rsidRDefault="00E52DD3">
      <w:pPr>
        <w:pStyle w:val="a"/>
        <w:rPr>
          <w:rFonts w:hint="cs"/>
          <w:rtl/>
        </w:rPr>
      </w:pPr>
      <w:r>
        <w:rPr>
          <w:rFonts w:hint="cs"/>
          <w:rtl/>
        </w:rPr>
        <w:t xml:space="preserve">- - - </w:t>
      </w:r>
    </w:p>
    <w:p w14:paraId="331A110A" w14:textId="77777777" w:rsidR="00000000" w:rsidRDefault="00E52DD3">
      <w:pPr>
        <w:pStyle w:val="a"/>
        <w:rPr>
          <w:rFonts w:hint="cs"/>
          <w:rtl/>
        </w:rPr>
      </w:pPr>
    </w:p>
    <w:p w14:paraId="0A0C856D" w14:textId="77777777" w:rsidR="00000000" w:rsidRDefault="00E52DD3">
      <w:pPr>
        <w:pStyle w:val="ad"/>
        <w:rPr>
          <w:rtl/>
        </w:rPr>
      </w:pPr>
      <w:r>
        <w:rPr>
          <w:rtl/>
        </w:rPr>
        <w:t>היו"ר משה כחלון:</w:t>
      </w:r>
    </w:p>
    <w:p w14:paraId="1D676371" w14:textId="77777777" w:rsidR="00000000" w:rsidRDefault="00E52DD3">
      <w:pPr>
        <w:pStyle w:val="a"/>
        <w:rPr>
          <w:rtl/>
        </w:rPr>
      </w:pPr>
    </w:p>
    <w:p w14:paraId="225EAC69" w14:textId="77777777" w:rsidR="00000000" w:rsidRDefault="00E52DD3">
      <w:pPr>
        <w:pStyle w:val="a"/>
        <w:rPr>
          <w:rFonts w:hint="cs"/>
          <w:rtl/>
        </w:rPr>
      </w:pPr>
      <w:r>
        <w:rPr>
          <w:rFonts w:hint="cs"/>
          <w:rtl/>
        </w:rPr>
        <w:t>סגן השר בוים, סגן השר מיכאל רצון</w:t>
      </w:r>
      <w:r>
        <w:rPr>
          <w:rFonts w:hint="cs"/>
          <w:rtl/>
        </w:rPr>
        <w:t>, אני מבקש לאפשר לחברת הכנסת תמיר לסיים.</w:t>
      </w:r>
    </w:p>
    <w:p w14:paraId="25090120" w14:textId="77777777" w:rsidR="00000000" w:rsidRDefault="00E52DD3">
      <w:pPr>
        <w:pStyle w:val="a"/>
        <w:rPr>
          <w:rFonts w:hint="cs"/>
          <w:rtl/>
        </w:rPr>
      </w:pPr>
    </w:p>
    <w:p w14:paraId="657CFF51" w14:textId="77777777" w:rsidR="00000000" w:rsidRDefault="00E52DD3">
      <w:pPr>
        <w:pStyle w:val="SpeakerCon"/>
        <w:rPr>
          <w:rtl/>
        </w:rPr>
      </w:pPr>
      <w:bookmarkStart w:id="537" w:name="FS000001043T21_05_2003_19_43_31C"/>
      <w:bookmarkEnd w:id="537"/>
      <w:r>
        <w:rPr>
          <w:rtl/>
        </w:rPr>
        <w:t>יולי תמיר (העבודה-מימד):</w:t>
      </w:r>
    </w:p>
    <w:p w14:paraId="075BA656" w14:textId="77777777" w:rsidR="00000000" w:rsidRDefault="00E52DD3">
      <w:pPr>
        <w:pStyle w:val="a"/>
        <w:rPr>
          <w:rtl/>
        </w:rPr>
      </w:pPr>
    </w:p>
    <w:p w14:paraId="6208F7E6" w14:textId="77777777" w:rsidR="00000000" w:rsidRDefault="00E52DD3">
      <w:pPr>
        <w:pStyle w:val="a"/>
        <w:rPr>
          <w:rFonts w:hint="cs"/>
          <w:rtl/>
        </w:rPr>
      </w:pPr>
      <w:r>
        <w:rPr>
          <w:rFonts w:hint="cs"/>
          <w:rtl/>
        </w:rPr>
        <w:t xml:space="preserve">היושב-ראש אומנם לא מצליח לאפשר כאן זכות דיבור - - - </w:t>
      </w:r>
    </w:p>
    <w:p w14:paraId="0D1B1769" w14:textId="77777777" w:rsidR="00000000" w:rsidRDefault="00E52DD3">
      <w:pPr>
        <w:pStyle w:val="a"/>
        <w:rPr>
          <w:rFonts w:hint="cs"/>
          <w:rtl/>
        </w:rPr>
      </w:pPr>
    </w:p>
    <w:p w14:paraId="635DDD5A" w14:textId="77777777" w:rsidR="00000000" w:rsidRDefault="00E52DD3">
      <w:pPr>
        <w:pStyle w:val="ad"/>
        <w:rPr>
          <w:rtl/>
        </w:rPr>
      </w:pPr>
      <w:r>
        <w:rPr>
          <w:rtl/>
        </w:rPr>
        <w:t>היו"ר משה כחלון:</w:t>
      </w:r>
    </w:p>
    <w:p w14:paraId="2301A71B" w14:textId="77777777" w:rsidR="00000000" w:rsidRDefault="00E52DD3">
      <w:pPr>
        <w:pStyle w:val="a"/>
        <w:rPr>
          <w:rtl/>
        </w:rPr>
      </w:pPr>
    </w:p>
    <w:p w14:paraId="11746F62" w14:textId="77777777" w:rsidR="00000000" w:rsidRDefault="00E52DD3">
      <w:pPr>
        <w:pStyle w:val="a"/>
        <w:rPr>
          <w:rFonts w:hint="cs"/>
          <w:rtl/>
        </w:rPr>
      </w:pPr>
      <w:r>
        <w:rPr>
          <w:rFonts w:hint="cs"/>
          <w:rtl/>
        </w:rPr>
        <w:t>חבר הכנסת בוים, חבר הכנסת רצון - - -</w:t>
      </w:r>
    </w:p>
    <w:p w14:paraId="3AE1BB66" w14:textId="77777777" w:rsidR="00000000" w:rsidRDefault="00E52DD3">
      <w:pPr>
        <w:pStyle w:val="a"/>
        <w:rPr>
          <w:rFonts w:hint="cs"/>
          <w:rtl/>
        </w:rPr>
      </w:pPr>
    </w:p>
    <w:p w14:paraId="00DF05C2" w14:textId="77777777" w:rsidR="00000000" w:rsidRDefault="00E52DD3">
      <w:pPr>
        <w:pStyle w:val="ac"/>
        <w:rPr>
          <w:rtl/>
        </w:rPr>
      </w:pPr>
      <w:r>
        <w:rPr>
          <w:rFonts w:hint="eastAsia"/>
          <w:rtl/>
        </w:rPr>
        <w:t>זאב</w:t>
      </w:r>
      <w:r>
        <w:rPr>
          <w:rtl/>
        </w:rPr>
        <w:t xml:space="preserve"> בוים (הליכוד):</w:t>
      </w:r>
    </w:p>
    <w:p w14:paraId="06ECA4D1" w14:textId="77777777" w:rsidR="00000000" w:rsidRDefault="00E52DD3">
      <w:pPr>
        <w:pStyle w:val="a"/>
        <w:rPr>
          <w:rFonts w:hint="cs"/>
          <w:rtl/>
        </w:rPr>
      </w:pPr>
    </w:p>
    <w:p w14:paraId="3F7BA864" w14:textId="77777777" w:rsidR="00000000" w:rsidRDefault="00E52DD3">
      <w:pPr>
        <w:pStyle w:val="a"/>
        <w:rPr>
          <w:rFonts w:hint="cs"/>
          <w:rtl/>
        </w:rPr>
      </w:pPr>
      <w:r>
        <w:rPr>
          <w:rFonts w:hint="cs"/>
          <w:rtl/>
        </w:rPr>
        <w:t xml:space="preserve">אין עוד הכרעה בבית-המשפט - - - </w:t>
      </w:r>
    </w:p>
    <w:p w14:paraId="05F7C7BB" w14:textId="77777777" w:rsidR="00000000" w:rsidRDefault="00E52DD3">
      <w:pPr>
        <w:pStyle w:val="a"/>
        <w:rPr>
          <w:rFonts w:hint="cs"/>
          <w:rtl/>
        </w:rPr>
      </w:pPr>
    </w:p>
    <w:p w14:paraId="0DB5FFFE" w14:textId="77777777" w:rsidR="00000000" w:rsidRDefault="00E52DD3">
      <w:pPr>
        <w:pStyle w:val="ad"/>
        <w:rPr>
          <w:rtl/>
        </w:rPr>
      </w:pPr>
      <w:r>
        <w:rPr>
          <w:rtl/>
        </w:rPr>
        <w:t>היו"ר משה כחלון:</w:t>
      </w:r>
    </w:p>
    <w:p w14:paraId="1A2A6973" w14:textId="77777777" w:rsidR="00000000" w:rsidRDefault="00E52DD3">
      <w:pPr>
        <w:pStyle w:val="a"/>
        <w:rPr>
          <w:rtl/>
        </w:rPr>
      </w:pPr>
    </w:p>
    <w:p w14:paraId="681C20C4" w14:textId="77777777" w:rsidR="00000000" w:rsidRDefault="00E52DD3">
      <w:pPr>
        <w:pStyle w:val="a"/>
        <w:rPr>
          <w:rFonts w:hint="cs"/>
          <w:rtl/>
        </w:rPr>
      </w:pPr>
      <w:r>
        <w:rPr>
          <w:rFonts w:hint="cs"/>
          <w:rtl/>
        </w:rPr>
        <w:t>סגן השר</w:t>
      </w:r>
      <w:r>
        <w:rPr>
          <w:rFonts w:hint="cs"/>
          <w:rtl/>
        </w:rPr>
        <w:t xml:space="preserve"> בוים, אני מבקש לאפשר לה לדבר, ואני מוסיף לה את זמן ההפרעות. חבר הכנסת קרא, יש לך הצעה אחרת ותוכל לבטא את מה שאתה רוצה. אני מבקש לאפשר לה לדבר. בבקשה, חברת הכנסת תמיר. </w:t>
      </w:r>
    </w:p>
    <w:p w14:paraId="1A21DDB1" w14:textId="77777777" w:rsidR="00000000" w:rsidRDefault="00E52DD3">
      <w:pPr>
        <w:pStyle w:val="a"/>
        <w:rPr>
          <w:rFonts w:hint="cs"/>
          <w:rtl/>
        </w:rPr>
      </w:pPr>
    </w:p>
    <w:p w14:paraId="204284A7" w14:textId="77777777" w:rsidR="00000000" w:rsidRDefault="00E52DD3">
      <w:pPr>
        <w:pStyle w:val="SpeakerCon"/>
        <w:rPr>
          <w:rtl/>
        </w:rPr>
      </w:pPr>
      <w:bookmarkStart w:id="538" w:name="FS000001043T21_05_2003_19_45_26C"/>
      <w:bookmarkEnd w:id="538"/>
      <w:r>
        <w:rPr>
          <w:rtl/>
        </w:rPr>
        <w:t>יולי תמיר (העבודה-מימד):</w:t>
      </w:r>
    </w:p>
    <w:p w14:paraId="32E7BABC" w14:textId="77777777" w:rsidR="00000000" w:rsidRDefault="00E52DD3">
      <w:pPr>
        <w:pStyle w:val="a"/>
        <w:rPr>
          <w:rtl/>
        </w:rPr>
      </w:pPr>
    </w:p>
    <w:p w14:paraId="7EF37D62" w14:textId="77777777" w:rsidR="00000000" w:rsidRDefault="00E52DD3">
      <w:pPr>
        <w:pStyle w:val="a"/>
        <w:rPr>
          <w:rFonts w:hint="cs"/>
          <w:rtl/>
        </w:rPr>
      </w:pPr>
      <w:r>
        <w:rPr>
          <w:rFonts w:hint="cs"/>
          <w:rtl/>
        </w:rPr>
        <w:t>אני מודה לך, אדוני היושב-ראש. אני יודעת, כמו שאמרתי קודם, שה</w:t>
      </w:r>
      <w:r>
        <w:rPr>
          <w:rFonts w:hint="cs"/>
          <w:rtl/>
        </w:rPr>
        <w:t xml:space="preserve">דברים כואבים, אבל הם דברים - - - </w:t>
      </w:r>
    </w:p>
    <w:p w14:paraId="5E1E168E" w14:textId="77777777" w:rsidR="00000000" w:rsidRDefault="00E52DD3">
      <w:pPr>
        <w:pStyle w:val="a"/>
        <w:rPr>
          <w:rFonts w:hint="cs"/>
          <w:rtl/>
        </w:rPr>
      </w:pPr>
    </w:p>
    <w:p w14:paraId="43542C76" w14:textId="77777777" w:rsidR="00000000" w:rsidRDefault="00E52DD3">
      <w:pPr>
        <w:pStyle w:val="ac"/>
        <w:rPr>
          <w:rtl/>
        </w:rPr>
      </w:pPr>
      <w:r>
        <w:rPr>
          <w:rFonts w:hint="eastAsia"/>
          <w:rtl/>
        </w:rPr>
        <w:t>מיכאל</w:t>
      </w:r>
      <w:r>
        <w:rPr>
          <w:rtl/>
        </w:rPr>
        <w:t xml:space="preserve"> רצון (הליכוד):</w:t>
      </w:r>
    </w:p>
    <w:p w14:paraId="0F3A93C5" w14:textId="77777777" w:rsidR="00000000" w:rsidRDefault="00E52DD3">
      <w:pPr>
        <w:pStyle w:val="a"/>
        <w:rPr>
          <w:rFonts w:hint="cs"/>
          <w:rtl/>
        </w:rPr>
      </w:pPr>
    </w:p>
    <w:p w14:paraId="5543AB6E" w14:textId="77777777" w:rsidR="00000000" w:rsidRDefault="00E52DD3">
      <w:pPr>
        <w:pStyle w:val="a"/>
        <w:rPr>
          <w:rFonts w:hint="cs"/>
          <w:rtl/>
        </w:rPr>
      </w:pPr>
      <w:r>
        <w:rPr>
          <w:rFonts w:hint="cs"/>
          <w:rtl/>
        </w:rPr>
        <w:t xml:space="preserve">ודאי שזה כואב שאת אומרת דברים - - - </w:t>
      </w:r>
    </w:p>
    <w:p w14:paraId="20148403" w14:textId="77777777" w:rsidR="00000000" w:rsidRDefault="00E52DD3">
      <w:pPr>
        <w:pStyle w:val="a"/>
        <w:rPr>
          <w:rFonts w:hint="cs"/>
          <w:rtl/>
        </w:rPr>
      </w:pPr>
    </w:p>
    <w:p w14:paraId="4E1933E4" w14:textId="77777777" w:rsidR="00000000" w:rsidRDefault="00E52DD3">
      <w:pPr>
        <w:pStyle w:val="ad"/>
        <w:rPr>
          <w:rtl/>
        </w:rPr>
      </w:pPr>
      <w:r>
        <w:rPr>
          <w:rtl/>
        </w:rPr>
        <w:t>היו"ר משה כחלון:</w:t>
      </w:r>
    </w:p>
    <w:p w14:paraId="37E892A3" w14:textId="77777777" w:rsidR="00000000" w:rsidRDefault="00E52DD3">
      <w:pPr>
        <w:pStyle w:val="a"/>
        <w:rPr>
          <w:rtl/>
        </w:rPr>
      </w:pPr>
    </w:p>
    <w:p w14:paraId="704E44C3" w14:textId="77777777" w:rsidR="00000000" w:rsidRDefault="00E52DD3">
      <w:pPr>
        <w:pStyle w:val="a"/>
        <w:rPr>
          <w:rFonts w:hint="cs"/>
          <w:rtl/>
        </w:rPr>
      </w:pPr>
      <w:r>
        <w:rPr>
          <w:rFonts w:hint="cs"/>
          <w:rtl/>
        </w:rPr>
        <w:t>חבר הכנסת רצון, השמעת את דבריך.</w:t>
      </w:r>
    </w:p>
    <w:p w14:paraId="05B0ECF9" w14:textId="77777777" w:rsidR="00000000" w:rsidRDefault="00E52DD3">
      <w:pPr>
        <w:pStyle w:val="a"/>
        <w:rPr>
          <w:rFonts w:hint="cs"/>
          <w:rtl/>
        </w:rPr>
      </w:pPr>
    </w:p>
    <w:p w14:paraId="6F7FB0F2" w14:textId="77777777" w:rsidR="00000000" w:rsidRDefault="00E52DD3">
      <w:pPr>
        <w:pStyle w:val="SpeakerCon"/>
        <w:rPr>
          <w:rtl/>
        </w:rPr>
      </w:pPr>
      <w:bookmarkStart w:id="539" w:name="FS000001043T21_05_2003_19_46_45C"/>
      <w:bookmarkEnd w:id="539"/>
      <w:r>
        <w:rPr>
          <w:rtl/>
        </w:rPr>
        <w:t>יולי תמיר (העבודה-מימד):</w:t>
      </w:r>
    </w:p>
    <w:p w14:paraId="10B41F5D" w14:textId="77777777" w:rsidR="00000000" w:rsidRDefault="00E52DD3">
      <w:pPr>
        <w:pStyle w:val="a"/>
        <w:rPr>
          <w:rtl/>
        </w:rPr>
      </w:pPr>
    </w:p>
    <w:p w14:paraId="6923F88B" w14:textId="77777777" w:rsidR="00000000" w:rsidRDefault="00E52DD3">
      <w:pPr>
        <w:pStyle w:val="a"/>
        <w:rPr>
          <w:rFonts w:hint="cs"/>
          <w:rtl/>
        </w:rPr>
      </w:pPr>
      <w:r>
        <w:rPr>
          <w:rFonts w:hint="cs"/>
          <w:rtl/>
        </w:rPr>
        <w:t xml:space="preserve">זה כואב שחיילים שלנו, בשמי ובשמך, חבר הכנסת רצון, עושים דברים שלא צריכים להיעשות. </w:t>
      </w:r>
    </w:p>
    <w:p w14:paraId="2402CA75" w14:textId="77777777" w:rsidR="00000000" w:rsidRDefault="00E52DD3">
      <w:pPr>
        <w:pStyle w:val="a"/>
        <w:rPr>
          <w:rFonts w:hint="cs"/>
          <w:rtl/>
        </w:rPr>
      </w:pPr>
    </w:p>
    <w:p w14:paraId="1A1DBBCE" w14:textId="77777777" w:rsidR="00000000" w:rsidRDefault="00E52DD3">
      <w:pPr>
        <w:pStyle w:val="ac"/>
        <w:rPr>
          <w:rtl/>
        </w:rPr>
      </w:pPr>
      <w:r>
        <w:rPr>
          <w:rFonts w:hint="eastAsia"/>
          <w:rtl/>
        </w:rPr>
        <w:t>מיכאל</w:t>
      </w:r>
      <w:r>
        <w:rPr>
          <w:rtl/>
        </w:rPr>
        <w:t xml:space="preserve"> רצון (הליכוד):</w:t>
      </w:r>
    </w:p>
    <w:p w14:paraId="01BA8463" w14:textId="77777777" w:rsidR="00000000" w:rsidRDefault="00E52DD3">
      <w:pPr>
        <w:pStyle w:val="a"/>
        <w:rPr>
          <w:rFonts w:hint="cs"/>
          <w:rtl/>
        </w:rPr>
      </w:pPr>
    </w:p>
    <w:p w14:paraId="6B75866E" w14:textId="77777777" w:rsidR="00000000" w:rsidRDefault="00E52DD3">
      <w:pPr>
        <w:pStyle w:val="a"/>
        <w:rPr>
          <w:rFonts w:hint="cs"/>
          <w:rtl/>
        </w:rPr>
      </w:pPr>
      <w:r>
        <w:rPr>
          <w:rFonts w:hint="cs"/>
          <w:rtl/>
        </w:rPr>
        <w:t>הם עושים דברים נהדרים.</w:t>
      </w:r>
    </w:p>
    <w:p w14:paraId="16B31A35" w14:textId="77777777" w:rsidR="00000000" w:rsidRDefault="00E52DD3">
      <w:pPr>
        <w:pStyle w:val="a"/>
        <w:rPr>
          <w:rFonts w:hint="cs"/>
          <w:rtl/>
        </w:rPr>
      </w:pPr>
    </w:p>
    <w:p w14:paraId="7001318D" w14:textId="77777777" w:rsidR="00000000" w:rsidRDefault="00E52DD3">
      <w:pPr>
        <w:pStyle w:val="SpeakerCon"/>
        <w:rPr>
          <w:rtl/>
        </w:rPr>
      </w:pPr>
      <w:bookmarkStart w:id="540" w:name="FS000001043T21_05_2003_19_47_42C"/>
      <w:bookmarkEnd w:id="540"/>
      <w:r>
        <w:rPr>
          <w:rtl/>
        </w:rPr>
        <w:t>יולי תמיר (העבודה-מימד):</w:t>
      </w:r>
    </w:p>
    <w:p w14:paraId="78D6E74E" w14:textId="77777777" w:rsidR="00000000" w:rsidRDefault="00E52DD3">
      <w:pPr>
        <w:pStyle w:val="a"/>
        <w:rPr>
          <w:rtl/>
        </w:rPr>
      </w:pPr>
    </w:p>
    <w:p w14:paraId="6774898E" w14:textId="77777777" w:rsidR="00000000" w:rsidRDefault="00E52DD3">
      <w:pPr>
        <w:pStyle w:val="a"/>
        <w:rPr>
          <w:rFonts w:hint="cs"/>
          <w:rtl/>
        </w:rPr>
      </w:pPr>
      <w:r>
        <w:rPr>
          <w:rFonts w:hint="cs"/>
          <w:rtl/>
        </w:rPr>
        <w:t xml:space="preserve">על הדברים האלה כולנו מברכים. </w:t>
      </w:r>
    </w:p>
    <w:p w14:paraId="7CCDEDEA" w14:textId="77777777" w:rsidR="00000000" w:rsidRDefault="00E52DD3">
      <w:pPr>
        <w:pStyle w:val="a"/>
        <w:rPr>
          <w:rFonts w:hint="cs"/>
          <w:rtl/>
        </w:rPr>
      </w:pPr>
    </w:p>
    <w:p w14:paraId="032D2857" w14:textId="77777777" w:rsidR="00000000" w:rsidRDefault="00E52DD3">
      <w:pPr>
        <w:pStyle w:val="ac"/>
        <w:rPr>
          <w:rtl/>
        </w:rPr>
      </w:pPr>
      <w:r>
        <w:rPr>
          <w:rFonts w:hint="eastAsia"/>
          <w:rtl/>
        </w:rPr>
        <w:t>מיכאל</w:t>
      </w:r>
      <w:r>
        <w:rPr>
          <w:rtl/>
        </w:rPr>
        <w:t xml:space="preserve"> רצון (הליכוד):</w:t>
      </w:r>
    </w:p>
    <w:p w14:paraId="76714EAB" w14:textId="77777777" w:rsidR="00000000" w:rsidRDefault="00E52DD3">
      <w:pPr>
        <w:pStyle w:val="a"/>
        <w:rPr>
          <w:rFonts w:hint="cs"/>
          <w:rtl/>
        </w:rPr>
      </w:pPr>
    </w:p>
    <w:p w14:paraId="73E3F7BF" w14:textId="77777777" w:rsidR="00000000" w:rsidRDefault="00E52DD3">
      <w:pPr>
        <w:pStyle w:val="a"/>
        <w:rPr>
          <w:rFonts w:hint="cs"/>
          <w:rtl/>
        </w:rPr>
      </w:pPr>
      <w:r>
        <w:rPr>
          <w:rFonts w:hint="cs"/>
          <w:rtl/>
        </w:rPr>
        <w:t xml:space="preserve">הם שומרים עלייך ועל הילדים שלך - - - </w:t>
      </w:r>
    </w:p>
    <w:p w14:paraId="0BA45473" w14:textId="77777777" w:rsidR="00000000" w:rsidRDefault="00E52DD3">
      <w:pPr>
        <w:pStyle w:val="a"/>
        <w:rPr>
          <w:rFonts w:hint="cs"/>
          <w:rtl/>
        </w:rPr>
      </w:pPr>
    </w:p>
    <w:p w14:paraId="3A486F35" w14:textId="77777777" w:rsidR="00000000" w:rsidRDefault="00E52DD3">
      <w:pPr>
        <w:pStyle w:val="ad"/>
        <w:rPr>
          <w:rtl/>
        </w:rPr>
      </w:pPr>
      <w:r>
        <w:rPr>
          <w:rtl/>
        </w:rPr>
        <w:t>היו"ר משה כחלון:</w:t>
      </w:r>
    </w:p>
    <w:p w14:paraId="07DF1D46" w14:textId="77777777" w:rsidR="00000000" w:rsidRDefault="00E52DD3">
      <w:pPr>
        <w:pStyle w:val="a"/>
        <w:rPr>
          <w:rtl/>
        </w:rPr>
      </w:pPr>
    </w:p>
    <w:p w14:paraId="1572B1D1" w14:textId="77777777" w:rsidR="00000000" w:rsidRDefault="00E52DD3">
      <w:pPr>
        <w:pStyle w:val="a"/>
        <w:rPr>
          <w:rFonts w:hint="cs"/>
          <w:rtl/>
        </w:rPr>
      </w:pPr>
      <w:r>
        <w:rPr>
          <w:rFonts w:hint="cs"/>
          <w:rtl/>
        </w:rPr>
        <w:t>חבר הכנסת רצון.</w:t>
      </w:r>
    </w:p>
    <w:p w14:paraId="6C1C58EB" w14:textId="77777777" w:rsidR="00000000" w:rsidRDefault="00E52DD3">
      <w:pPr>
        <w:pStyle w:val="a"/>
        <w:rPr>
          <w:rFonts w:hint="cs"/>
          <w:rtl/>
        </w:rPr>
      </w:pPr>
    </w:p>
    <w:p w14:paraId="168C1FD7" w14:textId="77777777" w:rsidR="00000000" w:rsidRDefault="00E52DD3">
      <w:pPr>
        <w:pStyle w:val="SpeakerCon"/>
        <w:rPr>
          <w:rtl/>
        </w:rPr>
      </w:pPr>
      <w:bookmarkStart w:id="541" w:name="FS000001043T21_05_2003_19_48_19C"/>
      <w:bookmarkEnd w:id="541"/>
      <w:r>
        <w:rPr>
          <w:rtl/>
        </w:rPr>
        <w:t>יולי תמיר (העבודה-מימד):</w:t>
      </w:r>
    </w:p>
    <w:p w14:paraId="18AE474F" w14:textId="77777777" w:rsidR="00000000" w:rsidRDefault="00E52DD3">
      <w:pPr>
        <w:pStyle w:val="a"/>
        <w:rPr>
          <w:rtl/>
        </w:rPr>
      </w:pPr>
    </w:p>
    <w:p w14:paraId="70F2711F" w14:textId="77777777" w:rsidR="00000000" w:rsidRDefault="00E52DD3">
      <w:pPr>
        <w:pStyle w:val="a"/>
        <w:rPr>
          <w:rFonts w:hint="cs"/>
          <w:rtl/>
        </w:rPr>
      </w:pPr>
      <w:r>
        <w:rPr>
          <w:rFonts w:hint="cs"/>
          <w:rtl/>
        </w:rPr>
        <w:t>חבר הכנסת רצון, יש לך בלבול אחד</w:t>
      </w:r>
      <w:r>
        <w:rPr>
          <w:rFonts w:hint="cs"/>
          <w:rtl/>
        </w:rPr>
        <w:t xml:space="preserve"> יסודי - - -</w:t>
      </w:r>
    </w:p>
    <w:p w14:paraId="1FEAA0C9" w14:textId="77777777" w:rsidR="00000000" w:rsidRDefault="00E52DD3">
      <w:pPr>
        <w:pStyle w:val="a"/>
        <w:rPr>
          <w:rFonts w:hint="cs"/>
          <w:rtl/>
        </w:rPr>
      </w:pPr>
    </w:p>
    <w:p w14:paraId="0726EF80" w14:textId="77777777" w:rsidR="00000000" w:rsidRDefault="00E52DD3">
      <w:pPr>
        <w:pStyle w:val="ad"/>
        <w:rPr>
          <w:rtl/>
        </w:rPr>
      </w:pPr>
      <w:r>
        <w:rPr>
          <w:rtl/>
        </w:rPr>
        <w:t>היו"ר משה כחלון:</w:t>
      </w:r>
    </w:p>
    <w:p w14:paraId="7BBEC8FA" w14:textId="77777777" w:rsidR="00000000" w:rsidRDefault="00E52DD3">
      <w:pPr>
        <w:pStyle w:val="a"/>
        <w:rPr>
          <w:rtl/>
        </w:rPr>
      </w:pPr>
    </w:p>
    <w:p w14:paraId="613129F6" w14:textId="77777777" w:rsidR="00000000" w:rsidRDefault="00E52DD3">
      <w:pPr>
        <w:pStyle w:val="a"/>
        <w:rPr>
          <w:rFonts w:hint="cs"/>
          <w:rtl/>
        </w:rPr>
      </w:pPr>
      <w:r>
        <w:rPr>
          <w:rFonts w:hint="cs"/>
          <w:rtl/>
        </w:rPr>
        <w:t xml:space="preserve">אני מבקש לאפשר לה לסיים. היא לא התחילה את הדברים שלה. אני מחזיר לה את הזמן הזה. אני מבקש מכם לגלות סבלנות ולאפשר לה לדבר. תודה. </w:t>
      </w:r>
    </w:p>
    <w:p w14:paraId="3623A80C" w14:textId="77777777" w:rsidR="00000000" w:rsidRDefault="00E52DD3">
      <w:pPr>
        <w:pStyle w:val="a"/>
        <w:ind w:firstLine="0"/>
        <w:rPr>
          <w:rFonts w:hint="cs"/>
          <w:rtl/>
        </w:rPr>
      </w:pPr>
    </w:p>
    <w:p w14:paraId="10F29A7F" w14:textId="77777777" w:rsidR="00000000" w:rsidRDefault="00E52DD3">
      <w:pPr>
        <w:pStyle w:val="ac"/>
        <w:rPr>
          <w:rtl/>
        </w:rPr>
      </w:pPr>
      <w:r>
        <w:rPr>
          <w:rFonts w:hint="eastAsia"/>
          <w:rtl/>
        </w:rPr>
        <w:t>מיכאל</w:t>
      </w:r>
      <w:r>
        <w:rPr>
          <w:rtl/>
        </w:rPr>
        <w:t xml:space="preserve"> רצון (הליכוד):</w:t>
      </w:r>
    </w:p>
    <w:p w14:paraId="461DAE36" w14:textId="77777777" w:rsidR="00000000" w:rsidRDefault="00E52DD3">
      <w:pPr>
        <w:pStyle w:val="a"/>
        <w:rPr>
          <w:rFonts w:hint="cs"/>
          <w:rtl/>
        </w:rPr>
      </w:pPr>
    </w:p>
    <w:p w14:paraId="7BB130AB" w14:textId="77777777" w:rsidR="00000000" w:rsidRDefault="00E52DD3">
      <w:pPr>
        <w:pStyle w:val="a"/>
        <w:rPr>
          <w:rFonts w:hint="cs"/>
          <w:rtl/>
        </w:rPr>
      </w:pPr>
      <w:r>
        <w:rPr>
          <w:rFonts w:hint="cs"/>
          <w:rtl/>
        </w:rPr>
        <w:t xml:space="preserve">- - - </w:t>
      </w:r>
    </w:p>
    <w:p w14:paraId="57A51544" w14:textId="77777777" w:rsidR="00000000" w:rsidRDefault="00E52DD3">
      <w:pPr>
        <w:pStyle w:val="a"/>
        <w:rPr>
          <w:rFonts w:hint="cs"/>
          <w:rtl/>
        </w:rPr>
      </w:pPr>
    </w:p>
    <w:p w14:paraId="732DC95C" w14:textId="77777777" w:rsidR="00000000" w:rsidRDefault="00E52DD3">
      <w:pPr>
        <w:pStyle w:val="ad"/>
        <w:rPr>
          <w:rtl/>
        </w:rPr>
      </w:pPr>
      <w:r>
        <w:rPr>
          <w:rtl/>
        </w:rPr>
        <w:t>היו"ר משה כחלון:</w:t>
      </w:r>
    </w:p>
    <w:p w14:paraId="3E92D1B2" w14:textId="77777777" w:rsidR="00000000" w:rsidRDefault="00E52DD3">
      <w:pPr>
        <w:pStyle w:val="a"/>
        <w:rPr>
          <w:rtl/>
        </w:rPr>
      </w:pPr>
    </w:p>
    <w:p w14:paraId="21837C7F" w14:textId="77777777" w:rsidR="00000000" w:rsidRDefault="00E52DD3">
      <w:pPr>
        <w:pStyle w:val="a"/>
        <w:rPr>
          <w:rFonts w:hint="cs"/>
          <w:rtl/>
        </w:rPr>
      </w:pPr>
      <w:r>
        <w:rPr>
          <w:rFonts w:hint="cs"/>
          <w:rtl/>
        </w:rPr>
        <w:t>קראתם קריאות ביניים. חמש דקות אפשרתי לכם קריאו</w:t>
      </w:r>
      <w:r>
        <w:rPr>
          <w:rFonts w:hint="cs"/>
          <w:rtl/>
        </w:rPr>
        <w:t xml:space="preserve">ת ביניים. דבריכם נשמעו. </w:t>
      </w:r>
    </w:p>
    <w:p w14:paraId="4C4BDE04" w14:textId="77777777" w:rsidR="00000000" w:rsidRDefault="00E52DD3">
      <w:pPr>
        <w:pStyle w:val="a"/>
        <w:rPr>
          <w:rFonts w:hint="cs"/>
          <w:rtl/>
        </w:rPr>
      </w:pPr>
    </w:p>
    <w:p w14:paraId="15911D0B" w14:textId="77777777" w:rsidR="00000000" w:rsidRDefault="00E52DD3">
      <w:pPr>
        <w:pStyle w:val="ac"/>
        <w:rPr>
          <w:rtl/>
        </w:rPr>
      </w:pPr>
      <w:r>
        <w:rPr>
          <w:rFonts w:hint="eastAsia"/>
          <w:rtl/>
        </w:rPr>
        <w:t>איוב</w:t>
      </w:r>
      <w:r>
        <w:rPr>
          <w:rtl/>
        </w:rPr>
        <w:t xml:space="preserve"> קרא (הליכוד):</w:t>
      </w:r>
    </w:p>
    <w:p w14:paraId="7B13DD73" w14:textId="77777777" w:rsidR="00000000" w:rsidRDefault="00E52DD3">
      <w:pPr>
        <w:pStyle w:val="a"/>
        <w:rPr>
          <w:rFonts w:hint="cs"/>
          <w:rtl/>
        </w:rPr>
      </w:pPr>
    </w:p>
    <w:p w14:paraId="4423764B" w14:textId="77777777" w:rsidR="00000000" w:rsidRDefault="00E52DD3">
      <w:pPr>
        <w:pStyle w:val="a"/>
        <w:rPr>
          <w:rFonts w:hint="cs"/>
          <w:rtl/>
        </w:rPr>
      </w:pPr>
      <w:r>
        <w:rPr>
          <w:rFonts w:hint="cs"/>
          <w:rtl/>
        </w:rPr>
        <w:t xml:space="preserve">אדוני היושב-ראש, אני מוכן לקבל כל דבר חוץ מלהשמיץ את חיילי צה"ל ואת כוחות הביטחון. </w:t>
      </w:r>
    </w:p>
    <w:p w14:paraId="1F7DFC48" w14:textId="77777777" w:rsidR="00000000" w:rsidRDefault="00E52DD3">
      <w:pPr>
        <w:pStyle w:val="a"/>
        <w:rPr>
          <w:rFonts w:hint="cs"/>
          <w:rtl/>
        </w:rPr>
      </w:pPr>
    </w:p>
    <w:p w14:paraId="3F441240" w14:textId="77777777" w:rsidR="00000000" w:rsidRDefault="00E52DD3">
      <w:pPr>
        <w:pStyle w:val="ad"/>
        <w:rPr>
          <w:rtl/>
        </w:rPr>
      </w:pPr>
      <w:r>
        <w:rPr>
          <w:rtl/>
        </w:rPr>
        <w:t>היו"ר משה כחלון:</w:t>
      </w:r>
    </w:p>
    <w:p w14:paraId="317CEEA7" w14:textId="77777777" w:rsidR="00000000" w:rsidRDefault="00E52DD3">
      <w:pPr>
        <w:pStyle w:val="a"/>
        <w:rPr>
          <w:rtl/>
        </w:rPr>
      </w:pPr>
    </w:p>
    <w:p w14:paraId="20DC487F" w14:textId="77777777" w:rsidR="00000000" w:rsidRDefault="00E52DD3">
      <w:pPr>
        <w:pStyle w:val="a"/>
        <w:rPr>
          <w:rFonts w:hint="cs"/>
          <w:rtl/>
        </w:rPr>
      </w:pPr>
      <w:r>
        <w:rPr>
          <w:rFonts w:hint="cs"/>
          <w:rtl/>
        </w:rPr>
        <w:t>שמענו, אפשרתי לכם. לך יש הצעה אחרת.</w:t>
      </w:r>
    </w:p>
    <w:p w14:paraId="3DD60315" w14:textId="77777777" w:rsidR="00000000" w:rsidRDefault="00E52DD3">
      <w:pPr>
        <w:pStyle w:val="a"/>
        <w:rPr>
          <w:rtl/>
        </w:rPr>
      </w:pPr>
    </w:p>
    <w:p w14:paraId="56411964" w14:textId="77777777" w:rsidR="00000000" w:rsidRDefault="00E52DD3">
      <w:pPr>
        <w:pStyle w:val="a"/>
        <w:rPr>
          <w:rFonts w:hint="cs"/>
          <w:rtl/>
        </w:rPr>
      </w:pPr>
    </w:p>
    <w:p w14:paraId="1A77E639" w14:textId="77777777" w:rsidR="00000000" w:rsidRDefault="00E52DD3">
      <w:pPr>
        <w:pStyle w:val="SpeakerCon"/>
        <w:rPr>
          <w:rtl/>
        </w:rPr>
      </w:pPr>
      <w:bookmarkStart w:id="542" w:name="FS000001043T21_05_2003_19_50_50C"/>
      <w:bookmarkEnd w:id="542"/>
      <w:r>
        <w:rPr>
          <w:rtl/>
        </w:rPr>
        <w:t>יולי תמיר (העבודה-מימד):</w:t>
      </w:r>
    </w:p>
    <w:p w14:paraId="04C7EAD5" w14:textId="77777777" w:rsidR="00000000" w:rsidRDefault="00E52DD3">
      <w:pPr>
        <w:pStyle w:val="a"/>
        <w:rPr>
          <w:rtl/>
        </w:rPr>
      </w:pPr>
    </w:p>
    <w:p w14:paraId="0488A3DB" w14:textId="77777777" w:rsidR="00000000" w:rsidRDefault="00E52DD3">
      <w:pPr>
        <w:pStyle w:val="a"/>
        <w:rPr>
          <w:rFonts w:hint="cs"/>
          <w:rtl/>
        </w:rPr>
      </w:pPr>
      <w:r>
        <w:rPr>
          <w:rFonts w:hint="cs"/>
          <w:rtl/>
        </w:rPr>
        <w:t>אני שמחה שאתה מגן באופן חסר הבחנה על כל מעש</w:t>
      </w:r>
      <w:r>
        <w:rPr>
          <w:rFonts w:hint="cs"/>
          <w:rtl/>
        </w:rPr>
        <w:t xml:space="preserve">ה. זה מראה חוסר הבחנה מוסרי גמור. </w:t>
      </w:r>
    </w:p>
    <w:p w14:paraId="0902BE10" w14:textId="77777777" w:rsidR="00000000" w:rsidRDefault="00E52DD3">
      <w:pPr>
        <w:pStyle w:val="a"/>
        <w:rPr>
          <w:rFonts w:hint="cs"/>
          <w:rtl/>
        </w:rPr>
      </w:pPr>
    </w:p>
    <w:p w14:paraId="49421373" w14:textId="77777777" w:rsidR="00000000" w:rsidRDefault="00E52DD3">
      <w:pPr>
        <w:pStyle w:val="a"/>
        <w:rPr>
          <w:rFonts w:hint="cs"/>
          <w:rtl/>
        </w:rPr>
      </w:pPr>
      <w:r>
        <w:rPr>
          <w:rFonts w:hint="cs"/>
          <w:rtl/>
        </w:rPr>
        <w:t>לכן, אחזור לדברים כפי שפורסמו ולא הוכחשו. אני חושבת שהם מעידים על לא מעט אירועים אחרים. לכן, אקדים ואומר מה אבקש בסוף דברי, אם השר יסכים - להעביר את הדיון לוועדת החוץ והביטחון, על מנת לבדוק את האירועים לעומקם ולהביא את א</w:t>
      </w:r>
      <w:r>
        <w:rPr>
          <w:rFonts w:hint="cs"/>
          <w:rtl/>
        </w:rPr>
        <w:t>לה שעשו את המעשים, אם עשו אותם, על עונשם.</w:t>
      </w:r>
    </w:p>
    <w:p w14:paraId="06F0FFFE" w14:textId="77777777" w:rsidR="00000000" w:rsidRDefault="00E52DD3">
      <w:pPr>
        <w:pStyle w:val="a"/>
        <w:rPr>
          <w:rFonts w:hint="cs"/>
          <w:rtl/>
        </w:rPr>
      </w:pPr>
    </w:p>
    <w:p w14:paraId="66996540" w14:textId="77777777" w:rsidR="00000000" w:rsidRDefault="00E52DD3">
      <w:pPr>
        <w:pStyle w:val="a"/>
        <w:rPr>
          <w:rFonts w:hint="cs"/>
          <w:rtl/>
        </w:rPr>
      </w:pPr>
      <w:r>
        <w:rPr>
          <w:rFonts w:hint="cs"/>
          <w:rtl/>
        </w:rPr>
        <w:t>הנה, כך מתאר חייל ישראלי את מה שהם עשו - - -</w:t>
      </w:r>
    </w:p>
    <w:p w14:paraId="25CE2803" w14:textId="77777777" w:rsidR="00000000" w:rsidRDefault="00E52DD3">
      <w:pPr>
        <w:pStyle w:val="a"/>
        <w:rPr>
          <w:rFonts w:hint="cs"/>
          <w:rtl/>
        </w:rPr>
      </w:pPr>
    </w:p>
    <w:p w14:paraId="70E1B3CF" w14:textId="77777777" w:rsidR="00000000" w:rsidRDefault="00E52DD3">
      <w:pPr>
        <w:pStyle w:val="ac"/>
        <w:rPr>
          <w:rtl/>
        </w:rPr>
      </w:pPr>
      <w:r>
        <w:rPr>
          <w:rFonts w:hint="eastAsia"/>
          <w:rtl/>
        </w:rPr>
        <w:t>מיכאל</w:t>
      </w:r>
      <w:r>
        <w:rPr>
          <w:rtl/>
        </w:rPr>
        <w:t xml:space="preserve"> רצון (הליכוד):</w:t>
      </w:r>
    </w:p>
    <w:p w14:paraId="1DBBF94C" w14:textId="77777777" w:rsidR="00000000" w:rsidRDefault="00E52DD3">
      <w:pPr>
        <w:pStyle w:val="a"/>
        <w:rPr>
          <w:rFonts w:hint="cs"/>
          <w:rtl/>
        </w:rPr>
      </w:pPr>
    </w:p>
    <w:p w14:paraId="4F579E11" w14:textId="77777777" w:rsidR="00000000" w:rsidRDefault="00E52DD3">
      <w:pPr>
        <w:pStyle w:val="a"/>
        <w:rPr>
          <w:rFonts w:hint="cs"/>
          <w:rtl/>
        </w:rPr>
      </w:pPr>
      <w:r>
        <w:rPr>
          <w:rFonts w:hint="cs"/>
          <w:rtl/>
        </w:rPr>
        <w:t xml:space="preserve">העיתון מתאר, לא החייל מתאר. עומדת כאן חברת כנסת - - - </w:t>
      </w:r>
    </w:p>
    <w:p w14:paraId="6F57DAA0" w14:textId="77777777" w:rsidR="00000000" w:rsidRDefault="00E52DD3">
      <w:pPr>
        <w:pStyle w:val="a"/>
        <w:rPr>
          <w:rFonts w:hint="cs"/>
          <w:rtl/>
        </w:rPr>
      </w:pPr>
    </w:p>
    <w:p w14:paraId="186B0DE9" w14:textId="77777777" w:rsidR="00000000" w:rsidRDefault="00E52DD3">
      <w:pPr>
        <w:pStyle w:val="ad"/>
        <w:rPr>
          <w:rtl/>
        </w:rPr>
      </w:pPr>
      <w:r>
        <w:rPr>
          <w:rtl/>
        </w:rPr>
        <w:t>היו"ר משה כחלון:</w:t>
      </w:r>
    </w:p>
    <w:p w14:paraId="5E0158C4" w14:textId="77777777" w:rsidR="00000000" w:rsidRDefault="00E52DD3">
      <w:pPr>
        <w:pStyle w:val="a"/>
        <w:rPr>
          <w:rtl/>
        </w:rPr>
      </w:pPr>
    </w:p>
    <w:p w14:paraId="74B74F16" w14:textId="77777777" w:rsidR="00000000" w:rsidRDefault="00E52DD3">
      <w:pPr>
        <w:pStyle w:val="a"/>
        <w:rPr>
          <w:rFonts w:hint="cs"/>
          <w:rtl/>
        </w:rPr>
      </w:pPr>
      <w:r>
        <w:rPr>
          <w:rFonts w:hint="cs"/>
          <w:rtl/>
        </w:rPr>
        <w:t>חבר הכנסת רצון, שמענו את זה כבר שש פעמים. מספיק. שמענו.</w:t>
      </w:r>
    </w:p>
    <w:p w14:paraId="3761F0CF" w14:textId="77777777" w:rsidR="00000000" w:rsidRDefault="00E52DD3">
      <w:pPr>
        <w:pStyle w:val="a"/>
        <w:rPr>
          <w:rFonts w:hint="cs"/>
          <w:rtl/>
        </w:rPr>
      </w:pPr>
    </w:p>
    <w:p w14:paraId="43600BBE" w14:textId="77777777" w:rsidR="00000000" w:rsidRDefault="00E52DD3">
      <w:pPr>
        <w:pStyle w:val="ac"/>
        <w:rPr>
          <w:rtl/>
        </w:rPr>
      </w:pPr>
      <w:r>
        <w:rPr>
          <w:rFonts w:hint="eastAsia"/>
          <w:rtl/>
        </w:rPr>
        <w:t>מיכאל</w:t>
      </w:r>
      <w:r>
        <w:rPr>
          <w:rtl/>
        </w:rPr>
        <w:t xml:space="preserve"> רצון (הל</w:t>
      </w:r>
      <w:r>
        <w:rPr>
          <w:rtl/>
        </w:rPr>
        <w:t>יכוד):</w:t>
      </w:r>
    </w:p>
    <w:p w14:paraId="56AF49FE" w14:textId="77777777" w:rsidR="00000000" w:rsidRDefault="00E52DD3">
      <w:pPr>
        <w:pStyle w:val="a"/>
        <w:rPr>
          <w:rFonts w:hint="cs"/>
          <w:rtl/>
        </w:rPr>
      </w:pPr>
    </w:p>
    <w:p w14:paraId="1DB68A8A" w14:textId="77777777" w:rsidR="00000000" w:rsidRDefault="00E52DD3">
      <w:pPr>
        <w:pStyle w:val="a"/>
        <w:rPr>
          <w:rFonts w:hint="cs"/>
          <w:rtl/>
        </w:rPr>
      </w:pPr>
      <w:r>
        <w:rPr>
          <w:rFonts w:hint="cs"/>
          <w:rtl/>
        </w:rPr>
        <w:t>אתה יכול לשמוע את מה שנאמר פה?</w:t>
      </w:r>
    </w:p>
    <w:p w14:paraId="7EED8DDF" w14:textId="77777777" w:rsidR="00000000" w:rsidRDefault="00E52DD3">
      <w:pPr>
        <w:pStyle w:val="a"/>
        <w:rPr>
          <w:rFonts w:hint="cs"/>
          <w:rtl/>
        </w:rPr>
      </w:pPr>
    </w:p>
    <w:p w14:paraId="7A68979F" w14:textId="77777777" w:rsidR="00000000" w:rsidRDefault="00E52DD3">
      <w:pPr>
        <w:pStyle w:val="ad"/>
        <w:rPr>
          <w:rtl/>
        </w:rPr>
      </w:pPr>
      <w:r>
        <w:rPr>
          <w:rtl/>
        </w:rPr>
        <w:t>היו"ר משה כחלון:</w:t>
      </w:r>
    </w:p>
    <w:p w14:paraId="198DB975" w14:textId="77777777" w:rsidR="00000000" w:rsidRDefault="00E52DD3">
      <w:pPr>
        <w:pStyle w:val="a"/>
        <w:rPr>
          <w:rtl/>
        </w:rPr>
      </w:pPr>
    </w:p>
    <w:p w14:paraId="6D10795F" w14:textId="77777777" w:rsidR="00000000" w:rsidRDefault="00E52DD3">
      <w:pPr>
        <w:pStyle w:val="a"/>
        <w:rPr>
          <w:rFonts w:hint="cs"/>
          <w:rtl/>
        </w:rPr>
      </w:pPr>
      <w:r>
        <w:rPr>
          <w:rFonts w:hint="cs"/>
          <w:rtl/>
        </w:rPr>
        <w:t>אני כרגע בתפקיד, אני לא יושב על הספסלים שם. אני צריך לעשות את עבודתי ולהגן עליה.</w:t>
      </w:r>
    </w:p>
    <w:p w14:paraId="2C0D105F" w14:textId="77777777" w:rsidR="00000000" w:rsidRDefault="00E52DD3">
      <w:pPr>
        <w:pStyle w:val="a"/>
        <w:rPr>
          <w:rFonts w:hint="cs"/>
          <w:rtl/>
        </w:rPr>
      </w:pPr>
    </w:p>
    <w:p w14:paraId="0C39E4DB" w14:textId="77777777" w:rsidR="00000000" w:rsidRDefault="00E52DD3">
      <w:pPr>
        <w:pStyle w:val="SpeakerCon"/>
        <w:rPr>
          <w:rtl/>
        </w:rPr>
      </w:pPr>
      <w:bookmarkStart w:id="543" w:name="FS000001043T21_05_2003_19_54_16C"/>
      <w:bookmarkEnd w:id="543"/>
      <w:r>
        <w:rPr>
          <w:rtl/>
        </w:rPr>
        <w:t>יולי תמיר (העבודה-מימד):</w:t>
      </w:r>
    </w:p>
    <w:p w14:paraId="240D5EF5" w14:textId="77777777" w:rsidR="00000000" w:rsidRDefault="00E52DD3">
      <w:pPr>
        <w:pStyle w:val="a"/>
        <w:rPr>
          <w:rtl/>
        </w:rPr>
      </w:pPr>
    </w:p>
    <w:p w14:paraId="300095BA" w14:textId="77777777" w:rsidR="00000000" w:rsidRDefault="00E52DD3">
      <w:pPr>
        <w:pStyle w:val="a"/>
        <w:rPr>
          <w:rFonts w:hint="cs"/>
          <w:rtl/>
        </w:rPr>
      </w:pPr>
      <w:r>
        <w:rPr>
          <w:rFonts w:hint="cs"/>
          <w:rtl/>
        </w:rPr>
        <w:t xml:space="preserve">כבוד היושב-ראש הבין את תפקידו הממלכתי והוא חייב להגן על זכותנו לדבר כאן. </w:t>
      </w:r>
    </w:p>
    <w:p w14:paraId="217CC74E" w14:textId="77777777" w:rsidR="00000000" w:rsidRDefault="00E52DD3">
      <w:pPr>
        <w:pStyle w:val="a"/>
        <w:rPr>
          <w:rFonts w:hint="cs"/>
          <w:rtl/>
        </w:rPr>
      </w:pPr>
    </w:p>
    <w:p w14:paraId="4AF6C0CB" w14:textId="77777777" w:rsidR="00000000" w:rsidRDefault="00E52DD3">
      <w:pPr>
        <w:pStyle w:val="a"/>
        <w:rPr>
          <w:rFonts w:hint="cs"/>
          <w:rtl/>
        </w:rPr>
      </w:pPr>
      <w:r>
        <w:rPr>
          <w:rFonts w:hint="cs"/>
          <w:rtl/>
        </w:rPr>
        <w:t>"פגשנו ערבי שהל</w:t>
      </w:r>
      <w:r>
        <w:rPr>
          <w:rFonts w:hint="cs"/>
          <w:rtl/>
        </w:rPr>
        <w:t xml:space="preserve">ך ברחוב. שחר וינאי העמידו אותו לקיר. ינאי אמר לדניס לצלם אותם מרביצים" - דרך אגב, אף אחד לא יכול להכחיש את הקלטות, כי הן קיימות - "שחר התחיל לתת לו מכות חזקות בראש עם האלה. ינאי הרביץ בידיים. אחר כך פגשנו ערבי הולך ברגל. שחר וינאי הצמידו אותו אל הקיר, הכו </w:t>
      </w:r>
      <w:r>
        <w:rPr>
          <w:rFonts w:hint="cs"/>
          <w:rtl/>
        </w:rPr>
        <w:t xml:space="preserve">אותו עם האלה ברגליים, בידיים ובגב ולקחו לו את הכסף. לבחור הבא הם הציעו סיבוב. נהגתי במהירות של      70-80 קילומטר. הם דחפו אותו החוצה. שמעתי את הראש שלו מתפוצץ על הכביש. רציתי להאט, אבל אז הם צעקו: סע לבסיס, הוא מת. הוא מת." </w:t>
      </w:r>
    </w:p>
    <w:p w14:paraId="774F1431" w14:textId="77777777" w:rsidR="00000000" w:rsidRDefault="00E52DD3">
      <w:pPr>
        <w:pStyle w:val="a"/>
        <w:rPr>
          <w:rFonts w:hint="cs"/>
          <w:rtl/>
        </w:rPr>
      </w:pPr>
    </w:p>
    <w:p w14:paraId="2FC6A3F2" w14:textId="77777777" w:rsidR="00000000" w:rsidRDefault="00E52DD3">
      <w:pPr>
        <w:pStyle w:val="a"/>
        <w:rPr>
          <w:rFonts w:hint="cs"/>
          <w:rtl/>
        </w:rPr>
      </w:pPr>
      <w:r>
        <w:rPr>
          <w:rFonts w:hint="cs"/>
          <w:rtl/>
        </w:rPr>
        <w:t>הדברים האלה, חברי הכנסת, צריכ</w:t>
      </w:r>
      <w:r>
        <w:rPr>
          <w:rFonts w:hint="cs"/>
          <w:rtl/>
        </w:rPr>
        <w:t xml:space="preserve">ים לזעזע את כולנו. אין להם קשר לביטחון, אין להם קשר לשום פעולה שצה"ל שצריך לבצע וטוב שהוא מבצע. </w:t>
      </w:r>
    </w:p>
    <w:p w14:paraId="728C5666" w14:textId="77777777" w:rsidR="00000000" w:rsidRDefault="00E52DD3">
      <w:pPr>
        <w:pStyle w:val="a"/>
        <w:rPr>
          <w:rFonts w:hint="cs"/>
          <w:rtl/>
        </w:rPr>
      </w:pPr>
    </w:p>
    <w:p w14:paraId="0CDB7EF2" w14:textId="77777777" w:rsidR="00000000" w:rsidRDefault="00E52DD3">
      <w:pPr>
        <w:pStyle w:val="ac"/>
        <w:rPr>
          <w:rtl/>
        </w:rPr>
      </w:pPr>
      <w:r>
        <w:rPr>
          <w:rFonts w:hint="eastAsia"/>
          <w:rtl/>
        </w:rPr>
        <w:t>מיכאל</w:t>
      </w:r>
      <w:r>
        <w:rPr>
          <w:rtl/>
        </w:rPr>
        <w:t xml:space="preserve"> רצון (הליכוד):</w:t>
      </w:r>
    </w:p>
    <w:p w14:paraId="5BA1AF01" w14:textId="77777777" w:rsidR="00000000" w:rsidRDefault="00E52DD3">
      <w:pPr>
        <w:pStyle w:val="a"/>
        <w:rPr>
          <w:rFonts w:hint="cs"/>
          <w:rtl/>
        </w:rPr>
      </w:pPr>
    </w:p>
    <w:p w14:paraId="64C38FD4" w14:textId="77777777" w:rsidR="00000000" w:rsidRDefault="00E52DD3">
      <w:pPr>
        <w:pStyle w:val="a"/>
        <w:rPr>
          <w:rFonts w:hint="cs"/>
          <w:rtl/>
        </w:rPr>
      </w:pPr>
      <w:r>
        <w:rPr>
          <w:rFonts w:hint="cs"/>
          <w:rtl/>
        </w:rPr>
        <w:t>החיילים האלה הם חומת מגן חיה. הם שומרים על חייך. למה יש לך לב - - -</w:t>
      </w:r>
    </w:p>
    <w:p w14:paraId="3D71A962" w14:textId="77777777" w:rsidR="00000000" w:rsidRDefault="00E52DD3">
      <w:pPr>
        <w:pStyle w:val="a"/>
        <w:rPr>
          <w:rFonts w:hint="cs"/>
          <w:rtl/>
        </w:rPr>
      </w:pPr>
    </w:p>
    <w:p w14:paraId="4C7BE79F" w14:textId="77777777" w:rsidR="00000000" w:rsidRDefault="00E52DD3">
      <w:pPr>
        <w:pStyle w:val="SpeakerCon"/>
        <w:rPr>
          <w:rtl/>
        </w:rPr>
      </w:pPr>
      <w:bookmarkStart w:id="544" w:name="FS000001043T21_05_2003_19_59_09C"/>
      <w:bookmarkEnd w:id="544"/>
      <w:r>
        <w:rPr>
          <w:rtl/>
        </w:rPr>
        <w:t>יולי תמיר (העבודה-מימד):</w:t>
      </w:r>
    </w:p>
    <w:p w14:paraId="4871A27E" w14:textId="77777777" w:rsidR="00000000" w:rsidRDefault="00E52DD3">
      <w:pPr>
        <w:pStyle w:val="a"/>
        <w:rPr>
          <w:rtl/>
        </w:rPr>
      </w:pPr>
    </w:p>
    <w:p w14:paraId="4A738C8C" w14:textId="77777777" w:rsidR="00000000" w:rsidRDefault="00E52DD3">
      <w:pPr>
        <w:pStyle w:val="a"/>
        <w:rPr>
          <w:rFonts w:hint="cs"/>
          <w:rtl/>
        </w:rPr>
      </w:pPr>
      <w:r>
        <w:rPr>
          <w:rFonts w:hint="cs"/>
          <w:rtl/>
        </w:rPr>
        <w:t xml:space="preserve">בזה שזורקים נער בן 17 מג'יפ נוסע ומנפצים </w:t>
      </w:r>
      <w:r>
        <w:rPr>
          <w:rFonts w:hint="cs"/>
          <w:rtl/>
        </w:rPr>
        <w:t xml:space="preserve">את ראשו על הכביש, לא מגינים על הביטחון שלי. בזה לא מגינים על הביטחון שלי. </w:t>
      </w:r>
    </w:p>
    <w:p w14:paraId="4DE3A95B" w14:textId="77777777" w:rsidR="00000000" w:rsidRDefault="00E52DD3">
      <w:pPr>
        <w:pStyle w:val="a"/>
        <w:rPr>
          <w:rFonts w:hint="cs"/>
          <w:rtl/>
        </w:rPr>
      </w:pPr>
    </w:p>
    <w:p w14:paraId="31E4E160" w14:textId="77777777" w:rsidR="00000000" w:rsidRDefault="00E52DD3">
      <w:pPr>
        <w:pStyle w:val="ac"/>
        <w:rPr>
          <w:rtl/>
        </w:rPr>
      </w:pPr>
      <w:r>
        <w:rPr>
          <w:rFonts w:hint="eastAsia"/>
          <w:rtl/>
        </w:rPr>
        <w:t>מיכאל</w:t>
      </w:r>
      <w:r>
        <w:rPr>
          <w:rtl/>
        </w:rPr>
        <w:t xml:space="preserve"> רצון (הליכוד):</w:t>
      </w:r>
    </w:p>
    <w:p w14:paraId="34A6E722" w14:textId="77777777" w:rsidR="00000000" w:rsidRDefault="00E52DD3">
      <w:pPr>
        <w:pStyle w:val="a"/>
        <w:rPr>
          <w:rFonts w:hint="cs"/>
          <w:rtl/>
        </w:rPr>
      </w:pPr>
    </w:p>
    <w:p w14:paraId="01FDD33B" w14:textId="77777777" w:rsidR="00000000" w:rsidRDefault="00E52DD3">
      <w:pPr>
        <w:pStyle w:val="a"/>
        <w:rPr>
          <w:rFonts w:hint="cs"/>
          <w:rtl/>
        </w:rPr>
      </w:pPr>
      <w:r>
        <w:rPr>
          <w:rFonts w:hint="cs"/>
          <w:rtl/>
        </w:rPr>
        <w:t>בזכותם את חיה בכלל.</w:t>
      </w:r>
    </w:p>
    <w:p w14:paraId="019D23AD" w14:textId="77777777" w:rsidR="00000000" w:rsidRDefault="00E52DD3">
      <w:pPr>
        <w:pStyle w:val="a"/>
        <w:rPr>
          <w:rFonts w:hint="cs"/>
          <w:rtl/>
        </w:rPr>
      </w:pPr>
    </w:p>
    <w:p w14:paraId="046E61E5" w14:textId="77777777" w:rsidR="00000000" w:rsidRDefault="00E52DD3">
      <w:pPr>
        <w:pStyle w:val="SpeakerCon"/>
        <w:rPr>
          <w:rtl/>
        </w:rPr>
      </w:pPr>
      <w:bookmarkStart w:id="545" w:name="FS000001043T21_05_2003_20_00_12C"/>
      <w:bookmarkEnd w:id="545"/>
      <w:r>
        <w:rPr>
          <w:rtl/>
        </w:rPr>
        <w:t>יולי תמיר (העבודה-מימד):</w:t>
      </w:r>
    </w:p>
    <w:p w14:paraId="19AE4197" w14:textId="77777777" w:rsidR="00000000" w:rsidRDefault="00E52DD3">
      <w:pPr>
        <w:pStyle w:val="a"/>
        <w:rPr>
          <w:rtl/>
        </w:rPr>
      </w:pPr>
    </w:p>
    <w:p w14:paraId="4D16F56F" w14:textId="77777777" w:rsidR="00000000" w:rsidRDefault="00E52DD3">
      <w:pPr>
        <w:pStyle w:val="a"/>
        <w:rPr>
          <w:rFonts w:hint="cs"/>
          <w:rtl/>
        </w:rPr>
      </w:pPr>
      <w:r>
        <w:rPr>
          <w:rFonts w:hint="cs"/>
          <w:rtl/>
        </w:rPr>
        <w:t xml:space="preserve">לא מגינים על הביטחון של אף אחד מאתנו. </w:t>
      </w:r>
    </w:p>
    <w:p w14:paraId="04D27C79" w14:textId="77777777" w:rsidR="00000000" w:rsidRDefault="00E52DD3">
      <w:pPr>
        <w:pStyle w:val="a"/>
        <w:rPr>
          <w:rFonts w:hint="cs"/>
          <w:rtl/>
        </w:rPr>
      </w:pPr>
    </w:p>
    <w:p w14:paraId="19FDEF26" w14:textId="77777777" w:rsidR="00000000" w:rsidRDefault="00E52DD3">
      <w:pPr>
        <w:pStyle w:val="ac"/>
        <w:rPr>
          <w:rtl/>
        </w:rPr>
      </w:pPr>
      <w:r>
        <w:rPr>
          <w:rFonts w:hint="eastAsia"/>
          <w:rtl/>
        </w:rPr>
        <w:t>עמרי</w:t>
      </w:r>
      <w:r>
        <w:rPr>
          <w:rtl/>
        </w:rPr>
        <w:t xml:space="preserve"> שרון (הליכוד):</w:t>
      </w:r>
    </w:p>
    <w:p w14:paraId="3DCC3954" w14:textId="77777777" w:rsidR="00000000" w:rsidRDefault="00E52DD3">
      <w:pPr>
        <w:pStyle w:val="a"/>
        <w:rPr>
          <w:rFonts w:hint="cs"/>
          <w:rtl/>
        </w:rPr>
      </w:pPr>
    </w:p>
    <w:p w14:paraId="5EC03204" w14:textId="77777777" w:rsidR="00000000" w:rsidRDefault="00E52DD3">
      <w:pPr>
        <w:pStyle w:val="a"/>
        <w:rPr>
          <w:rFonts w:hint="cs"/>
          <w:rtl/>
        </w:rPr>
      </w:pPr>
      <w:r>
        <w:rPr>
          <w:rFonts w:hint="cs"/>
          <w:rtl/>
        </w:rPr>
        <w:t xml:space="preserve">- - - </w:t>
      </w:r>
    </w:p>
    <w:p w14:paraId="0E4BAFE1" w14:textId="77777777" w:rsidR="00000000" w:rsidRDefault="00E52DD3">
      <w:pPr>
        <w:pStyle w:val="a"/>
        <w:rPr>
          <w:rFonts w:hint="cs"/>
          <w:rtl/>
        </w:rPr>
      </w:pPr>
    </w:p>
    <w:p w14:paraId="08A6F7D9" w14:textId="77777777" w:rsidR="00000000" w:rsidRDefault="00E52DD3">
      <w:pPr>
        <w:pStyle w:val="SpeakerCon"/>
        <w:rPr>
          <w:rtl/>
        </w:rPr>
      </w:pPr>
      <w:bookmarkStart w:id="546" w:name="FS000001043T21_05_2003_20_00_48C"/>
      <w:bookmarkEnd w:id="546"/>
      <w:r>
        <w:rPr>
          <w:rtl/>
        </w:rPr>
        <w:t>יולי תמיר (העבודה-מימד):</w:t>
      </w:r>
    </w:p>
    <w:p w14:paraId="087F00A6" w14:textId="77777777" w:rsidR="00000000" w:rsidRDefault="00E52DD3">
      <w:pPr>
        <w:pStyle w:val="a"/>
        <w:rPr>
          <w:rtl/>
        </w:rPr>
      </w:pPr>
    </w:p>
    <w:p w14:paraId="0B48985B" w14:textId="77777777" w:rsidR="00000000" w:rsidRDefault="00E52DD3">
      <w:pPr>
        <w:pStyle w:val="a"/>
        <w:rPr>
          <w:rFonts w:hint="cs"/>
          <w:rtl/>
        </w:rPr>
      </w:pPr>
      <w:r>
        <w:rPr>
          <w:rFonts w:hint="cs"/>
          <w:rtl/>
        </w:rPr>
        <w:t>מה שעושים זה פוג</w:t>
      </w:r>
      <w:r>
        <w:rPr>
          <w:rFonts w:hint="cs"/>
          <w:rtl/>
        </w:rPr>
        <w:t xml:space="preserve">עים במדינת ישראל, מחלישים אותה והופכים אותה לפחות לגיטימית. זה מה שעושים כאשר פוגעים בחפים מפשע. זה מה שעושים כאשר זורקים נער מג'יפ. זה מה שעושים כאשר מתנהגים באכזריות לאנשים במחסומים. </w:t>
      </w:r>
    </w:p>
    <w:p w14:paraId="7B098970" w14:textId="77777777" w:rsidR="00000000" w:rsidRDefault="00E52DD3">
      <w:pPr>
        <w:pStyle w:val="a"/>
        <w:rPr>
          <w:rFonts w:hint="cs"/>
          <w:rtl/>
        </w:rPr>
      </w:pPr>
    </w:p>
    <w:p w14:paraId="37EA783D" w14:textId="77777777" w:rsidR="00000000" w:rsidRDefault="00E52DD3">
      <w:pPr>
        <w:pStyle w:val="ac"/>
        <w:rPr>
          <w:rtl/>
        </w:rPr>
      </w:pPr>
      <w:r>
        <w:rPr>
          <w:rFonts w:hint="eastAsia"/>
          <w:rtl/>
        </w:rPr>
        <w:t>איוב</w:t>
      </w:r>
      <w:r>
        <w:rPr>
          <w:rtl/>
        </w:rPr>
        <w:t xml:space="preserve"> קרא (הליכוד):</w:t>
      </w:r>
    </w:p>
    <w:p w14:paraId="39137B07" w14:textId="77777777" w:rsidR="00000000" w:rsidRDefault="00E52DD3">
      <w:pPr>
        <w:pStyle w:val="a"/>
        <w:rPr>
          <w:rFonts w:hint="cs"/>
          <w:rtl/>
        </w:rPr>
      </w:pPr>
    </w:p>
    <w:p w14:paraId="3B637E3B" w14:textId="77777777" w:rsidR="00000000" w:rsidRDefault="00E52DD3">
      <w:pPr>
        <w:pStyle w:val="a"/>
        <w:rPr>
          <w:rFonts w:hint="cs"/>
          <w:rtl/>
        </w:rPr>
      </w:pPr>
      <w:r>
        <w:rPr>
          <w:rFonts w:hint="cs"/>
          <w:rtl/>
        </w:rPr>
        <w:t>איפה הוכח הדבר הזה?</w:t>
      </w:r>
    </w:p>
    <w:p w14:paraId="72EE6A3B" w14:textId="77777777" w:rsidR="00000000" w:rsidRDefault="00E52DD3">
      <w:pPr>
        <w:pStyle w:val="a"/>
        <w:rPr>
          <w:rFonts w:hint="cs"/>
          <w:rtl/>
        </w:rPr>
      </w:pPr>
    </w:p>
    <w:p w14:paraId="3F6E609B" w14:textId="77777777" w:rsidR="00000000" w:rsidRDefault="00E52DD3">
      <w:pPr>
        <w:pStyle w:val="SpeakerCon"/>
        <w:rPr>
          <w:rtl/>
        </w:rPr>
      </w:pPr>
      <w:bookmarkStart w:id="547" w:name="FS000001043T21_05_2003_20_02_03C"/>
      <w:bookmarkEnd w:id="547"/>
      <w:r>
        <w:rPr>
          <w:rtl/>
        </w:rPr>
        <w:t>יולי תמיר (העבודה-מימד):</w:t>
      </w:r>
    </w:p>
    <w:p w14:paraId="087CE7DD" w14:textId="77777777" w:rsidR="00000000" w:rsidRDefault="00E52DD3">
      <w:pPr>
        <w:pStyle w:val="a"/>
        <w:rPr>
          <w:rtl/>
        </w:rPr>
      </w:pPr>
    </w:p>
    <w:p w14:paraId="3AD7BCB0" w14:textId="77777777" w:rsidR="00000000" w:rsidRDefault="00E52DD3">
      <w:pPr>
        <w:pStyle w:val="a"/>
        <w:rPr>
          <w:rFonts w:hint="cs"/>
          <w:rtl/>
        </w:rPr>
      </w:pPr>
      <w:r>
        <w:rPr>
          <w:rFonts w:hint="cs"/>
          <w:rtl/>
        </w:rPr>
        <w:t>אד</w:t>
      </w:r>
      <w:r>
        <w:rPr>
          <w:rFonts w:hint="cs"/>
          <w:rtl/>
        </w:rPr>
        <w:t>וני, תחת הכסות הרחבה של הביטחון, לא יכולים ולא ראוי שיהיה  מחסה למעשה נבלה.</w:t>
      </w:r>
    </w:p>
    <w:p w14:paraId="016E76A5" w14:textId="77777777" w:rsidR="00000000" w:rsidRDefault="00E52DD3">
      <w:pPr>
        <w:pStyle w:val="a"/>
        <w:rPr>
          <w:rFonts w:hint="cs"/>
          <w:rtl/>
        </w:rPr>
      </w:pPr>
    </w:p>
    <w:p w14:paraId="05CA4F18" w14:textId="77777777" w:rsidR="00000000" w:rsidRDefault="00E52DD3">
      <w:pPr>
        <w:pStyle w:val="ac"/>
        <w:rPr>
          <w:rtl/>
        </w:rPr>
      </w:pPr>
      <w:r>
        <w:rPr>
          <w:rFonts w:hint="eastAsia"/>
          <w:rtl/>
        </w:rPr>
        <w:t>איוב</w:t>
      </w:r>
      <w:r>
        <w:rPr>
          <w:rtl/>
        </w:rPr>
        <w:t xml:space="preserve"> קרא (הליכוד):</w:t>
      </w:r>
    </w:p>
    <w:p w14:paraId="3D48F335" w14:textId="77777777" w:rsidR="00000000" w:rsidRDefault="00E52DD3">
      <w:pPr>
        <w:pStyle w:val="a"/>
        <w:rPr>
          <w:rFonts w:hint="cs"/>
          <w:rtl/>
        </w:rPr>
      </w:pPr>
    </w:p>
    <w:p w14:paraId="32A71307" w14:textId="77777777" w:rsidR="00000000" w:rsidRDefault="00E52DD3">
      <w:pPr>
        <w:pStyle w:val="a"/>
        <w:rPr>
          <w:rFonts w:hint="cs"/>
          <w:rtl/>
        </w:rPr>
      </w:pPr>
      <w:r>
        <w:rPr>
          <w:rFonts w:hint="cs"/>
          <w:rtl/>
        </w:rPr>
        <w:t>אחרי שבית-המשפט יפסוק, תבואי ותגידי.</w:t>
      </w:r>
    </w:p>
    <w:p w14:paraId="4E91B4CE" w14:textId="77777777" w:rsidR="00000000" w:rsidRDefault="00E52DD3">
      <w:pPr>
        <w:pStyle w:val="a"/>
        <w:rPr>
          <w:rFonts w:hint="cs"/>
          <w:rtl/>
        </w:rPr>
      </w:pPr>
    </w:p>
    <w:p w14:paraId="46D224B1" w14:textId="77777777" w:rsidR="00000000" w:rsidRDefault="00E52DD3">
      <w:pPr>
        <w:pStyle w:val="ac"/>
        <w:rPr>
          <w:rtl/>
        </w:rPr>
      </w:pPr>
      <w:r>
        <w:rPr>
          <w:rFonts w:hint="eastAsia"/>
          <w:rtl/>
        </w:rPr>
        <w:t>מיכאל</w:t>
      </w:r>
      <w:r>
        <w:rPr>
          <w:rtl/>
        </w:rPr>
        <w:t xml:space="preserve"> רצון (הליכוד):</w:t>
      </w:r>
    </w:p>
    <w:p w14:paraId="06D67CAF" w14:textId="77777777" w:rsidR="00000000" w:rsidRDefault="00E52DD3">
      <w:pPr>
        <w:pStyle w:val="a"/>
        <w:rPr>
          <w:rFonts w:hint="cs"/>
          <w:rtl/>
        </w:rPr>
      </w:pPr>
    </w:p>
    <w:p w14:paraId="6D7A0C01" w14:textId="77777777" w:rsidR="00000000" w:rsidRDefault="00E52DD3">
      <w:pPr>
        <w:pStyle w:val="a"/>
        <w:rPr>
          <w:rFonts w:hint="cs"/>
          <w:rtl/>
        </w:rPr>
      </w:pPr>
      <w:r>
        <w:rPr>
          <w:rFonts w:hint="cs"/>
          <w:rtl/>
        </w:rPr>
        <w:t>כשייגמר המשפט, תבואי ותגיבי.</w:t>
      </w:r>
    </w:p>
    <w:p w14:paraId="7E2B78AC" w14:textId="77777777" w:rsidR="00000000" w:rsidRDefault="00E52DD3">
      <w:pPr>
        <w:pStyle w:val="a"/>
        <w:rPr>
          <w:rFonts w:hint="cs"/>
          <w:rtl/>
        </w:rPr>
      </w:pPr>
    </w:p>
    <w:p w14:paraId="64C1577E" w14:textId="77777777" w:rsidR="00000000" w:rsidRDefault="00E52DD3">
      <w:pPr>
        <w:pStyle w:val="SpeakerCon"/>
        <w:rPr>
          <w:rtl/>
        </w:rPr>
      </w:pPr>
      <w:bookmarkStart w:id="548" w:name="FS000001043T21_05_2003_20_03_14C"/>
      <w:bookmarkEnd w:id="548"/>
      <w:r>
        <w:rPr>
          <w:rtl/>
        </w:rPr>
        <w:t>יולי תמיר (העבודה-מימד):</w:t>
      </w:r>
    </w:p>
    <w:p w14:paraId="68466419" w14:textId="77777777" w:rsidR="00000000" w:rsidRDefault="00E52DD3">
      <w:pPr>
        <w:pStyle w:val="a"/>
        <w:rPr>
          <w:rtl/>
        </w:rPr>
      </w:pPr>
    </w:p>
    <w:p w14:paraId="6F7AFF6D" w14:textId="77777777" w:rsidR="00000000" w:rsidRDefault="00E52DD3">
      <w:pPr>
        <w:pStyle w:val="a"/>
        <w:rPr>
          <w:rFonts w:hint="cs"/>
          <w:rtl/>
        </w:rPr>
      </w:pPr>
      <w:r>
        <w:rPr>
          <w:rFonts w:hint="cs"/>
          <w:rtl/>
        </w:rPr>
        <w:t>אם האמת נר לרגליך, בוא נעביר את זה ביחד לוו</w:t>
      </w:r>
      <w:r>
        <w:rPr>
          <w:rFonts w:hint="cs"/>
          <w:rtl/>
        </w:rPr>
        <w:t xml:space="preserve">עדת החוץ והביטחון, שם נבדוק אם המקרה הזה קיים, אם המקרה הזה הוא מקרה יחיד, כי העדויות שלפני מראות שהמקרה הזה איננו מקרה יחיד. </w:t>
      </w:r>
    </w:p>
    <w:p w14:paraId="5CA5EB76" w14:textId="77777777" w:rsidR="00000000" w:rsidRDefault="00E52DD3">
      <w:pPr>
        <w:pStyle w:val="a"/>
        <w:rPr>
          <w:rFonts w:hint="cs"/>
          <w:rtl/>
        </w:rPr>
      </w:pPr>
    </w:p>
    <w:p w14:paraId="6446F93D" w14:textId="77777777" w:rsidR="00000000" w:rsidRDefault="00E52DD3">
      <w:pPr>
        <w:pStyle w:val="ac"/>
        <w:rPr>
          <w:rtl/>
        </w:rPr>
      </w:pPr>
      <w:r>
        <w:rPr>
          <w:rFonts w:hint="eastAsia"/>
          <w:rtl/>
        </w:rPr>
        <w:t>מיכאל</w:t>
      </w:r>
      <w:r>
        <w:rPr>
          <w:rtl/>
        </w:rPr>
        <w:t xml:space="preserve"> רצון (הליכוד):</w:t>
      </w:r>
    </w:p>
    <w:p w14:paraId="11D47E2B" w14:textId="77777777" w:rsidR="00000000" w:rsidRDefault="00E52DD3">
      <w:pPr>
        <w:pStyle w:val="a"/>
        <w:rPr>
          <w:rFonts w:hint="cs"/>
          <w:rtl/>
        </w:rPr>
      </w:pPr>
    </w:p>
    <w:p w14:paraId="1FF8E568" w14:textId="77777777" w:rsidR="00000000" w:rsidRDefault="00E52DD3">
      <w:pPr>
        <w:pStyle w:val="a"/>
        <w:rPr>
          <w:rFonts w:hint="cs"/>
          <w:rtl/>
        </w:rPr>
      </w:pPr>
      <w:r>
        <w:rPr>
          <w:rFonts w:hint="cs"/>
          <w:rtl/>
        </w:rPr>
        <w:t xml:space="preserve">את קוראת עיתון - - - לשמוע אותם - - - </w:t>
      </w:r>
    </w:p>
    <w:p w14:paraId="2A857996" w14:textId="77777777" w:rsidR="00000000" w:rsidRDefault="00E52DD3">
      <w:pPr>
        <w:pStyle w:val="a"/>
        <w:rPr>
          <w:rFonts w:hint="cs"/>
          <w:rtl/>
        </w:rPr>
      </w:pPr>
    </w:p>
    <w:p w14:paraId="5D9628D0" w14:textId="77777777" w:rsidR="00000000" w:rsidRDefault="00E52DD3">
      <w:pPr>
        <w:pStyle w:val="SpeakerCon"/>
        <w:rPr>
          <w:rtl/>
        </w:rPr>
      </w:pPr>
      <w:bookmarkStart w:id="549" w:name="FS000001043T21_05_2003_20_04_36C"/>
      <w:bookmarkEnd w:id="549"/>
      <w:r>
        <w:rPr>
          <w:rtl/>
        </w:rPr>
        <w:t>יולי תמיר (העבודה-מימד):</w:t>
      </w:r>
    </w:p>
    <w:p w14:paraId="64A88BAD" w14:textId="77777777" w:rsidR="00000000" w:rsidRDefault="00E52DD3">
      <w:pPr>
        <w:pStyle w:val="a"/>
        <w:rPr>
          <w:rtl/>
        </w:rPr>
      </w:pPr>
    </w:p>
    <w:p w14:paraId="31035D11" w14:textId="77777777" w:rsidR="00000000" w:rsidRDefault="00E52DD3">
      <w:pPr>
        <w:pStyle w:val="a"/>
        <w:rPr>
          <w:rFonts w:hint="cs"/>
          <w:rtl/>
        </w:rPr>
      </w:pPr>
      <w:r>
        <w:rPr>
          <w:rFonts w:hint="cs"/>
          <w:rtl/>
        </w:rPr>
        <w:t>אדוני היקר, אתה רוצה לאטום את אוזניך לדב</w:t>
      </w:r>
      <w:r>
        <w:rPr>
          <w:rFonts w:hint="cs"/>
          <w:rtl/>
        </w:rPr>
        <w:t>רים שנאמרים, וזה לא יעזור לך, כי הם קורים.</w:t>
      </w:r>
    </w:p>
    <w:p w14:paraId="69161A42" w14:textId="77777777" w:rsidR="00000000" w:rsidRDefault="00E52DD3">
      <w:pPr>
        <w:pStyle w:val="a"/>
        <w:rPr>
          <w:rFonts w:hint="cs"/>
          <w:rtl/>
        </w:rPr>
      </w:pPr>
    </w:p>
    <w:p w14:paraId="0FFA41F4" w14:textId="77777777" w:rsidR="00000000" w:rsidRDefault="00E52DD3">
      <w:pPr>
        <w:pStyle w:val="ac"/>
        <w:rPr>
          <w:rtl/>
        </w:rPr>
      </w:pPr>
      <w:r>
        <w:rPr>
          <w:rFonts w:hint="eastAsia"/>
          <w:rtl/>
        </w:rPr>
        <w:t>מיכאל</w:t>
      </w:r>
      <w:r>
        <w:rPr>
          <w:rtl/>
        </w:rPr>
        <w:t xml:space="preserve"> רצון (הליכוד):</w:t>
      </w:r>
    </w:p>
    <w:p w14:paraId="0EC0D74E" w14:textId="77777777" w:rsidR="00000000" w:rsidRDefault="00E52DD3">
      <w:pPr>
        <w:pStyle w:val="a"/>
        <w:rPr>
          <w:rFonts w:hint="cs"/>
          <w:rtl/>
        </w:rPr>
      </w:pPr>
    </w:p>
    <w:p w14:paraId="17107E84" w14:textId="77777777" w:rsidR="00000000" w:rsidRDefault="00E52DD3">
      <w:pPr>
        <w:pStyle w:val="a"/>
        <w:rPr>
          <w:rFonts w:hint="cs"/>
          <w:rtl/>
        </w:rPr>
      </w:pPr>
      <w:r>
        <w:rPr>
          <w:rFonts w:hint="cs"/>
          <w:rtl/>
        </w:rPr>
        <w:t xml:space="preserve">- - - </w:t>
      </w:r>
    </w:p>
    <w:p w14:paraId="6ED243C0" w14:textId="77777777" w:rsidR="00000000" w:rsidRDefault="00E52DD3">
      <w:pPr>
        <w:pStyle w:val="a"/>
        <w:rPr>
          <w:rFonts w:hint="cs"/>
          <w:rtl/>
        </w:rPr>
      </w:pPr>
    </w:p>
    <w:p w14:paraId="137E06A0" w14:textId="77777777" w:rsidR="00000000" w:rsidRDefault="00E52DD3">
      <w:pPr>
        <w:pStyle w:val="ad"/>
        <w:rPr>
          <w:rtl/>
        </w:rPr>
      </w:pPr>
      <w:r>
        <w:rPr>
          <w:rtl/>
        </w:rPr>
        <w:t>היו"ר משה כחלון:</w:t>
      </w:r>
    </w:p>
    <w:p w14:paraId="64D0F4ED" w14:textId="77777777" w:rsidR="00000000" w:rsidRDefault="00E52DD3">
      <w:pPr>
        <w:pStyle w:val="a"/>
        <w:rPr>
          <w:rtl/>
        </w:rPr>
      </w:pPr>
    </w:p>
    <w:p w14:paraId="3F5108E8" w14:textId="77777777" w:rsidR="00000000" w:rsidRDefault="00E52DD3">
      <w:pPr>
        <w:pStyle w:val="a"/>
        <w:rPr>
          <w:rFonts w:hint="cs"/>
          <w:rtl/>
        </w:rPr>
      </w:pPr>
      <w:r>
        <w:rPr>
          <w:rFonts w:hint="cs"/>
          <w:rtl/>
        </w:rPr>
        <w:t xml:space="preserve">חבר הכנסת רצון, בתוך שלוש דקות אנחנו מגיעים להצבעה ותגיד את דברך בהצבעה. </w:t>
      </w:r>
    </w:p>
    <w:p w14:paraId="22CF79D6" w14:textId="77777777" w:rsidR="00000000" w:rsidRDefault="00E52DD3">
      <w:pPr>
        <w:pStyle w:val="a"/>
        <w:rPr>
          <w:rFonts w:hint="cs"/>
          <w:rtl/>
        </w:rPr>
      </w:pPr>
    </w:p>
    <w:p w14:paraId="0C81BA25" w14:textId="77777777" w:rsidR="00000000" w:rsidRDefault="00E52DD3">
      <w:pPr>
        <w:pStyle w:val="SpeakerCon"/>
        <w:rPr>
          <w:rtl/>
        </w:rPr>
      </w:pPr>
      <w:bookmarkStart w:id="550" w:name="FS000001043T21_05_2003_20_05_36C"/>
      <w:bookmarkEnd w:id="550"/>
      <w:r>
        <w:rPr>
          <w:rtl/>
        </w:rPr>
        <w:t>יולי תמיר (העבודה-מימד):</w:t>
      </w:r>
    </w:p>
    <w:p w14:paraId="67CEE825" w14:textId="77777777" w:rsidR="00000000" w:rsidRDefault="00E52DD3">
      <w:pPr>
        <w:pStyle w:val="a"/>
        <w:rPr>
          <w:rtl/>
        </w:rPr>
      </w:pPr>
    </w:p>
    <w:p w14:paraId="07ACB0F5" w14:textId="77777777" w:rsidR="00000000" w:rsidRDefault="00E52DD3">
      <w:pPr>
        <w:pStyle w:val="a"/>
        <w:rPr>
          <w:rFonts w:hint="cs"/>
          <w:rtl/>
        </w:rPr>
      </w:pPr>
      <w:r>
        <w:rPr>
          <w:rFonts w:hint="cs"/>
          <w:rtl/>
        </w:rPr>
        <w:t>הדברים האלה מתרחשים.</w:t>
      </w:r>
    </w:p>
    <w:p w14:paraId="070D4E7F" w14:textId="77777777" w:rsidR="00000000" w:rsidRDefault="00E52DD3">
      <w:pPr>
        <w:pStyle w:val="a"/>
        <w:rPr>
          <w:rFonts w:hint="cs"/>
          <w:rtl/>
        </w:rPr>
      </w:pPr>
    </w:p>
    <w:p w14:paraId="2489070D" w14:textId="77777777" w:rsidR="00000000" w:rsidRDefault="00E52DD3">
      <w:pPr>
        <w:pStyle w:val="a"/>
        <w:rPr>
          <w:rFonts w:hint="cs"/>
          <w:rtl/>
        </w:rPr>
      </w:pPr>
      <w:r>
        <w:rPr>
          <w:rFonts w:hint="cs"/>
          <w:rtl/>
        </w:rPr>
        <w:t xml:space="preserve">אני פונה שוב לחברי הכנסת לעשות - - - </w:t>
      </w:r>
    </w:p>
    <w:p w14:paraId="37E037F1" w14:textId="77777777" w:rsidR="00000000" w:rsidRDefault="00E52DD3">
      <w:pPr>
        <w:pStyle w:val="a"/>
        <w:rPr>
          <w:rFonts w:hint="cs"/>
          <w:rtl/>
        </w:rPr>
      </w:pPr>
    </w:p>
    <w:p w14:paraId="2FCEF790" w14:textId="77777777" w:rsidR="00000000" w:rsidRDefault="00E52DD3">
      <w:pPr>
        <w:pStyle w:val="ac"/>
        <w:rPr>
          <w:rtl/>
        </w:rPr>
      </w:pPr>
      <w:r>
        <w:rPr>
          <w:rFonts w:hint="eastAsia"/>
          <w:rtl/>
        </w:rPr>
        <w:t>מי</w:t>
      </w:r>
      <w:r>
        <w:rPr>
          <w:rFonts w:hint="eastAsia"/>
          <w:rtl/>
        </w:rPr>
        <w:t>כאל</w:t>
      </w:r>
      <w:r>
        <w:rPr>
          <w:rtl/>
        </w:rPr>
        <w:t xml:space="preserve"> רצון (הליכוד):</w:t>
      </w:r>
    </w:p>
    <w:p w14:paraId="31FC0F14" w14:textId="77777777" w:rsidR="00000000" w:rsidRDefault="00E52DD3">
      <w:pPr>
        <w:pStyle w:val="a"/>
        <w:rPr>
          <w:rFonts w:hint="cs"/>
          <w:rtl/>
        </w:rPr>
      </w:pPr>
    </w:p>
    <w:p w14:paraId="2DDB3BD9" w14:textId="77777777" w:rsidR="00000000" w:rsidRDefault="00E52DD3">
      <w:pPr>
        <w:pStyle w:val="a"/>
        <w:rPr>
          <w:rFonts w:hint="cs"/>
          <w:rtl/>
        </w:rPr>
      </w:pPr>
      <w:r>
        <w:rPr>
          <w:rFonts w:hint="cs"/>
          <w:rtl/>
        </w:rPr>
        <w:t xml:space="preserve">- - - </w:t>
      </w:r>
    </w:p>
    <w:p w14:paraId="4E93B58B" w14:textId="77777777" w:rsidR="00000000" w:rsidRDefault="00E52DD3">
      <w:pPr>
        <w:pStyle w:val="a"/>
        <w:rPr>
          <w:rFonts w:hint="cs"/>
          <w:rtl/>
        </w:rPr>
      </w:pPr>
    </w:p>
    <w:p w14:paraId="13A87ACD" w14:textId="77777777" w:rsidR="00000000" w:rsidRDefault="00E52DD3">
      <w:pPr>
        <w:pStyle w:val="SpeakerCon"/>
        <w:rPr>
          <w:rtl/>
        </w:rPr>
      </w:pPr>
      <w:bookmarkStart w:id="551" w:name="FS000001043T21_05_2003_20_06_04C"/>
      <w:bookmarkEnd w:id="551"/>
      <w:r>
        <w:rPr>
          <w:rtl/>
        </w:rPr>
        <w:t>יולי תמיר (העבודה-מימד):</w:t>
      </w:r>
    </w:p>
    <w:p w14:paraId="417BD421" w14:textId="77777777" w:rsidR="00000000" w:rsidRDefault="00E52DD3">
      <w:pPr>
        <w:pStyle w:val="a"/>
        <w:rPr>
          <w:rtl/>
        </w:rPr>
      </w:pPr>
    </w:p>
    <w:p w14:paraId="4685BEAB" w14:textId="77777777" w:rsidR="00000000" w:rsidRDefault="00E52DD3">
      <w:pPr>
        <w:pStyle w:val="a"/>
        <w:rPr>
          <w:rFonts w:hint="cs"/>
          <w:rtl/>
        </w:rPr>
      </w:pPr>
      <w:r>
        <w:rPr>
          <w:rFonts w:hint="cs"/>
          <w:rtl/>
        </w:rPr>
        <w:t>חבר הכנסת רצון, הלוא אתה אמרת את דבריך שלוש-ארבע פעמים, ואני אחזור על דברי כיוון שחזרת על דבריך. אתה לא מבחין בין צורכי ביטחון לבין התנהגות בלתי הולמת. האינטרס של כולנו זה שהפעילות של צה"ל בשטחים תהיה נ</w:t>
      </w:r>
      <w:r>
        <w:rPr>
          <w:rFonts w:hint="cs"/>
          <w:rtl/>
        </w:rPr>
        <w:t xml:space="preserve">קייה מבעיות מוסריות. </w:t>
      </w:r>
    </w:p>
    <w:p w14:paraId="13F0874E" w14:textId="77777777" w:rsidR="00000000" w:rsidRDefault="00E52DD3">
      <w:pPr>
        <w:pStyle w:val="a"/>
        <w:rPr>
          <w:rFonts w:hint="cs"/>
          <w:rtl/>
        </w:rPr>
      </w:pPr>
    </w:p>
    <w:p w14:paraId="0D83855E" w14:textId="77777777" w:rsidR="00000000" w:rsidRDefault="00E52DD3">
      <w:pPr>
        <w:pStyle w:val="a"/>
        <w:rPr>
          <w:rFonts w:hint="cs"/>
          <w:rtl/>
        </w:rPr>
      </w:pPr>
      <w:r>
        <w:rPr>
          <w:rFonts w:hint="cs"/>
          <w:rtl/>
        </w:rPr>
        <w:t>לכן, אני מבקשת שהדיון באירוע החמור והמזעזע הזה, וצר לי שאתה לא מזדעזע ממנו, יעבור לוועדת החוץ והביטחון.</w:t>
      </w:r>
    </w:p>
    <w:p w14:paraId="09A02C50" w14:textId="77777777" w:rsidR="00000000" w:rsidRDefault="00E52DD3">
      <w:pPr>
        <w:pStyle w:val="a"/>
        <w:rPr>
          <w:rFonts w:hint="cs"/>
          <w:rtl/>
        </w:rPr>
      </w:pPr>
    </w:p>
    <w:p w14:paraId="60D09F46" w14:textId="77777777" w:rsidR="00000000" w:rsidRDefault="00E52DD3">
      <w:pPr>
        <w:pStyle w:val="ac"/>
        <w:rPr>
          <w:rtl/>
        </w:rPr>
      </w:pPr>
      <w:r>
        <w:rPr>
          <w:rFonts w:hint="eastAsia"/>
          <w:rtl/>
        </w:rPr>
        <w:t>איוב</w:t>
      </w:r>
      <w:r>
        <w:rPr>
          <w:rtl/>
        </w:rPr>
        <w:t xml:space="preserve"> קרא (הליכוד):</w:t>
      </w:r>
    </w:p>
    <w:p w14:paraId="3E7B32B2" w14:textId="77777777" w:rsidR="00000000" w:rsidRDefault="00E52DD3">
      <w:pPr>
        <w:pStyle w:val="a"/>
        <w:rPr>
          <w:rFonts w:hint="cs"/>
          <w:rtl/>
        </w:rPr>
      </w:pPr>
    </w:p>
    <w:p w14:paraId="1754B095" w14:textId="77777777" w:rsidR="00000000" w:rsidRDefault="00E52DD3">
      <w:pPr>
        <w:pStyle w:val="a"/>
        <w:rPr>
          <w:rFonts w:hint="cs"/>
          <w:rtl/>
        </w:rPr>
      </w:pPr>
      <w:r>
        <w:rPr>
          <w:rFonts w:hint="cs"/>
          <w:rtl/>
        </w:rPr>
        <w:t xml:space="preserve"> איך אני  יכול להזדעזע כשזה עוד נמצא בבית-המשפט - - - </w:t>
      </w:r>
    </w:p>
    <w:p w14:paraId="2706F668" w14:textId="77777777" w:rsidR="00000000" w:rsidRDefault="00E52DD3">
      <w:pPr>
        <w:pStyle w:val="a"/>
        <w:rPr>
          <w:rFonts w:hint="cs"/>
          <w:rtl/>
        </w:rPr>
      </w:pPr>
    </w:p>
    <w:p w14:paraId="5127C90D" w14:textId="77777777" w:rsidR="00000000" w:rsidRDefault="00E52DD3">
      <w:pPr>
        <w:pStyle w:val="ad"/>
        <w:rPr>
          <w:rtl/>
        </w:rPr>
      </w:pPr>
      <w:r>
        <w:rPr>
          <w:rtl/>
        </w:rPr>
        <w:t>היו"ר משה כחלון:</w:t>
      </w:r>
    </w:p>
    <w:p w14:paraId="7E58C652" w14:textId="77777777" w:rsidR="00000000" w:rsidRDefault="00E52DD3">
      <w:pPr>
        <w:pStyle w:val="a"/>
        <w:rPr>
          <w:rtl/>
        </w:rPr>
      </w:pPr>
    </w:p>
    <w:p w14:paraId="2EBD2662" w14:textId="77777777" w:rsidR="00000000" w:rsidRDefault="00E52DD3">
      <w:pPr>
        <w:pStyle w:val="a"/>
        <w:rPr>
          <w:rFonts w:hint="cs"/>
          <w:rtl/>
        </w:rPr>
      </w:pPr>
      <w:r>
        <w:rPr>
          <w:rFonts w:hint="cs"/>
          <w:rtl/>
        </w:rPr>
        <w:t>חבר הכנסת קרא, תיכף יש לך הצעה אחר</w:t>
      </w:r>
      <w:r>
        <w:rPr>
          <w:rFonts w:hint="cs"/>
          <w:rtl/>
        </w:rPr>
        <w:t xml:space="preserve">ת. </w:t>
      </w:r>
    </w:p>
    <w:p w14:paraId="29765B57" w14:textId="77777777" w:rsidR="00000000" w:rsidRDefault="00E52DD3">
      <w:pPr>
        <w:pStyle w:val="a"/>
        <w:rPr>
          <w:rFonts w:hint="cs"/>
          <w:rtl/>
        </w:rPr>
      </w:pPr>
    </w:p>
    <w:p w14:paraId="3C9AD500" w14:textId="77777777" w:rsidR="00000000" w:rsidRDefault="00E52DD3">
      <w:pPr>
        <w:pStyle w:val="SpeakerCon"/>
        <w:rPr>
          <w:rtl/>
        </w:rPr>
      </w:pPr>
      <w:bookmarkStart w:id="552" w:name="FS000001043T21_05_2003_20_08_32C"/>
      <w:bookmarkEnd w:id="552"/>
      <w:r>
        <w:rPr>
          <w:rtl/>
        </w:rPr>
        <w:t>יולי תמיר (העבודה-מימד):</w:t>
      </w:r>
    </w:p>
    <w:p w14:paraId="1AEA23EA" w14:textId="77777777" w:rsidR="00000000" w:rsidRDefault="00E52DD3">
      <w:pPr>
        <w:pStyle w:val="a"/>
        <w:rPr>
          <w:rtl/>
        </w:rPr>
      </w:pPr>
    </w:p>
    <w:p w14:paraId="2370835A" w14:textId="77777777" w:rsidR="00000000" w:rsidRDefault="00E52DD3">
      <w:pPr>
        <w:pStyle w:val="a"/>
        <w:rPr>
          <w:rFonts w:hint="cs"/>
          <w:rtl/>
        </w:rPr>
      </w:pPr>
      <w:r>
        <w:rPr>
          <w:rFonts w:hint="cs"/>
          <w:rtl/>
        </w:rPr>
        <w:t>חבר הכנסת קרא, אני לא ראיתי אותך מזדעזע משום דבר, וזה חבל. זה עצוב שאתה לא יודע לעשות את ההבחנה.</w:t>
      </w:r>
    </w:p>
    <w:p w14:paraId="2E6BE824" w14:textId="77777777" w:rsidR="00000000" w:rsidRDefault="00E52DD3">
      <w:pPr>
        <w:pStyle w:val="a"/>
        <w:rPr>
          <w:rFonts w:hint="cs"/>
          <w:rtl/>
        </w:rPr>
      </w:pPr>
    </w:p>
    <w:p w14:paraId="7CB57BC0" w14:textId="77777777" w:rsidR="00000000" w:rsidRDefault="00E52DD3">
      <w:pPr>
        <w:pStyle w:val="ac"/>
        <w:rPr>
          <w:rtl/>
        </w:rPr>
      </w:pPr>
      <w:r>
        <w:rPr>
          <w:rFonts w:hint="eastAsia"/>
          <w:rtl/>
        </w:rPr>
        <w:t>איוב</w:t>
      </w:r>
      <w:r>
        <w:rPr>
          <w:rtl/>
        </w:rPr>
        <w:t xml:space="preserve"> קרא (הליכוד):</w:t>
      </w:r>
    </w:p>
    <w:p w14:paraId="59596A50" w14:textId="77777777" w:rsidR="00000000" w:rsidRDefault="00E52DD3">
      <w:pPr>
        <w:pStyle w:val="a"/>
        <w:rPr>
          <w:rFonts w:hint="cs"/>
          <w:rtl/>
        </w:rPr>
      </w:pPr>
    </w:p>
    <w:p w14:paraId="565058C0" w14:textId="77777777" w:rsidR="00000000" w:rsidRDefault="00E52DD3">
      <w:pPr>
        <w:pStyle w:val="a"/>
        <w:rPr>
          <w:rFonts w:hint="cs"/>
          <w:rtl/>
        </w:rPr>
      </w:pPr>
      <w:r>
        <w:rPr>
          <w:rFonts w:hint="cs"/>
          <w:rtl/>
        </w:rPr>
        <w:t xml:space="preserve">עצוב לי מאוד שאת מגיעה לפה לפני פסיקת בית-המשפט - - - </w:t>
      </w:r>
    </w:p>
    <w:p w14:paraId="6369A7D9" w14:textId="77777777" w:rsidR="00000000" w:rsidRDefault="00E52DD3">
      <w:pPr>
        <w:pStyle w:val="a"/>
        <w:rPr>
          <w:rFonts w:hint="cs"/>
          <w:rtl/>
        </w:rPr>
      </w:pPr>
    </w:p>
    <w:p w14:paraId="67591176" w14:textId="77777777" w:rsidR="00000000" w:rsidRDefault="00E52DD3">
      <w:pPr>
        <w:pStyle w:val="SpeakerCon"/>
        <w:rPr>
          <w:rtl/>
        </w:rPr>
      </w:pPr>
      <w:bookmarkStart w:id="553" w:name="FS000001043T21_05_2003_20_09_33C"/>
      <w:bookmarkEnd w:id="553"/>
      <w:r>
        <w:rPr>
          <w:rtl/>
        </w:rPr>
        <w:t>יולי תמיר (העבודה-מימד):</w:t>
      </w:r>
    </w:p>
    <w:p w14:paraId="5EFFCFB4" w14:textId="77777777" w:rsidR="00000000" w:rsidRDefault="00E52DD3">
      <w:pPr>
        <w:pStyle w:val="a"/>
        <w:rPr>
          <w:rtl/>
        </w:rPr>
      </w:pPr>
    </w:p>
    <w:p w14:paraId="16D0258D" w14:textId="77777777" w:rsidR="00000000" w:rsidRDefault="00E52DD3">
      <w:pPr>
        <w:pStyle w:val="a"/>
        <w:rPr>
          <w:rFonts w:hint="cs"/>
          <w:rtl/>
        </w:rPr>
      </w:pPr>
      <w:r>
        <w:rPr>
          <w:rFonts w:hint="cs"/>
          <w:rtl/>
        </w:rPr>
        <w:t>אני לא מנסה להשפיע על בית</w:t>
      </w:r>
      <w:r>
        <w:rPr>
          <w:rFonts w:hint="cs"/>
          <w:rtl/>
        </w:rPr>
        <w:t>-המשפט. אני מנסה לפקוח את עיניך ולהודות שיש רגעים שצריך לשים סייג למעשים של חיילים, ולא לתת הגנה עיוורת לכל מעשה שנעשה. אני מקווה שכבוד השר יסכים עם הדברים האלה. תודה רבה.</w:t>
      </w:r>
    </w:p>
    <w:p w14:paraId="4A3D610C" w14:textId="77777777" w:rsidR="00000000" w:rsidRDefault="00E52DD3">
      <w:pPr>
        <w:pStyle w:val="a"/>
        <w:rPr>
          <w:rFonts w:hint="cs"/>
          <w:rtl/>
        </w:rPr>
      </w:pPr>
    </w:p>
    <w:p w14:paraId="2FC0E67F" w14:textId="77777777" w:rsidR="00000000" w:rsidRDefault="00E52DD3">
      <w:pPr>
        <w:pStyle w:val="ad"/>
        <w:rPr>
          <w:rtl/>
        </w:rPr>
      </w:pPr>
      <w:r>
        <w:rPr>
          <w:rtl/>
        </w:rPr>
        <w:t>היו"ר משה כחלון:</w:t>
      </w:r>
    </w:p>
    <w:p w14:paraId="16576783" w14:textId="77777777" w:rsidR="00000000" w:rsidRDefault="00E52DD3">
      <w:pPr>
        <w:pStyle w:val="a"/>
        <w:rPr>
          <w:rtl/>
        </w:rPr>
      </w:pPr>
    </w:p>
    <w:p w14:paraId="322ACA1B" w14:textId="77777777" w:rsidR="00000000" w:rsidRDefault="00E52DD3">
      <w:pPr>
        <w:pStyle w:val="a"/>
        <w:rPr>
          <w:rFonts w:hint="cs"/>
          <w:rtl/>
        </w:rPr>
      </w:pPr>
      <w:r>
        <w:rPr>
          <w:rFonts w:hint="cs"/>
          <w:rtl/>
        </w:rPr>
        <w:t xml:space="preserve">תודה רבה לחברת הכנסת תמיר. שר הפנים ישיב בשם שר המשפטים. בבקשה. </w:t>
      </w:r>
    </w:p>
    <w:p w14:paraId="2E984C85" w14:textId="77777777" w:rsidR="00000000" w:rsidRDefault="00E52DD3">
      <w:pPr>
        <w:pStyle w:val="a"/>
        <w:rPr>
          <w:rFonts w:hint="cs"/>
          <w:rtl/>
        </w:rPr>
      </w:pPr>
    </w:p>
    <w:p w14:paraId="23BC5493" w14:textId="77777777" w:rsidR="00000000" w:rsidRDefault="00E52DD3">
      <w:pPr>
        <w:pStyle w:val="ac"/>
        <w:rPr>
          <w:rtl/>
        </w:rPr>
      </w:pPr>
      <w:r>
        <w:rPr>
          <w:rFonts w:hint="eastAsia"/>
          <w:rtl/>
        </w:rPr>
        <w:t>שר</w:t>
      </w:r>
      <w:r>
        <w:rPr>
          <w:rtl/>
        </w:rPr>
        <w:t xml:space="preserve"> הפנים אברהם פורז:</w:t>
      </w:r>
    </w:p>
    <w:p w14:paraId="0B053F1B" w14:textId="77777777" w:rsidR="00000000" w:rsidRDefault="00E52DD3">
      <w:pPr>
        <w:pStyle w:val="a"/>
        <w:rPr>
          <w:rFonts w:hint="cs"/>
          <w:rtl/>
        </w:rPr>
      </w:pPr>
    </w:p>
    <w:p w14:paraId="6352AF05" w14:textId="77777777" w:rsidR="00000000" w:rsidRDefault="00E52DD3">
      <w:pPr>
        <w:pStyle w:val="a"/>
        <w:rPr>
          <w:rFonts w:hint="cs"/>
          <w:rtl/>
        </w:rPr>
      </w:pPr>
      <w:r>
        <w:rPr>
          <w:rFonts w:hint="cs"/>
          <w:rtl/>
        </w:rPr>
        <w:t>אדוני היושב-ראש, חברי הכנסת, שר המשפטים ביקש ממני להשיב על ההצעה לסדר-היום. אני חושב שלא מן הראוי לטפל בבעיה הספציפית מהסיבה שהנושא עצמו נמצא בחקירה של המחלקה לחקירות שוטרים, ולאחר שהמחלקה לחקירות שוטרים תגבש את המלצותיה, אם יהיה מקו</w:t>
      </w:r>
      <w:r>
        <w:rPr>
          <w:rFonts w:hint="cs"/>
          <w:rtl/>
        </w:rPr>
        <w:t>ם להעמיד מישהו לדין, יעמידו מישהו לדין.</w:t>
      </w:r>
    </w:p>
    <w:p w14:paraId="76114634" w14:textId="77777777" w:rsidR="00000000" w:rsidRDefault="00E52DD3">
      <w:pPr>
        <w:pStyle w:val="a"/>
        <w:rPr>
          <w:rFonts w:hint="cs"/>
          <w:rtl/>
        </w:rPr>
      </w:pPr>
    </w:p>
    <w:p w14:paraId="0FBF2E9B" w14:textId="77777777" w:rsidR="00000000" w:rsidRDefault="00E52DD3">
      <w:pPr>
        <w:pStyle w:val="a"/>
        <w:ind w:firstLine="0"/>
        <w:rPr>
          <w:rFonts w:hint="cs"/>
          <w:rtl/>
        </w:rPr>
      </w:pPr>
      <w:r>
        <w:rPr>
          <w:rFonts w:hint="cs"/>
          <w:rtl/>
        </w:rPr>
        <w:tab/>
        <w:t xml:space="preserve">אני חושב שזה לא טוב שהכנסת תקיים דיון פרטני באירוע שתלוי ועומד בפני בית-המשפט, שהוא גם, אגב, במידה מסוימת אפילו סוב-יודיצה. לנו אומנם יש חסינות, וזה לא חל עלינו, אבל באופן פרטני לא כדאי לטפל במקרים, משום שהכלל הוא </w:t>
      </w:r>
      <w:r>
        <w:rPr>
          <w:rFonts w:hint="cs"/>
          <w:rtl/>
        </w:rPr>
        <w:t>שאם אתה מדבר על התיק עצמו, זה יכול להשפיע, ולא טוב שישפיע.</w:t>
      </w:r>
    </w:p>
    <w:p w14:paraId="346BB192" w14:textId="77777777" w:rsidR="00000000" w:rsidRDefault="00E52DD3">
      <w:pPr>
        <w:pStyle w:val="a"/>
        <w:rPr>
          <w:rFonts w:hint="cs"/>
          <w:rtl/>
        </w:rPr>
      </w:pPr>
    </w:p>
    <w:p w14:paraId="22880FE6" w14:textId="77777777" w:rsidR="00000000" w:rsidRDefault="00E52DD3">
      <w:pPr>
        <w:pStyle w:val="a"/>
        <w:rPr>
          <w:rFonts w:hint="cs"/>
          <w:rtl/>
        </w:rPr>
      </w:pPr>
      <w:r>
        <w:rPr>
          <w:rFonts w:hint="cs"/>
          <w:rtl/>
        </w:rPr>
        <w:t>זה לא צריך למנוע מאתנו לקבל את הרעיון הכללי, שאנחנו לא צריכים להשלים בשום פנים ואופן עם התנהגות לא נאותה של חיילים בשטחים, לא רק בשטחים אלא גם בכל מקום אחר. אגב, במקרה זה מדובר לא בחיילים, אלא בשו</w:t>
      </w:r>
      <w:r>
        <w:rPr>
          <w:rFonts w:hint="cs"/>
          <w:rtl/>
        </w:rPr>
        <w:t>טרים של משמר הגבול.</w:t>
      </w:r>
    </w:p>
    <w:p w14:paraId="58D6A692" w14:textId="77777777" w:rsidR="00000000" w:rsidRDefault="00E52DD3">
      <w:pPr>
        <w:pStyle w:val="a"/>
        <w:rPr>
          <w:rFonts w:hint="cs"/>
          <w:rtl/>
        </w:rPr>
      </w:pPr>
    </w:p>
    <w:p w14:paraId="3DC11BD6" w14:textId="77777777" w:rsidR="00000000" w:rsidRDefault="00E52DD3">
      <w:pPr>
        <w:pStyle w:val="ac"/>
        <w:rPr>
          <w:rtl/>
        </w:rPr>
      </w:pPr>
      <w:r>
        <w:rPr>
          <w:rFonts w:hint="eastAsia"/>
          <w:rtl/>
        </w:rPr>
        <w:t>מיכאל</w:t>
      </w:r>
      <w:r>
        <w:rPr>
          <w:rtl/>
        </w:rPr>
        <w:t xml:space="preserve"> רצון (הליכוד):</w:t>
      </w:r>
    </w:p>
    <w:p w14:paraId="3455B0B1" w14:textId="77777777" w:rsidR="00000000" w:rsidRDefault="00E52DD3">
      <w:pPr>
        <w:pStyle w:val="a"/>
        <w:rPr>
          <w:rFonts w:hint="cs"/>
          <w:rtl/>
        </w:rPr>
      </w:pPr>
    </w:p>
    <w:p w14:paraId="566848DF" w14:textId="77777777" w:rsidR="00000000" w:rsidRDefault="00E52DD3">
      <w:pPr>
        <w:pStyle w:val="a"/>
        <w:rPr>
          <w:rFonts w:hint="cs"/>
          <w:rtl/>
        </w:rPr>
      </w:pPr>
      <w:r>
        <w:rPr>
          <w:rFonts w:hint="cs"/>
          <w:rtl/>
        </w:rPr>
        <w:t xml:space="preserve">אסור להסכים להתנהגות לא נאותה של כל אחד. </w:t>
      </w:r>
    </w:p>
    <w:p w14:paraId="79C0734B" w14:textId="77777777" w:rsidR="00000000" w:rsidRDefault="00E52DD3">
      <w:pPr>
        <w:pStyle w:val="a"/>
        <w:rPr>
          <w:rFonts w:hint="cs"/>
          <w:rtl/>
        </w:rPr>
      </w:pPr>
    </w:p>
    <w:p w14:paraId="6713EDBE" w14:textId="77777777" w:rsidR="00000000" w:rsidRDefault="00E52DD3">
      <w:pPr>
        <w:pStyle w:val="SpeakerCon"/>
        <w:rPr>
          <w:rtl/>
        </w:rPr>
      </w:pPr>
      <w:bookmarkStart w:id="554" w:name="FS000000519T21_05_2003_21_51_57"/>
      <w:bookmarkStart w:id="555" w:name="FS000000519T21_05_2003_21_52_00C"/>
      <w:bookmarkEnd w:id="554"/>
      <w:bookmarkEnd w:id="555"/>
      <w:r>
        <w:rPr>
          <w:rtl/>
        </w:rPr>
        <w:t>שר הפנים אברהם פורז:</w:t>
      </w:r>
    </w:p>
    <w:p w14:paraId="029488A4" w14:textId="77777777" w:rsidR="00000000" w:rsidRDefault="00E52DD3">
      <w:pPr>
        <w:pStyle w:val="a"/>
        <w:rPr>
          <w:rtl/>
        </w:rPr>
      </w:pPr>
    </w:p>
    <w:p w14:paraId="174A9D4C" w14:textId="77777777" w:rsidR="00000000" w:rsidRDefault="00E52DD3">
      <w:pPr>
        <w:pStyle w:val="a"/>
        <w:rPr>
          <w:rFonts w:hint="cs"/>
          <w:rtl/>
        </w:rPr>
      </w:pPr>
      <w:bookmarkStart w:id="556" w:name="FS000001043T21_05_2003_21_51_53"/>
      <w:bookmarkStart w:id="557" w:name="FS000000519T21_05_2003_19_43_23"/>
      <w:bookmarkEnd w:id="556"/>
      <w:bookmarkEnd w:id="557"/>
      <w:r>
        <w:rPr>
          <w:rFonts w:hint="cs"/>
          <w:rtl/>
        </w:rPr>
        <w:t xml:space="preserve">אני מסכים. </w:t>
      </w:r>
    </w:p>
    <w:p w14:paraId="24813C6A" w14:textId="77777777" w:rsidR="00000000" w:rsidRDefault="00E52DD3">
      <w:pPr>
        <w:pStyle w:val="a"/>
        <w:rPr>
          <w:rFonts w:hint="cs"/>
          <w:rtl/>
        </w:rPr>
      </w:pPr>
    </w:p>
    <w:p w14:paraId="0CF763C9" w14:textId="77777777" w:rsidR="00000000" w:rsidRDefault="00E52DD3">
      <w:pPr>
        <w:pStyle w:val="a"/>
        <w:rPr>
          <w:rFonts w:hint="cs"/>
          <w:rtl/>
        </w:rPr>
      </w:pPr>
      <w:r>
        <w:rPr>
          <w:rFonts w:hint="cs"/>
          <w:rtl/>
        </w:rPr>
        <w:t>מקובל עלי שחיילי צה"ל וחיילי משמר הגבול שמשרתים בשטחים נמצאים בסיטואציה מאוד מאוד קשה. קודם כול, הם במידה רבה מאוד קורבן לפיגועים; לא ר</w:t>
      </w:r>
      <w:r>
        <w:rPr>
          <w:rFonts w:hint="cs"/>
          <w:rtl/>
        </w:rPr>
        <w:t>ק בזה שיש לפעמים כלפיהם ירי ורבים מחבריהם נהרגים, אלא הם גם נמצאים בעימות יומיומי מול זריקת אבנים ומעשים כאלה.</w:t>
      </w:r>
    </w:p>
    <w:p w14:paraId="09BBCF1E" w14:textId="77777777" w:rsidR="00000000" w:rsidRDefault="00E52DD3">
      <w:pPr>
        <w:pStyle w:val="a"/>
        <w:rPr>
          <w:rFonts w:hint="cs"/>
          <w:rtl/>
        </w:rPr>
      </w:pPr>
    </w:p>
    <w:p w14:paraId="0505751D" w14:textId="77777777" w:rsidR="00000000" w:rsidRDefault="00E52DD3">
      <w:pPr>
        <w:pStyle w:val="a"/>
        <w:rPr>
          <w:rFonts w:hint="cs"/>
          <w:rtl/>
        </w:rPr>
      </w:pPr>
      <w:r>
        <w:rPr>
          <w:rFonts w:hint="cs"/>
          <w:rtl/>
        </w:rPr>
        <w:t xml:space="preserve">למרות הכול, חובתנו, בתור נבחרי הציבור וכמי שממונים על צה"ל ועל המשטרה, לדאוג שההתנהגות תהיה הומנית, נאותה, כבני-תרבות. אנחנו לא רוצים בשום פנים </w:t>
      </w:r>
      <w:r>
        <w:rPr>
          <w:rFonts w:hint="cs"/>
          <w:rtl/>
        </w:rPr>
        <w:t xml:space="preserve">ואופן, ואנחנו לא צריכים להסכים בשום פנים ואופן, שחיילים או שוטרים יפגעו בחפים מפשע ויתעללו לשם התעללות, רק כדי לספק  יצרים כלשהם. </w:t>
      </w:r>
    </w:p>
    <w:p w14:paraId="3D6A8A64" w14:textId="77777777" w:rsidR="00000000" w:rsidRDefault="00E52DD3">
      <w:pPr>
        <w:pStyle w:val="a"/>
        <w:rPr>
          <w:rFonts w:hint="cs"/>
          <w:rtl/>
        </w:rPr>
      </w:pPr>
    </w:p>
    <w:p w14:paraId="3B4BE24A" w14:textId="77777777" w:rsidR="00000000" w:rsidRDefault="00E52DD3">
      <w:pPr>
        <w:pStyle w:val="a"/>
        <w:ind w:firstLine="720"/>
        <w:rPr>
          <w:rFonts w:hint="cs"/>
          <w:rtl/>
        </w:rPr>
      </w:pPr>
      <w:r>
        <w:rPr>
          <w:rFonts w:hint="cs"/>
          <w:rtl/>
        </w:rPr>
        <w:t xml:space="preserve">אני חושב שבגדול המערכת הצבאית שלנו עומדת בכך, משום שהיו לדאבוננו מספר לא קטן של מקרים שבהם חיילים גם הועמדו לדין וגם הורשעו </w:t>
      </w:r>
      <w:r>
        <w:rPr>
          <w:rFonts w:hint="cs"/>
          <w:rtl/>
        </w:rPr>
        <w:t>בגין מעשים כאלה. היום המצב הוא שבחלק גדול מהמקומות הפלסטינים, בעיקר, מחזיקים מצלמות לצורכי תיעוד, כך שבסופו של דבר גם יש תיעוד.</w:t>
      </w:r>
    </w:p>
    <w:p w14:paraId="6935010E" w14:textId="77777777" w:rsidR="00000000" w:rsidRDefault="00E52DD3">
      <w:pPr>
        <w:pStyle w:val="a"/>
        <w:ind w:firstLine="720"/>
        <w:rPr>
          <w:rFonts w:hint="cs"/>
          <w:rtl/>
        </w:rPr>
      </w:pPr>
    </w:p>
    <w:p w14:paraId="31765D90" w14:textId="77777777" w:rsidR="00000000" w:rsidRDefault="00E52DD3">
      <w:pPr>
        <w:pStyle w:val="ac"/>
        <w:rPr>
          <w:rtl/>
        </w:rPr>
      </w:pPr>
      <w:r>
        <w:rPr>
          <w:rFonts w:hint="eastAsia"/>
          <w:rtl/>
        </w:rPr>
        <w:t>יולי</w:t>
      </w:r>
      <w:r>
        <w:rPr>
          <w:rtl/>
        </w:rPr>
        <w:t xml:space="preserve"> תמיר (העבודה-מימד):</w:t>
      </w:r>
    </w:p>
    <w:p w14:paraId="24F0313C" w14:textId="77777777" w:rsidR="00000000" w:rsidRDefault="00E52DD3">
      <w:pPr>
        <w:pStyle w:val="a"/>
        <w:rPr>
          <w:rFonts w:hint="cs"/>
          <w:rtl/>
        </w:rPr>
      </w:pPr>
    </w:p>
    <w:p w14:paraId="2D9D8F0F" w14:textId="77777777" w:rsidR="00000000" w:rsidRDefault="00E52DD3">
      <w:pPr>
        <w:pStyle w:val="a"/>
        <w:rPr>
          <w:rFonts w:hint="cs"/>
          <w:rtl/>
        </w:rPr>
      </w:pPr>
      <w:r>
        <w:rPr>
          <w:rFonts w:hint="cs"/>
          <w:rtl/>
        </w:rPr>
        <w:t xml:space="preserve">   - - -</w:t>
      </w:r>
    </w:p>
    <w:p w14:paraId="1085F823" w14:textId="77777777" w:rsidR="00000000" w:rsidRDefault="00E52DD3">
      <w:pPr>
        <w:pStyle w:val="a"/>
        <w:rPr>
          <w:rtl/>
        </w:rPr>
      </w:pPr>
    </w:p>
    <w:p w14:paraId="7E8D0757" w14:textId="77777777" w:rsidR="00000000" w:rsidRDefault="00E52DD3">
      <w:pPr>
        <w:pStyle w:val="a"/>
        <w:rPr>
          <w:rFonts w:hint="cs"/>
          <w:rtl/>
        </w:rPr>
      </w:pPr>
    </w:p>
    <w:p w14:paraId="035F9064" w14:textId="77777777" w:rsidR="00000000" w:rsidRDefault="00E52DD3">
      <w:pPr>
        <w:pStyle w:val="SpeakerCon"/>
        <w:rPr>
          <w:rtl/>
        </w:rPr>
      </w:pPr>
      <w:bookmarkStart w:id="558" w:name="FS000000519T21_05_2003_19_48_02C"/>
      <w:bookmarkEnd w:id="558"/>
      <w:r>
        <w:rPr>
          <w:rtl/>
        </w:rPr>
        <w:t>שר הפנים אברהם פורז:</w:t>
      </w:r>
    </w:p>
    <w:p w14:paraId="04330281" w14:textId="77777777" w:rsidR="00000000" w:rsidRDefault="00E52DD3">
      <w:pPr>
        <w:pStyle w:val="a"/>
        <w:rPr>
          <w:rtl/>
        </w:rPr>
      </w:pPr>
    </w:p>
    <w:p w14:paraId="33F3CEDA" w14:textId="77777777" w:rsidR="00000000" w:rsidRDefault="00E52DD3">
      <w:pPr>
        <w:pStyle w:val="a"/>
        <w:rPr>
          <w:rFonts w:hint="cs"/>
          <w:rtl/>
        </w:rPr>
      </w:pPr>
      <w:r>
        <w:rPr>
          <w:rFonts w:hint="cs"/>
          <w:rtl/>
        </w:rPr>
        <w:t xml:space="preserve">גם אני ראיתי את הכתבה בטלוויזיה. אני גם שמעתי את דבריו של מפקד משמר </w:t>
      </w:r>
      <w:r>
        <w:rPr>
          <w:rFonts w:hint="cs"/>
          <w:rtl/>
        </w:rPr>
        <w:t>הגבול, והוא עצמו אמר, שאם הדברים נעשו, הוא מסתייג מהם הסתייגות מוחלטת. הוא אפילו גינה את זה בלשון מאוד מאוד חריפה. אבל אני חושב, חברת הכנסת תמיר, שאם אנחנו נעביר את זה לוועדה ונתחיל בוועדה של הכנסת לטפל בראיות, זה לא יהיה טוב.</w:t>
      </w:r>
    </w:p>
    <w:p w14:paraId="2B535FAE" w14:textId="77777777" w:rsidR="00000000" w:rsidRDefault="00E52DD3">
      <w:pPr>
        <w:pStyle w:val="a"/>
        <w:ind w:firstLine="720"/>
        <w:rPr>
          <w:rFonts w:hint="cs"/>
          <w:rtl/>
        </w:rPr>
      </w:pPr>
    </w:p>
    <w:p w14:paraId="388A71ED" w14:textId="77777777" w:rsidR="00000000" w:rsidRDefault="00E52DD3">
      <w:pPr>
        <w:pStyle w:val="ac"/>
        <w:rPr>
          <w:rtl/>
        </w:rPr>
      </w:pPr>
      <w:r>
        <w:rPr>
          <w:rFonts w:hint="eastAsia"/>
          <w:rtl/>
        </w:rPr>
        <w:t>יולי</w:t>
      </w:r>
      <w:r>
        <w:rPr>
          <w:rtl/>
        </w:rPr>
        <w:t xml:space="preserve"> תמיר (העבודה-מימד):</w:t>
      </w:r>
    </w:p>
    <w:p w14:paraId="3241512A" w14:textId="77777777" w:rsidR="00000000" w:rsidRDefault="00E52DD3">
      <w:pPr>
        <w:pStyle w:val="a"/>
        <w:rPr>
          <w:rFonts w:hint="cs"/>
          <w:rtl/>
        </w:rPr>
      </w:pPr>
    </w:p>
    <w:p w14:paraId="0ED3775A" w14:textId="77777777" w:rsidR="00000000" w:rsidRDefault="00E52DD3">
      <w:pPr>
        <w:pStyle w:val="a"/>
        <w:rPr>
          <w:rFonts w:hint="cs"/>
          <w:rtl/>
        </w:rPr>
      </w:pPr>
      <w:r>
        <w:rPr>
          <w:rFonts w:hint="cs"/>
          <w:rtl/>
        </w:rPr>
        <w:t>לא</w:t>
      </w:r>
      <w:r>
        <w:rPr>
          <w:rFonts w:hint="cs"/>
          <w:rtl/>
        </w:rPr>
        <w:t xml:space="preserve"> בבעיות אלא בתופעה.</w:t>
      </w:r>
    </w:p>
    <w:p w14:paraId="619668EC" w14:textId="77777777" w:rsidR="00000000" w:rsidRDefault="00E52DD3">
      <w:pPr>
        <w:pStyle w:val="ac"/>
        <w:rPr>
          <w:rFonts w:hint="cs"/>
          <w:b w:val="0"/>
          <w:bCs w:val="0"/>
          <w:u w:val="none"/>
          <w:rtl/>
        </w:rPr>
      </w:pPr>
      <w:bookmarkStart w:id="559" w:name="FS000000519T21_05_2003_19_50_02C"/>
      <w:bookmarkEnd w:id="559"/>
    </w:p>
    <w:p w14:paraId="62440C89" w14:textId="77777777" w:rsidR="00000000" w:rsidRDefault="00E52DD3">
      <w:pPr>
        <w:pStyle w:val="ac"/>
        <w:rPr>
          <w:rFonts w:hint="cs"/>
          <w:b w:val="0"/>
          <w:bCs w:val="0"/>
          <w:u w:val="none"/>
          <w:rtl/>
        </w:rPr>
      </w:pPr>
    </w:p>
    <w:p w14:paraId="67A1C5B3" w14:textId="77777777" w:rsidR="00000000" w:rsidRDefault="00E52DD3">
      <w:pPr>
        <w:pStyle w:val="ac"/>
        <w:rPr>
          <w:rtl/>
        </w:rPr>
      </w:pPr>
      <w:r>
        <w:rPr>
          <w:rtl/>
        </w:rPr>
        <w:t>עמרי שרון (הליכוד):</w:t>
      </w:r>
    </w:p>
    <w:p w14:paraId="442A4D60" w14:textId="77777777" w:rsidR="00000000" w:rsidRDefault="00E52DD3">
      <w:pPr>
        <w:pStyle w:val="a"/>
        <w:rPr>
          <w:rtl/>
        </w:rPr>
      </w:pPr>
    </w:p>
    <w:p w14:paraId="25E7448D" w14:textId="77777777" w:rsidR="00000000" w:rsidRDefault="00E52DD3">
      <w:pPr>
        <w:pStyle w:val="a"/>
        <w:rPr>
          <w:rFonts w:hint="cs"/>
          <w:rtl/>
        </w:rPr>
      </w:pPr>
      <w:r>
        <w:rPr>
          <w:rFonts w:hint="cs"/>
          <w:rtl/>
        </w:rPr>
        <w:t>את לא מדברת על התופעה. את מדברת על מקרה ספציפי.</w:t>
      </w:r>
    </w:p>
    <w:p w14:paraId="343DA58C" w14:textId="77777777" w:rsidR="00000000" w:rsidRDefault="00E52DD3">
      <w:pPr>
        <w:pStyle w:val="a"/>
        <w:rPr>
          <w:rFonts w:hint="cs"/>
          <w:rtl/>
        </w:rPr>
      </w:pPr>
    </w:p>
    <w:p w14:paraId="3C04BAE9" w14:textId="77777777" w:rsidR="00000000" w:rsidRDefault="00E52DD3">
      <w:pPr>
        <w:pStyle w:val="SpeakerCon"/>
        <w:rPr>
          <w:rtl/>
        </w:rPr>
      </w:pPr>
      <w:bookmarkStart w:id="560" w:name="FS000000519T21_05_2003_19_50_56C"/>
      <w:bookmarkEnd w:id="560"/>
      <w:r>
        <w:rPr>
          <w:rFonts w:hint="eastAsia"/>
          <w:rtl/>
        </w:rPr>
        <w:t>שר</w:t>
      </w:r>
      <w:r>
        <w:rPr>
          <w:rtl/>
        </w:rPr>
        <w:t xml:space="preserve"> הפנים אברהם פורז:</w:t>
      </w:r>
    </w:p>
    <w:p w14:paraId="1C834853" w14:textId="77777777" w:rsidR="00000000" w:rsidRDefault="00E52DD3">
      <w:pPr>
        <w:pStyle w:val="a"/>
        <w:rPr>
          <w:rFonts w:hint="cs"/>
          <w:rtl/>
        </w:rPr>
      </w:pPr>
    </w:p>
    <w:p w14:paraId="737A5D29" w14:textId="77777777" w:rsidR="00000000" w:rsidRDefault="00E52DD3">
      <w:pPr>
        <w:pStyle w:val="a"/>
        <w:rPr>
          <w:rFonts w:hint="cs"/>
          <w:rtl/>
        </w:rPr>
      </w:pPr>
      <w:r>
        <w:rPr>
          <w:rFonts w:hint="cs"/>
          <w:rtl/>
        </w:rPr>
        <w:t>חברת הכנסת תמיר, אני לא מאמין שתמצאי בבית הזה ולו חבר כנסת אחד שיאמר לך שהוא מצדיק התעללות בחפים מפשע מטעמים סדיסטיים, או שוד של אנשים או גנבה</w:t>
      </w:r>
      <w:r>
        <w:rPr>
          <w:rFonts w:hint="cs"/>
          <w:rtl/>
        </w:rPr>
        <w:t xml:space="preserve"> מבתיהם. אין אחד שיאמר לך את זה. זה שכולנו מוקיעים את זה וזו תופעה פסולה, זה דבר ברור לגמרי. </w:t>
      </w:r>
    </w:p>
    <w:p w14:paraId="3854D2E6" w14:textId="77777777" w:rsidR="00000000" w:rsidRDefault="00E52DD3">
      <w:pPr>
        <w:pStyle w:val="a"/>
        <w:rPr>
          <w:rFonts w:hint="cs"/>
          <w:rtl/>
        </w:rPr>
      </w:pPr>
    </w:p>
    <w:p w14:paraId="292B95B3" w14:textId="77777777" w:rsidR="00000000" w:rsidRDefault="00E52DD3">
      <w:pPr>
        <w:pStyle w:val="a"/>
        <w:rPr>
          <w:rFonts w:hint="cs"/>
          <w:rtl/>
        </w:rPr>
      </w:pPr>
      <w:r>
        <w:rPr>
          <w:rFonts w:hint="cs"/>
          <w:rtl/>
        </w:rPr>
        <w:t>לכן, אני לא מציע כרגע להיכנס לתיק הזה ולפרטים האלה. אני חושב שדי במה שנעשה. אגב, אם את חושבת שבאיזה מקום יש כיסוי, זאת אומרת לא חוקרים, אני חושב שמחובתך לפנות לר</w:t>
      </w:r>
      <w:r>
        <w:rPr>
          <w:rFonts w:hint="cs"/>
          <w:rtl/>
        </w:rPr>
        <w:t xml:space="preserve">שויות התביעה. למשל, לו ידעת שהיתה התעללות ולמרות תלונות לא חוקרים אותה, אולי היה מקום מוצדק לפנות ולומר, למה לא חוקרים. אבל אחרי שברור לך, ואני גם צפיתי בכתבה, שנעשית חקירה על-ידי משרד המשפטים, כי מדובר  בשוטרים, והחקירה הזאת היא חקירה אובייקטיבית, ובסופו </w:t>
      </w:r>
      <w:r>
        <w:rPr>
          <w:rFonts w:hint="cs"/>
          <w:rtl/>
        </w:rPr>
        <w:t>של דבר אם יסתבר שהיו עבירות תהיה העמדה לדין - אני חושב שדי לנו בזה.</w:t>
      </w:r>
    </w:p>
    <w:p w14:paraId="081ACD32" w14:textId="77777777" w:rsidR="00000000" w:rsidRDefault="00E52DD3">
      <w:pPr>
        <w:pStyle w:val="a"/>
        <w:rPr>
          <w:rFonts w:hint="cs"/>
          <w:rtl/>
        </w:rPr>
      </w:pPr>
    </w:p>
    <w:p w14:paraId="073EB07D" w14:textId="77777777" w:rsidR="00000000" w:rsidRDefault="00E52DD3">
      <w:pPr>
        <w:pStyle w:val="a"/>
        <w:rPr>
          <w:rFonts w:hint="cs"/>
          <w:rtl/>
        </w:rPr>
      </w:pPr>
      <w:r>
        <w:rPr>
          <w:rFonts w:hint="cs"/>
          <w:rtl/>
        </w:rPr>
        <w:t>לכן, בצד הוקעת המעשים שנעשים נגד חפים מפשע, אני חושב שאת צריכה להסתפק בדברי ולא צריך להעביר את הנושא כרגע לשום ועדה. ממילא הבית כולו מאוחד בזה שתופעות כאלה יש לגנות. תודה.</w:t>
      </w:r>
    </w:p>
    <w:p w14:paraId="0B055D2B" w14:textId="77777777" w:rsidR="00000000" w:rsidRDefault="00E52DD3">
      <w:pPr>
        <w:pStyle w:val="a"/>
        <w:rPr>
          <w:rFonts w:hint="cs"/>
          <w:rtl/>
        </w:rPr>
      </w:pPr>
    </w:p>
    <w:p w14:paraId="67D3DF1C" w14:textId="77777777" w:rsidR="00000000" w:rsidRDefault="00E52DD3">
      <w:pPr>
        <w:pStyle w:val="ad"/>
        <w:rPr>
          <w:rtl/>
        </w:rPr>
      </w:pPr>
      <w:r>
        <w:rPr>
          <w:rtl/>
        </w:rPr>
        <w:t>היו"ר משה כחלו</w:t>
      </w:r>
      <w:r>
        <w:rPr>
          <w:rtl/>
        </w:rPr>
        <w:t>ן:</w:t>
      </w:r>
    </w:p>
    <w:p w14:paraId="4623209E" w14:textId="77777777" w:rsidR="00000000" w:rsidRDefault="00E52DD3">
      <w:pPr>
        <w:pStyle w:val="a"/>
        <w:rPr>
          <w:rtl/>
        </w:rPr>
      </w:pPr>
    </w:p>
    <w:p w14:paraId="4CA7395F" w14:textId="77777777" w:rsidR="00000000" w:rsidRDefault="00E52DD3">
      <w:pPr>
        <w:pStyle w:val="a"/>
        <w:rPr>
          <w:rFonts w:hint="cs"/>
          <w:rtl/>
        </w:rPr>
      </w:pPr>
      <w:r>
        <w:rPr>
          <w:rFonts w:hint="cs"/>
          <w:rtl/>
        </w:rPr>
        <w:t>תודה רבה. חברת הכנסת תמיר, את מסתפקת בתשובת השר?</w:t>
      </w:r>
    </w:p>
    <w:p w14:paraId="4650C189" w14:textId="77777777" w:rsidR="00000000" w:rsidRDefault="00E52DD3">
      <w:pPr>
        <w:pStyle w:val="a"/>
        <w:rPr>
          <w:rFonts w:hint="cs"/>
          <w:rtl/>
        </w:rPr>
      </w:pPr>
    </w:p>
    <w:p w14:paraId="231D7E50" w14:textId="77777777" w:rsidR="00000000" w:rsidRDefault="00E52DD3">
      <w:pPr>
        <w:pStyle w:val="ac"/>
        <w:rPr>
          <w:rtl/>
        </w:rPr>
      </w:pPr>
      <w:r>
        <w:rPr>
          <w:rFonts w:hint="eastAsia"/>
          <w:rtl/>
        </w:rPr>
        <w:t>יולי</w:t>
      </w:r>
      <w:r>
        <w:rPr>
          <w:rtl/>
        </w:rPr>
        <w:t xml:space="preserve"> תמיר (העבודה-מימד):</w:t>
      </w:r>
    </w:p>
    <w:p w14:paraId="3D8378DD" w14:textId="77777777" w:rsidR="00000000" w:rsidRDefault="00E52DD3">
      <w:pPr>
        <w:pStyle w:val="a"/>
        <w:rPr>
          <w:rFonts w:hint="cs"/>
          <w:rtl/>
        </w:rPr>
      </w:pPr>
    </w:p>
    <w:p w14:paraId="77C079CB" w14:textId="77777777" w:rsidR="00000000" w:rsidRDefault="00E52DD3">
      <w:pPr>
        <w:pStyle w:val="a"/>
        <w:rPr>
          <w:rFonts w:hint="cs"/>
          <w:rtl/>
        </w:rPr>
      </w:pPr>
      <w:r>
        <w:rPr>
          <w:rFonts w:hint="cs"/>
          <w:rtl/>
        </w:rPr>
        <w:t>לא, אני לא מסתפקת בתשובת השר. אני חושבת שהדיון חשוב גם בתור מסר לחיילים.</w:t>
      </w:r>
    </w:p>
    <w:p w14:paraId="2E0D53D6" w14:textId="77777777" w:rsidR="00000000" w:rsidRDefault="00E52DD3">
      <w:pPr>
        <w:pStyle w:val="a"/>
        <w:rPr>
          <w:rFonts w:hint="cs"/>
          <w:rtl/>
        </w:rPr>
      </w:pPr>
    </w:p>
    <w:p w14:paraId="50561295" w14:textId="77777777" w:rsidR="00000000" w:rsidRDefault="00E52DD3">
      <w:pPr>
        <w:pStyle w:val="ad"/>
        <w:rPr>
          <w:rtl/>
        </w:rPr>
      </w:pPr>
      <w:r>
        <w:rPr>
          <w:rtl/>
        </w:rPr>
        <w:t>היו"ר משה כחלון:</w:t>
      </w:r>
    </w:p>
    <w:p w14:paraId="1113AFCE" w14:textId="77777777" w:rsidR="00000000" w:rsidRDefault="00E52DD3">
      <w:pPr>
        <w:pStyle w:val="a"/>
        <w:rPr>
          <w:rtl/>
        </w:rPr>
      </w:pPr>
    </w:p>
    <w:p w14:paraId="3B4C24DD" w14:textId="77777777" w:rsidR="00000000" w:rsidRDefault="00E52DD3">
      <w:pPr>
        <w:pStyle w:val="a"/>
        <w:rPr>
          <w:rFonts w:hint="cs"/>
          <w:rtl/>
        </w:rPr>
      </w:pPr>
      <w:r>
        <w:rPr>
          <w:rFonts w:hint="cs"/>
          <w:rtl/>
        </w:rPr>
        <w:t>תודה רבה. הצעה אחרת לחבר הכנסת קרא.</w:t>
      </w:r>
    </w:p>
    <w:p w14:paraId="732F0082" w14:textId="77777777" w:rsidR="00000000" w:rsidRDefault="00E52DD3">
      <w:pPr>
        <w:pStyle w:val="a"/>
        <w:rPr>
          <w:rFonts w:hint="cs"/>
          <w:rtl/>
        </w:rPr>
      </w:pPr>
    </w:p>
    <w:p w14:paraId="6D336D57" w14:textId="77777777" w:rsidR="00000000" w:rsidRDefault="00E52DD3">
      <w:pPr>
        <w:pStyle w:val="Speaker"/>
        <w:rPr>
          <w:rtl/>
        </w:rPr>
      </w:pPr>
      <w:bookmarkStart w:id="561" w:name="FS000000475T21_05_2003_19_58_11"/>
      <w:bookmarkEnd w:id="561"/>
      <w:r>
        <w:rPr>
          <w:rFonts w:hint="eastAsia"/>
          <w:rtl/>
        </w:rPr>
        <w:t>איוב</w:t>
      </w:r>
      <w:r>
        <w:rPr>
          <w:rtl/>
        </w:rPr>
        <w:t xml:space="preserve"> קרא (הליכוד):</w:t>
      </w:r>
    </w:p>
    <w:p w14:paraId="68F69505" w14:textId="77777777" w:rsidR="00000000" w:rsidRDefault="00E52DD3">
      <w:pPr>
        <w:pStyle w:val="a"/>
        <w:rPr>
          <w:rFonts w:hint="cs"/>
          <w:rtl/>
        </w:rPr>
      </w:pPr>
    </w:p>
    <w:p w14:paraId="56BFC8BE" w14:textId="77777777" w:rsidR="00000000" w:rsidRDefault="00E52DD3">
      <w:pPr>
        <w:pStyle w:val="a"/>
        <w:rPr>
          <w:rFonts w:hint="cs"/>
          <w:rtl/>
        </w:rPr>
      </w:pPr>
      <w:r>
        <w:rPr>
          <w:rFonts w:hint="cs"/>
          <w:rtl/>
        </w:rPr>
        <w:t>אדוני היושב-ראש, כנסת נכבדה</w:t>
      </w:r>
      <w:r>
        <w:rPr>
          <w:rFonts w:hint="cs"/>
          <w:rtl/>
        </w:rPr>
        <w:t xml:space="preserve">, אני מסכים לכל מלה שאמר השר. הוא בוודאי לא חשוד כמי שאינו  חושב בצורה ליברלית או על-פי החוק. הוא פרלמנטר כל חייו, רודף צדק וחוק. </w:t>
      </w:r>
    </w:p>
    <w:p w14:paraId="1684F865" w14:textId="77777777" w:rsidR="00000000" w:rsidRDefault="00E52DD3">
      <w:pPr>
        <w:pStyle w:val="a"/>
        <w:rPr>
          <w:rFonts w:hint="cs"/>
          <w:rtl/>
        </w:rPr>
      </w:pPr>
    </w:p>
    <w:p w14:paraId="0639E63B" w14:textId="77777777" w:rsidR="00000000" w:rsidRDefault="00E52DD3">
      <w:pPr>
        <w:pStyle w:val="a"/>
        <w:rPr>
          <w:rFonts w:hint="cs"/>
          <w:rtl/>
        </w:rPr>
      </w:pPr>
      <w:r>
        <w:rPr>
          <w:rFonts w:hint="cs"/>
          <w:rtl/>
        </w:rPr>
        <w:t>אני רוצה לומר לך, גברתי, אני ביקרתי את הילדים האלה בבית-המעצר, ילדים ללא עבר פלילי, שלא הסתבכו מעולם במשהו קרימינלי. מדובר ב</w:t>
      </w:r>
      <w:r>
        <w:rPr>
          <w:rFonts w:hint="cs"/>
          <w:rtl/>
        </w:rPr>
        <w:t>פרשה שעוד תתברר כברווז עיתונאי. האנשים הללו הם ילדים ממשפחות טובות. אני מכיר לפחות אחד מהם היטב. אני רוצה לומר לך, במקום שהמערכת תבוא ותגבה אותם כדי להגביר את המוטיבציה של החיילים לשרת באזורים הללו עד שבית-המשפט יאמר את דברו - - -</w:t>
      </w:r>
    </w:p>
    <w:p w14:paraId="76420700" w14:textId="77777777" w:rsidR="00000000" w:rsidRDefault="00E52DD3">
      <w:pPr>
        <w:pStyle w:val="a"/>
        <w:rPr>
          <w:rFonts w:hint="cs"/>
          <w:rtl/>
        </w:rPr>
      </w:pPr>
    </w:p>
    <w:p w14:paraId="5E137339" w14:textId="77777777" w:rsidR="00000000" w:rsidRDefault="00E52DD3">
      <w:pPr>
        <w:pStyle w:val="ac"/>
        <w:rPr>
          <w:rtl/>
        </w:rPr>
      </w:pPr>
      <w:r>
        <w:rPr>
          <w:rFonts w:hint="eastAsia"/>
          <w:rtl/>
        </w:rPr>
        <w:t>יולי</w:t>
      </w:r>
      <w:r>
        <w:rPr>
          <w:rtl/>
        </w:rPr>
        <w:t xml:space="preserve"> תמיר (העבודה-מימד):</w:t>
      </w:r>
    </w:p>
    <w:p w14:paraId="2B384506" w14:textId="77777777" w:rsidR="00000000" w:rsidRDefault="00E52DD3">
      <w:pPr>
        <w:pStyle w:val="a"/>
        <w:rPr>
          <w:rFonts w:hint="cs"/>
          <w:rtl/>
        </w:rPr>
      </w:pPr>
    </w:p>
    <w:p w14:paraId="28BCBF90" w14:textId="77777777" w:rsidR="00000000" w:rsidRDefault="00E52DD3">
      <w:pPr>
        <w:pStyle w:val="a"/>
        <w:rPr>
          <w:rFonts w:hint="cs"/>
          <w:rtl/>
        </w:rPr>
      </w:pPr>
      <w:r>
        <w:rPr>
          <w:rFonts w:hint="cs"/>
          <w:rtl/>
        </w:rPr>
        <w:t>- - -</w:t>
      </w:r>
    </w:p>
    <w:p w14:paraId="6C0DBC9E" w14:textId="77777777" w:rsidR="00000000" w:rsidRDefault="00E52DD3">
      <w:pPr>
        <w:pStyle w:val="a"/>
        <w:rPr>
          <w:rFonts w:hint="cs"/>
          <w:rtl/>
        </w:rPr>
      </w:pPr>
    </w:p>
    <w:p w14:paraId="6609FA46" w14:textId="77777777" w:rsidR="00000000" w:rsidRDefault="00E52DD3">
      <w:pPr>
        <w:pStyle w:val="ac"/>
        <w:rPr>
          <w:rtl/>
        </w:rPr>
      </w:pPr>
      <w:r>
        <w:rPr>
          <w:rFonts w:hint="eastAsia"/>
          <w:rtl/>
        </w:rPr>
        <w:t>מיכאל</w:t>
      </w:r>
      <w:r>
        <w:rPr>
          <w:rtl/>
        </w:rPr>
        <w:t xml:space="preserve"> רצון (הליכוד):</w:t>
      </w:r>
    </w:p>
    <w:p w14:paraId="27D33974" w14:textId="77777777" w:rsidR="00000000" w:rsidRDefault="00E52DD3">
      <w:pPr>
        <w:pStyle w:val="a"/>
        <w:rPr>
          <w:rFonts w:hint="cs"/>
          <w:rtl/>
        </w:rPr>
      </w:pPr>
    </w:p>
    <w:p w14:paraId="6D4FF1CD" w14:textId="77777777" w:rsidR="00000000" w:rsidRDefault="00E52DD3">
      <w:pPr>
        <w:pStyle w:val="a"/>
        <w:rPr>
          <w:rFonts w:hint="cs"/>
          <w:rtl/>
        </w:rPr>
      </w:pPr>
      <w:r>
        <w:rPr>
          <w:rFonts w:hint="cs"/>
          <w:rtl/>
        </w:rPr>
        <w:t>- - -</w:t>
      </w:r>
    </w:p>
    <w:p w14:paraId="2EFC3D6F" w14:textId="77777777" w:rsidR="00000000" w:rsidRDefault="00E52DD3">
      <w:pPr>
        <w:pStyle w:val="a"/>
        <w:rPr>
          <w:rFonts w:hint="cs"/>
          <w:rtl/>
        </w:rPr>
      </w:pPr>
    </w:p>
    <w:p w14:paraId="1DCD9DD3" w14:textId="77777777" w:rsidR="00000000" w:rsidRDefault="00E52DD3">
      <w:pPr>
        <w:pStyle w:val="ac"/>
        <w:rPr>
          <w:rtl/>
        </w:rPr>
      </w:pPr>
      <w:r>
        <w:rPr>
          <w:rFonts w:hint="eastAsia"/>
          <w:rtl/>
        </w:rPr>
        <w:t>יולי</w:t>
      </w:r>
      <w:r>
        <w:rPr>
          <w:rtl/>
        </w:rPr>
        <w:t xml:space="preserve"> תמיר (העבודה-מימד):</w:t>
      </w:r>
    </w:p>
    <w:p w14:paraId="742C5A9A" w14:textId="77777777" w:rsidR="00000000" w:rsidRDefault="00E52DD3">
      <w:pPr>
        <w:pStyle w:val="a"/>
        <w:rPr>
          <w:rFonts w:hint="cs"/>
          <w:rtl/>
        </w:rPr>
      </w:pPr>
    </w:p>
    <w:p w14:paraId="649CB390" w14:textId="77777777" w:rsidR="00000000" w:rsidRDefault="00E52DD3">
      <w:pPr>
        <w:pStyle w:val="a"/>
        <w:rPr>
          <w:rFonts w:hint="cs"/>
          <w:rtl/>
        </w:rPr>
      </w:pPr>
      <w:r>
        <w:rPr>
          <w:rFonts w:hint="cs"/>
          <w:rtl/>
        </w:rPr>
        <w:t xml:space="preserve">הלוואי שזה היה מקרה יחיד, אבל זה לא כך. </w:t>
      </w:r>
    </w:p>
    <w:p w14:paraId="6AA1919F" w14:textId="77777777" w:rsidR="00000000" w:rsidRDefault="00E52DD3">
      <w:pPr>
        <w:pStyle w:val="a"/>
        <w:rPr>
          <w:rFonts w:hint="cs"/>
          <w:rtl/>
        </w:rPr>
      </w:pPr>
    </w:p>
    <w:p w14:paraId="535C79B2" w14:textId="77777777" w:rsidR="00000000" w:rsidRDefault="00E52DD3">
      <w:pPr>
        <w:pStyle w:val="ad"/>
        <w:rPr>
          <w:rtl/>
        </w:rPr>
      </w:pPr>
      <w:r>
        <w:rPr>
          <w:rFonts w:hint="eastAsia"/>
          <w:rtl/>
        </w:rPr>
        <w:t>היו</w:t>
      </w:r>
      <w:r>
        <w:rPr>
          <w:rtl/>
        </w:rPr>
        <w:t>"ר משה כחלון:</w:t>
      </w:r>
    </w:p>
    <w:p w14:paraId="1DB581F3" w14:textId="77777777" w:rsidR="00000000" w:rsidRDefault="00E52DD3">
      <w:pPr>
        <w:pStyle w:val="a"/>
        <w:rPr>
          <w:rFonts w:hint="cs"/>
          <w:rtl/>
        </w:rPr>
      </w:pPr>
    </w:p>
    <w:p w14:paraId="57470A69" w14:textId="77777777" w:rsidR="00000000" w:rsidRDefault="00E52DD3">
      <w:pPr>
        <w:pStyle w:val="a"/>
        <w:rPr>
          <w:rFonts w:hint="cs"/>
          <w:rtl/>
        </w:rPr>
      </w:pPr>
      <w:r>
        <w:rPr>
          <w:rFonts w:hint="cs"/>
          <w:rtl/>
        </w:rPr>
        <w:t xml:space="preserve">אני מבקש לאפשר לחבר הכנסת איוב קרא לסיים. </w:t>
      </w:r>
    </w:p>
    <w:p w14:paraId="5B6754C1" w14:textId="77777777" w:rsidR="00000000" w:rsidRDefault="00E52DD3">
      <w:pPr>
        <w:pStyle w:val="a"/>
        <w:rPr>
          <w:rFonts w:hint="cs"/>
          <w:rtl/>
        </w:rPr>
      </w:pPr>
    </w:p>
    <w:p w14:paraId="262B5E8F" w14:textId="77777777" w:rsidR="00000000" w:rsidRDefault="00E52DD3">
      <w:pPr>
        <w:pStyle w:val="SpeakerCon"/>
        <w:rPr>
          <w:rtl/>
        </w:rPr>
      </w:pPr>
      <w:bookmarkStart w:id="562" w:name="FS000000475T21_05_2003_20_02_46C"/>
      <w:bookmarkEnd w:id="562"/>
    </w:p>
    <w:p w14:paraId="68D763BF" w14:textId="77777777" w:rsidR="00000000" w:rsidRDefault="00E52DD3">
      <w:pPr>
        <w:pStyle w:val="SpeakerCon"/>
        <w:rPr>
          <w:rtl/>
        </w:rPr>
      </w:pPr>
      <w:r>
        <w:rPr>
          <w:rFonts w:hint="eastAsia"/>
          <w:rtl/>
        </w:rPr>
        <w:t>איוב</w:t>
      </w:r>
      <w:r>
        <w:rPr>
          <w:rtl/>
        </w:rPr>
        <w:t xml:space="preserve"> קרא (הליכוד):</w:t>
      </w:r>
    </w:p>
    <w:p w14:paraId="2A1A8163" w14:textId="77777777" w:rsidR="00000000" w:rsidRDefault="00E52DD3">
      <w:pPr>
        <w:pStyle w:val="a"/>
        <w:rPr>
          <w:rFonts w:hint="cs"/>
          <w:rtl/>
        </w:rPr>
      </w:pPr>
    </w:p>
    <w:p w14:paraId="55E27520" w14:textId="77777777" w:rsidR="00000000" w:rsidRDefault="00E52DD3">
      <w:pPr>
        <w:pStyle w:val="a"/>
        <w:rPr>
          <w:rFonts w:hint="cs"/>
          <w:rtl/>
        </w:rPr>
      </w:pPr>
      <w:r>
        <w:rPr>
          <w:rFonts w:hint="cs"/>
          <w:rtl/>
        </w:rPr>
        <w:t>כחברת כנסת את עוברת פה על כללי הסוב-יודיצה, לדעתי, את מנצלת את החסי</w:t>
      </w:r>
      <w:r>
        <w:rPr>
          <w:rFonts w:hint="cs"/>
          <w:rtl/>
        </w:rPr>
        <w:t>נות שלך. בסופו של דבר, אף אחד לא רוצה התנהגות שבעצם פוגעת אפילו באויבינו, והיא לא מתאימה לצבא ולדברים שהתרגלנו בו. הייתי קצין בצה"ל, ואני יודע איזה נורמות יש בצה"ל. הצבא מעולם לא תמך אפילו בדברים הכי קטנים שיכולים לפגוע בנושא הומני.</w:t>
      </w:r>
    </w:p>
    <w:p w14:paraId="6BB4355F" w14:textId="77777777" w:rsidR="00000000" w:rsidRDefault="00E52DD3">
      <w:pPr>
        <w:pStyle w:val="a"/>
        <w:rPr>
          <w:rFonts w:hint="cs"/>
          <w:rtl/>
        </w:rPr>
      </w:pPr>
    </w:p>
    <w:p w14:paraId="7B707B2A" w14:textId="77777777" w:rsidR="00000000" w:rsidRDefault="00E52DD3">
      <w:pPr>
        <w:pStyle w:val="a"/>
        <w:rPr>
          <w:rFonts w:hint="cs"/>
          <w:rtl/>
        </w:rPr>
      </w:pPr>
      <w:r>
        <w:rPr>
          <w:rFonts w:hint="cs"/>
          <w:rtl/>
        </w:rPr>
        <w:t>לכן, תנו לבית-המשפט לו</w:t>
      </w:r>
      <w:r>
        <w:rPr>
          <w:rFonts w:hint="cs"/>
          <w:rtl/>
        </w:rPr>
        <w:t>מר את דברו. לפני כן אסור לדבר על זה. אני לא העליתי את זה אף שהייתי אצלם, כיוון  שלא רציתי לעבור על כללי הסוב-יודיצה. אני מבקש להסתפק בתשובת השר ולתת למערכת לומר את דברה. אני מקווה שהילדים האלה ישתחררו ויחזרו למערכת כדי לתרום את מה שהם יכולים לתרום, כי אנחנ</w:t>
      </w:r>
      <w:r>
        <w:rPr>
          <w:rFonts w:hint="cs"/>
          <w:rtl/>
        </w:rPr>
        <w:t xml:space="preserve">ו לא יכולים לדעת מה היה שם. אלה דברים של עיתונאים, של ארגונים שיש להם עניין לעורר דברים מהסוג הזה. </w:t>
      </w:r>
    </w:p>
    <w:p w14:paraId="2531EBA0" w14:textId="77777777" w:rsidR="00000000" w:rsidRDefault="00E52DD3">
      <w:pPr>
        <w:pStyle w:val="a"/>
        <w:rPr>
          <w:rFonts w:hint="cs"/>
          <w:rtl/>
        </w:rPr>
      </w:pPr>
    </w:p>
    <w:p w14:paraId="07292C39" w14:textId="77777777" w:rsidR="00000000" w:rsidRDefault="00E52DD3">
      <w:pPr>
        <w:pStyle w:val="ad"/>
        <w:rPr>
          <w:rtl/>
        </w:rPr>
      </w:pPr>
      <w:r>
        <w:rPr>
          <w:rFonts w:hint="eastAsia"/>
          <w:rtl/>
        </w:rPr>
        <w:t>היו</w:t>
      </w:r>
      <w:r>
        <w:rPr>
          <w:rtl/>
        </w:rPr>
        <w:t>"ר משה כחלון:</w:t>
      </w:r>
    </w:p>
    <w:p w14:paraId="51924B0A" w14:textId="77777777" w:rsidR="00000000" w:rsidRDefault="00E52DD3">
      <w:pPr>
        <w:pStyle w:val="a"/>
        <w:rPr>
          <w:rFonts w:hint="cs"/>
          <w:rtl/>
        </w:rPr>
      </w:pPr>
    </w:p>
    <w:p w14:paraId="7455B1A5" w14:textId="77777777" w:rsidR="00000000" w:rsidRDefault="00E52DD3">
      <w:pPr>
        <w:pStyle w:val="a"/>
        <w:rPr>
          <w:rFonts w:hint="cs"/>
          <w:rtl/>
        </w:rPr>
      </w:pPr>
      <w:r>
        <w:rPr>
          <w:rFonts w:hint="cs"/>
          <w:rtl/>
        </w:rPr>
        <w:t>תודה רבה לחבר הכנסת קרא.</w:t>
      </w:r>
    </w:p>
    <w:p w14:paraId="168D002E" w14:textId="77777777" w:rsidR="00000000" w:rsidRDefault="00E52DD3">
      <w:pPr>
        <w:pStyle w:val="a"/>
        <w:rPr>
          <w:rFonts w:hint="cs"/>
          <w:rtl/>
        </w:rPr>
      </w:pPr>
    </w:p>
    <w:p w14:paraId="3A4C944B" w14:textId="77777777" w:rsidR="00000000" w:rsidRDefault="00E52DD3">
      <w:pPr>
        <w:pStyle w:val="a"/>
        <w:rPr>
          <w:rFonts w:hint="cs"/>
          <w:rtl/>
        </w:rPr>
      </w:pPr>
      <w:r>
        <w:rPr>
          <w:rFonts w:hint="cs"/>
          <w:rtl/>
        </w:rPr>
        <w:t>אני עובר להצבעה. יש פה הצעה להסיר והצעה להעביר לוועדה. בעד זה לוועדה, נגד זה להסיר.</w:t>
      </w:r>
    </w:p>
    <w:p w14:paraId="26E1C1D6" w14:textId="77777777" w:rsidR="00000000" w:rsidRDefault="00E52DD3">
      <w:pPr>
        <w:pStyle w:val="a"/>
        <w:rPr>
          <w:rFonts w:hint="cs"/>
          <w:rtl/>
        </w:rPr>
      </w:pPr>
    </w:p>
    <w:p w14:paraId="3DD5F83F" w14:textId="77777777" w:rsidR="00000000" w:rsidRDefault="00E52DD3">
      <w:pPr>
        <w:pStyle w:val="a7"/>
        <w:bidi/>
        <w:rPr>
          <w:rFonts w:hint="cs"/>
          <w:rtl/>
        </w:rPr>
      </w:pPr>
      <w:r>
        <w:rPr>
          <w:rFonts w:hint="cs"/>
          <w:rtl/>
        </w:rPr>
        <w:t>הצבעה מס' 24</w:t>
      </w:r>
    </w:p>
    <w:p w14:paraId="54A169FE" w14:textId="77777777" w:rsidR="00000000" w:rsidRDefault="00E52DD3">
      <w:pPr>
        <w:pStyle w:val="a"/>
        <w:rPr>
          <w:rFonts w:hint="cs"/>
          <w:rtl/>
        </w:rPr>
      </w:pPr>
    </w:p>
    <w:p w14:paraId="4F6C1EB2" w14:textId="77777777" w:rsidR="00000000" w:rsidRDefault="00E52DD3">
      <w:pPr>
        <w:pStyle w:val="a8"/>
        <w:bidi/>
        <w:rPr>
          <w:rFonts w:hint="cs"/>
          <w:rtl/>
        </w:rPr>
      </w:pPr>
      <w:r>
        <w:rPr>
          <w:rFonts w:hint="cs"/>
          <w:rtl/>
        </w:rPr>
        <w:t>בעד ההצעה לכ</w:t>
      </w:r>
      <w:r>
        <w:rPr>
          <w:rFonts w:hint="cs"/>
          <w:rtl/>
        </w:rPr>
        <w:t xml:space="preserve">לול את הנושא בסדר-היום </w:t>
      </w:r>
      <w:r>
        <w:rPr>
          <w:rtl/>
        </w:rPr>
        <w:t>–</w:t>
      </w:r>
      <w:r>
        <w:rPr>
          <w:rFonts w:hint="cs"/>
          <w:rtl/>
        </w:rPr>
        <w:t xml:space="preserve"> 1</w:t>
      </w:r>
    </w:p>
    <w:p w14:paraId="01E28250" w14:textId="77777777" w:rsidR="00000000" w:rsidRDefault="00E52DD3">
      <w:pPr>
        <w:pStyle w:val="a8"/>
        <w:bidi/>
        <w:rPr>
          <w:rFonts w:hint="cs"/>
          <w:rtl/>
        </w:rPr>
      </w:pPr>
      <w:r>
        <w:rPr>
          <w:rFonts w:hint="cs"/>
          <w:rtl/>
        </w:rPr>
        <w:t xml:space="preserve">בעד ההצעה שלא לכלול את הנושא בסדר-היום </w:t>
      </w:r>
      <w:r>
        <w:rPr>
          <w:rtl/>
        </w:rPr>
        <w:t>–</w:t>
      </w:r>
      <w:r>
        <w:rPr>
          <w:rFonts w:hint="cs"/>
          <w:rtl/>
        </w:rPr>
        <w:t xml:space="preserve"> 5</w:t>
      </w:r>
    </w:p>
    <w:p w14:paraId="69ADDCE6" w14:textId="77777777" w:rsidR="00000000" w:rsidRDefault="00E52DD3">
      <w:pPr>
        <w:pStyle w:val="a8"/>
        <w:bidi/>
        <w:rPr>
          <w:rFonts w:hint="cs"/>
          <w:rtl/>
        </w:rPr>
      </w:pPr>
      <w:r>
        <w:rPr>
          <w:rFonts w:hint="cs"/>
          <w:rtl/>
        </w:rPr>
        <w:t xml:space="preserve">נמנעים </w:t>
      </w:r>
      <w:r>
        <w:rPr>
          <w:rtl/>
        </w:rPr>
        <w:t>–</w:t>
      </w:r>
      <w:r>
        <w:rPr>
          <w:rFonts w:hint="cs"/>
          <w:rtl/>
        </w:rPr>
        <w:t xml:space="preserve"> אין</w:t>
      </w:r>
    </w:p>
    <w:p w14:paraId="4E005958" w14:textId="77777777" w:rsidR="00000000" w:rsidRDefault="00E52DD3">
      <w:pPr>
        <w:pStyle w:val="a9"/>
        <w:bidi/>
        <w:rPr>
          <w:rFonts w:hint="cs"/>
          <w:rtl/>
        </w:rPr>
      </w:pPr>
      <w:r>
        <w:rPr>
          <w:rFonts w:hint="cs"/>
          <w:rtl/>
        </w:rPr>
        <w:t>ההצעה שלא לכלול את הנושא בסדר-היום של הכנסת נתקבלה.</w:t>
      </w:r>
    </w:p>
    <w:p w14:paraId="7E706420" w14:textId="77777777" w:rsidR="00000000" w:rsidRDefault="00E52DD3">
      <w:pPr>
        <w:pStyle w:val="a8"/>
        <w:bidi/>
        <w:rPr>
          <w:rFonts w:hint="cs"/>
          <w:rtl/>
        </w:rPr>
      </w:pPr>
    </w:p>
    <w:p w14:paraId="38BE13B1" w14:textId="77777777" w:rsidR="00000000" w:rsidRDefault="00E52DD3">
      <w:pPr>
        <w:pStyle w:val="ad"/>
        <w:rPr>
          <w:rtl/>
        </w:rPr>
      </w:pPr>
      <w:r>
        <w:rPr>
          <w:rFonts w:hint="eastAsia"/>
          <w:rtl/>
        </w:rPr>
        <w:t>היו</w:t>
      </w:r>
      <w:r>
        <w:rPr>
          <w:rtl/>
        </w:rPr>
        <w:t>"ר משה כחלון:</w:t>
      </w:r>
    </w:p>
    <w:p w14:paraId="6F062EB6" w14:textId="77777777" w:rsidR="00000000" w:rsidRDefault="00E52DD3">
      <w:pPr>
        <w:pStyle w:val="a"/>
        <w:rPr>
          <w:rFonts w:hint="cs"/>
          <w:rtl/>
        </w:rPr>
      </w:pPr>
    </w:p>
    <w:p w14:paraId="5B3AEBE9" w14:textId="77777777" w:rsidR="00000000" w:rsidRDefault="00E52DD3">
      <w:pPr>
        <w:pStyle w:val="a"/>
        <w:rPr>
          <w:rFonts w:hint="cs"/>
          <w:rtl/>
        </w:rPr>
      </w:pPr>
      <w:r>
        <w:rPr>
          <w:rFonts w:hint="cs"/>
          <w:rtl/>
        </w:rPr>
        <w:t xml:space="preserve">בעד העברת הנושא לוועדה </w:t>
      </w:r>
      <w:r>
        <w:rPr>
          <w:rtl/>
        </w:rPr>
        <w:t>–</w:t>
      </w:r>
      <w:r>
        <w:rPr>
          <w:rFonts w:hint="cs"/>
          <w:rtl/>
        </w:rPr>
        <w:t xml:space="preserve"> 1, נגד </w:t>
      </w:r>
      <w:r>
        <w:rPr>
          <w:rtl/>
        </w:rPr>
        <w:t>–</w:t>
      </w:r>
      <w:r>
        <w:rPr>
          <w:rFonts w:hint="cs"/>
          <w:rtl/>
        </w:rPr>
        <w:t xml:space="preserve"> 5, אין נמנעים. ההצעה הוסרה מסדר-היום.</w:t>
      </w:r>
    </w:p>
    <w:p w14:paraId="7E7923C8" w14:textId="77777777" w:rsidR="00000000" w:rsidRDefault="00E52DD3">
      <w:pPr>
        <w:pStyle w:val="a"/>
        <w:rPr>
          <w:rFonts w:hint="cs"/>
          <w:rtl/>
        </w:rPr>
      </w:pPr>
    </w:p>
    <w:p w14:paraId="085E9D35" w14:textId="77777777" w:rsidR="00000000" w:rsidRDefault="00E52DD3">
      <w:pPr>
        <w:pStyle w:val="a"/>
        <w:rPr>
          <w:rFonts w:hint="cs"/>
          <w:rtl/>
        </w:rPr>
      </w:pPr>
    </w:p>
    <w:p w14:paraId="30C19CF2" w14:textId="77777777" w:rsidR="00000000" w:rsidRDefault="00E52DD3">
      <w:pPr>
        <w:pStyle w:val="a"/>
        <w:rPr>
          <w:rFonts w:hint="cs"/>
          <w:rtl/>
        </w:rPr>
      </w:pPr>
    </w:p>
    <w:p w14:paraId="0EAECD94" w14:textId="77777777" w:rsidR="00000000" w:rsidRDefault="00E52DD3">
      <w:pPr>
        <w:pStyle w:val="Subject"/>
        <w:rPr>
          <w:rFonts w:hint="cs"/>
          <w:rtl/>
        </w:rPr>
      </w:pPr>
      <w:r>
        <w:rPr>
          <w:rFonts w:hint="cs"/>
          <w:rtl/>
        </w:rPr>
        <w:t>הצעה לסדר-היום</w:t>
      </w:r>
    </w:p>
    <w:p w14:paraId="63115C30" w14:textId="77777777" w:rsidR="00000000" w:rsidRDefault="00E52DD3">
      <w:pPr>
        <w:pStyle w:val="Subject"/>
        <w:rPr>
          <w:rFonts w:hint="cs"/>
          <w:rtl/>
        </w:rPr>
      </w:pPr>
      <w:r>
        <w:rPr>
          <w:rFonts w:hint="cs"/>
          <w:rtl/>
        </w:rPr>
        <w:t xml:space="preserve">ביטול האגרה </w:t>
      </w:r>
      <w:r>
        <w:rPr>
          <w:rFonts w:hint="cs"/>
          <w:rtl/>
        </w:rPr>
        <w:t>על כביש חוצה-ישראל</w:t>
      </w:r>
    </w:p>
    <w:p w14:paraId="2C0A8AD6" w14:textId="77777777" w:rsidR="00000000" w:rsidRDefault="00E52DD3">
      <w:pPr>
        <w:pStyle w:val="a"/>
        <w:rPr>
          <w:rFonts w:hint="cs"/>
          <w:rtl/>
        </w:rPr>
      </w:pPr>
    </w:p>
    <w:p w14:paraId="2B7CEEB6" w14:textId="77777777" w:rsidR="00000000" w:rsidRDefault="00E52DD3">
      <w:pPr>
        <w:pStyle w:val="a"/>
        <w:rPr>
          <w:rFonts w:hint="cs"/>
          <w:rtl/>
        </w:rPr>
      </w:pPr>
    </w:p>
    <w:p w14:paraId="72DE9415" w14:textId="77777777" w:rsidR="00000000" w:rsidRDefault="00E52DD3">
      <w:pPr>
        <w:pStyle w:val="ad"/>
        <w:rPr>
          <w:rtl/>
        </w:rPr>
      </w:pPr>
      <w:r>
        <w:rPr>
          <w:rtl/>
        </w:rPr>
        <w:t>היו"ר משה כחלון:</w:t>
      </w:r>
    </w:p>
    <w:p w14:paraId="5FE3CCE8" w14:textId="77777777" w:rsidR="00000000" w:rsidRDefault="00E52DD3">
      <w:pPr>
        <w:pStyle w:val="a"/>
        <w:rPr>
          <w:rtl/>
        </w:rPr>
      </w:pPr>
    </w:p>
    <w:p w14:paraId="4138D40C" w14:textId="77777777" w:rsidR="00000000" w:rsidRDefault="00E52DD3">
      <w:pPr>
        <w:pStyle w:val="a"/>
        <w:rPr>
          <w:rFonts w:hint="cs"/>
          <w:rtl/>
        </w:rPr>
      </w:pPr>
      <w:r>
        <w:rPr>
          <w:rFonts w:hint="cs"/>
          <w:rtl/>
        </w:rPr>
        <w:t>הצעה לסדר-היום מס' 446: ביטול האגרה על כביש חוצה-ישראל. חבר הכנסת איוב קרא, בבקשה. הצעה רגילה; עשר דקות.</w:t>
      </w:r>
    </w:p>
    <w:p w14:paraId="3C2B9C30" w14:textId="77777777" w:rsidR="00000000" w:rsidRDefault="00E52DD3">
      <w:pPr>
        <w:pStyle w:val="a"/>
        <w:rPr>
          <w:rFonts w:hint="cs"/>
          <w:rtl/>
        </w:rPr>
      </w:pPr>
    </w:p>
    <w:p w14:paraId="7013B061" w14:textId="77777777" w:rsidR="00000000" w:rsidRDefault="00E52DD3">
      <w:pPr>
        <w:pStyle w:val="Speaker"/>
        <w:rPr>
          <w:rtl/>
        </w:rPr>
      </w:pPr>
      <w:bookmarkStart w:id="563" w:name="FS000000475T21_05_2003_20_13_01"/>
      <w:bookmarkEnd w:id="563"/>
      <w:r>
        <w:rPr>
          <w:rFonts w:hint="eastAsia"/>
          <w:rtl/>
        </w:rPr>
        <w:t>איוב</w:t>
      </w:r>
      <w:r>
        <w:rPr>
          <w:rtl/>
        </w:rPr>
        <w:t xml:space="preserve"> קרא (הליכוד):</w:t>
      </w:r>
    </w:p>
    <w:p w14:paraId="3E627C5D" w14:textId="77777777" w:rsidR="00000000" w:rsidRDefault="00E52DD3">
      <w:pPr>
        <w:pStyle w:val="a"/>
        <w:rPr>
          <w:rFonts w:hint="cs"/>
          <w:rtl/>
        </w:rPr>
      </w:pPr>
    </w:p>
    <w:p w14:paraId="6349D0D4" w14:textId="77777777" w:rsidR="00000000" w:rsidRDefault="00E52DD3">
      <w:pPr>
        <w:pStyle w:val="a"/>
        <w:rPr>
          <w:rFonts w:hint="cs"/>
          <w:rtl/>
        </w:rPr>
      </w:pPr>
      <w:r>
        <w:rPr>
          <w:rFonts w:hint="cs"/>
          <w:rtl/>
        </w:rPr>
        <w:t>אדוני היושב-ראש, כנסת נכבדה, כביש חוצה-ישראל חוצה את המדינה מבחינה גיאוגרפית ודמוגרפית. חצי</w:t>
      </w:r>
      <w:r>
        <w:rPr>
          <w:rFonts w:hint="cs"/>
          <w:rtl/>
        </w:rPr>
        <w:t xml:space="preserve">ית המדינה מהבחינה הגיאוגרפית ברורה וידועה. אולם חציית המדינה מהבחינה הדמוגרפית, זו המאפשרת רק לבעלי יכולת כלכלית לנסוע עליו, זקוקה להסבר נוסף. </w:t>
      </w:r>
    </w:p>
    <w:p w14:paraId="21DD3513" w14:textId="77777777" w:rsidR="00000000" w:rsidRDefault="00E52DD3">
      <w:pPr>
        <w:pStyle w:val="a"/>
        <w:rPr>
          <w:rFonts w:hint="cs"/>
          <w:rtl/>
        </w:rPr>
      </w:pPr>
    </w:p>
    <w:p w14:paraId="3E49EE7F" w14:textId="77777777" w:rsidR="00000000" w:rsidRDefault="00E52DD3">
      <w:pPr>
        <w:pStyle w:val="a"/>
        <w:rPr>
          <w:rFonts w:hint="cs"/>
          <w:rtl/>
        </w:rPr>
      </w:pPr>
      <w:r>
        <w:rPr>
          <w:rFonts w:hint="cs"/>
          <w:rtl/>
        </w:rPr>
        <w:t>בימים אלה שולחת חברת "דרך ארץ הייווייז (1997)" בע"מ לנהגים חשבון על שירותי כביש 6. חשבונית המס הנשלחת לבתי הנהג</w:t>
      </w:r>
      <w:r>
        <w:rPr>
          <w:rFonts w:hint="cs"/>
          <w:rtl/>
        </w:rPr>
        <w:t xml:space="preserve">ים היא לכאורה חשבונית מס רגילה של עוסק מורשה. אך לא בכדי הודגשה המלה לכאורה. חשבונית זו כמוה כהושטת יד ארוכה עמוק עמוק אל תוך כיסו של בעל הרכב. </w:t>
      </w:r>
    </w:p>
    <w:p w14:paraId="354F5AC0" w14:textId="77777777" w:rsidR="00000000" w:rsidRDefault="00E52DD3">
      <w:pPr>
        <w:pStyle w:val="a"/>
        <w:rPr>
          <w:rFonts w:hint="cs"/>
          <w:rtl/>
        </w:rPr>
      </w:pPr>
    </w:p>
    <w:p w14:paraId="40593EB5" w14:textId="77777777" w:rsidR="00000000" w:rsidRDefault="00E52DD3">
      <w:pPr>
        <w:pStyle w:val="a"/>
        <w:rPr>
          <w:rFonts w:hint="cs"/>
          <w:rtl/>
        </w:rPr>
      </w:pPr>
      <w:r>
        <w:rPr>
          <w:rFonts w:hint="cs"/>
          <w:rtl/>
        </w:rPr>
        <w:t>עצתי לכם, אם בחרתם לנסוע בכביש, רוצו לבנק הסמוך לביתכם ושלמו לאלתר את החשבון, שאם לא כן, ידה הארוכה של חברת "ד</w:t>
      </w:r>
      <w:r>
        <w:rPr>
          <w:rFonts w:hint="cs"/>
          <w:rtl/>
        </w:rPr>
        <w:t>רך ארץ הייווייז (1997)" בע"מ תשיגכם ותרדפכם באמצעים שאין להם אח ורע בספר החוקים.</w:t>
      </w:r>
    </w:p>
    <w:p w14:paraId="3AC7801E" w14:textId="77777777" w:rsidR="00000000" w:rsidRDefault="00E52DD3">
      <w:pPr>
        <w:pStyle w:val="a"/>
        <w:rPr>
          <w:rFonts w:hint="cs"/>
          <w:rtl/>
        </w:rPr>
      </w:pPr>
    </w:p>
    <w:p w14:paraId="128ADAFD" w14:textId="77777777" w:rsidR="00000000" w:rsidRDefault="00E52DD3">
      <w:pPr>
        <w:pStyle w:val="a"/>
        <w:rPr>
          <w:rFonts w:hint="cs"/>
          <w:rtl/>
        </w:rPr>
      </w:pPr>
      <w:r>
        <w:rPr>
          <w:rFonts w:hint="cs"/>
          <w:rtl/>
        </w:rPr>
        <w:t>בחשבונית המס הנשלחת לבעלי הרכב יש הערה באדום, וזו לשונה: "לחשבון שלא ישולם במועדו ייתוספו פיצוי והחזר הוצאות על-פי חוק". במלים אחרות, בעלת הזיכיון לא מסתפקת בדרישה לגיטימית ל</w:t>
      </w:r>
      <w:r>
        <w:rPr>
          <w:rFonts w:hint="cs"/>
          <w:rtl/>
        </w:rPr>
        <w:t xml:space="preserve">הפרשי הצמדה, שמטרתם שמירת ערך הכסף, דבר נדיר כשלעצמו בימים אלה, או אולי בדרישה נוספת וזהירה לתוספת ריבית רגילה או חריגה. בעלת הזיכיון דורשת בעזות מצח, בחסות הסמכות שהוענקה לה, סנקציה עונשית קשה בהרבה </w:t>
      </w:r>
      <w:r>
        <w:rPr>
          <w:rtl/>
        </w:rPr>
        <w:t>–</w:t>
      </w:r>
      <w:r>
        <w:rPr>
          <w:rFonts w:hint="cs"/>
          <w:rtl/>
        </w:rPr>
        <w:t xml:space="preserve"> פיצוי והחזר הוצאות על-פי החוק. </w:t>
      </w:r>
    </w:p>
    <w:p w14:paraId="73FFD873" w14:textId="77777777" w:rsidR="00000000" w:rsidRDefault="00E52DD3">
      <w:pPr>
        <w:pStyle w:val="a"/>
        <w:ind w:firstLine="0"/>
        <w:rPr>
          <w:rFonts w:hint="cs"/>
          <w:rtl/>
        </w:rPr>
      </w:pPr>
    </w:p>
    <w:p w14:paraId="391FAAFD" w14:textId="77777777" w:rsidR="00000000" w:rsidRDefault="00E52DD3">
      <w:pPr>
        <w:pStyle w:val="a"/>
        <w:ind w:firstLine="0"/>
        <w:rPr>
          <w:rFonts w:hint="cs"/>
          <w:rtl/>
        </w:rPr>
      </w:pPr>
      <w:r>
        <w:rPr>
          <w:rFonts w:hint="cs"/>
          <w:rtl/>
        </w:rPr>
        <w:tab/>
        <w:t>כדי ללמוד מהו אותו ח</w:t>
      </w:r>
      <w:r>
        <w:rPr>
          <w:rFonts w:hint="cs"/>
          <w:rtl/>
        </w:rPr>
        <w:t>וק שאליו מפנה החשבונית, קראתי את חוק כביש אגרה (כביש ארצי לישראל), התשנ"ה-1995, ותקנות כביש אגרה (כביש ארצי לישראל) (אכיפת תשלומים), התשנ"ט-1999, ושם מצאתי כי המחוקק הישראלי העניק לבעלת הזיכיון סמכויות נרחבות ביותר ויצר למעשה רף גבייה חדש בגביית המסים בישר</w:t>
      </w:r>
      <w:r>
        <w:rPr>
          <w:rFonts w:hint="cs"/>
          <w:rtl/>
        </w:rPr>
        <w:t>אל. מי שלא שילם את דמי האגרה במועדם, עשוי להצטער על כך עד מאוד וספק אם יחזור להשתמש בכביש זה.</w:t>
      </w:r>
    </w:p>
    <w:p w14:paraId="0EEF8574" w14:textId="77777777" w:rsidR="00000000" w:rsidRDefault="00E52DD3">
      <w:pPr>
        <w:pStyle w:val="a"/>
        <w:rPr>
          <w:rFonts w:hint="cs"/>
          <w:rtl/>
        </w:rPr>
      </w:pPr>
    </w:p>
    <w:p w14:paraId="15DF68F1" w14:textId="77777777" w:rsidR="00000000" w:rsidRDefault="00E52DD3">
      <w:pPr>
        <w:pStyle w:val="a"/>
        <w:rPr>
          <w:rFonts w:hint="cs"/>
          <w:rtl/>
        </w:rPr>
      </w:pPr>
      <w:r>
        <w:rPr>
          <w:rFonts w:hint="cs"/>
          <w:rtl/>
        </w:rPr>
        <w:t>לדוגמה, ראו במקרה כי מכונית של מר ישראל ישראלי נקלטה כשהיא חולפת בכביש האגרה - בין שהוא נהג בה, בין שאחר נהג בה, בין שלוחית הרישוי שלה זויפה ובין שלוחית הזיהוי ש</w:t>
      </w:r>
      <w:r>
        <w:rPr>
          <w:rFonts w:hint="cs"/>
          <w:rtl/>
        </w:rPr>
        <w:t>לה נקלטה מתוך טעות בעין האלקטרונית, החשבון נשלח למען הרשום ברישומי רשות הרישוי ולא שולם בתוך 30 יום, ולא הוגש בגינו ערר בתוך אותם 30 יום לוועדת ערר - הופך החיוב להיות "חוב חלוט", כהגדרתו בחוק. לא שולם החוב בתוך שלושה חודשים - תיתוסף לחוב החלוט שלא שולם, כו</w:t>
      </w:r>
      <w:r>
        <w:rPr>
          <w:rFonts w:hint="cs"/>
          <w:rtl/>
        </w:rPr>
        <w:t>לו או חלקו, תוספת פיגור בשיעור של 25% מן החוב החלוט. יובהר, כי חוב חלוט, אף אם אינו פסק-דין, ניתן להוצאה לפועל כמו פסק-דין, והחוק מאפשר לראות את בעלת הזיכיון כזוכה לפי חוק ההוצאה לפועל. המונח "חוב חלוט" נקבע במחשבה תחילה. סעיף 3 לפרק ב' בחוק הפרשנות, התשמ"</w:t>
      </w:r>
      <w:r>
        <w:rPr>
          <w:rFonts w:hint="cs"/>
          <w:rtl/>
        </w:rPr>
        <w:t>א-1981, קובע כי פירושה של המלה "חלוט" הוא: "לעניין פסק-דין או החלטה של בית-משפט - שאין עליהם עוד ערעור או ערר או השגה כיוצא בהם".</w:t>
      </w:r>
    </w:p>
    <w:p w14:paraId="36C9A910" w14:textId="77777777" w:rsidR="00000000" w:rsidRDefault="00E52DD3">
      <w:pPr>
        <w:pStyle w:val="a"/>
        <w:rPr>
          <w:rFonts w:hint="cs"/>
          <w:rtl/>
        </w:rPr>
      </w:pPr>
    </w:p>
    <w:p w14:paraId="71679789" w14:textId="77777777" w:rsidR="00000000" w:rsidRDefault="00E52DD3">
      <w:pPr>
        <w:pStyle w:val="a"/>
        <w:rPr>
          <w:rFonts w:hint="cs"/>
          <w:rtl/>
        </w:rPr>
      </w:pPr>
      <w:r>
        <w:rPr>
          <w:rFonts w:hint="cs"/>
          <w:rtl/>
        </w:rPr>
        <w:t xml:space="preserve">בתוספת הראשונה לתקנות כביש אגרה (כביש ארצי לישראל) (אכיפת תשלומים), </w:t>
      </w:r>
      <w:r>
        <w:rPr>
          <w:rtl/>
        </w:rPr>
        <w:br/>
      </w:r>
      <w:r>
        <w:rPr>
          <w:rFonts w:hint="cs"/>
          <w:rtl/>
        </w:rPr>
        <w:t>התשנ"ט-1999, פורטו סכומי הפיצוי והחזר ההוצאות שציינתי לע</w:t>
      </w:r>
      <w:r>
        <w:rPr>
          <w:rFonts w:hint="cs"/>
          <w:rtl/>
        </w:rPr>
        <w:t>יל, והסכומים הנקובים בה הם בשקלים חדשים למניעת כל ספק, ולהלן כמה דוגמאות: אי-פירעון חשבון ראשוני במועד - פיצוי בסך 40 שקל; אי-פירעון חשבון שלישי - פיצוי בסך 200 שקל; בשל עיכוב רכב - פיצוי בסך 400 שקל; בשל מעשה שיש בו כדי למנוע זיהוי רכב או חיובו באגרה - 2,</w:t>
      </w:r>
      <w:r>
        <w:rPr>
          <w:rFonts w:hint="cs"/>
          <w:rtl/>
        </w:rPr>
        <w:t>000 שקל; בשל שימוש בתג חיוב שאינו מתאים לרכב - 1,000 שקל.</w:t>
      </w:r>
    </w:p>
    <w:p w14:paraId="2E2D62F9" w14:textId="77777777" w:rsidR="00000000" w:rsidRDefault="00E52DD3">
      <w:pPr>
        <w:pStyle w:val="a"/>
        <w:rPr>
          <w:rFonts w:hint="cs"/>
          <w:rtl/>
        </w:rPr>
      </w:pPr>
    </w:p>
    <w:p w14:paraId="1E3ABC35" w14:textId="77777777" w:rsidR="00000000" w:rsidRDefault="00E52DD3">
      <w:pPr>
        <w:pStyle w:val="a"/>
        <w:rPr>
          <w:rFonts w:hint="cs"/>
          <w:rtl/>
        </w:rPr>
      </w:pPr>
      <w:r>
        <w:rPr>
          <w:rFonts w:hint="cs"/>
          <w:rtl/>
        </w:rPr>
        <w:t>על מנת לאפשר לבעלת הזיכיון לגבות לכיסה את הסכומים המגיעים לה לפי חשבונה, רשאית היא, על-פי הוראות סעיף 12 לחוק, למנוע כניסת רכב שבשלו לא שולם "חוב חלוט" לכביש האגרה וכן לעכב יציאה מכביש האגרה של רכב</w:t>
      </w:r>
      <w:r>
        <w:rPr>
          <w:rFonts w:hint="cs"/>
          <w:rtl/>
        </w:rPr>
        <w:t xml:space="preserve"> שבשלו לא שולם "חוב חלוט", כאמור. </w:t>
      </w:r>
    </w:p>
    <w:p w14:paraId="4E52F73F" w14:textId="77777777" w:rsidR="00000000" w:rsidRDefault="00E52DD3">
      <w:pPr>
        <w:pStyle w:val="a"/>
        <w:rPr>
          <w:rFonts w:hint="cs"/>
          <w:rtl/>
        </w:rPr>
      </w:pPr>
    </w:p>
    <w:p w14:paraId="5FE41C5A" w14:textId="77777777" w:rsidR="00000000" w:rsidRDefault="00E52DD3">
      <w:pPr>
        <w:pStyle w:val="a"/>
        <w:rPr>
          <w:rFonts w:hint="cs"/>
          <w:rtl/>
        </w:rPr>
      </w:pPr>
      <w:r>
        <w:rPr>
          <w:rFonts w:hint="cs"/>
          <w:rtl/>
        </w:rPr>
        <w:t>כמו כן, רשאית בעלת הזיכיון לגרום לפינוי הרכב ולחייב את מר ישראל ישראלי בהחזר ההוצאות הכרוכות בכך.</w:t>
      </w:r>
    </w:p>
    <w:p w14:paraId="4D209B2F" w14:textId="77777777" w:rsidR="00000000" w:rsidRDefault="00E52DD3">
      <w:pPr>
        <w:pStyle w:val="a"/>
        <w:rPr>
          <w:rFonts w:hint="cs"/>
          <w:rtl/>
        </w:rPr>
      </w:pPr>
    </w:p>
    <w:p w14:paraId="76EE48E4" w14:textId="77777777" w:rsidR="00000000" w:rsidRDefault="00E52DD3">
      <w:pPr>
        <w:pStyle w:val="a"/>
        <w:rPr>
          <w:rFonts w:hint="cs"/>
          <w:rtl/>
        </w:rPr>
      </w:pPr>
      <w:r>
        <w:rPr>
          <w:rFonts w:hint="cs"/>
          <w:rtl/>
        </w:rPr>
        <w:t>אני יכול להמשיך, אדוני היושב-ראש, עוד בהרבה דברים שקשורים לכוח שנתנה המדינה לבעלת הזיכיון.</w:t>
      </w:r>
    </w:p>
    <w:p w14:paraId="2E6F4578" w14:textId="77777777" w:rsidR="00000000" w:rsidRDefault="00E52DD3">
      <w:pPr>
        <w:pStyle w:val="a"/>
        <w:rPr>
          <w:rFonts w:hint="cs"/>
          <w:rtl/>
        </w:rPr>
      </w:pPr>
    </w:p>
    <w:p w14:paraId="7DC8E322" w14:textId="77777777" w:rsidR="00000000" w:rsidRDefault="00E52DD3">
      <w:pPr>
        <w:pStyle w:val="a"/>
        <w:rPr>
          <w:rFonts w:hint="cs"/>
          <w:rtl/>
        </w:rPr>
      </w:pPr>
      <w:r>
        <w:rPr>
          <w:rFonts w:hint="cs"/>
          <w:rtl/>
        </w:rPr>
        <w:t>מנגד, אנחנו רואים בעצם שהכביש</w:t>
      </w:r>
      <w:r>
        <w:rPr>
          <w:rFonts w:hint="cs"/>
          <w:rtl/>
        </w:rPr>
        <w:t xml:space="preserve">ים סביב כביש חוצה-ישראל עמוסים, פקוקים: בכפר-סבא, בפתח-תקווה, בראש-העין, איפה שאתה מסתובב, אתה רואה כבישים עמוסים. כביש חוצה-ישראל - רק רכבים בודדים נוסעים בו, דבר שלא יעלה על הדעת. </w:t>
      </w:r>
    </w:p>
    <w:p w14:paraId="1EBE87B0" w14:textId="77777777" w:rsidR="00000000" w:rsidRDefault="00E52DD3">
      <w:pPr>
        <w:pStyle w:val="a"/>
        <w:rPr>
          <w:rFonts w:hint="cs"/>
          <w:rtl/>
        </w:rPr>
      </w:pPr>
    </w:p>
    <w:p w14:paraId="0E6839FD" w14:textId="77777777" w:rsidR="00000000" w:rsidRDefault="00E52DD3">
      <w:pPr>
        <w:pStyle w:val="a"/>
        <w:rPr>
          <w:rFonts w:hint="cs"/>
          <w:rtl/>
        </w:rPr>
      </w:pPr>
      <w:r>
        <w:rPr>
          <w:rFonts w:hint="cs"/>
          <w:rtl/>
        </w:rPr>
        <w:t>מה עוד שאנחנו מדברים על מצב שכל ניצול של קטע שעדיין לא הסתיים - הקטע שרק</w:t>
      </w:r>
      <w:r>
        <w:rPr>
          <w:rFonts w:hint="cs"/>
          <w:rtl/>
        </w:rPr>
        <w:t xml:space="preserve"> הסתיים, אנחנו משלמים עליו 14 שקלים אוטומטית, על-פי זיהוי לוחית הזיהוי. בסוף כל שלושה חודשים שולחים לך חשבון ואתה מחויב לשלם, ואם לא כן - אתה צפוי לעונשים כבדים, הרבה יותר מאלה שיש בסמכות חברת החשמל או "מקורות" או כל גורם אחר להטיל.</w:t>
      </w:r>
    </w:p>
    <w:p w14:paraId="4F856A96" w14:textId="77777777" w:rsidR="00000000" w:rsidRDefault="00E52DD3">
      <w:pPr>
        <w:pStyle w:val="a"/>
        <w:rPr>
          <w:rFonts w:hint="cs"/>
          <w:rtl/>
        </w:rPr>
      </w:pPr>
    </w:p>
    <w:p w14:paraId="4C56E7DD" w14:textId="77777777" w:rsidR="00000000" w:rsidRDefault="00E52DD3">
      <w:pPr>
        <w:pStyle w:val="a"/>
        <w:rPr>
          <w:rFonts w:hint="cs"/>
          <w:rtl/>
        </w:rPr>
      </w:pPr>
      <w:r>
        <w:rPr>
          <w:rFonts w:hint="cs"/>
          <w:rtl/>
        </w:rPr>
        <w:t>לכן, אני חושב שהסמכויו</w:t>
      </w:r>
      <w:r>
        <w:rPr>
          <w:rFonts w:hint="cs"/>
          <w:rtl/>
        </w:rPr>
        <w:t>ת הללו הן בגדר שערורייה. נכון, מדברים שם על מה שנקרא זיכוי 22 אגורות לקילומטר, ומדובר - יחסית, לעומת ארצות אחרות - בפחות כסף, אבל אנחנו מדברים על כביש יחסית לא ארוך לעומת מדינות בעולם, ולכן 22 אגורות הן עלות גבוהה מאוד. קודם כול, צריך להוזיל אותה, כי מדובר</w:t>
      </w:r>
      <w:r>
        <w:rPr>
          <w:rFonts w:hint="cs"/>
          <w:rtl/>
        </w:rPr>
        <w:t xml:space="preserve"> בקטע כביש חיוני מאוד. </w:t>
      </w:r>
    </w:p>
    <w:p w14:paraId="3D09EE4A" w14:textId="77777777" w:rsidR="00000000" w:rsidRDefault="00E52DD3">
      <w:pPr>
        <w:pStyle w:val="a"/>
        <w:rPr>
          <w:rFonts w:hint="cs"/>
          <w:rtl/>
        </w:rPr>
      </w:pPr>
    </w:p>
    <w:p w14:paraId="41076107" w14:textId="77777777" w:rsidR="00000000" w:rsidRDefault="00E52DD3">
      <w:pPr>
        <w:pStyle w:val="a"/>
        <w:rPr>
          <w:rFonts w:hint="cs"/>
          <w:rtl/>
        </w:rPr>
      </w:pPr>
      <w:r>
        <w:rPr>
          <w:rFonts w:hint="cs"/>
          <w:rtl/>
        </w:rPr>
        <w:t>מאידך גיסא, אני חושב שמדינת ישראל - לאור העומס על הכבישים - מחויבת לתת אלטרנטיבה לאנשים כדי שלא ייתקעו שעות בכבישים, ולהביא למצב שהכביש הזה לא יהיה רק לעשירים אלא לעמך, לאנשים שיוכלו לנסוע. מי שלא יכול לשלם נוסע בכבישים הצדדיים, וב</w:t>
      </w:r>
      <w:r>
        <w:rPr>
          <w:rFonts w:hint="cs"/>
          <w:rtl/>
        </w:rPr>
        <w:t>פועל מה שקורה הוא עומס אדיר על כל הכבישים, ובעצם כביש 6 לא עזר במאומה בכל סוגיית הפקקים במדינת ישראל.</w:t>
      </w:r>
    </w:p>
    <w:p w14:paraId="532222B5" w14:textId="77777777" w:rsidR="00000000" w:rsidRDefault="00E52DD3">
      <w:pPr>
        <w:pStyle w:val="a"/>
        <w:rPr>
          <w:rFonts w:hint="cs"/>
          <w:rtl/>
        </w:rPr>
      </w:pPr>
    </w:p>
    <w:p w14:paraId="5F9A5970" w14:textId="77777777" w:rsidR="00000000" w:rsidRDefault="00E52DD3">
      <w:pPr>
        <w:pStyle w:val="a"/>
        <w:rPr>
          <w:rFonts w:hint="cs"/>
          <w:rtl/>
        </w:rPr>
      </w:pPr>
      <w:r>
        <w:rPr>
          <w:rFonts w:hint="cs"/>
          <w:rtl/>
        </w:rPr>
        <w:t>לכן, אני מבקש שנערוך דיון בוועדת הפנים או בוועדת הכלכלה בסוגיה הזאת - כפי שיחליט היושב-ראש - ואני חושב שמן הראוי לחשוב שנית אם עשינו נכון. זה הכביש הראשו</w:t>
      </w:r>
      <w:r>
        <w:rPr>
          <w:rFonts w:hint="cs"/>
          <w:rtl/>
        </w:rPr>
        <w:t xml:space="preserve">ן שאנחנו גובים על הנסיעה בו אגרה, וצריך לעשות חשיבה שנייה אם הדבר ראוי, או שיש להוזיל משמעותית את המחיר, כדי שיהיה אפשר לבשר טובות לאותם אנשים פשוטים, קשי-יום, שלא יכולים לקיים את המשפחות שלהם. </w:t>
      </w:r>
    </w:p>
    <w:p w14:paraId="3F65F5CE" w14:textId="77777777" w:rsidR="00000000" w:rsidRDefault="00E52DD3">
      <w:pPr>
        <w:pStyle w:val="ad"/>
        <w:rPr>
          <w:rtl/>
        </w:rPr>
      </w:pPr>
      <w:r>
        <w:rPr>
          <w:rtl/>
        </w:rPr>
        <w:br/>
        <w:t>היו"ר משה כחלון:</w:t>
      </w:r>
    </w:p>
    <w:p w14:paraId="4593AAB0" w14:textId="77777777" w:rsidR="00000000" w:rsidRDefault="00E52DD3">
      <w:pPr>
        <w:pStyle w:val="a"/>
        <w:rPr>
          <w:rtl/>
        </w:rPr>
      </w:pPr>
    </w:p>
    <w:p w14:paraId="4D080D62" w14:textId="77777777" w:rsidR="00000000" w:rsidRDefault="00E52DD3">
      <w:pPr>
        <w:pStyle w:val="a"/>
        <w:rPr>
          <w:rFonts w:hint="cs"/>
          <w:rtl/>
        </w:rPr>
      </w:pPr>
      <w:r>
        <w:rPr>
          <w:rFonts w:hint="cs"/>
          <w:rtl/>
        </w:rPr>
        <w:t>תודה רבה. שר הפנים צריך להשיב בשם שר התחבו</w:t>
      </w:r>
      <w:r>
        <w:rPr>
          <w:rFonts w:hint="cs"/>
          <w:rtl/>
        </w:rPr>
        <w:t>רה, שכן הוא אינו כאן.</w:t>
      </w:r>
    </w:p>
    <w:p w14:paraId="48F65493" w14:textId="77777777" w:rsidR="00000000" w:rsidRDefault="00E52DD3">
      <w:pPr>
        <w:pStyle w:val="Speaker"/>
        <w:rPr>
          <w:rtl/>
        </w:rPr>
      </w:pPr>
      <w:r>
        <w:rPr>
          <w:rtl/>
        </w:rPr>
        <w:br/>
      </w:r>
      <w:bookmarkStart w:id="564" w:name="FS000000519T21_05_2003_20_23_56"/>
      <w:bookmarkEnd w:id="564"/>
      <w:r>
        <w:rPr>
          <w:rtl/>
        </w:rPr>
        <w:t>שר הפנים אברהם פורז:</w:t>
      </w:r>
    </w:p>
    <w:p w14:paraId="2D175B6D" w14:textId="77777777" w:rsidR="00000000" w:rsidRDefault="00E52DD3">
      <w:pPr>
        <w:pStyle w:val="a"/>
        <w:rPr>
          <w:rtl/>
        </w:rPr>
      </w:pPr>
    </w:p>
    <w:p w14:paraId="741B3E22" w14:textId="77777777" w:rsidR="00000000" w:rsidRDefault="00E52DD3">
      <w:pPr>
        <w:pStyle w:val="a"/>
        <w:rPr>
          <w:rFonts w:hint="cs"/>
          <w:rtl/>
        </w:rPr>
      </w:pPr>
      <w:r>
        <w:rPr>
          <w:rFonts w:hint="cs"/>
          <w:rtl/>
        </w:rPr>
        <w:t>אני יכול להשיב.</w:t>
      </w:r>
    </w:p>
    <w:p w14:paraId="542BA0E0" w14:textId="77777777" w:rsidR="00000000" w:rsidRDefault="00E52DD3">
      <w:pPr>
        <w:pStyle w:val="ad"/>
        <w:rPr>
          <w:rtl/>
        </w:rPr>
      </w:pPr>
      <w:r>
        <w:rPr>
          <w:rtl/>
        </w:rPr>
        <w:br/>
        <w:t>היו"ר משה כחלון:</w:t>
      </w:r>
    </w:p>
    <w:p w14:paraId="28C79B66" w14:textId="77777777" w:rsidR="00000000" w:rsidRDefault="00E52DD3">
      <w:pPr>
        <w:pStyle w:val="a"/>
        <w:rPr>
          <w:rtl/>
        </w:rPr>
      </w:pPr>
    </w:p>
    <w:p w14:paraId="0CA172B9" w14:textId="77777777" w:rsidR="00000000" w:rsidRDefault="00E52DD3">
      <w:pPr>
        <w:pStyle w:val="a"/>
        <w:rPr>
          <w:rFonts w:hint="cs"/>
          <w:rtl/>
        </w:rPr>
      </w:pPr>
      <w:r>
        <w:rPr>
          <w:rFonts w:hint="cs"/>
          <w:rtl/>
        </w:rPr>
        <w:t>בבקשה.</w:t>
      </w:r>
    </w:p>
    <w:p w14:paraId="28BACE71" w14:textId="77777777" w:rsidR="00000000" w:rsidRDefault="00E52DD3">
      <w:pPr>
        <w:pStyle w:val="SpeakerCon"/>
        <w:rPr>
          <w:rtl/>
        </w:rPr>
      </w:pPr>
      <w:r>
        <w:rPr>
          <w:rtl/>
        </w:rPr>
        <w:br/>
      </w:r>
      <w:bookmarkStart w:id="565" w:name="FS000000519T21_05_2003_20_24_07C"/>
      <w:bookmarkEnd w:id="565"/>
      <w:r>
        <w:rPr>
          <w:rtl/>
        </w:rPr>
        <w:t>שר הפנים אברהם פורז:</w:t>
      </w:r>
    </w:p>
    <w:p w14:paraId="218E9779" w14:textId="77777777" w:rsidR="00000000" w:rsidRDefault="00E52DD3">
      <w:pPr>
        <w:pStyle w:val="a"/>
        <w:rPr>
          <w:rtl/>
        </w:rPr>
      </w:pPr>
    </w:p>
    <w:p w14:paraId="7655CF4D" w14:textId="77777777" w:rsidR="00000000" w:rsidRDefault="00E52DD3">
      <w:pPr>
        <w:pStyle w:val="a"/>
        <w:rPr>
          <w:rFonts w:hint="cs"/>
          <w:rtl/>
        </w:rPr>
      </w:pPr>
      <w:r>
        <w:rPr>
          <w:rFonts w:hint="cs"/>
          <w:rtl/>
        </w:rPr>
        <w:t>אדוני היושב-ראש, רבותי חברי הכנסת, נתבקשתי על-ידי שר התחבורה להשיב על הצעתו של חבר הכנסת איוב קרא.</w:t>
      </w:r>
    </w:p>
    <w:p w14:paraId="54FEAEB6" w14:textId="77777777" w:rsidR="00000000" w:rsidRDefault="00E52DD3">
      <w:pPr>
        <w:pStyle w:val="a"/>
        <w:rPr>
          <w:rFonts w:hint="cs"/>
          <w:rtl/>
        </w:rPr>
      </w:pPr>
    </w:p>
    <w:p w14:paraId="49817221" w14:textId="77777777" w:rsidR="00000000" w:rsidRDefault="00E52DD3">
      <w:pPr>
        <w:pStyle w:val="a"/>
        <w:rPr>
          <w:rFonts w:hint="cs"/>
          <w:rtl/>
        </w:rPr>
      </w:pPr>
      <w:r>
        <w:rPr>
          <w:rFonts w:hint="cs"/>
          <w:rtl/>
        </w:rPr>
        <w:t xml:space="preserve">כדי לקדם את סלילת הכביש באמצעים חוץ-תקציביים, </w:t>
      </w:r>
      <w:r>
        <w:rPr>
          <w:rFonts w:hint="cs"/>
          <w:rtl/>
        </w:rPr>
        <w:t>יצאה המדינה בשנת 1996 למכרז בין-לאומי לסלילת הקטע המרכזי בכביש חוצה-ישראל, באורך של 86 קילומטרים, ככביש אגרה.</w:t>
      </w:r>
    </w:p>
    <w:p w14:paraId="0604390E" w14:textId="77777777" w:rsidR="00000000" w:rsidRDefault="00E52DD3">
      <w:pPr>
        <w:pStyle w:val="a"/>
        <w:rPr>
          <w:rFonts w:hint="cs"/>
          <w:rtl/>
        </w:rPr>
      </w:pPr>
    </w:p>
    <w:p w14:paraId="6B0D7220" w14:textId="77777777" w:rsidR="00000000" w:rsidRDefault="00E52DD3">
      <w:pPr>
        <w:pStyle w:val="a"/>
        <w:rPr>
          <w:rFonts w:hint="cs"/>
          <w:rtl/>
        </w:rPr>
      </w:pPr>
      <w:r>
        <w:rPr>
          <w:rFonts w:hint="cs"/>
          <w:rtl/>
        </w:rPr>
        <w:t xml:space="preserve">הזכיין אמור לממן, לתחזק ולהפעיל את הכביש ככביש אגרה במשך תקופת הזיכיון - 30 שנה. </w:t>
      </w:r>
    </w:p>
    <w:p w14:paraId="7DE01D9F" w14:textId="77777777" w:rsidR="00000000" w:rsidRDefault="00E52DD3">
      <w:pPr>
        <w:pStyle w:val="a"/>
        <w:rPr>
          <w:rFonts w:hint="cs"/>
          <w:rtl/>
        </w:rPr>
      </w:pPr>
    </w:p>
    <w:p w14:paraId="19DD6176" w14:textId="77777777" w:rsidR="00000000" w:rsidRDefault="00E52DD3">
      <w:pPr>
        <w:pStyle w:val="a"/>
        <w:rPr>
          <w:rFonts w:hint="cs"/>
          <w:rtl/>
        </w:rPr>
      </w:pPr>
      <w:r>
        <w:rPr>
          <w:rFonts w:hint="cs"/>
          <w:rtl/>
        </w:rPr>
        <w:t>לצורך קידום הפרויקט,  שהוכרז כפרויקט לאומי,  אף חוקקו שני חוקי</w:t>
      </w:r>
      <w:r>
        <w:rPr>
          <w:rFonts w:hint="cs"/>
          <w:rtl/>
        </w:rPr>
        <w:t>ם מיוחדים: חוק המטפל בנושא ההפקעות, וחוק שני, המטפל בנושא הזיכיון לכביש האגרה.</w:t>
      </w:r>
    </w:p>
    <w:p w14:paraId="5CF0B9B7" w14:textId="77777777" w:rsidR="00000000" w:rsidRDefault="00E52DD3">
      <w:pPr>
        <w:pStyle w:val="a"/>
        <w:rPr>
          <w:rFonts w:hint="cs"/>
          <w:rtl/>
        </w:rPr>
      </w:pPr>
    </w:p>
    <w:p w14:paraId="1A11971F" w14:textId="77777777" w:rsidR="00000000" w:rsidRDefault="00E52DD3">
      <w:pPr>
        <w:pStyle w:val="a"/>
        <w:rPr>
          <w:rFonts w:hint="cs"/>
          <w:rtl/>
        </w:rPr>
      </w:pPr>
      <w:r>
        <w:rPr>
          <w:rFonts w:hint="cs"/>
          <w:rtl/>
        </w:rPr>
        <w:t>עכשיו אני יכול לומר בקיצור דבר פשוט: אם לא תהיה אגרה - המדינה צריכה לקנות מהזכיין את הכביש. לא יעלה על הדעת שהזכיין השקיע מיליארדים בכביש, ועכשיו ייסעו על הרכוש שלו בחינם, כשהו</w:t>
      </w:r>
      <w:r>
        <w:rPr>
          <w:rFonts w:hint="cs"/>
          <w:rtl/>
        </w:rPr>
        <w:t>א אמור לגבות אגרה. אם אתה תמצא מקור תקציבי למיליארדים האלה - אני אברך אותך. לדעתי, אתה לא תמצא.</w:t>
      </w:r>
    </w:p>
    <w:p w14:paraId="2FDF3A7B" w14:textId="77777777" w:rsidR="00000000" w:rsidRDefault="00E52DD3">
      <w:pPr>
        <w:pStyle w:val="ad"/>
        <w:rPr>
          <w:rFonts w:hint="cs"/>
          <w:rtl/>
        </w:rPr>
      </w:pPr>
    </w:p>
    <w:p w14:paraId="21D35FB2" w14:textId="77777777" w:rsidR="00000000" w:rsidRDefault="00E52DD3">
      <w:pPr>
        <w:pStyle w:val="ad"/>
        <w:ind w:firstLine="719"/>
        <w:rPr>
          <w:rFonts w:hint="cs"/>
          <w:b w:val="0"/>
          <w:bCs w:val="0"/>
          <w:u w:val="none"/>
          <w:rtl/>
        </w:rPr>
      </w:pPr>
      <w:r>
        <w:rPr>
          <w:rFonts w:hint="cs"/>
          <w:b w:val="0"/>
          <w:bCs w:val="0"/>
          <w:u w:val="none"/>
          <w:rtl/>
        </w:rPr>
        <w:t>בעולם מקובל - - -</w:t>
      </w:r>
    </w:p>
    <w:p w14:paraId="450AEF6E" w14:textId="77777777" w:rsidR="00000000" w:rsidRDefault="00E52DD3">
      <w:pPr>
        <w:pStyle w:val="a"/>
        <w:rPr>
          <w:rFonts w:hint="cs"/>
          <w:rtl/>
        </w:rPr>
      </w:pPr>
    </w:p>
    <w:p w14:paraId="4F90188A" w14:textId="77777777" w:rsidR="00000000" w:rsidRDefault="00E52DD3">
      <w:pPr>
        <w:pStyle w:val="ad"/>
        <w:tabs>
          <w:tab w:val="left" w:pos="4346"/>
        </w:tabs>
        <w:ind w:firstLine="719"/>
        <w:rPr>
          <w:rtl/>
        </w:rPr>
      </w:pPr>
      <w:r>
        <w:rPr>
          <w:rFonts w:hint="cs"/>
          <w:rtl/>
        </w:rPr>
        <w:br/>
      </w:r>
      <w:r>
        <w:rPr>
          <w:rFonts w:hint="eastAsia"/>
          <w:rtl/>
        </w:rPr>
        <w:t>היו</w:t>
      </w:r>
      <w:r>
        <w:rPr>
          <w:rtl/>
        </w:rPr>
        <w:t>"ר ראובן ריבלין:</w:t>
      </w:r>
    </w:p>
    <w:p w14:paraId="660A4E35" w14:textId="77777777" w:rsidR="00000000" w:rsidRDefault="00E52DD3">
      <w:pPr>
        <w:pStyle w:val="a"/>
        <w:rPr>
          <w:rtl/>
        </w:rPr>
      </w:pPr>
    </w:p>
    <w:p w14:paraId="34672C8F" w14:textId="77777777" w:rsidR="00000000" w:rsidRDefault="00E52DD3">
      <w:pPr>
        <w:pStyle w:val="a"/>
        <w:rPr>
          <w:rFonts w:hint="cs"/>
          <w:rtl/>
        </w:rPr>
      </w:pPr>
      <w:r>
        <w:rPr>
          <w:rFonts w:hint="cs"/>
          <w:rtl/>
        </w:rPr>
        <w:t>חבר הכנסת איוב קרא, אני רק רוצה לומר - - -</w:t>
      </w:r>
    </w:p>
    <w:p w14:paraId="7525339A" w14:textId="77777777" w:rsidR="00000000" w:rsidRDefault="00E52DD3">
      <w:pPr>
        <w:pStyle w:val="ac"/>
        <w:rPr>
          <w:rtl/>
        </w:rPr>
      </w:pPr>
      <w:r>
        <w:rPr>
          <w:rtl/>
        </w:rPr>
        <w:br/>
      </w:r>
      <w:bookmarkStart w:id="566" w:name="FS000000519T21_05_2003_20_34_31C"/>
      <w:bookmarkEnd w:id="566"/>
      <w:r>
        <w:rPr>
          <w:rtl/>
        </w:rPr>
        <w:t>איוב קרא (הליכוד):</w:t>
      </w:r>
    </w:p>
    <w:p w14:paraId="2F3989FE" w14:textId="77777777" w:rsidR="00000000" w:rsidRDefault="00E52DD3">
      <w:pPr>
        <w:pStyle w:val="a"/>
        <w:rPr>
          <w:rFonts w:hint="cs"/>
          <w:rtl/>
        </w:rPr>
      </w:pPr>
    </w:p>
    <w:p w14:paraId="4D6F903E" w14:textId="77777777" w:rsidR="00000000" w:rsidRDefault="00E52DD3">
      <w:pPr>
        <w:pStyle w:val="a"/>
        <w:rPr>
          <w:rFonts w:hint="cs"/>
          <w:rtl/>
        </w:rPr>
      </w:pPr>
      <w:r>
        <w:rPr>
          <w:rFonts w:hint="cs"/>
          <w:rtl/>
        </w:rPr>
        <w:t>אני רוצה להגיד לך, אדוני השר, שאם לא ייסעו על הכביש, מ</w:t>
      </w:r>
      <w:r>
        <w:rPr>
          <w:rFonts w:hint="cs"/>
          <w:rtl/>
        </w:rPr>
        <w:t>דינת ישראל על-פי החוזה מחויבת לשלם את ההפרשים - - - יכול לכסות גם את מה שהם התחייבו.</w:t>
      </w:r>
    </w:p>
    <w:p w14:paraId="4BFD727D" w14:textId="77777777" w:rsidR="00000000" w:rsidRDefault="00E52DD3">
      <w:pPr>
        <w:pStyle w:val="ad"/>
        <w:rPr>
          <w:rtl/>
        </w:rPr>
      </w:pPr>
      <w:r>
        <w:rPr>
          <w:rtl/>
        </w:rPr>
        <w:br/>
        <w:t>היו"ר ראובן ריבלין:</w:t>
      </w:r>
    </w:p>
    <w:p w14:paraId="551E08B0" w14:textId="77777777" w:rsidR="00000000" w:rsidRDefault="00E52DD3">
      <w:pPr>
        <w:pStyle w:val="a"/>
        <w:rPr>
          <w:rtl/>
        </w:rPr>
      </w:pPr>
    </w:p>
    <w:p w14:paraId="7C403BA0" w14:textId="77777777" w:rsidR="00000000" w:rsidRDefault="00E52DD3">
      <w:pPr>
        <w:pStyle w:val="a"/>
        <w:rPr>
          <w:rFonts w:hint="cs"/>
          <w:rtl/>
        </w:rPr>
      </w:pPr>
      <w:r>
        <w:rPr>
          <w:rFonts w:hint="cs"/>
          <w:rtl/>
        </w:rPr>
        <w:t xml:space="preserve">חבר הכנסת איוב קרא, יש לך מזל ששר הפנים - שעונה בשם שר התחבורה - גם מתמצא בדברים שהוא עונה עליהם כרגע, משום שהוא היה יושב-ראש ועדת הכלכלה כאשר הכביש </w:t>
      </w:r>
      <w:r>
        <w:rPr>
          <w:rFonts w:hint="cs"/>
          <w:rtl/>
        </w:rPr>
        <w:t>הזה תוכנן ואושר.</w:t>
      </w:r>
    </w:p>
    <w:p w14:paraId="473C5459" w14:textId="77777777" w:rsidR="00000000" w:rsidRDefault="00E52DD3">
      <w:pPr>
        <w:pStyle w:val="SpeakerCon"/>
        <w:rPr>
          <w:rtl/>
        </w:rPr>
      </w:pPr>
      <w:r>
        <w:rPr>
          <w:rtl/>
        </w:rPr>
        <w:br/>
      </w:r>
      <w:bookmarkStart w:id="567" w:name="FS000000519T21_05_2003_20_42_43C"/>
      <w:bookmarkEnd w:id="567"/>
      <w:r>
        <w:rPr>
          <w:rtl/>
        </w:rPr>
        <w:t>שר הפנים אברהם פורז:</w:t>
      </w:r>
    </w:p>
    <w:p w14:paraId="707CB179" w14:textId="77777777" w:rsidR="00000000" w:rsidRDefault="00E52DD3">
      <w:pPr>
        <w:pStyle w:val="a"/>
        <w:rPr>
          <w:rtl/>
        </w:rPr>
      </w:pPr>
    </w:p>
    <w:p w14:paraId="7AB1524F" w14:textId="77777777" w:rsidR="00000000" w:rsidRDefault="00E52DD3">
      <w:pPr>
        <w:pStyle w:val="a"/>
        <w:rPr>
          <w:rFonts w:hint="cs"/>
          <w:rtl/>
        </w:rPr>
      </w:pPr>
      <w:r>
        <w:rPr>
          <w:rFonts w:hint="cs"/>
          <w:rtl/>
        </w:rPr>
        <w:t>מה שאני יכול לומר לך זה דבר פשוט. ייתכן מצב שבו המדינה צריכה להוסיף משהו כדי להשלים את המינימום שהזכיין צריך לקבל.</w:t>
      </w:r>
    </w:p>
    <w:p w14:paraId="7FAF9B81" w14:textId="77777777" w:rsidR="00000000" w:rsidRDefault="00E52DD3">
      <w:pPr>
        <w:pStyle w:val="ac"/>
        <w:rPr>
          <w:rtl/>
        </w:rPr>
      </w:pPr>
      <w:r>
        <w:rPr>
          <w:rtl/>
        </w:rPr>
        <w:br/>
        <w:t>איוב קרא (הליכוד):</w:t>
      </w:r>
    </w:p>
    <w:p w14:paraId="0EED98FB" w14:textId="77777777" w:rsidR="00000000" w:rsidRDefault="00E52DD3">
      <w:pPr>
        <w:pStyle w:val="a"/>
        <w:rPr>
          <w:rtl/>
        </w:rPr>
      </w:pPr>
    </w:p>
    <w:p w14:paraId="4C128510" w14:textId="77777777" w:rsidR="00000000" w:rsidRDefault="00E52DD3">
      <w:pPr>
        <w:pStyle w:val="a"/>
        <w:rPr>
          <w:rFonts w:hint="cs"/>
          <w:rtl/>
        </w:rPr>
      </w:pPr>
      <w:r>
        <w:rPr>
          <w:rFonts w:hint="cs"/>
          <w:rtl/>
        </w:rPr>
        <w:t>נכון.</w:t>
      </w:r>
    </w:p>
    <w:p w14:paraId="7D879345" w14:textId="77777777" w:rsidR="00000000" w:rsidRDefault="00E52DD3">
      <w:pPr>
        <w:pStyle w:val="SpeakerCon"/>
        <w:rPr>
          <w:rtl/>
        </w:rPr>
      </w:pPr>
      <w:r>
        <w:rPr>
          <w:rtl/>
        </w:rPr>
        <w:br/>
      </w:r>
      <w:bookmarkStart w:id="568" w:name="FS000000519T21_05_2003_20_43_44C"/>
      <w:bookmarkEnd w:id="568"/>
      <w:r>
        <w:rPr>
          <w:rtl/>
        </w:rPr>
        <w:t>שר הפנים אברהם פורז:</w:t>
      </w:r>
    </w:p>
    <w:p w14:paraId="5529C3D0" w14:textId="77777777" w:rsidR="00000000" w:rsidRDefault="00E52DD3">
      <w:pPr>
        <w:pStyle w:val="a"/>
        <w:rPr>
          <w:rtl/>
        </w:rPr>
      </w:pPr>
    </w:p>
    <w:p w14:paraId="3E49E53E" w14:textId="77777777" w:rsidR="00000000" w:rsidRDefault="00E52DD3">
      <w:pPr>
        <w:pStyle w:val="a"/>
        <w:rPr>
          <w:rFonts w:hint="cs"/>
          <w:rtl/>
        </w:rPr>
      </w:pPr>
      <w:r>
        <w:rPr>
          <w:rFonts w:hint="cs"/>
          <w:rtl/>
        </w:rPr>
        <w:t>אבל, לשיטתך, אם זה, נניח, 10% מהעלות - זה יהיה 100%</w:t>
      </w:r>
      <w:r>
        <w:rPr>
          <w:rFonts w:hint="cs"/>
          <w:rtl/>
        </w:rPr>
        <w:t>. הרי בכל זאת, כל אלה שנוסעים ומשלמים, בסוף מכניסים כסף. אם אף אחד לא ישלם, התוצאה תהיה שהכסף הזה יחסר באיזה מקום, ואת זה יצטרכו לסבסד.</w:t>
      </w:r>
    </w:p>
    <w:p w14:paraId="33EC5DD5" w14:textId="77777777" w:rsidR="00000000" w:rsidRDefault="00E52DD3">
      <w:pPr>
        <w:pStyle w:val="a"/>
        <w:rPr>
          <w:rFonts w:hint="cs"/>
          <w:rtl/>
        </w:rPr>
      </w:pPr>
    </w:p>
    <w:p w14:paraId="0DD873D9" w14:textId="77777777" w:rsidR="00000000" w:rsidRDefault="00E52DD3">
      <w:pPr>
        <w:pStyle w:val="a"/>
        <w:rPr>
          <w:rFonts w:hint="cs"/>
          <w:rtl/>
        </w:rPr>
      </w:pPr>
      <w:r>
        <w:rPr>
          <w:rFonts w:hint="cs"/>
          <w:rtl/>
        </w:rPr>
        <w:t>הניסיון של כביש חוצה-ישראל הוא ניסיון ראשון בישראל לכביש אגרה. בעולם הגדול מקובל שיש כבישי אגרה; יש כבישי אגרה בהרבה מא</w:t>
      </w:r>
      <w:r>
        <w:rPr>
          <w:rFonts w:hint="cs"/>
          <w:rtl/>
        </w:rPr>
        <w:t>וד מדינות - בצרפת, באיטליה. יש מדינות, כמו בארצות-הברית - שבהן חלק מהכבישים הם כבישי אגרה, חלק אינם כבישי אגרה.</w:t>
      </w:r>
    </w:p>
    <w:p w14:paraId="43E0F98A" w14:textId="77777777" w:rsidR="00000000" w:rsidRDefault="00E52DD3">
      <w:pPr>
        <w:pStyle w:val="a"/>
        <w:rPr>
          <w:rFonts w:hint="cs"/>
          <w:rtl/>
        </w:rPr>
      </w:pPr>
    </w:p>
    <w:p w14:paraId="28D1F555" w14:textId="77777777" w:rsidR="00000000" w:rsidRDefault="00E52DD3">
      <w:pPr>
        <w:pStyle w:val="a"/>
        <w:rPr>
          <w:rFonts w:hint="cs"/>
          <w:rtl/>
        </w:rPr>
      </w:pPr>
      <w:r>
        <w:rPr>
          <w:rFonts w:hint="cs"/>
          <w:rtl/>
        </w:rPr>
        <w:t xml:space="preserve">במצב הקופה הציבורית, הרצון הזה לקדם פרויקטים לאומיים על-ידי מה שנקרא </w:t>
      </w:r>
      <w:r>
        <w:rPr>
          <w:rFonts w:hint="cs"/>
        </w:rPr>
        <w:t>BOT</w:t>
      </w:r>
      <w:r>
        <w:rPr>
          <w:rFonts w:hint="cs"/>
          <w:rtl/>
        </w:rPr>
        <w:t>, שמישהו בונה, מפעיל, ואחרי תקופה ארוכה מעביר לרשות המדינה, זה דבר שהול</w:t>
      </w:r>
      <w:r>
        <w:rPr>
          <w:rFonts w:hint="cs"/>
          <w:rtl/>
        </w:rPr>
        <w:t>כים עליו בהרבה מאוד פרויקטים, וזה דבר מאוד מוצדק, כי זה מאפשר - במקום להוציא כסף מיידי - לתת לזכיין פרטי גם לממן, גם להפעיל, ובסוף התקופה זה עובר לבעלות המדינה.</w:t>
      </w:r>
    </w:p>
    <w:p w14:paraId="19BD7B53" w14:textId="77777777" w:rsidR="00000000" w:rsidRDefault="00E52DD3">
      <w:pPr>
        <w:pStyle w:val="a"/>
        <w:rPr>
          <w:rFonts w:hint="cs"/>
          <w:rtl/>
        </w:rPr>
      </w:pPr>
    </w:p>
    <w:p w14:paraId="1530D088" w14:textId="77777777" w:rsidR="00000000" w:rsidRDefault="00E52DD3">
      <w:pPr>
        <w:pStyle w:val="a"/>
        <w:rPr>
          <w:rFonts w:hint="cs"/>
          <w:rtl/>
        </w:rPr>
      </w:pPr>
      <w:r>
        <w:rPr>
          <w:rFonts w:hint="cs"/>
          <w:rtl/>
        </w:rPr>
        <w:t xml:space="preserve">אני לא יודע אם אתה יודע, אבל דבר דומה קורה אפילו פה בכנסת. הבניין החדש של הכנסת - עם החניון - </w:t>
      </w:r>
      <w:r>
        <w:rPr>
          <w:rFonts w:hint="cs"/>
          <w:rtl/>
        </w:rPr>
        <w:t xml:space="preserve">נבנה בשיטה דומה. זה לא </w:t>
      </w:r>
      <w:r>
        <w:rPr>
          <w:rFonts w:hint="cs"/>
        </w:rPr>
        <w:t>BOT</w:t>
      </w:r>
      <w:r>
        <w:rPr>
          <w:rFonts w:hint="cs"/>
          <w:rtl/>
        </w:rPr>
        <w:t xml:space="preserve"> אלא שיטה אחרת, אבל בגדול זה אותו דבר. זכיין פרטי מממן, מפעיל ומשכיר את זה לכנסת. </w:t>
      </w:r>
    </w:p>
    <w:p w14:paraId="0CBCBFC9" w14:textId="77777777" w:rsidR="00000000" w:rsidRDefault="00E52DD3">
      <w:pPr>
        <w:pStyle w:val="a"/>
        <w:rPr>
          <w:rFonts w:hint="cs"/>
          <w:rtl/>
        </w:rPr>
      </w:pPr>
    </w:p>
    <w:p w14:paraId="40163559" w14:textId="77777777" w:rsidR="00000000" w:rsidRDefault="00E52DD3">
      <w:pPr>
        <w:pStyle w:val="a"/>
        <w:rPr>
          <w:rFonts w:hint="cs"/>
          <w:rtl/>
        </w:rPr>
      </w:pPr>
      <w:r>
        <w:rPr>
          <w:rFonts w:hint="cs"/>
          <w:rtl/>
        </w:rPr>
        <w:t>לכן, חבר כנסת איוב קרא, גם אני הייתי רוצה לנסוע בכל כביש בחינם, אבל פשוט מאוד: אם אנחנו לא נתחיל לעשות כבישי אגרה - - -</w:t>
      </w:r>
    </w:p>
    <w:p w14:paraId="2F095B12" w14:textId="77777777" w:rsidR="00000000" w:rsidRDefault="00E52DD3">
      <w:pPr>
        <w:pStyle w:val="ac"/>
        <w:rPr>
          <w:rtl/>
        </w:rPr>
      </w:pPr>
      <w:r>
        <w:rPr>
          <w:rtl/>
        </w:rPr>
        <w:br/>
        <w:t>איוב קרא (הליכוד):</w:t>
      </w:r>
    </w:p>
    <w:p w14:paraId="14F77CCF" w14:textId="77777777" w:rsidR="00000000" w:rsidRDefault="00E52DD3">
      <w:pPr>
        <w:pStyle w:val="a"/>
        <w:rPr>
          <w:rtl/>
        </w:rPr>
      </w:pPr>
    </w:p>
    <w:p w14:paraId="757BDEAC" w14:textId="77777777" w:rsidR="00000000" w:rsidRDefault="00E52DD3">
      <w:pPr>
        <w:pStyle w:val="a"/>
        <w:rPr>
          <w:rFonts w:hint="cs"/>
          <w:rtl/>
        </w:rPr>
      </w:pPr>
      <w:r>
        <w:rPr>
          <w:rFonts w:hint="cs"/>
          <w:rtl/>
        </w:rPr>
        <w:t xml:space="preserve">יהיו </w:t>
      </w:r>
      <w:r>
        <w:rPr>
          <w:rFonts w:hint="cs"/>
          <w:rtl/>
        </w:rPr>
        <w:t>פקקים, אנחנו נשלם 72%, וחסרים לנו 28% כדי להחזיר את החוב. זה ההבדל - - -</w:t>
      </w:r>
    </w:p>
    <w:p w14:paraId="2C1A65A5" w14:textId="77777777" w:rsidR="00000000" w:rsidRDefault="00E52DD3">
      <w:pPr>
        <w:pStyle w:val="SpeakerCon"/>
        <w:rPr>
          <w:rtl/>
        </w:rPr>
      </w:pPr>
      <w:r>
        <w:rPr>
          <w:rtl/>
        </w:rPr>
        <w:br/>
      </w:r>
      <w:bookmarkStart w:id="569" w:name="FS000000519T21_05_2003_20_50_35C"/>
      <w:bookmarkEnd w:id="569"/>
      <w:r>
        <w:rPr>
          <w:rtl/>
        </w:rPr>
        <w:t>שר הפנים אברהם פורז:</w:t>
      </w:r>
    </w:p>
    <w:p w14:paraId="0BBA39D8" w14:textId="77777777" w:rsidR="00000000" w:rsidRDefault="00E52DD3">
      <w:pPr>
        <w:pStyle w:val="a"/>
        <w:rPr>
          <w:rtl/>
        </w:rPr>
      </w:pPr>
    </w:p>
    <w:p w14:paraId="0249D137" w14:textId="77777777" w:rsidR="00000000" w:rsidRDefault="00E52DD3">
      <w:pPr>
        <w:pStyle w:val="a"/>
        <w:rPr>
          <w:rFonts w:hint="cs"/>
          <w:rtl/>
        </w:rPr>
      </w:pPr>
      <w:r>
        <w:rPr>
          <w:rFonts w:hint="cs"/>
          <w:rtl/>
        </w:rPr>
        <w:t>אם אני לא טועה, אתה מקורב לשר האוצר נתניהו.</w:t>
      </w:r>
    </w:p>
    <w:p w14:paraId="64EBD1DE" w14:textId="77777777" w:rsidR="00000000" w:rsidRDefault="00E52DD3">
      <w:pPr>
        <w:pStyle w:val="ac"/>
        <w:rPr>
          <w:rtl/>
        </w:rPr>
      </w:pPr>
      <w:r>
        <w:rPr>
          <w:rtl/>
        </w:rPr>
        <w:br/>
        <w:t>גדעון סער (הליכוד):</w:t>
      </w:r>
    </w:p>
    <w:p w14:paraId="45DF15E8" w14:textId="77777777" w:rsidR="00000000" w:rsidRDefault="00E52DD3">
      <w:pPr>
        <w:pStyle w:val="a"/>
        <w:rPr>
          <w:rFonts w:hint="cs"/>
          <w:rtl/>
        </w:rPr>
      </w:pPr>
    </w:p>
    <w:p w14:paraId="1A58311C" w14:textId="77777777" w:rsidR="00000000" w:rsidRDefault="00E52DD3">
      <w:pPr>
        <w:pStyle w:val="a"/>
        <w:rPr>
          <w:rFonts w:hint="cs"/>
          <w:rtl/>
        </w:rPr>
      </w:pPr>
      <w:r>
        <w:rPr>
          <w:rFonts w:hint="cs"/>
          <w:rtl/>
        </w:rPr>
        <w:t>אתה לא טועה.</w:t>
      </w:r>
    </w:p>
    <w:p w14:paraId="4460D21E" w14:textId="77777777" w:rsidR="00000000" w:rsidRDefault="00E52DD3">
      <w:pPr>
        <w:pStyle w:val="SpeakerCon"/>
        <w:rPr>
          <w:rtl/>
        </w:rPr>
      </w:pPr>
      <w:r>
        <w:rPr>
          <w:rtl/>
        </w:rPr>
        <w:br/>
      </w:r>
      <w:bookmarkStart w:id="570" w:name="FS000000519T21_05_2003_20_50_56C"/>
      <w:bookmarkEnd w:id="570"/>
      <w:r>
        <w:rPr>
          <w:rtl/>
        </w:rPr>
        <w:t>שר הפנים אברהם פורז:</w:t>
      </w:r>
    </w:p>
    <w:p w14:paraId="5169A5A9" w14:textId="77777777" w:rsidR="00000000" w:rsidRDefault="00E52DD3">
      <w:pPr>
        <w:pStyle w:val="a"/>
        <w:rPr>
          <w:rtl/>
        </w:rPr>
      </w:pPr>
    </w:p>
    <w:p w14:paraId="5D051949" w14:textId="77777777" w:rsidR="00000000" w:rsidRDefault="00E52DD3">
      <w:pPr>
        <w:pStyle w:val="a"/>
        <w:rPr>
          <w:rFonts w:hint="cs"/>
          <w:rtl/>
        </w:rPr>
      </w:pPr>
      <w:r>
        <w:rPr>
          <w:rFonts w:hint="cs"/>
          <w:rtl/>
        </w:rPr>
        <w:t>אני לא בקיא כל כך במה שנעשה בתוך הליכוד, אבל אני זוכר שהוא</w:t>
      </w:r>
      <w:r>
        <w:rPr>
          <w:rFonts w:hint="cs"/>
          <w:rtl/>
        </w:rPr>
        <w:t xml:space="preserve"> אמר: "הריעו, הריעו". לפי זה אני זוכר שהוא כנראה מקורב.</w:t>
      </w:r>
    </w:p>
    <w:p w14:paraId="27A7FE02" w14:textId="77777777" w:rsidR="00000000" w:rsidRDefault="00E52DD3">
      <w:pPr>
        <w:pStyle w:val="ad"/>
        <w:rPr>
          <w:rtl/>
        </w:rPr>
      </w:pPr>
      <w:r>
        <w:rPr>
          <w:rtl/>
        </w:rPr>
        <w:br/>
        <w:t>היו"ר ראובן ריבלין:</w:t>
      </w:r>
    </w:p>
    <w:p w14:paraId="72C84932" w14:textId="77777777" w:rsidR="00000000" w:rsidRDefault="00E52DD3">
      <w:pPr>
        <w:pStyle w:val="a"/>
        <w:rPr>
          <w:rtl/>
        </w:rPr>
      </w:pPr>
    </w:p>
    <w:p w14:paraId="08AD0565" w14:textId="77777777" w:rsidR="00000000" w:rsidRDefault="00E52DD3">
      <w:pPr>
        <w:pStyle w:val="a"/>
        <w:rPr>
          <w:rFonts w:hint="cs"/>
          <w:rtl/>
        </w:rPr>
      </w:pPr>
      <w:r>
        <w:rPr>
          <w:rFonts w:hint="cs"/>
          <w:rtl/>
        </w:rPr>
        <w:t xml:space="preserve">האם אדוני רומז שיש בליכוד מישהו שלא מקורב למישהו בליכוד? </w:t>
      </w:r>
    </w:p>
    <w:p w14:paraId="70B49B7A" w14:textId="77777777" w:rsidR="00000000" w:rsidRDefault="00E52DD3">
      <w:pPr>
        <w:pStyle w:val="SpeakerCon"/>
        <w:rPr>
          <w:rtl/>
        </w:rPr>
      </w:pPr>
      <w:r>
        <w:rPr>
          <w:rtl/>
        </w:rPr>
        <w:br/>
      </w:r>
      <w:bookmarkStart w:id="571" w:name="FS000000519T21_05_2003_20_51_53C"/>
      <w:bookmarkEnd w:id="571"/>
      <w:r>
        <w:rPr>
          <w:rtl/>
        </w:rPr>
        <w:t>שר הפנים אברהם פורז:</w:t>
      </w:r>
    </w:p>
    <w:p w14:paraId="5BBD8277" w14:textId="77777777" w:rsidR="00000000" w:rsidRDefault="00E52DD3">
      <w:pPr>
        <w:pStyle w:val="a"/>
        <w:rPr>
          <w:rtl/>
        </w:rPr>
      </w:pPr>
    </w:p>
    <w:p w14:paraId="104305D8" w14:textId="77777777" w:rsidR="00000000" w:rsidRDefault="00E52DD3">
      <w:pPr>
        <w:pStyle w:val="a"/>
        <w:rPr>
          <w:rFonts w:hint="cs"/>
          <w:rtl/>
        </w:rPr>
      </w:pPr>
      <w:r>
        <w:rPr>
          <w:rFonts w:hint="cs"/>
          <w:rtl/>
        </w:rPr>
        <w:t xml:space="preserve">לא, אבל אחד שצועק "הריעו, הריעו", הוא מקורב יותר מאחרים שלא צעקו. </w:t>
      </w:r>
    </w:p>
    <w:p w14:paraId="7643F78C" w14:textId="77777777" w:rsidR="00000000" w:rsidRDefault="00E52DD3">
      <w:pPr>
        <w:pStyle w:val="ad"/>
        <w:rPr>
          <w:rtl/>
        </w:rPr>
      </w:pPr>
      <w:r>
        <w:rPr>
          <w:rtl/>
        </w:rPr>
        <w:br/>
        <w:t>היו"ר ראובן ריבלין:</w:t>
      </w:r>
    </w:p>
    <w:p w14:paraId="287CAC06" w14:textId="77777777" w:rsidR="00000000" w:rsidRDefault="00E52DD3">
      <w:pPr>
        <w:pStyle w:val="a"/>
        <w:rPr>
          <w:rtl/>
        </w:rPr>
      </w:pPr>
    </w:p>
    <w:p w14:paraId="51E026E3" w14:textId="77777777" w:rsidR="00000000" w:rsidRDefault="00E52DD3">
      <w:pPr>
        <w:pStyle w:val="a"/>
        <w:rPr>
          <w:rFonts w:hint="cs"/>
          <w:rtl/>
        </w:rPr>
      </w:pPr>
      <w:r>
        <w:rPr>
          <w:rFonts w:hint="cs"/>
          <w:rtl/>
        </w:rPr>
        <w:t xml:space="preserve">לא יעלה </w:t>
      </w:r>
      <w:r>
        <w:rPr>
          <w:rFonts w:hint="cs"/>
          <w:rtl/>
        </w:rPr>
        <w:t>על הדעת. בתוך מפלגה אחת אנשים יהיו יריבים?</w:t>
      </w:r>
    </w:p>
    <w:p w14:paraId="1F40C1F6" w14:textId="77777777" w:rsidR="00000000" w:rsidRDefault="00E52DD3">
      <w:pPr>
        <w:pStyle w:val="ac"/>
        <w:rPr>
          <w:rtl/>
        </w:rPr>
      </w:pPr>
      <w:r>
        <w:rPr>
          <w:rtl/>
        </w:rPr>
        <w:br/>
        <w:t>גדעון סער (הליכוד):</w:t>
      </w:r>
    </w:p>
    <w:p w14:paraId="125DB8A3" w14:textId="77777777" w:rsidR="00000000" w:rsidRDefault="00E52DD3">
      <w:pPr>
        <w:pStyle w:val="a"/>
        <w:rPr>
          <w:rtl/>
        </w:rPr>
      </w:pPr>
    </w:p>
    <w:p w14:paraId="3080F685" w14:textId="77777777" w:rsidR="00000000" w:rsidRDefault="00E52DD3">
      <w:pPr>
        <w:pStyle w:val="a"/>
        <w:rPr>
          <w:rFonts w:hint="cs"/>
          <w:rtl/>
        </w:rPr>
      </w:pPr>
      <w:r>
        <w:rPr>
          <w:rFonts w:hint="cs"/>
          <w:rtl/>
        </w:rPr>
        <w:t xml:space="preserve">הוא במעגל הראשון של המקורבים. </w:t>
      </w:r>
    </w:p>
    <w:p w14:paraId="5E7E13B9" w14:textId="77777777" w:rsidR="00000000" w:rsidRDefault="00E52DD3">
      <w:pPr>
        <w:pStyle w:val="SpeakerCon"/>
        <w:rPr>
          <w:rtl/>
        </w:rPr>
      </w:pPr>
      <w:r>
        <w:rPr>
          <w:rtl/>
        </w:rPr>
        <w:br/>
      </w:r>
      <w:bookmarkStart w:id="572" w:name="FS000000519T21_05_2003_20_52_41C"/>
      <w:bookmarkEnd w:id="572"/>
      <w:r>
        <w:rPr>
          <w:rtl/>
        </w:rPr>
        <w:t>שר הפנים אברהם פורז:</w:t>
      </w:r>
    </w:p>
    <w:p w14:paraId="25C77E05" w14:textId="77777777" w:rsidR="00000000" w:rsidRDefault="00E52DD3">
      <w:pPr>
        <w:pStyle w:val="a"/>
        <w:rPr>
          <w:rtl/>
        </w:rPr>
      </w:pPr>
    </w:p>
    <w:p w14:paraId="713A492D" w14:textId="77777777" w:rsidR="00000000" w:rsidRDefault="00E52DD3">
      <w:pPr>
        <w:pStyle w:val="a"/>
        <w:rPr>
          <w:rFonts w:hint="cs"/>
          <w:rtl/>
        </w:rPr>
      </w:pPr>
      <w:r>
        <w:rPr>
          <w:rFonts w:hint="cs"/>
          <w:rtl/>
        </w:rPr>
        <w:t>אני כבר אומר לך, חבר הכנסת איוב קרא: אם אתה תביא משר האוצר הסכמה לביטול האגרה - -</w:t>
      </w:r>
    </w:p>
    <w:p w14:paraId="64162880" w14:textId="77777777" w:rsidR="00000000" w:rsidRDefault="00E52DD3">
      <w:pPr>
        <w:pStyle w:val="ac"/>
        <w:rPr>
          <w:rtl/>
        </w:rPr>
      </w:pPr>
      <w:r>
        <w:rPr>
          <w:rtl/>
        </w:rPr>
        <w:br/>
        <w:t>איוב קרא (הליכוד):</w:t>
      </w:r>
    </w:p>
    <w:p w14:paraId="411C98BB" w14:textId="77777777" w:rsidR="00000000" w:rsidRDefault="00E52DD3">
      <w:pPr>
        <w:pStyle w:val="a"/>
        <w:rPr>
          <w:rtl/>
        </w:rPr>
      </w:pPr>
    </w:p>
    <w:p w14:paraId="011C1CCC" w14:textId="77777777" w:rsidR="00000000" w:rsidRDefault="00E52DD3">
      <w:pPr>
        <w:pStyle w:val="a"/>
        <w:rPr>
          <w:rFonts w:hint="cs"/>
          <w:rtl/>
        </w:rPr>
      </w:pPr>
      <w:r>
        <w:rPr>
          <w:rFonts w:hint="cs"/>
          <w:rtl/>
        </w:rPr>
        <w:t>אני אגיד לו.</w:t>
      </w:r>
    </w:p>
    <w:p w14:paraId="2E896FF0" w14:textId="77777777" w:rsidR="00000000" w:rsidRDefault="00E52DD3">
      <w:pPr>
        <w:pStyle w:val="SpeakerCon"/>
        <w:rPr>
          <w:rtl/>
        </w:rPr>
      </w:pPr>
      <w:r>
        <w:rPr>
          <w:rtl/>
        </w:rPr>
        <w:br/>
      </w:r>
      <w:bookmarkStart w:id="573" w:name="FS000000519T21_05_2003_20_53_40C"/>
      <w:bookmarkEnd w:id="573"/>
      <w:r>
        <w:rPr>
          <w:rtl/>
        </w:rPr>
        <w:t>שר הפנים אברהם פורז:</w:t>
      </w:r>
    </w:p>
    <w:p w14:paraId="69981C02" w14:textId="77777777" w:rsidR="00000000" w:rsidRDefault="00E52DD3">
      <w:pPr>
        <w:pStyle w:val="a"/>
        <w:rPr>
          <w:rtl/>
        </w:rPr>
      </w:pPr>
    </w:p>
    <w:p w14:paraId="0B776B8F" w14:textId="77777777" w:rsidR="00000000" w:rsidRDefault="00E52DD3">
      <w:pPr>
        <w:pStyle w:val="a"/>
        <w:rPr>
          <w:rFonts w:hint="cs"/>
          <w:rtl/>
        </w:rPr>
      </w:pPr>
      <w:r>
        <w:rPr>
          <w:rFonts w:hint="cs"/>
          <w:rtl/>
        </w:rPr>
        <w:t>- - אנחנו נרשום אותך בספר הזהב של משרד התחבורה. תודה רבה.</w:t>
      </w:r>
    </w:p>
    <w:p w14:paraId="7F65FB40" w14:textId="77777777" w:rsidR="00000000" w:rsidRDefault="00E52DD3">
      <w:pPr>
        <w:pStyle w:val="a"/>
        <w:rPr>
          <w:rFonts w:hint="cs"/>
          <w:rtl/>
        </w:rPr>
      </w:pPr>
    </w:p>
    <w:p w14:paraId="0664D032" w14:textId="77777777" w:rsidR="00000000" w:rsidRDefault="00E52DD3">
      <w:pPr>
        <w:pStyle w:val="a"/>
        <w:rPr>
          <w:rFonts w:hint="cs"/>
          <w:rtl/>
        </w:rPr>
      </w:pPr>
      <w:r>
        <w:rPr>
          <w:rFonts w:hint="cs"/>
          <w:rtl/>
        </w:rPr>
        <w:t xml:space="preserve">אני מציע להסתפק בתשובתי. </w:t>
      </w:r>
    </w:p>
    <w:p w14:paraId="6493D113" w14:textId="77777777" w:rsidR="00000000" w:rsidRDefault="00E52DD3">
      <w:pPr>
        <w:pStyle w:val="a"/>
        <w:rPr>
          <w:rFonts w:hint="cs"/>
          <w:rtl/>
        </w:rPr>
      </w:pPr>
    </w:p>
    <w:p w14:paraId="15C8A79D" w14:textId="77777777" w:rsidR="00000000" w:rsidRDefault="00E52DD3">
      <w:pPr>
        <w:pStyle w:val="ad"/>
        <w:rPr>
          <w:rtl/>
        </w:rPr>
      </w:pPr>
      <w:r>
        <w:rPr>
          <w:rtl/>
        </w:rPr>
        <w:t>היו"ר ראובן ריבלין:</w:t>
      </w:r>
    </w:p>
    <w:p w14:paraId="4DD2E01E" w14:textId="77777777" w:rsidR="00000000" w:rsidRDefault="00E52DD3">
      <w:pPr>
        <w:pStyle w:val="a"/>
        <w:rPr>
          <w:rtl/>
        </w:rPr>
      </w:pPr>
    </w:p>
    <w:p w14:paraId="2DECAD93" w14:textId="77777777" w:rsidR="00000000" w:rsidRDefault="00E52DD3">
      <w:pPr>
        <w:pStyle w:val="a"/>
        <w:rPr>
          <w:rFonts w:hint="cs"/>
          <w:rtl/>
        </w:rPr>
      </w:pPr>
      <w:r>
        <w:rPr>
          <w:rFonts w:hint="cs"/>
          <w:rtl/>
        </w:rPr>
        <w:t xml:space="preserve">אתה מסכים שיהיה דיון? </w:t>
      </w:r>
    </w:p>
    <w:p w14:paraId="6BCBAF99" w14:textId="77777777" w:rsidR="00000000" w:rsidRDefault="00E52DD3">
      <w:pPr>
        <w:pStyle w:val="a"/>
        <w:ind w:firstLine="0"/>
        <w:rPr>
          <w:rFonts w:hint="cs"/>
          <w:rtl/>
        </w:rPr>
      </w:pPr>
    </w:p>
    <w:p w14:paraId="001C8090" w14:textId="77777777" w:rsidR="00000000" w:rsidRDefault="00E52DD3">
      <w:pPr>
        <w:pStyle w:val="ac"/>
        <w:rPr>
          <w:rtl/>
        </w:rPr>
      </w:pPr>
      <w:r>
        <w:rPr>
          <w:rtl/>
        </w:rPr>
        <w:t>איוב קרא (הליכוד):</w:t>
      </w:r>
    </w:p>
    <w:p w14:paraId="607CD114" w14:textId="77777777" w:rsidR="00000000" w:rsidRDefault="00E52DD3">
      <w:pPr>
        <w:pStyle w:val="a"/>
        <w:rPr>
          <w:rtl/>
        </w:rPr>
      </w:pPr>
    </w:p>
    <w:p w14:paraId="2F6DD205" w14:textId="77777777" w:rsidR="00000000" w:rsidRDefault="00E52DD3">
      <w:pPr>
        <w:pStyle w:val="a"/>
        <w:rPr>
          <w:rFonts w:hint="cs"/>
          <w:rtl/>
        </w:rPr>
      </w:pPr>
      <w:r>
        <w:rPr>
          <w:rFonts w:hint="cs"/>
          <w:rtl/>
        </w:rPr>
        <w:t>אני מבקש להעביר לוועדת הכלכלה.</w:t>
      </w:r>
    </w:p>
    <w:p w14:paraId="231EE54E" w14:textId="77777777" w:rsidR="00000000" w:rsidRDefault="00E52DD3">
      <w:pPr>
        <w:pStyle w:val="a"/>
        <w:ind w:firstLine="0"/>
        <w:rPr>
          <w:rFonts w:hint="cs"/>
          <w:rtl/>
        </w:rPr>
      </w:pPr>
    </w:p>
    <w:p w14:paraId="734FB2DB" w14:textId="77777777" w:rsidR="00000000" w:rsidRDefault="00E52DD3">
      <w:pPr>
        <w:pStyle w:val="ad"/>
        <w:rPr>
          <w:rtl/>
        </w:rPr>
      </w:pPr>
      <w:r>
        <w:rPr>
          <w:rtl/>
        </w:rPr>
        <w:t>היו"ר ראובן ריבלין:</w:t>
      </w:r>
    </w:p>
    <w:p w14:paraId="538D6D60" w14:textId="77777777" w:rsidR="00000000" w:rsidRDefault="00E52DD3">
      <w:pPr>
        <w:pStyle w:val="a"/>
        <w:rPr>
          <w:rtl/>
        </w:rPr>
      </w:pPr>
    </w:p>
    <w:p w14:paraId="73A9D26A" w14:textId="77777777" w:rsidR="00000000" w:rsidRDefault="00E52DD3">
      <w:pPr>
        <w:pStyle w:val="a"/>
        <w:rPr>
          <w:rFonts w:hint="cs"/>
          <w:rtl/>
        </w:rPr>
      </w:pPr>
      <w:r>
        <w:rPr>
          <w:rFonts w:hint="cs"/>
          <w:rtl/>
        </w:rPr>
        <w:t>לא, חבר הכנסת כחלון מבקש להעביר את הנושא לוועדת הכ</w:t>
      </w:r>
      <w:r>
        <w:rPr>
          <w:rFonts w:hint="cs"/>
          <w:rtl/>
        </w:rPr>
        <w:t>לכלה. אתה מסכים לוועדה?</w:t>
      </w:r>
    </w:p>
    <w:p w14:paraId="54FA24D7" w14:textId="77777777" w:rsidR="00000000" w:rsidRDefault="00E52DD3">
      <w:pPr>
        <w:pStyle w:val="a"/>
        <w:ind w:firstLine="0"/>
        <w:rPr>
          <w:rFonts w:hint="cs"/>
          <w:rtl/>
        </w:rPr>
      </w:pPr>
    </w:p>
    <w:p w14:paraId="1B644185" w14:textId="77777777" w:rsidR="00000000" w:rsidRDefault="00E52DD3">
      <w:pPr>
        <w:pStyle w:val="ac"/>
        <w:rPr>
          <w:rtl/>
        </w:rPr>
      </w:pPr>
      <w:r>
        <w:rPr>
          <w:rFonts w:hint="eastAsia"/>
          <w:rtl/>
        </w:rPr>
        <w:t>שר</w:t>
      </w:r>
      <w:r>
        <w:rPr>
          <w:rtl/>
        </w:rPr>
        <w:t xml:space="preserve"> הפנים אברהם פורז:</w:t>
      </w:r>
    </w:p>
    <w:p w14:paraId="703256FE" w14:textId="77777777" w:rsidR="00000000" w:rsidRDefault="00E52DD3">
      <w:pPr>
        <w:pStyle w:val="a"/>
        <w:rPr>
          <w:rFonts w:hint="cs"/>
          <w:rtl/>
        </w:rPr>
      </w:pPr>
    </w:p>
    <w:p w14:paraId="564039A5" w14:textId="77777777" w:rsidR="00000000" w:rsidRDefault="00E52DD3">
      <w:pPr>
        <w:pStyle w:val="a"/>
        <w:rPr>
          <w:rFonts w:hint="cs"/>
          <w:rtl/>
        </w:rPr>
      </w:pPr>
      <w:r>
        <w:rPr>
          <w:rFonts w:hint="cs"/>
          <w:rtl/>
        </w:rPr>
        <w:t>אני עבד ליושב-ראש הקואליציה. הוא אמר ועדה, אז ועדה.</w:t>
      </w:r>
    </w:p>
    <w:p w14:paraId="78F05404" w14:textId="77777777" w:rsidR="00000000" w:rsidRDefault="00E52DD3">
      <w:pPr>
        <w:pStyle w:val="a"/>
        <w:ind w:firstLine="0"/>
        <w:rPr>
          <w:rFonts w:hint="cs"/>
          <w:rtl/>
        </w:rPr>
      </w:pPr>
    </w:p>
    <w:p w14:paraId="36D41EEE" w14:textId="77777777" w:rsidR="00000000" w:rsidRDefault="00E52DD3">
      <w:pPr>
        <w:pStyle w:val="ad"/>
        <w:rPr>
          <w:rtl/>
        </w:rPr>
      </w:pPr>
      <w:r>
        <w:rPr>
          <w:rtl/>
        </w:rPr>
        <w:t>היו"ר ראובן ריבלין:</w:t>
      </w:r>
    </w:p>
    <w:p w14:paraId="02B36582" w14:textId="77777777" w:rsidR="00000000" w:rsidRDefault="00E52DD3">
      <w:pPr>
        <w:pStyle w:val="a"/>
        <w:rPr>
          <w:rtl/>
        </w:rPr>
      </w:pPr>
    </w:p>
    <w:p w14:paraId="3749E5EC" w14:textId="77777777" w:rsidR="00000000" w:rsidRDefault="00E52DD3">
      <w:pPr>
        <w:pStyle w:val="a"/>
        <w:rPr>
          <w:rFonts w:hint="cs"/>
          <w:rtl/>
        </w:rPr>
      </w:pPr>
      <w:r>
        <w:rPr>
          <w:rFonts w:hint="cs"/>
          <w:rtl/>
        </w:rPr>
        <w:t>ובכן, רבותי חברי הכנסת, אנחנו נעבור להצבעה. כל מי שמסכים להעביר את הנושא לוועדה יצביע בעד, מי שרוצה להוריד מסדר-היום יצביע נגד. נא להצב</w:t>
      </w:r>
      <w:r>
        <w:rPr>
          <w:rFonts w:hint="cs"/>
          <w:rtl/>
        </w:rPr>
        <w:t>יע, בבקשה.</w:t>
      </w:r>
    </w:p>
    <w:p w14:paraId="29066355" w14:textId="77777777" w:rsidR="00000000" w:rsidRDefault="00E52DD3">
      <w:pPr>
        <w:pStyle w:val="a"/>
        <w:rPr>
          <w:rFonts w:hint="cs"/>
          <w:rtl/>
        </w:rPr>
      </w:pPr>
    </w:p>
    <w:p w14:paraId="751D8121" w14:textId="77777777" w:rsidR="00000000" w:rsidRDefault="00E52DD3">
      <w:pPr>
        <w:pStyle w:val="a7"/>
        <w:bidi/>
        <w:rPr>
          <w:rFonts w:hint="cs"/>
          <w:rtl/>
        </w:rPr>
      </w:pPr>
      <w:r>
        <w:rPr>
          <w:rFonts w:hint="cs"/>
          <w:rtl/>
        </w:rPr>
        <w:t>הצבעה מס' 25</w:t>
      </w:r>
    </w:p>
    <w:p w14:paraId="07EFB33F" w14:textId="77777777" w:rsidR="00000000" w:rsidRDefault="00E52DD3">
      <w:pPr>
        <w:pStyle w:val="a"/>
        <w:jc w:val="center"/>
        <w:rPr>
          <w:rFonts w:hint="cs"/>
          <w:rtl/>
        </w:rPr>
      </w:pPr>
    </w:p>
    <w:p w14:paraId="11BC2CDD" w14:textId="77777777" w:rsidR="00000000" w:rsidRDefault="00E52DD3">
      <w:pPr>
        <w:pStyle w:val="a8"/>
        <w:bidi/>
        <w:rPr>
          <w:rFonts w:hint="cs"/>
          <w:rtl/>
        </w:rPr>
      </w:pPr>
      <w:r>
        <w:rPr>
          <w:rFonts w:hint="cs"/>
          <w:rtl/>
        </w:rPr>
        <w:t xml:space="preserve">בעד ההצעה להעביר את הנושא לוועדה </w:t>
      </w:r>
      <w:r>
        <w:rPr>
          <w:rtl/>
        </w:rPr>
        <w:t>–</w:t>
      </w:r>
      <w:r>
        <w:rPr>
          <w:rFonts w:hint="cs"/>
          <w:rtl/>
        </w:rPr>
        <w:t xml:space="preserve"> 6</w:t>
      </w:r>
    </w:p>
    <w:p w14:paraId="7B11DDDE" w14:textId="77777777" w:rsidR="00000000" w:rsidRDefault="00E52DD3">
      <w:pPr>
        <w:pStyle w:val="a8"/>
        <w:bidi/>
        <w:rPr>
          <w:rFonts w:hint="cs"/>
          <w:rtl/>
        </w:rPr>
      </w:pPr>
      <w:r>
        <w:rPr>
          <w:rFonts w:hint="cs"/>
          <w:rtl/>
        </w:rPr>
        <w:t xml:space="preserve">נגד </w:t>
      </w:r>
      <w:r>
        <w:rPr>
          <w:rtl/>
        </w:rPr>
        <w:t>–</w:t>
      </w:r>
      <w:r>
        <w:rPr>
          <w:rFonts w:hint="cs"/>
          <w:rtl/>
        </w:rPr>
        <w:t xml:space="preserve"> אין</w:t>
      </w:r>
    </w:p>
    <w:p w14:paraId="777987B4" w14:textId="77777777" w:rsidR="00000000" w:rsidRDefault="00E52DD3">
      <w:pPr>
        <w:pStyle w:val="a8"/>
        <w:bidi/>
        <w:rPr>
          <w:rFonts w:hint="cs"/>
          <w:rtl/>
        </w:rPr>
      </w:pPr>
      <w:r>
        <w:rPr>
          <w:rFonts w:hint="cs"/>
          <w:rtl/>
        </w:rPr>
        <w:t xml:space="preserve">נמנעים </w:t>
      </w:r>
      <w:r>
        <w:rPr>
          <w:rtl/>
        </w:rPr>
        <w:t>–</w:t>
      </w:r>
      <w:r>
        <w:rPr>
          <w:rFonts w:hint="cs"/>
          <w:rtl/>
        </w:rPr>
        <w:t xml:space="preserve"> אין</w:t>
      </w:r>
    </w:p>
    <w:p w14:paraId="0C58008D" w14:textId="77777777" w:rsidR="00000000" w:rsidRDefault="00E52DD3">
      <w:pPr>
        <w:pStyle w:val="a9"/>
        <w:bidi/>
        <w:rPr>
          <w:rFonts w:hint="cs"/>
          <w:rtl/>
        </w:rPr>
      </w:pPr>
      <w:r>
        <w:rPr>
          <w:rFonts w:hint="cs"/>
          <w:rtl/>
        </w:rPr>
        <w:t>ההצעה להעביר את הנושא לוועדת הכלכלה נתקבלה.</w:t>
      </w:r>
    </w:p>
    <w:p w14:paraId="2719D3F3" w14:textId="77777777" w:rsidR="00000000" w:rsidRDefault="00E52DD3">
      <w:pPr>
        <w:pStyle w:val="Subject"/>
        <w:rPr>
          <w:rFonts w:hint="cs"/>
          <w:rtl/>
        </w:rPr>
      </w:pPr>
    </w:p>
    <w:p w14:paraId="24E4E9FF" w14:textId="77777777" w:rsidR="00000000" w:rsidRDefault="00E52DD3">
      <w:pPr>
        <w:pStyle w:val="ad"/>
        <w:rPr>
          <w:rtl/>
        </w:rPr>
      </w:pPr>
      <w:r>
        <w:rPr>
          <w:rtl/>
        </w:rPr>
        <w:t>היו"ר ראובן ריבלין:</w:t>
      </w:r>
    </w:p>
    <w:p w14:paraId="7CF19182" w14:textId="77777777" w:rsidR="00000000" w:rsidRDefault="00E52DD3">
      <w:pPr>
        <w:pStyle w:val="a"/>
        <w:rPr>
          <w:rtl/>
        </w:rPr>
      </w:pPr>
    </w:p>
    <w:p w14:paraId="5A681911" w14:textId="77777777" w:rsidR="00000000" w:rsidRDefault="00E52DD3">
      <w:pPr>
        <w:pStyle w:val="a"/>
        <w:rPr>
          <w:rFonts w:hint="cs"/>
          <w:rtl/>
        </w:rPr>
      </w:pPr>
      <w:r>
        <w:rPr>
          <w:rFonts w:hint="cs"/>
          <w:rtl/>
        </w:rPr>
        <w:t xml:space="preserve">ובכן, בקולותיהם של שישה חברי כנסת, אין מתנגדים ואין נמנעים, אני קובע שהצעתו של חבר הכנסת איוב קרא תועבר </w:t>
      </w:r>
      <w:r>
        <w:rPr>
          <w:rFonts w:hint="cs"/>
          <w:rtl/>
        </w:rPr>
        <w:t>לוועדת הכלכלה של הכנסת לדיון. אני מודה לכם.</w:t>
      </w:r>
    </w:p>
    <w:p w14:paraId="6696904B" w14:textId="77777777" w:rsidR="00000000" w:rsidRDefault="00E52DD3">
      <w:pPr>
        <w:pStyle w:val="a"/>
        <w:rPr>
          <w:rFonts w:hint="cs"/>
          <w:rtl/>
        </w:rPr>
      </w:pPr>
    </w:p>
    <w:p w14:paraId="392A7566" w14:textId="77777777" w:rsidR="00000000" w:rsidRDefault="00E52DD3">
      <w:pPr>
        <w:pStyle w:val="Subject"/>
        <w:rPr>
          <w:rtl/>
        </w:rPr>
      </w:pPr>
      <w:r>
        <w:rPr>
          <w:rtl/>
        </w:rPr>
        <w:t>שאילתות ותשובות</w:t>
      </w:r>
    </w:p>
    <w:p w14:paraId="2CE68FF7" w14:textId="77777777" w:rsidR="00000000" w:rsidRDefault="00E52DD3">
      <w:pPr>
        <w:pStyle w:val="SubjectSub"/>
        <w:rPr>
          <w:rFonts w:hint="cs"/>
          <w:rtl/>
        </w:rPr>
      </w:pPr>
    </w:p>
    <w:p w14:paraId="242DBC44" w14:textId="77777777" w:rsidR="00000000" w:rsidRDefault="00E52DD3">
      <w:pPr>
        <w:pStyle w:val="ad"/>
        <w:rPr>
          <w:rtl/>
        </w:rPr>
      </w:pPr>
      <w:r>
        <w:rPr>
          <w:rtl/>
        </w:rPr>
        <w:t>היו"ר ראובן ריבלין:</w:t>
      </w:r>
    </w:p>
    <w:p w14:paraId="099C45C3" w14:textId="77777777" w:rsidR="00000000" w:rsidRDefault="00E52DD3">
      <w:pPr>
        <w:pStyle w:val="a"/>
        <w:rPr>
          <w:rFonts w:hint="cs"/>
          <w:rtl/>
        </w:rPr>
      </w:pPr>
    </w:p>
    <w:p w14:paraId="4B2D0123" w14:textId="77777777" w:rsidR="00000000" w:rsidRDefault="00E52DD3">
      <w:pPr>
        <w:pStyle w:val="a"/>
        <w:rPr>
          <w:rFonts w:hint="cs"/>
          <w:rtl/>
        </w:rPr>
      </w:pPr>
      <w:r>
        <w:rPr>
          <w:rFonts w:hint="cs"/>
          <w:rtl/>
        </w:rPr>
        <w:t>אנחנו עוברים לסעיף האחרון שעל סדר-היום: תשובות על שאילתות רגילות שהוגשו לשר המסחר, התעשייה והתעסוקה. יענה סגן השר, חבר הכנסת מיכאל רצון. אדוני יעלה וישיב על שתי שאילתות או י</w:t>
      </w:r>
      <w:r>
        <w:rPr>
          <w:rFonts w:hint="cs"/>
          <w:rtl/>
        </w:rPr>
        <w:t>ותר?</w:t>
      </w:r>
    </w:p>
    <w:p w14:paraId="18917781" w14:textId="77777777" w:rsidR="00000000" w:rsidRDefault="00E52DD3">
      <w:pPr>
        <w:pStyle w:val="a"/>
        <w:ind w:firstLine="0"/>
        <w:rPr>
          <w:rFonts w:hint="cs"/>
          <w:rtl/>
        </w:rPr>
      </w:pPr>
    </w:p>
    <w:p w14:paraId="1FA256E6" w14:textId="77777777" w:rsidR="00000000" w:rsidRDefault="00E52DD3">
      <w:pPr>
        <w:pStyle w:val="Speaker"/>
        <w:rPr>
          <w:rtl/>
        </w:rPr>
      </w:pPr>
      <w:bookmarkStart w:id="574" w:name="FS000001029T21_05_2003_20_04_19"/>
      <w:bookmarkStart w:id="575" w:name="FS000001029T21_05_2003_20_07_34"/>
      <w:bookmarkEnd w:id="574"/>
      <w:bookmarkEnd w:id="575"/>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31EC7086" w14:textId="77777777" w:rsidR="00000000" w:rsidRDefault="00E52DD3">
      <w:pPr>
        <w:pStyle w:val="a"/>
        <w:rPr>
          <w:rtl/>
        </w:rPr>
      </w:pPr>
    </w:p>
    <w:p w14:paraId="56A59CA5" w14:textId="77777777" w:rsidR="00000000" w:rsidRDefault="00E52DD3">
      <w:pPr>
        <w:pStyle w:val="a"/>
        <w:rPr>
          <w:rFonts w:hint="cs"/>
          <w:rtl/>
        </w:rPr>
      </w:pPr>
      <w:r>
        <w:rPr>
          <w:rFonts w:hint="cs"/>
          <w:rtl/>
        </w:rPr>
        <w:t>שתיים.</w:t>
      </w:r>
    </w:p>
    <w:p w14:paraId="2A774939" w14:textId="77777777" w:rsidR="00000000" w:rsidRDefault="00E52DD3">
      <w:pPr>
        <w:pStyle w:val="a"/>
        <w:ind w:firstLine="0"/>
        <w:rPr>
          <w:rFonts w:hint="cs"/>
          <w:rtl/>
        </w:rPr>
      </w:pPr>
    </w:p>
    <w:p w14:paraId="3D40DD09" w14:textId="77777777" w:rsidR="00000000" w:rsidRDefault="00E52DD3">
      <w:pPr>
        <w:pStyle w:val="ad"/>
        <w:rPr>
          <w:rtl/>
        </w:rPr>
      </w:pPr>
      <w:r>
        <w:rPr>
          <w:rtl/>
        </w:rPr>
        <w:t>היו"ר ראובן ריבלין:</w:t>
      </w:r>
    </w:p>
    <w:p w14:paraId="7C6C6720" w14:textId="77777777" w:rsidR="00000000" w:rsidRDefault="00E52DD3">
      <w:pPr>
        <w:pStyle w:val="a"/>
        <w:rPr>
          <w:rtl/>
        </w:rPr>
      </w:pPr>
    </w:p>
    <w:p w14:paraId="65BD340E" w14:textId="77777777" w:rsidR="00000000" w:rsidRDefault="00E52DD3">
      <w:pPr>
        <w:pStyle w:val="a"/>
        <w:rPr>
          <w:rFonts w:hint="cs"/>
          <w:rtl/>
        </w:rPr>
      </w:pPr>
      <w:r>
        <w:rPr>
          <w:rFonts w:hint="cs"/>
          <w:rtl/>
        </w:rPr>
        <w:t xml:space="preserve">אדוני המזכיר, מדוע מטריחים את סגן השר בשל שתי שאילתות או יותר בסעיף האחרון? היה אפשר לעשות את זה בתחילת היום. </w:t>
      </w:r>
    </w:p>
    <w:p w14:paraId="2682D9A0" w14:textId="77777777" w:rsidR="00000000" w:rsidRDefault="00E52DD3">
      <w:pPr>
        <w:pStyle w:val="a"/>
        <w:rPr>
          <w:rFonts w:hint="cs"/>
          <w:rtl/>
        </w:rPr>
      </w:pPr>
    </w:p>
    <w:p w14:paraId="04E38F1E" w14:textId="77777777" w:rsidR="00000000" w:rsidRDefault="00E52DD3">
      <w:pPr>
        <w:pStyle w:val="a"/>
        <w:rPr>
          <w:rFonts w:hint="cs"/>
          <w:rtl/>
        </w:rPr>
      </w:pPr>
      <w:r>
        <w:rPr>
          <w:rFonts w:hint="cs"/>
          <w:rtl/>
        </w:rPr>
        <w:t>על כל פנים, חבר הכנסת סגן השר מיכאל רצון ישיב על שאילתות אלו: שאי</w:t>
      </w:r>
      <w:r>
        <w:rPr>
          <w:rFonts w:hint="cs"/>
          <w:rtl/>
        </w:rPr>
        <w:t xml:space="preserve">לתא מס' 45, של חבר הכנסת אברהם שוחט: הטבות למפעל "גדרון". חבר הכנסת אברהם שוחט אינו נמצא, האם אדוני רוצה להעביר לפרוטוקול או מבקש לקרוא, כי אחרי שאדוני טרח ועמל להשיב על שאילתות של חברי כנסת שאינם נוכחים, אם ראה לנכון ולנחוץ מבחינת הצורך בידיעה כללית, ולא </w:t>
      </w:r>
      <w:r>
        <w:rPr>
          <w:rFonts w:hint="cs"/>
          <w:rtl/>
        </w:rPr>
        <w:t>רק לפרוטוקול, אני מזמין אותו להשיב.</w:t>
      </w:r>
    </w:p>
    <w:p w14:paraId="28F62A05" w14:textId="77777777" w:rsidR="00000000" w:rsidRDefault="00E52DD3">
      <w:pPr>
        <w:pStyle w:val="a"/>
        <w:ind w:firstLine="0"/>
        <w:rPr>
          <w:rFonts w:hint="cs"/>
          <w:rtl/>
        </w:rPr>
      </w:pPr>
    </w:p>
    <w:p w14:paraId="06B6DD88" w14:textId="77777777" w:rsidR="00000000" w:rsidRDefault="00E52DD3">
      <w:pPr>
        <w:pStyle w:val="SpeakerCon"/>
        <w:rPr>
          <w:rtl/>
        </w:rPr>
      </w:pPr>
      <w:bookmarkStart w:id="576" w:name="FS000001029T21_05_2003_20_07_02C"/>
      <w:bookmarkStart w:id="577" w:name="FS000001029T21_05_2003_20_07_48C"/>
      <w:bookmarkEnd w:id="576"/>
      <w:bookmarkEnd w:id="577"/>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305D6A79" w14:textId="77777777" w:rsidR="00000000" w:rsidRDefault="00E52DD3">
      <w:pPr>
        <w:pStyle w:val="a"/>
        <w:rPr>
          <w:rtl/>
        </w:rPr>
      </w:pPr>
    </w:p>
    <w:p w14:paraId="0ACA630D" w14:textId="77777777" w:rsidR="00000000" w:rsidRDefault="00E52DD3">
      <w:pPr>
        <w:pStyle w:val="a"/>
        <w:rPr>
          <w:rFonts w:hint="cs"/>
          <w:rtl/>
        </w:rPr>
      </w:pPr>
      <w:r>
        <w:rPr>
          <w:rFonts w:hint="cs"/>
          <w:rtl/>
        </w:rPr>
        <w:t xml:space="preserve">אדוני היושב-ראש, אני רוצה לשאול בעצתך. לפי דעתי, מה שקורה פה זה פשוט חוצפה ממדרגה ראשונה. אני קיבלתי את השאילתות האלה, ואני יכול לומר לך שהתייחסתי לחבר הכנסת בייגה שוחט, שהיה </w:t>
      </w:r>
      <w:r>
        <w:rPr>
          <w:rFonts w:hint="cs"/>
          <w:rtl/>
        </w:rPr>
        <w:t>שר האוצר במדינת ישראל, בכבוד רב. הוא שאל אותי שאלה, ואני הכנתי תשובה מפורטת, והאיש הזה בכלל לא מוצא לנכון להיות נוכח. אני מחכה פה יום שלם בשביל לענות לו, אני מחכה יום שלם בשביל לענות לחברת הכנסת קולט אביטל - - -</w:t>
      </w:r>
    </w:p>
    <w:p w14:paraId="11469AF4" w14:textId="77777777" w:rsidR="00000000" w:rsidRDefault="00E52DD3">
      <w:pPr>
        <w:pStyle w:val="a"/>
        <w:ind w:firstLine="0"/>
        <w:rPr>
          <w:rFonts w:hint="cs"/>
          <w:rtl/>
        </w:rPr>
      </w:pPr>
    </w:p>
    <w:p w14:paraId="5CB34314" w14:textId="77777777" w:rsidR="00000000" w:rsidRDefault="00E52DD3">
      <w:pPr>
        <w:pStyle w:val="ad"/>
        <w:rPr>
          <w:rtl/>
        </w:rPr>
      </w:pPr>
      <w:r>
        <w:rPr>
          <w:rtl/>
        </w:rPr>
        <w:t>היו"ר ראובן ריבלין:</w:t>
      </w:r>
    </w:p>
    <w:p w14:paraId="64213832" w14:textId="77777777" w:rsidR="00000000" w:rsidRDefault="00E52DD3">
      <w:pPr>
        <w:pStyle w:val="a"/>
        <w:rPr>
          <w:rtl/>
        </w:rPr>
      </w:pPr>
    </w:p>
    <w:p w14:paraId="6975BF83" w14:textId="77777777" w:rsidR="00000000" w:rsidRDefault="00E52DD3">
      <w:pPr>
        <w:pStyle w:val="a"/>
        <w:rPr>
          <w:rFonts w:hint="cs"/>
          <w:rtl/>
        </w:rPr>
      </w:pPr>
      <w:r>
        <w:rPr>
          <w:rFonts w:hint="cs"/>
          <w:rtl/>
        </w:rPr>
        <w:t>ייתכן שהוא יושב בוועדת</w:t>
      </w:r>
      <w:r>
        <w:rPr>
          <w:rFonts w:hint="cs"/>
          <w:rtl/>
        </w:rPr>
        <w:t xml:space="preserve"> הכספים.</w:t>
      </w:r>
    </w:p>
    <w:p w14:paraId="6540ED43" w14:textId="77777777" w:rsidR="00000000" w:rsidRDefault="00E52DD3">
      <w:pPr>
        <w:pStyle w:val="a"/>
        <w:ind w:firstLine="0"/>
        <w:rPr>
          <w:rFonts w:hint="cs"/>
          <w:rtl/>
        </w:rPr>
      </w:pPr>
    </w:p>
    <w:p w14:paraId="06DB1A08" w14:textId="77777777" w:rsidR="00000000" w:rsidRDefault="00E52DD3">
      <w:pPr>
        <w:pStyle w:val="ad"/>
        <w:rPr>
          <w:rtl/>
        </w:rPr>
      </w:pPr>
    </w:p>
    <w:p w14:paraId="1E824D98" w14:textId="77777777" w:rsidR="00000000" w:rsidRDefault="00E52DD3">
      <w:pPr>
        <w:pStyle w:val="SpeakerCon"/>
        <w:rPr>
          <w:rtl/>
        </w:rPr>
      </w:pPr>
      <w:bookmarkStart w:id="578" w:name="FS000001029T21_05_2003_20_09_37C"/>
      <w:bookmarkEnd w:id="578"/>
      <w:r>
        <w:rPr>
          <w:rtl/>
        </w:rPr>
        <w:t>סגן שר התעשייה</w:t>
      </w:r>
      <w:r>
        <w:rPr>
          <w:rFonts w:hint="cs"/>
          <w:rtl/>
        </w:rPr>
        <w:t>,</w:t>
      </w:r>
      <w:r>
        <w:rPr>
          <w:rtl/>
        </w:rPr>
        <w:t xml:space="preserve"> המסחר </w:t>
      </w:r>
      <w:r>
        <w:rPr>
          <w:rFonts w:hint="cs"/>
          <w:rtl/>
        </w:rPr>
        <w:t xml:space="preserve">והתעסוקה </w:t>
      </w:r>
      <w:r>
        <w:rPr>
          <w:rtl/>
        </w:rPr>
        <w:t>מיכאל רצון:</w:t>
      </w:r>
    </w:p>
    <w:p w14:paraId="07E78BE6" w14:textId="77777777" w:rsidR="00000000" w:rsidRDefault="00E52DD3">
      <w:pPr>
        <w:pStyle w:val="a"/>
        <w:rPr>
          <w:rtl/>
        </w:rPr>
      </w:pPr>
    </w:p>
    <w:p w14:paraId="58EEBB90" w14:textId="77777777" w:rsidR="00000000" w:rsidRDefault="00E52DD3">
      <w:pPr>
        <w:pStyle w:val="a"/>
        <w:rPr>
          <w:rFonts w:hint="cs"/>
          <w:rtl/>
        </w:rPr>
      </w:pPr>
      <w:r>
        <w:rPr>
          <w:rFonts w:hint="cs"/>
          <w:rtl/>
        </w:rPr>
        <w:t>מה יושב בוועדת הכספים? הוא יודע שיש עכשיו שאילתות. חברת הכנסת קולט אביטל יודעת שיש שאילתא שהיא הגישה. אולי זה לא מעניין אותם בכלל.</w:t>
      </w:r>
    </w:p>
    <w:p w14:paraId="599E6851" w14:textId="77777777" w:rsidR="00000000" w:rsidRDefault="00E52DD3">
      <w:pPr>
        <w:pStyle w:val="a"/>
        <w:ind w:firstLine="0"/>
        <w:rPr>
          <w:rFonts w:hint="cs"/>
          <w:rtl/>
        </w:rPr>
      </w:pPr>
    </w:p>
    <w:p w14:paraId="2D14BF92" w14:textId="77777777" w:rsidR="00000000" w:rsidRDefault="00E52DD3">
      <w:pPr>
        <w:pStyle w:val="ad"/>
        <w:rPr>
          <w:rtl/>
        </w:rPr>
      </w:pPr>
      <w:r>
        <w:rPr>
          <w:rFonts w:hint="eastAsia"/>
          <w:rtl/>
        </w:rPr>
        <w:t>היו</w:t>
      </w:r>
      <w:r>
        <w:rPr>
          <w:rtl/>
        </w:rPr>
        <w:t>"ר ראובן ריבלין:</w:t>
      </w:r>
    </w:p>
    <w:p w14:paraId="10061D35" w14:textId="77777777" w:rsidR="00000000" w:rsidRDefault="00E52DD3">
      <w:pPr>
        <w:pStyle w:val="a"/>
        <w:rPr>
          <w:rFonts w:hint="cs"/>
          <w:rtl/>
        </w:rPr>
      </w:pPr>
    </w:p>
    <w:p w14:paraId="559B3393" w14:textId="77777777" w:rsidR="00000000" w:rsidRDefault="00E52DD3">
      <w:pPr>
        <w:pStyle w:val="a"/>
        <w:rPr>
          <w:rFonts w:hint="cs"/>
          <w:rtl/>
        </w:rPr>
      </w:pPr>
      <w:r>
        <w:rPr>
          <w:rFonts w:hint="cs"/>
          <w:rtl/>
        </w:rPr>
        <w:t xml:space="preserve">אדוני, בהזדמנות הראשונה אני אתן לך אפשרות לשאול </w:t>
      </w:r>
      <w:r>
        <w:rPr>
          <w:rFonts w:hint="cs"/>
          <w:rtl/>
        </w:rPr>
        <w:t>אותם, כאשר הם יהיו נוכחים במליאה.</w:t>
      </w:r>
    </w:p>
    <w:p w14:paraId="3E166685" w14:textId="77777777" w:rsidR="00000000" w:rsidRDefault="00E52DD3">
      <w:pPr>
        <w:pStyle w:val="a"/>
        <w:ind w:firstLine="0"/>
        <w:rPr>
          <w:rFonts w:hint="cs"/>
          <w:rtl/>
        </w:rPr>
      </w:pPr>
    </w:p>
    <w:p w14:paraId="7C67C72B" w14:textId="77777777" w:rsidR="00000000" w:rsidRDefault="00E52DD3">
      <w:pPr>
        <w:pStyle w:val="SpeakerCon"/>
        <w:rPr>
          <w:rtl/>
        </w:rPr>
      </w:pPr>
      <w:bookmarkStart w:id="579" w:name="FS000001029T21_05_2003_20_10_26C"/>
      <w:bookmarkEnd w:id="579"/>
      <w:r>
        <w:rPr>
          <w:rFonts w:hint="eastAsia"/>
          <w:rtl/>
        </w:rPr>
        <w:t>סגן</w:t>
      </w:r>
      <w:r>
        <w:rPr>
          <w:rtl/>
        </w:rPr>
        <w:t xml:space="preserve"> שר התעשייה</w:t>
      </w:r>
      <w:r>
        <w:rPr>
          <w:rFonts w:hint="cs"/>
          <w:rtl/>
        </w:rPr>
        <w:t>,</w:t>
      </w:r>
      <w:r>
        <w:rPr>
          <w:rtl/>
        </w:rPr>
        <w:t xml:space="preserve"> המסחר </w:t>
      </w:r>
      <w:r>
        <w:rPr>
          <w:rFonts w:hint="cs"/>
          <w:rtl/>
        </w:rPr>
        <w:t xml:space="preserve">והתעסוקה </w:t>
      </w:r>
      <w:r>
        <w:rPr>
          <w:rtl/>
        </w:rPr>
        <w:t>מיכאל רצון:</w:t>
      </w:r>
    </w:p>
    <w:p w14:paraId="3450A812" w14:textId="77777777" w:rsidR="00000000" w:rsidRDefault="00E52DD3">
      <w:pPr>
        <w:pStyle w:val="a"/>
        <w:rPr>
          <w:rFonts w:hint="cs"/>
          <w:rtl/>
        </w:rPr>
      </w:pPr>
    </w:p>
    <w:p w14:paraId="154C804D" w14:textId="77777777" w:rsidR="00000000" w:rsidRDefault="00E52DD3">
      <w:pPr>
        <w:pStyle w:val="a"/>
        <w:rPr>
          <w:rFonts w:hint="cs"/>
          <w:rtl/>
        </w:rPr>
      </w:pPr>
      <w:r>
        <w:rPr>
          <w:rFonts w:hint="cs"/>
          <w:rtl/>
        </w:rPr>
        <w:t>אני רוצה ממך עצה. האם יש טעם לדבר?</w:t>
      </w:r>
    </w:p>
    <w:p w14:paraId="32E2C192" w14:textId="77777777" w:rsidR="00000000" w:rsidRDefault="00E52DD3">
      <w:pPr>
        <w:pStyle w:val="a"/>
        <w:ind w:firstLine="0"/>
        <w:rPr>
          <w:rFonts w:hint="cs"/>
          <w:rtl/>
        </w:rPr>
      </w:pPr>
    </w:p>
    <w:p w14:paraId="4028CF56" w14:textId="77777777" w:rsidR="00000000" w:rsidRDefault="00E52DD3">
      <w:pPr>
        <w:pStyle w:val="ad"/>
        <w:rPr>
          <w:rtl/>
        </w:rPr>
      </w:pPr>
      <w:r>
        <w:rPr>
          <w:rFonts w:hint="eastAsia"/>
          <w:rtl/>
        </w:rPr>
        <w:t>היו</w:t>
      </w:r>
      <w:r>
        <w:rPr>
          <w:rtl/>
        </w:rPr>
        <w:t>"ר ראובן ריבלין:</w:t>
      </w:r>
    </w:p>
    <w:p w14:paraId="78A6F326" w14:textId="77777777" w:rsidR="00000000" w:rsidRDefault="00E52DD3">
      <w:pPr>
        <w:pStyle w:val="a"/>
        <w:rPr>
          <w:rFonts w:hint="cs"/>
          <w:rtl/>
        </w:rPr>
      </w:pPr>
    </w:p>
    <w:p w14:paraId="37CB0200" w14:textId="77777777" w:rsidR="00000000" w:rsidRDefault="00E52DD3">
      <w:pPr>
        <w:pStyle w:val="a"/>
        <w:rPr>
          <w:rFonts w:hint="cs"/>
          <w:rtl/>
        </w:rPr>
      </w:pPr>
      <w:r>
        <w:rPr>
          <w:rFonts w:hint="cs"/>
          <w:rtl/>
        </w:rPr>
        <w:t>הפרוצדורה קובעת, שאתה מתבקש לענות על שאילתא. השר או סגן שר מטעמו צריך להשיב על שאילתא בתוך 21 יום, ואתם מקפידים. יש פעמי</w:t>
      </w:r>
      <w:r>
        <w:rPr>
          <w:rFonts w:hint="cs"/>
          <w:rtl/>
        </w:rPr>
        <w:t>ם שנבצר מחבר הכנסת להיות בכל ישיבות הכנסת, אם כי בהחלט היה עושה טוב אם היה נמצא בכל ישיבות הכנסת. אדוני, לרשותך עומדת האפשרות להעביר את זה לפרוטוקול. אם הם בחרו לא לשמוע, הם יקראו על כך בפרוטוקול. אם אדוני חפץ בכל זאת להביע את המסקנות שיש לו משאילתא שנשאלה</w:t>
      </w:r>
      <w:r>
        <w:rPr>
          <w:rFonts w:hint="cs"/>
          <w:rtl/>
        </w:rPr>
        <w:t xml:space="preserve"> על-ידי חבר הכנסת, ורואה שיש בזה עניין לציבור, הוא יכול גם להשיב תשובה. אני מציע לאדוני, אם הדבר באמת חשוב רק לאברהם שוחט, ואין לו איזה ערך ציבורי ממדרגה ראשונה, להעביר לפרוטוקול.</w:t>
      </w:r>
    </w:p>
    <w:p w14:paraId="021883F5" w14:textId="77777777" w:rsidR="00000000" w:rsidRDefault="00E52DD3">
      <w:pPr>
        <w:pStyle w:val="a"/>
        <w:ind w:firstLine="0"/>
        <w:rPr>
          <w:rFonts w:hint="cs"/>
          <w:rtl/>
        </w:rPr>
      </w:pPr>
    </w:p>
    <w:p w14:paraId="018B0C33" w14:textId="77777777" w:rsidR="00000000" w:rsidRDefault="00E52DD3">
      <w:pPr>
        <w:pStyle w:val="SpeakerCon"/>
        <w:rPr>
          <w:rtl/>
        </w:rPr>
      </w:pPr>
      <w:bookmarkStart w:id="580" w:name="FS000001029T21_05_2003_20_12_28C"/>
      <w:bookmarkEnd w:id="580"/>
      <w:r>
        <w:rPr>
          <w:rFonts w:hint="eastAsia"/>
          <w:rtl/>
        </w:rPr>
        <w:t>סגן</w:t>
      </w:r>
      <w:r>
        <w:rPr>
          <w:rtl/>
        </w:rPr>
        <w:t xml:space="preserve"> שר התעשייה</w:t>
      </w:r>
      <w:r>
        <w:rPr>
          <w:rFonts w:hint="cs"/>
          <w:rtl/>
        </w:rPr>
        <w:t>,</w:t>
      </w:r>
      <w:r>
        <w:rPr>
          <w:rtl/>
        </w:rPr>
        <w:t xml:space="preserve"> המסחר </w:t>
      </w:r>
      <w:r>
        <w:rPr>
          <w:rFonts w:hint="cs"/>
          <w:rtl/>
        </w:rPr>
        <w:t xml:space="preserve">והתעסוקה </w:t>
      </w:r>
      <w:r>
        <w:rPr>
          <w:rtl/>
        </w:rPr>
        <w:t>מיכאל רצון:</w:t>
      </w:r>
    </w:p>
    <w:p w14:paraId="4E5FAADD" w14:textId="77777777" w:rsidR="00000000" w:rsidRDefault="00E52DD3">
      <w:pPr>
        <w:pStyle w:val="a"/>
        <w:rPr>
          <w:rFonts w:hint="cs"/>
          <w:rtl/>
        </w:rPr>
      </w:pPr>
    </w:p>
    <w:p w14:paraId="472AC2CF" w14:textId="77777777" w:rsidR="00000000" w:rsidRDefault="00E52DD3">
      <w:pPr>
        <w:pStyle w:val="a"/>
        <w:rPr>
          <w:rFonts w:hint="cs"/>
          <w:rtl/>
        </w:rPr>
      </w:pPr>
      <w:r>
        <w:rPr>
          <w:rFonts w:hint="cs"/>
          <w:rtl/>
        </w:rPr>
        <w:t>אני מעביר את זה לפרוטוקול.</w:t>
      </w:r>
    </w:p>
    <w:p w14:paraId="4E8066D3" w14:textId="77777777" w:rsidR="00000000" w:rsidRDefault="00E52DD3">
      <w:pPr>
        <w:pStyle w:val="a"/>
        <w:ind w:firstLine="0"/>
        <w:rPr>
          <w:rFonts w:hint="cs"/>
          <w:rtl/>
        </w:rPr>
      </w:pPr>
    </w:p>
    <w:p w14:paraId="2EF58E83" w14:textId="77777777" w:rsidR="00000000" w:rsidRDefault="00E52DD3">
      <w:pPr>
        <w:pStyle w:val="ad"/>
        <w:rPr>
          <w:rtl/>
        </w:rPr>
      </w:pPr>
      <w:r>
        <w:rPr>
          <w:rFonts w:hint="eastAsia"/>
          <w:rtl/>
        </w:rPr>
        <w:t>היו</w:t>
      </w:r>
      <w:r>
        <w:rPr>
          <w:rtl/>
        </w:rPr>
        <w:t>"ר ראובן ריבלין:</w:t>
      </w:r>
    </w:p>
    <w:p w14:paraId="1D68F39C" w14:textId="77777777" w:rsidR="00000000" w:rsidRDefault="00E52DD3">
      <w:pPr>
        <w:pStyle w:val="a"/>
        <w:rPr>
          <w:rFonts w:hint="cs"/>
          <w:rtl/>
        </w:rPr>
      </w:pPr>
    </w:p>
    <w:p w14:paraId="5E566E1A" w14:textId="77777777" w:rsidR="00000000" w:rsidRDefault="00E52DD3">
      <w:pPr>
        <w:pStyle w:val="a"/>
        <w:rPr>
          <w:rFonts w:hint="cs"/>
          <w:rtl/>
        </w:rPr>
      </w:pPr>
      <w:r>
        <w:rPr>
          <w:rFonts w:hint="cs"/>
          <w:rtl/>
        </w:rPr>
        <w:t>תודה רבה. ובכן שאילתא מס' 45, של חבר הכנסת אברהם שוחט, שאינו נוכח, תועבר לפרוטוקול.</w:t>
      </w:r>
    </w:p>
    <w:p w14:paraId="34CAD1C2" w14:textId="77777777" w:rsidR="00000000" w:rsidRDefault="00E52DD3">
      <w:pPr>
        <w:pStyle w:val="a"/>
        <w:rPr>
          <w:rtl/>
        </w:rPr>
      </w:pPr>
    </w:p>
    <w:p w14:paraId="63DDD20C" w14:textId="77777777" w:rsidR="00000000" w:rsidRDefault="00E52DD3">
      <w:pPr>
        <w:pStyle w:val="a"/>
        <w:rPr>
          <w:rFonts w:hint="cs"/>
          <w:rtl/>
        </w:rPr>
      </w:pPr>
    </w:p>
    <w:p w14:paraId="4FCFF6A4" w14:textId="77777777" w:rsidR="00000000" w:rsidRDefault="00E52DD3">
      <w:pPr>
        <w:pStyle w:val="Query"/>
        <w:jc w:val="center"/>
        <w:rPr>
          <w:rFonts w:hint="cs"/>
          <w:rtl/>
        </w:rPr>
      </w:pPr>
      <w:bookmarkStart w:id="581" w:name="CQ10284FI0010284T21_05_2003_21_35_02"/>
      <w:bookmarkEnd w:id="581"/>
      <w:r>
        <w:rPr>
          <w:rtl/>
        </w:rPr>
        <w:t xml:space="preserve">45. הטבות למפעל </w:t>
      </w:r>
      <w:r>
        <w:rPr>
          <w:rFonts w:hint="cs"/>
          <w:rtl/>
        </w:rPr>
        <w:t>"</w:t>
      </w:r>
      <w:r>
        <w:rPr>
          <w:rtl/>
        </w:rPr>
        <w:t>גדרון</w:t>
      </w:r>
      <w:r>
        <w:rPr>
          <w:rFonts w:hint="cs"/>
          <w:rtl/>
        </w:rPr>
        <w:t>"</w:t>
      </w:r>
    </w:p>
    <w:p w14:paraId="7835DB13" w14:textId="77777777" w:rsidR="00000000" w:rsidRDefault="00E52DD3">
      <w:pPr>
        <w:pStyle w:val="a"/>
        <w:rPr>
          <w:rFonts w:hint="cs"/>
          <w:rtl/>
        </w:rPr>
      </w:pPr>
    </w:p>
    <w:p w14:paraId="45225E84" w14:textId="77777777" w:rsidR="00000000" w:rsidRDefault="00E52DD3">
      <w:pPr>
        <w:pStyle w:val="Heading1"/>
        <w:jc w:val="both"/>
        <w:rPr>
          <w:rFonts w:cs="Arial"/>
          <w:b/>
          <w:bCs/>
          <w:szCs w:val="22"/>
        </w:rPr>
      </w:pPr>
      <w:bookmarkStart w:id="582" w:name="ESQ10284"/>
      <w:bookmarkEnd w:id="582"/>
      <w:r>
        <w:rPr>
          <w:rFonts w:cs="Arial"/>
          <w:b/>
          <w:bCs/>
          <w:szCs w:val="22"/>
          <w:rtl/>
        </w:rPr>
        <w:t>חבר</w:t>
      </w:r>
      <w:r>
        <w:rPr>
          <w:rFonts w:cs="Arial" w:hint="cs"/>
          <w:b/>
          <w:bCs/>
          <w:szCs w:val="22"/>
          <w:rtl/>
        </w:rPr>
        <w:t xml:space="preserve"> הכנסת </w:t>
      </w:r>
      <w:r>
        <w:rPr>
          <w:rFonts w:cs="Arial"/>
          <w:b/>
          <w:bCs/>
          <w:szCs w:val="22"/>
          <w:rtl/>
        </w:rPr>
        <w:t xml:space="preserve">אברהם </w:t>
      </w:r>
      <w:r>
        <w:rPr>
          <w:rFonts w:cs="Arial" w:hint="cs"/>
          <w:b/>
          <w:bCs/>
          <w:szCs w:val="22"/>
          <w:rtl/>
        </w:rPr>
        <w:t xml:space="preserve">בייגה </w:t>
      </w:r>
      <w:r>
        <w:rPr>
          <w:rFonts w:cs="Arial"/>
          <w:b/>
          <w:bCs/>
          <w:szCs w:val="22"/>
          <w:rtl/>
        </w:rPr>
        <w:t>שוחט</w:t>
      </w:r>
      <w:r>
        <w:rPr>
          <w:rFonts w:cs="Arial" w:hint="cs"/>
          <w:b/>
          <w:bCs/>
          <w:szCs w:val="22"/>
          <w:rtl/>
        </w:rPr>
        <w:t xml:space="preserve"> </w:t>
      </w:r>
      <w:r>
        <w:rPr>
          <w:rFonts w:cs="Arial"/>
          <w:b/>
          <w:bCs/>
          <w:szCs w:val="22"/>
          <w:rtl/>
        </w:rPr>
        <w:t>שאל</w:t>
      </w:r>
      <w:r>
        <w:rPr>
          <w:rFonts w:cs="Arial" w:hint="cs"/>
          <w:b/>
          <w:bCs/>
          <w:szCs w:val="22"/>
          <w:rtl/>
        </w:rPr>
        <w:t xml:space="preserve"> את</w:t>
      </w:r>
      <w:r>
        <w:rPr>
          <w:rFonts w:cs="Arial"/>
          <w:b/>
          <w:bCs/>
          <w:szCs w:val="22"/>
          <w:rtl/>
        </w:rPr>
        <w:t xml:space="preserve"> שר התעשייה, המסחר והתעסוקה</w:t>
      </w:r>
    </w:p>
    <w:p w14:paraId="5290B61C" w14:textId="77777777" w:rsidR="00000000" w:rsidRDefault="00E52DD3">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ט"</w:t>
      </w:r>
      <w:r>
        <w:rPr>
          <w:rFonts w:cs="Arial" w:hint="eastAsia"/>
          <w:sz w:val="28"/>
          <w:szCs w:val="22"/>
          <w:rtl/>
        </w:rPr>
        <w:t>ו</w:t>
      </w:r>
      <w:r>
        <w:rPr>
          <w:rFonts w:cs="Arial"/>
          <w:sz w:val="28"/>
          <w:szCs w:val="22"/>
          <w:rtl/>
        </w:rPr>
        <w:t xml:space="preserve"> באדר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(19 במרס 2003):</w:t>
      </w:r>
    </w:p>
    <w:p w14:paraId="14A726F1" w14:textId="77777777" w:rsidR="00000000" w:rsidRDefault="00E52DD3">
      <w:pPr>
        <w:bidi/>
        <w:spacing w:line="360" w:lineRule="auto"/>
        <w:ind w:firstLine="523"/>
        <w:jc w:val="both"/>
        <w:rPr>
          <w:rFonts w:cs="Arial" w:hint="cs"/>
          <w:sz w:val="28"/>
          <w:szCs w:val="22"/>
          <w:rtl/>
        </w:rPr>
      </w:pPr>
    </w:p>
    <w:p w14:paraId="6B8DAC10" w14:textId="77777777" w:rsidR="00000000" w:rsidRDefault="00E52DD3">
      <w:pPr>
        <w:bidi/>
        <w:spacing w:line="360" w:lineRule="auto"/>
        <w:ind w:firstLine="523"/>
        <w:jc w:val="both"/>
        <w:rPr>
          <w:rFonts w:cs="Arial" w:hint="cs"/>
          <w:sz w:val="28"/>
          <w:szCs w:val="22"/>
        </w:rPr>
      </w:pPr>
    </w:p>
    <w:p w14:paraId="350ECAB7" w14:textId="77777777" w:rsidR="00000000" w:rsidRDefault="00E52DD3">
      <w:pPr>
        <w:bidi/>
        <w:spacing w:line="360" w:lineRule="auto"/>
        <w:ind w:firstLine="720"/>
        <w:jc w:val="both"/>
        <w:rPr>
          <w:rFonts w:cs="Arial"/>
          <w:sz w:val="28"/>
          <w:szCs w:val="22"/>
        </w:rPr>
      </w:pPr>
      <w:r>
        <w:rPr>
          <w:rFonts w:cs="Arial"/>
          <w:sz w:val="28"/>
          <w:szCs w:val="22"/>
          <w:rtl/>
        </w:rPr>
        <w:t>פורסם ב"גלובס"</w:t>
      </w:r>
      <w:r>
        <w:rPr>
          <w:rFonts w:cs="Arial" w:hint="cs"/>
          <w:sz w:val="28"/>
          <w:szCs w:val="22"/>
          <w:rtl/>
        </w:rPr>
        <w:t>,</w:t>
      </w:r>
      <w:r>
        <w:rPr>
          <w:rFonts w:cs="Arial"/>
          <w:sz w:val="28"/>
          <w:szCs w:val="22"/>
          <w:rtl/>
        </w:rPr>
        <w:t xml:space="preserve"> כי השר א</w:t>
      </w:r>
      <w:r>
        <w:rPr>
          <w:rFonts w:cs="Arial"/>
          <w:sz w:val="28"/>
          <w:szCs w:val="22"/>
          <w:rtl/>
        </w:rPr>
        <w:t xml:space="preserve">ישר הטבות חריגות למפעל </w:t>
      </w:r>
      <w:r>
        <w:rPr>
          <w:rFonts w:cs="Arial" w:hint="cs"/>
          <w:sz w:val="28"/>
          <w:szCs w:val="22"/>
          <w:rtl/>
        </w:rPr>
        <w:t>"</w:t>
      </w:r>
      <w:r>
        <w:rPr>
          <w:rFonts w:cs="Arial"/>
          <w:sz w:val="28"/>
          <w:szCs w:val="22"/>
          <w:rtl/>
        </w:rPr>
        <w:t>גדרון</w:t>
      </w:r>
      <w:r>
        <w:rPr>
          <w:rFonts w:cs="Arial" w:hint="cs"/>
          <w:sz w:val="28"/>
          <w:szCs w:val="22"/>
          <w:rtl/>
        </w:rPr>
        <w:t>"</w:t>
      </w:r>
      <w:r>
        <w:rPr>
          <w:rFonts w:cs="Arial"/>
          <w:sz w:val="28"/>
          <w:szCs w:val="22"/>
          <w:rtl/>
        </w:rPr>
        <w:t xml:space="preserve">, כאשר משרד האוצר מתנגד. </w:t>
      </w:r>
    </w:p>
    <w:p w14:paraId="13838D59" w14:textId="77777777" w:rsidR="00000000" w:rsidRDefault="00E52DD3">
      <w:pPr>
        <w:bidi/>
        <w:spacing w:line="360" w:lineRule="auto"/>
        <w:ind w:firstLine="720"/>
        <w:jc w:val="both"/>
        <w:rPr>
          <w:rFonts w:cs="Arial"/>
          <w:sz w:val="28"/>
          <w:szCs w:val="22"/>
        </w:rPr>
      </w:pPr>
    </w:p>
    <w:p w14:paraId="38D25205" w14:textId="77777777" w:rsidR="00000000" w:rsidRDefault="00E52DD3">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77A1569D" w14:textId="77777777" w:rsidR="00000000" w:rsidRDefault="00E52DD3">
      <w:pPr>
        <w:bidi/>
        <w:spacing w:line="360" w:lineRule="auto"/>
        <w:ind w:firstLine="720"/>
        <w:jc w:val="both"/>
        <w:rPr>
          <w:rFonts w:cs="Arial"/>
          <w:sz w:val="28"/>
          <w:szCs w:val="22"/>
        </w:rPr>
      </w:pPr>
    </w:p>
    <w:p w14:paraId="0384CC36" w14:textId="77777777" w:rsidR="00000000" w:rsidRDefault="00E52DD3">
      <w:pPr>
        <w:bidi/>
        <w:spacing w:line="360" w:lineRule="auto"/>
        <w:ind w:firstLine="720"/>
        <w:jc w:val="both"/>
        <w:rPr>
          <w:rFonts w:cs="Arial" w:hint="cs"/>
          <w:sz w:val="28"/>
          <w:szCs w:val="22"/>
          <w:rtl/>
        </w:rPr>
      </w:pPr>
      <w:r>
        <w:rPr>
          <w:rFonts w:cs="Arial" w:hint="cs"/>
          <w:sz w:val="28"/>
          <w:szCs w:val="22"/>
          <w:rtl/>
        </w:rPr>
        <w:t xml:space="preserve">1. </w:t>
      </w:r>
      <w:r>
        <w:rPr>
          <w:rFonts w:cs="Arial"/>
          <w:sz w:val="28"/>
          <w:szCs w:val="22"/>
          <w:rtl/>
        </w:rPr>
        <w:t>האם אכן אושרו ההטבות החריגות?</w:t>
      </w:r>
      <w:r>
        <w:rPr>
          <w:rFonts w:cs="Arial" w:hint="cs"/>
          <w:sz w:val="28"/>
          <w:szCs w:val="22"/>
          <w:rtl/>
        </w:rPr>
        <w:t xml:space="preserve"> </w:t>
      </w:r>
    </w:p>
    <w:p w14:paraId="189ADACF" w14:textId="77777777" w:rsidR="00000000" w:rsidRDefault="00E52DD3">
      <w:pPr>
        <w:bidi/>
        <w:spacing w:line="360" w:lineRule="auto"/>
        <w:ind w:firstLine="720"/>
        <w:jc w:val="both"/>
        <w:rPr>
          <w:rFonts w:cs="Arial"/>
          <w:sz w:val="28"/>
          <w:szCs w:val="22"/>
          <w:rtl/>
        </w:rPr>
      </w:pPr>
    </w:p>
    <w:p w14:paraId="07C8EA9B" w14:textId="77777777" w:rsidR="00000000" w:rsidRDefault="00E52DD3">
      <w:pPr>
        <w:bidi/>
        <w:spacing w:line="360" w:lineRule="auto"/>
        <w:ind w:firstLine="720"/>
        <w:jc w:val="both"/>
        <w:rPr>
          <w:rFonts w:cs="Arial" w:hint="cs"/>
          <w:sz w:val="28"/>
          <w:szCs w:val="22"/>
          <w:rtl/>
        </w:rPr>
      </w:pPr>
      <w:r>
        <w:rPr>
          <w:rFonts w:cs="Arial" w:hint="cs"/>
          <w:sz w:val="28"/>
          <w:szCs w:val="22"/>
          <w:rtl/>
        </w:rPr>
        <w:t>2. אם כן - מה הן ההטבות החריגות שאושרו?</w:t>
      </w:r>
    </w:p>
    <w:p w14:paraId="41DCE0A6" w14:textId="77777777" w:rsidR="00000000" w:rsidRDefault="00E52DD3">
      <w:pPr>
        <w:bidi/>
        <w:spacing w:line="360" w:lineRule="auto"/>
        <w:ind w:firstLine="720"/>
        <w:jc w:val="both"/>
        <w:rPr>
          <w:rFonts w:cs="Arial"/>
          <w:sz w:val="28"/>
          <w:szCs w:val="22"/>
          <w:rtl/>
        </w:rPr>
      </w:pPr>
    </w:p>
    <w:p w14:paraId="51A31DD0" w14:textId="77777777" w:rsidR="00000000" w:rsidRDefault="00E52DD3">
      <w:pPr>
        <w:bidi/>
        <w:spacing w:line="360" w:lineRule="auto"/>
        <w:ind w:firstLine="720"/>
        <w:jc w:val="both"/>
        <w:rPr>
          <w:rFonts w:cs="Arial" w:hint="cs"/>
          <w:sz w:val="28"/>
          <w:szCs w:val="22"/>
          <w:rtl/>
        </w:rPr>
      </w:pPr>
      <w:r>
        <w:rPr>
          <w:rFonts w:cs="Arial" w:hint="cs"/>
          <w:sz w:val="28"/>
          <w:szCs w:val="22"/>
          <w:rtl/>
        </w:rPr>
        <w:t xml:space="preserve">3. </w:t>
      </w:r>
      <w:r>
        <w:rPr>
          <w:rFonts w:cs="Arial"/>
          <w:sz w:val="28"/>
          <w:szCs w:val="22"/>
          <w:rtl/>
        </w:rPr>
        <w:t>האם משרד האוצר מתקצב את החריגות?</w:t>
      </w:r>
    </w:p>
    <w:p w14:paraId="79BBA8C6" w14:textId="77777777" w:rsidR="00000000" w:rsidRDefault="00E52DD3">
      <w:pPr>
        <w:bidi/>
        <w:spacing w:line="360" w:lineRule="auto"/>
        <w:ind w:firstLine="720"/>
        <w:jc w:val="both"/>
        <w:rPr>
          <w:rFonts w:cs="Arial" w:hint="cs"/>
          <w:sz w:val="28"/>
          <w:szCs w:val="22"/>
          <w:rtl/>
        </w:rPr>
      </w:pPr>
    </w:p>
    <w:p w14:paraId="2F46A992" w14:textId="77777777" w:rsidR="00000000" w:rsidRDefault="00E52DD3">
      <w:pPr>
        <w:bidi/>
        <w:spacing w:line="360" w:lineRule="auto"/>
        <w:ind w:firstLine="720"/>
        <w:jc w:val="both"/>
        <w:rPr>
          <w:rFonts w:cs="Arial" w:hint="cs"/>
          <w:sz w:val="28"/>
          <w:szCs w:val="22"/>
          <w:rtl/>
        </w:rPr>
      </w:pPr>
      <w:r>
        <w:rPr>
          <w:rFonts w:cs="Arial" w:hint="cs"/>
          <w:sz w:val="28"/>
          <w:szCs w:val="22"/>
          <w:rtl/>
        </w:rPr>
        <w:t>4. האם תובא ההחלטה לאישור ועדת כספים?</w:t>
      </w:r>
    </w:p>
    <w:p w14:paraId="44E40069" w14:textId="77777777" w:rsidR="00000000" w:rsidRDefault="00E52DD3">
      <w:pPr>
        <w:bidi/>
        <w:spacing w:line="360" w:lineRule="auto"/>
        <w:ind w:firstLine="720"/>
        <w:jc w:val="both"/>
        <w:rPr>
          <w:rFonts w:cs="Arial" w:hint="cs"/>
          <w:sz w:val="28"/>
          <w:szCs w:val="22"/>
          <w:rtl/>
        </w:rPr>
      </w:pPr>
    </w:p>
    <w:p w14:paraId="79F082B9" w14:textId="77777777" w:rsidR="00000000" w:rsidRDefault="00E52DD3">
      <w:pPr>
        <w:pStyle w:val="SpeakerCon"/>
        <w:rPr>
          <w:rFonts w:hint="cs"/>
          <w:rtl/>
        </w:rPr>
      </w:pPr>
      <w:r>
        <w:rPr>
          <w:rFonts w:hint="cs"/>
          <w:rtl/>
        </w:rPr>
        <w:t>תשובת סגן שר התעשייה, המסחר והתעס</w:t>
      </w:r>
      <w:r>
        <w:rPr>
          <w:rFonts w:hint="cs"/>
          <w:rtl/>
        </w:rPr>
        <w:t>וקה מיכאל רצון:</w:t>
      </w:r>
    </w:p>
    <w:p w14:paraId="1AD3F775" w14:textId="77777777" w:rsidR="00000000" w:rsidRDefault="00E52DD3">
      <w:pPr>
        <w:pStyle w:val="a"/>
        <w:ind w:firstLine="0"/>
        <w:rPr>
          <w:rFonts w:hint="cs"/>
          <w:rtl/>
        </w:rPr>
      </w:pPr>
      <w:r>
        <w:rPr>
          <w:rFonts w:hint="cs"/>
          <w:rtl/>
        </w:rPr>
        <w:t>(לא נקראה, נמסרה לפרוטוקול)</w:t>
      </w:r>
    </w:p>
    <w:p w14:paraId="50C90DE8" w14:textId="77777777" w:rsidR="00000000" w:rsidRDefault="00E52DD3">
      <w:pPr>
        <w:pStyle w:val="a"/>
        <w:rPr>
          <w:rFonts w:hint="cs"/>
          <w:rtl/>
        </w:rPr>
      </w:pPr>
    </w:p>
    <w:p w14:paraId="4C276548" w14:textId="77777777" w:rsidR="00000000" w:rsidRDefault="00E52DD3">
      <w:pPr>
        <w:pStyle w:val="a"/>
        <w:rPr>
          <w:rFonts w:hint="cs"/>
          <w:rtl/>
        </w:rPr>
      </w:pPr>
      <w:r>
        <w:rPr>
          <w:rFonts w:hint="cs"/>
          <w:rtl/>
        </w:rPr>
        <w:t>1-4. חברת "גדרון", אשר בבעלותה של קבוצת "שופרסל", הגישה בקשה להקמת מפעל באזור התעשייה  נע"מ, שליד נתיבות, במטרה  להרחיב את פעילות החברה, לגוון את יכולות הייצור שלה ולרכז את שלושת מפעליה הפועלים במרכז הארץ - "דגו</w:t>
      </w:r>
      <w:r>
        <w:rPr>
          <w:rFonts w:hint="cs"/>
          <w:rtl/>
        </w:rPr>
        <w:t>ן", "סהרון" ו"טעמון", הפועלים כיום בפתח-תקווה ובחולון.</w:t>
      </w:r>
    </w:p>
    <w:p w14:paraId="1E65597E" w14:textId="77777777" w:rsidR="00000000" w:rsidRDefault="00E52DD3">
      <w:pPr>
        <w:pStyle w:val="a"/>
        <w:rPr>
          <w:rFonts w:hint="cs"/>
          <w:rtl/>
        </w:rPr>
      </w:pPr>
    </w:p>
    <w:p w14:paraId="3127048D" w14:textId="77777777" w:rsidR="00000000" w:rsidRDefault="00E52DD3">
      <w:pPr>
        <w:pStyle w:val="a"/>
        <w:rPr>
          <w:rFonts w:hint="cs"/>
          <w:rtl/>
        </w:rPr>
      </w:pPr>
      <w:r>
        <w:rPr>
          <w:rFonts w:hint="cs"/>
          <w:rtl/>
        </w:rPr>
        <w:t>המפעלים הנ"ל מייצרים עבור רשת "שופרסל" מוצרי מאפה קפואים וכן אוכל מוכן. כ=80% מהתוצרת של מפעל "גדרון" מיוצרים עבור "שופרסל", שהיא החברה האם שלה. כל שאר התוצרת נמכרת ללקוחות אחרים. בשלושת מפעלי החברה מ</w:t>
      </w:r>
      <w:r>
        <w:rPr>
          <w:rFonts w:hint="cs"/>
          <w:rtl/>
        </w:rPr>
        <w:t>ועסקים כ=400 עובדים.</w:t>
      </w:r>
    </w:p>
    <w:p w14:paraId="40E65D87" w14:textId="77777777" w:rsidR="00000000" w:rsidRDefault="00E52DD3">
      <w:pPr>
        <w:pStyle w:val="a"/>
        <w:rPr>
          <w:rFonts w:hint="cs"/>
          <w:rtl/>
        </w:rPr>
      </w:pPr>
    </w:p>
    <w:p w14:paraId="609EE8BF" w14:textId="77777777" w:rsidR="00000000" w:rsidRDefault="00E52DD3">
      <w:pPr>
        <w:pStyle w:val="a"/>
        <w:rPr>
          <w:rFonts w:hint="cs"/>
          <w:rtl/>
        </w:rPr>
      </w:pPr>
      <w:r>
        <w:rPr>
          <w:rFonts w:hint="cs"/>
          <w:rtl/>
        </w:rPr>
        <w:t xml:space="preserve">ההטבות למפעל "גדרון": </w:t>
      </w:r>
      <w:r>
        <w:rPr>
          <w:rFonts w:hint="cs"/>
          <w:rtl/>
        </w:rPr>
        <w:tab/>
        <w:t>מפעל "גדרון" הגיש בקשה למשרד התמ"ת לקבלת הטבות מס, שחיקת מחזור בסיס והטבות נוספות. לאחר דיונים רבים עם הנהלת המשרד, ובהשתתפות מנכ"ל משרד ראש הממשלה, הוצעו לחברה ההטבות האלה: א. מפעל עוגן, דהיינו, השתתפות בהוצאות</w:t>
      </w:r>
      <w:r>
        <w:rPr>
          <w:rFonts w:hint="cs"/>
          <w:rtl/>
        </w:rPr>
        <w:t xml:space="preserve"> החברה בהיקף של עד 6 מיליוני שקל; ב. הנחה בשיעור של 70% על הוצאות פיתוח קרקע - המשרד מעוניין במפעל בנע"מ, וכך נוהג המשרד מעת לעת ביחס לפעילויות שטורחות ומגיעות לאזורים אלו; ג. מרכז ההשקעות במשרד התמ"ת הסכים לאשר לחברה הקמת מבנה במסלול המענקים, ובלבד שהמבנה</w:t>
      </w:r>
      <w:r>
        <w:rPr>
          <w:rFonts w:hint="cs"/>
          <w:rtl/>
        </w:rPr>
        <w:t xml:space="preserve"> לא ייבנה על-ידי חברה קשורה, ופעילות תעשייתית במסלול חלופי; ד. מתן מענק עבודה שנתי בהיקף של חצי מיליון שקל למשך עשר שנים. זו ההטבה היחידה אשר טעונה הן  אישור משרד התמ"ת והן  אישור משרד האוצר.</w:t>
      </w:r>
    </w:p>
    <w:p w14:paraId="4B53C605" w14:textId="77777777" w:rsidR="00000000" w:rsidRDefault="00E52DD3">
      <w:pPr>
        <w:pStyle w:val="a"/>
        <w:ind w:firstLine="0"/>
        <w:rPr>
          <w:rFonts w:hint="cs"/>
          <w:rtl/>
        </w:rPr>
      </w:pPr>
    </w:p>
    <w:p w14:paraId="67E09777" w14:textId="77777777" w:rsidR="00000000" w:rsidRDefault="00E52DD3">
      <w:pPr>
        <w:pStyle w:val="a"/>
        <w:rPr>
          <w:rFonts w:hint="cs"/>
          <w:rtl/>
        </w:rPr>
      </w:pPr>
      <w:r>
        <w:rPr>
          <w:rFonts w:hint="cs"/>
          <w:rtl/>
        </w:rPr>
        <w:t>ההחלטה לא תובא לאישור ועדת כספים, מפני שהיא אינה מוסמכת לטפל בע</w:t>
      </w:r>
      <w:r>
        <w:rPr>
          <w:rFonts w:hint="cs"/>
          <w:rtl/>
        </w:rPr>
        <w:t>ניין זה.</w:t>
      </w:r>
    </w:p>
    <w:p w14:paraId="2E1F8E6B" w14:textId="77777777" w:rsidR="00000000" w:rsidRDefault="00E52DD3">
      <w:pPr>
        <w:pStyle w:val="a"/>
        <w:rPr>
          <w:rFonts w:hint="cs"/>
          <w:rtl/>
        </w:rPr>
      </w:pPr>
    </w:p>
    <w:p w14:paraId="0BA75EB7" w14:textId="77777777" w:rsidR="00000000" w:rsidRDefault="00E52DD3">
      <w:pPr>
        <w:pStyle w:val="a"/>
        <w:rPr>
          <w:rFonts w:hint="cs"/>
          <w:rtl/>
        </w:rPr>
      </w:pPr>
      <w:r>
        <w:rPr>
          <w:rFonts w:hint="cs"/>
          <w:rtl/>
        </w:rPr>
        <w:t>בנוסף, החברה ציינה כי לא תפטר את עובדיה בשלושת המפעלים במרכז, והם ייקלטו בפעילויות הקיימות של קבוצת "שופרסל". החברה מתכוונת להוסיף עוד 400-600 עובדים בנע"מ, נוסף על אלו הקיימים היום.</w:t>
      </w:r>
    </w:p>
    <w:p w14:paraId="2EE93CAB" w14:textId="77777777" w:rsidR="00000000" w:rsidRDefault="00E52DD3">
      <w:pPr>
        <w:pStyle w:val="a"/>
        <w:rPr>
          <w:rFonts w:hint="cs"/>
          <w:rtl/>
        </w:rPr>
      </w:pPr>
    </w:p>
    <w:p w14:paraId="44C929B6" w14:textId="77777777" w:rsidR="00000000" w:rsidRDefault="00E52DD3">
      <w:pPr>
        <w:pStyle w:val="a"/>
        <w:rPr>
          <w:rFonts w:hint="cs"/>
          <w:rtl/>
        </w:rPr>
      </w:pPr>
      <w:r>
        <w:rPr>
          <w:rFonts w:hint="cs"/>
          <w:rtl/>
        </w:rPr>
        <w:t>משרד התמ"ת מעודד העתקת מפעלים לפריפריה כאמצעי לטיפול במוקדי אב</w:t>
      </w:r>
      <w:r>
        <w:rPr>
          <w:rFonts w:hint="cs"/>
          <w:rtl/>
        </w:rPr>
        <w:t>טלה, ויאשר הטבות הקבועות בחוק, אך לא ייעתר לבקשת הטבות חריגות שאינן מקובלות.</w:t>
      </w:r>
    </w:p>
    <w:p w14:paraId="745210CB" w14:textId="77777777" w:rsidR="00000000" w:rsidRDefault="00E52DD3">
      <w:pPr>
        <w:pStyle w:val="a"/>
        <w:rPr>
          <w:rFonts w:hint="cs"/>
          <w:bCs/>
          <w:rtl/>
        </w:rPr>
      </w:pPr>
    </w:p>
    <w:p w14:paraId="0B5B283F" w14:textId="77777777" w:rsidR="00000000" w:rsidRDefault="00E52DD3">
      <w:pPr>
        <w:pStyle w:val="ad"/>
        <w:rPr>
          <w:rtl/>
        </w:rPr>
      </w:pPr>
      <w:r>
        <w:rPr>
          <w:rtl/>
        </w:rPr>
        <w:t>היו"ר ראובן ריבלין:</w:t>
      </w:r>
    </w:p>
    <w:p w14:paraId="4323ACF6" w14:textId="77777777" w:rsidR="00000000" w:rsidRDefault="00E52DD3">
      <w:pPr>
        <w:pStyle w:val="a"/>
        <w:rPr>
          <w:rtl/>
        </w:rPr>
      </w:pPr>
    </w:p>
    <w:p w14:paraId="4AAF3C6C" w14:textId="77777777" w:rsidR="00000000" w:rsidRDefault="00E52DD3">
      <w:pPr>
        <w:pStyle w:val="a"/>
        <w:rPr>
          <w:rFonts w:hint="cs"/>
          <w:rtl/>
        </w:rPr>
      </w:pPr>
      <w:r>
        <w:rPr>
          <w:rFonts w:hint="cs"/>
          <w:rtl/>
        </w:rPr>
        <w:t>שאילתא מס' 46, של חברת הכנסת קולט אביטל, בעניין הגירעון המסחרי בין ישראל לאיחוד האירופי. האם אדוני מבקש להעביר לפרוטוקול? גם השאילתא הזאת תועבר לפרוטוקול, שכ</w:t>
      </w:r>
      <w:r>
        <w:rPr>
          <w:rFonts w:hint="cs"/>
          <w:rtl/>
        </w:rPr>
        <w:t>ן חברת הכנסת קולט אביטל אינה נוכחת.</w:t>
      </w:r>
    </w:p>
    <w:p w14:paraId="3FADDA05" w14:textId="77777777" w:rsidR="00000000" w:rsidRDefault="00E52DD3">
      <w:pPr>
        <w:pStyle w:val="a"/>
        <w:rPr>
          <w:rFonts w:hint="cs"/>
          <w:rtl/>
        </w:rPr>
      </w:pPr>
    </w:p>
    <w:p w14:paraId="0B91C30B" w14:textId="77777777" w:rsidR="00000000" w:rsidRDefault="00E52DD3">
      <w:pPr>
        <w:pStyle w:val="a"/>
        <w:rPr>
          <w:rFonts w:hint="cs"/>
          <w:rtl/>
        </w:rPr>
      </w:pPr>
    </w:p>
    <w:p w14:paraId="71F42C93" w14:textId="77777777" w:rsidR="00000000" w:rsidRDefault="00E52DD3">
      <w:pPr>
        <w:pStyle w:val="Query"/>
        <w:jc w:val="center"/>
        <w:rPr>
          <w:rtl/>
        </w:rPr>
      </w:pPr>
      <w:bookmarkStart w:id="583" w:name="CQ10050FI0010050T21_05_2003_21_40_32"/>
      <w:bookmarkEnd w:id="583"/>
      <w:r>
        <w:rPr>
          <w:rtl/>
        </w:rPr>
        <w:t>46. הגירעון במאזן המסחרי בין ישראל לאיחוד האירופי</w:t>
      </w:r>
    </w:p>
    <w:p w14:paraId="3F5EEA5B" w14:textId="77777777" w:rsidR="00000000" w:rsidRDefault="00E52DD3">
      <w:pPr>
        <w:pStyle w:val="a"/>
        <w:rPr>
          <w:rFonts w:hint="cs"/>
          <w:rtl/>
        </w:rPr>
      </w:pPr>
    </w:p>
    <w:p w14:paraId="37516EB7" w14:textId="77777777" w:rsidR="00000000" w:rsidRDefault="00E52DD3">
      <w:pPr>
        <w:pStyle w:val="Heading1"/>
        <w:jc w:val="both"/>
        <w:rPr>
          <w:rFonts w:cs="Arial"/>
          <w:b/>
          <w:bCs/>
          <w:szCs w:val="22"/>
        </w:rPr>
      </w:pPr>
      <w:bookmarkStart w:id="584" w:name="ESQ10050"/>
      <w:bookmarkEnd w:id="584"/>
      <w:r>
        <w:rPr>
          <w:rFonts w:cs="Arial"/>
          <w:b/>
          <w:bCs/>
          <w:szCs w:val="22"/>
          <w:rtl/>
        </w:rPr>
        <w:t>חברת</w:t>
      </w:r>
      <w:r>
        <w:rPr>
          <w:rFonts w:cs="Arial" w:hint="cs"/>
          <w:b/>
          <w:bCs/>
          <w:szCs w:val="22"/>
          <w:rtl/>
        </w:rPr>
        <w:t xml:space="preserve"> הכנסת </w:t>
      </w:r>
      <w:r>
        <w:rPr>
          <w:rFonts w:cs="Arial"/>
          <w:b/>
          <w:bCs/>
          <w:szCs w:val="22"/>
          <w:rtl/>
        </w:rPr>
        <w:t>קולט אביטל</w:t>
      </w:r>
      <w:r>
        <w:rPr>
          <w:rFonts w:cs="Arial" w:hint="cs"/>
          <w:b/>
          <w:bCs/>
          <w:szCs w:val="22"/>
          <w:rtl/>
        </w:rPr>
        <w:t xml:space="preserve"> </w:t>
      </w:r>
      <w:r>
        <w:rPr>
          <w:rFonts w:cs="Arial"/>
          <w:b/>
          <w:bCs/>
          <w:szCs w:val="22"/>
          <w:rtl/>
        </w:rPr>
        <w:t>שאלה</w:t>
      </w:r>
      <w:r>
        <w:rPr>
          <w:rFonts w:cs="Arial" w:hint="cs"/>
          <w:b/>
          <w:bCs/>
          <w:szCs w:val="22"/>
          <w:rtl/>
        </w:rPr>
        <w:t xml:space="preserve"> את</w:t>
      </w:r>
      <w:r>
        <w:rPr>
          <w:rFonts w:cs="Arial"/>
          <w:b/>
          <w:bCs/>
          <w:szCs w:val="22"/>
          <w:rtl/>
        </w:rPr>
        <w:t xml:space="preserve"> שר התעשייה, המסחר והתעסוקה</w:t>
      </w:r>
    </w:p>
    <w:p w14:paraId="4A112B29" w14:textId="77777777" w:rsidR="00000000" w:rsidRDefault="00E52DD3">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ט"</w:t>
      </w:r>
      <w:r>
        <w:rPr>
          <w:rFonts w:cs="Arial" w:hint="eastAsia"/>
          <w:sz w:val="28"/>
          <w:szCs w:val="22"/>
          <w:rtl/>
        </w:rPr>
        <w:t>ו</w:t>
      </w:r>
      <w:r>
        <w:rPr>
          <w:rFonts w:cs="Arial"/>
          <w:sz w:val="28"/>
          <w:szCs w:val="22"/>
          <w:rtl/>
        </w:rPr>
        <w:t xml:space="preserve"> באדר ב'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(19 במרס 2003):</w:t>
      </w:r>
    </w:p>
    <w:p w14:paraId="0FB1A514" w14:textId="77777777" w:rsidR="00000000" w:rsidRDefault="00E52DD3">
      <w:pPr>
        <w:bidi/>
        <w:spacing w:line="360" w:lineRule="auto"/>
        <w:ind w:firstLine="523"/>
        <w:jc w:val="both"/>
        <w:rPr>
          <w:rFonts w:cs="Arial" w:hint="cs"/>
          <w:sz w:val="28"/>
          <w:szCs w:val="22"/>
          <w:rtl/>
        </w:rPr>
      </w:pPr>
    </w:p>
    <w:p w14:paraId="2D16BA4C" w14:textId="77777777" w:rsidR="00000000" w:rsidRDefault="00E52DD3">
      <w:pPr>
        <w:bidi/>
        <w:spacing w:line="360" w:lineRule="auto"/>
        <w:ind w:firstLine="523"/>
        <w:jc w:val="both"/>
        <w:rPr>
          <w:rFonts w:cs="Arial" w:hint="cs"/>
          <w:sz w:val="28"/>
          <w:szCs w:val="22"/>
        </w:rPr>
      </w:pPr>
    </w:p>
    <w:p w14:paraId="5BF5BAC4" w14:textId="77777777" w:rsidR="00000000" w:rsidRDefault="00E52DD3">
      <w:pPr>
        <w:bidi/>
        <w:spacing w:line="360" w:lineRule="auto"/>
        <w:ind w:firstLine="720"/>
        <w:jc w:val="both"/>
        <w:rPr>
          <w:rFonts w:cs="Arial"/>
          <w:sz w:val="28"/>
          <w:szCs w:val="22"/>
        </w:rPr>
      </w:pPr>
      <w:r>
        <w:rPr>
          <w:rFonts w:cs="Arial"/>
          <w:sz w:val="28"/>
          <w:szCs w:val="22"/>
          <w:rtl/>
        </w:rPr>
        <w:t>המאזן המסחרי בין ישראל לאיחוד האירופי מסתכם בג</w:t>
      </w:r>
      <w:r>
        <w:rPr>
          <w:rFonts w:cs="Arial" w:hint="cs"/>
          <w:sz w:val="28"/>
          <w:szCs w:val="22"/>
          <w:rtl/>
        </w:rPr>
        <w:t>י</w:t>
      </w:r>
      <w:r>
        <w:rPr>
          <w:rFonts w:cs="Arial"/>
          <w:sz w:val="28"/>
          <w:szCs w:val="22"/>
          <w:rtl/>
        </w:rPr>
        <w:t>רעון של 8 מיליארד</w:t>
      </w:r>
      <w:r>
        <w:rPr>
          <w:rFonts w:cs="Arial" w:hint="cs"/>
          <w:sz w:val="28"/>
          <w:szCs w:val="22"/>
          <w:rtl/>
        </w:rPr>
        <w:t>י</w:t>
      </w:r>
      <w:r>
        <w:rPr>
          <w:rFonts w:cs="Arial"/>
          <w:sz w:val="28"/>
          <w:szCs w:val="22"/>
          <w:rtl/>
        </w:rPr>
        <w:t xml:space="preserve"> דו</w:t>
      </w:r>
      <w:r>
        <w:rPr>
          <w:rFonts w:cs="Arial"/>
          <w:sz w:val="28"/>
          <w:szCs w:val="22"/>
          <w:rtl/>
        </w:rPr>
        <w:t>לר לרעת ישראל.  החוק דורש קניות גומלין ע</w:t>
      </w:r>
      <w:r>
        <w:rPr>
          <w:rFonts w:cs="Arial" w:hint="cs"/>
          <w:sz w:val="28"/>
          <w:szCs w:val="22"/>
          <w:rtl/>
        </w:rPr>
        <w:t>ל-יד</w:t>
      </w:r>
      <w:r>
        <w:rPr>
          <w:rFonts w:cs="Arial"/>
          <w:sz w:val="28"/>
          <w:szCs w:val="22"/>
          <w:rtl/>
        </w:rPr>
        <w:t>י מדינות אירופה.</w:t>
      </w:r>
    </w:p>
    <w:p w14:paraId="7D0AE424" w14:textId="77777777" w:rsidR="00000000" w:rsidRDefault="00E52DD3">
      <w:pPr>
        <w:bidi/>
        <w:spacing w:line="360" w:lineRule="auto"/>
        <w:ind w:firstLine="720"/>
        <w:jc w:val="both"/>
        <w:rPr>
          <w:rFonts w:cs="Arial"/>
          <w:sz w:val="28"/>
          <w:szCs w:val="22"/>
        </w:rPr>
      </w:pPr>
    </w:p>
    <w:p w14:paraId="25DF2B58" w14:textId="77777777" w:rsidR="00000000" w:rsidRDefault="00E52DD3">
      <w:pPr>
        <w:bidi/>
        <w:spacing w:line="360" w:lineRule="auto"/>
        <w:ind w:firstLine="720"/>
        <w:jc w:val="both"/>
        <w:rPr>
          <w:rFonts w:cs="Arial"/>
          <w:sz w:val="28"/>
          <w:szCs w:val="22"/>
        </w:rPr>
      </w:pPr>
      <w:r>
        <w:rPr>
          <w:rFonts w:cs="Arial" w:hint="cs"/>
          <w:sz w:val="28"/>
          <w:szCs w:val="22"/>
          <w:rtl/>
        </w:rPr>
        <w:t>רצוני לשאול</w:t>
      </w:r>
      <w:r>
        <w:rPr>
          <w:rFonts w:cs="Arial"/>
          <w:sz w:val="28"/>
          <w:szCs w:val="22"/>
          <w:rtl/>
        </w:rPr>
        <w:t>:</w:t>
      </w:r>
    </w:p>
    <w:p w14:paraId="7D8EA8F4" w14:textId="77777777" w:rsidR="00000000" w:rsidRDefault="00E52DD3">
      <w:pPr>
        <w:bidi/>
        <w:spacing w:line="360" w:lineRule="auto"/>
        <w:ind w:firstLine="720"/>
        <w:jc w:val="both"/>
        <w:rPr>
          <w:rFonts w:cs="Arial"/>
          <w:sz w:val="28"/>
          <w:szCs w:val="22"/>
        </w:rPr>
      </w:pPr>
    </w:p>
    <w:p w14:paraId="64F49E9C" w14:textId="77777777" w:rsidR="00000000" w:rsidRDefault="00E52DD3">
      <w:pPr>
        <w:bidi/>
        <w:spacing w:line="360" w:lineRule="auto"/>
        <w:ind w:firstLine="720"/>
        <w:jc w:val="both"/>
        <w:rPr>
          <w:rFonts w:cs="Arial"/>
          <w:sz w:val="28"/>
          <w:szCs w:val="22"/>
          <w:rtl/>
        </w:rPr>
      </w:pPr>
      <w:r>
        <w:rPr>
          <w:rFonts w:cs="Arial" w:hint="cs"/>
          <w:sz w:val="28"/>
          <w:szCs w:val="22"/>
          <w:rtl/>
        </w:rPr>
        <w:t>1. כיצד</w:t>
      </w:r>
      <w:r>
        <w:rPr>
          <w:rFonts w:cs="Arial"/>
          <w:sz w:val="28"/>
          <w:szCs w:val="22"/>
          <w:rtl/>
        </w:rPr>
        <w:t xml:space="preserve"> דואג </w:t>
      </w:r>
      <w:r>
        <w:rPr>
          <w:rFonts w:cs="Arial" w:hint="cs"/>
          <w:sz w:val="28"/>
          <w:szCs w:val="22"/>
          <w:rtl/>
        </w:rPr>
        <w:t xml:space="preserve">משרדך </w:t>
      </w:r>
      <w:r>
        <w:rPr>
          <w:rFonts w:cs="Arial"/>
          <w:sz w:val="28"/>
          <w:szCs w:val="22"/>
          <w:rtl/>
        </w:rPr>
        <w:t>לאכיפת החוק?</w:t>
      </w:r>
    </w:p>
    <w:p w14:paraId="1775BE2F" w14:textId="77777777" w:rsidR="00000000" w:rsidRDefault="00E52DD3">
      <w:pPr>
        <w:bidi/>
        <w:spacing w:line="360" w:lineRule="auto"/>
        <w:ind w:firstLine="720"/>
        <w:jc w:val="both"/>
        <w:rPr>
          <w:rFonts w:cs="Arial"/>
          <w:sz w:val="28"/>
          <w:szCs w:val="22"/>
          <w:rtl/>
        </w:rPr>
      </w:pPr>
    </w:p>
    <w:p w14:paraId="1B0DE00D" w14:textId="77777777" w:rsidR="00000000" w:rsidRDefault="00E52DD3">
      <w:pPr>
        <w:bidi/>
        <w:spacing w:line="360" w:lineRule="auto"/>
        <w:ind w:firstLine="720"/>
        <w:jc w:val="both"/>
        <w:rPr>
          <w:rFonts w:cs="Arial"/>
          <w:sz w:val="28"/>
          <w:szCs w:val="22"/>
          <w:rtl/>
        </w:rPr>
      </w:pPr>
      <w:r>
        <w:rPr>
          <w:rFonts w:cs="Arial" w:hint="cs"/>
          <w:sz w:val="28"/>
          <w:szCs w:val="22"/>
          <w:rtl/>
        </w:rPr>
        <w:t xml:space="preserve">2. </w:t>
      </w:r>
      <w:r>
        <w:rPr>
          <w:rFonts w:cs="Arial"/>
          <w:sz w:val="28"/>
          <w:szCs w:val="22"/>
          <w:rtl/>
        </w:rPr>
        <w:t>מה</w:t>
      </w:r>
      <w:r>
        <w:rPr>
          <w:rFonts w:cs="Arial" w:hint="cs"/>
          <w:sz w:val="28"/>
          <w:szCs w:val="22"/>
          <w:rtl/>
        </w:rPr>
        <w:t xml:space="preserve"> ה</w:t>
      </w:r>
      <w:r>
        <w:rPr>
          <w:rFonts w:cs="Arial"/>
          <w:sz w:val="28"/>
          <w:szCs w:val="22"/>
          <w:rtl/>
        </w:rPr>
        <w:t xml:space="preserve">ם האמצעים </w:t>
      </w:r>
      <w:r>
        <w:rPr>
          <w:rFonts w:cs="Arial" w:hint="cs"/>
          <w:sz w:val="28"/>
          <w:szCs w:val="22"/>
          <w:rtl/>
        </w:rPr>
        <w:t>שינקוט</w:t>
      </w:r>
      <w:r>
        <w:rPr>
          <w:rFonts w:cs="Arial"/>
          <w:sz w:val="28"/>
          <w:szCs w:val="22"/>
          <w:rtl/>
        </w:rPr>
        <w:t xml:space="preserve"> משרדך כדי לסגור את הג</w:t>
      </w:r>
      <w:r>
        <w:rPr>
          <w:rFonts w:cs="Arial" w:hint="cs"/>
          <w:sz w:val="28"/>
          <w:szCs w:val="22"/>
          <w:rtl/>
        </w:rPr>
        <w:t>י</w:t>
      </w:r>
      <w:r>
        <w:rPr>
          <w:rFonts w:cs="Arial"/>
          <w:sz w:val="28"/>
          <w:szCs w:val="22"/>
          <w:rtl/>
        </w:rPr>
        <w:t>רעון?</w:t>
      </w:r>
    </w:p>
    <w:p w14:paraId="7E59176E" w14:textId="77777777" w:rsidR="00000000" w:rsidRDefault="00E52DD3">
      <w:pPr>
        <w:bidi/>
        <w:spacing w:line="360" w:lineRule="auto"/>
        <w:ind w:firstLine="720"/>
        <w:jc w:val="both"/>
        <w:rPr>
          <w:rFonts w:cs="Arial"/>
          <w:sz w:val="28"/>
          <w:szCs w:val="22"/>
          <w:rtl/>
        </w:rPr>
      </w:pPr>
    </w:p>
    <w:p w14:paraId="3AE4C674" w14:textId="77777777" w:rsidR="00000000" w:rsidRDefault="00E52DD3">
      <w:pPr>
        <w:pStyle w:val="SpeakerCon"/>
        <w:rPr>
          <w:rFonts w:hint="cs"/>
          <w:rtl/>
        </w:rPr>
      </w:pPr>
      <w:r>
        <w:rPr>
          <w:rFonts w:hint="cs"/>
          <w:rtl/>
        </w:rPr>
        <w:t>תשובת סגן שר התעשייה, המסחר והתעסוקה מיכאל רצון:</w:t>
      </w:r>
    </w:p>
    <w:p w14:paraId="759E34C4" w14:textId="77777777" w:rsidR="00000000" w:rsidRDefault="00E52DD3">
      <w:pPr>
        <w:pStyle w:val="a"/>
        <w:ind w:firstLine="0"/>
        <w:rPr>
          <w:rFonts w:hint="cs"/>
          <w:rtl/>
        </w:rPr>
      </w:pPr>
      <w:r>
        <w:rPr>
          <w:rFonts w:hint="cs"/>
          <w:rtl/>
        </w:rPr>
        <w:t>(לא נקראה, נמסרה לפרוטוקול)</w:t>
      </w:r>
    </w:p>
    <w:p w14:paraId="515B413B" w14:textId="77777777" w:rsidR="00000000" w:rsidRDefault="00E52DD3">
      <w:pPr>
        <w:pStyle w:val="a"/>
        <w:rPr>
          <w:rFonts w:hint="cs"/>
          <w:rtl/>
        </w:rPr>
      </w:pPr>
    </w:p>
    <w:p w14:paraId="34E2625B" w14:textId="77777777" w:rsidR="00000000" w:rsidRDefault="00E52DD3">
      <w:pPr>
        <w:pStyle w:val="a"/>
        <w:ind w:firstLine="720"/>
        <w:rPr>
          <w:rFonts w:hint="cs"/>
          <w:rtl/>
        </w:rPr>
      </w:pPr>
      <w:r>
        <w:rPr>
          <w:rFonts w:hint="cs"/>
          <w:rtl/>
        </w:rPr>
        <w:t>1-2. הגירעון המס</w:t>
      </w:r>
      <w:r>
        <w:rPr>
          <w:rFonts w:hint="cs"/>
          <w:rtl/>
        </w:rPr>
        <w:t>חרי של ישראל מול האיחוד האירופי עמד בשנת 2002 על 6.2 מיליארדי דולר, לרבות יהלומים - יצוא של 7.3 מיליארדי דולר לעומת יבוא של 13.5 מיליארד דולר, נתוני למ"ס. הגירעון המסחרי ללא היהלומים נמוך אף יותר, והוא מגיע ל=4.75 מיליארדי דולר. סכום זה נמוך משמעותית מ=8 מ</w:t>
      </w:r>
      <w:r>
        <w:rPr>
          <w:rFonts w:hint="cs"/>
          <w:rtl/>
        </w:rPr>
        <w:t>יליארדי דולר שהוזכרו בשאילתא. יש לציין, שחלק גדול מהיבוא הישראלי ממדינות האיחוד האירופי הוא של תשומות שונות לתעשייה, מכונות וכו'.</w:t>
      </w:r>
    </w:p>
    <w:p w14:paraId="6BE40271" w14:textId="77777777" w:rsidR="00000000" w:rsidRDefault="00E52DD3">
      <w:pPr>
        <w:pStyle w:val="a"/>
        <w:ind w:firstLine="0"/>
        <w:rPr>
          <w:rFonts w:hint="cs"/>
          <w:rtl/>
        </w:rPr>
      </w:pPr>
    </w:p>
    <w:p w14:paraId="253E8A89" w14:textId="77777777" w:rsidR="00000000" w:rsidRDefault="00E52DD3">
      <w:pPr>
        <w:pStyle w:val="a"/>
        <w:ind w:firstLine="720"/>
        <w:rPr>
          <w:rFonts w:hint="cs"/>
          <w:rtl/>
        </w:rPr>
      </w:pPr>
      <w:r>
        <w:rPr>
          <w:rFonts w:hint="cs"/>
          <w:rtl/>
        </w:rPr>
        <w:t xml:space="preserve"> משרד התמ"ת מטפל בנושא רכש הגומלין באמצעות הרשות לשיתוף פעולה אזורי - רשפ"ת. רשפ"ת מטפלת בביצוע רכש גומלין על-ידי 112 חברות א</w:t>
      </w:r>
      <w:r>
        <w:rPr>
          <w:rFonts w:hint="cs"/>
          <w:rtl/>
        </w:rPr>
        <w:t xml:space="preserve">ירופיות שמכרו את מוצריהן לגורמים ממשלתיים, כגון, ובעיקר, חברת החשמל, רכבת ישראל, משרד הביטחון, רשות הנמלים, מינהל הרכב הממשלתי, "אגד", "דן", התעשייה האווירית ועוד. </w:t>
      </w:r>
    </w:p>
    <w:p w14:paraId="6B556962" w14:textId="77777777" w:rsidR="00000000" w:rsidRDefault="00E52DD3">
      <w:pPr>
        <w:pStyle w:val="a"/>
        <w:ind w:firstLine="0"/>
        <w:rPr>
          <w:rFonts w:hint="cs"/>
          <w:rtl/>
        </w:rPr>
      </w:pPr>
    </w:p>
    <w:p w14:paraId="46B8B69C" w14:textId="77777777" w:rsidR="00000000" w:rsidRDefault="00E52DD3">
      <w:pPr>
        <w:pStyle w:val="a"/>
        <w:rPr>
          <w:rFonts w:hint="cs"/>
          <w:rtl/>
        </w:rPr>
      </w:pPr>
      <w:r>
        <w:rPr>
          <w:rFonts w:hint="cs"/>
          <w:rtl/>
        </w:rPr>
        <w:t>בהתאם לתקנות חוק חובת המכרזים, מחויבות החברות הזרות לבצע רכש גומלין בישראל בהיקף של 30% ממ</w:t>
      </w:r>
      <w:r>
        <w:rPr>
          <w:rFonts w:hint="cs"/>
          <w:rtl/>
        </w:rPr>
        <w:t>כירותיהן למגזר הממשלתי דלעיל, בגין עסקות מעל חצי מיליון דולר. תקנות אלו מבוצעות במלואן.</w:t>
      </w:r>
    </w:p>
    <w:p w14:paraId="374248A1" w14:textId="77777777" w:rsidR="00000000" w:rsidRDefault="00E52DD3">
      <w:pPr>
        <w:pStyle w:val="a"/>
        <w:rPr>
          <w:rFonts w:hint="cs"/>
          <w:rtl/>
        </w:rPr>
      </w:pPr>
    </w:p>
    <w:p w14:paraId="04E906AF" w14:textId="77777777" w:rsidR="00000000" w:rsidRDefault="00E52DD3">
      <w:pPr>
        <w:pStyle w:val="a"/>
        <w:rPr>
          <w:rFonts w:hint="cs"/>
          <w:rtl/>
        </w:rPr>
      </w:pPr>
      <w:r>
        <w:rPr>
          <w:rFonts w:hint="cs"/>
          <w:rtl/>
        </w:rPr>
        <w:t>רכישות הממשלה מחברות אירופיות בשנת 2002 יצרו מחויבויות חדשות לרכש גומלין בסך של    כ=365 מיליון דולר. הביצוע בפועל של רכש גומלין על-ידי חברות אירופיות מהתעשייה הישראלי</w:t>
      </w:r>
      <w:r>
        <w:rPr>
          <w:rFonts w:hint="cs"/>
          <w:rtl/>
        </w:rPr>
        <w:t xml:space="preserve">ת הסתכם בשנת 2002 בכ=370 מיליון דולר. </w:t>
      </w:r>
    </w:p>
    <w:p w14:paraId="7AB211E8" w14:textId="77777777" w:rsidR="00000000" w:rsidRDefault="00E52DD3">
      <w:pPr>
        <w:pStyle w:val="a"/>
        <w:rPr>
          <w:rFonts w:hint="cs"/>
          <w:rtl/>
        </w:rPr>
      </w:pPr>
    </w:p>
    <w:p w14:paraId="1C65E32D" w14:textId="77777777" w:rsidR="00000000" w:rsidRDefault="00E52DD3">
      <w:pPr>
        <w:pStyle w:val="a"/>
        <w:rPr>
          <w:rFonts w:hint="cs"/>
          <w:rtl/>
        </w:rPr>
      </w:pPr>
      <w:r>
        <w:rPr>
          <w:rFonts w:hint="cs"/>
          <w:rtl/>
        </w:rPr>
        <w:t xml:space="preserve">החברות האירופיות הבולטות בביצוע רכש גומלין בישראל בשנת 2002 - מעל מיליון דולר לחברה - היו "סימנס", "רולס רויס", "בומברדיה", "סנקמה", "אטלס אלקטרוניק", "פולקסוואגן" ו"פז'ו". </w:t>
      </w:r>
    </w:p>
    <w:p w14:paraId="0BC8EC6C" w14:textId="77777777" w:rsidR="00000000" w:rsidRDefault="00E52DD3">
      <w:pPr>
        <w:pStyle w:val="a"/>
        <w:ind w:firstLine="0"/>
        <w:rPr>
          <w:rFonts w:hint="cs"/>
          <w:rtl/>
        </w:rPr>
      </w:pPr>
    </w:p>
    <w:p w14:paraId="3622B21E" w14:textId="77777777" w:rsidR="00000000" w:rsidRDefault="00E52DD3">
      <w:pPr>
        <w:pStyle w:val="a"/>
        <w:rPr>
          <w:rFonts w:hint="cs"/>
          <w:rtl/>
        </w:rPr>
      </w:pPr>
      <w:r>
        <w:rPr>
          <w:rFonts w:hint="cs"/>
          <w:rtl/>
        </w:rPr>
        <w:t xml:space="preserve"> משרד התעשייה, המסחר והתיירות פועל לצמצום</w:t>
      </w:r>
      <w:r>
        <w:rPr>
          <w:rFonts w:hint="cs"/>
          <w:rtl/>
        </w:rPr>
        <w:t xml:space="preserve"> הגירעון באמצעות המינהל לסחר חוץ ומערך הנספחים המסחריים והכלכליים בחו"ל. פעילות המינהל לסחר חוץ הינה בשני מישורים </w:t>
      </w:r>
      <w:r>
        <w:rPr>
          <w:rtl/>
        </w:rPr>
        <w:t>–</w:t>
      </w:r>
      <w:r>
        <w:rPr>
          <w:rFonts w:hint="cs"/>
          <w:rtl/>
        </w:rPr>
        <w:t xml:space="preserve"> הסכמים בין-לאומיים ופעילויות לקידום היצוא.</w:t>
      </w:r>
    </w:p>
    <w:p w14:paraId="6C17FC4B" w14:textId="77777777" w:rsidR="00000000" w:rsidRDefault="00E52DD3">
      <w:pPr>
        <w:pStyle w:val="a"/>
        <w:ind w:firstLine="0"/>
        <w:rPr>
          <w:rFonts w:hint="cs"/>
          <w:rtl/>
        </w:rPr>
      </w:pPr>
    </w:p>
    <w:p w14:paraId="6F36A974" w14:textId="77777777" w:rsidR="00000000" w:rsidRDefault="00E52DD3">
      <w:pPr>
        <w:pStyle w:val="a"/>
        <w:rPr>
          <w:rFonts w:hint="cs"/>
          <w:rtl/>
        </w:rPr>
      </w:pPr>
      <w:r>
        <w:rPr>
          <w:rFonts w:hint="cs"/>
          <w:rtl/>
        </w:rPr>
        <w:t>במסגרת פעילות קידום היצוא, משרד התמ"ת פועל במדינות האיחוד האירופי באמצעות עשרה נספחים מסחריים וכ</w:t>
      </w:r>
      <w:r>
        <w:rPr>
          <w:rFonts w:hint="cs"/>
          <w:rtl/>
        </w:rPr>
        <w:t xml:space="preserve">לכליים. נספחים אלו, כמו גם הדסקים הגיאוגרפיים במינהל לסחר חוץ, עוסקים בפעילות שוטפת בטיפול בפניות ובסיוע ליצואנים ישראלים בחדירה לשווקים הרלוונטיים, איתור מפיצים, משווקים ולקוחות פוטנציאליים. </w:t>
      </w:r>
    </w:p>
    <w:p w14:paraId="1F0FA9AC" w14:textId="77777777" w:rsidR="00000000" w:rsidRDefault="00E52DD3">
      <w:pPr>
        <w:pStyle w:val="a"/>
        <w:rPr>
          <w:rFonts w:hint="cs"/>
          <w:rtl/>
        </w:rPr>
      </w:pPr>
    </w:p>
    <w:p w14:paraId="36ECFFEE" w14:textId="77777777" w:rsidR="00000000" w:rsidRDefault="00E52DD3">
      <w:pPr>
        <w:pStyle w:val="a"/>
        <w:rPr>
          <w:rFonts w:hint="cs"/>
          <w:rtl/>
        </w:rPr>
      </w:pPr>
      <w:r>
        <w:rPr>
          <w:rFonts w:hint="cs"/>
          <w:rtl/>
        </w:rPr>
        <w:t xml:space="preserve">בנוסף עוסקים הנספחים בפעילות יזומה בשיתוף גורמים נוספים, כגון </w:t>
      </w:r>
      <w:r>
        <w:rPr>
          <w:rFonts w:hint="cs"/>
          <w:rtl/>
        </w:rPr>
        <w:t xml:space="preserve">מכון היצוא, מתימו"פ ורשפ"ת. פעילות זו כוללת: א. איתור הזדמנויות עסקיות וסקטורים פוטנציאליים ליצוא ושיתופי פעולה במדינות היעד - דוגמת תחומי הרכב, התקשורת, התוכנה ומוצרי "עשה זאת בעצמך" - והפצת המידע לתעשייה הישראלית; ב. השתתפות בתערוכות מקצועיות </w:t>
      </w:r>
      <w:r>
        <w:rPr>
          <w:rtl/>
        </w:rPr>
        <w:t>–</w:t>
      </w:r>
      <w:r>
        <w:rPr>
          <w:rFonts w:hint="cs"/>
          <w:rtl/>
        </w:rPr>
        <w:t xml:space="preserve"> ארגון בית</w:t>
      </w:r>
      <w:r>
        <w:rPr>
          <w:rFonts w:hint="cs"/>
          <w:rtl/>
        </w:rPr>
        <w:t xml:space="preserve">נים לאומיים, תיאום פגישות לחברות הישראליות והפגשתן עם גורמים מתאימים, ארגון חשיפה תקשורתית, יחסי ציבור ועוד; ג. ארגון משלחות של חברות ישראליות למדינות האיחוד וייזום ביקורי קניינים זרים בארץ; ד. פעילות הסברה כללית </w:t>
      </w:r>
      <w:r>
        <w:rPr>
          <w:rtl/>
        </w:rPr>
        <w:t>–</w:t>
      </w:r>
      <w:r>
        <w:rPr>
          <w:rFonts w:hint="cs"/>
          <w:rtl/>
        </w:rPr>
        <w:t xml:space="preserve"> עיתונות מקומית, הרצאות, פגישות עם מקבלי ה</w:t>
      </w:r>
      <w:r>
        <w:rPr>
          <w:rFonts w:hint="cs"/>
          <w:rtl/>
        </w:rPr>
        <w:t xml:space="preserve">חלטות ומעצבי דעת קהל, ארגון ביקורי עיתונאים זרים בארץ ועוד. </w:t>
      </w:r>
    </w:p>
    <w:p w14:paraId="3D231C23" w14:textId="77777777" w:rsidR="00000000" w:rsidRDefault="00E52DD3">
      <w:pPr>
        <w:pStyle w:val="a"/>
        <w:ind w:firstLine="0"/>
        <w:rPr>
          <w:rFonts w:hint="cs"/>
          <w:rtl/>
        </w:rPr>
      </w:pPr>
    </w:p>
    <w:p w14:paraId="06FB39EB" w14:textId="77777777" w:rsidR="00000000" w:rsidRDefault="00E52DD3">
      <w:pPr>
        <w:pStyle w:val="a"/>
        <w:rPr>
          <w:rFonts w:hint="cs"/>
          <w:rtl/>
        </w:rPr>
      </w:pPr>
      <w:r>
        <w:rPr>
          <w:rFonts w:hint="cs"/>
          <w:rtl/>
        </w:rPr>
        <w:t>במסגרת ההסכמים הבין-לאומיים משרד התמ"ת פועל כיום בכמה נושאים על מנת לשפר את תנאי הסחר ואת אפשרויות החדירה של חברות ישראליות לשוק האירופי:</w:t>
      </w:r>
    </w:p>
    <w:p w14:paraId="6EE99F9F" w14:textId="77777777" w:rsidR="00000000" w:rsidRDefault="00E52DD3">
      <w:pPr>
        <w:pStyle w:val="a"/>
        <w:ind w:firstLine="0"/>
        <w:rPr>
          <w:rFonts w:hint="cs"/>
          <w:rtl/>
        </w:rPr>
      </w:pPr>
    </w:p>
    <w:p w14:paraId="139D79E5" w14:textId="77777777" w:rsidR="00000000" w:rsidRDefault="00E52DD3">
      <w:pPr>
        <w:pStyle w:val="a"/>
        <w:ind w:firstLine="0"/>
        <w:rPr>
          <w:rFonts w:hint="cs"/>
          <w:rtl/>
        </w:rPr>
      </w:pPr>
      <w:r>
        <w:rPr>
          <w:rFonts w:hint="cs"/>
          <w:rtl/>
        </w:rPr>
        <w:tab/>
        <w:t>משרד התמ"ת מבקש מנציבות האיחוד האירופי לפתוח במשא-ומתן</w:t>
      </w:r>
      <w:r>
        <w:rPr>
          <w:rFonts w:hint="cs"/>
          <w:rtl/>
        </w:rPr>
        <w:t xml:space="preserve"> על הסכם הכרה הדדית בתקינה בכמה תחומים, דוגמת הפרמצבטיקה - תרופות, זאת למען שיפור הגישה לשווקים אלו.</w:t>
      </w:r>
    </w:p>
    <w:p w14:paraId="1B5A05A9" w14:textId="77777777" w:rsidR="00000000" w:rsidRDefault="00E52DD3">
      <w:pPr>
        <w:pStyle w:val="a"/>
        <w:ind w:firstLine="0"/>
        <w:rPr>
          <w:rFonts w:hint="cs"/>
          <w:rtl/>
        </w:rPr>
      </w:pPr>
    </w:p>
    <w:p w14:paraId="6797D219" w14:textId="77777777" w:rsidR="00000000" w:rsidRDefault="00E52DD3">
      <w:pPr>
        <w:pStyle w:val="a"/>
        <w:ind w:firstLine="0"/>
        <w:rPr>
          <w:rFonts w:hint="cs"/>
          <w:rtl/>
        </w:rPr>
      </w:pPr>
      <w:r>
        <w:rPr>
          <w:rFonts w:hint="cs"/>
          <w:rtl/>
        </w:rPr>
        <w:tab/>
        <w:t>משרד התמ"ת נמצא בעיצומם של מגעים להכללת ישראל במערך הצבירה הפאן-אירופית. הכנסת ישראל למערך זה תשפר את יכולת התחרות ואת פוטנציאל שיתוף הפעולה של התעשייה ה</w:t>
      </w:r>
      <w:r>
        <w:rPr>
          <w:rFonts w:hint="cs"/>
          <w:rtl/>
        </w:rPr>
        <w:t>ישראלית עם מקבילותיה באירופה.</w:t>
      </w:r>
    </w:p>
    <w:p w14:paraId="466401A4" w14:textId="77777777" w:rsidR="00000000" w:rsidRDefault="00E52DD3">
      <w:pPr>
        <w:pStyle w:val="a"/>
        <w:ind w:firstLine="0"/>
        <w:rPr>
          <w:rFonts w:hint="cs"/>
          <w:rtl/>
        </w:rPr>
      </w:pPr>
    </w:p>
    <w:p w14:paraId="059FD463" w14:textId="77777777" w:rsidR="00000000" w:rsidRDefault="00E52DD3">
      <w:pPr>
        <w:pStyle w:val="a"/>
        <w:ind w:firstLine="0"/>
        <w:rPr>
          <w:rFonts w:hint="cs"/>
          <w:rtl/>
        </w:rPr>
      </w:pPr>
      <w:r>
        <w:rPr>
          <w:rFonts w:hint="cs"/>
          <w:rtl/>
        </w:rPr>
        <w:tab/>
        <w:t xml:space="preserve">משרד התמ"ת נמצא בתהליך בחינה  של שילוב ישראל בתוכנית "גלילאו" </w:t>
      </w:r>
      <w:r>
        <w:rPr>
          <w:rtl/>
        </w:rPr>
        <w:t>–</w:t>
      </w:r>
      <w:r>
        <w:rPr>
          <w:rFonts w:hint="cs"/>
          <w:rtl/>
        </w:rPr>
        <w:t xml:space="preserve"> תוכנית האיחוד האירופי לאספקת שירותי מיקום לוויינים, זאת במטרה ליצור גישה לתעשיית החלל הישראלית ולתעשיות מתקדמות נוספות למכרזים בתחום זה.</w:t>
      </w:r>
    </w:p>
    <w:p w14:paraId="5FA38B57" w14:textId="77777777" w:rsidR="00000000" w:rsidRDefault="00E52DD3">
      <w:pPr>
        <w:pStyle w:val="a"/>
        <w:ind w:firstLine="0"/>
        <w:rPr>
          <w:rFonts w:hint="cs"/>
          <w:rtl/>
        </w:rPr>
      </w:pPr>
    </w:p>
    <w:p w14:paraId="20257D59" w14:textId="77777777" w:rsidR="00000000" w:rsidRDefault="00E52DD3">
      <w:pPr>
        <w:pStyle w:val="a"/>
        <w:ind w:firstLine="0"/>
        <w:rPr>
          <w:rFonts w:hint="cs"/>
          <w:rtl/>
        </w:rPr>
      </w:pPr>
      <w:r>
        <w:rPr>
          <w:rFonts w:hint="cs"/>
          <w:rtl/>
        </w:rPr>
        <w:tab/>
        <w:t>משרד התמ"ת פועל לשילו</w:t>
      </w:r>
      <w:r>
        <w:rPr>
          <w:rFonts w:hint="cs"/>
          <w:rtl/>
        </w:rPr>
        <w:t xml:space="preserve">ב ישראל בתוכניות המו"פ האירופיות </w:t>
      </w:r>
      <w:r>
        <w:rPr>
          <w:rtl/>
        </w:rPr>
        <w:t>–</w:t>
      </w:r>
      <w:r>
        <w:rPr>
          <w:rFonts w:hint="cs"/>
          <w:rtl/>
        </w:rPr>
        <w:t xml:space="preserve"> תוכנית המו"פ השישית. פעילות זו  מאפשרת לחברות ישראליות לקבל תקציבי מחקר ופיתוח ולהשתלב בפרויקטים אירופיים שונים.</w:t>
      </w:r>
    </w:p>
    <w:p w14:paraId="594672A8" w14:textId="77777777" w:rsidR="00000000" w:rsidRDefault="00E52DD3">
      <w:pPr>
        <w:pStyle w:val="a"/>
        <w:ind w:firstLine="0"/>
        <w:rPr>
          <w:rFonts w:hint="cs"/>
          <w:rtl/>
        </w:rPr>
      </w:pPr>
    </w:p>
    <w:p w14:paraId="7EA98120" w14:textId="77777777" w:rsidR="00000000" w:rsidRDefault="00E52DD3">
      <w:pPr>
        <w:pStyle w:val="ad"/>
        <w:rPr>
          <w:rtl/>
        </w:rPr>
      </w:pPr>
      <w:r>
        <w:rPr>
          <w:rtl/>
        </w:rPr>
        <w:t>היו"ר ראובן ריבלין:</w:t>
      </w:r>
    </w:p>
    <w:p w14:paraId="47CBB09F" w14:textId="77777777" w:rsidR="00000000" w:rsidRDefault="00E52DD3">
      <w:pPr>
        <w:pStyle w:val="a"/>
        <w:rPr>
          <w:rtl/>
        </w:rPr>
      </w:pPr>
    </w:p>
    <w:p w14:paraId="6C43914F" w14:textId="77777777" w:rsidR="00000000" w:rsidRDefault="00E52DD3">
      <w:pPr>
        <w:pStyle w:val="a"/>
        <w:rPr>
          <w:rFonts w:hint="cs"/>
          <w:rtl/>
        </w:rPr>
      </w:pPr>
      <w:r>
        <w:rPr>
          <w:rFonts w:hint="cs"/>
          <w:rtl/>
        </w:rPr>
        <w:t>אני רוצה להודות לסגן השר מיכאל רצון על כך שחיכה באמת בסבלנות רבה, ואני מציע גם למזכירו</w:t>
      </w:r>
      <w:r>
        <w:rPr>
          <w:rFonts w:hint="cs"/>
          <w:rtl/>
        </w:rPr>
        <w:t>ת הכנסת וגם אקח זאת על עצמי, שאם שר או סגן שר מטעמו צריך להשיב על שתי שאילתות, לא צריך לשים את הנושא במקום האחרון בסדר-היום. בהחלט אפשר לשלב את זה במרכז היום, כאשר נמצאים פה גם כל חברי הכנסת. אם כי, כל זמן שישיבת הכנסת אינה נעולה, חברי הכנסת אמורים להיות כ</w:t>
      </w:r>
      <w:r>
        <w:rPr>
          <w:rFonts w:hint="cs"/>
          <w:rtl/>
        </w:rPr>
        <w:t>אן. אני מאוד מודה לסגן השר ומברך אותו. נא להמציא לפרוטוקול את התשובות. אני מברך אותו על כך שהשיב בפעם הראשונה על שאילתות.</w:t>
      </w:r>
    </w:p>
    <w:p w14:paraId="772A83D3" w14:textId="77777777" w:rsidR="00000000" w:rsidRDefault="00E52DD3">
      <w:pPr>
        <w:pStyle w:val="a"/>
        <w:rPr>
          <w:rFonts w:hint="cs"/>
          <w:rtl/>
        </w:rPr>
      </w:pPr>
    </w:p>
    <w:p w14:paraId="351026DF" w14:textId="77777777" w:rsidR="00000000" w:rsidRDefault="00E52DD3">
      <w:pPr>
        <w:pStyle w:val="a"/>
        <w:rPr>
          <w:rFonts w:hint="cs"/>
          <w:rtl/>
        </w:rPr>
      </w:pPr>
      <w:r>
        <w:rPr>
          <w:rFonts w:hint="cs"/>
          <w:rtl/>
        </w:rPr>
        <w:t>רבותי חברי הכנסת, תם סדר-היום. ישיבת הכנסת הבאה תתקיים ביום שני, כ"ד באייר התשס"ג, 26 במאי 2003. הישיבה תחל בשעה 10:00 ותתקיים ברצף ס</w:t>
      </w:r>
      <w:r>
        <w:rPr>
          <w:rFonts w:hint="cs"/>
          <w:rtl/>
        </w:rPr>
        <w:t>ביב השעון בימים שני, שלישי, רביעי וגם חמישי שלאחר מכן, עד תום הדיון וההצבעה בהצעת חוק התוכנית להבראת כלכלת ישראל. ובכן, סדר-היום בשבוע הבא מיוחד כולו לתוכנית הכלכלית, לדיון בהסתייגויות, והוא יחל ביום שני, כ"ד באייר. מובן שאם תוגשנה הצעות אי-אמון, ואם הסיעו</w:t>
      </w:r>
      <w:r>
        <w:rPr>
          <w:rFonts w:hint="cs"/>
          <w:rtl/>
        </w:rPr>
        <w:t xml:space="preserve">ת שהגישו את הצעות האי-אמון לא תחזורנה בהן, קודם לכן, בשעה 10:00 תתחיל הכנסת את ישיבתה כמצווה על-פי התקנון בדיון ובהצבעות על האי-אמון. </w:t>
      </w:r>
    </w:p>
    <w:p w14:paraId="47AFFE2C" w14:textId="77777777" w:rsidR="00000000" w:rsidRDefault="00E52DD3">
      <w:pPr>
        <w:pStyle w:val="a"/>
        <w:rPr>
          <w:rFonts w:hint="cs"/>
          <w:rtl/>
        </w:rPr>
      </w:pPr>
    </w:p>
    <w:p w14:paraId="45B6AA90" w14:textId="77777777" w:rsidR="00000000" w:rsidRDefault="00E52DD3">
      <w:pPr>
        <w:pStyle w:val="a"/>
        <w:rPr>
          <w:rFonts w:hint="cs"/>
          <w:rtl/>
        </w:rPr>
      </w:pPr>
      <w:r>
        <w:rPr>
          <w:rFonts w:hint="cs"/>
          <w:rtl/>
        </w:rPr>
        <w:t>תם סדר-היום. הישיבה נעולה.</w:t>
      </w:r>
    </w:p>
    <w:p w14:paraId="0BBA2238" w14:textId="77777777" w:rsidR="00000000" w:rsidRDefault="00E52DD3">
      <w:pPr>
        <w:pStyle w:val="a"/>
        <w:ind w:firstLine="0"/>
        <w:rPr>
          <w:rFonts w:hint="cs"/>
          <w:rtl/>
        </w:rPr>
      </w:pPr>
    </w:p>
    <w:p w14:paraId="7EBF71E4" w14:textId="77777777" w:rsidR="00000000" w:rsidRDefault="00E52DD3">
      <w:pPr>
        <w:pStyle w:val="a"/>
        <w:ind w:firstLine="0"/>
        <w:jc w:val="center"/>
        <w:rPr>
          <w:rFonts w:hint="cs"/>
          <w:b/>
          <w:bCs/>
          <w:rtl/>
        </w:rPr>
      </w:pPr>
    </w:p>
    <w:p w14:paraId="118136D6" w14:textId="77777777" w:rsidR="00000000" w:rsidRDefault="00E52DD3">
      <w:pPr>
        <w:pStyle w:val="a"/>
        <w:ind w:firstLine="0"/>
        <w:jc w:val="center"/>
        <w:rPr>
          <w:rFonts w:hint="cs"/>
          <w:rtl/>
        </w:rPr>
      </w:pPr>
      <w:r>
        <w:rPr>
          <w:rFonts w:hint="cs"/>
          <w:rtl/>
        </w:rPr>
        <w:t>הישיבה ננעלה בשעה 19:45.</w:t>
      </w:r>
    </w:p>
    <w:p w14:paraId="25215EB9" w14:textId="77777777" w:rsidR="00000000" w:rsidRDefault="00E52DD3">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A4176" w14:textId="77777777" w:rsidR="00000000" w:rsidRDefault="00E52DD3">
      <w:r>
        <w:separator/>
      </w:r>
    </w:p>
  </w:endnote>
  <w:endnote w:type="continuationSeparator" w:id="0">
    <w:p w14:paraId="2F9F11B1" w14:textId="77777777" w:rsidR="00000000" w:rsidRDefault="00E5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F8463" w14:textId="77777777" w:rsidR="00000000" w:rsidRDefault="00E52DD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42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260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BB4C7" w14:textId="77777777" w:rsidR="00000000" w:rsidRDefault="00E52DD3">
      <w:r>
        <w:separator/>
      </w:r>
    </w:p>
  </w:footnote>
  <w:footnote w:type="continuationSeparator" w:id="0">
    <w:p w14:paraId="469D1F87" w14:textId="77777777" w:rsidR="00000000" w:rsidRDefault="00E52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43A30A0C"/>
    <w:multiLevelType w:val="hybridMultilevel"/>
    <w:tmpl w:val="CAB885B0"/>
    <w:lvl w:ilvl="0" w:tplc="0E1207CE">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485B0B81"/>
    <w:multiLevelType w:val="hybridMultilevel"/>
    <w:tmpl w:val="2146E1B8"/>
    <w:lvl w:ilvl="0" w:tplc="C2F49FBA">
      <w:start w:val="1"/>
      <w:numFmt w:val="hebrew1"/>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3" w15:restartNumberingAfterBreak="0">
    <w:nsid w:val="5E523FAF"/>
    <w:multiLevelType w:val="hybridMultilevel"/>
    <w:tmpl w:val="7F461D5A"/>
    <w:lvl w:ilvl="0" w:tplc="61940224">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4" w15:restartNumberingAfterBreak="0">
    <w:nsid w:val="713A1CAF"/>
    <w:multiLevelType w:val="hybridMultilevel"/>
    <w:tmpl w:val="BC825310"/>
    <w:lvl w:ilvl="0" w:tplc="69345CA6">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5" w15:restartNumberingAfterBreak="0">
    <w:nsid w:val="757C6ABA"/>
    <w:multiLevelType w:val="hybridMultilevel"/>
    <w:tmpl w:val="2B0A6980"/>
    <w:lvl w:ilvl="0" w:tplc="AE38309C">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6" w15:restartNumberingAfterBreak="0">
    <w:nsid w:val="78256F03"/>
    <w:multiLevelType w:val="hybridMultilevel"/>
    <w:tmpl w:val="5920B004"/>
    <w:lvl w:ilvl="0" w:tplc="D6120A46">
      <w:start w:val="1"/>
      <w:numFmt w:val="decimal"/>
      <w:lvlText w:val="%1."/>
      <w:lvlJc w:val="left"/>
      <w:pPr>
        <w:tabs>
          <w:tab w:val="num" w:pos="1185"/>
        </w:tabs>
        <w:ind w:left="1185" w:right="1185" w:hanging="360"/>
      </w:pPr>
      <w:rPr>
        <w:rFonts w:hint="cs"/>
      </w:rPr>
    </w:lvl>
    <w:lvl w:ilvl="1" w:tplc="040D0019">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num w:numId="1">
    <w:abstractNumId w:val="0"/>
  </w:num>
  <w:num w:numId="2">
    <w:abstractNumId w:val="6"/>
  </w:num>
  <w:num w:numId="3">
    <w:abstractNumId w:val="4"/>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1434_1-52.doc"/>
    <w:docVar w:name="Position" w:val="Merged1-52"/>
    <w:docVar w:name="Queue" w:val="1-52"/>
    <w:docVar w:name="SaveYN" w:val="N"/>
    <w:docVar w:name="Session" w:val="11434"/>
    <w:docVar w:name="SessionDate" w:val="21/05/03"/>
    <w:docVar w:name="SpeakersNum" w:val="0"/>
    <w:docVar w:name="StartMode" w:val="4"/>
  </w:docVars>
  <w:rsids>
    <w:rsidRoot w:val="00E52DD3"/>
    <w:rsid w:val="00E52D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6B06A"/>
  <w15:chartTrackingRefBased/>
  <w15:docId w15:val="{55FF8471-F70A-44B6-8493-7B3BF0C4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spacing w:line="360" w:lineRule="auto"/>
      <w:outlineLvl w:val="0"/>
    </w:pPr>
    <w:rPr>
      <w:rFonts w:cs="Times New Roman"/>
      <w:sz w:val="28"/>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BodyTextIndent2">
    <w:name w:val="Body Text Indent 2"/>
    <w:basedOn w:val="Normal"/>
    <w:semiHidden/>
    <w:pPr>
      <w:bidi/>
      <w:spacing w:line="360" w:lineRule="auto"/>
      <w:ind w:left="26" w:firstLine="540"/>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49623</Words>
  <Characters>282856</Characters>
  <Application>Microsoft Office Word</Application>
  <DocSecurity>0</DocSecurity>
  <Lines>2357</Lines>
  <Paragraphs>663</Paragraphs>
  <ScaleCrop>false</ScaleCrop>
  <HeadingPairs>
    <vt:vector size="2" baseType="variant">
      <vt:variant>
        <vt:lpstr>שם</vt:lpstr>
      </vt:variant>
      <vt:variant>
        <vt:i4>1</vt:i4>
      </vt:variant>
    </vt:vector>
  </HeadingPairs>
  <TitlesOfParts>
    <vt:vector size="1" baseType="lpstr">
      <vt:lpstr>חוב'  ט'</vt:lpstr>
    </vt:vector>
  </TitlesOfParts>
  <Company>EDS</Company>
  <LinksUpToDate>false</LinksUpToDate>
  <CharactersWithSpaces>331816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24 מתאריך 21/05/2003</dc:title>
  <dc:subject/>
  <dc:creator>lan_knesset\beni</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24.0000000000000</vt:lpwstr>
  </property>
  <property fmtid="{D5CDD505-2E9C-101B-9397-08002B2CF9AE}" pid="4" name="Nose">
    <vt:lpwstr>_x000d_
</vt:lpwstr>
  </property>
  <property fmtid="{D5CDD505-2E9C-101B-9397-08002B2CF9AE}" pid="5" name="TaarichYeshiva">
    <vt:lpwstr>2003-05-21T00:00:00Z</vt:lpwstr>
  </property>
  <property fmtid="{D5CDD505-2E9C-101B-9397-08002B2CF9AE}" pid="6" name="Tor">
    <vt:lpwstr>1-52</vt:lpwstr>
  </property>
  <property fmtid="{D5CDD505-2E9C-101B-9397-08002B2CF9AE}" pid="7" name="סימוכין">
    <vt:i4>2646304</vt:i4>
  </property>
  <property fmtid="{D5CDD505-2E9C-101B-9397-08002B2CF9AE}" pid="8" name="תאריך המסמך">
    <vt:filetime>2004-07-26T00:00:00Z</vt:filetime>
  </property>
  <property fmtid="{D5CDD505-2E9C-101B-9397-08002B2CF9AE}" pid="9" name="CodeProfile">
    <vt:lpwstr>136.000000000000</vt:lpwstr>
  </property>
  <property fmtid="{D5CDD505-2E9C-101B-9397-08002B2CF9AE}" pid="10" name="AutoNumber">
    <vt:lpwstr>2646304</vt:lpwstr>
  </property>
  <property fmtid="{D5CDD505-2E9C-101B-9397-08002B2CF9AE}" pid="11" name="SDDocDate">
    <vt:lpwstr>2004-07-26T00:00:00Z</vt:lpwstr>
  </property>
  <property fmtid="{D5CDD505-2E9C-101B-9397-08002B2CF9AE}" pid="12" name="SDHebDate">
    <vt:lpwstr>ח' באב, התשס"ד</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