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5E9C6" w14:textId="77777777" w:rsidR="00000000" w:rsidRDefault="00DD00E1">
      <w:pPr>
        <w:pStyle w:val="a0"/>
        <w:jc w:val="center"/>
        <w:rPr>
          <w:rtl/>
        </w:rPr>
      </w:pPr>
      <w:r>
        <w:rPr>
          <w:rFonts w:hint="eastAsia"/>
          <w:bCs/>
          <w:szCs w:val="36"/>
          <w:u w:val="single"/>
          <w:rtl/>
        </w:rPr>
        <w:t>תוכן</w:t>
      </w:r>
      <w:r>
        <w:rPr>
          <w:bCs/>
          <w:szCs w:val="36"/>
          <w:u w:val="single"/>
          <w:rtl/>
        </w:rPr>
        <w:t xml:space="preserve">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DC63D0D" w14:textId="77777777" w:rsidR="00000000" w:rsidRDefault="00DD00E1">
      <w:pPr>
        <w:pStyle w:val="TOC1"/>
        <w:tabs>
          <w:tab w:val="right" w:leader="dot" w:pos="8296"/>
        </w:tabs>
        <w:rPr>
          <w:rFonts w:ascii="Times New Roman" w:hAnsi="Times New Roman" w:cs="Times New Roman"/>
          <w:sz w:val="24"/>
          <w:szCs w:val="24"/>
        </w:rPr>
      </w:pPr>
      <w:r>
        <w:rPr>
          <w:rtl/>
        </w:rPr>
        <w:t>שאילתות בעל-פה</w:t>
      </w:r>
      <w:r>
        <w:tab/>
      </w:r>
      <w:r>
        <w:fldChar w:fldCharType="begin"/>
      </w:r>
      <w:r>
        <w:instrText xml:space="preserve"> PAGEREF _Toc67028514 \h </w:instrText>
      </w:r>
      <w:r>
        <w:fldChar w:fldCharType="separate"/>
      </w:r>
      <w:r>
        <w:t>6</w:t>
      </w:r>
      <w:r>
        <w:fldChar w:fldCharType="end"/>
      </w:r>
    </w:p>
    <w:p w14:paraId="6921054B" w14:textId="77777777" w:rsidR="00000000" w:rsidRDefault="00DD00E1">
      <w:pPr>
        <w:pStyle w:val="TOC1"/>
        <w:tabs>
          <w:tab w:val="right" w:leader="dot" w:pos="8296"/>
        </w:tabs>
        <w:rPr>
          <w:rFonts w:ascii="Times New Roman" w:hAnsi="Times New Roman" w:cs="Times New Roman"/>
          <w:sz w:val="24"/>
          <w:szCs w:val="24"/>
        </w:rPr>
      </w:pPr>
      <w:r>
        <w:t xml:space="preserve">74. </w:t>
      </w:r>
      <w:r>
        <w:rPr>
          <w:rtl/>
        </w:rPr>
        <w:t>תקצוב מוסדות חרדיים</w:t>
      </w:r>
      <w:r>
        <w:tab/>
      </w:r>
      <w:r>
        <w:fldChar w:fldCharType="begin"/>
      </w:r>
      <w:r>
        <w:instrText xml:space="preserve"> PAGEREF _Toc67028515 \h </w:instrText>
      </w:r>
      <w:r>
        <w:fldChar w:fldCharType="separate"/>
      </w:r>
      <w:r>
        <w:t>6</w:t>
      </w:r>
      <w:r>
        <w:fldChar w:fldCharType="end"/>
      </w:r>
    </w:p>
    <w:p w14:paraId="32D50BE7" w14:textId="77777777" w:rsidR="00000000" w:rsidRDefault="00DD00E1">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_Toc67028516 \h </w:instrText>
      </w:r>
      <w:r>
        <w:fldChar w:fldCharType="separate"/>
      </w:r>
      <w:r>
        <w:t>6</w:t>
      </w:r>
      <w:r>
        <w:fldChar w:fldCharType="end"/>
      </w:r>
    </w:p>
    <w:p w14:paraId="323667D9" w14:textId="77777777" w:rsidR="00000000" w:rsidRDefault="00DD00E1">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w:instrText>
      </w:r>
      <w:r>
        <w:instrText xml:space="preserve">c67028517 \h </w:instrText>
      </w:r>
      <w:r>
        <w:fldChar w:fldCharType="separate"/>
      </w:r>
      <w:r>
        <w:t>7</w:t>
      </w:r>
      <w:r>
        <w:fldChar w:fldCharType="end"/>
      </w:r>
    </w:p>
    <w:p w14:paraId="6C3ABBE2" w14:textId="77777777" w:rsidR="00000000" w:rsidRDefault="00DD00E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_Toc67028518 \h </w:instrText>
      </w:r>
      <w:r>
        <w:fldChar w:fldCharType="separate"/>
      </w:r>
      <w:r>
        <w:t>8</w:t>
      </w:r>
      <w:r>
        <w:fldChar w:fldCharType="end"/>
      </w:r>
    </w:p>
    <w:p w14:paraId="2446B4F4" w14:textId="77777777" w:rsidR="00000000" w:rsidRDefault="00DD00E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_Toc67028519 \h </w:instrText>
      </w:r>
      <w:r>
        <w:fldChar w:fldCharType="separate"/>
      </w:r>
      <w:r>
        <w:t>9</w:t>
      </w:r>
      <w:r>
        <w:fldChar w:fldCharType="end"/>
      </w:r>
    </w:p>
    <w:p w14:paraId="4798C530" w14:textId="77777777" w:rsidR="00000000" w:rsidRDefault="00DD00E1">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_Toc67028520 \h </w:instrText>
      </w:r>
      <w:r>
        <w:fldChar w:fldCharType="separate"/>
      </w:r>
      <w:r>
        <w:t>10</w:t>
      </w:r>
      <w:r>
        <w:fldChar w:fldCharType="end"/>
      </w:r>
    </w:p>
    <w:p w14:paraId="4AD1A664" w14:textId="77777777" w:rsidR="00000000" w:rsidRDefault="00DD00E1">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_Toc67028521 \h </w:instrText>
      </w:r>
      <w:r>
        <w:fldChar w:fldCharType="separate"/>
      </w:r>
      <w:r>
        <w:t>10</w:t>
      </w:r>
      <w:r>
        <w:fldChar w:fldCharType="end"/>
      </w:r>
    </w:p>
    <w:p w14:paraId="67E93001" w14:textId="77777777" w:rsidR="00000000" w:rsidRDefault="00DD00E1">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w:t>
      </w:r>
      <w:r>
        <w:rPr>
          <w:rtl/>
        </w:rPr>
        <w:t>חון זאב בוים:</w:t>
      </w:r>
      <w:r>
        <w:tab/>
      </w:r>
      <w:r>
        <w:fldChar w:fldCharType="begin"/>
      </w:r>
      <w:r>
        <w:instrText xml:space="preserve"> PAGEREF _Toc67028522 \h </w:instrText>
      </w:r>
      <w:r>
        <w:fldChar w:fldCharType="separate"/>
      </w:r>
      <w:r>
        <w:t>12</w:t>
      </w:r>
      <w:r>
        <w:fldChar w:fldCharType="end"/>
      </w:r>
    </w:p>
    <w:p w14:paraId="77E382DB" w14:textId="77777777" w:rsidR="00000000" w:rsidRDefault="00DD00E1">
      <w:pPr>
        <w:pStyle w:val="TOC1"/>
        <w:tabs>
          <w:tab w:val="right" w:leader="dot" w:pos="8296"/>
        </w:tabs>
        <w:rPr>
          <w:rFonts w:ascii="Times New Roman" w:hAnsi="Times New Roman" w:cs="Times New Roman"/>
          <w:sz w:val="24"/>
          <w:szCs w:val="24"/>
        </w:rPr>
      </w:pPr>
      <w:r>
        <w:t xml:space="preserve">73. </w:t>
      </w:r>
      <w:r>
        <w:rPr>
          <w:rtl/>
        </w:rPr>
        <w:t>אספקת אפודים קרמיים ליחידות קרביות</w:t>
      </w:r>
      <w:r>
        <w:tab/>
      </w:r>
      <w:r>
        <w:fldChar w:fldCharType="begin"/>
      </w:r>
      <w:r>
        <w:instrText xml:space="preserve"> PAGEREF _Toc67028523 \h </w:instrText>
      </w:r>
      <w:r>
        <w:fldChar w:fldCharType="separate"/>
      </w:r>
      <w:r>
        <w:t>12</w:t>
      </w:r>
      <w:r>
        <w:fldChar w:fldCharType="end"/>
      </w:r>
    </w:p>
    <w:p w14:paraId="6E200C5C" w14:textId="77777777" w:rsidR="00000000" w:rsidRDefault="00DD00E1">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_Toc67028524 \h </w:instrText>
      </w:r>
      <w:r>
        <w:fldChar w:fldCharType="separate"/>
      </w:r>
      <w:r>
        <w:t>13</w:t>
      </w:r>
      <w:r>
        <w:fldChar w:fldCharType="end"/>
      </w:r>
    </w:p>
    <w:p w14:paraId="5E87088D" w14:textId="77777777" w:rsidR="00000000" w:rsidRDefault="00DD00E1">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_Toc67028525 \h </w:instrText>
      </w:r>
      <w:r>
        <w:fldChar w:fldCharType="separate"/>
      </w:r>
      <w:r>
        <w:t>14</w:t>
      </w:r>
      <w:r>
        <w:fldChar w:fldCharType="end"/>
      </w:r>
    </w:p>
    <w:p w14:paraId="7D5FEF0C" w14:textId="77777777" w:rsidR="00000000" w:rsidRDefault="00DD00E1">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w:t>
      </w:r>
      <w:r>
        <w:t xml:space="preserve"> </w:t>
      </w:r>
      <w:r>
        <w:rPr>
          <w:rtl/>
        </w:rPr>
        <w:t>זאב בוים:</w:t>
      </w:r>
      <w:r>
        <w:tab/>
      </w:r>
      <w:r>
        <w:fldChar w:fldCharType="begin"/>
      </w:r>
      <w:r>
        <w:instrText xml:space="preserve"> PAGEREF</w:instrText>
      </w:r>
      <w:r>
        <w:instrText xml:space="preserve"> _Toc67028526 \h </w:instrText>
      </w:r>
      <w:r>
        <w:fldChar w:fldCharType="separate"/>
      </w:r>
      <w:r>
        <w:t>14</w:t>
      </w:r>
      <w:r>
        <w:fldChar w:fldCharType="end"/>
      </w:r>
    </w:p>
    <w:p w14:paraId="646299CA" w14:textId="77777777" w:rsidR="00000000" w:rsidRDefault="00DD00E1">
      <w:pPr>
        <w:pStyle w:val="TOC1"/>
        <w:tabs>
          <w:tab w:val="right" w:leader="dot" w:pos="8296"/>
        </w:tabs>
        <w:rPr>
          <w:rFonts w:ascii="Times New Roman" w:hAnsi="Times New Roman" w:cs="Times New Roman"/>
          <w:sz w:val="24"/>
          <w:szCs w:val="24"/>
        </w:rPr>
      </w:pPr>
      <w:r>
        <w:rPr>
          <w:rtl/>
        </w:rPr>
        <w:t>הצעת חוק</w:t>
      </w:r>
      <w:r>
        <w:t xml:space="preserve"> </w:t>
      </w:r>
      <w:r>
        <w:rPr>
          <w:rtl/>
        </w:rPr>
        <w:t>חסינות חברי</w:t>
      </w:r>
      <w:r>
        <w:t xml:space="preserve"> </w:t>
      </w:r>
      <w:r>
        <w:rPr>
          <w:rtl/>
        </w:rPr>
        <w:t>הכנסת,</w:t>
      </w:r>
      <w:r>
        <w:t xml:space="preserve"> </w:t>
      </w:r>
      <w:r>
        <w:rPr>
          <w:rtl/>
        </w:rPr>
        <w:t xml:space="preserve">זכויותיהם וחובותיהם </w:t>
      </w:r>
      <w:r>
        <w:t xml:space="preserve"> (</w:t>
      </w:r>
      <w:r>
        <w:rPr>
          <w:rtl/>
        </w:rPr>
        <w:t>תיקון - איסור כהונה כנבחר ציבור), התשס"ג-2003</w:t>
      </w:r>
      <w:r>
        <w:tab/>
      </w:r>
      <w:r>
        <w:fldChar w:fldCharType="begin"/>
      </w:r>
      <w:r>
        <w:instrText xml:space="preserve"> PAGEREF _Toc67028527 \h </w:instrText>
      </w:r>
      <w:r>
        <w:fldChar w:fldCharType="separate"/>
      </w:r>
      <w:r>
        <w:t>16</w:t>
      </w:r>
      <w:r>
        <w:fldChar w:fldCharType="end"/>
      </w:r>
    </w:p>
    <w:p w14:paraId="35B2D318" w14:textId="77777777" w:rsidR="00000000" w:rsidRDefault="00DD00E1">
      <w:pPr>
        <w:pStyle w:val="TOC1"/>
        <w:tabs>
          <w:tab w:val="right" w:leader="dot" w:pos="8296"/>
        </w:tabs>
        <w:rPr>
          <w:rFonts w:ascii="Times New Roman" w:hAnsi="Times New Roman" w:cs="Times New Roman"/>
          <w:sz w:val="24"/>
          <w:szCs w:val="24"/>
        </w:rPr>
      </w:pPr>
      <w:r>
        <w:t>(</w:t>
      </w:r>
      <w:r>
        <w:rPr>
          <w:rtl/>
        </w:rPr>
        <w:t>הצעת חבר הכנסת חמי דורון</w:t>
      </w:r>
      <w:r>
        <w:t>)</w:t>
      </w:r>
      <w:r>
        <w:tab/>
      </w:r>
      <w:r>
        <w:fldChar w:fldCharType="begin"/>
      </w:r>
      <w:r>
        <w:instrText xml:space="preserve"> PAGEREF _Toc67028528 \h </w:instrText>
      </w:r>
      <w:r>
        <w:fldChar w:fldCharType="separate"/>
      </w:r>
      <w:r>
        <w:t>16</w:t>
      </w:r>
      <w:r>
        <w:fldChar w:fldCharType="end"/>
      </w:r>
    </w:p>
    <w:p w14:paraId="28590B19" w14:textId="77777777" w:rsidR="00000000" w:rsidRDefault="00DD00E1">
      <w:pPr>
        <w:pStyle w:val="TOC2"/>
        <w:tabs>
          <w:tab w:val="right" w:leader="dot" w:pos="8296"/>
        </w:tabs>
        <w:ind w:right="0"/>
        <w:rPr>
          <w:rFonts w:ascii="Times New Roman" w:hAnsi="Times New Roman" w:cs="Times New Roman"/>
          <w:sz w:val="24"/>
          <w:szCs w:val="24"/>
        </w:rPr>
      </w:pPr>
      <w:r>
        <w:rPr>
          <w:rtl/>
        </w:rPr>
        <w:t>חמי דורון (שינוי):</w:t>
      </w:r>
      <w:r>
        <w:tab/>
      </w:r>
      <w:r>
        <w:fldChar w:fldCharType="begin"/>
      </w:r>
      <w:r>
        <w:instrText xml:space="preserve"> PAGEREF _Toc67028529 \h </w:instrText>
      </w:r>
      <w:r>
        <w:fldChar w:fldCharType="separate"/>
      </w:r>
      <w:r>
        <w:t>16</w:t>
      </w:r>
      <w:r>
        <w:fldChar w:fldCharType="end"/>
      </w:r>
    </w:p>
    <w:p w14:paraId="7B0B8D94" w14:textId="77777777" w:rsidR="00000000" w:rsidRDefault="00DD00E1">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_Toc67028530 \h </w:instrText>
      </w:r>
      <w:r>
        <w:fldChar w:fldCharType="separate"/>
      </w:r>
      <w:r>
        <w:t>19</w:t>
      </w:r>
      <w:r>
        <w:fldChar w:fldCharType="end"/>
      </w:r>
    </w:p>
    <w:p w14:paraId="05435C42" w14:textId="77777777" w:rsidR="00000000" w:rsidRDefault="00DD00E1">
      <w:pPr>
        <w:pStyle w:val="TOC1"/>
        <w:tabs>
          <w:tab w:val="right" w:leader="dot" w:pos="8296"/>
        </w:tabs>
        <w:rPr>
          <w:rFonts w:ascii="Times New Roman" w:hAnsi="Times New Roman" w:cs="Times New Roman"/>
          <w:sz w:val="24"/>
          <w:szCs w:val="24"/>
        </w:rPr>
      </w:pPr>
      <w:r>
        <w:rPr>
          <w:rtl/>
        </w:rPr>
        <w:t>הצעת חוק</w:t>
      </w:r>
      <w:r>
        <w:t xml:space="preserve"> </w:t>
      </w:r>
      <w:r>
        <w:rPr>
          <w:rtl/>
        </w:rPr>
        <w:t>חסינות חברי</w:t>
      </w:r>
      <w:r>
        <w:t xml:space="preserve"> </w:t>
      </w:r>
      <w:r>
        <w:rPr>
          <w:rtl/>
        </w:rPr>
        <w:t xml:space="preserve">הכנסת, זכויותיהם וחובותיהם </w:t>
      </w:r>
      <w:r>
        <w:t xml:space="preserve"> (</w:t>
      </w:r>
      <w:r>
        <w:rPr>
          <w:rtl/>
        </w:rPr>
        <w:t>תיקון - איסור לכהן), התשס"ג-2003</w:t>
      </w:r>
      <w:r>
        <w:tab/>
      </w:r>
      <w:r>
        <w:fldChar w:fldCharType="begin"/>
      </w:r>
      <w:r>
        <w:instrText xml:space="preserve"> PAGEREF _Toc67028531 \h </w:instrText>
      </w:r>
      <w:r>
        <w:fldChar w:fldCharType="separate"/>
      </w:r>
      <w:r>
        <w:t>22</w:t>
      </w:r>
      <w:r>
        <w:fldChar w:fldCharType="end"/>
      </w:r>
    </w:p>
    <w:p w14:paraId="0436FC43" w14:textId="77777777" w:rsidR="00000000" w:rsidRDefault="00DD00E1">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_Toc67028532 \h </w:instrText>
      </w:r>
      <w:r>
        <w:fldChar w:fldCharType="separate"/>
      </w:r>
      <w:r>
        <w:t>22</w:t>
      </w:r>
      <w:r>
        <w:fldChar w:fldCharType="end"/>
      </w:r>
    </w:p>
    <w:p w14:paraId="4C78573A" w14:textId="77777777" w:rsidR="00000000" w:rsidRDefault="00DD00E1">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w:t>
      </w:r>
      <w:r>
        <w:rPr>
          <w:rtl/>
        </w:rPr>
        <w:t>ראל ביתנו):</w:t>
      </w:r>
      <w:r>
        <w:tab/>
      </w:r>
      <w:r>
        <w:fldChar w:fldCharType="begin"/>
      </w:r>
      <w:r>
        <w:instrText xml:space="preserve"> PAGEREF _Toc67028533 \h </w:instrText>
      </w:r>
      <w:r>
        <w:fldChar w:fldCharType="separate"/>
      </w:r>
      <w:r>
        <w:t>23</w:t>
      </w:r>
      <w:r>
        <w:fldChar w:fldCharType="end"/>
      </w:r>
    </w:p>
    <w:p w14:paraId="3FB73173" w14:textId="77777777" w:rsidR="00000000" w:rsidRDefault="00DD00E1">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חסינות חברי הכנסת, זכויותיהם וחובותיהם </w:t>
      </w:r>
      <w:r>
        <w:t xml:space="preserve"> (</w:t>
      </w:r>
      <w:r>
        <w:rPr>
          <w:rtl/>
        </w:rPr>
        <w:t>תיקון - איסור לכהן כנבחר ציבור), התשס"ג-2003</w:t>
      </w:r>
      <w:r>
        <w:tab/>
      </w:r>
      <w:r>
        <w:fldChar w:fldCharType="begin"/>
      </w:r>
      <w:r>
        <w:instrText xml:space="preserve"> PAGEREF _Toc67028534 \h </w:instrText>
      </w:r>
      <w:r>
        <w:fldChar w:fldCharType="separate"/>
      </w:r>
      <w:r>
        <w:t>24</w:t>
      </w:r>
      <w:r>
        <w:fldChar w:fldCharType="end"/>
      </w:r>
    </w:p>
    <w:p w14:paraId="71F0D966" w14:textId="77777777" w:rsidR="00000000" w:rsidRDefault="00DD00E1">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_Toc67028535 \h </w:instrText>
      </w:r>
      <w:r>
        <w:fldChar w:fldCharType="separate"/>
      </w:r>
      <w:r>
        <w:t>24</w:t>
      </w:r>
      <w:r>
        <w:fldChar w:fldCharType="end"/>
      </w:r>
    </w:p>
    <w:p w14:paraId="3FD108FA" w14:textId="77777777" w:rsidR="00000000" w:rsidRDefault="00DD00E1">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w:instrText>
      </w:r>
      <w:r>
        <w:instrText xml:space="preserve">oc67028536 \h </w:instrText>
      </w:r>
      <w:r>
        <w:fldChar w:fldCharType="separate"/>
      </w:r>
      <w:r>
        <w:t>27</w:t>
      </w:r>
      <w:r>
        <w:fldChar w:fldCharType="end"/>
      </w:r>
    </w:p>
    <w:p w14:paraId="51524073" w14:textId="77777777" w:rsidR="00000000" w:rsidRDefault="00DD00E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_Toc67028537 \h </w:instrText>
      </w:r>
      <w:r>
        <w:fldChar w:fldCharType="separate"/>
      </w:r>
      <w:r>
        <w:t>32</w:t>
      </w:r>
      <w:r>
        <w:fldChar w:fldCharType="end"/>
      </w:r>
    </w:p>
    <w:p w14:paraId="5B7F6F9D" w14:textId="77777777" w:rsidR="00000000" w:rsidRDefault="00DD00E1">
      <w:pPr>
        <w:pStyle w:val="TOC2"/>
        <w:tabs>
          <w:tab w:val="right" w:leader="dot" w:pos="8296"/>
        </w:tabs>
        <w:ind w:right="0"/>
        <w:rPr>
          <w:rFonts w:ascii="Times New Roman" w:hAnsi="Times New Roman" w:cs="Times New Roman"/>
          <w:sz w:val="24"/>
          <w:szCs w:val="24"/>
        </w:rPr>
      </w:pPr>
      <w:r>
        <w:rPr>
          <w:rtl/>
        </w:rPr>
        <w:t>אבשלום וילן (מרצ):</w:t>
      </w:r>
      <w:r>
        <w:tab/>
      </w:r>
      <w:r>
        <w:fldChar w:fldCharType="begin"/>
      </w:r>
      <w:r>
        <w:instrText xml:space="preserve"> PAGEREF _Toc67028538 \h </w:instrText>
      </w:r>
      <w:r>
        <w:fldChar w:fldCharType="separate"/>
      </w:r>
      <w:r>
        <w:t>36</w:t>
      </w:r>
      <w:r>
        <w:fldChar w:fldCharType="end"/>
      </w:r>
    </w:p>
    <w:p w14:paraId="42E9D332" w14:textId="77777777" w:rsidR="00000000" w:rsidRDefault="00DD00E1">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_Toc67028539 \h </w:instrText>
      </w:r>
      <w:r>
        <w:fldChar w:fldCharType="separate"/>
      </w:r>
      <w:r>
        <w:t>39</w:t>
      </w:r>
      <w:r>
        <w:fldChar w:fldCharType="end"/>
      </w:r>
    </w:p>
    <w:p w14:paraId="1F57F3FE" w14:textId="77777777" w:rsidR="00000000" w:rsidRDefault="00DD00E1">
      <w:pPr>
        <w:pStyle w:val="TOC2"/>
        <w:tabs>
          <w:tab w:val="right" w:leader="dot" w:pos="8296"/>
        </w:tabs>
        <w:ind w:right="0"/>
        <w:rPr>
          <w:rFonts w:ascii="Times New Roman" w:hAnsi="Times New Roman" w:cs="Times New Roman"/>
          <w:sz w:val="24"/>
          <w:szCs w:val="24"/>
        </w:rPr>
      </w:pPr>
      <w:r>
        <w:rPr>
          <w:rtl/>
        </w:rPr>
        <w:t>חמי דורון (שינוי):</w:t>
      </w:r>
      <w:r>
        <w:tab/>
      </w:r>
      <w:r>
        <w:fldChar w:fldCharType="begin"/>
      </w:r>
      <w:r>
        <w:instrText xml:space="preserve"> PAGEREF _Toc67028540 \h </w:instrText>
      </w:r>
      <w:r>
        <w:fldChar w:fldCharType="separate"/>
      </w:r>
      <w:r>
        <w:t>45</w:t>
      </w:r>
      <w:r>
        <w:fldChar w:fldCharType="end"/>
      </w:r>
    </w:p>
    <w:p w14:paraId="0C380E0D" w14:textId="77777777" w:rsidR="00000000" w:rsidRDefault="00DD00E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w:t>
      </w:r>
      <w:r>
        <w:rPr>
          <w:rtl/>
        </w:rPr>
        <w:t>ה-מימד):</w:t>
      </w:r>
      <w:r>
        <w:tab/>
      </w:r>
      <w:r>
        <w:fldChar w:fldCharType="begin"/>
      </w:r>
      <w:r>
        <w:instrText xml:space="preserve"> PAGEREF _Toc67028541 \h </w:instrText>
      </w:r>
      <w:r>
        <w:fldChar w:fldCharType="separate"/>
      </w:r>
      <w:r>
        <w:t>47</w:t>
      </w:r>
      <w:r>
        <w:fldChar w:fldCharType="end"/>
      </w:r>
    </w:p>
    <w:p w14:paraId="5D7FB3BB" w14:textId="77777777" w:rsidR="00000000" w:rsidRDefault="00DD00E1">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העונשין (תיקון - איסור מכירת מוצרי </w:t>
      </w:r>
      <w:r>
        <w:t xml:space="preserve"> </w:t>
      </w:r>
      <w:r>
        <w:rPr>
          <w:rtl/>
        </w:rPr>
        <w:t>טבק לקטין), התשס"ג-2003</w:t>
      </w:r>
      <w:r>
        <w:tab/>
      </w:r>
      <w:r>
        <w:fldChar w:fldCharType="begin"/>
      </w:r>
      <w:r>
        <w:instrText xml:space="preserve"> PAGEREF _Toc67028542 \h </w:instrText>
      </w:r>
      <w:r>
        <w:fldChar w:fldCharType="separate"/>
      </w:r>
      <w:r>
        <w:t>59</w:t>
      </w:r>
      <w:r>
        <w:fldChar w:fldCharType="end"/>
      </w:r>
    </w:p>
    <w:p w14:paraId="071EF0D1" w14:textId="77777777" w:rsidR="00000000" w:rsidRDefault="00DD00E1">
      <w:pPr>
        <w:pStyle w:val="TOC1"/>
        <w:tabs>
          <w:tab w:val="right" w:leader="dot" w:pos="8296"/>
        </w:tabs>
        <w:rPr>
          <w:rFonts w:ascii="Times New Roman" w:hAnsi="Times New Roman" w:cs="Times New Roman"/>
          <w:sz w:val="24"/>
          <w:szCs w:val="24"/>
        </w:rPr>
      </w:pPr>
      <w:r>
        <w:t>(</w:t>
      </w:r>
      <w:r>
        <w:rPr>
          <w:rtl/>
        </w:rPr>
        <w:t>הצעת חבר הכנסת איוב קרא)</w:t>
      </w:r>
      <w:r>
        <w:tab/>
      </w:r>
      <w:r>
        <w:fldChar w:fldCharType="begin"/>
      </w:r>
      <w:r>
        <w:instrText xml:space="preserve"> PAGEREF _Toc67028543 \h </w:instrText>
      </w:r>
      <w:r>
        <w:fldChar w:fldCharType="separate"/>
      </w:r>
      <w:r>
        <w:t>59</w:t>
      </w:r>
      <w:r>
        <w:fldChar w:fldCharType="end"/>
      </w:r>
    </w:p>
    <w:p w14:paraId="49093A46" w14:textId="77777777" w:rsidR="00000000" w:rsidRDefault="00DD00E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_Toc67028544 \h </w:instrText>
      </w:r>
      <w:r>
        <w:fldChar w:fldCharType="separate"/>
      </w:r>
      <w:r>
        <w:t>60</w:t>
      </w:r>
      <w:r>
        <w:fldChar w:fldCharType="end"/>
      </w:r>
    </w:p>
    <w:p w14:paraId="020D59B0" w14:textId="77777777" w:rsidR="00000000" w:rsidRDefault="00DD00E1">
      <w:pPr>
        <w:pStyle w:val="TOC2"/>
        <w:tabs>
          <w:tab w:val="right" w:leader="dot" w:pos="8296"/>
        </w:tabs>
        <w:ind w:right="0"/>
        <w:rPr>
          <w:rFonts w:ascii="Times New Roman" w:hAnsi="Times New Roman" w:cs="Times New Roman"/>
          <w:sz w:val="24"/>
          <w:szCs w:val="24"/>
        </w:rPr>
      </w:pPr>
      <w:r>
        <w:rPr>
          <w:rtl/>
        </w:rPr>
        <w:t>שר</w:t>
      </w:r>
      <w:r>
        <w:t xml:space="preserve"> </w:t>
      </w:r>
      <w:r>
        <w:rPr>
          <w:rtl/>
        </w:rPr>
        <w:t>הפ</w:t>
      </w:r>
      <w:r>
        <w:rPr>
          <w:rtl/>
        </w:rPr>
        <w:t>נים אברהם פורז:</w:t>
      </w:r>
      <w:r>
        <w:tab/>
      </w:r>
      <w:r>
        <w:fldChar w:fldCharType="begin"/>
      </w:r>
      <w:r>
        <w:instrText xml:space="preserve"> PAGEREF _Toc67028545 \h </w:instrText>
      </w:r>
      <w:r>
        <w:fldChar w:fldCharType="separate"/>
      </w:r>
      <w:r>
        <w:t>62</w:t>
      </w:r>
      <w:r>
        <w:fldChar w:fldCharType="end"/>
      </w:r>
    </w:p>
    <w:p w14:paraId="553668A3" w14:textId="77777777" w:rsidR="00000000" w:rsidRDefault="00DD00E1">
      <w:pPr>
        <w:pStyle w:val="TOC1"/>
        <w:tabs>
          <w:tab w:val="right" w:leader="dot" w:pos="8296"/>
        </w:tabs>
        <w:rPr>
          <w:rFonts w:ascii="Times New Roman" w:hAnsi="Times New Roman" w:cs="Times New Roman"/>
          <w:sz w:val="24"/>
          <w:szCs w:val="24"/>
        </w:rPr>
      </w:pPr>
      <w:r>
        <w:rPr>
          <w:rtl/>
        </w:rPr>
        <w:lastRenderedPageBreak/>
        <w:t>הצעת חוק</w:t>
      </w:r>
      <w:r>
        <w:t xml:space="preserve"> </w:t>
      </w:r>
      <w:r>
        <w:rPr>
          <w:rtl/>
        </w:rPr>
        <w:t xml:space="preserve">האפוטרופוס הכללי </w:t>
      </w:r>
      <w:r>
        <w:t>(</w:t>
      </w:r>
      <w:r>
        <w:rPr>
          <w:rtl/>
        </w:rPr>
        <w:t xml:space="preserve">תיקון - חקירה לשם איתור </w:t>
      </w:r>
      <w:r>
        <w:t xml:space="preserve"> </w:t>
      </w:r>
      <w:r>
        <w:rPr>
          <w:rtl/>
        </w:rPr>
        <w:t>נכסים עזובים), התשס"ג-2003</w:t>
      </w:r>
      <w:r>
        <w:tab/>
      </w:r>
      <w:r>
        <w:fldChar w:fldCharType="begin"/>
      </w:r>
      <w:r>
        <w:instrText xml:space="preserve"> PAGEREF _Toc67028546 \h </w:instrText>
      </w:r>
      <w:r>
        <w:fldChar w:fldCharType="separate"/>
      </w:r>
      <w:r>
        <w:t>64</w:t>
      </w:r>
      <w:r>
        <w:fldChar w:fldCharType="end"/>
      </w:r>
    </w:p>
    <w:p w14:paraId="23591BCC" w14:textId="77777777" w:rsidR="00000000" w:rsidRDefault="00DD00E1">
      <w:pPr>
        <w:pStyle w:val="TOC1"/>
        <w:tabs>
          <w:tab w:val="right" w:leader="dot" w:pos="8296"/>
        </w:tabs>
        <w:rPr>
          <w:rFonts w:ascii="Times New Roman" w:hAnsi="Times New Roman" w:cs="Times New Roman"/>
          <w:sz w:val="24"/>
          <w:szCs w:val="24"/>
        </w:rPr>
      </w:pPr>
      <w:r>
        <w:t>(</w:t>
      </w:r>
      <w:r>
        <w:rPr>
          <w:rtl/>
        </w:rPr>
        <w:t>הצעת חברת הכנסת קולט</w:t>
      </w:r>
      <w:r>
        <w:t xml:space="preserve"> </w:t>
      </w:r>
      <w:r>
        <w:rPr>
          <w:rtl/>
        </w:rPr>
        <w:t>אביטל</w:t>
      </w:r>
      <w:r>
        <w:t>)</w:t>
      </w:r>
      <w:r>
        <w:tab/>
      </w:r>
      <w:r>
        <w:fldChar w:fldCharType="begin"/>
      </w:r>
      <w:r>
        <w:instrText xml:space="preserve"> PAGEREF _Toc67028547 \h </w:instrText>
      </w:r>
      <w:r>
        <w:fldChar w:fldCharType="separate"/>
      </w:r>
      <w:r>
        <w:t>64</w:t>
      </w:r>
      <w:r>
        <w:fldChar w:fldCharType="end"/>
      </w:r>
    </w:p>
    <w:p w14:paraId="2C8C1EC7" w14:textId="77777777" w:rsidR="00000000" w:rsidRDefault="00DD00E1">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w:instrText>
      </w:r>
      <w:r>
        <w:instrText xml:space="preserve">_Toc67028548 \h </w:instrText>
      </w:r>
      <w:r>
        <w:fldChar w:fldCharType="separate"/>
      </w:r>
      <w:r>
        <w:t>64</w:t>
      </w:r>
      <w:r>
        <w:fldChar w:fldCharType="end"/>
      </w:r>
    </w:p>
    <w:p w14:paraId="16857E94" w14:textId="77777777" w:rsidR="00000000" w:rsidRDefault="00DD00E1">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_Toc67028549 \h </w:instrText>
      </w:r>
      <w:r>
        <w:fldChar w:fldCharType="separate"/>
      </w:r>
      <w:r>
        <w:t>64</w:t>
      </w:r>
      <w:r>
        <w:fldChar w:fldCharType="end"/>
      </w:r>
    </w:p>
    <w:p w14:paraId="1A55B5C8" w14:textId="77777777" w:rsidR="00000000" w:rsidRDefault="00DD00E1">
      <w:pPr>
        <w:pStyle w:val="TOC1"/>
        <w:tabs>
          <w:tab w:val="right" w:leader="dot" w:pos="8296"/>
        </w:tabs>
        <w:rPr>
          <w:rFonts w:ascii="Times New Roman" w:hAnsi="Times New Roman" w:cs="Times New Roman"/>
          <w:sz w:val="24"/>
          <w:szCs w:val="24"/>
        </w:rPr>
      </w:pPr>
      <w:r>
        <w:rPr>
          <w:rtl/>
        </w:rPr>
        <w:t xml:space="preserve">הצעת חוק </w:t>
      </w:r>
      <w:r>
        <w:t xml:space="preserve"> </w:t>
      </w:r>
      <w:r>
        <w:rPr>
          <w:rtl/>
        </w:rPr>
        <w:t>בתי</w:t>
      </w:r>
      <w:r>
        <w:t>-</w:t>
      </w:r>
      <w:r>
        <w:rPr>
          <w:rtl/>
        </w:rPr>
        <w:t>המשפט (תיקון - סמכות ביטול חוק), התשס"ג-2003</w:t>
      </w:r>
      <w:r>
        <w:tab/>
      </w:r>
      <w:r>
        <w:fldChar w:fldCharType="begin"/>
      </w:r>
      <w:r>
        <w:instrText xml:space="preserve"> PAGEREF _Toc67028550 \h </w:instrText>
      </w:r>
      <w:r>
        <w:fldChar w:fldCharType="separate"/>
      </w:r>
      <w:r>
        <w:t>65</w:t>
      </w:r>
      <w:r>
        <w:fldChar w:fldCharType="end"/>
      </w:r>
    </w:p>
    <w:p w14:paraId="652B6E1B" w14:textId="77777777" w:rsidR="00000000" w:rsidRDefault="00DD00E1">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_Toc67028551 \h </w:instrText>
      </w:r>
      <w:r>
        <w:fldChar w:fldCharType="separate"/>
      </w:r>
      <w:r>
        <w:t>65</w:t>
      </w:r>
      <w:r>
        <w:fldChar w:fldCharType="end"/>
      </w:r>
    </w:p>
    <w:p w14:paraId="4E2BE157" w14:textId="77777777" w:rsidR="00000000" w:rsidRDefault="00DD00E1">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w:instrText>
      </w:r>
      <w:r>
        <w:instrText xml:space="preserve">67028552 \h </w:instrText>
      </w:r>
      <w:r>
        <w:fldChar w:fldCharType="separate"/>
      </w:r>
      <w:r>
        <w:t>66</w:t>
      </w:r>
      <w:r>
        <w:fldChar w:fldCharType="end"/>
      </w:r>
    </w:p>
    <w:p w14:paraId="0470B727" w14:textId="77777777" w:rsidR="00000000" w:rsidRDefault="00DD00E1">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_Toc67028553 \h </w:instrText>
      </w:r>
      <w:r>
        <w:fldChar w:fldCharType="separate"/>
      </w:r>
      <w:r>
        <w:t>66</w:t>
      </w:r>
      <w:r>
        <w:fldChar w:fldCharType="end"/>
      </w:r>
    </w:p>
    <w:p w14:paraId="732EFFE6" w14:textId="77777777" w:rsidR="00000000" w:rsidRDefault="00DD00E1">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_Toc67028554 \h </w:instrText>
      </w:r>
      <w:r>
        <w:fldChar w:fldCharType="separate"/>
      </w:r>
      <w:r>
        <w:t>67</w:t>
      </w:r>
      <w:r>
        <w:fldChar w:fldCharType="end"/>
      </w:r>
    </w:p>
    <w:p w14:paraId="6D1C0540" w14:textId="77777777" w:rsidR="00000000" w:rsidRDefault="00DD00E1">
      <w:pPr>
        <w:pStyle w:val="TOC1"/>
        <w:tabs>
          <w:tab w:val="right" w:leader="dot" w:pos="8296"/>
        </w:tabs>
        <w:rPr>
          <w:rFonts w:ascii="Times New Roman" w:hAnsi="Times New Roman" w:cs="Times New Roman"/>
          <w:sz w:val="24"/>
          <w:szCs w:val="24"/>
        </w:rPr>
      </w:pPr>
      <w:r>
        <w:rPr>
          <w:rtl/>
        </w:rPr>
        <w:t xml:space="preserve">הצעת חוק הירושה (תיקון </w:t>
      </w:r>
      <w:r>
        <w:t xml:space="preserve">– </w:t>
      </w:r>
      <w:r>
        <w:rPr>
          <w:rtl/>
        </w:rPr>
        <w:t>צוואה הדדית), התשס"ג-2003</w:t>
      </w:r>
      <w:r>
        <w:tab/>
      </w:r>
      <w:r>
        <w:fldChar w:fldCharType="begin"/>
      </w:r>
      <w:r>
        <w:instrText xml:space="preserve"> PAGEREF _Toc67028555 \h </w:instrText>
      </w:r>
      <w:r>
        <w:fldChar w:fldCharType="separate"/>
      </w:r>
      <w:r>
        <w:t>71</w:t>
      </w:r>
      <w:r>
        <w:fldChar w:fldCharType="end"/>
      </w:r>
    </w:p>
    <w:p w14:paraId="67025B43" w14:textId="77777777" w:rsidR="00000000" w:rsidRDefault="00DD00E1">
      <w:pPr>
        <w:pStyle w:val="TOC1"/>
        <w:tabs>
          <w:tab w:val="right" w:leader="dot" w:pos="8296"/>
        </w:tabs>
        <w:rPr>
          <w:rFonts w:ascii="Times New Roman" w:hAnsi="Times New Roman" w:cs="Times New Roman"/>
          <w:sz w:val="24"/>
          <w:szCs w:val="24"/>
        </w:rPr>
      </w:pPr>
      <w:r>
        <w:t>(</w:t>
      </w:r>
      <w:r>
        <w:rPr>
          <w:rtl/>
        </w:rPr>
        <w:t>הצעת חבר הכנסת ניסן סלומינסקי)</w:t>
      </w:r>
      <w:r>
        <w:tab/>
      </w:r>
      <w:r>
        <w:fldChar w:fldCharType="begin"/>
      </w:r>
      <w:r>
        <w:instrText xml:space="preserve"> PAGEREF _To</w:instrText>
      </w:r>
      <w:r>
        <w:instrText xml:space="preserve">c67028556 \h </w:instrText>
      </w:r>
      <w:r>
        <w:fldChar w:fldCharType="separate"/>
      </w:r>
      <w:r>
        <w:t>71</w:t>
      </w:r>
      <w:r>
        <w:fldChar w:fldCharType="end"/>
      </w:r>
    </w:p>
    <w:p w14:paraId="607412A6" w14:textId="77777777" w:rsidR="00000000" w:rsidRDefault="00DD00E1">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_Toc67028557 \h </w:instrText>
      </w:r>
      <w:r>
        <w:fldChar w:fldCharType="separate"/>
      </w:r>
      <w:r>
        <w:t>71</w:t>
      </w:r>
      <w:r>
        <w:fldChar w:fldCharType="end"/>
      </w:r>
    </w:p>
    <w:p w14:paraId="5FFC4710" w14:textId="77777777" w:rsidR="00000000" w:rsidRDefault="00DD00E1">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_Toc67028558 \h </w:instrText>
      </w:r>
      <w:r>
        <w:fldChar w:fldCharType="separate"/>
      </w:r>
      <w:r>
        <w:t>72</w:t>
      </w:r>
      <w:r>
        <w:fldChar w:fldCharType="end"/>
      </w:r>
    </w:p>
    <w:p w14:paraId="6C3F2C11" w14:textId="77777777" w:rsidR="00000000" w:rsidRDefault="00DD00E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_Toc67028559 \h </w:instrText>
      </w:r>
      <w:r>
        <w:fldChar w:fldCharType="separate"/>
      </w:r>
      <w:r>
        <w:t>72</w:t>
      </w:r>
      <w:r>
        <w:fldChar w:fldCharType="end"/>
      </w:r>
    </w:p>
    <w:p w14:paraId="4E8A80A9" w14:textId="77777777" w:rsidR="00000000" w:rsidRDefault="00DD00E1">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_Toc67028560 \h </w:instrText>
      </w:r>
      <w:r>
        <w:fldChar w:fldCharType="separate"/>
      </w:r>
      <w:r>
        <w:t>73</w:t>
      </w:r>
      <w:r>
        <w:fldChar w:fldCharType="end"/>
      </w:r>
    </w:p>
    <w:p w14:paraId="3276B03B" w14:textId="77777777" w:rsidR="00000000" w:rsidRDefault="00DD00E1">
      <w:pPr>
        <w:pStyle w:val="TOC1"/>
        <w:tabs>
          <w:tab w:val="right" w:leader="dot" w:pos="8296"/>
        </w:tabs>
        <w:rPr>
          <w:rFonts w:ascii="Times New Roman" w:hAnsi="Times New Roman" w:cs="Times New Roman"/>
          <w:sz w:val="24"/>
          <w:szCs w:val="24"/>
        </w:rPr>
      </w:pPr>
      <w:r>
        <w:rPr>
          <w:rtl/>
        </w:rPr>
        <w:t>הצעת חוק הרשוי</w:t>
      </w:r>
      <w:r>
        <w:rPr>
          <w:rtl/>
        </w:rPr>
        <w:t xml:space="preserve">ות המקומיות (העברת תשלומים מהמדינה) </w:t>
      </w:r>
      <w:r>
        <w:t xml:space="preserve"> (</w:t>
      </w:r>
      <w:r>
        <w:rPr>
          <w:rtl/>
        </w:rPr>
        <w:t xml:space="preserve">תיקון </w:t>
      </w:r>
      <w:r>
        <w:t xml:space="preserve">– </w:t>
      </w:r>
      <w:r>
        <w:rPr>
          <w:rtl/>
        </w:rPr>
        <w:t>תשלום פיגורים), התשס"ג-2003</w:t>
      </w:r>
      <w:r>
        <w:tab/>
      </w:r>
      <w:r>
        <w:fldChar w:fldCharType="begin"/>
      </w:r>
      <w:r>
        <w:instrText xml:space="preserve"> PAGEREF _Toc67028561 \h </w:instrText>
      </w:r>
      <w:r>
        <w:fldChar w:fldCharType="separate"/>
      </w:r>
      <w:r>
        <w:t>74</w:t>
      </w:r>
      <w:r>
        <w:fldChar w:fldCharType="end"/>
      </w:r>
    </w:p>
    <w:p w14:paraId="0E53A34D" w14:textId="77777777" w:rsidR="00000000" w:rsidRDefault="00DD00E1">
      <w:pPr>
        <w:pStyle w:val="TOC1"/>
        <w:tabs>
          <w:tab w:val="right" w:leader="dot" w:pos="8296"/>
        </w:tabs>
        <w:rPr>
          <w:rFonts w:ascii="Times New Roman" w:hAnsi="Times New Roman" w:cs="Times New Roman"/>
          <w:sz w:val="24"/>
          <w:szCs w:val="24"/>
        </w:rPr>
      </w:pPr>
      <w:r>
        <w:t>(</w:t>
      </w:r>
      <w:r>
        <w:rPr>
          <w:rtl/>
        </w:rPr>
        <w:t>הצעת קבוצת</w:t>
      </w:r>
      <w:r>
        <w:t xml:space="preserve"> </w:t>
      </w:r>
      <w:r>
        <w:rPr>
          <w:rtl/>
        </w:rPr>
        <w:t>חברי הכנסת)</w:t>
      </w:r>
      <w:r>
        <w:tab/>
      </w:r>
      <w:r>
        <w:fldChar w:fldCharType="begin"/>
      </w:r>
      <w:r>
        <w:instrText xml:space="preserve"> PAGEREF _Toc67028562 \h </w:instrText>
      </w:r>
      <w:r>
        <w:fldChar w:fldCharType="separate"/>
      </w:r>
      <w:r>
        <w:t>74</w:t>
      </w:r>
      <w:r>
        <w:fldChar w:fldCharType="end"/>
      </w:r>
    </w:p>
    <w:p w14:paraId="39AC689C" w14:textId="77777777" w:rsidR="00000000" w:rsidRDefault="00DD00E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_Toc67028563 \h </w:instrText>
      </w:r>
      <w:r>
        <w:fldChar w:fldCharType="separate"/>
      </w:r>
      <w:r>
        <w:t>74</w:t>
      </w:r>
      <w:r>
        <w:fldChar w:fldCharType="end"/>
      </w:r>
    </w:p>
    <w:p w14:paraId="263605E2" w14:textId="77777777" w:rsidR="00000000" w:rsidRDefault="00DD00E1">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_Toc670</w:instrText>
      </w:r>
      <w:r>
        <w:instrText xml:space="preserve">28564 \h </w:instrText>
      </w:r>
      <w:r>
        <w:fldChar w:fldCharType="separate"/>
      </w:r>
      <w:r>
        <w:t>76</w:t>
      </w:r>
      <w:r>
        <w:fldChar w:fldCharType="end"/>
      </w:r>
    </w:p>
    <w:p w14:paraId="018C8772" w14:textId="77777777" w:rsidR="00000000" w:rsidRDefault="00DD00E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_Toc67028565 \h </w:instrText>
      </w:r>
      <w:r>
        <w:fldChar w:fldCharType="separate"/>
      </w:r>
      <w:r>
        <w:t>78</w:t>
      </w:r>
      <w:r>
        <w:fldChar w:fldCharType="end"/>
      </w:r>
    </w:p>
    <w:p w14:paraId="0734D9D0" w14:textId="77777777" w:rsidR="00000000" w:rsidRDefault="00DD00E1">
      <w:pPr>
        <w:pStyle w:val="TOC1"/>
        <w:tabs>
          <w:tab w:val="right" w:leader="dot" w:pos="8296"/>
        </w:tabs>
        <w:rPr>
          <w:rFonts w:ascii="Times New Roman" w:hAnsi="Times New Roman" w:cs="Times New Roman"/>
          <w:sz w:val="24"/>
          <w:szCs w:val="24"/>
        </w:rPr>
      </w:pPr>
      <w:r>
        <w:rPr>
          <w:rtl/>
        </w:rPr>
        <w:t>הצעת חוק</w:t>
      </w:r>
      <w:r>
        <w:t xml:space="preserve"> </w:t>
      </w:r>
      <w:r>
        <w:rPr>
          <w:rtl/>
        </w:rPr>
        <w:t>משפחות ברוכות</w:t>
      </w:r>
      <w:r>
        <w:t xml:space="preserve"> </w:t>
      </w:r>
      <w:r>
        <w:rPr>
          <w:rtl/>
        </w:rPr>
        <w:t>ילדים (תיקוני חקיקה), התשס"ג-</w:t>
      </w:r>
      <w:r>
        <w:t>2003</w:t>
      </w:r>
      <w:r>
        <w:tab/>
      </w:r>
      <w:r>
        <w:fldChar w:fldCharType="begin"/>
      </w:r>
      <w:r>
        <w:instrText xml:space="preserve"> PAGEREF _Toc67028566 \h </w:instrText>
      </w:r>
      <w:r>
        <w:fldChar w:fldCharType="separate"/>
      </w:r>
      <w:r>
        <w:t>80</w:t>
      </w:r>
      <w:r>
        <w:fldChar w:fldCharType="end"/>
      </w:r>
    </w:p>
    <w:p w14:paraId="1194B94A" w14:textId="77777777" w:rsidR="00000000" w:rsidRDefault="00DD00E1">
      <w:pPr>
        <w:pStyle w:val="TOC1"/>
        <w:tabs>
          <w:tab w:val="right" w:leader="dot" w:pos="8296"/>
        </w:tabs>
        <w:rPr>
          <w:rFonts w:ascii="Times New Roman" w:hAnsi="Times New Roman" w:cs="Times New Roman"/>
          <w:sz w:val="24"/>
          <w:szCs w:val="24"/>
        </w:rPr>
      </w:pPr>
      <w:r>
        <w:t>(</w:t>
      </w:r>
      <w:r>
        <w:rPr>
          <w:rtl/>
        </w:rPr>
        <w:t>הצעת קבוצת חברי הכנסת</w:t>
      </w:r>
      <w:r>
        <w:t>)</w:t>
      </w:r>
      <w:r>
        <w:tab/>
      </w:r>
      <w:r>
        <w:fldChar w:fldCharType="begin"/>
      </w:r>
      <w:r>
        <w:instrText xml:space="preserve"> PAGEREF _Toc67028567 \h </w:instrText>
      </w:r>
      <w:r>
        <w:fldChar w:fldCharType="separate"/>
      </w:r>
      <w:r>
        <w:t>80</w:t>
      </w:r>
      <w:r>
        <w:fldChar w:fldCharType="end"/>
      </w:r>
    </w:p>
    <w:p w14:paraId="1194F7C2" w14:textId="77777777" w:rsidR="00000000" w:rsidRDefault="00DD00E1">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_Toc67028568</w:instrText>
      </w:r>
      <w:r>
        <w:instrText xml:space="preserve"> \h </w:instrText>
      </w:r>
      <w:r>
        <w:fldChar w:fldCharType="separate"/>
      </w:r>
      <w:r>
        <w:t>80</w:t>
      </w:r>
      <w:r>
        <w:fldChar w:fldCharType="end"/>
      </w:r>
    </w:p>
    <w:p w14:paraId="1AF17B39" w14:textId="77777777" w:rsidR="00000000" w:rsidRDefault="00DD00E1">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_Toc67028569 \h </w:instrText>
      </w:r>
      <w:r>
        <w:fldChar w:fldCharType="separate"/>
      </w:r>
      <w:r>
        <w:t>82</w:t>
      </w:r>
      <w:r>
        <w:fldChar w:fldCharType="end"/>
      </w:r>
    </w:p>
    <w:p w14:paraId="3D10FC35" w14:textId="77777777" w:rsidR="00000000" w:rsidRDefault="00DD00E1">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_Toc67028570 \h </w:instrText>
      </w:r>
      <w:r>
        <w:fldChar w:fldCharType="separate"/>
      </w:r>
      <w:r>
        <w:t>84</w:t>
      </w:r>
      <w:r>
        <w:fldChar w:fldCharType="end"/>
      </w:r>
    </w:p>
    <w:p w14:paraId="4FA84BD1" w14:textId="77777777" w:rsidR="00000000" w:rsidRDefault="00DD00E1">
      <w:pPr>
        <w:pStyle w:val="TOC1"/>
        <w:tabs>
          <w:tab w:val="right" w:leader="dot" w:pos="8296"/>
        </w:tabs>
        <w:rPr>
          <w:rFonts w:ascii="Times New Roman" w:hAnsi="Times New Roman" w:cs="Times New Roman"/>
          <w:sz w:val="24"/>
          <w:szCs w:val="24"/>
        </w:rPr>
      </w:pPr>
      <w:r>
        <w:rPr>
          <w:rtl/>
        </w:rPr>
        <w:t>הצעת חוק חנייה לנכים (תיקון - תג נכה בסייגים), התשס"ג-‏2003</w:t>
      </w:r>
      <w:r>
        <w:tab/>
      </w:r>
      <w:r>
        <w:fldChar w:fldCharType="begin"/>
      </w:r>
      <w:r>
        <w:instrText xml:space="preserve"> PAGEREF _Toc67028571 \h </w:instrText>
      </w:r>
      <w:r>
        <w:fldChar w:fldCharType="separate"/>
      </w:r>
      <w:r>
        <w:t>86</w:t>
      </w:r>
      <w:r>
        <w:fldChar w:fldCharType="end"/>
      </w:r>
    </w:p>
    <w:p w14:paraId="067168E5" w14:textId="77777777" w:rsidR="00000000" w:rsidRDefault="00DD00E1">
      <w:pPr>
        <w:pStyle w:val="TOC1"/>
        <w:tabs>
          <w:tab w:val="right" w:leader="dot" w:pos="8296"/>
        </w:tabs>
        <w:rPr>
          <w:rFonts w:ascii="Times New Roman" w:hAnsi="Times New Roman" w:cs="Times New Roman"/>
          <w:sz w:val="24"/>
          <w:szCs w:val="24"/>
        </w:rPr>
      </w:pPr>
      <w:r>
        <w:t>(</w:t>
      </w:r>
      <w:r>
        <w:rPr>
          <w:rtl/>
        </w:rPr>
        <w:t>הצעת חבר הכנסת אריה אלדד)</w:t>
      </w:r>
      <w:r>
        <w:tab/>
      </w:r>
      <w:r>
        <w:fldChar w:fldCharType="begin"/>
      </w:r>
      <w:r>
        <w:instrText xml:space="preserve"> PAGEREF _Toc6702857</w:instrText>
      </w:r>
      <w:r>
        <w:instrText xml:space="preserve">2 \h </w:instrText>
      </w:r>
      <w:r>
        <w:fldChar w:fldCharType="separate"/>
      </w:r>
      <w:r>
        <w:t>86</w:t>
      </w:r>
      <w:r>
        <w:fldChar w:fldCharType="end"/>
      </w:r>
    </w:p>
    <w:p w14:paraId="47D1D61C" w14:textId="77777777" w:rsidR="00000000" w:rsidRDefault="00DD00E1">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_Toc67028573 \h </w:instrText>
      </w:r>
      <w:r>
        <w:fldChar w:fldCharType="separate"/>
      </w:r>
      <w:r>
        <w:t>86</w:t>
      </w:r>
      <w:r>
        <w:fldChar w:fldCharType="end"/>
      </w:r>
    </w:p>
    <w:p w14:paraId="580FBD7F" w14:textId="77777777" w:rsidR="00000000" w:rsidRDefault="00DD00E1">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חנייה לנכים (תיקון - השוואת תנאים לקבלת תג נכה למי </w:t>
      </w:r>
      <w:r>
        <w:t xml:space="preserve"> </w:t>
      </w:r>
      <w:r>
        <w:rPr>
          <w:rtl/>
        </w:rPr>
        <w:t>שנעשה נכה לראשונה לאחר שמלאו לו 65 שנים), התשס"ג-2003</w:t>
      </w:r>
      <w:r>
        <w:tab/>
      </w:r>
      <w:r>
        <w:fldChar w:fldCharType="begin"/>
      </w:r>
      <w:r>
        <w:instrText xml:space="preserve"> PAGEREF _Toc67028574 \h </w:instrText>
      </w:r>
      <w:r>
        <w:fldChar w:fldCharType="separate"/>
      </w:r>
      <w:r>
        <w:t>87</w:t>
      </w:r>
      <w:r>
        <w:fldChar w:fldCharType="end"/>
      </w:r>
    </w:p>
    <w:p w14:paraId="6EE59C5B" w14:textId="77777777" w:rsidR="00000000" w:rsidRDefault="00DD00E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w:instrText>
      </w:r>
      <w:r>
        <w:instrText xml:space="preserve">EREF _Toc67028575 \h </w:instrText>
      </w:r>
      <w:r>
        <w:fldChar w:fldCharType="separate"/>
      </w:r>
      <w:r>
        <w:t>87</w:t>
      </w:r>
      <w:r>
        <w:fldChar w:fldCharType="end"/>
      </w:r>
    </w:p>
    <w:p w14:paraId="79AC4C7C" w14:textId="77777777" w:rsidR="00000000" w:rsidRDefault="00DD00E1">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_Toc67028576 \h </w:instrText>
      </w:r>
      <w:r>
        <w:fldChar w:fldCharType="separate"/>
      </w:r>
      <w:r>
        <w:t>88</w:t>
      </w:r>
      <w:r>
        <w:fldChar w:fldCharType="end"/>
      </w:r>
    </w:p>
    <w:p w14:paraId="61FF33F2" w14:textId="77777777" w:rsidR="00000000" w:rsidRDefault="00DD00E1">
      <w:pPr>
        <w:pStyle w:val="TOC1"/>
        <w:tabs>
          <w:tab w:val="right" w:leader="dot" w:pos="8296"/>
        </w:tabs>
        <w:rPr>
          <w:rFonts w:ascii="Times New Roman" w:hAnsi="Times New Roman" w:cs="Times New Roman"/>
          <w:sz w:val="24"/>
          <w:szCs w:val="24"/>
        </w:rPr>
      </w:pPr>
      <w:r>
        <w:rPr>
          <w:rtl/>
        </w:rPr>
        <w:t>הצעת חוק</w:t>
      </w:r>
      <w:r>
        <w:t xml:space="preserve"> </w:t>
      </w:r>
      <w:r>
        <w:rPr>
          <w:rtl/>
        </w:rPr>
        <w:t>שידורי רדיו תורניים, התשס"ג-2003</w:t>
      </w:r>
      <w:r>
        <w:tab/>
      </w:r>
      <w:r>
        <w:fldChar w:fldCharType="begin"/>
      </w:r>
      <w:r>
        <w:instrText xml:space="preserve"> PAGEREF _Toc67028577 \h </w:instrText>
      </w:r>
      <w:r>
        <w:fldChar w:fldCharType="separate"/>
      </w:r>
      <w:r>
        <w:t>90</w:t>
      </w:r>
      <w:r>
        <w:fldChar w:fldCharType="end"/>
      </w:r>
    </w:p>
    <w:p w14:paraId="1678B158" w14:textId="77777777" w:rsidR="00000000" w:rsidRDefault="00DD00E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_Toc67028578 \h </w:instrText>
      </w:r>
      <w:r>
        <w:fldChar w:fldCharType="separate"/>
      </w:r>
      <w:r>
        <w:t>90</w:t>
      </w:r>
      <w:r>
        <w:fldChar w:fldCharType="end"/>
      </w:r>
    </w:p>
    <w:p w14:paraId="2F383C0F" w14:textId="77777777" w:rsidR="00000000" w:rsidRDefault="00DD00E1">
      <w:pPr>
        <w:pStyle w:val="TOC2"/>
        <w:tabs>
          <w:tab w:val="right" w:leader="dot" w:pos="8296"/>
        </w:tabs>
        <w:ind w:right="0"/>
        <w:rPr>
          <w:rFonts w:ascii="Times New Roman" w:hAnsi="Times New Roman" w:cs="Times New Roman"/>
          <w:sz w:val="24"/>
          <w:szCs w:val="24"/>
        </w:rPr>
      </w:pPr>
      <w:r>
        <w:rPr>
          <w:rtl/>
        </w:rPr>
        <w:t>סגן שר במשרד ראש הממשלה יצחק לוי:</w:t>
      </w:r>
      <w:r>
        <w:tab/>
      </w:r>
      <w:r>
        <w:fldChar w:fldCharType="begin"/>
      </w:r>
      <w:r>
        <w:instrText xml:space="preserve"> PAGEREF _Toc670</w:instrText>
      </w:r>
      <w:r>
        <w:instrText xml:space="preserve">28579 \h </w:instrText>
      </w:r>
      <w:r>
        <w:fldChar w:fldCharType="separate"/>
      </w:r>
      <w:r>
        <w:t>94</w:t>
      </w:r>
      <w:r>
        <w:fldChar w:fldCharType="end"/>
      </w:r>
    </w:p>
    <w:p w14:paraId="1B64E30B" w14:textId="77777777" w:rsidR="00000000" w:rsidRDefault="00DD00E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_Toc67028580 \h </w:instrText>
      </w:r>
      <w:r>
        <w:fldChar w:fldCharType="separate"/>
      </w:r>
      <w:r>
        <w:t>98</w:t>
      </w:r>
      <w:r>
        <w:fldChar w:fldCharType="end"/>
      </w:r>
    </w:p>
    <w:p w14:paraId="0866DD70" w14:textId="77777777" w:rsidR="00000000" w:rsidRDefault="00DD00E1">
      <w:pPr>
        <w:pStyle w:val="TOC1"/>
        <w:tabs>
          <w:tab w:val="right" w:leader="dot" w:pos="8296"/>
        </w:tabs>
        <w:rPr>
          <w:rFonts w:ascii="Times New Roman" w:hAnsi="Times New Roman" w:cs="Times New Roman"/>
          <w:sz w:val="24"/>
          <w:szCs w:val="24"/>
        </w:rPr>
      </w:pPr>
      <w:r>
        <w:rPr>
          <w:rtl/>
        </w:rPr>
        <w:t>הצעת חוק</w:t>
      </w:r>
      <w:r>
        <w:t xml:space="preserve"> </w:t>
      </w:r>
      <w:r>
        <w:rPr>
          <w:rtl/>
        </w:rPr>
        <w:t>לעידוד העסקת עובדים ישראלים בענף החקלאות, התשס"ג-2003</w:t>
      </w:r>
      <w:r>
        <w:tab/>
      </w:r>
      <w:r>
        <w:fldChar w:fldCharType="begin"/>
      </w:r>
      <w:r>
        <w:instrText xml:space="preserve"> PAGEREF _Toc67028581 \h </w:instrText>
      </w:r>
      <w:r>
        <w:fldChar w:fldCharType="separate"/>
      </w:r>
      <w:r>
        <w:t>100</w:t>
      </w:r>
      <w:r>
        <w:fldChar w:fldCharType="end"/>
      </w:r>
    </w:p>
    <w:p w14:paraId="6D49CD41" w14:textId="77777777" w:rsidR="00000000" w:rsidRDefault="00DD00E1">
      <w:pPr>
        <w:pStyle w:val="TOC1"/>
        <w:tabs>
          <w:tab w:val="right" w:leader="dot" w:pos="8296"/>
        </w:tabs>
        <w:rPr>
          <w:rFonts w:ascii="Times New Roman" w:hAnsi="Times New Roman" w:cs="Times New Roman"/>
          <w:sz w:val="24"/>
          <w:szCs w:val="24"/>
        </w:rPr>
      </w:pPr>
      <w:r>
        <w:t>(</w:t>
      </w:r>
      <w:r>
        <w:rPr>
          <w:rtl/>
        </w:rPr>
        <w:t>הצעת</w:t>
      </w:r>
      <w:r>
        <w:t xml:space="preserve"> </w:t>
      </w:r>
      <w:r>
        <w:rPr>
          <w:rtl/>
        </w:rPr>
        <w:t>קבוצת חברי הכנסת)</w:t>
      </w:r>
      <w:r>
        <w:tab/>
      </w:r>
      <w:r>
        <w:fldChar w:fldCharType="begin"/>
      </w:r>
      <w:r>
        <w:instrText xml:space="preserve"> PAGEREF _Toc67028582 \h </w:instrText>
      </w:r>
      <w:r>
        <w:fldChar w:fldCharType="separate"/>
      </w:r>
      <w:r>
        <w:t>100</w:t>
      </w:r>
      <w:r>
        <w:fldChar w:fldCharType="end"/>
      </w:r>
    </w:p>
    <w:p w14:paraId="43541FF6" w14:textId="77777777" w:rsidR="00000000" w:rsidRDefault="00DD00E1">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_Toc67028583 \h </w:instrText>
      </w:r>
      <w:r>
        <w:fldChar w:fldCharType="separate"/>
      </w:r>
      <w:r>
        <w:t>100</w:t>
      </w:r>
      <w:r>
        <w:fldChar w:fldCharType="end"/>
      </w:r>
    </w:p>
    <w:p w14:paraId="0D5B0932" w14:textId="77777777" w:rsidR="00000000" w:rsidRDefault="00DD00E1">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_Toc67028584 \h </w:instrText>
      </w:r>
      <w:r>
        <w:fldChar w:fldCharType="separate"/>
      </w:r>
      <w:r>
        <w:t>103</w:t>
      </w:r>
      <w:r>
        <w:fldChar w:fldCharType="end"/>
      </w:r>
    </w:p>
    <w:p w14:paraId="787C7B0F" w14:textId="77777777" w:rsidR="00000000" w:rsidRDefault="00DD00E1">
      <w:pPr>
        <w:pStyle w:val="TOC1"/>
        <w:tabs>
          <w:tab w:val="right" w:leader="dot" w:pos="8296"/>
        </w:tabs>
        <w:rPr>
          <w:rFonts w:ascii="Times New Roman" w:hAnsi="Times New Roman" w:cs="Times New Roman"/>
          <w:sz w:val="24"/>
          <w:szCs w:val="24"/>
        </w:rPr>
      </w:pPr>
      <w:r>
        <w:rPr>
          <w:rtl/>
        </w:rPr>
        <w:t>הצורך בהקמת ועדת חקירה פרלמנטרית בנושא הקמת גדר ההפרדה</w:t>
      </w:r>
      <w:r>
        <w:tab/>
      </w:r>
      <w:r>
        <w:fldChar w:fldCharType="begin"/>
      </w:r>
      <w:r>
        <w:instrText xml:space="preserve"> PAGEREF _Toc67028585 \h </w:instrText>
      </w:r>
      <w:r>
        <w:fldChar w:fldCharType="separate"/>
      </w:r>
      <w:r>
        <w:t>103</w:t>
      </w:r>
      <w:r>
        <w:fldChar w:fldCharType="end"/>
      </w:r>
    </w:p>
    <w:p w14:paraId="5A89DB9E" w14:textId="77777777" w:rsidR="00000000" w:rsidRDefault="00DD00E1">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_Toc67028586 \h </w:instrText>
      </w:r>
      <w:r>
        <w:fldChar w:fldCharType="separate"/>
      </w:r>
      <w:r>
        <w:t>103</w:t>
      </w:r>
      <w:r>
        <w:fldChar w:fldCharType="end"/>
      </w:r>
    </w:p>
    <w:p w14:paraId="75BB2F43" w14:textId="77777777" w:rsidR="00000000" w:rsidRDefault="00DD00E1">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_Toc67028587 \h </w:instrText>
      </w:r>
      <w:r>
        <w:fldChar w:fldCharType="separate"/>
      </w:r>
      <w:r>
        <w:t>107</w:t>
      </w:r>
      <w:r>
        <w:fldChar w:fldCharType="end"/>
      </w:r>
    </w:p>
    <w:p w14:paraId="291108A4" w14:textId="77777777" w:rsidR="00000000" w:rsidRDefault="00DD00E1">
      <w:pPr>
        <w:pStyle w:val="TOC1"/>
        <w:tabs>
          <w:tab w:val="right" w:leader="dot" w:pos="8296"/>
        </w:tabs>
        <w:rPr>
          <w:rFonts w:ascii="Times New Roman" w:hAnsi="Times New Roman" w:cs="Times New Roman"/>
          <w:sz w:val="24"/>
          <w:szCs w:val="24"/>
        </w:rPr>
      </w:pPr>
      <w:r>
        <w:rPr>
          <w:rtl/>
        </w:rPr>
        <w:t>גדר ההפ</w:t>
      </w:r>
      <w:r>
        <w:rPr>
          <w:rtl/>
        </w:rPr>
        <w:t>רדה הביטחונית</w:t>
      </w:r>
      <w:r>
        <w:tab/>
      </w:r>
      <w:r>
        <w:fldChar w:fldCharType="begin"/>
      </w:r>
      <w:r>
        <w:instrText xml:space="preserve"> PAGEREF _Toc67028588 \h </w:instrText>
      </w:r>
      <w:r>
        <w:fldChar w:fldCharType="separate"/>
      </w:r>
      <w:r>
        <w:t>107</w:t>
      </w:r>
      <w:r>
        <w:fldChar w:fldCharType="end"/>
      </w:r>
    </w:p>
    <w:p w14:paraId="0D853341" w14:textId="77777777" w:rsidR="00000000" w:rsidRDefault="00DD00E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_Toc67028589 \h </w:instrText>
      </w:r>
      <w:r>
        <w:fldChar w:fldCharType="separate"/>
      </w:r>
      <w:r>
        <w:t>108</w:t>
      </w:r>
      <w:r>
        <w:fldChar w:fldCharType="end"/>
      </w:r>
    </w:p>
    <w:p w14:paraId="4A0BF684" w14:textId="77777777" w:rsidR="00000000" w:rsidRDefault="00DD00E1">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_Toc67028590 \h </w:instrText>
      </w:r>
      <w:r>
        <w:fldChar w:fldCharType="separate"/>
      </w:r>
      <w:r>
        <w:t>111</w:t>
      </w:r>
      <w:r>
        <w:fldChar w:fldCharType="end"/>
      </w:r>
    </w:p>
    <w:p w14:paraId="47FCFEBE" w14:textId="77777777" w:rsidR="00000000" w:rsidRDefault="00DD00E1">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_Toc67028591 \h </w:instrText>
      </w:r>
      <w:r>
        <w:fldChar w:fldCharType="separate"/>
      </w:r>
      <w:r>
        <w:t>117</w:t>
      </w:r>
      <w:r>
        <w:fldChar w:fldCharType="end"/>
      </w:r>
    </w:p>
    <w:p w14:paraId="4FC5A23A" w14:textId="77777777" w:rsidR="00000000" w:rsidRDefault="00DD00E1">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_Toc670</w:instrText>
      </w:r>
      <w:r>
        <w:instrText xml:space="preserve">28592 \h </w:instrText>
      </w:r>
      <w:r>
        <w:fldChar w:fldCharType="separate"/>
      </w:r>
      <w:r>
        <w:t>121</w:t>
      </w:r>
      <w:r>
        <w:fldChar w:fldCharType="end"/>
      </w:r>
    </w:p>
    <w:p w14:paraId="6BED77CA" w14:textId="77777777" w:rsidR="00000000" w:rsidRDefault="00DD00E1">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_Toc67028593 \h </w:instrText>
      </w:r>
      <w:r>
        <w:fldChar w:fldCharType="separate"/>
      </w:r>
      <w:r>
        <w:t>122</w:t>
      </w:r>
      <w:r>
        <w:fldChar w:fldCharType="end"/>
      </w:r>
    </w:p>
    <w:p w14:paraId="10196FBB" w14:textId="77777777" w:rsidR="00000000" w:rsidRDefault="00DD00E1">
      <w:pPr>
        <w:pStyle w:val="TOC1"/>
        <w:tabs>
          <w:tab w:val="right" w:leader="dot" w:pos="8296"/>
        </w:tabs>
        <w:rPr>
          <w:rFonts w:ascii="Times New Roman" w:hAnsi="Times New Roman" w:cs="Times New Roman"/>
          <w:sz w:val="24"/>
          <w:szCs w:val="24"/>
        </w:rPr>
      </w:pPr>
      <w:r>
        <w:rPr>
          <w:rtl/>
        </w:rPr>
        <w:t>גיוס חירום של אנשי מילואים</w:t>
      </w:r>
      <w:r>
        <w:tab/>
      </w:r>
      <w:r>
        <w:fldChar w:fldCharType="begin"/>
      </w:r>
      <w:r>
        <w:instrText xml:space="preserve"> PAGEREF _Toc67028594 \h </w:instrText>
      </w:r>
      <w:r>
        <w:fldChar w:fldCharType="separate"/>
      </w:r>
      <w:r>
        <w:t>122</w:t>
      </w:r>
      <w:r>
        <w:fldChar w:fldCharType="end"/>
      </w:r>
    </w:p>
    <w:p w14:paraId="3AE0096A" w14:textId="77777777" w:rsidR="00000000" w:rsidRDefault="00DD00E1">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_Toc67028595 \h </w:instrText>
      </w:r>
      <w:r>
        <w:fldChar w:fldCharType="separate"/>
      </w:r>
      <w:r>
        <w:t>123</w:t>
      </w:r>
      <w:r>
        <w:fldChar w:fldCharType="end"/>
      </w:r>
    </w:p>
    <w:p w14:paraId="3FD5EEFD" w14:textId="77777777" w:rsidR="00000000" w:rsidRDefault="00DD00E1">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_Toc67028596 \h </w:instrText>
      </w:r>
      <w:r>
        <w:fldChar w:fldCharType="separate"/>
      </w:r>
      <w:r>
        <w:t>126</w:t>
      </w:r>
      <w:r>
        <w:fldChar w:fldCharType="end"/>
      </w:r>
    </w:p>
    <w:p w14:paraId="0D3E44B1" w14:textId="77777777" w:rsidR="00000000" w:rsidRDefault="00DD00E1">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_Toc67028597 \h </w:instrText>
      </w:r>
      <w:r>
        <w:fldChar w:fldCharType="separate"/>
      </w:r>
      <w:r>
        <w:t>127</w:t>
      </w:r>
      <w:r>
        <w:fldChar w:fldCharType="end"/>
      </w:r>
    </w:p>
    <w:p w14:paraId="28DDF98B" w14:textId="77777777" w:rsidR="00000000" w:rsidRDefault="00DD00E1">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_Toc67028598 \h </w:instrText>
      </w:r>
      <w:r>
        <w:fldChar w:fldCharType="separate"/>
      </w:r>
      <w:r>
        <w:t>128</w:t>
      </w:r>
      <w:r>
        <w:fldChar w:fldCharType="end"/>
      </w:r>
    </w:p>
    <w:p w14:paraId="66BB08A9" w14:textId="77777777" w:rsidR="00000000" w:rsidRDefault="00DD00E1">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_Toc67028599 \h </w:instrText>
      </w:r>
      <w:r>
        <w:fldChar w:fldCharType="separate"/>
      </w:r>
      <w:r>
        <w:t>130</w:t>
      </w:r>
      <w:r>
        <w:fldChar w:fldCharType="end"/>
      </w:r>
    </w:p>
    <w:p w14:paraId="304819F5" w14:textId="77777777" w:rsidR="00000000" w:rsidRDefault="00DD00E1">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_Toc67028600 \h </w:instrText>
      </w:r>
      <w:r>
        <w:fldChar w:fldCharType="separate"/>
      </w:r>
      <w:r>
        <w:t>136</w:t>
      </w:r>
      <w:r>
        <w:fldChar w:fldCharType="end"/>
      </w:r>
    </w:p>
    <w:p w14:paraId="59188852" w14:textId="77777777" w:rsidR="00000000" w:rsidRDefault="00DD00E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w:instrText>
      </w:r>
      <w:r>
        <w:instrText xml:space="preserve">oc67028601 \h </w:instrText>
      </w:r>
      <w:r>
        <w:fldChar w:fldCharType="separate"/>
      </w:r>
      <w:r>
        <w:t>136</w:t>
      </w:r>
      <w:r>
        <w:fldChar w:fldCharType="end"/>
      </w:r>
    </w:p>
    <w:p w14:paraId="1D329419" w14:textId="77777777" w:rsidR="00000000" w:rsidRDefault="00DD00E1">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_Toc67028602 \h </w:instrText>
      </w:r>
      <w:r>
        <w:fldChar w:fldCharType="separate"/>
      </w:r>
      <w:r>
        <w:t>137</w:t>
      </w:r>
      <w:r>
        <w:fldChar w:fldCharType="end"/>
      </w:r>
    </w:p>
    <w:p w14:paraId="3868428C" w14:textId="77777777" w:rsidR="00000000" w:rsidRDefault="00DD00E1">
      <w:pPr>
        <w:pStyle w:val="TOC1"/>
        <w:tabs>
          <w:tab w:val="right" w:leader="dot" w:pos="8296"/>
        </w:tabs>
        <w:rPr>
          <w:rFonts w:ascii="Times New Roman" w:hAnsi="Times New Roman" w:cs="Times New Roman"/>
          <w:sz w:val="24"/>
          <w:szCs w:val="24"/>
        </w:rPr>
      </w:pPr>
      <w:r>
        <w:rPr>
          <w:rtl/>
        </w:rPr>
        <w:t xml:space="preserve">ירי טילי </w:t>
      </w:r>
      <w:r>
        <w:t>"</w:t>
      </w:r>
      <w:r>
        <w:rPr>
          <w:rtl/>
        </w:rPr>
        <w:t>קסאם</w:t>
      </w:r>
      <w:r>
        <w:t xml:space="preserve">" </w:t>
      </w:r>
      <w:r>
        <w:rPr>
          <w:rtl/>
        </w:rPr>
        <w:t>מרצועת</w:t>
      </w:r>
      <w:r>
        <w:t>-</w:t>
      </w:r>
      <w:r>
        <w:rPr>
          <w:rtl/>
        </w:rPr>
        <w:t>עזה לשטח ישראל ופעולת צה"ל ברפיח</w:t>
      </w:r>
      <w:r>
        <w:tab/>
      </w:r>
      <w:r>
        <w:fldChar w:fldCharType="begin"/>
      </w:r>
      <w:r>
        <w:instrText xml:space="preserve"> PAGEREF _Toc67028603 \h </w:instrText>
      </w:r>
      <w:r>
        <w:fldChar w:fldCharType="separate"/>
      </w:r>
      <w:r>
        <w:t>137</w:t>
      </w:r>
      <w:r>
        <w:fldChar w:fldCharType="end"/>
      </w:r>
    </w:p>
    <w:p w14:paraId="12CDC8EF" w14:textId="77777777" w:rsidR="00000000" w:rsidRDefault="00DD00E1">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_Toc67028604 \h </w:instrText>
      </w:r>
      <w:r>
        <w:fldChar w:fldCharType="separate"/>
      </w:r>
      <w:r>
        <w:t>138</w:t>
      </w:r>
      <w:r>
        <w:fldChar w:fldCharType="end"/>
      </w:r>
    </w:p>
    <w:p w14:paraId="7BA224A7" w14:textId="77777777" w:rsidR="00000000" w:rsidRDefault="00DD00E1">
      <w:pPr>
        <w:pStyle w:val="TOC2"/>
        <w:tabs>
          <w:tab w:val="right" w:leader="dot" w:pos="8296"/>
        </w:tabs>
        <w:ind w:right="0"/>
        <w:rPr>
          <w:rFonts w:ascii="Times New Roman" w:hAnsi="Times New Roman" w:cs="Times New Roman"/>
          <w:sz w:val="24"/>
          <w:szCs w:val="24"/>
        </w:rPr>
      </w:pPr>
      <w:r>
        <w:rPr>
          <w:rtl/>
        </w:rPr>
        <w:t>דני יתום (העבודה-מימד):</w:t>
      </w:r>
      <w:r>
        <w:tab/>
      </w:r>
      <w:r>
        <w:fldChar w:fldCharType="begin"/>
      </w:r>
      <w:r>
        <w:instrText xml:space="preserve"> PAGEREF _Toc670</w:instrText>
      </w:r>
      <w:r>
        <w:instrText xml:space="preserve">28605 \h </w:instrText>
      </w:r>
      <w:r>
        <w:fldChar w:fldCharType="separate"/>
      </w:r>
      <w:r>
        <w:t>139</w:t>
      </w:r>
      <w:r>
        <w:fldChar w:fldCharType="end"/>
      </w:r>
    </w:p>
    <w:p w14:paraId="166524D7" w14:textId="77777777" w:rsidR="00000000" w:rsidRDefault="00DD00E1">
      <w:pPr>
        <w:pStyle w:val="TOC2"/>
        <w:tabs>
          <w:tab w:val="right" w:leader="dot" w:pos="8296"/>
        </w:tabs>
        <w:ind w:right="0"/>
        <w:rPr>
          <w:rFonts w:ascii="Times New Roman" w:hAnsi="Times New Roman" w:cs="Times New Roman"/>
          <w:sz w:val="24"/>
          <w:szCs w:val="24"/>
        </w:rPr>
      </w:pPr>
      <w:r>
        <w:rPr>
          <w:rtl/>
        </w:rPr>
        <w:t>זהבה גלאון (מרצ):</w:t>
      </w:r>
      <w:r>
        <w:tab/>
      </w:r>
      <w:r>
        <w:fldChar w:fldCharType="begin"/>
      </w:r>
      <w:r>
        <w:instrText xml:space="preserve"> PAGEREF _Toc67028606 \h </w:instrText>
      </w:r>
      <w:r>
        <w:fldChar w:fldCharType="separate"/>
      </w:r>
      <w:r>
        <w:t>144</w:t>
      </w:r>
      <w:r>
        <w:fldChar w:fldCharType="end"/>
      </w:r>
    </w:p>
    <w:p w14:paraId="4142FD7C" w14:textId="77777777" w:rsidR="00000000" w:rsidRDefault="00DD00E1">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_Toc67028607 \h </w:instrText>
      </w:r>
      <w:r>
        <w:fldChar w:fldCharType="separate"/>
      </w:r>
      <w:r>
        <w:t>149</w:t>
      </w:r>
      <w:r>
        <w:fldChar w:fldCharType="end"/>
      </w:r>
    </w:p>
    <w:p w14:paraId="42034C6C" w14:textId="77777777" w:rsidR="00000000" w:rsidRDefault="00DD00E1">
      <w:pPr>
        <w:pStyle w:val="TOC1"/>
        <w:tabs>
          <w:tab w:val="right" w:leader="dot" w:pos="8296"/>
        </w:tabs>
        <w:rPr>
          <w:rFonts w:ascii="Times New Roman" w:hAnsi="Times New Roman" w:cs="Times New Roman"/>
          <w:sz w:val="24"/>
          <w:szCs w:val="24"/>
        </w:rPr>
      </w:pPr>
      <w:r>
        <w:rPr>
          <w:rtl/>
        </w:rPr>
        <w:t>פיגוע הירי ליד היישוב עופרה</w:t>
      </w:r>
      <w:r>
        <w:tab/>
      </w:r>
      <w:r>
        <w:fldChar w:fldCharType="begin"/>
      </w:r>
      <w:r>
        <w:instrText xml:space="preserve"> PAGEREF _Toc67028608 \h </w:instrText>
      </w:r>
      <w:r>
        <w:fldChar w:fldCharType="separate"/>
      </w:r>
      <w:r>
        <w:t>149</w:t>
      </w:r>
      <w:r>
        <w:fldChar w:fldCharType="end"/>
      </w:r>
    </w:p>
    <w:p w14:paraId="1397A4ED" w14:textId="77777777" w:rsidR="00000000" w:rsidRDefault="00DD00E1">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_Toc67028609 \h </w:instrText>
      </w:r>
      <w:r>
        <w:fldChar w:fldCharType="separate"/>
      </w:r>
      <w:r>
        <w:t>149</w:t>
      </w:r>
      <w:r>
        <w:fldChar w:fldCharType="end"/>
      </w:r>
    </w:p>
    <w:p w14:paraId="3B9EDBD5" w14:textId="77777777" w:rsidR="00000000" w:rsidRDefault="00DD00E1">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_Toc67028610 \h </w:instrText>
      </w:r>
      <w:r>
        <w:fldChar w:fldCharType="separate"/>
      </w:r>
      <w:r>
        <w:t>151</w:t>
      </w:r>
      <w:r>
        <w:fldChar w:fldCharType="end"/>
      </w:r>
    </w:p>
    <w:p w14:paraId="58645C02" w14:textId="77777777" w:rsidR="00000000" w:rsidRDefault="00DD00E1">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_Toc67028611 \h </w:instrText>
      </w:r>
      <w:r>
        <w:fldChar w:fldCharType="separate"/>
      </w:r>
      <w:r>
        <w:t>152</w:t>
      </w:r>
      <w:r>
        <w:fldChar w:fldCharType="end"/>
      </w:r>
    </w:p>
    <w:p w14:paraId="1D2AAC91" w14:textId="77777777" w:rsidR="00000000" w:rsidRDefault="00DD00E1">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_Toc67028612 \h </w:instrText>
      </w:r>
      <w:r>
        <w:fldChar w:fldCharType="separate"/>
      </w:r>
      <w:r>
        <w:t>153</w:t>
      </w:r>
      <w:r>
        <w:fldChar w:fldCharType="end"/>
      </w:r>
    </w:p>
    <w:p w14:paraId="092B097A" w14:textId="77777777" w:rsidR="00000000" w:rsidRDefault="00DD00E1">
      <w:pPr>
        <w:pStyle w:val="TOC2"/>
        <w:tabs>
          <w:tab w:val="right" w:leader="dot" w:pos="8296"/>
        </w:tabs>
        <w:ind w:right="0"/>
        <w:rPr>
          <w:rFonts w:ascii="Times New Roman" w:hAnsi="Times New Roman" w:cs="Times New Roman"/>
          <w:sz w:val="24"/>
          <w:szCs w:val="24"/>
        </w:rPr>
      </w:pPr>
      <w:r>
        <w:rPr>
          <w:rtl/>
        </w:rPr>
        <w:t>יולי-יואל אדלשטיין (הליכוד):</w:t>
      </w:r>
      <w:r>
        <w:tab/>
      </w:r>
      <w:r>
        <w:fldChar w:fldCharType="begin"/>
      </w:r>
      <w:r>
        <w:instrText xml:space="preserve"> PAGEREF _Toc67028613 \h </w:instrText>
      </w:r>
      <w:r>
        <w:fldChar w:fldCharType="separate"/>
      </w:r>
      <w:r>
        <w:t>160</w:t>
      </w:r>
      <w:r>
        <w:fldChar w:fldCharType="end"/>
      </w:r>
    </w:p>
    <w:p w14:paraId="531735C8" w14:textId="77777777" w:rsidR="00000000" w:rsidRDefault="00DD00E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w:instrText>
      </w:r>
      <w:r>
        <w:instrText xml:space="preserve">oc67028614 \h </w:instrText>
      </w:r>
      <w:r>
        <w:fldChar w:fldCharType="separate"/>
      </w:r>
      <w:r>
        <w:t>161</w:t>
      </w:r>
      <w:r>
        <w:fldChar w:fldCharType="end"/>
      </w:r>
    </w:p>
    <w:p w14:paraId="3C7716CB" w14:textId="77777777" w:rsidR="00000000" w:rsidRDefault="00DD00E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_Toc67028615 \h </w:instrText>
      </w:r>
      <w:r>
        <w:fldChar w:fldCharType="separate"/>
      </w:r>
      <w:r>
        <w:t>161</w:t>
      </w:r>
      <w:r>
        <w:fldChar w:fldCharType="end"/>
      </w:r>
    </w:p>
    <w:p w14:paraId="3FB23B1E" w14:textId="77777777" w:rsidR="00000000" w:rsidRDefault="00DD00E1">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_Toc67028616 \h </w:instrText>
      </w:r>
      <w:r>
        <w:fldChar w:fldCharType="separate"/>
      </w:r>
      <w:r>
        <w:t>163</w:t>
      </w:r>
      <w:r>
        <w:fldChar w:fldCharType="end"/>
      </w:r>
    </w:p>
    <w:p w14:paraId="3392D1C7" w14:textId="77777777" w:rsidR="00000000" w:rsidRDefault="00DD00E1">
      <w:pPr>
        <w:pStyle w:val="TOC1"/>
        <w:tabs>
          <w:tab w:val="right" w:leader="dot" w:pos="8296"/>
        </w:tabs>
        <w:rPr>
          <w:rFonts w:ascii="Times New Roman" w:hAnsi="Times New Roman" w:cs="Times New Roman"/>
          <w:sz w:val="24"/>
          <w:szCs w:val="24"/>
        </w:rPr>
      </w:pPr>
      <w:r>
        <w:rPr>
          <w:rtl/>
        </w:rPr>
        <w:t>מותם של הנערים הפלסטינים ליד שדה התעופה קלנדיה-עטרות</w:t>
      </w:r>
      <w:r>
        <w:t xml:space="preserve"> </w:t>
      </w:r>
      <w:r>
        <w:rPr>
          <w:rtl/>
        </w:rPr>
        <w:t>בירושלים</w:t>
      </w:r>
      <w:r>
        <w:tab/>
      </w:r>
      <w:r>
        <w:fldChar w:fldCharType="begin"/>
      </w:r>
      <w:r>
        <w:instrText xml:space="preserve"> PAGEREF _Toc67028617 \h </w:instrText>
      </w:r>
      <w:r>
        <w:fldChar w:fldCharType="separate"/>
      </w:r>
      <w:r>
        <w:t>163</w:t>
      </w:r>
      <w:r>
        <w:fldChar w:fldCharType="end"/>
      </w:r>
    </w:p>
    <w:p w14:paraId="22869E01" w14:textId="77777777" w:rsidR="00000000" w:rsidRDefault="00DD00E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w:instrText>
      </w:r>
      <w:r>
        <w:instrText xml:space="preserve">EF _Toc67028618 \h </w:instrText>
      </w:r>
      <w:r>
        <w:fldChar w:fldCharType="separate"/>
      </w:r>
      <w:r>
        <w:t>163</w:t>
      </w:r>
      <w:r>
        <w:fldChar w:fldCharType="end"/>
      </w:r>
    </w:p>
    <w:p w14:paraId="2168569F" w14:textId="77777777" w:rsidR="00000000" w:rsidRDefault="00DD00E1">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_Toc67028619 \h </w:instrText>
      </w:r>
      <w:r>
        <w:fldChar w:fldCharType="separate"/>
      </w:r>
      <w:r>
        <w:t>166</w:t>
      </w:r>
      <w:r>
        <w:fldChar w:fldCharType="end"/>
      </w:r>
    </w:p>
    <w:p w14:paraId="3ACFC576" w14:textId="77777777" w:rsidR="00000000" w:rsidRDefault="00DD00E1">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_Toc67028620 \h </w:instrText>
      </w:r>
      <w:r>
        <w:fldChar w:fldCharType="separate"/>
      </w:r>
      <w:r>
        <w:t>168</w:t>
      </w:r>
      <w:r>
        <w:fldChar w:fldCharType="end"/>
      </w:r>
    </w:p>
    <w:p w14:paraId="4FD72672" w14:textId="77777777" w:rsidR="00000000" w:rsidRDefault="00DD00E1">
      <w:pPr>
        <w:pStyle w:val="TOC1"/>
        <w:tabs>
          <w:tab w:val="right" w:leader="dot" w:pos="8296"/>
        </w:tabs>
        <w:rPr>
          <w:rFonts w:ascii="Times New Roman" w:hAnsi="Times New Roman" w:cs="Times New Roman"/>
          <w:sz w:val="24"/>
          <w:szCs w:val="24"/>
        </w:rPr>
      </w:pPr>
      <w:r>
        <w:rPr>
          <w:rtl/>
        </w:rPr>
        <w:t>זיהום האוויר במפרץ-חיפה, עכו והסביבה</w:t>
      </w:r>
      <w:r>
        <w:tab/>
      </w:r>
      <w:r>
        <w:fldChar w:fldCharType="begin"/>
      </w:r>
      <w:r>
        <w:instrText xml:space="preserve"> PAGEREF _Toc67028621 \h </w:instrText>
      </w:r>
      <w:r>
        <w:fldChar w:fldCharType="separate"/>
      </w:r>
      <w:r>
        <w:t>168</w:t>
      </w:r>
      <w:r>
        <w:fldChar w:fldCharType="end"/>
      </w:r>
    </w:p>
    <w:p w14:paraId="0BEAB072" w14:textId="77777777" w:rsidR="00000000" w:rsidRDefault="00DD00E1">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_Toc67028622 \h </w:instrText>
      </w:r>
      <w:r>
        <w:fldChar w:fldCharType="separate"/>
      </w:r>
      <w:r>
        <w:t>168</w:t>
      </w:r>
      <w:r>
        <w:fldChar w:fldCharType="end"/>
      </w:r>
    </w:p>
    <w:p w14:paraId="457FAE66" w14:textId="77777777" w:rsidR="00000000" w:rsidRDefault="00DD00E1">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_Toc67028623 \h </w:instrText>
      </w:r>
      <w:r>
        <w:fldChar w:fldCharType="separate"/>
      </w:r>
      <w:r>
        <w:t>169</w:t>
      </w:r>
      <w:r>
        <w:fldChar w:fldCharType="end"/>
      </w:r>
    </w:p>
    <w:p w14:paraId="4E52669B" w14:textId="77777777" w:rsidR="00000000" w:rsidRDefault="00DD00E1">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_Toc67028624 \h </w:instrText>
      </w:r>
      <w:r>
        <w:fldChar w:fldCharType="separate"/>
      </w:r>
      <w:r>
        <w:t>172</w:t>
      </w:r>
      <w:r>
        <w:fldChar w:fldCharType="end"/>
      </w:r>
    </w:p>
    <w:p w14:paraId="4A372332" w14:textId="77777777" w:rsidR="00000000" w:rsidRDefault="00DD00E1">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(מרצ):</w:t>
      </w:r>
      <w:r>
        <w:tab/>
      </w:r>
      <w:r>
        <w:fldChar w:fldCharType="begin"/>
      </w:r>
      <w:r>
        <w:instrText xml:space="preserve"> PAGEREF _Toc67028625 \h </w:instrText>
      </w:r>
      <w:r>
        <w:fldChar w:fldCharType="separate"/>
      </w:r>
      <w:r>
        <w:t>174</w:t>
      </w:r>
      <w:r>
        <w:fldChar w:fldCharType="end"/>
      </w:r>
    </w:p>
    <w:p w14:paraId="404E1BAB" w14:textId="77777777" w:rsidR="00000000" w:rsidRDefault="00DD00E1">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_Toc67028626 \h </w:instrText>
      </w:r>
      <w:r>
        <w:fldChar w:fldCharType="separate"/>
      </w:r>
      <w:r>
        <w:t>176</w:t>
      </w:r>
      <w:r>
        <w:fldChar w:fldCharType="end"/>
      </w:r>
    </w:p>
    <w:p w14:paraId="0F88352F" w14:textId="77777777" w:rsidR="00000000" w:rsidRDefault="00DD00E1">
      <w:pPr>
        <w:pStyle w:val="TOC2"/>
        <w:tabs>
          <w:tab w:val="right" w:leader="dot" w:pos="8296"/>
        </w:tabs>
        <w:ind w:right="0"/>
        <w:rPr>
          <w:rFonts w:ascii="Times New Roman" w:hAnsi="Times New Roman" w:cs="Times New Roman"/>
          <w:sz w:val="24"/>
          <w:szCs w:val="24"/>
        </w:rPr>
      </w:pPr>
      <w:r>
        <w:rPr>
          <w:rtl/>
        </w:rPr>
        <w:t>שר הפנים אברהם פורז:</w:t>
      </w:r>
      <w:r>
        <w:tab/>
      </w:r>
      <w:r>
        <w:fldChar w:fldCharType="begin"/>
      </w:r>
      <w:r>
        <w:instrText xml:space="preserve"> PAGEREF _Toc670</w:instrText>
      </w:r>
      <w:r>
        <w:instrText xml:space="preserve">28627 \h </w:instrText>
      </w:r>
      <w:r>
        <w:fldChar w:fldCharType="separate"/>
      </w:r>
      <w:r>
        <w:t>178</w:t>
      </w:r>
      <w:r>
        <w:fldChar w:fldCharType="end"/>
      </w:r>
    </w:p>
    <w:p w14:paraId="776CF92E" w14:textId="77777777" w:rsidR="00000000" w:rsidRDefault="00DD00E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_Toc67028628 \h </w:instrText>
      </w:r>
      <w:r>
        <w:fldChar w:fldCharType="separate"/>
      </w:r>
      <w:r>
        <w:t>183</w:t>
      </w:r>
      <w:r>
        <w:fldChar w:fldCharType="end"/>
      </w:r>
    </w:p>
    <w:p w14:paraId="2AA040E4" w14:textId="77777777" w:rsidR="00000000" w:rsidRDefault="00DD00E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_Toc67028629 \h </w:instrText>
      </w:r>
      <w:r>
        <w:fldChar w:fldCharType="separate"/>
      </w:r>
      <w:r>
        <w:t>184</w:t>
      </w:r>
      <w:r>
        <w:fldChar w:fldCharType="end"/>
      </w:r>
    </w:p>
    <w:p w14:paraId="60E622F3" w14:textId="77777777" w:rsidR="00000000" w:rsidRDefault="00DD00E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_Toc67028630 \h </w:instrText>
      </w:r>
      <w:r>
        <w:fldChar w:fldCharType="separate"/>
      </w:r>
      <w:r>
        <w:t>184</w:t>
      </w:r>
      <w:r>
        <w:fldChar w:fldCharType="end"/>
      </w:r>
    </w:p>
    <w:p w14:paraId="77D79FFD" w14:textId="77777777" w:rsidR="00000000" w:rsidRDefault="00DD00E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_Toc67028631 \h </w:instrText>
      </w:r>
      <w:r>
        <w:fldChar w:fldCharType="separate"/>
      </w:r>
      <w:r>
        <w:t>184</w:t>
      </w:r>
      <w:r>
        <w:fldChar w:fldCharType="end"/>
      </w:r>
    </w:p>
    <w:p w14:paraId="26219357" w14:textId="77777777" w:rsidR="00000000" w:rsidRDefault="00DD00E1">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w:t>
      </w:r>
      <w:r>
        <w:rPr>
          <w:rtl/>
        </w:rPr>
        <w:t xml:space="preserve"> ביתנו):</w:t>
      </w:r>
      <w:r>
        <w:tab/>
      </w:r>
      <w:r>
        <w:fldChar w:fldCharType="begin"/>
      </w:r>
      <w:r>
        <w:instrText xml:space="preserve"> PAGEREF _Toc67028632 \h </w:instrText>
      </w:r>
      <w:r>
        <w:fldChar w:fldCharType="separate"/>
      </w:r>
      <w:r>
        <w:t>185</w:t>
      </w:r>
      <w:r>
        <w:fldChar w:fldCharType="end"/>
      </w:r>
    </w:p>
    <w:p w14:paraId="711E2FC4" w14:textId="77777777" w:rsidR="00000000" w:rsidRDefault="00DD00E1">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_Toc67028633 \h </w:instrText>
      </w:r>
      <w:r>
        <w:fldChar w:fldCharType="separate"/>
      </w:r>
      <w:r>
        <w:t>186</w:t>
      </w:r>
      <w:r>
        <w:fldChar w:fldCharType="end"/>
      </w:r>
    </w:p>
    <w:p w14:paraId="2E1B7721" w14:textId="77777777" w:rsidR="00000000" w:rsidRDefault="00DD00E1">
      <w:pPr>
        <w:pStyle w:val="TOC1"/>
        <w:tabs>
          <w:tab w:val="right" w:leader="dot" w:pos="8296"/>
        </w:tabs>
        <w:rPr>
          <w:rFonts w:ascii="Times New Roman" w:hAnsi="Times New Roman" w:cs="Times New Roman"/>
          <w:sz w:val="24"/>
          <w:szCs w:val="24"/>
        </w:rPr>
      </w:pPr>
      <w:r>
        <w:rPr>
          <w:rtl/>
        </w:rPr>
        <w:t>חידוש העיצומים במשק</w:t>
      </w:r>
      <w:r>
        <w:tab/>
      </w:r>
      <w:r>
        <w:fldChar w:fldCharType="begin"/>
      </w:r>
      <w:r>
        <w:instrText xml:space="preserve"> PAGEREF _Toc67028634 \h </w:instrText>
      </w:r>
      <w:r>
        <w:fldChar w:fldCharType="separate"/>
      </w:r>
      <w:r>
        <w:t>186</w:t>
      </w:r>
      <w:r>
        <w:fldChar w:fldCharType="end"/>
      </w:r>
    </w:p>
    <w:p w14:paraId="6EB5E974" w14:textId="77777777" w:rsidR="00000000" w:rsidRDefault="00DD00E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_Toc67028635 \h </w:instrText>
      </w:r>
      <w:r>
        <w:fldChar w:fldCharType="separate"/>
      </w:r>
      <w:r>
        <w:t>187</w:t>
      </w:r>
      <w:r>
        <w:fldChar w:fldCharType="end"/>
      </w:r>
    </w:p>
    <w:p w14:paraId="53C9F762" w14:textId="77777777" w:rsidR="00000000" w:rsidRDefault="00DD00E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_Toc67028636 \h </w:instrText>
      </w:r>
      <w:r>
        <w:fldChar w:fldCharType="separate"/>
      </w:r>
      <w:r>
        <w:t>18</w:t>
      </w:r>
      <w:r>
        <w:t>8</w:t>
      </w:r>
      <w:r>
        <w:fldChar w:fldCharType="end"/>
      </w:r>
    </w:p>
    <w:p w14:paraId="06244857" w14:textId="77777777" w:rsidR="00000000" w:rsidRDefault="00DD00E1">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w:t>
      </w:r>
      <w:r>
        <w:t xml:space="preserve"> (</w:t>
      </w:r>
      <w:r>
        <w:rPr>
          <w:rtl/>
        </w:rPr>
        <w:t>העבודה-מימד):</w:t>
      </w:r>
      <w:r>
        <w:tab/>
      </w:r>
      <w:r>
        <w:fldChar w:fldCharType="begin"/>
      </w:r>
      <w:r>
        <w:instrText xml:space="preserve"> PAGEREF _Toc67028637 \h </w:instrText>
      </w:r>
      <w:r>
        <w:fldChar w:fldCharType="separate"/>
      </w:r>
      <w:r>
        <w:t>189</w:t>
      </w:r>
      <w:r>
        <w:fldChar w:fldCharType="end"/>
      </w:r>
    </w:p>
    <w:p w14:paraId="38F7EE00" w14:textId="77777777" w:rsidR="00000000" w:rsidRDefault="00DD00E1">
      <w:pPr>
        <w:pStyle w:val="TOC2"/>
        <w:tabs>
          <w:tab w:val="right" w:leader="dot" w:pos="8296"/>
        </w:tabs>
        <w:ind w:right="0"/>
        <w:rPr>
          <w:rFonts w:ascii="Times New Roman" w:hAnsi="Times New Roman" w:cs="Times New Roman"/>
          <w:sz w:val="24"/>
          <w:szCs w:val="24"/>
        </w:rPr>
      </w:pPr>
      <w:r>
        <w:rPr>
          <w:rtl/>
        </w:rPr>
        <w:t>רן כהן (מרצ):</w:t>
      </w:r>
      <w:r>
        <w:tab/>
      </w:r>
      <w:r>
        <w:fldChar w:fldCharType="begin"/>
      </w:r>
      <w:r>
        <w:instrText xml:space="preserve"> PAGEREF _Toc67028638 \h </w:instrText>
      </w:r>
      <w:r>
        <w:fldChar w:fldCharType="separate"/>
      </w:r>
      <w:r>
        <w:t>191</w:t>
      </w:r>
      <w:r>
        <w:fldChar w:fldCharType="end"/>
      </w:r>
    </w:p>
    <w:p w14:paraId="1A7238EA" w14:textId="77777777" w:rsidR="00000000" w:rsidRDefault="00DD00E1">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_Toc67028639 \h </w:instrText>
      </w:r>
      <w:r>
        <w:fldChar w:fldCharType="separate"/>
      </w:r>
      <w:r>
        <w:t>192</w:t>
      </w:r>
      <w:r>
        <w:fldChar w:fldCharType="end"/>
      </w:r>
    </w:p>
    <w:p w14:paraId="2AFE245A" w14:textId="77777777" w:rsidR="00000000" w:rsidRDefault="00DD00E1">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_Toc67028640 \h </w:instrText>
      </w:r>
      <w:r>
        <w:fldChar w:fldCharType="separate"/>
      </w:r>
      <w:r>
        <w:t>193</w:t>
      </w:r>
      <w:r>
        <w:fldChar w:fldCharType="end"/>
      </w:r>
    </w:p>
    <w:p w14:paraId="72C56523" w14:textId="77777777" w:rsidR="00000000" w:rsidRDefault="00DD00E1">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w:instrText>
      </w:r>
      <w:r>
        <w:instrText xml:space="preserve">GEREF _Toc67028641 \h </w:instrText>
      </w:r>
      <w:r>
        <w:fldChar w:fldCharType="separate"/>
      </w:r>
      <w:r>
        <w:t>195</w:t>
      </w:r>
      <w:r>
        <w:fldChar w:fldCharType="end"/>
      </w:r>
    </w:p>
    <w:p w14:paraId="19C5E4C1" w14:textId="77777777" w:rsidR="00000000" w:rsidRDefault="00DD00E1">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_Toc67028642 \h </w:instrText>
      </w:r>
      <w:r>
        <w:fldChar w:fldCharType="separate"/>
      </w:r>
      <w:r>
        <w:t>198</w:t>
      </w:r>
      <w:r>
        <w:fldChar w:fldCharType="end"/>
      </w:r>
    </w:p>
    <w:p w14:paraId="57E58F76" w14:textId="77777777" w:rsidR="00000000" w:rsidRDefault="00DD00E1">
      <w:pPr>
        <w:pStyle w:val="TOC2"/>
        <w:tabs>
          <w:tab w:val="right" w:leader="dot" w:pos="8296"/>
        </w:tabs>
        <w:ind w:right="0"/>
        <w:rPr>
          <w:rFonts w:ascii="Times New Roman" w:hAnsi="Times New Roman" w:cs="Times New Roman"/>
          <w:sz w:val="24"/>
          <w:szCs w:val="24"/>
        </w:rPr>
      </w:pPr>
      <w:r>
        <w:rPr>
          <w:rtl/>
        </w:rPr>
        <w:t>השר</w:t>
      </w:r>
      <w:r>
        <w:t xml:space="preserve"> </w:t>
      </w:r>
      <w:r>
        <w:rPr>
          <w:rtl/>
        </w:rPr>
        <w:t>נתן שרנסקי:</w:t>
      </w:r>
      <w:r>
        <w:tab/>
      </w:r>
      <w:r>
        <w:fldChar w:fldCharType="begin"/>
      </w:r>
      <w:r>
        <w:instrText xml:space="preserve"> PAGEREF _Toc67028643 \h </w:instrText>
      </w:r>
      <w:r>
        <w:fldChar w:fldCharType="separate"/>
      </w:r>
      <w:r>
        <w:t>201</w:t>
      </w:r>
      <w:r>
        <w:fldChar w:fldCharType="end"/>
      </w:r>
    </w:p>
    <w:p w14:paraId="1CBD896C" w14:textId="77777777" w:rsidR="00000000" w:rsidRDefault="00DD00E1">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_Toc67028644 \h </w:instrText>
      </w:r>
      <w:r>
        <w:fldChar w:fldCharType="separate"/>
      </w:r>
      <w:r>
        <w:t>202</w:t>
      </w:r>
      <w:r>
        <w:fldChar w:fldCharType="end"/>
      </w:r>
    </w:p>
    <w:p w14:paraId="2E4DA8C3" w14:textId="77777777" w:rsidR="00000000" w:rsidRDefault="00DD00E1">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_Toc67028645 \h </w:instrText>
      </w:r>
      <w:r>
        <w:fldChar w:fldCharType="separate"/>
      </w:r>
      <w:r>
        <w:t>203</w:t>
      </w:r>
      <w:r>
        <w:fldChar w:fldCharType="end"/>
      </w:r>
    </w:p>
    <w:p w14:paraId="745000FA" w14:textId="77777777" w:rsidR="00000000" w:rsidRDefault="00DD00E1">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w:instrText>
      </w:r>
      <w:r>
        <w:instrText xml:space="preserve">GEREF _Toc67028646 \h </w:instrText>
      </w:r>
      <w:r>
        <w:fldChar w:fldCharType="separate"/>
      </w:r>
      <w:r>
        <w:t>205</w:t>
      </w:r>
      <w:r>
        <w:fldChar w:fldCharType="end"/>
      </w:r>
    </w:p>
    <w:p w14:paraId="3C42633E" w14:textId="77777777" w:rsidR="00000000" w:rsidRDefault="00DD00E1">
      <w:pPr>
        <w:pStyle w:val="TOC1"/>
        <w:tabs>
          <w:tab w:val="right" w:leader="dot" w:pos="8296"/>
        </w:tabs>
        <w:rPr>
          <w:rFonts w:ascii="Times New Roman" w:hAnsi="Times New Roman" w:cs="Times New Roman"/>
          <w:sz w:val="24"/>
          <w:szCs w:val="24"/>
        </w:rPr>
      </w:pPr>
      <w:r>
        <w:rPr>
          <w:rtl/>
        </w:rPr>
        <w:t>ירידת המדד והצורך בהורדת הריבית</w:t>
      </w:r>
      <w:r>
        <w:tab/>
      </w:r>
      <w:r>
        <w:fldChar w:fldCharType="begin"/>
      </w:r>
      <w:r>
        <w:instrText xml:space="preserve"> PAGEREF _Toc67028647 \h </w:instrText>
      </w:r>
      <w:r>
        <w:fldChar w:fldCharType="separate"/>
      </w:r>
      <w:r>
        <w:t>205</w:t>
      </w:r>
      <w:r>
        <w:fldChar w:fldCharType="end"/>
      </w:r>
    </w:p>
    <w:p w14:paraId="59E61511" w14:textId="77777777" w:rsidR="00000000" w:rsidRDefault="00DD00E1">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_Toc67028648 \h </w:instrText>
      </w:r>
      <w:r>
        <w:fldChar w:fldCharType="separate"/>
      </w:r>
      <w:r>
        <w:t>205</w:t>
      </w:r>
      <w:r>
        <w:fldChar w:fldCharType="end"/>
      </w:r>
    </w:p>
    <w:p w14:paraId="6AC31B51" w14:textId="77777777" w:rsidR="00000000" w:rsidRDefault="00DD00E1">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_Toc67028649 \h </w:instrText>
      </w:r>
      <w:r>
        <w:fldChar w:fldCharType="separate"/>
      </w:r>
      <w:r>
        <w:t>206</w:t>
      </w:r>
      <w:r>
        <w:fldChar w:fldCharType="end"/>
      </w:r>
    </w:p>
    <w:p w14:paraId="59FBF314" w14:textId="77777777" w:rsidR="00000000" w:rsidRDefault="00DD00E1">
      <w:pPr>
        <w:pStyle w:val="TOC2"/>
        <w:tabs>
          <w:tab w:val="right" w:leader="dot" w:pos="8296"/>
        </w:tabs>
        <w:ind w:right="0"/>
        <w:rPr>
          <w:rFonts w:ascii="Times New Roman" w:hAnsi="Times New Roman" w:cs="Times New Roman"/>
          <w:sz w:val="24"/>
          <w:szCs w:val="24"/>
        </w:rPr>
      </w:pPr>
      <w:r>
        <w:rPr>
          <w:rtl/>
        </w:rPr>
        <w:t>השר</w:t>
      </w:r>
      <w:r>
        <w:t xml:space="preserve"> </w:t>
      </w:r>
      <w:r>
        <w:rPr>
          <w:rtl/>
        </w:rPr>
        <w:t>נתן שרנסקי:</w:t>
      </w:r>
      <w:r>
        <w:tab/>
      </w:r>
      <w:r>
        <w:fldChar w:fldCharType="begin"/>
      </w:r>
      <w:r>
        <w:instrText xml:space="preserve"> PAGEREF _Toc67028650 \h </w:instrText>
      </w:r>
      <w:r>
        <w:fldChar w:fldCharType="separate"/>
      </w:r>
      <w:r>
        <w:t>208</w:t>
      </w:r>
      <w:r>
        <w:fldChar w:fldCharType="end"/>
      </w:r>
    </w:p>
    <w:p w14:paraId="31A91B63" w14:textId="77777777" w:rsidR="00000000" w:rsidRDefault="00DD00E1">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_Toc67028651 \h </w:instrText>
      </w:r>
      <w:r>
        <w:fldChar w:fldCharType="separate"/>
      </w:r>
      <w:r>
        <w:t>210</w:t>
      </w:r>
      <w:r>
        <w:fldChar w:fldCharType="end"/>
      </w:r>
    </w:p>
    <w:p w14:paraId="3F8C65A1" w14:textId="77777777" w:rsidR="00000000" w:rsidRDefault="00DD00E1">
      <w:pPr>
        <w:pStyle w:val="TOC1"/>
        <w:tabs>
          <w:tab w:val="right" w:leader="dot" w:pos="8296"/>
        </w:tabs>
        <w:rPr>
          <w:rFonts w:ascii="Times New Roman" w:hAnsi="Times New Roman" w:cs="Times New Roman"/>
          <w:sz w:val="24"/>
          <w:szCs w:val="24"/>
        </w:rPr>
      </w:pPr>
      <w:r>
        <w:rPr>
          <w:rtl/>
        </w:rPr>
        <w:t>נאומו האנטישמי של ראש ממשלת</w:t>
      </w:r>
      <w:r>
        <w:t xml:space="preserve"> </w:t>
      </w:r>
      <w:r>
        <w:rPr>
          <w:rtl/>
        </w:rPr>
        <w:t xml:space="preserve">מלזיה </w:t>
      </w:r>
      <w:r>
        <w:t xml:space="preserve"> </w:t>
      </w:r>
      <w:r>
        <w:rPr>
          <w:rtl/>
        </w:rPr>
        <w:t>וטרפוד ההודעה על</w:t>
      </w:r>
      <w:r>
        <w:t xml:space="preserve"> </w:t>
      </w:r>
      <w:r>
        <w:rPr>
          <w:rtl/>
        </w:rPr>
        <w:t>גינויו על</w:t>
      </w:r>
      <w:r>
        <w:t>-</w:t>
      </w:r>
      <w:r>
        <w:rPr>
          <w:rtl/>
        </w:rPr>
        <w:t>ידי נשיא צרפת</w:t>
      </w:r>
      <w:r>
        <w:tab/>
      </w:r>
      <w:r>
        <w:fldChar w:fldCharType="begin"/>
      </w:r>
      <w:r>
        <w:instrText xml:space="preserve"> PAGEREF _Toc67028652 \h </w:instrText>
      </w:r>
      <w:r>
        <w:fldChar w:fldCharType="separate"/>
      </w:r>
      <w:r>
        <w:t>210</w:t>
      </w:r>
      <w:r>
        <w:fldChar w:fldCharType="end"/>
      </w:r>
    </w:p>
    <w:p w14:paraId="0823A1F7" w14:textId="77777777" w:rsidR="00000000" w:rsidRDefault="00DD00E1">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_Toc67028653 \h </w:instrText>
      </w:r>
      <w:r>
        <w:fldChar w:fldCharType="separate"/>
      </w:r>
      <w:r>
        <w:t>210</w:t>
      </w:r>
      <w:r>
        <w:fldChar w:fldCharType="end"/>
      </w:r>
    </w:p>
    <w:p w14:paraId="5A09375A" w14:textId="77777777" w:rsidR="00000000" w:rsidRDefault="00DD00E1">
      <w:pPr>
        <w:pStyle w:val="TOC2"/>
        <w:tabs>
          <w:tab w:val="right" w:leader="dot" w:pos="8296"/>
        </w:tabs>
        <w:ind w:right="0"/>
        <w:rPr>
          <w:rFonts w:ascii="Times New Roman" w:hAnsi="Times New Roman" w:cs="Times New Roman"/>
          <w:sz w:val="24"/>
          <w:szCs w:val="24"/>
        </w:rPr>
      </w:pPr>
      <w:r>
        <w:rPr>
          <w:rtl/>
        </w:rPr>
        <w:t>ניסן סלומינסקי (</w:t>
      </w:r>
      <w:r>
        <w:rPr>
          <w:rtl/>
        </w:rPr>
        <w:t>מפד"ל):</w:t>
      </w:r>
      <w:r>
        <w:tab/>
      </w:r>
      <w:r>
        <w:fldChar w:fldCharType="begin"/>
      </w:r>
      <w:r>
        <w:instrText xml:space="preserve"> PAGEREF _Toc67028654 \h </w:instrText>
      </w:r>
      <w:r>
        <w:fldChar w:fldCharType="separate"/>
      </w:r>
      <w:r>
        <w:t>211</w:t>
      </w:r>
      <w:r>
        <w:fldChar w:fldCharType="end"/>
      </w:r>
    </w:p>
    <w:p w14:paraId="2E9D617F" w14:textId="77777777" w:rsidR="00000000" w:rsidRDefault="00DD00E1">
      <w:pPr>
        <w:pStyle w:val="TOC2"/>
        <w:tabs>
          <w:tab w:val="right" w:leader="dot" w:pos="8296"/>
        </w:tabs>
        <w:ind w:right="0"/>
        <w:rPr>
          <w:rFonts w:ascii="Times New Roman" w:hAnsi="Times New Roman" w:cs="Times New Roman"/>
          <w:sz w:val="24"/>
          <w:szCs w:val="24"/>
        </w:rPr>
      </w:pPr>
      <w:r>
        <w:rPr>
          <w:rtl/>
        </w:rPr>
        <w:t>השר</w:t>
      </w:r>
      <w:r>
        <w:t xml:space="preserve"> </w:t>
      </w:r>
      <w:r>
        <w:rPr>
          <w:rtl/>
        </w:rPr>
        <w:t>נתן שרנסקי:</w:t>
      </w:r>
      <w:r>
        <w:tab/>
      </w:r>
      <w:r>
        <w:fldChar w:fldCharType="begin"/>
      </w:r>
      <w:r>
        <w:instrText xml:space="preserve"> PAGEREF _Toc67028655 \h </w:instrText>
      </w:r>
      <w:r>
        <w:fldChar w:fldCharType="separate"/>
      </w:r>
      <w:r>
        <w:t>212</w:t>
      </w:r>
      <w:r>
        <w:fldChar w:fldCharType="end"/>
      </w:r>
    </w:p>
    <w:p w14:paraId="66B20AE5" w14:textId="77777777" w:rsidR="00000000" w:rsidRDefault="00DD00E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_Toc67028656 \h </w:instrText>
      </w:r>
      <w:r>
        <w:fldChar w:fldCharType="separate"/>
      </w:r>
      <w:r>
        <w:t>215</w:t>
      </w:r>
      <w:r>
        <w:fldChar w:fldCharType="end"/>
      </w:r>
    </w:p>
    <w:p w14:paraId="5758D126" w14:textId="77777777" w:rsidR="00000000" w:rsidRDefault="00DD00E1">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_Toc67028657 \h </w:instrText>
      </w:r>
      <w:r>
        <w:fldChar w:fldCharType="separate"/>
      </w:r>
      <w:r>
        <w:t>216</w:t>
      </w:r>
      <w:r>
        <w:fldChar w:fldCharType="end"/>
      </w:r>
    </w:p>
    <w:p w14:paraId="055C9678" w14:textId="77777777" w:rsidR="00000000" w:rsidRDefault="00DD00E1">
      <w:pPr>
        <w:pStyle w:val="TOC1"/>
        <w:tabs>
          <w:tab w:val="right" w:leader="dot" w:pos="8296"/>
        </w:tabs>
        <w:rPr>
          <w:rFonts w:ascii="Times New Roman" w:hAnsi="Times New Roman" w:cs="Times New Roman"/>
          <w:sz w:val="24"/>
          <w:szCs w:val="24"/>
        </w:rPr>
      </w:pPr>
      <w:r>
        <w:rPr>
          <w:rtl/>
        </w:rPr>
        <w:t>החלטת הממשלה להטיל קנס על מפרסמים בערוץ הקודש</w:t>
      </w:r>
      <w:r>
        <w:tab/>
      </w:r>
      <w:r>
        <w:fldChar w:fldCharType="begin"/>
      </w:r>
      <w:r>
        <w:instrText xml:space="preserve"> PAGEREF _Toc67028658 </w:instrText>
      </w:r>
      <w:r>
        <w:instrText xml:space="preserve">\h </w:instrText>
      </w:r>
      <w:r>
        <w:fldChar w:fldCharType="separate"/>
      </w:r>
      <w:r>
        <w:t>216</w:t>
      </w:r>
      <w:r>
        <w:fldChar w:fldCharType="end"/>
      </w:r>
    </w:p>
    <w:p w14:paraId="4C053024" w14:textId="77777777" w:rsidR="00000000" w:rsidRDefault="00DD00E1">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_Toc67028659 \h </w:instrText>
      </w:r>
      <w:r>
        <w:fldChar w:fldCharType="separate"/>
      </w:r>
      <w:r>
        <w:t>216</w:t>
      </w:r>
      <w:r>
        <w:fldChar w:fldCharType="end"/>
      </w:r>
    </w:p>
    <w:p w14:paraId="7E14B7E8" w14:textId="77777777" w:rsidR="00000000" w:rsidRDefault="00DD00E1">
      <w:pPr>
        <w:pStyle w:val="a0"/>
        <w:jc w:val="center"/>
        <w:rPr>
          <w:rFonts w:hint="cs"/>
          <w:rtl/>
        </w:rPr>
      </w:pPr>
      <w:r>
        <w:rPr>
          <w:bCs/>
          <w:szCs w:val="36"/>
          <w:u w:val="single"/>
          <w:rtl/>
        </w:rPr>
        <w:fldChar w:fldCharType="end"/>
      </w:r>
    </w:p>
    <w:p w14:paraId="7BE02F85" w14:textId="77777777" w:rsidR="00000000" w:rsidRDefault="00DD00E1">
      <w:pPr>
        <w:pStyle w:val="a0"/>
        <w:rPr>
          <w:rFonts w:cs="David" w:hint="cs"/>
          <w:b/>
          <w:bCs/>
          <w:szCs w:val="24"/>
          <w:rtl/>
        </w:rPr>
      </w:pPr>
      <w:r>
        <w:rPr>
          <w:rFonts w:cs="David"/>
          <w:b/>
          <w:bCs/>
          <w:szCs w:val="24"/>
          <w:rtl/>
        </w:rPr>
        <w:br w:type="page"/>
      </w:r>
      <w:r>
        <w:rPr>
          <w:rFonts w:cs="David" w:hint="cs"/>
          <w:b/>
          <w:bCs/>
          <w:szCs w:val="24"/>
          <w:rtl/>
        </w:rPr>
        <w:t>חוברת א'</w:t>
      </w:r>
    </w:p>
    <w:p w14:paraId="628C056A" w14:textId="77777777" w:rsidR="00000000" w:rsidRDefault="00DD00E1">
      <w:pPr>
        <w:pStyle w:val="a0"/>
        <w:rPr>
          <w:rFonts w:cs="David" w:hint="cs"/>
          <w:b/>
          <w:bCs/>
          <w:szCs w:val="24"/>
          <w:rtl/>
        </w:rPr>
      </w:pPr>
      <w:r>
        <w:rPr>
          <w:rFonts w:cs="David" w:hint="cs"/>
          <w:b/>
          <w:bCs/>
          <w:szCs w:val="24"/>
          <w:rtl/>
        </w:rPr>
        <w:t>ישיבה ס'</w:t>
      </w:r>
    </w:p>
    <w:p w14:paraId="30B89657" w14:textId="77777777" w:rsidR="00000000" w:rsidRDefault="00DD00E1">
      <w:pPr>
        <w:pStyle w:val="a0"/>
        <w:rPr>
          <w:rFonts w:hint="cs"/>
          <w:b/>
          <w:bCs/>
          <w:rtl/>
        </w:rPr>
      </w:pPr>
    </w:p>
    <w:p w14:paraId="346C517C" w14:textId="77777777" w:rsidR="00000000" w:rsidRDefault="00DD00E1">
      <w:pPr>
        <w:pStyle w:val="a0"/>
        <w:rPr>
          <w:rFonts w:hint="cs"/>
          <w:b/>
          <w:bCs/>
          <w:rtl/>
        </w:rPr>
      </w:pPr>
    </w:p>
    <w:p w14:paraId="3A7EDFA2" w14:textId="77777777" w:rsidR="00000000" w:rsidRDefault="00DD00E1">
      <w:pPr>
        <w:pStyle w:val="a0"/>
        <w:rPr>
          <w:rFonts w:hint="cs"/>
          <w:rtl/>
        </w:rPr>
      </w:pPr>
    </w:p>
    <w:p w14:paraId="30561EAC" w14:textId="77777777" w:rsidR="00000000" w:rsidRDefault="00DD00E1">
      <w:pPr>
        <w:pStyle w:val="a0"/>
        <w:rPr>
          <w:rFonts w:hint="cs"/>
          <w:rtl/>
        </w:rPr>
      </w:pPr>
    </w:p>
    <w:p w14:paraId="72E377A2" w14:textId="77777777" w:rsidR="00000000" w:rsidRDefault="00DD00E1">
      <w:pPr>
        <w:pStyle w:val="a0"/>
        <w:rPr>
          <w:rtl/>
        </w:rPr>
      </w:pPr>
    </w:p>
    <w:p w14:paraId="1B71892D" w14:textId="77777777" w:rsidR="00000000" w:rsidRDefault="00DD00E1">
      <w:pPr>
        <w:pStyle w:val="a0"/>
        <w:rPr>
          <w:rtl/>
        </w:rPr>
      </w:pPr>
    </w:p>
    <w:p w14:paraId="6DA8389F" w14:textId="77777777" w:rsidR="00000000" w:rsidRDefault="00DD00E1">
      <w:pPr>
        <w:pStyle w:val="a5"/>
        <w:bidi/>
        <w:rPr>
          <w:rFonts w:hint="cs"/>
          <w:rtl/>
        </w:rPr>
      </w:pPr>
    </w:p>
    <w:p w14:paraId="69910B38" w14:textId="77777777" w:rsidR="00000000" w:rsidRDefault="00DD00E1">
      <w:pPr>
        <w:pStyle w:val="a5"/>
        <w:bidi/>
        <w:rPr>
          <w:rFonts w:hint="cs"/>
          <w:rtl/>
        </w:rPr>
      </w:pPr>
      <w:r>
        <w:rPr>
          <w:rtl/>
        </w:rPr>
        <w:t>הישיבה ה</w:t>
      </w:r>
      <w:r>
        <w:rPr>
          <w:rFonts w:hint="cs"/>
          <w:rtl/>
        </w:rPr>
        <w:t xml:space="preserve">שישים </w:t>
      </w:r>
      <w:r>
        <w:rPr>
          <w:rtl/>
        </w:rPr>
        <w:t>של הכנסת ה</w:t>
      </w:r>
      <w:r>
        <w:rPr>
          <w:rFonts w:hint="cs"/>
          <w:rtl/>
        </w:rPr>
        <w:t>שש-עשרה</w:t>
      </w:r>
    </w:p>
    <w:p w14:paraId="7C684D10" w14:textId="77777777" w:rsidR="00000000" w:rsidRDefault="00DD00E1">
      <w:pPr>
        <w:pStyle w:val="a6"/>
        <w:bidi/>
        <w:rPr>
          <w:rtl/>
        </w:rPr>
      </w:pPr>
      <w:r>
        <w:rPr>
          <w:rtl/>
        </w:rPr>
        <w:t>יום רביעי,</w:t>
      </w:r>
      <w:r>
        <w:rPr>
          <w:rFonts w:hint="cs"/>
          <w:rtl/>
        </w:rPr>
        <w:t xml:space="preserve"> </w:t>
      </w:r>
      <w:r>
        <w:rPr>
          <w:rtl/>
        </w:rPr>
        <w:t xml:space="preserve">כ"ו בתשרי </w:t>
      </w:r>
      <w:r>
        <w:rPr>
          <w:rFonts w:hint="cs"/>
          <w:rtl/>
        </w:rPr>
        <w:t>ה</w:t>
      </w:r>
      <w:r>
        <w:rPr>
          <w:rtl/>
        </w:rPr>
        <w:t>תשס"ד (22 באוקטובר 2003)</w:t>
      </w:r>
    </w:p>
    <w:p w14:paraId="48616A54" w14:textId="77777777" w:rsidR="00000000" w:rsidRDefault="00DD00E1">
      <w:pPr>
        <w:pStyle w:val="a7"/>
        <w:bidi/>
        <w:rPr>
          <w:rFonts w:hint="cs"/>
          <w:rtl/>
        </w:rPr>
      </w:pPr>
      <w:r>
        <w:rPr>
          <w:rtl/>
        </w:rPr>
        <w:t xml:space="preserve">ירושלים, הכנסת, שעה </w:t>
      </w:r>
      <w:r>
        <w:rPr>
          <w:rFonts w:hint="cs"/>
          <w:rtl/>
        </w:rPr>
        <w:t>11:03</w:t>
      </w:r>
    </w:p>
    <w:p w14:paraId="5C38FABF" w14:textId="77777777" w:rsidR="00000000" w:rsidRDefault="00DD00E1">
      <w:pPr>
        <w:pStyle w:val="a0"/>
        <w:rPr>
          <w:rtl/>
        </w:rPr>
      </w:pPr>
      <w:bookmarkStart w:id="0" w:name="FS000000455T22_10_2003_11_22_37"/>
      <w:bookmarkEnd w:id="0"/>
    </w:p>
    <w:p w14:paraId="10F85040" w14:textId="77777777" w:rsidR="00000000" w:rsidRDefault="00DD00E1">
      <w:pPr>
        <w:pStyle w:val="a2"/>
        <w:rPr>
          <w:rtl/>
        </w:rPr>
      </w:pPr>
    </w:p>
    <w:p w14:paraId="212B5914" w14:textId="77777777" w:rsidR="00000000" w:rsidRDefault="00DD00E1">
      <w:pPr>
        <w:pStyle w:val="a2"/>
        <w:rPr>
          <w:rFonts w:hint="cs"/>
          <w:rtl/>
        </w:rPr>
      </w:pPr>
      <w:bookmarkStart w:id="1" w:name="_Toc67028514"/>
      <w:r>
        <w:rPr>
          <w:rFonts w:hint="cs"/>
          <w:rtl/>
        </w:rPr>
        <w:t>שאילתות בעל-פה</w:t>
      </w:r>
      <w:bookmarkEnd w:id="1"/>
    </w:p>
    <w:p w14:paraId="17052617" w14:textId="77777777" w:rsidR="00000000" w:rsidRDefault="00DD00E1">
      <w:pPr>
        <w:pStyle w:val="a0"/>
        <w:rPr>
          <w:rFonts w:hint="cs"/>
          <w:rtl/>
        </w:rPr>
      </w:pPr>
    </w:p>
    <w:p w14:paraId="3B930152" w14:textId="77777777" w:rsidR="00000000" w:rsidRDefault="00DD00E1">
      <w:pPr>
        <w:pStyle w:val="af1"/>
        <w:rPr>
          <w:rFonts w:hint="cs"/>
          <w:rtl/>
        </w:rPr>
      </w:pPr>
    </w:p>
    <w:p w14:paraId="11A66CC6" w14:textId="77777777" w:rsidR="00000000" w:rsidRDefault="00DD00E1">
      <w:pPr>
        <w:pStyle w:val="af1"/>
        <w:rPr>
          <w:rtl/>
        </w:rPr>
      </w:pPr>
      <w:r>
        <w:rPr>
          <w:rtl/>
        </w:rPr>
        <w:t>היו"ר ראובן ריבלין:</w:t>
      </w:r>
    </w:p>
    <w:p w14:paraId="38A7B46F" w14:textId="77777777" w:rsidR="00000000" w:rsidRDefault="00DD00E1">
      <w:pPr>
        <w:pStyle w:val="a0"/>
        <w:rPr>
          <w:rFonts w:hint="cs"/>
          <w:rtl/>
        </w:rPr>
      </w:pPr>
    </w:p>
    <w:p w14:paraId="14C1CB43" w14:textId="77777777" w:rsidR="00000000" w:rsidRDefault="00DD00E1">
      <w:pPr>
        <w:pStyle w:val="a0"/>
        <w:rPr>
          <w:rFonts w:hint="cs"/>
          <w:rtl/>
        </w:rPr>
      </w:pPr>
      <w:r>
        <w:rPr>
          <w:rFonts w:hint="cs"/>
          <w:rtl/>
        </w:rPr>
        <w:t>אדוני השר, ח</w:t>
      </w:r>
      <w:r>
        <w:rPr>
          <w:rFonts w:hint="cs"/>
          <w:rtl/>
        </w:rPr>
        <w:t xml:space="preserve">ברי הכנסת, היום כ"ו בתשרי התשס"ד, 22 באוקטובר 2003 למניינם. הנני מתכבד לפתוח את ישיבת הכנסת. </w:t>
      </w:r>
    </w:p>
    <w:p w14:paraId="699F8102" w14:textId="77777777" w:rsidR="00000000" w:rsidRDefault="00DD00E1">
      <w:pPr>
        <w:pStyle w:val="a0"/>
        <w:rPr>
          <w:rFonts w:hint="cs"/>
          <w:rtl/>
        </w:rPr>
      </w:pPr>
    </w:p>
    <w:p w14:paraId="2725285B" w14:textId="77777777" w:rsidR="00000000" w:rsidRDefault="00DD00E1">
      <w:pPr>
        <w:pStyle w:val="a0"/>
        <w:rPr>
          <w:rFonts w:hint="cs"/>
          <w:rtl/>
        </w:rPr>
      </w:pPr>
      <w:r>
        <w:rPr>
          <w:rFonts w:hint="cs"/>
          <w:rtl/>
        </w:rPr>
        <w:t>רבותי, אין הודעות ואנחנו עוברים מייד לסדר-היום: שאילתות בעל-פה. שר הרווחה נמצא אתנו כמנהגו בכל עת שהוא נדרש להתייצב בכנסת, כאדם שמכבד את הפרלמנט וצמח בפרלמנט. שר</w:t>
      </w:r>
      <w:r>
        <w:rPr>
          <w:rFonts w:hint="cs"/>
          <w:rtl/>
        </w:rPr>
        <w:t xml:space="preserve"> הרווחה ישיב על שאילתא בעל-פה מס' 74 של חבר הכנסת אופיר פינס-פז בנושא: תקצוב מוסדות חרדיים. אדוני הנכבד, מזכ"ל מפלגת העבודה, חבר הכנסת פינס, בבקשה. </w:t>
      </w:r>
    </w:p>
    <w:p w14:paraId="578A03D9" w14:textId="77777777" w:rsidR="00000000" w:rsidRDefault="00DD00E1">
      <w:pPr>
        <w:pStyle w:val="a0"/>
        <w:rPr>
          <w:rFonts w:hint="cs"/>
          <w:rtl/>
        </w:rPr>
      </w:pPr>
    </w:p>
    <w:p w14:paraId="64C27F09" w14:textId="77777777" w:rsidR="00000000" w:rsidRDefault="00DD00E1">
      <w:pPr>
        <w:pStyle w:val="a0"/>
        <w:rPr>
          <w:rFonts w:hint="cs"/>
          <w:rtl/>
        </w:rPr>
      </w:pPr>
    </w:p>
    <w:p w14:paraId="149068FE" w14:textId="77777777" w:rsidR="00000000" w:rsidRDefault="00DD00E1">
      <w:pPr>
        <w:pStyle w:val="a"/>
        <w:rPr>
          <w:rFonts w:hint="cs"/>
          <w:rtl/>
        </w:rPr>
      </w:pPr>
      <w:bookmarkStart w:id="2" w:name="FS000000455T22_10_2003_11_30_16C"/>
      <w:bookmarkEnd w:id="2"/>
    </w:p>
    <w:p w14:paraId="0318A142" w14:textId="77777777" w:rsidR="00000000" w:rsidRDefault="00DD00E1">
      <w:pPr>
        <w:pStyle w:val="a1"/>
        <w:jc w:val="center"/>
        <w:rPr>
          <w:rFonts w:hint="cs"/>
          <w:rtl/>
        </w:rPr>
      </w:pPr>
      <w:bookmarkStart w:id="3" w:name="_Toc67028515"/>
      <w:r>
        <w:rPr>
          <w:rFonts w:hint="cs"/>
          <w:rtl/>
        </w:rPr>
        <w:t>74. תקצוב מוסדות חרדיים</w:t>
      </w:r>
      <w:bookmarkEnd w:id="3"/>
    </w:p>
    <w:p w14:paraId="62EF114E" w14:textId="77777777" w:rsidR="00000000" w:rsidRDefault="00DD00E1">
      <w:pPr>
        <w:pStyle w:val="a0"/>
        <w:rPr>
          <w:rFonts w:hint="cs"/>
          <w:rtl/>
        </w:rPr>
      </w:pPr>
    </w:p>
    <w:p w14:paraId="0877BD40" w14:textId="77777777" w:rsidR="00000000" w:rsidRDefault="00DD00E1">
      <w:pPr>
        <w:pStyle w:val="a"/>
        <w:rPr>
          <w:rtl/>
        </w:rPr>
      </w:pPr>
      <w:bookmarkStart w:id="4" w:name="_Toc67028516"/>
      <w:r>
        <w:rPr>
          <w:rtl/>
        </w:rPr>
        <w:t>אופיר פינס-פז (העבודה-מימד):</w:t>
      </w:r>
      <w:bookmarkEnd w:id="4"/>
    </w:p>
    <w:p w14:paraId="74A3F78B" w14:textId="77777777" w:rsidR="00000000" w:rsidRDefault="00DD00E1">
      <w:pPr>
        <w:pStyle w:val="a0"/>
        <w:rPr>
          <w:rtl/>
        </w:rPr>
      </w:pPr>
    </w:p>
    <w:p w14:paraId="515C91A5" w14:textId="77777777" w:rsidR="00000000" w:rsidRDefault="00DD00E1">
      <w:pPr>
        <w:pStyle w:val="a0"/>
        <w:rPr>
          <w:rFonts w:hint="cs"/>
          <w:rtl/>
        </w:rPr>
      </w:pPr>
      <w:r>
        <w:rPr>
          <w:rFonts w:hint="cs"/>
          <w:rtl/>
        </w:rPr>
        <w:t>אדוני היושב-ראש, אדוני השר, חברי הכנסת, לאחרונה פ</w:t>
      </w:r>
      <w:r>
        <w:rPr>
          <w:rFonts w:hint="cs"/>
          <w:rtl/>
        </w:rPr>
        <w:t xml:space="preserve">ורסם כי 27 מיליון ש"ח, כ-63% מתקציב התמיכות של משרד הרווחה, הועברו למוסדות חרדיים, ולעומת זאת הארגונים שאינם חרדיים תוקצבו ב-13 מיליון ש"ח בלבד. </w:t>
      </w:r>
    </w:p>
    <w:p w14:paraId="674C5469" w14:textId="77777777" w:rsidR="00000000" w:rsidRDefault="00DD00E1">
      <w:pPr>
        <w:pStyle w:val="a0"/>
        <w:rPr>
          <w:rFonts w:hint="cs"/>
          <w:rtl/>
        </w:rPr>
      </w:pPr>
    </w:p>
    <w:p w14:paraId="764F2871" w14:textId="77777777" w:rsidR="00000000" w:rsidRDefault="00DD00E1">
      <w:pPr>
        <w:pStyle w:val="a0"/>
        <w:rPr>
          <w:rFonts w:hint="cs"/>
          <w:rtl/>
        </w:rPr>
      </w:pPr>
      <w:r>
        <w:rPr>
          <w:rFonts w:hint="cs"/>
          <w:rtl/>
        </w:rPr>
        <w:t>ברצוני לשאול:</w:t>
      </w:r>
    </w:p>
    <w:p w14:paraId="55CF7142" w14:textId="77777777" w:rsidR="00000000" w:rsidRDefault="00DD00E1">
      <w:pPr>
        <w:pStyle w:val="a0"/>
        <w:rPr>
          <w:rFonts w:hint="cs"/>
          <w:rtl/>
        </w:rPr>
      </w:pPr>
    </w:p>
    <w:p w14:paraId="1238D4B6" w14:textId="77777777" w:rsidR="00000000" w:rsidRDefault="00DD00E1">
      <w:pPr>
        <w:pStyle w:val="a0"/>
        <w:rPr>
          <w:rFonts w:hint="cs"/>
          <w:rtl/>
        </w:rPr>
      </w:pPr>
      <w:r>
        <w:rPr>
          <w:rFonts w:hint="cs"/>
          <w:rtl/>
        </w:rPr>
        <w:t xml:space="preserve"> על רקע המצב הכלכלי הקשה, מדוע מפלה משרד הרווחה לטובה את החרדים ללא קשר למצבם הכלכלי?</w:t>
      </w:r>
    </w:p>
    <w:p w14:paraId="2944F487" w14:textId="77777777" w:rsidR="00000000" w:rsidRDefault="00DD00E1">
      <w:pPr>
        <w:pStyle w:val="a0"/>
        <w:rPr>
          <w:rFonts w:hint="cs"/>
          <w:rtl/>
        </w:rPr>
      </w:pPr>
    </w:p>
    <w:p w14:paraId="5565B18A" w14:textId="77777777" w:rsidR="00000000" w:rsidRDefault="00DD00E1">
      <w:pPr>
        <w:pStyle w:val="af1"/>
        <w:rPr>
          <w:rtl/>
        </w:rPr>
      </w:pPr>
      <w:r>
        <w:rPr>
          <w:rtl/>
        </w:rPr>
        <w:t>היו"ר ר</w:t>
      </w:r>
      <w:r>
        <w:rPr>
          <w:rtl/>
        </w:rPr>
        <w:t>אובן ריבלין:</w:t>
      </w:r>
    </w:p>
    <w:p w14:paraId="3958D473" w14:textId="77777777" w:rsidR="00000000" w:rsidRDefault="00DD00E1">
      <w:pPr>
        <w:pStyle w:val="a0"/>
        <w:rPr>
          <w:rtl/>
        </w:rPr>
      </w:pPr>
    </w:p>
    <w:p w14:paraId="1FDB0709" w14:textId="77777777" w:rsidR="00000000" w:rsidRDefault="00DD00E1">
      <w:pPr>
        <w:pStyle w:val="a0"/>
        <w:rPr>
          <w:rFonts w:hint="cs"/>
          <w:rtl/>
        </w:rPr>
      </w:pPr>
      <w:r>
        <w:rPr>
          <w:rFonts w:hint="cs"/>
          <w:rtl/>
        </w:rPr>
        <w:t xml:space="preserve">אני מאוד מודה לחבר הכנסת פז. השר ישיב, וחבר הכנסת פז יוכל לשאול שאלה נוספת. חבר הכנסת דהאמשה גם הוא ביקש, ויש אפשרות  עוד לאדם אחד. </w:t>
      </w:r>
    </w:p>
    <w:p w14:paraId="30A9B425" w14:textId="77777777" w:rsidR="00000000" w:rsidRDefault="00DD00E1">
      <w:pPr>
        <w:pStyle w:val="a0"/>
        <w:rPr>
          <w:rFonts w:hint="cs"/>
          <w:rtl/>
        </w:rPr>
      </w:pPr>
    </w:p>
    <w:p w14:paraId="7970BB0A" w14:textId="77777777" w:rsidR="00000000" w:rsidRDefault="00DD00E1">
      <w:pPr>
        <w:pStyle w:val="a"/>
        <w:rPr>
          <w:rtl/>
        </w:rPr>
      </w:pPr>
      <w:bookmarkStart w:id="5" w:name="FS000000521T22_10_2003_11_32_46"/>
      <w:bookmarkStart w:id="6" w:name="_Toc67028517"/>
      <w:bookmarkEnd w:id="5"/>
      <w:r>
        <w:rPr>
          <w:rFonts w:hint="eastAsia"/>
          <w:rtl/>
        </w:rPr>
        <w:t>שר</w:t>
      </w:r>
      <w:r>
        <w:rPr>
          <w:rtl/>
        </w:rPr>
        <w:t xml:space="preserve"> הרווחה זבולון אורלב:</w:t>
      </w:r>
      <w:bookmarkEnd w:id="6"/>
    </w:p>
    <w:p w14:paraId="74C47966" w14:textId="77777777" w:rsidR="00000000" w:rsidRDefault="00DD00E1">
      <w:pPr>
        <w:pStyle w:val="a0"/>
        <w:rPr>
          <w:rFonts w:hint="cs"/>
          <w:rtl/>
        </w:rPr>
      </w:pPr>
    </w:p>
    <w:p w14:paraId="3072272E" w14:textId="77777777" w:rsidR="00000000" w:rsidRDefault="00DD00E1">
      <w:pPr>
        <w:pStyle w:val="a0"/>
        <w:rPr>
          <w:rFonts w:hint="cs"/>
          <w:rtl/>
        </w:rPr>
      </w:pPr>
      <w:r>
        <w:rPr>
          <w:rFonts w:hint="cs"/>
          <w:rtl/>
        </w:rPr>
        <w:t xml:space="preserve">אדוני היושב-ראש, חברי חברי הכנסת, סוגיה זו </w:t>
      </w:r>
      <w:r>
        <w:rPr>
          <w:rtl/>
        </w:rPr>
        <w:t>–</w:t>
      </w:r>
      <w:r>
        <w:rPr>
          <w:rFonts w:hint="cs"/>
          <w:rtl/>
        </w:rPr>
        <w:t xml:space="preserve"> הקצאת כספי תמיכות לפנימיות תורניות </w:t>
      </w:r>
      <w:r>
        <w:rPr>
          <w:rtl/>
        </w:rPr>
        <w:t>–</w:t>
      </w:r>
      <w:r>
        <w:rPr>
          <w:rFonts w:hint="cs"/>
          <w:rtl/>
        </w:rPr>
        <w:t xml:space="preserve"> א</w:t>
      </w:r>
      <w:r>
        <w:rPr>
          <w:rFonts w:hint="cs"/>
          <w:rtl/>
        </w:rPr>
        <w:t xml:space="preserve">ומנם ראויה לדיון ציבורי, ואני מודה לחבר הכנסת פינס שהעלה את הנושא הזה. </w:t>
      </w:r>
    </w:p>
    <w:p w14:paraId="2655E38F" w14:textId="77777777" w:rsidR="00000000" w:rsidRDefault="00DD00E1">
      <w:pPr>
        <w:pStyle w:val="a0"/>
        <w:rPr>
          <w:rFonts w:hint="cs"/>
          <w:rtl/>
        </w:rPr>
      </w:pPr>
    </w:p>
    <w:p w14:paraId="4807A23E" w14:textId="77777777" w:rsidR="00000000" w:rsidRDefault="00DD00E1">
      <w:pPr>
        <w:pStyle w:val="a0"/>
        <w:rPr>
          <w:rFonts w:hint="cs"/>
          <w:rtl/>
        </w:rPr>
      </w:pPr>
      <w:r>
        <w:rPr>
          <w:rFonts w:hint="cs"/>
          <w:rtl/>
        </w:rPr>
        <w:t>משרד הרווחה מפעיל מאז שנות ה-70 תוכנית לסיוע לילדים ולנוער הלומדים במוסדות פנימייתיים ואשר הוריהם נמצאים במצוקה כלכלית על סף קו העוני. תוכנית זו נועדה לסייע בהוצאות אחזקה של ילדים בפנ</w:t>
      </w:r>
      <w:r>
        <w:rPr>
          <w:rFonts w:hint="cs"/>
          <w:rtl/>
        </w:rPr>
        <w:t xml:space="preserve">ימייה ולא להוצאות הלימודים, שאותן מממן משרד החינוך. הסיוע ניתן עד השנה לפי קריטריונים אשר אושרו בנוהל המקובל על-ידי משרד המשפטים, ועיקרם המצב הכלכלי של משפחות התלמידים בני 12-18, גילאי החינוך העל-יסודי. </w:t>
      </w:r>
    </w:p>
    <w:p w14:paraId="67E7EE53" w14:textId="77777777" w:rsidR="00000000" w:rsidRDefault="00DD00E1">
      <w:pPr>
        <w:pStyle w:val="a0"/>
        <w:rPr>
          <w:rFonts w:hint="cs"/>
          <w:rtl/>
        </w:rPr>
      </w:pPr>
    </w:p>
    <w:p w14:paraId="47AEE322" w14:textId="77777777" w:rsidR="00000000" w:rsidRDefault="00DD00E1">
      <w:pPr>
        <w:pStyle w:val="a0"/>
        <w:rPr>
          <w:rFonts w:hint="cs"/>
          <w:rtl/>
        </w:rPr>
      </w:pPr>
      <w:r>
        <w:rPr>
          <w:rFonts w:hint="cs"/>
          <w:rtl/>
        </w:rPr>
        <w:t>מייד עם תחילת כהונתי כשר הרווחה גיליתי את התוכנית ה</w:t>
      </w:r>
      <w:r>
        <w:rPr>
          <w:rFonts w:hint="cs"/>
          <w:rtl/>
        </w:rPr>
        <w:t>זאת, שהיקפה עמד על 60 מיליון שקלים בתקציב שנתי. להפתעתי מצאתי כי רוב התלמידים, כ-97%, באים ממשפחות שהן מהמגזר החרדי, והכסף הולך למוסדות חרדיים. מאחר שהניתוב של התקציב קיבל אופי מגזרי ברור, הוריתי על הפסקתו בתום שנת הלימודים, וזה כחודשיים התקציב איננו מופעל</w:t>
      </w:r>
      <w:r>
        <w:rPr>
          <w:rFonts w:hint="cs"/>
          <w:rtl/>
        </w:rPr>
        <w:t xml:space="preserve">. הדיווח על הכסף שהוצא הוא עד להפסקה שחלה לפני כחודשיים. מ-1 בספטמבר תקציב זה איננו מופעל. הנחיתי בדיקה וגיבוש קריטריונים חדשים, והצוות אומנם גיבש ועדיין עוסק ממש בהשלמת הקריטריונים החדשים, באופן שיובטח מענה שוויוני לילדים במצוקה מכל מגזרי החברה. </w:t>
      </w:r>
    </w:p>
    <w:p w14:paraId="1B4C684B" w14:textId="77777777" w:rsidR="00000000" w:rsidRDefault="00DD00E1">
      <w:pPr>
        <w:pStyle w:val="a0"/>
        <w:rPr>
          <w:rFonts w:hint="cs"/>
          <w:rtl/>
        </w:rPr>
      </w:pPr>
    </w:p>
    <w:p w14:paraId="5D49D006" w14:textId="77777777" w:rsidR="00000000" w:rsidRDefault="00DD00E1">
      <w:pPr>
        <w:pStyle w:val="a0"/>
        <w:rPr>
          <w:rFonts w:hint="cs"/>
          <w:rtl/>
        </w:rPr>
      </w:pPr>
      <w:r>
        <w:rPr>
          <w:rFonts w:hint="cs"/>
          <w:rtl/>
        </w:rPr>
        <w:t>עוד עלה</w:t>
      </w:r>
      <w:r>
        <w:rPr>
          <w:rFonts w:hint="cs"/>
          <w:rtl/>
        </w:rPr>
        <w:t xml:space="preserve"> במסגרת הדיונים כי מבחינת הצורך של הילדים והאבחון הסוציאלי, הילדים אינם חייבים ללמוד בתנאי פנימייה מלאים ויש גם מקום לתת עדיפות לפנימיות-יום, לאו דווקא לפנימיות מלאות. גם לאור הקיצוצים שאירעו בשירותי הרווחה החלטתי על קיצוץ בתקציב הזה, ובכל מקרה היקפו לא יה</w:t>
      </w:r>
      <w:r>
        <w:rPr>
          <w:rFonts w:hint="cs"/>
          <w:rtl/>
        </w:rPr>
        <w:t xml:space="preserve">יה בשנה הבאה 60 מיליון כפי שהיה השנה, אלא כנראה פחות משליש. הדיווח, כאמור, הוא על דבר שכבר בוצע, הוחלט להפסיקו ואיננו מבוצע. </w:t>
      </w:r>
    </w:p>
    <w:p w14:paraId="73BE5AA8" w14:textId="77777777" w:rsidR="00000000" w:rsidRDefault="00DD00E1">
      <w:pPr>
        <w:pStyle w:val="a0"/>
        <w:rPr>
          <w:rFonts w:hint="cs"/>
          <w:rtl/>
        </w:rPr>
      </w:pPr>
    </w:p>
    <w:p w14:paraId="68A8CF1F" w14:textId="77777777" w:rsidR="00000000" w:rsidRDefault="00DD00E1">
      <w:pPr>
        <w:pStyle w:val="a0"/>
        <w:rPr>
          <w:rFonts w:hint="cs"/>
          <w:rtl/>
        </w:rPr>
      </w:pPr>
      <w:r>
        <w:rPr>
          <w:rFonts w:hint="cs"/>
          <w:rtl/>
        </w:rPr>
        <w:t>אני רוצה לנצל את ההזדמנות ולתקן את הפרסום שהיה נכון, אבל שיקף רק 2% מהאמת כולה, כי תקציב התמיכות במשרד הרווחה הוא רק 2% מתקציב המ</w:t>
      </w:r>
      <w:r>
        <w:rPr>
          <w:rFonts w:hint="cs"/>
          <w:rtl/>
        </w:rPr>
        <w:t>שרד. המשרד מקצה למעלה ממיליארד שקלים כדי לטפל בהגנה על ילדים בסיכון ובטיפול בהם. תקציב הילדים בפנימיות לילדים בסיכון עומד על כ-600 מיליון שקלים. לכן, להציג תמונה כאילו 28 מיליון שקלים הולכים לחרדים ורק 350,000 שקל הולכים למעונות למפגרים - - -</w:t>
      </w:r>
    </w:p>
    <w:p w14:paraId="2F1ECE46" w14:textId="77777777" w:rsidR="00000000" w:rsidRDefault="00DD00E1">
      <w:pPr>
        <w:pStyle w:val="a0"/>
        <w:rPr>
          <w:rFonts w:hint="cs"/>
          <w:rtl/>
        </w:rPr>
      </w:pPr>
    </w:p>
    <w:p w14:paraId="4BDC307D" w14:textId="77777777" w:rsidR="00000000" w:rsidRDefault="00DD00E1">
      <w:pPr>
        <w:pStyle w:val="af0"/>
        <w:rPr>
          <w:rtl/>
        </w:rPr>
      </w:pPr>
      <w:r>
        <w:rPr>
          <w:rFonts w:hint="eastAsia"/>
          <w:rtl/>
        </w:rPr>
        <w:t>אופיר</w:t>
      </w:r>
      <w:r>
        <w:rPr>
          <w:rtl/>
        </w:rPr>
        <w:t xml:space="preserve"> פינס-פ</w:t>
      </w:r>
      <w:r>
        <w:rPr>
          <w:rtl/>
        </w:rPr>
        <w:t>ז (העבודה-מימד):</w:t>
      </w:r>
    </w:p>
    <w:p w14:paraId="593D1C2D" w14:textId="77777777" w:rsidR="00000000" w:rsidRDefault="00DD00E1">
      <w:pPr>
        <w:pStyle w:val="a0"/>
        <w:rPr>
          <w:rFonts w:hint="cs"/>
          <w:rtl/>
        </w:rPr>
      </w:pPr>
    </w:p>
    <w:p w14:paraId="186ED25A" w14:textId="77777777" w:rsidR="00000000" w:rsidRDefault="00DD00E1">
      <w:pPr>
        <w:pStyle w:val="a0"/>
        <w:rPr>
          <w:rFonts w:hint="cs"/>
          <w:rtl/>
        </w:rPr>
      </w:pPr>
      <w:r>
        <w:rPr>
          <w:rFonts w:hint="cs"/>
          <w:rtl/>
        </w:rPr>
        <w:t xml:space="preserve">13 מיליון שקל. </w:t>
      </w:r>
    </w:p>
    <w:p w14:paraId="6E887EAA" w14:textId="77777777" w:rsidR="00000000" w:rsidRDefault="00DD00E1">
      <w:pPr>
        <w:pStyle w:val="a0"/>
        <w:rPr>
          <w:rFonts w:hint="cs"/>
          <w:rtl/>
        </w:rPr>
      </w:pPr>
    </w:p>
    <w:p w14:paraId="057033E7" w14:textId="77777777" w:rsidR="00000000" w:rsidRDefault="00DD00E1">
      <w:pPr>
        <w:pStyle w:val="-"/>
        <w:rPr>
          <w:rtl/>
        </w:rPr>
      </w:pPr>
      <w:bookmarkStart w:id="7" w:name="FS000000521T22_10_2003_11_40_15C"/>
      <w:bookmarkEnd w:id="7"/>
      <w:r>
        <w:rPr>
          <w:rtl/>
        </w:rPr>
        <w:t>שר הרווחה זבולון אורלב:</w:t>
      </w:r>
    </w:p>
    <w:p w14:paraId="3C83C703" w14:textId="77777777" w:rsidR="00000000" w:rsidRDefault="00DD00E1">
      <w:pPr>
        <w:pStyle w:val="a0"/>
        <w:rPr>
          <w:rtl/>
        </w:rPr>
      </w:pPr>
    </w:p>
    <w:p w14:paraId="26768A5E" w14:textId="77777777" w:rsidR="00000000" w:rsidRDefault="00DD00E1">
      <w:pPr>
        <w:pStyle w:val="a0"/>
        <w:rPr>
          <w:rFonts w:hint="cs"/>
          <w:rtl/>
        </w:rPr>
      </w:pPr>
      <w:r>
        <w:rPr>
          <w:rFonts w:hint="cs"/>
          <w:rtl/>
        </w:rPr>
        <w:t>זה מתקציב התמיכות, אבל מהתקציב הרגיל של משרד הרווחה מקבלים מעונות למפגרים 700-800 מיליון, אלא שהתקציב ההוא ניתן בדרכי תקצוב של רכישת שירותים ולא בדרכי תמיכה. חלק מהשינוי שאני חושב שאעשה גם בנושא ה</w:t>
      </w:r>
      <w:r>
        <w:rPr>
          <w:rFonts w:hint="cs"/>
          <w:rtl/>
        </w:rPr>
        <w:t>פנימיות, על סמך הבדיקה של הצוות, יהיה שהתקציב לא יינתן יותר כתמיכה, אלא כרכישת שירותים, כפי שאנחנו עושים ביתר הדברים. אני לא חושב שצריך להיות כאן דבר יוצא דופן, ואני מאמין שבתקציב 2004 יוכל חבר הכנסת פינס לברך אותנו על כך שהתקציב יחולק על-פי קריטריונים סוצ</w:t>
      </w:r>
      <w:r>
        <w:rPr>
          <w:rFonts w:hint="cs"/>
          <w:rtl/>
        </w:rPr>
        <w:t xml:space="preserve">יאליים שוויוניים. ההתפלגות של הנהנים מהתקציב הזה תהיה על-פי ההתפלגות הרגילה של האוכלוסיות הנזקקות במדינת ישראל, ובשום פנים ואופן זה לא יהיה יותר תקציב מגזרי. </w:t>
      </w:r>
    </w:p>
    <w:p w14:paraId="2CA70E8B" w14:textId="77777777" w:rsidR="00000000" w:rsidRDefault="00DD00E1">
      <w:pPr>
        <w:pStyle w:val="a0"/>
        <w:rPr>
          <w:rFonts w:hint="cs"/>
          <w:rtl/>
        </w:rPr>
      </w:pPr>
    </w:p>
    <w:p w14:paraId="1FE5AE89" w14:textId="77777777" w:rsidR="00000000" w:rsidRDefault="00DD00E1">
      <w:pPr>
        <w:pStyle w:val="af1"/>
        <w:rPr>
          <w:rtl/>
        </w:rPr>
      </w:pPr>
    </w:p>
    <w:p w14:paraId="49656E8C" w14:textId="77777777" w:rsidR="00000000" w:rsidRDefault="00DD00E1">
      <w:pPr>
        <w:pStyle w:val="af1"/>
        <w:rPr>
          <w:rtl/>
        </w:rPr>
      </w:pPr>
      <w:r>
        <w:rPr>
          <w:rtl/>
        </w:rPr>
        <w:t>היו"ר ראובן ריבלין:</w:t>
      </w:r>
    </w:p>
    <w:p w14:paraId="534ED437" w14:textId="77777777" w:rsidR="00000000" w:rsidRDefault="00DD00E1">
      <w:pPr>
        <w:pStyle w:val="a0"/>
        <w:rPr>
          <w:rtl/>
        </w:rPr>
      </w:pPr>
    </w:p>
    <w:p w14:paraId="12301647" w14:textId="77777777" w:rsidR="00000000" w:rsidRDefault="00DD00E1">
      <w:pPr>
        <w:pStyle w:val="a0"/>
        <w:rPr>
          <w:rFonts w:hint="cs"/>
          <w:rtl/>
        </w:rPr>
      </w:pPr>
      <w:r>
        <w:rPr>
          <w:rFonts w:hint="cs"/>
          <w:rtl/>
        </w:rPr>
        <w:t>אני מאוד מודה לשר. אני רוצה להזכיר לשר, שהוא פרלמנטר כל כך ותיק ושאל כל כך</w:t>
      </w:r>
      <w:r>
        <w:rPr>
          <w:rFonts w:hint="cs"/>
          <w:rtl/>
        </w:rPr>
        <w:t xml:space="preserve"> הרבה שאילתות בעל-פה, שתפקידה של השאילתא בעל-פה הוא לענות על דבר מאוד ממוקד. אנחנו לא בהצעה לסדר-היום, ולכן אני מבקש להצטמצם בשתיים-שלוש דקות. </w:t>
      </w:r>
    </w:p>
    <w:p w14:paraId="59D36288" w14:textId="77777777" w:rsidR="00000000" w:rsidRDefault="00DD00E1">
      <w:pPr>
        <w:pStyle w:val="a0"/>
        <w:rPr>
          <w:rFonts w:hint="cs"/>
          <w:rtl/>
        </w:rPr>
      </w:pPr>
    </w:p>
    <w:p w14:paraId="1D77D2DA" w14:textId="77777777" w:rsidR="00000000" w:rsidRDefault="00DD00E1">
      <w:pPr>
        <w:pStyle w:val="a0"/>
        <w:rPr>
          <w:rFonts w:hint="cs"/>
          <w:rtl/>
        </w:rPr>
      </w:pPr>
      <w:r>
        <w:rPr>
          <w:rFonts w:hint="cs"/>
          <w:rtl/>
        </w:rPr>
        <w:t xml:space="preserve">שאלה נוספת לחבר הכנסת פינס. אחריו - חבר הכנסת דהאמשה. </w:t>
      </w:r>
    </w:p>
    <w:p w14:paraId="18E0A7B3" w14:textId="77777777" w:rsidR="00000000" w:rsidRDefault="00DD00E1">
      <w:pPr>
        <w:pStyle w:val="a0"/>
        <w:rPr>
          <w:rFonts w:hint="cs"/>
          <w:rtl/>
        </w:rPr>
      </w:pPr>
    </w:p>
    <w:p w14:paraId="7D8E41D6" w14:textId="77777777" w:rsidR="00000000" w:rsidRDefault="00DD00E1">
      <w:pPr>
        <w:pStyle w:val="a"/>
        <w:rPr>
          <w:rtl/>
        </w:rPr>
      </w:pPr>
      <w:bookmarkStart w:id="8" w:name="FS000000455T22_10_2003_11_58_34"/>
      <w:bookmarkStart w:id="9" w:name="_Toc67028518"/>
      <w:bookmarkEnd w:id="8"/>
      <w:r>
        <w:rPr>
          <w:rFonts w:hint="eastAsia"/>
          <w:rtl/>
        </w:rPr>
        <w:t>אופיר</w:t>
      </w:r>
      <w:r>
        <w:rPr>
          <w:rtl/>
        </w:rPr>
        <w:t xml:space="preserve"> פינס-פז (העבודה-מימד):</w:t>
      </w:r>
      <w:bookmarkEnd w:id="9"/>
    </w:p>
    <w:p w14:paraId="55809757" w14:textId="77777777" w:rsidR="00000000" w:rsidRDefault="00DD00E1">
      <w:pPr>
        <w:pStyle w:val="a0"/>
        <w:rPr>
          <w:rFonts w:hint="cs"/>
          <w:rtl/>
        </w:rPr>
      </w:pPr>
    </w:p>
    <w:p w14:paraId="413AD453" w14:textId="77777777" w:rsidR="00000000" w:rsidRDefault="00DD00E1">
      <w:pPr>
        <w:pStyle w:val="a0"/>
        <w:rPr>
          <w:rFonts w:hint="cs"/>
          <w:rtl/>
        </w:rPr>
      </w:pPr>
      <w:r>
        <w:rPr>
          <w:rFonts w:hint="cs"/>
          <w:rtl/>
        </w:rPr>
        <w:t>אני אשאל את השאלה באופן ט</w:t>
      </w:r>
      <w:r>
        <w:rPr>
          <w:rFonts w:hint="cs"/>
          <w:rtl/>
        </w:rPr>
        <w:t xml:space="preserve">לגרפי. אני רוצה לשאול את השר, כיצד קורה שבמשרד ממשלתי לוקחים תקציב מדינה ומקצים אותו כמעט באופן טוטלי למגזר אחד, ואף אחד לא יודע, אף אחד לא מדבר, אף אחד לא פוצה פה עד שא בא שר אחר, רואה את העניין הזה ומשנה אותו. </w:t>
      </w:r>
    </w:p>
    <w:p w14:paraId="08F04754" w14:textId="77777777" w:rsidR="00000000" w:rsidRDefault="00DD00E1">
      <w:pPr>
        <w:pStyle w:val="a0"/>
        <w:rPr>
          <w:rFonts w:hint="cs"/>
          <w:rtl/>
        </w:rPr>
      </w:pPr>
    </w:p>
    <w:p w14:paraId="04ED0676" w14:textId="77777777" w:rsidR="00000000" w:rsidRDefault="00DD00E1">
      <w:pPr>
        <w:pStyle w:val="a0"/>
        <w:rPr>
          <w:rFonts w:hint="cs"/>
          <w:rtl/>
        </w:rPr>
      </w:pPr>
      <w:r>
        <w:rPr>
          <w:rFonts w:hint="cs"/>
          <w:rtl/>
        </w:rPr>
        <w:t xml:space="preserve">שנית, כיצד קורה שתקציבים מהסוג הזה הולכים </w:t>
      </w:r>
      <w:r>
        <w:rPr>
          <w:rFonts w:hint="cs"/>
          <w:rtl/>
        </w:rPr>
        <w:t xml:space="preserve">לנושא כמו פנימיות, שיש להן סעיפים תקציביים נפרדים ואחרים. תקציב התמיכות היה צריך ללכת למוסדות שלא מתוקצבים על-ידי שום גורם ממשלתי אחר ובשום דרך אחרת. את זה צריך לקבוע בנהלים מסודרים. </w:t>
      </w:r>
    </w:p>
    <w:p w14:paraId="141D7F0A" w14:textId="77777777" w:rsidR="00000000" w:rsidRDefault="00DD00E1">
      <w:pPr>
        <w:pStyle w:val="a0"/>
        <w:rPr>
          <w:rFonts w:hint="cs"/>
          <w:rtl/>
        </w:rPr>
      </w:pPr>
    </w:p>
    <w:p w14:paraId="4A9F4F84" w14:textId="77777777" w:rsidR="00000000" w:rsidRDefault="00DD00E1">
      <w:pPr>
        <w:pStyle w:val="a0"/>
        <w:rPr>
          <w:rFonts w:hint="cs"/>
          <w:rtl/>
        </w:rPr>
      </w:pPr>
      <w:r>
        <w:rPr>
          <w:rFonts w:hint="cs"/>
          <w:rtl/>
        </w:rPr>
        <w:t>שלישית, עדיין אנחנו רואים, שגם בתקציב השנה הזאת, על-פי הפרסום, היחס עדי</w:t>
      </w:r>
      <w:r>
        <w:rPr>
          <w:rFonts w:hint="cs"/>
          <w:rtl/>
        </w:rPr>
        <w:t xml:space="preserve">ין בלתי סביר. אומנם קיצצת את התקציב בשני-שלישים, אבל עדיין 60% מהתקציב הולכים למוסדות מגזריים ורק היתרה הולכת למוסדות הכלליים במדינת ישראל, וזה לא מבטא שום סדר עדיפויות שאפשר להבין אותו. </w:t>
      </w:r>
    </w:p>
    <w:p w14:paraId="5CBA4D39" w14:textId="77777777" w:rsidR="00000000" w:rsidRDefault="00DD00E1">
      <w:pPr>
        <w:pStyle w:val="a0"/>
        <w:rPr>
          <w:rFonts w:hint="cs"/>
          <w:rtl/>
        </w:rPr>
      </w:pPr>
    </w:p>
    <w:p w14:paraId="72316E7A" w14:textId="77777777" w:rsidR="00000000" w:rsidRDefault="00DD00E1">
      <w:pPr>
        <w:pStyle w:val="a0"/>
        <w:rPr>
          <w:rFonts w:hint="cs"/>
          <w:rtl/>
        </w:rPr>
      </w:pPr>
      <w:r>
        <w:rPr>
          <w:rFonts w:hint="cs"/>
          <w:rtl/>
        </w:rPr>
        <w:t>שאלה אחרונה, האם אתה מוכן להתחייב, אדוני השר - ואני סומך על המלה של</w:t>
      </w:r>
      <w:r>
        <w:rPr>
          <w:rFonts w:hint="cs"/>
          <w:rtl/>
        </w:rPr>
        <w:t xml:space="preserve">ך, גם אתה מייצג מגזר מכובד וראוי בישראל - שלא תתקצב את המגזר שאתה מייצג באופן בלתי שוויוני ומופלה לטובה? </w:t>
      </w:r>
    </w:p>
    <w:p w14:paraId="6D68384D" w14:textId="77777777" w:rsidR="00000000" w:rsidRDefault="00DD00E1">
      <w:pPr>
        <w:pStyle w:val="a0"/>
        <w:ind w:firstLine="0"/>
        <w:rPr>
          <w:rFonts w:hint="cs"/>
          <w:rtl/>
        </w:rPr>
      </w:pPr>
    </w:p>
    <w:p w14:paraId="5244D716" w14:textId="77777777" w:rsidR="00000000" w:rsidRDefault="00DD00E1">
      <w:pPr>
        <w:pStyle w:val="af1"/>
        <w:rPr>
          <w:rtl/>
        </w:rPr>
      </w:pPr>
      <w:r>
        <w:rPr>
          <w:rtl/>
        </w:rPr>
        <w:t>היו"ר ראובן ריבלין:</w:t>
      </w:r>
    </w:p>
    <w:p w14:paraId="35FC3D3C" w14:textId="77777777" w:rsidR="00000000" w:rsidRDefault="00DD00E1">
      <w:pPr>
        <w:pStyle w:val="a0"/>
        <w:rPr>
          <w:rtl/>
        </w:rPr>
      </w:pPr>
    </w:p>
    <w:p w14:paraId="28C60343" w14:textId="77777777" w:rsidR="00000000" w:rsidRDefault="00DD00E1">
      <w:pPr>
        <w:pStyle w:val="a0"/>
        <w:rPr>
          <w:rFonts w:hint="cs"/>
          <w:rtl/>
        </w:rPr>
      </w:pPr>
      <w:r>
        <w:rPr>
          <w:rFonts w:hint="cs"/>
          <w:rtl/>
        </w:rPr>
        <w:t xml:space="preserve">אני מאוד מודה לחבר הכנסת פינס. חבר הכנסת דהאמשה, בבקשה, שאלה נוספת. אחריו - חבר הכנסת בר-און. </w:t>
      </w:r>
    </w:p>
    <w:p w14:paraId="4F77DA5C" w14:textId="77777777" w:rsidR="00000000" w:rsidRDefault="00DD00E1">
      <w:pPr>
        <w:pStyle w:val="a0"/>
        <w:ind w:firstLine="0"/>
        <w:rPr>
          <w:rFonts w:hint="cs"/>
          <w:rtl/>
        </w:rPr>
      </w:pPr>
    </w:p>
    <w:p w14:paraId="4400DE07" w14:textId="77777777" w:rsidR="00000000" w:rsidRDefault="00DD00E1">
      <w:pPr>
        <w:pStyle w:val="a"/>
        <w:rPr>
          <w:rtl/>
        </w:rPr>
      </w:pPr>
      <w:bookmarkStart w:id="10" w:name="FS000000550T22_10_2003_12_04_11"/>
      <w:bookmarkStart w:id="11" w:name="_Toc67028519"/>
      <w:bookmarkEnd w:id="10"/>
      <w:r>
        <w:rPr>
          <w:rFonts w:hint="eastAsia"/>
          <w:rtl/>
        </w:rPr>
        <w:t>עבד</w:t>
      </w:r>
      <w:r>
        <w:rPr>
          <w:rtl/>
        </w:rPr>
        <w:t>-אלמאלכ דהאמשה (רע"ם):</w:t>
      </w:r>
      <w:bookmarkEnd w:id="11"/>
    </w:p>
    <w:p w14:paraId="70528DE1" w14:textId="77777777" w:rsidR="00000000" w:rsidRDefault="00DD00E1">
      <w:pPr>
        <w:pStyle w:val="a0"/>
        <w:rPr>
          <w:rFonts w:hint="cs"/>
          <w:rtl/>
        </w:rPr>
      </w:pPr>
    </w:p>
    <w:p w14:paraId="2A19DAB0" w14:textId="77777777" w:rsidR="00000000" w:rsidRDefault="00DD00E1">
      <w:pPr>
        <w:pStyle w:val="a0"/>
        <w:rPr>
          <w:rFonts w:hint="cs"/>
          <w:rtl/>
        </w:rPr>
      </w:pPr>
      <w:r>
        <w:rPr>
          <w:rFonts w:hint="cs"/>
          <w:rtl/>
        </w:rPr>
        <w:t xml:space="preserve">כבוד </w:t>
      </w:r>
      <w:r>
        <w:rPr>
          <w:rFonts w:hint="cs"/>
          <w:rtl/>
        </w:rPr>
        <w:t>היושב-ראש, מכובדי השר, חברי חברי הכנסת, שמעתי את תשובת השר. אני לא רוצה לחשוד בכשרים, אני מניח שכאשר המשרד הקצה תקציב מיוחד לתמיכה במגזר החרדי בגלל המצב הסוציו-אקונומי הרע מאוד שם, הוא בוודאי שם לב גם למגזרים אחרים, במיוחד למגזר הערבי, שמצבו קשה יותר, אם ל</w:t>
      </w:r>
      <w:r>
        <w:rPr>
          <w:rFonts w:hint="cs"/>
          <w:rtl/>
        </w:rPr>
        <w:t>א באותה מידה. שמעתי גם את דברי השר על התקציב הבא ועל החלוקה בעתיד, שתהיה שוויונית, לפי המצב החברתי והנזקקות של המגזר או של האנשים, ולא על-פי מגזרים. הדברים משמחים. אני רק שואל, האם במקרה הזה המגזר הערבי יזכה סוף-סוף לייצוג הנכון ולתקציבים שאולי יעזרו להוצי</w:t>
      </w:r>
      <w:r>
        <w:rPr>
          <w:rFonts w:hint="cs"/>
          <w:rtl/>
        </w:rPr>
        <w:t xml:space="preserve">א אותו ממצוקתו? </w:t>
      </w:r>
    </w:p>
    <w:p w14:paraId="3CE765C8" w14:textId="77777777" w:rsidR="00000000" w:rsidRDefault="00DD00E1">
      <w:pPr>
        <w:pStyle w:val="a0"/>
        <w:rPr>
          <w:rFonts w:hint="cs"/>
          <w:rtl/>
        </w:rPr>
      </w:pPr>
    </w:p>
    <w:p w14:paraId="14388D50" w14:textId="77777777" w:rsidR="00000000" w:rsidRDefault="00DD00E1">
      <w:pPr>
        <w:pStyle w:val="a0"/>
        <w:rPr>
          <w:rFonts w:hint="cs"/>
          <w:rtl/>
        </w:rPr>
      </w:pPr>
      <w:r>
        <w:rPr>
          <w:rFonts w:hint="cs"/>
          <w:rtl/>
        </w:rPr>
        <w:t xml:space="preserve">מלה אחת נוספת בעניין הילדים המוכים או הילדים הנפגעים - אני יודע שבמגזר הערבי הבעיה קשה יותר וחריפה מאשר בממוצע הכלל-ארצי. תודה רבה, אדוני. </w:t>
      </w:r>
    </w:p>
    <w:p w14:paraId="5891FFDE" w14:textId="77777777" w:rsidR="00000000" w:rsidRDefault="00DD00E1">
      <w:pPr>
        <w:pStyle w:val="a0"/>
        <w:ind w:firstLine="0"/>
        <w:rPr>
          <w:rtl/>
        </w:rPr>
      </w:pPr>
    </w:p>
    <w:p w14:paraId="7411BE43" w14:textId="77777777" w:rsidR="00000000" w:rsidRDefault="00DD00E1">
      <w:pPr>
        <w:pStyle w:val="a0"/>
        <w:ind w:firstLine="0"/>
        <w:rPr>
          <w:rFonts w:hint="cs"/>
          <w:rtl/>
        </w:rPr>
      </w:pPr>
    </w:p>
    <w:p w14:paraId="67BD0FA4" w14:textId="77777777" w:rsidR="00000000" w:rsidRDefault="00DD00E1">
      <w:pPr>
        <w:pStyle w:val="af1"/>
        <w:rPr>
          <w:rtl/>
        </w:rPr>
      </w:pPr>
      <w:r>
        <w:rPr>
          <w:rtl/>
        </w:rPr>
        <w:t>היו"ר ראובן ריבלין:</w:t>
      </w:r>
    </w:p>
    <w:p w14:paraId="5B0DF7CB" w14:textId="77777777" w:rsidR="00000000" w:rsidRDefault="00DD00E1">
      <w:pPr>
        <w:pStyle w:val="a0"/>
        <w:rPr>
          <w:rtl/>
        </w:rPr>
      </w:pPr>
    </w:p>
    <w:p w14:paraId="41E81232" w14:textId="77777777" w:rsidR="00000000" w:rsidRDefault="00DD00E1">
      <w:pPr>
        <w:pStyle w:val="a0"/>
        <w:rPr>
          <w:rFonts w:hint="cs"/>
          <w:rtl/>
        </w:rPr>
      </w:pPr>
      <w:r>
        <w:rPr>
          <w:rFonts w:hint="cs"/>
          <w:rtl/>
        </w:rPr>
        <w:t xml:space="preserve">תודה לחבר הכנסת דהאמשה. </w:t>
      </w:r>
    </w:p>
    <w:p w14:paraId="7F0ECDC5" w14:textId="77777777" w:rsidR="00000000" w:rsidRDefault="00DD00E1">
      <w:pPr>
        <w:pStyle w:val="a0"/>
        <w:rPr>
          <w:rFonts w:hint="cs"/>
          <w:rtl/>
        </w:rPr>
      </w:pPr>
    </w:p>
    <w:p w14:paraId="75F8F4F3" w14:textId="77777777" w:rsidR="00000000" w:rsidRDefault="00DD00E1">
      <w:pPr>
        <w:pStyle w:val="a0"/>
        <w:rPr>
          <w:rFonts w:hint="cs"/>
          <w:rtl/>
        </w:rPr>
      </w:pPr>
      <w:r>
        <w:rPr>
          <w:rFonts w:hint="cs"/>
          <w:rtl/>
        </w:rPr>
        <w:t xml:space="preserve">רבותי חברי הכנסת, לפני שחבר הכנסת בר-און ישאל את </w:t>
      </w:r>
      <w:r>
        <w:rPr>
          <w:rFonts w:hint="cs"/>
          <w:rtl/>
        </w:rPr>
        <w:t xml:space="preserve">שאלתו, אני מקדם בברכה את נשיא בית-המשפט לחוקה של פולין, הנמצא כאן באולם עם נשיא בית-המשפט העליון של ישראל. אנחנו מקבלים את אדוני בברכה. ברוך בואך למדינת ישראל, לכנסת ישראל ולירושלים בירת ישראל. </w:t>
      </w:r>
    </w:p>
    <w:p w14:paraId="6ADA0E2D" w14:textId="77777777" w:rsidR="00000000" w:rsidRDefault="00DD00E1">
      <w:pPr>
        <w:pStyle w:val="a0"/>
        <w:rPr>
          <w:rFonts w:hint="cs"/>
          <w:rtl/>
        </w:rPr>
      </w:pPr>
    </w:p>
    <w:p w14:paraId="4A5ED6F3" w14:textId="77777777" w:rsidR="00000000" w:rsidRDefault="00DD00E1">
      <w:pPr>
        <w:pStyle w:val="a0"/>
        <w:rPr>
          <w:rFonts w:hint="cs"/>
          <w:rtl/>
        </w:rPr>
      </w:pPr>
      <w:r>
        <w:rPr>
          <w:rFonts w:hint="cs"/>
          <w:rtl/>
        </w:rPr>
        <w:t xml:space="preserve">בבקשה, חבר הכנסת בר-און. </w:t>
      </w:r>
    </w:p>
    <w:p w14:paraId="3368F2D5" w14:textId="77777777" w:rsidR="00000000" w:rsidRDefault="00DD00E1">
      <w:pPr>
        <w:pStyle w:val="a0"/>
        <w:ind w:firstLine="0"/>
        <w:rPr>
          <w:rFonts w:hint="cs"/>
          <w:rtl/>
        </w:rPr>
      </w:pPr>
    </w:p>
    <w:p w14:paraId="5C38A4F4" w14:textId="77777777" w:rsidR="00000000" w:rsidRDefault="00DD00E1">
      <w:pPr>
        <w:pStyle w:val="a"/>
        <w:rPr>
          <w:rtl/>
        </w:rPr>
      </w:pPr>
      <w:bookmarkStart w:id="12" w:name="FS000001038T22_10_2003_12_09_16"/>
      <w:bookmarkStart w:id="13" w:name="_Toc67028520"/>
      <w:bookmarkEnd w:id="12"/>
      <w:r>
        <w:rPr>
          <w:rFonts w:hint="eastAsia"/>
          <w:rtl/>
        </w:rPr>
        <w:t>רוני</w:t>
      </w:r>
      <w:r>
        <w:rPr>
          <w:rtl/>
        </w:rPr>
        <w:t xml:space="preserve"> בר-און (הליכוד):</w:t>
      </w:r>
      <w:bookmarkEnd w:id="13"/>
    </w:p>
    <w:p w14:paraId="041CFABD" w14:textId="77777777" w:rsidR="00000000" w:rsidRDefault="00DD00E1">
      <w:pPr>
        <w:pStyle w:val="a0"/>
        <w:rPr>
          <w:rFonts w:hint="cs"/>
          <w:rtl/>
        </w:rPr>
      </w:pPr>
    </w:p>
    <w:p w14:paraId="66CBCCD2" w14:textId="77777777" w:rsidR="00000000" w:rsidRDefault="00DD00E1">
      <w:pPr>
        <w:pStyle w:val="a0"/>
        <w:rPr>
          <w:rFonts w:hint="cs"/>
          <w:rtl/>
        </w:rPr>
      </w:pPr>
      <w:r>
        <w:rPr>
          <w:rFonts w:hint="cs"/>
          <w:rtl/>
        </w:rPr>
        <w:t>אדוני השר,</w:t>
      </w:r>
      <w:r>
        <w:rPr>
          <w:rFonts w:hint="cs"/>
          <w:rtl/>
        </w:rPr>
        <w:t xml:space="preserve"> אדוני היושב-ראש, חברי חברי הכנסת, אני דווקא מבקש לשאול את השאלה מכיוון אחר. כאשר השר הכין את התשובה שלו על השאילתא של חבר הכנסת פינס, האם נבדק במשרד והאם השר יודע מהו חלקו של המגזר החרדי כמגזר שהמצוקה הכלכלית ניכרת בו בכלל האוכלוסייה שזכאית לתמיכה? </w:t>
      </w:r>
    </w:p>
    <w:p w14:paraId="337D7BEA" w14:textId="77777777" w:rsidR="00000000" w:rsidRDefault="00DD00E1">
      <w:pPr>
        <w:pStyle w:val="a0"/>
        <w:ind w:firstLine="0"/>
        <w:rPr>
          <w:rFonts w:hint="cs"/>
          <w:rtl/>
        </w:rPr>
      </w:pPr>
    </w:p>
    <w:p w14:paraId="7007A1DD" w14:textId="77777777" w:rsidR="00000000" w:rsidRDefault="00DD00E1">
      <w:pPr>
        <w:pStyle w:val="af1"/>
        <w:rPr>
          <w:rtl/>
        </w:rPr>
      </w:pPr>
      <w:r>
        <w:rPr>
          <w:rtl/>
        </w:rPr>
        <w:t>היו"</w:t>
      </w:r>
      <w:r>
        <w:rPr>
          <w:rtl/>
        </w:rPr>
        <w:t>ר ראובן ריבלין:</w:t>
      </w:r>
    </w:p>
    <w:p w14:paraId="6FD97DAA" w14:textId="77777777" w:rsidR="00000000" w:rsidRDefault="00DD00E1">
      <w:pPr>
        <w:pStyle w:val="a0"/>
        <w:rPr>
          <w:rtl/>
        </w:rPr>
      </w:pPr>
    </w:p>
    <w:p w14:paraId="05B6CFA2" w14:textId="77777777" w:rsidR="00000000" w:rsidRDefault="00DD00E1">
      <w:pPr>
        <w:pStyle w:val="a0"/>
        <w:rPr>
          <w:rFonts w:hint="cs"/>
          <w:rtl/>
        </w:rPr>
      </w:pPr>
      <w:r>
        <w:rPr>
          <w:rFonts w:hint="cs"/>
          <w:rtl/>
        </w:rPr>
        <w:t xml:space="preserve">אני מאוד מודה לחבר הכנסת בר-און. כבוד השר ישיב על שלוש השאלות אם הוא יכול. על שאלות שאינו יכול להשיב, יעביר תשובות, בכתב כמובן. </w:t>
      </w:r>
    </w:p>
    <w:p w14:paraId="51482A7B" w14:textId="77777777" w:rsidR="00000000" w:rsidRDefault="00DD00E1">
      <w:pPr>
        <w:pStyle w:val="a0"/>
        <w:ind w:firstLine="0"/>
        <w:rPr>
          <w:rFonts w:hint="cs"/>
          <w:rtl/>
        </w:rPr>
      </w:pPr>
    </w:p>
    <w:p w14:paraId="5892861A" w14:textId="77777777" w:rsidR="00000000" w:rsidRDefault="00DD00E1">
      <w:pPr>
        <w:pStyle w:val="a"/>
        <w:rPr>
          <w:rtl/>
        </w:rPr>
      </w:pPr>
      <w:bookmarkStart w:id="14" w:name="FS000000521T22_10_2003_12_11_13"/>
      <w:bookmarkStart w:id="15" w:name="_Toc67028521"/>
      <w:bookmarkEnd w:id="14"/>
      <w:r>
        <w:rPr>
          <w:rFonts w:hint="eastAsia"/>
          <w:rtl/>
        </w:rPr>
        <w:t>שר</w:t>
      </w:r>
      <w:r>
        <w:rPr>
          <w:rtl/>
        </w:rPr>
        <w:t xml:space="preserve"> הרווחה זבולון אורלב:</w:t>
      </w:r>
      <w:bookmarkEnd w:id="15"/>
    </w:p>
    <w:p w14:paraId="082F6FFC" w14:textId="77777777" w:rsidR="00000000" w:rsidRDefault="00DD00E1">
      <w:pPr>
        <w:pStyle w:val="a0"/>
        <w:rPr>
          <w:rFonts w:hint="cs"/>
          <w:rtl/>
        </w:rPr>
      </w:pPr>
    </w:p>
    <w:p w14:paraId="1EE7D68A" w14:textId="77777777" w:rsidR="00000000" w:rsidRDefault="00DD00E1">
      <w:pPr>
        <w:pStyle w:val="a0"/>
        <w:rPr>
          <w:rFonts w:hint="cs"/>
          <w:rtl/>
        </w:rPr>
      </w:pPr>
      <w:r>
        <w:rPr>
          <w:rFonts w:hint="cs"/>
          <w:rtl/>
        </w:rPr>
        <w:t>אולי נשיב מהסוף להתחלה, קל יותר.</w:t>
      </w:r>
    </w:p>
    <w:p w14:paraId="3F1E2441" w14:textId="77777777" w:rsidR="00000000" w:rsidRDefault="00DD00E1">
      <w:pPr>
        <w:pStyle w:val="a0"/>
        <w:ind w:firstLine="0"/>
        <w:rPr>
          <w:rFonts w:hint="cs"/>
          <w:rtl/>
        </w:rPr>
      </w:pPr>
    </w:p>
    <w:p w14:paraId="0261AD54" w14:textId="77777777" w:rsidR="00000000" w:rsidRDefault="00DD00E1">
      <w:pPr>
        <w:pStyle w:val="af1"/>
        <w:rPr>
          <w:rtl/>
        </w:rPr>
      </w:pPr>
      <w:r>
        <w:rPr>
          <w:rtl/>
        </w:rPr>
        <w:t>היו"ר ראובן ריבלין:</w:t>
      </w:r>
    </w:p>
    <w:p w14:paraId="78432F94" w14:textId="77777777" w:rsidR="00000000" w:rsidRDefault="00DD00E1">
      <w:pPr>
        <w:pStyle w:val="a0"/>
        <w:rPr>
          <w:rtl/>
        </w:rPr>
      </w:pPr>
    </w:p>
    <w:p w14:paraId="44852639" w14:textId="77777777" w:rsidR="00000000" w:rsidRDefault="00DD00E1">
      <w:pPr>
        <w:pStyle w:val="a0"/>
        <w:rPr>
          <w:rFonts w:hint="cs"/>
          <w:rtl/>
        </w:rPr>
      </w:pPr>
      <w:r>
        <w:rPr>
          <w:rFonts w:hint="cs"/>
          <w:rtl/>
        </w:rPr>
        <w:t xml:space="preserve">איך שאדוני יבחר. </w:t>
      </w:r>
    </w:p>
    <w:p w14:paraId="43182103" w14:textId="77777777" w:rsidR="00000000" w:rsidRDefault="00DD00E1">
      <w:pPr>
        <w:pStyle w:val="a0"/>
        <w:ind w:firstLine="0"/>
        <w:rPr>
          <w:rFonts w:hint="cs"/>
          <w:rtl/>
        </w:rPr>
      </w:pPr>
    </w:p>
    <w:p w14:paraId="0FB754CC" w14:textId="77777777" w:rsidR="00000000" w:rsidRDefault="00DD00E1">
      <w:pPr>
        <w:pStyle w:val="-"/>
        <w:rPr>
          <w:rtl/>
        </w:rPr>
      </w:pPr>
      <w:bookmarkStart w:id="16" w:name="FS000000521T22_10_2003_12_11_28C"/>
      <w:bookmarkEnd w:id="16"/>
      <w:r>
        <w:rPr>
          <w:rtl/>
        </w:rPr>
        <w:t xml:space="preserve">שר הרווחה </w:t>
      </w:r>
      <w:r>
        <w:rPr>
          <w:rtl/>
        </w:rPr>
        <w:t>זבולון אורלב:</w:t>
      </w:r>
    </w:p>
    <w:p w14:paraId="073CCE62" w14:textId="77777777" w:rsidR="00000000" w:rsidRDefault="00DD00E1">
      <w:pPr>
        <w:pStyle w:val="a0"/>
        <w:rPr>
          <w:rtl/>
        </w:rPr>
      </w:pPr>
    </w:p>
    <w:p w14:paraId="42C648E3" w14:textId="77777777" w:rsidR="00000000" w:rsidRDefault="00DD00E1">
      <w:pPr>
        <w:pStyle w:val="a0"/>
        <w:rPr>
          <w:rFonts w:hint="cs"/>
          <w:rtl/>
        </w:rPr>
      </w:pPr>
      <w:r>
        <w:rPr>
          <w:rFonts w:hint="cs"/>
          <w:rtl/>
        </w:rPr>
        <w:t xml:space="preserve">לשאלתו של חבר הכנסת בר-און - אין נתונים בדוקים ומדויקים, כי למשל הבדיקות של תחולת העוני, של הביטוח הלאומי, לא נעשות לפי מגזרים באופן מדויק, אזרחים לא נדרשים להגדיר את עצמם, אלא על-פי קריטריונים של מקומות מגורים וכדומה. אבל, כשאתה עושה ניתוח </w:t>
      </w:r>
      <w:r>
        <w:rPr>
          <w:rFonts w:hint="cs"/>
          <w:rtl/>
        </w:rPr>
        <w:t>של הנתונים, למשל על-פי מקומות מגורים -  ירושלים, ביתר, עמנואל, בני-ברק, מקומות שבהם יש מגזר חרדי, זה ברור כשמש בצהריים ששיעורי העוני במגזר החרדי עמוקים יותר מאשר שיעורי העוני הממוצעים, גם כיוון  שמדובר במשפחות מרובות ילדים, וגם מדובר במשפחות ששיעור ההשתתפו</w:t>
      </w:r>
      <w:r>
        <w:rPr>
          <w:rFonts w:hint="cs"/>
          <w:rtl/>
        </w:rPr>
        <w:t xml:space="preserve">ת שלהן בכוח העבודה נמוך משמעותית משיעור ההשתתפות בעבודה הממוצע בישראל. </w:t>
      </w:r>
    </w:p>
    <w:p w14:paraId="4BE70AA6" w14:textId="77777777" w:rsidR="00000000" w:rsidRDefault="00DD00E1">
      <w:pPr>
        <w:pStyle w:val="a0"/>
        <w:ind w:firstLine="0"/>
        <w:rPr>
          <w:rFonts w:hint="cs"/>
          <w:rtl/>
        </w:rPr>
      </w:pPr>
    </w:p>
    <w:p w14:paraId="79906881" w14:textId="77777777" w:rsidR="00000000" w:rsidRDefault="00DD00E1">
      <w:pPr>
        <w:pStyle w:val="af1"/>
        <w:rPr>
          <w:rtl/>
        </w:rPr>
      </w:pPr>
      <w:r>
        <w:rPr>
          <w:rtl/>
        </w:rPr>
        <w:t>היו"ר ראובן ריבלין:</w:t>
      </w:r>
    </w:p>
    <w:p w14:paraId="340613C7" w14:textId="77777777" w:rsidR="00000000" w:rsidRDefault="00DD00E1">
      <w:pPr>
        <w:pStyle w:val="a0"/>
        <w:rPr>
          <w:rtl/>
        </w:rPr>
      </w:pPr>
    </w:p>
    <w:p w14:paraId="683176F5" w14:textId="77777777" w:rsidR="00000000" w:rsidRDefault="00DD00E1">
      <w:pPr>
        <w:pStyle w:val="a0"/>
        <w:rPr>
          <w:rFonts w:hint="cs"/>
          <w:rtl/>
        </w:rPr>
      </w:pPr>
      <w:r>
        <w:rPr>
          <w:rFonts w:hint="cs"/>
          <w:rtl/>
        </w:rPr>
        <w:t xml:space="preserve">אדוני לא ירחיב כל כך לגבי כל שאלה. </w:t>
      </w:r>
    </w:p>
    <w:p w14:paraId="4CAD81A6" w14:textId="77777777" w:rsidR="00000000" w:rsidRDefault="00DD00E1">
      <w:pPr>
        <w:pStyle w:val="a0"/>
        <w:ind w:firstLine="0"/>
        <w:rPr>
          <w:rFonts w:hint="cs"/>
          <w:rtl/>
        </w:rPr>
      </w:pPr>
    </w:p>
    <w:p w14:paraId="3753A5AE" w14:textId="77777777" w:rsidR="00000000" w:rsidRDefault="00DD00E1">
      <w:pPr>
        <w:pStyle w:val="-"/>
        <w:rPr>
          <w:rtl/>
        </w:rPr>
      </w:pPr>
      <w:bookmarkStart w:id="17" w:name="FS000000521T22_10_2003_12_19_07C"/>
      <w:bookmarkEnd w:id="17"/>
      <w:r>
        <w:rPr>
          <w:rtl/>
        </w:rPr>
        <w:t>שר הרווחה זבולון אורלב:</w:t>
      </w:r>
    </w:p>
    <w:p w14:paraId="1F07DF07" w14:textId="77777777" w:rsidR="00000000" w:rsidRDefault="00DD00E1">
      <w:pPr>
        <w:pStyle w:val="a0"/>
        <w:rPr>
          <w:rtl/>
        </w:rPr>
      </w:pPr>
    </w:p>
    <w:p w14:paraId="0C03C8B7" w14:textId="77777777" w:rsidR="00000000" w:rsidRDefault="00DD00E1">
      <w:pPr>
        <w:pStyle w:val="a0"/>
        <w:rPr>
          <w:rFonts w:hint="cs"/>
          <w:rtl/>
        </w:rPr>
      </w:pPr>
      <w:r>
        <w:rPr>
          <w:rFonts w:hint="cs"/>
          <w:rtl/>
        </w:rPr>
        <w:t>לגבי השאלה של חבר הכנסת דהאמשה, בתקציב הקודם לא נהנה, נדמה לי, אף לא ילד ערבי אחד - מכלל 10,000 הילד</w:t>
      </w:r>
      <w:r>
        <w:rPr>
          <w:rFonts w:hint="cs"/>
          <w:rtl/>
        </w:rPr>
        <w:t xml:space="preserve">ים שנהנו מהתקציב. אני מאמין שלפי הקריטריונים החדשים, בעיקר בפנימיות-יום, יוכלו ליהנות גם ילדים ערבים. אין לי שום ספק שזה התחלת תהליך. </w:t>
      </w:r>
    </w:p>
    <w:p w14:paraId="0837DEAA" w14:textId="77777777" w:rsidR="00000000" w:rsidRDefault="00DD00E1">
      <w:pPr>
        <w:pStyle w:val="a0"/>
        <w:ind w:firstLine="0"/>
        <w:rPr>
          <w:rFonts w:hint="cs"/>
          <w:rtl/>
        </w:rPr>
      </w:pPr>
    </w:p>
    <w:p w14:paraId="6265CC7D" w14:textId="77777777" w:rsidR="00000000" w:rsidRDefault="00DD00E1">
      <w:pPr>
        <w:pStyle w:val="a0"/>
        <w:ind w:firstLine="0"/>
        <w:rPr>
          <w:rFonts w:hint="cs"/>
          <w:rtl/>
        </w:rPr>
      </w:pPr>
      <w:r>
        <w:rPr>
          <w:rFonts w:hint="cs"/>
          <w:rtl/>
        </w:rPr>
        <w:tab/>
        <w:t>לגבי השאלות של חבר הכנסת פינס, כיצד קרה הדבר, גם אני שואל את אדוני, כיצד קרה הדבר, איפה הפיקוח של הכנסת או של יתר הגורמ</w:t>
      </w:r>
      <w:r>
        <w:rPr>
          <w:rFonts w:hint="cs"/>
          <w:rtl/>
        </w:rPr>
        <w:t xml:space="preserve">ים האחרים. </w:t>
      </w:r>
    </w:p>
    <w:p w14:paraId="7662C21B" w14:textId="77777777" w:rsidR="00000000" w:rsidRDefault="00DD00E1">
      <w:pPr>
        <w:pStyle w:val="a0"/>
        <w:ind w:firstLine="0"/>
        <w:rPr>
          <w:rFonts w:hint="cs"/>
          <w:rtl/>
        </w:rPr>
      </w:pPr>
    </w:p>
    <w:p w14:paraId="45BD78D3" w14:textId="77777777" w:rsidR="00000000" w:rsidRDefault="00DD00E1">
      <w:pPr>
        <w:pStyle w:val="a0"/>
        <w:ind w:firstLine="720"/>
        <w:rPr>
          <w:rFonts w:hint="cs"/>
          <w:rtl/>
        </w:rPr>
      </w:pPr>
      <w:r>
        <w:rPr>
          <w:rFonts w:hint="cs"/>
          <w:rtl/>
        </w:rPr>
        <w:t xml:space="preserve">יש קטיעות במיקרופון. </w:t>
      </w:r>
    </w:p>
    <w:p w14:paraId="10D1099A" w14:textId="77777777" w:rsidR="00000000" w:rsidRDefault="00DD00E1">
      <w:pPr>
        <w:pStyle w:val="a0"/>
        <w:ind w:firstLine="0"/>
        <w:rPr>
          <w:rFonts w:hint="cs"/>
          <w:rtl/>
        </w:rPr>
      </w:pPr>
    </w:p>
    <w:p w14:paraId="3E6A0F58" w14:textId="77777777" w:rsidR="00000000" w:rsidRDefault="00DD00E1">
      <w:pPr>
        <w:pStyle w:val="af1"/>
        <w:rPr>
          <w:rtl/>
        </w:rPr>
      </w:pPr>
      <w:r>
        <w:rPr>
          <w:rtl/>
        </w:rPr>
        <w:t>היו"ר ראובן ריבלין:</w:t>
      </w:r>
    </w:p>
    <w:p w14:paraId="05DB77DE" w14:textId="77777777" w:rsidR="00000000" w:rsidRDefault="00DD00E1">
      <w:pPr>
        <w:pStyle w:val="a0"/>
        <w:rPr>
          <w:rtl/>
        </w:rPr>
      </w:pPr>
    </w:p>
    <w:p w14:paraId="4F922B68" w14:textId="77777777" w:rsidR="00000000" w:rsidRDefault="00DD00E1">
      <w:pPr>
        <w:pStyle w:val="a0"/>
        <w:rPr>
          <w:rFonts w:hint="cs"/>
          <w:rtl/>
        </w:rPr>
      </w:pPr>
      <w:r>
        <w:rPr>
          <w:rFonts w:hint="cs"/>
          <w:rtl/>
        </w:rPr>
        <w:t xml:space="preserve">בבקשה, אדוני, אם המיקרופון אינו תקין, יעלה אדוני לדוכן. </w:t>
      </w:r>
    </w:p>
    <w:p w14:paraId="3598119E" w14:textId="77777777" w:rsidR="00000000" w:rsidRDefault="00DD00E1">
      <w:pPr>
        <w:pStyle w:val="a0"/>
        <w:ind w:firstLine="0"/>
        <w:rPr>
          <w:rFonts w:hint="cs"/>
          <w:rtl/>
        </w:rPr>
      </w:pPr>
    </w:p>
    <w:p w14:paraId="25E8B643" w14:textId="77777777" w:rsidR="00000000" w:rsidRDefault="00DD00E1">
      <w:pPr>
        <w:pStyle w:val="af0"/>
        <w:rPr>
          <w:rtl/>
        </w:rPr>
      </w:pPr>
      <w:r>
        <w:rPr>
          <w:rFonts w:hint="eastAsia"/>
          <w:rtl/>
        </w:rPr>
        <w:t>אופיר</w:t>
      </w:r>
      <w:r>
        <w:rPr>
          <w:rtl/>
        </w:rPr>
        <w:t xml:space="preserve"> פינס-פז (העבודה-מימד):</w:t>
      </w:r>
    </w:p>
    <w:p w14:paraId="6BA4F656" w14:textId="77777777" w:rsidR="00000000" w:rsidRDefault="00DD00E1">
      <w:pPr>
        <w:pStyle w:val="a0"/>
        <w:rPr>
          <w:rFonts w:hint="cs"/>
          <w:rtl/>
        </w:rPr>
      </w:pPr>
    </w:p>
    <w:p w14:paraId="328B44D1" w14:textId="77777777" w:rsidR="00000000" w:rsidRDefault="00DD00E1">
      <w:pPr>
        <w:pStyle w:val="a0"/>
        <w:rPr>
          <w:rFonts w:hint="cs"/>
          <w:rtl/>
        </w:rPr>
      </w:pPr>
      <w:r>
        <w:rPr>
          <w:rFonts w:hint="cs"/>
          <w:rtl/>
        </w:rPr>
        <w:t xml:space="preserve">יש שיחה ממתינה במיקרופון. </w:t>
      </w:r>
    </w:p>
    <w:p w14:paraId="23DBDE45" w14:textId="77777777" w:rsidR="00000000" w:rsidRDefault="00DD00E1">
      <w:pPr>
        <w:pStyle w:val="a0"/>
        <w:ind w:firstLine="0"/>
        <w:rPr>
          <w:rFonts w:hint="cs"/>
          <w:rtl/>
        </w:rPr>
      </w:pPr>
    </w:p>
    <w:p w14:paraId="44EAB676" w14:textId="77777777" w:rsidR="00000000" w:rsidRDefault="00DD00E1">
      <w:pPr>
        <w:pStyle w:val="af1"/>
        <w:rPr>
          <w:rtl/>
        </w:rPr>
      </w:pPr>
      <w:r>
        <w:rPr>
          <w:rtl/>
        </w:rPr>
        <w:t>היו"ר ראובן ריבלין:</w:t>
      </w:r>
    </w:p>
    <w:p w14:paraId="7B66ABF3" w14:textId="77777777" w:rsidR="00000000" w:rsidRDefault="00DD00E1">
      <w:pPr>
        <w:pStyle w:val="a0"/>
        <w:rPr>
          <w:rtl/>
        </w:rPr>
      </w:pPr>
    </w:p>
    <w:p w14:paraId="2CDF7660" w14:textId="77777777" w:rsidR="00000000" w:rsidRDefault="00DD00E1">
      <w:pPr>
        <w:pStyle w:val="a0"/>
        <w:rPr>
          <w:rFonts w:hint="cs"/>
          <w:rtl/>
        </w:rPr>
      </w:pPr>
      <w:r>
        <w:rPr>
          <w:rFonts w:hint="cs"/>
          <w:rtl/>
        </w:rPr>
        <w:t xml:space="preserve">פלאי הטכניקה מחייבים אותנו גם בכל התקלות. </w:t>
      </w:r>
    </w:p>
    <w:p w14:paraId="13CD0656" w14:textId="77777777" w:rsidR="00000000" w:rsidRDefault="00DD00E1">
      <w:pPr>
        <w:pStyle w:val="a0"/>
        <w:ind w:firstLine="0"/>
        <w:rPr>
          <w:rFonts w:hint="cs"/>
          <w:rtl/>
        </w:rPr>
      </w:pPr>
    </w:p>
    <w:p w14:paraId="3B78D354" w14:textId="77777777" w:rsidR="00000000" w:rsidRDefault="00DD00E1">
      <w:pPr>
        <w:pStyle w:val="-"/>
        <w:rPr>
          <w:rtl/>
        </w:rPr>
      </w:pPr>
      <w:bookmarkStart w:id="18" w:name="FS000000521T22_10_2003_12_22_00C"/>
      <w:bookmarkEnd w:id="18"/>
      <w:r>
        <w:rPr>
          <w:rtl/>
        </w:rPr>
        <w:t>שר הרווחה זבולון א</w:t>
      </w:r>
      <w:r>
        <w:rPr>
          <w:rtl/>
        </w:rPr>
        <w:t>ורלב:</w:t>
      </w:r>
    </w:p>
    <w:p w14:paraId="25501F4D" w14:textId="77777777" w:rsidR="00000000" w:rsidRDefault="00DD00E1">
      <w:pPr>
        <w:pStyle w:val="a0"/>
        <w:rPr>
          <w:rtl/>
        </w:rPr>
      </w:pPr>
    </w:p>
    <w:p w14:paraId="0DCD8206" w14:textId="77777777" w:rsidR="00000000" w:rsidRDefault="00DD00E1">
      <w:pPr>
        <w:pStyle w:val="a0"/>
        <w:rPr>
          <w:rFonts w:hint="cs"/>
          <w:rtl/>
        </w:rPr>
      </w:pPr>
      <w:r>
        <w:rPr>
          <w:rFonts w:hint="cs"/>
          <w:rtl/>
        </w:rPr>
        <w:t xml:space="preserve">לשאלה של חבר הכנסת פינס לגבי תקציב הפנימיות, אני חולק עליך, הפנימיות הן אחד הכלים החשובים לטיפול בילדים ובמצוקות של ילדים. לא רק ש-2,500 ילדים נמצאים - - - </w:t>
      </w:r>
    </w:p>
    <w:p w14:paraId="2001EABC" w14:textId="77777777" w:rsidR="00000000" w:rsidRDefault="00DD00E1">
      <w:pPr>
        <w:pStyle w:val="a0"/>
        <w:ind w:firstLine="0"/>
        <w:rPr>
          <w:rFonts w:hint="cs"/>
          <w:rtl/>
        </w:rPr>
      </w:pPr>
    </w:p>
    <w:p w14:paraId="0496FDE0" w14:textId="77777777" w:rsidR="00000000" w:rsidRDefault="00DD00E1">
      <w:pPr>
        <w:pStyle w:val="af0"/>
        <w:rPr>
          <w:rtl/>
        </w:rPr>
      </w:pPr>
      <w:r>
        <w:rPr>
          <w:rFonts w:hint="eastAsia"/>
          <w:rtl/>
        </w:rPr>
        <w:t>אופיר</w:t>
      </w:r>
      <w:r>
        <w:rPr>
          <w:rtl/>
        </w:rPr>
        <w:t xml:space="preserve"> פינס-פז (העבודה-מימד):</w:t>
      </w:r>
    </w:p>
    <w:p w14:paraId="2F962A1B" w14:textId="77777777" w:rsidR="00000000" w:rsidRDefault="00DD00E1">
      <w:pPr>
        <w:pStyle w:val="a0"/>
        <w:rPr>
          <w:rFonts w:hint="cs"/>
          <w:rtl/>
        </w:rPr>
      </w:pPr>
    </w:p>
    <w:p w14:paraId="2EDA1C56" w14:textId="77777777" w:rsidR="00000000" w:rsidRDefault="00DD00E1">
      <w:pPr>
        <w:pStyle w:val="a0"/>
        <w:rPr>
          <w:rFonts w:hint="cs"/>
          <w:rtl/>
        </w:rPr>
      </w:pPr>
      <w:r>
        <w:rPr>
          <w:rFonts w:hint="cs"/>
          <w:rtl/>
        </w:rPr>
        <w:t xml:space="preserve">אבל זה מתוקצב. </w:t>
      </w:r>
    </w:p>
    <w:p w14:paraId="007DD082" w14:textId="77777777" w:rsidR="00000000" w:rsidRDefault="00DD00E1">
      <w:pPr>
        <w:pStyle w:val="a0"/>
        <w:ind w:firstLine="0"/>
        <w:rPr>
          <w:rFonts w:hint="cs"/>
          <w:rtl/>
        </w:rPr>
      </w:pPr>
    </w:p>
    <w:p w14:paraId="75B4C6B7" w14:textId="77777777" w:rsidR="00000000" w:rsidRDefault="00DD00E1">
      <w:pPr>
        <w:pStyle w:val="-"/>
        <w:rPr>
          <w:rtl/>
        </w:rPr>
      </w:pPr>
      <w:bookmarkStart w:id="19" w:name="FS000000521T22_10_2003_12_23_06C"/>
      <w:bookmarkEnd w:id="19"/>
      <w:r>
        <w:rPr>
          <w:rtl/>
        </w:rPr>
        <w:t>שר הרווחה זבולון אורלב:</w:t>
      </w:r>
    </w:p>
    <w:p w14:paraId="3338633A" w14:textId="77777777" w:rsidR="00000000" w:rsidRDefault="00DD00E1">
      <w:pPr>
        <w:pStyle w:val="a0"/>
        <w:rPr>
          <w:rtl/>
        </w:rPr>
      </w:pPr>
    </w:p>
    <w:p w14:paraId="15437A1F" w14:textId="77777777" w:rsidR="00000000" w:rsidRDefault="00DD00E1">
      <w:pPr>
        <w:pStyle w:val="a0"/>
        <w:rPr>
          <w:rFonts w:hint="cs"/>
          <w:rtl/>
        </w:rPr>
      </w:pPr>
      <w:r>
        <w:rPr>
          <w:rFonts w:hint="cs"/>
          <w:rtl/>
        </w:rPr>
        <w:t>לא. אני מסכים שהמימ</w:t>
      </w:r>
      <w:r>
        <w:rPr>
          <w:rFonts w:hint="cs"/>
          <w:rtl/>
        </w:rPr>
        <w:t>ון לא צריך להיעשות בדרך של תמיכות, אלא בדרך של תקצוב. הבהרתי שאני בכיוון הזה, אינני בטוח שאספיק לעשות את זה כבר ב-2004, כי מדובר בפרוצדורה, אבל בהחלט אני מכריז כאן מעל במת הכנסת שזו כוונתי. אני יכול להתחייב בפניך, שהתקציב יהיה שוויוני, ובהתאם לצרכים הוא יח</w:t>
      </w:r>
      <w:r>
        <w:rPr>
          <w:rFonts w:hint="cs"/>
          <w:rtl/>
        </w:rPr>
        <w:t xml:space="preserve">ולק על-פי האוכלוסיות. הזכיר חבר הכנסת בר-און, אין לי ספק שהחלק היחסי של המגזר החרדי יהיה גדול יותר, כי מטבע הדברים יש שם יותר עוני ויותר פנימיות. במגזר הערבי יש גם כן שיעורי עוני גדולים, אבל יש פחות פנימיות. אבל, הוא יחולק באופן שוויוני. תודה רבה. </w:t>
      </w:r>
    </w:p>
    <w:p w14:paraId="58B0A6C4" w14:textId="77777777" w:rsidR="00000000" w:rsidRDefault="00DD00E1">
      <w:pPr>
        <w:pStyle w:val="a0"/>
        <w:ind w:firstLine="0"/>
        <w:rPr>
          <w:rFonts w:hint="cs"/>
          <w:rtl/>
        </w:rPr>
      </w:pPr>
    </w:p>
    <w:p w14:paraId="0BFA8D31" w14:textId="77777777" w:rsidR="00000000" w:rsidRDefault="00DD00E1">
      <w:pPr>
        <w:pStyle w:val="af1"/>
        <w:rPr>
          <w:rtl/>
        </w:rPr>
      </w:pPr>
      <w:r>
        <w:rPr>
          <w:rtl/>
        </w:rPr>
        <w:t xml:space="preserve">היו"ר </w:t>
      </w:r>
      <w:r>
        <w:rPr>
          <w:rtl/>
        </w:rPr>
        <w:t>ראובן ריבלין:</w:t>
      </w:r>
    </w:p>
    <w:p w14:paraId="26073811" w14:textId="77777777" w:rsidR="00000000" w:rsidRDefault="00DD00E1">
      <w:pPr>
        <w:pStyle w:val="a0"/>
        <w:rPr>
          <w:rtl/>
        </w:rPr>
      </w:pPr>
    </w:p>
    <w:p w14:paraId="7DFE9E8B" w14:textId="77777777" w:rsidR="00000000" w:rsidRDefault="00DD00E1">
      <w:pPr>
        <w:pStyle w:val="a0"/>
        <w:rPr>
          <w:rFonts w:hint="cs"/>
          <w:rtl/>
        </w:rPr>
      </w:pPr>
      <w:r>
        <w:rPr>
          <w:rFonts w:hint="cs"/>
          <w:rtl/>
        </w:rPr>
        <w:t xml:space="preserve">אני מאוד מודה לשר זבולון אורלב. </w:t>
      </w:r>
    </w:p>
    <w:p w14:paraId="2C152772" w14:textId="77777777" w:rsidR="00000000" w:rsidRDefault="00DD00E1">
      <w:pPr>
        <w:pStyle w:val="a0"/>
        <w:rPr>
          <w:rFonts w:hint="cs"/>
          <w:rtl/>
        </w:rPr>
      </w:pPr>
    </w:p>
    <w:p w14:paraId="4296F816" w14:textId="77777777" w:rsidR="00000000" w:rsidRDefault="00DD00E1">
      <w:pPr>
        <w:pStyle w:val="a0"/>
        <w:rPr>
          <w:rFonts w:hint="cs"/>
          <w:rtl/>
        </w:rPr>
      </w:pPr>
      <w:r>
        <w:rPr>
          <w:rFonts w:hint="cs"/>
          <w:rtl/>
        </w:rPr>
        <w:t>רבותי חברי הכנסת, חששתי שלשואלת הבאה קרה משהו, אבל היא רק הודיעה לנו שהיא עסוקה באיזו ישיבה אחרת. רבותי חברי הכנסת, חבר הכנסת שיבקש מהנשיאות שאילתא בעל-פה והיא תאושר, לאחר שנדחות שאילתות רבות אחרות, כפי שיעי</w:t>
      </w:r>
      <w:r>
        <w:rPr>
          <w:rFonts w:hint="cs"/>
          <w:rtl/>
        </w:rPr>
        <w:t xml:space="preserve">ד סגן היושב-ראש ברכה, ולאחר מכן תטריח את סגן שר הביטחון לבוא ולהשיב - והוא כפרלמנטר מובהק וכאדם שמכבד את הפרלמנט מגיע בזמן על מנת להשיב - והשואל לא יימצא כאן, תישלל ממנו האפשרות לשאול שאילתות בעל-פה. </w:t>
      </w:r>
    </w:p>
    <w:p w14:paraId="34B83C42" w14:textId="77777777" w:rsidR="00000000" w:rsidRDefault="00DD00E1">
      <w:pPr>
        <w:pStyle w:val="a0"/>
        <w:rPr>
          <w:rFonts w:hint="cs"/>
          <w:rtl/>
        </w:rPr>
      </w:pPr>
    </w:p>
    <w:p w14:paraId="1AEC88C5" w14:textId="77777777" w:rsidR="00000000" w:rsidRDefault="00DD00E1">
      <w:pPr>
        <w:pStyle w:val="a0"/>
        <w:rPr>
          <w:rFonts w:hint="cs"/>
          <w:rtl/>
        </w:rPr>
      </w:pPr>
      <w:r>
        <w:rPr>
          <w:rFonts w:hint="cs"/>
          <w:rtl/>
        </w:rPr>
        <w:t xml:space="preserve">אדוני סגן השר, אני מתנצל בשם הכנסת על כך שהטרחנו אותך </w:t>
      </w:r>
      <w:r>
        <w:rPr>
          <w:rFonts w:hint="cs"/>
          <w:rtl/>
        </w:rPr>
        <w:t>לבוא לכאן ומגיש השאילתא בעל-פה לא נמצא על מנת לשאול. הדבר הזה חמור ביותר בעיני. קבל את התנצלותה של הכנסת, אדוני. האם אדוני רוצה להתייחס לשאילתא בעל-פה גם בלי שהשואלת נמצאת כאן?</w:t>
      </w:r>
    </w:p>
    <w:p w14:paraId="7F47AA68" w14:textId="77777777" w:rsidR="00000000" w:rsidRDefault="00DD00E1">
      <w:pPr>
        <w:pStyle w:val="a0"/>
        <w:ind w:firstLine="0"/>
        <w:rPr>
          <w:rFonts w:hint="cs"/>
          <w:rtl/>
        </w:rPr>
      </w:pPr>
    </w:p>
    <w:p w14:paraId="7B614480" w14:textId="77777777" w:rsidR="00000000" w:rsidRDefault="00DD00E1">
      <w:pPr>
        <w:pStyle w:val="a"/>
        <w:rPr>
          <w:rtl/>
        </w:rPr>
      </w:pPr>
      <w:bookmarkStart w:id="20" w:name="FS000000464T22_10_2003_12_30_30"/>
      <w:bookmarkStart w:id="21" w:name="_Toc67028522"/>
      <w:bookmarkEnd w:id="20"/>
      <w:r>
        <w:rPr>
          <w:rFonts w:hint="eastAsia"/>
          <w:rtl/>
        </w:rPr>
        <w:t>סגן</w:t>
      </w:r>
      <w:r>
        <w:rPr>
          <w:rtl/>
        </w:rPr>
        <w:t xml:space="preserve"> שר הביטחון זאב בוים:</w:t>
      </w:r>
      <w:bookmarkEnd w:id="21"/>
    </w:p>
    <w:p w14:paraId="5D8DD1EB" w14:textId="77777777" w:rsidR="00000000" w:rsidRDefault="00DD00E1">
      <w:pPr>
        <w:pStyle w:val="a0"/>
        <w:rPr>
          <w:rFonts w:hint="cs"/>
          <w:rtl/>
        </w:rPr>
      </w:pPr>
    </w:p>
    <w:p w14:paraId="24BB021C" w14:textId="77777777" w:rsidR="00000000" w:rsidRDefault="00DD00E1">
      <w:pPr>
        <w:pStyle w:val="a0"/>
        <w:rPr>
          <w:rFonts w:hint="cs"/>
          <w:rtl/>
        </w:rPr>
      </w:pPr>
      <w:r>
        <w:rPr>
          <w:rFonts w:hint="cs"/>
          <w:rtl/>
        </w:rPr>
        <w:t xml:space="preserve">כן. </w:t>
      </w:r>
    </w:p>
    <w:p w14:paraId="354CA891" w14:textId="77777777" w:rsidR="00000000" w:rsidRDefault="00DD00E1">
      <w:pPr>
        <w:pStyle w:val="a0"/>
        <w:ind w:firstLine="0"/>
        <w:rPr>
          <w:rFonts w:hint="cs"/>
          <w:rtl/>
        </w:rPr>
      </w:pPr>
    </w:p>
    <w:p w14:paraId="58EB8596" w14:textId="77777777" w:rsidR="00000000" w:rsidRDefault="00DD00E1">
      <w:pPr>
        <w:pStyle w:val="af1"/>
        <w:rPr>
          <w:rtl/>
        </w:rPr>
      </w:pPr>
      <w:r>
        <w:rPr>
          <w:rtl/>
        </w:rPr>
        <w:t>היו"ר ראובן ריבלין:</w:t>
      </w:r>
    </w:p>
    <w:p w14:paraId="5E70AD32" w14:textId="77777777" w:rsidR="00000000" w:rsidRDefault="00DD00E1">
      <w:pPr>
        <w:pStyle w:val="a0"/>
        <w:rPr>
          <w:rtl/>
        </w:rPr>
      </w:pPr>
    </w:p>
    <w:p w14:paraId="23B151F9" w14:textId="77777777" w:rsidR="00000000" w:rsidRDefault="00DD00E1">
      <w:pPr>
        <w:pStyle w:val="a0"/>
        <w:rPr>
          <w:rFonts w:hint="cs"/>
          <w:rtl/>
        </w:rPr>
      </w:pPr>
      <w:r>
        <w:rPr>
          <w:rFonts w:hint="cs"/>
          <w:rtl/>
        </w:rPr>
        <w:t>אנחנו בחרנו לאשר את השאיל</w:t>
      </w:r>
      <w:r>
        <w:rPr>
          <w:rFonts w:hint="cs"/>
          <w:rtl/>
        </w:rPr>
        <w:t xml:space="preserve">תא כיוון שהיא חשובה. מדובר באספקת אפודים קרמיים ליחידות קרביות. אדוני ישיב על כך כי הכין את התשובה וראוי שהכנסת תשמע אותה. מי שרוצה לשאול שאלה נוספת יכול לשאול שאלה נוספת - חבר הכנסת אבו וילן וחבר הכנסת ליבוביץ. </w:t>
      </w:r>
    </w:p>
    <w:p w14:paraId="64A28C21" w14:textId="77777777" w:rsidR="00000000" w:rsidRDefault="00DD00E1">
      <w:pPr>
        <w:pStyle w:val="a0"/>
        <w:ind w:firstLine="0"/>
        <w:rPr>
          <w:rFonts w:hint="cs"/>
          <w:rtl/>
        </w:rPr>
      </w:pPr>
    </w:p>
    <w:p w14:paraId="4AE6C38D" w14:textId="77777777" w:rsidR="00000000" w:rsidRDefault="00DD00E1">
      <w:pPr>
        <w:pStyle w:val="a1"/>
        <w:jc w:val="center"/>
        <w:rPr>
          <w:rFonts w:hint="cs"/>
          <w:rtl/>
        </w:rPr>
      </w:pPr>
      <w:bookmarkStart w:id="22" w:name="_Toc67028523"/>
      <w:r>
        <w:rPr>
          <w:rFonts w:hint="cs"/>
          <w:rtl/>
        </w:rPr>
        <w:t>73. אספקת אפודים קרמיים ליחידות קרביות</w:t>
      </w:r>
      <w:bookmarkEnd w:id="22"/>
    </w:p>
    <w:p w14:paraId="11E8D1D7" w14:textId="77777777" w:rsidR="00000000" w:rsidRDefault="00DD00E1">
      <w:pPr>
        <w:pStyle w:val="a0"/>
        <w:ind w:firstLine="0"/>
        <w:rPr>
          <w:rFonts w:hint="cs"/>
          <w:rtl/>
        </w:rPr>
      </w:pPr>
    </w:p>
    <w:p w14:paraId="2BC6E1E0" w14:textId="77777777" w:rsidR="00000000" w:rsidRDefault="00DD00E1">
      <w:pPr>
        <w:pStyle w:val="-"/>
        <w:rPr>
          <w:rtl/>
        </w:rPr>
      </w:pPr>
      <w:bookmarkStart w:id="23" w:name="FS000000464T22_10_2003_12_31_23C"/>
      <w:bookmarkEnd w:id="23"/>
      <w:r>
        <w:rPr>
          <w:rtl/>
        </w:rPr>
        <w:t>סג</w:t>
      </w:r>
      <w:r>
        <w:rPr>
          <w:rtl/>
        </w:rPr>
        <w:t>ן שר הביטחון זאב בוים:</w:t>
      </w:r>
    </w:p>
    <w:p w14:paraId="07D40DC5" w14:textId="77777777" w:rsidR="00000000" w:rsidRDefault="00DD00E1">
      <w:pPr>
        <w:pStyle w:val="a0"/>
        <w:rPr>
          <w:rtl/>
        </w:rPr>
      </w:pPr>
    </w:p>
    <w:p w14:paraId="6D20E54D" w14:textId="77777777" w:rsidR="00000000" w:rsidRDefault="00DD00E1">
      <w:pPr>
        <w:pStyle w:val="a0"/>
        <w:rPr>
          <w:rFonts w:hint="cs"/>
          <w:rtl/>
        </w:rPr>
      </w:pPr>
      <w:r>
        <w:rPr>
          <w:rFonts w:hint="cs"/>
          <w:rtl/>
        </w:rPr>
        <w:t xml:space="preserve">תודה לך, אדוני היושב-ראש. מפאת חשיבות הנושא אני בהחלט אנצל את האפשרות הזאת לענות גם בהעדר השואלת. אני רק אקרא את השאלה: </w:t>
      </w:r>
    </w:p>
    <w:p w14:paraId="2209B7A8" w14:textId="77777777" w:rsidR="00000000" w:rsidRDefault="00DD00E1">
      <w:pPr>
        <w:pStyle w:val="a0"/>
        <w:rPr>
          <w:rFonts w:hint="cs"/>
          <w:rtl/>
        </w:rPr>
      </w:pPr>
    </w:p>
    <w:p w14:paraId="69D76518" w14:textId="77777777" w:rsidR="00000000" w:rsidRDefault="00DD00E1">
      <w:pPr>
        <w:pStyle w:val="a0"/>
        <w:rPr>
          <w:rFonts w:hint="cs"/>
          <w:rtl/>
        </w:rPr>
      </w:pPr>
      <w:r>
        <w:rPr>
          <w:rFonts w:hint="cs"/>
          <w:rtl/>
        </w:rPr>
        <w:t xml:space="preserve">פורסם, כי קיים בצה"ל מחסור באפודי מגן קרמיים שבכוחם למנוע פגיעות ואף מוות של החיילים המשרתים ביחידות הקרביות. </w:t>
      </w:r>
    </w:p>
    <w:p w14:paraId="074E4B59" w14:textId="77777777" w:rsidR="00000000" w:rsidRDefault="00DD00E1">
      <w:pPr>
        <w:pStyle w:val="a0"/>
        <w:rPr>
          <w:rFonts w:hint="cs"/>
          <w:rtl/>
        </w:rPr>
      </w:pPr>
    </w:p>
    <w:p w14:paraId="61AD51F3" w14:textId="77777777" w:rsidR="00000000" w:rsidRDefault="00DD00E1">
      <w:pPr>
        <w:pStyle w:val="a0"/>
        <w:rPr>
          <w:rFonts w:hint="cs"/>
          <w:rtl/>
        </w:rPr>
      </w:pPr>
      <w:r>
        <w:rPr>
          <w:rFonts w:hint="cs"/>
          <w:rtl/>
        </w:rPr>
        <w:t xml:space="preserve">רצוני לשאול: </w:t>
      </w:r>
    </w:p>
    <w:p w14:paraId="512DAF18" w14:textId="77777777" w:rsidR="00000000" w:rsidRDefault="00DD00E1">
      <w:pPr>
        <w:pStyle w:val="a0"/>
        <w:rPr>
          <w:rFonts w:hint="cs"/>
          <w:rtl/>
        </w:rPr>
      </w:pPr>
    </w:p>
    <w:p w14:paraId="60A3010F" w14:textId="77777777" w:rsidR="00000000" w:rsidRDefault="00DD00E1">
      <w:pPr>
        <w:pStyle w:val="a0"/>
        <w:rPr>
          <w:rFonts w:hint="cs"/>
          <w:rtl/>
        </w:rPr>
      </w:pPr>
      <w:r>
        <w:rPr>
          <w:rFonts w:hint="cs"/>
          <w:rtl/>
        </w:rPr>
        <w:t xml:space="preserve">1. האם הידיעה נכונה, ואם כן - מדוע? </w:t>
      </w:r>
    </w:p>
    <w:p w14:paraId="686C9861" w14:textId="77777777" w:rsidR="00000000" w:rsidRDefault="00DD00E1">
      <w:pPr>
        <w:pStyle w:val="a0"/>
        <w:rPr>
          <w:rFonts w:hint="cs"/>
          <w:rtl/>
        </w:rPr>
      </w:pPr>
    </w:p>
    <w:p w14:paraId="291EABB7" w14:textId="77777777" w:rsidR="00000000" w:rsidRDefault="00DD00E1">
      <w:pPr>
        <w:pStyle w:val="a0"/>
        <w:rPr>
          <w:rFonts w:hint="cs"/>
          <w:rtl/>
        </w:rPr>
      </w:pPr>
      <w:r>
        <w:rPr>
          <w:rFonts w:hint="cs"/>
          <w:rtl/>
        </w:rPr>
        <w:t xml:space="preserve">2. מה נעשה לאספקה מיידית של אפודי מגן ליחידות הקרביות? </w:t>
      </w:r>
    </w:p>
    <w:p w14:paraId="18AE433B" w14:textId="77777777" w:rsidR="00000000" w:rsidRDefault="00DD00E1">
      <w:pPr>
        <w:pStyle w:val="a0"/>
        <w:rPr>
          <w:rFonts w:hint="cs"/>
          <w:rtl/>
        </w:rPr>
      </w:pPr>
    </w:p>
    <w:p w14:paraId="7055E74D" w14:textId="77777777" w:rsidR="00000000" w:rsidRDefault="00DD00E1">
      <w:pPr>
        <w:pStyle w:val="a0"/>
        <w:rPr>
          <w:rFonts w:hint="cs"/>
          <w:rtl/>
        </w:rPr>
      </w:pPr>
      <w:r>
        <w:rPr>
          <w:rFonts w:hint="cs"/>
          <w:rtl/>
        </w:rPr>
        <w:t xml:space="preserve">3. האם יסופקו אפודים אלה לכל החיילים העוסקים בפעילות מבצעית? </w:t>
      </w:r>
    </w:p>
    <w:p w14:paraId="2A977002" w14:textId="77777777" w:rsidR="00000000" w:rsidRDefault="00DD00E1">
      <w:pPr>
        <w:pStyle w:val="a0"/>
        <w:ind w:firstLine="0"/>
        <w:rPr>
          <w:rFonts w:hint="cs"/>
          <w:rtl/>
        </w:rPr>
      </w:pPr>
    </w:p>
    <w:p w14:paraId="0EB0BA19" w14:textId="77777777" w:rsidR="00000000" w:rsidRDefault="00DD00E1">
      <w:pPr>
        <w:pStyle w:val="a0"/>
        <w:ind w:firstLine="0"/>
        <w:rPr>
          <w:rFonts w:hint="cs"/>
          <w:rtl/>
        </w:rPr>
      </w:pPr>
      <w:r>
        <w:rPr>
          <w:rFonts w:hint="cs"/>
          <w:rtl/>
        </w:rPr>
        <w:tab/>
        <w:t xml:space="preserve">ובכן, עד כאן השאלות והתשובה היא: </w:t>
      </w:r>
    </w:p>
    <w:p w14:paraId="2CDFFB7E" w14:textId="77777777" w:rsidR="00000000" w:rsidRDefault="00DD00E1">
      <w:pPr>
        <w:pStyle w:val="a0"/>
        <w:ind w:firstLine="0"/>
        <w:rPr>
          <w:rFonts w:hint="cs"/>
          <w:rtl/>
        </w:rPr>
      </w:pPr>
    </w:p>
    <w:p w14:paraId="27BFE345" w14:textId="77777777" w:rsidR="00000000" w:rsidRDefault="00DD00E1">
      <w:pPr>
        <w:pStyle w:val="a0"/>
        <w:ind w:firstLine="0"/>
        <w:rPr>
          <w:rFonts w:hint="cs"/>
          <w:rtl/>
        </w:rPr>
      </w:pPr>
      <w:r>
        <w:rPr>
          <w:rFonts w:hint="cs"/>
          <w:rtl/>
        </w:rPr>
        <w:t xml:space="preserve">           1. צה"ל עושה את מירב המאמצים כדי ל</w:t>
      </w:r>
      <w:r>
        <w:rPr>
          <w:rFonts w:hint="cs"/>
          <w:rtl/>
        </w:rPr>
        <w:t xml:space="preserve">העניק לחייליו את חבילות המיגון המתאימות ביותר למשימות ולסיכונים שמולם הם מתייצבים והוא רואה בכך משימה בעלת חשיבות עליונה. על אף המציאות התקציבית הקשה, המאטה את תהליכי המיגון, צה"ל פעל ופועל על מנת להשלים את הפערים שנתגלו בחבילות המיגון לכלל הלוחמים, על-פי </w:t>
      </w:r>
      <w:r>
        <w:rPr>
          <w:rFonts w:hint="cs"/>
          <w:rtl/>
        </w:rPr>
        <w:t xml:space="preserve">צורכיהם, מאפייני האיום והיקפי העימות והכוחות המופעלים. </w:t>
      </w:r>
    </w:p>
    <w:p w14:paraId="077EA762" w14:textId="77777777" w:rsidR="00000000" w:rsidRDefault="00DD00E1">
      <w:pPr>
        <w:pStyle w:val="a0"/>
        <w:ind w:firstLine="0"/>
        <w:rPr>
          <w:rFonts w:hint="cs"/>
          <w:rtl/>
        </w:rPr>
      </w:pPr>
    </w:p>
    <w:p w14:paraId="20E821DC" w14:textId="77777777" w:rsidR="00000000" w:rsidRDefault="00DD00E1">
      <w:pPr>
        <w:pStyle w:val="a0"/>
        <w:rPr>
          <w:rFonts w:hint="cs"/>
          <w:rtl/>
        </w:rPr>
      </w:pPr>
      <w:r>
        <w:rPr>
          <w:rFonts w:hint="cs"/>
          <w:rtl/>
        </w:rPr>
        <w:t xml:space="preserve">צריך לזכור שאפוד המגן נגד קליעים, מה שקרוי בלשון עממית "הקרמי", מהווה רק חלק מחבילת מיגון שלמה, הכוללת אמצעים נוספים, כגון הקסדה, מיגון כלי רכב ורק"ם </w:t>
      </w:r>
      <w:r>
        <w:rPr>
          <w:rtl/>
        </w:rPr>
        <w:t>–</w:t>
      </w:r>
      <w:r>
        <w:rPr>
          <w:rFonts w:hint="cs"/>
          <w:rtl/>
        </w:rPr>
        <w:t xml:space="preserve"> רכב קרבי משוריין - ועוד.</w:t>
      </w:r>
    </w:p>
    <w:p w14:paraId="0467C4CD" w14:textId="77777777" w:rsidR="00000000" w:rsidRDefault="00DD00E1">
      <w:pPr>
        <w:pStyle w:val="a0"/>
        <w:rPr>
          <w:rFonts w:hint="cs"/>
          <w:rtl/>
        </w:rPr>
      </w:pPr>
    </w:p>
    <w:p w14:paraId="1BF591B7" w14:textId="77777777" w:rsidR="00000000" w:rsidRDefault="00DD00E1">
      <w:pPr>
        <w:pStyle w:val="a0"/>
        <w:rPr>
          <w:rFonts w:hint="cs"/>
          <w:rtl/>
        </w:rPr>
      </w:pPr>
      <w:r>
        <w:rPr>
          <w:rFonts w:hint="cs"/>
          <w:rtl/>
        </w:rPr>
        <w:t>בשנתיים האחרונות נרכש</w:t>
      </w:r>
      <w:r>
        <w:rPr>
          <w:rFonts w:hint="cs"/>
          <w:rtl/>
        </w:rPr>
        <w:t>ו אפודי מגן נגד קליעים ולוחות מיגון בשווי של כ-80 מיליון שקלים, והמלאכה על סף השלמתה.</w:t>
      </w:r>
    </w:p>
    <w:p w14:paraId="36E3D786" w14:textId="77777777" w:rsidR="00000000" w:rsidRDefault="00DD00E1">
      <w:pPr>
        <w:pStyle w:val="a0"/>
        <w:rPr>
          <w:rFonts w:hint="cs"/>
          <w:rtl/>
        </w:rPr>
      </w:pPr>
    </w:p>
    <w:p w14:paraId="5DCFF270" w14:textId="77777777" w:rsidR="00000000" w:rsidRDefault="00DD00E1">
      <w:pPr>
        <w:pStyle w:val="a0"/>
        <w:rPr>
          <w:rFonts w:hint="cs"/>
          <w:rtl/>
        </w:rPr>
      </w:pPr>
      <w:r>
        <w:rPr>
          <w:rFonts w:hint="cs"/>
          <w:rtl/>
        </w:rPr>
        <w:t xml:space="preserve">יצוין כי כבר כיום יש אפוד מגן נגד קליעים לכל משימה הדורשת רמת מיגון כזאת. </w:t>
      </w:r>
    </w:p>
    <w:p w14:paraId="0D94ACD3" w14:textId="77777777" w:rsidR="00000000" w:rsidRDefault="00DD00E1">
      <w:pPr>
        <w:pStyle w:val="a0"/>
        <w:rPr>
          <w:rFonts w:hint="cs"/>
          <w:rtl/>
        </w:rPr>
      </w:pPr>
    </w:p>
    <w:p w14:paraId="1BB6D0FA" w14:textId="77777777" w:rsidR="00000000" w:rsidRDefault="00DD00E1">
      <w:pPr>
        <w:pStyle w:val="a0"/>
        <w:rPr>
          <w:rFonts w:hint="cs"/>
          <w:rtl/>
        </w:rPr>
      </w:pPr>
      <w:r>
        <w:rPr>
          <w:rFonts w:hint="cs"/>
          <w:rtl/>
        </w:rPr>
        <w:t>אין הבחנה בין חייל או חיילת בשירות סדיר לבין חיילי המילואים. עד כאן.</w:t>
      </w:r>
    </w:p>
    <w:p w14:paraId="4F7BD4BF" w14:textId="77777777" w:rsidR="00000000" w:rsidRDefault="00DD00E1">
      <w:pPr>
        <w:pStyle w:val="a0"/>
        <w:rPr>
          <w:rFonts w:hint="cs"/>
          <w:rtl/>
        </w:rPr>
      </w:pPr>
    </w:p>
    <w:p w14:paraId="5C9D79A1" w14:textId="77777777" w:rsidR="00000000" w:rsidRDefault="00DD00E1">
      <w:pPr>
        <w:pStyle w:val="af1"/>
        <w:rPr>
          <w:rtl/>
        </w:rPr>
      </w:pPr>
      <w:r>
        <w:rPr>
          <w:rtl/>
        </w:rPr>
        <w:t>היו"ר ראובן ריבלין:</w:t>
      </w:r>
    </w:p>
    <w:p w14:paraId="204FF1F4" w14:textId="77777777" w:rsidR="00000000" w:rsidRDefault="00DD00E1">
      <w:pPr>
        <w:pStyle w:val="a0"/>
        <w:rPr>
          <w:rtl/>
        </w:rPr>
      </w:pPr>
    </w:p>
    <w:p w14:paraId="3601D6A9" w14:textId="77777777" w:rsidR="00000000" w:rsidRDefault="00DD00E1">
      <w:pPr>
        <w:pStyle w:val="a0"/>
        <w:rPr>
          <w:rFonts w:hint="cs"/>
          <w:rtl/>
        </w:rPr>
      </w:pPr>
      <w:r>
        <w:rPr>
          <w:rFonts w:hint="cs"/>
          <w:rtl/>
        </w:rPr>
        <w:t>תו</w:t>
      </w:r>
      <w:r>
        <w:rPr>
          <w:rFonts w:hint="cs"/>
          <w:rtl/>
        </w:rPr>
        <w:t>דה. שאלה נוספת לחבר הכנסת אבו וילן.</w:t>
      </w:r>
    </w:p>
    <w:p w14:paraId="7F94F3FF" w14:textId="77777777" w:rsidR="00000000" w:rsidRDefault="00DD00E1">
      <w:pPr>
        <w:pStyle w:val="a0"/>
        <w:rPr>
          <w:rFonts w:hint="cs"/>
          <w:rtl/>
        </w:rPr>
      </w:pPr>
    </w:p>
    <w:p w14:paraId="10617F57" w14:textId="77777777" w:rsidR="00000000" w:rsidRDefault="00DD00E1">
      <w:pPr>
        <w:pStyle w:val="a"/>
        <w:rPr>
          <w:rtl/>
        </w:rPr>
      </w:pPr>
      <w:bookmarkStart w:id="24" w:name="FS000000505T22_10_2003_11_55_22"/>
      <w:bookmarkStart w:id="25" w:name="_Toc67028524"/>
      <w:bookmarkEnd w:id="24"/>
      <w:r>
        <w:rPr>
          <w:rFonts w:hint="eastAsia"/>
          <w:rtl/>
        </w:rPr>
        <w:t>אבשלום</w:t>
      </w:r>
      <w:r>
        <w:rPr>
          <w:rtl/>
        </w:rPr>
        <w:t xml:space="preserve"> וילן (מרצ):</w:t>
      </w:r>
      <w:bookmarkEnd w:id="25"/>
    </w:p>
    <w:p w14:paraId="075EF045" w14:textId="77777777" w:rsidR="00000000" w:rsidRDefault="00DD00E1">
      <w:pPr>
        <w:pStyle w:val="a0"/>
        <w:rPr>
          <w:rFonts w:hint="cs"/>
          <w:rtl/>
        </w:rPr>
      </w:pPr>
    </w:p>
    <w:p w14:paraId="60343B5D" w14:textId="77777777" w:rsidR="00000000" w:rsidRDefault="00DD00E1">
      <w:pPr>
        <w:pStyle w:val="a0"/>
        <w:rPr>
          <w:rFonts w:hint="cs"/>
          <w:rtl/>
        </w:rPr>
      </w:pPr>
      <w:r>
        <w:rPr>
          <w:rFonts w:hint="cs"/>
          <w:rtl/>
        </w:rPr>
        <w:t xml:space="preserve">כבוד היושב-ראש, אדוני סגן שר הביטחון, בלי להיכנס למספרים, היה על כך דיון ארוך ביוזמתנו, בוועדה המשותפת לתקציב הביטחון, והסכומים שבהם מדובר הם לא סכומים אסטרונומיים. </w:t>
      </w:r>
    </w:p>
    <w:p w14:paraId="4ED656BF" w14:textId="77777777" w:rsidR="00000000" w:rsidRDefault="00DD00E1">
      <w:pPr>
        <w:pStyle w:val="a0"/>
        <w:rPr>
          <w:rFonts w:hint="cs"/>
          <w:rtl/>
        </w:rPr>
      </w:pPr>
    </w:p>
    <w:p w14:paraId="0FCAAFD0" w14:textId="77777777" w:rsidR="00000000" w:rsidRDefault="00DD00E1">
      <w:pPr>
        <w:pStyle w:val="a0"/>
        <w:rPr>
          <w:rFonts w:hint="cs"/>
          <w:rtl/>
        </w:rPr>
      </w:pPr>
      <w:r>
        <w:rPr>
          <w:rFonts w:hint="cs"/>
          <w:rtl/>
        </w:rPr>
        <w:t>דבר ראשון, האם יש לכם תוכנית, בת</w:t>
      </w:r>
      <w:r>
        <w:rPr>
          <w:rFonts w:hint="cs"/>
          <w:rtl/>
        </w:rPr>
        <w:t xml:space="preserve">וך כמה זמן אתם מכסים את כל הצרכים המבצעיים של אפודים קרמיים? </w:t>
      </w:r>
    </w:p>
    <w:p w14:paraId="6DC76A8B" w14:textId="77777777" w:rsidR="00000000" w:rsidRDefault="00DD00E1">
      <w:pPr>
        <w:pStyle w:val="a0"/>
        <w:rPr>
          <w:rFonts w:hint="cs"/>
          <w:rtl/>
        </w:rPr>
      </w:pPr>
    </w:p>
    <w:p w14:paraId="164F483D" w14:textId="77777777" w:rsidR="00000000" w:rsidRDefault="00DD00E1">
      <w:pPr>
        <w:pStyle w:val="a0"/>
        <w:rPr>
          <w:rFonts w:hint="cs"/>
          <w:rtl/>
        </w:rPr>
      </w:pPr>
      <w:r>
        <w:rPr>
          <w:rFonts w:hint="cs"/>
          <w:rtl/>
        </w:rPr>
        <w:t>דבר שני, מה אתם עושים עם כל תופעת התרומות הפרטיות, כאשר הורים, קרובים וכן הלאה תורמים ליחידות, תורמים לפלוגות, ובנושא הזה אין מערכת כלל-צה"לית שמרכזת את התחום, ואיש הישר בעיניו יעשה? האם גם בסו</w:t>
      </w:r>
      <w:r>
        <w:rPr>
          <w:rFonts w:hint="cs"/>
          <w:rtl/>
        </w:rPr>
        <w:t>גיה הזאת התחלתם להכניס סדר, כדי שיהיה פה צדק ולא יהיה איפה ואיפה בין דם לדם, בין מי שיש לו הורים או חברים עם קצת כסף לבין מי שאין לו.</w:t>
      </w:r>
    </w:p>
    <w:p w14:paraId="7A931BCE" w14:textId="77777777" w:rsidR="00000000" w:rsidRDefault="00DD00E1">
      <w:pPr>
        <w:pStyle w:val="a0"/>
        <w:rPr>
          <w:rFonts w:hint="cs"/>
          <w:rtl/>
        </w:rPr>
      </w:pPr>
    </w:p>
    <w:p w14:paraId="789EB142" w14:textId="77777777" w:rsidR="00000000" w:rsidRDefault="00DD00E1">
      <w:pPr>
        <w:pStyle w:val="af1"/>
        <w:rPr>
          <w:rtl/>
        </w:rPr>
      </w:pPr>
      <w:r>
        <w:rPr>
          <w:rtl/>
        </w:rPr>
        <w:t>היו"ר ראובן ריבלין:</w:t>
      </w:r>
    </w:p>
    <w:p w14:paraId="7B0321E4" w14:textId="77777777" w:rsidR="00000000" w:rsidRDefault="00DD00E1">
      <w:pPr>
        <w:pStyle w:val="a0"/>
        <w:rPr>
          <w:rtl/>
        </w:rPr>
      </w:pPr>
    </w:p>
    <w:p w14:paraId="42381DD7" w14:textId="77777777" w:rsidR="00000000" w:rsidRDefault="00DD00E1">
      <w:pPr>
        <w:pStyle w:val="a0"/>
        <w:rPr>
          <w:rFonts w:hint="cs"/>
          <w:rtl/>
        </w:rPr>
      </w:pPr>
      <w:r>
        <w:rPr>
          <w:rFonts w:hint="cs"/>
          <w:rtl/>
        </w:rPr>
        <w:t>תודה לחבר הכנסת אבו וילן. חבר הכנסת ליבוביץ - שאלה נוספת. כבוד סגן השר יענה על  שתי השאלות יחד.</w:t>
      </w:r>
    </w:p>
    <w:p w14:paraId="7DDD9E3D" w14:textId="77777777" w:rsidR="00000000" w:rsidRDefault="00DD00E1">
      <w:pPr>
        <w:pStyle w:val="a0"/>
        <w:rPr>
          <w:rFonts w:hint="cs"/>
          <w:rtl/>
        </w:rPr>
      </w:pPr>
    </w:p>
    <w:p w14:paraId="3A0C81E5" w14:textId="77777777" w:rsidR="00000000" w:rsidRDefault="00DD00E1">
      <w:pPr>
        <w:pStyle w:val="a"/>
        <w:rPr>
          <w:rtl/>
        </w:rPr>
      </w:pPr>
      <w:bookmarkStart w:id="26" w:name="FS000001052T22_10_2003_12_07_31"/>
      <w:bookmarkStart w:id="27" w:name="_Toc67028525"/>
      <w:bookmarkEnd w:id="26"/>
      <w:r>
        <w:rPr>
          <w:rFonts w:hint="eastAsia"/>
          <w:rtl/>
        </w:rPr>
        <w:t>איל</w:t>
      </w:r>
      <w:r>
        <w:rPr>
          <w:rFonts w:hint="eastAsia"/>
          <w:rtl/>
        </w:rPr>
        <w:t>ן</w:t>
      </w:r>
      <w:r>
        <w:rPr>
          <w:rtl/>
        </w:rPr>
        <w:t xml:space="preserve"> ליבוביץ (שינוי):</w:t>
      </w:r>
      <w:bookmarkEnd w:id="27"/>
    </w:p>
    <w:p w14:paraId="0CE01239" w14:textId="77777777" w:rsidR="00000000" w:rsidRDefault="00DD00E1">
      <w:pPr>
        <w:pStyle w:val="a0"/>
        <w:rPr>
          <w:rFonts w:hint="cs"/>
          <w:rtl/>
        </w:rPr>
      </w:pPr>
    </w:p>
    <w:p w14:paraId="0B27DAFE" w14:textId="77777777" w:rsidR="00000000" w:rsidRDefault="00DD00E1">
      <w:pPr>
        <w:pStyle w:val="a0"/>
        <w:rPr>
          <w:rFonts w:hint="cs"/>
          <w:rtl/>
        </w:rPr>
      </w:pPr>
      <w:r>
        <w:rPr>
          <w:rFonts w:hint="cs"/>
          <w:rtl/>
        </w:rPr>
        <w:t>אדוני היושב-ראש, כבוד סגן השר, ביום ראשון החל הצבא בגיוס חריג של חיילי מילואים למשימות שונות במרחב התפר. רציתי לדעת אם חיילי המילואים האלה, שגויסו בצווים חריגים, יקבלו כולם אפודי מגן קרמיים.</w:t>
      </w:r>
    </w:p>
    <w:p w14:paraId="1309044A" w14:textId="77777777" w:rsidR="00000000" w:rsidRDefault="00DD00E1">
      <w:pPr>
        <w:pStyle w:val="a0"/>
        <w:rPr>
          <w:rFonts w:hint="cs"/>
          <w:rtl/>
        </w:rPr>
      </w:pPr>
    </w:p>
    <w:p w14:paraId="5BF63F55" w14:textId="77777777" w:rsidR="00000000" w:rsidRDefault="00DD00E1">
      <w:pPr>
        <w:pStyle w:val="af1"/>
        <w:rPr>
          <w:rtl/>
        </w:rPr>
      </w:pPr>
      <w:r>
        <w:rPr>
          <w:rtl/>
        </w:rPr>
        <w:t>היו"ר ראובן ריבלין:</w:t>
      </w:r>
    </w:p>
    <w:p w14:paraId="10E87F6A" w14:textId="77777777" w:rsidR="00000000" w:rsidRDefault="00DD00E1">
      <w:pPr>
        <w:pStyle w:val="a0"/>
        <w:rPr>
          <w:rtl/>
        </w:rPr>
      </w:pPr>
    </w:p>
    <w:p w14:paraId="426CCFB0" w14:textId="77777777" w:rsidR="00000000" w:rsidRDefault="00DD00E1">
      <w:pPr>
        <w:pStyle w:val="a0"/>
        <w:rPr>
          <w:rFonts w:hint="cs"/>
          <w:rtl/>
        </w:rPr>
      </w:pPr>
      <w:r>
        <w:rPr>
          <w:rFonts w:hint="cs"/>
          <w:rtl/>
        </w:rPr>
        <w:t>חבר הכנסת ליבוביץ, אדונ</w:t>
      </w:r>
      <w:r>
        <w:rPr>
          <w:rFonts w:hint="cs"/>
          <w:rtl/>
        </w:rPr>
        <w:t>י יכול לשאול, הוא רק צריך שהשאלה תהיה נובעת מדברים אחרים. אדוני ישאל: האם אותם חיילים יקבלו את אפודי המגן הקרמיים, ואז  אתה מקשר את העניין.</w:t>
      </w:r>
    </w:p>
    <w:p w14:paraId="63686608" w14:textId="77777777" w:rsidR="00000000" w:rsidRDefault="00DD00E1">
      <w:pPr>
        <w:pStyle w:val="a0"/>
        <w:rPr>
          <w:rFonts w:hint="cs"/>
          <w:rtl/>
        </w:rPr>
      </w:pPr>
    </w:p>
    <w:p w14:paraId="371F2B9B" w14:textId="77777777" w:rsidR="00000000" w:rsidRDefault="00DD00E1">
      <w:pPr>
        <w:pStyle w:val="-"/>
        <w:rPr>
          <w:rtl/>
        </w:rPr>
      </w:pPr>
      <w:bookmarkStart w:id="28" w:name="FS000001052T22_10_2003_12_19_32C"/>
      <w:bookmarkEnd w:id="28"/>
      <w:r>
        <w:rPr>
          <w:rtl/>
        </w:rPr>
        <w:t>אילן ליבוביץ (שינוי):</w:t>
      </w:r>
    </w:p>
    <w:p w14:paraId="41D8A5F6" w14:textId="77777777" w:rsidR="00000000" w:rsidRDefault="00DD00E1">
      <w:pPr>
        <w:pStyle w:val="a0"/>
        <w:rPr>
          <w:rtl/>
        </w:rPr>
      </w:pPr>
    </w:p>
    <w:p w14:paraId="2F63A13D" w14:textId="77777777" w:rsidR="00000000" w:rsidRDefault="00DD00E1">
      <w:pPr>
        <w:pStyle w:val="a0"/>
        <w:rPr>
          <w:rFonts w:hint="cs"/>
          <w:rtl/>
        </w:rPr>
      </w:pPr>
      <w:r>
        <w:rPr>
          <w:rFonts w:hint="cs"/>
          <w:rtl/>
        </w:rPr>
        <w:t>זה מה ששאלתי.</w:t>
      </w:r>
    </w:p>
    <w:p w14:paraId="1C2D76F5" w14:textId="77777777" w:rsidR="00000000" w:rsidRDefault="00DD00E1">
      <w:pPr>
        <w:pStyle w:val="a0"/>
        <w:rPr>
          <w:rFonts w:hint="cs"/>
          <w:rtl/>
        </w:rPr>
      </w:pPr>
    </w:p>
    <w:p w14:paraId="173947A9" w14:textId="77777777" w:rsidR="00000000" w:rsidRDefault="00DD00E1">
      <w:pPr>
        <w:pStyle w:val="af1"/>
        <w:rPr>
          <w:rtl/>
        </w:rPr>
      </w:pPr>
      <w:r>
        <w:rPr>
          <w:rtl/>
        </w:rPr>
        <w:t>היו"ר ראובן ריבלין:</w:t>
      </w:r>
    </w:p>
    <w:p w14:paraId="0B7EC9C8" w14:textId="77777777" w:rsidR="00000000" w:rsidRDefault="00DD00E1">
      <w:pPr>
        <w:pStyle w:val="a0"/>
        <w:rPr>
          <w:rtl/>
        </w:rPr>
      </w:pPr>
    </w:p>
    <w:p w14:paraId="1A0FB7A7" w14:textId="77777777" w:rsidR="00000000" w:rsidRDefault="00DD00E1">
      <w:pPr>
        <w:pStyle w:val="a0"/>
        <w:rPr>
          <w:rFonts w:hint="cs"/>
          <w:rtl/>
        </w:rPr>
      </w:pPr>
      <w:r>
        <w:rPr>
          <w:rFonts w:hint="cs"/>
          <w:rtl/>
        </w:rPr>
        <w:t>כבוד סגן השר ישיב על שתי השאלות הנוספות.</w:t>
      </w:r>
    </w:p>
    <w:p w14:paraId="68054BC5" w14:textId="77777777" w:rsidR="00000000" w:rsidRDefault="00DD00E1">
      <w:pPr>
        <w:pStyle w:val="a0"/>
        <w:rPr>
          <w:rFonts w:hint="cs"/>
          <w:rtl/>
        </w:rPr>
      </w:pPr>
    </w:p>
    <w:p w14:paraId="2E38B70F" w14:textId="77777777" w:rsidR="00000000" w:rsidRDefault="00DD00E1">
      <w:pPr>
        <w:pStyle w:val="a"/>
        <w:rPr>
          <w:rtl/>
        </w:rPr>
      </w:pPr>
      <w:bookmarkStart w:id="29" w:name="FS000000464T22_10_2003_12_19_56"/>
      <w:bookmarkStart w:id="30" w:name="_Toc67028526"/>
      <w:bookmarkEnd w:id="29"/>
      <w:r>
        <w:rPr>
          <w:rFonts w:hint="eastAsia"/>
          <w:rtl/>
        </w:rPr>
        <w:t>סגן</w:t>
      </w:r>
      <w:r>
        <w:rPr>
          <w:rtl/>
        </w:rPr>
        <w:t xml:space="preserve"> שר הביטחון</w:t>
      </w:r>
      <w:r>
        <w:rPr>
          <w:rtl/>
        </w:rPr>
        <w:t xml:space="preserve"> זאב בוים:</w:t>
      </w:r>
      <w:bookmarkEnd w:id="30"/>
    </w:p>
    <w:p w14:paraId="50D382E7" w14:textId="77777777" w:rsidR="00000000" w:rsidRDefault="00DD00E1">
      <w:pPr>
        <w:pStyle w:val="a0"/>
        <w:rPr>
          <w:rFonts w:hint="cs"/>
          <w:rtl/>
        </w:rPr>
      </w:pPr>
    </w:p>
    <w:p w14:paraId="5D51CA8F" w14:textId="77777777" w:rsidR="00000000" w:rsidRDefault="00DD00E1">
      <w:pPr>
        <w:pStyle w:val="a0"/>
        <w:rPr>
          <w:rFonts w:hint="cs"/>
          <w:rtl/>
        </w:rPr>
      </w:pPr>
      <w:r>
        <w:rPr>
          <w:rFonts w:hint="cs"/>
          <w:rtl/>
        </w:rPr>
        <w:t xml:space="preserve">חבר הכנסת וילן, לשאלותיך. ראשית כול, יש עכשיו תהליך של השלמה, מבחינת הכמות, לפי הצרכים המבצעיים שקבע צה"ל, והשלמת המכסה, ההצטיידות הנוספת, תושלם ברבעון הראשון של שנת 2004. נכון שזה לא הרבה כסף, אבל אתה יודע, כסף הוא דבר שבסופו של דבר מצטבר. </w:t>
      </w:r>
    </w:p>
    <w:p w14:paraId="25D4A658" w14:textId="77777777" w:rsidR="00000000" w:rsidRDefault="00DD00E1">
      <w:pPr>
        <w:pStyle w:val="a0"/>
        <w:rPr>
          <w:rFonts w:hint="cs"/>
          <w:rtl/>
        </w:rPr>
      </w:pPr>
    </w:p>
    <w:p w14:paraId="69FE4200" w14:textId="77777777" w:rsidR="00000000" w:rsidRDefault="00DD00E1">
      <w:pPr>
        <w:pStyle w:val="a0"/>
        <w:rPr>
          <w:rFonts w:hint="cs"/>
          <w:rtl/>
        </w:rPr>
      </w:pPr>
      <w:r>
        <w:rPr>
          <w:rFonts w:hint="cs"/>
          <w:rtl/>
        </w:rPr>
        <w:t>צ</w:t>
      </w:r>
      <w:r>
        <w:rPr>
          <w:rFonts w:hint="cs"/>
          <w:rtl/>
        </w:rPr>
        <w:t xml:space="preserve">יינתי סכום אחד, ואני לא רוצה להרחיב בסכומים נוספים. אתה עצמך ציינת שאלה דברים שלא נציין במספרים, ודאי לא כאן. נשאר חוסר לא גדול, והעניין הזה, כאמור, יושלם ברבעון הראשון של 2004, וזה כבר עונה על השאלה השנייה. </w:t>
      </w:r>
    </w:p>
    <w:p w14:paraId="5A36F781" w14:textId="77777777" w:rsidR="00000000" w:rsidRDefault="00DD00E1">
      <w:pPr>
        <w:pStyle w:val="a0"/>
        <w:rPr>
          <w:rFonts w:hint="cs"/>
          <w:rtl/>
        </w:rPr>
      </w:pPr>
    </w:p>
    <w:p w14:paraId="09C1F339" w14:textId="77777777" w:rsidR="00000000" w:rsidRDefault="00DD00E1">
      <w:pPr>
        <w:pStyle w:val="a0"/>
        <w:rPr>
          <w:rFonts w:hint="cs"/>
          <w:rtl/>
        </w:rPr>
      </w:pPr>
      <w:r>
        <w:rPr>
          <w:rFonts w:hint="cs"/>
          <w:rtl/>
        </w:rPr>
        <w:t>אמרתי את זה מלכתחילה, שיהיה ברור לגמרי, שכבר ע</w:t>
      </w:r>
      <w:r>
        <w:rPr>
          <w:rFonts w:hint="cs"/>
          <w:rtl/>
        </w:rPr>
        <w:t>כשיו, בכל פעולה ובכל מבצע שנדרש בהם מיגון נגד קליעים הוא ניתן לחיילים; יש להם, ומבצעים את זה כמובן על-ידי העתקת האמצעים האלה, על-פי המקומות והצרכים, ומבחינה זו אין הבדל אם החיילים גויסו במילואים מכאן לעכשיו, בצווי גיוס מכל הסוגים; במקרה הזה אתה מתכוון לצוו</w:t>
      </w:r>
      <w:r>
        <w:rPr>
          <w:rFonts w:hint="cs"/>
          <w:rtl/>
        </w:rPr>
        <w:t>י הגיוס בצו חריג. מובן שאין לזה שום קשר ומשמעות. מרגע שחייל בסדיר או בשירות מילואים עושה פעולה מסוימת שמצריכה מיגון כזה, הוא יקבל את מלוא המיגון.</w:t>
      </w:r>
    </w:p>
    <w:p w14:paraId="709C7FA3" w14:textId="77777777" w:rsidR="00000000" w:rsidRDefault="00DD00E1">
      <w:pPr>
        <w:pStyle w:val="a0"/>
        <w:rPr>
          <w:rFonts w:hint="cs"/>
          <w:rtl/>
        </w:rPr>
      </w:pPr>
    </w:p>
    <w:p w14:paraId="3ED97751" w14:textId="77777777" w:rsidR="00000000" w:rsidRDefault="00DD00E1">
      <w:pPr>
        <w:pStyle w:val="af1"/>
        <w:rPr>
          <w:rtl/>
        </w:rPr>
      </w:pPr>
      <w:r>
        <w:rPr>
          <w:rtl/>
        </w:rPr>
        <w:t>היו"ר ראובן ריבלין:</w:t>
      </w:r>
    </w:p>
    <w:p w14:paraId="37C335DE" w14:textId="77777777" w:rsidR="00000000" w:rsidRDefault="00DD00E1">
      <w:pPr>
        <w:pStyle w:val="a0"/>
        <w:rPr>
          <w:rtl/>
        </w:rPr>
      </w:pPr>
    </w:p>
    <w:p w14:paraId="56F65E83" w14:textId="77777777" w:rsidR="00000000" w:rsidRDefault="00DD00E1">
      <w:pPr>
        <w:pStyle w:val="a0"/>
        <w:rPr>
          <w:rFonts w:hint="cs"/>
          <w:rtl/>
        </w:rPr>
      </w:pPr>
      <w:r>
        <w:rPr>
          <w:rFonts w:hint="cs"/>
          <w:rtl/>
        </w:rPr>
        <w:t>תודה לסגן השר. סגן השר כבר השיב על השאילתא בעל-פה. התרתי לו בגלל חשיבות השאילתא.</w:t>
      </w:r>
    </w:p>
    <w:p w14:paraId="4494B1C3" w14:textId="77777777" w:rsidR="00000000" w:rsidRDefault="00DD00E1">
      <w:pPr>
        <w:pStyle w:val="-"/>
        <w:rPr>
          <w:rtl/>
        </w:rPr>
      </w:pPr>
      <w:bookmarkStart w:id="31" w:name="FS000000464T22_10_2003_12_26_30C"/>
      <w:bookmarkEnd w:id="31"/>
    </w:p>
    <w:p w14:paraId="17746E71" w14:textId="77777777" w:rsidR="00000000" w:rsidRDefault="00DD00E1">
      <w:pPr>
        <w:pStyle w:val="-"/>
        <w:rPr>
          <w:rtl/>
        </w:rPr>
      </w:pPr>
      <w:r>
        <w:rPr>
          <w:rtl/>
        </w:rPr>
        <w:t>סגן שר</w:t>
      </w:r>
      <w:r>
        <w:rPr>
          <w:rtl/>
        </w:rPr>
        <w:t xml:space="preserve"> הביטחון זאב בוים:</w:t>
      </w:r>
    </w:p>
    <w:p w14:paraId="68BDAE67" w14:textId="77777777" w:rsidR="00000000" w:rsidRDefault="00DD00E1">
      <w:pPr>
        <w:pStyle w:val="a0"/>
        <w:rPr>
          <w:rtl/>
        </w:rPr>
      </w:pPr>
    </w:p>
    <w:p w14:paraId="4FD89EF3" w14:textId="77777777" w:rsidR="00000000" w:rsidRDefault="00DD00E1">
      <w:pPr>
        <w:pStyle w:val="a0"/>
        <w:rPr>
          <w:rFonts w:hint="cs"/>
          <w:rtl/>
        </w:rPr>
      </w:pPr>
      <w:r>
        <w:rPr>
          <w:rFonts w:hint="cs"/>
          <w:rtl/>
        </w:rPr>
        <w:t>סליחה, אדוני היושב-ראש, יש שאלה שלא עניתי עליה, והיא שאלה חשובה. חבר הכנסת וילן נגע בכך, שכשהיה באמת מחסור הורים רצו, קנו בחוץ-לארץ. היתה תופעה כזאת, והרמטכ"ל נתן הוראה להפסיק אותה והיא לא קיימת יותר.</w:t>
      </w:r>
    </w:p>
    <w:p w14:paraId="4456C1F2" w14:textId="77777777" w:rsidR="00000000" w:rsidRDefault="00DD00E1">
      <w:pPr>
        <w:pStyle w:val="a0"/>
        <w:rPr>
          <w:rFonts w:hint="cs"/>
          <w:rtl/>
        </w:rPr>
      </w:pPr>
    </w:p>
    <w:p w14:paraId="4F5B2972" w14:textId="77777777" w:rsidR="00000000" w:rsidRDefault="00DD00E1">
      <w:pPr>
        <w:pStyle w:val="af1"/>
        <w:rPr>
          <w:rtl/>
        </w:rPr>
      </w:pPr>
      <w:r>
        <w:rPr>
          <w:rtl/>
        </w:rPr>
        <w:t>היו"ר ראובן ריבלין:</w:t>
      </w:r>
    </w:p>
    <w:p w14:paraId="7751CDA8" w14:textId="77777777" w:rsidR="00000000" w:rsidRDefault="00DD00E1">
      <w:pPr>
        <w:pStyle w:val="a0"/>
        <w:rPr>
          <w:rtl/>
        </w:rPr>
      </w:pPr>
    </w:p>
    <w:p w14:paraId="184B9EAB" w14:textId="77777777" w:rsidR="00000000" w:rsidRDefault="00DD00E1">
      <w:pPr>
        <w:pStyle w:val="a0"/>
        <w:rPr>
          <w:rFonts w:hint="cs"/>
          <w:rtl/>
        </w:rPr>
      </w:pPr>
      <w:r>
        <w:rPr>
          <w:rFonts w:hint="cs"/>
          <w:rtl/>
        </w:rPr>
        <w:t>תודה לסגן השר</w:t>
      </w:r>
      <w:r>
        <w:rPr>
          <w:rFonts w:hint="cs"/>
          <w:rtl/>
        </w:rPr>
        <w:t>. רבותי חברי הכנסת, הנשיאות מאשרת שאילתות בעל-פה בגלל חשיבות הנושא ובמגבלה של שתי שאילתות במושב לחבר הכנסת. אנחנו לא יכולים להמתין לחברי הכנסת. הם צריכים להיות מוכנים מבעוד מועד, לבוא ולהיות כאן, כפי שהשרים עושים זאת בצורה נאמנה ומעוררת כבוד. רבותי חברי הכ</w:t>
      </w:r>
      <w:r>
        <w:rPr>
          <w:rFonts w:hint="cs"/>
          <w:rtl/>
        </w:rPr>
        <w:t>נסת, השר השיב על שאילתא בעל-פה גם כשחברת הכנסת לא היתה נוכחת, משום שחשבתי - - -</w:t>
      </w:r>
    </w:p>
    <w:p w14:paraId="2812CAAF" w14:textId="77777777" w:rsidR="00000000" w:rsidRDefault="00DD00E1">
      <w:pPr>
        <w:pStyle w:val="a0"/>
        <w:rPr>
          <w:rFonts w:hint="cs"/>
          <w:rtl/>
        </w:rPr>
      </w:pPr>
    </w:p>
    <w:p w14:paraId="73F656C4" w14:textId="77777777" w:rsidR="00000000" w:rsidRDefault="00DD00E1">
      <w:pPr>
        <w:pStyle w:val="af0"/>
        <w:rPr>
          <w:rtl/>
        </w:rPr>
      </w:pPr>
      <w:bookmarkStart w:id="32" w:name="FS000000464T22_10_2003_12_28_36C"/>
      <w:bookmarkEnd w:id="32"/>
      <w:r>
        <w:rPr>
          <w:rtl/>
        </w:rPr>
        <w:t>סגן שר הביטחון זאב בוים:</w:t>
      </w:r>
    </w:p>
    <w:p w14:paraId="4C6B8A13" w14:textId="77777777" w:rsidR="00000000" w:rsidRDefault="00DD00E1">
      <w:pPr>
        <w:pStyle w:val="a0"/>
        <w:rPr>
          <w:rtl/>
        </w:rPr>
      </w:pPr>
    </w:p>
    <w:p w14:paraId="549CD1E5" w14:textId="77777777" w:rsidR="00000000" w:rsidRDefault="00DD00E1">
      <w:pPr>
        <w:pStyle w:val="a0"/>
        <w:rPr>
          <w:rFonts w:hint="cs"/>
          <w:rtl/>
        </w:rPr>
      </w:pPr>
      <w:r>
        <w:rPr>
          <w:rFonts w:hint="cs"/>
          <w:rtl/>
        </w:rPr>
        <w:t>סגן השר.</w:t>
      </w:r>
    </w:p>
    <w:p w14:paraId="1F2D139D" w14:textId="77777777" w:rsidR="00000000" w:rsidRDefault="00DD00E1">
      <w:pPr>
        <w:pStyle w:val="a0"/>
        <w:rPr>
          <w:rFonts w:hint="cs"/>
          <w:rtl/>
        </w:rPr>
      </w:pPr>
    </w:p>
    <w:p w14:paraId="1F562436" w14:textId="77777777" w:rsidR="00000000" w:rsidRDefault="00DD00E1">
      <w:pPr>
        <w:pStyle w:val="af1"/>
        <w:rPr>
          <w:rtl/>
        </w:rPr>
      </w:pPr>
      <w:r>
        <w:rPr>
          <w:rtl/>
        </w:rPr>
        <w:t>היו"ר ראובן ריבלין:</w:t>
      </w:r>
    </w:p>
    <w:p w14:paraId="46B7EB9B" w14:textId="77777777" w:rsidR="00000000" w:rsidRDefault="00DD00E1">
      <w:pPr>
        <w:pStyle w:val="a0"/>
        <w:rPr>
          <w:rtl/>
        </w:rPr>
      </w:pPr>
    </w:p>
    <w:p w14:paraId="18D677CC" w14:textId="77777777" w:rsidR="00000000" w:rsidRDefault="00DD00E1">
      <w:pPr>
        <w:pStyle w:val="a0"/>
        <w:rPr>
          <w:rFonts w:hint="cs"/>
          <w:rtl/>
        </w:rPr>
      </w:pPr>
      <w:r>
        <w:rPr>
          <w:rFonts w:hint="cs"/>
          <w:rtl/>
        </w:rPr>
        <w:t>סגן השר. חבר הכנסת בוים, שאתה סגן שר, בשבילי אתה שר, מה אני יכול לעשות.</w:t>
      </w:r>
    </w:p>
    <w:p w14:paraId="76BE8275" w14:textId="77777777" w:rsidR="00000000" w:rsidRDefault="00DD00E1">
      <w:pPr>
        <w:pStyle w:val="a0"/>
        <w:rPr>
          <w:rFonts w:hint="cs"/>
          <w:rtl/>
        </w:rPr>
      </w:pPr>
    </w:p>
    <w:p w14:paraId="059FA8EF" w14:textId="77777777" w:rsidR="00000000" w:rsidRDefault="00DD00E1">
      <w:pPr>
        <w:pStyle w:val="a0"/>
        <w:rPr>
          <w:rFonts w:hint="cs"/>
          <w:rtl/>
        </w:rPr>
      </w:pPr>
      <w:r>
        <w:rPr>
          <w:rFonts w:hint="cs"/>
          <w:rtl/>
        </w:rPr>
        <w:t xml:space="preserve">אני מאוד מתנצל, אבל אפשרתי לסגן השר לענות על </w:t>
      </w:r>
      <w:r>
        <w:rPr>
          <w:rFonts w:hint="cs"/>
          <w:rtl/>
        </w:rPr>
        <w:t>השאילתא, על-פי רצונו, בגלל חשיבות הנושא, אחרת הוא גם לא היה עונה על השאילתא. רבותי, צריך להגיע בזמן. אני מאוד מודה לכם.</w:t>
      </w:r>
    </w:p>
    <w:p w14:paraId="592097FD" w14:textId="77777777" w:rsidR="00000000" w:rsidRDefault="00DD00E1">
      <w:pPr>
        <w:pStyle w:val="a0"/>
        <w:rPr>
          <w:rFonts w:hint="cs"/>
          <w:rtl/>
        </w:rPr>
      </w:pPr>
    </w:p>
    <w:p w14:paraId="5273A378" w14:textId="77777777" w:rsidR="00000000" w:rsidRDefault="00DD00E1">
      <w:pPr>
        <w:pStyle w:val="a2"/>
        <w:rPr>
          <w:rtl/>
        </w:rPr>
      </w:pPr>
    </w:p>
    <w:p w14:paraId="39531546" w14:textId="77777777" w:rsidR="00000000" w:rsidRDefault="00DD00E1">
      <w:pPr>
        <w:pStyle w:val="a2"/>
        <w:rPr>
          <w:rtl/>
        </w:rPr>
      </w:pPr>
      <w:bookmarkStart w:id="33" w:name="CS16141FI0016141T22_10_2003_12_31_10"/>
      <w:bookmarkEnd w:id="33"/>
    </w:p>
    <w:p w14:paraId="436400BC" w14:textId="77777777" w:rsidR="00000000" w:rsidRDefault="00DD00E1">
      <w:pPr>
        <w:pStyle w:val="a2"/>
        <w:rPr>
          <w:rFonts w:hint="cs"/>
          <w:rtl/>
        </w:rPr>
      </w:pPr>
      <w:bookmarkStart w:id="34" w:name="CS16141FI0016141T22_10_2003_13_01_35"/>
      <w:bookmarkStart w:id="35" w:name="_Toc67028527"/>
      <w:bookmarkEnd w:id="34"/>
      <w:r>
        <w:rPr>
          <w:rtl/>
        </w:rPr>
        <w:t>הצ</w:t>
      </w:r>
      <w:r>
        <w:rPr>
          <w:rFonts w:hint="cs"/>
          <w:rtl/>
        </w:rPr>
        <w:t>עת חוק</w:t>
      </w:r>
      <w:r>
        <w:rPr>
          <w:rtl/>
        </w:rPr>
        <w:t xml:space="preserve"> חסינות חברי</w:t>
      </w:r>
      <w:r>
        <w:rPr>
          <w:rFonts w:hint="cs"/>
          <w:rtl/>
        </w:rPr>
        <w:t xml:space="preserve"> </w:t>
      </w:r>
      <w:r>
        <w:rPr>
          <w:rtl/>
        </w:rPr>
        <w:t>הכנסת,</w:t>
      </w:r>
      <w:r>
        <w:rPr>
          <w:rFonts w:hint="cs"/>
          <w:rtl/>
        </w:rPr>
        <w:t xml:space="preserve"> </w:t>
      </w:r>
      <w:r>
        <w:rPr>
          <w:rtl/>
        </w:rPr>
        <w:t xml:space="preserve">זכויותיהם וחובותיהם </w:t>
      </w:r>
      <w:r>
        <w:rPr>
          <w:rFonts w:hint="cs"/>
          <w:rtl/>
        </w:rPr>
        <w:br/>
      </w:r>
      <w:r>
        <w:rPr>
          <w:rtl/>
        </w:rPr>
        <w:t>(תיקון - איסור כהונה כנבחר ציבור), התשס"ג-2003</w:t>
      </w:r>
      <w:bookmarkEnd w:id="35"/>
      <w:r>
        <w:rPr>
          <w:rtl/>
        </w:rPr>
        <w:t xml:space="preserve"> </w:t>
      </w:r>
    </w:p>
    <w:p w14:paraId="6E7D121F" w14:textId="77777777" w:rsidR="00000000" w:rsidRDefault="00DD00E1">
      <w:pPr>
        <w:pStyle w:val="a0"/>
        <w:ind w:firstLine="0"/>
        <w:rPr>
          <w:rFonts w:hint="cs"/>
          <w:rtl/>
        </w:rPr>
      </w:pPr>
      <w:r>
        <w:rPr>
          <w:rtl/>
        </w:rPr>
        <w:t>[נספחות.]</w:t>
      </w:r>
    </w:p>
    <w:p w14:paraId="4F2D29B2" w14:textId="77777777" w:rsidR="00000000" w:rsidRDefault="00DD00E1">
      <w:pPr>
        <w:pStyle w:val="a2"/>
        <w:rPr>
          <w:rtl/>
        </w:rPr>
      </w:pPr>
      <w:bookmarkStart w:id="36" w:name="_Toc67028528"/>
      <w:r>
        <w:rPr>
          <w:rFonts w:hint="cs"/>
          <w:rtl/>
        </w:rPr>
        <w:t xml:space="preserve">(הצעת חבר הכנסת חמי </w:t>
      </w:r>
      <w:r>
        <w:rPr>
          <w:rtl/>
        </w:rPr>
        <w:t>דורון</w:t>
      </w:r>
      <w:r>
        <w:rPr>
          <w:rFonts w:hint="cs"/>
          <w:rtl/>
        </w:rPr>
        <w:t>)</w:t>
      </w:r>
      <w:bookmarkEnd w:id="36"/>
    </w:p>
    <w:p w14:paraId="12A56403" w14:textId="77777777" w:rsidR="00000000" w:rsidRDefault="00DD00E1">
      <w:pPr>
        <w:pStyle w:val="-0"/>
        <w:rPr>
          <w:rFonts w:hint="cs"/>
          <w:rtl/>
        </w:rPr>
      </w:pPr>
    </w:p>
    <w:p w14:paraId="6DFA9277" w14:textId="77777777" w:rsidR="00000000" w:rsidRDefault="00DD00E1">
      <w:pPr>
        <w:pStyle w:val="a2"/>
        <w:rPr>
          <w:rFonts w:hint="cs"/>
          <w:rtl/>
        </w:rPr>
      </w:pPr>
    </w:p>
    <w:p w14:paraId="40D1D518" w14:textId="77777777" w:rsidR="00000000" w:rsidRDefault="00DD00E1">
      <w:pPr>
        <w:pStyle w:val="af1"/>
        <w:rPr>
          <w:rtl/>
        </w:rPr>
      </w:pPr>
      <w:r>
        <w:rPr>
          <w:rtl/>
        </w:rPr>
        <w:t>היו"ר ראובן ריבלין:</w:t>
      </w:r>
    </w:p>
    <w:p w14:paraId="4CE8C8EB" w14:textId="77777777" w:rsidR="00000000" w:rsidRDefault="00DD00E1">
      <w:pPr>
        <w:pStyle w:val="a0"/>
        <w:rPr>
          <w:rtl/>
        </w:rPr>
      </w:pPr>
    </w:p>
    <w:p w14:paraId="1970B8FD" w14:textId="77777777" w:rsidR="00000000" w:rsidRDefault="00DD00E1">
      <w:pPr>
        <w:pStyle w:val="a0"/>
        <w:rPr>
          <w:rFonts w:hint="cs"/>
          <w:rtl/>
        </w:rPr>
      </w:pPr>
      <w:r>
        <w:rPr>
          <w:rFonts w:hint="cs"/>
          <w:rtl/>
        </w:rPr>
        <w:t>אנחנו עוברים לסדר-היום. רבותי, הצעת חוק חסינות חברי הכנסת, זכויותיהם וחובותיהם (תיקון - איסור כהונה כנבחר ציבור), התשס"ג-2003, שמספרה פ/498. חבר הכנסת דורון, עשר דקות לרשותך.</w:t>
      </w:r>
    </w:p>
    <w:p w14:paraId="14757EAE" w14:textId="77777777" w:rsidR="00000000" w:rsidRDefault="00DD00E1">
      <w:pPr>
        <w:pStyle w:val="a"/>
        <w:rPr>
          <w:rFonts w:hint="cs"/>
          <w:rtl/>
        </w:rPr>
      </w:pPr>
      <w:bookmarkStart w:id="37" w:name="FS000001053T22_10_2003_12_34_23"/>
      <w:bookmarkEnd w:id="37"/>
    </w:p>
    <w:p w14:paraId="7A899899" w14:textId="77777777" w:rsidR="00000000" w:rsidRDefault="00DD00E1">
      <w:pPr>
        <w:pStyle w:val="af0"/>
        <w:rPr>
          <w:rtl/>
        </w:rPr>
      </w:pPr>
      <w:r>
        <w:rPr>
          <w:rFonts w:hint="eastAsia"/>
          <w:rtl/>
        </w:rPr>
        <w:t>נסים</w:t>
      </w:r>
      <w:r>
        <w:rPr>
          <w:rtl/>
        </w:rPr>
        <w:t xml:space="preserve"> דהן (ש"ס):</w:t>
      </w:r>
    </w:p>
    <w:p w14:paraId="0BB0190D" w14:textId="77777777" w:rsidR="00000000" w:rsidRDefault="00DD00E1">
      <w:pPr>
        <w:pStyle w:val="a0"/>
        <w:rPr>
          <w:rFonts w:hint="cs"/>
          <w:rtl/>
        </w:rPr>
      </w:pPr>
    </w:p>
    <w:p w14:paraId="7DBDB7C0" w14:textId="77777777" w:rsidR="00000000" w:rsidRDefault="00DD00E1">
      <w:pPr>
        <w:pStyle w:val="a0"/>
        <w:rPr>
          <w:rFonts w:hint="cs"/>
          <w:rtl/>
        </w:rPr>
      </w:pPr>
      <w:r>
        <w:rPr>
          <w:rFonts w:hint="cs"/>
          <w:rtl/>
        </w:rPr>
        <w:t>האם מצביעים היום?</w:t>
      </w:r>
    </w:p>
    <w:p w14:paraId="723F2B25" w14:textId="77777777" w:rsidR="00000000" w:rsidRDefault="00DD00E1">
      <w:pPr>
        <w:pStyle w:val="a0"/>
        <w:rPr>
          <w:rFonts w:hint="cs"/>
          <w:rtl/>
        </w:rPr>
      </w:pPr>
    </w:p>
    <w:p w14:paraId="7C6727F1" w14:textId="77777777" w:rsidR="00000000" w:rsidRDefault="00DD00E1">
      <w:pPr>
        <w:pStyle w:val="af1"/>
        <w:rPr>
          <w:rtl/>
        </w:rPr>
      </w:pPr>
      <w:r>
        <w:rPr>
          <w:rtl/>
        </w:rPr>
        <w:t>היו"ר ראובן ריבלין:</w:t>
      </w:r>
    </w:p>
    <w:p w14:paraId="1C745259" w14:textId="77777777" w:rsidR="00000000" w:rsidRDefault="00DD00E1">
      <w:pPr>
        <w:pStyle w:val="a0"/>
        <w:rPr>
          <w:rtl/>
        </w:rPr>
      </w:pPr>
    </w:p>
    <w:p w14:paraId="3587D54F" w14:textId="77777777" w:rsidR="00000000" w:rsidRDefault="00DD00E1">
      <w:pPr>
        <w:pStyle w:val="a0"/>
        <w:rPr>
          <w:rFonts w:hint="cs"/>
          <w:rtl/>
        </w:rPr>
      </w:pPr>
      <w:r>
        <w:rPr>
          <w:rFonts w:hint="cs"/>
          <w:rtl/>
        </w:rPr>
        <w:t>למה אדוני שואל שאלה כזאת? בוודאי, בכנסת מצביעים. אנחנו לא מצביעים מ-18:00 בגלל הבחירות המוניציפליות. עד 18:00 אנחנו מצביעים כדבר שבשגרה, בוודאי ובוודאי. לא שמעתי דבר שהוחלט לא להצביע עליו, לא בנשיאות ולא על-ידי.</w:t>
      </w:r>
    </w:p>
    <w:p w14:paraId="370EFB49" w14:textId="77777777" w:rsidR="00000000" w:rsidRDefault="00DD00E1">
      <w:pPr>
        <w:pStyle w:val="a0"/>
        <w:rPr>
          <w:rFonts w:hint="cs"/>
          <w:rtl/>
        </w:rPr>
      </w:pPr>
    </w:p>
    <w:p w14:paraId="54CAF337" w14:textId="77777777" w:rsidR="00000000" w:rsidRDefault="00DD00E1">
      <w:pPr>
        <w:pStyle w:val="af0"/>
        <w:rPr>
          <w:rtl/>
        </w:rPr>
      </w:pPr>
      <w:r>
        <w:rPr>
          <w:rFonts w:hint="eastAsia"/>
          <w:rtl/>
        </w:rPr>
        <w:t>נסים</w:t>
      </w:r>
      <w:r>
        <w:rPr>
          <w:rtl/>
        </w:rPr>
        <w:t xml:space="preserve"> דהן (ש"ס):</w:t>
      </w:r>
    </w:p>
    <w:p w14:paraId="08E15AB4" w14:textId="77777777" w:rsidR="00000000" w:rsidRDefault="00DD00E1">
      <w:pPr>
        <w:pStyle w:val="a0"/>
        <w:rPr>
          <w:rFonts w:hint="cs"/>
          <w:rtl/>
        </w:rPr>
      </w:pPr>
    </w:p>
    <w:p w14:paraId="48615713" w14:textId="77777777" w:rsidR="00000000" w:rsidRDefault="00DD00E1">
      <w:pPr>
        <w:pStyle w:val="a0"/>
        <w:rPr>
          <w:rFonts w:hint="cs"/>
          <w:rtl/>
        </w:rPr>
      </w:pPr>
      <w:r>
        <w:rPr>
          <w:rFonts w:hint="cs"/>
          <w:rtl/>
        </w:rPr>
        <w:t>בנשיאות נאמר שאולי לא יהי</w:t>
      </w:r>
      <w:r>
        <w:rPr>
          <w:rFonts w:hint="cs"/>
          <w:rtl/>
        </w:rPr>
        <w:t>ו הצבעות היום.</w:t>
      </w:r>
    </w:p>
    <w:p w14:paraId="595649C5" w14:textId="77777777" w:rsidR="00000000" w:rsidRDefault="00DD00E1">
      <w:pPr>
        <w:pStyle w:val="a0"/>
        <w:rPr>
          <w:rFonts w:hint="cs"/>
          <w:rtl/>
        </w:rPr>
      </w:pPr>
    </w:p>
    <w:p w14:paraId="5E58EA8C" w14:textId="77777777" w:rsidR="00000000" w:rsidRDefault="00DD00E1">
      <w:pPr>
        <w:pStyle w:val="af1"/>
        <w:rPr>
          <w:rtl/>
        </w:rPr>
      </w:pPr>
      <w:r>
        <w:rPr>
          <w:rtl/>
        </w:rPr>
        <w:t>היו"ר ראובן ריבלין:</w:t>
      </w:r>
    </w:p>
    <w:p w14:paraId="142AF0DA" w14:textId="77777777" w:rsidR="00000000" w:rsidRDefault="00DD00E1">
      <w:pPr>
        <w:pStyle w:val="a0"/>
        <w:rPr>
          <w:rtl/>
        </w:rPr>
      </w:pPr>
    </w:p>
    <w:p w14:paraId="4E669590" w14:textId="77777777" w:rsidR="00000000" w:rsidRDefault="00DD00E1">
      <w:pPr>
        <w:pStyle w:val="a0"/>
        <w:rPr>
          <w:rFonts w:hint="cs"/>
          <w:rtl/>
        </w:rPr>
      </w:pPr>
      <w:r>
        <w:rPr>
          <w:rFonts w:hint="cs"/>
          <w:rtl/>
        </w:rPr>
        <w:t>מ-18:00, כבוד סגן היושב-ראש והשר לשעבר הנכבד, חבר הכנסת דהן. אני מוכרח לומר לאדוני שהוא שמע כמוני שנשקול אם תוגש בקשה. הצבעות יהיו עד 18:00, איזו שאלה. חבר הכנסת דורון, בבקשה.</w:t>
      </w:r>
    </w:p>
    <w:p w14:paraId="5084A242" w14:textId="77777777" w:rsidR="00000000" w:rsidRDefault="00DD00E1">
      <w:pPr>
        <w:pStyle w:val="a"/>
        <w:rPr>
          <w:rFonts w:hint="cs"/>
          <w:rtl/>
        </w:rPr>
      </w:pPr>
    </w:p>
    <w:p w14:paraId="0B519BDE" w14:textId="77777777" w:rsidR="00000000" w:rsidRDefault="00DD00E1">
      <w:pPr>
        <w:pStyle w:val="a"/>
        <w:rPr>
          <w:rtl/>
        </w:rPr>
      </w:pPr>
      <w:bookmarkStart w:id="38" w:name="_Toc67028529"/>
      <w:r>
        <w:rPr>
          <w:rtl/>
        </w:rPr>
        <w:t>חמי דורון (שינוי):</w:t>
      </w:r>
      <w:bookmarkEnd w:id="38"/>
    </w:p>
    <w:p w14:paraId="54D5379D" w14:textId="77777777" w:rsidR="00000000" w:rsidRDefault="00DD00E1">
      <w:pPr>
        <w:pStyle w:val="a0"/>
        <w:rPr>
          <w:rtl/>
        </w:rPr>
      </w:pPr>
    </w:p>
    <w:p w14:paraId="12C36312" w14:textId="77777777" w:rsidR="00000000" w:rsidRDefault="00DD00E1">
      <w:pPr>
        <w:pStyle w:val="a0"/>
        <w:rPr>
          <w:rFonts w:hint="cs"/>
          <w:rtl/>
        </w:rPr>
      </w:pPr>
      <w:r>
        <w:rPr>
          <w:rFonts w:hint="cs"/>
          <w:rtl/>
        </w:rPr>
        <w:t xml:space="preserve">אדוני היושב-ראש, חברי </w:t>
      </w:r>
      <w:r>
        <w:rPr>
          <w:rFonts w:hint="cs"/>
          <w:rtl/>
        </w:rPr>
        <w:t>חברי הכנסת, אני מתכבד להציג כאן תיקון להצעת חוק חסינות חברי הכנסת, זכויותיהם וחובותיהם, ואני מדבר על תיקון התיקון.</w:t>
      </w:r>
    </w:p>
    <w:p w14:paraId="6CBC65A1" w14:textId="77777777" w:rsidR="00000000" w:rsidRDefault="00DD00E1">
      <w:pPr>
        <w:pStyle w:val="a0"/>
        <w:rPr>
          <w:rFonts w:hint="cs"/>
          <w:rtl/>
        </w:rPr>
      </w:pPr>
    </w:p>
    <w:p w14:paraId="1293C541" w14:textId="77777777" w:rsidR="00000000" w:rsidRDefault="00DD00E1">
      <w:pPr>
        <w:pStyle w:val="a0"/>
        <w:rPr>
          <w:rFonts w:hint="cs"/>
          <w:rtl/>
        </w:rPr>
      </w:pPr>
      <w:r>
        <w:rPr>
          <w:rFonts w:hint="cs"/>
          <w:rtl/>
        </w:rPr>
        <w:t>ב-1997 תוקן החוק המקורי של חוק חסינות חברי הכנסת בדבר איסור כפל תפקידים. במקורו דיבר החוק הזה על איסור כולל למילוי תפקידים נוספים, מעבר לתפק</w:t>
      </w:r>
      <w:r>
        <w:rPr>
          <w:rFonts w:hint="cs"/>
          <w:rtl/>
        </w:rPr>
        <w:t>יד חבר הכנסת. ב-1997 החליטה כנסת ישראל לחוקק תיקון לחוק ולרשום בנוסף, בסעיף 13א1, כי יושב-ראש הסתדרות העובדים החדשה, ההסתדרות הכללית, ויושב-ראש הסתדרות העובדים הלאומית יוכלו לכהן כחברי הכנסת, וזאת בניגוד לשאר המקצועות או התפקידים שנסגרו בפני חברי הכנסת.</w:t>
      </w:r>
    </w:p>
    <w:p w14:paraId="4A031A84" w14:textId="77777777" w:rsidR="00000000" w:rsidRDefault="00DD00E1">
      <w:pPr>
        <w:pStyle w:val="a0"/>
        <w:rPr>
          <w:rFonts w:hint="cs"/>
          <w:rtl/>
        </w:rPr>
      </w:pPr>
    </w:p>
    <w:p w14:paraId="741D13DD" w14:textId="77777777" w:rsidR="00000000" w:rsidRDefault="00DD00E1">
      <w:pPr>
        <w:pStyle w:val="a0"/>
        <w:rPr>
          <w:rFonts w:hint="cs"/>
          <w:rtl/>
        </w:rPr>
      </w:pPr>
      <w:r>
        <w:rPr>
          <w:rFonts w:hint="cs"/>
          <w:rtl/>
        </w:rPr>
        <w:t>א</w:t>
      </w:r>
      <w:r>
        <w:rPr>
          <w:rFonts w:hint="cs"/>
          <w:rtl/>
        </w:rPr>
        <w:t>ני שואל שאלה פשוטה - - -</w:t>
      </w:r>
    </w:p>
    <w:p w14:paraId="1A90044B" w14:textId="77777777" w:rsidR="00000000" w:rsidRDefault="00DD00E1">
      <w:pPr>
        <w:pStyle w:val="a0"/>
        <w:rPr>
          <w:rFonts w:hint="cs"/>
          <w:rtl/>
        </w:rPr>
      </w:pPr>
    </w:p>
    <w:p w14:paraId="2201603A" w14:textId="77777777" w:rsidR="00000000" w:rsidRDefault="00DD00E1">
      <w:pPr>
        <w:pStyle w:val="af0"/>
        <w:rPr>
          <w:rtl/>
        </w:rPr>
      </w:pPr>
      <w:r>
        <w:rPr>
          <w:rFonts w:hint="eastAsia"/>
          <w:rtl/>
        </w:rPr>
        <w:t>אחמד</w:t>
      </w:r>
      <w:r>
        <w:rPr>
          <w:rtl/>
        </w:rPr>
        <w:t xml:space="preserve"> טיבי (חד"ש-תע"ל):</w:t>
      </w:r>
    </w:p>
    <w:p w14:paraId="29D566A4" w14:textId="77777777" w:rsidR="00000000" w:rsidRDefault="00DD00E1">
      <w:pPr>
        <w:pStyle w:val="a0"/>
        <w:rPr>
          <w:rFonts w:hint="cs"/>
          <w:rtl/>
        </w:rPr>
      </w:pPr>
    </w:p>
    <w:p w14:paraId="7ACF65AF" w14:textId="77777777" w:rsidR="00000000" w:rsidRDefault="00DD00E1">
      <w:pPr>
        <w:pStyle w:val="a0"/>
        <w:rPr>
          <w:rFonts w:hint="cs"/>
          <w:rtl/>
        </w:rPr>
      </w:pPr>
      <w:r>
        <w:rPr>
          <w:rFonts w:hint="cs"/>
          <w:rtl/>
        </w:rPr>
        <w:t>הצעת החוק שלך היא בעלת אופי אישי?</w:t>
      </w:r>
    </w:p>
    <w:p w14:paraId="017CEF0D" w14:textId="77777777" w:rsidR="00000000" w:rsidRDefault="00DD00E1">
      <w:pPr>
        <w:pStyle w:val="a0"/>
        <w:rPr>
          <w:rFonts w:hint="cs"/>
          <w:rtl/>
        </w:rPr>
      </w:pPr>
    </w:p>
    <w:p w14:paraId="30EB7E98" w14:textId="77777777" w:rsidR="00000000" w:rsidRDefault="00DD00E1">
      <w:pPr>
        <w:pStyle w:val="-"/>
        <w:rPr>
          <w:rtl/>
        </w:rPr>
      </w:pPr>
      <w:bookmarkStart w:id="39" w:name="FS000001053T22_10_2003_12_40_18C"/>
      <w:bookmarkEnd w:id="39"/>
      <w:r>
        <w:rPr>
          <w:rtl/>
        </w:rPr>
        <w:t>חמי דורון (שינוי):</w:t>
      </w:r>
    </w:p>
    <w:p w14:paraId="556461E3" w14:textId="77777777" w:rsidR="00000000" w:rsidRDefault="00DD00E1">
      <w:pPr>
        <w:pStyle w:val="a0"/>
        <w:rPr>
          <w:rtl/>
        </w:rPr>
      </w:pPr>
    </w:p>
    <w:p w14:paraId="070C308D" w14:textId="77777777" w:rsidR="00000000" w:rsidRDefault="00DD00E1">
      <w:pPr>
        <w:pStyle w:val="a0"/>
        <w:rPr>
          <w:rFonts w:hint="cs"/>
          <w:rtl/>
        </w:rPr>
      </w:pPr>
      <w:r>
        <w:rPr>
          <w:rFonts w:hint="cs"/>
          <w:rtl/>
        </w:rPr>
        <w:t>ממש לא, אדוני חבר הכנסת טיבי. כבר שמעתי כאן ממישהו ממפלגת העבודה, שאמר לי שאני רוצה לפרק את ההסתדרות, ומישהו אחר אמר לי שזה באופן אישי כנגד אדם זה או א</w:t>
      </w:r>
      <w:r>
        <w:rPr>
          <w:rFonts w:hint="cs"/>
          <w:rtl/>
        </w:rPr>
        <w:t>חר.</w:t>
      </w:r>
    </w:p>
    <w:p w14:paraId="79AF3C61" w14:textId="77777777" w:rsidR="00000000" w:rsidRDefault="00DD00E1">
      <w:pPr>
        <w:pStyle w:val="a0"/>
        <w:rPr>
          <w:rFonts w:hint="cs"/>
          <w:rtl/>
        </w:rPr>
      </w:pPr>
    </w:p>
    <w:p w14:paraId="52AC470E" w14:textId="77777777" w:rsidR="00000000" w:rsidRDefault="00DD00E1">
      <w:pPr>
        <w:pStyle w:val="af1"/>
        <w:rPr>
          <w:rtl/>
        </w:rPr>
      </w:pPr>
      <w:r>
        <w:rPr>
          <w:rtl/>
        </w:rPr>
        <w:t>היו"ר ראובן ריבלין:</w:t>
      </w:r>
    </w:p>
    <w:p w14:paraId="362EBAA1" w14:textId="77777777" w:rsidR="00000000" w:rsidRDefault="00DD00E1">
      <w:pPr>
        <w:pStyle w:val="a0"/>
        <w:rPr>
          <w:rtl/>
        </w:rPr>
      </w:pPr>
    </w:p>
    <w:p w14:paraId="39BA8476" w14:textId="77777777" w:rsidR="00000000" w:rsidRDefault="00DD00E1">
      <w:pPr>
        <w:pStyle w:val="a0"/>
        <w:rPr>
          <w:rFonts w:hint="cs"/>
          <w:rtl/>
        </w:rPr>
      </w:pPr>
      <w:r>
        <w:rPr>
          <w:rFonts w:hint="cs"/>
          <w:rtl/>
        </w:rPr>
        <w:t>זה לא עניין אישי, זה רק בעניין של פרץ.</w:t>
      </w:r>
    </w:p>
    <w:p w14:paraId="437871C4" w14:textId="77777777" w:rsidR="00000000" w:rsidRDefault="00DD00E1">
      <w:pPr>
        <w:pStyle w:val="a0"/>
        <w:rPr>
          <w:rFonts w:hint="cs"/>
          <w:rtl/>
        </w:rPr>
      </w:pPr>
    </w:p>
    <w:p w14:paraId="7EB1504E" w14:textId="77777777" w:rsidR="00000000" w:rsidRDefault="00DD00E1">
      <w:pPr>
        <w:pStyle w:val="af0"/>
        <w:rPr>
          <w:rtl/>
        </w:rPr>
      </w:pPr>
      <w:r>
        <w:rPr>
          <w:rFonts w:hint="eastAsia"/>
          <w:rtl/>
        </w:rPr>
        <w:t>אחמד</w:t>
      </w:r>
      <w:r>
        <w:rPr>
          <w:rtl/>
        </w:rPr>
        <w:t xml:space="preserve"> טיבי (חד"ש-תע"ל):</w:t>
      </w:r>
    </w:p>
    <w:p w14:paraId="7362B3F3" w14:textId="77777777" w:rsidR="00000000" w:rsidRDefault="00DD00E1">
      <w:pPr>
        <w:pStyle w:val="a0"/>
        <w:rPr>
          <w:rFonts w:hint="cs"/>
          <w:rtl/>
        </w:rPr>
      </w:pPr>
    </w:p>
    <w:p w14:paraId="2C9E559C" w14:textId="77777777" w:rsidR="00000000" w:rsidRDefault="00DD00E1">
      <w:pPr>
        <w:pStyle w:val="a0"/>
        <w:rPr>
          <w:rFonts w:hint="cs"/>
          <w:rtl/>
        </w:rPr>
      </w:pPr>
      <w:r>
        <w:rPr>
          <w:rFonts w:hint="cs"/>
          <w:rtl/>
        </w:rPr>
        <w:t>זה סגור וממוקד בעמיר פרץ? זה נוגע גם להירשזון.</w:t>
      </w:r>
    </w:p>
    <w:p w14:paraId="5146FD8A" w14:textId="77777777" w:rsidR="00000000" w:rsidRDefault="00DD00E1">
      <w:pPr>
        <w:pStyle w:val="a0"/>
        <w:rPr>
          <w:rFonts w:hint="cs"/>
          <w:rtl/>
        </w:rPr>
      </w:pPr>
    </w:p>
    <w:p w14:paraId="2B7975FE" w14:textId="77777777" w:rsidR="00000000" w:rsidRDefault="00DD00E1">
      <w:pPr>
        <w:pStyle w:val="af1"/>
        <w:rPr>
          <w:rtl/>
        </w:rPr>
      </w:pPr>
      <w:r>
        <w:rPr>
          <w:rtl/>
        </w:rPr>
        <w:t>היו"ר ראובן ריבלין:</w:t>
      </w:r>
    </w:p>
    <w:p w14:paraId="6DB06976" w14:textId="77777777" w:rsidR="00000000" w:rsidRDefault="00DD00E1">
      <w:pPr>
        <w:pStyle w:val="a0"/>
        <w:rPr>
          <w:rtl/>
        </w:rPr>
      </w:pPr>
    </w:p>
    <w:p w14:paraId="23CACC0E" w14:textId="77777777" w:rsidR="00000000" w:rsidRDefault="00DD00E1">
      <w:pPr>
        <w:pStyle w:val="a0"/>
        <w:rPr>
          <w:rFonts w:hint="cs"/>
          <w:rtl/>
        </w:rPr>
      </w:pPr>
      <w:r>
        <w:rPr>
          <w:rFonts w:hint="cs"/>
          <w:rtl/>
        </w:rPr>
        <w:t>לא אמרתי זאת בציניות.</w:t>
      </w:r>
    </w:p>
    <w:p w14:paraId="3602F60D" w14:textId="77777777" w:rsidR="00000000" w:rsidRDefault="00DD00E1">
      <w:pPr>
        <w:pStyle w:val="a0"/>
        <w:rPr>
          <w:rFonts w:hint="cs"/>
          <w:rtl/>
        </w:rPr>
      </w:pPr>
    </w:p>
    <w:p w14:paraId="2AA616B5" w14:textId="77777777" w:rsidR="00000000" w:rsidRDefault="00DD00E1">
      <w:pPr>
        <w:pStyle w:val="-"/>
        <w:rPr>
          <w:rtl/>
        </w:rPr>
      </w:pPr>
      <w:bookmarkStart w:id="40" w:name="FS000001053T22_10_2003_12_42_15C"/>
      <w:bookmarkEnd w:id="40"/>
      <w:r>
        <w:rPr>
          <w:rtl/>
        </w:rPr>
        <w:t>חמי דורון (שינוי):</w:t>
      </w:r>
    </w:p>
    <w:p w14:paraId="40C1EA42" w14:textId="77777777" w:rsidR="00000000" w:rsidRDefault="00DD00E1">
      <w:pPr>
        <w:pStyle w:val="a0"/>
        <w:rPr>
          <w:rtl/>
        </w:rPr>
      </w:pPr>
    </w:p>
    <w:p w14:paraId="6A44AAE9" w14:textId="77777777" w:rsidR="00000000" w:rsidRDefault="00DD00E1">
      <w:pPr>
        <w:pStyle w:val="a0"/>
        <w:rPr>
          <w:rFonts w:hint="cs"/>
          <w:rtl/>
        </w:rPr>
      </w:pPr>
      <w:r>
        <w:rPr>
          <w:rFonts w:hint="cs"/>
          <w:rtl/>
        </w:rPr>
        <w:t xml:space="preserve">חבר הכנסת טיבי, אני מודיע לך שאחד הדברים שחשבתי עליהם </w:t>
      </w:r>
      <w:r>
        <w:rPr>
          <w:rFonts w:hint="cs"/>
          <w:rtl/>
        </w:rPr>
        <w:t>טרם כניסתי לכנסת היה, שניגוד עניינים מהסוג הזה, אסור שיהיה.</w:t>
      </w:r>
    </w:p>
    <w:p w14:paraId="675D8AAD" w14:textId="77777777" w:rsidR="00000000" w:rsidRDefault="00DD00E1">
      <w:pPr>
        <w:pStyle w:val="a0"/>
        <w:rPr>
          <w:rFonts w:hint="cs"/>
          <w:rtl/>
        </w:rPr>
      </w:pPr>
    </w:p>
    <w:p w14:paraId="0A9E0D7B" w14:textId="77777777" w:rsidR="00000000" w:rsidRDefault="00DD00E1">
      <w:pPr>
        <w:pStyle w:val="a0"/>
        <w:rPr>
          <w:rFonts w:hint="cs"/>
          <w:rtl/>
        </w:rPr>
      </w:pPr>
      <w:r>
        <w:rPr>
          <w:rFonts w:hint="cs"/>
          <w:rtl/>
        </w:rPr>
        <w:t>אני, כמי ששירת עשר שנים כחבר מועצת עיר לא בשכר, בהתנדבות מלאה, חושב, איך יכול להיות מצב שבו חבר הכנסת, שאמור להשקיע את מירב עתותיו, את זמנו בכנסת, כדי לשרת נאמנה את הכנסת, יכול לעסוק בתפקיד נוסף,</w:t>
      </w:r>
      <w:r>
        <w:rPr>
          <w:rFonts w:hint="cs"/>
          <w:rtl/>
        </w:rPr>
        <w:t xml:space="preserve"> "פול טיים ג'וב"? הרי באו ואמרו: ראש רשות אי-אפשר, מכיוון שזה יגזול זמן. יבוא על חשבון עשייתו בכנסת. חבר מועצה? בטח ובטח שאי-אפשר, כי לא רק זה שהוא לא מקבל משכורת, אז הוא משמש אך ורק חבר מועצה. אמנם זה לא תפקיד אבל בכל זאת אסרו עליו להיות חבר מועצה, מכיוון</w:t>
      </w:r>
      <w:r>
        <w:rPr>
          <w:rFonts w:hint="cs"/>
          <w:rtl/>
        </w:rPr>
        <w:t xml:space="preserve"> שהוא זקוק לזמן רב בשביל להיות חבר הכנסת. </w:t>
      </w:r>
    </w:p>
    <w:p w14:paraId="6C77DA1C" w14:textId="77777777" w:rsidR="00000000" w:rsidRDefault="00DD00E1">
      <w:pPr>
        <w:pStyle w:val="a0"/>
        <w:rPr>
          <w:rFonts w:hint="cs"/>
          <w:rtl/>
        </w:rPr>
      </w:pPr>
    </w:p>
    <w:p w14:paraId="4CF74760" w14:textId="77777777" w:rsidR="00000000" w:rsidRDefault="00DD00E1">
      <w:pPr>
        <w:pStyle w:val="a0"/>
        <w:rPr>
          <w:rFonts w:hint="cs"/>
          <w:rtl/>
        </w:rPr>
      </w:pPr>
      <w:r>
        <w:rPr>
          <w:rFonts w:hint="cs"/>
          <w:rtl/>
        </w:rPr>
        <w:t>לעומת זאת, יושב-ראש ההסתדרות הכללית או הסתדרות העובדים הלאומית, שאלה ארגונים שאמורים לארגן ולייצג את מירב העובדים במשק, הוא לא עובד. הוא לא עובד בתפקידו. זה תואר כבוד בכלל. הוא לא עסוק שם. לכן, את התפקיד הזה אפשר</w:t>
      </w:r>
      <w:r>
        <w:rPr>
          <w:rFonts w:hint="cs"/>
          <w:rtl/>
        </w:rPr>
        <w:t xml:space="preserve"> לעשות. </w:t>
      </w:r>
    </w:p>
    <w:p w14:paraId="457A1A99" w14:textId="77777777" w:rsidR="00000000" w:rsidRDefault="00DD00E1">
      <w:pPr>
        <w:pStyle w:val="a0"/>
        <w:rPr>
          <w:rFonts w:hint="cs"/>
          <w:rtl/>
        </w:rPr>
      </w:pPr>
    </w:p>
    <w:p w14:paraId="785B288F" w14:textId="77777777" w:rsidR="00000000" w:rsidRDefault="00DD00E1">
      <w:pPr>
        <w:pStyle w:val="a0"/>
        <w:rPr>
          <w:rFonts w:hint="cs"/>
          <w:rtl/>
        </w:rPr>
      </w:pPr>
      <w:r>
        <w:rPr>
          <w:rFonts w:hint="cs"/>
          <w:rtl/>
        </w:rPr>
        <w:t>יותר מכך, אני חושב שיש ניגוד עניינים מוחלט, כי הרי חבר כנסת שבא לכנסת, אמור לייצג את הכנסת, אמור לחוש חובת נאמנות לכנסת, לבית הזה. לא ייתכן שחבר הכנסת יחבוש כובע צילינדר אחר, ואז הוא יגיד: אני נגד הכנסת, כי עכשיו אני מייצג גוף שאני חייב לו, כי אנ</w:t>
      </w:r>
      <w:r>
        <w:rPr>
          <w:rFonts w:hint="cs"/>
          <w:rtl/>
        </w:rPr>
        <w:t>י חי ממנו, כי אני מקבל שכר ממנו וכדומה.</w:t>
      </w:r>
    </w:p>
    <w:p w14:paraId="5C2FF301" w14:textId="77777777" w:rsidR="00000000" w:rsidRDefault="00DD00E1">
      <w:pPr>
        <w:pStyle w:val="a0"/>
        <w:rPr>
          <w:rFonts w:hint="cs"/>
          <w:rtl/>
        </w:rPr>
      </w:pPr>
    </w:p>
    <w:p w14:paraId="368A4D59" w14:textId="77777777" w:rsidR="00000000" w:rsidRDefault="00DD00E1">
      <w:pPr>
        <w:pStyle w:val="a0"/>
        <w:rPr>
          <w:rFonts w:hint="cs"/>
          <w:rtl/>
        </w:rPr>
      </w:pPr>
      <w:r>
        <w:rPr>
          <w:rFonts w:hint="cs"/>
          <w:rtl/>
        </w:rPr>
        <w:t>באו ואמרו: צריך שיהיה לפועלים, לעובדים, ייצוג בכנסת. וכי מישהו שלל זאת? מישהו אומר שלא יכולה לקום מפלגת פועלים? תקום, למה לא? תהיה מפלגת פועלים, תהיה איזו מפלגה סקטוריאלית שרוצה. זה לא רלוונטי. מה שרלוונטי זה שיש פה</w:t>
      </w:r>
      <w:r>
        <w:rPr>
          <w:rFonts w:hint="cs"/>
          <w:rtl/>
        </w:rPr>
        <w:t xml:space="preserve"> עניין של תפקיד, והתפקיד עושה את ההבדל. </w:t>
      </w:r>
    </w:p>
    <w:p w14:paraId="72C61CF4" w14:textId="77777777" w:rsidR="00000000" w:rsidRDefault="00DD00E1">
      <w:pPr>
        <w:pStyle w:val="a0"/>
        <w:rPr>
          <w:rFonts w:hint="cs"/>
          <w:rtl/>
        </w:rPr>
      </w:pPr>
    </w:p>
    <w:p w14:paraId="3551C3BD" w14:textId="77777777" w:rsidR="00000000" w:rsidRDefault="00DD00E1">
      <w:pPr>
        <w:pStyle w:val="a0"/>
        <w:rPr>
          <w:rFonts w:hint="cs"/>
          <w:rtl/>
        </w:rPr>
      </w:pPr>
      <w:r>
        <w:rPr>
          <w:rFonts w:hint="cs"/>
          <w:rtl/>
        </w:rPr>
        <w:t xml:space="preserve">חבר הכנסת טיבי, אתה שאלת אם מדובר בחקיקה או בתיקון פרסונלי. אני רוצה לומר לך, שלצערי הרב התיקון ב-1997 היה פרסונלי. אני קורא מתוך הדיון פה, במליאה. חבר הכנסת דאז, היום שר במשרד האוצר, מר מאיר שטרית, אומר כך: הכנסת </w:t>
      </w:r>
      <w:r>
        <w:rPr>
          <w:rFonts w:hint="cs"/>
          <w:rtl/>
        </w:rPr>
        <w:t>ישבה על המדוכה ודנה בכובד ראש הרבה מאוד זמן בהצעת חוק שאסרה כפל תפקידים בכנסת, ובהם שורה ארוכה של אנשים, בהם גם יושב-ראש ההסתדרות. התלבטנו בסוגיה אם לאסור על יושב-ראש ההסתדרות להיות חבר הכנסת. ואז, בגלל קוניונקטורה מסוימת, נמנענו מלאסור מתחילת הכנסת הארבע-</w:t>
      </w:r>
      <w:r>
        <w:rPr>
          <w:rFonts w:hint="cs"/>
          <w:rtl/>
        </w:rPr>
        <w:t>עשרה את כהונתו של יושב-ראש ההסתדרות וכך הלאה וכך הלאה. עוד מוסיף ואומר השר שטרית, אז כחבר הכנסת: מי שעשוי להיות, הפרסונות השתנו, רוצים בעצם בכל החקיקה לעשות חקיקה שמית פרסונלית, כדי להבטיח אפשרות ליושב-ראש ההסתדרות הנוכחי, עמיר פרץ, שהוא ידיד שלי וזה לא ענ</w:t>
      </w:r>
      <w:r>
        <w:rPr>
          <w:rFonts w:hint="cs"/>
          <w:rtl/>
        </w:rPr>
        <w:t>יין אישי ביני לבינו, להמשיך להיות חבר הכנסת.</w:t>
      </w:r>
    </w:p>
    <w:p w14:paraId="1CCEF052" w14:textId="77777777" w:rsidR="00000000" w:rsidRDefault="00DD00E1">
      <w:pPr>
        <w:pStyle w:val="a0"/>
        <w:rPr>
          <w:rFonts w:hint="cs"/>
          <w:rtl/>
        </w:rPr>
      </w:pPr>
    </w:p>
    <w:p w14:paraId="49E63847" w14:textId="77777777" w:rsidR="00000000" w:rsidRDefault="00DD00E1">
      <w:pPr>
        <w:pStyle w:val="a0"/>
        <w:rPr>
          <w:rFonts w:hint="cs"/>
          <w:rtl/>
        </w:rPr>
      </w:pPr>
      <w:r>
        <w:rPr>
          <w:rFonts w:hint="cs"/>
          <w:rtl/>
        </w:rPr>
        <w:t>באותה תקופה הלך חבר הכנסת עמיר פרץ, בהיותו חבר הכנסת, והתמודד בהסתדרות, כאשר הוא ידע על איסור כפל התפקידים. ואז, אותו דבר - - - אדוני היושב-ראש, האם אתה מוכן להגן עלי?</w:t>
      </w:r>
    </w:p>
    <w:p w14:paraId="2009E85E" w14:textId="77777777" w:rsidR="00000000" w:rsidRDefault="00DD00E1">
      <w:pPr>
        <w:pStyle w:val="af1"/>
        <w:rPr>
          <w:rtl/>
        </w:rPr>
      </w:pPr>
    </w:p>
    <w:p w14:paraId="37241931" w14:textId="77777777" w:rsidR="00000000" w:rsidRDefault="00DD00E1">
      <w:pPr>
        <w:pStyle w:val="af1"/>
        <w:rPr>
          <w:rtl/>
        </w:rPr>
      </w:pPr>
      <w:r>
        <w:rPr>
          <w:rtl/>
        </w:rPr>
        <w:t>היו"ר ראובן ריבלין:</w:t>
      </w:r>
    </w:p>
    <w:p w14:paraId="7EE74BBB" w14:textId="77777777" w:rsidR="00000000" w:rsidRDefault="00DD00E1">
      <w:pPr>
        <w:pStyle w:val="a0"/>
        <w:rPr>
          <w:rtl/>
        </w:rPr>
      </w:pPr>
    </w:p>
    <w:p w14:paraId="0A514A76" w14:textId="77777777" w:rsidR="00000000" w:rsidRDefault="00DD00E1">
      <w:pPr>
        <w:pStyle w:val="a0"/>
        <w:rPr>
          <w:rFonts w:hint="cs"/>
          <w:rtl/>
        </w:rPr>
      </w:pPr>
      <w:r>
        <w:rPr>
          <w:rFonts w:hint="cs"/>
          <w:rtl/>
        </w:rPr>
        <w:t>כן, רק יש קושי לחברי</w:t>
      </w:r>
      <w:r>
        <w:rPr>
          <w:rFonts w:hint="cs"/>
          <w:rtl/>
        </w:rPr>
        <w:t xml:space="preserve"> הכנסת ביום של הצבעות. אני מגביר את הרמקול וחברי הכנסת צריכים להתרגל. אני מוכרח לומר: חבר הכנסת פינס, לאדוני יש יתרון גדול שאני נותן לו רשות לדבר, כי אז הוא לא יושב במקומו ומדבר עם אחרים ולא מפריעים לו. אני מציע שייתן את ההזדמנות. אדוני יושב במקום אסטרטגי </w:t>
      </w:r>
      <w:r>
        <w:rPr>
          <w:rFonts w:hint="cs"/>
          <w:rtl/>
        </w:rPr>
        <w:t xml:space="preserve">ממדרגה ראשונה לגבי הדוברים. חברת הכנסת גלאון, אתם מדברים ממש מתחת לדוכן הנואמים. זה מקשה מאוד על הנואם. הוא הדין גם ליד מזכיר הכנסת - רק אחד מדבר עם המזכיר. </w:t>
      </w:r>
    </w:p>
    <w:p w14:paraId="6BA2385A" w14:textId="77777777" w:rsidR="00000000" w:rsidRDefault="00DD00E1">
      <w:pPr>
        <w:pStyle w:val="a0"/>
        <w:ind w:firstLine="0"/>
        <w:rPr>
          <w:rFonts w:hint="cs"/>
          <w:rtl/>
        </w:rPr>
      </w:pPr>
    </w:p>
    <w:p w14:paraId="4958CA55" w14:textId="77777777" w:rsidR="00000000" w:rsidRDefault="00DD00E1">
      <w:pPr>
        <w:pStyle w:val="af0"/>
        <w:rPr>
          <w:rtl/>
        </w:rPr>
      </w:pPr>
      <w:r>
        <w:rPr>
          <w:rFonts w:hint="eastAsia"/>
          <w:rtl/>
        </w:rPr>
        <w:t>יצחק</w:t>
      </w:r>
      <w:r>
        <w:rPr>
          <w:rtl/>
        </w:rPr>
        <w:t xml:space="preserve"> כהן (ש"ס):</w:t>
      </w:r>
    </w:p>
    <w:p w14:paraId="6E56FF9C" w14:textId="77777777" w:rsidR="00000000" w:rsidRDefault="00DD00E1">
      <w:pPr>
        <w:pStyle w:val="a0"/>
        <w:rPr>
          <w:rFonts w:hint="cs"/>
          <w:rtl/>
        </w:rPr>
      </w:pPr>
    </w:p>
    <w:p w14:paraId="1A98F09F" w14:textId="77777777" w:rsidR="00000000" w:rsidRDefault="00DD00E1">
      <w:pPr>
        <w:pStyle w:val="a0"/>
        <w:rPr>
          <w:rFonts w:hint="cs"/>
          <w:rtl/>
        </w:rPr>
      </w:pPr>
      <w:r>
        <w:rPr>
          <w:rFonts w:hint="cs"/>
          <w:rtl/>
        </w:rPr>
        <w:t xml:space="preserve"> - - -</w:t>
      </w:r>
    </w:p>
    <w:p w14:paraId="7853BB6E" w14:textId="77777777" w:rsidR="00000000" w:rsidRDefault="00DD00E1">
      <w:pPr>
        <w:pStyle w:val="a0"/>
        <w:ind w:firstLine="0"/>
        <w:rPr>
          <w:rFonts w:hint="cs"/>
          <w:rtl/>
        </w:rPr>
      </w:pPr>
    </w:p>
    <w:p w14:paraId="3F4A6997" w14:textId="77777777" w:rsidR="00000000" w:rsidRDefault="00DD00E1">
      <w:pPr>
        <w:pStyle w:val="af1"/>
        <w:rPr>
          <w:rtl/>
        </w:rPr>
      </w:pPr>
      <w:r>
        <w:rPr>
          <w:rFonts w:hint="eastAsia"/>
          <w:rtl/>
        </w:rPr>
        <w:t>היו</w:t>
      </w:r>
      <w:r>
        <w:rPr>
          <w:rtl/>
        </w:rPr>
        <w:t>"ר ראובן ריבלין:</w:t>
      </w:r>
    </w:p>
    <w:p w14:paraId="24C19ECC" w14:textId="77777777" w:rsidR="00000000" w:rsidRDefault="00DD00E1">
      <w:pPr>
        <w:pStyle w:val="a0"/>
        <w:rPr>
          <w:rFonts w:hint="cs"/>
          <w:rtl/>
        </w:rPr>
      </w:pPr>
    </w:p>
    <w:p w14:paraId="32F5C2E4" w14:textId="77777777" w:rsidR="00000000" w:rsidRDefault="00DD00E1">
      <w:pPr>
        <w:pStyle w:val="a0"/>
        <w:rPr>
          <w:rFonts w:hint="cs"/>
          <w:rtl/>
        </w:rPr>
      </w:pPr>
      <w:r>
        <w:rPr>
          <w:rFonts w:hint="cs"/>
          <w:rtl/>
        </w:rPr>
        <w:t>לכל נואם עשר דקות, ועכשיו לא עצרתי. לכל נואם עשר דק</w:t>
      </w:r>
      <w:r>
        <w:rPr>
          <w:rFonts w:hint="cs"/>
          <w:rtl/>
        </w:rPr>
        <w:t>ות, חבר הכנסת כהן, ואף פעם לא שאלת אותי כמה זמן לך יש כשאתה מדבר.</w:t>
      </w:r>
    </w:p>
    <w:p w14:paraId="194262F2" w14:textId="77777777" w:rsidR="00000000" w:rsidRDefault="00DD00E1">
      <w:pPr>
        <w:pStyle w:val="a0"/>
        <w:ind w:firstLine="0"/>
        <w:rPr>
          <w:rFonts w:hint="cs"/>
          <w:rtl/>
        </w:rPr>
      </w:pPr>
    </w:p>
    <w:p w14:paraId="22DAA7A5" w14:textId="77777777" w:rsidR="00000000" w:rsidRDefault="00DD00E1">
      <w:pPr>
        <w:pStyle w:val="a"/>
        <w:rPr>
          <w:rtl/>
        </w:rPr>
      </w:pPr>
      <w:bookmarkStart w:id="41" w:name="FS000001053T22_10_2003_12_19_56"/>
      <w:bookmarkStart w:id="42" w:name="_Toc67028530"/>
      <w:bookmarkEnd w:id="41"/>
      <w:r>
        <w:rPr>
          <w:rFonts w:hint="eastAsia"/>
          <w:rtl/>
        </w:rPr>
        <w:t>חמי</w:t>
      </w:r>
      <w:r>
        <w:rPr>
          <w:rtl/>
        </w:rPr>
        <w:t xml:space="preserve"> דורון (שינוי):</w:t>
      </w:r>
      <w:bookmarkEnd w:id="42"/>
    </w:p>
    <w:p w14:paraId="395E3497" w14:textId="77777777" w:rsidR="00000000" w:rsidRDefault="00DD00E1">
      <w:pPr>
        <w:pStyle w:val="a0"/>
        <w:rPr>
          <w:rFonts w:hint="cs"/>
          <w:rtl/>
        </w:rPr>
      </w:pPr>
    </w:p>
    <w:p w14:paraId="6E1461EA" w14:textId="77777777" w:rsidR="00000000" w:rsidRDefault="00DD00E1">
      <w:pPr>
        <w:pStyle w:val="a0"/>
        <w:rPr>
          <w:rFonts w:hint="cs"/>
          <w:rtl/>
        </w:rPr>
      </w:pPr>
      <w:r>
        <w:rPr>
          <w:rFonts w:hint="cs"/>
          <w:rtl/>
        </w:rPr>
        <w:t xml:space="preserve">מר כהן לוקח את הזמן שלו לבד. תודה, אדוני היושב-ראש. </w:t>
      </w:r>
    </w:p>
    <w:p w14:paraId="1EFD3EC7" w14:textId="77777777" w:rsidR="00000000" w:rsidRDefault="00DD00E1">
      <w:pPr>
        <w:pStyle w:val="a0"/>
        <w:rPr>
          <w:rFonts w:hint="cs"/>
          <w:rtl/>
        </w:rPr>
      </w:pPr>
    </w:p>
    <w:p w14:paraId="745E1A01" w14:textId="77777777" w:rsidR="00000000" w:rsidRDefault="00DD00E1">
      <w:pPr>
        <w:pStyle w:val="a0"/>
        <w:rPr>
          <w:rFonts w:hint="cs"/>
          <w:rtl/>
        </w:rPr>
      </w:pPr>
      <w:r>
        <w:rPr>
          <w:rFonts w:hint="cs"/>
          <w:rtl/>
        </w:rPr>
        <w:t>השאלה שעולה היא, מדוע ב-1997 רצו מר פרץ ומר הירשזון לתפקידים מהסוג הזה, כאשר ידעו שחל על זה בעצם איסור, שיש חוק. אל</w:t>
      </w:r>
      <w:r>
        <w:rPr>
          <w:rFonts w:hint="cs"/>
          <w:rtl/>
        </w:rPr>
        <w:t>א מה, הם ידעו מראש שתהיה חקיקה פרסונלית, שיגיעו לאיזו קומבינה בעניין.</w:t>
      </w:r>
    </w:p>
    <w:p w14:paraId="59187DAA" w14:textId="77777777" w:rsidR="00000000" w:rsidRDefault="00DD00E1">
      <w:pPr>
        <w:pStyle w:val="a0"/>
        <w:rPr>
          <w:rFonts w:hint="cs"/>
          <w:rtl/>
        </w:rPr>
      </w:pPr>
    </w:p>
    <w:p w14:paraId="1B99D2C7" w14:textId="77777777" w:rsidR="00000000" w:rsidRDefault="00DD00E1">
      <w:pPr>
        <w:pStyle w:val="a0"/>
        <w:rPr>
          <w:rFonts w:hint="cs"/>
          <w:rtl/>
        </w:rPr>
      </w:pPr>
      <w:r>
        <w:rPr>
          <w:rFonts w:hint="cs"/>
          <w:rtl/>
        </w:rPr>
        <w:t>הצעת החוק הראשונה שהנחתי על שולחן הכנסת - - -</w:t>
      </w:r>
    </w:p>
    <w:p w14:paraId="7737E4F8" w14:textId="77777777" w:rsidR="00000000" w:rsidRDefault="00DD00E1">
      <w:pPr>
        <w:pStyle w:val="a0"/>
        <w:ind w:firstLine="0"/>
        <w:rPr>
          <w:rFonts w:hint="cs"/>
          <w:rtl/>
        </w:rPr>
      </w:pPr>
    </w:p>
    <w:p w14:paraId="365805A4" w14:textId="77777777" w:rsidR="00000000" w:rsidRDefault="00DD00E1">
      <w:pPr>
        <w:pStyle w:val="af0"/>
        <w:rPr>
          <w:rtl/>
        </w:rPr>
      </w:pPr>
      <w:r>
        <w:rPr>
          <w:rFonts w:hint="eastAsia"/>
          <w:rtl/>
        </w:rPr>
        <w:t>אילנה</w:t>
      </w:r>
      <w:r>
        <w:rPr>
          <w:rtl/>
        </w:rPr>
        <w:t xml:space="preserve"> כהן (עם אחד):</w:t>
      </w:r>
    </w:p>
    <w:p w14:paraId="69DD2EAE" w14:textId="77777777" w:rsidR="00000000" w:rsidRDefault="00DD00E1">
      <w:pPr>
        <w:pStyle w:val="a0"/>
        <w:rPr>
          <w:rFonts w:hint="cs"/>
          <w:rtl/>
        </w:rPr>
      </w:pPr>
    </w:p>
    <w:p w14:paraId="6554BBB3" w14:textId="77777777" w:rsidR="00000000" w:rsidRDefault="00DD00E1">
      <w:pPr>
        <w:pStyle w:val="a0"/>
        <w:rPr>
          <w:rFonts w:hint="cs"/>
          <w:rtl/>
        </w:rPr>
      </w:pPr>
      <w:r>
        <w:rPr>
          <w:rFonts w:hint="cs"/>
          <w:rtl/>
        </w:rPr>
        <w:t>איפה הקומבינה?</w:t>
      </w:r>
    </w:p>
    <w:p w14:paraId="7EB1B0D8" w14:textId="77777777" w:rsidR="00000000" w:rsidRDefault="00DD00E1">
      <w:pPr>
        <w:pStyle w:val="a0"/>
        <w:ind w:firstLine="0"/>
        <w:rPr>
          <w:rFonts w:hint="cs"/>
          <w:rtl/>
        </w:rPr>
      </w:pPr>
    </w:p>
    <w:p w14:paraId="01DA411D" w14:textId="77777777" w:rsidR="00000000" w:rsidRDefault="00DD00E1">
      <w:pPr>
        <w:pStyle w:val="-"/>
        <w:rPr>
          <w:rtl/>
        </w:rPr>
      </w:pPr>
      <w:bookmarkStart w:id="43" w:name="FS000001053T22_10_2003_12_21_11C"/>
      <w:bookmarkEnd w:id="43"/>
      <w:r>
        <w:rPr>
          <w:rFonts w:hint="eastAsia"/>
          <w:rtl/>
        </w:rPr>
        <w:t>חמי</w:t>
      </w:r>
      <w:r>
        <w:rPr>
          <w:rtl/>
        </w:rPr>
        <w:t xml:space="preserve"> דורון (שינוי):</w:t>
      </w:r>
    </w:p>
    <w:p w14:paraId="2D00A5B7" w14:textId="77777777" w:rsidR="00000000" w:rsidRDefault="00DD00E1">
      <w:pPr>
        <w:pStyle w:val="a0"/>
        <w:rPr>
          <w:rFonts w:hint="cs"/>
          <w:rtl/>
        </w:rPr>
      </w:pPr>
    </w:p>
    <w:p w14:paraId="0CE22F75" w14:textId="77777777" w:rsidR="00000000" w:rsidRDefault="00DD00E1">
      <w:pPr>
        <w:pStyle w:val="a0"/>
        <w:rPr>
          <w:rFonts w:hint="cs"/>
          <w:rtl/>
        </w:rPr>
      </w:pPr>
      <w:r>
        <w:rPr>
          <w:rFonts w:hint="cs"/>
          <w:rtl/>
        </w:rPr>
        <w:t>הצעת החוק הראשונה שהנחתי על שולחן הכנסת היתה הצעת החוק הזאת.</w:t>
      </w:r>
    </w:p>
    <w:p w14:paraId="5C435B0B" w14:textId="77777777" w:rsidR="00000000" w:rsidRDefault="00DD00E1">
      <w:pPr>
        <w:pStyle w:val="a0"/>
        <w:ind w:firstLine="0"/>
        <w:rPr>
          <w:rFonts w:hint="cs"/>
          <w:rtl/>
        </w:rPr>
      </w:pPr>
    </w:p>
    <w:p w14:paraId="1F089009" w14:textId="77777777" w:rsidR="00000000" w:rsidRDefault="00DD00E1">
      <w:pPr>
        <w:pStyle w:val="af1"/>
        <w:rPr>
          <w:rtl/>
        </w:rPr>
      </w:pPr>
      <w:r>
        <w:rPr>
          <w:rFonts w:hint="eastAsia"/>
          <w:rtl/>
        </w:rPr>
        <w:t>היו</w:t>
      </w:r>
      <w:r>
        <w:rPr>
          <w:rtl/>
        </w:rPr>
        <w:t>"ר ראובן ריבלין:</w:t>
      </w:r>
    </w:p>
    <w:p w14:paraId="268A7759" w14:textId="77777777" w:rsidR="00000000" w:rsidRDefault="00DD00E1">
      <w:pPr>
        <w:pStyle w:val="a0"/>
        <w:rPr>
          <w:rFonts w:hint="cs"/>
          <w:rtl/>
        </w:rPr>
      </w:pPr>
    </w:p>
    <w:p w14:paraId="29114F26" w14:textId="77777777" w:rsidR="00000000" w:rsidRDefault="00DD00E1">
      <w:pPr>
        <w:pStyle w:val="a0"/>
        <w:rPr>
          <w:rFonts w:hint="cs"/>
          <w:rtl/>
        </w:rPr>
      </w:pPr>
      <w:r>
        <w:rPr>
          <w:rFonts w:hint="cs"/>
          <w:rtl/>
        </w:rPr>
        <w:t>רבותי, חברי הכנסת,  לא רציתי לעצור את השעון אבל עכשיו אני עוצר. יש שם שעון וכל אחד יכול לראות איך הוא עובד. חבר הכנסת חמי דורון אינו מרבה לעלות ולדבר מהדוכן, הוא מדבר רק כשיש לו מה לומר, הוא לא מדבר על כל דבר. זכותו המלאה להציג את עמדתו בלי שישמע את הערו</w:t>
      </w:r>
      <w:r>
        <w:rPr>
          <w:rFonts w:hint="cs"/>
          <w:rtl/>
        </w:rPr>
        <w:t>תיך, שגם אינן מובנות לנו, חבר הכנסת כהן.</w:t>
      </w:r>
    </w:p>
    <w:p w14:paraId="18163907" w14:textId="77777777" w:rsidR="00000000" w:rsidRDefault="00DD00E1">
      <w:pPr>
        <w:pStyle w:val="a0"/>
        <w:ind w:firstLine="0"/>
        <w:rPr>
          <w:rFonts w:hint="cs"/>
          <w:rtl/>
        </w:rPr>
      </w:pPr>
    </w:p>
    <w:p w14:paraId="27967B51" w14:textId="77777777" w:rsidR="00000000" w:rsidRDefault="00DD00E1">
      <w:pPr>
        <w:pStyle w:val="af0"/>
        <w:rPr>
          <w:rtl/>
        </w:rPr>
      </w:pPr>
      <w:r>
        <w:rPr>
          <w:rFonts w:hint="eastAsia"/>
          <w:rtl/>
        </w:rPr>
        <w:t>יצחק</w:t>
      </w:r>
      <w:r>
        <w:rPr>
          <w:rtl/>
        </w:rPr>
        <w:t xml:space="preserve"> כהן (ש"ס):</w:t>
      </w:r>
    </w:p>
    <w:p w14:paraId="530587A0" w14:textId="77777777" w:rsidR="00000000" w:rsidRDefault="00DD00E1">
      <w:pPr>
        <w:pStyle w:val="a0"/>
        <w:rPr>
          <w:rFonts w:hint="cs"/>
          <w:rtl/>
        </w:rPr>
      </w:pPr>
    </w:p>
    <w:p w14:paraId="1630DD9E" w14:textId="77777777" w:rsidR="00000000" w:rsidRDefault="00DD00E1">
      <w:pPr>
        <w:pStyle w:val="a0"/>
        <w:rPr>
          <w:rFonts w:hint="cs"/>
          <w:rtl/>
        </w:rPr>
      </w:pPr>
      <w:r>
        <w:rPr>
          <w:rFonts w:hint="cs"/>
          <w:rtl/>
        </w:rPr>
        <w:t>- - -</w:t>
      </w:r>
    </w:p>
    <w:p w14:paraId="6BB2BDBA" w14:textId="77777777" w:rsidR="00000000" w:rsidRDefault="00DD00E1">
      <w:pPr>
        <w:pStyle w:val="a0"/>
        <w:ind w:firstLine="0"/>
        <w:rPr>
          <w:rFonts w:hint="cs"/>
          <w:rtl/>
        </w:rPr>
      </w:pPr>
    </w:p>
    <w:p w14:paraId="432585C7" w14:textId="77777777" w:rsidR="00000000" w:rsidRDefault="00DD00E1">
      <w:pPr>
        <w:pStyle w:val="af1"/>
        <w:rPr>
          <w:rtl/>
        </w:rPr>
      </w:pPr>
      <w:r>
        <w:rPr>
          <w:rFonts w:hint="eastAsia"/>
          <w:rtl/>
        </w:rPr>
        <w:t>היו</w:t>
      </w:r>
      <w:r>
        <w:rPr>
          <w:rtl/>
        </w:rPr>
        <w:t>"ר ראובן ריבלין:</w:t>
      </w:r>
    </w:p>
    <w:p w14:paraId="1189EADA" w14:textId="77777777" w:rsidR="00000000" w:rsidRDefault="00DD00E1">
      <w:pPr>
        <w:pStyle w:val="a0"/>
        <w:rPr>
          <w:rFonts w:hint="cs"/>
          <w:rtl/>
        </w:rPr>
      </w:pPr>
    </w:p>
    <w:p w14:paraId="73037293" w14:textId="77777777" w:rsidR="00000000" w:rsidRDefault="00DD00E1">
      <w:pPr>
        <w:pStyle w:val="a0"/>
        <w:rPr>
          <w:rFonts w:hint="cs"/>
          <w:rtl/>
        </w:rPr>
      </w:pPr>
      <w:r>
        <w:rPr>
          <w:rFonts w:hint="cs"/>
          <w:rtl/>
        </w:rPr>
        <w:t>שמעתי פה דברים הרבה יותר גרועים. גם אנשים מאוד יקרים ללבי ששואלים את השאלה. קומבינה זו מלה פרלמנטרית. האם הממשלה אינה מואשמת כל יום בקומבינה בנושא החברתי והכלכלי?</w:t>
      </w:r>
    </w:p>
    <w:p w14:paraId="664F793F" w14:textId="77777777" w:rsidR="00000000" w:rsidRDefault="00DD00E1">
      <w:pPr>
        <w:pStyle w:val="a0"/>
        <w:ind w:firstLine="0"/>
        <w:rPr>
          <w:rFonts w:hint="cs"/>
          <w:rtl/>
        </w:rPr>
      </w:pPr>
    </w:p>
    <w:p w14:paraId="11EB4BDE" w14:textId="77777777" w:rsidR="00000000" w:rsidRDefault="00DD00E1">
      <w:pPr>
        <w:pStyle w:val="-"/>
        <w:rPr>
          <w:rtl/>
        </w:rPr>
      </w:pPr>
      <w:bookmarkStart w:id="44" w:name="FS000001053T22_10_2003_12_23_14C"/>
      <w:bookmarkEnd w:id="44"/>
      <w:r>
        <w:rPr>
          <w:rFonts w:hint="eastAsia"/>
          <w:rtl/>
        </w:rPr>
        <w:t>חמי</w:t>
      </w:r>
      <w:r>
        <w:rPr>
          <w:rtl/>
        </w:rPr>
        <w:t xml:space="preserve"> ד</w:t>
      </w:r>
      <w:r>
        <w:rPr>
          <w:rtl/>
        </w:rPr>
        <w:t>ורון (שינוי):</w:t>
      </w:r>
    </w:p>
    <w:p w14:paraId="0ACA3F4C" w14:textId="77777777" w:rsidR="00000000" w:rsidRDefault="00DD00E1">
      <w:pPr>
        <w:pStyle w:val="a0"/>
        <w:rPr>
          <w:rFonts w:hint="cs"/>
          <w:rtl/>
        </w:rPr>
      </w:pPr>
    </w:p>
    <w:p w14:paraId="0BEAEA34" w14:textId="77777777" w:rsidR="00000000" w:rsidRDefault="00DD00E1">
      <w:pPr>
        <w:pStyle w:val="a0"/>
        <w:rPr>
          <w:rFonts w:hint="cs"/>
          <w:rtl/>
        </w:rPr>
      </w:pPr>
      <w:r>
        <w:rPr>
          <w:rFonts w:hint="cs"/>
          <w:rtl/>
        </w:rPr>
        <w:t xml:space="preserve">עבור חבר הכנסת כהן אני אשתמש במלים: קוניונקטורה מסוימת. זה יותר טוב? </w:t>
      </w:r>
    </w:p>
    <w:p w14:paraId="4E278B15" w14:textId="77777777" w:rsidR="00000000" w:rsidRDefault="00DD00E1">
      <w:pPr>
        <w:pStyle w:val="a0"/>
        <w:ind w:firstLine="0"/>
        <w:rPr>
          <w:rFonts w:hint="cs"/>
          <w:rtl/>
        </w:rPr>
      </w:pPr>
    </w:p>
    <w:p w14:paraId="5E0F7553" w14:textId="77777777" w:rsidR="00000000" w:rsidRDefault="00DD00E1">
      <w:pPr>
        <w:pStyle w:val="af0"/>
        <w:rPr>
          <w:rtl/>
        </w:rPr>
      </w:pPr>
      <w:r>
        <w:rPr>
          <w:rFonts w:hint="eastAsia"/>
          <w:rtl/>
        </w:rPr>
        <w:t>קריאות</w:t>
      </w:r>
      <w:r>
        <w:rPr>
          <w:rtl/>
        </w:rPr>
        <w:t>:</w:t>
      </w:r>
    </w:p>
    <w:p w14:paraId="1214E30C" w14:textId="77777777" w:rsidR="00000000" w:rsidRDefault="00DD00E1">
      <w:pPr>
        <w:pStyle w:val="a0"/>
        <w:rPr>
          <w:rFonts w:hint="cs"/>
          <w:rtl/>
        </w:rPr>
      </w:pPr>
    </w:p>
    <w:p w14:paraId="4656FA6E" w14:textId="77777777" w:rsidR="00000000" w:rsidRDefault="00DD00E1">
      <w:pPr>
        <w:pStyle w:val="a0"/>
        <w:rPr>
          <w:rFonts w:hint="cs"/>
          <w:rtl/>
        </w:rPr>
      </w:pPr>
      <w:r>
        <w:rPr>
          <w:rFonts w:hint="cs"/>
          <w:rtl/>
        </w:rPr>
        <w:t>לא, לא.</w:t>
      </w:r>
    </w:p>
    <w:p w14:paraId="11D23B36" w14:textId="77777777" w:rsidR="00000000" w:rsidRDefault="00DD00E1">
      <w:pPr>
        <w:pStyle w:val="a0"/>
        <w:ind w:firstLine="0"/>
        <w:rPr>
          <w:rFonts w:hint="cs"/>
          <w:rtl/>
        </w:rPr>
      </w:pPr>
    </w:p>
    <w:p w14:paraId="493633A6" w14:textId="77777777" w:rsidR="00000000" w:rsidRDefault="00DD00E1">
      <w:pPr>
        <w:pStyle w:val="-"/>
        <w:rPr>
          <w:rtl/>
        </w:rPr>
      </w:pPr>
      <w:bookmarkStart w:id="45" w:name="FS000001053T22_10_2003_12_23_45C"/>
      <w:bookmarkEnd w:id="45"/>
      <w:r>
        <w:rPr>
          <w:rtl/>
        </w:rPr>
        <w:t>חמי דורון (שינוי):</w:t>
      </w:r>
    </w:p>
    <w:p w14:paraId="3F684783" w14:textId="77777777" w:rsidR="00000000" w:rsidRDefault="00DD00E1">
      <w:pPr>
        <w:pStyle w:val="a0"/>
        <w:rPr>
          <w:rtl/>
        </w:rPr>
      </w:pPr>
    </w:p>
    <w:p w14:paraId="1E8C4F1F" w14:textId="77777777" w:rsidR="00000000" w:rsidRDefault="00DD00E1">
      <w:pPr>
        <w:pStyle w:val="a0"/>
        <w:rPr>
          <w:rFonts w:hint="cs"/>
          <w:rtl/>
        </w:rPr>
      </w:pPr>
      <w:r>
        <w:rPr>
          <w:rFonts w:hint="cs"/>
          <w:rtl/>
        </w:rPr>
        <w:t>למה? זה כתוב, זה מפורש, אני מצטט את זה מתוך דבריו של - - -</w:t>
      </w:r>
    </w:p>
    <w:p w14:paraId="07C42CA2" w14:textId="77777777" w:rsidR="00000000" w:rsidRDefault="00DD00E1">
      <w:pPr>
        <w:pStyle w:val="a0"/>
        <w:ind w:firstLine="0"/>
        <w:rPr>
          <w:rFonts w:hint="cs"/>
          <w:rtl/>
        </w:rPr>
      </w:pPr>
    </w:p>
    <w:p w14:paraId="0BF10A90" w14:textId="77777777" w:rsidR="00000000" w:rsidRDefault="00DD00E1">
      <w:pPr>
        <w:pStyle w:val="af1"/>
        <w:rPr>
          <w:rtl/>
        </w:rPr>
      </w:pPr>
      <w:r>
        <w:rPr>
          <w:rtl/>
        </w:rPr>
        <w:t>היו"ר ראובן ריבלין:</w:t>
      </w:r>
    </w:p>
    <w:p w14:paraId="392EE345" w14:textId="77777777" w:rsidR="00000000" w:rsidRDefault="00DD00E1">
      <w:pPr>
        <w:pStyle w:val="a0"/>
        <w:rPr>
          <w:rtl/>
        </w:rPr>
      </w:pPr>
    </w:p>
    <w:p w14:paraId="56D1A74E" w14:textId="77777777" w:rsidR="00000000" w:rsidRDefault="00DD00E1">
      <w:pPr>
        <w:pStyle w:val="a0"/>
        <w:rPr>
          <w:rFonts w:hint="cs"/>
          <w:rtl/>
        </w:rPr>
      </w:pPr>
      <w:r>
        <w:rPr>
          <w:rFonts w:hint="cs"/>
          <w:rtl/>
        </w:rPr>
        <w:t>אני מתחיל להפעיל את השעון.</w:t>
      </w:r>
    </w:p>
    <w:p w14:paraId="440C41FD" w14:textId="77777777" w:rsidR="00000000" w:rsidRDefault="00DD00E1">
      <w:pPr>
        <w:pStyle w:val="a0"/>
        <w:ind w:firstLine="0"/>
        <w:rPr>
          <w:rFonts w:hint="cs"/>
          <w:rtl/>
        </w:rPr>
      </w:pPr>
    </w:p>
    <w:p w14:paraId="254C5AE8" w14:textId="77777777" w:rsidR="00000000" w:rsidRDefault="00DD00E1">
      <w:pPr>
        <w:pStyle w:val="-"/>
        <w:rPr>
          <w:rtl/>
        </w:rPr>
      </w:pPr>
      <w:bookmarkStart w:id="46" w:name="FS000001053T22_10_2003_12_24_12C"/>
      <w:bookmarkEnd w:id="46"/>
      <w:r>
        <w:rPr>
          <w:rtl/>
        </w:rPr>
        <w:t>חמי דורון (שינוי):</w:t>
      </w:r>
    </w:p>
    <w:p w14:paraId="7D484181" w14:textId="77777777" w:rsidR="00000000" w:rsidRDefault="00DD00E1">
      <w:pPr>
        <w:pStyle w:val="a0"/>
        <w:rPr>
          <w:rtl/>
        </w:rPr>
      </w:pPr>
    </w:p>
    <w:p w14:paraId="58060027" w14:textId="77777777" w:rsidR="00000000" w:rsidRDefault="00DD00E1">
      <w:pPr>
        <w:pStyle w:val="a0"/>
        <w:rPr>
          <w:rFonts w:hint="cs"/>
          <w:rtl/>
        </w:rPr>
      </w:pPr>
      <w:r>
        <w:rPr>
          <w:rFonts w:hint="cs"/>
          <w:rtl/>
        </w:rPr>
        <w:t xml:space="preserve">זה </w:t>
      </w:r>
      <w:r>
        <w:rPr>
          <w:rFonts w:hint="cs"/>
          <w:rtl/>
        </w:rPr>
        <w:t>בסדר מבחינתי. השאלה הגדולה היא בעצם, מה ההבדל בין חבר כנסת שיהיה גם חבר מועצת עיר, או ראש רשות או ראש ארגון כלשהו, לבין חבר כנסת שהוא יושב-ראש ההסתדרות, או הסתדרות העובדים הלאומית, לצורך העניין? הרי הגיע הזמן, בסופו של דבר, לקרוא לילד בשמו. הגיע הזמן שחברי</w:t>
      </w:r>
      <w:r>
        <w:rPr>
          <w:rFonts w:hint="cs"/>
          <w:rtl/>
        </w:rPr>
        <w:t xml:space="preserve"> הכנסת יעשו את מלאכתם כפי שהם צריכים לעשות אותה. הגיע הזמן שחברי הכנסת יעסקו במה שהם נבחרו לעסוק בו וזה בכנסת, בחקיקה. יכול חבר הכנסת פרץ ויכול חבר הכנסת הירשזון לייצג את העובדים גם בלי לשאת בתארים ובכוח המשתמע והנגזר מאותם תארים ולעשות את זה לטובת העובדים</w:t>
      </w:r>
      <w:r>
        <w:rPr>
          <w:rFonts w:hint="cs"/>
          <w:rtl/>
        </w:rPr>
        <w:t xml:space="preserve"> בכנסת. מה קרה? יכולה לרוץ מפלגת עם אחד עם חבר הכנסת פרץ בראשה, בלי שהוא יהיה יושב-ראש ההסתדרות הכללית. אלא מה, כאשר התואר הזה נותן כוח, שהוא כוח אשר יכול לגרום ניגוד עניינים בין תפקידו כיושב-ראש ההסתדרות לבין תפקידו כחבר הכנסת, ראוי שלא יכהן בהסתדרות, או </w:t>
      </w:r>
      <w:r>
        <w:rPr>
          <w:rFonts w:hint="cs"/>
          <w:rtl/>
        </w:rPr>
        <w:t>ראוי שלא יכהן כחבר הכנסת.</w:t>
      </w:r>
    </w:p>
    <w:p w14:paraId="7940AF9B" w14:textId="77777777" w:rsidR="00000000" w:rsidRDefault="00DD00E1">
      <w:pPr>
        <w:pStyle w:val="a0"/>
        <w:rPr>
          <w:rFonts w:hint="cs"/>
          <w:rtl/>
        </w:rPr>
      </w:pPr>
    </w:p>
    <w:p w14:paraId="419DCC89" w14:textId="77777777" w:rsidR="00000000" w:rsidRDefault="00DD00E1">
      <w:pPr>
        <w:pStyle w:val="a0"/>
        <w:rPr>
          <w:rFonts w:hint="cs"/>
          <w:rtl/>
        </w:rPr>
      </w:pPr>
      <w:r>
        <w:rPr>
          <w:rFonts w:hint="cs"/>
          <w:rtl/>
        </w:rPr>
        <w:t>בפקודת העיריות - - -</w:t>
      </w:r>
    </w:p>
    <w:p w14:paraId="5DBC8E17" w14:textId="77777777" w:rsidR="00000000" w:rsidRDefault="00DD00E1">
      <w:pPr>
        <w:pStyle w:val="a0"/>
        <w:ind w:firstLine="0"/>
        <w:rPr>
          <w:rFonts w:hint="cs"/>
          <w:rtl/>
        </w:rPr>
      </w:pPr>
    </w:p>
    <w:p w14:paraId="25A3FEE5" w14:textId="77777777" w:rsidR="00000000" w:rsidRDefault="00DD00E1">
      <w:pPr>
        <w:pStyle w:val="af1"/>
        <w:rPr>
          <w:rtl/>
        </w:rPr>
      </w:pPr>
      <w:r>
        <w:rPr>
          <w:rtl/>
        </w:rPr>
        <w:t>היו"ר ראובן ריבלין:</w:t>
      </w:r>
    </w:p>
    <w:p w14:paraId="1F76584E" w14:textId="77777777" w:rsidR="00000000" w:rsidRDefault="00DD00E1">
      <w:pPr>
        <w:pStyle w:val="a0"/>
        <w:rPr>
          <w:rtl/>
        </w:rPr>
      </w:pPr>
    </w:p>
    <w:p w14:paraId="1A267C42" w14:textId="77777777" w:rsidR="00000000" w:rsidRDefault="00DD00E1">
      <w:pPr>
        <w:pStyle w:val="a0"/>
        <w:rPr>
          <w:rFonts w:hint="cs"/>
          <w:rtl/>
        </w:rPr>
      </w:pPr>
      <w:r>
        <w:rPr>
          <w:rFonts w:hint="cs"/>
          <w:rtl/>
        </w:rPr>
        <w:t>יש לאדוני עוד חצי דקה.</w:t>
      </w:r>
    </w:p>
    <w:p w14:paraId="5179B43C" w14:textId="77777777" w:rsidR="00000000" w:rsidRDefault="00DD00E1">
      <w:pPr>
        <w:pStyle w:val="a0"/>
        <w:ind w:firstLine="0"/>
        <w:rPr>
          <w:rFonts w:hint="cs"/>
          <w:rtl/>
        </w:rPr>
      </w:pPr>
    </w:p>
    <w:p w14:paraId="45044DD8" w14:textId="77777777" w:rsidR="00000000" w:rsidRDefault="00DD00E1">
      <w:pPr>
        <w:pStyle w:val="-"/>
        <w:rPr>
          <w:rtl/>
        </w:rPr>
      </w:pPr>
      <w:bookmarkStart w:id="47" w:name="FS000001053T22_10_2003_12_26_48C"/>
      <w:bookmarkEnd w:id="47"/>
      <w:r>
        <w:rPr>
          <w:rtl/>
        </w:rPr>
        <w:t>חמי דורון (שינוי):</w:t>
      </w:r>
    </w:p>
    <w:p w14:paraId="512B2E76" w14:textId="77777777" w:rsidR="00000000" w:rsidRDefault="00DD00E1">
      <w:pPr>
        <w:pStyle w:val="a0"/>
        <w:rPr>
          <w:rtl/>
        </w:rPr>
      </w:pPr>
    </w:p>
    <w:p w14:paraId="00A23A4A" w14:textId="77777777" w:rsidR="00000000" w:rsidRDefault="00DD00E1">
      <w:pPr>
        <w:pStyle w:val="a0"/>
        <w:rPr>
          <w:rFonts w:hint="cs"/>
          <w:rtl/>
        </w:rPr>
      </w:pPr>
      <w:r>
        <w:rPr>
          <w:rFonts w:hint="cs"/>
          <w:rtl/>
        </w:rPr>
        <w:t>סליחה, עיכבו אותי פעמיים, אדוני היושב-ראש.</w:t>
      </w:r>
    </w:p>
    <w:p w14:paraId="6AA2DF0E" w14:textId="77777777" w:rsidR="00000000" w:rsidRDefault="00DD00E1">
      <w:pPr>
        <w:pStyle w:val="a0"/>
        <w:ind w:firstLine="0"/>
        <w:rPr>
          <w:rFonts w:hint="cs"/>
          <w:rtl/>
        </w:rPr>
      </w:pPr>
    </w:p>
    <w:p w14:paraId="05540271" w14:textId="77777777" w:rsidR="00000000" w:rsidRDefault="00DD00E1">
      <w:pPr>
        <w:pStyle w:val="af1"/>
        <w:rPr>
          <w:rtl/>
        </w:rPr>
      </w:pPr>
      <w:r>
        <w:rPr>
          <w:rtl/>
        </w:rPr>
        <w:t>היו"ר ראובן ריבלין:</w:t>
      </w:r>
    </w:p>
    <w:p w14:paraId="02EE6CA4" w14:textId="77777777" w:rsidR="00000000" w:rsidRDefault="00DD00E1">
      <w:pPr>
        <w:pStyle w:val="a0"/>
        <w:rPr>
          <w:rtl/>
        </w:rPr>
      </w:pPr>
    </w:p>
    <w:p w14:paraId="0FCA7CEA" w14:textId="77777777" w:rsidR="00000000" w:rsidRDefault="00DD00E1">
      <w:pPr>
        <w:pStyle w:val="a0"/>
        <w:rPr>
          <w:rFonts w:hint="cs"/>
          <w:rtl/>
        </w:rPr>
      </w:pPr>
      <w:r>
        <w:rPr>
          <w:rFonts w:hint="cs"/>
          <w:rtl/>
        </w:rPr>
        <w:t>לא, אני עצרתי את השעון.</w:t>
      </w:r>
    </w:p>
    <w:p w14:paraId="6626CC5D" w14:textId="77777777" w:rsidR="00000000" w:rsidRDefault="00DD00E1">
      <w:pPr>
        <w:pStyle w:val="a0"/>
        <w:ind w:firstLine="0"/>
        <w:rPr>
          <w:rFonts w:hint="cs"/>
          <w:rtl/>
        </w:rPr>
      </w:pPr>
    </w:p>
    <w:p w14:paraId="797AF4D5" w14:textId="77777777" w:rsidR="00000000" w:rsidRDefault="00DD00E1">
      <w:pPr>
        <w:pStyle w:val="-"/>
        <w:rPr>
          <w:rtl/>
        </w:rPr>
      </w:pPr>
      <w:bookmarkStart w:id="48" w:name="FS000001053T22_10_2003_12_27_12C"/>
      <w:bookmarkEnd w:id="48"/>
      <w:r>
        <w:rPr>
          <w:rtl/>
        </w:rPr>
        <w:t>חמי דורון (שינוי):</w:t>
      </w:r>
    </w:p>
    <w:p w14:paraId="7D0F828A" w14:textId="77777777" w:rsidR="00000000" w:rsidRDefault="00DD00E1">
      <w:pPr>
        <w:pStyle w:val="a0"/>
        <w:rPr>
          <w:rtl/>
        </w:rPr>
      </w:pPr>
    </w:p>
    <w:p w14:paraId="570FEF61" w14:textId="77777777" w:rsidR="00000000" w:rsidRDefault="00DD00E1">
      <w:pPr>
        <w:pStyle w:val="a0"/>
        <w:rPr>
          <w:rFonts w:hint="cs"/>
          <w:rtl/>
        </w:rPr>
      </w:pPr>
      <w:r>
        <w:rPr>
          <w:rFonts w:hint="cs"/>
          <w:rtl/>
        </w:rPr>
        <w:t>פעם אחת עצרת את השעון, אז תרשה ל</w:t>
      </w:r>
      <w:r>
        <w:rPr>
          <w:rFonts w:hint="cs"/>
          <w:rtl/>
        </w:rPr>
        <w:t>י לסיים.</w:t>
      </w:r>
    </w:p>
    <w:p w14:paraId="195F30D6" w14:textId="77777777" w:rsidR="00000000" w:rsidRDefault="00DD00E1">
      <w:pPr>
        <w:pStyle w:val="a0"/>
        <w:ind w:firstLine="0"/>
        <w:rPr>
          <w:rFonts w:hint="cs"/>
          <w:rtl/>
        </w:rPr>
      </w:pPr>
    </w:p>
    <w:p w14:paraId="73E137FD" w14:textId="77777777" w:rsidR="00000000" w:rsidRDefault="00DD00E1">
      <w:pPr>
        <w:pStyle w:val="af1"/>
        <w:rPr>
          <w:rtl/>
        </w:rPr>
      </w:pPr>
      <w:r>
        <w:rPr>
          <w:rtl/>
        </w:rPr>
        <w:t>היו"ר ראובן ריבלין:</w:t>
      </w:r>
    </w:p>
    <w:p w14:paraId="222DD23C" w14:textId="77777777" w:rsidR="00000000" w:rsidRDefault="00DD00E1">
      <w:pPr>
        <w:pStyle w:val="a0"/>
        <w:rPr>
          <w:rtl/>
        </w:rPr>
      </w:pPr>
    </w:p>
    <w:p w14:paraId="52E6FBDF" w14:textId="77777777" w:rsidR="00000000" w:rsidRDefault="00DD00E1">
      <w:pPr>
        <w:pStyle w:val="a0"/>
        <w:rPr>
          <w:rFonts w:hint="cs"/>
          <w:rtl/>
        </w:rPr>
      </w:pPr>
      <w:r>
        <w:rPr>
          <w:rFonts w:hint="cs"/>
          <w:rtl/>
        </w:rPr>
        <w:t>אני אתן לך עוד 20 שניות, בבקשה.</w:t>
      </w:r>
    </w:p>
    <w:p w14:paraId="02597D12" w14:textId="77777777" w:rsidR="00000000" w:rsidRDefault="00DD00E1">
      <w:pPr>
        <w:pStyle w:val="a0"/>
        <w:ind w:firstLine="0"/>
        <w:rPr>
          <w:rFonts w:hint="cs"/>
          <w:rtl/>
        </w:rPr>
      </w:pPr>
    </w:p>
    <w:p w14:paraId="3E1FD3F6" w14:textId="77777777" w:rsidR="00000000" w:rsidRDefault="00DD00E1">
      <w:pPr>
        <w:pStyle w:val="-"/>
        <w:rPr>
          <w:rtl/>
        </w:rPr>
      </w:pPr>
      <w:bookmarkStart w:id="49" w:name="FS000001053T22_10_2003_12_27_29C"/>
      <w:bookmarkEnd w:id="49"/>
      <w:r>
        <w:rPr>
          <w:rtl/>
        </w:rPr>
        <w:t>חמי דורון (שינוי):</w:t>
      </w:r>
    </w:p>
    <w:p w14:paraId="66135597" w14:textId="77777777" w:rsidR="00000000" w:rsidRDefault="00DD00E1">
      <w:pPr>
        <w:pStyle w:val="a0"/>
        <w:rPr>
          <w:rtl/>
        </w:rPr>
      </w:pPr>
    </w:p>
    <w:p w14:paraId="0EC76ECE" w14:textId="77777777" w:rsidR="00000000" w:rsidRDefault="00DD00E1">
      <w:pPr>
        <w:pStyle w:val="a0"/>
        <w:rPr>
          <w:rFonts w:hint="cs"/>
          <w:rtl/>
        </w:rPr>
      </w:pPr>
      <w:r>
        <w:rPr>
          <w:rFonts w:hint="cs"/>
          <w:rtl/>
        </w:rPr>
        <w:t>לפי פקודת העיריות יש לרשות מקומית אפשרות להקים תאגיד עירוני. הדירקטורים בתאגיד העירוני בדרך כלל הם חברי מועצה. נרשם במפורש בפקודת העיריות, שחבר מועצה שהוא דירקטור בתאגיד הע</w:t>
      </w:r>
      <w:r>
        <w:rPr>
          <w:rFonts w:hint="cs"/>
          <w:rtl/>
        </w:rPr>
        <w:t>ירוני חב את חובת נאמנותו לא לתאגיד שהוא דירקטור בו, אלא דווקא למועצת העיר ולעירייה. לכן אני חושב, שגם כאן חבר הכנסת חב את נאמנותו לבית הזה ולא לתפקיד אחר שהוא נושא בו.</w:t>
      </w:r>
    </w:p>
    <w:p w14:paraId="13F28C5C" w14:textId="77777777" w:rsidR="00000000" w:rsidRDefault="00DD00E1">
      <w:pPr>
        <w:pStyle w:val="a0"/>
        <w:rPr>
          <w:rFonts w:hint="cs"/>
          <w:rtl/>
        </w:rPr>
      </w:pPr>
    </w:p>
    <w:p w14:paraId="5AFF6FC0" w14:textId="77777777" w:rsidR="00000000" w:rsidRDefault="00DD00E1">
      <w:pPr>
        <w:pStyle w:val="a0"/>
        <w:rPr>
          <w:rFonts w:hint="cs"/>
          <w:rtl/>
        </w:rPr>
      </w:pPr>
      <w:r>
        <w:rPr>
          <w:rFonts w:hint="cs"/>
          <w:rtl/>
        </w:rPr>
        <w:t>אני מבקש מחברי הכנסת, אל תיקחו את הדברים כאילו היו  עניין אישי, כי אני לא מכיר בסך הכול</w:t>
      </w:r>
      <w:r>
        <w:rPr>
          <w:rFonts w:hint="cs"/>
          <w:rtl/>
        </w:rPr>
        <w:t>, באופן אישי, את שתי הפרסונות, למעט פגישתי אתם לפני כארבעה או שישה חודשים.</w:t>
      </w:r>
    </w:p>
    <w:p w14:paraId="146EF9C9" w14:textId="77777777" w:rsidR="00000000" w:rsidRDefault="00DD00E1">
      <w:pPr>
        <w:pStyle w:val="a0"/>
        <w:ind w:firstLine="0"/>
        <w:rPr>
          <w:rFonts w:hint="cs"/>
          <w:rtl/>
        </w:rPr>
      </w:pPr>
    </w:p>
    <w:p w14:paraId="0071501E" w14:textId="77777777" w:rsidR="00000000" w:rsidRDefault="00DD00E1">
      <w:pPr>
        <w:pStyle w:val="af0"/>
        <w:rPr>
          <w:rtl/>
        </w:rPr>
      </w:pPr>
    </w:p>
    <w:p w14:paraId="161B35F0" w14:textId="77777777" w:rsidR="00000000" w:rsidRDefault="00DD00E1">
      <w:pPr>
        <w:pStyle w:val="af0"/>
        <w:rPr>
          <w:rtl/>
        </w:rPr>
      </w:pPr>
      <w:r>
        <w:rPr>
          <w:rFonts w:hint="eastAsia"/>
          <w:rtl/>
        </w:rPr>
        <w:t>אחמד</w:t>
      </w:r>
      <w:r>
        <w:rPr>
          <w:rtl/>
        </w:rPr>
        <w:t xml:space="preserve"> טיבי (חד"ש-תע"ל):</w:t>
      </w:r>
    </w:p>
    <w:p w14:paraId="2CF10405" w14:textId="77777777" w:rsidR="00000000" w:rsidRDefault="00DD00E1">
      <w:pPr>
        <w:pStyle w:val="a0"/>
        <w:rPr>
          <w:rFonts w:hint="cs"/>
          <w:rtl/>
        </w:rPr>
      </w:pPr>
    </w:p>
    <w:p w14:paraId="3533EBE7" w14:textId="77777777" w:rsidR="00000000" w:rsidRDefault="00DD00E1">
      <w:pPr>
        <w:pStyle w:val="a0"/>
        <w:rPr>
          <w:rFonts w:hint="cs"/>
          <w:rtl/>
        </w:rPr>
      </w:pPr>
      <w:r>
        <w:rPr>
          <w:rFonts w:hint="cs"/>
          <w:rtl/>
        </w:rPr>
        <w:t>חבר הכנסת חזן הסכים להסיר את הצעת החוק שלו - - -</w:t>
      </w:r>
    </w:p>
    <w:p w14:paraId="23EDC1F7" w14:textId="77777777" w:rsidR="00000000" w:rsidRDefault="00DD00E1">
      <w:pPr>
        <w:pStyle w:val="a0"/>
        <w:ind w:firstLine="0"/>
        <w:rPr>
          <w:rFonts w:hint="cs"/>
          <w:rtl/>
        </w:rPr>
      </w:pPr>
    </w:p>
    <w:p w14:paraId="7336F609" w14:textId="77777777" w:rsidR="00000000" w:rsidRDefault="00DD00E1">
      <w:pPr>
        <w:pStyle w:val="-"/>
        <w:rPr>
          <w:rtl/>
        </w:rPr>
      </w:pPr>
      <w:bookmarkStart w:id="50" w:name="FS000001053T22_10_2003_12_30_07C"/>
      <w:bookmarkEnd w:id="50"/>
      <w:r>
        <w:rPr>
          <w:rtl/>
        </w:rPr>
        <w:t>חמי דורון (שינוי):</w:t>
      </w:r>
    </w:p>
    <w:p w14:paraId="1E899C8A" w14:textId="77777777" w:rsidR="00000000" w:rsidRDefault="00DD00E1">
      <w:pPr>
        <w:pStyle w:val="a0"/>
        <w:rPr>
          <w:rtl/>
        </w:rPr>
      </w:pPr>
    </w:p>
    <w:p w14:paraId="20470D29" w14:textId="77777777" w:rsidR="00000000" w:rsidRDefault="00DD00E1">
      <w:pPr>
        <w:pStyle w:val="a0"/>
        <w:rPr>
          <w:rFonts w:hint="cs"/>
          <w:rtl/>
        </w:rPr>
      </w:pPr>
      <w:r>
        <w:rPr>
          <w:rFonts w:hint="cs"/>
          <w:rtl/>
        </w:rPr>
        <w:t>אני מבין את מצוקתו של חבר הכנסת חזן. צר לי שהליכוד נכנע היום למסכת לחצים. אני חושב שה</w:t>
      </w:r>
      <w:r>
        <w:rPr>
          <w:rFonts w:hint="cs"/>
          <w:rtl/>
        </w:rPr>
        <w:t>ליכוד צריך להבין, גם חברי היקרים בתנועת הליכוד צריכים להבין, שבלובי של אדם אחד קובעים חוק שהוא חוק החסינות של חברי הכנסת. ריבונו של עולם, זה לא איזה חוק וירטואלי או פרוזאי, זה חוק שנוגע לכל אחד ואחד מאתנו בבית הזה. קובעים את החוק בעצם על-פי הרצון של אדם אח</w:t>
      </w:r>
      <w:r>
        <w:rPr>
          <w:rFonts w:hint="cs"/>
          <w:rtl/>
        </w:rPr>
        <w:t>ד או שניים. יעלה על הדעת? זו החקיקה הפרסונלית שדיברת עליה קודם, חבר הכנסת טיבי, ולא מה שאני מציע. מה שאני מציע בסך הכול בא להחזיר את כבוד חברי הכנסת למקומו.</w:t>
      </w:r>
    </w:p>
    <w:p w14:paraId="60D0AC1E" w14:textId="77777777" w:rsidR="00000000" w:rsidRDefault="00DD00E1">
      <w:pPr>
        <w:pStyle w:val="a0"/>
        <w:ind w:firstLine="0"/>
        <w:rPr>
          <w:rFonts w:hint="cs"/>
          <w:rtl/>
        </w:rPr>
      </w:pPr>
    </w:p>
    <w:p w14:paraId="4067ED04" w14:textId="77777777" w:rsidR="00000000" w:rsidRDefault="00DD00E1">
      <w:pPr>
        <w:pStyle w:val="a0"/>
        <w:rPr>
          <w:rFonts w:hint="cs"/>
          <w:rtl/>
        </w:rPr>
      </w:pPr>
      <w:r>
        <w:rPr>
          <w:rFonts w:hint="cs"/>
          <w:rtl/>
        </w:rPr>
        <w:t>לא יכול להיות שחבר כנסת יכול לעסוק אך ורק בדברים הנוחים למישהו. אני שוב אומר, למה נפקד מקומם של רא</w:t>
      </w:r>
      <w:r>
        <w:rPr>
          <w:rFonts w:hint="cs"/>
          <w:rtl/>
        </w:rPr>
        <w:t>שי רשויות או חברי מועצת עיר? למה הם לא?  להם אין ניגוד עניינים בעבודתם כחברי הכנסת. לעומת זאת, ליושב-ראש ההסתדרות יש ניגוד ענייני מהותי, וזאת השאלה הגדולה ואת זה אתם צריכים לשים לנגד עיניכם. תודה רבה.</w:t>
      </w:r>
    </w:p>
    <w:p w14:paraId="6DFC7E6E" w14:textId="77777777" w:rsidR="00000000" w:rsidRDefault="00DD00E1">
      <w:pPr>
        <w:pStyle w:val="a0"/>
        <w:rPr>
          <w:rFonts w:hint="cs"/>
          <w:rtl/>
        </w:rPr>
      </w:pPr>
    </w:p>
    <w:p w14:paraId="0A8B22D9" w14:textId="77777777" w:rsidR="00000000" w:rsidRDefault="00DD00E1">
      <w:pPr>
        <w:pStyle w:val="af1"/>
        <w:rPr>
          <w:rtl/>
        </w:rPr>
      </w:pPr>
      <w:r>
        <w:rPr>
          <w:rtl/>
        </w:rPr>
        <w:t>היו"ר ראובן ריבלין:</w:t>
      </w:r>
    </w:p>
    <w:p w14:paraId="16C48D11" w14:textId="77777777" w:rsidR="00000000" w:rsidRDefault="00DD00E1">
      <w:pPr>
        <w:pStyle w:val="a0"/>
        <w:rPr>
          <w:rtl/>
        </w:rPr>
      </w:pPr>
    </w:p>
    <w:p w14:paraId="0D647B6D" w14:textId="77777777" w:rsidR="00000000" w:rsidRDefault="00DD00E1">
      <w:pPr>
        <w:pStyle w:val="a0"/>
        <w:rPr>
          <w:rFonts w:hint="cs"/>
          <w:rtl/>
        </w:rPr>
      </w:pPr>
      <w:r>
        <w:rPr>
          <w:rFonts w:hint="cs"/>
          <w:rtl/>
        </w:rPr>
        <w:t>חן חן לחבר הכנסת  חמי דורון. רבות</w:t>
      </w:r>
      <w:r>
        <w:rPr>
          <w:rFonts w:hint="cs"/>
          <w:rtl/>
        </w:rPr>
        <w:t>י חברי הכנסת. כבוד השר פורז, האם אדוני מתכוון לענות על כל ההצעות יחד והאם לממשלה יש רצון לענות? שכן, אם לממשלה אין עמדה, יוכלו שלושה חברי כנסת להתנגד לכל אחת ונבצע את הפרוצדורה בצורה זאת. יעלו כל חברי הכנסת המציעים, לאחר מכן השר ישיב על   שלושתן, ואם לממשל</w:t>
      </w:r>
      <w:r>
        <w:rPr>
          <w:rFonts w:hint="cs"/>
          <w:rtl/>
        </w:rPr>
        <w:t>ה לא תהיה עמדה או אני אפרש שאין לה עמדה, יוכלו שלושה חברי כנסת להתנגד במשך חמש דקות כל אחד.</w:t>
      </w:r>
    </w:p>
    <w:p w14:paraId="62DFCB8E" w14:textId="77777777" w:rsidR="00000000" w:rsidRDefault="00DD00E1">
      <w:pPr>
        <w:pStyle w:val="a0"/>
        <w:rPr>
          <w:rFonts w:hint="cs"/>
          <w:rtl/>
        </w:rPr>
      </w:pPr>
      <w:r>
        <w:rPr>
          <w:rFonts w:hint="cs"/>
          <w:rtl/>
        </w:rPr>
        <w:t xml:space="preserve"> </w:t>
      </w:r>
    </w:p>
    <w:p w14:paraId="3E90E0F3" w14:textId="77777777" w:rsidR="00000000" w:rsidRDefault="00DD00E1">
      <w:pPr>
        <w:pStyle w:val="a0"/>
        <w:rPr>
          <w:rFonts w:hint="cs"/>
          <w:rtl/>
        </w:rPr>
      </w:pPr>
      <w:r>
        <w:rPr>
          <w:rFonts w:hint="cs"/>
          <w:rtl/>
        </w:rPr>
        <w:t>חבר הכנסת טיבי, עם כל הרצון הטוב להכיר בעדיפותך על כל חברי הכנסת,  אין אני יכול לעשות זאת לפי התקנון, אף שאם היה אפשר הייתי מעדיף אותך על כל חברי הכנסת.</w:t>
      </w:r>
    </w:p>
    <w:p w14:paraId="5712A65D" w14:textId="77777777" w:rsidR="00000000" w:rsidRDefault="00DD00E1">
      <w:pPr>
        <w:pStyle w:val="a0"/>
        <w:rPr>
          <w:rFonts w:hint="cs"/>
          <w:rtl/>
        </w:rPr>
      </w:pPr>
    </w:p>
    <w:p w14:paraId="018520B2" w14:textId="77777777" w:rsidR="00000000" w:rsidRDefault="00DD00E1">
      <w:pPr>
        <w:pStyle w:val="af0"/>
        <w:rPr>
          <w:rtl/>
        </w:rPr>
      </w:pPr>
      <w:r>
        <w:rPr>
          <w:rFonts w:hint="eastAsia"/>
          <w:rtl/>
        </w:rPr>
        <w:t>דליה</w:t>
      </w:r>
      <w:r>
        <w:rPr>
          <w:rtl/>
        </w:rPr>
        <w:t xml:space="preserve"> איצ</w:t>
      </w:r>
      <w:r>
        <w:rPr>
          <w:rtl/>
        </w:rPr>
        <w:t>יק (העבודה-מימד):</w:t>
      </w:r>
    </w:p>
    <w:p w14:paraId="6B43F725" w14:textId="77777777" w:rsidR="00000000" w:rsidRDefault="00DD00E1">
      <w:pPr>
        <w:pStyle w:val="a0"/>
        <w:rPr>
          <w:rFonts w:hint="cs"/>
          <w:rtl/>
        </w:rPr>
      </w:pPr>
    </w:p>
    <w:p w14:paraId="296D4646" w14:textId="77777777" w:rsidR="00000000" w:rsidRDefault="00DD00E1">
      <w:pPr>
        <w:pStyle w:val="a0"/>
        <w:rPr>
          <w:rFonts w:hint="cs"/>
          <w:rtl/>
        </w:rPr>
      </w:pPr>
      <w:r>
        <w:rPr>
          <w:rFonts w:hint="cs"/>
          <w:rtl/>
        </w:rPr>
        <w:t>או, זו אמירה  קשה  מאוד, אדוני היושב-ראש.</w:t>
      </w:r>
    </w:p>
    <w:p w14:paraId="602DA5CC" w14:textId="77777777" w:rsidR="00000000" w:rsidRDefault="00DD00E1">
      <w:pPr>
        <w:pStyle w:val="a0"/>
        <w:rPr>
          <w:rFonts w:hint="cs"/>
          <w:rtl/>
        </w:rPr>
      </w:pPr>
    </w:p>
    <w:p w14:paraId="523E700E" w14:textId="77777777" w:rsidR="00000000" w:rsidRDefault="00DD00E1">
      <w:pPr>
        <w:pStyle w:val="af1"/>
        <w:rPr>
          <w:rtl/>
        </w:rPr>
      </w:pPr>
      <w:r>
        <w:rPr>
          <w:rtl/>
        </w:rPr>
        <w:t>היו"ר ראובן ריבלין:</w:t>
      </w:r>
    </w:p>
    <w:p w14:paraId="405DA6F9" w14:textId="77777777" w:rsidR="00000000" w:rsidRDefault="00DD00E1">
      <w:pPr>
        <w:pStyle w:val="a0"/>
        <w:rPr>
          <w:rtl/>
        </w:rPr>
      </w:pPr>
    </w:p>
    <w:p w14:paraId="63DB68C9" w14:textId="77777777" w:rsidR="00000000" w:rsidRDefault="00DD00E1">
      <w:pPr>
        <w:pStyle w:val="a0"/>
        <w:rPr>
          <w:rFonts w:hint="cs"/>
          <w:rtl/>
        </w:rPr>
      </w:pPr>
      <w:r>
        <w:rPr>
          <w:rFonts w:hint="cs"/>
          <w:rtl/>
        </w:rPr>
        <w:t xml:space="preserve">למה לא? להעדיף לטובה, כי הוא כל הזמן מקופח. </w:t>
      </w:r>
    </w:p>
    <w:p w14:paraId="734FC80D" w14:textId="77777777" w:rsidR="00000000" w:rsidRDefault="00DD00E1">
      <w:pPr>
        <w:pStyle w:val="a0"/>
        <w:rPr>
          <w:rFonts w:hint="cs"/>
          <w:rtl/>
        </w:rPr>
      </w:pPr>
    </w:p>
    <w:p w14:paraId="56BA7D2D" w14:textId="77777777" w:rsidR="00000000" w:rsidRDefault="00DD00E1">
      <w:pPr>
        <w:pStyle w:val="a0"/>
        <w:rPr>
          <w:rFonts w:hint="cs"/>
          <w:rtl/>
        </w:rPr>
      </w:pPr>
    </w:p>
    <w:p w14:paraId="4B611B43" w14:textId="77777777" w:rsidR="00000000" w:rsidRDefault="00DD00E1">
      <w:pPr>
        <w:pStyle w:val="a2"/>
        <w:rPr>
          <w:rtl/>
        </w:rPr>
      </w:pPr>
    </w:p>
    <w:p w14:paraId="675FB31A" w14:textId="77777777" w:rsidR="00000000" w:rsidRDefault="00DD00E1">
      <w:pPr>
        <w:pStyle w:val="a2"/>
        <w:rPr>
          <w:rFonts w:hint="cs"/>
          <w:rtl/>
        </w:rPr>
      </w:pPr>
      <w:bookmarkStart w:id="51" w:name="CS16142FI0016142T22_10_2003_18_27_34"/>
      <w:bookmarkStart w:id="52" w:name="_Toc67028531"/>
      <w:bookmarkEnd w:id="51"/>
      <w:r>
        <w:rPr>
          <w:rtl/>
        </w:rPr>
        <w:t>הצ</w:t>
      </w:r>
      <w:r>
        <w:rPr>
          <w:rFonts w:hint="cs"/>
          <w:rtl/>
        </w:rPr>
        <w:t xml:space="preserve">עת </w:t>
      </w:r>
      <w:r>
        <w:rPr>
          <w:rtl/>
        </w:rPr>
        <w:t>ח</w:t>
      </w:r>
      <w:r>
        <w:rPr>
          <w:rFonts w:hint="cs"/>
          <w:rtl/>
        </w:rPr>
        <w:t>וק</w:t>
      </w:r>
      <w:r>
        <w:rPr>
          <w:rtl/>
        </w:rPr>
        <w:t xml:space="preserve"> חסינות חברי</w:t>
      </w:r>
      <w:r>
        <w:rPr>
          <w:rFonts w:hint="cs"/>
          <w:rtl/>
        </w:rPr>
        <w:t xml:space="preserve"> </w:t>
      </w:r>
      <w:r>
        <w:rPr>
          <w:rtl/>
        </w:rPr>
        <w:t xml:space="preserve">הכנסת, זכויותיהם וחובותיהם </w:t>
      </w:r>
      <w:r>
        <w:rPr>
          <w:rFonts w:hint="cs"/>
          <w:rtl/>
        </w:rPr>
        <w:br/>
      </w:r>
      <w:r>
        <w:rPr>
          <w:rtl/>
        </w:rPr>
        <w:t>(תיקון - איסור לכהן), התשס"ג-2003</w:t>
      </w:r>
      <w:bookmarkEnd w:id="52"/>
      <w:r>
        <w:rPr>
          <w:rtl/>
        </w:rPr>
        <w:t xml:space="preserve"> </w:t>
      </w:r>
    </w:p>
    <w:p w14:paraId="5D66DD83" w14:textId="77777777" w:rsidR="00000000" w:rsidRDefault="00DD00E1">
      <w:pPr>
        <w:pStyle w:val="a0"/>
        <w:ind w:firstLine="0"/>
        <w:rPr>
          <w:rFonts w:hint="cs"/>
          <w:rtl/>
        </w:rPr>
      </w:pPr>
      <w:r>
        <w:rPr>
          <w:rtl/>
        </w:rPr>
        <w:t>[נספחות.]</w:t>
      </w:r>
    </w:p>
    <w:p w14:paraId="4E4CC81A" w14:textId="77777777" w:rsidR="00000000" w:rsidRDefault="00DD00E1">
      <w:pPr>
        <w:pStyle w:val="a2"/>
        <w:rPr>
          <w:rFonts w:hint="cs"/>
          <w:rtl/>
        </w:rPr>
      </w:pPr>
      <w:bookmarkStart w:id="53" w:name="_Toc67028532"/>
      <w:r>
        <w:rPr>
          <w:rFonts w:hint="cs"/>
          <w:rtl/>
        </w:rPr>
        <w:t>(הצעת קבוצת חברי הכנסת)</w:t>
      </w:r>
      <w:bookmarkEnd w:id="53"/>
    </w:p>
    <w:p w14:paraId="72A55B4B" w14:textId="77777777" w:rsidR="00000000" w:rsidRDefault="00DD00E1">
      <w:pPr>
        <w:pStyle w:val="a0"/>
        <w:rPr>
          <w:rFonts w:hint="cs"/>
          <w:rtl/>
        </w:rPr>
      </w:pPr>
    </w:p>
    <w:p w14:paraId="4CAC41E2" w14:textId="77777777" w:rsidR="00000000" w:rsidRDefault="00DD00E1">
      <w:pPr>
        <w:pStyle w:val="af1"/>
        <w:rPr>
          <w:rtl/>
        </w:rPr>
      </w:pPr>
      <w:r>
        <w:rPr>
          <w:rtl/>
        </w:rPr>
        <w:t xml:space="preserve">היו"ר </w:t>
      </w:r>
      <w:r>
        <w:rPr>
          <w:rtl/>
        </w:rPr>
        <w:t>ראובן ריבלין:</w:t>
      </w:r>
    </w:p>
    <w:p w14:paraId="07685BD6" w14:textId="77777777" w:rsidR="00000000" w:rsidRDefault="00DD00E1">
      <w:pPr>
        <w:pStyle w:val="-0"/>
        <w:rPr>
          <w:rFonts w:hint="cs"/>
          <w:rtl/>
        </w:rPr>
      </w:pPr>
    </w:p>
    <w:p w14:paraId="4997E753" w14:textId="77777777" w:rsidR="00000000" w:rsidRDefault="00DD00E1">
      <w:pPr>
        <w:pStyle w:val="a0"/>
        <w:rPr>
          <w:rFonts w:hint="cs"/>
          <w:rtl/>
        </w:rPr>
      </w:pPr>
      <w:r>
        <w:rPr>
          <w:rFonts w:hint="cs"/>
          <w:rtl/>
        </w:rPr>
        <w:t xml:space="preserve">רבותי חברי הכנסת, חבר הכנסת אריה אלדד, בבקשה, הצעת חוק  </w:t>
      </w:r>
      <w:r>
        <w:rPr>
          <w:rtl/>
        </w:rPr>
        <w:t>פ/922</w:t>
      </w:r>
      <w:r>
        <w:rPr>
          <w:rFonts w:hint="cs"/>
          <w:rtl/>
        </w:rPr>
        <w:t>, ואחריו יעלה חבר הכנסת חזן.</w:t>
      </w:r>
    </w:p>
    <w:p w14:paraId="63923909" w14:textId="77777777" w:rsidR="00000000" w:rsidRDefault="00DD00E1">
      <w:pPr>
        <w:pStyle w:val="a0"/>
        <w:rPr>
          <w:rFonts w:hint="cs"/>
          <w:rtl/>
        </w:rPr>
      </w:pPr>
    </w:p>
    <w:p w14:paraId="7BA2FEF5" w14:textId="77777777" w:rsidR="00000000" w:rsidRDefault="00DD00E1">
      <w:pPr>
        <w:pStyle w:val="a"/>
        <w:rPr>
          <w:rtl/>
        </w:rPr>
      </w:pPr>
      <w:bookmarkStart w:id="54" w:name="FS000001055T22_10_2003_12_09_56"/>
      <w:bookmarkStart w:id="55" w:name="_Toc67028533"/>
      <w:bookmarkEnd w:id="54"/>
      <w:r>
        <w:rPr>
          <w:rFonts w:hint="eastAsia"/>
          <w:rtl/>
        </w:rPr>
        <w:t>אריה</w:t>
      </w:r>
      <w:r>
        <w:rPr>
          <w:rtl/>
        </w:rPr>
        <w:t xml:space="preserve"> אלדד (האיחוד הלאומי - ישראל ביתנו):</w:t>
      </w:r>
      <w:bookmarkEnd w:id="55"/>
    </w:p>
    <w:p w14:paraId="371C0466" w14:textId="77777777" w:rsidR="00000000" w:rsidRDefault="00DD00E1">
      <w:pPr>
        <w:pStyle w:val="a0"/>
        <w:rPr>
          <w:rFonts w:hint="cs"/>
          <w:rtl/>
        </w:rPr>
      </w:pPr>
    </w:p>
    <w:p w14:paraId="48E19F96" w14:textId="77777777" w:rsidR="00000000" w:rsidRDefault="00DD00E1">
      <w:pPr>
        <w:pStyle w:val="a0"/>
        <w:rPr>
          <w:rFonts w:hint="cs"/>
          <w:rtl/>
        </w:rPr>
      </w:pPr>
      <w:r>
        <w:rPr>
          <w:rFonts w:hint="cs"/>
          <w:rtl/>
        </w:rPr>
        <w:t>אדוני היושב-ראש, חברי חברי הכנסת, עם פתיחת המושב, נשאת, אדוני היושב- ראש, נאום נרגש,  שבו תיארת את ההידרדרות</w:t>
      </w:r>
      <w:r>
        <w:rPr>
          <w:rFonts w:hint="cs"/>
          <w:rtl/>
        </w:rPr>
        <w:t xml:space="preserve"> במעמד הבית וחבריו. ישיבת הפתיחה במעמד הנשיא היתה חגיגית מאוד, אך העיתונים למחרת ואף הבוקר ידעו לשוב וללגלג עלינו. אומנם בתחילת הישיבה היתה המליאה מלאה, אבל אחר כך התרוקנה במהירות, ואיש-איש  לעיתוניו, לדואר, עם מעט מאוד הקשבה.</w:t>
      </w:r>
    </w:p>
    <w:p w14:paraId="12B411DD" w14:textId="77777777" w:rsidR="00000000" w:rsidRDefault="00DD00E1">
      <w:pPr>
        <w:pStyle w:val="a0"/>
        <w:rPr>
          <w:rFonts w:hint="cs"/>
          <w:rtl/>
        </w:rPr>
      </w:pPr>
    </w:p>
    <w:p w14:paraId="211E12FE" w14:textId="77777777" w:rsidR="00000000" w:rsidRDefault="00DD00E1">
      <w:pPr>
        <w:pStyle w:val="a0"/>
        <w:rPr>
          <w:rFonts w:hint="cs"/>
          <w:rtl/>
        </w:rPr>
      </w:pPr>
      <w:r>
        <w:rPr>
          <w:rFonts w:hint="cs"/>
          <w:rtl/>
        </w:rPr>
        <w:t>חברי הכנסת, אני בא מניהול מח</w:t>
      </w:r>
      <w:r>
        <w:rPr>
          <w:rFonts w:hint="cs"/>
          <w:rtl/>
        </w:rPr>
        <w:t>לקה כירורגית בבית-חולים, והיה ברור לי כשנכנסתי לתפקידי כי לא אוכל להמשיך ולקבל עלי התחייבויות קליניות מול החולים שלי; לא אוכל לקבוע ניתוח לחולה, כי בהחלט ייתכן שבאותו יום ובאותה שעה אדרש להתייצב לדיון בוועדה או במליאה או להצבעה בבית הזה. ויש כאן  ניגוד אינ</w:t>
      </w:r>
      <w:r>
        <w:rPr>
          <w:rFonts w:hint="cs"/>
          <w:rtl/>
        </w:rPr>
        <w:t xml:space="preserve">טרסים, ואין ראוי  שאפגע באחת משתי ההתחייבויות שלי. </w:t>
      </w:r>
    </w:p>
    <w:p w14:paraId="19CB6D99" w14:textId="77777777" w:rsidR="00000000" w:rsidRDefault="00DD00E1">
      <w:pPr>
        <w:pStyle w:val="a0"/>
        <w:rPr>
          <w:rFonts w:hint="cs"/>
          <w:rtl/>
        </w:rPr>
      </w:pPr>
    </w:p>
    <w:p w14:paraId="2C383976" w14:textId="77777777" w:rsidR="00000000" w:rsidRDefault="00DD00E1">
      <w:pPr>
        <w:pStyle w:val="a0"/>
        <w:rPr>
          <w:rFonts w:hint="cs"/>
          <w:rtl/>
        </w:rPr>
      </w:pPr>
      <w:r>
        <w:rPr>
          <w:rFonts w:hint="cs"/>
          <w:rtl/>
        </w:rPr>
        <w:t>כך סברו גם קודמינו המחוקקים בבית הזה, אשר כבר בתשי"ח, בתיקון חוק-יסוד: הכנסת, קבעו מי לא יכול להיות מועמד לכנסת, וקבעו שאין אדם יכול לכהן כראש עיר ולהיות חבר הכנסת, אינו יכול להיות נשיא המדינה ולהיות חבר</w:t>
      </w:r>
      <w:r>
        <w:rPr>
          <w:rFonts w:hint="cs"/>
          <w:rtl/>
        </w:rPr>
        <w:t xml:space="preserve"> הכנסת, הוא לא יכול להיות אף אחד משני הרבנים הראשיים, לא שופט ולא דיין, לא מבקר המדינה ולא רמטכ"ל, לא רבנים ולא כוהני דת אחרים, עובדי מדינה בכירים, קציני צבא, שוטרים, סוהרים, עובדי תאגידים מסוימים - כולם לא יכולים להיות, זולת יושב-ראש ההסתדרות של העובדים, </w:t>
      </w:r>
      <w:r>
        <w:rPr>
          <w:rFonts w:hint="cs"/>
          <w:rtl/>
        </w:rPr>
        <w:t>שלו מותר.</w:t>
      </w:r>
    </w:p>
    <w:p w14:paraId="04012429" w14:textId="77777777" w:rsidR="00000000" w:rsidRDefault="00DD00E1">
      <w:pPr>
        <w:pStyle w:val="a0"/>
        <w:rPr>
          <w:rFonts w:hint="cs"/>
          <w:rtl/>
        </w:rPr>
      </w:pPr>
    </w:p>
    <w:p w14:paraId="3AD4E687" w14:textId="77777777" w:rsidR="00000000" w:rsidRDefault="00DD00E1">
      <w:pPr>
        <w:pStyle w:val="a0"/>
        <w:rPr>
          <w:rFonts w:hint="cs"/>
          <w:rtl/>
        </w:rPr>
      </w:pPr>
      <w:r>
        <w:rPr>
          <w:rFonts w:hint="cs"/>
          <w:rtl/>
        </w:rPr>
        <w:t>הרי אין ספק  כלל, חברי חברי הכנסת, כי במישור הציבורי והמוסרי יכולים להיות ניגודי אינטרסים מובהקים בין שני התפקידים. לא רק התנגשות ותחרות על לוחות זמנים, והשאלה את מי מציבורי הבוחרים שלו ישרת הנבחר קודם, את ציבור הבוחרים שלו לכנסת או את ציבור הבו</w:t>
      </w:r>
      <w:r>
        <w:rPr>
          <w:rFonts w:hint="cs"/>
          <w:rtl/>
        </w:rPr>
        <w:t xml:space="preserve">חרים שלו להסתדרות, אלא שיש אפשרות לסתירה ערכית מהותית ממש וצורך להכריע בין עמדות עקרוניות על מזבח השירות לאחד משני התפקידים. </w:t>
      </w:r>
    </w:p>
    <w:p w14:paraId="149C9446" w14:textId="77777777" w:rsidR="00000000" w:rsidRDefault="00DD00E1">
      <w:pPr>
        <w:pStyle w:val="a0"/>
        <w:rPr>
          <w:rFonts w:hint="cs"/>
          <w:rtl/>
        </w:rPr>
      </w:pPr>
    </w:p>
    <w:p w14:paraId="55F102FE" w14:textId="77777777" w:rsidR="00000000" w:rsidRDefault="00DD00E1">
      <w:pPr>
        <w:pStyle w:val="a0"/>
        <w:rPr>
          <w:rFonts w:hint="cs"/>
          <w:rtl/>
        </w:rPr>
      </w:pPr>
      <w:r>
        <w:rPr>
          <w:rFonts w:hint="cs"/>
          <w:rtl/>
        </w:rPr>
        <w:t xml:space="preserve">ברור לי שהעיוות הזה היה נעלם  מזמן לולא האיזון הבלתי-קדוש בין הסתדרות העובדים הכללית להסתדרות העובדים הלאומית, ובעלי העניין מכאן </w:t>
      </w:r>
      <w:r>
        <w:rPr>
          <w:rFonts w:hint="cs"/>
          <w:rtl/>
        </w:rPr>
        <w:t xml:space="preserve">ומכאן. אך עם כל נטיית הלב והמחויבות לחברים, אין לנו, חברי הכנסת, ביושר רב, כל פקפוק בכך שיש ניגוד אינטרסים, ושמור לי ואשמור לך. </w:t>
      </w:r>
    </w:p>
    <w:p w14:paraId="1A0CA1A4" w14:textId="77777777" w:rsidR="00000000" w:rsidRDefault="00DD00E1">
      <w:pPr>
        <w:pStyle w:val="a0"/>
        <w:rPr>
          <w:rFonts w:hint="cs"/>
          <w:rtl/>
        </w:rPr>
      </w:pPr>
    </w:p>
    <w:p w14:paraId="71A1E279" w14:textId="77777777" w:rsidR="00000000" w:rsidRDefault="00DD00E1">
      <w:pPr>
        <w:pStyle w:val="a0"/>
        <w:rPr>
          <w:rFonts w:hint="cs"/>
          <w:rtl/>
        </w:rPr>
      </w:pPr>
      <w:r>
        <w:rPr>
          <w:rFonts w:hint="cs"/>
          <w:rtl/>
        </w:rPr>
        <w:t>ובצד השני של אותם שיקולים בלתי ענייניים יש זילות נוספת של הבית הזה. אז בואו לא נאשים את התקשורת שמצלמת אותנו דווקא כשאנחנו קור</w:t>
      </w:r>
      <w:r>
        <w:rPr>
          <w:rFonts w:hint="cs"/>
          <w:rtl/>
        </w:rPr>
        <w:t>אים עיתון או מפהקים או איננו באולם כלל. אנחנו חייבים להתייחס בכל הרצינות לתפקיד שלנו  כחברי הכנסת ולא להתפשר על הכלל מטעמים שאינם ממין העניין. הכלל שנכון לראשי ערים ונכון לקצינים ושוטרים וסוהרים, נכון גם לראשי ההסתדרות. תודה רבה.</w:t>
      </w:r>
    </w:p>
    <w:p w14:paraId="6A7A2A40" w14:textId="77777777" w:rsidR="00000000" w:rsidRDefault="00DD00E1">
      <w:pPr>
        <w:pStyle w:val="a0"/>
        <w:rPr>
          <w:rFonts w:hint="cs"/>
          <w:rtl/>
        </w:rPr>
      </w:pPr>
    </w:p>
    <w:p w14:paraId="6BB3C179" w14:textId="77777777" w:rsidR="00000000" w:rsidRDefault="00DD00E1">
      <w:pPr>
        <w:pStyle w:val="af1"/>
        <w:rPr>
          <w:rtl/>
        </w:rPr>
      </w:pPr>
      <w:r>
        <w:rPr>
          <w:rtl/>
        </w:rPr>
        <w:t>היו"ר ראובן ריבלין:</w:t>
      </w:r>
    </w:p>
    <w:p w14:paraId="6A123232" w14:textId="77777777" w:rsidR="00000000" w:rsidRDefault="00DD00E1">
      <w:pPr>
        <w:pStyle w:val="a0"/>
        <w:rPr>
          <w:rtl/>
        </w:rPr>
      </w:pPr>
    </w:p>
    <w:p w14:paraId="571C9017" w14:textId="77777777" w:rsidR="00000000" w:rsidRDefault="00DD00E1">
      <w:pPr>
        <w:pStyle w:val="a0"/>
        <w:rPr>
          <w:rFonts w:hint="cs"/>
          <w:rtl/>
        </w:rPr>
      </w:pPr>
      <w:r>
        <w:rPr>
          <w:rFonts w:hint="cs"/>
          <w:rtl/>
        </w:rPr>
        <w:t xml:space="preserve">אני </w:t>
      </w:r>
      <w:r>
        <w:rPr>
          <w:rFonts w:hint="cs"/>
          <w:rtl/>
        </w:rPr>
        <w:t xml:space="preserve">מאוד מודה לחבר הכנסת אלדד אשר הציג את הצעת החוק בשמו ובשם חבר הכנסת אריאל וחבר הכנסת אליעזר כהן. </w:t>
      </w:r>
    </w:p>
    <w:p w14:paraId="7DD099B8" w14:textId="77777777" w:rsidR="00000000" w:rsidRDefault="00DD00E1">
      <w:pPr>
        <w:pStyle w:val="a0"/>
        <w:rPr>
          <w:rFonts w:hint="cs"/>
          <w:rtl/>
        </w:rPr>
      </w:pPr>
    </w:p>
    <w:p w14:paraId="46A6201B" w14:textId="77777777" w:rsidR="00000000" w:rsidRDefault="00DD00E1">
      <w:pPr>
        <w:pStyle w:val="a0"/>
        <w:rPr>
          <w:rFonts w:hint="cs"/>
          <w:rtl/>
        </w:rPr>
      </w:pPr>
    </w:p>
    <w:p w14:paraId="6E2A73D0" w14:textId="77777777" w:rsidR="00000000" w:rsidRDefault="00DD00E1">
      <w:pPr>
        <w:pStyle w:val="a2"/>
        <w:rPr>
          <w:rtl/>
        </w:rPr>
      </w:pPr>
      <w:bookmarkStart w:id="56" w:name="FS000001040T22_10_2003_12_22_03"/>
      <w:bookmarkEnd w:id="56"/>
    </w:p>
    <w:p w14:paraId="6DA9E1C1" w14:textId="77777777" w:rsidR="00000000" w:rsidRDefault="00DD00E1">
      <w:pPr>
        <w:pStyle w:val="a2"/>
        <w:rPr>
          <w:rFonts w:hint="cs"/>
          <w:rtl/>
        </w:rPr>
      </w:pPr>
      <w:bookmarkStart w:id="57" w:name="CS16144FI0016144T22_10_2003_18_36_08"/>
      <w:bookmarkStart w:id="58" w:name="_Toc67028534"/>
      <w:bookmarkEnd w:id="57"/>
      <w:r>
        <w:rPr>
          <w:rtl/>
        </w:rPr>
        <w:t>הצ</w:t>
      </w:r>
      <w:r>
        <w:rPr>
          <w:rFonts w:hint="cs"/>
          <w:rtl/>
        </w:rPr>
        <w:t>עת חוק</w:t>
      </w:r>
      <w:r>
        <w:rPr>
          <w:rtl/>
        </w:rPr>
        <w:t xml:space="preserve"> חסינות חברי הכנסת, זכויותיהם וחובותיהם </w:t>
      </w:r>
      <w:r>
        <w:rPr>
          <w:rFonts w:hint="cs"/>
          <w:rtl/>
        </w:rPr>
        <w:br/>
      </w:r>
      <w:r>
        <w:rPr>
          <w:rtl/>
        </w:rPr>
        <w:t>(תיקון - איסור לכהן כנבחר ציבור), התשס"ג-2003</w:t>
      </w:r>
      <w:bookmarkEnd w:id="58"/>
    </w:p>
    <w:p w14:paraId="2946983C" w14:textId="77777777" w:rsidR="00000000" w:rsidRDefault="00DD00E1">
      <w:pPr>
        <w:pStyle w:val="a0"/>
        <w:rPr>
          <w:rFonts w:hint="cs"/>
          <w:rtl/>
        </w:rPr>
      </w:pPr>
      <w:r>
        <w:rPr>
          <w:rtl/>
        </w:rPr>
        <w:t>[נספחות.]</w:t>
      </w:r>
    </w:p>
    <w:p w14:paraId="144AF7A9" w14:textId="77777777" w:rsidR="00000000" w:rsidRDefault="00DD00E1">
      <w:pPr>
        <w:pStyle w:val="-0"/>
        <w:rPr>
          <w:rFonts w:hint="cs"/>
          <w:rtl/>
        </w:rPr>
      </w:pPr>
      <w:r>
        <w:rPr>
          <w:rFonts w:hint="cs"/>
          <w:rtl/>
        </w:rPr>
        <w:t>(הצעת חבר הכנסת יחיאל חזן)</w:t>
      </w:r>
    </w:p>
    <w:p w14:paraId="1B0BDB46" w14:textId="77777777" w:rsidR="00000000" w:rsidRDefault="00DD00E1">
      <w:pPr>
        <w:pStyle w:val="a0"/>
        <w:rPr>
          <w:rFonts w:hint="cs"/>
          <w:rtl/>
        </w:rPr>
      </w:pPr>
    </w:p>
    <w:p w14:paraId="30E7CDD8" w14:textId="77777777" w:rsidR="00000000" w:rsidRDefault="00DD00E1">
      <w:pPr>
        <w:pStyle w:val="af1"/>
        <w:rPr>
          <w:rFonts w:hint="cs"/>
          <w:rtl/>
        </w:rPr>
      </w:pPr>
      <w:r>
        <w:rPr>
          <w:rtl/>
        </w:rPr>
        <w:t>היו"ר ראובן ריבלין:</w:t>
      </w:r>
    </w:p>
    <w:p w14:paraId="47D0A0E6" w14:textId="77777777" w:rsidR="00000000" w:rsidRDefault="00DD00E1">
      <w:pPr>
        <w:pStyle w:val="a0"/>
        <w:rPr>
          <w:rFonts w:hint="cs"/>
          <w:rtl/>
        </w:rPr>
      </w:pPr>
    </w:p>
    <w:p w14:paraId="29B971B2" w14:textId="77777777" w:rsidR="00000000" w:rsidRDefault="00DD00E1">
      <w:pPr>
        <w:pStyle w:val="a0"/>
        <w:rPr>
          <w:rFonts w:hint="cs"/>
          <w:rtl/>
        </w:rPr>
      </w:pPr>
      <w:r>
        <w:rPr>
          <w:rFonts w:hint="cs"/>
          <w:rtl/>
        </w:rPr>
        <w:t>ר</w:t>
      </w:r>
      <w:r>
        <w:rPr>
          <w:rFonts w:hint="cs"/>
          <w:rtl/>
        </w:rPr>
        <w:t xml:space="preserve">בותי, חבר הכנסת יחיאל חזן  ינמק את הבקשה שלך לחברי הכנסת להצביע בעד הצעת החוק הפרטית שלך, הצעת חוק חסינות חברי הכנסת, זכויותיהם וחובותיהם (תיקון - איסור לכהן  כנבחר ציבור), התשס"ג-2003, הצעה </w:t>
      </w:r>
      <w:r>
        <w:rPr>
          <w:rtl/>
        </w:rPr>
        <w:t>פ/923</w:t>
      </w:r>
      <w:r>
        <w:rPr>
          <w:rFonts w:hint="cs"/>
          <w:rtl/>
        </w:rPr>
        <w:t xml:space="preserve">. </w:t>
      </w:r>
    </w:p>
    <w:p w14:paraId="4A4B80D8" w14:textId="77777777" w:rsidR="00000000" w:rsidRDefault="00DD00E1">
      <w:pPr>
        <w:pStyle w:val="-0"/>
        <w:rPr>
          <w:rtl/>
        </w:rPr>
      </w:pPr>
    </w:p>
    <w:p w14:paraId="4D9ACDBD" w14:textId="77777777" w:rsidR="00000000" w:rsidRDefault="00DD00E1">
      <w:pPr>
        <w:pStyle w:val="a"/>
        <w:rPr>
          <w:rtl/>
        </w:rPr>
      </w:pPr>
      <w:bookmarkStart w:id="59" w:name="_Toc67028535"/>
      <w:r>
        <w:rPr>
          <w:rFonts w:hint="eastAsia"/>
          <w:rtl/>
        </w:rPr>
        <w:t>יחיאל</w:t>
      </w:r>
      <w:r>
        <w:rPr>
          <w:rtl/>
        </w:rPr>
        <w:t xml:space="preserve"> חזן (הליכוד):</w:t>
      </w:r>
      <w:bookmarkEnd w:id="59"/>
    </w:p>
    <w:p w14:paraId="46D39B62" w14:textId="77777777" w:rsidR="00000000" w:rsidRDefault="00DD00E1">
      <w:pPr>
        <w:pStyle w:val="a0"/>
        <w:rPr>
          <w:rFonts w:hint="cs"/>
          <w:rtl/>
        </w:rPr>
      </w:pPr>
    </w:p>
    <w:p w14:paraId="3EFCE2A2" w14:textId="77777777" w:rsidR="00000000" w:rsidRDefault="00DD00E1">
      <w:pPr>
        <w:pStyle w:val="a0"/>
        <w:rPr>
          <w:rFonts w:hint="cs"/>
          <w:rtl/>
        </w:rPr>
      </w:pPr>
      <w:r>
        <w:rPr>
          <w:rFonts w:hint="cs"/>
          <w:rtl/>
        </w:rPr>
        <w:t>אדוני היושב-ראש, כנסת נכבדה, כבר רא</w:t>
      </w:r>
      <w:r>
        <w:rPr>
          <w:rFonts w:hint="cs"/>
          <w:rtl/>
        </w:rPr>
        <w:t xml:space="preserve">ינו, ואני כחבר כנסת חדש יכול להעיד, שקשה מאוד להיות חבר כנסת ולעסוק בעיסוקים נוספים. אני לא מוצא זמן לעסוק בעיסוקים נוספים אפילו בעיסוקים הפרטיים שלי, גם בפגרה. </w:t>
      </w:r>
    </w:p>
    <w:p w14:paraId="068F2723" w14:textId="77777777" w:rsidR="00000000" w:rsidRDefault="00DD00E1">
      <w:pPr>
        <w:pStyle w:val="a0"/>
        <w:rPr>
          <w:rFonts w:hint="cs"/>
          <w:rtl/>
        </w:rPr>
      </w:pPr>
    </w:p>
    <w:p w14:paraId="3CDD2BBA" w14:textId="77777777" w:rsidR="00000000" w:rsidRDefault="00DD00E1">
      <w:pPr>
        <w:pStyle w:val="a0"/>
        <w:rPr>
          <w:rFonts w:hint="cs"/>
          <w:rtl/>
        </w:rPr>
      </w:pPr>
      <w:r>
        <w:rPr>
          <w:rFonts w:hint="cs"/>
          <w:rtl/>
        </w:rPr>
        <w:t>היום המשק מונהג על-ידי נציגות של עובדים שמביאה כל יום אסון למשק. אני חושב שהכהונה בכפל תפקידי</w:t>
      </w:r>
      <w:r>
        <w:rPr>
          <w:rFonts w:hint="cs"/>
          <w:rtl/>
        </w:rPr>
        <w:t>ם, גם כיושב-ראש הסתדרות וגם  כחבר הכנסת - -</w:t>
      </w:r>
    </w:p>
    <w:p w14:paraId="0BE35963" w14:textId="77777777" w:rsidR="00000000" w:rsidRDefault="00DD00E1">
      <w:pPr>
        <w:pStyle w:val="a0"/>
        <w:rPr>
          <w:rFonts w:hint="cs"/>
          <w:rtl/>
        </w:rPr>
      </w:pPr>
    </w:p>
    <w:p w14:paraId="2BE8E423" w14:textId="77777777" w:rsidR="00000000" w:rsidRDefault="00DD00E1">
      <w:pPr>
        <w:pStyle w:val="af0"/>
        <w:rPr>
          <w:rtl/>
        </w:rPr>
      </w:pPr>
      <w:r>
        <w:rPr>
          <w:rFonts w:hint="eastAsia"/>
          <w:rtl/>
        </w:rPr>
        <w:t>אילנה</w:t>
      </w:r>
      <w:r>
        <w:rPr>
          <w:rtl/>
        </w:rPr>
        <w:t xml:space="preserve"> כהן (עם אחד):</w:t>
      </w:r>
    </w:p>
    <w:p w14:paraId="2084DCE5" w14:textId="77777777" w:rsidR="00000000" w:rsidRDefault="00DD00E1">
      <w:pPr>
        <w:pStyle w:val="a0"/>
        <w:rPr>
          <w:rFonts w:hint="cs"/>
          <w:rtl/>
        </w:rPr>
      </w:pPr>
    </w:p>
    <w:p w14:paraId="241B104A" w14:textId="77777777" w:rsidR="00000000" w:rsidRDefault="00DD00E1">
      <w:pPr>
        <w:pStyle w:val="a0"/>
        <w:rPr>
          <w:rFonts w:hint="cs"/>
          <w:rtl/>
        </w:rPr>
      </w:pPr>
      <w:r>
        <w:rPr>
          <w:rFonts w:hint="cs"/>
          <w:rtl/>
        </w:rPr>
        <w:t>- - -</w:t>
      </w:r>
    </w:p>
    <w:p w14:paraId="3D4CAB38" w14:textId="77777777" w:rsidR="00000000" w:rsidRDefault="00DD00E1">
      <w:pPr>
        <w:pStyle w:val="a0"/>
        <w:rPr>
          <w:rFonts w:hint="cs"/>
          <w:rtl/>
        </w:rPr>
      </w:pPr>
    </w:p>
    <w:p w14:paraId="41514FFF" w14:textId="77777777" w:rsidR="00000000" w:rsidRDefault="00DD00E1">
      <w:pPr>
        <w:pStyle w:val="af1"/>
        <w:rPr>
          <w:rtl/>
        </w:rPr>
      </w:pPr>
      <w:r>
        <w:rPr>
          <w:rtl/>
        </w:rPr>
        <w:t>היו"ר ראובן ריבלין:</w:t>
      </w:r>
    </w:p>
    <w:p w14:paraId="6776BC81" w14:textId="77777777" w:rsidR="00000000" w:rsidRDefault="00DD00E1">
      <w:pPr>
        <w:pStyle w:val="a0"/>
        <w:rPr>
          <w:rtl/>
        </w:rPr>
      </w:pPr>
    </w:p>
    <w:p w14:paraId="512A9D05" w14:textId="77777777" w:rsidR="00000000" w:rsidRDefault="00DD00E1">
      <w:pPr>
        <w:pStyle w:val="a0"/>
        <w:rPr>
          <w:rFonts w:hint="cs"/>
          <w:rtl/>
        </w:rPr>
      </w:pPr>
      <w:r>
        <w:rPr>
          <w:rFonts w:hint="cs"/>
          <w:rtl/>
        </w:rPr>
        <w:t>חברת הכנסת כהן, את מאוד פעילה היום משום מה.</w:t>
      </w:r>
    </w:p>
    <w:p w14:paraId="6AD6A1D4" w14:textId="77777777" w:rsidR="00000000" w:rsidRDefault="00DD00E1">
      <w:pPr>
        <w:pStyle w:val="a0"/>
        <w:rPr>
          <w:rFonts w:hint="cs"/>
          <w:rtl/>
        </w:rPr>
      </w:pPr>
    </w:p>
    <w:p w14:paraId="470B3A20" w14:textId="77777777" w:rsidR="00000000" w:rsidRDefault="00DD00E1">
      <w:pPr>
        <w:pStyle w:val="-"/>
        <w:rPr>
          <w:rtl/>
        </w:rPr>
      </w:pPr>
      <w:bookmarkStart w:id="60" w:name="FS000001040T22_10_2003_12_23_47C"/>
      <w:bookmarkEnd w:id="60"/>
      <w:r>
        <w:rPr>
          <w:rtl/>
        </w:rPr>
        <w:t>יחיאל חזן (הליכוד):</w:t>
      </w:r>
    </w:p>
    <w:p w14:paraId="14C1BE10" w14:textId="77777777" w:rsidR="00000000" w:rsidRDefault="00DD00E1">
      <w:pPr>
        <w:pStyle w:val="a0"/>
        <w:rPr>
          <w:rtl/>
        </w:rPr>
      </w:pPr>
    </w:p>
    <w:p w14:paraId="67A51685" w14:textId="77777777" w:rsidR="00000000" w:rsidRDefault="00DD00E1">
      <w:pPr>
        <w:pStyle w:val="a0"/>
        <w:rPr>
          <w:rFonts w:hint="cs"/>
          <w:rtl/>
        </w:rPr>
      </w:pPr>
      <w:r>
        <w:rPr>
          <w:rFonts w:hint="cs"/>
          <w:rtl/>
        </w:rPr>
        <w:t>- - גם אם אין שכר בצדו של התפקיד הזה - אני חושב שהגיע הזמן שנשים את הדברים על השולחן ונאמר לעם א</w:t>
      </w:r>
      <w:r>
        <w:rPr>
          <w:rFonts w:hint="cs"/>
          <w:rtl/>
        </w:rPr>
        <w:t xml:space="preserve">ת האמת. כי כאשר נציג של עובדים מייצג את העובדים, שילך וייצג אותם שם. כאשר  נציג עובדים משמש גם כחבר הכנסת, הוא בעצם נמצא במצב של ניגוד עניינים. </w:t>
      </w:r>
    </w:p>
    <w:p w14:paraId="435DDAB0" w14:textId="77777777" w:rsidR="00000000" w:rsidRDefault="00DD00E1">
      <w:pPr>
        <w:pStyle w:val="a0"/>
        <w:rPr>
          <w:rFonts w:hint="cs"/>
          <w:rtl/>
        </w:rPr>
      </w:pPr>
    </w:p>
    <w:p w14:paraId="029B5AC6" w14:textId="77777777" w:rsidR="00000000" w:rsidRDefault="00DD00E1">
      <w:pPr>
        <w:pStyle w:val="af0"/>
        <w:rPr>
          <w:rtl/>
        </w:rPr>
      </w:pPr>
      <w:r>
        <w:rPr>
          <w:rFonts w:hint="eastAsia"/>
          <w:rtl/>
        </w:rPr>
        <w:t>אחמד</w:t>
      </w:r>
      <w:r>
        <w:rPr>
          <w:rtl/>
        </w:rPr>
        <w:t xml:space="preserve"> טיבי (חד"ש-תע"ל):</w:t>
      </w:r>
    </w:p>
    <w:p w14:paraId="1CF60053" w14:textId="77777777" w:rsidR="00000000" w:rsidRDefault="00DD00E1">
      <w:pPr>
        <w:pStyle w:val="a0"/>
        <w:rPr>
          <w:rFonts w:hint="cs"/>
          <w:rtl/>
        </w:rPr>
      </w:pPr>
    </w:p>
    <w:p w14:paraId="247731F2" w14:textId="77777777" w:rsidR="00000000" w:rsidRDefault="00DD00E1">
      <w:pPr>
        <w:pStyle w:val="a0"/>
        <w:rPr>
          <w:rFonts w:hint="cs"/>
          <w:rtl/>
        </w:rPr>
      </w:pPr>
      <w:r>
        <w:rPr>
          <w:rFonts w:hint="cs"/>
          <w:rtl/>
        </w:rPr>
        <w:t>- - -</w:t>
      </w:r>
    </w:p>
    <w:p w14:paraId="0BC3C777" w14:textId="77777777" w:rsidR="00000000" w:rsidRDefault="00DD00E1">
      <w:pPr>
        <w:pStyle w:val="a0"/>
        <w:rPr>
          <w:rFonts w:hint="cs"/>
          <w:rtl/>
        </w:rPr>
      </w:pPr>
    </w:p>
    <w:p w14:paraId="70C7DCB2" w14:textId="77777777" w:rsidR="00000000" w:rsidRDefault="00DD00E1">
      <w:pPr>
        <w:pStyle w:val="-"/>
        <w:rPr>
          <w:rtl/>
        </w:rPr>
      </w:pPr>
      <w:bookmarkStart w:id="61" w:name="FS000001040T22_10_2003_12_24_53C"/>
      <w:bookmarkEnd w:id="61"/>
      <w:r>
        <w:rPr>
          <w:rtl/>
        </w:rPr>
        <w:t>יחיאל חזן (הליכוד):</w:t>
      </w:r>
    </w:p>
    <w:p w14:paraId="3E6A88E8" w14:textId="77777777" w:rsidR="00000000" w:rsidRDefault="00DD00E1">
      <w:pPr>
        <w:pStyle w:val="a0"/>
        <w:rPr>
          <w:rtl/>
        </w:rPr>
      </w:pPr>
    </w:p>
    <w:p w14:paraId="18130A05" w14:textId="77777777" w:rsidR="00000000" w:rsidRDefault="00DD00E1">
      <w:pPr>
        <w:pStyle w:val="a0"/>
        <w:rPr>
          <w:rFonts w:hint="cs"/>
          <w:rtl/>
        </w:rPr>
      </w:pPr>
      <w:r>
        <w:rPr>
          <w:rFonts w:hint="cs"/>
          <w:rtl/>
        </w:rPr>
        <w:t>אני לא קבעתי איפה אני אגור. אבל אתה גם יועץ של ערפאת וגם י</w:t>
      </w:r>
      <w:r>
        <w:rPr>
          <w:rFonts w:hint="cs"/>
          <w:rtl/>
        </w:rPr>
        <w:t>ועץ של אבו-מאזן - -</w:t>
      </w:r>
    </w:p>
    <w:p w14:paraId="2D741E36" w14:textId="77777777" w:rsidR="00000000" w:rsidRDefault="00DD00E1">
      <w:pPr>
        <w:pStyle w:val="a0"/>
        <w:rPr>
          <w:rFonts w:hint="cs"/>
          <w:rtl/>
        </w:rPr>
      </w:pPr>
    </w:p>
    <w:p w14:paraId="5AB7C087" w14:textId="77777777" w:rsidR="00000000" w:rsidRDefault="00DD00E1">
      <w:pPr>
        <w:pStyle w:val="af0"/>
        <w:rPr>
          <w:rtl/>
        </w:rPr>
      </w:pPr>
      <w:r>
        <w:rPr>
          <w:rFonts w:hint="eastAsia"/>
          <w:rtl/>
        </w:rPr>
        <w:t>צבי</w:t>
      </w:r>
      <w:r>
        <w:rPr>
          <w:rtl/>
        </w:rPr>
        <w:t xml:space="preserve"> הנדל (האיחוד הלאומי - ישראל ביתנו):</w:t>
      </w:r>
    </w:p>
    <w:p w14:paraId="5661DCC0" w14:textId="77777777" w:rsidR="00000000" w:rsidRDefault="00DD00E1">
      <w:pPr>
        <w:pStyle w:val="a0"/>
        <w:rPr>
          <w:rFonts w:hint="cs"/>
          <w:rtl/>
        </w:rPr>
      </w:pPr>
    </w:p>
    <w:p w14:paraId="035E8633" w14:textId="77777777" w:rsidR="00000000" w:rsidRDefault="00DD00E1">
      <w:pPr>
        <w:pStyle w:val="a0"/>
        <w:rPr>
          <w:rFonts w:hint="cs"/>
          <w:rtl/>
        </w:rPr>
      </w:pPr>
      <w:r>
        <w:rPr>
          <w:rFonts w:hint="cs"/>
          <w:rtl/>
        </w:rPr>
        <w:t>- - -</w:t>
      </w:r>
    </w:p>
    <w:p w14:paraId="5C4EFAD6" w14:textId="77777777" w:rsidR="00000000" w:rsidRDefault="00DD00E1">
      <w:pPr>
        <w:pStyle w:val="a0"/>
        <w:rPr>
          <w:rFonts w:hint="cs"/>
          <w:rtl/>
        </w:rPr>
      </w:pPr>
    </w:p>
    <w:p w14:paraId="5CF9D94E" w14:textId="77777777" w:rsidR="00000000" w:rsidRDefault="00DD00E1">
      <w:pPr>
        <w:pStyle w:val="af0"/>
        <w:rPr>
          <w:rtl/>
        </w:rPr>
      </w:pPr>
      <w:r>
        <w:rPr>
          <w:rFonts w:hint="eastAsia"/>
          <w:rtl/>
        </w:rPr>
        <w:t>אלי</w:t>
      </w:r>
      <w:r>
        <w:rPr>
          <w:rtl/>
        </w:rPr>
        <w:t xml:space="preserve"> אפללו (הליכוד):</w:t>
      </w:r>
    </w:p>
    <w:p w14:paraId="78125EF2" w14:textId="77777777" w:rsidR="00000000" w:rsidRDefault="00DD00E1">
      <w:pPr>
        <w:pStyle w:val="a0"/>
        <w:rPr>
          <w:rFonts w:hint="cs"/>
          <w:rtl/>
        </w:rPr>
      </w:pPr>
    </w:p>
    <w:p w14:paraId="73D17368" w14:textId="77777777" w:rsidR="00000000" w:rsidRDefault="00DD00E1">
      <w:pPr>
        <w:pStyle w:val="a0"/>
        <w:rPr>
          <w:rFonts w:hint="cs"/>
          <w:rtl/>
        </w:rPr>
      </w:pPr>
      <w:r>
        <w:rPr>
          <w:rFonts w:hint="cs"/>
          <w:rtl/>
        </w:rPr>
        <w:t>אתה גם יועץ של ערפאת  וגם חבר כנסת, זה כפל תפקידים.</w:t>
      </w:r>
    </w:p>
    <w:p w14:paraId="4545429C" w14:textId="77777777" w:rsidR="00000000" w:rsidRDefault="00DD00E1">
      <w:pPr>
        <w:pStyle w:val="a0"/>
        <w:rPr>
          <w:rFonts w:hint="cs"/>
          <w:rtl/>
        </w:rPr>
      </w:pPr>
    </w:p>
    <w:p w14:paraId="0D192ED2" w14:textId="77777777" w:rsidR="00000000" w:rsidRDefault="00DD00E1">
      <w:pPr>
        <w:pStyle w:val="af1"/>
        <w:rPr>
          <w:rtl/>
        </w:rPr>
      </w:pPr>
      <w:r>
        <w:rPr>
          <w:rtl/>
        </w:rPr>
        <w:t>היו"ר ראובן ריבלין:</w:t>
      </w:r>
    </w:p>
    <w:p w14:paraId="1A25E118" w14:textId="77777777" w:rsidR="00000000" w:rsidRDefault="00DD00E1">
      <w:pPr>
        <w:pStyle w:val="a0"/>
        <w:rPr>
          <w:rtl/>
        </w:rPr>
      </w:pPr>
    </w:p>
    <w:p w14:paraId="3A390F0A" w14:textId="77777777" w:rsidR="00000000" w:rsidRDefault="00DD00E1">
      <w:pPr>
        <w:pStyle w:val="a0"/>
        <w:rPr>
          <w:rFonts w:hint="cs"/>
          <w:rtl/>
        </w:rPr>
      </w:pPr>
      <w:r>
        <w:rPr>
          <w:rFonts w:hint="cs"/>
          <w:rtl/>
        </w:rPr>
        <w:t>חבר הכנסת חזן, אני עוצר את השעון  לרגע. כשאתה משיב על קריאות ביניים זה על חשבונך.  חבר הכנסת</w:t>
      </w:r>
      <w:r>
        <w:rPr>
          <w:rFonts w:hint="cs"/>
          <w:rtl/>
        </w:rPr>
        <w:t xml:space="preserve"> אפללו, אדוני מפריע לחבר הכנסת חזן. </w:t>
      </w:r>
    </w:p>
    <w:p w14:paraId="3A02CAC0" w14:textId="77777777" w:rsidR="00000000" w:rsidRDefault="00DD00E1">
      <w:pPr>
        <w:pStyle w:val="a0"/>
        <w:rPr>
          <w:rFonts w:hint="cs"/>
          <w:rtl/>
        </w:rPr>
      </w:pPr>
    </w:p>
    <w:p w14:paraId="1828F29B" w14:textId="77777777" w:rsidR="00000000" w:rsidRDefault="00DD00E1">
      <w:pPr>
        <w:pStyle w:val="af0"/>
        <w:rPr>
          <w:rtl/>
        </w:rPr>
      </w:pPr>
      <w:r>
        <w:rPr>
          <w:rFonts w:hint="eastAsia"/>
          <w:rtl/>
        </w:rPr>
        <w:t>אלי</w:t>
      </w:r>
      <w:r>
        <w:rPr>
          <w:rtl/>
        </w:rPr>
        <w:t xml:space="preserve"> אפללו (הליכוד):</w:t>
      </w:r>
    </w:p>
    <w:p w14:paraId="75EFE964" w14:textId="77777777" w:rsidR="00000000" w:rsidRDefault="00DD00E1">
      <w:pPr>
        <w:pStyle w:val="a0"/>
        <w:rPr>
          <w:rFonts w:hint="cs"/>
          <w:rtl/>
        </w:rPr>
      </w:pPr>
    </w:p>
    <w:p w14:paraId="0FD98D4E" w14:textId="77777777" w:rsidR="00000000" w:rsidRDefault="00DD00E1">
      <w:pPr>
        <w:pStyle w:val="a0"/>
        <w:rPr>
          <w:rFonts w:hint="cs"/>
          <w:rtl/>
        </w:rPr>
      </w:pPr>
      <w:r>
        <w:rPr>
          <w:rFonts w:hint="cs"/>
          <w:rtl/>
        </w:rPr>
        <w:t>- - -</w:t>
      </w:r>
    </w:p>
    <w:p w14:paraId="280E9313" w14:textId="77777777" w:rsidR="00000000" w:rsidRDefault="00DD00E1">
      <w:pPr>
        <w:pStyle w:val="a0"/>
        <w:rPr>
          <w:rFonts w:hint="cs"/>
          <w:rtl/>
        </w:rPr>
      </w:pPr>
    </w:p>
    <w:p w14:paraId="522CFA0C" w14:textId="77777777" w:rsidR="00000000" w:rsidRDefault="00DD00E1">
      <w:pPr>
        <w:pStyle w:val="af1"/>
        <w:rPr>
          <w:rtl/>
        </w:rPr>
      </w:pPr>
      <w:r>
        <w:rPr>
          <w:rtl/>
        </w:rPr>
        <w:t>היו"ר ראובן ריבלין:</w:t>
      </w:r>
    </w:p>
    <w:p w14:paraId="22817667" w14:textId="77777777" w:rsidR="00000000" w:rsidRDefault="00DD00E1">
      <w:pPr>
        <w:pStyle w:val="a0"/>
        <w:ind w:firstLine="0"/>
        <w:rPr>
          <w:rFonts w:hint="cs"/>
          <w:rtl/>
        </w:rPr>
      </w:pPr>
    </w:p>
    <w:p w14:paraId="5BA8114D" w14:textId="77777777" w:rsidR="00000000" w:rsidRDefault="00DD00E1">
      <w:pPr>
        <w:pStyle w:val="a0"/>
        <w:rPr>
          <w:rFonts w:hint="cs"/>
          <w:rtl/>
        </w:rPr>
      </w:pPr>
      <w:r>
        <w:rPr>
          <w:rFonts w:hint="cs"/>
          <w:rtl/>
        </w:rPr>
        <w:t xml:space="preserve">חבר הכנסת אפללו, האם אתה מרמז  שחבר הכנסת  טיבי יש לו כפל תפקידים? אדוני יגיש הצעת חוק נגד כפל תפקידים. אני בטוח שחבר הכנסת אחמד טיבי יברך את אדוני על כך שייתן לו פרסום </w:t>
      </w:r>
      <w:r>
        <w:rPr>
          <w:rFonts w:hint="cs"/>
          <w:rtl/>
        </w:rPr>
        <w:t xml:space="preserve">על זה. </w:t>
      </w:r>
    </w:p>
    <w:p w14:paraId="59ACA68A" w14:textId="77777777" w:rsidR="00000000" w:rsidRDefault="00DD00E1">
      <w:pPr>
        <w:pStyle w:val="a0"/>
        <w:rPr>
          <w:rFonts w:hint="cs"/>
          <w:rtl/>
        </w:rPr>
      </w:pPr>
    </w:p>
    <w:p w14:paraId="4F7DE7BB" w14:textId="77777777" w:rsidR="00000000" w:rsidRDefault="00DD00E1">
      <w:pPr>
        <w:pStyle w:val="af0"/>
        <w:rPr>
          <w:rtl/>
        </w:rPr>
      </w:pPr>
      <w:r>
        <w:rPr>
          <w:rFonts w:hint="eastAsia"/>
          <w:rtl/>
        </w:rPr>
        <w:t>דניאל</w:t>
      </w:r>
      <w:r>
        <w:rPr>
          <w:rtl/>
        </w:rPr>
        <w:t xml:space="preserve"> בנלולו (הליכוד):</w:t>
      </w:r>
    </w:p>
    <w:p w14:paraId="2C2FC47B" w14:textId="77777777" w:rsidR="00000000" w:rsidRDefault="00DD00E1">
      <w:pPr>
        <w:pStyle w:val="a0"/>
        <w:rPr>
          <w:rFonts w:hint="cs"/>
          <w:rtl/>
        </w:rPr>
      </w:pPr>
    </w:p>
    <w:p w14:paraId="3F916A77" w14:textId="77777777" w:rsidR="00000000" w:rsidRDefault="00DD00E1">
      <w:pPr>
        <w:pStyle w:val="a0"/>
        <w:rPr>
          <w:rFonts w:hint="cs"/>
          <w:rtl/>
        </w:rPr>
      </w:pPr>
      <w:r>
        <w:rPr>
          <w:rFonts w:hint="cs"/>
          <w:rtl/>
        </w:rPr>
        <w:t>הוא היועץ של ערפאת.</w:t>
      </w:r>
    </w:p>
    <w:p w14:paraId="48AE3185" w14:textId="77777777" w:rsidR="00000000" w:rsidRDefault="00DD00E1">
      <w:pPr>
        <w:pStyle w:val="a0"/>
        <w:rPr>
          <w:rFonts w:hint="cs"/>
          <w:rtl/>
        </w:rPr>
      </w:pPr>
    </w:p>
    <w:p w14:paraId="5DAE906F" w14:textId="77777777" w:rsidR="00000000" w:rsidRDefault="00DD00E1">
      <w:pPr>
        <w:pStyle w:val="af1"/>
        <w:rPr>
          <w:rtl/>
        </w:rPr>
      </w:pPr>
      <w:r>
        <w:rPr>
          <w:rtl/>
        </w:rPr>
        <w:t>היו"ר ראובן ריבלין:</w:t>
      </w:r>
    </w:p>
    <w:p w14:paraId="0CE7D95B" w14:textId="77777777" w:rsidR="00000000" w:rsidRDefault="00DD00E1">
      <w:pPr>
        <w:pStyle w:val="a0"/>
        <w:rPr>
          <w:rtl/>
        </w:rPr>
      </w:pPr>
    </w:p>
    <w:p w14:paraId="358A222B" w14:textId="77777777" w:rsidR="00000000" w:rsidRDefault="00DD00E1">
      <w:pPr>
        <w:pStyle w:val="a0"/>
        <w:rPr>
          <w:rFonts w:hint="cs"/>
          <w:rtl/>
        </w:rPr>
      </w:pPr>
      <w:r>
        <w:rPr>
          <w:rFonts w:hint="cs"/>
          <w:rtl/>
        </w:rPr>
        <w:t>כל פעם שאתה אומר את זה, חבר הכנסת טיבי אומר לי שהוא לא שמע והוא רוצה לשמוע מה אמרת. רבותי חברי הכנסת, מה שלא טוב לכם, טוב לו. כנראה טוב לצועק וטוב למקבל והמשיב.</w:t>
      </w:r>
    </w:p>
    <w:p w14:paraId="0F4DA89C" w14:textId="77777777" w:rsidR="00000000" w:rsidRDefault="00DD00E1">
      <w:pPr>
        <w:pStyle w:val="a0"/>
        <w:rPr>
          <w:rFonts w:hint="cs"/>
          <w:rtl/>
        </w:rPr>
      </w:pPr>
    </w:p>
    <w:p w14:paraId="314A2C1C" w14:textId="77777777" w:rsidR="00000000" w:rsidRDefault="00DD00E1">
      <w:pPr>
        <w:pStyle w:val="af0"/>
        <w:rPr>
          <w:rtl/>
        </w:rPr>
      </w:pPr>
      <w:r>
        <w:rPr>
          <w:rFonts w:hint="eastAsia"/>
          <w:rtl/>
        </w:rPr>
        <w:t>דניאל</w:t>
      </w:r>
      <w:r>
        <w:rPr>
          <w:rtl/>
        </w:rPr>
        <w:t xml:space="preserve"> בנלולו (הליכו</w:t>
      </w:r>
      <w:r>
        <w:rPr>
          <w:rtl/>
        </w:rPr>
        <w:t>ד):</w:t>
      </w:r>
    </w:p>
    <w:p w14:paraId="058AF3EF" w14:textId="77777777" w:rsidR="00000000" w:rsidRDefault="00DD00E1">
      <w:pPr>
        <w:pStyle w:val="a0"/>
        <w:rPr>
          <w:rFonts w:hint="cs"/>
          <w:rtl/>
        </w:rPr>
      </w:pPr>
    </w:p>
    <w:p w14:paraId="3EBCCF6C" w14:textId="77777777" w:rsidR="00000000" w:rsidRDefault="00DD00E1">
      <w:pPr>
        <w:pStyle w:val="a0"/>
        <w:rPr>
          <w:rFonts w:hint="cs"/>
          <w:rtl/>
        </w:rPr>
      </w:pPr>
      <w:r>
        <w:rPr>
          <w:rFonts w:hint="cs"/>
          <w:rtl/>
        </w:rPr>
        <w:t>נפסיק לצעוק.</w:t>
      </w:r>
    </w:p>
    <w:p w14:paraId="6C6E3387" w14:textId="77777777" w:rsidR="00000000" w:rsidRDefault="00DD00E1">
      <w:pPr>
        <w:pStyle w:val="a0"/>
        <w:rPr>
          <w:rFonts w:hint="cs"/>
          <w:rtl/>
        </w:rPr>
      </w:pPr>
    </w:p>
    <w:p w14:paraId="5ABBC551" w14:textId="77777777" w:rsidR="00000000" w:rsidRDefault="00DD00E1">
      <w:pPr>
        <w:pStyle w:val="af1"/>
        <w:rPr>
          <w:rtl/>
        </w:rPr>
      </w:pPr>
      <w:r>
        <w:rPr>
          <w:rtl/>
        </w:rPr>
        <w:t>היו"ר ראובן ריבלין:</w:t>
      </w:r>
    </w:p>
    <w:p w14:paraId="708D9741" w14:textId="77777777" w:rsidR="00000000" w:rsidRDefault="00DD00E1">
      <w:pPr>
        <w:pStyle w:val="a0"/>
        <w:rPr>
          <w:rtl/>
        </w:rPr>
      </w:pPr>
    </w:p>
    <w:p w14:paraId="02F088DC" w14:textId="77777777" w:rsidR="00000000" w:rsidRDefault="00DD00E1">
      <w:pPr>
        <w:pStyle w:val="a0"/>
        <w:rPr>
          <w:rFonts w:hint="cs"/>
          <w:rtl/>
        </w:rPr>
      </w:pPr>
      <w:r>
        <w:rPr>
          <w:rFonts w:hint="cs"/>
          <w:rtl/>
        </w:rPr>
        <w:t>אני לא אומר, אני רק אומר לכם מפה מה שאני רואה. בבקשה.</w:t>
      </w:r>
    </w:p>
    <w:p w14:paraId="60BF174B" w14:textId="77777777" w:rsidR="00000000" w:rsidRDefault="00DD00E1">
      <w:pPr>
        <w:pStyle w:val="a0"/>
        <w:rPr>
          <w:rFonts w:hint="cs"/>
          <w:rtl/>
        </w:rPr>
      </w:pPr>
    </w:p>
    <w:p w14:paraId="1DED7B02" w14:textId="77777777" w:rsidR="00000000" w:rsidRDefault="00DD00E1">
      <w:pPr>
        <w:pStyle w:val="-"/>
        <w:rPr>
          <w:rtl/>
        </w:rPr>
      </w:pPr>
      <w:bookmarkStart w:id="62" w:name="FS000001040T22_10_2003_12_30_16C"/>
      <w:bookmarkEnd w:id="62"/>
      <w:r>
        <w:rPr>
          <w:rtl/>
        </w:rPr>
        <w:t>יחיאל חזן (הליכוד):</w:t>
      </w:r>
    </w:p>
    <w:p w14:paraId="3A94AF47" w14:textId="77777777" w:rsidR="00000000" w:rsidRDefault="00DD00E1">
      <w:pPr>
        <w:pStyle w:val="a0"/>
        <w:rPr>
          <w:rtl/>
        </w:rPr>
      </w:pPr>
    </w:p>
    <w:p w14:paraId="75150F6E" w14:textId="77777777" w:rsidR="00000000" w:rsidRDefault="00DD00E1">
      <w:pPr>
        <w:pStyle w:val="a0"/>
        <w:rPr>
          <w:rFonts w:hint="cs"/>
          <w:rtl/>
        </w:rPr>
      </w:pPr>
      <w:r>
        <w:rPr>
          <w:rFonts w:hint="cs"/>
          <w:rtl/>
        </w:rPr>
        <w:t>אני דווקא לקחתי לתשומת לבי את מה שאמר יושב-ראש הכנסת בפתיחת המושב, שאנחנו נראים בפני העם כמי שדואגים לעצמנו, ולצערי הרב התפקיד הזה של חבר הכ</w:t>
      </w:r>
      <w:r>
        <w:rPr>
          <w:rFonts w:hint="cs"/>
          <w:rtl/>
        </w:rPr>
        <w:t xml:space="preserve">נסת באמת צריך להיות רק על מנת שנשמש את העם בכנסת ולא על מנת שיוכל חבר הכנסת גם לייצג עובדים. יושב-ראש ההסתדרות צריך להשקיע את מלוא זמנו לרווחת העובדים ולטובתם, ולא לשמש בתפקיד נוסף. </w:t>
      </w:r>
    </w:p>
    <w:p w14:paraId="43FDEA98" w14:textId="77777777" w:rsidR="00000000" w:rsidRDefault="00DD00E1">
      <w:pPr>
        <w:pStyle w:val="a0"/>
        <w:rPr>
          <w:rFonts w:hint="cs"/>
          <w:rtl/>
        </w:rPr>
      </w:pPr>
    </w:p>
    <w:p w14:paraId="7F1D97F7" w14:textId="77777777" w:rsidR="00000000" w:rsidRDefault="00DD00E1">
      <w:pPr>
        <w:pStyle w:val="a0"/>
        <w:rPr>
          <w:rFonts w:hint="cs"/>
          <w:rtl/>
        </w:rPr>
      </w:pPr>
      <w:r>
        <w:rPr>
          <w:rFonts w:hint="cs"/>
          <w:rtl/>
        </w:rPr>
        <w:t xml:space="preserve">אתה, עמיר פרץ, מייצג את כלל העובדים במדינה. אם אתה נוהג כך, אתה לא צריך </w:t>
      </w:r>
      <w:r>
        <w:rPr>
          <w:rFonts w:hint="cs"/>
          <w:rtl/>
        </w:rPr>
        <w:t xml:space="preserve">להיות איש פוליטי. אני חושב שלא יכול לעלות על הדעת שכל פעם תאיים על הכנסת ועל הממשלה בכך שתשבית את  נמל התעופה, תשבית את משרדי הממשלה, ותשב בכנסת ותחייך לכולם. </w:t>
      </w:r>
    </w:p>
    <w:p w14:paraId="2D5BDB43" w14:textId="77777777" w:rsidR="00000000" w:rsidRDefault="00DD00E1">
      <w:pPr>
        <w:pStyle w:val="a0"/>
        <w:rPr>
          <w:rFonts w:hint="cs"/>
          <w:rtl/>
        </w:rPr>
      </w:pPr>
    </w:p>
    <w:p w14:paraId="37F76EFC" w14:textId="77777777" w:rsidR="00000000" w:rsidRDefault="00DD00E1">
      <w:pPr>
        <w:pStyle w:val="af0"/>
        <w:rPr>
          <w:rtl/>
        </w:rPr>
      </w:pPr>
      <w:r>
        <w:rPr>
          <w:rFonts w:hint="eastAsia"/>
          <w:rtl/>
        </w:rPr>
        <w:t>יצחק</w:t>
      </w:r>
      <w:r>
        <w:rPr>
          <w:rtl/>
        </w:rPr>
        <w:t xml:space="preserve"> הרצוג (העבודה-מימד):</w:t>
      </w:r>
    </w:p>
    <w:p w14:paraId="2A6984A0" w14:textId="77777777" w:rsidR="00000000" w:rsidRDefault="00DD00E1">
      <w:pPr>
        <w:pStyle w:val="a0"/>
        <w:rPr>
          <w:rFonts w:hint="cs"/>
          <w:rtl/>
        </w:rPr>
      </w:pPr>
    </w:p>
    <w:p w14:paraId="2D11C81E" w14:textId="77777777" w:rsidR="00000000" w:rsidRDefault="00DD00E1">
      <w:pPr>
        <w:pStyle w:val="a0"/>
        <w:rPr>
          <w:rFonts w:hint="cs"/>
          <w:rtl/>
        </w:rPr>
      </w:pPr>
      <w:r>
        <w:rPr>
          <w:rFonts w:hint="cs"/>
          <w:rtl/>
        </w:rPr>
        <w:t>אתה עולה על הר-הבית.</w:t>
      </w:r>
    </w:p>
    <w:p w14:paraId="1E36E025" w14:textId="77777777" w:rsidR="00000000" w:rsidRDefault="00DD00E1">
      <w:pPr>
        <w:pStyle w:val="a0"/>
        <w:rPr>
          <w:rFonts w:hint="cs"/>
          <w:rtl/>
        </w:rPr>
      </w:pPr>
    </w:p>
    <w:p w14:paraId="3A41BC97" w14:textId="77777777" w:rsidR="00000000" w:rsidRDefault="00DD00E1">
      <w:pPr>
        <w:pStyle w:val="af1"/>
        <w:rPr>
          <w:rtl/>
        </w:rPr>
      </w:pPr>
      <w:r>
        <w:rPr>
          <w:rtl/>
        </w:rPr>
        <w:t>היו"ר ראובן ריבלין:</w:t>
      </w:r>
    </w:p>
    <w:p w14:paraId="06ECBBD5" w14:textId="77777777" w:rsidR="00000000" w:rsidRDefault="00DD00E1">
      <w:pPr>
        <w:pStyle w:val="a0"/>
        <w:rPr>
          <w:rtl/>
        </w:rPr>
      </w:pPr>
    </w:p>
    <w:p w14:paraId="42EE9F17" w14:textId="77777777" w:rsidR="00000000" w:rsidRDefault="00DD00E1">
      <w:pPr>
        <w:pStyle w:val="a0"/>
        <w:rPr>
          <w:rFonts w:hint="cs"/>
          <w:rtl/>
        </w:rPr>
      </w:pPr>
      <w:r>
        <w:rPr>
          <w:rFonts w:hint="cs"/>
          <w:rtl/>
        </w:rPr>
        <w:t>לא לקרוא קריאות ביניים בע</w:t>
      </w:r>
      <w:r>
        <w:rPr>
          <w:rFonts w:hint="cs"/>
          <w:rtl/>
        </w:rPr>
        <w:t>מידה. חבר הכנסת הרצוג, אין לקרוא קריאות ביניים בעמידה.</w:t>
      </w:r>
    </w:p>
    <w:p w14:paraId="5759FE7C" w14:textId="77777777" w:rsidR="00000000" w:rsidRDefault="00DD00E1">
      <w:pPr>
        <w:pStyle w:val="a0"/>
        <w:rPr>
          <w:rFonts w:hint="cs"/>
          <w:rtl/>
        </w:rPr>
      </w:pPr>
    </w:p>
    <w:p w14:paraId="3284BFAD" w14:textId="77777777" w:rsidR="00000000" w:rsidRDefault="00DD00E1">
      <w:pPr>
        <w:pStyle w:val="af0"/>
        <w:rPr>
          <w:rtl/>
        </w:rPr>
      </w:pPr>
      <w:r>
        <w:rPr>
          <w:rFonts w:hint="eastAsia"/>
          <w:rtl/>
        </w:rPr>
        <w:t>יצחק</w:t>
      </w:r>
      <w:r>
        <w:rPr>
          <w:rtl/>
        </w:rPr>
        <w:t xml:space="preserve"> הרצוג (העבודה-מימד):</w:t>
      </w:r>
    </w:p>
    <w:p w14:paraId="29BA2784" w14:textId="77777777" w:rsidR="00000000" w:rsidRDefault="00DD00E1">
      <w:pPr>
        <w:pStyle w:val="a0"/>
        <w:rPr>
          <w:rFonts w:hint="cs"/>
          <w:rtl/>
        </w:rPr>
      </w:pPr>
    </w:p>
    <w:p w14:paraId="658ABA5C" w14:textId="77777777" w:rsidR="00000000" w:rsidRDefault="00DD00E1">
      <w:pPr>
        <w:pStyle w:val="a0"/>
        <w:rPr>
          <w:rFonts w:hint="cs"/>
          <w:rtl/>
        </w:rPr>
      </w:pPr>
      <w:r>
        <w:rPr>
          <w:rFonts w:hint="cs"/>
          <w:rtl/>
        </w:rPr>
        <w:t>אתה עולה על הר-הבית.</w:t>
      </w:r>
    </w:p>
    <w:p w14:paraId="161C393C" w14:textId="77777777" w:rsidR="00000000" w:rsidRDefault="00DD00E1">
      <w:pPr>
        <w:pStyle w:val="a0"/>
        <w:rPr>
          <w:rFonts w:hint="cs"/>
          <w:rtl/>
        </w:rPr>
      </w:pPr>
    </w:p>
    <w:p w14:paraId="53CC7628" w14:textId="77777777" w:rsidR="00000000" w:rsidRDefault="00DD00E1">
      <w:pPr>
        <w:pStyle w:val="af1"/>
        <w:rPr>
          <w:rtl/>
        </w:rPr>
      </w:pPr>
      <w:r>
        <w:rPr>
          <w:rtl/>
        </w:rPr>
        <w:t>היו"ר ראובן ריבלין:</w:t>
      </w:r>
    </w:p>
    <w:p w14:paraId="65DDC1AF" w14:textId="77777777" w:rsidR="00000000" w:rsidRDefault="00DD00E1">
      <w:pPr>
        <w:pStyle w:val="a0"/>
        <w:rPr>
          <w:rtl/>
        </w:rPr>
      </w:pPr>
    </w:p>
    <w:p w14:paraId="075C38A9" w14:textId="77777777" w:rsidR="00000000" w:rsidRDefault="00DD00E1">
      <w:pPr>
        <w:pStyle w:val="a0"/>
        <w:rPr>
          <w:rFonts w:hint="cs"/>
          <w:rtl/>
        </w:rPr>
      </w:pPr>
      <w:r>
        <w:rPr>
          <w:rFonts w:hint="cs"/>
          <w:rtl/>
        </w:rPr>
        <w:t>חבר הכנסת הרצוג, לשבת.</w:t>
      </w:r>
    </w:p>
    <w:p w14:paraId="77F655F3" w14:textId="77777777" w:rsidR="00000000" w:rsidRDefault="00DD00E1">
      <w:pPr>
        <w:pStyle w:val="a0"/>
        <w:rPr>
          <w:rFonts w:hint="cs"/>
          <w:rtl/>
        </w:rPr>
      </w:pPr>
    </w:p>
    <w:p w14:paraId="404C5213" w14:textId="77777777" w:rsidR="00000000" w:rsidRDefault="00DD00E1">
      <w:pPr>
        <w:pStyle w:val="af0"/>
        <w:rPr>
          <w:rtl/>
        </w:rPr>
      </w:pPr>
      <w:r>
        <w:rPr>
          <w:rFonts w:hint="eastAsia"/>
          <w:rtl/>
        </w:rPr>
        <w:t>יצחק</w:t>
      </w:r>
      <w:r>
        <w:rPr>
          <w:rtl/>
        </w:rPr>
        <w:t xml:space="preserve"> הרצוג (העבודה-מימד):</w:t>
      </w:r>
    </w:p>
    <w:p w14:paraId="4AF5740D" w14:textId="77777777" w:rsidR="00000000" w:rsidRDefault="00DD00E1">
      <w:pPr>
        <w:pStyle w:val="a0"/>
        <w:rPr>
          <w:rFonts w:hint="cs"/>
          <w:rtl/>
        </w:rPr>
      </w:pPr>
    </w:p>
    <w:p w14:paraId="4571E5B2" w14:textId="77777777" w:rsidR="00000000" w:rsidRDefault="00DD00E1">
      <w:pPr>
        <w:pStyle w:val="a0"/>
        <w:rPr>
          <w:rFonts w:hint="cs"/>
          <w:rtl/>
        </w:rPr>
      </w:pPr>
      <w:r>
        <w:rPr>
          <w:rFonts w:hint="cs"/>
          <w:rtl/>
        </w:rPr>
        <w:t>אתה עולה על הר-הבית.</w:t>
      </w:r>
    </w:p>
    <w:p w14:paraId="3D85C8BD" w14:textId="77777777" w:rsidR="00000000" w:rsidRDefault="00DD00E1">
      <w:pPr>
        <w:pStyle w:val="a0"/>
        <w:rPr>
          <w:rFonts w:hint="cs"/>
          <w:rtl/>
        </w:rPr>
      </w:pPr>
    </w:p>
    <w:p w14:paraId="5072C3CA" w14:textId="77777777" w:rsidR="00000000" w:rsidRDefault="00DD00E1">
      <w:pPr>
        <w:pStyle w:val="af1"/>
        <w:rPr>
          <w:rtl/>
        </w:rPr>
      </w:pPr>
      <w:r>
        <w:rPr>
          <w:rtl/>
        </w:rPr>
        <w:t>היו"ר ראובן ריבלין:</w:t>
      </w:r>
    </w:p>
    <w:p w14:paraId="5DCE0103" w14:textId="77777777" w:rsidR="00000000" w:rsidRDefault="00DD00E1">
      <w:pPr>
        <w:pStyle w:val="a0"/>
        <w:rPr>
          <w:rtl/>
        </w:rPr>
      </w:pPr>
    </w:p>
    <w:p w14:paraId="4309A7C2" w14:textId="77777777" w:rsidR="00000000" w:rsidRDefault="00DD00E1">
      <w:pPr>
        <w:pStyle w:val="a0"/>
        <w:rPr>
          <w:rFonts w:hint="cs"/>
          <w:rtl/>
        </w:rPr>
      </w:pPr>
      <w:r>
        <w:rPr>
          <w:rFonts w:hint="cs"/>
          <w:rtl/>
        </w:rPr>
        <w:t>חבר הכנסת הרצוג, אדוני לא הבין? לא א</w:t>
      </w:r>
      <w:r>
        <w:rPr>
          <w:rFonts w:hint="cs"/>
          <w:rtl/>
        </w:rPr>
        <w:t xml:space="preserve">מרתי לא לקרוא ביניים, אמרתי לשבת. </w:t>
      </w:r>
    </w:p>
    <w:p w14:paraId="647584E2" w14:textId="77777777" w:rsidR="00000000" w:rsidRDefault="00DD00E1">
      <w:pPr>
        <w:pStyle w:val="a0"/>
        <w:rPr>
          <w:rFonts w:hint="cs"/>
          <w:rtl/>
        </w:rPr>
      </w:pPr>
    </w:p>
    <w:p w14:paraId="0B77AFEA" w14:textId="77777777" w:rsidR="00000000" w:rsidRDefault="00DD00E1">
      <w:pPr>
        <w:pStyle w:val="af0"/>
        <w:rPr>
          <w:rtl/>
        </w:rPr>
      </w:pPr>
      <w:r>
        <w:rPr>
          <w:rFonts w:hint="eastAsia"/>
          <w:rtl/>
        </w:rPr>
        <w:t>רוחמה</w:t>
      </w:r>
      <w:r>
        <w:rPr>
          <w:rtl/>
        </w:rPr>
        <w:t xml:space="preserve"> אברהם (הליכוד):</w:t>
      </w:r>
    </w:p>
    <w:p w14:paraId="09A4675F" w14:textId="77777777" w:rsidR="00000000" w:rsidRDefault="00DD00E1">
      <w:pPr>
        <w:pStyle w:val="a0"/>
        <w:rPr>
          <w:rFonts w:hint="cs"/>
          <w:rtl/>
        </w:rPr>
      </w:pPr>
    </w:p>
    <w:p w14:paraId="031E664E" w14:textId="77777777" w:rsidR="00000000" w:rsidRDefault="00DD00E1">
      <w:pPr>
        <w:pStyle w:val="a0"/>
        <w:rPr>
          <w:rFonts w:hint="cs"/>
          <w:rtl/>
        </w:rPr>
      </w:pPr>
      <w:r>
        <w:rPr>
          <w:rFonts w:hint="cs"/>
          <w:rtl/>
        </w:rPr>
        <w:t xml:space="preserve">מותר לו לעלות  להר-הבית אם הוא רוצה. </w:t>
      </w:r>
    </w:p>
    <w:p w14:paraId="40477A0E" w14:textId="77777777" w:rsidR="00000000" w:rsidRDefault="00DD00E1">
      <w:pPr>
        <w:pStyle w:val="a0"/>
        <w:rPr>
          <w:rFonts w:hint="cs"/>
          <w:rtl/>
        </w:rPr>
      </w:pPr>
    </w:p>
    <w:p w14:paraId="11223C04" w14:textId="77777777" w:rsidR="00000000" w:rsidRDefault="00DD00E1">
      <w:pPr>
        <w:pStyle w:val="-"/>
        <w:rPr>
          <w:rtl/>
        </w:rPr>
      </w:pPr>
      <w:bookmarkStart w:id="63" w:name="FS000001040T22_10_2003_12_33_46C"/>
      <w:bookmarkEnd w:id="63"/>
      <w:r>
        <w:rPr>
          <w:rtl/>
        </w:rPr>
        <w:t>יחיאל חזן (הליכוד):</w:t>
      </w:r>
    </w:p>
    <w:p w14:paraId="69651029" w14:textId="77777777" w:rsidR="00000000" w:rsidRDefault="00DD00E1">
      <w:pPr>
        <w:pStyle w:val="a0"/>
        <w:rPr>
          <w:rtl/>
        </w:rPr>
      </w:pPr>
    </w:p>
    <w:p w14:paraId="6529E343" w14:textId="77777777" w:rsidR="00000000" w:rsidRDefault="00DD00E1">
      <w:pPr>
        <w:pStyle w:val="a0"/>
        <w:rPr>
          <w:rFonts w:hint="cs"/>
          <w:rtl/>
        </w:rPr>
      </w:pPr>
      <w:r>
        <w:rPr>
          <w:rFonts w:hint="cs"/>
          <w:rtl/>
        </w:rPr>
        <w:t>ההסתדרות נמצאת בקשיים כלכליים קשים. אני מציע שתקדיש את מלוא זמנך לשיקומה לטובת העובדים, ולא לקידום של פוליטיקה. אתה נבחרת לכנסת רק מפני ש</w:t>
      </w:r>
      <w:r>
        <w:rPr>
          <w:rFonts w:hint="cs"/>
          <w:rtl/>
        </w:rPr>
        <w:t xml:space="preserve">הובלת את כל נציגי העובדים. אתה באת והצעת לעם שאתה תדאג לכל העובדים. אני מציע לך שבאמת תפעל לחיזוקה של ההסתדרות, תפעל לכך שלא יפטרו את העובדים של ההסתדרות. </w:t>
      </w:r>
    </w:p>
    <w:p w14:paraId="13007089" w14:textId="77777777" w:rsidR="00000000" w:rsidRDefault="00DD00E1">
      <w:pPr>
        <w:pStyle w:val="a0"/>
        <w:rPr>
          <w:rFonts w:hint="cs"/>
          <w:rtl/>
        </w:rPr>
      </w:pPr>
    </w:p>
    <w:p w14:paraId="12EA0087" w14:textId="77777777" w:rsidR="00000000" w:rsidRDefault="00DD00E1">
      <w:pPr>
        <w:pStyle w:val="a0"/>
        <w:rPr>
          <w:rFonts w:hint="cs"/>
          <w:rtl/>
        </w:rPr>
      </w:pPr>
      <w:r>
        <w:rPr>
          <w:rFonts w:hint="cs"/>
          <w:rtl/>
        </w:rPr>
        <w:t>כפל התפקידים צריך לעבור ולחלוף מהכנסת, כיוון שאם אנחנו מדברים ביושר ציבורי, ויש לנו אינטגריטי, אז צ</w:t>
      </w:r>
      <w:r>
        <w:rPr>
          <w:rFonts w:hint="cs"/>
          <w:rtl/>
        </w:rPr>
        <w:t xml:space="preserve">ריך לומר את האמת, שכאשר אתה משמש כחבר כנסת אין זמן לפעול, אין זמן לטפל בנושאים שלא קשורים לכנסת. </w:t>
      </w:r>
    </w:p>
    <w:p w14:paraId="3622FCD5" w14:textId="77777777" w:rsidR="00000000" w:rsidRDefault="00DD00E1">
      <w:pPr>
        <w:pStyle w:val="a0"/>
        <w:rPr>
          <w:rFonts w:hint="cs"/>
          <w:rtl/>
        </w:rPr>
      </w:pPr>
    </w:p>
    <w:p w14:paraId="774A3D49" w14:textId="77777777" w:rsidR="00000000" w:rsidRDefault="00DD00E1">
      <w:pPr>
        <w:pStyle w:val="a0"/>
        <w:rPr>
          <w:rFonts w:hint="cs"/>
          <w:rtl/>
        </w:rPr>
      </w:pPr>
      <w:r>
        <w:rPr>
          <w:rFonts w:hint="cs"/>
          <w:rtl/>
        </w:rPr>
        <w:t>אני מבקש מחברי הכנסת שישקלו בכובד ראש ויחשבו פעם נוספת, שבאמת אין צורך שנכהן בכפל תפקידים. אני באמת חושב שצריך לשנות את הדבר הזה. יכול להיות שיש פה פריווילגי</w:t>
      </w:r>
      <w:r>
        <w:rPr>
          <w:rFonts w:hint="cs"/>
          <w:rtl/>
        </w:rPr>
        <w:t xml:space="preserve">ה שנמשכה כמה קדנציות, אבל אנחנו צריכים להגיד לזה די. כולי תקווה שכאשר נצביע על החוק גם נקבל אותו. תודה רבה. </w:t>
      </w:r>
    </w:p>
    <w:p w14:paraId="761E056A" w14:textId="77777777" w:rsidR="00000000" w:rsidRDefault="00DD00E1">
      <w:pPr>
        <w:pStyle w:val="a0"/>
        <w:rPr>
          <w:rFonts w:hint="cs"/>
          <w:rtl/>
        </w:rPr>
      </w:pPr>
    </w:p>
    <w:p w14:paraId="78C2A2EC" w14:textId="77777777" w:rsidR="00000000" w:rsidRDefault="00DD00E1">
      <w:pPr>
        <w:pStyle w:val="af1"/>
        <w:rPr>
          <w:rtl/>
        </w:rPr>
      </w:pPr>
      <w:r>
        <w:rPr>
          <w:rtl/>
        </w:rPr>
        <w:t>היו"ר ראובן ריבלין:</w:t>
      </w:r>
    </w:p>
    <w:p w14:paraId="5DF13BD5" w14:textId="77777777" w:rsidR="00000000" w:rsidRDefault="00DD00E1">
      <w:pPr>
        <w:pStyle w:val="a0"/>
        <w:rPr>
          <w:rtl/>
        </w:rPr>
      </w:pPr>
    </w:p>
    <w:p w14:paraId="0A913D37" w14:textId="77777777" w:rsidR="00000000" w:rsidRDefault="00DD00E1">
      <w:pPr>
        <w:pStyle w:val="a0"/>
        <w:rPr>
          <w:rFonts w:hint="cs"/>
          <w:rtl/>
        </w:rPr>
      </w:pPr>
      <w:r>
        <w:rPr>
          <w:rFonts w:hint="cs"/>
          <w:rtl/>
        </w:rPr>
        <w:t xml:space="preserve">תודה לחבר הכנסת חזן. כבוד שר הפנים ישיב על כל שלוש ההצעות. </w:t>
      </w:r>
    </w:p>
    <w:p w14:paraId="00E60A80" w14:textId="77777777" w:rsidR="00000000" w:rsidRDefault="00DD00E1">
      <w:pPr>
        <w:pStyle w:val="a0"/>
        <w:rPr>
          <w:rFonts w:hint="cs"/>
          <w:rtl/>
        </w:rPr>
      </w:pPr>
    </w:p>
    <w:p w14:paraId="142D87BA" w14:textId="77777777" w:rsidR="00000000" w:rsidRDefault="00DD00E1">
      <w:pPr>
        <w:pStyle w:val="a"/>
        <w:rPr>
          <w:rtl/>
        </w:rPr>
      </w:pPr>
      <w:bookmarkStart w:id="64" w:name="FS000000519T22_10_2003_12_12_25"/>
      <w:bookmarkStart w:id="65" w:name="_Toc67028536"/>
      <w:bookmarkEnd w:id="64"/>
      <w:r>
        <w:rPr>
          <w:rFonts w:hint="eastAsia"/>
          <w:rtl/>
        </w:rPr>
        <w:t>שר</w:t>
      </w:r>
      <w:r>
        <w:rPr>
          <w:rtl/>
        </w:rPr>
        <w:t xml:space="preserve"> הפנים אברהם פורז:</w:t>
      </w:r>
      <w:bookmarkEnd w:id="65"/>
    </w:p>
    <w:p w14:paraId="31BC9907" w14:textId="77777777" w:rsidR="00000000" w:rsidRDefault="00DD00E1">
      <w:pPr>
        <w:pStyle w:val="a0"/>
        <w:rPr>
          <w:rFonts w:hint="cs"/>
          <w:rtl/>
        </w:rPr>
      </w:pPr>
    </w:p>
    <w:p w14:paraId="2B477833" w14:textId="77777777" w:rsidR="00000000" w:rsidRDefault="00DD00E1">
      <w:pPr>
        <w:pStyle w:val="a0"/>
        <w:rPr>
          <w:rFonts w:hint="cs"/>
          <w:rtl/>
        </w:rPr>
      </w:pPr>
      <w:r>
        <w:rPr>
          <w:rFonts w:hint="cs"/>
          <w:rtl/>
        </w:rPr>
        <w:t>אדוני היושב-ראש, חברי הכנסת, ועדת השרים לע</w:t>
      </w:r>
      <w:r>
        <w:rPr>
          <w:rFonts w:hint="cs"/>
          <w:rtl/>
        </w:rPr>
        <w:t xml:space="preserve">נייני חקיקה החליטה, כנהוג בכנסת, שבנושאים הקשורים לעבודת חברי הכנסת וזכויות חבריה לא ננקוט עמדה. </w:t>
      </w:r>
    </w:p>
    <w:p w14:paraId="6FDB05C4" w14:textId="77777777" w:rsidR="00000000" w:rsidRDefault="00DD00E1">
      <w:pPr>
        <w:pStyle w:val="a0"/>
        <w:rPr>
          <w:rFonts w:hint="cs"/>
          <w:rtl/>
        </w:rPr>
      </w:pPr>
    </w:p>
    <w:p w14:paraId="40793277" w14:textId="77777777" w:rsidR="00000000" w:rsidRDefault="00DD00E1">
      <w:pPr>
        <w:pStyle w:val="a0"/>
        <w:rPr>
          <w:rFonts w:hint="cs"/>
          <w:rtl/>
        </w:rPr>
      </w:pPr>
      <w:r>
        <w:rPr>
          <w:rFonts w:hint="cs"/>
          <w:rtl/>
        </w:rPr>
        <w:t>אולם, משעליתי על הדוכן לא אסתפק בתשובה הקצרה והלקונית הזאת ואומר לכם גם מה דעתי. השאלה, אם לחבר כנסת או חבר פרלמנט יש זכות לעיסוק נוסף היא שאלה מעניינת. יש ה</w:t>
      </w:r>
      <w:r>
        <w:rPr>
          <w:rFonts w:hint="cs"/>
          <w:rtl/>
        </w:rPr>
        <w:t xml:space="preserve">רבה מאוד פרלמנטים בעולם שהחבר בהם יכול לעסוק בעיסוק נוסף, ולו היתה דעתי נשמעת, גם הייתי מציע שהכנסת תנהג באותה דרך. </w:t>
      </w:r>
    </w:p>
    <w:p w14:paraId="0491E403" w14:textId="77777777" w:rsidR="00000000" w:rsidRDefault="00DD00E1">
      <w:pPr>
        <w:pStyle w:val="a0"/>
        <w:rPr>
          <w:rFonts w:hint="cs"/>
          <w:rtl/>
        </w:rPr>
      </w:pPr>
    </w:p>
    <w:p w14:paraId="6BE50654" w14:textId="77777777" w:rsidR="00000000" w:rsidRDefault="00DD00E1">
      <w:pPr>
        <w:pStyle w:val="af0"/>
        <w:rPr>
          <w:rtl/>
        </w:rPr>
      </w:pPr>
      <w:r>
        <w:rPr>
          <w:rFonts w:hint="eastAsia"/>
          <w:rtl/>
        </w:rPr>
        <w:t>רוני</w:t>
      </w:r>
      <w:r>
        <w:rPr>
          <w:rtl/>
        </w:rPr>
        <w:t xml:space="preserve"> בר-און (הליכוד):</w:t>
      </w:r>
    </w:p>
    <w:p w14:paraId="4C30AA0B" w14:textId="77777777" w:rsidR="00000000" w:rsidRDefault="00DD00E1">
      <w:pPr>
        <w:pStyle w:val="a0"/>
        <w:rPr>
          <w:rFonts w:hint="cs"/>
          <w:rtl/>
        </w:rPr>
      </w:pPr>
    </w:p>
    <w:p w14:paraId="01F846A2" w14:textId="77777777" w:rsidR="00000000" w:rsidRDefault="00DD00E1">
      <w:pPr>
        <w:pStyle w:val="a0"/>
        <w:rPr>
          <w:rFonts w:hint="cs"/>
          <w:rtl/>
        </w:rPr>
      </w:pPr>
      <w:r>
        <w:rPr>
          <w:rFonts w:hint="cs"/>
          <w:rtl/>
        </w:rPr>
        <w:t>גם כשיש ניגוד אינטרסים?</w:t>
      </w:r>
    </w:p>
    <w:p w14:paraId="2CBA7824" w14:textId="77777777" w:rsidR="00000000" w:rsidRDefault="00DD00E1">
      <w:pPr>
        <w:pStyle w:val="a0"/>
        <w:rPr>
          <w:rFonts w:hint="cs"/>
          <w:rtl/>
        </w:rPr>
      </w:pPr>
    </w:p>
    <w:p w14:paraId="089FB4E8" w14:textId="77777777" w:rsidR="00000000" w:rsidRDefault="00DD00E1">
      <w:pPr>
        <w:pStyle w:val="-"/>
        <w:rPr>
          <w:rtl/>
        </w:rPr>
      </w:pPr>
      <w:bookmarkStart w:id="66" w:name="FS000000519T22_10_2003_12_16_41C"/>
      <w:bookmarkEnd w:id="66"/>
      <w:r>
        <w:rPr>
          <w:rtl/>
        </w:rPr>
        <w:t>שר הפנים אברהם פורז:</w:t>
      </w:r>
    </w:p>
    <w:p w14:paraId="71EBD8C2" w14:textId="77777777" w:rsidR="00000000" w:rsidRDefault="00DD00E1">
      <w:pPr>
        <w:pStyle w:val="a0"/>
        <w:rPr>
          <w:rtl/>
        </w:rPr>
      </w:pPr>
    </w:p>
    <w:p w14:paraId="7FE77851" w14:textId="77777777" w:rsidR="00000000" w:rsidRDefault="00DD00E1">
      <w:pPr>
        <w:pStyle w:val="a0"/>
        <w:rPr>
          <w:rFonts w:hint="cs"/>
          <w:rtl/>
        </w:rPr>
      </w:pPr>
      <w:r>
        <w:rPr>
          <w:rFonts w:hint="cs"/>
          <w:rtl/>
        </w:rPr>
        <w:t xml:space="preserve">לא. </w:t>
      </w:r>
    </w:p>
    <w:p w14:paraId="6DFFC6B7" w14:textId="77777777" w:rsidR="00000000" w:rsidRDefault="00DD00E1">
      <w:pPr>
        <w:pStyle w:val="a0"/>
        <w:rPr>
          <w:rFonts w:hint="cs"/>
          <w:rtl/>
        </w:rPr>
      </w:pPr>
    </w:p>
    <w:p w14:paraId="08774E19" w14:textId="77777777" w:rsidR="00000000" w:rsidRDefault="00DD00E1">
      <w:pPr>
        <w:pStyle w:val="af1"/>
        <w:rPr>
          <w:rtl/>
        </w:rPr>
      </w:pPr>
      <w:r>
        <w:rPr>
          <w:rtl/>
        </w:rPr>
        <w:t>היו"ר ראובן ריבלין:</w:t>
      </w:r>
    </w:p>
    <w:p w14:paraId="63FBD30C" w14:textId="77777777" w:rsidR="00000000" w:rsidRDefault="00DD00E1">
      <w:pPr>
        <w:pStyle w:val="a0"/>
        <w:rPr>
          <w:rtl/>
        </w:rPr>
      </w:pPr>
    </w:p>
    <w:p w14:paraId="4EDC5584" w14:textId="77777777" w:rsidR="00000000" w:rsidRDefault="00DD00E1">
      <w:pPr>
        <w:pStyle w:val="a0"/>
        <w:rPr>
          <w:rFonts w:hint="cs"/>
          <w:rtl/>
        </w:rPr>
      </w:pPr>
      <w:r>
        <w:rPr>
          <w:rFonts w:hint="cs"/>
          <w:rtl/>
        </w:rPr>
        <w:t>הוא אמר שהוא נגד עיסוק נוסף.</w:t>
      </w:r>
    </w:p>
    <w:p w14:paraId="75C980D7" w14:textId="77777777" w:rsidR="00000000" w:rsidRDefault="00DD00E1">
      <w:pPr>
        <w:pStyle w:val="a0"/>
        <w:rPr>
          <w:rFonts w:hint="cs"/>
          <w:rtl/>
        </w:rPr>
      </w:pPr>
    </w:p>
    <w:p w14:paraId="4E60BAC8" w14:textId="77777777" w:rsidR="00000000" w:rsidRDefault="00DD00E1">
      <w:pPr>
        <w:pStyle w:val="-"/>
        <w:rPr>
          <w:rtl/>
        </w:rPr>
      </w:pPr>
      <w:bookmarkStart w:id="67" w:name="FS000000519T22_10_2003_12_17_01C"/>
      <w:bookmarkEnd w:id="67"/>
      <w:r>
        <w:rPr>
          <w:rtl/>
        </w:rPr>
        <w:t>שר הפנים אב</w:t>
      </w:r>
      <w:r>
        <w:rPr>
          <w:rtl/>
        </w:rPr>
        <w:t>רהם פורז:</w:t>
      </w:r>
    </w:p>
    <w:p w14:paraId="6FEA5C1A" w14:textId="77777777" w:rsidR="00000000" w:rsidRDefault="00DD00E1">
      <w:pPr>
        <w:pStyle w:val="a0"/>
        <w:rPr>
          <w:rtl/>
        </w:rPr>
      </w:pPr>
    </w:p>
    <w:p w14:paraId="0CDC3C4C" w14:textId="77777777" w:rsidR="00000000" w:rsidRDefault="00DD00E1">
      <w:pPr>
        <w:pStyle w:val="a0"/>
        <w:rPr>
          <w:rFonts w:hint="cs"/>
          <w:rtl/>
        </w:rPr>
      </w:pPr>
      <w:r>
        <w:rPr>
          <w:rFonts w:hint="cs"/>
          <w:rtl/>
        </w:rPr>
        <w:t xml:space="preserve">לפני שנחקק החוק על איסור טוטלי, היו סייגים לעיסוק נוסף של חבר הכנסת. למשל, הוא לא יכול היה להשתכר מעיסוקו הנוסף יותר מ-50% משכרו כחבר הכנסת - - </w:t>
      </w:r>
    </w:p>
    <w:p w14:paraId="7801E3FB" w14:textId="77777777" w:rsidR="00000000" w:rsidRDefault="00DD00E1">
      <w:pPr>
        <w:pStyle w:val="a0"/>
        <w:rPr>
          <w:rFonts w:hint="cs"/>
          <w:rtl/>
        </w:rPr>
      </w:pPr>
    </w:p>
    <w:p w14:paraId="7B94131C" w14:textId="77777777" w:rsidR="00000000" w:rsidRDefault="00DD00E1">
      <w:pPr>
        <w:pStyle w:val="af1"/>
        <w:rPr>
          <w:rtl/>
        </w:rPr>
      </w:pPr>
      <w:r>
        <w:rPr>
          <w:rtl/>
        </w:rPr>
        <w:t>היו"ר ראובן ריבלין:</w:t>
      </w:r>
    </w:p>
    <w:p w14:paraId="7AAE0DFB" w14:textId="77777777" w:rsidR="00000000" w:rsidRDefault="00DD00E1">
      <w:pPr>
        <w:pStyle w:val="a0"/>
        <w:rPr>
          <w:rtl/>
        </w:rPr>
      </w:pPr>
    </w:p>
    <w:p w14:paraId="025B5D49" w14:textId="77777777" w:rsidR="00000000" w:rsidRDefault="00DD00E1">
      <w:pPr>
        <w:pStyle w:val="a0"/>
        <w:rPr>
          <w:rFonts w:hint="cs"/>
          <w:rtl/>
        </w:rPr>
      </w:pPr>
      <w:r>
        <w:rPr>
          <w:rFonts w:hint="cs"/>
          <w:rtl/>
        </w:rPr>
        <w:t xml:space="preserve">גם היתה התפתחות, בהתחלה היה מותר לו הכול. </w:t>
      </w:r>
    </w:p>
    <w:p w14:paraId="061659D1" w14:textId="77777777" w:rsidR="00000000" w:rsidRDefault="00DD00E1">
      <w:pPr>
        <w:pStyle w:val="a0"/>
        <w:rPr>
          <w:rFonts w:hint="cs"/>
          <w:rtl/>
        </w:rPr>
      </w:pPr>
    </w:p>
    <w:p w14:paraId="2280656C" w14:textId="77777777" w:rsidR="00000000" w:rsidRDefault="00DD00E1">
      <w:pPr>
        <w:pStyle w:val="-"/>
        <w:rPr>
          <w:rtl/>
        </w:rPr>
      </w:pPr>
      <w:bookmarkStart w:id="68" w:name="FS000000519T22_10_2003_12_18_08C"/>
      <w:bookmarkEnd w:id="68"/>
      <w:r>
        <w:rPr>
          <w:rtl/>
        </w:rPr>
        <w:t>שר הפנים אברהם פורז:</w:t>
      </w:r>
    </w:p>
    <w:p w14:paraId="32BF9713" w14:textId="77777777" w:rsidR="00000000" w:rsidRDefault="00DD00E1">
      <w:pPr>
        <w:pStyle w:val="a0"/>
        <w:rPr>
          <w:rtl/>
        </w:rPr>
      </w:pPr>
    </w:p>
    <w:p w14:paraId="7B137CFE" w14:textId="77777777" w:rsidR="00000000" w:rsidRDefault="00DD00E1">
      <w:pPr>
        <w:pStyle w:val="a0"/>
        <w:rPr>
          <w:rFonts w:hint="cs"/>
          <w:rtl/>
        </w:rPr>
      </w:pPr>
      <w:r>
        <w:rPr>
          <w:rFonts w:hint="cs"/>
          <w:rtl/>
        </w:rPr>
        <w:t>- - אסור היה</w:t>
      </w:r>
      <w:r>
        <w:rPr>
          <w:rFonts w:hint="cs"/>
          <w:rtl/>
        </w:rPr>
        <w:t xml:space="preserve"> לו לייצג  מוסדות ציבור, אסור היה לו לעשות שום דבר שיש בו ניגוד עניינים. אבל מה היה קורה אילו אתה, בתור עורך-דין,  היית עורך למישהו צוואה בתור עיסוק נוסף - - -</w:t>
      </w:r>
    </w:p>
    <w:p w14:paraId="35AF109A" w14:textId="77777777" w:rsidR="00000000" w:rsidRDefault="00DD00E1">
      <w:pPr>
        <w:pStyle w:val="a0"/>
        <w:rPr>
          <w:rFonts w:hint="cs"/>
          <w:rtl/>
        </w:rPr>
      </w:pPr>
    </w:p>
    <w:p w14:paraId="181CAA9B" w14:textId="77777777" w:rsidR="00000000" w:rsidRDefault="00DD00E1">
      <w:pPr>
        <w:pStyle w:val="af0"/>
        <w:rPr>
          <w:rtl/>
        </w:rPr>
      </w:pPr>
      <w:r>
        <w:rPr>
          <w:rFonts w:hint="eastAsia"/>
          <w:rtl/>
        </w:rPr>
        <w:t>רוני</w:t>
      </w:r>
      <w:r>
        <w:rPr>
          <w:rtl/>
        </w:rPr>
        <w:t xml:space="preserve"> בר-און (הליכוד):</w:t>
      </w:r>
    </w:p>
    <w:p w14:paraId="1EC9BACD" w14:textId="77777777" w:rsidR="00000000" w:rsidRDefault="00DD00E1">
      <w:pPr>
        <w:pStyle w:val="a0"/>
        <w:rPr>
          <w:rFonts w:hint="cs"/>
          <w:rtl/>
        </w:rPr>
      </w:pPr>
    </w:p>
    <w:p w14:paraId="3C1010AE" w14:textId="77777777" w:rsidR="00000000" w:rsidRDefault="00DD00E1">
      <w:pPr>
        <w:pStyle w:val="a0"/>
        <w:rPr>
          <w:rFonts w:hint="cs"/>
          <w:rtl/>
        </w:rPr>
      </w:pPr>
      <w:r>
        <w:rPr>
          <w:rFonts w:hint="cs"/>
          <w:rtl/>
        </w:rPr>
        <w:t xml:space="preserve">- - - </w:t>
      </w:r>
    </w:p>
    <w:p w14:paraId="4F5CC49E" w14:textId="77777777" w:rsidR="00000000" w:rsidRDefault="00DD00E1">
      <w:pPr>
        <w:pStyle w:val="a0"/>
        <w:rPr>
          <w:rFonts w:hint="cs"/>
          <w:rtl/>
        </w:rPr>
      </w:pPr>
    </w:p>
    <w:p w14:paraId="34EFC055" w14:textId="77777777" w:rsidR="00000000" w:rsidRDefault="00DD00E1">
      <w:pPr>
        <w:pStyle w:val="-"/>
        <w:rPr>
          <w:rtl/>
        </w:rPr>
      </w:pPr>
      <w:bookmarkStart w:id="69" w:name="FS000000519T22_10_2003_12_19_18C"/>
      <w:bookmarkEnd w:id="69"/>
      <w:r>
        <w:rPr>
          <w:rtl/>
        </w:rPr>
        <w:t>שר הפנים אברהם פורז:</w:t>
      </w:r>
    </w:p>
    <w:p w14:paraId="6CB25C09" w14:textId="77777777" w:rsidR="00000000" w:rsidRDefault="00DD00E1">
      <w:pPr>
        <w:pStyle w:val="a0"/>
        <w:rPr>
          <w:rtl/>
        </w:rPr>
      </w:pPr>
    </w:p>
    <w:p w14:paraId="1181B956" w14:textId="77777777" w:rsidR="00000000" w:rsidRDefault="00DD00E1">
      <w:pPr>
        <w:pStyle w:val="a0"/>
        <w:rPr>
          <w:rFonts w:hint="cs"/>
          <w:rtl/>
        </w:rPr>
      </w:pPr>
      <w:r>
        <w:rPr>
          <w:rFonts w:hint="cs"/>
          <w:rtl/>
        </w:rPr>
        <w:t>תראה, אין עיזבון. חבל לעשות צוואה, אין רכו</w:t>
      </w:r>
      <w:r>
        <w:rPr>
          <w:rFonts w:hint="cs"/>
          <w:rtl/>
        </w:rPr>
        <w:t xml:space="preserve">ש. יש צו ירושה ואין מה לחלק. חובות.  </w:t>
      </w:r>
    </w:p>
    <w:p w14:paraId="38AFD9A8" w14:textId="77777777" w:rsidR="00000000" w:rsidRDefault="00DD00E1">
      <w:pPr>
        <w:pStyle w:val="a0"/>
        <w:rPr>
          <w:rFonts w:hint="cs"/>
          <w:rtl/>
        </w:rPr>
      </w:pPr>
    </w:p>
    <w:p w14:paraId="4D3DCB76" w14:textId="77777777" w:rsidR="00000000" w:rsidRDefault="00DD00E1">
      <w:pPr>
        <w:pStyle w:val="a0"/>
        <w:rPr>
          <w:rFonts w:hint="cs"/>
          <w:rtl/>
        </w:rPr>
      </w:pPr>
      <w:r>
        <w:rPr>
          <w:rFonts w:hint="cs"/>
          <w:rtl/>
        </w:rPr>
        <w:t>זאת היתה דעתי. אולם הכנסת הקימה ועדה בראשות מי שהיה אז דיקן הפקולטה למשפטים של אוניברסיטת תל-אביב, פרופסור אריאל רוזן-צבי, והוועדה הגישה המלצות האוסרות לחלוטין עיסוק נוסף של חברי הכנסת. לא זו בלבד, אלא שהוועדה שקלה אם</w:t>
      </w:r>
      <w:r>
        <w:rPr>
          <w:rFonts w:hint="cs"/>
          <w:rtl/>
        </w:rPr>
        <w:t xml:space="preserve"> להתיר למי שהוא חבר הכנסת להיות בהתנדבות ראש רשות מקומית, וגם על כך ניתנה תשובה שלילית. כתוצאה מזה קבוצה גדולה מאוד של חברי הכנסת, שבאותה עת כיהנו כראשי רשויות מקומיות, נאלצו לסיים את הקדנציה ולא להציג מועמדות לקדנציה נוספת. אני חושב שבתקופה ההיא היו פה כע</w:t>
      </w:r>
      <w:r>
        <w:rPr>
          <w:rFonts w:hint="cs"/>
          <w:rtl/>
        </w:rPr>
        <w:t xml:space="preserve">שרה, אולי קצת פחות, שהיו ראשי רשויות מקומיות. </w:t>
      </w:r>
    </w:p>
    <w:p w14:paraId="56B34801" w14:textId="77777777" w:rsidR="00000000" w:rsidRDefault="00DD00E1">
      <w:pPr>
        <w:pStyle w:val="a0"/>
        <w:rPr>
          <w:rFonts w:hint="cs"/>
          <w:rtl/>
        </w:rPr>
      </w:pPr>
    </w:p>
    <w:p w14:paraId="36DE3BE9" w14:textId="77777777" w:rsidR="00000000" w:rsidRDefault="00DD00E1">
      <w:pPr>
        <w:pStyle w:val="af1"/>
        <w:rPr>
          <w:rtl/>
        </w:rPr>
      </w:pPr>
      <w:r>
        <w:rPr>
          <w:rtl/>
        </w:rPr>
        <w:t>היו"ר ראובן ריבלין:</w:t>
      </w:r>
    </w:p>
    <w:p w14:paraId="06AD228E" w14:textId="77777777" w:rsidR="00000000" w:rsidRDefault="00DD00E1">
      <w:pPr>
        <w:pStyle w:val="a0"/>
        <w:rPr>
          <w:rtl/>
        </w:rPr>
      </w:pPr>
    </w:p>
    <w:p w14:paraId="3B134AF2" w14:textId="77777777" w:rsidR="00000000" w:rsidRDefault="00DD00E1">
      <w:pPr>
        <w:pStyle w:val="a0"/>
        <w:rPr>
          <w:rFonts w:hint="cs"/>
          <w:rtl/>
        </w:rPr>
      </w:pPr>
      <w:r>
        <w:rPr>
          <w:rFonts w:hint="cs"/>
          <w:rtl/>
        </w:rPr>
        <w:t xml:space="preserve">כבוד השר, במטותא מאדוני, אדוני קובע שהוא מביע את עמדתו האישית. לצורך ההצבעה - אם לקרוא לחברים להצביע או לא -  אני רוצה לדעת מראש מהי עמדת הממשלה. </w:t>
      </w:r>
    </w:p>
    <w:p w14:paraId="6E2F09F1" w14:textId="77777777" w:rsidR="00000000" w:rsidRDefault="00DD00E1">
      <w:pPr>
        <w:pStyle w:val="a0"/>
        <w:rPr>
          <w:rFonts w:hint="cs"/>
          <w:rtl/>
        </w:rPr>
      </w:pPr>
    </w:p>
    <w:p w14:paraId="1D9D4F33" w14:textId="77777777" w:rsidR="00000000" w:rsidRDefault="00DD00E1">
      <w:pPr>
        <w:pStyle w:val="-"/>
        <w:rPr>
          <w:rtl/>
        </w:rPr>
      </w:pPr>
      <w:bookmarkStart w:id="70" w:name="FS000000519T22_10_2003_12_25_09C"/>
      <w:bookmarkEnd w:id="70"/>
      <w:r>
        <w:rPr>
          <w:rtl/>
        </w:rPr>
        <w:t>שר הפנים אברהם פורז:</w:t>
      </w:r>
    </w:p>
    <w:p w14:paraId="36F419B1" w14:textId="77777777" w:rsidR="00000000" w:rsidRDefault="00DD00E1">
      <w:pPr>
        <w:pStyle w:val="a0"/>
        <w:rPr>
          <w:rtl/>
        </w:rPr>
      </w:pPr>
    </w:p>
    <w:p w14:paraId="4D8A5DB0" w14:textId="77777777" w:rsidR="00000000" w:rsidRDefault="00DD00E1">
      <w:pPr>
        <w:pStyle w:val="a0"/>
        <w:rPr>
          <w:rFonts w:hint="cs"/>
          <w:rtl/>
        </w:rPr>
      </w:pPr>
      <w:r>
        <w:rPr>
          <w:rFonts w:hint="cs"/>
          <w:rtl/>
        </w:rPr>
        <w:t xml:space="preserve">לממשלה אין עמדה. </w:t>
      </w:r>
    </w:p>
    <w:p w14:paraId="5039003A" w14:textId="77777777" w:rsidR="00000000" w:rsidRDefault="00DD00E1">
      <w:pPr>
        <w:pStyle w:val="a0"/>
        <w:rPr>
          <w:rFonts w:hint="cs"/>
          <w:rtl/>
        </w:rPr>
      </w:pPr>
    </w:p>
    <w:p w14:paraId="35CAA25D" w14:textId="77777777" w:rsidR="00000000" w:rsidRDefault="00DD00E1">
      <w:pPr>
        <w:pStyle w:val="af1"/>
        <w:rPr>
          <w:rtl/>
        </w:rPr>
      </w:pPr>
      <w:r>
        <w:rPr>
          <w:rtl/>
        </w:rPr>
        <w:t>היו"ר ראובן ריבלין:</w:t>
      </w:r>
    </w:p>
    <w:p w14:paraId="39C395D7" w14:textId="77777777" w:rsidR="00000000" w:rsidRDefault="00DD00E1">
      <w:pPr>
        <w:pStyle w:val="a0"/>
        <w:rPr>
          <w:rtl/>
        </w:rPr>
      </w:pPr>
    </w:p>
    <w:p w14:paraId="1F581A98" w14:textId="77777777" w:rsidR="00000000" w:rsidRDefault="00DD00E1">
      <w:pPr>
        <w:pStyle w:val="a0"/>
        <w:rPr>
          <w:rFonts w:hint="cs"/>
          <w:rtl/>
        </w:rPr>
      </w:pPr>
      <w:r>
        <w:rPr>
          <w:rFonts w:hint="cs"/>
          <w:rtl/>
        </w:rPr>
        <w:t>יפה, אז לא לצלצל.</w:t>
      </w:r>
    </w:p>
    <w:p w14:paraId="1201099F" w14:textId="77777777" w:rsidR="00000000" w:rsidRDefault="00DD00E1">
      <w:pPr>
        <w:pStyle w:val="a0"/>
        <w:rPr>
          <w:rFonts w:hint="cs"/>
          <w:rtl/>
        </w:rPr>
      </w:pPr>
    </w:p>
    <w:p w14:paraId="4CDAC86A" w14:textId="77777777" w:rsidR="00000000" w:rsidRDefault="00DD00E1">
      <w:pPr>
        <w:pStyle w:val="-"/>
        <w:rPr>
          <w:rtl/>
        </w:rPr>
      </w:pPr>
      <w:bookmarkStart w:id="71" w:name="FS000000519T22_10_2003_12_25_27C"/>
      <w:bookmarkEnd w:id="71"/>
      <w:r>
        <w:rPr>
          <w:rtl/>
        </w:rPr>
        <w:t>שר הפנים אברהם פורז:</w:t>
      </w:r>
    </w:p>
    <w:p w14:paraId="0047786F" w14:textId="77777777" w:rsidR="00000000" w:rsidRDefault="00DD00E1">
      <w:pPr>
        <w:pStyle w:val="a0"/>
        <w:rPr>
          <w:rtl/>
        </w:rPr>
      </w:pPr>
    </w:p>
    <w:p w14:paraId="50E3D958" w14:textId="77777777" w:rsidR="00000000" w:rsidRDefault="00DD00E1">
      <w:pPr>
        <w:pStyle w:val="a0"/>
        <w:rPr>
          <w:rFonts w:hint="cs"/>
          <w:rtl/>
        </w:rPr>
      </w:pPr>
      <w:r>
        <w:rPr>
          <w:rFonts w:hint="cs"/>
          <w:rtl/>
        </w:rPr>
        <w:t xml:space="preserve">לממשלה אין עמדה, משום שהממשלה איננה מתערבת בהליכים של חברי הכנסת. </w:t>
      </w:r>
    </w:p>
    <w:p w14:paraId="5015E674" w14:textId="77777777" w:rsidR="00000000" w:rsidRDefault="00DD00E1">
      <w:pPr>
        <w:pStyle w:val="a0"/>
        <w:rPr>
          <w:rFonts w:hint="cs"/>
          <w:rtl/>
        </w:rPr>
      </w:pPr>
    </w:p>
    <w:p w14:paraId="7336BE10" w14:textId="77777777" w:rsidR="00000000" w:rsidRDefault="00DD00E1">
      <w:pPr>
        <w:pStyle w:val="a0"/>
        <w:rPr>
          <w:rFonts w:hint="cs"/>
          <w:rtl/>
        </w:rPr>
      </w:pPr>
      <w:r>
        <w:rPr>
          <w:rFonts w:hint="cs"/>
          <w:rtl/>
        </w:rPr>
        <w:t>ועדת רוזן-צבי שקלה באופן מדויק גם את הנושא של ראשי הסתדרויות עובדים והמליצה שגם יושב-ראש הסתדרות העובדים - אני לא יודע, החדש</w:t>
      </w:r>
      <w:r>
        <w:rPr>
          <w:rFonts w:hint="cs"/>
          <w:rtl/>
        </w:rPr>
        <w:t>ה או הישנה או כל הסתדרות עובדים אחרת - לא יוכל לכהן כחבר הכנסת, וכך עבר החוק. לימים היתה פה קבוצה של חברי הכנסת עם אינטרס, ותיקנו את החוק. יוצא שמכל הפונקציות שיש בשירות הציבורי אתה לא יכול להיות ראש עיר ולא שום דבר דומה לזה, אבל אתה יכול להיות יושב-ראש הס</w:t>
      </w:r>
      <w:r>
        <w:rPr>
          <w:rFonts w:hint="cs"/>
          <w:rtl/>
        </w:rPr>
        <w:t>תדרות עובדים. אני חושב שזאת אפליה בלתי נסבלת מול חברי כנסת אחרים.</w:t>
      </w:r>
    </w:p>
    <w:p w14:paraId="1626686C" w14:textId="77777777" w:rsidR="00000000" w:rsidRDefault="00DD00E1">
      <w:pPr>
        <w:pStyle w:val="a0"/>
        <w:rPr>
          <w:rFonts w:hint="cs"/>
          <w:rtl/>
        </w:rPr>
      </w:pPr>
    </w:p>
    <w:p w14:paraId="5A80AD68" w14:textId="77777777" w:rsidR="00000000" w:rsidRDefault="00DD00E1">
      <w:pPr>
        <w:pStyle w:val="a0"/>
        <w:rPr>
          <w:rFonts w:hint="cs"/>
          <w:rtl/>
        </w:rPr>
      </w:pPr>
      <w:r>
        <w:rPr>
          <w:rFonts w:hint="cs"/>
          <w:rtl/>
        </w:rPr>
        <w:t>לגוף העניין אני גם חושב, ואני אומר את זה לצערי הרב, שחבר הכנסת עמיר פרץ מנצל לרעה את העובדה שהוא חבר פרלמנט, כדי לקדם אינטרסים של איגוד מקצועי שהוא עומד בראשו. יש הרבה מאוד איגודים מקצועיים</w:t>
      </w:r>
      <w:r>
        <w:rPr>
          <w:rFonts w:hint="cs"/>
          <w:rtl/>
        </w:rPr>
        <w:t xml:space="preserve"> בעולם שמי שעומד בראשם איננו חבר פרלמנט והאיגודים האלה יודעים לנהל מלחמה ויודעים לנהל מאבקים. אין צורך שהוא יהיה חבר הכנסת. </w:t>
      </w:r>
    </w:p>
    <w:p w14:paraId="15895523" w14:textId="77777777" w:rsidR="00000000" w:rsidRDefault="00DD00E1">
      <w:pPr>
        <w:pStyle w:val="a0"/>
        <w:rPr>
          <w:rFonts w:hint="cs"/>
          <w:rtl/>
        </w:rPr>
      </w:pPr>
    </w:p>
    <w:p w14:paraId="5093D7D6" w14:textId="77777777" w:rsidR="00000000" w:rsidRDefault="00DD00E1">
      <w:pPr>
        <w:pStyle w:val="af0"/>
        <w:rPr>
          <w:rtl/>
        </w:rPr>
      </w:pPr>
      <w:r>
        <w:rPr>
          <w:rFonts w:hint="eastAsia"/>
          <w:rtl/>
        </w:rPr>
        <w:t>אילנה</w:t>
      </w:r>
      <w:r>
        <w:rPr>
          <w:rtl/>
        </w:rPr>
        <w:t xml:space="preserve"> כהן (עם אחד):</w:t>
      </w:r>
    </w:p>
    <w:p w14:paraId="52CC0874" w14:textId="77777777" w:rsidR="00000000" w:rsidRDefault="00DD00E1">
      <w:pPr>
        <w:pStyle w:val="a0"/>
        <w:rPr>
          <w:rFonts w:hint="cs"/>
          <w:rtl/>
        </w:rPr>
      </w:pPr>
    </w:p>
    <w:p w14:paraId="786D3091" w14:textId="77777777" w:rsidR="00000000" w:rsidRDefault="00DD00E1">
      <w:pPr>
        <w:pStyle w:val="a0"/>
        <w:rPr>
          <w:rFonts w:hint="cs"/>
          <w:rtl/>
        </w:rPr>
      </w:pPr>
      <w:r>
        <w:rPr>
          <w:rFonts w:hint="cs"/>
          <w:rtl/>
        </w:rPr>
        <w:t xml:space="preserve">- - - </w:t>
      </w:r>
    </w:p>
    <w:p w14:paraId="0FED1022" w14:textId="77777777" w:rsidR="00000000" w:rsidRDefault="00DD00E1">
      <w:pPr>
        <w:pStyle w:val="a0"/>
        <w:rPr>
          <w:rFonts w:hint="cs"/>
          <w:rtl/>
        </w:rPr>
      </w:pPr>
    </w:p>
    <w:p w14:paraId="149099BB" w14:textId="77777777" w:rsidR="00000000" w:rsidRDefault="00DD00E1">
      <w:pPr>
        <w:pStyle w:val="-"/>
        <w:rPr>
          <w:rtl/>
        </w:rPr>
      </w:pPr>
      <w:bookmarkStart w:id="72" w:name="FS000000519T22_10_2003_12_28_57C"/>
      <w:bookmarkEnd w:id="72"/>
      <w:r>
        <w:rPr>
          <w:rtl/>
        </w:rPr>
        <w:t>שר הפנים אברהם פורז:</w:t>
      </w:r>
    </w:p>
    <w:p w14:paraId="0A666950" w14:textId="77777777" w:rsidR="00000000" w:rsidRDefault="00DD00E1">
      <w:pPr>
        <w:pStyle w:val="a0"/>
        <w:ind w:firstLine="0"/>
        <w:rPr>
          <w:rFonts w:hint="cs"/>
          <w:rtl/>
        </w:rPr>
      </w:pPr>
    </w:p>
    <w:p w14:paraId="15E2D564" w14:textId="77777777" w:rsidR="00000000" w:rsidRDefault="00DD00E1">
      <w:pPr>
        <w:pStyle w:val="a0"/>
        <w:rPr>
          <w:rFonts w:hint="cs"/>
          <w:rtl/>
        </w:rPr>
      </w:pPr>
      <w:r>
        <w:rPr>
          <w:rFonts w:hint="cs"/>
          <w:rtl/>
        </w:rPr>
        <w:t>לכן, רבותי, לו היתה דעתי נשמעת, הייתי מציע שנתמוך בהצעות החוק של המציעים. אבל נ</w:t>
      </w:r>
      <w:r>
        <w:rPr>
          <w:rFonts w:hint="cs"/>
          <w:rtl/>
        </w:rPr>
        <w:t xml:space="preserve">אמר לי פה - - - </w:t>
      </w:r>
    </w:p>
    <w:p w14:paraId="3A212110" w14:textId="77777777" w:rsidR="00000000" w:rsidRDefault="00DD00E1">
      <w:pPr>
        <w:pStyle w:val="a0"/>
        <w:rPr>
          <w:rFonts w:hint="cs"/>
          <w:rtl/>
        </w:rPr>
      </w:pPr>
    </w:p>
    <w:p w14:paraId="23FE4472" w14:textId="77777777" w:rsidR="00000000" w:rsidRDefault="00DD00E1">
      <w:pPr>
        <w:pStyle w:val="af0"/>
        <w:rPr>
          <w:rtl/>
        </w:rPr>
      </w:pPr>
      <w:r>
        <w:rPr>
          <w:rFonts w:hint="eastAsia"/>
          <w:rtl/>
        </w:rPr>
        <w:t>שר</w:t>
      </w:r>
      <w:r>
        <w:rPr>
          <w:rtl/>
        </w:rPr>
        <w:t xml:space="preserve"> הרווחה זבולון אורלב:</w:t>
      </w:r>
    </w:p>
    <w:p w14:paraId="6C9496E3" w14:textId="77777777" w:rsidR="00000000" w:rsidRDefault="00DD00E1">
      <w:pPr>
        <w:pStyle w:val="a0"/>
        <w:rPr>
          <w:rFonts w:hint="cs"/>
          <w:rtl/>
        </w:rPr>
      </w:pPr>
    </w:p>
    <w:p w14:paraId="1B6D7BA0" w14:textId="77777777" w:rsidR="00000000" w:rsidRDefault="00DD00E1">
      <w:pPr>
        <w:pStyle w:val="a0"/>
        <w:rPr>
          <w:rFonts w:hint="cs"/>
          <w:rtl/>
        </w:rPr>
      </w:pPr>
      <w:r>
        <w:rPr>
          <w:rFonts w:hint="cs"/>
          <w:rtl/>
        </w:rPr>
        <w:t xml:space="preserve">- - - </w:t>
      </w:r>
    </w:p>
    <w:p w14:paraId="522C7806" w14:textId="77777777" w:rsidR="00000000" w:rsidRDefault="00DD00E1">
      <w:pPr>
        <w:pStyle w:val="a0"/>
        <w:rPr>
          <w:rFonts w:hint="cs"/>
          <w:rtl/>
        </w:rPr>
      </w:pPr>
    </w:p>
    <w:p w14:paraId="0F05624A" w14:textId="77777777" w:rsidR="00000000" w:rsidRDefault="00DD00E1">
      <w:pPr>
        <w:pStyle w:val="af1"/>
        <w:rPr>
          <w:rtl/>
        </w:rPr>
      </w:pPr>
      <w:r>
        <w:rPr>
          <w:rtl/>
        </w:rPr>
        <w:t>היו"ר ראובן ריבלין:</w:t>
      </w:r>
    </w:p>
    <w:p w14:paraId="5C9857C5" w14:textId="77777777" w:rsidR="00000000" w:rsidRDefault="00DD00E1">
      <w:pPr>
        <w:pStyle w:val="a0"/>
        <w:rPr>
          <w:rtl/>
        </w:rPr>
      </w:pPr>
    </w:p>
    <w:p w14:paraId="5B6C04D2" w14:textId="77777777" w:rsidR="00000000" w:rsidRDefault="00DD00E1">
      <w:pPr>
        <w:pStyle w:val="a0"/>
        <w:rPr>
          <w:rFonts w:hint="cs"/>
          <w:rtl/>
        </w:rPr>
      </w:pPr>
      <w:r>
        <w:rPr>
          <w:rFonts w:hint="cs"/>
          <w:rtl/>
        </w:rPr>
        <w:t>עמדת הממשלה, אדוני.</w:t>
      </w:r>
    </w:p>
    <w:p w14:paraId="5A01C77A" w14:textId="77777777" w:rsidR="00000000" w:rsidRDefault="00DD00E1">
      <w:pPr>
        <w:pStyle w:val="a0"/>
        <w:rPr>
          <w:rtl/>
        </w:rPr>
      </w:pPr>
    </w:p>
    <w:p w14:paraId="114E6F56" w14:textId="77777777" w:rsidR="00000000" w:rsidRDefault="00DD00E1">
      <w:pPr>
        <w:pStyle w:val="a0"/>
        <w:rPr>
          <w:rFonts w:hint="cs"/>
          <w:rtl/>
        </w:rPr>
      </w:pPr>
    </w:p>
    <w:p w14:paraId="0911EBD2" w14:textId="77777777" w:rsidR="00000000" w:rsidRDefault="00DD00E1">
      <w:pPr>
        <w:pStyle w:val="-"/>
        <w:rPr>
          <w:rtl/>
        </w:rPr>
      </w:pPr>
      <w:bookmarkStart w:id="73" w:name="FS000000519T22_10_2003_12_29_33C"/>
      <w:bookmarkEnd w:id="73"/>
      <w:r>
        <w:rPr>
          <w:rtl/>
        </w:rPr>
        <w:t>שר הפנים אברהם פורז:</w:t>
      </w:r>
    </w:p>
    <w:p w14:paraId="0F9085E6" w14:textId="77777777" w:rsidR="00000000" w:rsidRDefault="00DD00E1">
      <w:pPr>
        <w:pStyle w:val="a0"/>
        <w:rPr>
          <w:rtl/>
        </w:rPr>
      </w:pPr>
    </w:p>
    <w:p w14:paraId="366D7B48" w14:textId="77777777" w:rsidR="00000000" w:rsidRDefault="00DD00E1">
      <w:pPr>
        <w:pStyle w:val="a0"/>
        <w:rPr>
          <w:rFonts w:hint="cs"/>
          <w:rtl/>
        </w:rPr>
      </w:pPr>
      <w:r>
        <w:rPr>
          <w:rFonts w:hint="cs"/>
          <w:rtl/>
        </w:rPr>
        <w:t xml:space="preserve">אני הודעתי את עמדת הממשלה, השר אורלב, שהיא נייטרליות חיובית. </w:t>
      </w:r>
    </w:p>
    <w:p w14:paraId="211F51E0" w14:textId="77777777" w:rsidR="00000000" w:rsidRDefault="00DD00E1">
      <w:pPr>
        <w:pStyle w:val="a0"/>
        <w:rPr>
          <w:rFonts w:hint="cs"/>
          <w:rtl/>
        </w:rPr>
      </w:pPr>
    </w:p>
    <w:p w14:paraId="4994B440" w14:textId="77777777" w:rsidR="00000000" w:rsidRDefault="00DD00E1">
      <w:pPr>
        <w:pStyle w:val="af0"/>
        <w:rPr>
          <w:rtl/>
        </w:rPr>
      </w:pPr>
      <w:r>
        <w:rPr>
          <w:rFonts w:hint="eastAsia"/>
          <w:rtl/>
        </w:rPr>
        <w:t>שר</w:t>
      </w:r>
      <w:r>
        <w:rPr>
          <w:rtl/>
        </w:rPr>
        <w:t xml:space="preserve"> הרווחה זבולון אורלב:</w:t>
      </w:r>
    </w:p>
    <w:p w14:paraId="68D3C5BA" w14:textId="77777777" w:rsidR="00000000" w:rsidRDefault="00DD00E1">
      <w:pPr>
        <w:pStyle w:val="a0"/>
        <w:rPr>
          <w:rFonts w:hint="cs"/>
          <w:rtl/>
        </w:rPr>
      </w:pPr>
    </w:p>
    <w:p w14:paraId="1F555F8B" w14:textId="77777777" w:rsidR="00000000" w:rsidRDefault="00DD00E1">
      <w:pPr>
        <w:pStyle w:val="a0"/>
        <w:rPr>
          <w:rFonts w:hint="cs"/>
          <w:rtl/>
        </w:rPr>
      </w:pPr>
      <w:r>
        <w:rPr>
          <w:rFonts w:hint="cs"/>
          <w:rtl/>
        </w:rPr>
        <w:t xml:space="preserve">יש שרים אחרים שחושבים אחרת. </w:t>
      </w:r>
    </w:p>
    <w:p w14:paraId="293F0B59" w14:textId="77777777" w:rsidR="00000000" w:rsidRDefault="00DD00E1">
      <w:pPr>
        <w:pStyle w:val="a0"/>
        <w:rPr>
          <w:rFonts w:hint="cs"/>
          <w:rtl/>
        </w:rPr>
      </w:pPr>
    </w:p>
    <w:p w14:paraId="72A3237B" w14:textId="77777777" w:rsidR="00000000" w:rsidRDefault="00DD00E1">
      <w:pPr>
        <w:pStyle w:val="-"/>
        <w:rPr>
          <w:rtl/>
        </w:rPr>
      </w:pPr>
      <w:bookmarkStart w:id="74" w:name="FS000000519T22_10_2003_12_30_17C"/>
      <w:bookmarkEnd w:id="74"/>
      <w:r>
        <w:rPr>
          <w:rtl/>
        </w:rPr>
        <w:t>שר הפנים אברהם פורז:</w:t>
      </w:r>
    </w:p>
    <w:p w14:paraId="779510D4" w14:textId="77777777" w:rsidR="00000000" w:rsidRDefault="00DD00E1">
      <w:pPr>
        <w:pStyle w:val="a0"/>
        <w:rPr>
          <w:rtl/>
        </w:rPr>
      </w:pPr>
    </w:p>
    <w:p w14:paraId="2CB38BA1" w14:textId="77777777" w:rsidR="00000000" w:rsidRDefault="00DD00E1">
      <w:pPr>
        <w:pStyle w:val="a0"/>
        <w:rPr>
          <w:rFonts w:hint="cs"/>
          <w:rtl/>
        </w:rPr>
      </w:pPr>
      <w:r>
        <w:rPr>
          <w:rFonts w:hint="cs"/>
          <w:rtl/>
        </w:rPr>
        <w:t>בסדר. אני הודעתי באופן חד-משמעי שזאת דעתי האישית.</w:t>
      </w:r>
    </w:p>
    <w:p w14:paraId="7F0067A4" w14:textId="77777777" w:rsidR="00000000" w:rsidRDefault="00DD00E1">
      <w:pPr>
        <w:pStyle w:val="a0"/>
        <w:rPr>
          <w:rFonts w:hint="cs"/>
          <w:rtl/>
        </w:rPr>
      </w:pPr>
    </w:p>
    <w:p w14:paraId="4D94FBB5" w14:textId="77777777" w:rsidR="00000000" w:rsidRDefault="00DD00E1">
      <w:pPr>
        <w:pStyle w:val="af1"/>
        <w:rPr>
          <w:rtl/>
        </w:rPr>
      </w:pPr>
      <w:r>
        <w:rPr>
          <w:rtl/>
        </w:rPr>
        <w:t>היו"ר ראובן ריבלין:</w:t>
      </w:r>
    </w:p>
    <w:p w14:paraId="678935C7" w14:textId="77777777" w:rsidR="00000000" w:rsidRDefault="00DD00E1">
      <w:pPr>
        <w:pStyle w:val="a0"/>
        <w:rPr>
          <w:rtl/>
        </w:rPr>
      </w:pPr>
    </w:p>
    <w:p w14:paraId="15E10A22" w14:textId="77777777" w:rsidR="00000000" w:rsidRDefault="00DD00E1">
      <w:pPr>
        <w:pStyle w:val="a0"/>
        <w:rPr>
          <w:rFonts w:hint="cs"/>
          <w:rtl/>
        </w:rPr>
      </w:pPr>
      <w:r>
        <w:rPr>
          <w:rFonts w:hint="cs"/>
          <w:rtl/>
        </w:rPr>
        <w:t xml:space="preserve">אני קיבלתי שאין לממשלה עמדה בעניין זה. </w:t>
      </w:r>
    </w:p>
    <w:p w14:paraId="754E70F9" w14:textId="77777777" w:rsidR="00000000" w:rsidRDefault="00DD00E1">
      <w:pPr>
        <w:pStyle w:val="a0"/>
        <w:rPr>
          <w:rFonts w:hint="cs"/>
          <w:rtl/>
        </w:rPr>
      </w:pPr>
    </w:p>
    <w:p w14:paraId="5D50EA41" w14:textId="77777777" w:rsidR="00000000" w:rsidRDefault="00DD00E1">
      <w:pPr>
        <w:pStyle w:val="-"/>
        <w:rPr>
          <w:rtl/>
        </w:rPr>
      </w:pPr>
      <w:bookmarkStart w:id="75" w:name="FS000000519T22_10_2003_12_30_40C"/>
      <w:bookmarkEnd w:id="75"/>
      <w:r>
        <w:rPr>
          <w:rtl/>
        </w:rPr>
        <w:t>שר הפנים אברהם פורז:</w:t>
      </w:r>
    </w:p>
    <w:p w14:paraId="0437ABBD" w14:textId="77777777" w:rsidR="00000000" w:rsidRDefault="00DD00E1">
      <w:pPr>
        <w:pStyle w:val="a0"/>
        <w:rPr>
          <w:rtl/>
        </w:rPr>
      </w:pPr>
    </w:p>
    <w:p w14:paraId="66C42941" w14:textId="77777777" w:rsidR="00000000" w:rsidRDefault="00DD00E1">
      <w:pPr>
        <w:pStyle w:val="a0"/>
        <w:rPr>
          <w:rFonts w:hint="cs"/>
          <w:rtl/>
        </w:rPr>
      </w:pPr>
      <w:r>
        <w:rPr>
          <w:rFonts w:hint="cs"/>
          <w:rtl/>
        </w:rPr>
        <w:t xml:space="preserve">אין עמדה,  תהיה רגוע. </w:t>
      </w:r>
    </w:p>
    <w:p w14:paraId="0E6F9A47" w14:textId="77777777" w:rsidR="00000000" w:rsidRDefault="00DD00E1">
      <w:pPr>
        <w:pStyle w:val="a0"/>
        <w:rPr>
          <w:rFonts w:hint="cs"/>
          <w:rtl/>
        </w:rPr>
      </w:pPr>
    </w:p>
    <w:p w14:paraId="6A7E4C57" w14:textId="77777777" w:rsidR="00000000" w:rsidRDefault="00DD00E1">
      <w:pPr>
        <w:pStyle w:val="a0"/>
        <w:rPr>
          <w:rFonts w:hint="cs"/>
          <w:rtl/>
        </w:rPr>
      </w:pPr>
      <w:r>
        <w:rPr>
          <w:rFonts w:hint="cs"/>
          <w:rtl/>
        </w:rPr>
        <w:t>נאמר לי פה שהמציעים מבקשים לדחות את ההצבעה, כי חלקם רוצים לקיים דיון נוסף במפלגותיהם, כדי להגיע ל</w:t>
      </w:r>
      <w:r>
        <w:rPr>
          <w:rFonts w:hint="cs"/>
          <w:rtl/>
        </w:rPr>
        <w:t xml:space="preserve">הסכמות כאלה ואחרות. ככל שחברי הכנסת יסכימו וככל שהתקנון מאפשר, לי אין התנגדות שההצבעה תידחה למועד אחר. </w:t>
      </w:r>
    </w:p>
    <w:p w14:paraId="0A438871" w14:textId="77777777" w:rsidR="00000000" w:rsidRDefault="00DD00E1">
      <w:pPr>
        <w:pStyle w:val="a0"/>
        <w:rPr>
          <w:rFonts w:hint="cs"/>
          <w:rtl/>
        </w:rPr>
      </w:pPr>
    </w:p>
    <w:p w14:paraId="5BD5FA91" w14:textId="77777777" w:rsidR="00000000" w:rsidRDefault="00DD00E1">
      <w:pPr>
        <w:pStyle w:val="af1"/>
        <w:rPr>
          <w:rtl/>
        </w:rPr>
      </w:pPr>
      <w:r>
        <w:rPr>
          <w:rtl/>
        </w:rPr>
        <w:t>היו"ר ראובן ריבלין:</w:t>
      </w:r>
    </w:p>
    <w:p w14:paraId="3AFA6A43" w14:textId="77777777" w:rsidR="00000000" w:rsidRDefault="00DD00E1">
      <w:pPr>
        <w:pStyle w:val="a0"/>
        <w:rPr>
          <w:rtl/>
        </w:rPr>
      </w:pPr>
    </w:p>
    <w:p w14:paraId="33CB6129" w14:textId="77777777" w:rsidR="00000000" w:rsidRDefault="00DD00E1">
      <w:pPr>
        <w:pStyle w:val="a0"/>
        <w:rPr>
          <w:rFonts w:hint="cs"/>
          <w:rtl/>
        </w:rPr>
      </w:pPr>
      <w:r>
        <w:rPr>
          <w:rFonts w:hint="cs"/>
          <w:rtl/>
        </w:rPr>
        <w:t xml:space="preserve">תודה רבה. רבותי, הואיל ולממשלה אין עמדה - - - </w:t>
      </w:r>
    </w:p>
    <w:p w14:paraId="1C5B2D0D" w14:textId="77777777" w:rsidR="00000000" w:rsidRDefault="00DD00E1">
      <w:pPr>
        <w:pStyle w:val="a0"/>
        <w:rPr>
          <w:rFonts w:hint="cs"/>
          <w:rtl/>
        </w:rPr>
      </w:pPr>
    </w:p>
    <w:p w14:paraId="70DC0650" w14:textId="77777777" w:rsidR="00000000" w:rsidRDefault="00DD00E1">
      <w:pPr>
        <w:pStyle w:val="af0"/>
        <w:rPr>
          <w:rtl/>
        </w:rPr>
      </w:pPr>
      <w:r>
        <w:rPr>
          <w:rFonts w:hint="eastAsia"/>
          <w:rtl/>
        </w:rPr>
        <w:t>יחיאל</w:t>
      </w:r>
      <w:r>
        <w:rPr>
          <w:rtl/>
        </w:rPr>
        <w:t xml:space="preserve"> חזן (הליכוד):</w:t>
      </w:r>
    </w:p>
    <w:p w14:paraId="43EB2CEA" w14:textId="77777777" w:rsidR="00000000" w:rsidRDefault="00DD00E1">
      <w:pPr>
        <w:pStyle w:val="a0"/>
        <w:rPr>
          <w:rFonts w:hint="cs"/>
          <w:rtl/>
        </w:rPr>
      </w:pPr>
    </w:p>
    <w:p w14:paraId="3026DE9B" w14:textId="77777777" w:rsidR="00000000" w:rsidRDefault="00DD00E1">
      <w:pPr>
        <w:pStyle w:val="a0"/>
        <w:rPr>
          <w:rFonts w:hint="cs"/>
          <w:rtl/>
        </w:rPr>
      </w:pPr>
      <w:r>
        <w:rPr>
          <w:rFonts w:hint="cs"/>
          <w:rtl/>
        </w:rPr>
        <w:t xml:space="preserve">אנחנו מבקשים לדחות את ההצבעה. </w:t>
      </w:r>
    </w:p>
    <w:p w14:paraId="5E36B2BA" w14:textId="77777777" w:rsidR="00000000" w:rsidRDefault="00DD00E1">
      <w:pPr>
        <w:pStyle w:val="a0"/>
        <w:rPr>
          <w:rFonts w:hint="cs"/>
          <w:rtl/>
        </w:rPr>
      </w:pPr>
    </w:p>
    <w:p w14:paraId="73738247" w14:textId="77777777" w:rsidR="00000000" w:rsidRDefault="00DD00E1">
      <w:pPr>
        <w:pStyle w:val="af1"/>
        <w:rPr>
          <w:rtl/>
        </w:rPr>
      </w:pPr>
      <w:r>
        <w:rPr>
          <w:rtl/>
        </w:rPr>
        <w:t>היו"ר ראובן ריבלין:</w:t>
      </w:r>
    </w:p>
    <w:p w14:paraId="3159CF89" w14:textId="77777777" w:rsidR="00000000" w:rsidRDefault="00DD00E1">
      <w:pPr>
        <w:pStyle w:val="a0"/>
        <w:rPr>
          <w:rtl/>
        </w:rPr>
      </w:pPr>
    </w:p>
    <w:p w14:paraId="5D7B8A6B" w14:textId="77777777" w:rsidR="00000000" w:rsidRDefault="00DD00E1">
      <w:pPr>
        <w:pStyle w:val="a0"/>
        <w:rPr>
          <w:rFonts w:hint="cs"/>
          <w:rtl/>
        </w:rPr>
      </w:pPr>
      <w:r>
        <w:rPr>
          <w:rFonts w:hint="cs"/>
          <w:rtl/>
        </w:rPr>
        <w:t>חבר הכנס</w:t>
      </w:r>
      <w:r>
        <w:rPr>
          <w:rFonts w:hint="cs"/>
          <w:rtl/>
        </w:rPr>
        <w:t xml:space="preserve">ת דורון, האם אדוני מבקש לדחות את ההצבעה? </w:t>
      </w:r>
    </w:p>
    <w:p w14:paraId="677A07EE" w14:textId="77777777" w:rsidR="00000000" w:rsidRDefault="00DD00E1">
      <w:pPr>
        <w:pStyle w:val="a0"/>
        <w:rPr>
          <w:rFonts w:hint="cs"/>
          <w:rtl/>
        </w:rPr>
      </w:pPr>
    </w:p>
    <w:p w14:paraId="4F8F263A" w14:textId="77777777" w:rsidR="00000000" w:rsidRDefault="00DD00E1">
      <w:pPr>
        <w:pStyle w:val="af0"/>
        <w:rPr>
          <w:rtl/>
        </w:rPr>
      </w:pPr>
      <w:r>
        <w:rPr>
          <w:rFonts w:hint="eastAsia"/>
          <w:rtl/>
        </w:rPr>
        <w:t>מוחמד</w:t>
      </w:r>
      <w:r>
        <w:rPr>
          <w:rtl/>
        </w:rPr>
        <w:t xml:space="preserve"> ברכה (חד"ש-תע"ל):</w:t>
      </w:r>
    </w:p>
    <w:p w14:paraId="41BA6712" w14:textId="77777777" w:rsidR="00000000" w:rsidRDefault="00DD00E1">
      <w:pPr>
        <w:pStyle w:val="a0"/>
        <w:rPr>
          <w:rFonts w:hint="cs"/>
          <w:rtl/>
        </w:rPr>
      </w:pPr>
    </w:p>
    <w:p w14:paraId="2710FBE0" w14:textId="77777777" w:rsidR="00000000" w:rsidRDefault="00DD00E1">
      <w:pPr>
        <w:pStyle w:val="a0"/>
        <w:rPr>
          <w:rFonts w:hint="cs"/>
          <w:rtl/>
        </w:rPr>
      </w:pPr>
      <w:r>
        <w:rPr>
          <w:rFonts w:hint="cs"/>
          <w:rtl/>
        </w:rPr>
        <w:t xml:space="preserve">לא, לא. </w:t>
      </w:r>
    </w:p>
    <w:p w14:paraId="519B8E26" w14:textId="77777777" w:rsidR="00000000" w:rsidRDefault="00DD00E1">
      <w:pPr>
        <w:pStyle w:val="a0"/>
        <w:rPr>
          <w:rFonts w:hint="cs"/>
          <w:rtl/>
        </w:rPr>
      </w:pPr>
    </w:p>
    <w:p w14:paraId="57A93679" w14:textId="77777777" w:rsidR="00000000" w:rsidRDefault="00DD00E1">
      <w:pPr>
        <w:pStyle w:val="af1"/>
        <w:rPr>
          <w:rtl/>
        </w:rPr>
      </w:pPr>
      <w:r>
        <w:rPr>
          <w:rtl/>
        </w:rPr>
        <w:t>היו"ר ראובן ריבלין:</w:t>
      </w:r>
    </w:p>
    <w:p w14:paraId="119BA4AA" w14:textId="77777777" w:rsidR="00000000" w:rsidRDefault="00DD00E1">
      <w:pPr>
        <w:pStyle w:val="a0"/>
        <w:rPr>
          <w:rtl/>
        </w:rPr>
      </w:pPr>
    </w:p>
    <w:p w14:paraId="1B08C608" w14:textId="77777777" w:rsidR="00000000" w:rsidRDefault="00DD00E1">
      <w:pPr>
        <w:pStyle w:val="a0"/>
        <w:rPr>
          <w:rFonts w:hint="cs"/>
          <w:rtl/>
        </w:rPr>
      </w:pPr>
      <w:r>
        <w:rPr>
          <w:rFonts w:hint="cs"/>
          <w:rtl/>
        </w:rPr>
        <w:t xml:space="preserve">לך מותר להתנגד, אני מכיר את התקנון. </w:t>
      </w:r>
    </w:p>
    <w:p w14:paraId="3AA1E431" w14:textId="77777777" w:rsidR="00000000" w:rsidRDefault="00DD00E1">
      <w:pPr>
        <w:pStyle w:val="a0"/>
        <w:rPr>
          <w:rFonts w:hint="cs"/>
          <w:rtl/>
        </w:rPr>
      </w:pPr>
    </w:p>
    <w:p w14:paraId="6FBC09FC" w14:textId="77777777" w:rsidR="00000000" w:rsidRDefault="00DD00E1">
      <w:pPr>
        <w:pStyle w:val="a0"/>
        <w:rPr>
          <w:rFonts w:hint="cs"/>
          <w:rtl/>
        </w:rPr>
      </w:pPr>
      <w:r>
        <w:rPr>
          <w:rFonts w:hint="cs"/>
          <w:rtl/>
        </w:rPr>
        <w:t xml:space="preserve">חבר הכנסת דורון, אני שואל אותך: האם אדוני מבקש לדחות את ההצבעה? נא להשיב. כן או לא? בלי הרצאות. </w:t>
      </w:r>
    </w:p>
    <w:p w14:paraId="1BD7EEC0" w14:textId="77777777" w:rsidR="00000000" w:rsidRDefault="00DD00E1">
      <w:pPr>
        <w:pStyle w:val="a0"/>
        <w:rPr>
          <w:rFonts w:hint="cs"/>
          <w:rtl/>
        </w:rPr>
      </w:pPr>
    </w:p>
    <w:p w14:paraId="45EF0C4C" w14:textId="77777777" w:rsidR="00000000" w:rsidRDefault="00DD00E1">
      <w:pPr>
        <w:pStyle w:val="af0"/>
        <w:rPr>
          <w:rtl/>
        </w:rPr>
      </w:pPr>
      <w:r>
        <w:rPr>
          <w:rFonts w:hint="eastAsia"/>
          <w:rtl/>
        </w:rPr>
        <w:t>חמי</w:t>
      </w:r>
      <w:r>
        <w:rPr>
          <w:rtl/>
        </w:rPr>
        <w:t xml:space="preserve"> דורון (שינוי):</w:t>
      </w:r>
    </w:p>
    <w:p w14:paraId="7EB7A38F" w14:textId="77777777" w:rsidR="00000000" w:rsidRDefault="00DD00E1">
      <w:pPr>
        <w:pStyle w:val="a0"/>
        <w:rPr>
          <w:rFonts w:hint="cs"/>
          <w:rtl/>
        </w:rPr>
      </w:pPr>
    </w:p>
    <w:p w14:paraId="660AB0FD" w14:textId="77777777" w:rsidR="00000000" w:rsidRDefault="00DD00E1">
      <w:pPr>
        <w:pStyle w:val="a0"/>
        <w:rPr>
          <w:rFonts w:hint="cs"/>
          <w:rtl/>
        </w:rPr>
      </w:pPr>
      <w:r>
        <w:rPr>
          <w:rFonts w:hint="cs"/>
          <w:rtl/>
        </w:rPr>
        <w:t>כ</w:t>
      </w:r>
      <w:r>
        <w:rPr>
          <w:rFonts w:hint="cs"/>
          <w:rtl/>
        </w:rPr>
        <w:t xml:space="preserve">ן. </w:t>
      </w:r>
    </w:p>
    <w:p w14:paraId="4334C67B" w14:textId="77777777" w:rsidR="00000000" w:rsidRDefault="00DD00E1">
      <w:pPr>
        <w:pStyle w:val="a0"/>
        <w:rPr>
          <w:rFonts w:hint="cs"/>
          <w:rtl/>
        </w:rPr>
      </w:pPr>
    </w:p>
    <w:p w14:paraId="5AAF3E17" w14:textId="77777777" w:rsidR="00000000" w:rsidRDefault="00DD00E1">
      <w:pPr>
        <w:pStyle w:val="af1"/>
        <w:rPr>
          <w:rtl/>
        </w:rPr>
      </w:pPr>
      <w:r>
        <w:rPr>
          <w:rtl/>
        </w:rPr>
        <w:t>היו"ר ראובן ריבלין:</w:t>
      </w:r>
    </w:p>
    <w:p w14:paraId="0FEDD74B" w14:textId="77777777" w:rsidR="00000000" w:rsidRDefault="00DD00E1">
      <w:pPr>
        <w:pStyle w:val="a0"/>
        <w:rPr>
          <w:rtl/>
        </w:rPr>
      </w:pPr>
    </w:p>
    <w:p w14:paraId="3269110B" w14:textId="77777777" w:rsidR="00000000" w:rsidRDefault="00DD00E1">
      <w:pPr>
        <w:pStyle w:val="a0"/>
        <w:rPr>
          <w:rFonts w:hint="cs"/>
          <w:rtl/>
        </w:rPr>
      </w:pPr>
      <w:r>
        <w:rPr>
          <w:rFonts w:hint="cs"/>
          <w:rtl/>
        </w:rPr>
        <w:t>אתה מבקש לדחות את ההצבעה?</w:t>
      </w:r>
    </w:p>
    <w:p w14:paraId="03BFA0B3" w14:textId="77777777" w:rsidR="00000000" w:rsidRDefault="00DD00E1">
      <w:pPr>
        <w:pStyle w:val="a0"/>
        <w:rPr>
          <w:rFonts w:hint="cs"/>
          <w:rtl/>
        </w:rPr>
      </w:pPr>
    </w:p>
    <w:p w14:paraId="6984B45D" w14:textId="77777777" w:rsidR="00000000" w:rsidRDefault="00DD00E1">
      <w:pPr>
        <w:pStyle w:val="af0"/>
        <w:rPr>
          <w:rtl/>
        </w:rPr>
      </w:pPr>
      <w:r>
        <w:rPr>
          <w:rFonts w:hint="eastAsia"/>
          <w:rtl/>
        </w:rPr>
        <w:t>חמי</w:t>
      </w:r>
      <w:r>
        <w:rPr>
          <w:rtl/>
        </w:rPr>
        <w:t xml:space="preserve"> דורון (שינוי):</w:t>
      </w:r>
    </w:p>
    <w:p w14:paraId="23083C9D" w14:textId="77777777" w:rsidR="00000000" w:rsidRDefault="00DD00E1">
      <w:pPr>
        <w:pStyle w:val="a0"/>
        <w:rPr>
          <w:rFonts w:hint="cs"/>
          <w:rtl/>
        </w:rPr>
      </w:pPr>
    </w:p>
    <w:p w14:paraId="0E0A0AEF" w14:textId="77777777" w:rsidR="00000000" w:rsidRDefault="00DD00E1">
      <w:pPr>
        <w:pStyle w:val="a0"/>
        <w:rPr>
          <w:rFonts w:hint="cs"/>
          <w:rtl/>
        </w:rPr>
      </w:pPr>
      <w:r>
        <w:rPr>
          <w:rFonts w:hint="cs"/>
          <w:rtl/>
        </w:rPr>
        <w:t>נכון.</w:t>
      </w:r>
    </w:p>
    <w:p w14:paraId="325239A2" w14:textId="77777777" w:rsidR="00000000" w:rsidRDefault="00DD00E1">
      <w:pPr>
        <w:pStyle w:val="a0"/>
        <w:rPr>
          <w:rFonts w:hint="cs"/>
          <w:rtl/>
        </w:rPr>
      </w:pPr>
    </w:p>
    <w:p w14:paraId="1779C848" w14:textId="77777777" w:rsidR="00000000" w:rsidRDefault="00DD00E1">
      <w:pPr>
        <w:pStyle w:val="af1"/>
        <w:rPr>
          <w:rtl/>
        </w:rPr>
      </w:pPr>
      <w:r>
        <w:rPr>
          <w:rtl/>
        </w:rPr>
        <w:t>היו"ר ראובן ריבלין:</w:t>
      </w:r>
    </w:p>
    <w:p w14:paraId="3605301F" w14:textId="77777777" w:rsidR="00000000" w:rsidRDefault="00DD00E1">
      <w:pPr>
        <w:pStyle w:val="a0"/>
        <w:rPr>
          <w:rtl/>
        </w:rPr>
      </w:pPr>
    </w:p>
    <w:p w14:paraId="0013F76C" w14:textId="77777777" w:rsidR="00000000" w:rsidRDefault="00DD00E1">
      <w:pPr>
        <w:pStyle w:val="a0"/>
        <w:rPr>
          <w:rFonts w:hint="cs"/>
          <w:rtl/>
        </w:rPr>
      </w:pPr>
      <w:r>
        <w:rPr>
          <w:rFonts w:hint="cs"/>
          <w:rtl/>
        </w:rPr>
        <w:t>חבר הכנסת אלדד - מבקש לדחות את ההצבעה. חבר הכנסת חזן, מבקש לדחות את ההצבעה או להצביע?</w:t>
      </w:r>
    </w:p>
    <w:p w14:paraId="19079BC4" w14:textId="77777777" w:rsidR="00000000" w:rsidRDefault="00DD00E1">
      <w:pPr>
        <w:pStyle w:val="a0"/>
        <w:rPr>
          <w:rFonts w:hint="cs"/>
          <w:rtl/>
        </w:rPr>
      </w:pPr>
    </w:p>
    <w:p w14:paraId="53EF6427" w14:textId="77777777" w:rsidR="00000000" w:rsidRDefault="00DD00E1">
      <w:pPr>
        <w:pStyle w:val="af0"/>
        <w:rPr>
          <w:rtl/>
        </w:rPr>
      </w:pPr>
      <w:r>
        <w:rPr>
          <w:rFonts w:hint="eastAsia"/>
          <w:rtl/>
        </w:rPr>
        <w:t>יחיאל</w:t>
      </w:r>
      <w:r>
        <w:rPr>
          <w:rtl/>
        </w:rPr>
        <w:t xml:space="preserve"> חזן (הליכוד):</w:t>
      </w:r>
    </w:p>
    <w:p w14:paraId="21E20B46" w14:textId="77777777" w:rsidR="00000000" w:rsidRDefault="00DD00E1">
      <w:pPr>
        <w:pStyle w:val="a0"/>
        <w:rPr>
          <w:rFonts w:hint="cs"/>
          <w:rtl/>
        </w:rPr>
      </w:pPr>
    </w:p>
    <w:p w14:paraId="77D73B4B" w14:textId="77777777" w:rsidR="00000000" w:rsidRDefault="00DD00E1">
      <w:pPr>
        <w:pStyle w:val="a0"/>
        <w:rPr>
          <w:rFonts w:hint="cs"/>
          <w:rtl/>
        </w:rPr>
      </w:pPr>
      <w:r>
        <w:rPr>
          <w:rFonts w:hint="cs"/>
          <w:rtl/>
        </w:rPr>
        <w:t>לדחות.</w:t>
      </w:r>
    </w:p>
    <w:p w14:paraId="170A954C" w14:textId="77777777" w:rsidR="00000000" w:rsidRDefault="00DD00E1">
      <w:pPr>
        <w:pStyle w:val="a0"/>
        <w:rPr>
          <w:rFonts w:hint="cs"/>
          <w:rtl/>
        </w:rPr>
      </w:pPr>
    </w:p>
    <w:p w14:paraId="0C0E5190" w14:textId="77777777" w:rsidR="00000000" w:rsidRDefault="00DD00E1">
      <w:pPr>
        <w:pStyle w:val="af1"/>
        <w:rPr>
          <w:rtl/>
        </w:rPr>
      </w:pPr>
      <w:r>
        <w:rPr>
          <w:rtl/>
        </w:rPr>
        <w:t>היו"ר ראובן ריבלין:</w:t>
      </w:r>
    </w:p>
    <w:p w14:paraId="1C5BC9B2" w14:textId="77777777" w:rsidR="00000000" w:rsidRDefault="00DD00E1">
      <w:pPr>
        <w:pStyle w:val="a0"/>
        <w:rPr>
          <w:rtl/>
        </w:rPr>
      </w:pPr>
    </w:p>
    <w:p w14:paraId="085576FA" w14:textId="77777777" w:rsidR="00000000" w:rsidRDefault="00DD00E1">
      <w:pPr>
        <w:pStyle w:val="a0"/>
        <w:rPr>
          <w:rFonts w:hint="cs"/>
          <w:rtl/>
        </w:rPr>
      </w:pPr>
      <w:r>
        <w:rPr>
          <w:rFonts w:hint="cs"/>
          <w:rtl/>
        </w:rPr>
        <w:t>רבותי, קודם כול אנ</w:t>
      </w:r>
      <w:r>
        <w:rPr>
          <w:rFonts w:hint="cs"/>
          <w:rtl/>
        </w:rPr>
        <w:t xml:space="preserve">י אאפשר למתנגדים להשמיע את דברם. אם יהיה חבר כנסת אחד שיתנגד לדחיית ההצבעה, נערוך הצבעה על קיום ההצבעה. לפני ההצבעה אני אאפשר למתנגדים לומר את דברם. ראשון המתנגדים, חבר הכנסת מוחמד ברכה. אחריו - חבר הכנסת וילן, ואחריו - חבר הכנסת דוד טל. </w:t>
      </w:r>
    </w:p>
    <w:p w14:paraId="51C208F8" w14:textId="77777777" w:rsidR="00000000" w:rsidRDefault="00DD00E1">
      <w:pPr>
        <w:pStyle w:val="a0"/>
        <w:rPr>
          <w:rFonts w:hint="cs"/>
          <w:rtl/>
        </w:rPr>
      </w:pPr>
    </w:p>
    <w:p w14:paraId="1BDEFC1F" w14:textId="77777777" w:rsidR="00000000" w:rsidRDefault="00DD00E1">
      <w:pPr>
        <w:pStyle w:val="af0"/>
        <w:rPr>
          <w:rtl/>
        </w:rPr>
      </w:pPr>
      <w:r>
        <w:rPr>
          <w:rFonts w:hint="eastAsia"/>
          <w:rtl/>
        </w:rPr>
        <w:t>יצחק</w:t>
      </w:r>
      <w:r>
        <w:rPr>
          <w:rtl/>
        </w:rPr>
        <w:t xml:space="preserve"> כהן (ש"ס):</w:t>
      </w:r>
    </w:p>
    <w:p w14:paraId="547AE590" w14:textId="77777777" w:rsidR="00000000" w:rsidRDefault="00DD00E1">
      <w:pPr>
        <w:pStyle w:val="a0"/>
        <w:rPr>
          <w:rFonts w:hint="cs"/>
          <w:rtl/>
        </w:rPr>
      </w:pPr>
    </w:p>
    <w:p w14:paraId="09C596EA" w14:textId="77777777" w:rsidR="00000000" w:rsidRDefault="00DD00E1">
      <w:pPr>
        <w:pStyle w:val="a0"/>
        <w:rPr>
          <w:rFonts w:hint="cs"/>
          <w:rtl/>
        </w:rPr>
      </w:pPr>
      <w:r>
        <w:rPr>
          <w:rFonts w:hint="cs"/>
          <w:rtl/>
        </w:rPr>
        <w:t>- - -</w:t>
      </w:r>
    </w:p>
    <w:p w14:paraId="7C3B3B10" w14:textId="77777777" w:rsidR="00000000" w:rsidRDefault="00DD00E1">
      <w:pPr>
        <w:pStyle w:val="a0"/>
        <w:rPr>
          <w:rtl/>
        </w:rPr>
      </w:pPr>
    </w:p>
    <w:p w14:paraId="0755CD87" w14:textId="77777777" w:rsidR="00000000" w:rsidRDefault="00DD00E1">
      <w:pPr>
        <w:pStyle w:val="a0"/>
        <w:rPr>
          <w:rFonts w:hint="cs"/>
          <w:rtl/>
        </w:rPr>
      </w:pPr>
    </w:p>
    <w:p w14:paraId="01BA5923" w14:textId="77777777" w:rsidR="00000000" w:rsidRDefault="00DD00E1">
      <w:pPr>
        <w:pStyle w:val="af1"/>
        <w:rPr>
          <w:rtl/>
        </w:rPr>
      </w:pPr>
      <w:r>
        <w:rPr>
          <w:rtl/>
        </w:rPr>
        <w:t>היו"ר ראובן ריבלין:</w:t>
      </w:r>
    </w:p>
    <w:p w14:paraId="64FA43D1" w14:textId="77777777" w:rsidR="00000000" w:rsidRDefault="00DD00E1">
      <w:pPr>
        <w:pStyle w:val="a0"/>
        <w:rPr>
          <w:rtl/>
        </w:rPr>
      </w:pPr>
    </w:p>
    <w:p w14:paraId="70089A4B" w14:textId="77777777" w:rsidR="00000000" w:rsidRDefault="00DD00E1">
      <w:pPr>
        <w:pStyle w:val="a0"/>
        <w:rPr>
          <w:rFonts w:hint="cs"/>
          <w:rtl/>
        </w:rPr>
      </w:pPr>
      <w:r>
        <w:rPr>
          <w:rFonts w:hint="cs"/>
          <w:rtl/>
        </w:rPr>
        <w:t xml:space="preserve">כי  הם נרשמו ראשונים. חבר הכנסת יצחק כהן, זכור לי ששר הדתות לשעבר, כשהיה מופיע בשם הממשלה, יכול היה לומר מה שהוא רוצה. האם הדבר הזה אינו חל גם על שר ממפלגה אחרת? גם כשאדוני אמר שלממשלה אין עמדה יכול היה להרבות מלים על עניינים </w:t>
      </w:r>
      <w:r>
        <w:rPr>
          <w:rFonts w:hint="cs"/>
          <w:rtl/>
        </w:rPr>
        <w:t xml:space="preserve">כאלה או אחרים. תודה רבה. חבר הכנסת ברכה, חמש דקות לאדוני, נא להתחיל. </w:t>
      </w:r>
    </w:p>
    <w:p w14:paraId="15141946" w14:textId="77777777" w:rsidR="00000000" w:rsidRDefault="00DD00E1">
      <w:pPr>
        <w:pStyle w:val="a0"/>
        <w:rPr>
          <w:rFonts w:hint="cs"/>
          <w:rtl/>
        </w:rPr>
      </w:pPr>
    </w:p>
    <w:p w14:paraId="3F1A46CE" w14:textId="77777777" w:rsidR="00000000" w:rsidRDefault="00DD00E1">
      <w:pPr>
        <w:pStyle w:val="a"/>
        <w:rPr>
          <w:rtl/>
        </w:rPr>
      </w:pPr>
      <w:bookmarkStart w:id="76" w:name="FS000000540T22_10_2003_12_36_07"/>
      <w:bookmarkStart w:id="77" w:name="_Toc67028537"/>
      <w:bookmarkEnd w:id="76"/>
      <w:r>
        <w:rPr>
          <w:rFonts w:hint="eastAsia"/>
          <w:rtl/>
        </w:rPr>
        <w:t>מוחמד</w:t>
      </w:r>
      <w:r>
        <w:rPr>
          <w:rtl/>
        </w:rPr>
        <w:t xml:space="preserve"> ברכה (חד"ש-תע"ל):</w:t>
      </w:r>
      <w:bookmarkEnd w:id="77"/>
    </w:p>
    <w:p w14:paraId="6E1B2566" w14:textId="77777777" w:rsidR="00000000" w:rsidRDefault="00DD00E1">
      <w:pPr>
        <w:pStyle w:val="a0"/>
        <w:rPr>
          <w:rFonts w:hint="cs"/>
          <w:rtl/>
        </w:rPr>
      </w:pPr>
    </w:p>
    <w:p w14:paraId="2276AEB8" w14:textId="77777777" w:rsidR="00000000" w:rsidRDefault="00DD00E1">
      <w:pPr>
        <w:pStyle w:val="a0"/>
        <w:rPr>
          <w:rFonts w:hint="cs"/>
          <w:rtl/>
        </w:rPr>
      </w:pPr>
      <w:r>
        <w:rPr>
          <w:rFonts w:hint="cs"/>
          <w:rtl/>
        </w:rPr>
        <w:t xml:space="preserve">תודה. </w:t>
      </w:r>
    </w:p>
    <w:p w14:paraId="3E199BA4" w14:textId="77777777" w:rsidR="00000000" w:rsidRDefault="00DD00E1">
      <w:pPr>
        <w:pStyle w:val="a0"/>
        <w:rPr>
          <w:rFonts w:hint="cs"/>
          <w:rtl/>
        </w:rPr>
      </w:pPr>
    </w:p>
    <w:p w14:paraId="7774B166" w14:textId="77777777" w:rsidR="00000000" w:rsidRDefault="00DD00E1">
      <w:pPr>
        <w:pStyle w:val="a0"/>
        <w:rPr>
          <w:rFonts w:hint="cs"/>
          <w:rtl/>
        </w:rPr>
      </w:pPr>
      <w:r>
        <w:rPr>
          <w:rFonts w:hint="cs"/>
          <w:rtl/>
        </w:rPr>
        <w:t>אדוני היושב-ראש, רבותי חברי הכנסת, הצעות החוק שבאות מספסלי שינוי, האיחוד הלאומי והליכוד, בעצם מספסלי הקואליציה, הן הצעות חוק שבאו במטרה אחת: לסתום את הפ</w:t>
      </w:r>
      <w:r>
        <w:rPr>
          <w:rFonts w:hint="cs"/>
          <w:rtl/>
        </w:rPr>
        <w:t xml:space="preserve">ה לעובדים מעל הבמה המרכזית של המדינה, וזו הכנסת. זה ביטוי של גישה ניאו-ליברלית קיצונית ביותר שאינה בוחלת בשימוש בשום אמצעי כדי לקעקע את הזכויות של העובדים במדינת ישראל. </w:t>
      </w:r>
    </w:p>
    <w:p w14:paraId="52C6998E" w14:textId="77777777" w:rsidR="00000000" w:rsidRDefault="00DD00E1">
      <w:pPr>
        <w:pStyle w:val="a0"/>
        <w:rPr>
          <w:rFonts w:hint="cs"/>
          <w:rtl/>
        </w:rPr>
      </w:pPr>
    </w:p>
    <w:p w14:paraId="27FDAE09" w14:textId="77777777" w:rsidR="00000000" w:rsidRDefault="00DD00E1">
      <w:pPr>
        <w:pStyle w:val="a0"/>
        <w:rPr>
          <w:rFonts w:hint="cs"/>
          <w:rtl/>
        </w:rPr>
      </w:pPr>
      <w:r>
        <w:rPr>
          <w:rFonts w:hint="cs"/>
          <w:rtl/>
        </w:rPr>
        <w:t>אנחנו מגיעים כאן לשיא בציניות אחרי אותה ישיבה של הכנסת שכונסה בפגרה על-ידי הממשלה ובא</w:t>
      </w:r>
      <w:r>
        <w:rPr>
          <w:rFonts w:hint="cs"/>
          <w:rtl/>
        </w:rPr>
        <w:t>ה לחוקק חוק נגד עובדי הנמלים. ממשלה שמשתמשת בחקיקה כדי לכפות נורמות ביחסי העבודה, ללא הידברות, ללא שיג ושיח עם העובדים, היא ממשלה של כפייה, ממשלה שרוצה לכופף את ציבור העובדים, שליחיו ונציגיו.</w:t>
      </w:r>
    </w:p>
    <w:p w14:paraId="4A0A53C1" w14:textId="77777777" w:rsidR="00000000" w:rsidRDefault="00DD00E1">
      <w:pPr>
        <w:pStyle w:val="a0"/>
        <w:ind w:firstLine="0"/>
        <w:rPr>
          <w:rFonts w:hint="cs"/>
          <w:rtl/>
        </w:rPr>
      </w:pPr>
    </w:p>
    <w:p w14:paraId="093BEDB5" w14:textId="77777777" w:rsidR="00000000" w:rsidRDefault="00DD00E1">
      <w:pPr>
        <w:pStyle w:val="a0"/>
        <w:rPr>
          <w:rFonts w:hint="cs"/>
          <w:rtl/>
        </w:rPr>
      </w:pPr>
      <w:r>
        <w:rPr>
          <w:rFonts w:hint="cs"/>
          <w:rtl/>
        </w:rPr>
        <w:t>איך יכול להיות, רבותי חברי הכנסת, אדוני היושב-ראש, שלממשלה - שה</w:t>
      </w:r>
      <w:r>
        <w:rPr>
          <w:rFonts w:hint="cs"/>
          <w:rtl/>
        </w:rPr>
        <w:t>יא צד ביחסי עבודה - יש שולחן כל כך ארוך, עם כל כך הרבה כיסאות ריקים, ולא יהיה לעובדים ולנציגיהם מקום אחד בספסלי חברי הכנסת?</w:t>
      </w:r>
    </w:p>
    <w:p w14:paraId="5B1ADD05" w14:textId="77777777" w:rsidR="00000000" w:rsidRDefault="00DD00E1">
      <w:pPr>
        <w:pStyle w:val="a0"/>
        <w:rPr>
          <w:rFonts w:hint="cs"/>
          <w:rtl/>
        </w:rPr>
      </w:pPr>
    </w:p>
    <w:p w14:paraId="309DDF5C" w14:textId="77777777" w:rsidR="00000000" w:rsidRDefault="00DD00E1">
      <w:pPr>
        <w:pStyle w:val="a0"/>
        <w:rPr>
          <w:rFonts w:hint="cs"/>
          <w:rtl/>
        </w:rPr>
      </w:pPr>
      <w:r>
        <w:rPr>
          <w:rFonts w:hint="cs"/>
          <w:rtl/>
        </w:rPr>
        <w:t>אם כבר מדובר על כפל תפקידים, למה לא יתפטרו כל השרים - שהם צד בוויכוח על זכויות עובדים -  מהכנסת בזה אחר זה? זה לא כפל תפקידים? זה ל</w:t>
      </w:r>
      <w:r>
        <w:rPr>
          <w:rFonts w:hint="cs"/>
          <w:rtl/>
        </w:rPr>
        <w:t>א ניגוד אינטרסים, שהם גם מצביעים בענייני עבודה וגם קובעים את הנורמות של יחסי עבודה?</w:t>
      </w:r>
    </w:p>
    <w:p w14:paraId="338E9E65" w14:textId="77777777" w:rsidR="00000000" w:rsidRDefault="00DD00E1">
      <w:pPr>
        <w:pStyle w:val="a0"/>
        <w:rPr>
          <w:rFonts w:hint="cs"/>
          <w:rtl/>
        </w:rPr>
      </w:pPr>
    </w:p>
    <w:p w14:paraId="015F5798" w14:textId="77777777" w:rsidR="00000000" w:rsidRDefault="00DD00E1">
      <w:pPr>
        <w:pStyle w:val="a0"/>
        <w:rPr>
          <w:rFonts w:hint="cs"/>
          <w:rtl/>
        </w:rPr>
      </w:pPr>
      <w:r>
        <w:rPr>
          <w:rFonts w:hint="cs"/>
          <w:rtl/>
        </w:rPr>
        <w:t>זה דבר שאינו מתקבל על הדעת על-פי שום נורמה. פה יש המשך של המתקפה על האיגודים המקצועיים, על זכויות העובדים. הזכויות האלה הושגו במשך שנים רבות של מאבקים - של מאבקים - על מנת</w:t>
      </w:r>
      <w:r>
        <w:rPr>
          <w:rFonts w:hint="cs"/>
          <w:rtl/>
        </w:rPr>
        <w:t xml:space="preserve"> לבסס את כבודו של האדם, לבסס את זכותו להתפרנס בכבוד, שיזכה לפנסיה, שיזכה לתנאי עבודה סבירים. </w:t>
      </w:r>
    </w:p>
    <w:p w14:paraId="41B01FF6" w14:textId="77777777" w:rsidR="00000000" w:rsidRDefault="00DD00E1">
      <w:pPr>
        <w:pStyle w:val="a0"/>
        <w:rPr>
          <w:rFonts w:hint="cs"/>
          <w:rtl/>
        </w:rPr>
      </w:pPr>
    </w:p>
    <w:p w14:paraId="1CC6ED9F" w14:textId="77777777" w:rsidR="00000000" w:rsidRDefault="00DD00E1">
      <w:pPr>
        <w:pStyle w:val="a0"/>
        <w:rPr>
          <w:rFonts w:hint="cs"/>
          <w:rtl/>
        </w:rPr>
      </w:pPr>
      <w:r>
        <w:rPr>
          <w:rFonts w:hint="cs"/>
          <w:rtl/>
        </w:rPr>
        <w:t xml:space="preserve">כאן, אחרי שמנסים להסדיר בחקיקה או לכפות בחקיקה בעצם את יחסי העבודה, באים לקעקע את ארגון העובדים, את ההסתדרות. </w:t>
      </w:r>
    </w:p>
    <w:p w14:paraId="1696B61F" w14:textId="77777777" w:rsidR="00000000" w:rsidRDefault="00DD00E1">
      <w:pPr>
        <w:pStyle w:val="a0"/>
        <w:rPr>
          <w:rFonts w:hint="cs"/>
          <w:rtl/>
        </w:rPr>
      </w:pPr>
    </w:p>
    <w:p w14:paraId="2ED57012" w14:textId="77777777" w:rsidR="00000000" w:rsidRDefault="00DD00E1">
      <w:pPr>
        <w:pStyle w:val="a0"/>
        <w:rPr>
          <w:rFonts w:hint="cs"/>
          <w:rtl/>
        </w:rPr>
      </w:pPr>
      <w:r>
        <w:rPr>
          <w:rFonts w:hint="cs"/>
          <w:rtl/>
        </w:rPr>
        <w:t xml:space="preserve">אני אומר לכם, רבותי חברי הכנסת מהקואליציה, גם אם </w:t>
      </w:r>
      <w:r>
        <w:rPr>
          <w:rFonts w:hint="cs"/>
          <w:rtl/>
        </w:rPr>
        <w:t>תצליחו - ואני בטוח שלא - לחוקק חוק כזה, זה לא יעלים את העובדים מהעיניים שלכם. אם לא תראו אותם כאן, תראו אותם מול הבתים שלכם, מול המשרדים שלכם, בכל מקום ומקום. לא יהיה מצב שהעובדים יתכופפו ויישברו על-ידי חקיקה. תודה רבה.</w:t>
      </w:r>
    </w:p>
    <w:p w14:paraId="4D392DD7" w14:textId="77777777" w:rsidR="00000000" w:rsidRDefault="00DD00E1">
      <w:pPr>
        <w:pStyle w:val="af1"/>
        <w:rPr>
          <w:rtl/>
        </w:rPr>
      </w:pPr>
      <w:r>
        <w:rPr>
          <w:rtl/>
        </w:rPr>
        <w:br/>
        <w:t>היו"ר ראובן ריבלין:</w:t>
      </w:r>
    </w:p>
    <w:p w14:paraId="25A08000" w14:textId="77777777" w:rsidR="00000000" w:rsidRDefault="00DD00E1">
      <w:pPr>
        <w:pStyle w:val="a0"/>
        <w:rPr>
          <w:rtl/>
        </w:rPr>
      </w:pPr>
    </w:p>
    <w:p w14:paraId="195B533F" w14:textId="77777777" w:rsidR="00000000" w:rsidRDefault="00DD00E1">
      <w:pPr>
        <w:pStyle w:val="a0"/>
        <w:rPr>
          <w:rFonts w:hint="cs"/>
          <w:rtl/>
        </w:rPr>
      </w:pPr>
      <w:r>
        <w:rPr>
          <w:rFonts w:hint="cs"/>
          <w:rtl/>
        </w:rPr>
        <w:t>חבר הכנסת ברכה</w:t>
      </w:r>
      <w:r>
        <w:rPr>
          <w:rFonts w:hint="cs"/>
          <w:rtl/>
        </w:rPr>
        <w:t>, אני עצרתי את השעון. נדמה לי שאדוני, כאשר הוא אומר שעל-ידי כך סותמים את פי העובדים - אני לא מביע עמדה - האם אדוני לא מייצג גם את העובדים? - -</w:t>
      </w:r>
    </w:p>
    <w:p w14:paraId="5F956A28" w14:textId="77777777" w:rsidR="00000000" w:rsidRDefault="00DD00E1">
      <w:pPr>
        <w:pStyle w:val="-"/>
        <w:rPr>
          <w:rtl/>
        </w:rPr>
      </w:pPr>
      <w:r>
        <w:rPr>
          <w:rtl/>
        </w:rPr>
        <w:br/>
      </w:r>
      <w:bookmarkStart w:id="78" w:name="FS000000540T22_10_2003_12_25_12"/>
      <w:bookmarkStart w:id="79" w:name="FS000000540T22_10_2003_12_25_16C"/>
      <w:bookmarkEnd w:id="78"/>
      <w:bookmarkEnd w:id="79"/>
      <w:r>
        <w:rPr>
          <w:rtl/>
        </w:rPr>
        <w:t>מוחמד ברכה (חד"ש-תע"ל):</w:t>
      </w:r>
    </w:p>
    <w:p w14:paraId="02166B4F" w14:textId="77777777" w:rsidR="00000000" w:rsidRDefault="00DD00E1">
      <w:pPr>
        <w:pStyle w:val="a0"/>
        <w:rPr>
          <w:rFonts w:hint="cs"/>
          <w:rtl/>
        </w:rPr>
      </w:pPr>
    </w:p>
    <w:p w14:paraId="311F62F5" w14:textId="77777777" w:rsidR="00000000" w:rsidRDefault="00DD00E1">
      <w:pPr>
        <w:pStyle w:val="a0"/>
        <w:rPr>
          <w:rFonts w:hint="cs"/>
          <w:rtl/>
        </w:rPr>
      </w:pPr>
      <w:r>
        <w:rPr>
          <w:rFonts w:hint="cs"/>
          <w:rtl/>
        </w:rPr>
        <w:t xml:space="preserve">בהחלט. </w:t>
      </w:r>
    </w:p>
    <w:p w14:paraId="1C241FC2" w14:textId="77777777" w:rsidR="00000000" w:rsidRDefault="00DD00E1">
      <w:pPr>
        <w:pStyle w:val="af1"/>
        <w:rPr>
          <w:rtl/>
        </w:rPr>
      </w:pPr>
      <w:r>
        <w:rPr>
          <w:rtl/>
        </w:rPr>
        <w:br/>
        <w:t>היו"ר ראובן ריבלין:</w:t>
      </w:r>
    </w:p>
    <w:p w14:paraId="30E31C49" w14:textId="77777777" w:rsidR="00000000" w:rsidRDefault="00DD00E1">
      <w:pPr>
        <w:pStyle w:val="a0"/>
        <w:rPr>
          <w:rtl/>
        </w:rPr>
      </w:pPr>
    </w:p>
    <w:p w14:paraId="13C0E8F3" w14:textId="77777777" w:rsidR="00000000" w:rsidRDefault="00DD00E1">
      <w:pPr>
        <w:pStyle w:val="a0"/>
        <w:rPr>
          <w:rFonts w:hint="cs"/>
          <w:rtl/>
        </w:rPr>
      </w:pPr>
      <w:r>
        <w:rPr>
          <w:rFonts w:hint="cs"/>
          <w:rtl/>
        </w:rPr>
        <w:t xml:space="preserve">- -  האם חבר הכנסת שריד לא מייצג את העובדים? - -  </w:t>
      </w:r>
    </w:p>
    <w:p w14:paraId="6AB5703E" w14:textId="77777777" w:rsidR="00000000" w:rsidRDefault="00DD00E1">
      <w:pPr>
        <w:pStyle w:val="-"/>
        <w:rPr>
          <w:rtl/>
        </w:rPr>
      </w:pPr>
      <w:r>
        <w:rPr>
          <w:rtl/>
        </w:rPr>
        <w:br/>
      </w:r>
      <w:bookmarkStart w:id="80" w:name="FS000000540T22_10_2003_12_25_33C"/>
      <w:bookmarkEnd w:id="80"/>
      <w:r>
        <w:rPr>
          <w:rtl/>
        </w:rPr>
        <w:t>מוחמד</w:t>
      </w:r>
      <w:r>
        <w:rPr>
          <w:rtl/>
        </w:rPr>
        <w:t xml:space="preserve"> ברכה (חד"ש-תע"ל):</w:t>
      </w:r>
    </w:p>
    <w:p w14:paraId="4D9FDCAE" w14:textId="77777777" w:rsidR="00000000" w:rsidRDefault="00DD00E1">
      <w:pPr>
        <w:pStyle w:val="a0"/>
        <w:rPr>
          <w:rtl/>
        </w:rPr>
      </w:pPr>
    </w:p>
    <w:p w14:paraId="08E1D71B" w14:textId="77777777" w:rsidR="00000000" w:rsidRDefault="00DD00E1">
      <w:pPr>
        <w:pStyle w:val="a0"/>
        <w:rPr>
          <w:rFonts w:hint="cs"/>
          <w:rtl/>
        </w:rPr>
      </w:pPr>
      <w:r>
        <w:rPr>
          <w:rFonts w:hint="cs"/>
          <w:rtl/>
        </w:rPr>
        <w:t>בהחלט. אני - - -</w:t>
      </w:r>
    </w:p>
    <w:p w14:paraId="5B05DCC1" w14:textId="77777777" w:rsidR="00000000" w:rsidRDefault="00DD00E1">
      <w:pPr>
        <w:pStyle w:val="af1"/>
        <w:rPr>
          <w:rFonts w:hint="cs"/>
          <w:rtl/>
        </w:rPr>
      </w:pPr>
      <w:r>
        <w:rPr>
          <w:rtl/>
        </w:rPr>
        <w:br/>
      </w:r>
    </w:p>
    <w:p w14:paraId="0AF2CFED" w14:textId="77777777" w:rsidR="00000000" w:rsidRDefault="00DD00E1">
      <w:pPr>
        <w:pStyle w:val="af1"/>
        <w:rPr>
          <w:rFonts w:hint="cs"/>
          <w:rtl/>
        </w:rPr>
      </w:pPr>
    </w:p>
    <w:p w14:paraId="201F7B96" w14:textId="77777777" w:rsidR="00000000" w:rsidRDefault="00DD00E1">
      <w:pPr>
        <w:pStyle w:val="af1"/>
        <w:rPr>
          <w:rtl/>
        </w:rPr>
      </w:pPr>
      <w:r>
        <w:rPr>
          <w:rtl/>
        </w:rPr>
        <w:t>היו"ר ראובן ריבלין:</w:t>
      </w:r>
    </w:p>
    <w:p w14:paraId="72D4DDB7" w14:textId="77777777" w:rsidR="00000000" w:rsidRDefault="00DD00E1">
      <w:pPr>
        <w:pStyle w:val="a0"/>
        <w:rPr>
          <w:rtl/>
        </w:rPr>
      </w:pPr>
    </w:p>
    <w:p w14:paraId="6B4AA678" w14:textId="77777777" w:rsidR="00000000" w:rsidRDefault="00DD00E1">
      <w:pPr>
        <w:pStyle w:val="a0"/>
        <w:rPr>
          <w:rFonts w:hint="cs"/>
          <w:rtl/>
        </w:rPr>
      </w:pPr>
      <w:r>
        <w:rPr>
          <w:rFonts w:hint="cs"/>
          <w:rtl/>
        </w:rPr>
        <w:t xml:space="preserve">- - האם אני לא מייצג את העובדים? כל אחד. הרי אנחנו לא סותמים את הפיות. לבוא ולומר דבר כזה - אני לא מציע לזלזל בחבר הכנסת ברכה. </w:t>
      </w:r>
    </w:p>
    <w:p w14:paraId="29E14680" w14:textId="77777777" w:rsidR="00000000" w:rsidRDefault="00DD00E1">
      <w:pPr>
        <w:pStyle w:val="-"/>
        <w:rPr>
          <w:rtl/>
        </w:rPr>
      </w:pPr>
      <w:r>
        <w:rPr>
          <w:rtl/>
        </w:rPr>
        <w:br/>
      </w:r>
      <w:bookmarkStart w:id="81" w:name="FS000000540T22_10_2003_12_26_17C"/>
      <w:bookmarkEnd w:id="81"/>
      <w:r>
        <w:rPr>
          <w:rtl/>
        </w:rPr>
        <w:t>מוחמד ברכה (חד"ש-תע"ל):</w:t>
      </w:r>
    </w:p>
    <w:p w14:paraId="425A6E8C" w14:textId="77777777" w:rsidR="00000000" w:rsidRDefault="00DD00E1">
      <w:pPr>
        <w:pStyle w:val="a0"/>
        <w:rPr>
          <w:rtl/>
        </w:rPr>
      </w:pPr>
    </w:p>
    <w:p w14:paraId="224FC6BB" w14:textId="77777777" w:rsidR="00000000" w:rsidRDefault="00DD00E1">
      <w:pPr>
        <w:pStyle w:val="a0"/>
        <w:rPr>
          <w:rFonts w:hint="cs"/>
          <w:rtl/>
        </w:rPr>
      </w:pPr>
      <w:r>
        <w:rPr>
          <w:rFonts w:hint="cs"/>
          <w:rtl/>
        </w:rPr>
        <w:t xml:space="preserve">חס וחלילה. אם הכנסת - בטוב-לבה, בטוב-לבו </w:t>
      </w:r>
      <w:r>
        <w:rPr>
          <w:rFonts w:hint="cs"/>
          <w:rtl/>
        </w:rPr>
        <w:t>של היושב-ראש - מאפשרת לי לייצג את העובדים - -</w:t>
      </w:r>
    </w:p>
    <w:p w14:paraId="6987AD8D" w14:textId="77777777" w:rsidR="00000000" w:rsidRDefault="00DD00E1">
      <w:pPr>
        <w:pStyle w:val="af1"/>
        <w:rPr>
          <w:rtl/>
        </w:rPr>
      </w:pPr>
      <w:r>
        <w:rPr>
          <w:rtl/>
        </w:rPr>
        <w:br/>
        <w:t>היו"ר ראובן ריבלין:</w:t>
      </w:r>
    </w:p>
    <w:p w14:paraId="1519EE37" w14:textId="77777777" w:rsidR="00000000" w:rsidRDefault="00DD00E1">
      <w:pPr>
        <w:pStyle w:val="a0"/>
        <w:rPr>
          <w:rtl/>
        </w:rPr>
      </w:pPr>
    </w:p>
    <w:p w14:paraId="1ED46E5A" w14:textId="77777777" w:rsidR="00000000" w:rsidRDefault="00DD00E1">
      <w:pPr>
        <w:pStyle w:val="a0"/>
        <w:rPr>
          <w:rFonts w:hint="cs"/>
          <w:rtl/>
        </w:rPr>
      </w:pPr>
      <w:r>
        <w:rPr>
          <w:rFonts w:hint="cs"/>
          <w:rtl/>
        </w:rPr>
        <w:t xml:space="preserve">למה לא? </w:t>
      </w:r>
    </w:p>
    <w:p w14:paraId="569A3947" w14:textId="77777777" w:rsidR="00000000" w:rsidRDefault="00DD00E1">
      <w:pPr>
        <w:pStyle w:val="-"/>
        <w:rPr>
          <w:rtl/>
        </w:rPr>
      </w:pPr>
      <w:r>
        <w:rPr>
          <w:rtl/>
        </w:rPr>
        <w:br/>
      </w:r>
      <w:bookmarkStart w:id="82" w:name="FS000000540T22_10_2003_12_26_54C"/>
      <w:bookmarkEnd w:id="82"/>
      <w:r>
        <w:rPr>
          <w:rtl/>
        </w:rPr>
        <w:t>מוחמד ברכה (חד"ש-תע"ל):</w:t>
      </w:r>
    </w:p>
    <w:p w14:paraId="759436AD" w14:textId="77777777" w:rsidR="00000000" w:rsidRDefault="00DD00E1">
      <w:pPr>
        <w:pStyle w:val="a0"/>
        <w:rPr>
          <w:rtl/>
        </w:rPr>
      </w:pPr>
    </w:p>
    <w:p w14:paraId="52027B8A" w14:textId="77777777" w:rsidR="00000000" w:rsidRDefault="00DD00E1">
      <w:pPr>
        <w:pStyle w:val="a0"/>
        <w:rPr>
          <w:rFonts w:hint="cs"/>
          <w:rtl/>
        </w:rPr>
      </w:pPr>
      <w:r>
        <w:rPr>
          <w:rFonts w:hint="cs"/>
          <w:rtl/>
        </w:rPr>
        <w:t>- - על אחת כמה וכמה הנציג של העובדים שנבחר צריך לייצג את העובדים.</w:t>
      </w:r>
    </w:p>
    <w:p w14:paraId="444A3E2A" w14:textId="77777777" w:rsidR="00000000" w:rsidRDefault="00DD00E1">
      <w:pPr>
        <w:pStyle w:val="af1"/>
        <w:rPr>
          <w:rtl/>
        </w:rPr>
      </w:pPr>
      <w:r>
        <w:rPr>
          <w:rtl/>
        </w:rPr>
        <w:br/>
        <w:t>היו"ר ראובן ריבלין:</w:t>
      </w:r>
    </w:p>
    <w:p w14:paraId="6F3FB3B6" w14:textId="77777777" w:rsidR="00000000" w:rsidRDefault="00DD00E1">
      <w:pPr>
        <w:pStyle w:val="a0"/>
        <w:rPr>
          <w:rtl/>
        </w:rPr>
      </w:pPr>
    </w:p>
    <w:p w14:paraId="79DE40E1" w14:textId="77777777" w:rsidR="00000000" w:rsidRDefault="00DD00E1">
      <w:pPr>
        <w:pStyle w:val="a0"/>
        <w:rPr>
          <w:rFonts w:hint="cs"/>
          <w:rtl/>
        </w:rPr>
      </w:pPr>
      <w:r>
        <w:rPr>
          <w:rFonts w:hint="cs"/>
          <w:rtl/>
        </w:rPr>
        <w:t>זה עניין אחר, אבל זה לא לסתום את הפה לעובדים.</w:t>
      </w:r>
    </w:p>
    <w:p w14:paraId="5E6BEA01" w14:textId="77777777" w:rsidR="00000000" w:rsidRDefault="00DD00E1">
      <w:pPr>
        <w:pStyle w:val="-"/>
        <w:rPr>
          <w:rtl/>
        </w:rPr>
      </w:pPr>
      <w:r>
        <w:rPr>
          <w:rtl/>
        </w:rPr>
        <w:br/>
      </w:r>
      <w:bookmarkStart w:id="83" w:name="FS000000540T22_10_2003_12_27_41C"/>
      <w:bookmarkEnd w:id="83"/>
      <w:r>
        <w:rPr>
          <w:rtl/>
        </w:rPr>
        <w:t>מוחמד ברכה (חד"ש-ת</w:t>
      </w:r>
      <w:r>
        <w:rPr>
          <w:rtl/>
        </w:rPr>
        <w:t>ע"ל):</w:t>
      </w:r>
    </w:p>
    <w:p w14:paraId="6CFD025A" w14:textId="77777777" w:rsidR="00000000" w:rsidRDefault="00DD00E1">
      <w:pPr>
        <w:pStyle w:val="a0"/>
        <w:rPr>
          <w:rtl/>
        </w:rPr>
      </w:pPr>
    </w:p>
    <w:p w14:paraId="4150164E" w14:textId="77777777" w:rsidR="00000000" w:rsidRDefault="00DD00E1">
      <w:pPr>
        <w:pStyle w:val="a0"/>
        <w:rPr>
          <w:rFonts w:hint="cs"/>
          <w:rtl/>
        </w:rPr>
      </w:pPr>
      <w:r>
        <w:rPr>
          <w:rFonts w:hint="cs"/>
          <w:rtl/>
        </w:rPr>
        <w:t xml:space="preserve">זה לסתום את הפה ליושב-ראש של האיגוד המקצועי הגדול ביותר; זה להעלים אותו מהבמה הזאת. אבל הוא הרי לא ייעלם. העובדים לא יהפכו לשקופים פתאום, שאף אחד לא יראה אותם ואף אחד לא יזהה איפה הם. </w:t>
      </w:r>
    </w:p>
    <w:p w14:paraId="38747F7C" w14:textId="77777777" w:rsidR="00000000" w:rsidRDefault="00DD00E1">
      <w:pPr>
        <w:pStyle w:val="a0"/>
        <w:rPr>
          <w:rFonts w:hint="cs"/>
          <w:rtl/>
        </w:rPr>
      </w:pPr>
    </w:p>
    <w:p w14:paraId="684B8705" w14:textId="77777777" w:rsidR="00000000" w:rsidRDefault="00DD00E1">
      <w:pPr>
        <w:pStyle w:val="a0"/>
        <w:rPr>
          <w:rFonts w:hint="cs"/>
          <w:rtl/>
        </w:rPr>
      </w:pPr>
      <w:r>
        <w:rPr>
          <w:rFonts w:hint="cs"/>
          <w:rtl/>
        </w:rPr>
        <w:t>לכן, רבותי חברי הכנסת, אין מקום לחוק כזה, שהוא אנטי עובדים, אנט</w:t>
      </w:r>
      <w:r>
        <w:rPr>
          <w:rFonts w:hint="cs"/>
          <w:rtl/>
        </w:rPr>
        <w:t>י פועלים, אנטי דמוקרטי בהחלט.</w:t>
      </w:r>
    </w:p>
    <w:p w14:paraId="3487B5E4" w14:textId="77777777" w:rsidR="00000000" w:rsidRDefault="00DD00E1">
      <w:pPr>
        <w:pStyle w:val="af0"/>
        <w:rPr>
          <w:rtl/>
        </w:rPr>
      </w:pPr>
      <w:r>
        <w:rPr>
          <w:rtl/>
        </w:rPr>
        <w:br/>
        <w:t>אילן ליבוביץ (שינוי):</w:t>
      </w:r>
    </w:p>
    <w:p w14:paraId="5559B4F5" w14:textId="77777777" w:rsidR="00000000" w:rsidRDefault="00DD00E1">
      <w:pPr>
        <w:pStyle w:val="a0"/>
        <w:rPr>
          <w:rtl/>
        </w:rPr>
      </w:pPr>
    </w:p>
    <w:p w14:paraId="6D7FFFA1" w14:textId="77777777" w:rsidR="00000000" w:rsidRDefault="00DD00E1">
      <w:pPr>
        <w:pStyle w:val="a0"/>
        <w:rPr>
          <w:rFonts w:hint="cs"/>
          <w:rtl/>
        </w:rPr>
      </w:pPr>
      <w:r>
        <w:rPr>
          <w:rFonts w:hint="cs"/>
          <w:rtl/>
        </w:rPr>
        <w:t>מה אנטי עובדים? יש הסתדרות ויש בית-נבחרים. מה הקשר?</w:t>
      </w:r>
    </w:p>
    <w:p w14:paraId="627EC184" w14:textId="77777777" w:rsidR="00000000" w:rsidRDefault="00DD00E1">
      <w:pPr>
        <w:pStyle w:val="af1"/>
        <w:rPr>
          <w:rtl/>
        </w:rPr>
      </w:pPr>
      <w:r>
        <w:rPr>
          <w:rtl/>
        </w:rPr>
        <w:br/>
        <w:t>היו"ר ראובן ריבלין:</w:t>
      </w:r>
    </w:p>
    <w:p w14:paraId="33D2D2E0" w14:textId="77777777" w:rsidR="00000000" w:rsidRDefault="00DD00E1">
      <w:pPr>
        <w:pStyle w:val="a0"/>
        <w:rPr>
          <w:rtl/>
        </w:rPr>
      </w:pPr>
    </w:p>
    <w:p w14:paraId="39F0A0C2" w14:textId="77777777" w:rsidR="00000000" w:rsidRDefault="00DD00E1">
      <w:pPr>
        <w:pStyle w:val="a0"/>
        <w:rPr>
          <w:rFonts w:hint="cs"/>
          <w:rtl/>
        </w:rPr>
      </w:pPr>
      <w:r>
        <w:rPr>
          <w:rFonts w:hint="cs"/>
          <w:rtl/>
        </w:rPr>
        <w:t>חבר הכנסת ליבוביץ, הרי שאלתי את השאלה - - -</w:t>
      </w:r>
    </w:p>
    <w:p w14:paraId="5F5413F5" w14:textId="77777777" w:rsidR="00000000" w:rsidRDefault="00DD00E1">
      <w:pPr>
        <w:pStyle w:val="-"/>
        <w:rPr>
          <w:rtl/>
        </w:rPr>
      </w:pPr>
      <w:r>
        <w:rPr>
          <w:rtl/>
        </w:rPr>
        <w:br/>
      </w:r>
      <w:bookmarkStart w:id="84" w:name="FS000000540T22_10_2003_12_29_25C"/>
      <w:bookmarkEnd w:id="84"/>
      <w:r>
        <w:rPr>
          <w:rtl/>
        </w:rPr>
        <w:t>מוחמד ברכה (חד"ש-תע"ל):</w:t>
      </w:r>
    </w:p>
    <w:p w14:paraId="378E83E8" w14:textId="77777777" w:rsidR="00000000" w:rsidRDefault="00DD00E1">
      <w:pPr>
        <w:pStyle w:val="a0"/>
        <w:rPr>
          <w:rtl/>
        </w:rPr>
      </w:pPr>
    </w:p>
    <w:p w14:paraId="71673651" w14:textId="77777777" w:rsidR="00000000" w:rsidRDefault="00DD00E1">
      <w:pPr>
        <w:pStyle w:val="a0"/>
        <w:rPr>
          <w:rFonts w:hint="cs"/>
          <w:rtl/>
        </w:rPr>
      </w:pPr>
      <w:r>
        <w:rPr>
          <w:rFonts w:hint="cs"/>
          <w:rtl/>
        </w:rPr>
        <w:t>חבר הכנסת שמאי היה יכול - בזמנו, כשעוד היה חבר הכנסת - להי</w:t>
      </w:r>
      <w:r>
        <w:rPr>
          <w:rFonts w:hint="cs"/>
          <w:rtl/>
        </w:rPr>
        <w:t>ות בהנהגת ארגון העובדים. ארגון העובדים יכול להיות בכנסת? אני אומר: חייב להיות בכנסת.</w:t>
      </w:r>
    </w:p>
    <w:p w14:paraId="1F9BB5DE" w14:textId="77777777" w:rsidR="00000000" w:rsidRDefault="00DD00E1">
      <w:pPr>
        <w:pStyle w:val="af0"/>
        <w:rPr>
          <w:rtl/>
        </w:rPr>
      </w:pPr>
      <w:r>
        <w:rPr>
          <w:rtl/>
        </w:rPr>
        <w:br/>
        <w:t>אילן ליבוביץ (שינוי):</w:t>
      </w:r>
    </w:p>
    <w:p w14:paraId="339CC39D" w14:textId="77777777" w:rsidR="00000000" w:rsidRDefault="00DD00E1">
      <w:pPr>
        <w:pStyle w:val="a0"/>
        <w:rPr>
          <w:rtl/>
        </w:rPr>
      </w:pPr>
    </w:p>
    <w:p w14:paraId="20094032" w14:textId="77777777" w:rsidR="00000000" w:rsidRDefault="00DD00E1">
      <w:pPr>
        <w:pStyle w:val="a0"/>
        <w:rPr>
          <w:rFonts w:hint="cs"/>
          <w:rtl/>
        </w:rPr>
      </w:pPr>
      <w:r>
        <w:rPr>
          <w:rFonts w:hint="cs"/>
          <w:rtl/>
        </w:rPr>
        <w:t>- - - מה הקשר - - -</w:t>
      </w:r>
    </w:p>
    <w:p w14:paraId="1DF06FB2" w14:textId="77777777" w:rsidR="00000000" w:rsidRDefault="00DD00E1">
      <w:pPr>
        <w:pStyle w:val="-"/>
        <w:rPr>
          <w:rtl/>
        </w:rPr>
      </w:pPr>
      <w:r>
        <w:rPr>
          <w:rtl/>
        </w:rPr>
        <w:br/>
      </w:r>
      <w:bookmarkStart w:id="85" w:name="FS000000540T22_10_2003_12_31_05C"/>
      <w:bookmarkEnd w:id="85"/>
      <w:r>
        <w:rPr>
          <w:rtl/>
        </w:rPr>
        <w:t>מוחמד ברכה (חד"ש-תע"ל):</w:t>
      </w:r>
    </w:p>
    <w:p w14:paraId="2BF9B59D" w14:textId="77777777" w:rsidR="00000000" w:rsidRDefault="00DD00E1">
      <w:pPr>
        <w:pStyle w:val="a0"/>
        <w:rPr>
          <w:rtl/>
        </w:rPr>
      </w:pPr>
    </w:p>
    <w:p w14:paraId="25B9197C" w14:textId="77777777" w:rsidR="00000000" w:rsidRDefault="00DD00E1">
      <w:pPr>
        <w:pStyle w:val="a0"/>
        <w:rPr>
          <w:rFonts w:hint="cs"/>
          <w:rtl/>
        </w:rPr>
      </w:pPr>
      <w:r>
        <w:rPr>
          <w:rFonts w:hint="cs"/>
          <w:rtl/>
        </w:rPr>
        <w:t>אני עוד לא אגיע למסקנה שצריך לשריין מקומות בכנסת לעובדים, אבל לפחות אם הוא מועמד - הוא ראוי והוא זכאי</w:t>
      </w:r>
      <w:r>
        <w:rPr>
          <w:rFonts w:hint="cs"/>
          <w:rtl/>
        </w:rPr>
        <w:t xml:space="preserve"> להיבחר, ושום הצעת חוק כזאת, שאמורה לשלול ממנו את הזכות האלמנטרית לבחור ולהיבחר למוסד העליון המחוקק של המדינה - שהוא הכנסת - אין לה מקום בשום פנים ואופן. תודה רבה, אדוני.</w:t>
      </w:r>
    </w:p>
    <w:p w14:paraId="49136E88" w14:textId="77777777" w:rsidR="00000000" w:rsidRDefault="00DD00E1">
      <w:pPr>
        <w:pStyle w:val="af1"/>
        <w:rPr>
          <w:rtl/>
        </w:rPr>
      </w:pPr>
      <w:r>
        <w:rPr>
          <w:rtl/>
        </w:rPr>
        <w:br/>
        <w:t>היו"ר ראובן ריבלין:</w:t>
      </w:r>
    </w:p>
    <w:p w14:paraId="09843200" w14:textId="77777777" w:rsidR="00000000" w:rsidRDefault="00DD00E1">
      <w:pPr>
        <w:pStyle w:val="a0"/>
        <w:rPr>
          <w:rtl/>
        </w:rPr>
      </w:pPr>
    </w:p>
    <w:p w14:paraId="2F7ECE44" w14:textId="77777777" w:rsidR="00000000" w:rsidRDefault="00DD00E1">
      <w:pPr>
        <w:pStyle w:val="a0"/>
        <w:rPr>
          <w:rFonts w:hint="cs"/>
          <w:rtl/>
        </w:rPr>
      </w:pPr>
      <w:r>
        <w:rPr>
          <w:rFonts w:hint="cs"/>
          <w:rtl/>
        </w:rPr>
        <w:t xml:space="preserve">אני מאוד מודה לחבר הכנסת ברכה. רבותי חברי הכנסת, הבא אחריו הוא </w:t>
      </w:r>
      <w:r>
        <w:rPr>
          <w:rFonts w:hint="cs"/>
          <w:rtl/>
        </w:rPr>
        <w:t xml:space="preserve">המתנגד חבר הכנסת אבשלום וילן. אדוני, בבקשה יעלה על הבמה, חמש דקות לרשותו, ויסיים את ההתנגדויות חבר הכנסת דוד טל, אם יימצא באולם. </w:t>
      </w:r>
    </w:p>
    <w:p w14:paraId="2EBBDD3F" w14:textId="77777777" w:rsidR="00000000" w:rsidRDefault="00DD00E1">
      <w:pPr>
        <w:pStyle w:val="af0"/>
        <w:rPr>
          <w:rtl/>
        </w:rPr>
      </w:pPr>
      <w:r>
        <w:rPr>
          <w:rtl/>
        </w:rPr>
        <w:br/>
        <w:t>קריאות:</w:t>
      </w:r>
    </w:p>
    <w:p w14:paraId="78238BDB" w14:textId="77777777" w:rsidR="00000000" w:rsidRDefault="00DD00E1">
      <w:pPr>
        <w:pStyle w:val="a0"/>
        <w:rPr>
          <w:rtl/>
        </w:rPr>
      </w:pPr>
    </w:p>
    <w:p w14:paraId="06B945D3" w14:textId="77777777" w:rsidR="00000000" w:rsidRDefault="00DD00E1">
      <w:pPr>
        <w:pStyle w:val="a0"/>
        <w:rPr>
          <w:rFonts w:hint="cs"/>
          <w:rtl/>
        </w:rPr>
      </w:pPr>
      <w:r>
        <w:rPr>
          <w:rFonts w:hint="cs"/>
          <w:rtl/>
        </w:rPr>
        <w:t>- - -</w:t>
      </w:r>
    </w:p>
    <w:p w14:paraId="0CB86D79" w14:textId="77777777" w:rsidR="00000000" w:rsidRDefault="00DD00E1">
      <w:pPr>
        <w:pStyle w:val="af1"/>
        <w:rPr>
          <w:rtl/>
        </w:rPr>
      </w:pPr>
      <w:r>
        <w:rPr>
          <w:rtl/>
        </w:rPr>
        <w:br/>
        <w:t>היו"ר ראובן ריבלין:</w:t>
      </w:r>
    </w:p>
    <w:p w14:paraId="1A4C68D1" w14:textId="77777777" w:rsidR="00000000" w:rsidRDefault="00DD00E1">
      <w:pPr>
        <w:pStyle w:val="a0"/>
        <w:rPr>
          <w:rtl/>
        </w:rPr>
      </w:pPr>
    </w:p>
    <w:p w14:paraId="005DD3B3" w14:textId="77777777" w:rsidR="00000000" w:rsidRDefault="00DD00E1">
      <w:pPr>
        <w:pStyle w:val="a0"/>
        <w:rPr>
          <w:rFonts w:hint="cs"/>
          <w:rtl/>
        </w:rPr>
      </w:pPr>
      <w:r>
        <w:rPr>
          <w:rFonts w:hint="cs"/>
          <w:rtl/>
        </w:rPr>
        <w:t>האם חבר הכנסת דוד טל נמצא באולם?</w:t>
      </w:r>
    </w:p>
    <w:p w14:paraId="2A8F2F3A" w14:textId="77777777" w:rsidR="00000000" w:rsidRDefault="00DD00E1">
      <w:pPr>
        <w:pStyle w:val="af0"/>
        <w:rPr>
          <w:rtl/>
        </w:rPr>
      </w:pPr>
      <w:r>
        <w:rPr>
          <w:rtl/>
        </w:rPr>
        <w:br/>
        <w:t>אחמד טיבי (חד"ש-תע"ל):</w:t>
      </w:r>
    </w:p>
    <w:p w14:paraId="52139C90" w14:textId="77777777" w:rsidR="00000000" w:rsidRDefault="00DD00E1">
      <w:pPr>
        <w:pStyle w:val="a0"/>
        <w:rPr>
          <w:rtl/>
        </w:rPr>
      </w:pPr>
    </w:p>
    <w:p w14:paraId="556A1608" w14:textId="77777777" w:rsidR="00000000" w:rsidRDefault="00DD00E1">
      <w:pPr>
        <w:pStyle w:val="a0"/>
        <w:rPr>
          <w:rFonts w:hint="cs"/>
          <w:rtl/>
        </w:rPr>
      </w:pPr>
      <w:r>
        <w:rPr>
          <w:rFonts w:hint="cs"/>
          <w:rtl/>
        </w:rPr>
        <w:t xml:space="preserve">הוא מוותר. </w:t>
      </w:r>
    </w:p>
    <w:p w14:paraId="61DC02F3" w14:textId="77777777" w:rsidR="00000000" w:rsidRDefault="00DD00E1">
      <w:pPr>
        <w:pStyle w:val="af1"/>
        <w:rPr>
          <w:rtl/>
        </w:rPr>
      </w:pPr>
      <w:r>
        <w:rPr>
          <w:rtl/>
        </w:rPr>
        <w:br/>
        <w:t>היו"ר ראובן ריבלי</w:t>
      </w:r>
      <w:r>
        <w:rPr>
          <w:rtl/>
        </w:rPr>
        <w:t>ן:</w:t>
      </w:r>
    </w:p>
    <w:p w14:paraId="506A2082" w14:textId="77777777" w:rsidR="00000000" w:rsidRDefault="00DD00E1">
      <w:pPr>
        <w:pStyle w:val="a0"/>
        <w:rPr>
          <w:rtl/>
        </w:rPr>
      </w:pPr>
    </w:p>
    <w:p w14:paraId="126DFB36" w14:textId="77777777" w:rsidR="00000000" w:rsidRDefault="00DD00E1">
      <w:pPr>
        <w:pStyle w:val="a0"/>
        <w:rPr>
          <w:rFonts w:hint="cs"/>
          <w:rtl/>
        </w:rPr>
      </w:pPr>
      <w:r>
        <w:rPr>
          <w:rFonts w:hint="cs"/>
          <w:rtl/>
        </w:rPr>
        <w:t xml:space="preserve">אתה מאותה סיעה, אתה לא יכול. </w:t>
      </w:r>
    </w:p>
    <w:p w14:paraId="204B143F" w14:textId="77777777" w:rsidR="00000000" w:rsidRDefault="00DD00E1">
      <w:pPr>
        <w:pStyle w:val="af0"/>
        <w:rPr>
          <w:rtl/>
        </w:rPr>
      </w:pPr>
      <w:r>
        <w:rPr>
          <w:rtl/>
        </w:rPr>
        <w:br/>
        <w:t>אחמד טיבי (חד"ש-תע"ל):</w:t>
      </w:r>
    </w:p>
    <w:p w14:paraId="7B546F41" w14:textId="77777777" w:rsidR="00000000" w:rsidRDefault="00DD00E1">
      <w:pPr>
        <w:pStyle w:val="a0"/>
        <w:rPr>
          <w:rtl/>
        </w:rPr>
      </w:pPr>
    </w:p>
    <w:p w14:paraId="713CFD8E" w14:textId="77777777" w:rsidR="00000000" w:rsidRDefault="00DD00E1">
      <w:pPr>
        <w:pStyle w:val="a0"/>
        <w:rPr>
          <w:rFonts w:hint="cs"/>
          <w:rtl/>
        </w:rPr>
      </w:pPr>
      <w:r>
        <w:rPr>
          <w:rFonts w:hint="cs"/>
          <w:rtl/>
        </w:rPr>
        <w:t>לא, לא - - -</w:t>
      </w:r>
    </w:p>
    <w:p w14:paraId="4BD834FC" w14:textId="77777777" w:rsidR="00000000" w:rsidRDefault="00DD00E1">
      <w:pPr>
        <w:pStyle w:val="af0"/>
        <w:rPr>
          <w:rFonts w:hint="cs"/>
          <w:rtl/>
        </w:rPr>
      </w:pPr>
      <w:r>
        <w:rPr>
          <w:rtl/>
        </w:rPr>
        <w:br/>
      </w:r>
    </w:p>
    <w:p w14:paraId="40757FE3" w14:textId="77777777" w:rsidR="00000000" w:rsidRDefault="00DD00E1">
      <w:pPr>
        <w:pStyle w:val="af0"/>
        <w:rPr>
          <w:rtl/>
        </w:rPr>
      </w:pPr>
      <w:r>
        <w:rPr>
          <w:rtl/>
        </w:rPr>
        <w:t>קריאות:</w:t>
      </w:r>
    </w:p>
    <w:p w14:paraId="76B80738" w14:textId="77777777" w:rsidR="00000000" w:rsidRDefault="00DD00E1">
      <w:pPr>
        <w:pStyle w:val="a0"/>
        <w:rPr>
          <w:rFonts w:hint="cs"/>
          <w:rtl/>
        </w:rPr>
      </w:pPr>
    </w:p>
    <w:p w14:paraId="0CF9F4CB" w14:textId="77777777" w:rsidR="00000000" w:rsidRDefault="00DD00E1">
      <w:pPr>
        <w:pStyle w:val="a0"/>
        <w:rPr>
          <w:rFonts w:hint="cs"/>
          <w:rtl/>
        </w:rPr>
      </w:pPr>
      <w:r>
        <w:rPr>
          <w:rFonts w:hint="cs"/>
          <w:rtl/>
        </w:rPr>
        <w:t>- - -</w:t>
      </w:r>
    </w:p>
    <w:p w14:paraId="6C30D68D" w14:textId="77777777" w:rsidR="00000000" w:rsidRDefault="00DD00E1">
      <w:pPr>
        <w:pStyle w:val="af1"/>
        <w:rPr>
          <w:rFonts w:hint="cs"/>
          <w:rtl/>
        </w:rPr>
      </w:pPr>
    </w:p>
    <w:p w14:paraId="28A3D204" w14:textId="77777777" w:rsidR="00000000" w:rsidRDefault="00DD00E1">
      <w:pPr>
        <w:pStyle w:val="af1"/>
        <w:rPr>
          <w:rtl/>
        </w:rPr>
      </w:pPr>
      <w:r>
        <w:rPr>
          <w:rtl/>
        </w:rPr>
        <w:t>היו"ר ראובן ריבלין:</w:t>
      </w:r>
    </w:p>
    <w:p w14:paraId="2FBCA16C" w14:textId="77777777" w:rsidR="00000000" w:rsidRDefault="00DD00E1">
      <w:pPr>
        <w:pStyle w:val="a0"/>
        <w:rPr>
          <w:rtl/>
        </w:rPr>
      </w:pPr>
    </w:p>
    <w:p w14:paraId="72896806" w14:textId="77777777" w:rsidR="00000000" w:rsidRDefault="00DD00E1">
      <w:pPr>
        <w:pStyle w:val="a0"/>
        <w:rPr>
          <w:rFonts w:hint="cs"/>
          <w:rtl/>
        </w:rPr>
      </w:pPr>
      <w:r>
        <w:rPr>
          <w:rFonts w:hint="cs"/>
          <w:rtl/>
        </w:rPr>
        <w:t>חבר הכנסת טיבי, הוא לא יכול לבטל לטובתך. אם הוא ביטל יהיה מישהו אחר. חברת הכנסת דליה איציק - - -</w:t>
      </w:r>
    </w:p>
    <w:p w14:paraId="1C68AC70" w14:textId="77777777" w:rsidR="00000000" w:rsidRDefault="00DD00E1">
      <w:pPr>
        <w:pStyle w:val="af0"/>
        <w:rPr>
          <w:rtl/>
        </w:rPr>
      </w:pPr>
      <w:r>
        <w:rPr>
          <w:rtl/>
        </w:rPr>
        <w:br/>
        <w:t>קריאה:</w:t>
      </w:r>
    </w:p>
    <w:p w14:paraId="76ABFAB5" w14:textId="77777777" w:rsidR="00000000" w:rsidRDefault="00DD00E1">
      <w:pPr>
        <w:pStyle w:val="a0"/>
        <w:rPr>
          <w:rtl/>
        </w:rPr>
      </w:pPr>
    </w:p>
    <w:p w14:paraId="3EBDF088" w14:textId="77777777" w:rsidR="00000000" w:rsidRDefault="00DD00E1">
      <w:pPr>
        <w:pStyle w:val="a0"/>
        <w:rPr>
          <w:rFonts w:hint="cs"/>
          <w:rtl/>
        </w:rPr>
      </w:pPr>
      <w:r>
        <w:rPr>
          <w:rFonts w:hint="cs"/>
          <w:rtl/>
        </w:rPr>
        <w:t>- - -</w:t>
      </w:r>
    </w:p>
    <w:p w14:paraId="17C17823" w14:textId="77777777" w:rsidR="00000000" w:rsidRDefault="00DD00E1">
      <w:pPr>
        <w:pStyle w:val="af1"/>
        <w:rPr>
          <w:rtl/>
        </w:rPr>
      </w:pPr>
      <w:r>
        <w:rPr>
          <w:rtl/>
        </w:rPr>
        <w:br/>
        <w:t>היו"ר ראובן ריבלין:</w:t>
      </w:r>
    </w:p>
    <w:p w14:paraId="742A8B50" w14:textId="77777777" w:rsidR="00000000" w:rsidRDefault="00DD00E1">
      <w:pPr>
        <w:pStyle w:val="a0"/>
        <w:rPr>
          <w:rtl/>
        </w:rPr>
      </w:pPr>
    </w:p>
    <w:p w14:paraId="1F2F6989" w14:textId="77777777" w:rsidR="00000000" w:rsidRDefault="00DD00E1">
      <w:pPr>
        <w:pStyle w:val="a0"/>
        <w:rPr>
          <w:rFonts w:hint="cs"/>
          <w:rtl/>
        </w:rPr>
      </w:pPr>
      <w:r>
        <w:rPr>
          <w:rFonts w:hint="cs"/>
          <w:rtl/>
        </w:rPr>
        <w:t>הוא לא יכול</w:t>
      </w:r>
      <w:r>
        <w:rPr>
          <w:rFonts w:hint="cs"/>
          <w:rtl/>
        </w:rPr>
        <w:t xml:space="preserve"> לבטל לטובתך. ברכה דיבר ראשון, השני מדבר חבר הכנסת וילן, והשלישי - דוד טל. </w:t>
      </w:r>
    </w:p>
    <w:p w14:paraId="78F06EC7" w14:textId="77777777" w:rsidR="00000000" w:rsidRDefault="00DD00E1">
      <w:pPr>
        <w:pStyle w:val="af0"/>
        <w:rPr>
          <w:rtl/>
        </w:rPr>
      </w:pPr>
      <w:r>
        <w:rPr>
          <w:rtl/>
        </w:rPr>
        <w:br/>
        <w:t>אחמד טיבי (חד"ש-תע"ל):</w:t>
      </w:r>
    </w:p>
    <w:p w14:paraId="3AD6C978" w14:textId="77777777" w:rsidR="00000000" w:rsidRDefault="00DD00E1">
      <w:pPr>
        <w:pStyle w:val="a0"/>
        <w:rPr>
          <w:rtl/>
        </w:rPr>
      </w:pPr>
    </w:p>
    <w:p w14:paraId="5CFBE020" w14:textId="77777777" w:rsidR="00000000" w:rsidRDefault="00DD00E1">
      <w:pPr>
        <w:pStyle w:val="a0"/>
        <w:rPr>
          <w:rFonts w:hint="cs"/>
          <w:rtl/>
        </w:rPr>
      </w:pPr>
      <w:r>
        <w:rPr>
          <w:rFonts w:hint="cs"/>
          <w:rtl/>
        </w:rPr>
        <w:t>- - -</w:t>
      </w:r>
    </w:p>
    <w:p w14:paraId="45D21C2B" w14:textId="77777777" w:rsidR="00000000" w:rsidRDefault="00DD00E1">
      <w:pPr>
        <w:pStyle w:val="af1"/>
        <w:rPr>
          <w:rtl/>
        </w:rPr>
      </w:pPr>
      <w:r>
        <w:rPr>
          <w:rtl/>
        </w:rPr>
        <w:br/>
        <w:t>היו"ר ראובן ריבלין:</w:t>
      </w:r>
    </w:p>
    <w:p w14:paraId="288F70B8" w14:textId="77777777" w:rsidR="00000000" w:rsidRDefault="00DD00E1">
      <w:pPr>
        <w:pStyle w:val="a0"/>
        <w:rPr>
          <w:rtl/>
        </w:rPr>
      </w:pPr>
    </w:p>
    <w:p w14:paraId="21E4072E" w14:textId="77777777" w:rsidR="00000000" w:rsidRDefault="00DD00E1">
      <w:pPr>
        <w:pStyle w:val="a0"/>
        <w:rPr>
          <w:rFonts w:hint="cs"/>
          <w:rtl/>
        </w:rPr>
      </w:pPr>
      <w:r>
        <w:rPr>
          <w:rFonts w:hint="cs"/>
          <w:rtl/>
        </w:rPr>
        <w:t xml:space="preserve">לא, לא. אחד המתנגדים היה מסיעתך, לכן אני - - - הוא לא יכול לוותר לך, יש אנשים שבאים בתור. חבר הכנסת טיבי, אני לא מנהל עם אדוני </w:t>
      </w:r>
      <w:r>
        <w:rPr>
          <w:rFonts w:hint="cs"/>
          <w:rtl/>
        </w:rPr>
        <w:t>משא-ומתן. מי הבא אחרי טל? חבר הכנסת טל, אדוני לא מבטל.</w:t>
      </w:r>
    </w:p>
    <w:p w14:paraId="43F43C5D" w14:textId="77777777" w:rsidR="00000000" w:rsidRDefault="00DD00E1">
      <w:pPr>
        <w:pStyle w:val="af0"/>
        <w:rPr>
          <w:rtl/>
        </w:rPr>
      </w:pPr>
      <w:r>
        <w:rPr>
          <w:rtl/>
        </w:rPr>
        <w:br/>
        <w:t>דוד טל (עם אחד):</w:t>
      </w:r>
    </w:p>
    <w:p w14:paraId="0BBC8EA9" w14:textId="77777777" w:rsidR="00000000" w:rsidRDefault="00DD00E1">
      <w:pPr>
        <w:pStyle w:val="a0"/>
        <w:rPr>
          <w:rtl/>
        </w:rPr>
      </w:pPr>
    </w:p>
    <w:p w14:paraId="5BB998D3" w14:textId="77777777" w:rsidR="00000000" w:rsidRDefault="00DD00E1">
      <w:pPr>
        <w:pStyle w:val="a0"/>
        <w:rPr>
          <w:rFonts w:hint="cs"/>
          <w:rtl/>
        </w:rPr>
      </w:pPr>
      <w:r>
        <w:rPr>
          <w:rFonts w:hint="cs"/>
          <w:rtl/>
        </w:rPr>
        <w:t>- - -</w:t>
      </w:r>
    </w:p>
    <w:p w14:paraId="7A28AFAA" w14:textId="77777777" w:rsidR="00000000" w:rsidRDefault="00DD00E1">
      <w:pPr>
        <w:pStyle w:val="a"/>
        <w:rPr>
          <w:rtl/>
        </w:rPr>
      </w:pPr>
      <w:r>
        <w:rPr>
          <w:rtl/>
        </w:rPr>
        <w:br/>
      </w:r>
      <w:bookmarkStart w:id="86" w:name="FS000000505T22_10_2003_12_39_50"/>
      <w:bookmarkStart w:id="87" w:name="_Toc67028538"/>
      <w:bookmarkEnd w:id="86"/>
      <w:r>
        <w:rPr>
          <w:rtl/>
        </w:rPr>
        <w:t>אבשלום וילן (מרצ):</w:t>
      </w:r>
      <w:bookmarkEnd w:id="87"/>
    </w:p>
    <w:p w14:paraId="05E804DF" w14:textId="77777777" w:rsidR="00000000" w:rsidRDefault="00DD00E1">
      <w:pPr>
        <w:pStyle w:val="a0"/>
        <w:rPr>
          <w:rtl/>
        </w:rPr>
      </w:pPr>
    </w:p>
    <w:p w14:paraId="310F9915" w14:textId="77777777" w:rsidR="00000000" w:rsidRDefault="00DD00E1">
      <w:pPr>
        <w:pStyle w:val="a0"/>
        <w:rPr>
          <w:rFonts w:hint="cs"/>
          <w:rtl/>
        </w:rPr>
      </w:pPr>
      <w:r>
        <w:rPr>
          <w:rFonts w:hint="cs"/>
          <w:rtl/>
        </w:rPr>
        <w:t xml:space="preserve">אדוני היושב-ראש, רבותי חברי הכנסת, בהצעת החוק הזאת יש ריח מאוד-מאוד לא טוב - ממשלה, שהחליטה בעצם להעלות את העובדים על שיפוד, לא ברור לי מהו. </w:t>
      </w:r>
    </w:p>
    <w:p w14:paraId="3E708BB4" w14:textId="77777777" w:rsidR="00000000" w:rsidRDefault="00DD00E1">
      <w:pPr>
        <w:pStyle w:val="a0"/>
        <w:rPr>
          <w:rFonts w:hint="cs"/>
          <w:rtl/>
        </w:rPr>
      </w:pPr>
    </w:p>
    <w:p w14:paraId="7EAC4065" w14:textId="77777777" w:rsidR="00000000" w:rsidRDefault="00DD00E1">
      <w:pPr>
        <w:pStyle w:val="a0"/>
        <w:rPr>
          <w:rFonts w:hint="cs"/>
          <w:rtl/>
        </w:rPr>
      </w:pPr>
      <w:r>
        <w:rPr>
          <w:rFonts w:hint="cs"/>
          <w:rtl/>
        </w:rPr>
        <w:t xml:space="preserve">שמעתי את שר </w:t>
      </w:r>
      <w:r>
        <w:rPr>
          <w:rFonts w:hint="cs"/>
          <w:rtl/>
        </w:rPr>
        <w:t xml:space="preserve">האוצר בכינוס מיוחד בפגרה קורא רשימות של עובדים - כולם מנמל אשדוד - וכנראה רובם ככולם ממחנה אחר בליכוד, שעומד בניגוד לו. ובשם מאבקי כוח פוליטיים, מציעים בעצם לשפוך את התינוק עם המים. </w:t>
      </w:r>
    </w:p>
    <w:p w14:paraId="312F51E3" w14:textId="77777777" w:rsidR="00000000" w:rsidRDefault="00DD00E1">
      <w:pPr>
        <w:pStyle w:val="a0"/>
        <w:rPr>
          <w:rFonts w:hint="cs"/>
          <w:rtl/>
        </w:rPr>
      </w:pPr>
    </w:p>
    <w:p w14:paraId="7F653A37" w14:textId="77777777" w:rsidR="00000000" w:rsidRDefault="00DD00E1">
      <w:pPr>
        <w:pStyle w:val="a0"/>
        <w:rPr>
          <w:rFonts w:hint="cs"/>
          <w:rtl/>
        </w:rPr>
      </w:pPr>
      <w:r>
        <w:rPr>
          <w:rFonts w:hint="cs"/>
          <w:rtl/>
        </w:rPr>
        <w:t>למה כוונתי? שרי ממשלת ישראל, במקום ארגון עובדים יציג, אתם רוצים לפרק אות</w:t>
      </w:r>
      <w:r>
        <w:rPr>
          <w:rFonts w:hint="cs"/>
          <w:rtl/>
        </w:rPr>
        <w:t>ו מכל נכסיו - ראה שתי התוכניות הכלכליות האחרונות שלכם. אתם רוצים, בסגנונו של איווט ליברמן, לשבור, לרסק אותם, להפציץ אותם, אבל מה תקבלו במקום? אולי פעם אחת תסבירו.</w:t>
      </w:r>
    </w:p>
    <w:p w14:paraId="69775E7E" w14:textId="77777777" w:rsidR="00000000" w:rsidRDefault="00DD00E1">
      <w:pPr>
        <w:pStyle w:val="a0"/>
        <w:rPr>
          <w:rFonts w:hint="cs"/>
          <w:rtl/>
        </w:rPr>
      </w:pPr>
    </w:p>
    <w:p w14:paraId="2370F432" w14:textId="77777777" w:rsidR="00000000" w:rsidRDefault="00DD00E1">
      <w:pPr>
        <w:pStyle w:val="a0"/>
        <w:rPr>
          <w:rFonts w:hint="cs"/>
          <w:rtl/>
        </w:rPr>
      </w:pPr>
      <w:r>
        <w:rPr>
          <w:rFonts w:hint="cs"/>
          <w:rtl/>
        </w:rPr>
        <w:t>הרי ארגוני העובדים בישראל, לדורותיהם, ביסודם הם ארגונים אחראיים. תנסו לנהל מערכת של יחסי עבו</w:t>
      </w:r>
      <w:r>
        <w:rPr>
          <w:rFonts w:hint="cs"/>
          <w:rtl/>
        </w:rPr>
        <w:t xml:space="preserve">דה עם ארגונים שאינם ארגונים כלל-ארציים, ותראו מה תקבלו. הרי האלימות, התוקפנות, חוסר האחריות לגורל המשק, של ארגון סקטוריאלי שאין לו שום אחריות לאומית - הם הרבה יותר קיצוניים מארגון כלל-ארצי, שביסודו הוא אחראי. לאן אתם רוצים לדרדר את מערכת יחסי העבודה? </w:t>
      </w:r>
    </w:p>
    <w:p w14:paraId="3F54F5A2" w14:textId="77777777" w:rsidR="00000000" w:rsidRDefault="00DD00E1">
      <w:pPr>
        <w:pStyle w:val="a0"/>
        <w:rPr>
          <w:rFonts w:hint="cs"/>
          <w:rtl/>
        </w:rPr>
      </w:pPr>
    </w:p>
    <w:p w14:paraId="39602F07" w14:textId="77777777" w:rsidR="00000000" w:rsidRDefault="00DD00E1">
      <w:pPr>
        <w:pStyle w:val="a0"/>
        <w:rPr>
          <w:rFonts w:hint="cs"/>
          <w:rtl/>
        </w:rPr>
      </w:pPr>
      <w:r>
        <w:rPr>
          <w:rFonts w:hint="cs"/>
          <w:rtl/>
        </w:rPr>
        <w:t>חבר</w:t>
      </w:r>
      <w:r>
        <w:rPr>
          <w:rFonts w:hint="cs"/>
          <w:rtl/>
        </w:rPr>
        <w:t xml:space="preserve"> הכנסת חזן, אני מבין שאתה רוצה לעלות להר-הבית, לפוצץ, להתפוצץ, לעורר מהומה כללית. </w:t>
      </w:r>
    </w:p>
    <w:p w14:paraId="39F8FDF4" w14:textId="77777777" w:rsidR="00000000" w:rsidRDefault="00DD00E1">
      <w:pPr>
        <w:pStyle w:val="af0"/>
        <w:rPr>
          <w:rtl/>
        </w:rPr>
      </w:pPr>
      <w:r>
        <w:rPr>
          <w:rtl/>
        </w:rPr>
        <w:br/>
        <w:t>דליה איציק (העבודה-מימד):</w:t>
      </w:r>
    </w:p>
    <w:p w14:paraId="20334E63" w14:textId="77777777" w:rsidR="00000000" w:rsidRDefault="00DD00E1">
      <w:pPr>
        <w:pStyle w:val="a0"/>
        <w:rPr>
          <w:rtl/>
        </w:rPr>
      </w:pPr>
    </w:p>
    <w:p w14:paraId="6B52F026" w14:textId="77777777" w:rsidR="00000000" w:rsidRDefault="00DD00E1">
      <w:pPr>
        <w:pStyle w:val="a0"/>
        <w:rPr>
          <w:rFonts w:hint="cs"/>
          <w:rtl/>
        </w:rPr>
      </w:pPr>
      <w:r>
        <w:rPr>
          <w:rFonts w:hint="cs"/>
          <w:rtl/>
        </w:rPr>
        <w:t>להתפוצץ הוא לא רוצה; הוא רוצה לפוצץ.</w:t>
      </w:r>
    </w:p>
    <w:p w14:paraId="67D3C6E1" w14:textId="77777777" w:rsidR="00000000" w:rsidRDefault="00DD00E1">
      <w:pPr>
        <w:pStyle w:val="af0"/>
        <w:rPr>
          <w:rtl/>
        </w:rPr>
      </w:pPr>
      <w:r>
        <w:rPr>
          <w:rtl/>
        </w:rPr>
        <w:br/>
        <w:t>יולי-יואל אדלשטיין (הליכוד):</w:t>
      </w:r>
    </w:p>
    <w:p w14:paraId="4281A74A" w14:textId="77777777" w:rsidR="00000000" w:rsidRDefault="00DD00E1">
      <w:pPr>
        <w:pStyle w:val="a0"/>
        <w:rPr>
          <w:rtl/>
        </w:rPr>
      </w:pPr>
    </w:p>
    <w:p w14:paraId="02FB9DE6" w14:textId="77777777" w:rsidR="00000000" w:rsidRDefault="00DD00E1">
      <w:pPr>
        <w:pStyle w:val="a0"/>
        <w:rPr>
          <w:rFonts w:hint="cs"/>
          <w:rtl/>
        </w:rPr>
      </w:pPr>
      <w:r>
        <w:rPr>
          <w:rFonts w:hint="cs"/>
          <w:rtl/>
        </w:rPr>
        <w:t>- - -</w:t>
      </w:r>
    </w:p>
    <w:p w14:paraId="09E53622" w14:textId="77777777" w:rsidR="00000000" w:rsidRDefault="00DD00E1">
      <w:pPr>
        <w:pStyle w:val="-"/>
        <w:rPr>
          <w:rtl/>
        </w:rPr>
      </w:pPr>
      <w:r>
        <w:rPr>
          <w:rtl/>
        </w:rPr>
        <w:br/>
      </w:r>
      <w:bookmarkStart w:id="88" w:name="FS000000505T22_10_2003_12_44_56C"/>
      <w:bookmarkEnd w:id="88"/>
      <w:r>
        <w:rPr>
          <w:rtl/>
        </w:rPr>
        <w:t>אבשלום וילן (מרצ):</w:t>
      </w:r>
    </w:p>
    <w:p w14:paraId="395A64F6" w14:textId="77777777" w:rsidR="00000000" w:rsidRDefault="00DD00E1">
      <w:pPr>
        <w:pStyle w:val="a0"/>
        <w:rPr>
          <w:rtl/>
        </w:rPr>
      </w:pPr>
    </w:p>
    <w:p w14:paraId="5BDFFB16" w14:textId="77777777" w:rsidR="00000000" w:rsidRDefault="00DD00E1">
      <w:pPr>
        <w:pStyle w:val="a0"/>
        <w:rPr>
          <w:rFonts w:hint="cs"/>
          <w:rtl/>
        </w:rPr>
      </w:pPr>
      <w:r>
        <w:rPr>
          <w:rFonts w:hint="cs"/>
          <w:rtl/>
        </w:rPr>
        <w:t>עכשיו אתה רוצה גם לפוצץ את מערכת יחסי העבודה בארץ,</w:t>
      </w:r>
      <w:r>
        <w:rPr>
          <w:rFonts w:hint="cs"/>
          <w:rtl/>
        </w:rPr>
        <w:t xml:space="preserve"> לקבל ארגוני עובדים מיליטנטיים, חסרי אחריות. הרי לא במקרה - - -</w:t>
      </w:r>
    </w:p>
    <w:p w14:paraId="3AB061B8" w14:textId="77777777" w:rsidR="00000000" w:rsidRDefault="00DD00E1">
      <w:pPr>
        <w:pStyle w:val="af0"/>
        <w:rPr>
          <w:rtl/>
        </w:rPr>
      </w:pPr>
      <w:r>
        <w:rPr>
          <w:rtl/>
        </w:rPr>
        <w:br/>
        <w:t>אילן שלגי (שינוי):</w:t>
      </w:r>
    </w:p>
    <w:p w14:paraId="1BA1AACF" w14:textId="77777777" w:rsidR="00000000" w:rsidRDefault="00DD00E1">
      <w:pPr>
        <w:pStyle w:val="a0"/>
        <w:rPr>
          <w:rtl/>
        </w:rPr>
      </w:pPr>
    </w:p>
    <w:p w14:paraId="24228E4F" w14:textId="77777777" w:rsidR="00000000" w:rsidRDefault="00DD00E1">
      <w:pPr>
        <w:pStyle w:val="a0"/>
        <w:rPr>
          <w:rFonts w:hint="cs"/>
          <w:rtl/>
        </w:rPr>
      </w:pPr>
      <w:r>
        <w:rPr>
          <w:rFonts w:hint="cs"/>
          <w:rtl/>
        </w:rPr>
        <w:t xml:space="preserve">- - - </w:t>
      </w:r>
    </w:p>
    <w:p w14:paraId="5CBA2EA2" w14:textId="77777777" w:rsidR="00000000" w:rsidRDefault="00DD00E1">
      <w:pPr>
        <w:pStyle w:val="-"/>
        <w:rPr>
          <w:rtl/>
        </w:rPr>
      </w:pPr>
      <w:r>
        <w:rPr>
          <w:rtl/>
        </w:rPr>
        <w:br/>
      </w:r>
      <w:bookmarkStart w:id="89" w:name="FS000000505T22_10_2003_12_45_56C"/>
      <w:bookmarkEnd w:id="89"/>
      <w:r>
        <w:rPr>
          <w:rtl/>
        </w:rPr>
        <w:t>אבשלום וילן (מרצ):</w:t>
      </w:r>
    </w:p>
    <w:p w14:paraId="6D9BF70F" w14:textId="77777777" w:rsidR="00000000" w:rsidRDefault="00DD00E1">
      <w:pPr>
        <w:pStyle w:val="a0"/>
        <w:rPr>
          <w:rtl/>
        </w:rPr>
      </w:pPr>
    </w:p>
    <w:p w14:paraId="1361DE1B" w14:textId="77777777" w:rsidR="00000000" w:rsidRDefault="00DD00E1">
      <w:pPr>
        <w:pStyle w:val="a0"/>
        <w:rPr>
          <w:rFonts w:hint="cs"/>
          <w:rtl/>
        </w:rPr>
      </w:pPr>
      <w:r>
        <w:rPr>
          <w:rFonts w:hint="cs"/>
          <w:rtl/>
        </w:rPr>
        <w:t>חבר הכנסת שלגי, הרי השר שלך - כלומר, לא רק השר, הקומנדר, המפקד שמוציא לכם הוראות, ו-15 מתיישרים אחריו - הוא כבר הוציא הוראה לפרק את בתי-הדין לע</w:t>
      </w:r>
      <w:r>
        <w:rPr>
          <w:rFonts w:hint="cs"/>
          <w:rtl/>
        </w:rPr>
        <w:t>בודה. טוב שנשיא בית-המשפט העליון, בלחץ ציבורי, קצת הרגיע אותו, אבל אתם - ברגע שאתם שומעים משהו שמריח מהתארגנות לגיטימית של עובדים - מייד נעשה לכם רע.</w:t>
      </w:r>
    </w:p>
    <w:p w14:paraId="2C927BC4" w14:textId="77777777" w:rsidR="00000000" w:rsidRDefault="00DD00E1">
      <w:pPr>
        <w:pStyle w:val="a0"/>
        <w:rPr>
          <w:rFonts w:hint="cs"/>
          <w:rtl/>
        </w:rPr>
      </w:pPr>
    </w:p>
    <w:p w14:paraId="0AA2CC66" w14:textId="77777777" w:rsidR="00000000" w:rsidRDefault="00DD00E1">
      <w:pPr>
        <w:pStyle w:val="a0"/>
        <w:rPr>
          <w:rFonts w:hint="cs"/>
          <w:rtl/>
        </w:rPr>
      </w:pPr>
      <w:r>
        <w:rPr>
          <w:rFonts w:hint="cs"/>
          <w:rtl/>
        </w:rPr>
        <w:t>עכשיו, אני שואל אותך שאלה ביושר. העובדה שהכנסת - - -</w:t>
      </w:r>
    </w:p>
    <w:p w14:paraId="22880F64" w14:textId="77777777" w:rsidR="00000000" w:rsidRDefault="00DD00E1">
      <w:pPr>
        <w:pStyle w:val="af0"/>
        <w:rPr>
          <w:rFonts w:hint="cs"/>
          <w:rtl/>
        </w:rPr>
      </w:pPr>
      <w:r>
        <w:rPr>
          <w:rtl/>
        </w:rPr>
        <w:br/>
      </w:r>
    </w:p>
    <w:p w14:paraId="58C33ADB" w14:textId="77777777" w:rsidR="00000000" w:rsidRDefault="00DD00E1">
      <w:pPr>
        <w:pStyle w:val="af0"/>
        <w:rPr>
          <w:rFonts w:hint="cs"/>
          <w:rtl/>
        </w:rPr>
      </w:pPr>
    </w:p>
    <w:p w14:paraId="54B5C0FE" w14:textId="77777777" w:rsidR="00000000" w:rsidRDefault="00DD00E1">
      <w:pPr>
        <w:pStyle w:val="af0"/>
        <w:rPr>
          <w:rtl/>
        </w:rPr>
      </w:pPr>
      <w:r>
        <w:rPr>
          <w:rtl/>
        </w:rPr>
        <w:t>אילן שלגי (שינוי):</w:t>
      </w:r>
    </w:p>
    <w:p w14:paraId="5BB9BD84" w14:textId="77777777" w:rsidR="00000000" w:rsidRDefault="00DD00E1">
      <w:pPr>
        <w:pStyle w:val="a0"/>
        <w:rPr>
          <w:rtl/>
        </w:rPr>
      </w:pPr>
    </w:p>
    <w:p w14:paraId="7FA86AB5" w14:textId="77777777" w:rsidR="00000000" w:rsidRDefault="00DD00E1">
      <w:pPr>
        <w:pStyle w:val="a0"/>
        <w:rPr>
          <w:rFonts w:hint="cs"/>
          <w:rtl/>
        </w:rPr>
      </w:pPr>
      <w:r>
        <w:rPr>
          <w:rFonts w:hint="cs"/>
          <w:rtl/>
        </w:rPr>
        <w:t>אתה בעד לסגור את כל המדינה. מ</w:t>
      </w:r>
      <w:r>
        <w:rPr>
          <w:rFonts w:hint="cs"/>
          <w:rtl/>
        </w:rPr>
        <w:t>חר לא יהיה לך חשמל - - -</w:t>
      </w:r>
    </w:p>
    <w:p w14:paraId="7B12A852" w14:textId="77777777" w:rsidR="00000000" w:rsidRDefault="00DD00E1">
      <w:pPr>
        <w:pStyle w:val="af0"/>
        <w:rPr>
          <w:rtl/>
        </w:rPr>
      </w:pPr>
      <w:r>
        <w:rPr>
          <w:rtl/>
        </w:rPr>
        <w:br/>
        <w:t>נסים דהן (ש"ס):</w:t>
      </w:r>
    </w:p>
    <w:p w14:paraId="15D05AB0" w14:textId="77777777" w:rsidR="00000000" w:rsidRDefault="00DD00E1">
      <w:pPr>
        <w:pStyle w:val="a0"/>
        <w:rPr>
          <w:rtl/>
        </w:rPr>
      </w:pPr>
    </w:p>
    <w:p w14:paraId="7533C004" w14:textId="77777777" w:rsidR="00000000" w:rsidRDefault="00DD00E1">
      <w:pPr>
        <w:pStyle w:val="a0"/>
        <w:rPr>
          <w:rFonts w:hint="cs"/>
          <w:rtl/>
        </w:rPr>
      </w:pPr>
      <w:r>
        <w:rPr>
          <w:rFonts w:hint="cs"/>
          <w:rtl/>
        </w:rPr>
        <w:t>- - -</w:t>
      </w:r>
    </w:p>
    <w:p w14:paraId="5D5A4E7D" w14:textId="77777777" w:rsidR="00000000" w:rsidRDefault="00DD00E1">
      <w:pPr>
        <w:pStyle w:val="-"/>
        <w:rPr>
          <w:rtl/>
        </w:rPr>
      </w:pPr>
      <w:r>
        <w:rPr>
          <w:rtl/>
        </w:rPr>
        <w:br/>
      </w:r>
      <w:bookmarkStart w:id="90" w:name="FS000000505T22_10_2003_12_48_07C"/>
      <w:bookmarkEnd w:id="90"/>
      <w:r>
        <w:rPr>
          <w:rtl/>
        </w:rPr>
        <w:t>אבשלום וילן (מרצ):</w:t>
      </w:r>
    </w:p>
    <w:p w14:paraId="6C82071F" w14:textId="77777777" w:rsidR="00000000" w:rsidRDefault="00DD00E1">
      <w:pPr>
        <w:pStyle w:val="a0"/>
        <w:rPr>
          <w:rtl/>
        </w:rPr>
      </w:pPr>
    </w:p>
    <w:p w14:paraId="535817D0" w14:textId="77777777" w:rsidR="00000000" w:rsidRDefault="00DD00E1">
      <w:pPr>
        <w:pStyle w:val="a0"/>
        <w:rPr>
          <w:rFonts w:hint="cs"/>
          <w:rtl/>
        </w:rPr>
      </w:pPr>
      <w:r>
        <w:rPr>
          <w:rFonts w:hint="cs"/>
          <w:rtl/>
        </w:rPr>
        <w:t>אני נגד לסגור את המדינה. אני חושב שממשלה בישראל שתתחיל לדבר ברצינות עם עובדים ותנהל משא-ומתן אמיתי, לא תביא לסגירת המשק. מי שלוחץ את הארגונים היציגים של העובדים לתחום השביתות, לתחום הורד</w:t>
      </w:r>
      <w:r>
        <w:rPr>
          <w:rFonts w:hint="cs"/>
          <w:rtl/>
        </w:rPr>
        <w:t xml:space="preserve">ת הידיים, כשהוא חוזר ואומר, יש לי 68 חברי כנסת ולכן אעשה בזה ככל העולה על רוחי, אני חושב שהוא משחק באש. </w:t>
      </w:r>
    </w:p>
    <w:p w14:paraId="75966199" w14:textId="77777777" w:rsidR="00000000" w:rsidRDefault="00DD00E1">
      <w:pPr>
        <w:pStyle w:val="a0"/>
        <w:rPr>
          <w:rFonts w:hint="cs"/>
          <w:rtl/>
        </w:rPr>
      </w:pPr>
    </w:p>
    <w:p w14:paraId="252B1F06" w14:textId="77777777" w:rsidR="00000000" w:rsidRDefault="00DD00E1">
      <w:pPr>
        <w:pStyle w:val="a0"/>
        <w:rPr>
          <w:rFonts w:hint="cs"/>
          <w:rtl/>
        </w:rPr>
      </w:pPr>
      <w:r>
        <w:rPr>
          <w:rFonts w:hint="cs"/>
          <w:rtl/>
        </w:rPr>
        <w:t>נקודה אחרונה, אדוני היושב-ראש. כאשר הכנסת החליטה שבאמת אין עיסוקים נוספים לחברי הכנסת, לא במקרה היא החליטה שהנציגים של ארגוני העובדים - גם הסתדרות העו</w:t>
      </w:r>
      <w:r>
        <w:rPr>
          <w:rFonts w:hint="cs"/>
          <w:rtl/>
        </w:rPr>
        <w:t>בדים הכללית החדשה וגם הסתדרות העובדים הלאומית - יוכלו להמשיך לכהן. היא לא אמרה משהו נוסף על עיסוק צדדי או אחר. היא אמרה שהיא, כנסת ישראל, רואה בייצוג הארצי של העובדים חלק בלתי נפרד מהדמוקרטיה הישראלית, ולכן היא הסכימה - בניגוד לראשי ערים ולבעלי תפקידים אחר</w:t>
      </w:r>
      <w:r>
        <w:rPr>
          <w:rFonts w:hint="cs"/>
          <w:rtl/>
        </w:rPr>
        <w:t>ים - שהם יכהנו כחברים בכנסת ישראל, ולא במקרה.</w:t>
      </w:r>
    </w:p>
    <w:p w14:paraId="0251E726" w14:textId="77777777" w:rsidR="00000000" w:rsidRDefault="00DD00E1">
      <w:pPr>
        <w:pStyle w:val="a0"/>
        <w:rPr>
          <w:rFonts w:hint="cs"/>
          <w:rtl/>
        </w:rPr>
      </w:pPr>
    </w:p>
    <w:p w14:paraId="1B1D589A" w14:textId="77777777" w:rsidR="00000000" w:rsidRDefault="00DD00E1">
      <w:pPr>
        <w:pStyle w:val="a0"/>
        <w:rPr>
          <w:rFonts w:hint="cs"/>
          <w:rtl/>
        </w:rPr>
      </w:pPr>
      <w:r>
        <w:rPr>
          <w:rFonts w:hint="cs"/>
          <w:rtl/>
        </w:rPr>
        <w:t xml:space="preserve">לכן, אדוני היושב-ראש, אני מציע לא רק שלא להעלות להצבעה את החוק הזה, אלא לדחות אותו על הסף ולהמשיך את השקפת העולם האומרת, שארגון עובדים יציג הוא חלק בלתי נפרד מהדמוקרטיה - - </w:t>
      </w:r>
    </w:p>
    <w:p w14:paraId="4FDCBD7A" w14:textId="77777777" w:rsidR="00000000" w:rsidRDefault="00DD00E1">
      <w:pPr>
        <w:pStyle w:val="af1"/>
        <w:rPr>
          <w:rtl/>
        </w:rPr>
      </w:pPr>
      <w:r>
        <w:rPr>
          <w:rtl/>
        </w:rPr>
        <w:br/>
        <w:t>היו"ר ראובן ריבלין:</w:t>
      </w:r>
    </w:p>
    <w:p w14:paraId="625DBE45" w14:textId="77777777" w:rsidR="00000000" w:rsidRDefault="00DD00E1">
      <w:pPr>
        <w:pStyle w:val="a0"/>
        <w:rPr>
          <w:rtl/>
        </w:rPr>
      </w:pPr>
    </w:p>
    <w:p w14:paraId="41594BD0" w14:textId="77777777" w:rsidR="00000000" w:rsidRDefault="00DD00E1">
      <w:pPr>
        <w:pStyle w:val="a0"/>
        <w:rPr>
          <w:rFonts w:hint="cs"/>
          <w:rtl/>
        </w:rPr>
      </w:pPr>
      <w:r>
        <w:rPr>
          <w:rFonts w:hint="cs"/>
          <w:rtl/>
        </w:rPr>
        <w:t>אדוני הסביר ז</w:t>
      </w:r>
      <w:r>
        <w:rPr>
          <w:rFonts w:hint="cs"/>
          <w:rtl/>
        </w:rPr>
        <w:t>את.</w:t>
      </w:r>
    </w:p>
    <w:p w14:paraId="19BE2FE0" w14:textId="77777777" w:rsidR="00000000" w:rsidRDefault="00DD00E1">
      <w:pPr>
        <w:pStyle w:val="-"/>
        <w:rPr>
          <w:rtl/>
        </w:rPr>
      </w:pPr>
      <w:r>
        <w:rPr>
          <w:rtl/>
        </w:rPr>
        <w:br/>
      </w:r>
      <w:bookmarkStart w:id="91" w:name="FS000000505T22_10_2003_12_55_36C"/>
      <w:bookmarkEnd w:id="91"/>
      <w:r>
        <w:rPr>
          <w:rtl/>
        </w:rPr>
        <w:t>אבשלום וילן (מרצ):</w:t>
      </w:r>
    </w:p>
    <w:p w14:paraId="303F5887" w14:textId="77777777" w:rsidR="00000000" w:rsidRDefault="00DD00E1">
      <w:pPr>
        <w:pStyle w:val="a0"/>
        <w:rPr>
          <w:rtl/>
        </w:rPr>
      </w:pPr>
    </w:p>
    <w:p w14:paraId="0933F6B5" w14:textId="77777777" w:rsidR="00000000" w:rsidRDefault="00DD00E1">
      <w:pPr>
        <w:pStyle w:val="a0"/>
        <w:rPr>
          <w:rFonts w:hint="cs"/>
          <w:rtl/>
        </w:rPr>
      </w:pPr>
      <w:r>
        <w:rPr>
          <w:rFonts w:hint="cs"/>
          <w:rtl/>
        </w:rPr>
        <w:t>- - הוא חייב להיכלל בבית-המחוקקים, ויחסי העבודה בישראל רק יצאו נשכרים מכך. תודה.</w:t>
      </w:r>
    </w:p>
    <w:p w14:paraId="298C320E" w14:textId="77777777" w:rsidR="00000000" w:rsidRDefault="00DD00E1">
      <w:pPr>
        <w:pStyle w:val="af1"/>
        <w:rPr>
          <w:rtl/>
        </w:rPr>
      </w:pPr>
      <w:r>
        <w:rPr>
          <w:rtl/>
        </w:rPr>
        <w:br/>
        <w:t>היו"ר ראובן ריבלין:</w:t>
      </w:r>
    </w:p>
    <w:p w14:paraId="026914B0" w14:textId="77777777" w:rsidR="00000000" w:rsidRDefault="00DD00E1">
      <w:pPr>
        <w:pStyle w:val="a0"/>
        <w:rPr>
          <w:rtl/>
        </w:rPr>
      </w:pPr>
    </w:p>
    <w:p w14:paraId="144B5000" w14:textId="77777777" w:rsidR="00000000" w:rsidRDefault="00DD00E1">
      <w:pPr>
        <w:pStyle w:val="a0"/>
        <w:rPr>
          <w:rFonts w:hint="cs"/>
          <w:rtl/>
        </w:rPr>
      </w:pPr>
      <w:r>
        <w:rPr>
          <w:rFonts w:hint="cs"/>
          <w:rtl/>
        </w:rPr>
        <w:t>אני מאוד מודה לחבר הכנסת וילן. רבותי, נרשמו אנשים להתנגד. ראשון נרשם חבר הכנסת ברכה, שני נרשם חבר הכנסת טיבי - שהם זריזים ומקדימ</w:t>
      </w:r>
      <w:r>
        <w:rPr>
          <w:rFonts w:hint="cs"/>
          <w:rtl/>
        </w:rPr>
        <w:t>ים. השלישי נרשם חבר הכנסת וילן, הרביעי נרשם חבר הכנסת טל, והחמישית נרשמה חברת הכנסת דליה איציק. חבר הכנסת טיבי, הודע לו מייד על-ידי המזכיר שהנוהג הוא ששניים מאותה סיעה לא יכולים להתנגד, אלא אם כן אין אף אחד אחר, ולכן דוד טל נקבע על-ידינו, וחבר הכנסת טיבי ל</w:t>
      </w:r>
      <w:r>
        <w:rPr>
          <w:rFonts w:hint="cs"/>
          <w:rtl/>
        </w:rPr>
        <w:t>א מחה על כך אף  שהיה יכול, לפי הגיון דבריו, למחות גם על עניין זה. חבר הכנסת טל אינו יכול לוותר על דבריו לטובת מישהו אחר, אלא אם כן הוא מסיעתו. לכן, אם חבר הכנסת דוד טל רוצה עכשיו לבוא ולומר את דבריו - יבוא, ואם לא - חברת הכנסת דליה איציק היא זו שתדבר. בבקש</w:t>
      </w:r>
      <w:r>
        <w:rPr>
          <w:rFonts w:hint="cs"/>
          <w:rtl/>
        </w:rPr>
        <w:t>ה.</w:t>
      </w:r>
    </w:p>
    <w:p w14:paraId="2848BBFD" w14:textId="77777777" w:rsidR="00000000" w:rsidRDefault="00DD00E1">
      <w:pPr>
        <w:pStyle w:val="a0"/>
        <w:rPr>
          <w:rFonts w:hint="cs"/>
          <w:rtl/>
        </w:rPr>
      </w:pPr>
    </w:p>
    <w:p w14:paraId="096094EE" w14:textId="77777777" w:rsidR="00000000" w:rsidRDefault="00DD00E1">
      <w:pPr>
        <w:pStyle w:val="a0"/>
        <w:rPr>
          <w:rFonts w:hint="cs"/>
          <w:rtl/>
        </w:rPr>
      </w:pPr>
      <w:r>
        <w:rPr>
          <w:rFonts w:hint="cs"/>
          <w:rtl/>
        </w:rPr>
        <w:t>חבר הכנסת טיבי, עד שחברת הכנסת דליה איציק עולה לדוכן, אני רוצה להפנות את תשומת לבך לכך שיש אפשרות שאתה צודק בפרשנותך. הנוהג עד היום היה כזה, אבל נדמה לי שהיום מדובר בדיון אישי, ולכן כל חבר כנסת, לא חשוב מאיזו סיעה הוא בא - אני מבקש להעביר זאת לוועדת פי</w:t>
      </w:r>
      <w:r>
        <w:rPr>
          <w:rFonts w:hint="cs"/>
          <w:rtl/>
        </w:rPr>
        <w:t xml:space="preserve">רושים ולקבל החלטה שתשמש תקדים לגבי הכנסת, אבל הנוהג מחייב אותי כרגע וזאת החלטתי. </w:t>
      </w:r>
    </w:p>
    <w:p w14:paraId="593E34E4" w14:textId="77777777" w:rsidR="00000000" w:rsidRDefault="00DD00E1">
      <w:pPr>
        <w:pStyle w:val="a0"/>
        <w:rPr>
          <w:rFonts w:hint="cs"/>
          <w:rtl/>
        </w:rPr>
      </w:pPr>
    </w:p>
    <w:p w14:paraId="42800524" w14:textId="77777777" w:rsidR="00000000" w:rsidRDefault="00DD00E1">
      <w:pPr>
        <w:pStyle w:val="a0"/>
        <w:rPr>
          <w:rFonts w:hint="cs"/>
          <w:rtl/>
        </w:rPr>
      </w:pPr>
      <w:r>
        <w:rPr>
          <w:rFonts w:hint="cs"/>
          <w:rtl/>
        </w:rPr>
        <w:t xml:space="preserve">חברת הכנסת דליה איציק, בבקשה. נא לצלצל. אחרי חברת הכנסת איציק מתחילות ההצבעות, הצבעה אחת לפחות. בבקשה, גברתי. </w:t>
      </w:r>
    </w:p>
    <w:p w14:paraId="445208A6" w14:textId="77777777" w:rsidR="00000000" w:rsidRDefault="00DD00E1">
      <w:pPr>
        <w:pStyle w:val="a0"/>
        <w:rPr>
          <w:rFonts w:hint="cs"/>
          <w:rtl/>
        </w:rPr>
      </w:pPr>
    </w:p>
    <w:p w14:paraId="1A22A897" w14:textId="77777777" w:rsidR="00000000" w:rsidRDefault="00DD00E1">
      <w:pPr>
        <w:pStyle w:val="a"/>
        <w:rPr>
          <w:rtl/>
        </w:rPr>
      </w:pPr>
      <w:bookmarkStart w:id="92" w:name="FS000000433T22_10_2003_12_46_34"/>
      <w:bookmarkStart w:id="93" w:name="_Toc67028539"/>
      <w:bookmarkEnd w:id="92"/>
      <w:r>
        <w:rPr>
          <w:rFonts w:hint="eastAsia"/>
          <w:rtl/>
        </w:rPr>
        <w:t>דליה</w:t>
      </w:r>
      <w:r>
        <w:rPr>
          <w:rtl/>
        </w:rPr>
        <w:t xml:space="preserve"> איציק (העבודה-מימד):</w:t>
      </w:r>
      <w:bookmarkEnd w:id="93"/>
    </w:p>
    <w:p w14:paraId="3EAA6BFE" w14:textId="77777777" w:rsidR="00000000" w:rsidRDefault="00DD00E1">
      <w:pPr>
        <w:pStyle w:val="a0"/>
        <w:rPr>
          <w:rFonts w:hint="cs"/>
          <w:rtl/>
        </w:rPr>
      </w:pPr>
    </w:p>
    <w:p w14:paraId="2AFDBF86" w14:textId="77777777" w:rsidR="00000000" w:rsidRDefault="00DD00E1">
      <w:pPr>
        <w:pStyle w:val="a0"/>
        <w:rPr>
          <w:rFonts w:hint="cs"/>
          <w:rtl/>
        </w:rPr>
      </w:pPr>
      <w:r>
        <w:rPr>
          <w:rFonts w:hint="cs"/>
          <w:rtl/>
        </w:rPr>
        <w:t xml:space="preserve">אדוני היושב-ראש, חברי חברי הכנסת, </w:t>
      </w:r>
      <w:r>
        <w:rPr>
          <w:rFonts w:hint="cs"/>
          <w:rtl/>
        </w:rPr>
        <w:t>מעניין למה שר האוצר לא נמצא כאן היום.</w:t>
      </w:r>
    </w:p>
    <w:p w14:paraId="63A93FC2" w14:textId="77777777" w:rsidR="00000000" w:rsidRDefault="00DD00E1">
      <w:pPr>
        <w:pStyle w:val="a0"/>
        <w:rPr>
          <w:rFonts w:hint="cs"/>
          <w:rtl/>
        </w:rPr>
      </w:pPr>
    </w:p>
    <w:p w14:paraId="6EFFEBA3" w14:textId="77777777" w:rsidR="00000000" w:rsidRDefault="00DD00E1">
      <w:pPr>
        <w:pStyle w:val="af1"/>
        <w:rPr>
          <w:rtl/>
        </w:rPr>
      </w:pPr>
      <w:r>
        <w:rPr>
          <w:rtl/>
        </w:rPr>
        <w:t>היו"ר ראובן ריבלין:</w:t>
      </w:r>
    </w:p>
    <w:p w14:paraId="6AFFB736" w14:textId="77777777" w:rsidR="00000000" w:rsidRDefault="00DD00E1">
      <w:pPr>
        <w:pStyle w:val="a0"/>
        <w:rPr>
          <w:rtl/>
        </w:rPr>
      </w:pPr>
    </w:p>
    <w:p w14:paraId="6F247B24" w14:textId="77777777" w:rsidR="00000000" w:rsidRDefault="00DD00E1">
      <w:pPr>
        <w:pStyle w:val="a0"/>
        <w:rPr>
          <w:rFonts w:hint="cs"/>
          <w:rtl/>
        </w:rPr>
      </w:pPr>
      <w:r>
        <w:rPr>
          <w:rFonts w:hint="cs"/>
          <w:rtl/>
        </w:rPr>
        <w:t xml:space="preserve">שאלה טובה. </w:t>
      </w:r>
    </w:p>
    <w:p w14:paraId="6594FCE7" w14:textId="77777777" w:rsidR="00000000" w:rsidRDefault="00DD00E1">
      <w:pPr>
        <w:pStyle w:val="a0"/>
        <w:rPr>
          <w:rFonts w:hint="cs"/>
          <w:rtl/>
        </w:rPr>
      </w:pPr>
    </w:p>
    <w:p w14:paraId="1FB70841" w14:textId="77777777" w:rsidR="00000000" w:rsidRDefault="00DD00E1">
      <w:pPr>
        <w:pStyle w:val="-"/>
        <w:rPr>
          <w:rtl/>
        </w:rPr>
      </w:pPr>
      <w:bookmarkStart w:id="94" w:name="FS000000433T22_10_2003_12_47_19C"/>
      <w:bookmarkEnd w:id="94"/>
      <w:r>
        <w:rPr>
          <w:rtl/>
        </w:rPr>
        <w:t>דליה איציק (העבודה-מימד):</w:t>
      </w:r>
    </w:p>
    <w:p w14:paraId="4BC47363" w14:textId="77777777" w:rsidR="00000000" w:rsidRDefault="00DD00E1">
      <w:pPr>
        <w:pStyle w:val="a0"/>
        <w:rPr>
          <w:rtl/>
        </w:rPr>
      </w:pPr>
    </w:p>
    <w:p w14:paraId="4A8B8BA2" w14:textId="77777777" w:rsidR="00000000" w:rsidRDefault="00DD00E1">
      <w:pPr>
        <w:pStyle w:val="a0"/>
        <w:rPr>
          <w:rFonts w:hint="cs"/>
          <w:rtl/>
        </w:rPr>
      </w:pPr>
      <w:r>
        <w:rPr>
          <w:rFonts w:hint="cs"/>
          <w:rtl/>
        </w:rPr>
        <w:t>מעניין למה שר האוצר וראש הממשלה, שהכריזו - בכלל הממשלה הזאת הכריזה - מלחמה על העובד בישראל, ממש מלחמה על העובד בישראל - - -</w:t>
      </w:r>
    </w:p>
    <w:p w14:paraId="6678AA8E" w14:textId="77777777" w:rsidR="00000000" w:rsidRDefault="00DD00E1">
      <w:pPr>
        <w:pStyle w:val="a0"/>
        <w:rPr>
          <w:rFonts w:hint="cs"/>
          <w:rtl/>
        </w:rPr>
      </w:pPr>
    </w:p>
    <w:p w14:paraId="3E33E839" w14:textId="77777777" w:rsidR="00000000" w:rsidRDefault="00DD00E1">
      <w:pPr>
        <w:pStyle w:val="af0"/>
        <w:rPr>
          <w:rtl/>
        </w:rPr>
      </w:pPr>
      <w:r>
        <w:rPr>
          <w:rFonts w:hint="eastAsia"/>
          <w:rtl/>
        </w:rPr>
        <w:t>שר</w:t>
      </w:r>
      <w:r>
        <w:rPr>
          <w:rtl/>
        </w:rPr>
        <w:t xml:space="preserve"> הפנים אברהם פורז:</w:t>
      </w:r>
    </w:p>
    <w:p w14:paraId="686095FE" w14:textId="77777777" w:rsidR="00000000" w:rsidRDefault="00DD00E1">
      <w:pPr>
        <w:pStyle w:val="a0"/>
        <w:rPr>
          <w:rFonts w:hint="cs"/>
          <w:rtl/>
        </w:rPr>
      </w:pPr>
    </w:p>
    <w:p w14:paraId="5C670F75" w14:textId="77777777" w:rsidR="00000000" w:rsidRDefault="00DD00E1">
      <w:pPr>
        <w:pStyle w:val="a0"/>
        <w:rPr>
          <w:rFonts w:hint="cs"/>
          <w:rtl/>
        </w:rPr>
      </w:pPr>
      <w:r>
        <w:rPr>
          <w:rFonts w:hint="cs"/>
          <w:rtl/>
        </w:rPr>
        <w:t xml:space="preserve">על העובד </w:t>
      </w:r>
      <w:r>
        <w:rPr>
          <w:rFonts w:hint="cs"/>
          <w:rtl/>
        </w:rPr>
        <w:t>השובת.</w:t>
      </w:r>
    </w:p>
    <w:p w14:paraId="78C8E1B4" w14:textId="77777777" w:rsidR="00000000" w:rsidRDefault="00DD00E1">
      <w:pPr>
        <w:pStyle w:val="a0"/>
        <w:rPr>
          <w:rFonts w:hint="cs"/>
          <w:rtl/>
        </w:rPr>
      </w:pPr>
    </w:p>
    <w:p w14:paraId="4D87AD4D" w14:textId="77777777" w:rsidR="00000000" w:rsidRDefault="00DD00E1">
      <w:pPr>
        <w:pStyle w:val="af0"/>
        <w:rPr>
          <w:rtl/>
        </w:rPr>
      </w:pPr>
      <w:r>
        <w:rPr>
          <w:rFonts w:hint="eastAsia"/>
          <w:rtl/>
        </w:rPr>
        <w:t>רוני</w:t>
      </w:r>
      <w:r>
        <w:rPr>
          <w:rtl/>
        </w:rPr>
        <w:t xml:space="preserve"> בר-און (הליכוד):</w:t>
      </w:r>
    </w:p>
    <w:p w14:paraId="69104700" w14:textId="77777777" w:rsidR="00000000" w:rsidRDefault="00DD00E1">
      <w:pPr>
        <w:pStyle w:val="a0"/>
        <w:rPr>
          <w:rFonts w:hint="cs"/>
          <w:rtl/>
        </w:rPr>
      </w:pPr>
    </w:p>
    <w:p w14:paraId="3080B7A6" w14:textId="77777777" w:rsidR="00000000" w:rsidRDefault="00DD00E1">
      <w:pPr>
        <w:pStyle w:val="a0"/>
        <w:rPr>
          <w:rFonts w:hint="cs"/>
          <w:rtl/>
        </w:rPr>
      </w:pPr>
      <w:r>
        <w:rPr>
          <w:rFonts w:hint="cs"/>
          <w:rtl/>
        </w:rPr>
        <w:t xml:space="preserve">לא על העובד, אלא על הנהגת ההסתדרות. </w:t>
      </w:r>
    </w:p>
    <w:p w14:paraId="55121D51" w14:textId="77777777" w:rsidR="00000000" w:rsidRDefault="00DD00E1">
      <w:pPr>
        <w:pStyle w:val="a0"/>
        <w:rPr>
          <w:rFonts w:hint="cs"/>
          <w:rtl/>
        </w:rPr>
      </w:pPr>
    </w:p>
    <w:p w14:paraId="32FB873D" w14:textId="77777777" w:rsidR="00000000" w:rsidRDefault="00DD00E1">
      <w:pPr>
        <w:pStyle w:val="af0"/>
        <w:rPr>
          <w:rtl/>
        </w:rPr>
      </w:pPr>
      <w:r>
        <w:rPr>
          <w:rFonts w:hint="eastAsia"/>
          <w:rtl/>
        </w:rPr>
        <w:t>זאב</w:t>
      </w:r>
      <w:r>
        <w:rPr>
          <w:rtl/>
        </w:rPr>
        <w:t xml:space="preserve"> בוים (הליכוד):</w:t>
      </w:r>
    </w:p>
    <w:p w14:paraId="76800EB1" w14:textId="77777777" w:rsidR="00000000" w:rsidRDefault="00DD00E1">
      <w:pPr>
        <w:pStyle w:val="a0"/>
        <w:rPr>
          <w:rFonts w:hint="cs"/>
          <w:rtl/>
        </w:rPr>
      </w:pPr>
    </w:p>
    <w:p w14:paraId="29C08CD8" w14:textId="77777777" w:rsidR="00000000" w:rsidRDefault="00DD00E1">
      <w:pPr>
        <w:pStyle w:val="a0"/>
        <w:rPr>
          <w:rFonts w:hint="cs"/>
          <w:rtl/>
        </w:rPr>
      </w:pPr>
      <w:r>
        <w:rPr>
          <w:rFonts w:hint="cs"/>
          <w:rtl/>
        </w:rPr>
        <w:t>- - -</w:t>
      </w:r>
    </w:p>
    <w:p w14:paraId="5AE80DB6" w14:textId="77777777" w:rsidR="00000000" w:rsidRDefault="00DD00E1">
      <w:pPr>
        <w:pStyle w:val="a0"/>
        <w:rPr>
          <w:rFonts w:hint="cs"/>
          <w:rtl/>
        </w:rPr>
      </w:pPr>
    </w:p>
    <w:p w14:paraId="1362F7C1" w14:textId="77777777" w:rsidR="00000000" w:rsidRDefault="00DD00E1">
      <w:pPr>
        <w:pStyle w:val="-"/>
        <w:rPr>
          <w:rtl/>
        </w:rPr>
      </w:pPr>
      <w:bookmarkStart w:id="95" w:name="FS000000433T22_10_2003_12_48_57C"/>
      <w:bookmarkEnd w:id="95"/>
      <w:r>
        <w:rPr>
          <w:rtl/>
        </w:rPr>
        <w:t>דליה איציק (העבודה-מימד):</w:t>
      </w:r>
    </w:p>
    <w:p w14:paraId="56C76B86" w14:textId="77777777" w:rsidR="00000000" w:rsidRDefault="00DD00E1">
      <w:pPr>
        <w:pStyle w:val="a0"/>
        <w:rPr>
          <w:rtl/>
        </w:rPr>
      </w:pPr>
    </w:p>
    <w:p w14:paraId="3B74C74D" w14:textId="77777777" w:rsidR="00000000" w:rsidRDefault="00DD00E1">
      <w:pPr>
        <w:pStyle w:val="a0"/>
        <w:rPr>
          <w:rFonts w:hint="cs"/>
          <w:rtl/>
        </w:rPr>
      </w:pPr>
      <w:r>
        <w:rPr>
          <w:rFonts w:hint="cs"/>
          <w:rtl/>
        </w:rPr>
        <w:t>על העובד בישראל.</w:t>
      </w:r>
    </w:p>
    <w:p w14:paraId="0A0EA3BA" w14:textId="77777777" w:rsidR="00000000" w:rsidRDefault="00DD00E1">
      <w:pPr>
        <w:pStyle w:val="af1"/>
        <w:rPr>
          <w:rFonts w:hint="cs"/>
          <w:rtl/>
        </w:rPr>
      </w:pPr>
    </w:p>
    <w:p w14:paraId="6EABC65F" w14:textId="77777777" w:rsidR="00000000" w:rsidRDefault="00DD00E1">
      <w:pPr>
        <w:pStyle w:val="af1"/>
        <w:rPr>
          <w:rFonts w:hint="cs"/>
          <w:rtl/>
        </w:rPr>
      </w:pPr>
    </w:p>
    <w:p w14:paraId="4EE6265E" w14:textId="77777777" w:rsidR="00000000" w:rsidRDefault="00DD00E1">
      <w:pPr>
        <w:pStyle w:val="af1"/>
        <w:rPr>
          <w:rFonts w:hint="cs"/>
          <w:rtl/>
        </w:rPr>
      </w:pPr>
    </w:p>
    <w:p w14:paraId="6E5AC7BA" w14:textId="77777777" w:rsidR="00000000" w:rsidRDefault="00DD00E1">
      <w:pPr>
        <w:pStyle w:val="af1"/>
        <w:rPr>
          <w:rtl/>
        </w:rPr>
      </w:pPr>
      <w:r>
        <w:rPr>
          <w:rtl/>
        </w:rPr>
        <w:t>היו"ר ראובן ריבלין:</w:t>
      </w:r>
    </w:p>
    <w:p w14:paraId="2BAD13C5" w14:textId="77777777" w:rsidR="00000000" w:rsidRDefault="00DD00E1">
      <w:pPr>
        <w:pStyle w:val="a0"/>
        <w:rPr>
          <w:rtl/>
        </w:rPr>
      </w:pPr>
    </w:p>
    <w:p w14:paraId="29DC474E" w14:textId="77777777" w:rsidR="00000000" w:rsidRDefault="00DD00E1">
      <w:pPr>
        <w:pStyle w:val="a0"/>
        <w:rPr>
          <w:rFonts w:hint="cs"/>
          <w:rtl/>
        </w:rPr>
      </w:pPr>
      <w:r>
        <w:rPr>
          <w:rFonts w:hint="cs"/>
          <w:rtl/>
        </w:rPr>
        <w:t>אדוני יושב-ראש ועדת הכנסת, אדוני הורה לנו שלא לקרוא קריאת ביניים אלא בישיבה - - -</w:t>
      </w:r>
    </w:p>
    <w:p w14:paraId="02A853E8" w14:textId="77777777" w:rsidR="00000000" w:rsidRDefault="00DD00E1">
      <w:pPr>
        <w:pStyle w:val="a0"/>
        <w:rPr>
          <w:rFonts w:hint="cs"/>
          <w:rtl/>
        </w:rPr>
      </w:pPr>
    </w:p>
    <w:p w14:paraId="0EA79339" w14:textId="77777777" w:rsidR="00000000" w:rsidRDefault="00DD00E1">
      <w:pPr>
        <w:pStyle w:val="af0"/>
        <w:rPr>
          <w:rtl/>
        </w:rPr>
      </w:pPr>
      <w:r>
        <w:rPr>
          <w:rFonts w:hint="eastAsia"/>
          <w:rtl/>
        </w:rPr>
        <w:t>זאב</w:t>
      </w:r>
      <w:r>
        <w:rPr>
          <w:rtl/>
        </w:rPr>
        <w:t xml:space="preserve"> בוים </w:t>
      </w:r>
      <w:r>
        <w:rPr>
          <w:rtl/>
        </w:rPr>
        <w:t>(הליכוד):</w:t>
      </w:r>
    </w:p>
    <w:p w14:paraId="4DC79E11" w14:textId="77777777" w:rsidR="00000000" w:rsidRDefault="00DD00E1">
      <w:pPr>
        <w:pStyle w:val="a0"/>
        <w:rPr>
          <w:rFonts w:hint="cs"/>
          <w:rtl/>
        </w:rPr>
      </w:pPr>
    </w:p>
    <w:p w14:paraId="7E07D108" w14:textId="77777777" w:rsidR="00000000" w:rsidRDefault="00DD00E1">
      <w:pPr>
        <w:pStyle w:val="a0"/>
        <w:rPr>
          <w:rFonts w:hint="cs"/>
          <w:rtl/>
        </w:rPr>
      </w:pPr>
      <w:r>
        <w:rPr>
          <w:rFonts w:hint="cs"/>
          <w:rtl/>
        </w:rPr>
        <w:t>- - -</w:t>
      </w:r>
    </w:p>
    <w:p w14:paraId="0CEB1E77" w14:textId="77777777" w:rsidR="00000000" w:rsidRDefault="00DD00E1">
      <w:pPr>
        <w:pStyle w:val="a0"/>
        <w:rPr>
          <w:rFonts w:hint="cs"/>
          <w:rtl/>
        </w:rPr>
      </w:pPr>
    </w:p>
    <w:p w14:paraId="32FC66C4" w14:textId="77777777" w:rsidR="00000000" w:rsidRDefault="00DD00E1">
      <w:pPr>
        <w:pStyle w:val="-"/>
        <w:rPr>
          <w:rtl/>
        </w:rPr>
      </w:pPr>
      <w:bookmarkStart w:id="96" w:name="FS000000433T22_10_2003_12_50_03C"/>
      <w:bookmarkEnd w:id="96"/>
      <w:r>
        <w:rPr>
          <w:rtl/>
        </w:rPr>
        <w:t>דליה איציק (העבודה-מימד):</w:t>
      </w:r>
    </w:p>
    <w:p w14:paraId="17FF3523" w14:textId="77777777" w:rsidR="00000000" w:rsidRDefault="00DD00E1">
      <w:pPr>
        <w:pStyle w:val="a0"/>
        <w:rPr>
          <w:rtl/>
        </w:rPr>
      </w:pPr>
    </w:p>
    <w:p w14:paraId="34A64194" w14:textId="77777777" w:rsidR="00000000" w:rsidRDefault="00DD00E1">
      <w:pPr>
        <w:pStyle w:val="a0"/>
        <w:rPr>
          <w:rFonts w:hint="cs"/>
          <w:rtl/>
        </w:rPr>
      </w:pPr>
      <w:r>
        <w:rPr>
          <w:rFonts w:hint="cs"/>
          <w:rtl/>
        </w:rPr>
        <w:t xml:space="preserve">מזל שכל פעם יש לנו עוזי כהן אחד. למה מזל? כי אני מאוד מחבבת ומעריכה את יושב-ראש ועדת הכספים של הכנסת. </w:t>
      </w:r>
    </w:p>
    <w:p w14:paraId="692E97A4" w14:textId="77777777" w:rsidR="00000000" w:rsidRDefault="00DD00E1">
      <w:pPr>
        <w:pStyle w:val="a0"/>
        <w:rPr>
          <w:rFonts w:hint="cs"/>
          <w:rtl/>
        </w:rPr>
      </w:pPr>
    </w:p>
    <w:p w14:paraId="3B7C565B" w14:textId="77777777" w:rsidR="00000000" w:rsidRDefault="00DD00E1">
      <w:pPr>
        <w:pStyle w:val="af1"/>
        <w:rPr>
          <w:rtl/>
        </w:rPr>
      </w:pPr>
      <w:r>
        <w:rPr>
          <w:rtl/>
        </w:rPr>
        <w:t>היו"ר ראובן ריבלין:</w:t>
      </w:r>
    </w:p>
    <w:p w14:paraId="2C09AA7D" w14:textId="77777777" w:rsidR="00000000" w:rsidRDefault="00DD00E1">
      <w:pPr>
        <w:pStyle w:val="a0"/>
        <w:rPr>
          <w:rtl/>
        </w:rPr>
      </w:pPr>
    </w:p>
    <w:p w14:paraId="09DE578D" w14:textId="77777777" w:rsidR="00000000" w:rsidRDefault="00DD00E1">
      <w:pPr>
        <w:pStyle w:val="a0"/>
        <w:rPr>
          <w:rFonts w:hint="cs"/>
          <w:rtl/>
        </w:rPr>
      </w:pPr>
      <w:r>
        <w:rPr>
          <w:rFonts w:hint="cs"/>
          <w:rtl/>
        </w:rPr>
        <w:t>חבר הכנסת בוים, אדוני לא יבקש שאני אשתמש בעצתו לקרוא לסדר בכל פעם שאדוני - - -</w:t>
      </w:r>
    </w:p>
    <w:p w14:paraId="31D18368" w14:textId="77777777" w:rsidR="00000000" w:rsidRDefault="00DD00E1">
      <w:pPr>
        <w:pStyle w:val="a0"/>
        <w:rPr>
          <w:rFonts w:hint="cs"/>
          <w:rtl/>
        </w:rPr>
      </w:pPr>
    </w:p>
    <w:p w14:paraId="4DAAF5B0" w14:textId="77777777" w:rsidR="00000000" w:rsidRDefault="00DD00E1">
      <w:pPr>
        <w:pStyle w:val="af0"/>
        <w:rPr>
          <w:rtl/>
        </w:rPr>
      </w:pPr>
      <w:r>
        <w:rPr>
          <w:rFonts w:hint="eastAsia"/>
          <w:rtl/>
        </w:rPr>
        <w:t>זאב</w:t>
      </w:r>
      <w:r>
        <w:rPr>
          <w:rtl/>
        </w:rPr>
        <w:t xml:space="preserve"> בו</w:t>
      </w:r>
      <w:r>
        <w:rPr>
          <w:rtl/>
        </w:rPr>
        <w:t>ים (הליכוד):</w:t>
      </w:r>
    </w:p>
    <w:p w14:paraId="32A030AA" w14:textId="77777777" w:rsidR="00000000" w:rsidRDefault="00DD00E1">
      <w:pPr>
        <w:pStyle w:val="a0"/>
        <w:rPr>
          <w:rFonts w:hint="cs"/>
          <w:rtl/>
        </w:rPr>
      </w:pPr>
    </w:p>
    <w:p w14:paraId="4677A76C" w14:textId="77777777" w:rsidR="00000000" w:rsidRDefault="00DD00E1">
      <w:pPr>
        <w:pStyle w:val="a0"/>
        <w:rPr>
          <w:rFonts w:hint="cs"/>
          <w:rtl/>
        </w:rPr>
      </w:pPr>
      <w:r>
        <w:rPr>
          <w:rFonts w:hint="cs"/>
          <w:rtl/>
        </w:rPr>
        <w:t xml:space="preserve">- - - אני מכבד את היושב-ראש. </w:t>
      </w:r>
    </w:p>
    <w:p w14:paraId="775EC6E1" w14:textId="77777777" w:rsidR="00000000" w:rsidRDefault="00DD00E1">
      <w:pPr>
        <w:pStyle w:val="a0"/>
        <w:rPr>
          <w:rFonts w:hint="cs"/>
          <w:rtl/>
        </w:rPr>
      </w:pPr>
    </w:p>
    <w:p w14:paraId="0A008E1E" w14:textId="77777777" w:rsidR="00000000" w:rsidRDefault="00DD00E1">
      <w:pPr>
        <w:pStyle w:val="af1"/>
        <w:rPr>
          <w:rtl/>
        </w:rPr>
      </w:pPr>
      <w:r>
        <w:rPr>
          <w:rtl/>
        </w:rPr>
        <w:t>היו"ר ראובן ריבלין:</w:t>
      </w:r>
    </w:p>
    <w:p w14:paraId="5258C96C" w14:textId="77777777" w:rsidR="00000000" w:rsidRDefault="00DD00E1">
      <w:pPr>
        <w:pStyle w:val="a0"/>
        <w:rPr>
          <w:rtl/>
        </w:rPr>
      </w:pPr>
    </w:p>
    <w:p w14:paraId="33341ABD" w14:textId="77777777" w:rsidR="00000000" w:rsidRDefault="00DD00E1">
      <w:pPr>
        <w:pStyle w:val="a0"/>
        <w:rPr>
          <w:rFonts w:hint="cs"/>
          <w:rtl/>
        </w:rPr>
      </w:pPr>
      <w:r>
        <w:rPr>
          <w:rFonts w:hint="cs"/>
          <w:rtl/>
        </w:rPr>
        <w:t xml:space="preserve">לא, לא. אני לא. בבקשה. </w:t>
      </w:r>
    </w:p>
    <w:p w14:paraId="70F28AB7" w14:textId="77777777" w:rsidR="00000000" w:rsidRDefault="00DD00E1">
      <w:pPr>
        <w:pStyle w:val="a0"/>
        <w:rPr>
          <w:rFonts w:hint="cs"/>
          <w:rtl/>
        </w:rPr>
      </w:pPr>
    </w:p>
    <w:p w14:paraId="23C08851" w14:textId="77777777" w:rsidR="00000000" w:rsidRDefault="00DD00E1">
      <w:pPr>
        <w:pStyle w:val="-"/>
        <w:rPr>
          <w:rtl/>
        </w:rPr>
      </w:pPr>
      <w:bookmarkStart w:id="97" w:name="FS000000433T22_10_2003_12_51_38C"/>
      <w:bookmarkEnd w:id="97"/>
      <w:r>
        <w:rPr>
          <w:rtl/>
        </w:rPr>
        <w:t>דליה איציק (העבודה-מימד):</w:t>
      </w:r>
    </w:p>
    <w:p w14:paraId="2C3A4C64" w14:textId="77777777" w:rsidR="00000000" w:rsidRDefault="00DD00E1">
      <w:pPr>
        <w:pStyle w:val="a0"/>
        <w:rPr>
          <w:rtl/>
        </w:rPr>
      </w:pPr>
    </w:p>
    <w:p w14:paraId="53915E4F" w14:textId="77777777" w:rsidR="00000000" w:rsidRDefault="00DD00E1">
      <w:pPr>
        <w:pStyle w:val="a0"/>
        <w:rPr>
          <w:rFonts w:hint="cs"/>
          <w:rtl/>
        </w:rPr>
      </w:pPr>
      <w:r>
        <w:rPr>
          <w:rFonts w:hint="cs"/>
          <w:rtl/>
        </w:rPr>
        <w:t>אדוני היושב-ראש, מה היינו עושים אם יושב-ראש ועדת הכספים של הכנסת לא היה בסיפור הזה? הרי אם חלק מהחברים נמצאים כאן עכשיו, זה רק כיוון שיש ל</w:t>
      </w:r>
      <w:r>
        <w:rPr>
          <w:rFonts w:hint="cs"/>
          <w:rtl/>
        </w:rPr>
        <w:t>הם כבוד ליושב-ראש ועדת הכספים - - -</w:t>
      </w:r>
    </w:p>
    <w:p w14:paraId="0ADBEF91" w14:textId="77777777" w:rsidR="00000000" w:rsidRDefault="00DD00E1">
      <w:pPr>
        <w:pStyle w:val="a0"/>
        <w:rPr>
          <w:rFonts w:hint="cs"/>
          <w:rtl/>
        </w:rPr>
      </w:pPr>
    </w:p>
    <w:p w14:paraId="3282529C" w14:textId="77777777" w:rsidR="00000000" w:rsidRDefault="00DD00E1">
      <w:pPr>
        <w:pStyle w:val="af0"/>
        <w:rPr>
          <w:rtl/>
        </w:rPr>
      </w:pPr>
      <w:r>
        <w:rPr>
          <w:rFonts w:hint="eastAsia"/>
          <w:rtl/>
        </w:rPr>
        <w:t>רוני</w:t>
      </w:r>
      <w:r>
        <w:rPr>
          <w:rtl/>
        </w:rPr>
        <w:t xml:space="preserve"> בר-און (הליכוד):</w:t>
      </w:r>
    </w:p>
    <w:p w14:paraId="4CA808B5" w14:textId="77777777" w:rsidR="00000000" w:rsidRDefault="00DD00E1">
      <w:pPr>
        <w:pStyle w:val="a0"/>
        <w:rPr>
          <w:rFonts w:hint="cs"/>
          <w:rtl/>
        </w:rPr>
      </w:pPr>
    </w:p>
    <w:p w14:paraId="6562E004" w14:textId="77777777" w:rsidR="00000000" w:rsidRDefault="00DD00E1">
      <w:pPr>
        <w:pStyle w:val="a0"/>
        <w:rPr>
          <w:rFonts w:hint="cs"/>
          <w:rtl/>
        </w:rPr>
      </w:pPr>
      <w:r>
        <w:rPr>
          <w:rFonts w:hint="cs"/>
          <w:rtl/>
        </w:rPr>
        <w:t>גם לאלה שלא פה. בעיקר לאלה שלא פה.</w:t>
      </w:r>
    </w:p>
    <w:p w14:paraId="1D38F89C" w14:textId="77777777" w:rsidR="00000000" w:rsidRDefault="00DD00E1">
      <w:pPr>
        <w:pStyle w:val="a0"/>
        <w:rPr>
          <w:rFonts w:hint="cs"/>
          <w:rtl/>
        </w:rPr>
      </w:pPr>
    </w:p>
    <w:p w14:paraId="2DA63584" w14:textId="77777777" w:rsidR="00000000" w:rsidRDefault="00DD00E1">
      <w:pPr>
        <w:pStyle w:val="-"/>
        <w:rPr>
          <w:rtl/>
        </w:rPr>
      </w:pPr>
      <w:bookmarkStart w:id="98" w:name="FS000000433T22_10_2003_12_53_19C"/>
      <w:bookmarkEnd w:id="98"/>
      <w:r>
        <w:rPr>
          <w:rtl/>
        </w:rPr>
        <w:t>דליה איציק (העבודה-מימד):</w:t>
      </w:r>
    </w:p>
    <w:p w14:paraId="5C5FCF4F" w14:textId="77777777" w:rsidR="00000000" w:rsidRDefault="00DD00E1">
      <w:pPr>
        <w:pStyle w:val="a0"/>
        <w:rPr>
          <w:rtl/>
        </w:rPr>
      </w:pPr>
    </w:p>
    <w:p w14:paraId="62A0F90A" w14:textId="77777777" w:rsidR="00000000" w:rsidRDefault="00DD00E1">
      <w:pPr>
        <w:pStyle w:val="a0"/>
        <w:rPr>
          <w:rFonts w:hint="cs"/>
          <w:rtl/>
        </w:rPr>
      </w:pPr>
      <w:r>
        <w:rPr>
          <w:rFonts w:hint="cs"/>
          <w:rtl/>
        </w:rPr>
        <w:t xml:space="preserve">ולכן חלק נמצאים בחוץ ולכן גם החוק לא יעבור היום. הוא לא יעבור, חבר הכנסת רוני בר-און. ומזל שכל פעם יש עוזי כהן אחד, מזל. </w:t>
      </w:r>
    </w:p>
    <w:p w14:paraId="547EF1B0" w14:textId="77777777" w:rsidR="00000000" w:rsidRDefault="00DD00E1">
      <w:pPr>
        <w:pStyle w:val="a0"/>
        <w:rPr>
          <w:rFonts w:hint="cs"/>
          <w:rtl/>
        </w:rPr>
      </w:pPr>
    </w:p>
    <w:p w14:paraId="250ACCD9" w14:textId="77777777" w:rsidR="00000000" w:rsidRDefault="00DD00E1">
      <w:pPr>
        <w:pStyle w:val="af0"/>
        <w:rPr>
          <w:rtl/>
        </w:rPr>
      </w:pPr>
      <w:r>
        <w:rPr>
          <w:rFonts w:hint="eastAsia"/>
          <w:rtl/>
        </w:rPr>
        <w:t>רוני</w:t>
      </w:r>
      <w:r>
        <w:rPr>
          <w:rtl/>
        </w:rPr>
        <w:t xml:space="preserve"> בר-או</w:t>
      </w:r>
      <w:r>
        <w:rPr>
          <w:rtl/>
        </w:rPr>
        <w:t>ן (הליכוד):</w:t>
      </w:r>
    </w:p>
    <w:p w14:paraId="2A61677E" w14:textId="77777777" w:rsidR="00000000" w:rsidRDefault="00DD00E1">
      <w:pPr>
        <w:pStyle w:val="a0"/>
        <w:rPr>
          <w:rFonts w:hint="cs"/>
          <w:rtl/>
        </w:rPr>
      </w:pPr>
    </w:p>
    <w:p w14:paraId="75CC0B43" w14:textId="77777777" w:rsidR="00000000" w:rsidRDefault="00DD00E1">
      <w:pPr>
        <w:pStyle w:val="a0"/>
        <w:rPr>
          <w:rFonts w:hint="cs"/>
          <w:rtl/>
        </w:rPr>
      </w:pPr>
      <w:r>
        <w:rPr>
          <w:rFonts w:hint="cs"/>
          <w:rtl/>
        </w:rPr>
        <w:t>- - -</w:t>
      </w:r>
    </w:p>
    <w:p w14:paraId="2FD8F5EA" w14:textId="77777777" w:rsidR="00000000" w:rsidRDefault="00DD00E1">
      <w:pPr>
        <w:pStyle w:val="a0"/>
        <w:rPr>
          <w:rFonts w:hint="cs"/>
          <w:rtl/>
        </w:rPr>
      </w:pPr>
    </w:p>
    <w:p w14:paraId="315ECD21" w14:textId="77777777" w:rsidR="00000000" w:rsidRDefault="00DD00E1">
      <w:pPr>
        <w:pStyle w:val="-"/>
        <w:rPr>
          <w:rtl/>
        </w:rPr>
      </w:pPr>
      <w:bookmarkStart w:id="99" w:name="FS000000433T22_10_2003_12_54_49C"/>
      <w:bookmarkEnd w:id="99"/>
      <w:r>
        <w:rPr>
          <w:rtl/>
        </w:rPr>
        <w:t>דליה איציק (העבודה-מימד):</w:t>
      </w:r>
    </w:p>
    <w:p w14:paraId="1CF02A88" w14:textId="77777777" w:rsidR="00000000" w:rsidRDefault="00DD00E1">
      <w:pPr>
        <w:pStyle w:val="a0"/>
        <w:rPr>
          <w:rtl/>
        </w:rPr>
      </w:pPr>
    </w:p>
    <w:p w14:paraId="449C5815" w14:textId="77777777" w:rsidR="00000000" w:rsidRDefault="00DD00E1">
      <w:pPr>
        <w:pStyle w:val="a0"/>
        <w:rPr>
          <w:rFonts w:hint="cs"/>
          <w:rtl/>
        </w:rPr>
      </w:pPr>
      <w:r>
        <w:rPr>
          <w:rFonts w:hint="cs"/>
          <w:rtl/>
        </w:rPr>
        <w:t>אדוני היושב-ראש, חבר הכנסת רוני בר-און, קצת צניעות גם לך לא תזיק. למה? כי אני הייתי שרה, והשרים שיושבים פה - אני יודעת עכשיו, כיושבת-ראש סיעת העבודה - כמה הם מבקשים ממני להתקזז. אין שר אחד פה שלא מבקש להתקזז כ</w:t>
      </w:r>
      <w:r>
        <w:rPr>
          <w:rFonts w:hint="cs"/>
          <w:rtl/>
        </w:rPr>
        <w:t>י קשה לו מאוד, ואני אומרת לך שקשה מאוד באמת להיות חבר כנסת וגם שר. אז אם אתה כזה צדיק ואם החוק הוא לא פרסונלי נגד יושב-ראש ההסתדרות, אנא ממך, תציע את החוק הנורבגי. נראה אותך. נראה את השרים, ישר מתנדבים, ישר מדברים על זה, מוכנים לארגן את זה - - -</w:t>
      </w:r>
    </w:p>
    <w:p w14:paraId="3CEBEBB4" w14:textId="77777777" w:rsidR="00000000" w:rsidRDefault="00DD00E1">
      <w:pPr>
        <w:pStyle w:val="a0"/>
        <w:rPr>
          <w:rFonts w:hint="cs"/>
          <w:rtl/>
        </w:rPr>
      </w:pPr>
    </w:p>
    <w:p w14:paraId="41BE3C92" w14:textId="77777777" w:rsidR="00000000" w:rsidRDefault="00DD00E1">
      <w:pPr>
        <w:pStyle w:val="af0"/>
        <w:rPr>
          <w:rtl/>
        </w:rPr>
      </w:pPr>
      <w:r>
        <w:rPr>
          <w:rFonts w:hint="eastAsia"/>
          <w:rtl/>
        </w:rPr>
        <w:t>אליעזר</w:t>
      </w:r>
      <w:r>
        <w:rPr>
          <w:rtl/>
        </w:rPr>
        <w:t xml:space="preserve"> כה</w:t>
      </w:r>
      <w:r>
        <w:rPr>
          <w:rtl/>
        </w:rPr>
        <w:t>ן (האיחוד הלאומי - ישראל ביתנו):</w:t>
      </w:r>
    </w:p>
    <w:p w14:paraId="3A268142" w14:textId="77777777" w:rsidR="00000000" w:rsidRDefault="00DD00E1">
      <w:pPr>
        <w:pStyle w:val="a0"/>
        <w:rPr>
          <w:rFonts w:hint="cs"/>
          <w:rtl/>
        </w:rPr>
      </w:pPr>
    </w:p>
    <w:p w14:paraId="7239A11B" w14:textId="77777777" w:rsidR="00000000" w:rsidRDefault="00DD00E1">
      <w:pPr>
        <w:pStyle w:val="a0"/>
        <w:rPr>
          <w:rFonts w:hint="cs"/>
          <w:rtl/>
        </w:rPr>
      </w:pPr>
      <w:r>
        <w:rPr>
          <w:rFonts w:hint="cs"/>
          <w:rtl/>
        </w:rPr>
        <w:t xml:space="preserve">הצענו את זה. </w:t>
      </w:r>
    </w:p>
    <w:p w14:paraId="27E68ABC" w14:textId="77777777" w:rsidR="00000000" w:rsidRDefault="00DD00E1">
      <w:pPr>
        <w:pStyle w:val="a0"/>
        <w:rPr>
          <w:rFonts w:hint="cs"/>
          <w:rtl/>
        </w:rPr>
      </w:pPr>
    </w:p>
    <w:p w14:paraId="526526F0" w14:textId="77777777" w:rsidR="00000000" w:rsidRDefault="00DD00E1">
      <w:pPr>
        <w:pStyle w:val="-"/>
        <w:rPr>
          <w:rtl/>
        </w:rPr>
      </w:pPr>
      <w:bookmarkStart w:id="100" w:name="FS000000433T22_10_2003_12_58_16C"/>
      <w:bookmarkEnd w:id="100"/>
      <w:r>
        <w:rPr>
          <w:rtl/>
        </w:rPr>
        <w:t>דליה איציק (העבודה-מימד):</w:t>
      </w:r>
    </w:p>
    <w:p w14:paraId="0D939A76" w14:textId="77777777" w:rsidR="00000000" w:rsidRDefault="00DD00E1">
      <w:pPr>
        <w:pStyle w:val="a0"/>
        <w:rPr>
          <w:rtl/>
        </w:rPr>
      </w:pPr>
    </w:p>
    <w:p w14:paraId="7299491A" w14:textId="77777777" w:rsidR="00000000" w:rsidRDefault="00DD00E1">
      <w:pPr>
        <w:pStyle w:val="a0"/>
        <w:rPr>
          <w:rFonts w:hint="cs"/>
          <w:rtl/>
        </w:rPr>
      </w:pPr>
      <w:r>
        <w:rPr>
          <w:rFonts w:hint="cs"/>
          <w:rtl/>
        </w:rPr>
        <w:t>אין פה תפקיד שאין בו כפילות, וזה מתחיל בשרים - - -</w:t>
      </w:r>
    </w:p>
    <w:p w14:paraId="7D965909" w14:textId="77777777" w:rsidR="00000000" w:rsidRDefault="00DD00E1">
      <w:pPr>
        <w:pStyle w:val="a0"/>
        <w:rPr>
          <w:rFonts w:hint="cs"/>
          <w:rtl/>
        </w:rPr>
      </w:pPr>
    </w:p>
    <w:p w14:paraId="0BE2B25F" w14:textId="77777777" w:rsidR="00000000" w:rsidRDefault="00DD00E1">
      <w:pPr>
        <w:pStyle w:val="af0"/>
        <w:rPr>
          <w:rtl/>
        </w:rPr>
      </w:pPr>
      <w:bookmarkStart w:id="101" w:name="FS000000433T22_10_2003_12_58_40C"/>
      <w:bookmarkEnd w:id="101"/>
      <w:r>
        <w:rPr>
          <w:rtl/>
        </w:rPr>
        <w:t>רוני בר-און (הליכוד):</w:t>
      </w:r>
    </w:p>
    <w:p w14:paraId="12E1A2FB" w14:textId="77777777" w:rsidR="00000000" w:rsidRDefault="00DD00E1">
      <w:pPr>
        <w:pStyle w:val="a0"/>
        <w:rPr>
          <w:rtl/>
        </w:rPr>
      </w:pPr>
    </w:p>
    <w:p w14:paraId="7536410F" w14:textId="77777777" w:rsidR="00000000" w:rsidRDefault="00DD00E1">
      <w:pPr>
        <w:pStyle w:val="a0"/>
        <w:rPr>
          <w:rFonts w:hint="cs"/>
          <w:rtl/>
        </w:rPr>
      </w:pPr>
      <w:r>
        <w:rPr>
          <w:rFonts w:hint="cs"/>
          <w:rtl/>
        </w:rPr>
        <w:t xml:space="preserve">דיברנו על זה היום שעה שלמה - - - בעניין החוק הנורבגי. </w:t>
      </w:r>
    </w:p>
    <w:p w14:paraId="3D6AE066" w14:textId="77777777" w:rsidR="00000000" w:rsidRDefault="00DD00E1">
      <w:pPr>
        <w:pStyle w:val="a0"/>
        <w:rPr>
          <w:rFonts w:hint="cs"/>
          <w:rtl/>
        </w:rPr>
      </w:pPr>
    </w:p>
    <w:p w14:paraId="482F7DF3" w14:textId="77777777" w:rsidR="00000000" w:rsidRDefault="00DD00E1">
      <w:pPr>
        <w:pStyle w:val="af1"/>
        <w:rPr>
          <w:rtl/>
        </w:rPr>
      </w:pPr>
      <w:r>
        <w:rPr>
          <w:rtl/>
        </w:rPr>
        <w:t>היו"ר ראובן ריבלין:</w:t>
      </w:r>
    </w:p>
    <w:p w14:paraId="60FFA566" w14:textId="77777777" w:rsidR="00000000" w:rsidRDefault="00DD00E1">
      <w:pPr>
        <w:pStyle w:val="a0"/>
        <w:rPr>
          <w:rFonts w:hint="cs"/>
          <w:rtl/>
        </w:rPr>
      </w:pPr>
    </w:p>
    <w:p w14:paraId="4A7916E4" w14:textId="77777777" w:rsidR="00000000" w:rsidRDefault="00DD00E1">
      <w:pPr>
        <w:pStyle w:val="a0"/>
        <w:rPr>
          <w:rFonts w:hint="cs"/>
          <w:rtl/>
        </w:rPr>
      </w:pPr>
      <w:r>
        <w:rPr>
          <w:rFonts w:hint="cs"/>
          <w:rtl/>
        </w:rPr>
        <w:t>אני נותן לכם זמן, בערך של 20</w:t>
      </w:r>
      <w:r>
        <w:rPr>
          <w:rFonts w:hint="cs"/>
          <w:rtl/>
        </w:rPr>
        <w:t xml:space="preserve"> שניות, לקריאות ביניים. עצרתי את השעון. לאחר מכן אני מפעיל את השעון ולא יהיו קריאות ביניים. </w:t>
      </w:r>
    </w:p>
    <w:p w14:paraId="227004B1" w14:textId="77777777" w:rsidR="00000000" w:rsidRDefault="00DD00E1">
      <w:pPr>
        <w:pStyle w:val="-"/>
        <w:rPr>
          <w:rFonts w:hint="cs"/>
          <w:rtl/>
        </w:rPr>
      </w:pPr>
      <w:bookmarkStart w:id="102" w:name="FS000000433T22_10_2003_13_00_51C"/>
      <w:bookmarkEnd w:id="102"/>
    </w:p>
    <w:p w14:paraId="3E70C84D" w14:textId="77777777" w:rsidR="00000000" w:rsidRDefault="00DD00E1">
      <w:pPr>
        <w:pStyle w:val="af0"/>
        <w:rPr>
          <w:rtl/>
        </w:rPr>
      </w:pPr>
      <w:r>
        <w:rPr>
          <w:rFonts w:hint="eastAsia"/>
          <w:rtl/>
        </w:rPr>
        <w:t>רוני</w:t>
      </w:r>
      <w:r>
        <w:rPr>
          <w:rtl/>
        </w:rPr>
        <w:t xml:space="preserve"> בר-און (הליכוד):</w:t>
      </w:r>
    </w:p>
    <w:p w14:paraId="07C10F30" w14:textId="77777777" w:rsidR="00000000" w:rsidRDefault="00DD00E1">
      <w:pPr>
        <w:pStyle w:val="a0"/>
        <w:rPr>
          <w:rFonts w:hint="cs"/>
          <w:rtl/>
        </w:rPr>
      </w:pPr>
    </w:p>
    <w:p w14:paraId="1470566B" w14:textId="77777777" w:rsidR="00000000" w:rsidRDefault="00DD00E1">
      <w:pPr>
        <w:pStyle w:val="a0"/>
        <w:rPr>
          <w:rFonts w:hint="cs"/>
          <w:rtl/>
        </w:rPr>
      </w:pPr>
      <w:r>
        <w:rPr>
          <w:rFonts w:hint="cs"/>
          <w:rtl/>
        </w:rPr>
        <w:t>היא הזכירה את שמי, אדוני היושב-ראש, אני חייב להשיב.</w:t>
      </w:r>
    </w:p>
    <w:p w14:paraId="34B00044" w14:textId="77777777" w:rsidR="00000000" w:rsidRDefault="00DD00E1">
      <w:pPr>
        <w:pStyle w:val="a0"/>
        <w:rPr>
          <w:rFonts w:hint="cs"/>
          <w:rtl/>
        </w:rPr>
      </w:pPr>
    </w:p>
    <w:p w14:paraId="5F070FC9" w14:textId="77777777" w:rsidR="00000000" w:rsidRDefault="00DD00E1">
      <w:pPr>
        <w:pStyle w:val="af1"/>
        <w:rPr>
          <w:rtl/>
        </w:rPr>
      </w:pPr>
      <w:r>
        <w:rPr>
          <w:rtl/>
        </w:rPr>
        <w:t>היו"ר ראובן ריבלין:</w:t>
      </w:r>
    </w:p>
    <w:p w14:paraId="2CF57F1E" w14:textId="77777777" w:rsidR="00000000" w:rsidRDefault="00DD00E1">
      <w:pPr>
        <w:pStyle w:val="a0"/>
        <w:rPr>
          <w:rtl/>
        </w:rPr>
      </w:pPr>
    </w:p>
    <w:p w14:paraId="611A675B" w14:textId="77777777" w:rsidR="00000000" w:rsidRDefault="00DD00E1">
      <w:pPr>
        <w:pStyle w:val="a0"/>
        <w:rPr>
          <w:rFonts w:hint="cs"/>
          <w:rtl/>
        </w:rPr>
      </w:pPr>
      <w:r>
        <w:rPr>
          <w:rFonts w:hint="cs"/>
          <w:rtl/>
        </w:rPr>
        <w:t>לא, לא. היא לא הזכירה אותך בצורה שמחייבת את תגובתך. חבר הכנסת בר-</w:t>
      </w:r>
      <w:r>
        <w:rPr>
          <w:rFonts w:hint="cs"/>
          <w:rtl/>
        </w:rPr>
        <w:t>און, אם כל פעם שיזכירו אותך תצטרך להגיב, לא יהיה לך זמן לאכול.</w:t>
      </w:r>
    </w:p>
    <w:p w14:paraId="4CFBF682" w14:textId="77777777" w:rsidR="00000000" w:rsidRDefault="00DD00E1">
      <w:pPr>
        <w:pStyle w:val="a0"/>
        <w:rPr>
          <w:rFonts w:hint="cs"/>
          <w:rtl/>
        </w:rPr>
      </w:pPr>
    </w:p>
    <w:p w14:paraId="792CBB01" w14:textId="77777777" w:rsidR="00000000" w:rsidRDefault="00DD00E1">
      <w:pPr>
        <w:pStyle w:val="a0"/>
        <w:rPr>
          <w:rFonts w:hint="cs"/>
          <w:rtl/>
        </w:rPr>
      </w:pPr>
    </w:p>
    <w:p w14:paraId="440F1724" w14:textId="77777777" w:rsidR="00000000" w:rsidRDefault="00DD00E1">
      <w:pPr>
        <w:pStyle w:val="af0"/>
        <w:rPr>
          <w:rtl/>
        </w:rPr>
      </w:pPr>
      <w:r>
        <w:rPr>
          <w:rFonts w:hint="eastAsia"/>
          <w:rtl/>
        </w:rPr>
        <w:t>אליעזר</w:t>
      </w:r>
      <w:r>
        <w:rPr>
          <w:rtl/>
        </w:rPr>
        <w:t xml:space="preserve"> כהן (האיחוד הלאומי - ישראל ביתנו):</w:t>
      </w:r>
    </w:p>
    <w:p w14:paraId="11F78AA3" w14:textId="77777777" w:rsidR="00000000" w:rsidRDefault="00DD00E1">
      <w:pPr>
        <w:pStyle w:val="a0"/>
        <w:rPr>
          <w:rFonts w:hint="cs"/>
          <w:rtl/>
        </w:rPr>
      </w:pPr>
    </w:p>
    <w:p w14:paraId="608E386C" w14:textId="77777777" w:rsidR="00000000" w:rsidRDefault="00DD00E1">
      <w:pPr>
        <w:pStyle w:val="a0"/>
        <w:rPr>
          <w:rFonts w:hint="cs"/>
          <w:rtl/>
        </w:rPr>
      </w:pPr>
      <w:r>
        <w:rPr>
          <w:rFonts w:hint="cs"/>
          <w:rtl/>
        </w:rPr>
        <w:t>אני רוצה לשאול את חברת הכנסת משהו.</w:t>
      </w:r>
    </w:p>
    <w:p w14:paraId="4B1783B1" w14:textId="77777777" w:rsidR="00000000" w:rsidRDefault="00DD00E1">
      <w:pPr>
        <w:pStyle w:val="a0"/>
        <w:rPr>
          <w:rFonts w:hint="cs"/>
          <w:rtl/>
        </w:rPr>
      </w:pPr>
    </w:p>
    <w:p w14:paraId="6023EBD3" w14:textId="77777777" w:rsidR="00000000" w:rsidRDefault="00DD00E1">
      <w:pPr>
        <w:pStyle w:val="af1"/>
        <w:rPr>
          <w:rtl/>
        </w:rPr>
      </w:pPr>
      <w:r>
        <w:rPr>
          <w:rtl/>
        </w:rPr>
        <w:t>היו"ר ראובן ריבלין:</w:t>
      </w:r>
    </w:p>
    <w:p w14:paraId="5D1AE547" w14:textId="77777777" w:rsidR="00000000" w:rsidRDefault="00DD00E1">
      <w:pPr>
        <w:pStyle w:val="a0"/>
        <w:rPr>
          <w:rtl/>
        </w:rPr>
      </w:pPr>
    </w:p>
    <w:p w14:paraId="6BDAB6A6" w14:textId="77777777" w:rsidR="00000000" w:rsidRDefault="00DD00E1">
      <w:pPr>
        <w:pStyle w:val="a0"/>
        <w:rPr>
          <w:rFonts w:hint="cs"/>
          <w:rtl/>
        </w:rPr>
      </w:pPr>
      <w:r>
        <w:rPr>
          <w:rFonts w:hint="cs"/>
          <w:rtl/>
        </w:rPr>
        <w:t>את מסכימה שהוא ישאל אותך?</w:t>
      </w:r>
    </w:p>
    <w:p w14:paraId="409DE0B0" w14:textId="77777777" w:rsidR="00000000" w:rsidRDefault="00DD00E1">
      <w:pPr>
        <w:pStyle w:val="a0"/>
        <w:rPr>
          <w:rFonts w:hint="cs"/>
          <w:rtl/>
        </w:rPr>
      </w:pPr>
    </w:p>
    <w:p w14:paraId="03C18673" w14:textId="77777777" w:rsidR="00000000" w:rsidRDefault="00DD00E1">
      <w:pPr>
        <w:pStyle w:val="-"/>
        <w:rPr>
          <w:rFonts w:hint="cs"/>
          <w:rtl/>
        </w:rPr>
      </w:pPr>
      <w:r>
        <w:rPr>
          <w:rtl/>
        </w:rPr>
        <w:t>דליה איציק (העבודה-מימד):</w:t>
      </w:r>
    </w:p>
    <w:p w14:paraId="324F9A55" w14:textId="77777777" w:rsidR="00000000" w:rsidRDefault="00DD00E1">
      <w:pPr>
        <w:pStyle w:val="-"/>
        <w:rPr>
          <w:rFonts w:hint="cs"/>
          <w:rtl/>
        </w:rPr>
      </w:pPr>
    </w:p>
    <w:p w14:paraId="32E07D54" w14:textId="77777777" w:rsidR="00000000" w:rsidRDefault="00DD00E1">
      <w:pPr>
        <w:pStyle w:val="a0"/>
        <w:rPr>
          <w:rFonts w:hint="cs"/>
          <w:rtl/>
        </w:rPr>
      </w:pPr>
      <w:r>
        <w:rPr>
          <w:rFonts w:hint="cs"/>
          <w:rtl/>
        </w:rPr>
        <w:t>כן.</w:t>
      </w:r>
    </w:p>
    <w:p w14:paraId="6934E02C" w14:textId="77777777" w:rsidR="00000000" w:rsidRDefault="00DD00E1">
      <w:pPr>
        <w:pStyle w:val="a0"/>
        <w:rPr>
          <w:rFonts w:hint="cs"/>
          <w:rtl/>
        </w:rPr>
      </w:pPr>
    </w:p>
    <w:p w14:paraId="2C88DDF7" w14:textId="77777777" w:rsidR="00000000" w:rsidRDefault="00DD00E1">
      <w:pPr>
        <w:pStyle w:val="af0"/>
        <w:rPr>
          <w:rtl/>
        </w:rPr>
      </w:pPr>
      <w:r>
        <w:rPr>
          <w:rFonts w:hint="eastAsia"/>
          <w:rtl/>
        </w:rPr>
        <w:t>אליעזר</w:t>
      </w:r>
      <w:r>
        <w:rPr>
          <w:rtl/>
        </w:rPr>
        <w:t xml:space="preserve"> כהן (האיחוד הלאומי - ישרא</w:t>
      </w:r>
      <w:r>
        <w:rPr>
          <w:rtl/>
        </w:rPr>
        <w:t>ל ביתנו):</w:t>
      </w:r>
    </w:p>
    <w:p w14:paraId="19B80860" w14:textId="77777777" w:rsidR="00000000" w:rsidRDefault="00DD00E1">
      <w:pPr>
        <w:pStyle w:val="a0"/>
        <w:rPr>
          <w:rFonts w:hint="cs"/>
          <w:rtl/>
        </w:rPr>
      </w:pPr>
    </w:p>
    <w:p w14:paraId="442614D4" w14:textId="77777777" w:rsidR="00000000" w:rsidRDefault="00DD00E1">
      <w:pPr>
        <w:pStyle w:val="a0"/>
        <w:rPr>
          <w:rFonts w:hint="cs"/>
          <w:rtl/>
        </w:rPr>
      </w:pPr>
      <w:r>
        <w:rPr>
          <w:rFonts w:hint="cs"/>
          <w:rtl/>
        </w:rPr>
        <w:t xml:space="preserve">תני עוד דוגמה אחת בעולם - דוגמה אחת - שבה יושב-ראש של איגודים מקצועיים יושב בפרלמנט. </w:t>
      </w:r>
    </w:p>
    <w:p w14:paraId="03F9ED93" w14:textId="77777777" w:rsidR="00000000" w:rsidRDefault="00DD00E1">
      <w:pPr>
        <w:pStyle w:val="a0"/>
        <w:rPr>
          <w:rFonts w:hint="cs"/>
          <w:rtl/>
        </w:rPr>
      </w:pPr>
    </w:p>
    <w:p w14:paraId="261BCABD" w14:textId="77777777" w:rsidR="00000000" w:rsidRDefault="00DD00E1">
      <w:pPr>
        <w:pStyle w:val="af1"/>
        <w:rPr>
          <w:rtl/>
        </w:rPr>
      </w:pPr>
      <w:r>
        <w:rPr>
          <w:rtl/>
        </w:rPr>
        <w:t>היו"ר ראובן ריבלין:</w:t>
      </w:r>
    </w:p>
    <w:p w14:paraId="133D8031" w14:textId="77777777" w:rsidR="00000000" w:rsidRDefault="00DD00E1">
      <w:pPr>
        <w:pStyle w:val="a0"/>
        <w:rPr>
          <w:rtl/>
        </w:rPr>
      </w:pPr>
    </w:p>
    <w:p w14:paraId="396B8EE0" w14:textId="77777777" w:rsidR="00000000" w:rsidRDefault="00DD00E1">
      <w:pPr>
        <w:pStyle w:val="a0"/>
        <w:rPr>
          <w:rFonts w:hint="cs"/>
          <w:rtl/>
        </w:rPr>
      </w:pPr>
      <w:r>
        <w:rPr>
          <w:rFonts w:hint="cs"/>
          <w:rtl/>
        </w:rPr>
        <w:t xml:space="preserve">טוב, היא שמעה את השאלה. תודה רבה, חבר הכנסת כהן. </w:t>
      </w:r>
    </w:p>
    <w:p w14:paraId="6E54EE41" w14:textId="77777777" w:rsidR="00000000" w:rsidRDefault="00DD00E1">
      <w:pPr>
        <w:pStyle w:val="a0"/>
        <w:rPr>
          <w:rFonts w:hint="cs"/>
          <w:rtl/>
        </w:rPr>
      </w:pPr>
    </w:p>
    <w:p w14:paraId="4B452D5F" w14:textId="77777777" w:rsidR="00000000" w:rsidRDefault="00DD00E1">
      <w:pPr>
        <w:pStyle w:val="-"/>
        <w:rPr>
          <w:rtl/>
        </w:rPr>
      </w:pPr>
      <w:bookmarkStart w:id="103" w:name="FS000000433T22_10_2003_13_04_46C"/>
      <w:bookmarkEnd w:id="103"/>
      <w:r>
        <w:rPr>
          <w:rtl/>
        </w:rPr>
        <w:t>דליה איציק (העבודה-מימד):</w:t>
      </w:r>
    </w:p>
    <w:p w14:paraId="37EA75CC" w14:textId="77777777" w:rsidR="00000000" w:rsidRDefault="00DD00E1">
      <w:pPr>
        <w:pStyle w:val="a0"/>
        <w:rPr>
          <w:rtl/>
        </w:rPr>
      </w:pPr>
    </w:p>
    <w:p w14:paraId="38B5D63F" w14:textId="77777777" w:rsidR="00000000" w:rsidRDefault="00DD00E1">
      <w:pPr>
        <w:pStyle w:val="a0"/>
        <w:rPr>
          <w:rFonts w:hint="cs"/>
          <w:rtl/>
        </w:rPr>
      </w:pPr>
      <w:r>
        <w:rPr>
          <w:rFonts w:hint="cs"/>
          <w:rtl/>
        </w:rPr>
        <w:t>אדוני היושב-ראש, לא בכדי לא נמצא כאן שר המשפטים, אותו שר שב</w:t>
      </w:r>
      <w:r>
        <w:rPr>
          <w:rFonts w:hint="cs"/>
          <w:rtl/>
        </w:rPr>
        <w:t xml:space="preserve">תא טלפון בחר את חברי הכנסת. מי שמאוד רוצה לשאול איך מתנהלים שם העניינים, יזמן את חברת הכנסת אתי לבני לעלות לבמה והיא תסביר מה עושים לחבר כנסת שחלילה מחליט לחשוב לבד. </w:t>
      </w:r>
    </w:p>
    <w:p w14:paraId="32E8FF23" w14:textId="77777777" w:rsidR="00000000" w:rsidRDefault="00DD00E1">
      <w:pPr>
        <w:pStyle w:val="a0"/>
        <w:rPr>
          <w:rFonts w:hint="cs"/>
          <w:rtl/>
        </w:rPr>
      </w:pPr>
    </w:p>
    <w:p w14:paraId="2F90A9CC" w14:textId="77777777" w:rsidR="00000000" w:rsidRDefault="00DD00E1">
      <w:pPr>
        <w:pStyle w:val="af0"/>
        <w:rPr>
          <w:rtl/>
        </w:rPr>
      </w:pPr>
      <w:r>
        <w:rPr>
          <w:rFonts w:hint="eastAsia"/>
          <w:rtl/>
        </w:rPr>
        <w:t>שר</w:t>
      </w:r>
      <w:r>
        <w:rPr>
          <w:rtl/>
        </w:rPr>
        <w:t xml:space="preserve"> התשתיות הלאומיות יוסף פריצקי:</w:t>
      </w:r>
    </w:p>
    <w:p w14:paraId="5BCEC6E8" w14:textId="77777777" w:rsidR="00000000" w:rsidRDefault="00DD00E1">
      <w:pPr>
        <w:pStyle w:val="a0"/>
        <w:rPr>
          <w:rFonts w:hint="cs"/>
          <w:rtl/>
        </w:rPr>
      </w:pPr>
    </w:p>
    <w:p w14:paraId="26B19D48" w14:textId="77777777" w:rsidR="00000000" w:rsidRDefault="00DD00E1">
      <w:pPr>
        <w:pStyle w:val="a0"/>
        <w:rPr>
          <w:rFonts w:hint="cs"/>
          <w:rtl/>
        </w:rPr>
      </w:pPr>
      <w:r>
        <w:rPr>
          <w:rFonts w:hint="cs"/>
          <w:rtl/>
        </w:rPr>
        <w:t>- - -</w:t>
      </w:r>
    </w:p>
    <w:p w14:paraId="06EB9552" w14:textId="77777777" w:rsidR="00000000" w:rsidRDefault="00DD00E1">
      <w:pPr>
        <w:pStyle w:val="a0"/>
        <w:rPr>
          <w:rFonts w:hint="cs"/>
          <w:rtl/>
        </w:rPr>
      </w:pPr>
    </w:p>
    <w:p w14:paraId="16CC2D2E" w14:textId="77777777" w:rsidR="00000000" w:rsidRDefault="00DD00E1">
      <w:pPr>
        <w:pStyle w:val="af1"/>
        <w:rPr>
          <w:rtl/>
        </w:rPr>
      </w:pPr>
      <w:r>
        <w:rPr>
          <w:rtl/>
        </w:rPr>
        <w:t>היו"ר ראובן ריבלין:</w:t>
      </w:r>
    </w:p>
    <w:p w14:paraId="31EDEEA4" w14:textId="77777777" w:rsidR="00000000" w:rsidRDefault="00DD00E1">
      <w:pPr>
        <w:pStyle w:val="a0"/>
        <w:rPr>
          <w:rtl/>
        </w:rPr>
      </w:pPr>
    </w:p>
    <w:p w14:paraId="0FE8D482" w14:textId="77777777" w:rsidR="00000000" w:rsidRDefault="00DD00E1">
      <w:pPr>
        <w:pStyle w:val="a0"/>
        <w:rPr>
          <w:rFonts w:hint="cs"/>
          <w:rtl/>
        </w:rPr>
      </w:pPr>
      <w:r>
        <w:rPr>
          <w:rFonts w:hint="cs"/>
          <w:rtl/>
        </w:rPr>
        <w:t>כבוד שר האנרגיה, כבוד שר ה</w:t>
      </w:r>
      <w:r>
        <w:rPr>
          <w:rFonts w:hint="cs"/>
          <w:rtl/>
        </w:rPr>
        <w:t xml:space="preserve">אנרגיה. </w:t>
      </w:r>
    </w:p>
    <w:p w14:paraId="722D4B47" w14:textId="77777777" w:rsidR="00000000" w:rsidRDefault="00DD00E1">
      <w:pPr>
        <w:pStyle w:val="a0"/>
        <w:rPr>
          <w:rFonts w:hint="cs"/>
          <w:rtl/>
        </w:rPr>
      </w:pPr>
    </w:p>
    <w:p w14:paraId="4EADCAA5" w14:textId="77777777" w:rsidR="00000000" w:rsidRDefault="00DD00E1">
      <w:pPr>
        <w:pStyle w:val="-"/>
        <w:rPr>
          <w:rtl/>
        </w:rPr>
      </w:pPr>
      <w:bookmarkStart w:id="104" w:name="FS000000433T22_10_2003_13_07_10C"/>
      <w:bookmarkEnd w:id="104"/>
      <w:r>
        <w:rPr>
          <w:rtl/>
        </w:rPr>
        <w:t>דליה איציק (העבודה-מימד):</w:t>
      </w:r>
    </w:p>
    <w:p w14:paraId="7C43EC7C" w14:textId="77777777" w:rsidR="00000000" w:rsidRDefault="00DD00E1">
      <w:pPr>
        <w:pStyle w:val="a0"/>
        <w:rPr>
          <w:rtl/>
        </w:rPr>
      </w:pPr>
    </w:p>
    <w:p w14:paraId="54D45B5D" w14:textId="77777777" w:rsidR="00000000" w:rsidRDefault="00DD00E1">
      <w:pPr>
        <w:pStyle w:val="a0"/>
        <w:rPr>
          <w:rFonts w:hint="cs"/>
          <w:rtl/>
        </w:rPr>
      </w:pPr>
      <w:r>
        <w:rPr>
          <w:rFonts w:hint="cs"/>
          <w:rtl/>
        </w:rPr>
        <w:t>שר האנרגיה אבל אין אנרגיה.</w:t>
      </w:r>
    </w:p>
    <w:p w14:paraId="71C1E49C" w14:textId="77777777" w:rsidR="00000000" w:rsidRDefault="00DD00E1">
      <w:pPr>
        <w:pStyle w:val="a0"/>
        <w:rPr>
          <w:rFonts w:hint="cs"/>
          <w:rtl/>
        </w:rPr>
      </w:pPr>
    </w:p>
    <w:p w14:paraId="366C2F1B" w14:textId="77777777" w:rsidR="00000000" w:rsidRDefault="00DD00E1">
      <w:pPr>
        <w:pStyle w:val="af0"/>
        <w:rPr>
          <w:rtl/>
        </w:rPr>
      </w:pPr>
      <w:r>
        <w:rPr>
          <w:rFonts w:hint="eastAsia"/>
          <w:rtl/>
        </w:rPr>
        <w:t>מל</w:t>
      </w:r>
      <w:r>
        <w:rPr>
          <w:rtl/>
        </w:rPr>
        <w:t xml:space="preserve"> פולישוק-בלוך (שינוי):</w:t>
      </w:r>
    </w:p>
    <w:p w14:paraId="6F57F127" w14:textId="77777777" w:rsidR="00000000" w:rsidRDefault="00DD00E1">
      <w:pPr>
        <w:pStyle w:val="a0"/>
        <w:rPr>
          <w:rFonts w:hint="cs"/>
          <w:rtl/>
        </w:rPr>
      </w:pPr>
    </w:p>
    <w:p w14:paraId="1BCB56E9" w14:textId="77777777" w:rsidR="00000000" w:rsidRDefault="00DD00E1">
      <w:pPr>
        <w:pStyle w:val="a0"/>
        <w:rPr>
          <w:rFonts w:hint="cs"/>
          <w:rtl/>
        </w:rPr>
      </w:pPr>
      <w:r>
        <w:rPr>
          <w:rFonts w:hint="cs"/>
          <w:rtl/>
        </w:rPr>
        <w:t>- - - על מה את מדברת?</w:t>
      </w:r>
    </w:p>
    <w:p w14:paraId="62D1F84B" w14:textId="77777777" w:rsidR="00000000" w:rsidRDefault="00DD00E1">
      <w:pPr>
        <w:pStyle w:val="a0"/>
        <w:rPr>
          <w:rFonts w:hint="cs"/>
          <w:rtl/>
        </w:rPr>
      </w:pPr>
    </w:p>
    <w:p w14:paraId="2C2F324F" w14:textId="77777777" w:rsidR="00000000" w:rsidRDefault="00DD00E1">
      <w:pPr>
        <w:pStyle w:val="-"/>
        <w:rPr>
          <w:rtl/>
        </w:rPr>
      </w:pPr>
      <w:bookmarkStart w:id="105" w:name="FS000000433T22_10_2003_13_07_58C"/>
      <w:bookmarkEnd w:id="105"/>
      <w:r>
        <w:rPr>
          <w:rtl/>
        </w:rPr>
        <w:t>דליה איציק (העבודה-מימד):</w:t>
      </w:r>
    </w:p>
    <w:p w14:paraId="29A9CB1B" w14:textId="77777777" w:rsidR="00000000" w:rsidRDefault="00DD00E1">
      <w:pPr>
        <w:pStyle w:val="a0"/>
        <w:rPr>
          <w:rtl/>
        </w:rPr>
      </w:pPr>
    </w:p>
    <w:p w14:paraId="71E18C71" w14:textId="77777777" w:rsidR="00000000" w:rsidRDefault="00DD00E1">
      <w:pPr>
        <w:pStyle w:val="a0"/>
        <w:rPr>
          <w:rFonts w:hint="cs"/>
          <w:rtl/>
        </w:rPr>
      </w:pPr>
      <w:r>
        <w:rPr>
          <w:rFonts w:hint="cs"/>
          <w:rtl/>
        </w:rPr>
        <w:t>זה אותו שר המשפטים שעומד כאן וקורא להתארגנות ולהפגנה לגיטימית - פשע מאורגן. זה אותו שר המשפטים שעלה לכאן, ולהפגנה כ</w:t>
      </w:r>
      <w:r>
        <w:rPr>
          <w:rFonts w:hint="cs"/>
          <w:rtl/>
        </w:rPr>
        <w:t xml:space="preserve">דת, כדין, 14 יום הודעה מראש, קרא פשע מאורגן. </w:t>
      </w:r>
    </w:p>
    <w:p w14:paraId="74D5CFBF" w14:textId="77777777" w:rsidR="00000000" w:rsidRDefault="00DD00E1">
      <w:pPr>
        <w:pStyle w:val="a0"/>
        <w:rPr>
          <w:rFonts w:hint="cs"/>
          <w:rtl/>
        </w:rPr>
      </w:pPr>
    </w:p>
    <w:p w14:paraId="498FC69A" w14:textId="77777777" w:rsidR="00000000" w:rsidRDefault="00DD00E1">
      <w:pPr>
        <w:pStyle w:val="a0"/>
        <w:rPr>
          <w:rFonts w:hint="cs"/>
          <w:rtl/>
        </w:rPr>
      </w:pPr>
      <w:r>
        <w:rPr>
          <w:rFonts w:hint="cs"/>
          <w:rtl/>
        </w:rPr>
        <w:t>הממשלה הזאת היא אנטי בוחריה. מרבית בוחרי עמיר פרץ הם לא בוחרים שלי, אדוני היושב-ראש, לצערי הרב. מרבית הבוחרים הללו הם בוחרי הליכוד שסוף-סוף מתפכחים ורואים מה אתם עושים להם; שסוף-סוף - אתם תראו את זה עכשיו, ברש</w:t>
      </w:r>
      <w:r>
        <w:rPr>
          <w:rFonts w:hint="cs"/>
          <w:rtl/>
        </w:rPr>
        <w:t>ויות המקומיות - תראו מה אתם מעוללים להם. במקום לפתח שיח ושיג ועיון ודיון וליבון עם העובדים - כאילו הם האויבים שלכם. אלוהים אדירים, מה קרה לכם? מה הכרזתם מלחמה? מה, הם יאסר ערפאת? מה קרה לכם?</w:t>
      </w:r>
    </w:p>
    <w:p w14:paraId="2BC2D14C" w14:textId="77777777" w:rsidR="00000000" w:rsidRDefault="00DD00E1">
      <w:pPr>
        <w:pStyle w:val="a0"/>
        <w:rPr>
          <w:rFonts w:hint="cs"/>
          <w:rtl/>
        </w:rPr>
      </w:pPr>
    </w:p>
    <w:p w14:paraId="6BE411CB" w14:textId="77777777" w:rsidR="00000000" w:rsidRDefault="00DD00E1">
      <w:pPr>
        <w:pStyle w:val="a0"/>
        <w:rPr>
          <w:rFonts w:hint="cs"/>
          <w:rtl/>
        </w:rPr>
      </w:pPr>
      <w:r>
        <w:rPr>
          <w:rFonts w:hint="cs"/>
          <w:rtl/>
        </w:rPr>
        <w:t>אדוני היושב-ראש - - -</w:t>
      </w:r>
    </w:p>
    <w:p w14:paraId="278B9A00" w14:textId="77777777" w:rsidR="00000000" w:rsidRDefault="00DD00E1">
      <w:pPr>
        <w:pStyle w:val="a0"/>
        <w:rPr>
          <w:rFonts w:hint="cs"/>
          <w:rtl/>
        </w:rPr>
      </w:pPr>
    </w:p>
    <w:p w14:paraId="319FB237" w14:textId="77777777" w:rsidR="00000000" w:rsidRDefault="00DD00E1">
      <w:pPr>
        <w:pStyle w:val="af0"/>
        <w:rPr>
          <w:rtl/>
        </w:rPr>
      </w:pPr>
      <w:r>
        <w:rPr>
          <w:rFonts w:hint="eastAsia"/>
          <w:rtl/>
        </w:rPr>
        <w:t>שר</w:t>
      </w:r>
      <w:r>
        <w:rPr>
          <w:rtl/>
        </w:rPr>
        <w:t xml:space="preserve"> התעשייה, המסחר והתעסוקה אהוד אולמרט:</w:t>
      </w:r>
    </w:p>
    <w:p w14:paraId="5684B501" w14:textId="77777777" w:rsidR="00000000" w:rsidRDefault="00DD00E1">
      <w:pPr>
        <w:pStyle w:val="a0"/>
        <w:rPr>
          <w:rFonts w:hint="cs"/>
          <w:rtl/>
        </w:rPr>
      </w:pPr>
    </w:p>
    <w:p w14:paraId="3C20DD14" w14:textId="77777777" w:rsidR="00000000" w:rsidRDefault="00DD00E1">
      <w:pPr>
        <w:pStyle w:val="a0"/>
        <w:rPr>
          <w:rFonts w:hint="cs"/>
          <w:rtl/>
        </w:rPr>
      </w:pPr>
      <w:r>
        <w:rPr>
          <w:rFonts w:hint="cs"/>
          <w:rtl/>
        </w:rPr>
        <w:t>מה את מציעה?</w:t>
      </w:r>
    </w:p>
    <w:p w14:paraId="53CE0974" w14:textId="77777777" w:rsidR="00000000" w:rsidRDefault="00DD00E1">
      <w:pPr>
        <w:pStyle w:val="a0"/>
        <w:rPr>
          <w:rFonts w:hint="cs"/>
          <w:rtl/>
        </w:rPr>
      </w:pPr>
    </w:p>
    <w:p w14:paraId="224D8208" w14:textId="77777777" w:rsidR="00000000" w:rsidRDefault="00DD00E1">
      <w:pPr>
        <w:pStyle w:val="-"/>
        <w:rPr>
          <w:rtl/>
        </w:rPr>
      </w:pPr>
      <w:bookmarkStart w:id="106" w:name="FS000000433T22_10_2003_13_22_30C"/>
      <w:bookmarkEnd w:id="106"/>
      <w:r>
        <w:rPr>
          <w:rtl/>
        </w:rPr>
        <w:t>דליה איציק (העבודה-מימד):</w:t>
      </w:r>
    </w:p>
    <w:p w14:paraId="12822D0C" w14:textId="77777777" w:rsidR="00000000" w:rsidRDefault="00DD00E1">
      <w:pPr>
        <w:pStyle w:val="a0"/>
        <w:rPr>
          <w:rtl/>
        </w:rPr>
      </w:pPr>
    </w:p>
    <w:p w14:paraId="2706EB6B" w14:textId="77777777" w:rsidR="00000000" w:rsidRDefault="00DD00E1">
      <w:pPr>
        <w:pStyle w:val="a0"/>
        <w:rPr>
          <w:rFonts w:hint="cs"/>
          <w:rtl/>
        </w:rPr>
      </w:pPr>
      <w:r>
        <w:rPr>
          <w:rFonts w:hint="cs"/>
          <w:rtl/>
        </w:rPr>
        <w:t>אני מציעה לשבת כאן כמוך, ובאומץ לב, כי אתה, אדוני ממלא-מקום ראש הממשלה, לפני חמש דקות, כמו הרבה שרים אחרים, מבקש קיזוזים, כמו שאני הייתי שרה וביקשתי קיזוזים. אתה יודע שזה חוק פרסונלי, זאת ונדטה נגד עמיר פרץ כמייצג א</w:t>
      </w:r>
      <w:r>
        <w:rPr>
          <w:rFonts w:hint="cs"/>
          <w:rtl/>
        </w:rPr>
        <w:t xml:space="preserve">רגון עובדים. זה כל הסיפור. אני מציעה לבוא לכאן באומץ, להסתכל על האמת ולסלק את החוק הנבזה הזה מן העולם. תודה. </w:t>
      </w:r>
    </w:p>
    <w:p w14:paraId="4F823B57" w14:textId="77777777" w:rsidR="00000000" w:rsidRDefault="00DD00E1">
      <w:pPr>
        <w:pStyle w:val="a0"/>
        <w:rPr>
          <w:rFonts w:hint="cs"/>
          <w:rtl/>
        </w:rPr>
      </w:pPr>
    </w:p>
    <w:p w14:paraId="522B5FC8" w14:textId="77777777" w:rsidR="00000000" w:rsidRDefault="00DD00E1">
      <w:pPr>
        <w:pStyle w:val="af0"/>
        <w:rPr>
          <w:rtl/>
        </w:rPr>
      </w:pPr>
      <w:r>
        <w:rPr>
          <w:rFonts w:hint="eastAsia"/>
          <w:rtl/>
        </w:rPr>
        <w:t>עמרי</w:t>
      </w:r>
      <w:r>
        <w:rPr>
          <w:rtl/>
        </w:rPr>
        <w:t xml:space="preserve"> שרון (הליכוד):</w:t>
      </w:r>
    </w:p>
    <w:p w14:paraId="65065A10" w14:textId="77777777" w:rsidR="00000000" w:rsidRDefault="00DD00E1">
      <w:pPr>
        <w:pStyle w:val="a0"/>
        <w:rPr>
          <w:rFonts w:hint="cs"/>
          <w:rtl/>
        </w:rPr>
      </w:pPr>
    </w:p>
    <w:p w14:paraId="3FBA12EC" w14:textId="77777777" w:rsidR="00000000" w:rsidRDefault="00DD00E1">
      <w:pPr>
        <w:pStyle w:val="a0"/>
        <w:rPr>
          <w:rFonts w:hint="cs"/>
          <w:rtl/>
        </w:rPr>
      </w:pPr>
      <w:r>
        <w:rPr>
          <w:rFonts w:hint="cs"/>
          <w:rtl/>
        </w:rPr>
        <w:t>- - -</w:t>
      </w:r>
    </w:p>
    <w:p w14:paraId="6074ABEB" w14:textId="77777777" w:rsidR="00000000" w:rsidRDefault="00DD00E1">
      <w:pPr>
        <w:pStyle w:val="a0"/>
        <w:rPr>
          <w:rFonts w:hint="cs"/>
          <w:rtl/>
        </w:rPr>
      </w:pPr>
    </w:p>
    <w:p w14:paraId="76F43B72" w14:textId="77777777" w:rsidR="00000000" w:rsidRDefault="00DD00E1">
      <w:pPr>
        <w:pStyle w:val="af1"/>
        <w:rPr>
          <w:rtl/>
        </w:rPr>
      </w:pPr>
      <w:r>
        <w:rPr>
          <w:rtl/>
        </w:rPr>
        <w:t>היו"ר ראובן ריבלין:</w:t>
      </w:r>
    </w:p>
    <w:p w14:paraId="129985E5" w14:textId="77777777" w:rsidR="00000000" w:rsidRDefault="00DD00E1">
      <w:pPr>
        <w:pStyle w:val="a0"/>
        <w:rPr>
          <w:rtl/>
        </w:rPr>
      </w:pPr>
    </w:p>
    <w:p w14:paraId="26B250E0" w14:textId="77777777" w:rsidR="00000000" w:rsidRDefault="00DD00E1">
      <w:pPr>
        <w:pStyle w:val="a0"/>
        <w:rPr>
          <w:rFonts w:hint="cs"/>
          <w:rtl/>
        </w:rPr>
      </w:pPr>
      <w:r>
        <w:rPr>
          <w:rFonts w:hint="cs"/>
          <w:rtl/>
        </w:rPr>
        <w:t xml:space="preserve">תודה לחברת הכנסת איציק. אני מבקש מחבר הכנסת שרון לא לקרוא קריאות ביניים, כי אם אקרא לו אז מישהו </w:t>
      </w:r>
      <w:r>
        <w:rPr>
          <w:rFonts w:hint="cs"/>
          <w:rtl/>
        </w:rPr>
        <w:t>יחשוב שאני קורא לראש הממשלה לסדר, והדבר יקשה עלי. אדוני ממלא-מקום ראש הממשלה, אדוני הסכים אתי שלגביו - אני יכול לקרוא אותו לסדר.</w:t>
      </w:r>
    </w:p>
    <w:p w14:paraId="21D55B12" w14:textId="77777777" w:rsidR="00000000" w:rsidRDefault="00DD00E1">
      <w:pPr>
        <w:pStyle w:val="a0"/>
        <w:rPr>
          <w:rFonts w:hint="cs"/>
          <w:rtl/>
        </w:rPr>
      </w:pPr>
    </w:p>
    <w:p w14:paraId="11139623" w14:textId="77777777" w:rsidR="00000000" w:rsidRDefault="00DD00E1">
      <w:pPr>
        <w:pStyle w:val="a0"/>
        <w:rPr>
          <w:rFonts w:hint="cs"/>
          <w:rtl/>
        </w:rPr>
      </w:pPr>
    </w:p>
    <w:p w14:paraId="377372F7" w14:textId="77777777" w:rsidR="00000000" w:rsidRDefault="00DD00E1">
      <w:pPr>
        <w:pStyle w:val="af0"/>
        <w:rPr>
          <w:rtl/>
        </w:rPr>
      </w:pPr>
      <w:r>
        <w:rPr>
          <w:rFonts w:hint="eastAsia"/>
          <w:rtl/>
        </w:rPr>
        <w:t>שר</w:t>
      </w:r>
      <w:r>
        <w:rPr>
          <w:rtl/>
        </w:rPr>
        <w:t xml:space="preserve"> התעשייה, המסחר והתעסוקה אהוד אולמרט:</w:t>
      </w:r>
    </w:p>
    <w:p w14:paraId="630E34B0" w14:textId="77777777" w:rsidR="00000000" w:rsidRDefault="00DD00E1">
      <w:pPr>
        <w:pStyle w:val="a0"/>
        <w:rPr>
          <w:rFonts w:hint="cs"/>
          <w:rtl/>
        </w:rPr>
      </w:pPr>
    </w:p>
    <w:p w14:paraId="33081E4D" w14:textId="77777777" w:rsidR="00000000" w:rsidRDefault="00DD00E1">
      <w:pPr>
        <w:pStyle w:val="a0"/>
        <w:rPr>
          <w:rFonts w:hint="cs"/>
          <w:rtl/>
        </w:rPr>
      </w:pPr>
      <w:r>
        <w:rPr>
          <w:rFonts w:hint="cs"/>
          <w:rtl/>
        </w:rPr>
        <w:t>אבל אין צורך.</w:t>
      </w:r>
    </w:p>
    <w:p w14:paraId="597F4C0F" w14:textId="77777777" w:rsidR="00000000" w:rsidRDefault="00DD00E1">
      <w:pPr>
        <w:pStyle w:val="a0"/>
        <w:rPr>
          <w:rFonts w:hint="cs"/>
          <w:rtl/>
        </w:rPr>
      </w:pPr>
    </w:p>
    <w:p w14:paraId="0395BE5C" w14:textId="77777777" w:rsidR="00000000" w:rsidRDefault="00DD00E1">
      <w:pPr>
        <w:pStyle w:val="af1"/>
        <w:rPr>
          <w:rtl/>
        </w:rPr>
      </w:pPr>
      <w:r>
        <w:rPr>
          <w:rtl/>
        </w:rPr>
        <w:t>היו"ר ראובן ריבלין:</w:t>
      </w:r>
    </w:p>
    <w:p w14:paraId="22B479E9" w14:textId="77777777" w:rsidR="00000000" w:rsidRDefault="00DD00E1">
      <w:pPr>
        <w:pStyle w:val="a0"/>
        <w:rPr>
          <w:rtl/>
        </w:rPr>
      </w:pPr>
    </w:p>
    <w:p w14:paraId="00B592C0" w14:textId="77777777" w:rsidR="00000000" w:rsidRDefault="00DD00E1">
      <w:pPr>
        <w:pStyle w:val="a0"/>
        <w:rPr>
          <w:rFonts w:hint="cs"/>
          <w:rtl/>
        </w:rPr>
      </w:pPr>
      <w:r>
        <w:rPr>
          <w:rFonts w:hint="cs"/>
          <w:rtl/>
        </w:rPr>
        <w:t xml:space="preserve">אבל אין צורך, זה ברור. </w:t>
      </w:r>
    </w:p>
    <w:p w14:paraId="50CB7E94" w14:textId="77777777" w:rsidR="00000000" w:rsidRDefault="00DD00E1">
      <w:pPr>
        <w:pStyle w:val="a0"/>
        <w:rPr>
          <w:rFonts w:hint="cs"/>
          <w:rtl/>
        </w:rPr>
      </w:pPr>
    </w:p>
    <w:p w14:paraId="29C3E1C3" w14:textId="77777777" w:rsidR="00000000" w:rsidRDefault="00DD00E1">
      <w:pPr>
        <w:pStyle w:val="a0"/>
        <w:rPr>
          <w:rFonts w:hint="cs"/>
          <w:rtl/>
        </w:rPr>
      </w:pPr>
      <w:r>
        <w:rPr>
          <w:rFonts w:hint="cs"/>
          <w:rtl/>
        </w:rPr>
        <w:t>רבותי חברי הכנסת, אף שכ</w:t>
      </w:r>
      <w:r>
        <w:rPr>
          <w:rFonts w:hint="cs"/>
          <w:rtl/>
        </w:rPr>
        <w:t xml:space="preserve">רגע כל המציעים יכולים להשיב על ההתנגדות, אנחנו נעשה פעולה אחת: אנחנו נקבע אם דוחים את ההצבעה או לא דוחים את ההצבעה. אם דוחים את ההצבעה, הם ישיבו לפני ההצבעה. אם לא דוחים את ההצבעה, הם יוכלו לעלות. רבותי, מי הגיש לי? </w:t>
      </w:r>
      <w:r>
        <w:rPr>
          <w:rtl/>
        </w:rPr>
        <w:t>–</w:t>
      </w:r>
      <w:r>
        <w:rPr>
          <w:rFonts w:hint="cs"/>
          <w:rtl/>
        </w:rPr>
        <w:t xml:space="preserve"> חבר הכנסת חן רשף, אדוני הגיש את הרשימה</w:t>
      </w:r>
      <w:r>
        <w:rPr>
          <w:rFonts w:hint="cs"/>
          <w:rtl/>
        </w:rPr>
        <w:t xml:space="preserve"> של ה-20. האם אדוני רוצה שגם על הדחייה תהיה הצבעה אישית? אני שומע ממך, אבל אדוני ייתן לי תשובה מיידית. </w:t>
      </w:r>
    </w:p>
    <w:p w14:paraId="5AB8CDA8" w14:textId="77777777" w:rsidR="00000000" w:rsidRDefault="00DD00E1">
      <w:pPr>
        <w:pStyle w:val="a0"/>
        <w:rPr>
          <w:rFonts w:hint="cs"/>
          <w:rtl/>
        </w:rPr>
      </w:pPr>
    </w:p>
    <w:p w14:paraId="7EB67B5F" w14:textId="77777777" w:rsidR="00000000" w:rsidRDefault="00DD00E1">
      <w:pPr>
        <w:pStyle w:val="af0"/>
        <w:rPr>
          <w:rtl/>
        </w:rPr>
      </w:pPr>
      <w:r>
        <w:rPr>
          <w:rFonts w:hint="eastAsia"/>
          <w:rtl/>
        </w:rPr>
        <w:t>רשף</w:t>
      </w:r>
      <w:r>
        <w:rPr>
          <w:rtl/>
        </w:rPr>
        <w:t xml:space="preserve"> חן (שינוי):</w:t>
      </w:r>
    </w:p>
    <w:p w14:paraId="39A7E772" w14:textId="77777777" w:rsidR="00000000" w:rsidRDefault="00DD00E1">
      <w:pPr>
        <w:pStyle w:val="a0"/>
        <w:rPr>
          <w:rFonts w:hint="cs"/>
          <w:rtl/>
        </w:rPr>
      </w:pPr>
    </w:p>
    <w:p w14:paraId="7966C4AC" w14:textId="77777777" w:rsidR="00000000" w:rsidRDefault="00DD00E1">
      <w:pPr>
        <w:pStyle w:val="a0"/>
        <w:rPr>
          <w:rFonts w:hint="cs"/>
          <w:rtl/>
        </w:rPr>
      </w:pPr>
      <w:r>
        <w:rPr>
          <w:rFonts w:hint="cs"/>
          <w:rtl/>
        </w:rPr>
        <w:t>- - -</w:t>
      </w:r>
    </w:p>
    <w:p w14:paraId="7693E687" w14:textId="77777777" w:rsidR="00000000" w:rsidRDefault="00DD00E1">
      <w:pPr>
        <w:pStyle w:val="a0"/>
        <w:rPr>
          <w:rFonts w:hint="cs"/>
          <w:rtl/>
        </w:rPr>
      </w:pPr>
    </w:p>
    <w:p w14:paraId="22FFC68D" w14:textId="77777777" w:rsidR="00000000" w:rsidRDefault="00DD00E1">
      <w:pPr>
        <w:pStyle w:val="af1"/>
        <w:rPr>
          <w:rtl/>
        </w:rPr>
      </w:pPr>
      <w:r>
        <w:rPr>
          <w:rtl/>
        </w:rPr>
        <w:t>היו"ר ראובן ריבלין:</w:t>
      </w:r>
    </w:p>
    <w:p w14:paraId="4970CC4A" w14:textId="77777777" w:rsidR="00000000" w:rsidRDefault="00DD00E1">
      <w:pPr>
        <w:pStyle w:val="a0"/>
        <w:rPr>
          <w:rtl/>
        </w:rPr>
      </w:pPr>
    </w:p>
    <w:p w14:paraId="075A0E26" w14:textId="77777777" w:rsidR="00000000" w:rsidRDefault="00DD00E1">
      <w:pPr>
        <w:pStyle w:val="a0"/>
        <w:rPr>
          <w:rFonts w:hint="cs"/>
          <w:rtl/>
        </w:rPr>
      </w:pPr>
      <w:r>
        <w:rPr>
          <w:rFonts w:hint="cs"/>
          <w:rtl/>
        </w:rPr>
        <w:t>תודה רבה. רבותי, קיבלתי 20 חתימות להצבעה אישית לגבי החוק עצמו ולא לגבי דחייתו. עכשיו, רבותי חברי הכנסת, אנ</w:t>
      </w:r>
      <w:r>
        <w:rPr>
          <w:rFonts w:hint="cs"/>
          <w:rtl/>
        </w:rPr>
        <w:t>חנו עוברים להצבעה. אנחנו מצביעים כרגע אם לדחות את ההצבעה או לא לדחות אותה. מי שבעד לדחות את ההצבעה, מצביע בעד. מי שנגד לדחות את ההצבעה ורוצה את ההצבעה עכשיו, מצביע עכשיו נגד. עכשיו צריך להצביע בעד או נגד. נא להצביע, רבותי חברי הכנסת. נא להצביע על-ידי לחיצה</w:t>
      </w:r>
      <w:r>
        <w:rPr>
          <w:rFonts w:hint="cs"/>
          <w:rtl/>
        </w:rPr>
        <w:t xml:space="preserve"> על כפתור הנוכחות. </w:t>
      </w:r>
    </w:p>
    <w:p w14:paraId="24DD846C" w14:textId="77777777" w:rsidR="00000000" w:rsidRDefault="00DD00E1">
      <w:pPr>
        <w:pStyle w:val="a0"/>
        <w:rPr>
          <w:rFonts w:hint="cs"/>
          <w:rtl/>
        </w:rPr>
      </w:pPr>
    </w:p>
    <w:p w14:paraId="612DFB0C" w14:textId="77777777" w:rsidR="00000000" w:rsidRDefault="00DD00E1">
      <w:pPr>
        <w:pStyle w:val="ab"/>
        <w:bidi/>
        <w:rPr>
          <w:rFonts w:hint="cs"/>
          <w:rtl/>
        </w:rPr>
      </w:pPr>
      <w:r>
        <w:rPr>
          <w:rFonts w:hint="cs"/>
          <w:rtl/>
        </w:rPr>
        <w:t>הצבעה מס' 24</w:t>
      </w:r>
    </w:p>
    <w:p w14:paraId="3C04F711" w14:textId="77777777" w:rsidR="00000000" w:rsidRDefault="00DD00E1">
      <w:pPr>
        <w:pStyle w:val="a0"/>
        <w:rPr>
          <w:rFonts w:hint="cs"/>
          <w:rtl/>
        </w:rPr>
      </w:pPr>
    </w:p>
    <w:p w14:paraId="25871CBF" w14:textId="77777777" w:rsidR="00000000" w:rsidRDefault="00DD00E1">
      <w:pPr>
        <w:pStyle w:val="ac"/>
        <w:bidi/>
        <w:rPr>
          <w:rFonts w:hint="cs"/>
          <w:rtl/>
        </w:rPr>
      </w:pPr>
      <w:r>
        <w:rPr>
          <w:rFonts w:hint="cs"/>
          <w:rtl/>
        </w:rPr>
        <w:t>בעד ההצעה להשהות את ההצבעה על הצעות החוק - 18</w:t>
      </w:r>
    </w:p>
    <w:p w14:paraId="4B668F7F" w14:textId="77777777" w:rsidR="00000000" w:rsidRDefault="00DD00E1">
      <w:pPr>
        <w:pStyle w:val="ac"/>
        <w:bidi/>
        <w:rPr>
          <w:rFonts w:hint="cs"/>
          <w:rtl/>
        </w:rPr>
      </w:pPr>
      <w:r>
        <w:rPr>
          <w:rFonts w:hint="cs"/>
          <w:rtl/>
        </w:rPr>
        <w:t>נגד - 57</w:t>
      </w:r>
    </w:p>
    <w:p w14:paraId="389BD93F" w14:textId="77777777" w:rsidR="00000000" w:rsidRDefault="00DD00E1">
      <w:pPr>
        <w:pStyle w:val="ac"/>
        <w:bidi/>
        <w:rPr>
          <w:rFonts w:hint="cs"/>
          <w:rtl/>
        </w:rPr>
      </w:pPr>
      <w:r>
        <w:rPr>
          <w:rFonts w:hint="cs"/>
          <w:rtl/>
        </w:rPr>
        <w:t>נמנעים - 2</w:t>
      </w:r>
    </w:p>
    <w:p w14:paraId="4DEA251F" w14:textId="77777777" w:rsidR="00000000" w:rsidRDefault="00DD00E1">
      <w:pPr>
        <w:pStyle w:val="ad"/>
        <w:bidi/>
        <w:rPr>
          <w:rFonts w:hint="cs"/>
          <w:rtl/>
        </w:rPr>
      </w:pPr>
      <w:r>
        <w:rPr>
          <w:rFonts w:hint="cs"/>
          <w:rtl/>
        </w:rPr>
        <w:t>ההצעה להשהות את ההצבעה על הצעת חוק חסינות חברי הכנסת, זכויותיהם וחובותיהם (תיקון - איסור כהונה כנבחר ציבור), התשס"ג-2003, הצעת חוק חסינות חברי הכנסת, זכויו</w:t>
      </w:r>
      <w:r>
        <w:rPr>
          <w:rFonts w:hint="cs"/>
          <w:rtl/>
        </w:rPr>
        <w:t>תיהם וחובותיהם (תיקון - איסור לכהן), התשס"ג-2003, והצעת חוק חסינות חברי הכנסת, זכויותיהם וחובותיהם (תיקון - איסור לכהן כנבחר ציבור), התשס"ג-2003, לא נתקבלה.</w:t>
      </w:r>
    </w:p>
    <w:p w14:paraId="2A9EEAEF" w14:textId="77777777" w:rsidR="00000000" w:rsidRDefault="00DD00E1">
      <w:pPr>
        <w:pStyle w:val="a0"/>
        <w:rPr>
          <w:rFonts w:hint="cs"/>
          <w:rtl/>
        </w:rPr>
      </w:pPr>
    </w:p>
    <w:p w14:paraId="2DA7900B" w14:textId="77777777" w:rsidR="00000000" w:rsidRDefault="00DD00E1">
      <w:pPr>
        <w:pStyle w:val="af1"/>
        <w:rPr>
          <w:rtl/>
        </w:rPr>
      </w:pPr>
    </w:p>
    <w:p w14:paraId="104DB8D6" w14:textId="77777777" w:rsidR="00000000" w:rsidRDefault="00DD00E1">
      <w:pPr>
        <w:pStyle w:val="af1"/>
        <w:rPr>
          <w:rtl/>
        </w:rPr>
      </w:pPr>
      <w:r>
        <w:rPr>
          <w:rtl/>
        </w:rPr>
        <w:t>היו"ר ראובן ריבלין:</w:t>
      </w:r>
    </w:p>
    <w:p w14:paraId="10B89E1F" w14:textId="77777777" w:rsidR="00000000" w:rsidRDefault="00DD00E1">
      <w:pPr>
        <w:pStyle w:val="a0"/>
        <w:rPr>
          <w:rtl/>
        </w:rPr>
      </w:pPr>
    </w:p>
    <w:p w14:paraId="1596BD77" w14:textId="77777777" w:rsidR="00000000" w:rsidRDefault="00DD00E1">
      <w:pPr>
        <w:pStyle w:val="a0"/>
        <w:rPr>
          <w:rFonts w:hint="cs"/>
          <w:rtl/>
        </w:rPr>
      </w:pPr>
      <w:r>
        <w:rPr>
          <w:rFonts w:hint="cs"/>
          <w:rtl/>
        </w:rPr>
        <w:t>ובכן, רבותי, בעד דחיית ההצבעה - 18, אולם לעומתם 57 מתנגדים ושניים נמנעים. רב</w:t>
      </w:r>
      <w:r>
        <w:rPr>
          <w:rFonts w:hint="cs"/>
          <w:rtl/>
        </w:rPr>
        <w:t xml:space="preserve">ותי חברי הכנסת, גם אתם יכולים לראות איך הצביע כל אחד, מי בעד ומי נגד. אתם יכולים לקחת דוגמה של המלבן הירוק יותר, שם למעלה, כדי לראות איך מזהים - כל אחד את הצבעתו. </w:t>
      </w:r>
    </w:p>
    <w:p w14:paraId="52EF4C88" w14:textId="77777777" w:rsidR="00000000" w:rsidRDefault="00DD00E1">
      <w:pPr>
        <w:pStyle w:val="a0"/>
        <w:rPr>
          <w:rFonts w:hint="cs"/>
          <w:rtl/>
        </w:rPr>
      </w:pPr>
    </w:p>
    <w:p w14:paraId="4157D021" w14:textId="77777777" w:rsidR="00000000" w:rsidRDefault="00DD00E1">
      <w:pPr>
        <w:pStyle w:val="a0"/>
        <w:rPr>
          <w:rFonts w:hint="cs"/>
          <w:rtl/>
        </w:rPr>
      </w:pPr>
      <w:r>
        <w:rPr>
          <w:rFonts w:hint="cs"/>
          <w:rtl/>
        </w:rPr>
        <w:t xml:space="preserve">רבותי חברי הכנסת, נעבור להצבעה, ולכן כל חבר רשאי להשיב </w:t>
      </w:r>
      <w:r>
        <w:rPr>
          <w:rtl/>
        </w:rPr>
        <w:t>–</w:t>
      </w:r>
      <w:r>
        <w:rPr>
          <w:rFonts w:hint="cs"/>
          <w:rtl/>
        </w:rPr>
        <w:t xml:space="preserve"> כל מציע רשאי להשיב על ההתנגדות. חב</w:t>
      </w:r>
      <w:r>
        <w:rPr>
          <w:rFonts w:hint="cs"/>
          <w:rtl/>
        </w:rPr>
        <w:t xml:space="preserve">ר הכנסת חמי דורון, בבקשה. חמש דקות. הפרוצדורה מחייבת, מה אני אעשה. חבר הכנסת שריד - בבקשה, אדוני. </w:t>
      </w:r>
    </w:p>
    <w:p w14:paraId="60D849D8" w14:textId="77777777" w:rsidR="00000000" w:rsidRDefault="00DD00E1">
      <w:pPr>
        <w:pStyle w:val="a0"/>
        <w:rPr>
          <w:rFonts w:hint="cs"/>
          <w:rtl/>
        </w:rPr>
      </w:pPr>
    </w:p>
    <w:p w14:paraId="6495C4B9" w14:textId="77777777" w:rsidR="00000000" w:rsidRDefault="00DD00E1">
      <w:pPr>
        <w:pStyle w:val="af0"/>
        <w:rPr>
          <w:rtl/>
        </w:rPr>
      </w:pPr>
      <w:r>
        <w:rPr>
          <w:rFonts w:hint="eastAsia"/>
          <w:rtl/>
        </w:rPr>
        <w:t>יוסי</w:t>
      </w:r>
      <w:r>
        <w:rPr>
          <w:rtl/>
        </w:rPr>
        <w:t xml:space="preserve"> שריד (מרצ):</w:t>
      </w:r>
    </w:p>
    <w:p w14:paraId="60A8E491" w14:textId="77777777" w:rsidR="00000000" w:rsidRDefault="00DD00E1">
      <w:pPr>
        <w:pStyle w:val="a0"/>
        <w:rPr>
          <w:rFonts w:hint="cs"/>
          <w:rtl/>
        </w:rPr>
      </w:pPr>
    </w:p>
    <w:p w14:paraId="4A557614" w14:textId="77777777" w:rsidR="00000000" w:rsidRDefault="00DD00E1">
      <w:pPr>
        <w:pStyle w:val="a0"/>
        <w:rPr>
          <w:rFonts w:hint="cs"/>
          <w:rtl/>
        </w:rPr>
      </w:pPr>
      <w:r>
        <w:rPr>
          <w:rFonts w:hint="cs"/>
          <w:rtl/>
        </w:rPr>
        <w:t xml:space="preserve">יש לי בקשה אישית. שלא תשתיק את חבר הכנסת עמרי שרון. אם חבר הכנסת עמרי שרון רוצה לדבר, אני מבקש לא להשתיק אותו. </w:t>
      </w:r>
    </w:p>
    <w:p w14:paraId="4B9FAA37" w14:textId="77777777" w:rsidR="00000000" w:rsidRDefault="00DD00E1">
      <w:pPr>
        <w:pStyle w:val="a0"/>
        <w:rPr>
          <w:rFonts w:hint="cs"/>
          <w:rtl/>
        </w:rPr>
      </w:pPr>
    </w:p>
    <w:p w14:paraId="4751EEB9" w14:textId="77777777" w:rsidR="00000000" w:rsidRDefault="00DD00E1">
      <w:pPr>
        <w:pStyle w:val="af1"/>
        <w:rPr>
          <w:rtl/>
        </w:rPr>
      </w:pPr>
      <w:r>
        <w:rPr>
          <w:rtl/>
        </w:rPr>
        <w:t>היו"ר ראובן ריבלין:</w:t>
      </w:r>
    </w:p>
    <w:p w14:paraId="2D401AE1" w14:textId="77777777" w:rsidR="00000000" w:rsidRDefault="00DD00E1">
      <w:pPr>
        <w:pStyle w:val="a0"/>
        <w:rPr>
          <w:rtl/>
        </w:rPr>
      </w:pPr>
    </w:p>
    <w:p w14:paraId="0F540441" w14:textId="77777777" w:rsidR="00000000" w:rsidRDefault="00DD00E1">
      <w:pPr>
        <w:pStyle w:val="a0"/>
        <w:rPr>
          <w:rFonts w:hint="cs"/>
          <w:rtl/>
        </w:rPr>
      </w:pPr>
      <w:r>
        <w:rPr>
          <w:rFonts w:hint="cs"/>
          <w:rtl/>
        </w:rPr>
        <w:t>בסדר</w:t>
      </w:r>
      <w:r>
        <w:rPr>
          <w:rFonts w:hint="cs"/>
          <w:rtl/>
        </w:rPr>
        <w:t xml:space="preserve"> גמור, אדוני. אני יכול רק להסות אותו. להשתיק אותו - לעולם לא אעשה. </w:t>
      </w:r>
    </w:p>
    <w:p w14:paraId="2533F547" w14:textId="77777777" w:rsidR="00000000" w:rsidRDefault="00DD00E1">
      <w:pPr>
        <w:pStyle w:val="a0"/>
        <w:rPr>
          <w:rFonts w:hint="cs"/>
          <w:rtl/>
        </w:rPr>
      </w:pPr>
    </w:p>
    <w:p w14:paraId="55555918" w14:textId="77777777" w:rsidR="00000000" w:rsidRDefault="00DD00E1">
      <w:pPr>
        <w:pStyle w:val="af0"/>
        <w:rPr>
          <w:rtl/>
        </w:rPr>
      </w:pPr>
      <w:r>
        <w:rPr>
          <w:rFonts w:hint="eastAsia"/>
          <w:rtl/>
        </w:rPr>
        <w:t>קריאה</w:t>
      </w:r>
      <w:r>
        <w:rPr>
          <w:rtl/>
        </w:rPr>
        <w:t>:</w:t>
      </w:r>
    </w:p>
    <w:p w14:paraId="4647BF51" w14:textId="77777777" w:rsidR="00000000" w:rsidRDefault="00DD00E1">
      <w:pPr>
        <w:pStyle w:val="a0"/>
        <w:rPr>
          <w:rFonts w:hint="cs"/>
          <w:rtl/>
        </w:rPr>
      </w:pPr>
    </w:p>
    <w:p w14:paraId="498358D9" w14:textId="77777777" w:rsidR="00000000" w:rsidRDefault="00DD00E1">
      <w:pPr>
        <w:pStyle w:val="a0"/>
        <w:rPr>
          <w:rFonts w:hint="cs"/>
          <w:rtl/>
        </w:rPr>
      </w:pPr>
      <w:r>
        <w:rPr>
          <w:rFonts w:hint="cs"/>
          <w:rtl/>
        </w:rPr>
        <w:t>- - -</w:t>
      </w:r>
    </w:p>
    <w:p w14:paraId="4EF44F2D" w14:textId="77777777" w:rsidR="00000000" w:rsidRDefault="00DD00E1">
      <w:pPr>
        <w:pStyle w:val="a0"/>
        <w:rPr>
          <w:rFonts w:hint="cs"/>
          <w:rtl/>
        </w:rPr>
      </w:pPr>
    </w:p>
    <w:p w14:paraId="0D8E6318" w14:textId="77777777" w:rsidR="00000000" w:rsidRDefault="00DD00E1">
      <w:pPr>
        <w:pStyle w:val="af1"/>
        <w:rPr>
          <w:rtl/>
        </w:rPr>
      </w:pPr>
      <w:r>
        <w:rPr>
          <w:rtl/>
        </w:rPr>
        <w:t>היו"ר ראובן ריבלין:</w:t>
      </w:r>
    </w:p>
    <w:p w14:paraId="2A7C38DB" w14:textId="77777777" w:rsidR="00000000" w:rsidRDefault="00DD00E1">
      <w:pPr>
        <w:pStyle w:val="a0"/>
        <w:rPr>
          <w:rtl/>
        </w:rPr>
      </w:pPr>
    </w:p>
    <w:p w14:paraId="7A9DF8AE" w14:textId="77777777" w:rsidR="00000000" w:rsidRDefault="00DD00E1">
      <w:pPr>
        <w:pStyle w:val="a0"/>
        <w:rPr>
          <w:rFonts w:hint="cs"/>
          <w:rtl/>
        </w:rPr>
      </w:pPr>
      <w:r>
        <w:rPr>
          <w:rFonts w:hint="cs"/>
          <w:rtl/>
        </w:rPr>
        <w:t xml:space="preserve">מה זה משנה, אנחנו מצביעים. הכנסת החליטה שאנחנו מצביעים. כן. בבקשה, חבר הכנסת. </w:t>
      </w:r>
    </w:p>
    <w:p w14:paraId="195A2439" w14:textId="77777777" w:rsidR="00000000" w:rsidRDefault="00DD00E1">
      <w:pPr>
        <w:pStyle w:val="a0"/>
        <w:rPr>
          <w:rFonts w:hint="cs"/>
          <w:rtl/>
        </w:rPr>
      </w:pPr>
    </w:p>
    <w:p w14:paraId="322C5FAC" w14:textId="77777777" w:rsidR="00000000" w:rsidRDefault="00DD00E1">
      <w:pPr>
        <w:pStyle w:val="a"/>
        <w:rPr>
          <w:rtl/>
        </w:rPr>
      </w:pPr>
      <w:bookmarkStart w:id="107" w:name="FS000001053T22_10_2003_12_48_30"/>
      <w:bookmarkStart w:id="108" w:name="_Toc67028540"/>
      <w:bookmarkEnd w:id="107"/>
      <w:r>
        <w:rPr>
          <w:rtl/>
        </w:rPr>
        <w:t>חמי דורון (שינוי):</w:t>
      </w:r>
      <w:bookmarkEnd w:id="108"/>
    </w:p>
    <w:p w14:paraId="6B5F0F77" w14:textId="77777777" w:rsidR="00000000" w:rsidRDefault="00DD00E1">
      <w:pPr>
        <w:pStyle w:val="a0"/>
        <w:rPr>
          <w:rtl/>
        </w:rPr>
      </w:pPr>
    </w:p>
    <w:p w14:paraId="38E13B19" w14:textId="77777777" w:rsidR="00000000" w:rsidRDefault="00DD00E1">
      <w:pPr>
        <w:pStyle w:val="a0"/>
        <w:rPr>
          <w:rFonts w:hint="cs"/>
          <w:rtl/>
        </w:rPr>
      </w:pPr>
      <w:r>
        <w:rPr>
          <w:rFonts w:hint="cs"/>
          <w:rtl/>
        </w:rPr>
        <w:t xml:space="preserve">אדוני היושב-ראש, חברי חברי הכנסת, שמעתי בקשב רב את </w:t>
      </w:r>
      <w:r>
        <w:rPr>
          <w:rFonts w:hint="cs"/>
          <w:rtl/>
        </w:rPr>
        <w:t>הנאומים המאוד-מאוד לוהטים של כמה מחברי. בייחוד מצא חן בעיני נאומה של חברת הכנסת דליה איציק.</w:t>
      </w:r>
    </w:p>
    <w:p w14:paraId="33A4F318" w14:textId="77777777" w:rsidR="00000000" w:rsidRDefault="00DD00E1">
      <w:pPr>
        <w:pStyle w:val="a0"/>
        <w:rPr>
          <w:rFonts w:hint="cs"/>
          <w:rtl/>
        </w:rPr>
      </w:pPr>
    </w:p>
    <w:p w14:paraId="5A0E9E5C" w14:textId="77777777" w:rsidR="00000000" w:rsidRDefault="00DD00E1">
      <w:pPr>
        <w:pStyle w:val="a0"/>
        <w:rPr>
          <w:rFonts w:hint="cs"/>
          <w:rtl/>
        </w:rPr>
      </w:pPr>
      <w:r>
        <w:rPr>
          <w:rFonts w:hint="cs"/>
          <w:rtl/>
        </w:rPr>
        <w:t>אני רוצה לומר דבר אחד: היום, הקוניונקטורה היא כזאת. היום, מפלגת העבודה בסך הכול מנהלת משא-ומתן עם עם אחד כדי להמליך עליה מלך חדש, ולכן מתנגדים.</w:t>
      </w:r>
    </w:p>
    <w:p w14:paraId="7DDE0390" w14:textId="77777777" w:rsidR="00000000" w:rsidRDefault="00DD00E1">
      <w:pPr>
        <w:pStyle w:val="a0"/>
        <w:rPr>
          <w:rFonts w:hint="cs"/>
          <w:rtl/>
        </w:rPr>
      </w:pPr>
    </w:p>
    <w:p w14:paraId="493BAAD7" w14:textId="77777777" w:rsidR="00000000" w:rsidRDefault="00DD00E1">
      <w:pPr>
        <w:pStyle w:val="af0"/>
        <w:rPr>
          <w:rtl/>
        </w:rPr>
      </w:pPr>
      <w:r>
        <w:rPr>
          <w:rFonts w:hint="eastAsia"/>
          <w:rtl/>
        </w:rPr>
        <w:t>יצחק</w:t>
      </w:r>
      <w:r>
        <w:rPr>
          <w:rtl/>
        </w:rPr>
        <w:t xml:space="preserve"> הרצוג (העבודה</w:t>
      </w:r>
      <w:r>
        <w:rPr>
          <w:rtl/>
        </w:rPr>
        <w:t>-מימד):</w:t>
      </w:r>
    </w:p>
    <w:p w14:paraId="1115D9F1" w14:textId="77777777" w:rsidR="00000000" w:rsidRDefault="00DD00E1">
      <w:pPr>
        <w:pStyle w:val="a0"/>
        <w:rPr>
          <w:rFonts w:hint="cs"/>
          <w:rtl/>
        </w:rPr>
      </w:pPr>
    </w:p>
    <w:p w14:paraId="0E56B23E" w14:textId="77777777" w:rsidR="00000000" w:rsidRDefault="00DD00E1">
      <w:pPr>
        <w:pStyle w:val="a0"/>
        <w:rPr>
          <w:rFonts w:hint="cs"/>
          <w:rtl/>
        </w:rPr>
      </w:pPr>
      <w:r>
        <w:rPr>
          <w:rFonts w:hint="cs"/>
          <w:rtl/>
        </w:rPr>
        <w:t>מה הקשר?</w:t>
      </w:r>
    </w:p>
    <w:p w14:paraId="2F00B723" w14:textId="77777777" w:rsidR="00000000" w:rsidRDefault="00DD00E1">
      <w:pPr>
        <w:pStyle w:val="a0"/>
        <w:rPr>
          <w:rFonts w:hint="cs"/>
          <w:rtl/>
        </w:rPr>
      </w:pPr>
    </w:p>
    <w:p w14:paraId="497E7F8C" w14:textId="77777777" w:rsidR="00000000" w:rsidRDefault="00DD00E1">
      <w:pPr>
        <w:pStyle w:val="-"/>
        <w:rPr>
          <w:rtl/>
        </w:rPr>
      </w:pPr>
      <w:bookmarkStart w:id="109" w:name="FS000001053T22_10_2003_12_54_02C"/>
      <w:bookmarkEnd w:id="109"/>
      <w:r>
        <w:rPr>
          <w:rtl/>
        </w:rPr>
        <w:t>חמי דורון (שינוי):</w:t>
      </w:r>
    </w:p>
    <w:p w14:paraId="14F002CA" w14:textId="77777777" w:rsidR="00000000" w:rsidRDefault="00DD00E1">
      <w:pPr>
        <w:pStyle w:val="a0"/>
        <w:rPr>
          <w:rtl/>
        </w:rPr>
      </w:pPr>
    </w:p>
    <w:p w14:paraId="56A7CC8F" w14:textId="77777777" w:rsidR="00000000" w:rsidRDefault="00DD00E1">
      <w:pPr>
        <w:pStyle w:val="a0"/>
        <w:rPr>
          <w:rFonts w:hint="cs"/>
          <w:rtl/>
        </w:rPr>
      </w:pPr>
      <w:r>
        <w:rPr>
          <w:rFonts w:hint="cs"/>
          <w:rtl/>
        </w:rPr>
        <w:t>לליכוד יש בעיה עם יושב-ראש ועדת הכספים, ולכן חלקם הצביעו ברגליים וחלקם מצביעים כאן בצורה מאוד מעניינת.</w:t>
      </w:r>
    </w:p>
    <w:p w14:paraId="7E5F673B" w14:textId="77777777" w:rsidR="00000000" w:rsidRDefault="00DD00E1">
      <w:pPr>
        <w:pStyle w:val="a0"/>
        <w:rPr>
          <w:rFonts w:hint="cs"/>
          <w:rtl/>
        </w:rPr>
      </w:pPr>
    </w:p>
    <w:p w14:paraId="2D08481B" w14:textId="77777777" w:rsidR="00000000" w:rsidRDefault="00DD00E1">
      <w:pPr>
        <w:pStyle w:val="af0"/>
        <w:rPr>
          <w:rtl/>
        </w:rPr>
      </w:pPr>
      <w:r>
        <w:rPr>
          <w:rFonts w:hint="eastAsia"/>
          <w:rtl/>
        </w:rPr>
        <w:t>רוחמה</w:t>
      </w:r>
      <w:r>
        <w:rPr>
          <w:rtl/>
        </w:rPr>
        <w:t xml:space="preserve"> אברהם (הליכוד):</w:t>
      </w:r>
    </w:p>
    <w:p w14:paraId="31C30F72" w14:textId="77777777" w:rsidR="00000000" w:rsidRDefault="00DD00E1">
      <w:pPr>
        <w:pStyle w:val="a0"/>
        <w:rPr>
          <w:rFonts w:hint="cs"/>
          <w:rtl/>
        </w:rPr>
      </w:pPr>
    </w:p>
    <w:p w14:paraId="233467E0" w14:textId="77777777" w:rsidR="00000000" w:rsidRDefault="00DD00E1">
      <w:pPr>
        <w:pStyle w:val="a0"/>
        <w:rPr>
          <w:rFonts w:hint="cs"/>
          <w:rtl/>
        </w:rPr>
      </w:pPr>
      <w:r>
        <w:rPr>
          <w:rFonts w:hint="cs"/>
          <w:rtl/>
        </w:rPr>
        <w:t>אין - - -</w:t>
      </w:r>
    </w:p>
    <w:p w14:paraId="2C81BF96" w14:textId="77777777" w:rsidR="00000000" w:rsidRDefault="00DD00E1">
      <w:pPr>
        <w:pStyle w:val="a0"/>
        <w:rPr>
          <w:rFonts w:hint="cs"/>
          <w:rtl/>
        </w:rPr>
      </w:pPr>
    </w:p>
    <w:p w14:paraId="089FB4B6" w14:textId="77777777" w:rsidR="00000000" w:rsidRDefault="00DD00E1">
      <w:pPr>
        <w:pStyle w:val="af0"/>
        <w:rPr>
          <w:rtl/>
        </w:rPr>
      </w:pPr>
      <w:r>
        <w:rPr>
          <w:rFonts w:hint="eastAsia"/>
          <w:rtl/>
        </w:rPr>
        <w:t>קריאות</w:t>
      </w:r>
      <w:r>
        <w:rPr>
          <w:rtl/>
        </w:rPr>
        <w:t>:</w:t>
      </w:r>
    </w:p>
    <w:p w14:paraId="71E46E13" w14:textId="77777777" w:rsidR="00000000" w:rsidRDefault="00DD00E1">
      <w:pPr>
        <w:pStyle w:val="a0"/>
        <w:rPr>
          <w:rFonts w:hint="cs"/>
          <w:rtl/>
        </w:rPr>
      </w:pPr>
    </w:p>
    <w:p w14:paraId="635FC570" w14:textId="77777777" w:rsidR="00000000" w:rsidRDefault="00DD00E1">
      <w:pPr>
        <w:pStyle w:val="a0"/>
        <w:rPr>
          <w:rFonts w:hint="cs"/>
          <w:rtl/>
        </w:rPr>
      </w:pPr>
      <w:r>
        <w:rPr>
          <w:rFonts w:hint="cs"/>
          <w:rtl/>
        </w:rPr>
        <w:t>- - -</w:t>
      </w:r>
    </w:p>
    <w:p w14:paraId="6C264150" w14:textId="77777777" w:rsidR="00000000" w:rsidRDefault="00DD00E1">
      <w:pPr>
        <w:pStyle w:val="a0"/>
        <w:rPr>
          <w:rFonts w:hint="cs"/>
          <w:rtl/>
        </w:rPr>
      </w:pPr>
    </w:p>
    <w:p w14:paraId="12A47BEC" w14:textId="77777777" w:rsidR="00000000" w:rsidRDefault="00DD00E1">
      <w:pPr>
        <w:pStyle w:val="-"/>
        <w:rPr>
          <w:rtl/>
        </w:rPr>
      </w:pPr>
      <w:bookmarkStart w:id="110" w:name="FS000001053T22_10_2003_12_54_35C"/>
      <w:bookmarkEnd w:id="110"/>
      <w:r>
        <w:rPr>
          <w:rtl/>
        </w:rPr>
        <w:t>חמי דורון (שינוי):</w:t>
      </w:r>
    </w:p>
    <w:p w14:paraId="4B32C8E7" w14:textId="77777777" w:rsidR="00000000" w:rsidRDefault="00DD00E1">
      <w:pPr>
        <w:pStyle w:val="a0"/>
        <w:rPr>
          <w:rtl/>
        </w:rPr>
      </w:pPr>
    </w:p>
    <w:p w14:paraId="76521A49" w14:textId="77777777" w:rsidR="00000000" w:rsidRDefault="00DD00E1">
      <w:pPr>
        <w:pStyle w:val="a0"/>
        <w:rPr>
          <w:rFonts w:hint="cs"/>
          <w:rtl/>
        </w:rPr>
      </w:pPr>
      <w:r>
        <w:rPr>
          <w:rFonts w:hint="cs"/>
          <w:rtl/>
        </w:rPr>
        <w:t>לא יעזרו הצעקות.</w:t>
      </w:r>
    </w:p>
    <w:p w14:paraId="46C75097" w14:textId="77777777" w:rsidR="00000000" w:rsidRDefault="00DD00E1">
      <w:pPr>
        <w:pStyle w:val="a0"/>
        <w:rPr>
          <w:rFonts w:hint="cs"/>
          <w:rtl/>
        </w:rPr>
      </w:pPr>
    </w:p>
    <w:p w14:paraId="676B8440" w14:textId="77777777" w:rsidR="00000000" w:rsidRDefault="00DD00E1">
      <w:pPr>
        <w:pStyle w:val="a0"/>
        <w:rPr>
          <w:rFonts w:hint="cs"/>
          <w:rtl/>
        </w:rPr>
      </w:pPr>
      <w:r>
        <w:rPr>
          <w:rFonts w:hint="cs"/>
          <w:rtl/>
        </w:rPr>
        <w:t>אבל מחר ישתנה המצב. מחר י</w:t>
      </w:r>
      <w:r>
        <w:rPr>
          <w:rFonts w:hint="cs"/>
          <w:rtl/>
        </w:rPr>
        <w:t>ושב-ראש ההסתדרות יהיה ממפלגה אחרת, ואז המצב הפוליטי ישתנה, ומר הירשזון לא יהיה יותר יושב-ראש הסתדרות עובדים לאומית אלא יהיה מאן דהוא אחר, וגם שם פתאום הדבר ישתנה. לכן אני חושב שכל הסיפור הזה, בצורה מאוד מאוד ברורה - -</w:t>
      </w:r>
    </w:p>
    <w:p w14:paraId="22BD6B76" w14:textId="77777777" w:rsidR="00000000" w:rsidRDefault="00DD00E1">
      <w:pPr>
        <w:pStyle w:val="a0"/>
        <w:rPr>
          <w:rFonts w:hint="cs"/>
          <w:rtl/>
        </w:rPr>
      </w:pPr>
    </w:p>
    <w:p w14:paraId="57D04A09" w14:textId="77777777" w:rsidR="00000000" w:rsidRDefault="00DD00E1">
      <w:pPr>
        <w:pStyle w:val="af0"/>
        <w:rPr>
          <w:rtl/>
        </w:rPr>
      </w:pPr>
      <w:r>
        <w:rPr>
          <w:rFonts w:hint="eastAsia"/>
          <w:rtl/>
        </w:rPr>
        <w:t>אלי</w:t>
      </w:r>
      <w:r>
        <w:rPr>
          <w:rtl/>
        </w:rPr>
        <w:t xml:space="preserve"> אפללו (הליכוד):</w:t>
      </w:r>
    </w:p>
    <w:p w14:paraId="6CB50FA3" w14:textId="77777777" w:rsidR="00000000" w:rsidRDefault="00DD00E1">
      <w:pPr>
        <w:pStyle w:val="a0"/>
        <w:rPr>
          <w:rFonts w:hint="cs"/>
          <w:rtl/>
        </w:rPr>
      </w:pPr>
    </w:p>
    <w:p w14:paraId="7925CE48" w14:textId="77777777" w:rsidR="00000000" w:rsidRDefault="00DD00E1">
      <w:pPr>
        <w:pStyle w:val="a0"/>
        <w:rPr>
          <w:rFonts w:hint="cs"/>
          <w:rtl/>
        </w:rPr>
      </w:pPr>
      <w:r>
        <w:rPr>
          <w:rFonts w:hint="cs"/>
          <w:rtl/>
        </w:rPr>
        <w:t>- - - לא יהיה.</w:t>
      </w:r>
    </w:p>
    <w:p w14:paraId="3A6799EA" w14:textId="77777777" w:rsidR="00000000" w:rsidRDefault="00DD00E1">
      <w:pPr>
        <w:pStyle w:val="a0"/>
        <w:rPr>
          <w:rtl/>
        </w:rPr>
      </w:pPr>
    </w:p>
    <w:p w14:paraId="3388864B" w14:textId="77777777" w:rsidR="00000000" w:rsidRDefault="00DD00E1">
      <w:pPr>
        <w:pStyle w:val="a0"/>
        <w:rPr>
          <w:rFonts w:hint="cs"/>
          <w:rtl/>
        </w:rPr>
      </w:pPr>
    </w:p>
    <w:p w14:paraId="1794AE62" w14:textId="77777777" w:rsidR="00000000" w:rsidRDefault="00DD00E1">
      <w:pPr>
        <w:pStyle w:val="af0"/>
        <w:rPr>
          <w:rtl/>
        </w:rPr>
      </w:pPr>
      <w:r>
        <w:rPr>
          <w:rFonts w:hint="eastAsia"/>
          <w:rtl/>
        </w:rPr>
        <w:t>חמי</w:t>
      </w:r>
      <w:r>
        <w:rPr>
          <w:rtl/>
        </w:rPr>
        <w:t xml:space="preserve"> דורון (שינוי):</w:t>
      </w:r>
    </w:p>
    <w:p w14:paraId="3DF2B5DA" w14:textId="77777777" w:rsidR="00000000" w:rsidRDefault="00DD00E1">
      <w:pPr>
        <w:pStyle w:val="a0"/>
        <w:rPr>
          <w:rFonts w:hint="cs"/>
          <w:rtl/>
        </w:rPr>
      </w:pPr>
    </w:p>
    <w:p w14:paraId="23373447" w14:textId="77777777" w:rsidR="00000000" w:rsidRDefault="00DD00E1">
      <w:pPr>
        <w:pStyle w:val="a0"/>
        <w:rPr>
          <w:rFonts w:hint="cs"/>
          <w:rtl/>
        </w:rPr>
      </w:pPr>
      <w:r>
        <w:rPr>
          <w:rFonts w:hint="cs"/>
          <w:rtl/>
        </w:rPr>
        <w:t>- - יש פה הצבעה פרסונלית, אישית, עבור אנשים מסוימים. אני חושב שזו בושה. זו בושה לכנסת. זו בושה למפלגות שהן שתי מפלגות, לכאורה, של שלטון. אני חושב, שבסך הכול צריך אולי להוריד את הכובע בפני חבר הכנסת חיים רמון, שכאשר הוא היה יושב-ראש ההס</w:t>
      </w:r>
      <w:r>
        <w:rPr>
          <w:rFonts w:hint="cs"/>
          <w:rtl/>
        </w:rPr>
        <w:t>תדרות והחליט שהוא חוזר לחיים הפוליטיים, לכנסת, לשמש בכנסת כשר, הוא ידע להתפטר והיה לו פשוט אינטגריטי לעשות את זה.</w:t>
      </w:r>
    </w:p>
    <w:p w14:paraId="17DD5798" w14:textId="77777777" w:rsidR="00000000" w:rsidRDefault="00DD00E1">
      <w:pPr>
        <w:pStyle w:val="a0"/>
        <w:rPr>
          <w:rFonts w:hint="cs"/>
          <w:rtl/>
        </w:rPr>
      </w:pPr>
    </w:p>
    <w:p w14:paraId="217626DB" w14:textId="77777777" w:rsidR="00000000" w:rsidRDefault="00DD00E1">
      <w:pPr>
        <w:pStyle w:val="af0"/>
        <w:rPr>
          <w:rtl/>
        </w:rPr>
      </w:pPr>
      <w:r>
        <w:rPr>
          <w:rFonts w:hint="eastAsia"/>
          <w:rtl/>
        </w:rPr>
        <w:t>עמרי</w:t>
      </w:r>
      <w:r>
        <w:rPr>
          <w:rtl/>
        </w:rPr>
        <w:t xml:space="preserve"> שרון (הליכוד):</w:t>
      </w:r>
    </w:p>
    <w:p w14:paraId="4CBD61B8" w14:textId="77777777" w:rsidR="00000000" w:rsidRDefault="00DD00E1">
      <w:pPr>
        <w:pStyle w:val="a0"/>
        <w:rPr>
          <w:rFonts w:hint="cs"/>
          <w:rtl/>
        </w:rPr>
      </w:pPr>
    </w:p>
    <w:p w14:paraId="185AB899" w14:textId="77777777" w:rsidR="00000000" w:rsidRDefault="00DD00E1">
      <w:pPr>
        <w:pStyle w:val="a0"/>
        <w:rPr>
          <w:rFonts w:hint="cs"/>
          <w:rtl/>
        </w:rPr>
      </w:pPr>
      <w:r>
        <w:rPr>
          <w:rFonts w:hint="cs"/>
          <w:rtl/>
        </w:rPr>
        <w:t>- - - בראש ולא בכובע.</w:t>
      </w:r>
    </w:p>
    <w:p w14:paraId="6B687682" w14:textId="77777777" w:rsidR="00000000" w:rsidRDefault="00DD00E1">
      <w:pPr>
        <w:pStyle w:val="a0"/>
        <w:rPr>
          <w:rFonts w:hint="cs"/>
          <w:rtl/>
        </w:rPr>
      </w:pPr>
    </w:p>
    <w:p w14:paraId="21974A85" w14:textId="77777777" w:rsidR="00000000" w:rsidRDefault="00DD00E1">
      <w:pPr>
        <w:pStyle w:val="-"/>
        <w:rPr>
          <w:rtl/>
        </w:rPr>
      </w:pPr>
      <w:bookmarkStart w:id="111" w:name="FS000001053T22_10_2003_13_06_04C"/>
      <w:bookmarkEnd w:id="111"/>
      <w:r>
        <w:rPr>
          <w:rtl/>
        </w:rPr>
        <w:t>חמי דורון (שינוי):</w:t>
      </w:r>
    </w:p>
    <w:p w14:paraId="44129C5E" w14:textId="77777777" w:rsidR="00000000" w:rsidRDefault="00DD00E1">
      <w:pPr>
        <w:pStyle w:val="a0"/>
        <w:rPr>
          <w:rtl/>
        </w:rPr>
      </w:pPr>
    </w:p>
    <w:p w14:paraId="1905AA00" w14:textId="77777777" w:rsidR="00000000" w:rsidRDefault="00DD00E1">
      <w:pPr>
        <w:pStyle w:val="a0"/>
        <w:rPr>
          <w:rFonts w:hint="cs"/>
          <w:rtl/>
        </w:rPr>
      </w:pPr>
      <w:r>
        <w:rPr>
          <w:rFonts w:hint="cs"/>
          <w:rtl/>
        </w:rPr>
        <w:t>אדוני חבר הכנסת פרץ, אחרי ששמעתי את חבריך ואחרי ששמעתי את חבריו של הירשזון, א</w:t>
      </w:r>
      <w:r>
        <w:rPr>
          <w:rFonts w:hint="cs"/>
          <w:rtl/>
        </w:rPr>
        <w:t>ני לא מצפה מכם לאותה מידה של אינטגריטי. ברור לי שלא נזכה לזה. תודה רבה לכם.</w:t>
      </w:r>
    </w:p>
    <w:p w14:paraId="09579267" w14:textId="77777777" w:rsidR="00000000" w:rsidRDefault="00DD00E1">
      <w:pPr>
        <w:pStyle w:val="a0"/>
        <w:rPr>
          <w:rFonts w:hint="cs"/>
          <w:rtl/>
        </w:rPr>
      </w:pPr>
    </w:p>
    <w:p w14:paraId="7F982912" w14:textId="77777777" w:rsidR="00000000" w:rsidRDefault="00DD00E1">
      <w:pPr>
        <w:pStyle w:val="af1"/>
        <w:rPr>
          <w:rtl/>
        </w:rPr>
      </w:pPr>
      <w:r>
        <w:rPr>
          <w:rtl/>
        </w:rPr>
        <w:t>היו"ר ראובן ריבלין:</w:t>
      </w:r>
    </w:p>
    <w:p w14:paraId="0B6C8576" w14:textId="77777777" w:rsidR="00000000" w:rsidRDefault="00DD00E1">
      <w:pPr>
        <w:pStyle w:val="a0"/>
        <w:rPr>
          <w:rtl/>
        </w:rPr>
      </w:pPr>
    </w:p>
    <w:p w14:paraId="5D48C553" w14:textId="77777777" w:rsidR="00000000" w:rsidRDefault="00DD00E1">
      <w:pPr>
        <w:pStyle w:val="a0"/>
        <w:rPr>
          <w:rFonts w:hint="cs"/>
          <w:rtl/>
        </w:rPr>
      </w:pPr>
      <w:r>
        <w:rPr>
          <w:rFonts w:hint="cs"/>
          <w:rtl/>
        </w:rPr>
        <w:t>חבר הכנסת חזן רוצה להתנגד? אולי להשיב להתנגדות? חבר הכנסת אלדד. לא רוצה.</w:t>
      </w:r>
    </w:p>
    <w:p w14:paraId="4BC6E99A" w14:textId="77777777" w:rsidR="00000000" w:rsidRDefault="00DD00E1">
      <w:pPr>
        <w:pStyle w:val="a0"/>
        <w:rPr>
          <w:rFonts w:hint="cs"/>
          <w:rtl/>
        </w:rPr>
      </w:pPr>
    </w:p>
    <w:p w14:paraId="28FC9ABA" w14:textId="77777777" w:rsidR="00000000" w:rsidRDefault="00DD00E1">
      <w:pPr>
        <w:pStyle w:val="a0"/>
        <w:rPr>
          <w:rFonts w:hint="cs"/>
          <w:rtl/>
        </w:rPr>
      </w:pPr>
      <w:r>
        <w:rPr>
          <w:rFonts w:hint="cs"/>
          <w:rtl/>
        </w:rPr>
        <w:t>רבותי, אנחנו עוברים להצבעה.</w:t>
      </w:r>
    </w:p>
    <w:p w14:paraId="7DC8ACFB" w14:textId="77777777" w:rsidR="00000000" w:rsidRDefault="00DD00E1">
      <w:pPr>
        <w:pStyle w:val="a0"/>
        <w:rPr>
          <w:rFonts w:hint="cs"/>
          <w:rtl/>
        </w:rPr>
      </w:pPr>
    </w:p>
    <w:p w14:paraId="16A10A1A" w14:textId="77777777" w:rsidR="00000000" w:rsidRDefault="00DD00E1">
      <w:pPr>
        <w:pStyle w:val="af0"/>
        <w:rPr>
          <w:rtl/>
        </w:rPr>
      </w:pPr>
      <w:r>
        <w:rPr>
          <w:rFonts w:hint="eastAsia"/>
          <w:rtl/>
        </w:rPr>
        <w:t>אופיר</w:t>
      </w:r>
      <w:r>
        <w:rPr>
          <w:rtl/>
        </w:rPr>
        <w:t xml:space="preserve"> פינס-פז (העבודה-מימד):</w:t>
      </w:r>
    </w:p>
    <w:p w14:paraId="3B0D5718" w14:textId="77777777" w:rsidR="00000000" w:rsidRDefault="00DD00E1">
      <w:pPr>
        <w:pStyle w:val="a0"/>
        <w:rPr>
          <w:rFonts w:hint="cs"/>
          <w:rtl/>
        </w:rPr>
      </w:pPr>
    </w:p>
    <w:p w14:paraId="09D310C9" w14:textId="77777777" w:rsidR="00000000" w:rsidRDefault="00DD00E1">
      <w:pPr>
        <w:pStyle w:val="a0"/>
        <w:rPr>
          <w:rFonts w:hint="cs"/>
          <w:rtl/>
        </w:rPr>
      </w:pPr>
      <w:r>
        <w:rPr>
          <w:rFonts w:hint="cs"/>
          <w:rtl/>
        </w:rPr>
        <w:t>אדוני היושב-ראש - - -</w:t>
      </w:r>
    </w:p>
    <w:p w14:paraId="01379310" w14:textId="77777777" w:rsidR="00000000" w:rsidRDefault="00DD00E1">
      <w:pPr>
        <w:pStyle w:val="a0"/>
        <w:rPr>
          <w:rFonts w:hint="cs"/>
          <w:rtl/>
        </w:rPr>
      </w:pPr>
    </w:p>
    <w:p w14:paraId="4C118E73" w14:textId="77777777" w:rsidR="00000000" w:rsidRDefault="00DD00E1">
      <w:pPr>
        <w:pStyle w:val="af1"/>
        <w:rPr>
          <w:rtl/>
        </w:rPr>
      </w:pPr>
      <w:r>
        <w:rPr>
          <w:rtl/>
        </w:rPr>
        <w:t>הי</w:t>
      </w:r>
      <w:r>
        <w:rPr>
          <w:rtl/>
        </w:rPr>
        <w:t>ו"ר ראובן ריבלין:</w:t>
      </w:r>
    </w:p>
    <w:p w14:paraId="5892B01D" w14:textId="77777777" w:rsidR="00000000" w:rsidRDefault="00DD00E1">
      <w:pPr>
        <w:pStyle w:val="a0"/>
        <w:rPr>
          <w:rtl/>
        </w:rPr>
      </w:pPr>
    </w:p>
    <w:p w14:paraId="0E7B21C7" w14:textId="77777777" w:rsidR="00000000" w:rsidRDefault="00DD00E1">
      <w:pPr>
        <w:pStyle w:val="a0"/>
        <w:rPr>
          <w:rFonts w:hint="cs"/>
          <w:rtl/>
        </w:rPr>
      </w:pPr>
      <w:r>
        <w:rPr>
          <w:rFonts w:hint="cs"/>
          <w:rtl/>
        </w:rPr>
        <w:t>לפני ההצבעה רוצה חבר הכנסת פינס-פז הצעה לסדר ההצבעה.</w:t>
      </w:r>
    </w:p>
    <w:p w14:paraId="24CB8F95" w14:textId="77777777" w:rsidR="00000000" w:rsidRDefault="00DD00E1">
      <w:pPr>
        <w:pStyle w:val="a0"/>
        <w:rPr>
          <w:rFonts w:hint="cs"/>
          <w:rtl/>
        </w:rPr>
      </w:pPr>
    </w:p>
    <w:p w14:paraId="30501B20" w14:textId="77777777" w:rsidR="00000000" w:rsidRDefault="00DD00E1">
      <w:pPr>
        <w:pStyle w:val="a0"/>
        <w:rPr>
          <w:rFonts w:hint="cs"/>
          <w:rtl/>
        </w:rPr>
      </w:pPr>
      <w:r>
        <w:rPr>
          <w:rFonts w:hint="cs"/>
          <w:rtl/>
        </w:rPr>
        <w:t>חבר הכנסת בוים, איש מהמבקשים לא חזר בו מהצעתו. אדוני יראה את סעיף 143. הוא צודק. חצי שנה אי-אפשר להעלות את זה. זה אותו דבר.</w:t>
      </w:r>
    </w:p>
    <w:p w14:paraId="0C2D65DB" w14:textId="77777777" w:rsidR="00000000" w:rsidRDefault="00DD00E1">
      <w:pPr>
        <w:pStyle w:val="a0"/>
        <w:rPr>
          <w:rFonts w:hint="cs"/>
          <w:rtl/>
        </w:rPr>
      </w:pPr>
    </w:p>
    <w:p w14:paraId="44A9441F" w14:textId="77777777" w:rsidR="00000000" w:rsidRDefault="00DD00E1">
      <w:pPr>
        <w:pStyle w:val="a"/>
        <w:rPr>
          <w:rtl/>
        </w:rPr>
      </w:pPr>
      <w:bookmarkStart w:id="112" w:name="FS000000455T22_10_2003_13_08_43"/>
      <w:bookmarkStart w:id="113" w:name="_Toc67028541"/>
      <w:bookmarkEnd w:id="112"/>
      <w:r>
        <w:rPr>
          <w:rFonts w:hint="eastAsia"/>
          <w:rtl/>
        </w:rPr>
        <w:t>אופיר</w:t>
      </w:r>
      <w:r>
        <w:rPr>
          <w:rtl/>
        </w:rPr>
        <w:t xml:space="preserve"> פינס-פז (העבודה-מימד):</w:t>
      </w:r>
      <w:bookmarkEnd w:id="113"/>
    </w:p>
    <w:p w14:paraId="2CA730A1" w14:textId="77777777" w:rsidR="00000000" w:rsidRDefault="00DD00E1">
      <w:pPr>
        <w:pStyle w:val="a0"/>
        <w:rPr>
          <w:rFonts w:hint="cs"/>
          <w:rtl/>
        </w:rPr>
      </w:pPr>
    </w:p>
    <w:p w14:paraId="25016263" w14:textId="77777777" w:rsidR="00000000" w:rsidRDefault="00DD00E1">
      <w:pPr>
        <w:pStyle w:val="a0"/>
        <w:rPr>
          <w:rFonts w:hint="cs"/>
          <w:rtl/>
        </w:rPr>
      </w:pPr>
      <w:r>
        <w:rPr>
          <w:rFonts w:hint="cs"/>
          <w:rtl/>
        </w:rPr>
        <w:t>אדוני היושב-ראש, אני לא רוצה</w:t>
      </w:r>
      <w:r>
        <w:rPr>
          <w:rFonts w:hint="cs"/>
          <w:rtl/>
        </w:rPr>
        <w:t xml:space="preserve"> להתנבא לגבי תוצאות ההצבעה. יש לי הערכה לגביהן. אני מעריך שהחוק לא יעבור, אבל לא זה העניין. מדובר בהצעת חוק חסינות חברי הכנסת, זכויותיהם וחובותיהם (תיקון - איסור כהונה כנבחר ציבור). פה מבקשים חברי כנסת לאסור על אדם לכהן בכנסת. אני טוען שהחוק הזה, גם אם יהי</w:t>
      </w:r>
      <w:r>
        <w:rPr>
          <w:rFonts w:hint="cs"/>
          <w:rtl/>
        </w:rPr>
        <w:t xml:space="preserve">ה לו רוב - - - </w:t>
      </w:r>
    </w:p>
    <w:p w14:paraId="412837E5" w14:textId="77777777" w:rsidR="00000000" w:rsidRDefault="00DD00E1">
      <w:pPr>
        <w:pStyle w:val="a0"/>
        <w:rPr>
          <w:rFonts w:hint="cs"/>
          <w:rtl/>
        </w:rPr>
      </w:pPr>
    </w:p>
    <w:p w14:paraId="3EF5346B" w14:textId="77777777" w:rsidR="00000000" w:rsidRDefault="00DD00E1">
      <w:pPr>
        <w:pStyle w:val="af0"/>
        <w:rPr>
          <w:rtl/>
        </w:rPr>
      </w:pPr>
      <w:r>
        <w:rPr>
          <w:rFonts w:hint="eastAsia"/>
          <w:rtl/>
        </w:rPr>
        <w:t>רוני</w:t>
      </w:r>
      <w:r>
        <w:rPr>
          <w:rtl/>
        </w:rPr>
        <w:t xml:space="preserve"> בר-און (הליכוד):</w:t>
      </w:r>
    </w:p>
    <w:p w14:paraId="5FE8B9BF" w14:textId="77777777" w:rsidR="00000000" w:rsidRDefault="00DD00E1">
      <w:pPr>
        <w:pStyle w:val="a0"/>
        <w:rPr>
          <w:rFonts w:hint="cs"/>
          <w:rtl/>
        </w:rPr>
      </w:pPr>
    </w:p>
    <w:p w14:paraId="7E2ABC29" w14:textId="77777777" w:rsidR="00000000" w:rsidRDefault="00DD00E1">
      <w:pPr>
        <w:pStyle w:val="a0"/>
        <w:rPr>
          <w:rFonts w:hint="cs"/>
          <w:rtl/>
        </w:rPr>
      </w:pPr>
      <w:r>
        <w:rPr>
          <w:rFonts w:hint="cs"/>
          <w:rtl/>
        </w:rPr>
        <w:t>לא. שלא יהיה בהסתדרות. שלא יהיה בהסתדרות.</w:t>
      </w:r>
    </w:p>
    <w:p w14:paraId="488160B0" w14:textId="77777777" w:rsidR="00000000" w:rsidRDefault="00DD00E1">
      <w:pPr>
        <w:pStyle w:val="a0"/>
        <w:rPr>
          <w:rFonts w:hint="cs"/>
          <w:rtl/>
        </w:rPr>
      </w:pPr>
    </w:p>
    <w:p w14:paraId="26671A14" w14:textId="77777777" w:rsidR="00000000" w:rsidRDefault="00DD00E1">
      <w:pPr>
        <w:pStyle w:val="-"/>
        <w:rPr>
          <w:rtl/>
        </w:rPr>
      </w:pPr>
      <w:bookmarkStart w:id="114" w:name="FS000000455T22_10_2003_13_12_13C"/>
      <w:bookmarkEnd w:id="114"/>
      <w:r>
        <w:rPr>
          <w:rtl/>
        </w:rPr>
        <w:t>אופיר פינס-פז (העבודה-מימד):</w:t>
      </w:r>
    </w:p>
    <w:p w14:paraId="5C603872" w14:textId="77777777" w:rsidR="00000000" w:rsidRDefault="00DD00E1">
      <w:pPr>
        <w:pStyle w:val="a0"/>
        <w:rPr>
          <w:rtl/>
        </w:rPr>
      </w:pPr>
    </w:p>
    <w:p w14:paraId="72625CAE" w14:textId="77777777" w:rsidR="00000000" w:rsidRDefault="00DD00E1">
      <w:pPr>
        <w:pStyle w:val="a0"/>
        <w:rPr>
          <w:rFonts w:hint="cs"/>
          <w:rtl/>
        </w:rPr>
      </w:pPr>
      <w:r>
        <w:rPr>
          <w:rFonts w:hint="cs"/>
          <w:rtl/>
        </w:rPr>
        <w:t>חבר הכנסת בר-און, תירגע.</w:t>
      </w:r>
    </w:p>
    <w:p w14:paraId="428A754C" w14:textId="77777777" w:rsidR="00000000" w:rsidRDefault="00DD00E1">
      <w:pPr>
        <w:pStyle w:val="a0"/>
        <w:rPr>
          <w:rFonts w:hint="cs"/>
          <w:rtl/>
        </w:rPr>
      </w:pPr>
    </w:p>
    <w:p w14:paraId="54C2C8A3" w14:textId="77777777" w:rsidR="00000000" w:rsidRDefault="00DD00E1">
      <w:pPr>
        <w:pStyle w:val="af1"/>
        <w:rPr>
          <w:rtl/>
        </w:rPr>
      </w:pPr>
      <w:r>
        <w:rPr>
          <w:rtl/>
        </w:rPr>
        <w:t>היו"ר ראובן ריבלין:</w:t>
      </w:r>
    </w:p>
    <w:p w14:paraId="4F9801DC" w14:textId="77777777" w:rsidR="00000000" w:rsidRDefault="00DD00E1">
      <w:pPr>
        <w:pStyle w:val="a0"/>
        <w:rPr>
          <w:rtl/>
        </w:rPr>
      </w:pPr>
    </w:p>
    <w:p w14:paraId="158C3D4D" w14:textId="77777777" w:rsidR="00000000" w:rsidRDefault="00DD00E1">
      <w:pPr>
        <w:pStyle w:val="a0"/>
        <w:rPr>
          <w:rFonts w:hint="cs"/>
          <w:rtl/>
        </w:rPr>
      </w:pPr>
      <w:r>
        <w:rPr>
          <w:rFonts w:hint="cs"/>
          <w:rtl/>
        </w:rPr>
        <w:t>חבר הכנסת בר-און, עכשיו הוא מדבר, ואם אצטרך עצה משפטית - אשאל אותך.</w:t>
      </w:r>
    </w:p>
    <w:p w14:paraId="4018676C" w14:textId="77777777" w:rsidR="00000000" w:rsidRDefault="00DD00E1">
      <w:pPr>
        <w:pStyle w:val="a0"/>
        <w:rPr>
          <w:rFonts w:hint="cs"/>
          <w:rtl/>
        </w:rPr>
      </w:pPr>
    </w:p>
    <w:p w14:paraId="034479C6" w14:textId="77777777" w:rsidR="00000000" w:rsidRDefault="00DD00E1">
      <w:pPr>
        <w:pStyle w:val="-"/>
        <w:rPr>
          <w:rtl/>
        </w:rPr>
      </w:pPr>
      <w:bookmarkStart w:id="115" w:name="FS000000455T22_10_2003_13_12_38C"/>
      <w:bookmarkEnd w:id="115"/>
      <w:r>
        <w:rPr>
          <w:rtl/>
        </w:rPr>
        <w:t>אופיר פינס-פז (העבודה-מימד)</w:t>
      </w:r>
      <w:r>
        <w:rPr>
          <w:rtl/>
        </w:rPr>
        <w:t>:</w:t>
      </w:r>
    </w:p>
    <w:p w14:paraId="750044BE" w14:textId="77777777" w:rsidR="00000000" w:rsidRDefault="00DD00E1">
      <w:pPr>
        <w:pStyle w:val="a0"/>
        <w:rPr>
          <w:rtl/>
        </w:rPr>
      </w:pPr>
    </w:p>
    <w:p w14:paraId="265A267D" w14:textId="77777777" w:rsidR="00000000" w:rsidRDefault="00DD00E1">
      <w:pPr>
        <w:pStyle w:val="a0"/>
        <w:rPr>
          <w:rFonts w:hint="cs"/>
          <w:rtl/>
        </w:rPr>
      </w:pPr>
      <w:r>
        <w:rPr>
          <w:rFonts w:hint="cs"/>
          <w:rtl/>
        </w:rPr>
        <w:t>הטענה שלי היא, שהצעת חוק מהסוג הזה הכנסת צריכה להעביר ברוב של 61 חברי כנסת ולא ברוב רגיל.</w:t>
      </w:r>
    </w:p>
    <w:p w14:paraId="6B833E62" w14:textId="77777777" w:rsidR="00000000" w:rsidRDefault="00DD00E1">
      <w:pPr>
        <w:pStyle w:val="a0"/>
        <w:rPr>
          <w:rFonts w:hint="cs"/>
          <w:rtl/>
        </w:rPr>
      </w:pPr>
    </w:p>
    <w:p w14:paraId="24FD1F8D" w14:textId="77777777" w:rsidR="00000000" w:rsidRDefault="00DD00E1">
      <w:pPr>
        <w:pStyle w:val="af0"/>
        <w:rPr>
          <w:rtl/>
        </w:rPr>
      </w:pPr>
      <w:r>
        <w:rPr>
          <w:rFonts w:hint="eastAsia"/>
          <w:rtl/>
        </w:rPr>
        <w:t>שר</w:t>
      </w:r>
      <w:r>
        <w:rPr>
          <w:rtl/>
        </w:rPr>
        <w:t xml:space="preserve"> התעשייה, המסחר והתעסוקה אהוד אולמרט:</w:t>
      </w:r>
    </w:p>
    <w:p w14:paraId="1DB03812" w14:textId="77777777" w:rsidR="00000000" w:rsidRDefault="00DD00E1">
      <w:pPr>
        <w:pStyle w:val="a0"/>
        <w:rPr>
          <w:rFonts w:hint="cs"/>
          <w:rtl/>
        </w:rPr>
      </w:pPr>
    </w:p>
    <w:p w14:paraId="0C63C7D5" w14:textId="77777777" w:rsidR="00000000" w:rsidRDefault="00DD00E1">
      <w:pPr>
        <w:pStyle w:val="a0"/>
        <w:rPr>
          <w:rFonts w:hint="cs"/>
          <w:rtl/>
        </w:rPr>
      </w:pPr>
      <w:r>
        <w:rPr>
          <w:rFonts w:hint="cs"/>
          <w:rtl/>
        </w:rPr>
        <w:t>- - -</w:t>
      </w:r>
    </w:p>
    <w:p w14:paraId="6AF6002E" w14:textId="77777777" w:rsidR="00000000" w:rsidRDefault="00DD00E1">
      <w:pPr>
        <w:pStyle w:val="a0"/>
        <w:rPr>
          <w:rFonts w:hint="cs"/>
          <w:rtl/>
        </w:rPr>
      </w:pPr>
    </w:p>
    <w:p w14:paraId="7A71E1B0" w14:textId="77777777" w:rsidR="00000000" w:rsidRDefault="00DD00E1">
      <w:pPr>
        <w:pStyle w:val="af1"/>
        <w:rPr>
          <w:rtl/>
        </w:rPr>
      </w:pPr>
      <w:r>
        <w:rPr>
          <w:rtl/>
        </w:rPr>
        <w:t>היו"ר ראובן ריבלין:</w:t>
      </w:r>
    </w:p>
    <w:p w14:paraId="7DEC1C3D" w14:textId="77777777" w:rsidR="00000000" w:rsidRDefault="00DD00E1">
      <w:pPr>
        <w:pStyle w:val="a0"/>
        <w:rPr>
          <w:rtl/>
        </w:rPr>
      </w:pPr>
    </w:p>
    <w:p w14:paraId="66044160" w14:textId="77777777" w:rsidR="00000000" w:rsidRDefault="00DD00E1">
      <w:pPr>
        <w:pStyle w:val="a0"/>
        <w:rPr>
          <w:rFonts w:hint="cs"/>
          <w:rtl/>
        </w:rPr>
      </w:pPr>
      <w:r>
        <w:rPr>
          <w:rFonts w:hint="cs"/>
          <w:rtl/>
        </w:rPr>
        <w:t xml:space="preserve">תודה רבה. רבותי חברי הכנסת, שמענו מה שאמר חבר הכנסת פינס-פז. ראשית, הערכתי היא, שגם אם מדובר </w:t>
      </w:r>
      <w:r>
        <w:rPr>
          <w:rFonts w:hint="cs"/>
          <w:rtl/>
        </w:rPr>
        <w:t>בחוק-יסוד אין צורך ב-61 בקריאה טרומית.</w:t>
      </w:r>
    </w:p>
    <w:p w14:paraId="4C4CEB66" w14:textId="77777777" w:rsidR="00000000" w:rsidRDefault="00DD00E1">
      <w:pPr>
        <w:pStyle w:val="a0"/>
        <w:rPr>
          <w:rFonts w:hint="cs"/>
          <w:rtl/>
        </w:rPr>
      </w:pPr>
    </w:p>
    <w:p w14:paraId="3DEF74A2" w14:textId="77777777" w:rsidR="00000000" w:rsidRDefault="00DD00E1">
      <w:pPr>
        <w:pStyle w:val="a0"/>
        <w:rPr>
          <w:rFonts w:hint="cs"/>
          <w:rtl/>
        </w:rPr>
      </w:pPr>
      <w:r>
        <w:rPr>
          <w:rFonts w:hint="cs"/>
          <w:rtl/>
        </w:rPr>
        <w:t>שנית, אין כאן הגבלה למישהו להיות חבר בכנסת. כל אחד מהאנשים הנוגעים בדבר יכול לשמש כחבר כנסת, והוא רק לא יכול לשמש בכפל תפקידים. לכן, גם נושא הבחירה לראשי ערים וכפל תפקידים לא היה בבחינת חוק-יסוד. לכן, אדוני, הרי לא י</w:t>
      </w:r>
      <w:r>
        <w:rPr>
          <w:rFonts w:hint="cs"/>
          <w:rtl/>
        </w:rPr>
        <w:t>עלה על הדעת, אם יעבור החוק, שחבר הכנסת פרץ למשל או חבר הכנסת הירשזון יחויבו להתפטר מהכנסת. הם יצטרכו להפעיל את שיקול דעתם אם הם רוצים להתפטר מהכנסת, וזה ההבדל הגדול.</w:t>
      </w:r>
    </w:p>
    <w:p w14:paraId="265A36C1" w14:textId="77777777" w:rsidR="00000000" w:rsidRDefault="00DD00E1">
      <w:pPr>
        <w:pStyle w:val="a0"/>
        <w:rPr>
          <w:rtl/>
        </w:rPr>
      </w:pPr>
    </w:p>
    <w:p w14:paraId="6DF36406" w14:textId="77777777" w:rsidR="00000000" w:rsidRDefault="00DD00E1">
      <w:pPr>
        <w:pStyle w:val="a0"/>
        <w:rPr>
          <w:rFonts w:hint="cs"/>
          <w:rtl/>
        </w:rPr>
      </w:pPr>
      <w:r>
        <w:rPr>
          <w:rFonts w:hint="cs"/>
          <w:rtl/>
        </w:rPr>
        <w:t xml:space="preserve">רבותי חברי הכנסת, אני עובר להצבעה. אנו מצביעים בשלוש הצבעות נפרדות. אני מודיע לכם שאנחנו </w:t>
      </w:r>
      <w:r>
        <w:rPr>
          <w:rFonts w:hint="cs"/>
          <w:rtl/>
        </w:rPr>
        <w:t>עוברים עכשיו להצביע על הצעת חוק חסינות חברי הכנסת, זכויותיהם וחובותיהם (תיקון - איסור כהונה כנבחר ציבור), מאת חבר הכנסת חמי דורון. נא להצביע.</w:t>
      </w:r>
    </w:p>
    <w:p w14:paraId="2D51392F" w14:textId="77777777" w:rsidR="00000000" w:rsidRDefault="00DD00E1">
      <w:pPr>
        <w:pStyle w:val="a0"/>
        <w:rPr>
          <w:rFonts w:hint="cs"/>
          <w:rtl/>
        </w:rPr>
      </w:pPr>
    </w:p>
    <w:p w14:paraId="200B956B" w14:textId="77777777" w:rsidR="00000000" w:rsidRDefault="00DD00E1">
      <w:pPr>
        <w:pStyle w:val="af0"/>
        <w:rPr>
          <w:rtl/>
        </w:rPr>
      </w:pPr>
      <w:r>
        <w:rPr>
          <w:rFonts w:hint="eastAsia"/>
          <w:rtl/>
        </w:rPr>
        <w:t>צבי</w:t>
      </w:r>
      <w:r>
        <w:rPr>
          <w:rtl/>
        </w:rPr>
        <w:t xml:space="preserve"> הנדל (האיחוד הלאומי - ישראל ביתנו):</w:t>
      </w:r>
    </w:p>
    <w:p w14:paraId="776FFF70" w14:textId="77777777" w:rsidR="00000000" w:rsidRDefault="00DD00E1">
      <w:pPr>
        <w:pStyle w:val="a0"/>
        <w:rPr>
          <w:rFonts w:hint="cs"/>
          <w:rtl/>
        </w:rPr>
      </w:pPr>
    </w:p>
    <w:p w14:paraId="1EA7562A" w14:textId="77777777" w:rsidR="00000000" w:rsidRDefault="00DD00E1">
      <w:pPr>
        <w:pStyle w:val="a0"/>
        <w:rPr>
          <w:rFonts w:hint="cs"/>
          <w:rtl/>
        </w:rPr>
      </w:pPr>
      <w:r>
        <w:rPr>
          <w:rFonts w:hint="cs"/>
          <w:rtl/>
        </w:rPr>
        <w:t>הצבעה אישית.</w:t>
      </w:r>
    </w:p>
    <w:p w14:paraId="14A14115" w14:textId="77777777" w:rsidR="00000000" w:rsidRDefault="00DD00E1">
      <w:pPr>
        <w:pStyle w:val="a0"/>
        <w:rPr>
          <w:rFonts w:hint="cs"/>
          <w:rtl/>
        </w:rPr>
      </w:pPr>
    </w:p>
    <w:p w14:paraId="094A8279" w14:textId="77777777" w:rsidR="00000000" w:rsidRDefault="00DD00E1">
      <w:pPr>
        <w:pStyle w:val="af1"/>
        <w:rPr>
          <w:rtl/>
        </w:rPr>
      </w:pPr>
      <w:r>
        <w:rPr>
          <w:rtl/>
        </w:rPr>
        <w:t>היו"ר ראובן ריבלין:</w:t>
      </w:r>
    </w:p>
    <w:p w14:paraId="0A7C0625" w14:textId="77777777" w:rsidR="00000000" w:rsidRDefault="00DD00E1">
      <w:pPr>
        <w:pStyle w:val="a0"/>
        <w:rPr>
          <w:rtl/>
        </w:rPr>
      </w:pPr>
    </w:p>
    <w:p w14:paraId="53047708" w14:textId="77777777" w:rsidR="00000000" w:rsidRDefault="00DD00E1">
      <w:pPr>
        <w:pStyle w:val="a0"/>
        <w:rPr>
          <w:rFonts w:hint="cs"/>
          <w:rtl/>
        </w:rPr>
      </w:pPr>
      <w:r>
        <w:rPr>
          <w:rFonts w:hint="cs"/>
          <w:rtl/>
        </w:rPr>
        <w:t>סליחה. אני מתנצל. זו הצבעה אישית. חבר</w:t>
      </w:r>
      <w:r>
        <w:rPr>
          <w:rFonts w:hint="cs"/>
          <w:rtl/>
        </w:rPr>
        <w:t xml:space="preserve"> הכנסת רשף, מפאת גילי המופלג אדוני צריך לעמוד על זכויותיו.</w:t>
      </w:r>
    </w:p>
    <w:p w14:paraId="6D575395" w14:textId="77777777" w:rsidR="00000000" w:rsidRDefault="00DD00E1">
      <w:pPr>
        <w:pStyle w:val="a0"/>
        <w:rPr>
          <w:rFonts w:hint="cs"/>
          <w:rtl/>
        </w:rPr>
      </w:pPr>
    </w:p>
    <w:p w14:paraId="4A2E67A0" w14:textId="77777777" w:rsidR="00000000" w:rsidRDefault="00DD00E1">
      <w:pPr>
        <w:pStyle w:val="a0"/>
        <w:rPr>
          <w:rFonts w:hint="cs"/>
          <w:rtl/>
        </w:rPr>
      </w:pPr>
      <w:r>
        <w:rPr>
          <w:rFonts w:hint="cs"/>
          <w:rtl/>
        </w:rPr>
        <w:t>רבותי, הצבעה אישית על הצעת חוק חסינות חברי הכנסת, זכויותיהם וחובותיהם (תיקון - איסור כהונה כנבחר ציבור) - הצעתו של חבר הכנסת חמי דורון. אדוני המזכיר, נא להתחיל ולקרוא שמות.</w:t>
      </w:r>
    </w:p>
    <w:p w14:paraId="714A3F90" w14:textId="77777777" w:rsidR="00000000" w:rsidRDefault="00DD00E1">
      <w:pPr>
        <w:pStyle w:val="af0"/>
        <w:rPr>
          <w:rFonts w:hint="cs"/>
          <w:rtl/>
        </w:rPr>
      </w:pPr>
    </w:p>
    <w:p w14:paraId="48755A5E" w14:textId="77777777" w:rsidR="00000000" w:rsidRDefault="00DD00E1">
      <w:pPr>
        <w:pStyle w:val="af0"/>
        <w:rPr>
          <w:rtl/>
        </w:rPr>
      </w:pPr>
      <w:r>
        <w:rPr>
          <w:rFonts w:hint="eastAsia"/>
          <w:rtl/>
        </w:rPr>
        <w:t>מזכיר</w:t>
      </w:r>
      <w:r>
        <w:rPr>
          <w:rtl/>
        </w:rPr>
        <w:t xml:space="preserve"> הכנסת אריה האן:</w:t>
      </w:r>
    </w:p>
    <w:p w14:paraId="5918A715" w14:textId="77777777" w:rsidR="00000000" w:rsidRDefault="00DD00E1">
      <w:pPr>
        <w:pStyle w:val="a0"/>
        <w:ind w:firstLine="0"/>
        <w:rPr>
          <w:rFonts w:hint="cs"/>
          <w:rtl/>
        </w:rPr>
      </w:pPr>
      <w:r>
        <w:rPr>
          <w:rFonts w:hint="cs"/>
          <w:rtl/>
        </w:rPr>
        <w:t>(קורא בשמות חברי הכנסת)</w:t>
      </w:r>
    </w:p>
    <w:p w14:paraId="21CEAFCA" w14:textId="77777777" w:rsidR="00000000" w:rsidRDefault="00DD00E1">
      <w:pPr>
        <w:pStyle w:val="a0"/>
        <w:rPr>
          <w:rFonts w:hint="cs"/>
          <w:rtl/>
        </w:rPr>
      </w:pPr>
    </w:p>
    <w:p w14:paraId="113AA616" w14:textId="77777777" w:rsidR="00000000" w:rsidRDefault="00DD00E1">
      <w:pPr>
        <w:pStyle w:val="a0"/>
        <w:rPr>
          <w:rFonts w:hint="cs"/>
          <w:rtl/>
        </w:rPr>
      </w:pPr>
      <w:r>
        <w:rPr>
          <w:rFonts w:hint="cs"/>
          <w:rtl/>
        </w:rPr>
        <w:t>קולט אביטל</w:t>
      </w:r>
      <w:r>
        <w:rPr>
          <w:rFonts w:hint="cs"/>
          <w:rtl/>
        </w:rPr>
        <w:tab/>
      </w:r>
      <w:r>
        <w:rPr>
          <w:rFonts w:hint="cs"/>
          <w:rtl/>
        </w:rPr>
        <w:tab/>
        <w:t>- נגד</w:t>
      </w:r>
    </w:p>
    <w:p w14:paraId="12025B55" w14:textId="77777777" w:rsidR="00000000" w:rsidRDefault="00DD00E1">
      <w:pPr>
        <w:pStyle w:val="a0"/>
        <w:rPr>
          <w:rFonts w:hint="cs"/>
          <w:rtl/>
        </w:rPr>
      </w:pPr>
      <w:r>
        <w:rPr>
          <w:rFonts w:hint="cs"/>
          <w:rtl/>
        </w:rPr>
        <w:t>רוחמה אברהם</w:t>
      </w:r>
      <w:r>
        <w:rPr>
          <w:rFonts w:hint="cs"/>
          <w:rtl/>
        </w:rPr>
        <w:tab/>
      </w:r>
      <w:r>
        <w:rPr>
          <w:rFonts w:hint="cs"/>
          <w:rtl/>
        </w:rPr>
        <w:tab/>
        <w:t>- נגד</w:t>
      </w:r>
    </w:p>
    <w:p w14:paraId="7F768E56" w14:textId="77777777" w:rsidR="00000000" w:rsidRDefault="00DD00E1">
      <w:pPr>
        <w:pStyle w:val="a0"/>
        <w:rPr>
          <w:rFonts w:hint="cs"/>
          <w:rtl/>
        </w:rPr>
      </w:pPr>
      <w:r>
        <w:rPr>
          <w:rFonts w:hint="cs"/>
          <w:rtl/>
        </w:rPr>
        <w:t>יולי-יואל אדלשטיין</w:t>
      </w:r>
      <w:r>
        <w:rPr>
          <w:rFonts w:hint="cs"/>
          <w:rtl/>
        </w:rPr>
        <w:tab/>
        <w:t>- אינו נוכח</w:t>
      </w:r>
    </w:p>
    <w:p w14:paraId="023F7DDF" w14:textId="77777777" w:rsidR="00000000" w:rsidRDefault="00DD00E1">
      <w:pPr>
        <w:pStyle w:val="a0"/>
        <w:rPr>
          <w:rFonts w:hint="cs"/>
          <w:rtl/>
        </w:rPr>
      </w:pPr>
      <w:r>
        <w:rPr>
          <w:rFonts w:hint="cs"/>
          <w:rtl/>
        </w:rPr>
        <w:t>יעקב אדרי</w:t>
      </w:r>
      <w:r>
        <w:rPr>
          <w:rFonts w:hint="cs"/>
          <w:rtl/>
        </w:rPr>
        <w:tab/>
      </w:r>
      <w:r>
        <w:rPr>
          <w:rFonts w:hint="cs"/>
          <w:rtl/>
        </w:rPr>
        <w:tab/>
        <w:t>- אינו נוכח</w:t>
      </w:r>
    </w:p>
    <w:p w14:paraId="58CC749B" w14:textId="77777777" w:rsidR="00000000" w:rsidRDefault="00DD00E1">
      <w:pPr>
        <w:pStyle w:val="a0"/>
        <w:rPr>
          <w:rFonts w:hint="cs"/>
          <w:rtl/>
        </w:rPr>
      </w:pPr>
      <w:r>
        <w:rPr>
          <w:rFonts w:hint="cs"/>
          <w:rtl/>
        </w:rPr>
        <w:t>אהוד אולמרט</w:t>
      </w:r>
      <w:r>
        <w:rPr>
          <w:rFonts w:hint="cs"/>
          <w:rtl/>
        </w:rPr>
        <w:tab/>
      </w:r>
      <w:r>
        <w:rPr>
          <w:rFonts w:hint="cs"/>
          <w:rtl/>
        </w:rPr>
        <w:tab/>
        <w:t>- נגד</w:t>
      </w:r>
    </w:p>
    <w:p w14:paraId="36A238AD" w14:textId="77777777" w:rsidR="00000000" w:rsidRDefault="00DD00E1">
      <w:pPr>
        <w:pStyle w:val="a0"/>
        <w:rPr>
          <w:rFonts w:hint="cs"/>
          <w:rtl/>
        </w:rPr>
      </w:pPr>
      <w:r>
        <w:rPr>
          <w:rFonts w:hint="cs"/>
          <w:rtl/>
        </w:rPr>
        <w:t>חיים אורון</w:t>
      </w:r>
      <w:r>
        <w:rPr>
          <w:rFonts w:hint="cs"/>
          <w:rtl/>
        </w:rPr>
        <w:tab/>
      </w:r>
      <w:r>
        <w:rPr>
          <w:rFonts w:hint="cs"/>
          <w:rtl/>
        </w:rPr>
        <w:tab/>
        <w:t>- נגד</w:t>
      </w:r>
    </w:p>
    <w:p w14:paraId="08651194" w14:textId="77777777" w:rsidR="00000000" w:rsidRDefault="00DD00E1">
      <w:pPr>
        <w:pStyle w:val="a0"/>
        <w:rPr>
          <w:rFonts w:hint="cs"/>
          <w:rtl/>
        </w:rPr>
      </w:pPr>
      <w:r>
        <w:rPr>
          <w:rFonts w:hint="cs"/>
          <w:rtl/>
        </w:rPr>
        <w:t>זבולון אורלב</w:t>
      </w:r>
      <w:r>
        <w:rPr>
          <w:rFonts w:hint="cs"/>
          <w:rtl/>
        </w:rPr>
        <w:tab/>
      </w:r>
      <w:r>
        <w:rPr>
          <w:rFonts w:hint="cs"/>
          <w:rtl/>
        </w:rPr>
        <w:tab/>
        <w:t>- נגד</w:t>
      </w:r>
    </w:p>
    <w:p w14:paraId="28600E3E" w14:textId="77777777" w:rsidR="00000000" w:rsidRDefault="00DD00E1">
      <w:pPr>
        <w:pStyle w:val="a0"/>
        <w:rPr>
          <w:rFonts w:hint="cs"/>
          <w:rtl/>
        </w:rPr>
      </w:pPr>
      <w:r>
        <w:rPr>
          <w:rFonts w:hint="cs"/>
          <w:rtl/>
        </w:rPr>
        <w:t>דוד אזולאי</w:t>
      </w:r>
      <w:r>
        <w:rPr>
          <w:rFonts w:hint="cs"/>
          <w:rtl/>
        </w:rPr>
        <w:tab/>
      </w:r>
      <w:r>
        <w:rPr>
          <w:rFonts w:hint="cs"/>
          <w:rtl/>
        </w:rPr>
        <w:tab/>
        <w:t>- נגד</w:t>
      </w:r>
    </w:p>
    <w:p w14:paraId="080F3233" w14:textId="77777777" w:rsidR="00000000" w:rsidRDefault="00DD00E1">
      <w:pPr>
        <w:pStyle w:val="a0"/>
        <w:rPr>
          <w:rFonts w:hint="cs"/>
          <w:rtl/>
        </w:rPr>
      </w:pPr>
      <w:r>
        <w:rPr>
          <w:rFonts w:hint="cs"/>
          <w:rtl/>
        </w:rPr>
        <w:t>ישראל אייכלר</w:t>
      </w:r>
      <w:r>
        <w:rPr>
          <w:rFonts w:hint="cs"/>
          <w:rtl/>
        </w:rPr>
        <w:tab/>
      </w:r>
      <w:r>
        <w:rPr>
          <w:rFonts w:hint="cs"/>
          <w:rtl/>
        </w:rPr>
        <w:tab/>
        <w:t>- נגד</w:t>
      </w:r>
    </w:p>
    <w:p w14:paraId="4A05818E" w14:textId="77777777" w:rsidR="00000000" w:rsidRDefault="00DD00E1">
      <w:pPr>
        <w:pStyle w:val="a0"/>
        <w:rPr>
          <w:rFonts w:hint="cs"/>
          <w:rtl/>
        </w:rPr>
      </w:pPr>
    </w:p>
    <w:p w14:paraId="5047F2CF" w14:textId="77777777" w:rsidR="00000000" w:rsidRDefault="00DD00E1">
      <w:pPr>
        <w:pStyle w:val="a0"/>
        <w:rPr>
          <w:rFonts w:hint="cs"/>
          <w:rtl/>
        </w:rPr>
      </w:pPr>
      <w:r>
        <w:rPr>
          <w:rFonts w:hint="cs"/>
          <w:rtl/>
        </w:rPr>
        <w:t>איפה הוא? אני לא רואה אותו.</w:t>
      </w:r>
    </w:p>
    <w:p w14:paraId="733AE150" w14:textId="77777777" w:rsidR="00000000" w:rsidRDefault="00DD00E1">
      <w:pPr>
        <w:pStyle w:val="a0"/>
        <w:rPr>
          <w:rFonts w:hint="cs"/>
          <w:rtl/>
        </w:rPr>
      </w:pPr>
    </w:p>
    <w:p w14:paraId="34E2AC67" w14:textId="77777777" w:rsidR="00000000" w:rsidRDefault="00DD00E1">
      <w:pPr>
        <w:pStyle w:val="af1"/>
        <w:rPr>
          <w:rtl/>
        </w:rPr>
      </w:pPr>
      <w:r>
        <w:rPr>
          <w:rtl/>
        </w:rPr>
        <w:t>היו"ר ראובן ריב</w:t>
      </w:r>
      <w:r>
        <w:rPr>
          <w:rtl/>
        </w:rPr>
        <w:t>לין:</w:t>
      </w:r>
    </w:p>
    <w:p w14:paraId="76FCCC72" w14:textId="77777777" w:rsidR="00000000" w:rsidRDefault="00DD00E1">
      <w:pPr>
        <w:pStyle w:val="a0"/>
        <w:rPr>
          <w:rtl/>
        </w:rPr>
      </w:pPr>
    </w:p>
    <w:p w14:paraId="5B3C3A3B" w14:textId="77777777" w:rsidR="00000000" w:rsidRDefault="00DD00E1">
      <w:pPr>
        <w:pStyle w:val="a0"/>
        <w:rPr>
          <w:rFonts w:hint="cs"/>
          <w:rtl/>
        </w:rPr>
      </w:pPr>
      <w:r>
        <w:rPr>
          <w:rFonts w:hint="cs"/>
          <w:rtl/>
        </w:rPr>
        <w:t>נגד. קולו ברמה נשמע.</w:t>
      </w:r>
    </w:p>
    <w:p w14:paraId="3092DD59" w14:textId="77777777" w:rsidR="00000000" w:rsidRDefault="00DD00E1">
      <w:pPr>
        <w:pStyle w:val="a0"/>
        <w:rPr>
          <w:rtl/>
        </w:rPr>
      </w:pPr>
    </w:p>
    <w:p w14:paraId="0D427919" w14:textId="77777777" w:rsidR="00000000" w:rsidRDefault="00DD00E1">
      <w:pPr>
        <w:pStyle w:val="a0"/>
        <w:rPr>
          <w:rFonts w:hint="cs"/>
          <w:rtl/>
        </w:rPr>
      </w:pPr>
    </w:p>
    <w:p w14:paraId="4A2C7EC9" w14:textId="77777777" w:rsidR="00000000" w:rsidRDefault="00DD00E1">
      <w:pPr>
        <w:pStyle w:val="af0"/>
        <w:rPr>
          <w:rtl/>
        </w:rPr>
      </w:pPr>
      <w:r>
        <w:rPr>
          <w:rFonts w:hint="eastAsia"/>
          <w:rtl/>
        </w:rPr>
        <w:t>מזכיר</w:t>
      </w:r>
      <w:r>
        <w:rPr>
          <w:rtl/>
        </w:rPr>
        <w:t xml:space="preserve"> הכנסת אריה האן:</w:t>
      </w:r>
    </w:p>
    <w:p w14:paraId="2808C288" w14:textId="77777777" w:rsidR="00000000" w:rsidRDefault="00DD00E1">
      <w:pPr>
        <w:pStyle w:val="a0"/>
        <w:ind w:firstLine="0"/>
        <w:rPr>
          <w:rFonts w:hint="cs"/>
          <w:rtl/>
        </w:rPr>
      </w:pPr>
      <w:r>
        <w:rPr>
          <w:rFonts w:hint="cs"/>
          <w:rtl/>
        </w:rPr>
        <w:t>(קורא בשמות חברי הכנסת)</w:t>
      </w:r>
    </w:p>
    <w:p w14:paraId="731BA941" w14:textId="77777777" w:rsidR="00000000" w:rsidRDefault="00DD00E1">
      <w:pPr>
        <w:pStyle w:val="a0"/>
        <w:rPr>
          <w:rFonts w:hint="cs"/>
          <w:rtl/>
        </w:rPr>
      </w:pPr>
    </w:p>
    <w:p w14:paraId="07391841" w14:textId="77777777" w:rsidR="00000000" w:rsidRDefault="00DD00E1">
      <w:pPr>
        <w:pStyle w:val="a0"/>
        <w:rPr>
          <w:rFonts w:hint="cs"/>
          <w:rtl/>
        </w:rPr>
      </w:pPr>
      <w:r>
        <w:rPr>
          <w:rFonts w:hint="cs"/>
          <w:rtl/>
        </w:rPr>
        <w:t>דליה איציק</w:t>
      </w:r>
      <w:r>
        <w:rPr>
          <w:rFonts w:hint="cs"/>
          <w:rtl/>
        </w:rPr>
        <w:tab/>
      </w:r>
      <w:r>
        <w:rPr>
          <w:rFonts w:hint="cs"/>
          <w:rtl/>
        </w:rPr>
        <w:tab/>
        <w:t>- נגד</w:t>
      </w:r>
    </w:p>
    <w:p w14:paraId="34642FFC" w14:textId="77777777" w:rsidR="00000000" w:rsidRDefault="00DD00E1">
      <w:pPr>
        <w:pStyle w:val="a0"/>
        <w:rPr>
          <w:rFonts w:hint="cs"/>
          <w:rtl/>
        </w:rPr>
      </w:pPr>
      <w:r>
        <w:rPr>
          <w:rFonts w:hint="cs"/>
          <w:rtl/>
        </w:rPr>
        <w:t>אפי איתם</w:t>
      </w:r>
      <w:r>
        <w:rPr>
          <w:rFonts w:hint="cs"/>
          <w:rtl/>
        </w:rPr>
        <w:tab/>
      </w:r>
      <w:r>
        <w:rPr>
          <w:rFonts w:hint="cs"/>
          <w:rtl/>
        </w:rPr>
        <w:tab/>
        <w:t>- אינו נוכח</w:t>
      </w:r>
    </w:p>
    <w:p w14:paraId="02919D22" w14:textId="77777777" w:rsidR="00000000" w:rsidRDefault="00DD00E1">
      <w:pPr>
        <w:pStyle w:val="a0"/>
        <w:rPr>
          <w:rFonts w:hint="cs"/>
          <w:rtl/>
        </w:rPr>
      </w:pPr>
      <w:r>
        <w:rPr>
          <w:rFonts w:hint="cs"/>
          <w:rtl/>
        </w:rPr>
        <w:t>מיכאל איתן</w:t>
      </w:r>
      <w:r>
        <w:rPr>
          <w:rFonts w:hint="cs"/>
          <w:rtl/>
        </w:rPr>
        <w:tab/>
      </w:r>
      <w:r>
        <w:rPr>
          <w:rFonts w:hint="cs"/>
          <w:rtl/>
        </w:rPr>
        <w:tab/>
        <w:t>- אינו נוכח</w:t>
      </w:r>
    </w:p>
    <w:p w14:paraId="2745D8E0" w14:textId="77777777" w:rsidR="00000000" w:rsidRDefault="00DD00E1">
      <w:pPr>
        <w:pStyle w:val="a0"/>
        <w:rPr>
          <w:rFonts w:hint="cs"/>
          <w:rtl/>
        </w:rPr>
      </w:pPr>
      <w:r>
        <w:rPr>
          <w:rFonts w:hint="cs"/>
          <w:rtl/>
        </w:rPr>
        <w:t>אריה אלדד</w:t>
      </w:r>
      <w:r>
        <w:rPr>
          <w:rFonts w:hint="cs"/>
          <w:rtl/>
        </w:rPr>
        <w:tab/>
      </w:r>
      <w:r>
        <w:rPr>
          <w:rFonts w:hint="cs"/>
          <w:rtl/>
        </w:rPr>
        <w:tab/>
        <w:t>- בעד</w:t>
      </w:r>
    </w:p>
    <w:p w14:paraId="3D9DD3B5" w14:textId="77777777" w:rsidR="00000000" w:rsidRDefault="00DD00E1">
      <w:pPr>
        <w:pStyle w:val="a0"/>
        <w:rPr>
          <w:rFonts w:hint="cs"/>
          <w:rtl/>
        </w:rPr>
      </w:pPr>
      <w:r>
        <w:rPr>
          <w:rFonts w:hint="cs"/>
          <w:rtl/>
        </w:rPr>
        <w:t>בנימין אלון</w:t>
      </w:r>
      <w:r>
        <w:rPr>
          <w:rFonts w:hint="cs"/>
          <w:rtl/>
        </w:rPr>
        <w:tab/>
      </w:r>
      <w:r>
        <w:rPr>
          <w:rFonts w:hint="cs"/>
          <w:rtl/>
        </w:rPr>
        <w:tab/>
        <w:t>- אינו נוכח</w:t>
      </w:r>
    </w:p>
    <w:p w14:paraId="6ACF986C" w14:textId="77777777" w:rsidR="00000000" w:rsidRDefault="00DD00E1">
      <w:pPr>
        <w:pStyle w:val="a0"/>
        <w:rPr>
          <w:rFonts w:hint="cs"/>
          <w:rtl/>
        </w:rPr>
      </w:pPr>
      <w:r>
        <w:rPr>
          <w:rFonts w:hint="cs"/>
          <w:rtl/>
        </w:rPr>
        <w:t>טלב אלסאנע</w:t>
      </w:r>
      <w:r>
        <w:rPr>
          <w:rFonts w:hint="cs"/>
          <w:rtl/>
        </w:rPr>
        <w:tab/>
      </w:r>
      <w:r>
        <w:rPr>
          <w:rFonts w:hint="cs"/>
          <w:rtl/>
        </w:rPr>
        <w:tab/>
        <w:t>- נגד</w:t>
      </w:r>
    </w:p>
    <w:p w14:paraId="391766FD" w14:textId="77777777" w:rsidR="00000000" w:rsidRDefault="00DD00E1">
      <w:pPr>
        <w:pStyle w:val="a0"/>
        <w:rPr>
          <w:rFonts w:hint="cs"/>
          <w:rtl/>
        </w:rPr>
      </w:pPr>
      <w:r>
        <w:rPr>
          <w:rFonts w:hint="cs"/>
          <w:rtl/>
        </w:rPr>
        <w:t>אלי אפללו</w:t>
      </w:r>
      <w:r>
        <w:rPr>
          <w:rFonts w:hint="cs"/>
          <w:rtl/>
        </w:rPr>
        <w:tab/>
        <w:t xml:space="preserve">            - נגד</w:t>
      </w:r>
    </w:p>
    <w:p w14:paraId="51D6C636" w14:textId="77777777" w:rsidR="00000000" w:rsidRDefault="00DD00E1">
      <w:pPr>
        <w:pStyle w:val="a0"/>
        <w:rPr>
          <w:rFonts w:hint="cs"/>
          <w:rtl/>
        </w:rPr>
      </w:pPr>
      <w:r>
        <w:rPr>
          <w:rFonts w:hint="cs"/>
          <w:rtl/>
        </w:rPr>
        <w:t>גלעד ארדן</w:t>
      </w:r>
      <w:r>
        <w:rPr>
          <w:rFonts w:hint="cs"/>
          <w:rtl/>
        </w:rPr>
        <w:tab/>
      </w:r>
      <w:r>
        <w:rPr>
          <w:rFonts w:hint="cs"/>
          <w:rtl/>
        </w:rPr>
        <w:tab/>
        <w:t>- אינו נוכח</w:t>
      </w:r>
    </w:p>
    <w:p w14:paraId="377ED857" w14:textId="77777777" w:rsidR="00000000" w:rsidRDefault="00DD00E1">
      <w:pPr>
        <w:pStyle w:val="a0"/>
        <w:rPr>
          <w:rFonts w:hint="cs"/>
          <w:rtl/>
        </w:rPr>
      </w:pPr>
      <w:r>
        <w:rPr>
          <w:rFonts w:hint="cs"/>
          <w:rtl/>
        </w:rPr>
        <w:t xml:space="preserve">אורי </w:t>
      </w:r>
      <w:r>
        <w:rPr>
          <w:rFonts w:hint="cs"/>
          <w:rtl/>
        </w:rPr>
        <w:t>יהודה אריאל</w:t>
      </w:r>
      <w:r>
        <w:rPr>
          <w:rFonts w:hint="cs"/>
          <w:rtl/>
        </w:rPr>
        <w:tab/>
        <w:t>- בעד</w:t>
      </w:r>
    </w:p>
    <w:p w14:paraId="183E4977" w14:textId="77777777" w:rsidR="00000000" w:rsidRDefault="00DD00E1">
      <w:pPr>
        <w:pStyle w:val="a0"/>
        <w:rPr>
          <w:rFonts w:hint="cs"/>
          <w:rtl/>
        </w:rPr>
      </w:pPr>
      <w:r>
        <w:rPr>
          <w:rFonts w:hint="cs"/>
          <w:rtl/>
        </w:rPr>
        <w:t>זאב בוים</w:t>
      </w:r>
      <w:r>
        <w:rPr>
          <w:rFonts w:hint="cs"/>
          <w:rtl/>
        </w:rPr>
        <w:tab/>
      </w:r>
      <w:r>
        <w:rPr>
          <w:rFonts w:hint="cs"/>
          <w:rtl/>
        </w:rPr>
        <w:tab/>
        <w:t>- בעד</w:t>
      </w:r>
    </w:p>
    <w:p w14:paraId="28951520" w14:textId="77777777" w:rsidR="00000000" w:rsidRDefault="00DD00E1">
      <w:pPr>
        <w:pStyle w:val="a0"/>
        <w:rPr>
          <w:rFonts w:hint="cs"/>
          <w:rtl/>
        </w:rPr>
      </w:pPr>
      <w:r>
        <w:rPr>
          <w:rFonts w:hint="cs"/>
          <w:rtl/>
        </w:rPr>
        <w:t>אברהם בורג</w:t>
      </w:r>
      <w:r>
        <w:rPr>
          <w:rFonts w:hint="cs"/>
          <w:rtl/>
        </w:rPr>
        <w:tab/>
      </w:r>
      <w:r>
        <w:rPr>
          <w:rFonts w:hint="cs"/>
          <w:rtl/>
        </w:rPr>
        <w:tab/>
        <w:t>- אינו נוכח</w:t>
      </w:r>
    </w:p>
    <w:p w14:paraId="7A583D9F" w14:textId="77777777" w:rsidR="00000000" w:rsidRDefault="00DD00E1">
      <w:pPr>
        <w:pStyle w:val="a0"/>
        <w:rPr>
          <w:rFonts w:hint="cs"/>
          <w:rtl/>
        </w:rPr>
      </w:pPr>
      <w:r>
        <w:rPr>
          <w:rFonts w:hint="cs"/>
          <w:rtl/>
        </w:rPr>
        <w:t>נעמי בלומנטל</w:t>
      </w:r>
      <w:r>
        <w:rPr>
          <w:rFonts w:hint="cs"/>
          <w:rtl/>
        </w:rPr>
        <w:tab/>
      </w:r>
      <w:r>
        <w:rPr>
          <w:rFonts w:hint="cs"/>
          <w:rtl/>
        </w:rPr>
        <w:tab/>
        <w:t>- נגד</w:t>
      </w:r>
    </w:p>
    <w:p w14:paraId="2640E42A" w14:textId="77777777" w:rsidR="00000000" w:rsidRDefault="00DD00E1">
      <w:pPr>
        <w:pStyle w:val="a0"/>
        <w:rPr>
          <w:rFonts w:hint="cs"/>
          <w:rtl/>
        </w:rPr>
      </w:pPr>
      <w:r>
        <w:rPr>
          <w:rFonts w:hint="cs"/>
          <w:rtl/>
        </w:rPr>
        <w:t>בנימין בן-אליעזר</w:t>
      </w:r>
      <w:r>
        <w:rPr>
          <w:rFonts w:hint="cs"/>
          <w:rtl/>
        </w:rPr>
        <w:tab/>
      </w:r>
      <w:r>
        <w:rPr>
          <w:rFonts w:hint="cs"/>
          <w:rtl/>
        </w:rPr>
        <w:tab/>
        <w:t>- נגד</w:t>
      </w:r>
    </w:p>
    <w:p w14:paraId="227DEC36" w14:textId="77777777" w:rsidR="00000000" w:rsidRDefault="00DD00E1">
      <w:pPr>
        <w:pStyle w:val="a0"/>
        <w:rPr>
          <w:rFonts w:hint="cs"/>
          <w:rtl/>
        </w:rPr>
      </w:pPr>
      <w:r>
        <w:rPr>
          <w:rFonts w:hint="cs"/>
          <w:rtl/>
        </w:rPr>
        <w:t>אלי בן-מנחם</w:t>
      </w:r>
      <w:r>
        <w:rPr>
          <w:rFonts w:hint="cs"/>
          <w:rtl/>
        </w:rPr>
        <w:tab/>
      </w:r>
      <w:r>
        <w:rPr>
          <w:rFonts w:hint="cs"/>
          <w:rtl/>
        </w:rPr>
        <w:tab/>
        <w:t>- נגד</w:t>
      </w:r>
    </w:p>
    <w:p w14:paraId="53DB9BFF" w14:textId="77777777" w:rsidR="00000000" w:rsidRDefault="00DD00E1">
      <w:pPr>
        <w:pStyle w:val="a0"/>
        <w:rPr>
          <w:rFonts w:hint="cs"/>
          <w:rtl/>
        </w:rPr>
      </w:pPr>
      <w:r>
        <w:rPr>
          <w:rFonts w:hint="cs"/>
          <w:rtl/>
        </w:rPr>
        <w:t>שלמה בניזרי</w:t>
      </w:r>
      <w:r>
        <w:rPr>
          <w:rFonts w:hint="cs"/>
          <w:rtl/>
        </w:rPr>
        <w:tab/>
      </w:r>
      <w:r>
        <w:rPr>
          <w:rFonts w:hint="cs"/>
          <w:rtl/>
        </w:rPr>
        <w:tab/>
        <w:t>- אינו נוכח</w:t>
      </w:r>
    </w:p>
    <w:p w14:paraId="2AFC714F" w14:textId="77777777" w:rsidR="00000000" w:rsidRDefault="00DD00E1">
      <w:pPr>
        <w:pStyle w:val="a0"/>
        <w:rPr>
          <w:rFonts w:hint="cs"/>
          <w:rtl/>
        </w:rPr>
      </w:pPr>
      <w:r>
        <w:rPr>
          <w:rFonts w:hint="cs"/>
          <w:rtl/>
        </w:rPr>
        <w:t>דניאל בנלולו</w:t>
      </w:r>
      <w:r>
        <w:rPr>
          <w:rFonts w:hint="cs"/>
          <w:rtl/>
        </w:rPr>
        <w:tab/>
      </w:r>
      <w:r>
        <w:rPr>
          <w:rFonts w:hint="cs"/>
          <w:rtl/>
        </w:rPr>
        <w:tab/>
        <w:t>- נגד</w:t>
      </w:r>
    </w:p>
    <w:p w14:paraId="3193BE37" w14:textId="77777777" w:rsidR="00000000" w:rsidRDefault="00DD00E1">
      <w:pPr>
        <w:pStyle w:val="a0"/>
        <w:rPr>
          <w:rFonts w:hint="cs"/>
          <w:rtl/>
        </w:rPr>
      </w:pPr>
      <w:r>
        <w:rPr>
          <w:rFonts w:hint="cs"/>
          <w:rtl/>
        </w:rPr>
        <w:t>רוני בר-און</w:t>
      </w:r>
      <w:r>
        <w:rPr>
          <w:rFonts w:hint="cs"/>
          <w:rtl/>
        </w:rPr>
        <w:tab/>
      </w:r>
      <w:r>
        <w:rPr>
          <w:rFonts w:hint="cs"/>
          <w:rtl/>
        </w:rPr>
        <w:tab/>
        <w:t>- בעד</w:t>
      </w:r>
    </w:p>
    <w:p w14:paraId="0BF507A5" w14:textId="77777777" w:rsidR="00000000" w:rsidRDefault="00DD00E1">
      <w:pPr>
        <w:pStyle w:val="a0"/>
        <w:rPr>
          <w:rFonts w:hint="cs"/>
          <w:rtl/>
        </w:rPr>
      </w:pPr>
      <w:r>
        <w:rPr>
          <w:rFonts w:hint="cs"/>
          <w:rtl/>
        </w:rPr>
        <w:t>רומן ברונפמן</w:t>
      </w:r>
      <w:r>
        <w:rPr>
          <w:rFonts w:hint="cs"/>
          <w:rtl/>
        </w:rPr>
        <w:tab/>
      </w:r>
      <w:r>
        <w:rPr>
          <w:rFonts w:hint="cs"/>
          <w:rtl/>
        </w:rPr>
        <w:tab/>
        <w:t>- נגד</w:t>
      </w:r>
    </w:p>
    <w:p w14:paraId="5232F93E" w14:textId="77777777" w:rsidR="00000000" w:rsidRDefault="00DD00E1">
      <w:pPr>
        <w:pStyle w:val="a0"/>
        <w:rPr>
          <w:rFonts w:hint="cs"/>
          <w:rtl/>
        </w:rPr>
      </w:pPr>
      <w:r>
        <w:rPr>
          <w:rFonts w:hint="cs"/>
          <w:rtl/>
        </w:rPr>
        <w:t>רוני בריזון</w:t>
      </w:r>
      <w:r>
        <w:rPr>
          <w:rFonts w:hint="cs"/>
          <w:rtl/>
        </w:rPr>
        <w:tab/>
      </w:r>
      <w:r>
        <w:rPr>
          <w:rFonts w:hint="cs"/>
          <w:rtl/>
        </w:rPr>
        <w:tab/>
        <w:t>- בעד</w:t>
      </w:r>
    </w:p>
    <w:p w14:paraId="08909120" w14:textId="77777777" w:rsidR="00000000" w:rsidRDefault="00DD00E1">
      <w:pPr>
        <w:pStyle w:val="a0"/>
        <w:rPr>
          <w:rFonts w:hint="cs"/>
          <w:rtl/>
        </w:rPr>
      </w:pPr>
      <w:r>
        <w:rPr>
          <w:rFonts w:hint="cs"/>
          <w:rtl/>
        </w:rPr>
        <w:t>ויקטור בריילובסקי</w:t>
      </w:r>
      <w:r>
        <w:rPr>
          <w:rFonts w:hint="cs"/>
          <w:rtl/>
        </w:rPr>
        <w:tab/>
        <w:t>- בעד</w:t>
      </w:r>
    </w:p>
    <w:p w14:paraId="2D1C24AF" w14:textId="77777777" w:rsidR="00000000" w:rsidRDefault="00DD00E1">
      <w:pPr>
        <w:pStyle w:val="a0"/>
        <w:rPr>
          <w:rFonts w:hint="cs"/>
          <w:rtl/>
        </w:rPr>
      </w:pPr>
      <w:r>
        <w:rPr>
          <w:rFonts w:hint="cs"/>
          <w:rtl/>
        </w:rPr>
        <w:t>מוחמד בר</w:t>
      </w:r>
      <w:r>
        <w:rPr>
          <w:rFonts w:hint="cs"/>
          <w:rtl/>
        </w:rPr>
        <w:t>כה</w:t>
      </w:r>
      <w:r>
        <w:rPr>
          <w:rFonts w:hint="cs"/>
          <w:rtl/>
        </w:rPr>
        <w:tab/>
      </w:r>
      <w:r>
        <w:rPr>
          <w:rFonts w:hint="cs"/>
          <w:rtl/>
        </w:rPr>
        <w:tab/>
        <w:t>- נגד</w:t>
      </w:r>
    </w:p>
    <w:p w14:paraId="2BB81FEC" w14:textId="77777777" w:rsidR="00000000" w:rsidRDefault="00DD00E1">
      <w:pPr>
        <w:pStyle w:val="a0"/>
        <w:rPr>
          <w:rFonts w:hint="cs"/>
          <w:rtl/>
        </w:rPr>
      </w:pPr>
      <w:r>
        <w:rPr>
          <w:rFonts w:hint="cs"/>
          <w:rtl/>
        </w:rPr>
        <w:t>עזמי בשארה</w:t>
      </w:r>
      <w:r>
        <w:rPr>
          <w:rFonts w:hint="cs"/>
          <w:rtl/>
        </w:rPr>
        <w:tab/>
      </w:r>
      <w:r>
        <w:rPr>
          <w:rFonts w:hint="cs"/>
          <w:rtl/>
        </w:rPr>
        <w:tab/>
        <w:t>- נגד</w:t>
      </w:r>
    </w:p>
    <w:p w14:paraId="51AD6C1D" w14:textId="77777777" w:rsidR="00000000" w:rsidRDefault="00DD00E1">
      <w:pPr>
        <w:pStyle w:val="a0"/>
        <w:rPr>
          <w:rFonts w:hint="cs"/>
          <w:rtl/>
        </w:rPr>
      </w:pPr>
      <w:r>
        <w:rPr>
          <w:rFonts w:hint="cs"/>
          <w:rtl/>
        </w:rPr>
        <w:t>ענבל גבריאלי</w:t>
      </w:r>
      <w:r>
        <w:rPr>
          <w:rFonts w:hint="cs"/>
          <w:rtl/>
        </w:rPr>
        <w:tab/>
      </w:r>
      <w:r>
        <w:rPr>
          <w:rFonts w:hint="cs"/>
          <w:rtl/>
        </w:rPr>
        <w:tab/>
        <w:t>- נגד</w:t>
      </w:r>
    </w:p>
    <w:p w14:paraId="0519640A" w14:textId="77777777" w:rsidR="00000000" w:rsidRDefault="00DD00E1">
      <w:pPr>
        <w:pStyle w:val="a0"/>
        <w:rPr>
          <w:rFonts w:hint="cs"/>
          <w:rtl/>
        </w:rPr>
      </w:pPr>
      <w:r>
        <w:rPr>
          <w:rFonts w:hint="cs"/>
          <w:rtl/>
        </w:rPr>
        <w:t>מיכאל גורלובסקי</w:t>
      </w:r>
      <w:r>
        <w:rPr>
          <w:rFonts w:hint="cs"/>
          <w:rtl/>
        </w:rPr>
        <w:tab/>
      </w:r>
      <w:r>
        <w:rPr>
          <w:rFonts w:hint="cs"/>
          <w:rtl/>
        </w:rPr>
        <w:tab/>
        <w:t>- נגד</w:t>
      </w:r>
    </w:p>
    <w:p w14:paraId="3A1F7C65" w14:textId="77777777" w:rsidR="00000000" w:rsidRDefault="00DD00E1">
      <w:pPr>
        <w:pStyle w:val="a0"/>
        <w:rPr>
          <w:rFonts w:hint="cs"/>
          <w:rtl/>
        </w:rPr>
      </w:pPr>
      <w:r>
        <w:rPr>
          <w:rFonts w:hint="cs"/>
          <w:rtl/>
        </w:rPr>
        <w:t>זהבה גלאון</w:t>
      </w:r>
      <w:r>
        <w:rPr>
          <w:rFonts w:hint="cs"/>
          <w:rtl/>
        </w:rPr>
        <w:tab/>
      </w:r>
      <w:r>
        <w:rPr>
          <w:rFonts w:hint="cs"/>
          <w:rtl/>
        </w:rPr>
        <w:tab/>
        <w:t>- אינה נוכחת</w:t>
      </w:r>
    </w:p>
    <w:p w14:paraId="64F40156" w14:textId="77777777" w:rsidR="00000000" w:rsidRDefault="00DD00E1">
      <w:pPr>
        <w:pStyle w:val="a0"/>
        <w:rPr>
          <w:rFonts w:hint="cs"/>
          <w:rtl/>
        </w:rPr>
      </w:pPr>
      <w:r>
        <w:rPr>
          <w:rFonts w:hint="cs"/>
          <w:rtl/>
        </w:rPr>
        <w:t>גילה גמליאל</w:t>
      </w:r>
      <w:r>
        <w:rPr>
          <w:rFonts w:hint="cs"/>
          <w:rtl/>
        </w:rPr>
        <w:tab/>
      </w:r>
      <w:r>
        <w:rPr>
          <w:rFonts w:hint="cs"/>
          <w:rtl/>
        </w:rPr>
        <w:tab/>
        <w:t>- אינה נוכחת</w:t>
      </w:r>
    </w:p>
    <w:p w14:paraId="7FE4277D" w14:textId="77777777" w:rsidR="00000000" w:rsidRDefault="00DD00E1">
      <w:pPr>
        <w:pStyle w:val="a0"/>
        <w:rPr>
          <w:rFonts w:hint="cs"/>
          <w:rtl/>
        </w:rPr>
      </w:pPr>
      <w:r>
        <w:rPr>
          <w:rFonts w:hint="cs"/>
          <w:rtl/>
        </w:rPr>
        <w:t>משה גפני</w:t>
      </w:r>
      <w:r>
        <w:rPr>
          <w:rFonts w:hint="cs"/>
          <w:rtl/>
        </w:rPr>
        <w:tab/>
      </w:r>
      <w:r>
        <w:rPr>
          <w:rFonts w:hint="cs"/>
          <w:rtl/>
        </w:rPr>
        <w:tab/>
        <w:t>- נגד</w:t>
      </w:r>
    </w:p>
    <w:p w14:paraId="6ECBF226" w14:textId="77777777" w:rsidR="00000000" w:rsidRDefault="00DD00E1">
      <w:pPr>
        <w:pStyle w:val="a0"/>
        <w:rPr>
          <w:rFonts w:hint="cs"/>
          <w:rtl/>
        </w:rPr>
      </w:pPr>
      <w:r>
        <w:rPr>
          <w:rFonts w:hint="cs"/>
          <w:rtl/>
        </w:rPr>
        <w:t>עבד-אלמלכ דהאמשה</w:t>
      </w:r>
      <w:r>
        <w:rPr>
          <w:rFonts w:hint="cs"/>
          <w:rtl/>
        </w:rPr>
        <w:tab/>
        <w:t>- נגד</w:t>
      </w:r>
    </w:p>
    <w:p w14:paraId="211592DE" w14:textId="77777777" w:rsidR="00000000" w:rsidRDefault="00DD00E1">
      <w:pPr>
        <w:pStyle w:val="a0"/>
        <w:rPr>
          <w:rFonts w:hint="cs"/>
          <w:rtl/>
        </w:rPr>
      </w:pPr>
      <w:r>
        <w:rPr>
          <w:rFonts w:hint="cs"/>
          <w:rtl/>
        </w:rPr>
        <w:t>נסים דהן</w:t>
      </w:r>
      <w:r>
        <w:rPr>
          <w:rFonts w:hint="cs"/>
          <w:rtl/>
        </w:rPr>
        <w:tab/>
      </w:r>
      <w:r>
        <w:rPr>
          <w:rFonts w:hint="cs"/>
          <w:rtl/>
        </w:rPr>
        <w:tab/>
        <w:t>- נגד</w:t>
      </w:r>
    </w:p>
    <w:p w14:paraId="53B01A40" w14:textId="77777777" w:rsidR="00000000" w:rsidRDefault="00DD00E1">
      <w:pPr>
        <w:pStyle w:val="a0"/>
        <w:rPr>
          <w:rFonts w:hint="cs"/>
          <w:rtl/>
        </w:rPr>
      </w:pPr>
      <w:r>
        <w:rPr>
          <w:rFonts w:hint="cs"/>
          <w:rtl/>
        </w:rPr>
        <w:t>חמי דורון</w:t>
      </w:r>
      <w:r>
        <w:rPr>
          <w:rFonts w:hint="cs"/>
          <w:rtl/>
        </w:rPr>
        <w:tab/>
      </w:r>
      <w:r>
        <w:rPr>
          <w:rFonts w:hint="cs"/>
          <w:rtl/>
        </w:rPr>
        <w:tab/>
        <w:t>- בעד</w:t>
      </w:r>
    </w:p>
    <w:p w14:paraId="25EBEDA8" w14:textId="77777777" w:rsidR="00000000" w:rsidRDefault="00DD00E1">
      <w:pPr>
        <w:pStyle w:val="a0"/>
        <w:rPr>
          <w:rFonts w:hint="cs"/>
          <w:rtl/>
        </w:rPr>
      </w:pPr>
      <w:r>
        <w:rPr>
          <w:rFonts w:hint="cs"/>
          <w:rtl/>
        </w:rPr>
        <w:t>אברהם הירשזון</w:t>
      </w:r>
      <w:r>
        <w:rPr>
          <w:rFonts w:hint="cs"/>
          <w:rtl/>
        </w:rPr>
        <w:tab/>
      </w:r>
      <w:r>
        <w:rPr>
          <w:rFonts w:hint="cs"/>
          <w:rtl/>
        </w:rPr>
        <w:tab/>
        <w:t>- נגד</w:t>
      </w:r>
    </w:p>
    <w:p w14:paraId="670908CA" w14:textId="77777777" w:rsidR="00000000" w:rsidRDefault="00DD00E1">
      <w:pPr>
        <w:pStyle w:val="a0"/>
        <w:rPr>
          <w:rFonts w:hint="cs"/>
          <w:rtl/>
        </w:rPr>
      </w:pPr>
      <w:r>
        <w:rPr>
          <w:rFonts w:hint="cs"/>
          <w:rtl/>
        </w:rPr>
        <w:t>צחי הנגבי</w:t>
      </w:r>
      <w:r>
        <w:rPr>
          <w:rFonts w:hint="cs"/>
          <w:rtl/>
        </w:rPr>
        <w:tab/>
      </w:r>
      <w:r>
        <w:rPr>
          <w:rFonts w:hint="cs"/>
          <w:rtl/>
        </w:rPr>
        <w:tab/>
        <w:t>- אינו נוכח</w:t>
      </w:r>
    </w:p>
    <w:p w14:paraId="60A32784" w14:textId="77777777" w:rsidR="00000000" w:rsidRDefault="00DD00E1">
      <w:pPr>
        <w:pStyle w:val="a0"/>
        <w:rPr>
          <w:rFonts w:hint="cs"/>
          <w:rtl/>
        </w:rPr>
      </w:pPr>
      <w:r>
        <w:rPr>
          <w:rFonts w:hint="cs"/>
          <w:rtl/>
        </w:rPr>
        <w:t>צבי הנדל</w:t>
      </w:r>
      <w:r>
        <w:rPr>
          <w:rFonts w:hint="cs"/>
          <w:rtl/>
        </w:rPr>
        <w:tab/>
      </w:r>
      <w:r>
        <w:rPr>
          <w:rFonts w:hint="cs"/>
          <w:rtl/>
        </w:rPr>
        <w:tab/>
        <w:t>- בעד</w:t>
      </w:r>
    </w:p>
    <w:p w14:paraId="6E2FCFA3" w14:textId="77777777" w:rsidR="00000000" w:rsidRDefault="00DD00E1">
      <w:pPr>
        <w:pStyle w:val="a0"/>
        <w:rPr>
          <w:rFonts w:hint="cs"/>
          <w:rtl/>
        </w:rPr>
      </w:pPr>
      <w:r>
        <w:rPr>
          <w:rFonts w:hint="cs"/>
          <w:rtl/>
        </w:rPr>
        <w:t>יצ</w:t>
      </w:r>
      <w:r>
        <w:rPr>
          <w:rFonts w:hint="cs"/>
          <w:rtl/>
        </w:rPr>
        <w:t>חק הרצוג</w:t>
      </w:r>
      <w:r>
        <w:rPr>
          <w:rFonts w:hint="cs"/>
          <w:rtl/>
        </w:rPr>
        <w:tab/>
      </w:r>
      <w:r>
        <w:rPr>
          <w:rFonts w:hint="cs"/>
          <w:rtl/>
        </w:rPr>
        <w:tab/>
        <w:t>- נגד</w:t>
      </w:r>
    </w:p>
    <w:p w14:paraId="3B3D9481" w14:textId="77777777" w:rsidR="00000000" w:rsidRDefault="00DD00E1">
      <w:pPr>
        <w:pStyle w:val="a0"/>
        <w:rPr>
          <w:rFonts w:hint="cs"/>
          <w:rtl/>
        </w:rPr>
      </w:pPr>
      <w:r>
        <w:rPr>
          <w:rFonts w:hint="cs"/>
          <w:rtl/>
        </w:rPr>
        <w:t>מגלי והבה</w:t>
      </w:r>
      <w:r>
        <w:rPr>
          <w:rFonts w:hint="cs"/>
          <w:rtl/>
        </w:rPr>
        <w:tab/>
      </w:r>
      <w:r>
        <w:rPr>
          <w:rFonts w:hint="cs"/>
          <w:rtl/>
        </w:rPr>
        <w:tab/>
        <w:t>- נגד</w:t>
      </w:r>
    </w:p>
    <w:p w14:paraId="4476EF1B" w14:textId="77777777" w:rsidR="00000000" w:rsidRDefault="00DD00E1">
      <w:pPr>
        <w:pStyle w:val="a0"/>
        <w:rPr>
          <w:rFonts w:hint="cs"/>
          <w:rtl/>
        </w:rPr>
      </w:pPr>
      <w:r>
        <w:rPr>
          <w:rFonts w:hint="cs"/>
          <w:rtl/>
        </w:rPr>
        <w:t>אבשלום וילן</w:t>
      </w:r>
      <w:r>
        <w:rPr>
          <w:rFonts w:hint="cs"/>
          <w:rtl/>
        </w:rPr>
        <w:tab/>
      </w:r>
      <w:r>
        <w:rPr>
          <w:rFonts w:hint="cs"/>
          <w:rtl/>
        </w:rPr>
        <w:tab/>
        <w:t>- נגד</w:t>
      </w:r>
    </w:p>
    <w:p w14:paraId="21BFBB46" w14:textId="77777777" w:rsidR="00000000" w:rsidRDefault="00DD00E1">
      <w:pPr>
        <w:pStyle w:val="a0"/>
        <w:rPr>
          <w:rFonts w:hint="cs"/>
          <w:rtl/>
        </w:rPr>
      </w:pPr>
      <w:r>
        <w:rPr>
          <w:rFonts w:hint="cs"/>
          <w:rtl/>
        </w:rPr>
        <w:t>מתן וילנאי</w:t>
      </w:r>
      <w:r>
        <w:rPr>
          <w:rFonts w:hint="cs"/>
          <w:rtl/>
        </w:rPr>
        <w:tab/>
      </w:r>
      <w:r>
        <w:rPr>
          <w:rFonts w:hint="cs"/>
          <w:rtl/>
        </w:rPr>
        <w:tab/>
        <w:t>- נגד</w:t>
      </w:r>
    </w:p>
    <w:p w14:paraId="53802573" w14:textId="77777777" w:rsidR="00000000" w:rsidRDefault="00DD00E1">
      <w:pPr>
        <w:pStyle w:val="a0"/>
        <w:rPr>
          <w:rFonts w:hint="cs"/>
          <w:rtl/>
        </w:rPr>
      </w:pPr>
      <w:r>
        <w:rPr>
          <w:rFonts w:hint="cs"/>
          <w:rtl/>
        </w:rPr>
        <w:t>יצחק וקנין</w:t>
      </w:r>
      <w:r>
        <w:rPr>
          <w:rFonts w:hint="cs"/>
          <w:rtl/>
        </w:rPr>
        <w:tab/>
      </w:r>
      <w:r>
        <w:rPr>
          <w:rFonts w:hint="cs"/>
          <w:rtl/>
        </w:rPr>
        <w:tab/>
        <w:t>- אינו נוכח</w:t>
      </w:r>
    </w:p>
    <w:p w14:paraId="76298F61" w14:textId="77777777" w:rsidR="00000000" w:rsidRDefault="00DD00E1">
      <w:pPr>
        <w:pStyle w:val="a0"/>
        <w:rPr>
          <w:rFonts w:hint="cs"/>
          <w:rtl/>
        </w:rPr>
      </w:pPr>
      <w:r>
        <w:rPr>
          <w:rFonts w:hint="cs"/>
          <w:rtl/>
        </w:rPr>
        <w:t>נסים זאב</w:t>
      </w:r>
      <w:r>
        <w:rPr>
          <w:rFonts w:hint="cs"/>
          <w:rtl/>
        </w:rPr>
        <w:tab/>
      </w:r>
      <w:r>
        <w:rPr>
          <w:rFonts w:hint="cs"/>
          <w:rtl/>
        </w:rPr>
        <w:tab/>
        <w:t>- נגד</w:t>
      </w:r>
    </w:p>
    <w:p w14:paraId="336E7DF1" w14:textId="77777777" w:rsidR="00000000" w:rsidRDefault="00DD00E1">
      <w:pPr>
        <w:pStyle w:val="a0"/>
        <w:rPr>
          <w:rFonts w:hint="cs"/>
          <w:rtl/>
        </w:rPr>
      </w:pPr>
      <w:r>
        <w:rPr>
          <w:rFonts w:hint="cs"/>
          <w:rtl/>
        </w:rPr>
        <w:t>ג'מאל זחאלקה</w:t>
      </w:r>
      <w:r>
        <w:rPr>
          <w:rFonts w:hint="cs"/>
          <w:rtl/>
        </w:rPr>
        <w:tab/>
      </w:r>
      <w:r>
        <w:rPr>
          <w:rFonts w:hint="cs"/>
          <w:rtl/>
        </w:rPr>
        <w:tab/>
        <w:t>- נגד</w:t>
      </w:r>
    </w:p>
    <w:p w14:paraId="30E24A36" w14:textId="77777777" w:rsidR="00000000" w:rsidRDefault="00DD00E1">
      <w:pPr>
        <w:pStyle w:val="a0"/>
        <w:rPr>
          <w:rFonts w:hint="cs"/>
          <w:rtl/>
        </w:rPr>
      </w:pPr>
      <w:r>
        <w:rPr>
          <w:rFonts w:hint="cs"/>
          <w:rtl/>
        </w:rPr>
        <w:t>אליעזר זנדברג</w:t>
      </w:r>
      <w:r>
        <w:rPr>
          <w:rFonts w:hint="cs"/>
          <w:rtl/>
        </w:rPr>
        <w:tab/>
      </w:r>
      <w:r>
        <w:rPr>
          <w:rFonts w:hint="cs"/>
          <w:rtl/>
        </w:rPr>
        <w:tab/>
        <w:t>- בעד</w:t>
      </w:r>
    </w:p>
    <w:p w14:paraId="7445D447" w14:textId="77777777" w:rsidR="00000000" w:rsidRDefault="00DD00E1">
      <w:pPr>
        <w:pStyle w:val="a0"/>
        <w:rPr>
          <w:rFonts w:hint="cs"/>
          <w:rtl/>
        </w:rPr>
      </w:pPr>
      <w:r>
        <w:rPr>
          <w:rFonts w:hint="cs"/>
          <w:rtl/>
        </w:rPr>
        <w:t>יחיאל חזן</w:t>
      </w:r>
      <w:r>
        <w:rPr>
          <w:rFonts w:hint="cs"/>
          <w:rtl/>
        </w:rPr>
        <w:tab/>
      </w:r>
      <w:r>
        <w:rPr>
          <w:rFonts w:hint="cs"/>
          <w:rtl/>
        </w:rPr>
        <w:tab/>
        <w:t>- אינו נוכח</w:t>
      </w:r>
    </w:p>
    <w:p w14:paraId="35ED9FC1" w14:textId="77777777" w:rsidR="00000000" w:rsidRDefault="00DD00E1">
      <w:pPr>
        <w:pStyle w:val="a0"/>
        <w:rPr>
          <w:rFonts w:hint="cs"/>
          <w:rtl/>
        </w:rPr>
      </w:pPr>
      <w:r>
        <w:rPr>
          <w:rFonts w:hint="cs"/>
          <w:rtl/>
        </w:rPr>
        <w:t>רשף חן</w:t>
      </w:r>
      <w:r>
        <w:rPr>
          <w:rFonts w:hint="cs"/>
          <w:rtl/>
        </w:rPr>
        <w:tab/>
      </w:r>
      <w:r>
        <w:rPr>
          <w:rFonts w:hint="cs"/>
          <w:rtl/>
        </w:rPr>
        <w:tab/>
      </w:r>
      <w:r>
        <w:rPr>
          <w:rFonts w:hint="cs"/>
          <w:rtl/>
        </w:rPr>
        <w:tab/>
        <w:t>- בעד</w:t>
      </w:r>
    </w:p>
    <w:p w14:paraId="7816819B" w14:textId="77777777" w:rsidR="00000000" w:rsidRDefault="00DD00E1">
      <w:pPr>
        <w:pStyle w:val="a0"/>
        <w:rPr>
          <w:rFonts w:hint="cs"/>
          <w:rtl/>
        </w:rPr>
      </w:pPr>
      <w:r>
        <w:rPr>
          <w:rFonts w:hint="cs"/>
          <w:rtl/>
        </w:rPr>
        <w:t>ואסל טאהא</w:t>
      </w:r>
      <w:r>
        <w:rPr>
          <w:rFonts w:hint="cs"/>
          <w:rtl/>
        </w:rPr>
        <w:tab/>
      </w:r>
      <w:r>
        <w:rPr>
          <w:rFonts w:hint="cs"/>
          <w:rtl/>
        </w:rPr>
        <w:tab/>
        <w:t>- אינו נוכח</w:t>
      </w:r>
    </w:p>
    <w:p w14:paraId="127716FD" w14:textId="77777777" w:rsidR="00000000" w:rsidRDefault="00DD00E1">
      <w:pPr>
        <w:pStyle w:val="a0"/>
        <w:rPr>
          <w:rFonts w:hint="cs"/>
          <w:rtl/>
        </w:rPr>
      </w:pPr>
      <w:r>
        <w:rPr>
          <w:rFonts w:hint="cs"/>
          <w:rtl/>
        </w:rPr>
        <w:t>אחמד טיבי</w:t>
      </w:r>
      <w:r>
        <w:rPr>
          <w:rFonts w:hint="cs"/>
          <w:rtl/>
        </w:rPr>
        <w:tab/>
      </w:r>
      <w:r>
        <w:rPr>
          <w:rFonts w:hint="cs"/>
          <w:rtl/>
        </w:rPr>
        <w:tab/>
        <w:t>- נגד</w:t>
      </w:r>
    </w:p>
    <w:p w14:paraId="7DB9AF2A" w14:textId="77777777" w:rsidR="00000000" w:rsidRDefault="00DD00E1">
      <w:pPr>
        <w:pStyle w:val="a0"/>
        <w:rPr>
          <w:rFonts w:hint="cs"/>
          <w:rtl/>
        </w:rPr>
      </w:pPr>
      <w:r>
        <w:rPr>
          <w:rFonts w:hint="cs"/>
          <w:rtl/>
        </w:rPr>
        <w:t>דוד טל</w:t>
      </w:r>
      <w:r>
        <w:rPr>
          <w:rFonts w:hint="cs"/>
          <w:rtl/>
        </w:rPr>
        <w:tab/>
      </w:r>
      <w:r>
        <w:rPr>
          <w:rFonts w:hint="cs"/>
          <w:rtl/>
        </w:rPr>
        <w:tab/>
      </w:r>
      <w:r>
        <w:rPr>
          <w:rFonts w:hint="cs"/>
          <w:rtl/>
        </w:rPr>
        <w:tab/>
        <w:t>- נגד</w:t>
      </w:r>
    </w:p>
    <w:p w14:paraId="5781D47E" w14:textId="77777777" w:rsidR="00000000" w:rsidRDefault="00DD00E1">
      <w:pPr>
        <w:pStyle w:val="a0"/>
        <w:rPr>
          <w:rFonts w:hint="cs"/>
          <w:rtl/>
        </w:rPr>
      </w:pPr>
      <w:r>
        <w:rPr>
          <w:rFonts w:hint="cs"/>
          <w:rtl/>
        </w:rPr>
        <w:t>יגאל יאסינוב</w:t>
      </w:r>
      <w:r>
        <w:rPr>
          <w:rFonts w:hint="cs"/>
          <w:rtl/>
        </w:rPr>
        <w:tab/>
      </w:r>
      <w:r>
        <w:rPr>
          <w:rFonts w:hint="cs"/>
          <w:rtl/>
        </w:rPr>
        <w:tab/>
        <w:t>- בעד</w:t>
      </w:r>
    </w:p>
    <w:p w14:paraId="2AC1D7E4" w14:textId="77777777" w:rsidR="00000000" w:rsidRDefault="00DD00E1">
      <w:pPr>
        <w:pStyle w:val="a0"/>
        <w:rPr>
          <w:rFonts w:hint="cs"/>
          <w:rtl/>
        </w:rPr>
      </w:pPr>
      <w:r>
        <w:rPr>
          <w:rFonts w:hint="cs"/>
          <w:rtl/>
        </w:rPr>
        <w:t>שאול יהלום</w:t>
      </w:r>
      <w:r>
        <w:rPr>
          <w:rFonts w:hint="cs"/>
          <w:rtl/>
        </w:rPr>
        <w:tab/>
      </w:r>
      <w:r>
        <w:rPr>
          <w:rFonts w:hint="cs"/>
          <w:rtl/>
        </w:rPr>
        <w:tab/>
        <w:t>- נגד</w:t>
      </w:r>
    </w:p>
    <w:p w14:paraId="698411CE" w14:textId="77777777" w:rsidR="00000000" w:rsidRDefault="00DD00E1">
      <w:pPr>
        <w:pStyle w:val="a0"/>
        <w:rPr>
          <w:rFonts w:hint="cs"/>
          <w:rtl/>
        </w:rPr>
      </w:pPr>
      <w:r>
        <w:rPr>
          <w:rFonts w:hint="cs"/>
          <w:rtl/>
        </w:rPr>
        <w:t>אליהו ישי</w:t>
      </w:r>
      <w:r>
        <w:rPr>
          <w:rFonts w:hint="cs"/>
          <w:rtl/>
        </w:rPr>
        <w:tab/>
      </w:r>
      <w:r>
        <w:rPr>
          <w:rFonts w:hint="cs"/>
          <w:rtl/>
        </w:rPr>
        <w:tab/>
        <w:t>- אינו נוכח</w:t>
      </w:r>
    </w:p>
    <w:p w14:paraId="0AABECB9" w14:textId="77777777" w:rsidR="00000000" w:rsidRDefault="00DD00E1">
      <w:pPr>
        <w:pStyle w:val="a0"/>
        <w:rPr>
          <w:rFonts w:hint="cs"/>
          <w:rtl/>
        </w:rPr>
      </w:pPr>
      <w:r>
        <w:rPr>
          <w:rFonts w:hint="cs"/>
          <w:rtl/>
        </w:rPr>
        <w:t>אהוד יתום</w:t>
      </w:r>
      <w:r>
        <w:rPr>
          <w:rFonts w:hint="cs"/>
          <w:rtl/>
        </w:rPr>
        <w:tab/>
      </w:r>
      <w:r>
        <w:rPr>
          <w:rFonts w:hint="cs"/>
          <w:rtl/>
        </w:rPr>
        <w:tab/>
        <w:t>- נגד</w:t>
      </w:r>
    </w:p>
    <w:p w14:paraId="00A5235E" w14:textId="77777777" w:rsidR="00000000" w:rsidRDefault="00DD00E1">
      <w:pPr>
        <w:pStyle w:val="a0"/>
        <w:rPr>
          <w:rFonts w:hint="cs"/>
          <w:rtl/>
        </w:rPr>
      </w:pPr>
      <w:r>
        <w:rPr>
          <w:rFonts w:hint="cs"/>
          <w:rtl/>
        </w:rPr>
        <w:t>דני יתום</w:t>
      </w:r>
      <w:r>
        <w:rPr>
          <w:rFonts w:hint="cs"/>
          <w:rtl/>
        </w:rPr>
        <w:tab/>
      </w:r>
      <w:r>
        <w:rPr>
          <w:rFonts w:hint="cs"/>
          <w:rtl/>
        </w:rPr>
        <w:tab/>
      </w:r>
      <w:r>
        <w:rPr>
          <w:rFonts w:hint="cs"/>
          <w:rtl/>
        </w:rPr>
        <w:tab/>
        <w:t>- נגד</w:t>
      </w:r>
    </w:p>
    <w:p w14:paraId="5A4A7C6D" w14:textId="77777777" w:rsidR="00000000" w:rsidRDefault="00DD00E1">
      <w:pPr>
        <w:pStyle w:val="a0"/>
        <w:rPr>
          <w:rFonts w:hint="cs"/>
          <w:rtl/>
        </w:rPr>
      </w:pPr>
      <w:r>
        <w:rPr>
          <w:rFonts w:hint="cs"/>
          <w:rtl/>
        </w:rPr>
        <w:t>איתן כבל</w:t>
      </w:r>
      <w:r>
        <w:rPr>
          <w:rFonts w:hint="cs"/>
          <w:rtl/>
        </w:rPr>
        <w:tab/>
      </w:r>
      <w:r>
        <w:rPr>
          <w:rFonts w:hint="cs"/>
          <w:rtl/>
        </w:rPr>
        <w:tab/>
        <w:t>- אינו נוכח</w:t>
      </w:r>
    </w:p>
    <w:p w14:paraId="7694530A" w14:textId="77777777" w:rsidR="00000000" w:rsidRDefault="00DD00E1">
      <w:pPr>
        <w:pStyle w:val="a0"/>
        <w:rPr>
          <w:rFonts w:hint="cs"/>
          <w:rtl/>
        </w:rPr>
      </w:pPr>
      <w:r>
        <w:rPr>
          <w:rFonts w:hint="cs"/>
          <w:rtl/>
        </w:rPr>
        <w:t>אילנה כהן</w:t>
      </w:r>
      <w:r>
        <w:rPr>
          <w:rFonts w:hint="cs"/>
          <w:rtl/>
        </w:rPr>
        <w:tab/>
      </w:r>
      <w:r>
        <w:rPr>
          <w:rFonts w:hint="cs"/>
          <w:rtl/>
        </w:rPr>
        <w:tab/>
        <w:t>- נגד</w:t>
      </w:r>
    </w:p>
    <w:p w14:paraId="33428C16" w14:textId="77777777" w:rsidR="00000000" w:rsidRDefault="00DD00E1">
      <w:pPr>
        <w:pStyle w:val="a0"/>
        <w:rPr>
          <w:rFonts w:hint="cs"/>
          <w:rtl/>
        </w:rPr>
      </w:pPr>
      <w:r>
        <w:rPr>
          <w:rFonts w:hint="cs"/>
          <w:rtl/>
        </w:rPr>
        <w:t>אליעזר כהן</w:t>
      </w:r>
      <w:r>
        <w:rPr>
          <w:rFonts w:hint="cs"/>
          <w:rtl/>
        </w:rPr>
        <w:tab/>
      </w:r>
      <w:r>
        <w:rPr>
          <w:rFonts w:hint="cs"/>
          <w:rtl/>
        </w:rPr>
        <w:tab/>
        <w:t>- בעד</w:t>
      </w:r>
    </w:p>
    <w:p w14:paraId="1B04FFBC" w14:textId="77777777" w:rsidR="00000000" w:rsidRDefault="00DD00E1">
      <w:pPr>
        <w:pStyle w:val="a0"/>
        <w:rPr>
          <w:rFonts w:hint="cs"/>
          <w:rtl/>
        </w:rPr>
      </w:pPr>
      <w:r>
        <w:rPr>
          <w:rFonts w:hint="cs"/>
          <w:rtl/>
        </w:rPr>
        <w:t>אמנון כהן</w:t>
      </w:r>
      <w:r>
        <w:rPr>
          <w:rFonts w:hint="cs"/>
          <w:rtl/>
        </w:rPr>
        <w:tab/>
      </w:r>
      <w:r>
        <w:rPr>
          <w:rFonts w:hint="cs"/>
          <w:rtl/>
        </w:rPr>
        <w:tab/>
        <w:t>- נגד</w:t>
      </w:r>
    </w:p>
    <w:p w14:paraId="29D39DAC" w14:textId="77777777" w:rsidR="00000000" w:rsidRDefault="00DD00E1">
      <w:pPr>
        <w:pStyle w:val="a0"/>
        <w:rPr>
          <w:rFonts w:hint="cs"/>
          <w:rtl/>
        </w:rPr>
      </w:pPr>
      <w:r>
        <w:rPr>
          <w:rFonts w:hint="cs"/>
          <w:rtl/>
        </w:rPr>
        <w:t>יצחק כהן</w:t>
      </w:r>
      <w:r>
        <w:rPr>
          <w:rFonts w:hint="cs"/>
          <w:rtl/>
        </w:rPr>
        <w:tab/>
      </w:r>
      <w:r>
        <w:rPr>
          <w:rFonts w:hint="cs"/>
          <w:rtl/>
        </w:rPr>
        <w:tab/>
        <w:t>- נגד</w:t>
      </w:r>
    </w:p>
    <w:p w14:paraId="3654A92D" w14:textId="77777777" w:rsidR="00000000" w:rsidRDefault="00DD00E1">
      <w:pPr>
        <w:pStyle w:val="a0"/>
        <w:rPr>
          <w:rFonts w:hint="cs"/>
          <w:rtl/>
        </w:rPr>
      </w:pPr>
      <w:r>
        <w:rPr>
          <w:rFonts w:hint="cs"/>
          <w:rtl/>
        </w:rPr>
        <w:t>רן כהן</w:t>
      </w:r>
      <w:r>
        <w:rPr>
          <w:rFonts w:hint="cs"/>
          <w:rtl/>
        </w:rPr>
        <w:tab/>
      </w:r>
      <w:r>
        <w:rPr>
          <w:rFonts w:hint="cs"/>
          <w:rtl/>
        </w:rPr>
        <w:tab/>
      </w:r>
      <w:r>
        <w:rPr>
          <w:rFonts w:hint="cs"/>
          <w:rtl/>
        </w:rPr>
        <w:tab/>
        <w:t>- נגד</w:t>
      </w:r>
    </w:p>
    <w:p w14:paraId="68EAE715" w14:textId="77777777" w:rsidR="00000000" w:rsidRDefault="00DD00E1">
      <w:pPr>
        <w:pStyle w:val="a0"/>
        <w:rPr>
          <w:rFonts w:hint="cs"/>
          <w:rtl/>
        </w:rPr>
      </w:pPr>
      <w:r>
        <w:rPr>
          <w:rFonts w:hint="cs"/>
          <w:rtl/>
        </w:rPr>
        <w:t>משה כחלון</w:t>
      </w:r>
      <w:r>
        <w:rPr>
          <w:rFonts w:hint="cs"/>
          <w:rtl/>
        </w:rPr>
        <w:tab/>
      </w:r>
      <w:r>
        <w:rPr>
          <w:rFonts w:hint="cs"/>
          <w:rtl/>
        </w:rPr>
        <w:tab/>
        <w:t>- נגד</w:t>
      </w:r>
    </w:p>
    <w:p w14:paraId="16AFF243" w14:textId="77777777" w:rsidR="00000000" w:rsidRDefault="00DD00E1">
      <w:pPr>
        <w:pStyle w:val="a0"/>
        <w:rPr>
          <w:rFonts w:hint="cs"/>
          <w:rtl/>
        </w:rPr>
      </w:pPr>
      <w:r>
        <w:rPr>
          <w:rFonts w:hint="cs"/>
          <w:rtl/>
        </w:rPr>
        <w:t>חיים כץ</w:t>
      </w:r>
      <w:r>
        <w:rPr>
          <w:rFonts w:hint="cs"/>
          <w:rtl/>
        </w:rPr>
        <w:tab/>
      </w:r>
      <w:r>
        <w:rPr>
          <w:rFonts w:hint="cs"/>
          <w:rtl/>
        </w:rPr>
        <w:tab/>
      </w:r>
      <w:r>
        <w:rPr>
          <w:rFonts w:hint="cs"/>
          <w:rtl/>
        </w:rPr>
        <w:tab/>
        <w:t>- אינו נוכח</w:t>
      </w:r>
    </w:p>
    <w:p w14:paraId="76EDC1D0" w14:textId="77777777" w:rsidR="00000000" w:rsidRDefault="00DD00E1">
      <w:pPr>
        <w:pStyle w:val="a0"/>
        <w:rPr>
          <w:rFonts w:hint="cs"/>
          <w:rtl/>
        </w:rPr>
      </w:pPr>
      <w:r>
        <w:rPr>
          <w:rFonts w:hint="cs"/>
          <w:rtl/>
        </w:rPr>
        <w:t>ישראל כץ</w:t>
      </w:r>
      <w:r>
        <w:rPr>
          <w:rFonts w:hint="cs"/>
          <w:rtl/>
        </w:rPr>
        <w:tab/>
      </w:r>
      <w:r>
        <w:rPr>
          <w:rFonts w:hint="cs"/>
          <w:rtl/>
        </w:rPr>
        <w:tab/>
        <w:t>- נגד</w:t>
      </w:r>
    </w:p>
    <w:p w14:paraId="1A3141B9" w14:textId="77777777" w:rsidR="00000000" w:rsidRDefault="00DD00E1">
      <w:pPr>
        <w:pStyle w:val="a0"/>
        <w:rPr>
          <w:rFonts w:hint="cs"/>
          <w:rtl/>
        </w:rPr>
      </w:pPr>
      <w:r>
        <w:rPr>
          <w:rFonts w:hint="cs"/>
          <w:rtl/>
        </w:rPr>
        <w:t>אתי לבני</w:t>
      </w:r>
      <w:r>
        <w:rPr>
          <w:rFonts w:hint="cs"/>
          <w:rtl/>
        </w:rPr>
        <w:tab/>
      </w:r>
      <w:r>
        <w:rPr>
          <w:rFonts w:hint="cs"/>
          <w:rtl/>
        </w:rPr>
        <w:tab/>
        <w:t>- ב</w:t>
      </w:r>
      <w:r>
        <w:rPr>
          <w:rFonts w:hint="cs"/>
          <w:rtl/>
        </w:rPr>
        <w:t>עד</w:t>
      </w:r>
    </w:p>
    <w:p w14:paraId="6EB3251B" w14:textId="77777777" w:rsidR="00000000" w:rsidRDefault="00DD00E1">
      <w:pPr>
        <w:pStyle w:val="a0"/>
        <w:rPr>
          <w:rFonts w:hint="cs"/>
          <w:rtl/>
        </w:rPr>
      </w:pPr>
      <w:r>
        <w:rPr>
          <w:rFonts w:hint="cs"/>
          <w:rtl/>
        </w:rPr>
        <w:t>ציפי לבני</w:t>
      </w:r>
      <w:r>
        <w:rPr>
          <w:rFonts w:hint="cs"/>
          <w:rtl/>
        </w:rPr>
        <w:tab/>
      </w:r>
      <w:r>
        <w:rPr>
          <w:rFonts w:hint="cs"/>
          <w:rtl/>
        </w:rPr>
        <w:tab/>
        <w:t>- בעד</w:t>
      </w:r>
    </w:p>
    <w:p w14:paraId="69A360E9" w14:textId="77777777" w:rsidR="00000000" w:rsidRDefault="00DD00E1">
      <w:pPr>
        <w:pStyle w:val="a0"/>
        <w:rPr>
          <w:rFonts w:hint="cs"/>
          <w:rtl/>
        </w:rPr>
      </w:pPr>
      <w:r>
        <w:rPr>
          <w:rFonts w:hint="cs"/>
          <w:rtl/>
        </w:rPr>
        <w:t>לימור לבנת</w:t>
      </w:r>
      <w:r>
        <w:rPr>
          <w:rFonts w:hint="cs"/>
          <w:rtl/>
        </w:rPr>
        <w:tab/>
      </w:r>
      <w:r>
        <w:rPr>
          <w:rFonts w:hint="cs"/>
          <w:rtl/>
        </w:rPr>
        <w:tab/>
        <w:t>- אינה נוכחת</w:t>
      </w:r>
    </w:p>
    <w:p w14:paraId="3BC9BE42" w14:textId="77777777" w:rsidR="00000000" w:rsidRDefault="00DD00E1">
      <w:pPr>
        <w:pStyle w:val="a0"/>
        <w:rPr>
          <w:rFonts w:hint="cs"/>
          <w:rtl/>
        </w:rPr>
      </w:pPr>
      <w:r>
        <w:rPr>
          <w:rFonts w:hint="cs"/>
          <w:rtl/>
        </w:rPr>
        <w:t>דוד לוי</w:t>
      </w:r>
      <w:r>
        <w:rPr>
          <w:rFonts w:hint="cs"/>
          <w:rtl/>
        </w:rPr>
        <w:tab/>
      </w:r>
      <w:r>
        <w:rPr>
          <w:rFonts w:hint="cs"/>
          <w:rtl/>
        </w:rPr>
        <w:tab/>
      </w:r>
      <w:r>
        <w:rPr>
          <w:rFonts w:hint="cs"/>
          <w:rtl/>
        </w:rPr>
        <w:tab/>
        <w:t>- נגד</w:t>
      </w:r>
    </w:p>
    <w:p w14:paraId="4594CE3B" w14:textId="77777777" w:rsidR="00000000" w:rsidRDefault="00DD00E1">
      <w:pPr>
        <w:pStyle w:val="a0"/>
        <w:rPr>
          <w:rFonts w:hint="cs"/>
          <w:rtl/>
        </w:rPr>
      </w:pPr>
      <w:r>
        <w:rPr>
          <w:rFonts w:hint="cs"/>
          <w:rtl/>
        </w:rPr>
        <w:t>יצחק לוי</w:t>
      </w:r>
      <w:r>
        <w:rPr>
          <w:rFonts w:hint="cs"/>
          <w:rtl/>
        </w:rPr>
        <w:tab/>
      </w:r>
      <w:r>
        <w:rPr>
          <w:rFonts w:hint="cs"/>
          <w:rtl/>
        </w:rPr>
        <w:tab/>
      </w:r>
      <w:r>
        <w:rPr>
          <w:rFonts w:hint="cs"/>
          <w:rtl/>
        </w:rPr>
        <w:tab/>
        <w:t>- נגד</w:t>
      </w:r>
    </w:p>
    <w:p w14:paraId="78B8889E" w14:textId="77777777" w:rsidR="00000000" w:rsidRDefault="00DD00E1">
      <w:pPr>
        <w:pStyle w:val="a0"/>
        <w:rPr>
          <w:rFonts w:hint="cs"/>
          <w:rtl/>
        </w:rPr>
      </w:pPr>
      <w:r>
        <w:rPr>
          <w:rFonts w:hint="cs"/>
          <w:rtl/>
        </w:rPr>
        <w:t>אילן ליבוביץ</w:t>
      </w:r>
      <w:r>
        <w:rPr>
          <w:rFonts w:hint="cs"/>
          <w:rtl/>
        </w:rPr>
        <w:tab/>
      </w:r>
      <w:r>
        <w:rPr>
          <w:rFonts w:hint="cs"/>
          <w:rtl/>
        </w:rPr>
        <w:tab/>
        <w:t>- בעד</w:t>
      </w:r>
    </w:p>
    <w:p w14:paraId="5A5E17C6" w14:textId="77777777" w:rsidR="00000000" w:rsidRDefault="00DD00E1">
      <w:pPr>
        <w:pStyle w:val="a0"/>
        <w:rPr>
          <w:rFonts w:hint="cs"/>
          <w:rtl/>
        </w:rPr>
      </w:pPr>
      <w:r>
        <w:rPr>
          <w:rFonts w:hint="cs"/>
          <w:rtl/>
        </w:rPr>
        <w:t>יעקב ליצמן</w:t>
      </w:r>
      <w:r>
        <w:rPr>
          <w:rFonts w:hint="cs"/>
          <w:rtl/>
        </w:rPr>
        <w:tab/>
      </w:r>
      <w:r>
        <w:rPr>
          <w:rFonts w:hint="cs"/>
          <w:rtl/>
        </w:rPr>
        <w:tab/>
        <w:t>- נגד</w:t>
      </w:r>
    </w:p>
    <w:p w14:paraId="66C2E2DD" w14:textId="77777777" w:rsidR="00000000" w:rsidRDefault="00DD00E1">
      <w:pPr>
        <w:pStyle w:val="a0"/>
        <w:rPr>
          <w:rFonts w:hint="cs"/>
          <w:rtl/>
        </w:rPr>
      </w:pPr>
      <w:r>
        <w:rPr>
          <w:rFonts w:hint="cs"/>
          <w:rtl/>
        </w:rPr>
        <w:t>עוזי לנדאו</w:t>
      </w:r>
      <w:r>
        <w:rPr>
          <w:rFonts w:hint="cs"/>
          <w:rtl/>
        </w:rPr>
        <w:tab/>
      </w:r>
      <w:r>
        <w:rPr>
          <w:rFonts w:hint="cs"/>
          <w:rtl/>
        </w:rPr>
        <w:tab/>
        <w:t>- נגד</w:t>
      </w:r>
    </w:p>
    <w:p w14:paraId="5D86339E" w14:textId="77777777" w:rsidR="00000000" w:rsidRDefault="00DD00E1">
      <w:pPr>
        <w:pStyle w:val="a0"/>
        <w:rPr>
          <w:rFonts w:hint="cs"/>
          <w:rtl/>
        </w:rPr>
      </w:pPr>
      <w:r>
        <w:rPr>
          <w:rFonts w:hint="cs"/>
          <w:rtl/>
        </w:rPr>
        <w:t>יוסף לפיד</w:t>
      </w:r>
      <w:r>
        <w:rPr>
          <w:rFonts w:hint="cs"/>
          <w:rtl/>
        </w:rPr>
        <w:tab/>
      </w:r>
      <w:r>
        <w:rPr>
          <w:rFonts w:hint="cs"/>
          <w:rtl/>
        </w:rPr>
        <w:tab/>
        <w:t>- אינו נוכח</w:t>
      </w:r>
    </w:p>
    <w:p w14:paraId="00770D7E" w14:textId="77777777" w:rsidR="00000000" w:rsidRDefault="00DD00E1">
      <w:pPr>
        <w:pStyle w:val="a0"/>
        <w:rPr>
          <w:rFonts w:hint="cs"/>
          <w:rtl/>
        </w:rPr>
      </w:pPr>
      <w:r>
        <w:rPr>
          <w:rFonts w:hint="cs"/>
          <w:rtl/>
        </w:rPr>
        <w:t>עסאם מח'ול</w:t>
      </w:r>
      <w:r>
        <w:rPr>
          <w:rFonts w:hint="cs"/>
          <w:rtl/>
        </w:rPr>
        <w:tab/>
      </w:r>
      <w:r>
        <w:rPr>
          <w:rFonts w:hint="cs"/>
          <w:rtl/>
        </w:rPr>
        <w:tab/>
        <w:t>- נגד</w:t>
      </w:r>
    </w:p>
    <w:p w14:paraId="724D4D1F" w14:textId="77777777" w:rsidR="00000000" w:rsidRDefault="00DD00E1">
      <w:pPr>
        <w:pStyle w:val="a0"/>
        <w:rPr>
          <w:rFonts w:hint="cs"/>
          <w:rtl/>
        </w:rPr>
      </w:pPr>
      <w:r>
        <w:rPr>
          <w:rFonts w:hint="cs"/>
          <w:rtl/>
        </w:rPr>
        <w:t>מיכאל מלכיאור</w:t>
      </w:r>
      <w:r>
        <w:rPr>
          <w:rFonts w:hint="cs"/>
          <w:rtl/>
        </w:rPr>
        <w:tab/>
      </w:r>
      <w:r>
        <w:rPr>
          <w:rFonts w:hint="cs"/>
          <w:rtl/>
        </w:rPr>
        <w:tab/>
        <w:t>- נגד</w:t>
      </w:r>
    </w:p>
    <w:p w14:paraId="1A94A0DE" w14:textId="77777777" w:rsidR="00000000" w:rsidRDefault="00DD00E1">
      <w:pPr>
        <w:pStyle w:val="a0"/>
        <w:rPr>
          <w:rFonts w:hint="cs"/>
          <w:rtl/>
        </w:rPr>
      </w:pPr>
      <w:r>
        <w:rPr>
          <w:rFonts w:hint="cs"/>
          <w:rtl/>
        </w:rPr>
        <w:t>עמרם מצנע</w:t>
      </w:r>
      <w:r>
        <w:rPr>
          <w:rFonts w:hint="cs"/>
          <w:rtl/>
        </w:rPr>
        <w:tab/>
      </w:r>
      <w:r>
        <w:rPr>
          <w:rFonts w:hint="cs"/>
          <w:rtl/>
        </w:rPr>
        <w:tab/>
        <w:t>- אינו נוכח</w:t>
      </w:r>
    </w:p>
    <w:p w14:paraId="52EC1460" w14:textId="77777777" w:rsidR="00000000" w:rsidRDefault="00DD00E1">
      <w:pPr>
        <w:pStyle w:val="a0"/>
        <w:rPr>
          <w:rFonts w:hint="cs"/>
          <w:rtl/>
        </w:rPr>
      </w:pPr>
      <w:r>
        <w:rPr>
          <w:rFonts w:hint="cs"/>
          <w:rtl/>
        </w:rPr>
        <w:t>יעקב מרגי</w:t>
      </w:r>
      <w:r>
        <w:rPr>
          <w:rFonts w:hint="cs"/>
          <w:rtl/>
        </w:rPr>
        <w:tab/>
      </w:r>
      <w:r>
        <w:rPr>
          <w:rFonts w:hint="cs"/>
          <w:rtl/>
        </w:rPr>
        <w:tab/>
        <w:t>- נגד</w:t>
      </w:r>
    </w:p>
    <w:p w14:paraId="45D69BC3" w14:textId="77777777" w:rsidR="00000000" w:rsidRDefault="00DD00E1">
      <w:pPr>
        <w:pStyle w:val="a0"/>
        <w:rPr>
          <w:rFonts w:hint="cs"/>
          <w:rtl/>
        </w:rPr>
      </w:pPr>
      <w:r>
        <w:rPr>
          <w:rFonts w:hint="cs"/>
          <w:rtl/>
        </w:rPr>
        <w:t>יהודית נאות</w:t>
      </w:r>
      <w:r>
        <w:rPr>
          <w:rFonts w:hint="cs"/>
          <w:rtl/>
        </w:rPr>
        <w:tab/>
      </w:r>
      <w:r>
        <w:rPr>
          <w:rFonts w:hint="cs"/>
          <w:rtl/>
        </w:rPr>
        <w:tab/>
        <w:t xml:space="preserve">- אינה </w:t>
      </w:r>
      <w:r>
        <w:rPr>
          <w:rFonts w:hint="cs"/>
          <w:rtl/>
        </w:rPr>
        <w:t>נוכחת</w:t>
      </w:r>
    </w:p>
    <w:p w14:paraId="55226F77" w14:textId="77777777" w:rsidR="00000000" w:rsidRDefault="00DD00E1">
      <w:pPr>
        <w:pStyle w:val="a0"/>
        <w:rPr>
          <w:rFonts w:hint="cs"/>
          <w:rtl/>
        </w:rPr>
      </w:pPr>
      <w:r>
        <w:rPr>
          <w:rFonts w:hint="cs"/>
          <w:rtl/>
        </w:rPr>
        <w:t>משולם נהרי</w:t>
      </w:r>
      <w:r>
        <w:rPr>
          <w:rFonts w:hint="cs"/>
          <w:rtl/>
        </w:rPr>
        <w:tab/>
      </w:r>
      <w:r>
        <w:rPr>
          <w:rFonts w:hint="cs"/>
          <w:rtl/>
        </w:rPr>
        <w:tab/>
        <w:t>- נגד</w:t>
      </w:r>
    </w:p>
    <w:p w14:paraId="251B0A17" w14:textId="77777777" w:rsidR="00000000" w:rsidRDefault="00DD00E1">
      <w:pPr>
        <w:pStyle w:val="a0"/>
        <w:rPr>
          <w:rFonts w:hint="cs"/>
          <w:rtl/>
        </w:rPr>
      </w:pPr>
      <w:r>
        <w:rPr>
          <w:rFonts w:hint="cs"/>
          <w:rtl/>
        </w:rPr>
        <w:t>מיכאל נודלמן</w:t>
      </w:r>
      <w:r>
        <w:rPr>
          <w:rFonts w:hint="cs"/>
          <w:rtl/>
        </w:rPr>
        <w:tab/>
      </w:r>
      <w:r>
        <w:rPr>
          <w:rFonts w:hint="cs"/>
          <w:rtl/>
        </w:rPr>
        <w:tab/>
        <w:t>- בעד</w:t>
      </w:r>
    </w:p>
    <w:p w14:paraId="195ED060" w14:textId="77777777" w:rsidR="00000000" w:rsidRDefault="00DD00E1">
      <w:pPr>
        <w:pStyle w:val="a0"/>
        <w:rPr>
          <w:rFonts w:hint="cs"/>
          <w:rtl/>
        </w:rPr>
      </w:pPr>
      <w:r>
        <w:rPr>
          <w:rFonts w:hint="cs"/>
          <w:rtl/>
        </w:rPr>
        <w:t>דני נוה</w:t>
      </w:r>
      <w:r>
        <w:rPr>
          <w:rFonts w:hint="cs"/>
          <w:rtl/>
        </w:rPr>
        <w:tab/>
      </w:r>
      <w:r>
        <w:rPr>
          <w:rFonts w:hint="cs"/>
          <w:rtl/>
        </w:rPr>
        <w:tab/>
      </w:r>
      <w:r>
        <w:rPr>
          <w:rFonts w:hint="cs"/>
          <w:rtl/>
        </w:rPr>
        <w:tab/>
        <w:t>- אינו נוכח</w:t>
      </w:r>
    </w:p>
    <w:p w14:paraId="656CB94E" w14:textId="77777777" w:rsidR="00000000" w:rsidRDefault="00DD00E1">
      <w:pPr>
        <w:pStyle w:val="a0"/>
        <w:rPr>
          <w:rFonts w:hint="cs"/>
          <w:rtl/>
        </w:rPr>
      </w:pPr>
      <w:r>
        <w:rPr>
          <w:rFonts w:hint="cs"/>
          <w:rtl/>
        </w:rPr>
        <w:t>אורית נוקד</w:t>
      </w:r>
      <w:r>
        <w:rPr>
          <w:rFonts w:hint="cs"/>
          <w:rtl/>
        </w:rPr>
        <w:tab/>
      </w:r>
      <w:r>
        <w:rPr>
          <w:rFonts w:hint="cs"/>
          <w:rtl/>
        </w:rPr>
        <w:tab/>
        <w:t>- נגד</w:t>
      </w:r>
    </w:p>
    <w:p w14:paraId="170DDBA7" w14:textId="77777777" w:rsidR="00000000" w:rsidRDefault="00DD00E1">
      <w:pPr>
        <w:pStyle w:val="a0"/>
        <w:rPr>
          <w:rFonts w:hint="cs"/>
          <w:rtl/>
        </w:rPr>
      </w:pPr>
      <w:r>
        <w:rPr>
          <w:rFonts w:hint="cs"/>
          <w:rtl/>
        </w:rPr>
        <w:t>לאה נס</w:t>
      </w:r>
      <w:r>
        <w:rPr>
          <w:rFonts w:hint="cs"/>
          <w:rtl/>
        </w:rPr>
        <w:tab/>
      </w:r>
      <w:r>
        <w:rPr>
          <w:rFonts w:hint="cs"/>
          <w:rtl/>
        </w:rPr>
        <w:tab/>
      </w:r>
      <w:r>
        <w:rPr>
          <w:rFonts w:hint="cs"/>
          <w:rtl/>
        </w:rPr>
        <w:tab/>
        <w:t>- נגד</w:t>
      </w:r>
    </w:p>
    <w:p w14:paraId="09B041E1" w14:textId="77777777" w:rsidR="00000000" w:rsidRDefault="00DD00E1">
      <w:pPr>
        <w:pStyle w:val="a0"/>
        <w:rPr>
          <w:rFonts w:hint="cs"/>
          <w:rtl/>
        </w:rPr>
      </w:pPr>
      <w:r>
        <w:rPr>
          <w:rFonts w:hint="cs"/>
          <w:rtl/>
        </w:rPr>
        <w:t>בנימין נתניהו</w:t>
      </w:r>
      <w:r>
        <w:rPr>
          <w:rFonts w:hint="cs"/>
          <w:rtl/>
        </w:rPr>
        <w:tab/>
      </w:r>
      <w:r>
        <w:rPr>
          <w:rFonts w:hint="cs"/>
          <w:rtl/>
        </w:rPr>
        <w:tab/>
        <w:t>- אינו נוכח</w:t>
      </w:r>
    </w:p>
    <w:p w14:paraId="49DC0EA8" w14:textId="77777777" w:rsidR="00000000" w:rsidRDefault="00DD00E1">
      <w:pPr>
        <w:pStyle w:val="a0"/>
        <w:rPr>
          <w:rFonts w:hint="cs"/>
          <w:rtl/>
        </w:rPr>
      </w:pPr>
    </w:p>
    <w:p w14:paraId="1A2B2C88" w14:textId="77777777" w:rsidR="00000000" w:rsidRDefault="00DD00E1">
      <w:pPr>
        <w:pStyle w:val="af0"/>
        <w:rPr>
          <w:rtl/>
        </w:rPr>
      </w:pPr>
      <w:r>
        <w:rPr>
          <w:rFonts w:hint="eastAsia"/>
          <w:rtl/>
        </w:rPr>
        <w:t>אחמד</w:t>
      </w:r>
      <w:r>
        <w:rPr>
          <w:rtl/>
        </w:rPr>
        <w:t xml:space="preserve"> טיבי (חד"ש-תע"ל):</w:t>
      </w:r>
    </w:p>
    <w:p w14:paraId="05582DA9" w14:textId="77777777" w:rsidR="00000000" w:rsidRDefault="00DD00E1">
      <w:pPr>
        <w:pStyle w:val="a0"/>
        <w:rPr>
          <w:rFonts w:hint="cs"/>
          <w:rtl/>
        </w:rPr>
      </w:pPr>
    </w:p>
    <w:p w14:paraId="22DC4E1D" w14:textId="77777777" w:rsidR="00000000" w:rsidRDefault="00DD00E1">
      <w:pPr>
        <w:pStyle w:val="a0"/>
        <w:rPr>
          <w:rFonts w:hint="cs"/>
          <w:rtl/>
        </w:rPr>
      </w:pPr>
      <w:r>
        <w:rPr>
          <w:rFonts w:hint="cs"/>
          <w:rtl/>
        </w:rPr>
        <w:t>עסוק - - -</w:t>
      </w:r>
    </w:p>
    <w:p w14:paraId="78AD7E55" w14:textId="77777777" w:rsidR="00000000" w:rsidRDefault="00DD00E1">
      <w:pPr>
        <w:pStyle w:val="a0"/>
        <w:rPr>
          <w:rFonts w:hint="cs"/>
          <w:rtl/>
        </w:rPr>
      </w:pPr>
    </w:p>
    <w:p w14:paraId="32D46DE1" w14:textId="77777777" w:rsidR="00000000" w:rsidRDefault="00DD00E1">
      <w:pPr>
        <w:pStyle w:val="af1"/>
        <w:rPr>
          <w:rtl/>
        </w:rPr>
      </w:pPr>
      <w:r>
        <w:rPr>
          <w:rtl/>
        </w:rPr>
        <w:t>היו"ר ראובן ריבלין:</w:t>
      </w:r>
    </w:p>
    <w:p w14:paraId="1A8812E7" w14:textId="77777777" w:rsidR="00000000" w:rsidRDefault="00DD00E1">
      <w:pPr>
        <w:pStyle w:val="a0"/>
        <w:rPr>
          <w:rtl/>
        </w:rPr>
      </w:pPr>
    </w:p>
    <w:p w14:paraId="7149EA4D" w14:textId="77777777" w:rsidR="00000000" w:rsidRDefault="00DD00E1">
      <w:pPr>
        <w:pStyle w:val="a0"/>
        <w:rPr>
          <w:rFonts w:hint="cs"/>
          <w:rtl/>
        </w:rPr>
      </w:pPr>
      <w:r>
        <w:rPr>
          <w:rFonts w:hint="cs"/>
          <w:rtl/>
        </w:rPr>
        <w:t>לא, בהצבעה לא מפריעים. חבר הכנסת טיבי, לא מפריעים. אדוני מפריע למהלך ההצ</w:t>
      </w:r>
      <w:r>
        <w:rPr>
          <w:rFonts w:hint="cs"/>
          <w:rtl/>
        </w:rPr>
        <w:t>בעה. חבר הכנסת טיבי לא שומע מה שאני אומר לו? חבר הכנסת טיבי אולי לא שומע מה שאני אומר? חבר הכנסת טיבי, אדוני כבר הצביע? חבר הכנסת טיבי הצביע? אז יחכה בחוץ כדי שלא יצטרך להפריע למהלך ההצבעה.</w:t>
      </w:r>
    </w:p>
    <w:p w14:paraId="3BAE89A1" w14:textId="77777777" w:rsidR="00000000" w:rsidRDefault="00DD00E1">
      <w:pPr>
        <w:pStyle w:val="a0"/>
        <w:rPr>
          <w:rFonts w:hint="cs"/>
          <w:rtl/>
        </w:rPr>
      </w:pPr>
    </w:p>
    <w:p w14:paraId="31E2B07E" w14:textId="77777777" w:rsidR="00000000" w:rsidRDefault="00DD00E1">
      <w:pPr>
        <w:pStyle w:val="af0"/>
        <w:rPr>
          <w:rtl/>
        </w:rPr>
      </w:pPr>
      <w:r>
        <w:rPr>
          <w:rFonts w:hint="eastAsia"/>
          <w:rtl/>
        </w:rPr>
        <w:t>אחמד</w:t>
      </w:r>
      <w:r>
        <w:rPr>
          <w:rtl/>
        </w:rPr>
        <w:t xml:space="preserve"> טיבי (חד"ש-תע"ל):</w:t>
      </w:r>
    </w:p>
    <w:p w14:paraId="6099A4CB" w14:textId="77777777" w:rsidR="00000000" w:rsidRDefault="00DD00E1">
      <w:pPr>
        <w:pStyle w:val="a0"/>
        <w:rPr>
          <w:rFonts w:hint="cs"/>
          <w:rtl/>
        </w:rPr>
      </w:pPr>
    </w:p>
    <w:p w14:paraId="0153E37B" w14:textId="77777777" w:rsidR="00000000" w:rsidRDefault="00DD00E1">
      <w:pPr>
        <w:pStyle w:val="a0"/>
        <w:rPr>
          <w:rFonts w:hint="cs"/>
          <w:rtl/>
        </w:rPr>
      </w:pPr>
      <w:r>
        <w:rPr>
          <w:rFonts w:hint="cs"/>
          <w:rtl/>
        </w:rPr>
        <w:t>- - -</w:t>
      </w:r>
    </w:p>
    <w:p w14:paraId="0A4A9019" w14:textId="77777777" w:rsidR="00000000" w:rsidRDefault="00DD00E1">
      <w:pPr>
        <w:pStyle w:val="a0"/>
        <w:rPr>
          <w:rFonts w:hint="cs"/>
          <w:rtl/>
        </w:rPr>
      </w:pPr>
    </w:p>
    <w:p w14:paraId="6986BB37" w14:textId="77777777" w:rsidR="00000000" w:rsidRDefault="00DD00E1">
      <w:pPr>
        <w:pStyle w:val="af1"/>
        <w:rPr>
          <w:rtl/>
        </w:rPr>
      </w:pPr>
      <w:r>
        <w:rPr>
          <w:rtl/>
        </w:rPr>
        <w:t>היו"ר ראובן ריבלין:</w:t>
      </w:r>
    </w:p>
    <w:p w14:paraId="70C911CB" w14:textId="77777777" w:rsidR="00000000" w:rsidRDefault="00DD00E1">
      <w:pPr>
        <w:pStyle w:val="a0"/>
        <w:rPr>
          <w:rtl/>
        </w:rPr>
      </w:pPr>
    </w:p>
    <w:p w14:paraId="6CBC94FA" w14:textId="77777777" w:rsidR="00000000" w:rsidRDefault="00DD00E1">
      <w:pPr>
        <w:pStyle w:val="a0"/>
        <w:rPr>
          <w:rFonts w:hint="cs"/>
          <w:rtl/>
        </w:rPr>
      </w:pPr>
      <w:r>
        <w:rPr>
          <w:rFonts w:hint="cs"/>
          <w:rtl/>
        </w:rPr>
        <w:t>לא להפריע בזמ</w:t>
      </w:r>
      <w:r>
        <w:rPr>
          <w:rFonts w:hint="cs"/>
          <w:rtl/>
        </w:rPr>
        <w:t>ן הצבעה. לא מפריעים. הוא קורא. המזכיר - לא מפריעים לו.</w:t>
      </w:r>
    </w:p>
    <w:p w14:paraId="19AC1AF5" w14:textId="77777777" w:rsidR="00000000" w:rsidRDefault="00DD00E1">
      <w:pPr>
        <w:pStyle w:val="a0"/>
        <w:rPr>
          <w:rFonts w:hint="cs"/>
          <w:rtl/>
        </w:rPr>
      </w:pPr>
    </w:p>
    <w:p w14:paraId="7A92DE46" w14:textId="77777777" w:rsidR="00000000" w:rsidRDefault="00DD00E1">
      <w:pPr>
        <w:pStyle w:val="af0"/>
        <w:rPr>
          <w:rtl/>
        </w:rPr>
      </w:pPr>
      <w:r>
        <w:rPr>
          <w:rFonts w:hint="eastAsia"/>
          <w:rtl/>
        </w:rPr>
        <w:t>מזכיר</w:t>
      </w:r>
      <w:r>
        <w:rPr>
          <w:rtl/>
        </w:rPr>
        <w:t xml:space="preserve"> הכנסת אריה האן:</w:t>
      </w:r>
    </w:p>
    <w:p w14:paraId="6F662940" w14:textId="77777777" w:rsidR="00000000" w:rsidRDefault="00DD00E1">
      <w:pPr>
        <w:pStyle w:val="a0"/>
        <w:ind w:firstLine="0"/>
        <w:rPr>
          <w:rFonts w:hint="cs"/>
          <w:rtl/>
        </w:rPr>
      </w:pPr>
      <w:r>
        <w:rPr>
          <w:rFonts w:hint="cs"/>
          <w:rtl/>
        </w:rPr>
        <w:t>(קורא בשמות חברי הכנסת)</w:t>
      </w:r>
    </w:p>
    <w:p w14:paraId="3D4965F9" w14:textId="77777777" w:rsidR="00000000" w:rsidRDefault="00DD00E1">
      <w:pPr>
        <w:pStyle w:val="a0"/>
        <w:rPr>
          <w:rFonts w:hint="cs"/>
          <w:rtl/>
        </w:rPr>
      </w:pPr>
    </w:p>
    <w:p w14:paraId="43D9E6AF" w14:textId="77777777" w:rsidR="00000000" w:rsidRDefault="00DD00E1">
      <w:pPr>
        <w:pStyle w:val="a0"/>
        <w:rPr>
          <w:rFonts w:hint="cs"/>
          <w:rtl/>
        </w:rPr>
      </w:pPr>
      <w:r>
        <w:rPr>
          <w:rFonts w:hint="cs"/>
          <w:rtl/>
        </w:rPr>
        <w:t>מרינה סולודקין</w:t>
      </w:r>
      <w:r>
        <w:rPr>
          <w:rFonts w:hint="cs"/>
          <w:rtl/>
        </w:rPr>
        <w:tab/>
      </w:r>
      <w:r>
        <w:rPr>
          <w:rFonts w:hint="cs"/>
          <w:rtl/>
        </w:rPr>
        <w:tab/>
        <w:t>- נגד</w:t>
      </w:r>
    </w:p>
    <w:p w14:paraId="1973B0A0" w14:textId="77777777" w:rsidR="00000000" w:rsidRDefault="00DD00E1">
      <w:pPr>
        <w:pStyle w:val="a0"/>
        <w:rPr>
          <w:rFonts w:hint="cs"/>
          <w:rtl/>
        </w:rPr>
      </w:pPr>
      <w:r>
        <w:rPr>
          <w:rFonts w:hint="cs"/>
          <w:rtl/>
        </w:rPr>
        <w:t>ניסן סלומינסקי</w:t>
      </w:r>
      <w:r>
        <w:rPr>
          <w:rFonts w:hint="cs"/>
          <w:rtl/>
        </w:rPr>
        <w:tab/>
      </w:r>
      <w:r>
        <w:rPr>
          <w:rFonts w:hint="cs"/>
          <w:rtl/>
        </w:rPr>
        <w:tab/>
        <w:t>- נגד</w:t>
      </w:r>
    </w:p>
    <w:p w14:paraId="064BB6EE" w14:textId="77777777" w:rsidR="00000000" w:rsidRDefault="00DD00E1">
      <w:pPr>
        <w:pStyle w:val="a0"/>
        <w:rPr>
          <w:rFonts w:hint="cs"/>
          <w:rtl/>
        </w:rPr>
      </w:pPr>
      <w:r>
        <w:rPr>
          <w:rFonts w:hint="cs"/>
          <w:rtl/>
        </w:rPr>
        <w:t>אפרים סנה</w:t>
      </w:r>
      <w:r>
        <w:rPr>
          <w:rFonts w:hint="cs"/>
          <w:rtl/>
        </w:rPr>
        <w:tab/>
      </w:r>
      <w:r>
        <w:rPr>
          <w:rFonts w:hint="cs"/>
          <w:rtl/>
        </w:rPr>
        <w:tab/>
        <w:t>- נגד</w:t>
      </w:r>
    </w:p>
    <w:p w14:paraId="21B582E8" w14:textId="77777777" w:rsidR="00000000" w:rsidRDefault="00DD00E1">
      <w:pPr>
        <w:pStyle w:val="a0"/>
        <w:rPr>
          <w:rFonts w:hint="cs"/>
          <w:rtl/>
        </w:rPr>
      </w:pPr>
      <w:r>
        <w:rPr>
          <w:rFonts w:hint="cs"/>
          <w:rtl/>
        </w:rPr>
        <w:t>גדעון סער</w:t>
      </w:r>
      <w:r>
        <w:rPr>
          <w:rFonts w:hint="cs"/>
          <w:rtl/>
        </w:rPr>
        <w:tab/>
      </w:r>
      <w:r>
        <w:rPr>
          <w:rFonts w:hint="cs"/>
          <w:rtl/>
        </w:rPr>
        <w:tab/>
        <w:t>- אינו נוכח</w:t>
      </w:r>
    </w:p>
    <w:p w14:paraId="4B6BCBD5" w14:textId="77777777" w:rsidR="00000000" w:rsidRDefault="00DD00E1">
      <w:pPr>
        <w:pStyle w:val="a0"/>
        <w:rPr>
          <w:rFonts w:hint="cs"/>
          <w:rtl/>
        </w:rPr>
      </w:pPr>
      <w:r>
        <w:rPr>
          <w:rFonts w:hint="cs"/>
          <w:rtl/>
        </w:rPr>
        <w:t>גדעון עזרא</w:t>
      </w:r>
      <w:r>
        <w:rPr>
          <w:rFonts w:hint="cs"/>
          <w:rtl/>
        </w:rPr>
        <w:tab/>
      </w:r>
      <w:r>
        <w:rPr>
          <w:rFonts w:hint="cs"/>
          <w:rtl/>
        </w:rPr>
        <w:tab/>
        <w:t>- אינו נוכח</w:t>
      </w:r>
    </w:p>
    <w:p w14:paraId="01778426" w14:textId="77777777" w:rsidR="00000000" w:rsidRDefault="00DD00E1">
      <w:pPr>
        <w:pStyle w:val="a0"/>
        <w:rPr>
          <w:rFonts w:hint="cs"/>
          <w:rtl/>
        </w:rPr>
      </w:pPr>
      <w:r>
        <w:rPr>
          <w:rFonts w:hint="cs"/>
          <w:rtl/>
        </w:rPr>
        <w:t>מל פולישוק-בלוך</w:t>
      </w:r>
      <w:r>
        <w:rPr>
          <w:rFonts w:hint="cs"/>
          <w:rtl/>
        </w:rPr>
        <w:tab/>
      </w:r>
      <w:r>
        <w:rPr>
          <w:rFonts w:hint="cs"/>
          <w:rtl/>
        </w:rPr>
        <w:tab/>
        <w:t>- בעד</w:t>
      </w:r>
    </w:p>
    <w:p w14:paraId="61154A25" w14:textId="77777777" w:rsidR="00000000" w:rsidRDefault="00DD00E1">
      <w:pPr>
        <w:pStyle w:val="a0"/>
        <w:rPr>
          <w:rFonts w:hint="cs"/>
          <w:rtl/>
        </w:rPr>
      </w:pPr>
      <w:r>
        <w:rPr>
          <w:rFonts w:hint="cs"/>
          <w:rtl/>
        </w:rPr>
        <w:t>אברהם פורז</w:t>
      </w:r>
      <w:r>
        <w:rPr>
          <w:rFonts w:hint="cs"/>
          <w:rtl/>
        </w:rPr>
        <w:tab/>
      </w:r>
      <w:r>
        <w:rPr>
          <w:rFonts w:hint="cs"/>
          <w:rtl/>
        </w:rPr>
        <w:tab/>
        <w:t>- בעד</w:t>
      </w:r>
    </w:p>
    <w:p w14:paraId="08CA4AF5" w14:textId="77777777" w:rsidR="00000000" w:rsidRDefault="00DD00E1">
      <w:pPr>
        <w:pStyle w:val="a0"/>
        <w:rPr>
          <w:rFonts w:hint="cs"/>
          <w:rtl/>
        </w:rPr>
      </w:pPr>
      <w:r>
        <w:rPr>
          <w:rFonts w:hint="cs"/>
          <w:rtl/>
        </w:rPr>
        <w:t>אופי</w:t>
      </w:r>
      <w:r>
        <w:rPr>
          <w:rFonts w:hint="cs"/>
          <w:rtl/>
        </w:rPr>
        <w:t>ר פינס-פז</w:t>
      </w:r>
      <w:r>
        <w:rPr>
          <w:rFonts w:hint="cs"/>
          <w:rtl/>
        </w:rPr>
        <w:tab/>
      </w:r>
      <w:r>
        <w:rPr>
          <w:rFonts w:hint="cs"/>
          <w:rtl/>
        </w:rPr>
        <w:tab/>
        <w:t>- נגד</w:t>
      </w:r>
    </w:p>
    <w:p w14:paraId="53AA4BF4" w14:textId="77777777" w:rsidR="00000000" w:rsidRDefault="00DD00E1">
      <w:pPr>
        <w:pStyle w:val="a0"/>
        <w:rPr>
          <w:rFonts w:hint="cs"/>
          <w:rtl/>
        </w:rPr>
      </w:pPr>
      <w:r>
        <w:rPr>
          <w:rFonts w:hint="cs"/>
          <w:rtl/>
        </w:rPr>
        <w:t>גילה פינקלשטיין</w:t>
      </w:r>
      <w:r>
        <w:rPr>
          <w:rFonts w:hint="cs"/>
          <w:rtl/>
        </w:rPr>
        <w:tab/>
      </w:r>
      <w:r>
        <w:rPr>
          <w:rFonts w:hint="cs"/>
          <w:rtl/>
        </w:rPr>
        <w:tab/>
        <w:t>- אינה נוכחת</w:t>
      </w:r>
    </w:p>
    <w:p w14:paraId="4730BD43" w14:textId="77777777" w:rsidR="00000000" w:rsidRDefault="00DD00E1">
      <w:pPr>
        <w:pStyle w:val="a0"/>
        <w:rPr>
          <w:rFonts w:hint="cs"/>
          <w:rtl/>
        </w:rPr>
      </w:pPr>
      <w:r>
        <w:rPr>
          <w:rFonts w:hint="cs"/>
          <w:rtl/>
        </w:rPr>
        <w:t>מאיר פרוש</w:t>
      </w:r>
      <w:r>
        <w:rPr>
          <w:rFonts w:hint="cs"/>
          <w:rtl/>
        </w:rPr>
        <w:tab/>
      </w:r>
      <w:r>
        <w:rPr>
          <w:rFonts w:hint="cs"/>
          <w:rtl/>
        </w:rPr>
        <w:tab/>
        <w:t>- נגד</w:t>
      </w:r>
    </w:p>
    <w:p w14:paraId="33D98337" w14:textId="77777777" w:rsidR="00000000" w:rsidRDefault="00DD00E1">
      <w:pPr>
        <w:pStyle w:val="a0"/>
        <w:rPr>
          <w:rFonts w:hint="cs"/>
          <w:rtl/>
        </w:rPr>
      </w:pPr>
    </w:p>
    <w:p w14:paraId="3A8BA095" w14:textId="77777777" w:rsidR="00000000" w:rsidRDefault="00DD00E1">
      <w:pPr>
        <w:pStyle w:val="af0"/>
        <w:rPr>
          <w:rtl/>
        </w:rPr>
      </w:pPr>
      <w:r>
        <w:rPr>
          <w:rFonts w:hint="eastAsia"/>
          <w:rtl/>
        </w:rPr>
        <w:t>שאול</w:t>
      </w:r>
      <w:r>
        <w:rPr>
          <w:rtl/>
        </w:rPr>
        <w:t xml:space="preserve"> יהלום (מפד"ל):</w:t>
      </w:r>
    </w:p>
    <w:p w14:paraId="199C5889" w14:textId="77777777" w:rsidR="00000000" w:rsidRDefault="00DD00E1">
      <w:pPr>
        <w:pStyle w:val="a0"/>
        <w:rPr>
          <w:rFonts w:hint="cs"/>
          <w:rtl/>
        </w:rPr>
      </w:pPr>
    </w:p>
    <w:p w14:paraId="1DFD4288" w14:textId="77777777" w:rsidR="00000000" w:rsidRDefault="00DD00E1">
      <w:pPr>
        <w:pStyle w:val="a0"/>
        <w:rPr>
          <w:rFonts w:hint="cs"/>
          <w:rtl/>
        </w:rPr>
      </w:pPr>
      <w:r>
        <w:rPr>
          <w:rFonts w:hint="cs"/>
          <w:rtl/>
        </w:rPr>
        <w:t>- - -</w:t>
      </w:r>
    </w:p>
    <w:p w14:paraId="17EE2F2E" w14:textId="77777777" w:rsidR="00000000" w:rsidRDefault="00DD00E1">
      <w:pPr>
        <w:pStyle w:val="a0"/>
        <w:rPr>
          <w:rFonts w:hint="cs"/>
          <w:rtl/>
        </w:rPr>
      </w:pPr>
    </w:p>
    <w:p w14:paraId="2794AE09" w14:textId="77777777" w:rsidR="00000000" w:rsidRDefault="00DD00E1">
      <w:pPr>
        <w:pStyle w:val="af1"/>
        <w:rPr>
          <w:rtl/>
        </w:rPr>
      </w:pPr>
      <w:r>
        <w:rPr>
          <w:rtl/>
        </w:rPr>
        <w:t>היו"ר ראובן ריבלין:</w:t>
      </w:r>
    </w:p>
    <w:p w14:paraId="0DE55D33" w14:textId="77777777" w:rsidR="00000000" w:rsidRDefault="00DD00E1">
      <w:pPr>
        <w:pStyle w:val="a0"/>
        <w:rPr>
          <w:rtl/>
        </w:rPr>
      </w:pPr>
    </w:p>
    <w:p w14:paraId="33351D68" w14:textId="77777777" w:rsidR="00000000" w:rsidRDefault="00DD00E1">
      <w:pPr>
        <w:pStyle w:val="a0"/>
        <w:rPr>
          <w:rFonts w:hint="cs"/>
          <w:rtl/>
        </w:rPr>
      </w:pPr>
      <w:r>
        <w:rPr>
          <w:rFonts w:hint="cs"/>
          <w:rtl/>
        </w:rPr>
        <w:t>חבר הכנסת יהלום, בסדר. זה על הצבעה קודמת.</w:t>
      </w:r>
    </w:p>
    <w:p w14:paraId="17B5FB3F" w14:textId="77777777" w:rsidR="00000000" w:rsidRDefault="00DD00E1">
      <w:pPr>
        <w:pStyle w:val="a0"/>
        <w:rPr>
          <w:rFonts w:hint="cs"/>
          <w:rtl/>
        </w:rPr>
      </w:pPr>
    </w:p>
    <w:p w14:paraId="3B7458E8" w14:textId="77777777" w:rsidR="00000000" w:rsidRDefault="00DD00E1">
      <w:pPr>
        <w:pStyle w:val="af0"/>
        <w:rPr>
          <w:rtl/>
        </w:rPr>
      </w:pPr>
      <w:r>
        <w:rPr>
          <w:rFonts w:hint="eastAsia"/>
          <w:rtl/>
        </w:rPr>
        <w:t>מזכיר</w:t>
      </w:r>
      <w:r>
        <w:rPr>
          <w:rtl/>
        </w:rPr>
        <w:t xml:space="preserve"> הכנסת אריה האן:</w:t>
      </w:r>
    </w:p>
    <w:p w14:paraId="79839EE2" w14:textId="77777777" w:rsidR="00000000" w:rsidRDefault="00DD00E1">
      <w:pPr>
        <w:pStyle w:val="a0"/>
        <w:ind w:firstLine="0"/>
        <w:rPr>
          <w:rFonts w:hint="cs"/>
          <w:rtl/>
        </w:rPr>
      </w:pPr>
      <w:r>
        <w:rPr>
          <w:rFonts w:hint="cs"/>
          <w:rtl/>
        </w:rPr>
        <w:t>(קורא בשמות חברי הכנסת)</w:t>
      </w:r>
    </w:p>
    <w:p w14:paraId="497345CD" w14:textId="77777777" w:rsidR="00000000" w:rsidRDefault="00DD00E1">
      <w:pPr>
        <w:pStyle w:val="a0"/>
        <w:rPr>
          <w:rFonts w:hint="cs"/>
          <w:rtl/>
        </w:rPr>
      </w:pPr>
    </w:p>
    <w:p w14:paraId="6649B37F" w14:textId="77777777" w:rsidR="00000000" w:rsidRDefault="00DD00E1">
      <w:pPr>
        <w:pStyle w:val="a0"/>
        <w:rPr>
          <w:rFonts w:hint="cs"/>
          <w:rtl/>
        </w:rPr>
      </w:pPr>
      <w:r>
        <w:rPr>
          <w:rFonts w:hint="cs"/>
          <w:rtl/>
        </w:rPr>
        <w:t>יוסף פריצקי</w:t>
      </w:r>
      <w:r>
        <w:rPr>
          <w:rFonts w:hint="cs"/>
          <w:rtl/>
        </w:rPr>
        <w:tab/>
      </w:r>
      <w:r>
        <w:rPr>
          <w:rFonts w:hint="cs"/>
          <w:rtl/>
        </w:rPr>
        <w:tab/>
        <w:t>- אינו נוכח</w:t>
      </w:r>
    </w:p>
    <w:p w14:paraId="3477E9CD" w14:textId="77777777" w:rsidR="00000000" w:rsidRDefault="00DD00E1">
      <w:pPr>
        <w:pStyle w:val="a0"/>
        <w:rPr>
          <w:rFonts w:hint="cs"/>
          <w:rtl/>
        </w:rPr>
      </w:pPr>
      <w:r>
        <w:rPr>
          <w:rFonts w:hint="cs"/>
          <w:rtl/>
        </w:rPr>
        <w:t>שמעון פרס</w:t>
      </w:r>
      <w:r>
        <w:rPr>
          <w:rFonts w:hint="cs"/>
          <w:rtl/>
        </w:rPr>
        <w:tab/>
      </w:r>
      <w:r>
        <w:rPr>
          <w:rFonts w:hint="cs"/>
          <w:rtl/>
        </w:rPr>
        <w:tab/>
        <w:t>- אינו נוכח</w:t>
      </w:r>
    </w:p>
    <w:p w14:paraId="77512F11" w14:textId="77777777" w:rsidR="00000000" w:rsidRDefault="00DD00E1">
      <w:pPr>
        <w:pStyle w:val="a0"/>
        <w:rPr>
          <w:rFonts w:hint="cs"/>
          <w:rtl/>
        </w:rPr>
      </w:pPr>
      <w:r>
        <w:rPr>
          <w:rFonts w:hint="cs"/>
          <w:rtl/>
        </w:rPr>
        <w:t>יאיר</w:t>
      </w:r>
      <w:r>
        <w:rPr>
          <w:rFonts w:hint="cs"/>
          <w:rtl/>
        </w:rPr>
        <w:t xml:space="preserve"> פרץ</w:t>
      </w:r>
      <w:r>
        <w:rPr>
          <w:rFonts w:hint="cs"/>
          <w:rtl/>
        </w:rPr>
        <w:tab/>
      </w:r>
      <w:r>
        <w:rPr>
          <w:rFonts w:hint="cs"/>
          <w:rtl/>
        </w:rPr>
        <w:tab/>
        <w:t>- נגד</w:t>
      </w:r>
    </w:p>
    <w:p w14:paraId="008797F7" w14:textId="77777777" w:rsidR="00000000" w:rsidRDefault="00DD00E1">
      <w:pPr>
        <w:pStyle w:val="a0"/>
        <w:rPr>
          <w:rFonts w:hint="cs"/>
          <w:rtl/>
        </w:rPr>
      </w:pPr>
      <w:r>
        <w:rPr>
          <w:rFonts w:hint="cs"/>
          <w:rtl/>
        </w:rPr>
        <w:t>עמיר פרץ</w:t>
      </w:r>
      <w:r>
        <w:rPr>
          <w:rFonts w:hint="cs"/>
          <w:rtl/>
        </w:rPr>
        <w:tab/>
      </w:r>
      <w:r>
        <w:rPr>
          <w:rFonts w:hint="cs"/>
          <w:rtl/>
        </w:rPr>
        <w:tab/>
        <w:t>- נגד</w:t>
      </w:r>
    </w:p>
    <w:p w14:paraId="6CDD8AB6" w14:textId="77777777" w:rsidR="00000000" w:rsidRDefault="00DD00E1">
      <w:pPr>
        <w:pStyle w:val="a0"/>
        <w:rPr>
          <w:rFonts w:hint="cs"/>
          <w:rtl/>
        </w:rPr>
      </w:pPr>
      <w:r>
        <w:rPr>
          <w:rFonts w:hint="cs"/>
          <w:rtl/>
        </w:rPr>
        <w:t>איוב קרא</w:t>
      </w:r>
      <w:r>
        <w:rPr>
          <w:rFonts w:hint="cs"/>
          <w:rtl/>
        </w:rPr>
        <w:tab/>
      </w:r>
      <w:r>
        <w:rPr>
          <w:rFonts w:hint="cs"/>
          <w:rtl/>
        </w:rPr>
        <w:tab/>
        <w:t>- נגד</w:t>
      </w:r>
    </w:p>
    <w:p w14:paraId="0A1F59DD" w14:textId="77777777" w:rsidR="00000000" w:rsidRDefault="00DD00E1">
      <w:pPr>
        <w:pStyle w:val="a0"/>
        <w:rPr>
          <w:rFonts w:hint="cs"/>
          <w:rtl/>
        </w:rPr>
      </w:pPr>
      <w:r>
        <w:rPr>
          <w:rFonts w:hint="cs"/>
          <w:rtl/>
        </w:rPr>
        <w:t>אברהם רביץ</w:t>
      </w:r>
      <w:r>
        <w:rPr>
          <w:rFonts w:hint="cs"/>
          <w:rtl/>
        </w:rPr>
        <w:tab/>
      </w:r>
      <w:r>
        <w:rPr>
          <w:rFonts w:hint="cs"/>
          <w:rtl/>
        </w:rPr>
        <w:tab/>
        <w:t xml:space="preserve">- </w:t>
      </w:r>
    </w:p>
    <w:p w14:paraId="6FC727F5" w14:textId="77777777" w:rsidR="00000000" w:rsidRDefault="00DD00E1">
      <w:pPr>
        <w:pStyle w:val="a0"/>
        <w:rPr>
          <w:rFonts w:hint="cs"/>
          <w:rtl/>
        </w:rPr>
      </w:pPr>
    </w:p>
    <w:p w14:paraId="4654D671" w14:textId="77777777" w:rsidR="00000000" w:rsidRDefault="00DD00E1">
      <w:pPr>
        <w:pStyle w:val="af0"/>
        <w:rPr>
          <w:rtl/>
        </w:rPr>
      </w:pPr>
      <w:r>
        <w:rPr>
          <w:rFonts w:hint="eastAsia"/>
          <w:rtl/>
        </w:rPr>
        <w:t>רוני</w:t>
      </w:r>
      <w:r>
        <w:rPr>
          <w:rtl/>
        </w:rPr>
        <w:t xml:space="preserve"> בר-און (הליכוד):</w:t>
      </w:r>
    </w:p>
    <w:p w14:paraId="3FB39161" w14:textId="77777777" w:rsidR="00000000" w:rsidRDefault="00DD00E1">
      <w:pPr>
        <w:pStyle w:val="a0"/>
        <w:rPr>
          <w:rFonts w:hint="cs"/>
          <w:rtl/>
        </w:rPr>
      </w:pPr>
    </w:p>
    <w:p w14:paraId="66DD1864" w14:textId="77777777" w:rsidR="00000000" w:rsidRDefault="00DD00E1">
      <w:pPr>
        <w:pStyle w:val="a0"/>
        <w:rPr>
          <w:rFonts w:hint="cs"/>
          <w:rtl/>
        </w:rPr>
      </w:pPr>
      <w:r>
        <w:rPr>
          <w:rFonts w:hint="cs"/>
          <w:rtl/>
        </w:rPr>
        <w:t>ניהול הספירה במהלך ההצבעה פוגע - - -  בהצבעה.</w:t>
      </w:r>
    </w:p>
    <w:p w14:paraId="4AFDB295" w14:textId="77777777" w:rsidR="00000000" w:rsidRDefault="00DD00E1">
      <w:pPr>
        <w:pStyle w:val="a0"/>
        <w:rPr>
          <w:rFonts w:hint="cs"/>
          <w:rtl/>
        </w:rPr>
      </w:pPr>
    </w:p>
    <w:p w14:paraId="01B8DA72" w14:textId="77777777" w:rsidR="00000000" w:rsidRDefault="00DD00E1">
      <w:pPr>
        <w:pStyle w:val="af1"/>
        <w:rPr>
          <w:rtl/>
        </w:rPr>
      </w:pPr>
      <w:r>
        <w:rPr>
          <w:rtl/>
        </w:rPr>
        <w:t>היו"ר ראובן ריבלין:</w:t>
      </w:r>
    </w:p>
    <w:p w14:paraId="2BA0F280" w14:textId="77777777" w:rsidR="00000000" w:rsidRDefault="00DD00E1">
      <w:pPr>
        <w:pStyle w:val="a0"/>
        <w:rPr>
          <w:rtl/>
        </w:rPr>
      </w:pPr>
    </w:p>
    <w:p w14:paraId="5883DCFC" w14:textId="77777777" w:rsidR="00000000" w:rsidRDefault="00DD00E1">
      <w:pPr>
        <w:pStyle w:val="a0"/>
        <w:rPr>
          <w:rFonts w:hint="cs"/>
          <w:rtl/>
        </w:rPr>
      </w:pPr>
      <w:r>
        <w:rPr>
          <w:rFonts w:hint="cs"/>
          <w:rtl/>
        </w:rPr>
        <w:t>אדוני, שמעתי, הבנתי. תודה רבה. לא להמשיך לסמן, אלא רק בכתב יד. לא להראות את מניין ההצבעה. זו הצבעה גלויה.</w:t>
      </w:r>
      <w:r>
        <w:rPr>
          <w:rFonts w:hint="cs"/>
          <w:rtl/>
        </w:rPr>
        <w:t xml:space="preserve"> יושב-ראש הוועדה, לא דרכנו בזה, אבל לכל אחד יש מה להעיר. לא דנו בזה.</w:t>
      </w:r>
    </w:p>
    <w:p w14:paraId="55C1A123" w14:textId="77777777" w:rsidR="00000000" w:rsidRDefault="00DD00E1">
      <w:pPr>
        <w:pStyle w:val="a0"/>
        <w:rPr>
          <w:rFonts w:hint="cs"/>
          <w:rtl/>
        </w:rPr>
      </w:pPr>
    </w:p>
    <w:p w14:paraId="004FA3A5" w14:textId="77777777" w:rsidR="00000000" w:rsidRDefault="00DD00E1">
      <w:pPr>
        <w:pStyle w:val="af0"/>
        <w:rPr>
          <w:rtl/>
        </w:rPr>
      </w:pPr>
      <w:r>
        <w:rPr>
          <w:rFonts w:hint="eastAsia"/>
          <w:rtl/>
        </w:rPr>
        <w:t>אבשלום</w:t>
      </w:r>
      <w:r>
        <w:rPr>
          <w:rtl/>
        </w:rPr>
        <w:t xml:space="preserve"> וילן (מרצ):</w:t>
      </w:r>
    </w:p>
    <w:p w14:paraId="0A45A1F3" w14:textId="77777777" w:rsidR="00000000" w:rsidRDefault="00DD00E1">
      <w:pPr>
        <w:pStyle w:val="a0"/>
        <w:rPr>
          <w:rFonts w:hint="cs"/>
          <w:rtl/>
        </w:rPr>
      </w:pPr>
    </w:p>
    <w:p w14:paraId="2C6292D0" w14:textId="77777777" w:rsidR="00000000" w:rsidRDefault="00DD00E1">
      <w:pPr>
        <w:pStyle w:val="a0"/>
        <w:rPr>
          <w:rFonts w:hint="cs"/>
          <w:rtl/>
        </w:rPr>
      </w:pPr>
      <w:r>
        <w:rPr>
          <w:rFonts w:hint="cs"/>
          <w:rtl/>
        </w:rPr>
        <w:t>זו הצבעה שמית ממילא.</w:t>
      </w:r>
    </w:p>
    <w:p w14:paraId="5CA70BDE" w14:textId="77777777" w:rsidR="00000000" w:rsidRDefault="00DD00E1">
      <w:pPr>
        <w:pStyle w:val="a0"/>
        <w:rPr>
          <w:rFonts w:hint="cs"/>
          <w:rtl/>
        </w:rPr>
      </w:pPr>
    </w:p>
    <w:p w14:paraId="0F7F3E32" w14:textId="77777777" w:rsidR="00000000" w:rsidRDefault="00DD00E1">
      <w:pPr>
        <w:pStyle w:val="af1"/>
        <w:rPr>
          <w:rtl/>
        </w:rPr>
      </w:pPr>
      <w:r>
        <w:rPr>
          <w:rtl/>
        </w:rPr>
        <w:t>היו"ר ראובן ריבלין:</w:t>
      </w:r>
    </w:p>
    <w:p w14:paraId="1F81CD99" w14:textId="77777777" w:rsidR="00000000" w:rsidRDefault="00DD00E1">
      <w:pPr>
        <w:pStyle w:val="a0"/>
        <w:rPr>
          <w:rtl/>
        </w:rPr>
      </w:pPr>
    </w:p>
    <w:p w14:paraId="51B91A5B" w14:textId="77777777" w:rsidR="00000000" w:rsidRDefault="00DD00E1">
      <w:pPr>
        <w:pStyle w:val="a0"/>
        <w:rPr>
          <w:rFonts w:hint="cs"/>
          <w:rtl/>
        </w:rPr>
      </w:pPr>
      <w:r>
        <w:rPr>
          <w:rFonts w:hint="cs"/>
          <w:rtl/>
        </w:rPr>
        <w:t>לא נקיים כרגע דיון על זה. שמעתי. הבנתי. אריה האן, תמשיך.</w:t>
      </w:r>
    </w:p>
    <w:p w14:paraId="4535029B" w14:textId="77777777" w:rsidR="00000000" w:rsidRDefault="00DD00E1">
      <w:pPr>
        <w:pStyle w:val="a0"/>
        <w:rPr>
          <w:rFonts w:hint="cs"/>
          <w:rtl/>
        </w:rPr>
      </w:pPr>
    </w:p>
    <w:p w14:paraId="1DB1BD37" w14:textId="77777777" w:rsidR="00000000" w:rsidRDefault="00DD00E1">
      <w:pPr>
        <w:pStyle w:val="af0"/>
        <w:rPr>
          <w:rtl/>
        </w:rPr>
      </w:pPr>
      <w:r>
        <w:rPr>
          <w:rFonts w:hint="eastAsia"/>
          <w:rtl/>
        </w:rPr>
        <w:t>מזכיר</w:t>
      </w:r>
      <w:r>
        <w:rPr>
          <w:rtl/>
        </w:rPr>
        <w:t xml:space="preserve"> הכנסת אריה האן:</w:t>
      </w:r>
    </w:p>
    <w:p w14:paraId="46B4B6B4" w14:textId="77777777" w:rsidR="00000000" w:rsidRDefault="00DD00E1">
      <w:pPr>
        <w:pStyle w:val="a0"/>
        <w:ind w:firstLine="0"/>
        <w:rPr>
          <w:rFonts w:hint="cs"/>
          <w:rtl/>
        </w:rPr>
      </w:pPr>
      <w:r>
        <w:rPr>
          <w:rFonts w:hint="cs"/>
          <w:rtl/>
        </w:rPr>
        <w:t>(קורא בשמות חברי הכנסת)</w:t>
      </w:r>
    </w:p>
    <w:p w14:paraId="1DD1FB6C" w14:textId="77777777" w:rsidR="00000000" w:rsidRDefault="00DD00E1">
      <w:pPr>
        <w:pStyle w:val="a0"/>
        <w:rPr>
          <w:rFonts w:hint="cs"/>
          <w:rtl/>
        </w:rPr>
      </w:pPr>
    </w:p>
    <w:p w14:paraId="1BA72485" w14:textId="77777777" w:rsidR="00000000" w:rsidRDefault="00DD00E1">
      <w:pPr>
        <w:pStyle w:val="a0"/>
        <w:rPr>
          <w:rFonts w:hint="cs"/>
          <w:rtl/>
        </w:rPr>
      </w:pPr>
      <w:r>
        <w:rPr>
          <w:rFonts w:hint="cs"/>
          <w:rtl/>
        </w:rPr>
        <w:t>אברהם רביץ</w:t>
      </w:r>
      <w:r>
        <w:rPr>
          <w:rFonts w:hint="cs"/>
          <w:rtl/>
        </w:rPr>
        <w:tab/>
      </w:r>
      <w:r>
        <w:rPr>
          <w:rFonts w:hint="cs"/>
          <w:rtl/>
        </w:rPr>
        <w:tab/>
        <w:t>- אינו</w:t>
      </w:r>
      <w:r>
        <w:rPr>
          <w:rFonts w:hint="cs"/>
          <w:rtl/>
        </w:rPr>
        <w:t xml:space="preserve"> נוכח</w:t>
      </w:r>
    </w:p>
    <w:p w14:paraId="7630C453" w14:textId="77777777" w:rsidR="00000000" w:rsidRDefault="00DD00E1">
      <w:pPr>
        <w:pStyle w:val="a0"/>
        <w:rPr>
          <w:rFonts w:hint="cs"/>
          <w:rtl/>
        </w:rPr>
      </w:pPr>
    </w:p>
    <w:p w14:paraId="47E8A554" w14:textId="77777777" w:rsidR="00000000" w:rsidRDefault="00DD00E1">
      <w:pPr>
        <w:pStyle w:val="af1"/>
        <w:rPr>
          <w:rtl/>
        </w:rPr>
      </w:pPr>
      <w:r>
        <w:rPr>
          <w:rtl/>
        </w:rPr>
        <w:t>היו"ר ראובן ריבלין:</w:t>
      </w:r>
    </w:p>
    <w:p w14:paraId="431B670D" w14:textId="77777777" w:rsidR="00000000" w:rsidRDefault="00DD00E1">
      <w:pPr>
        <w:pStyle w:val="a0"/>
        <w:rPr>
          <w:rtl/>
        </w:rPr>
      </w:pPr>
    </w:p>
    <w:p w14:paraId="0D4D27E8" w14:textId="77777777" w:rsidR="00000000" w:rsidRDefault="00DD00E1">
      <w:pPr>
        <w:pStyle w:val="a0"/>
        <w:rPr>
          <w:rFonts w:hint="cs"/>
          <w:rtl/>
        </w:rPr>
      </w:pPr>
      <w:r>
        <w:rPr>
          <w:rFonts w:hint="cs"/>
          <w:rtl/>
        </w:rPr>
        <w:t>רבותי, תפסיקו להתנהג כמו ילדים קטנים. יש פה שיטה חדשה. לומדים מזה. יכול להיות שצריך לשקול עניין זה. כרגע אני אומר: בסדר.</w:t>
      </w:r>
    </w:p>
    <w:p w14:paraId="64009C03" w14:textId="77777777" w:rsidR="00000000" w:rsidRDefault="00DD00E1">
      <w:pPr>
        <w:pStyle w:val="a0"/>
        <w:rPr>
          <w:rFonts w:hint="cs"/>
          <w:rtl/>
        </w:rPr>
      </w:pPr>
    </w:p>
    <w:p w14:paraId="066E09CB" w14:textId="77777777" w:rsidR="00000000" w:rsidRDefault="00DD00E1">
      <w:pPr>
        <w:pStyle w:val="af0"/>
        <w:rPr>
          <w:rtl/>
        </w:rPr>
      </w:pPr>
      <w:r>
        <w:rPr>
          <w:rFonts w:hint="eastAsia"/>
          <w:rtl/>
        </w:rPr>
        <w:t>קריאה</w:t>
      </w:r>
      <w:r>
        <w:rPr>
          <w:rtl/>
        </w:rPr>
        <w:t>:</w:t>
      </w:r>
    </w:p>
    <w:p w14:paraId="467A5709" w14:textId="77777777" w:rsidR="00000000" w:rsidRDefault="00DD00E1">
      <w:pPr>
        <w:pStyle w:val="a0"/>
        <w:rPr>
          <w:rFonts w:hint="cs"/>
          <w:rtl/>
        </w:rPr>
      </w:pPr>
    </w:p>
    <w:p w14:paraId="5E69C724" w14:textId="77777777" w:rsidR="00000000" w:rsidRDefault="00DD00E1">
      <w:pPr>
        <w:pStyle w:val="a0"/>
        <w:rPr>
          <w:rFonts w:hint="cs"/>
          <w:rtl/>
        </w:rPr>
      </w:pPr>
      <w:r>
        <w:rPr>
          <w:rFonts w:hint="cs"/>
          <w:rtl/>
        </w:rPr>
        <w:t>- - -</w:t>
      </w:r>
    </w:p>
    <w:p w14:paraId="1B0985E0" w14:textId="77777777" w:rsidR="00000000" w:rsidRDefault="00DD00E1">
      <w:pPr>
        <w:pStyle w:val="a0"/>
        <w:rPr>
          <w:rFonts w:hint="cs"/>
          <w:rtl/>
        </w:rPr>
      </w:pPr>
    </w:p>
    <w:p w14:paraId="57619507" w14:textId="77777777" w:rsidR="00000000" w:rsidRDefault="00DD00E1">
      <w:pPr>
        <w:pStyle w:val="af1"/>
        <w:rPr>
          <w:rtl/>
        </w:rPr>
      </w:pPr>
      <w:r>
        <w:rPr>
          <w:rtl/>
        </w:rPr>
        <w:t>היו"ר ראובן ריבלין:</w:t>
      </w:r>
    </w:p>
    <w:p w14:paraId="559EFF4A" w14:textId="77777777" w:rsidR="00000000" w:rsidRDefault="00DD00E1">
      <w:pPr>
        <w:pStyle w:val="a0"/>
        <w:rPr>
          <w:rtl/>
        </w:rPr>
      </w:pPr>
    </w:p>
    <w:p w14:paraId="4FB49A3D" w14:textId="77777777" w:rsidR="00000000" w:rsidRDefault="00DD00E1">
      <w:pPr>
        <w:pStyle w:val="a0"/>
        <w:rPr>
          <w:rFonts w:hint="cs"/>
          <w:rtl/>
        </w:rPr>
      </w:pPr>
      <w:r>
        <w:rPr>
          <w:rFonts w:hint="cs"/>
          <w:rtl/>
        </w:rPr>
        <w:t>אבל, הבנתי אותך. אני מסכים למה שאתה אומר, אז מה אתה צריך לומר אותו?</w:t>
      </w:r>
    </w:p>
    <w:p w14:paraId="5E8E06A0" w14:textId="77777777" w:rsidR="00000000" w:rsidRDefault="00DD00E1">
      <w:pPr>
        <w:pStyle w:val="a0"/>
        <w:rPr>
          <w:rFonts w:hint="cs"/>
          <w:rtl/>
        </w:rPr>
      </w:pPr>
    </w:p>
    <w:p w14:paraId="09A11A9E" w14:textId="77777777" w:rsidR="00000000" w:rsidRDefault="00DD00E1">
      <w:pPr>
        <w:pStyle w:val="a0"/>
        <w:rPr>
          <w:rFonts w:hint="cs"/>
          <w:rtl/>
        </w:rPr>
      </w:pPr>
      <w:r>
        <w:rPr>
          <w:rFonts w:hint="cs"/>
          <w:rtl/>
        </w:rPr>
        <w:t>ב</w:t>
      </w:r>
      <w:r>
        <w:rPr>
          <w:rFonts w:hint="cs"/>
          <w:rtl/>
        </w:rPr>
        <w:t>בקשה להמשיך את ההצבעה. לבטל את זה בשלב זה ולהמשיך את הספירה הלאה.</w:t>
      </w:r>
    </w:p>
    <w:p w14:paraId="0486E7DC" w14:textId="77777777" w:rsidR="00000000" w:rsidRDefault="00DD00E1">
      <w:pPr>
        <w:pStyle w:val="a0"/>
        <w:rPr>
          <w:rFonts w:hint="cs"/>
          <w:rtl/>
        </w:rPr>
      </w:pPr>
    </w:p>
    <w:p w14:paraId="467988D6" w14:textId="77777777" w:rsidR="00000000" w:rsidRDefault="00DD00E1">
      <w:pPr>
        <w:pStyle w:val="af0"/>
        <w:rPr>
          <w:rtl/>
        </w:rPr>
      </w:pPr>
      <w:r>
        <w:rPr>
          <w:rFonts w:hint="eastAsia"/>
          <w:rtl/>
        </w:rPr>
        <w:t>מזכיר</w:t>
      </w:r>
      <w:r>
        <w:rPr>
          <w:rtl/>
        </w:rPr>
        <w:t xml:space="preserve"> הכנסת אריה האן:</w:t>
      </w:r>
    </w:p>
    <w:p w14:paraId="3F835023" w14:textId="77777777" w:rsidR="00000000" w:rsidRDefault="00DD00E1">
      <w:pPr>
        <w:pStyle w:val="a0"/>
        <w:ind w:firstLine="0"/>
        <w:rPr>
          <w:rFonts w:hint="cs"/>
          <w:rtl/>
        </w:rPr>
      </w:pPr>
      <w:r>
        <w:rPr>
          <w:rFonts w:hint="cs"/>
          <w:rtl/>
        </w:rPr>
        <w:t>(קורא בשמות חברי הכנסת)</w:t>
      </w:r>
    </w:p>
    <w:p w14:paraId="2BA612C0" w14:textId="77777777" w:rsidR="00000000" w:rsidRDefault="00DD00E1">
      <w:pPr>
        <w:pStyle w:val="a0"/>
        <w:rPr>
          <w:rFonts w:hint="cs"/>
          <w:rtl/>
        </w:rPr>
      </w:pPr>
    </w:p>
    <w:p w14:paraId="1D2A26E5" w14:textId="77777777" w:rsidR="00000000" w:rsidRDefault="00DD00E1">
      <w:pPr>
        <w:pStyle w:val="a0"/>
        <w:rPr>
          <w:rFonts w:hint="cs"/>
          <w:rtl/>
        </w:rPr>
      </w:pPr>
      <w:r>
        <w:rPr>
          <w:rFonts w:hint="cs"/>
          <w:rtl/>
        </w:rPr>
        <w:t>ראובן ריבלין</w:t>
      </w:r>
      <w:r>
        <w:rPr>
          <w:rFonts w:hint="cs"/>
          <w:rtl/>
        </w:rPr>
        <w:tab/>
      </w:r>
      <w:r>
        <w:rPr>
          <w:rFonts w:hint="cs"/>
          <w:rtl/>
        </w:rPr>
        <w:tab/>
        <w:t>- בעד</w:t>
      </w:r>
    </w:p>
    <w:p w14:paraId="7522DC2E" w14:textId="77777777" w:rsidR="00000000" w:rsidRDefault="00DD00E1">
      <w:pPr>
        <w:pStyle w:val="a0"/>
        <w:rPr>
          <w:rFonts w:hint="cs"/>
          <w:rtl/>
        </w:rPr>
      </w:pPr>
      <w:r>
        <w:rPr>
          <w:rFonts w:hint="cs"/>
          <w:rtl/>
        </w:rPr>
        <w:t>חיים רמון</w:t>
      </w:r>
      <w:r>
        <w:rPr>
          <w:rFonts w:hint="cs"/>
          <w:rtl/>
        </w:rPr>
        <w:tab/>
      </w:r>
      <w:r>
        <w:rPr>
          <w:rFonts w:hint="cs"/>
          <w:rtl/>
        </w:rPr>
        <w:tab/>
        <w:t>- נגד</w:t>
      </w:r>
    </w:p>
    <w:p w14:paraId="5565CB5E" w14:textId="77777777" w:rsidR="00000000" w:rsidRDefault="00DD00E1">
      <w:pPr>
        <w:pStyle w:val="a0"/>
        <w:rPr>
          <w:rFonts w:hint="cs"/>
          <w:rtl/>
        </w:rPr>
      </w:pPr>
      <w:r>
        <w:rPr>
          <w:rFonts w:hint="cs"/>
          <w:rtl/>
        </w:rPr>
        <w:t>אהוד רצאבי</w:t>
      </w:r>
      <w:r>
        <w:rPr>
          <w:rFonts w:hint="cs"/>
          <w:rtl/>
        </w:rPr>
        <w:tab/>
      </w:r>
      <w:r>
        <w:rPr>
          <w:rFonts w:hint="cs"/>
          <w:rtl/>
        </w:rPr>
        <w:tab/>
        <w:t>- בעד</w:t>
      </w:r>
    </w:p>
    <w:p w14:paraId="3D37BC53" w14:textId="77777777" w:rsidR="00000000" w:rsidRDefault="00DD00E1">
      <w:pPr>
        <w:pStyle w:val="a0"/>
        <w:rPr>
          <w:rFonts w:hint="cs"/>
          <w:rtl/>
        </w:rPr>
      </w:pPr>
      <w:r>
        <w:rPr>
          <w:rFonts w:hint="cs"/>
          <w:rtl/>
        </w:rPr>
        <w:t>מיכאל רצון</w:t>
      </w:r>
      <w:r>
        <w:rPr>
          <w:rFonts w:hint="cs"/>
          <w:rtl/>
        </w:rPr>
        <w:tab/>
      </w:r>
      <w:r>
        <w:rPr>
          <w:rFonts w:hint="cs"/>
          <w:rtl/>
        </w:rPr>
        <w:tab/>
        <w:t>- אינו נוכח</w:t>
      </w:r>
    </w:p>
    <w:p w14:paraId="1E409A90" w14:textId="77777777" w:rsidR="00000000" w:rsidRDefault="00DD00E1">
      <w:pPr>
        <w:pStyle w:val="a0"/>
        <w:rPr>
          <w:rFonts w:hint="cs"/>
          <w:rtl/>
        </w:rPr>
      </w:pPr>
      <w:r>
        <w:rPr>
          <w:rFonts w:hint="cs"/>
          <w:rtl/>
        </w:rPr>
        <w:t>אברהם בייגה שוחט</w:t>
      </w:r>
      <w:r>
        <w:rPr>
          <w:rFonts w:hint="cs"/>
          <w:rtl/>
        </w:rPr>
        <w:tab/>
        <w:t>- נגד</w:t>
      </w:r>
    </w:p>
    <w:p w14:paraId="2F765B0F" w14:textId="77777777" w:rsidR="00000000" w:rsidRDefault="00DD00E1">
      <w:pPr>
        <w:pStyle w:val="a0"/>
        <w:rPr>
          <w:rFonts w:hint="cs"/>
          <w:rtl/>
        </w:rPr>
      </w:pPr>
      <w:r>
        <w:rPr>
          <w:rFonts w:hint="cs"/>
          <w:rtl/>
        </w:rPr>
        <w:t>יובל שטייניץ</w:t>
      </w:r>
      <w:r>
        <w:rPr>
          <w:rFonts w:hint="cs"/>
          <w:rtl/>
        </w:rPr>
        <w:tab/>
      </w:r>
      <w:r>
        <w:rPr>
          <w:rFonts w:hint="cs"/>
          <w:rtl/>
        </w:rPr>
        <w:tab/>
        <w:t>- אינו נוכח</w:t>
      </w:r>
    </w:p>
    <w:p w14:paraId="6A9012A2" w14:textId="77777777" w:rsidR="00000000" w:rsidRDefault="00DD00E1">
      <w:pPr>
        <w:pStyle w:val="a0"/>
        <w:rPr>
          <w:rFonts w:hint="cs"/>
          <w:rtl/>
        </w:rPr>
      </w:pPr>
      <w:r>
        <w:rPr>
          <w:rFonts w:hint="cs"/>
          <w:rtl/>
        </w:rPr>
        <w:t>מאיר שטרית</w:t>
      </w:r>
      <w:r>
        <w:rPr>
          <w:rFonts w:hint="cs"/>
          <w:rtl/>
        </w:rPr>
        <w:tab/>
      </w:r>
      <w:r>
        <w:rPr>
          <w:rFonts w:hint="cs"/>
          <w:rtl/>
        </w:rPr>
        <w:tab/>
        <w:t xml:space="preserve">- </w:t>
      </w:r>
      <w:r>
        <w:rPr>
          <w:rFonts w:hint="cs"/>
          <w:rtl/>
        </w:rPr>
        <w:t>אינו נוכח</w:t>
      </w:r>
    </w:p>
    <w:p w14:paraId="3427B5EE" w14:textId="77777777" w:rsidR="00000000" w:rsidRDefault="00DD00E1">
      <w:pPr>
        <w:pStyle w:val="a0"/>
        <w:rPr>
          <w:rFonts w:hint="cs"/>
          <w:rtl/>
        </w:rPr>
      </w:pPr>
      <w:r>
        <w:rPr>
          <w:rFonts w:hint="cs"/>
          <w:rtl/>
        </w:rPr>
        <w:t>יורי שטרן</w:t>
      </w:r>
      <w:r>
        <w:rPr>
          <w:rFonts w:hint="cs"/>
          <w:rtl/>
        </w:rPr>
        <w:tab/>
      </w:r>
      <w:r>
        <w:rPr>
          <w:rFonts w:hint="cs"/>
          <w:rtl/>
        </w:rPr>
        <w:tab/>
        <w:t>- אינו נוכח</w:t>
      </w:r>
    </w:p>
    <w:p w14:paraId="727B4692" w14:textId="77777777" w:rsidR="00000000" w:rsidRDefault="00DD00E1">
      <w:pPr>
        <w:pStyle w:val="a0"/>
        <w:rPr>
          <w:rFonts w:hint="cs"/>
          <w:rtl/>
        </w:rPr>
      </w:pPr>
      <w:r>
        <w:rPr>
          <w:rFonts w:hint="cs"/>
          <w:rtl/>
        </w:rPr>
        <w:t>אילן שלגי</w:t>
      </w:r>
      <w:r>
        <w:rPr>
          <w:rFonts w:hint="cs"/>
          <w:rtl/>
        </w:rPr>
        <w:tab/>
      </w:r>
      <w:r>
        <w:rPr>
          <w:rFonts w:hint="cs"/>
          <w:rtl/>
        </w:rPr>
        <w:tab/>
        <w:t>- בעד</w:t>
      </w:r>
    </w:p>
    <w:p w14:paraId="7E4F4A71" w14:textId="77777777" w:rsidR="00000000" w:rsidRDefault="00DD00E1">
      <w:pPr>
        <w:pStyle w:val="a0"/>
        <w:rPr>
          <w:rFonts w:hint="cs"/>
          <w:rtl/>
        </w:rPr>
      </w:pPr>
      <w:r>
        <w:rPr>
          <w:rFonts w:hint="cs"/>
          <w:rtl/>
        </w:rPr>
        <w:t>סילבן שלום</w:t>
      </w:r>
      <w:r>
        <w:rPr>
          <w:rFonts w:hint="cs"/>
          <w:rtl/>
        </w:rPr>
        <w:tab/>
      </w:r>
      <w:r>
        <w:rPr>
          <w:rFonts w:hint="cs"/>
          <w:rtl/>
        </w:rPr>
        <w:tab/>
        <w:t>- אינו נוכח</w:t>
      </w:r>
    </w:p>
    <w:p w14:paraId="42E7D78C" w14:textId="77777777" w:rsidR="00000000" w:rsidRDefault="00DD00E1">
      <w:pPr>
        <w:pStyle w:val="a0"/>
        <w:rPr>
          <w:rFonts w:hint="cs"/>
          <w:rtl/>
        </w:rPr>
      </w:pPr>
      <w:r>
        <w:rPr>
          <w:rFonts w:hint="cs"/>
          <w:rtl/>
        </w:rPr>
        <w:t>שלום שמחון</w:t>
      </w:r>
      <w:r>
        <w:rPr>
          <w:rFonts w:hint="cs"/>
          <w:rtl/>
        </w:rPr>
        <w:tab/>
      </w:r>
      <w:r>
        <w:rPr>
          <w:rFonts w:hint="cs"/>
          <w:rtl/>
        </w:rPr>
        <w:tab/>
        <w:t>- נגד</w:t>
      </w:r>
    </w:p>
    <w:p w14:paraId="5344F17F" w14:textId="77777777" w:rsidR="00000000" w:rsidRDefault="00DD00E1">
      <w:pPr>
        <w:pStyle w:val="a0"/>
        <w:rPr>
          <w:rFonts w:hint="cs"/>
          <w:rtl/>
        </w:rPr>
      </w:pPr>
      <w:r>
        <w:rPr>
          <w:rFonts w:hint="cs"/>
          <w:rtl/>
        </w:rPr>
        <w:t>אריאל שרון</w:t>
      </w:r>
      <w:r>
        <w:rPr>
          <w:rFonts w:hint="cs"/>
          <w:rtl/>
        </w:rPr>
        <w:tab/>
      </w:r>
      <w:r>
        <w:rPr>
          <w:rFonts w:hint="cs"/>
          <w:rtl/>
        </w:rPr>
        <w:tab/>
        <w:t>- אינו נוכח</w:t>
      </w:r>
    </w:p>
    <w:p w14:paraId="16F17499" w14:textId="77777777" w:rsidR="00000000" w:rsidRDefault="00DD00E1">
      <w:pPr>
        <w:pStyle w:val="a0"/>
        <w:rPr>
          <w:rFonts w:hint="cs"/>
          <w:rtl/>
        </w:rPr>
      </w:pPr>
      <w:r>
        <w:rPr>
          <w:rFonts w:hint="cs"/>
          <w:rtl/>
        </w:rPr>
        <w:t>עמרי שרון</w:t>
      </w:r>
      <w:r>
        <w:rPr>
          <w:rFonts w:hint="cs"/>
          <w:rtl/>
        </w:rPr>
        <w:tab/>
      </w:r>
      <w:r>
        <w:rPr>
          <w:rFonts w:hint="cs"/>
          <w:rtl/>
        </w:rPr>
        <w:tab/>
        <w:t>- נגד</w:t>
      </w:r>
    </w:p>
    <w:p w14:paraId="4812D4CB" w14:textId="77777777" w:rsidR="00000000" w:rsidRDefault="00DD00E1">
      <w:pPr>
        <w:pStyle w:val="a0"/>
        <w:rPr>
          <w:rFonts w:hint="cs"/>
          <w:rtl/>
        </w:rPr>
      </w:pPr>
      <w:r>
        <w:rPr>
          <w:rFonts w:hint="cs"/>
          <w:rtl/>
        </w:rPr>
        <w:t>יוסי שריד</w:t>
      </w:r>
      <w:r>
        <w:rPr>
          <w:rFonts w:hint="cs"/>
          <w:rtl/>
        </w:rPr>
        <w:tab/>
      </w:r>
      <w:r>
        <w:rPr>
          <w:rFonts w:hint="cs"/>
          <w:rtl/>
        </w:rPr>
        <w:tab/>
        <w:t>- נגד</w:t>
      </w:r>
    </w:p>
    <w:p w14:paraId="157A46F7" w14:textId="77777777" w:rsidR="00000000" w:rsidRDefault="00DD00E1">
      <w:pPr>
        <w:pStyle w:val="a0"/>
        <w:rPr>
          <w:rFonts w:hint="cs"/>
          <w:rtl/>
        </w:rPr>
      </w:pPr>
      <w:r>
        <w:rPr>
          <w:rFonts w:hint="cs"/>
          <w:rtl/>
        </w:rPr>
        <w:t>יולי תמיר</w:t>
      </w:r>
      <w:r>
        <w:rPr>
          <w:rFonts w:hint="cs"/>
          <w:rtl/>
        </w:rPr>
        <w:tab/>
      </w:r>
      <w:r>
        <w:rPr>
          <w:rFonts w:hint="cs"/>
          <w:rtl/>
        </w:rPr>
        <w:tab/>
        <w:t>- אינה נוכחת</w:t>
      </w:r>
    </w:p>
    <w:p w14:paraId="0F0135B2" w14:textId="77777777" w:rsidR="00000000" w:rsidRDefault="00DD00E1">
      <w:pPr>
        <w:pStyle w:val="a0"/>
        <w:rPr>
          <w:rFonts w:hint="cs"/>
          <w:rtl/>
        </w:rPr>
      </w:pPr>
    </w:p>
    <w:p w14:paraId="3C759779" w14:textId="77777777" w:rsidR="00000000" w:rsidRDefault="00DD00E1">
      <w:pPr>
        <w:pStyle w:val="af1"/>
        <w:rPr>
          <w:rtl/>
        </w:rPr>
      </w:pPr>
      <w:r>
        <w:rPr>
          <w:rtl/>
        </w:rPr>
        <w:t>היו"ר ראובן ריבלין:</w:t>
      </w:r>
    </w:p>
    <w:p w14:paraId="0640E470" w14:textId="77777777" w:rsidR="00000000" w:rsidRDefault="00DD00E1">
      <w:pPr>
        <w:pStyle w:val="a0"/>
        <w:rPr>
          <w:rtl/>
        </w:rPr>
      </w:pPr>
    </w:p>
    <w:p w14:paraId="02884A3F" w14:textId="77777777" w:rsidR="00000000" w:rsidRDefault="00DD00E1">
      <w:pPr>
        <w:pStyle w:val="a0"/>
        <w:rPr>
          <w:rFonts w:hint="cs"/>
          <w:rtl/>
        </w:rPr>
      </w:pPr>
      <w:r>
        <w:rPr>
          <w:rFonts w:hint="cs"/>
          <w:rtl/>
        </w:rPr>
        <w:t>תודה רבה. רבותי חברי הכנסת, לגבי מי שכעס פה וצעק, לדעתי יושב</w:t>
      </w:r>
      <w:r>
        <w:rPr>
          <w:rFonts w:hint="cs"/>
          <w:rtl/>
        </w:rPr>
        <w:t>-ראש ועדת הכנסת צודק בהחלט,  משום שיש אנשים שיכולים לשנות את הצבעתם כתוצאה משוויון כזה או אחר.</w:t>
      </w:r>
    </w:p>
    <w:p w14:paraId="41951726" w14:textId="77777777" w:rsidR="00000000" w:rsidRDefault="00DD00E1">
      <w:pPr>
        <w:pStyle w:val="a0"/>
        <w:rPr>
          <w:rFonts w:hint="cs"/>
          <w:rtl/>
        </w:rPr>
      </w:pPr>
    </w:p>
    <w:p w14:paraId="0FA5D27E" w14:textId="77777777" w:rsidR="00000000" w:rsidRDefault="00DD00E1">
      <w:pPr>
        <w:pStyle w:val="af0"/>
        <w:rPr>
          <w:rtl/>
        </w:rPr>
      </w:pPr>
      <w:r>
        <w:rPr>
          <w:rFonts w:hint="eastAsia"/>
          <w:rtl/>
        </w:rPr>
        <w:t>משולם</w:t>
      </w:r>
      <w:r>
        <w:rPr>
          <w:rtl/>
        </w:rPr>
        <w:t xml:space="preserve"> נהרי (ש"ס):</w:t>
      </w:r>
    </w:p>
    <w:p w14:paraId="6788F367" w14:textId="77777777" w:rsidR="00000000" w:rsidRDefault="00DD00E1">
      <w:pPr>
        <w:pStyle w:val="a0"/>
        <w:rPr>
          <w:rFonts w:hint="eastAsia"/>
          <w:rtl/>
        </w:rPr>
      </w:pPr>
    </w:p>
    <w:p w14:paraId="0BEEA923" w14:textId="77777777" w:rsidR="00000000" w:rsidRDefault="00DD00E1">
      <w:pPr>
        <w:pStyle w:val="a0"/>
        <w:rPr>
          <w:rFonts w:hint="cs"/>
          <w:rtl/>
        </w:rPr>
      </w:pPr>
      <w:r>
        <w:rPr>
          <w:rFonts w:hint="cs"/>
          <w:rtl/>
        </w:rPr>
        <w:t>- - -</w:t>
      </w:r>
    </w:p>
    <w:p w14:paraId="5DDB5AB6" w14:textId="77777777" w:rsidR="00000000" w:rsidRDefault="00DD00E1">
      <w:pPr>
        <w:pStyle w:val="a0"/>
        <w:rPr>
          <w:rFonts w:hint="cs"/>
          <w:rtl/>
        </w:rPr>
      </w:pPr>
    </w:p>
    <w:p w14:paraId="4333DE65" w14:textId="77777777" w:rsidR="00000000" w:rsidRDefault="00DD00E1">
      <w:pPr>
        <w:pStyle w:val="af1"/>
        <w:rPr>
          <w:rtl/>
        </w:rPr>
      </w:pPr>
      <w:r>
        <w:rPr>
          <w:rtl/>
        </w:rPr>
        <w:t>היו"ר ראובן ריבלין:</w:t>
      </w:r>
    </w:p>
    <w:p w14:paraId="37E7A035" w14:textId="77777777" w:rsidR="00000000" w:rsidRDefault="00DD00E1">
      <w:pPr>
        <w:pStyle w:val="a0"/>
        <w:rPr>
          <w:rtl/>
        </w:rPr>
      </w:pPr>
    </w:p>
    <w:p w14:paraId="4BF9F116" w14:textId="77777777" w:rsidR="00000000" w:rsidRDefault="00DD00E1">
      <w:pPr>
        <w:pStyle w:val="a0"/>
        <w:rPr>
          <w:rFonts w:hint="cs"/>
          <w:rtl/>
        </w:rPr>
      </w:pPr>
      <w:r>
        <w:rPr>
          <w:rFonts w:hint="cs"/>
          <w:rtl/>
        </w:rPr>
        <w:t>אני לא אמרתי. אנשים ישקלו. ההצבעה השמית היא כדי לדעת בצורה מפורשת מה דעתו של כל אחד ואחד. זה עוזר לו להחליט על דע</w:t>
      </w:r>
      <w:r>
        <w:rPr>
          <w:rFonts w:hint="cs"/>
          <w:rtl/>
        </w:rPr>
        <w:t>תו. נביא את העניין לוועדת הכנסת שתחליט. אני רק אמרתי את דעתי. בהחלט יש מקום למחשבה רבה. חבר הכנסת יהלום, אני מודה לך על הערתך. חבר הכנסת בר-און, אני מודה לך על הערתך. זה בהחלט דבר שצריך לשקול אותו ולהחליט. בסופו של דבר, ההצבעות הן גלויות, וכל אחד, יודעים ב</w:t>
      </w:r>
      <w:r>
        <w:rPr>
          <w:rFonts w:hint="cs"/>
          <w:rtl/>
        </w:rPr>
        <w:t>סוף מה הצביע, אבל זה יכול להשפיע על ההצבעה, שכן אני יכול לבוא ולומר לעצמי: מה לי ולריב עם כזה או אחר? גם אני אצביע. בין כה וכה זה לא עובר.</w:t>
      </w:r>
    </w:p>
    <w:p w14:paraId="4EA2BF0B" w14:textId="77777777" w:rsidR="00000000" w:rsidRDefault="00DD00E1">
      <w:pPr>
        <w:pStyle w:val="a0"/>
        <w:rPr>
          <w:rtl/>
        </w:rPr>
      </w:pPr>
    </w:p>
    <w:p w14:paraId="5487F1F8" w14:textId="77777777" w:rsidR="00000000" w:rsidRDefault="00DD00E1">
      <w:pPr>
        <w:pStyle w:val="a0"/>
        <w:rPr>
          <w:rFonts w:hint="cs"/>
          <w:rtl/>
        </w:rPr>
      </w:pPr>
    </w:p>
    <w:p w14:paraId="7E5AA349" w14:textId="77777777" w:rsidR="00000000" w:rsidRDefault="00DD00E1">
      <w:pPr>
        <w:pStyle w:val="af0"/>
        <w:rPr>
          <w:rtl/>
        </w:rPr>
      </w:pPr>
      <w:r>
        <w:rPr>
          <w:rFonts w:hint="eastAsia"/>
          <w:rtl/>
        </w:rPr>
        <w:t>נסים</w:t>
      </w:r>
      <w:r>
        <w:rPr>
          <w:rtl/>
        </w:rPr>
        <w:t xml:space="preserve"> דהן (ש"ס):</w:t>
      </w:r>
    </w:p>
    <w:p w14:paraId="763732CF" w14:textId="77777777" w:rsidR="00000000" w:rsidRDefault="00DD00E1">
      <w:pPr>
        <w:pStyle w:val="a0"/>
        <w:rPr>
          <w:rFonts w:hint="cs"/>
          <w:rtl/>
        </w:rPr>
      </w:pPr>
    </w:p>
    <w:p w14:paraId="3EA522D0" w14:textId="77777777" w:rsidR="00000000" w:rsidRDefault="00DD00E1">
      <w:pPr>
        <w:pStyle w:val="a0"/>
        <w:rPr>
          <w:rFonts w:hint="cs"/>
          <w:rtl/>
        </w:rPr>
      </w:pPr>
      <w:r>
        <w:rPr>
          <w:rFonts w:hint="cs"/>
          <w:rtl/>
        </w:rPr>
        <w:t>- - -</w:t>
      </w:r>
    </w:p>
    <w:p w14:paraId="603569E4" w14:textId="77777777" w:rsidR="00000000" w:rsidRDefault="00DD00E1">
      <w:pPr>
        <w:pStyle w:val="a0"/>
        <w:rPr>
          <w:rFonts w:hint="cs"/>
          <w:rtl/>
        </w:rPr>
      </w:pPr>
    </w:p>
    <w:p w14:paraId="7C2C31FB" w14:textId="77777777" w:rsidR="00000000" w:rsidRDefault="00DD00E1">
      <w:pPr>
        <w:pStyle w:val="af1"/>
        <w:rPr>
          <w:rtl/>
        </w:rPr>
      </w:pPr>
      <w:r>
        <w:rPr>
          <w:rtl/>
        </w:rPr>
        <w:t>היו"ר ראובן ריבלין:</w:t>
      </w:r>
    </w:p>
    <w:p w14:paraId="46866870" w14:textId="77777777" w:rsidR="00000000" w:rsidRDefault="00DD00E1">
      <w:pPr>
        <w:pStyle w:val="a0"/>
        <w:rPr>
          <w:rtl/>
        </w:rPr>
      </w:pPr>
    </w:p>
    <w:p w14:paraId="2D616D13" w14:textId="77777777" w:rsidR="00000000" w:rsidRDefault="00DD00E1">
      <w:pPr>
        <w:pStyle w:val="a0"/>
        <w:rPr>
          <w:rFonts w:hint="cs"/>
          <w:rtl/>
        </w:rPr>
      </w:pPr>
      <w:r>
        <w:rPr>
          <w:rFonts w:hint="cs"/>
          <w:rtl/>
        </w:rPr>
        <w:t>זה כאשר אתם יודעים בצורה מפורשת מה הוא המסיבי, אבל בעניינים - - -</w:t>
      </w:r>
    </w:p>
    <w:p w14:paraId="0DA24A52" w14:textId="77777777" w:rsidR="00000000" w:rsidRDefault="00DD00E1">
      <w:pPr>
        <w:pStyle w:val="a0"/>
        <w:rPr>
          <w:rFonts w:hint="cs"/>
          <w:rtl/>
        </w:rPr>
      </w:pPr>
    </w:p>
    <w:p w14:paraId="2609EC28" w14:textId="77777777" w:rsidR="00000000" w:rsidRDefault="00DD00E1">
      <w:pPr>
        <w:pStyle w:val="af0"/>
        <w:rPr>
          <w:rtl/>
        </w:rPr>
      </w:pPr>
      <w:r>
        <w:rPr>
          <w:rtl/>
        </w:rPr>
        <w:t xml:space="preserve">שר </w:t>
      </w:r>
      <w:r>
        <w:rPr>
          <w:rtl/>
        </w:rPr>
        <w:t>המדע והטכנולוגיה אליעזר זנדברג:</w:t>
      </w:r>
    </w:p>
    <w:p w14:paraId="65B56F21" w14:textId="77777777" w:rsidR="00000000" w:rsidRDefault="00DD00E1">
      <w:pPr>
        <w:pStyle w:val="a0"/>
        <w:rPr>
          <w:rtl/>
        </w:rPr>
      </w:pPr>
    </w:p>
    <w:p w14:paraId="7C753275" w14:textId="77777777" w:rsidR="00000000" w:rsidRDefault="00DD00E1">
      <w:pPr>
        <w:pStyle w:val="a0"/>
        <w:rPr>
          <w:rFonts w:hint="cs"/>
          <w:rtl/>
        </w:rPr>
      </w:pPr>
      <w:r>
        <w:rPr>
          <w:rFonts w:hint="cs"/>
          <w:rtl/>
        </w:rPr>
        <w:t>אבל זה קורה ממילא.</w:t>
      </w:r>
    </w:p>
    <w:p w14:paraId="371D9ACE" w14:textId="77777777" w:rsidR="00000000" w:rsidRDefault="00DD00E1">
      <w:pPr>
        <w:pStyle w:val="a0"/>
        <w:rPr>
          <w:rFonts w:hint="cs"/>
          <w:rtl/>
        </w:rPr>
      </w:pPr>
    </w:p>
    <w:p w14:paraId="05C8A4AF" w14:textId="77777777" w:rsidR="00000000" w:rsidRDefault="00DD00E1">
      <w:pPr>
        <w:pStyle w:val="af1"/>
        <w:rPr>
          <w:rtl/>
        </w:rPr>
      </w:pPr>
      <w:r>
        <w:rPr>
          <w:rtl/>
        </w:rPr>
        <w:t>היו"ר ראובן ריבלין:</w:t>
      </w:r>
    </w:p>
    <w:p w14:paraId="7D628ADD" w14:textId="77777777" w:rsidR="00000000" w:rsidRDefault="00DD00E1">
      <w:pPr>
        <w:pStyle w:val="a0"/>
        <w:rPr>
          <w:rtl/>
        </w:rPr>
      </w:pPr>
    </w:p>
    <w:p w14:paraId="48763074" w14:textId="77777777" w:rsidR="00000000" w:rsidRDefault="00DD00E1">
      <w:pPr>
        <w:pStyle w:val="a0"/>
        <w:rPr>
          <w:rFonts w:hint="cs"/>
          <w:rtl/>
        </w:rPr>
      </w:pPr>
      <w:r>
        <w:rPr>
          <w:rFonts w:hint="cs"/>
          <w:rtl/>
        </w:rPr>
        <w:t>אדוני, אתה צודק. אמרתי רק שהדבר בצריך עיון.</w:t>
      </w:r>
    </w:p>
    <w:p w14:paraId="792DA8D4" w14:textId="77777777" w:rsidR="00000000" w:rsidRDefault="00DD00E1">
      <w:pPr>
        <w:pStyle w:val="a0"/>
        <w:rPr>
          <w:rFonts w:hint="cs"/>
          <w:rtl/>
        </w:rPr>
      </w:pPr>
    </w:p>
    <w:p w14:paraId="67B2D349" w14:textId="77777777" w:rsidR="00000000" w:rsidRDefault="00DD00E1">
      <w:pPr>
        <w:pStyle w:val="a0"/>
        <w:rPr>
          <w:rFonts w:hint="cs"/>
          <w:rtl/>
        </w:rPr>
      </w:pPr>
      <w:r>
        <w:rPr>
          <w:rFonts w:hint="cs"/>
          <w:rtl/>
        </w:rPr>
        <w:t>בבקשה, תוצאות ההצבעה. בבקשה, עוד סיבוב.</w:t>
      </w:r>
    </w:p>
    <w:p w14:paraId="5260848A" w14:textId="77777777" w:rsidR="00000000" w:rsidRDefault="00DD00E1">
      <w:pPr>
        <w:pStyle w:val="a0"/>
        <w:rPr>
          <w:rFonts w:hint="cs"/>
          <w:rtl/>
        </w:rPr>
      </w:pPr>
    </w:p>
    <w:p w14:paraId="5BC986FC" w14:textId="77777777" w:rsidR="00000000" w:rsidRDefault="00DD00E1">
      <w:pPr>
        <w:pStyle w:val="af0"/>
        <w:rPr>
          <w:rtl/>
        </w:rPr>
      </w:pPr>
      <w:r>
        <w:rPr>
          <w:rFonts w:hint="eastAsia"/>
          <w:rtl/>
        </w:rPr>
        <w:t>מזכיר</w:t>
      </w:r>
      <w:r>
        <w:rPr>
          <w:rtl/>
        </w:rPr>
        <w:t xml:space="preserve"> הכנסת אריה האן:</w:t>
      </w:r>
    </w:p>
    <w:p w14:paraId="5D4C5E1E" w14:textId="77777777" w:rsidR="00000000" w:rsidRDefault="00DD00E1">
      <w:pPr>
        <w:pStyle w:val="a0"/>
        <w:ind w:firstLine="0"/>
        <w:rPr>
          <w:rFonts w:hint="cs"/>
          <w:rtl/>
        </w:rPr>
      </w:pPr>
      <w:r>
        <w:rPr>
          <w:rFonts w:hint="cs"/>
          <w:rtl/>
        </w:rPr>
        <w:t>(קורא בשמות חברי הכנסת)</w:t>
      </w:r>
    </w:p>
    <w:p w14:paraId="55C3864E" w14:textId="77777777" w:rsidR="00000000" w:rsidRDefault="00DD00E1">
      <w:pPr>
        <w:pStyle w:val="a0"/>
        <w:rPr>
          <w:rFonts w:hint="cs"/>
          <w:rtl/>
        </w:rPr>
      </w:pPr>
    </w:p>
    <w:p w14:paraId="49043D45" w14:textId="77777777" w:rsidR="00000000" w:rsidRDefault="00DD00E1">
      <w:pPr>
        <w:pStyle w:val="a0"/>
        <w:rPr>
          <w:rFonts w:hint="cs"/>
          <w:rtl/>
        </w:rPr>
      </w:pPr>
      <w:r>
        <w:rPr>
          <w:rFonts w:hint="cs"/>
          <w:rtl/>
        </w:rPr>
        <w:t>יולי-יואל אדלשטיין</w:t>
      </w:r>
      <w:r>
        <w:rPr>
          <w:rFonts w:hint="cs"/>
          <w:rtl/>
        </w:rPr>
        <w:tab/>
        <w:t>- נגד</w:t>
      </w:r>
    </w:p>
    <w:p w14:paraId="42AF5F3A" w14:textId="77777777" w:rsidR="00000000" w:rsidRDefault="00DD00E1">
      <w:pPr>
        <w:pStyle w:val="a0"/>
        <w:rPr>
          <w:rFonts w:hint="cs"/>
          <w:rtl/>
        </w:rPr>
      </w:pPr>
      <w:r>
        <w:rPr>
          <w:rFonts w:hint="cs"/>
          <w:rtl/>
        </w:rPr>
        <w:t>יעקב אדרי</w:t>
      </w:r>
      <w:r>
        <w:rPr>
          <w:rFonts w:hint="cs"/>
          <w:rtl/>
        </w:rPr>
        <w:tab/>
      </w:r>
      <w:r>
        <w:rPr>
          <w:rFonts w:hint="cs"/>
          <w:rtl/>
        </w:rPr>
        <w:tab/>
        <w:t>- אינו נוכח</w:t>
      </w:r>
    </w:p>
    <w:p w14:paraId="5CE501C5" w14:textId="77777777" w:rsidR="00000000" w:rsidRDefault="00DD00E1">
      <w:pPr>
        <w:pStyle w:val="a0"/>
        <w:rPr>
          <w:rFonts w:hint="cs"/>
          <w:rtl/>
        </w:rPr>
      </w:pPr>
      <w:r>
        <w:rPr>
          <w:rFonts w:hint="cs"/>
          <w:rtl/>
        </w:rPr>
        <w:t>א</w:t>
      </w:r>
      <w:r>
        <w:rPr>
          <w:rFonts w:hint="cs"/>
          <w:rtl/>
        </w:rPr>
        <w:t>פי איתם</w:t>
      </w:r>
      <w:r>
        <w:rPr>
          <w:rFonts w:hint="cs"/>
          <w:rtl/>
        </w:rPr>
        <w:tab/>
      </w:r>
      <w:r>
        <w:rPr>
          <w:rFonts w:hint="cs"/>
          <w:rtl/>
        </w:rPr>
        <w:tab/>
        <w:t>- אינו נוכח</w:t>
      </w:r>
    </w:p>
    <w:p w14:paraId="5881CA44" w14:textId="77777777" w:rsidR="00000000" w:rsidRDefault="00DD00E1">
      <w:pPr>
        <w:pStyle w:val="a0"/>
        <w:rPr>
          <w:rFonts w:hint="cs"/>
          <w:rtl/>
        </w:rPr>
      </w:pPr>
      <w:r>
        <w:rPr>
          <w:rFonts w:hint="cs"/>
          <w:rtl/>
        </w:rPr>
        <w:t>מיכאל איתן</w:t>
      </w:r>
      <w:r>
        <w:rPr>
          <w:rFonts w:hint="cs"/>
          <w:rtl/>
        </w:rPr>
        <w:tab/>
      </w:r>
      <w:r>
        <w:rPr>
          <w:rFonts w:hint="cs"/>
          <w:rtl/>
        </w:rPr>
        <w:tab/>
        <w:t>- אינו נוכח</w:t>
      </w:r>
    </w:p>
    <w:p w14:paraId="06397B88" w14:textId="77777777" w:rsidR="00000000" w:rsidRDefault="00DD00E1">
      <w:pPr>
        <w:pStyle w:val="a0"/>
        <w:rPr>
          <w:rFonts w:hint="cs"/>
          <w:rtl/>
        </w:rPr>
      </w:pPr>
      <w:r>
        <w:rPr>
          <w:rFonts w:hint="cs"/>
          <w:rtl/>
        </w:rPr>
        <w:t>בנימין אלון</w:t>
      </w:r>
      <w:r>
        <w:rPr>
          <w:rFonts w:hint="cs"/>
          <w:rtl/>
        </w:rPr>
        <w:tab/>
      </w:r>
      <w:r>
        <w:rPr>
          <w:rFonts w:hint="cs"/>
          <w:rtl/>
        </w:rPr>
        <w:tab/>
        <w:t>- אינו נוכח</w:t>
      </w:r>
    </w:p>
    <w:p w14:paraId="6644C84D" w14:textId="77777777" w:rsidR="00000000" w:rsidRDefault="00DD00E1">
      <w:pPr>
        <w:pStyle w:val="a0"/>
        <w:rPr>
          <w:rFonts w:hint="cs"/>
          <w:rtl/>
        </w:rPr>
      </w:pPr>
      <w:r>
        <w:rPr>
          <w:rFonts w:hint="cs"/>
          <w:rtl/>
        </w:rPr>
        <w:t>גלעד ארדן</w:t>
      </w:r>
      <w:r>
        <w:rPr>
          <w:rFonts w:hint="cs"/>
          <w:rtl/>
        </w:rPr>
        <w:tab/>
      </w:r>
      <w:r>
        <w:rPr>
          <w:rFonts w:hint="cs"/>
          <w:rtl/>
        </w:rPr>
        <w:tab/>
        <w:t>- אינו נוכח</w:t>
      </w:r>
    </w:p>
    <w:p w14:paraId="77C51F24" w14:textId="77777777" w:rsidR="00000000" w:rsidRDefault="00DD00E1">
      <w:pPr>
        <w:pStyle w:val="a0"/>
        <w:rPr>
          <w:rFonts w:hint="cs"/>
          <w:rtl/>
        </w:rPr>
      </w:pPr>
      <w:r>
        <w:rPr>
          <w:rFonts w:hint="cs"/>
          <w:rtl/>
        </w:rPr>
        <w:t>אברהם בורג</w:t>
      </w:r>
      <w:r>
        <w:rPr>
          <w:rFonts w:hint="cs"/>
          <w:rtl/>
        </w:rPr>
        <w:tab/>
      </w:r>
      <w:r>
        <w:rPr>
          <w:rFonts w:hint="cs"/>
          <w:rtl/>
        </w:rPr>
        <w:tab/>
        <w:t>- אינו נוכח</w:t>
      </w:r>
    </w:p>
    <w:p w14:paraId="60489ADE" w14:textId="77777777" w:rsidR="00000000" w:rsidRDefault="00DD00E1">
      <w:pPr>
        <w:pStyle w:val="a0"/>
        <w:rPr>
          <w:rFonts w:hint="cs"/>
          <w:rtl/>
        </w:rPr>
      </w:pPr>
      <w:r>
        <w:rPr>
          <w:rFonts w:hint="cs"/>
          <w:rtl/>
        </w:rPr>
        <w:t>שלמה בניזרי</w:t>
      </w:r>
      <w:r>
        <w:rPr>
          <w:rFonts w:hint="cs"/>
          <w:rtl/>
        </w:rPr>
        <w:tab/>
      </w:r>
      <w:r>
        <w:rPr>
          <w:rFonts w:hint="cs"/>
          <w:rtl/>
        </w:rPr>
        <w:tab/>
        <w:t>- אינו נוכח</w:t>
      </w:r>
    </w:p>
    <w:p w14:paraId="5C6A1AFA" w14:textId="77777777" w:rsidR="00000000" w:rsidRDefault="00DD00E1">
      <w:pPr>
        <w:pStyle w:val="a0"/>
        <w:rPr>
          <w:rFonts w:hint="cs"/>
          <w:rtl/>
        </w:rPr>
      </w:pPr>
      <w:r>
        <w:rPr>
          <w:rFonts w:hint="cs"/>
          <w:rtl/>
        </w:rPr>
        <w:t>זהבה גלאון</w:t>
      </w:r>
      <w:r>
        <w:rPr>
          <w:rFonts w:hint="cs"/>
          <w:rtl/>
        </w:rPr>
        <w:tab/>
      </w:r>
      <w:r>
        <w:rPr>
          <w:rFonts w:hint="cs"/>
          <w:rtl/>
        </w:rPr>
        <w:tab/>
        <w:t>- אינה נוכחת</w:t>
      </w:r>
    </w:p>
    <w:p w14:paraId="6D99CAF9" w14:textId="77777777" w:rsidR="00000000" w:rsidRDefault="00DD00E1">
      <w:pPr>
        <w:pStyle w:val="a0"/>
        <w:rPr>
          <w:rFonts w:hint="cs"/>
          <w:rtl/>
        </w:rPr>
      </w:pPr>
      <w:r>
        <w:rPr>
          <w:rFonts w:hint="cs"/>
          <w:rtl/>
        </w:rPr>
        <w:t>גילה גמליאל</w:t>
      </w:r>
      <w:r>
        <w:rPr>
          <w:rFonts w:hint="cs"/>
          <w:rtl/>
        </w:rPr>
        <w:tab/>
      </w:r>
      <w:r>
        <w:rPr>
          <w:rFonts w:hint="cs"/>
          <w:rtl/>
        </w:rPr>
        <w:tab/>
        <w:t>- אינה נוכחת</w:t>
      </w:r>
    </w:p>
    <w:p w14:paraId="400CB0B6" w14:textId="77777777" w:rsidR="00000000" w:rsidRDefault="00DD00E1">
      <w:pPr>
        <w:pStyle w:val="a0"/>
        <w:rPr>
          <w:rFonts w:hint="cs"/>
          <w:rtl/>
        </w:rPr>
      </w:pPr>
      <w:r>
        <w:rPr>
          <w:rFonts w:hint="cs"/>
          <w:rtl/>
        </w:rPr>
        <w:t>צחי הנגבי</w:t>
      </w:r>
      <w:r>
        <w:rPr>
          <w:rFonts w:hint="cs"/>
          <w:rtl/>
        </w:rPr>
        <w:tab/>
      </w:r>
      <w:r>
        <w:rPr>
          <w:rFonts w:hint="cs"/>
          <w:rtl/>
        </w:rPr>
        <w:tab/>
        <w:t>- אינו נוכח</w:t>
      </w:r>
    </w:p>
    <w:p w14:paraId="41E41281" w14:textId="77777777" w:rsidR="00000000" w:rsidRDefault="00DD00E1">
      <w:pPr>
        <w:pStyle w:val="a0"/>
        <w:rPr>
          <w:rFonts w:hint="cs"/>
          <w:rtl/>
        </w:rPr>
      </w:pPr>
      <w:r>
        <w:rPr>
          <w:rFonts w:hint="cs"/>
          <w:rtl/>
        </w:rPr>
        <w:t>יצחק וקנין</w:t>
      </w:r>
      <w:r>
        <w:rPr>
          <w:rFonts w:hint="cs"/>
          <w:rtl/>
        </w:rPr>
        <w:tab/>
      </w:r>
      <w:r>
        <w:rPr>
          <w:rFonts w:hint="cs"/>
          <w:rtl/>
        </w:rPr>
        <w:tab/>
        <w:t>- אינו נוכח</w:t>
      </w:r>
    </w:p>
    <w:p w14:paraId="65A6B747" w14:textId="77777777" w:rsidR="00000000" w:rsidRDefault="00DD00E1">
      <w:pPr>
        <w:pStyle w:val="a0"/>
        <w:rPr>
          <w:rFonts w:hint="cs"/>
          <w:rtl/>
        </w:rPr>
      </w:pPr>
      <w:r>
        <w:rPr>
          <w:rFonts w:hint="cs"/>
          <w:rtl/>
        </w:rPr>
        <w:t>יחיאל חזן</w:t>
      </w:r>
      <w:r>
        <w:rPr>
          <w:rFonts w:hint="cs"/>
          <w:rtl/>
        </w:rPr>
        <w:tab/>
      </w:r>
      <w:r>
        <w:rPr>
          <w:rFonts w:hint="cs"/>
          <w:rtl/>
        </w:rPr>
        <w:tab/>
        <w:t>- אינ</w:t>
      </w:r>
      <w:r>
        <w:rPr>
          <w:rFonts w:hint="cs"/>
          <w:rtl/>
        </w:rPr>
        <w:t>ו נוכח</w:t>
      </w:r>
    </w:p>
    <w:p w14:paraId="47D20585" w14:textId="77777777" w:rsidR="00000000" w:rsidRDefault="00DD00E1">
      <w:pPr>
        <w:pStyle w:val="a0"/>
        <w:rPr>
          <w:rtl/>
        </w:rPr>
      </w:pPr>
    </w:p>
    <w:p w14:paraId="5F2A9A47" w14:textId="77777777" w:rsidR="00000000" w:rsidRDefault="00DD00E1">
      <w:pPr>
        <w:pStyle w:val="a0"/>
        <w:rPr>
          <w:rFonts w:hint="cs"/>
          <w:rtl/>
        </w:rPr>
      </w:pPr>
    </w:p>
    <w:p w14:paraId="006D8344" w14:textId="77777777" w:rsidR="00000000" w:rsidRDefault="00DD00E1">
      <w:pPr>
        <w:pStyle w:val="af0"/>
        <w:rPr>
          <w:rtl/>
        </w:rPr>
      </w:pPr>
      <w:r>
        <w:rPr>
          <w:rFonts w:hint="eastAsia"/>
          <w:rtl/>
        </w:rPr>
        <w:t>רוני</w:t>
      </w:r>
      <w:r>
        <w:rPr>
          <w:rtl/>
        </w:rPr>
        <w:t xml:space="preserve"> בר-און (הליכוד):</w:t>
      </w:r>
    </w:p>
    <w:p w14:paraId="045189A5" w14:textId="77777777" w:rsidR="00000000" w:rsidRDefault="00DD00E1">
      <w:pPr>
        <w:pStyle w:val="a0"/>
        <w:rPr>
          <w:rFonts w:hint="cs"/>
          <w:rtl/>
        </w:rPr>
      </w:pPr>
    </w:p>
    <w:p w14:paraId="471A2C6D" w14:textId="77777777" w:rsidR="00000000" w:rsidRDefault="00DD00E1">
      <w:pPr>
        <w:pStyle w:val="a0"/>
        <w:rPr>
          <w:rFonts w:hint="cs"/>
          <w:rtl/>
        </w:rPr>
      </w:pPr>
      <w:r>
        <w:rPr>
          <w:rFonts w:hint="cs"/>
          <w:rtl/>
        </w:rPr>
        <w:t>הוא המציע - לא?</w:t>
      </w:r>
    </w:p>
    <w:p w14:paraId="52271A63" w14:textId="77777777" w:rsidR="00000000" w:rsidRDefault="00DD00E1">
      <w:pPr>
        <w:pStyle w:val="a0"/>
        <w:rPr>
          <w:rFonts w:hint="cs"/>
          <w:rtl/>
        </w:rPr>
      </w:pPr>
    </w:p>
    <w:p w14:paraId="412C18D0" w14:textId="77777777" w:rsidR="00000000" w:rsidRDefault="00DD00E1">
      <w:pPr>
        <w:pStyle w:val="af1"/>
        <w:rPr>
          <w:rtl/>
        </w:rPr>
      </w:pPr>
      <w:r>
        <w:rPr>
          <w:rtl/>
        </w:rPr>
        <w:t>היו"ר ראובן ריבלין:</w:t>
      </w:r>
    </w:p>
    <w:p w14:paraId="53C0BD07" w14:textId="77777777" w:rsidR="00000000" w:rsidRDefault="00DD00E1">
      <w:pPr>
        <w:pStyle w:val="a0"/>
        <w:rPr>
          <w:rtl/>
        </w:rPr>
      </w:pPr>
    </w:p>
    <w:p w14:paraId="24208ABD" w14:textId="77777777" w:rsidR="00000000" w:rsidRDefault="00DD00E1">
      <w:pPr>
        <w:pStyle w:val="a0"/>
        <w:rPr>
          <w:rFonts w:hint="cs"/>
          <w:rtl/>
        </w:rPr>
      </w:pPr>
      <w:r>
        <w:rPr>
          <w:rFonts w:hint="cs"/>
          <w:rtl/>
        </w:rPr>
        <w:t>לא. עכשיו זו ההצעה של חבר הכנסת חמי דורון.</w:t>
      </w:r>
    </w:p>
    <w:p w14:paraId="0F773C4B" w14:textId="77777777" w:rsidR="00000000" w:rsidRDefault="00DD00E1">
      <w:pPr>
        <w:pStyle w:val="a0"/>
        <w:rPr>
          <w:rFonts w:hint="cs"/>
          <w:rtl/>
        </w:rPr>
      </w:pPr>
    </w:p>
    <w:p w14:paraId="6C50D598" w14:textId="77777777" w:rsidR="00000000" w:rsidRDefault="00DD00E1">
      <w:pPr>
        <w:pStyle w:val="af0"/>
        <w:rPr>
          <w:rtl/>
        </w:rPr>
      </w:pPr>
      <w:r>
        <w:rPr>
          <w:rFonts w:hint="eastAsia"/>
          <w:rtl/>
        </w:rPr>
        <w:t>מזכיר</w:t>
      </w:r>
      <w:r>
        <w:rPr>
          <w:rtl/>
        </w:rPr>
        <w:t xml:space="preserve"> הכנסת אריה האן:</w:t>
      </w:r>
    </w:p>
    <w:p w14:paraId="741F2BF1" w14:textId="77777777" w:rsidR="00000000" w:rsidRDefault="00DD00E1">
      <w:pPr>
        <w:pStyle w:val="a0"/>
        <w:ind w:firstLine="0"/>
        <w:rPr>
          <w:rFonts w:hint="cs"/>
          <w:rtl/>
        </w:rPr>
      </w:pPr>
      <w:r>
        <w:rPr>
          <w:rFonts w:hint="cs"/>
          <w:rtl/>
        </w:rPr>
        <w:t>(קורא בשמות חברי הכנסת)</w:t>
      </w:r>
    </w:p>
    <w:p w14:paraId="6AE5A2FA" w14:textId="77777777" w:rsidR="00000000" w:rsidRDefault="00DD00E1">
      <w:pPr>
        <w:pStyle w:val="a0"/>
        <w:rPr>
          <w:rFonts w:hint="cs"/>
          <w:rtl/>
        </w:rPr>
      </w:pPr>
    </w:p>
    <w:p w14:paraId="06AA365A" w14:textId="77777777" w:rsidR="00000000" w:rsidRDefault="00DD00E1">
      <w:pPr>
        <w:pStyle w:val="a0"/>
        <w:rPr>
          <w:rFonts w:hint="cs"/>
          <w:rtl/>
        </w:rPr>
      </w:pPr>
      <w:r>
        <w:rPr>
          <w:rFonts w:hint="cs"/>
          <w:rtl/>
        </w:rPr>
        <w:t>ואסל טאהא</w:t>
      </w:r>
      <w:r>
        <w:rPr>
          <w:rFonts w:hint="cs"/>
          <w:rtl/>
        </w:rPr>
        <w:tab/>
      </w:r>
      <w:r>
        <w:rPr>
          <w:rFonts w:hint="cs"/>
          <w:rtl/>
        </w:rPr>
        <w:tab/>
        <w:t>- אינו נוכח</w:t>
      </w:r>
    </w:p>
    <w:p w14:paraId="4AF3D2F7" w14:textId="77777777" w:rsidR="00000000" w:rsidRDefault="00DD00E1">
      <w:pPr>
        <w:pStyle w:val="a0"/>
        <w:rPr>
          <w:rFonts w:hint="cs"/>
          <w:rtl/>
        </w:rPr>
      </w:pPr>
      <w:r>
        <w:rPr>
          <w:rFonts w:hint="cs"/>
          <w:rtl/>
        </w:rPr>
        <w:t>אליהו ישי</w:t>
      </w:r>
      <w:r>
        <w:rPr>
          <w:rFonts w:hint="cs"/>
          <w:rtl/>
        </w:rPr>
        <w:tab/>
      </w:r>
      <w:r>
        <w:rPr>
          <w:rFonts w:hint="cs"/>
          <w:rtl/>
        </w:rPr>
        <w:tab/>
        <w:t>- אינו נוכח</w:t>
      </w:r>
    </w:p>
    <w:p w14:paraId="06F13762" w14:textId="77777777" w:rsidR="00000000" w:rsidRDefault="00DD00E1">
      <w:pPr>
        <w:pStyle w:val="a0"/>
        <w:rPr>
          <w:rFonts w:hint="cs"/>
          <w:rtl/>
        </w:rPr>
      </w:pPr>
      <w:r>
        <w:rPr>
          <w:rFonts w:hint="cs"/>
          <w:rtl/>
        </w:rPr>
        <w:t>איתן כבל</w:t>
      </w:r>
      <w:r>
        <w:rPr>
          <w:rFonts w:hint="cs"/>
          <w:rtl/>
        </w:rPr>
        <w:tab/>
      </w:r>
      <w:r>
        <w:rPr>
          <w:rFonts w:hint="cs"/>
          <w:rtl/>
        </w:rPr>
        <w:tab/>
        <w:t>- אינו נוכח</w:t>
      </w:r>
    </w:p>
    <w:p w14:paraId="6EE6626C" w14:textId="77777777" w:rsidR="00000000" w:rsidRDefault="00DD00E1">
      <w:pPr>
        <w:pStyle w:val="a0"/>
        <w:rPr>
          <w:rFonts w:hint="cs"/>
          <w:rtl/>
        </w:rPr>
      </w:pPr>
      <w:r>
        <w:rPr>
          <w:rFonts w:hint="cs"/>
          <w:rtl/>
        </w:rPr>
        <w:t>חיים כץ</w:t>
      </w:r>
      <w:r>
        <w:rPr>
          <w:rFonts w:hint="cs"/>
          <w:rtl/>
        </w:rPr>
        <w:tab/>
      </w:r>
      <w:r>
        <w:rPr>
          <w:rFonts w:hint="cs"/>
          <w:rtl/>
        </w:rPr>
        <w:tab/>
      </w:r>
      <w:r>
        <w:rPr>
          <w:rFonts w:hint="cs"/>
          <w:rtl/>
        </w:rPr>
        <w:tab/>
        <w:t>- אינו נוכח</w:t>
      </w:r>
    </w:p>
    <w:p w14:paraId="175AAF70" w14:textId="77777777" w:rsidR="00000000" w:rsidRDefault="00DD00E1">
      <w:pPr>
        <w:pStyle w:val="a0"/>
        <w:rPr>
          <w:rFonts w:hint="cs"/>
          <w:rtl/>
        </w:rPr>
      </w:pPr>
      <w:r>
        <w:rPr>
          <w:rFonts w:hint="cs"/>
          <w:rtl/>
        </w:rPr>
        <w:t>לימור</w:t>
      </w:r>
      <w:r>
        <w:rPr>
          <w:rFonts w:hint="cs"/>
          <w:rtl/>
        </w:rPr>
        <w:t xml:space="preserve"> לבנת</w:t>
      </w:r>
      <w:r>
        <w:rPr>
          <w:rFonts w:hint="cs"/>
          <w:rtl/>
        </w:rPr>
        <w:tab/>
      </w:r>
      <w:r>
        <w:rPr>
          <w:rFonts w:hint="cs"/>
          <w:rtl/>
        </w:rPr>
        <w:tab/>
        <w:t>- אינה נוכחת</w:t>
      </w:r>
    </w:p>
    <w:p w14:paraId="0D092C3D" w14:textId="77777777" w:rsidR="00000000" w:rsidRDefault="00DD00E1">
      <w:pPr>
        <w:pStyle w:val="a0"/>
        <w:rPr>
          <w:rFonts w:hint="cs"/>
          <w:rtl/>
        </w:rPr>
      </w:pPr>
      <w:r>
        <w:rPr>
          <w:rFonts w:hint="cs"/>
          <w:rtl/>
        </w:rPr>
        <w:t>יוסף לפיד</w:t>
      </w:r>
      <w:r>
        <w:rPr>
          <w:rFonts w:hint="cs"/>
          <w:rtl/>
        </w:rPr>
        <w:tab/>
      </w:r>
      <w:r>
        <w:rPr>
          <w:rFonts w:hint="cs"/>
          <w:rtl/>
        </w:rPr>
        <w:tab/>
        <w:t>- אינו נוכח</w:t>
      </w:r>
    </w:p>
    <w:p w14:paraId="33F2DDC1" w14:textId="77777777" w:rsidR="00000000" w:rsidRDefault="00DD00E1">
      <w:pPr>
        <w:pStyle w:val="a0"/>
        <w:rPr>
          <w:rFonts w:hint="cs"/>
          <w:rtl/>
        </w:rPr>
      </w:pPr>
      <w:r>
        <w:rPr>
          <w:rFonts w:hint="cs"/>
          <w:rtl/>
        </w:rPr>
        <w:t>עמרם מצנע</w:t>
      </w:r>
      <w:r>
        <w:rPr>
          <w:rFonts w:hint="cs"/>
          <w:rtl/>
        </w:rPr>
        <w:tab/>
      </w:r>
      <w:r>
        <w:rPr>
          <w:rFonts w:hint="cs"/>
          <w:rtl/>
        </w:rPr>
        <w:tab/>
        <w:t>- אינו נוכח</w:t>
      </w:r>
    </w:p>
    <w:p w14:paraId="0731F46E" w14:textId="77777777" w:rsidR="00000000" w:rsidRDefault="00DD00E1">
      <w:pPr>
        <w:pStyle w:val="a0"/>
        <w:rPr>
          <w:rFonts w:hint="cs"/>
          <w:rtl/>
        </w:rPr>
      </w:pPr>
      <w:r>
        <w:rPr>
          <w:rFonts w:hint="cs"/>
          <w:rtl/>
        </w:rPr>
        <w:t>יהודית נאות</w:t>
      </w:r>
      <w:r>
        <w:rPr>
          <w:rFonts w:hint="cs"/>
          <w:rtl/>
        </w:rPr>
        <w:tab/>
      </w:r>
      <w:r>
        <w:rPr>
          <w:rFonts w:hint="cs"/>
          <w:rtl/>
        </w:rPr>
        <w:tab/>
        <w:t>- אינה נוכחת</w:t>
      </w:r>
    </w:p>
    <w:p w14:paraId="227AE619" w14:textId="77777777" w:rsidR="00000000" w:rsidRDefault="00DD00E1">
      <w:pPr>
        <w:pStyle w:val="a0"/>
        <w:rPr>
          <w:rFonts w:hint="cs"/>
          <w:rtl/>
        </w:rPr>
      </w:pPr>
      <w:r>
        <w:rPr>
          <w:rFonts w:hint="cs"/>
          <w:rtl/>
        </w:rPr>
        <w:t>דני נוה</w:t>
      </w:r>
      <w:r>
        <w:rPr>
          <w:rFonts w:hint="cs"/>
          <w:rtl/>
        </w:rPr>
        <w:tab/>
      </w:r>
      <w:r>
        <w:rPr>
          <w:rFonts w:hint="cs"/>
          <w:rtl/>
        </w:rPr>
        <w:tab/>
      </w:r>
      <w:r>
        <w:rPr>
          <w:rFonts w:hint="cs"/>
          <w:rtl/>
        </w:rPr>
        <w:tab/>
        <w:t>- אינו נוכח</w:t>
      </w:r>
    </w:p>
    <w:p w14:paraId="5FDA0128" w14:textId="77777777" w:rsidR="00000000" w:rsidRDefault="00DD00E1">
      <w:pPr>
        <w:pStyle w:val="a0"/>
        <w:rPr>
          <w:rFonts w:hint="cs"/>
          <w:rtl/>
        </w:rPr>
      </w:pPr>
      <w:r>
        <w:rPr>
          <w:rFonts w:hint="cs"/>
          <w:rtl/>
        </w:rPr>
        <w:t>בנימין נתניהו</w:t>
      </w:r>
      <w:r>
        <w:rPr>
          <w:rFonts w:hint="cs"/>
          <w:rtl/>
        </w:rPr>
        <w:tab/>
      </w:r>
      <w:r>
        <w:rPr>
          <w:rFonts w:hint="cs"/>
          <w:rtl/>
        </w:rPr>
        <w:tab/>
        <w:t>- אינו נוכח</w:t>
      </w:r>
    </w:p>
    <w:p w14:paraId="496B3E96" w14:textId="77777777" w:rsidR="00000000" w:rsidRDefault="00DD00E1">
      <w:pPr>
        <w:pStyle w:val="a0"/>
        <w:rPr>
          <w:rFonts w:hint="cs"/>
          <w:rtl/>
        </w:rPr>
      </w:pPr>
      <w:r>
        <w:rPr>
          <w:rFonts w:hint="cs"/>
          <w:rtl/>
        </w:rPr>
        <w:t>גדעון סער</w:t>
      </w:r>
      <w:r>
        <w:rPr>
          <w:rFonts w:hint="cs"/>
          <w:rtl/>
        </w:rPr>
        <w:tab/>
      </w:r>
      <w:r>
        <w:rPr>
          <w:rFonts w:hint="cs"/>
          <w:rtl/>
        </w:rPr>
        <w:tab/>
        <w:t>- אינו נוכח</w:t>
      </w:r>
    </w:p>
    <w:p w14:paraId="324CDF47" w14:textId="77777777" w:rsidR="00000000" w:rsidRDefault="00DD00E1">
      <w:pPr>
        <w:pStyle w:val="a0"/>
        <w:rPr>
          <w:rFonts w:hint="cs"/>
          <w:rtl/>
        </w:rPr>
      </w:pPr>
      <w:r>
        <w:rPr>
          <w:rFonts w:hint="cs"/>
          <w:rtl/>
        </w:rPr>
        <w:t>גדעון עזרא</w:t>
      </w:r>
      <w:r>
        <w:rPr>
          <w:rFonts w:hint="cs"/>
          <w:rtl/>
        </w:rPr>
        <w:tab/>
      </w:r>
      <w:r>
        <w:rPr>
          <w:rFonts w:hint="cs"/>
          <w:rtl/>
        </w:rPr>
        <w:tab/>
        <w:t>- אינו נוכח</w:t>
      </w:r>
    </w:p>
    <w:p w14:paraId="4A1E7804" w14:textId="77777777" w:rsidR="00000000" w:rsidRDefault="00DD00E1">
      <w:pPr>
        <w:pStyle w:val="a0"/>
        <w:rPr>
          <w:rFonts w:hint="cs"/>
          <w:rtl/>
        </w:rPr>
      </w:pPr>
      <w:r>
        <w:rPr>
          <w:rFonts w:hint="cs"/>
          <w:rtl/>
        </w:rPr>
        <w:t>גילה פינקלשטיין</w:t>
      </w:r>
      <w:r>
        <w:rPr>
          <w:rFonts w:hint="cs"/>
          <w:rtl/>
        </w:rPr>
        <w:tab/>
      </w:r>
      <w:r>
        <w:rPr>
          <w:rFonts w:hint="cs"/>
          <w:rtl/>
        </w:rPr>
        <w:tab/>
        <w:t>- אינה נוכחת</w:t>
      </w:r>
    </w:p>
    <w:p w14:paraId="0DEF0766" w14:textId="77777777" w:rsidR="00000000" w:rsidRDefault="00DD00E1">
      <w:pPr>
        <w:pStyle w:val="a0"/>
        <w:rPr>
          <w:rFonts w:hint="cs"/>
          <w:rtl/>
        </w:rPr>
      </w:pPr>
      <w:r>
        <w:rPr>
          <w:rFonts w:hint="cs"/>
          <w:rtl/>
        </w:rPr>
        <w:t>יוסף פריצקי</w:t>
      </w:r>
      <w:r>
        <w:rPr>
          <w:rFonts w:hint="cs"/>
          <w:rtl/>
        </w:rPr>
        <w:tab/>
      </w:r>
      <w:r>
        <w:rPr>
          <w:rFonts w:hint="cs"/>
          <w:rtl/>
        </w:rPr>
        <w:tab/>
        <w:t>- אינו נוכח</w:t>
      </w:r>
    </w:p>
    <w:p w14:paraId="25FB94A5" w14:textId="77777777" w:rsidR="00000000" w:rsidRDefault="00DD00E1">
      <w:pPr>
        <w:pStyle w:val="a0"/>
        <w:rPr>
          <w:rFonts w:hint="cs"/>
          <w:rtl/>
        </w:rPr>
      </w:pPr>
      <w:r>
        <w:rPr>
          <w:rFonts w:hint="cs"/>
          <w:rtl/>
        </w:rPr>
        <w:t>שמעון פרס</w:t>
      </w:r>
      <w:r>
        <w:rPr>
          <w:rFonts w:hint="cs"/>
          <w:rtl/>
        </w:rPr>
        <w:tab/>
      </w:r>
      <w:r>
        <w:rPr>
          <w:rFonts w:hint="cs"/>
          <w:rtl/>
        </w:rPr>
        <w:tab/>
        <w:t xml:space="preserve">- </w:t>
      </w:r>
      <w:r>
        <w:rPr>
          <w:rFonts w:hint="cs"/>
          <w:rtl/>
        </w:rPr>
        <w:t>אינו נוכח</w:t>
      </w:r>
    </w:p>
    <w:p w14:paraId="3F824772" w14:textId="77777777" w:rsidR="00000000" w:rsidRDefault="00DD00E1">
      <w:pPr>
        <w:pStyle w:val="a0"/>
        <w:rPr>
          <w:rFonts w:hint="cs"/>
          <w:rtl/>
        </w:rPr>
      </w:pPr>
      <w:r>
        <w:rPr>
          <w:rFonts w:hint="cs"/>
          <w:rtl/>
        </w:rPr>
        <w:t>אברהם רביץ</w:t>
      </w:r>
      <w:r>
        <w:rPr>
          <w:rFonts w:hint="cs"/>
          <w:rtl/>
        </w:rPr>
        <w:tab/>
      </w:r>
      <w:r>
        <w:rPr>
          <w:rFonts w:hint="cs"/>
          <w:rtl/>
        </w:rPr>
        <w:tab/>
        <w:t>- אינו נוכח</w:t>
      </w:r>
    </w:p>
    <w:p w14:paraId="03FBC186" w14:textId="77777777" w:rsidR="00000000" w:rsidRDefault="00DD00E1">
      <w:pPr>
        <w:pStyle w:val="a0"/>
        <w:rPr>
          <w:rFonts w:hint="cs"/>
          <w:rtl/>
        </w:rPr>
      </w:pPr>
      <w:r>
        <w:rPr>
          <w:rFonts w:hint="cs"/>
          <w:rtl/>
        </w:rPr>
        <w:t>מיכאל רצון</w:t>
      </w:r>
      <w:r>
        <w:rPr>
          <w:rFonts w:hint="cs"/>
          <w:rtl/>
        </w:rPr>
        <w:tab/>
      </w:r>
      <w:r>
        <w:rPr>
          <w:rFonts w:hint="cs"/>
          <w:rtl/>
        </w:rPr>
        <w:tab/>
        <w:t>- אינו נוכח</w:t>
      </w:r>
    </w:p>
    <w:p w14:paraId="6C3BF4BD" w14:textId="77777777" w:rsidR="00000000" w:rsidRDefault="00DD00E1">
      <w:pPr>
        <w:pStyle w:val="a0"/>
        <w:rPr>
          <w:rFonts w:hint="cs"/>
          <w:rtl/>
        </w:rPr>
      </w:pPr>
      <w:r>
        <w:rPr>
          <w:rFonts w:hint="cs"/>
          <w:rtl/>
        </w:rPr>
        <w:t>יובל שטייניץ</w:t>
      </w:r>
      <w:r>
        <w:rPr>
          <w:rFonts w:hint="cs"/>
          <w:rtl/>
        </w:rPr>
        <w:tab/>
      </w:r>
      <w:r>
        <w:rPr>
          <w:rFonts w:hint="cs"/>
          <w:rtl/>
        </w:rPr>
        <w:tab/>
        <w:t>- אינו נוכח</w:t>
      </w:r>
    </w:p>
    <w:p w14:paraId="5328E64D" w14:textId="77777777" w:rsidR="00000000" w:rsidRDefault="00DD00E1">
      <w:pPr>
        <w:pStyle w:val="a0"/>
        <w:rPr>
          <w:rFonts w:hint="cs"/>
          <w:rtl/>
        </w:rPr>
      </w:pPr>
      <w:r>
        <w:rPr>
          <w:rFonts w:hint="cs"/>
          <w:rtl/>
        </w:rPr>
        <w:t>מאיר שטרית</w:t>
      </w:r>
      <w:r>
        <w:rPr>
          <w:rFonts w:hint="cs"/>
          <w:rtl/>
        </w:rPr>
        <w:tab/>
      </w:r>
      <w:r>
        <w:rPr>
          <w:rFonts w:hint="cs"/>
          <w:rtl/>
        </w:rPr>
        <w:tab/>
        <w:t>- אינו נוכח</w:t>
      </w:r>
    </w:p>
    <w:p w14:paraId="63180AB0" w14:textId="77777777" w:rsidR="00000000" w:rsidRDefault="00DD00E1">
      <w:pPr>
        <w:pStyle w:val="a0"/>
        <w:rPr>
          <w:rFonts w:hint="cs"/>
          <w:rtl/>
        </w:rPr>
      </w:pPr>
      <w:r>
        <w:rPr>
          <w:rFonts w:hint="cs"/>
          <w:rtl/>
        </w:rPr>
        <w:t>יורי שטרן</w:t>
      </w:r>
      <w:r>
        <w:rPr>
          <w:rFonts w:hint="cs"/>
          <w:rtl/>
        </w:rPr>
        <w:tab/>
      </w:r>
      <w:r>
        <w:rPr>
          <w:rFonts w:hint="cs"/>
          <w:rtl/>
        </w:rPr>
        <w:tab/>
        <w:t>- אינו נוכח</w:t>
      </w:r>
    </w:p>
    <w:p w14:paraId="2C5EDF4D" w14:textId="77777777" w:rsidR="00000000" w:rsidRDefault="00DD00E1">
      <w:pPr>
        <w:pStyle w:val="a0"/>
        <w:rPr>
          <w:rFonts w:hint="cs"/>
          <w:rtl/>
        </w:rPr>
      </w:pPr>
      <w:r>
        <w:rPr>
          <w:rFonts w:hint="cs"/>
          <w:rtl/>
        </w:rPr>
        <w:t>סילבן שלום</w:t>
      </w:r>
      <w:r>
        <w:rPr>
          <w:rFonts w:hint="cs"/>
          <w:rtl/>
        </w:rPr>
        <w:tab/>
      </w:r>
      <w:r>
        <w:rPr>
          <w:rFonts w:hint="cs"/>
          <w:rtl/>
        </w:rPr>
        <w:tab/>
        <w:t>- אינו נוכח</w:t>
      </w:r>
    </w:p>
    <w:p w14:paraId="4EA94CE3" w14:textId="77777777" w:rsidR="00000000" w:rsidRDefault="00DD00E1">
      <w:pPr>
        <w:pStyle w:val="a0"/>
        <w:rPr>
          <w:rFonts w:hint="cs"/>
          <w:rtl/>
        </w:rPr>
      </w:pPr>
      <w:r>
        <w:rPr>
          <w:rFonts w:hint="cs"/>
          <w:rtl/>
        </w:rPr>
        <w:t>אריאל שרון</w:t>
      </w:r>
      <w:r>
        <w:rPr>
          <w:rFonts w:hint="cs"/>
          <w:rtl/>
        </w:rPr>
        <w:tab/>
      </w:r>
      <w:r>
        <w:rPr>
          <w:rFonts w:hint="cs"/>
          <w:rtl/>
        </w:rPr>
        <w:tab/>
        <w:t>- אינו נוכח</w:t>
      </w:r>
    </w:p>
    <w:p w14:paraId="4FF777FB" w14:textId="77777777" w:rsidR="00000000" w:rsidRDefault="00DD00E1">
      <w:pPr>
        <w:pStyle w:val="a0"/>
        <w:rPr>
          <w:rFonts w:hint="cs"/>
          <w:rtl/>
        </w:rPr>
      </w:pPr>
      <w:r>
        <w:rPr>
          <w:rFonts w:hint="cs"/>
          <w:rtl/>
        </w:rPr>
        <w:t>יולי תמיר</w:t>
      </w:r>
      <w:r>
        <w:rPr>
          <w:rFonts w:hint="cs"/>
          <w:rtl/>
        </w:rPr>
        <w:tab/>
      </w:r>
      <w:r>
        <w:rPr>
          <w:rFonts w:hint="cs"/>
          <w:rtl/>
        </w:rPr>
        <w:tab/>
        <w:t>- אינה נוכחת</w:t>
      </w:r>
    </w:p>
    <w:p w14:paraId="63C2B804" w14:textId="77777777" w:rsidR="00000000" w:rsidRDefault="00DD00E1">
      <w:pPr>
        <w:pStyle w:val="a0"/>
        <w:rPr>
          <w:rFonts w:hint="cs"/>
          <w:rtl/>
        </w:rPr>
      </w:pPr>
    </w:p>
    <w:p w14:paraId="401A5781" w14:textId="77777777" w:rsidR="00000000" w:rsidRDefault="00DD00E1">
      <w:pPr>
        <w:pStyle w:val="a0"/>
        <w:rPr>
          <w:rtl/>
        </w:rPr>
      </w:pPr>
      <w:r>
        <w:rPr>
          <w:rFonts w:hint="cs"/>
          <w:rtl/>
        </w:rPr>
        <w:t>תודה רבה.</w:t>
      </w:r>
    </w:p>
    <w:p w14:paraId="4D9BD8D6" w14:textId="77777777" w:rsidR="00000000" w:rsidRDefault="00DD00E1">
      <w:pPr>
        <w:pStyle w:val="a0"/>
        <w:rPr>
          <w:rFonts w:hint="cs"/>
          <w:rtl/>
        </w:rPr>
      </w:pPr>
    </w:p>
    <w:p w14:paraId="6EDA75F0" w14:textId="77777777" w:rsidR="00000000" w:rsidRDefault="00DD00E1">
      <w:pPr>
        <w:pStyle w:val="af1"/>
        <w:rPr>
          <w:rtl/>
        </w:rPr>
      </w:pPr>
      <w:r>
        <w:rPr>
          <w:rtl/>
        </w:rPr>
        <w:t>היו"ר ראובן ריבלין:</w:t>
      </w:r>
    </w:p>
    <w:p w14:paraId="4DEB5D1E" w14:textId="77777777" w:rsidR="00000000" w:rsidRDefault="00DD00E1">
      <w:pPr>
        <w:pStyle w:val="a0"/>
        <w:rPr>
          <w:rtl/>
        </w:rPr>
      </w:pPr>
    </w:p>
    <w:p w14:paraId="59601526" w14:textId="77777777" w:rsidR="00000000" w:rsidRDefault="00DD00E1">
      <w:pPr>
        <w:pStyle w:val="a0"/>
        <w:rPr>
          <w:rFonts w:hint="cs"/>
          <w:rtl/>
        </w:rPr>
      </w:pPr>
      <w:r>
        <w:rPr>
          <w:rFonts w:hint="cs"/>
          <w:rtl/>
        </w:rPr>
        <w:t>נא להביא לי את תוצאו</w:t>
      </w:r>
      <w:r>
        <w:rPr>
          <w:rFonts w:hint="cs"/>
          <w:rtl/>
        </w:rPr>
        <w:t>ת ההצבעה. חברי הכנסת, נא לשבת על מקומותיכם. נותרו לנו עוד שתי הצבעות באותו נושא על-ידי מציעים אחרים, ולכן אנחנו מייד עוברים להצבעה. כאן אין לנו דרישה להצבעה שמית, ולכן נצביע באופן אלקטרוני.</w:t>
      </w:r>
    </w:p>
    <w:p w14:paraId="5618370F" w14:textId="77777777" w:rsidR="00000000" w:rsidRDefault="00DD00E1">
      <w:pPr>
        <w:pStyle w:val="a0"/>
        <w:rPr>
          <w:rFonts w:hint="cs"/>
          <w:rtl/>
        </w:rPr>
      </w:pPr>
    </w:p>
    <w:p w14:paraId="7A0515A2" w14:textId="77777777" w:rsidR="00000000" w:rsidRDefault="00DD00E1">
      <w:pPr>
        <w:pStyle w:val="a0"/>
        <w:rPr>
          <w:rFonts w:hint="cs"/>
          <w:rtl/>
        </w:rPr>
      </w:pPr>
      <w:r>
        <w:rPr>
          <w:rFonts w:hint="cs"/>
          <w:rtl/>
        </w:rPr>
        <w:t>אני  מבקש את תוצאות ההצבעה, לפני שאני עובר להצבעה השנייה. למה לכת</w:t>
      </w:r>
      <w:r>
        <w:rPr>
          <w:rFonts w:hint="cs"/>
          <w:rtl/>
        </w:rPr>
        <w:t>וב? אני רוצה להכריז על התוצאה. עתה, הם סופרים ידנית, משום שהשאלה בהחלט ראויה לדיון: האם אנחנו צריכים בהצבעה שמית להכריז על המספרים? זה ראוי לדיון. יש כאלה שאומרים ככה, ויש כאלה שאומרים לדיון. זה ראוי לדיון.</w:t>
      </w:r>
    </w:p>
    <w:p w14:paraId="301BEA3A" w14:textId="77777777" w:rsidR="00000000" w:rsidRDefault="00DD00E1">
      <w:pPr>
        <w:pStyle w:val="a0"/>
        <w:rPr>
          <w:rFonts w:hint="cs"/>
          <w:rtl/>
        </w:rPr>
      </w:pPr>
    </w:p>
    <w:p w14:paraId="39F58F02" w14:textId="77777777" w:rsidR="00000000" w:rsidRDefault="00DD00E1">
      <w:pPr>
        <w:pStyle w:val="af0"/>
        <w:rPr>
          <w:rtl/>
        </w:rPr>
      </w:pPr>
      <w:r>
        <w:rPr>
          <w:rFonts w:hint="eastAsia"/>
          <w:rtl/>
        </w:rPr>
        <w:t>אבשלום</w:t>
      </w:r>
      <w:r>
        <w:rPr>
          <w:rtl/>
        </w:rPr>
        <w:t xml:space="preserve"> וילן (מרצ):</w:t>
      </w:r>
    </w:p>
    <w:p w14:paraId="1C7C14B3" w14:textId="77777777" w:rsidR="00000000" w:rsidRDefault="00DD00E1">
      <w:pPr>
        <w:pStyle w:val="a0"/>
        <w:rPr>
          <w:rFonts w:hint="cs"/>
          <w:rtl/>
        </w:rPr>
      </w:pPr>
    </w:p>
    <w:p w14:paraId="5F32C9C1" w14:textId="77777777" w:rsidR="00000000" w:rsidRDefault="00DD00E1">
      <w:pPr>
        <w:pStyle w:val="a0"/>
        <w:rPr>
          <w:rFonts w:hint="cs"/>
          <w:rtl/>
        </w:rPr>
      </w:pPr>
      <w:r>
        <w:rPr>
          <w:rFonts w:hint="cs"/>
          <w:rtl/>
        </w:rPr>
        <w:t>- - -</w:t>
      </w:r>
    </w:p>
    <w:p w14:paraId="3A72C9D4" w14:textId="77777777" w:rsidR="00000000" w:rsidRDefault="00DD00E1">
      <w:pPr>
        <w:pStyle w:val="a0"/>
        <w:rPr>
          <w:rFonts w:hint="cs"/>
          <w:rtl/>
        </w:rPr>
      </w:pPr>
    </w:p>
    <w:p w14:paraId="60B5A640" w14:textId="77777777" w:rsidR="00000000" w:rsidRDefault="00DD00E1">
      <w:pPr>
        <w:pStyle w:val="af1"/>
        <w:rPr>
          <w:rtl/>
        </w:rPr>
      </w:pPr>
      <w:r>
        <w:rPr>
          <w:rtl/>
        </w:rPr>
        <w:t>היו"ר ראובן ריבלין:</w:t>
      </w:r>
    </w:p>
    <w:p w14:paraId="33B7D618" w14:textId="77777777" w:rsidR="00000000" w:rsidRDefault="00DD00E1">
      <w:pPr>
        <w:pStyle w:val="a0"/>
        <w:rPr>
          <w:rtl/>
        </w:rPr>
      </w:pPr>
    </w:p>
    <w:p w14:paraId="2E9D1F53" w14:textId="77777777" w:rsidR="00000000" w:rsidRDefault="00DD00E1">
      <w:pPr>
        <w:pStyle w:val="a0"/>
        <w:rPr>
          <w:rFonts w:hint="cs"/>
          <w:rtl/>
        </w:rPr>
      </w:pPr>
      <w:r>
        <w:rPr>
          <w:rFonts w:hint="cs"/>
          <w:rtl/>
        </w:rPr>
        <w:t>זה לא "קלוץ-קאשע".</w:t>
      </w:r>
    </w:p>
    <w:p w14:paraId="5CC78D5D" w14:textId="77777777" w:rsidR="00000000" w:rsidRDefault="00DD00E1">
      <w:pPr>
        <w:pStyle w:val="a0"/>
        <w:rPr>
          <w:rFonts w:hint="cs"/>
          <w:rtl/>
        </w:rPr>
      </w:pPr>
    </w:p>
    <w:p w14:paraId="6E871D4C" w14:textId="77777777" w:rsidR="00000000" w:rsidRDefault="00DD00E1">
      <w:pPr>
        <w:pStyle w:val="a0"/>
        <w:rPr>
          <w:rFonts w:hint="cs"/>
          <w:rtl/>
        </w:rPr>
      </w:pPr>
      <w:r>
        <w:rPr>
          <w:rFonts w:hint="cs"/>
          <w:rtl/>
        </w:rPr>
        <w:t>בעד החוק שהציע חבר הכנסת דורון הצביעו 21 חברי כנסת, ולעומת זאת 64 התנגדו, ולכן ההצעה לא התקבלה ואינה עוברת אלא מוסרת מסדר-היום.</w:t>
      </w:r>
    </w:p>
    <w:p w14:paraId="507BD7C2" w14:textId="77777777" w:rsidR="00000000" w:rsidRDefault="00DD00E1">
      <w:pPr>
        <w:pStyle w:val="a0"/>
        <w:rPr>
          <w:rFonts w:hint="cs"/>
          <w:rtl/>
        </w:rPr>
      </w:pPr>
    </w:p>
    <w:p w14:paraId="3A10FDBA" w14:textId="77777777" w:rsidR="00000000" w:rsidRDefault="00DD00E1">
      <w:pPr>
        <w:pStyle w:val="a0"/>
        <w:rPr>
          <w:rFonts w:hint="cs"/>
          <w:rtl/>
        </w:rPr>
      </w:pPr>
      <w:r>
        <w:rPr>
          <w:rFonts w:hint="cs"/>
          <w:rtl/>
        </w:rPr>
        <w:t>רבותי חברי הכנסת אנחנו עוברים להצבעות הבאות. נא לתפוס את מקומותיכם. חברת הכנסת בלומנטל, בבקשה. האם השר פריצ</w:t>
      </w:r>
      <w:r>
        <w:rPr>
          <w:rFonts w:hint="cs"/>
          <w:rtl/>
        </w:rPr>
        <w:t>קי מוכן לא לשתות בתוך האולם?</w:t>
      </w:r>
    </w:p>
    <w:p w14:paraId="38E290A7" w14:textId="77777777" w:rsidR="00000000" w:rsidRDefault="00DD00E1">
      <w:pPr>
        <w:pStyle w:val="a0"/>
        <w:rPr>
          <w:rFonts w:hint="cs"/>
          <w:rtl/>
        </w:rPr>
      </w:pPr>
    </w:p>
    <w:p w14:paraId="66D42677" w14:textId="77777777" w:rsidR="00000000" w:rsidRDefault="00DD00E1">
      <w:pPr>
        <w:pStyle w:val="a0"/>
        <w:rPr>
          <w:rFonts w:hint="cs"/>
          <w:rtl/>
        </w:rPr>
      </w:pPr>
      <w:r>
        <w:rPr>
          <w:rFonts w:hint="cs"/>
          <w:rtl/>
        </w:rPr>
        <w:t>אנחנו עוברים להצעת חוק חסינות חברי הכנסת, זכויותיהם וחובותיהם (תיקון - איסור לכהן),  מאת חברי הכנסת אריה אלדד, אורי יהודה אריאל ואליעזר כהן.</w:t>
      </w:r>
    </w:p>
    <w:p w14:paraId="73D48E3A" w14:textId="77777777" w:rsidR="00000000" w:rsidRDefault="00DD00E1">
      <w:pPr>
        <w:pStyle w:val="a0"/>
        <w:rPr>
          <w:rFonts w:hint="cs"/>
          <w:rtl/>
        </w:rPr>
      </w:pPr>
    </w:p>
    <w:p w14:paraId="3C612F99" w14:textId="77777777" w:rsidR="00000000" w:rsidRDefault="00DD00E1">
      <w:pPr>
        <w:pStyle w:val="af0"/>
        <w:rPr>
          <w:rtl/>
        </w:rPr>
      </w:pPr>
      <w:r>
        <w:rPr>
          <w:rFonts w:hint="eastAsia"/>
          <w:rtl/>
        </w:rPr>
        <w:t>קריאה</w:t>
      </w:r>
      <w:r>
        <w:rPr>
          <w:rtl/>
        </w:rPr>
        <w:t>:</w:t>
      </w:r>
    </w:p>
    <w:p w14:paraId="776BC30A" w14:textId="77777777" w:rsidR="00000000" w:rsidRDefault="00DD00E1">
      <w:pPr>
        <w:pStyle w:val="a0"/>
        <w:rPr>
          <w:rFonts w:hint="cs"/>
          <w:rtl/>
        </w:rPr>
      </w:pPr>
    </w:p>
    <w:p w14:paraId="7C265B41" w14:textId="77777777" w:rsidR="00000000" w:rsidRDefault="00DD00E1">
      <w:pPr>
        <w:pStyle w:val="a0"/>
        <w:rPr>
          <w:rFonts w:hint="cs"/>
          <w:rtl/>
        </w:rPr>
      </w:pPr>
      <w:r>
        <w:rPr>
          <w:rFonts w:hint="cs"/>
          <w:rtl/>
        </w:rPr>
        <w:t>- - -</w:t>
      </w:r>
    </w:p>
    <w:p w14:paraId="6687B9EE" w14:textId="77777777" w:rsidR="00000000" w:rsidRDefault="00DD00E1">
      <w:pPr>
        <w:pStyle w:val="a0"/>
        <w:rPr>
          <w:rFonts w:hint="cs"/>
          <w:rtl/>
        </w:rPr>
      </w:pPr>
    </w:p>
    <w:p w14:paraId="7FF4E042" w14:textId="77777777" w:rsidR="00000000" w:rsidRDefault="00DD00E1">
      <w:pPr>
        <w:pStyle w:val="af1"/>
        <w:rPr>
          <w:rtl/>
        </w:rPr>
      </w:pPr>
      <w:r>
        <w:rPr>
          <w:rtl/>
        </w:rPr>
        <w:t>היו"ר ראובן ריבלין:</w:t>
      </w:r>
    </w:p>
    <w:p w14:paraId="704C4D64" w14:textId="77777777" w:rsidR="00000000" w:rsidRDefault="00DD00E1">
      <w:pPr>
        <w:pStyle w:val="a0"/>
        <w:rPr>
          <w:rtl/>
        </w:rPr>
      </w:pPr>
    </w:p>
    <w:p w14:paraId="3A41FAA0" w14:textId="77777777" w:rsidR="00000000" w:rsidRDefault="00DD00E1">
      <w:pPr>
        <w:pStyle w:val="a0"/>
        <w:rPr>
          <w:rFonts w:hint="cs"/>
          <w:rtl/>
        </w:rPr>
      </w:pPr>
      <w:r>
        <w:rPr>
          <w:rFonts w:hint="cs"/>
          <w:rtl/>
        </w:rPr>
        <w:t>בסדר. נא לשנות בסדר-היום שאנחנו מצביעים עכשיו על</w:t>
      </w:r>
      <w:r>
        <w:rPr>
          <w:rFonts w:hint="cs"/>
          <w:rtl/>
        </w:rPr>
        <w:t xml:space="preserve"> הצעת החוק של חבר הכנסת אלדד.</w:t>
      </w:r>
    </w:p>
    <w:p w14:paraId="1038AB5D" w14:textId="77777777" w:rsidR="00000000" w:rsidRDefault="00DD00E1">
      <w:pPr>
        <w:pStyle w:val="a0"/>
        <w:rPr>
          <w:rFonts w:hint="cs"/>
          <w:rtl/>
        </w:rPr>
      </w:pPr>
    </w:p>
    <w:p w14:paraId="6912BD17" w14:textId="77777777" w:rsidR="00000000" w:rsidRDefault="00DD00E1">
      <w:pPr>
        <w:pStyle w:val="ab"/>
        <w:bidi/>
        <w:rPr>
          <w:rFonts w:hint="cs"/>
          <w:rtl/>
        </w:rPr>
      </w:pPr>
      <w:r>
        <w:rPr>
          <w:rFonts w:hint="cs"/>
          <w:rtl/>
        </w:rPr>
        <w:t>הצבעה מס' 27</w:t>
      </w:r>
    </w:p>
    <w:p w14:paraId="0EECFEF0" w14:textId="77777777" w:rsidR="00000000" w:rsidRDefault="00DD00E1">
      <w:pPr>
        <w:pStyle w:val="a0"/>
        <w:rPr>
          <w:rFonts w:hint="cs"/>
          <w:rtl/>
        </w:rPr>
      </w:pPr>
    </w:p>
    <w:p w14:paraId="34FD0006" w14:textId="77777777" w:rsidR="00000000" w:rsidRDefault="00DD00E1">
      <w:pPr>
        <w:pStyle w:val="ac"/>
        <w:bidi/>
        <w:rPr>
          <w:rFonts w:hint="cs"/>
          <w:rtl/>
        </w:rPr>
      </w:pPr>
      <w:r>
        <w:rPr>
          <w:rFonts w:hint="cs"/>
          <w:rtl/>
        </w:rPr>
        <w:t>בעד ההצעה להעביר את הצעת החוק לדיון מוקדם בוועדה - 20</w:t>
      </w:r>
    </w:p>
    <w:p w14:paraId="68F6C0EA" w14:textId="77777777" w:rsidR="00000000" w:rsidRDefault="00DD00E1">
      <w:pPr>
        <w:pStyle w:val="ac"/>
        <w:bidi/>
        <w:rPr>
          <w:rFonts w:hint="cs"/>
          <w:rtl/>
        </w:rPr>
      </w:pPr>
      <w:r>
        <w:rPr>
          <w:rFonts w:hint="cs"/>
          <w:rtl/>
        </w:rPr>
        <w:t>בעד ההצעה להסיר מסדר-היום את הצעת החוק - 62</w:t>
      </w:r>
    </w:p>
    <w:p w14:paraId="5D53CFEF" w14:textId="77777777" w:rsidR="00000000" w:rsidRDefault="00DD00E1">
      <w:pPr>
        <w:pStyle w:val="ac"/>
        <w:bidi/>
        <w:rPr>
          <w:rFonts w:hint="cs"/>
          <w:rtl/>
        </w:rPr>
      </w:pPr>
      <w:r>
        <w:rPr>
          <w:rFonts w:hint="cs"/>
          <w:rtl/>
        </w:rPr>
        <w:t>נמנעים - אין</w:t>
      </w:r>
    </w:p>
    <w:p w14:paraId="735CF87C" w14:textId="77777777" w:rsidR="00000000" w:rsidRDefault="00DD00E1">
      <w:pPr>
        <w:pStyle w:val="ad"/>
        <w:bidi/>
        <w:rPr>
          <w:rFonts w:hint="cs"/>
          <w:rtl/>
        </w:rPr>
      </w:pPr>
      <w:r>
        <w:rPr>
          <w:rFonts w:hint="cs"/>
          <w:rtl/>
        </w:rPr>
        <w:t>ההצעה להסיר מסדר-היום את הצעת חוק חסינות חברי הכנסת, זכויותיהם וחובותיהם (תיקון - איסור לכהן), התשס"</w:t>
      </w:r>
      <w:r>
        <w:rPr>
          <w:rFonts w:hint="cs"/>
          <w:rtl/>
        </w:rPr>
        <w:t>ג-2003, נתקבלה.</w:t>
      </w:r>
    </w:p>
    <w:p w14:paraId="50B5A621" w14:textId="77777777" w:rsidR="00000000" w:rsidRDefault="00DD00E1">
      <w:pPr>
        <w:pStyle w:val="a0"/>
        <w:rPr>
          <w:rFonts w:hint="cs"/>
          <w:rtl/>
        </w:rPr>
      </w:pPr>
    </w:p>
    <w:p w14:paraId="63B32E35" w14:textId="77777777" w:rsidR="00000000" w:rsidRDefault="00DD00E1">
      <w:pPr>
        <w:pStyle w:val="af1"/>
        <w:rPr>
          <w:rtl/>
        </w:rPr>
      </w:pPr>
      <w:r>
        <w:rPr>
          <w:rtl/>
        </w:rPr>
        <w:t>היו"ר ראובן ריבלין:</w:t>
      </w:r>
    </w:p>
    <w:p w14:paraId="6C008882" w14:textId="77777777" w:rsidR="00000000" w:rsidRDefault="00DD00E1">
      <w:pPr>
        <w:pStyle w:val="a0"/>
        <w:rPr>
          <w:rtl/>
        </w:rPr>
      </w:pPr>
    </w:p>
    <w:p w14:paraId="6B81DA96" w14:textId="77777777" w:rsidR="00000000" w:rsidRDefault="00DD00E1">
      <w:pPr>
        <w:pStyle w:val="a0"/>
        <w:rPr>
          <w:rFonts w:hint="cs"/>
          <w:rtl/>
        </w:rPr>
      </w:pPr>
      <w:r>
        <w:rPr>
          <w:rFonts w:hint="cs"/>
          <w:rtl/>
        </w:rPr>
        <w:t>בעד - 20, נגד - 62. לכן, החוק לא עבר, וההצעה לסדר לא עברה ואינה עוברת אלא היא מוסרת מסדר-היום.</w:t>
      </w:r>
    </w:p>
    <w:p w14:paraId="6FAB93F7" w14:textId="77777777" w:rsidR="00000000" w:rsidRDefault="00DD00E1">
      <w:pPr>
        <w:pStyle w:val="a0"/>
        <w:rPr>
          <w:rFonts w:hint="cs"/>
          <w:rtl/>
        </w:rPr>
      </w:pPr>
    </w:p>
    <w:p w14:paraId="24586517" w14:textId="77777777" w:rsidR="00000000" w:rsidRDefault="00DD00E1">
      <w:pPr>
        <w:pStyle w:val="af0"/>
        <w:rPr>
          <w:rtl/>
        </w:rPr>
      </w:pPr>
      <w:r>
        <w:rPr>
          <w:rFonts w:hint="eastAsia"/>
          <w:rtl/>
        </w:rPr>
        <w:t>שר</w:t>
      </w:r>
      <w:r>
        <w:rPr>
          <w:rtl/>
        </w:rPr>
        <w:t xml:space="preserve"> הרווחה זבולון אורלב:</w:t>
      </w:r>
    </w:p>
    <w:p w14:paraId="6E2AEEA8" w14:textId="77777777" w:rsidR="00000000" w:rsidRDefault="00DD00E1">
      <w:pPr>
        <w:pStyle w:val="a0"/>
        <w:rPr>
          <w:rFonts w:hint="cs"/>
          <w:rtl/>
        </w:rPr>
      </w:pPr>
    </w:p>
    <w:p w14:paraId="001291EE" w14:textId="77777777" w:rsidR="00000000" w:rsidRDefault="00DD00E1">
      <w:pPr>
        <w:pStyle w:val="a0"/>
        <w:rPr>
          <w:rFonts w:hint="cs"/>
          <w:rtl/>
        </w:rPr>
      </w:pPr>
      <w:r>
        <w:rPr>
          <w:rFonts w:hint="cs"/>
          <w:rtl/>
        </w:rPr>
        <w:t>זו היתה הצבעה על כל השלוש.</w:t>
      </w:r>
    </w:p>
    <w:p w14:paraId="63750457" w14:textId="77777777" w:rsidR="00000000" w:rsidRDefault="00DD00E1">
      <w:pPr>
        <w:pStyle w:val="a0"/>
        <w:rPr>
          <w:rFonts w:hint="cs"/>
          <w:rtl/>
        </w:rPr>
      </w:pPr>
    </w:p>
    <w:p w14:paraId="1B34763E" w14:textId="77777777" w:rsidR="00000000" w:rsidRDefault="00DD00E1">
      <w:pPr>
        <w:pStyle w:val="af1"/>
        <w:rPr>
          <w:rtl/>
        </w:rPr>
      </w:pPr>
      <w:r>
        <w:rPr>
          <w:rtl/>
        </w:rPr>
        <w:t>היו"ר ראובן ריבלין:</w:t>
      </w:r>
    </w:p>
    <w:p w14:paraId="46A8FA92" w14:textId="77777777" w:rsidR="00000000" w:rsidRDefault="00DD00E1">
      <w:pPr>
        <w:pStyle w:val="a0"/>
        <w:rPr>
          <w:rtl/>
        </w:rPr>
      </w:pPr>
    </w:p>
    <w:p w14:paraId="5BA188E8" w14:textId="77777777" w:rsidR="00000000" w:rsidRDefault="00DD00E1">
      <w:pPr>
        <w:pStyle w:val="a0"/>
        <w:rPr>
          <w:rFonts w:hint="cs"/>
          <w:rtl/>
        </w:rPr>
      </w:pPr>
      <w:r>
        <w:rPr>
          <w:rFonts w:hint="cs"/>
          <w:rtl/>
        </w:rPr>
        <w:t>לא. זו היתה על ההצעה השנייה, של חבר הכנסת אלדד.</w:t>
      </w:r>
    </w:p>
    <w:p w14:paraId="5F0E0C43" w14:textId="77777777" w:rsidR="00000000" w:rsidRDefault="00DD00E1">
      <w:pPr>
        <w:pStyle w:val="a0"/>
        <w:rPr>
          <w:rFonts w:hint="cs"/>
          <w:rtl/>
        </w:rPr>
      </w:pPr>
    </w:p>
    <w:p w14:paraId="38F95A54" w14:textId="77777777" w:rsidR="00000000" w:rsidRDefault="00DD00E1">
      <w:pPr>
        <w:pStyle w:val="a0"/>
        <w:rPr>
          <w:rFonts w:hint="cs"/>
          <w:rtl/>
          <w:lang w:eastAsia="en-US"/>
        </w:rPr>
      </w:pPr>
      <w:r>
        <w:rPr>
          <w:rFonts w:hint="cs"/>
          <w:rtl/>
          <w:lang w:eastAsia="en-US"/>
        </w:rPr>
        <w:t xml:space="preserve">ההצעה הראשונה נפלה בהצבעה אישית, ההצעה השנייה נפלה בהצבעה אלקטרונית, ועכשיו אנחנו מצביעים על הצעתו של חבר הכנסת חזן, הצעת חוק חסינות חברי הכנסת, זכויותיהם וחובותיהם (תיקון </w:t>
      </w:r>
      <w:r>
        <w:rPr>
          <w:rtl/>
          <w:lang w:eastAsia="en-US"/>
        </w:rPr>
        <w:t>–</w:t>
      </w:r>
      <w:r>
        <w:rPr>
          <w:rFonts w:hint="cs"/>
          <w:rtl/>
          <w:lang w:eastAsia="en-US"/>
        </w:rPr>
        <w:t xml:space="preserve"> איסור לכהן כנבחר ציבור), התשס"ג-2003. חברי הכנסת, נא להצביע.</w:t>
      </w:r>
    </w:p>
    <w:p w14:paraId="510B293F" w14:textId="77777777" w:rsidR="00000000" w:rsidRDefault="00DD00E1">
      <w:pPr>
        <w:pStyle w:val="a0"/>
        <w:ind w:firstLine="0"/>
        <w:rPr>
          <w:rFonts w:hint="cs"/>
          <w:sz w:val="20"/>
          <w:szCs w:val="20"/>
          <w:rtl/>
          <w:lang w:eastAsia="en-US"/>
        </w:rPr>
      </w:pPr>
    </w:p>
    <w:p w14:paraId="343A42D5" w14:textId="77777777" w:rsidR="00000000" w:rsidRDefault="00DD00E1">
      <w:pPr>
        <w:pStyle w:val="ab"/>
        <w:bidi/>
        <w:rPr>
          <w:rFonts w:hint="cs"/>
          <w:rtl/>
        </w:rPr>
      </w:pPr>
      <w:r>
        <w:rPr>
          <w:rFonts w:hint="cs"/>
          <w:rtl/>
        </w:rPr>
        <w:t>הצבעה</w:t>
      </w:r>
    </w:p>
    <w:p w14:paraId="3A22C344" w14:textId="77777777" w:rsidR="00000000" w:rsidRDefault="00DD00E1">
      <w:pPr>
        <w:pStyle w:val="af1"/>
        <w:rPr>
          <w:rFonts w:hint="cs"/>
          <w:rtl/>
        </w:rPr>
      </w:pPr>
    </w:p>
    <w:p w14:paraId="62A9D208" w14:textId="77777777" w:rsidR="00000000" w:rsidRDefault="00DD00E1">
      <w:pPr>
        <w:pStyle w:val="af1"/>
        <w:rPr>
          <w:rtl/>
        </w:rPr>
      </w:pPr>
      <w:r>
        <w:rPr>
          <w:rtl/>
        </w:rPr>
        <w:t xml:space="preserve">היו"ר ראובן </w:t>
      </w:r>
      <w:r>
        <w:rPr>
          <w:rtl/>
        </w:rPr>
        <w:t>ריבלין:</w:t>
      </w:r>
    </w:p>
    <w:p w14:paraId="27EB5DF1" w14:textId="77777777" w:rsidR="00000000" w:rsidRDefault="00DD00E1">
      <w:pPr>
        <w:pStyle w:val="a0"/>
        <w:rPr>
          <w:rtl/>
        </w:rPr>
      </w:pPr>
    </w:p>
    <w:p w14:paraId="0B7FA2A6" w14:textId="77777777" w:rsidR="00000000" w:rsidRDefault="00DD00E1">
      <w:pPr>
        <w:pStyle w:val="a0"/>
        <w:ind w:firstLine="0"/>
        <w:rPr>
          <w:rFonts w:hint="cs"/>
          <w:rtl/>
        </w:rPr>
      </w:pPr>
      <w:r>
        <w:rPr>
          <w:rFonts w:hint="cs"/>
          <w:rtl/>
        </w:rPr>
        <w:tab/>
        <w:t xml:space="preserve">יש פה איזו תקלה. מי בעד? מי נגד? נא להצביע. </w:t>
      </w:r>
    </w:p>
    <w:p w14:paraId="3A8F6158" w14:textId="77777777" w:rsidR="00000000" w:rsidRDefault="00DD00E1">
      <w:pPr>
        <w:pStyle w:val="a0"/>
        <w:ind w:firstLine="0"/>
        <w:rPr>
          <w:rFonts w:hint="cs"/>
          <w:rtl/>
        </w:rPr>
      </w:pPr>
    </w:p>
    <w:p w14:paraId="299638CC" w14:textId="77777777" w:rsidR="00000000" w:rsidRDefault="00DD00E1">
      <w:pPr>
        <w:pStyle w:val="af0"/>
        <w:rPr>
          <w:rtl/>
        </w:rPr>
      </w:pPr>
      <w:r>
        <w:rPr>
          <w:rFonts w:hint="eastAsia"/>
          <w:rtl/>
        </w:rPr>
        <w:t>קריאה</w:t>
      </w:r>
      <w:r>
        <w:rPr>
          <w:rtl/>
        </w:rPr>
        <w:t>:</w:t>
      </w:r>
    </w:p>
    <w:p w14:paraId="030DBD0F" w14:textId="77777777" w:rsidR="00000000" w:rsidRDefault="00DD00E1">
      <w:pPr>
        <w:pStyle w:val="a0"/>
        <w:rPr>
          <w:rFonts w:hint="cs"/>
          <w:rtl/>
        </w:rPr>
      </w:pPr>
    </w:p>
    <w:p w14:paraId="411A9ED9" w14:textId="77777777" w:rsidR="00000000" w:rsidRDefault="00DD00E1">
      <w:pPr>
        <w:pStyle w:val="a0"/>
        <w:ind w:firstLine="0"/>
        <w:rPr>
          <w:rFonts w:hint="cs"/>
          <w:rtl/>
        </w:rPr>
      </w:pPr>
      <w:r>
        <w:rPr>
          <w:rFonts w:hint="cs"/>
          <w:rtl/>
        </w:rPr>
        <w:tab/>
        <w:t>הצבענו כבר.</w:t>
      </w:r>
    </w:p>
    <w:p w14:paraId="354CBFBB" w14:textId="77777777" w:rsidR="00000000" w:rsidRDefault="00DD00E1">
      <w:pPr>
        <w:pStyle w:val="a0"/>
        <w:ind w:firstLine="0"/>
        <w:rPr>
          <w:rFonts w:hint="cs"/>
          <w:rtl/>
        </w:rPr>
      </w:pPr>
    </w:p>
    <w:p w14:paraId="5C642BB1" w14:textId="77777777" w:rsidR="00000000" w:rsidRDefault="00DD00E1">
      <w:pPr>
        <w:pStyle w:val="af1"/>
        <w:rPr>
          <w:rtl/>
        </w:rPr>
      </w:pPr>
      <w:r>
        <w:rPr>
          <w:rtl/>
        </w:rPr>
        <w:t>היו"ר ראובן ריבלין:</w:t>
      </w:r>
    </w:p>
    <w:p w14:paraId="09ED1F70" w14:textId="77777777" w:rsidR="00000000" w:rsidRDefault="00DD00E1">
      <w:pPr>
        <w:pStyle w:val="a0"/>
        <w:rPr>
          <w:rtl/>
        </w:rPr>
      </w:pPr>
    </w:p>
    <w:p w14:paraId="68DBC202" w14:textId="77777777" w:rsidR="00000000" w:rsidRDefault="00DD00E1">
      <w:pPr>
        <w:pStyle w:val="a0"/>
        <w:rPr>
          <w:rFonts w:hint="cs"/>
          <w:rtl/>
        </w:rPr>
      </w:pPr>
      <w:r>
        <w:rPr>
          <w:rFonts w:hint="cs"/>
          <w:rtl/>
        </w:rPr>
        <w:t xml:space="preserve">אין דבר, פשוט היה פה איזה שיבוש. </w:t>
      </w:r>
    </w:p>
    <w:p w14:paraId="51AEBB04" w14:textId="77777777" w:rsidR="00000000" w:rsidRDefault="00DD00E1">
      <w:pPr>
        <w:pStyle w:val="a0"/>
        <w:rPr>
          <w:rFonts w:hint="cs"/>
          <w:rtl/>
        </w:rPr>
      </w:pPr>
    </w:p>
    <w:p w14:paraId="37495EB2" w14:textId="77777777" w:rsidR="00000000" w:rsidRDefault="00DD00E1">
      <w:pPr>
        <w:pStyle w:val="ab"/>
        <w:bidi/>
        <w:rPr>
          <w:rFonts w:hint="cs"/>
          <w:rtl/>
        </w:rPr>
      </w:pPr>
      <w:r>
        <w:rPr>
          <w:rFonts w:hint="cs"/>
          <w:rtl/>
        </w:rPr>
        <w:t>הצבעה</w:t>
      </w:r>
    </w:p>
    <w:p w14:paraId="14C2AF21" w14:textId="77777777" w:rsidR="00000000" w:rsidRDefault="00DD00E1">
      <w:pPr>
        <w:pStyle w:val="a0"/>
        <w:rPr>
          <w:rFonts w:hint="cs"/>
          <w:rtl/>
        </w:rPr>
      </w:pPr>
    </w:p>
    <w:p w14:paraId="0BC53E03" w14:textId="77777777" w:rsidR="00000000" w:rsidRDefault="00DD00E1">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21</w:t>
      </w:r>
    </w:p>
    <w:p w14:paraId="28E8B555" w14:textId="77777777" w:rsidR="00000000" w:rsidRDefault="00DD00E1">
      <w:pPr>
        <w:pStyle w:val="ac"/>
        <w:bidi/>
        <w:rPr>
          <w:rFonts w:hint="cs"/>
          <w:rtl/>
        </w:rPr>
      </w:pPr>
      <w:r>
        <w:rPr>
          <w:rFonts w:hint="cs"/>
          <w:rtl/>
        </w:rPr>
        <w:t xml:space="preserve">בעד ההצעה להסיר מסדר-היום את הצעת החוק </w:t>
      </w:r>
      <w:r>
        <w:rPr>
          <w:rtl/>
        </w:rPr>
        <w:t>–</w:t>
      </w:r>
      <w:r>
        <w:rPr>
          <w:rFonts w:hint="cs"/>
          <w:rtl/>
        </w:rPr>
        <w:t xml:space="preserve"> 57</w:t>
      </w:r>
    </w:p>
    <w:p w14:paraId="02815938" w14:textId="77777777" w:rsidR="00000000" w:rsidRDefault="00DD00E1">
      <w:pPr>
        <w:pStyle w:val="ac"/>
        <w:bidi/>
        <w:rPr>
          <w:rFonts w:hint="cs"/>
          <w:rtl/>
        </w:rPr>
      </w:pPr>
      <w:r>
        <w:rPr>
          <w:rFonts w:hint="cs"/>
          <w:rtl/>
        </w:rPr>
        <w:t>נמנעים - אין</w:t>
      </w:r>
    </w:p>
    <w:p w14:paraId="37487CEE" w14:textId="77777777" w:rsidR="00000000" w:rsidRDefault="00DD00E1">
      <w:pPr>
        <w:pStyle w:val="ad"/>
        <w:bidi/>
        <w:rPr>
          <w:rFonts w:hint="cs"/>
          <w:rtl/>
        </w:rPr>
      </w:pPr>
      <w:r>
        <w:rPr>
          <w:rFonts w:hint="cs"/>
          <w:rtl/>
        </w:rPr>
        <w:t>ההצע</w:t>
      </w:r>
      <w:r>
        <w:rPr>
          <w:rFonts w:hint="cs"/>
          <w:rtl/>
        </w:rPr>
        <w:t>ה להסיר מסדר-היום את הצעת חוק חסינות חברי הכנסת, זכויותיהם וחובותיהם</w:t>
      </w:r>
    </w:p>
    <w:p w14:paraId="72ED8A28" w14:textId="77777777" w:rsidR="00000000" w:rsidRDefault="00DD00E1">
      <w:pPr>
        <w:pStyle w:val="ad"/>
        <w:bidi/>
        <w:rPr>
          <w:rFonts w:hint="cs"/>
          <w:rtl/>
        </w:rPr>
      </w:pPr>
      <w:r>
        <w:rPr>
          <w:rFonts w:hint="cs"/>
          <w:rtl/>
        </w:rPr>
        <w:t xml:space="preserve">(תיקון </w:t>
      </w:r>
      <w:r>
        <w:rPr>
          <w:rtl/>
        </w:rPr>
        <w:t>–</w:t>
      </w:r>
      <w:r>
        <w:rPr>
          <w:rFonts w:hint="cs"/>
          <w:rtl/>
        </w:rPr>
        <w:t xml:space="preserve"> איסור לכהן כנבחר ציבור), התשס"ג-2003, נתקבלה.</w:t>
      </w:r>
    </w:p>
    <w:p w14:paraId="1DDA0D41" w14:textId="77777777" w:rsidR="00000000" w:rsidRDefault="00DD00E1">
      <w:pPr>
        <w:pStyle w:val="a0"/>
        <w:ind w:firstLine="0"/>
        <w:rPr>
          <w:rFonts w:hint="cs"/>
          <w:rtl/>
        </w:rPr>
      </w:pPr>
    </w:p>
    <w:p w14:paraId="513B3FAB" w14:textId="77777777" w:rsidR="00000000" w:rsidRDefault="00DD00E1">
      <w:pPr>
        <w:pStyle w:val="af1"/>
        <w:rPr>
          <w:rtl/>
        </w:rPr>
      </w:pPr>
      <w:r>
        <w:rPr>
          <w:rtl/>
        </w:rPr>
        <w:t>היו"ר ראובן ריבלין:</w:t>
      </w:r>
    </w:p>
    <w:p w14:paraId="690660C7" w14:textId="77777777" w:rsidR="00000000" w:rsidRDefault="00DD00E1">
      <w:pPr>
        <w:pStyle w:val="a0"/>
        <w:rPr>
          <w:rtl/>
        </w:rPr>
      </w:pPr>
    </w:p>
    <w:p w14:paraId="34BBB472" w14:textId="77777777" w:rsidR="00000000" w:rsidRDefault="00DD00E1">
      <w:pPr>
        <w:pStyle w:val="a0"/>
        <w:ind w:firstLine="0"/>
        <w:rPr>
          <w:rFonts w:hint="cs"/>
          <w:rtl/>
        </w:rPr>
      </w:pPr>
      <w:r>
        <w:rPr>
          <w:rFonts w:hint="cs"/>
          <w:rtl/>
        </w:rPr>
        <w:tab/>
        <w:t>21 בעד, חבר הכנסת חזן, ולעומת זאת 57 מתנגדים ואין נמנעים. אני קובע שהצעת החוק לא עברה.</w:t>
      </w:r>
    </w:p>
    <w:p w14:paraId="20064073" w14:textId="77777777" w:rsidR="00000000" w:rsidRDefault="00DD00E1">
      <w:pPr>
        <w:pStyle w:val="a0"/>
        <w:ind w:firstLine="0"/>
        <w:rPr>
          <w:rFonts w:hint="cs"/>
          <w:rtl/>
        </w:rPr>
      </w:pPr>
    </w:p>
    <w:p w14:paraId="2AE336BF" w14:textId="77777777" w:rsidR="00000000" w:rsidRDefault="00DD00E1">
      <w:pPr>
        <w:pStyle w:val="af0"/>
        <w:rPr>
          <w:rtl/>
        </w:rPr>
      </w:pPr>
      <w:r>
        <w:rPr>
          <w:rFonts w:hint="eastAsia"/>
          <w:rtl/>
        </w:rPr>
        <w:t>נסים</w:t>
      </w:r>
      <w:r>
        <w:rPr>
          <w:rtl/>
        </w:rPr>
        <w:t xml:space="preserve"> זאב (ש"ס):</w:t>
      </w:r>
    </w:p>
    <w:p w14:paraId="69B8155A" w14:textId="77777777" w:rsidR="00000000" w:rsidRDefault="00DD00E1">
      <w:pPr>
        <w:pStyle w:val="a0"/>
        <w:rPr>
          <w:rFonts w:hint="cs"/>
          <w:rtl/>
        </w:rPr>
      </w:pPr>
    </w:p>
    <w:p w14:paraId="561800F9" w14:textId="77777777" w:rsidR="00000000" w:rsidRDefault="00DD00E1">
      <w:pPr>
        <w:pStyle w:val="a0"/>
        <w:ind w:firstLine="0"/>
        <w:rPr>
          <w:rFonts w:hint="cs"/>
          <w:rtl/>
        </w:rPr>
      </w:pPr>
      <w:r>
        <w:rPr>
          <w:rFonts w:hint="cs"/>
          <w:rtl/>
        </w:rPr>
        <w:tab/>
        <w:t>- -</w:t>
      </w:r>
      <w:r>
        <w:rPr>
          <w:rFonts w:hint="cs"/>
          <w:rtl/>
        </w:rPr>
        <w:t xml:space="preserve"> -</w:t>
      </w:r>
    </w:p>
    <w:p w14:paraId="71EA4425" w14:textId="77777777" w:rsidR="00000000" w:rsidRDefault="00DD00E1">
      <w:pPr>
        <w:pStyle w:val="a0"/>
        <w:ind w:firstLine="0"/>
        <w:rPr>
          <w:rFonts w:hint="cs"/>
          <w:rtl/>
        </w:rPr>
      </w:pPr>
    </w:p>
    <w:p w14:paraId="43452AAA" w14:textId="77777777" w:rsidR="00000000" w:rsidRDefault="00DD00E1">
      <w:pPr>
        <w:pStyle w:val="af1"/>
        <w:rPr>
          <w:rtl/>
        </w:rPr>
      </w:pPr>
    </w:p>
    <w:p w14:paraId="4F8292E6" w14:textId="77777777" w:rsidR="00000000" w:rsidRDefault="00DD00E1">
      <w:pPr>
        <w:pStyle w:val="af1"/>
        <w:rPr>
          <w:rtl/>
        </w:rPr>
      </w:pPr>
      <w:r>
        <w:rPr>
          <w:rtl/>
        </w:rPr>
        <w:t>היו"ר ראובן ריבלין:</w:t>
      </w:r>
    </w:p>
    <w:p w14:paraId="5F4A64E8" w14:textId="77777777" w:rsidR="00000000" w:rsidRDefault="00DD00E1">
      <w:pPr>
        <w:pStyle w:val="a0"/>
        <w:rPr>
          <w:rtl/>
        </w:rPr>
      </w:pPr>
    </w:p>
    <w:p w14:paraId="440E12F0" w14:textId="77777777" w:rsidR="00000000" w:rsidRDefault="00DD00E1">
      <w:pPr>
        <w:pStyle w:val="a0"/>
        <w:ind w:firstLine="0"/>
        <w:rPr>
          <w:rFonts w:hint="cs"/>
          <w:rtl/>
        </w:rPr>
      </w:pPr>
      <w:r>
        <w:rPr>
          <w:rFonts w:hint="cs"/>
          <w:rtl/>
        </w:rPr>
        <w:tab/>
        <w:t xml:space="preserve">רבותי, אנחנו ממשיכים בסדר-היום. אנחנו עוברים להצעת חוק בתי-המשפט (תיקון </w:t>
      </w:r>
      <w:r>
        <w:rPr>
          <w:rtl/>
        </w:rPr>
        <w:t>–</w:t>
      </w:r>
      <w:r>
        <w:rPr>
          <w:rFonts w:hint="cs"/>
          <w:rtl/>
        </w:rPr>
        <w:t xml:space="preserve"> השמטת שמות בעלי-דין), התשס"ג-2003, של חבר הכנסת אמנון כהן. הצעת החוק של חבר הכנסת אמנון כהן ירדה. </w:t>
      </w:r>
    </w:p>
    <w:p w14:paraId="6AF96849" w14:textId="77777777" w:rsidR="00000000" w:rsidRDefault="00DD00E1">
      <w:pPr>
        <w:pStyle w:val="a0"/>
        <w:ind w:firstLine="0"/>
        <w:rPr>
          <w:rFonts w:hint="cs"/>
          <w:rtl/>
        </w:rPr>
      </w:pPr>
    </w:p>
    <w:p w14:paraId="7D22B652" w14:textId="77777777" w:rsidR="00000000" w:rsidRDefault="00DD00E1">
      <w:pPr>
        <w:pStyle w:val="a0"/>
        <w:ind w:firstLine="0"/>
        <w:rPr>
          <w:rFonts w:hint="cs"/>
          <w:rtl/>
        </w:rPr>
      </w:pPr>
    </w:p>
    <w:p w14:paraId="37B96718" w14:textId="77777777" w:rsidR="00000000" w:rsidRDefault="00DD00E1">
      <w:pPr>
        <w:pStyle w:val="a2"/>
        <w:rPr>
          <w:rtl/>
        </w:rPr>
      </w:pPr>
    </w:p>
    <w:p w14:paraId="5EB4CE92" w14:textId="77777777" w:rsidR="00000000" w:rsidRDefault="00DD00E1">
      <w:pPr>
        <w:pStyle w:val="a2"/>
        <w:rPr>
          <w:rFonts w:hint="cs"/>
          <w:rtl/>
        </w:rPr>
      </w:pPr>
      <w:bookmarkStart w:id="116" w:name="CS16146FI0016146T22_10_2003_13_18_49"/>
      <w:bookmarkStart w:id="117" w:name="_Toc67028542"/>
      <w:bookmarkEnd w:id="116"/>
      <w:r>
        <w:rPr>
          <w:rtl/>
        </w:rPr>
        <w:t>הצ</w:t>
      </w:r>
      <w:r>
        <w:rPr>
          <w:rFonts w:hint="cs"/>
          <w:rtl/>
        </w:rPr>
        <w:t>עת חוק</w:t>
      </w:r>
      <w:r>
        <w:rPr>
          <w:rtl/>
        </w:rPr>
        <w:t xml:space="preserve"> העונשין (תיקון - איסור מכירת מוצרי </w:t>
      </w:r>
      <w:r>
        <w:rPr>
          <w:rFonts w:hint="cs"/>
          <w:rtl/>
        </w:rPr>
        <w:br/>
      </w:r>
      <w:r>
        <w:rPr>
          <w:rtl/>
        </w:rPr>
        <w:t>טבק לקטי</w:t>
      </w:r>
      <w:r>
        <w:rPr>
          <w:rtl/>
        </w:rPr>
        <w:t>ן), התשס"ג-2003</w:t>
      </w:r>
      <w:bookmarkEnd w:id="117"/>
      <w:r>
        <w:rPr>
          <w:rtl/>
        </w:rPr>
        <w:t xml:space="preserve"> </w:t>
      </w:r>
    </w:p>
    <w:p w14:paraId="5965A27C" w14:textId="77777777" w:rsidR="00000000" w:rsidRDefault="00DD00E1">
      <w:pPr>
        <w:pStyle w:val="a0"/>
        <w:rPr>
          <w:rFonts w:hint="cs"/>
          <w:rtl/>
        </w:rPr>
      </w:pPr>
      <w:r>
        <w:rPr>
          <w:rtl/>
        </w:rPr>
        <w:t>[נספחות.]</w:t>
      </w:r>
    </w:p>
    <w:p w14:paraId="2B175B05" w14:textId="77777777" w:rsidR="00000000" w:rsidRDefault="00DD00E1">
      <w:pPr>
        <w:pStyle w:val="a2"/>
        <w:rPr>
          <w:rtl/>
        </w:rPr>
      </w:pPr>
      <w:bookmarkStart w:id="118" w:name="_Toc67028543"/>
      <w:r>
        <w:rPr>
          <w:rFonts w:hint="cs"/>
          <w:rtl/>
        </w:rPr>
        <w:t xml:space="preserve">(הצעת חבר הכנסת איוב </w:t>
      </w:r>
      <w:r>
        <w:rPr>
          <w:rtl/>
        </w:rPr>
        <w:t>קרא)</w:t>
      </w:r>
      <w:bookmarkEnd w:id="118"/>
      <w:r>
        <w:rPr>
          <w:rtl/>
        </w:rPr>
        <w:t xml:space="preserve"> </w:t>
      </w:r>
    </w:p>
    <w:p w14:paraId="3A0B9ED7" w14:textId="77777777" w:rsidR="00000000" w:rsidRDefault="00DD00E1">
      <w:pPr>
        <w:pStyle w:val="a0"/>
        <w:ind w:firstLine="0"/>
        <w:rPr>
          <w:rFonts w:hint="cs"/>
          <w:b/>
          <w:bCs/>
          <w:sz w:val="24"/>
          <w:szCs w:val="24"/>
          <w:u w:val="single"/>
          <w:rtl/>
          <w:lang w:eastAsia="en-US"/>
        </w:rPr>
      </w:pPr>
    </w:p>
    <w:p w14:paraId="6AD977A4" w14:textId="77777777" w:rsidR="00000000" w:rsidRDefault="00DD00E1">
      <w:pPr>
        <w:pStyle w:val="af1"/>
        <w:rPr>
          <w:rtl/>
        </w:rPr>
      </w:pPr>
      <w:r>
        <w:rPr>
          <w:rtl/>
        </w:rPr>
        <w:t>היו"ר ראובן ריבלין:</w:t>
      </w:r>
    </w:p>
    <w:p w14:paraId="33CFD11B" w14:textId="77777777" w:rsidR="00000000" w:rsidRDefault="00DD00E1">
      <w:pPr>
        <w:pStyle w:val="a0"/>
        <w:rPr>
          <w:rtl/>
        </w:rPr>
      </w:pPr>
    </w:p>
    <w:p w14:paraId="4695BC78" w14:textId="77777777" w:rsidR="00000000" w:rsidRDefault="00DD00E1">
      <w:pPr>
        <w:pStyle w:val="a0"/>
        <w:ind w:firstLine="0"/>
        <w:rPr>
          <w:rFonts w:hint="cs"/>
          <w:rtl/>
        </w:rPr>
      </w:pPr>
      <w:r>
        <w:rPr>
          <w:rFonts w:hint="cs"/>
          <w:rtl/>
        </w:rPr>
        <w:tab/>
        <w:t xml:space="preserve">חבר הכנסת איוב קרא יעלה ויציע את הצעת חוק העונשין (תיקון </w:t>
      </w:r>
      <w:r>
        <w:rPr>
          <w:rtl/>
        </w:rPr>
        <w:t>–</w:t>
      </w:r>
      <w:r>
        <w:rPr>
          <w:rFonts w:hint="cs"/>
          <w:rtl/>
        </w:rPr>
        <w:t xml:space="preserve"> איסור מכירת מוצרי טבק לקטין), התשס"ג-2003, שמספרה פ/1441. </w:t>
      </w:r>
    </w:p>
    <w:p w14:paraId="796C2241" w14:textId="77777777" w:rsidR="00000000" w:rsidRDefault="00DD00E1">
      <w:pPr>
        <w:pStyle w:val="a0"/>
        <w:ind w:firstLine="0"/>
        <w:rPr>
          <w:rFonts w:hint="cs"/>
          <w:rtl/>
        </w:rPr>
      </w:pPr>
    </w:p>
    <w:p w14:paraId="446B0F93" w14:textId="77777777" w:rsidR="00000000" w:rsidRDefault="00DD00E1">
      <w:pPr>
        <w:pStyle w:val="a0"/>
        <w:ind w:firstLine="0"/>
        <w:rPr>
          <w:rFonts w:hint="cs"/>
          <w:rtl/>
        </w:rPr>
      </w:pPr>
      <w:r>
        <w:rPr>
          <w:rFonts w:hint="cs"/>
          <w:rtl/>
        </w:rPr>
        <w:tab/>
        <w:t>חברי הכנסת, חבר הכנסת נסים זאב טוען, לפרוטוקול, שהצבעתו האח</w:t>
      </w:r>
      <w:r>
        <w:rPr>
          <w:rFonts w:hint="cs"/>
          <w:rtl/>
        </w:rPr>
        <w:t>רונה היתה נגד והיא לא נקלטה. אם אכן לא נקלטה, נוסיף את קולו להצבעה. חבר הכנסת איוב קרא, בבקשה.</w:t>
      </w:r>
    </w:p>
    <w:p w14:paraId="5A414CE6" w14:textId="77777777" w:rsidR="00000000" w:rsidRDefault="00DD00E1">
      <w:pPr>
        <w:pStyle w:val="a0"/>
        <w:ind w:firstLine="0"/>
        <w:rPr>
          <w:rFonts w:hint="cs"/>
          <w:rtl/>
        </w:rPr>
      </w:pPr>
    </w:p>
    <w:p w14:paraId="162FECDF" w14:textId="77777777" w:rsidR="00000000" w:rsidRDefault="00DD00E1">
      <w:pPr>
        <w:pStyle w:val="a"/>
        <w:rPr>
          <w:rtl/>
        </w:rPr>
      </w:pPr>
      <w:bookmarkStart w:id="119" w:name="FS000000475T22_10_2003_13_21_24"/>
      <w:bookmarkStart w:id="120" w:name="_Toc67028544"/>
      <w:bookmarkEnd w:id="119"/>
      <w:r>
        <w:rPr>
          <w:rFonts w:hint="eastAsia"/>
          <w:rtl/>
        </w:rPr>
        <w:t>איוב</w:t>
      </w:r>
      <w:r>
        <w:rPr>
          <w:rtl/>
        </w:rPr>
        <w:t xml:space="preserve"> קרא (הליכוד):</w:t>
      </w:r>
      <w:bookmarkEnd w:id="120"/>
    </w:p>
    <w:p w14:paraId="479EEE45" w14:textId="77777777" w:rsidR="00000000" w:rsidRDefault="00DD00E1">
      <w:pPr>
        <w:pStyle w:val="a0"/>
        <w:rPr>
          <w:rFonts w:hint="cs"/>
          <w:rtl/>
        </w:rPr>
      </w:pPr>
    </w:p>
    <w:p w14:paraId="37279CF1" w14:textId="77777777" w:rsidR="00000000" w:rsidRDefault="00DD00E1">
      <w:pPr>
        <w:pStyle w:val="a0"/>
        <w:rPr>
          <w:rFonts w:hint="cs"/>
          <w:rtl/>
        </w:rPr>
      </w:pPr>
      <w:r>
        <w:rPr>
          <w:rFonts w:hint="cs"/>
          <w:rtl/>
        </w:rPr>
        <w:t xml:space="preserve">אדוני היושב-ראש, כנסת נכבדה, ראשית, אני רוצה לברך את משרד הבריאות שבשנת 2003 הורה לפרסם אזהרות בפרסומות על מוצרי טבק, ובמישור הבין-לאומי </w:t>
      </w:r>
      <w:r>
        <w:rPr>
          <w:rtl/>
        </w:rPr>
        <w:t>–</w:t>
      </w:r>
      <w:r>
        <w:rPr>
          <w:rFonts w:hint="cs"/>
          <w:rtl/>
        </w:rPr>
        <w:t xml:space="preserve"> א</w:t>
      </w:r>
      <w:r>
        <w:rPr>
          <w:rFonts w:hint="cs"/>
          <w:rtl/>
        </w:rPr>
        <w:t xml:space="preserve">ישור האמנה לפיקוח על הטבק בעצרת ארגון הבריאות העולמי,  וישראל </w:t>
      </w:r>
      <w:r>
        <w:rPr>
          <w:rtl/>
        </w:rPr>
        <w:t>–</w:t>
      </w:r>
      <w:r>
        <w:rPr>
          <w:rFonts w:hint="cs"/>
          <w:rtl/>
        </w:rPr>
        <w:t xml:space="preserve"> אחת מ-180 מדינות </w:t>
      </w:r>
      <w:r>
        <w:rPr>
          <w:rtl/>
        </w:rPr>
        <w:t>–</w:t>
      </w:r>
      <w:r>
        <w:rPr>
          <w:rFonts w:hint="cs"/>
          <w:rtl/>
        </w:rPr>
        <w:t xml:space="preserve"> תחתום על אמנה זו שתשתקף בצעדים נמרצים בתחומי החקיקה וההסברה למניעת עישון. </w:t>
      </w:r>
    </w:p>
    <w:p w14:paraId="05BC9528" w14:textId="77777777" w:rsidR="00000000" w:rsidRDefault="00DD00E1">
      <w:pPr>
        <w:pStyle w:val="a0"/>
        <w:rPr>
          <w:rFonts w:hint="cs"/>
          <w:rtl/>
        </w:rPr>
      </w:pPr>
    </w:p>
    <w:p w14:paraId="2EB2DD93" w14:textId="77777777" w:rsidR="00000000" w:rsidRDefault="00DD00E1">
      <w:pPr>
        <w:pStyle w:val="a0"/>
        <w:rPr>
          <w:rFonts w:hint="cs"/>
          <w:rtl/>
        </w:rPr>
      </w:pPr>
      <w:r>
        <w:rPr>
          <w:rFonts w:hint="cs"/>
          <w:rtl/>
        </w:rPr>
        <w:t>אני רוצה להעלות פה נתונים מספר בסוגיית העישון הקשורים לבני-נוער, ולדעתי הם מחייבים אותנו להגביל א</w:t>
      </w:r>
      <w:r>
        <w:rPr>
          <w:rFonts w:hint="cs"/>
          <w:rtl/>
        </w:rPr>
        <w:t>ת המכירה לקטינים בחנויות ובכל בתי-העסק. אלה הנתונים שבידי: על-פי דיווח משרד הבריאות, כ-28% מבני-הנוער בישראל התנסו בעישון סיגריות. כ-12% מתלמידי כיתה ו' היהודים וכ-18% במגזר הערבי התנסו בעישון סיגריות. כמחצית הבנים בכיתה י' התנסו בעישון סיגריות. כ-12.3% מב</w:t>
      </w:r>
      <w:r>
        <w:rPr>
          <w:rFonts w:hint="cs"/>
          <w:rtl/>
        </w:rPr>
        <w:t xml:space="preserve">ני-הנוער מעשנים סיגריות יום-יום. הגיל הממוצע להתנסות בעישון סיגריות הוא 13.3 שנה. 80% מבני-הנוער סבורים שאסור לעשן בתחום בית-הספר. רק מחצית מבני-הנוער המעשנים היו מעוניינים להפסיק. כ-16% מבני-הנוער אינם יודעים כלל שהניקוטין הוא חומר ממכר. </w:t>
      </w:r>
    </w:p>
    <w:p w14:paraId="1EEB132A" w14:textId="77777777" w:rsidR="00000000" w:rsidRDefault="00DD00E1">
      <w:pPr>
        <w:pStyle w:val="a0"/>
        <w:rPr>
          <w:rFonts w:hint="cs"/>
          <w:rtl/>
        </w:rPr>
      </w:pPr>
    </w:p>
    <w:p w14:paraId="3B4B0607" w14:textId="77777777" w:rsidR="00000000" w:rsidRDefault="00DD00E1">
      <w:pPr>
        <w:pStyle w:val="a0"/>
        <w:rPr>
          <w:rFonts w:hint="cs"/>
          <w:rtl/>
        </w:rPr>
      </w:pPr>
      <w:r>
        <w:rPr>
          <w:rFonts w:hint="cs"/>
          <w:rtl/>
        </w:rPr>
        <w:t>כ-40% מתלמידי ו</w:t>
      </w:r>
      <w:r>
        <w:rPr>
          <w:rFonts w:hint="cs"/>
          <w:rtl/>
        </w:rPr>
        <w:t xml:space="preserve">'--י' התנסו בעישון נרגילה. בכיתה ו' כשליש מהתלמידים התנסו בעישון נרגילה. אחוז מעשני הנרגילה בקרב בני-נוער יהודים גבוה מאחוז מעשני הנרגילה במגזר הערבי </w:t>
      </w:r>
      <w:r>
        <w:rPr>
          <w:rtl/>
        </w:rPr>
        <w:t>–</w:t>
      </w:r>
      <w:r>
        <w:rPr>
          <w:rFonts w:hint="cs"/>
          <w:rtl/>
        </w:rPr>
        <w:t xml:space="preserve"> 57% לעומת 37%. 47% מבני-הנוער חושבים שהנרגילה מזיקה פחות מסיגריות. בכיתות י' למעלה מ-60% התנסו בעישון נר</w:t>
      </w:r>
      <w:r>
        <w:rPr>
          <w:rFonts w:hint="cs"/>
          <w:rtl/>
        </w:rPr>
        <w:t xml:space="preserve">גילה. בקרב תלמידות יהודיות </w:t>
      </w:r>
      <w:r>
        <w:rPr>
          <w:rtl/>
        </w:rPr>
        <w:t>–</w:t>
      </w:r>
      <w:r>
        <w:rPr>
          <w:rFonts w:hint="cs"/>
          <w:rtl/>
        </w:rPr>
        <w:t xml:space="preserve"> 50%, ובקרב תלמידות ערביות </w:t>
      </w:r>
      <w:r>
        <w:rPr>
          <w:rtl/>
        </w:rPr>
        <w:t>–</w:t>
      </w:r>
      <w:r>
        <w:rPr>
          <w:rFonts w:hint="cs"/>
          <w:rtl/>
        </w:rPr>
        <w:t xml:space="preserve"> 25%. אדוני היושב-ראש, בכיתה ו' התנסו 20% בעישון נרגילה </w:t>
      </w:r>
      <w:r>
        <w:rPr>
          <w:rtl/>
        </w:rPr>
        <w:t>–</w:t>
      </w:r>
      <w:r>
        <w:rPr>
          <w:rFonts w:hint="cs"/>
          <w:rtl/>
        </w:rPr>
        <w:t xml:space="preserve"> 27% מהבנים ו-10% מהבנות. 4% מתלמידי כיתה ו' מעשנים נרגילה יום-יום. 14.5% מהתלמידים הדתיים שברשותם נרגילה מעשנים יום-יום, לעומת 12.8% בקרב החיל</w:t>
      </w:r>
      <w:r>
        <w:rPr>
          <w:rFonts w:hint="cs"/>
          <w:rtl/>
        </w:rPr>
        <w:t xml:space="preserve">וניים ו-27% בקרב הערבים. </w:t>
      </w:r>
    </w:p>
    <w:p w14:paraId="4833173B" w14:textId="77777777" w:rsidR="00000000" w:rsidRDefault="00DD00E1">
      <w:pPr>
        <w:pStyle w:val="a0"/>
        <w:rPr>
          <w:rFonts w:hint="cs"/>
          <w:rtl/>
        </w:rPr>
      </w:pPr>
    </w:p>
    <w:p w14:paraId="6B0F005B" w14:textId="77777777" w:rsidR="00000000" w:rsidRDefault="00DD00E1">
      <w:pPr>
        <w:pStyle w:val="a0"/>
        <w:rPr>
          <w:rFonts w:hint="cs"/>
          <w:rtl/>
        </w:rPr>
      </w:pPr>
      <w:r>
        <w:rPr>
          <w:rFonts w:hint="cs"/>
          <w:rtl/>
        </w:rPr>
        <w:t>60% מהתלמידים החילונים המעשנים נרגילה עושים זאת עם חברים, לעומת 37% במגזר הדתי וכ-27% במגזר הערבי, שמעשנים לבד. 11.2% בקרב הערבים מעשנים נרגילה בנוכחות הורים, לעומת 4.3% במגזר היהודי. עמדת ההורים הנחרצת חשובה מאוד למלחמה בתופעה כ</w:t>
      </w:r>
      <w:r>
        <w:rPr>
          <w:rFonts w:hint="cs"/>
          <w:rtl/>
        </w:rPr>
        <w:t xml:space="preserve">ואבת זו, ועם הזמן פוחת העישון בנוכחות ההורים ובני-נוער עוברים לעשן יחד עם חברים. </w:t>
      </w:r>
    </w:p>
    <w:p w14:paraId="398D9FAA" w14:textId="77777777" w:rsidR="00000000" w:rsidRDefault="00DD00E1">
      <w:pPr>
        <w:pStyle w:val="a0"/>
        <w:rPr>
          <w:rFonts w:hint="cs"/>
          <w:rtl/>
        </w:rPr>
      </w:pPr>
    </w:p>
    <w:p w14:paraId="0933194C" w14:textId="77777777" w:rsidR="00000000" w:rsidRDefault="00DD00E1">
      <w:pPr>
        <w:pStyle w:val="a0"/>
        <w:rPr>
          <w:rFonts w:hint="cs"/>
          <w:rtl/>
        </w:rPr>
      </w:pPr>
      <w:r>
        <w:rPr>
          <w:rFonts w:hint="cs"/>
          <w:rtl/>
        </w:rPr>
        <w:t>צריך לזכור ש-96.8% מאלה שאינם מעשנים נרגילה אינם מעשנים סיגריות, ו-85% מאלה שאינם מעשנים סיגריות לא מעשנים נרגילה, ואלה שמעשנים סיגריות בצורה סדירה גם מעשנים נרגילה, ולהיפך.</w:t>
      </w:r>
    </w:p>
    <w:p w14:paraId="085E389A" w14:textId="77777777" w:rsidR="00000000" w:rsidRDefault="00DD00E1">
      <w:pPr>
        <w:pStyle w:val="a0"/>
        <w:rPr>
          <w:rFonts w:hint="cs"/>
          <w:rtl/>
        </w:rPr>
      </w:pPr>
    </w:p>
    <w:p w14:paraId="21AE2412" w14:textId="77777777" w:rsidR="00000000" w:rsidRDefault="00DD00E1">
      <w:pPr>
        <w:pStyle w:val="a0"/>
        <w:rPr>
          <w:rFonts w:hint="cs"/>
          <w:rtl/>
        </w:rPr>
      </w:pPr>
      <w:r>
        <w:rPr>
          <w:rFonts w:hint="cs"/>
          <w:rtl/>
        </w:rPr>
        <w:t>אנשים לא יודעים שבנרגילה יש חומר ממכר וחושבים שהמים שבתוכה מסננים את כל החומרים הכימיים המזיקים. זה בכלל לא נכון. נמצא קשר בין  עישון נרגילה בקרב נשים הרות לבין משקל נמוך של היילוד. משמעות העניין היא שמעשני נרגילה הם בסיכון גבוה יותר אפילו ממעשני סיגריות</w:t>
      </w:r>
      <w:r>
        <w:rPr>
          <w:rFonts w:hint="cs"/>
          <w:rtl/>
        </w:rPr>
        <w:t>, ויש סיכוי שיחלו במחלות הקשורות בחשיפה לפחמן חד-חמצני שהוא גז הפוגע באספקת החמצן לרקמות הגוף ומגביר את הסיכון למחלות לב וכלי הדם ואף פוגע בכושר הגופני עקב העלייה בלחץ הדם העורקי והאצת קצב הלב. עם הזמן עישון נרגילה קשור בסיכון גבוה לחלות בסרטן, במחלת ריאות</w:t>
      </w:r>
      <w:r>
        <w:rPr>
          <w:rFonts w:hint="cs"/>
          <w:rtl/>
        </w:rPr>
        <w:t xml:space="preserve"> חסימתית כרונית ובמחלות חמורות אחרות.</w:t>
      </w:r>
    </w:p>
    <w:p w14:paraId="30AA7BE4" w14:textId="77777777" w:rsidR="00000000" w:rsidRDefault="00DD00E1">
      <w:pPr>
        <w:pStyle w:val="a0"/>
        <w:rPr>
          <w:rFonts w:hint="cs"/>
          <w:rtl/>
        </w:rPr>
      </w:pPr>
    </w:p>
    <w:p w14:paraId="175F99E5" w14:textId="77777777" w:rsidR="00000000" w:rsidRDefault="00DD00E1">
      <w:pPr>
        <w:pStyle w:val="a0"/>
        <w:rPr>
          <w:rFonts w:hint="cs"/>
          <w:rtl/>
        </w:rPr>
      </w:pPr>
      <w:r>
        <w:rPr>
          <w:rFonts w:hint="cs"/>
          <w:rtl/>
        </w:rPr>
        <w:t>אדוני היושב-ראש, צריך לזכור שעל-פי דיווח משרד הבריאות, ככל שמעשן סיגריות החל את העישון מוקדם יותר, כך התחלואה אצלו תאובחן בגיל מוקדם, וככל שתחילת גיל העישון מוקדמת, כך עולה עם הגיל צריכת הסיגריות. התחלת עישון בגיל צעי</w:t>
      </w:r>
      <w:r>
        <w:rPr>
          <w:rFonts w:hint="cs"/>
          <w:rtl/>
        </w:rPr>
        <w:t>ר מנבאת דפוסי התנהגות אחרים וסיכון גופני כתזונה לקויה ואף אי-חגירת חגורת בטיחות. לפיכך ייתכן שמעשנים מגיל צעיר מצויים בסיכון גבוה לתמותה בנסיבות שאינן קשורות לעישון. מי שלא התחיל לעשן עד גיל 21, הסיכוי שיתחיל לעשן בעתיד הוא נמוך מאוד. אלה חלק מהדברים והנתו</w:t>
      </w:r>
      <w:r>
        <w:rPr>
          <w:rFonts w:hint="cs"/>
          <w:rtl/>
        </w:rPr>
        <w:t>נים שהעביר אלינו משרד הבריאות.</w:t>
      </w:r>
    </w:p>
    <w:p w14:paraId="499FA548" w14:textId="77777777" w:rsidR="00000000" w:rsidRDefault="00DD00E1">
      <w:pPr>
        <w:pStyle w:val="a0"/>
        <w:rPr>
          <w:rFonts w:hint="cs"/>
          <w:rtl/>
        </w:rPr>
      </w:pPr>
    </w:p>
    <w:p w14:paraId="0C9492C0" w14:textId="77777777" w:rsidR="00000000" w:rsidRDefault="00DD00E1">
      <w:pPr>
        <w:pStyle w:val="a0"/>
        <w:rPr>
          <w:rFonts w:hint="cs"/>
          <w:rtl/>
        </w:rPr>
      </w:pPr>
      <w:r>
        <w:rPr>
          <w:rFonts w:hint="cs"/>
          <w:rtl/>
        </w:rPr>
        <w:t xml:space="preserve">אדוני היושב-ראש, חברי חברי הכנסת, רבים תוהים אם אפשר לאכוף את החוק הזה. בין ההצבעה בקריאה טרומית שתתקיים היום לבין הצבעה בקריאה ראשונה מובן שאשמע הערות ואהיה מוכן לתקן הרבה דברים בהצעת החוק, אבל מספיק שנעלה את מחיר הסיגריות </w:t>
      </w:r>
      <w:r>
        <w:rPr>
          <w:rFonts w:hint="cs"/>
          <w:rtl/>
        </w:rPr>
        <w:t xml:space="preserve">ב-1% כדי לממן רשות לאכיפת החוק, שתצא למבצע הסברה בנושא הזה. בקרב בני-נוער אין מודעות לסכנה הטמונה בעישון סיגריות ובהתמכרות לעישון. </w:t>
      </w:r>
    </w:p>
    <w:p w14:paraId="3ACE9030" w14:textId="77777777" w:rsidR="00000000" w:rsidRDefault="00DD00E1">
      <w:pPr>
        <w:pStyle w:val="a0"/>
        <w:ind w:firstLine="0"/>
        <w:rPr>
          <w:rFonts w:hint="cs"/>
          <w:rtl/>
        </w:rPr>
      </w:pPr>
    </w:p>
    <w:p w14:paraId="217E635F" w14:textId="77777777" w:rsidR="00000000" w:rsidRDefault="00DD00E1">
      <w:pPr>
        <w:pStyle w:val="a0"/>
        <w:rPr>
          <w:rFonts w:hint="cs"/>
          <w:rtl/>
        </w:rPr>
      </w:pPr>
      <w:r>
        <w:rPr>
          <w:rFonts w:hint="cs"/>
          <w:rtl/>
        </w:rPr>
        <w:t xml:space="preserve">אגב, כל מי שהגיע לעישון סמים, בסופו של דבר, החל בעישון סיגריות רגילות. יש קשר רציף בין שני הדברים. </w:t>
      </w:r>
    </w:p>
    <w:p w14:paraId="08B6F680" w14:textId="77777777" w:rsidR="00000000" w:rsidRDefault="00DD00E1">
      <w:pPr>
        <w:pStyle w:val="a0"/>
        <w:rPr>
          <w:rFonts w:hint="cs"/>
          <w:rtl/>
        </w:rPr>
      </w:pPr>
    </w:p>
    <w:p w14:paraId="6E1B4ECF" w14:textId="77777777" w:rsidR="00000000" w:rsidRDefault="00DD00E1">
      <w:pPr>
        <w:pStyle w:val="a0"/>
        <w:rPr>
          <w:rFonts w:hint="cs"/>
          <w:rtl/>
        </w:rPr>
      </w:pPr>
      <w:r>
        <w:rPr>
          <w:rFonts w:hint="cs"/>
          <w:rtl/>
        </w:rPr>
        <w:t xml:space="preserve">לכן, אם אני לא מתכוון </w:t>
      </w:r>
      <w:r>
        <w:rPr>
          <w:rFonts w:hint="cs"/>
          <w:rtl/>
        </w:rPr>
        <w:t xml:space="preserve">לקחת מהמדינה אפילו שקל אחד, ואם אוכל לחסוך לבני-הנוער ולאזרחי ישראל מכה חברתית קשה ביותר בתחום הרווחה, אני חושב שמן הדין ומן הצדק שכל המליאה תעמוד לצדי ותצביע אתי. </w:t>
      </w:r>
    </w:p>
    <w:p w14:paraId="28AB51E3" w14:textId="77777777" w:rsidR="00000000" w:rsidRDefault="00DD00E1">
      <w:pPr>
        <w:pStyle w:val="a0"/>
        <w:rPr>
          <w:rFonts w:hint="cs"/>
          <w:rtl/>
        </w:rPr>
      </w:pPr>
    </w:p>
    <w:p w14:paraId="4F714083" w14:textId="77777777" w:rsidR="00000000" w:rsidRDefault="00DD00E1">
      <w:pPr>
        <w:pStyle w:val="a0"/>
        <w:rPr>
          <w:rFonts w:hint="cs"/>
          <w:rtl/>
        </w:rPr>
      </w:pPr>
      <w:r>
        <w:rPr>
          <w:rFonts w:hint="cs"/>
          <w:rtl/>
        </w:rPr>
        <w:t xml:space="preserve">ראינו אתמול תביעת נזיקין גדולה נגד חברת "דובק", על-ידי משרד הבריאות. </w:t>
      </w:r>
    </w:p>
    <w:p w14:paraId="46C4D3A1" w14:textId="77777777" w:rsidR="00000000" w:rsidRDefault="00DD00E1">
      <w:pPr>
        <w:pStyle w:val="a0"/>
        <w:rPr>
          <w:rFonts w:hint="cs"/>
          <w:rtl/>
        </w:rPr>
      </w:pPr>
    </w:p>
    <w:p w14:paraId="07F7B2DD" w14:textId="77777777" w:rsidR="00000000" w:rsidRDefault="00DD00E1">
      <w:pPr>
        <w:pStyle w:val="a0"/>
        <w:rPr>
          <w:rFonts w:hint="cs"/>
          <w:rtl/>
        </w:rPr>
      </w:pPr>
      <w:r>
        <w:rPr>
          <w:rFonts w:hint="cs"/>
          <w:rtl/>
        </w:rPr>
        <w:t>אני רוצה לומר, שהחו</w:t>
      </w:r>
      <w:r>
        <w:rPr>
          <w:rFonts w:hint="cs"/>
          <w:rtl/>
        </w:rPr>
        <w:t>ק הזה דומה למה שקורה בארצות-הברית. בארצות-הברית יש הגבלה על מכירת טבק לקטין עד גיל 18, ואנחנו באים ליישם את מה שקורה בעולם. אצלנו כל העסק הזה פרוץ, אין דין ואין דיין. אני חושב שצריך לעשות סדר בבלגן הזה, ואני מבקש את אמון הכנסת בסוגיה הזאת. אני אשמח לשמוע ה</w:t>
      </w:r>
      <w:r>
        <w:rPr>
          <w:rFonts w:hint="cs"/>
          <w:rtl/>
        </w:rPr>
        <w:t xml:space="preserve">ערות ותיקונים בהמשך החקיקה. תודה רבה. </w:t>
      </w:r>
    </w:p>
    <w:p w14:paraId="449586ED" w14:textId="77777777" w:rsidR="00000000" w:rsidRDefault="00DD00E1">
      <w:pPr>
        <w:pStyle w:val="a0"/>
        <w:rPr>
          <w:rFonts w:hint="cs"/>
          <w:rtl/>
        </w:rPr>
      </w:pPr>
    </w:p>
    <w:p w14:paraId="3766063E" w14:textId="77777777" w:rsidR="00000000" w:rsidRDefault="00DD00E1">
      <w:pPr>
        <w:pStyle w:val="af1"/>
        <w:rPr>
          <w:rtl/>
        </w:rPr>
      </w:pPr>
      <w:r>
        <w:rPr>
          <w:rtl/>
        </w:rPr>
        <w:t>היו"ר אלי בן-מנחם:</w:t>
      </w:r>
    </w:p>
    <w:p w14:paraId="600A51B0" w14:textId="77777777" w:rsidR="00000000" w:rsidRDefault="00DD00E1">
      <w:pPr>
        <w:pStyle w:val="a0"/>
        <w:rPr>
          <w:rtl/>
        </w:rPr>
      </w:pPr>
    </w:p>
    <w:p w14:paraId="06ECACA0" w14:textId="77777777" w:rsidR="00000000" w:rsidRDefault="00DD00E1">
      <w:pPr>
        <w:pStyle w:val="a0"/>
        <w:rPr>
          <w:rFonts w:hint="cs"/>
          <w:rtl/>
        </w:rPr>
      </w:pPr>
      <w:r>
        <w:rPr>
          <w:rFonts w:hint="cs"/>
          <w:rtl/>
        </w:rPr>
        <w:t xml:space="preserve">תודה לחבר הכנסת איוב קרא. אני מזמין את השר פורז להשיב בשם הממשלה. </w:t>
      </w:r>
    </w:p>
    <w:p w14:paraId="40A727E1" w14:textId="77777777" w:rsidR="00000000" w:rsidRDefault="00DD00E1">
      <w:pPr>
        <w:pStyle w:val="a0"/>
        <w:rPr>
          <w:rFonts w:hint="cs"/>
          <w:rtl/>
        </w:rPr>
      </w:pPr>
    </w:p>
    <w:p w14:paraId="67B1AD97" w14:textId="77777777" w:rsidR="00000000" w:rsidRDefault="00DD00E1">
      <w:pPr>
        <w:pStyle w:val="a"/>
        <w:rPr>
          <w:rtl/>
        </w:rPr>
      </w:pPr>
      <w:bookmarkStart w:id="121" w:name="FS000000519T22_10_2003_13_13_43"/>
      <w:bookmarkStart w:id="122" w:name="_Toc67028545"/>
      <w:bookmarkEnd w:id="121"/>
      <w:r>
        <w:rPr>
          <w:rFonts w:hint="eastAsia"/>
          <w:rtl/>
        </w:rPr>
        <w:t>שר</w:t>
      </w:r>
      <w:r>
        <w:rPr>
          <w:rtl/>
        </w:rPr>
        <w:t xml:space="preserve"> הפנים אברהם פורז:</w:t>
      </w:r>
      <w:bookmarkEnd w:id="122"/>
    </w:p>
    <w:p w14:paraId="265D654E" w14:textId="77777777" w:rsidR="00000000" w:rsidRDefault="00DD00E1">
      <w:pPr>
        <w:pStyle w:val="a0"/>
        <w:rPr>
          <w:rFonts w:hint="cs"/>
          <w:rtl/>
        </w:rPr>
      </w:pPr>
    </w:p>
    <w:p w14:paraId="680426F1" w14:textId="77777777" w:rsidR="00000000" w:rsidRDefault="00DD00E1">
      <w:pPr>
        <w:pStyle w:val="a0"/>
        <w:rPr>
          <w:rFonts w:hint="cs"/>
          <w:rtl/>
        </w:rPr>
      </w:pPr>
      <w:r>
        <w:rPr>
          <w:rFonts w:hint="cs"/>
          <w:rtl/>
        </w:rPr>
        <w:t>אדוני היושב-ראש, חברי הכנסת, ועדת השרים לענייני חקיקה החליטה לתמוך בהצעת החוק בקריאה הטרומית, בתנאי שחבר ה</w:t>
      </w:r>
      <w:r>
        <w:rPr>
          <w:rFonts w:hint="cs"/>
          <w:rtl/>
        </w:rPr>
        <w:t xml:space="preserve">כנסת קרא יסכים להמתין אחריה להצעת חוק ממשלתית שמכין משרד הבריאות בנושא. ההצעה נועדה למנוע את האפשרות של קטינים לקנות סיגריות, ובכך להתמכר להן בגיל צעיר ולפני שעמדו על דעתם, והיא הצעה ראויה. את זה אומרת ועדת השרים לענייני חקיקה. </w:t>
      </w:r>
    </w:p>
    <w:p w14:paraId="0256E1F1" w14:textId="77777777" w:rsidR="00000000" w:rsidRDefault="00DD00E1">
      <w:pPr>
        <w:pStyle w:val="a0"/>
        <w:rPr>
          <w:rFonts w:hint="cs"/>
          <w:rtl/>
        </w:rPr>
      </w:pPr>
    </w:p>
    <w:p w14:paraId="5A268DBA" w14:textId="77777777" w:rsidR="00000000" w:rsidRDefault="00DD00E1">
      <w:pPr>
        <w:pStyle w:val="a0"/>
        <w:rPr>
          <w:rFonts w:hint="cs"/>
          <w:rtl/>
        </w:rPr>
      </w:pPr>
      <w:r>
        <w:rPr>
          <w:rFonts w:hint="cs"/>
          <w:rtl/>
        </w:rPr>
        <w:t>אני אומר גם משהו משלי. כיו</w:t>
      </w:r>
      <w:r>
        <w:rPr>
          <w:rFonts w:hint="cs"/>
          <w:rtl/>
        </w:rPr>
        <w:t>שב-ראש ועדת הכלכלה של הכנסת טיפלתי בהצעת חוק דומה, שהוגשה בכנסת הקודמת ועברה בקריאה מוקדמת. הגענו למסקנה בוועדה, שכנראה אין לנו כלים להתמודד עם התופעה. אני, אגב, לא מעשן, ילדי אינם מעשנים ואני מוקיע כל מעשן. הייתי שמח אם אנשים היו חדלים לעשן. אבל ראשית, אי</w:t>
      </w:r>
      <w:r>
        <w:rPr>
          <w:rFonts w:hint="cs"/>
          <w:rtl/>
        </w:rPr>
        <w:t xml:space="preserve">ן פה איסור על קטין לעשן, ואז ניצור מצב של תכמנות של קטין, שילך למישהו מבוגר יותר ויבקש ממנו לקנות בעבורו. זאת הערמה ויש כאן חינוך רע. הדבר השני, מה עושים עם כל המכונות האוטומטיות שמוכרות? ואם באופן נאיבי נציב שלטים על מכונה: "לקטין אסור לקנות פה" </w:t>
      </w:r>
      <w:r>
        <w:rPr>
          <w:rtl/>
        </w:rPr>
        <w:t>–</w:t>
      </w:r>
      <w:r>
        <w:rPr>
          <w:rFonts w:hint="cs"/>
          <w:rtl/>
        </w:rPr>
        <w:t xml:space="preserve"> האם אתם</w:t>
      </w:r>
      <w:r>
        <w:rPr>
          <w:rFonts w:hint="cs"/>
          <w:rtl/>
        </w:rPr>
        <w:t xml:space="preserve"> מאמינים שהקטינים באמת לא יקנו?</w:t>
      </w:r>
    </w:p>
    <w:p w14:paraId="1417F4BD" w14:textId="77777777" w:rsidR="00000000" w:rsidRDefault="00DD00E1">
      <w:pPr>
        <w:pStyle w:val="a0"/>
        <w:rPr>
          <w:rFonts w:hint="cs"/>
          <w:rtl/>
        </w:rPr>
      </w:pPr>
    </w:p>
    <w:p w14:paraId="7614AACF" w14:textId="77777777" w:rsidR="00000000" w:rsidRDefault="00DD00E1">
      <w:pPr>
        <w:pStyle w:val="af0"/>
        <w:rPr>
          <w:rtl/>
        </w:rPr>
      </w:pPr>
      <w:r>
        <w:rPr>
          <w:rFonts w:hint="eastAsia"/>
          <w:rtl/>
        </w:rPr>
        <w:t>צבי</w:t>
      </w:r>
      <w:r>
        <w:rPr>
          <w:rtl/>
        </w:rPr>
        <w:t xml:space="preserve"> הנדל (האיחוד הלאומי - ישראל ביתנו):</w:t>
      </w:r>
    </w:p>
    <w:p w14:paraId="11E9B13A" w14:textId="77777777" w:rsidR="00000000" w:rsidRDefault="00DD00E1">
      <w:pPr>
        <w:pStyle w:val="a0"/>
        <w:rPr>
          <w:rFonts w:hint="cs"/>
          <w:rtl/>
        </w:rPr>
      </w:pPr>
    </w:p>
    <w:p w14:paraId="4D40B272" w14:textId="77777777" w:rsidR="00000000" w:rsidRDefault="00DD00E1">
      <w:pPr>
        <w:pStyle w:val="a0"/>
        <w:rPr>
          <w:rFonts w:hint="cs"/>
          <w:rtl/>
        </w:rPr>
      </w:pPr>
      <w:r>
        <w:rPr>
          <w:rFonts w:hint="cs"/>
          <w:rtl/>
        </w:rPr>
        <w:t xml:space="preserve">המכונה לא תמכור לו. </w:t>
      </w:r>
    </w:p>
    <w:p w14:paraId="460A97FB" w14:textId="77777777" w:rsidR="00000000" w:rsidRDefault="00DD00E1">
      <w:pPr>
        <w:pStyle w:val="a0"/>
        <w:rPr>
          <w:rFonts w:hint="cs"/>
          <w:rtl/>
        </w:rPr>
      </w:pPr>
    </w:p>
    <w:p w14:paraId="1F75467C" w14:textId="77777777" w:rsidR="00000000" w:rsidRDefault="00DD00E1">
      <w:pPr>
        <w:pStyle w:val="-"/>
        <w:rPr>
          <w:rtl/>
        </w:rPr>
      </w:pPr>
      <w:bookmarkStart w:id="123" w:name="FS000000519T22_10_2003_13_19_19C"/>
      <w:bookmarkEnd w:id="123"/>
    </w:p>
    <w:p w14:paraId="711DD5C4" w14:textId="77777777" w:rsidR="00000000" w:rsidRDefault="00DD00E1">
      <w:pPr>
        <w:pStyle w:val="-"/>
        <w:rPr>
          <w:rtl/>
        </w:rPr>
      </w:pPr>
      <w:r>
        <w:rPr>
          <w:rtl/>
        </w:rPr>
        <w:t>שר הפנים אברהם פורז:</w:t>
      </w:r>
    </w:p>
    <w:p w14:paraId="209EAE6D" w14:textId="77777777" w:rsidR="00000000" w:rsidRDefault="00DD00E1">
      <w:pPr>
        <w:pStyle w:val="a0"/>
        <w:rPr>
          <w:rtl/>
        </w:rPr>
      </w:pPr>
    </w:p>
    <w:p w14:paraId="02964692" w14:textId="77777777" w:rsidR="00000000" w:rsidRDefault="00DD00E1">
      <w:pPr>
        <w:pStyle w:val="a0"/>
        <w:rPr>
          <w:rFonts w:hint="cs"/>
          <w:rtl/>
        </w:rPr>
      </w:pPr>
      <w:r>
        <w:rPr>
          <w:rFonts w:hint="cs"/>
          <w:rtl/>
        </w:rPr>
        <w:t xml:space="preserve">אם תהיה תעודת זהות חכמה, שאנחנו בינתיים מתעכבים אתה, יכול להיות שאולי היא תיכנס פנימה כמו בכספומט. </w:t>
      </w:r>
    </w:p>
    <w:p w14:paraId="5A1E00A4" w14:textId="77777777" w:rsidR="00000000" w:rsidRDefault="00DD00E1">
      <w:pPr>
        <w:pStyle w:val="a0"/>
        <w:rPr>
          <w:rFonts w:hint="cs"/>
          <w:rtl/>
        </w:rPr>
      </w:pPr>
    </w:p>
    <w:p w14:paraId="4C0B76DC" w14:textId="77777777" w:rsidR="00000000" w:rsidRDefault="00DD00E1">
      <w:pPr>
        <w:pStyle w:val="af0"/>
        <w:rPr>
          <w:rtl/>
        </w:rPr>
      </w:pPr>
      <w:r>
        <w:rPr>
          <w:rFonts w:hint="eastAsia"/>
          <w:rtl/>
        </w:rPr>
        <w:t>צבי</w:t>
      </w:r>
      <w:r>
        <w:rPr>
          <w:rtl/>
        </w:rPr>
        <w:t xml:space="preserve"> הנדל (האיחוד הלאומי - ישראל ביתנ</w:t>
      </w:r>
      <w:r>
        <w:rPr>
          <w:rtl/>
        </w:rPr>
        <w:t>ו):</w:t>
      </w:r>
    </w:p>
    <w:p w14:paraId="6EDBBA40" w14:textId="77777777" w:rsidR="00000000" w:rsidRDefault="00DD00E1">
      <w:pPr>
        <w:pStyle w:val="a0"/>
        <w:rPr>
          <w:rFonts w:hint="cs"/>
          <w:rtl/>
        </w:rPr>
      </w:pPr>
    </w:p>
    <w:p w14:paraId="7E850B67" w14:textId="77777777" w:rsidR="00000000" w:rsidRDefault="00DD00E1">
      <w:pPr>
        <w:pStyle w:val="a0"/>
        <w:rPr>
          <w:rFonts w:hint="cs"/>
          <w:rtl/>
        </w:rPr>
      </w:pPr>
      <w:r>
        <w:rPr>
          <w:rFonts w:hint="cs"/>
          <w:rtl/>
        </w:rPr>
        <w:t xml:space="preserve">זה תלוי בשר הפנים. </w:t>
      </w:r>
    </w:p>
    <w:p w14:paraId="51136CD2" w14:textId="77777777" w:rsidR="00000000" w:rsidRDefault="00DD00E1">
      <w:pPr>
        <w:pStyle w:val="a0"/>
        <w:rPr>
          <w:rFonts w:hint="cs"/>
          <w:rtl/>
        </w:rPr>
      </w:pPr>
    </w:p>
    <w:p w14:paraId="71429E9C" w14:textId="77777777" w:rsidR="00000000" w:rsidRDefault="00DD00E1">
      <w:pPr>
        <w:pStyle w:val="-"/>
        <w:rPr>
          <w:rtl/>
        </w:rPr>
      </w:pPr>
      <w:bookmarkStart w:id="124" w:name="FS000000519T22_10_2003_13_20_01C"/>
      <w:bookmarkEnd w:id="124"/>
      <w:r>
        <w:rPr>
          <w:rtl/>
        </w:rPr>
        <w:t>שר הפנים אברהם פורז:</w:t>
      </w:r>
    </w:p>
    <w:p w14:paraId="23CBBD36" w14:textId="77777777" w:rsidR="00000000" w:rsidRDefault="00DD00E1">
      <w:pPr>
        <w:pStyle w:val="a0"/>
        <w:rPr>
          <w:rtl/>
        </w:rPr>
      </w:pPr>
    </w:p>
    <w:p w14:paraId="5A2681E1" w14:textId="77777777" w:rsidR="00000000" w:rsidRDefault="00DD00E1">
      <w:pPr>
        <w:pStyle w:val="a0"/>
        <w:rPr>
          <w:rFonts w:hint="cs"/>
          <w:rtl/>
        </w:rPr>
      </w:pPr>
      <w:r>
        <w:rPr>
          <w:rFonts w:hint="cs"/>
          <w:rtl/>
        </w:rPr>
        <w:t xml:space="preserve">נכון, אבל יש פה בעיה אחרת שכרגע אני לא רוצה להיכנס אליה. </w:t>
      </w:r>
    </w:p>
    <w:p w14:paraId="12517699" w14:textId="77777777" w:rsidR="00000000" w:rsidRDefault="00DD00E1">
      <w:pPr>
        <w:pStyle w:val="a0"/>
        <w:rPr>
          <w:rFonts w:hint="cs"/>
          <w:rtl/>
        </w:rPr>
      </w:pPr>
    </w:p>
    <w:p w14:paraId="5A3F8799" w14:textId="77777777" w:rsidR="00000000" w:rsidRDefault="00DD00E1">
      <w:pPr>
        <w:pStyle w:val="a0"/>
        <w:rPr>
          <w:rFonts w:hint="cs"/>
          <w:rtl/>
        </w:rPr>
      </w:pPr>
      <w:r>
        <w:rPr>
          <w:rFonts w:hint="cs"/>
          <w:rtl/>
        </w:rPr>
        <w:t>לכן, לדעתי, ניתקל בקשיים רבים ביכולת להתמודד עם הבעיה באופן מעשי. בכל מקרה, חבר הכנסת קרא הסכים להמשיך את הליכי החקיקה לאחר הקריאה המוקדמת אך ורק בתי</w:t>
      </w:r>
      <w:r>
        <w:rPr>
          <w:rFonts w:hint="cs"/>
          <w:rtl/>
        </w:rPr>
        <w:t xml:space="preserve">אום עם הצעת החוק הממשלתית, ולא להתקדם בחקיקה על דעת עצמו. לאור זה, כאמור, ועדת השרים החליטה לתמוך. לכן אני מציע לחברי הכנסת אכן לתמוך בקריאה הטרומית, כפי שהסברתי קודם. תודה. </w:t>
      </w:r>
    </w:p>
    <w:p w14:paraId="5241E561" w14:textId="77777777" w:rsidR="00000000" w:rsidRDefault="00DD00E1">
      <w:pPr>
        <w:pStyle w:val="a0"/>
        <w:rPr>
          <w:rFonts w:hint="cs"/>
          <w:rtl/>
        </w:rPr>
      </w:pPr>
    </w:p>
    <w:p w14:paraId="45098A30" w14:textId="77777777" w:rsidR="00000000" w:rsidRDefault="00DD00E1">
      <w:pPr>
        <w:pStyle w:val="af1"/>
        <w:rPr>
          <w:rtl/>
        </w:rPr>
      </w:pPr>
      <w:r>
        <w:rPr>
          <w:rtl/>
        </w:rPr>
        <w:t>היו"ר אלי בן-מנחם:</w:t>
      </w:r>
    </w:p>
    <w:p w14:paraId="1A072603" w14:textId="77777777" w:rsidR="00000000" w:rsidRDefault="00DD00E1">
      <w:pPr>
        <w:pStyle w:val="a0"/>
        <w:rPr>
          <w:rtl/>
        </w:rPr>
      </w:pPr>
    </w:p>
    <w:p w14:paraId="1F49FB03" w14:textId="77777777" w:rsidR="00000000" w:rsidRDefault="00DD00E1">
      <w:pPr>
        <w:pStyle w:val="a0"/>
        <w:rPr>
          <w:rFonts w:hint="cs"/>
          <w:rtl/>
        </w:rPr>
      </w:pPr>
      <w:r>
        <w:rPr>
          <w:rFonts w:hint="cs"/>
          <w:rtl/>
        </w:rPr>
        <w:t xml:space="preserve">תודה לשר פורז. </w:t>
      </w:r>
    </w:p>
    <w:p w14:paraId="742F6539" w14:textId="77777777" w:rsidR="00000000" w:rsidRDefault="00DD00E1">
      <w:pPr>
        <w:pStyle w:val="a0"/>
        <w:rPr>
          <w:rFonts w:hint="cs"/>
          <w:rtl/>
        </w:rPr>
      </w:pPr>
    </w:p>
    <w:p w14:paraId="594B3251" w14:textId="77777777" w:rsidR="00000000" w:rsidRDefault="00DD00E1">
      <w:pPr>
        <w:pStyle w:val="a0"/>
        <w:rPr>
          <w:rFonts w:hint="cs"/>
          <w:rtl/>
        </w:rPr>
      </w:pPr>
      <w:r>
        <w:rPr>
          <w:rFonts w:hint="cs"/>
          <w:rtl/>
        </w:rPr>
        <w:t>חברי הכנסת, אנחנו עוברים להצבעה. נא להצביע.</w:t>
      </w:r>
      <w:r>
        <w:rPr>
          <w:rFonts w:hint="cs"/>
          <w:rtl/>
        </w:rPr>
        <w:t xml:space="preserve"> </w:t>
      </w:r>
    </w:p>
    <w:p w14:paraId="34D63BF2" w14:textId="77777777" w:rsidR="00000000" w:rsidRDefault="00DD00E1">
      <w:pPr>
        <w:pStyle w:val="a0"/>
        <w:rPr>
          <w:rFonts w:hint="cs"/>
          <w:rtl/>
        </w:rPr>
      </w:pPr>
    </w:p>
    <w:p w14:paraId="19C689AF" w14:textId="77777777" w:rsidR="00000000" w:rsidRDefault="00DD00E1">
      <w:pPr>
        <w:pStyle w:val="ab"/>
        <w:bidi/>
        <w:rPr>
          <w:rFonts w:hint="cs"/>
          <w:rtl/>
        </w:rPr>
      </w:pPr>
      <w:r>
        <w:rPr>
          <w:rFonts w:hint="cs"/>
          <w:rtl/>
        </w:rPr>
        <w:t>הצבעה מס' 30</w:t>
      </w:r>
    </w:p>
    <w:p w14:paraId="709CBF16" w14:textId="77777777" w:rsidR="00000000" w:rsidRDefault="00DD00E1">
      <w:pPr>
        <w:pStyle w:val="a0"/>
        <w:rPr>
          <w:rFonts w:hint="cs"/>
          <w:rtl/>
        </w:rPr>
      </w:pPr>
    </w:p>
    <w:p w14:paraId="485B97E4" w14:textId="77777777" w:rsidR="00000000" w:rsidRDefault="00DD00E1">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14</w:t>
      </w:r>
    </w:p>
    <w:p w14:paraId="7CDEEB0E" w14:textId="77777777" w:rsidR="00000000" w:rsidRDefault="00DD00E1">
      <w:pPr>
        <w:pStyle w:val="ac"/>
        <w:bidi/>
        <w:rPr>
          <w:rFonts w:hint="cs"/>
          <w:rtl/>
        </w:rPr>
      </w:pPr>
      <w:r>
        <w:rPr>
          <w:rFonts w:hint="cs"/>
          <w:rtl/>
        </w:rPr>
        <w:t xml:space="preserve">נגד </w:t>
      </w:r>
      <w:r>
        <w:rPr>
          <w:rtl/>
        </w:rPr>
        <w:t>–</w:t>
      </w:r>
      <w:r>
        <w:rPr>
          <w:rFonts w:hint="cs"/>
          <w:rtl/>
        </w:rPr>
        <w:t xml:space="preserve"> 1</w:t>
      </w:r>
    </w:p>
    <w:p w14:paraId="0EEC6124" w14:textId="77777777" w:rsidR="00000000" w:rsidRDefault="00DD00E1">
      <w:pPr>
        <w:pStyle w:val="ac"/>
        <w:bidi/>
        <w:rPr>
          <w:rFonts w:hint="cs"/>
          <w:rtl/>
        </w:rPr>
      </w:pPr>
      <w:r>
        <w:rPr>
          <w:rFonts w:hint="cs"/>
          <w:rtl/>
        </w:rPr>
        <w:t xml:space="preserve">נמנעים </w:t>
      </w:r>
      <w:r>
        <w:rPr>
          <w:rtl/>
        </w:rPr>
        <w:t>–</w:t>
      </w:r>
      <w:r>
        <w:rPr>
          <w:rFonts w:hint="cs"/>
          <w:rtl/>
        </w:rPr>
        <w:t xml:space="preserve"> אין</w:t>
      </w:r>
    </w:p>
    <w:p w14:paraId="1D5748AB" w14:textId="77777777" w:rsidR="00000000" w:rsidRDefault="00DD00E1">
      <w:pPr>
        <w:pStyle w:val="ad"/>
        <w:bidi/>
        <w:rPr>
          <w:rFonts w:hint="cs"/>
          <w:rtl/>
        </w:rPr>
      </w:pPr>
      <w:r>
        <w:rPr>
          <w:rFonts w:hint="cs"/>
          <w:rtl/>
        </w:rPr>
        <w:t xml:space="preserve">ההצעה להעביר את הצעת חוק העונשין (תיקון </w:t>
      </w:r>
      <w:r>
        <w:rPr>
          <w:rtl/>
        </w:rPr>
        <w:t>–</w:t>
      </w:r>
      <w:r>
        <w:rPr>
          <w:rFonts w:hint="cs"/>
          <w:rtl/>
        </w:rPr>
        <w:t xml:space="preserve"> איסור מכירת מוצרי טבק לקטין), התשס"ג-2003, לדיון מוקדם בוועדה שתקבע ועדת הכנסת נתקבלה. </w:t>
      </w:r>
    </w:p>
    <w:p w14:paraId="388B9081" w14:textId="77777777" w:rsidR="00000000" w:rsidRDefault="00DD00E1">
      <w:pPr>
        <w:pStyle w:val="a0"/>
        <w:rPr>
          <w:rFonts w:hint="cs"/>
          <w:rtl/>
        </w:rPr>
      </w:pPr>
    </w:p>
    <w:p w14:paraId="5D336A2C" w14:textId="77777777" w:rsidR="00000000" w:rsidRDefault="00DD00E1">
      <w:pPr>
        <w:pStyle w:val="af1"/>
        <w:rPr>
          <w:rtl/>
        </w:rPr>
      </w:pPr>
      <w:r>
        <w:rPr>
          <w:rFonts w:hint="eastAsia"/>
          <w:rtl/>
        </w:rPr>
        <w:t>היו</w:t>
      </w:r>
      <w:r>
        <w:rPr>
          <w:rtl/>
        </w:rPr>
        <w:t>"ר אלי בן-מנחם:</w:t>
      </w:r>
    </w:p>
    <w:p w14:paraId="187CF480" w14:textId="77777777" w:rsidR="00000000" w:rsidRDefault="00DD00E1">
      <w:pPr>
        <w:pStyle w:val="a0"/>
        <w:rPr>
          <w:rFonts w:hint="cs"/>
          <w:rtl/>
        </w:rPr>
      </w:pPr>
    </w:p>
    <w:p w14:paraId="0CBC962A" w14:textId="77777777" w:rsidR="00000000" w:rsidRDefault="00DD00E1">
      <w:pPr>
        <w:pStyle w:val="a0"/>
        <w:rPr>
          <w:rFonts w:hint="cs"/>
          <w:rtl/>
        </w:rPr>
      </w:pPr>
      <w:r>
        <w:rPr>
          <w:rFonts w:hint="cs"/>
          <w:rtl/>
        </w:rPr>
        <w:t>רבותי חברי הכ</w:t>
      </w:r>
      <w:r>
        <w:rPr>
          <w:rFonts w:hint="cs"/>
          <w:rtl/>
        </w:rPr>
        <w:t xml:space="preserve">נסת, 14 חברי הכנסת הצביעו בעד, אחד התנגד ואין נמנעים. על כן הצעת חוק העונשין (תיקון </w:t>
      </w:r>
      <w:r>
        <w:rPr>
          <w:rtl/>
        </w:rPr>
        <w:t>–</w:t>
      </w:r>
      <w:r>
        <w:rPr>
          <w:rFonts w:hint="cs"/>
          <w:rtl/>
        </w:rPr>
        <w:t xml:space="preserve"> איסור מכירת מוצרי טבק לקטין), התשס"ג-2003, תעבור לדיון מוקדם בוועדת החוקה, חוק ומשפט, להכנה לקריאה ראשונה. </w:t>
      </w:r>
    </w:p>
    <w:p w14:paraId="39D97D8F" w14:textId="77777777" w:rsidR="00000000" w:rsidRDefault="00DD00E1">
      <w:pPr>
        <w:pStyle w:val="a0"/>
        <w:rPr>
          <w:rFonts w:hint="cs"/>
          <w:rtl/>
        </w:rPr>
      </w:pPr>
    </w:p>
    <w:p w14:paraId="67B2A88B" w14:textId="77777777" w:rsidR="00000000" w:rsidRDefault="00DD00E1">
      <w:pPr>
        <w:pStyle w:val="af0"/>
        <w:rPr>
          <w:rtl/>
        </w:rPr>
      </w:pPr>
    </w:p>
    <w:p w14:paraId="4BF8D548" w14:textId="77777777" w:rsidR="00000000" w:rsidRDefault="00DD00E1">
      <w:pPr>
        <w:pStyle w:val="af0"/>
        <w:rPr>
          <w:rtl/>
        </w:rPr>
      </w:pPr>
      <w:r>
        <w:rPr>
          <w:rFonts w:hint="eastAsia"/>
          <w:rtl/>
        </w:rPr>
        <w:t>איוב</w:t>
      </w:r>
      <w:r>
        <w:rPr>
          <w:rtl/>
        </w:rPr>
        <w:t xml:space="preserve"> קרא (הליכוד):</w:t>
      </w:r>
    </w:p>
    <w:p w14:paraId="241AFD81" w14:textId="77777777" w:rsidR="00000000" w:rsidRDefault="00DD00E1">
      <w:pPr>
        <w:pStyle w:val="a0"/>
        <w:rPr>
          <w:rFonts w:hint="cs"/>
          <w:rtl/>
        </w:rPr>
      </w:pPr>
    </w:p>
    <w:p w14:paraId="3A7C093E" w14:textId="77777777" w:rsidR="00000000" w:rsidRDefault="00DD00E1">
      <w:pPr>
        <w:pStyle w:val="a0"/>
        <w:rPr>
          <w:rFonts w:hint="cs"/>
          <w:rtl/>
        </w:rPr>
      </w:pPr>
      <w:r>
        <w:rPr>
          <w:rFonts w:hint="cs"/>
          <w:rtl/>
        </w:rPr>
        <w:t xml:space="preserve">אני מבקש שהנושא יעבור לוועדה למאבק בנגע </w:t>
      </w:r>
      <w:r>
        <w:rPr>
          <w:rFonts w:hint="cs"/>
          <w:rtl/>
        </w:rPr>
        <w:t xml:space="preserve">הסמים. </w:t>
      </w:r>
    </w:p>
    <w:p w14:paraId="437B5F06" w14:textId="77777777" w:rsidR="00000000" w:rsidRDefault="00DD00E1">
      <w:pPr>
        <w:pStyle w:val="a0"/>
        <w:rPr>
          <w:rFonts w:hint="cs"/>
          <w:rtl/>
        </w:rPr>
      </w:pPr>
    </w:p>
    <w:p w14:paraId="6EF9384D" w14:textId="77777777" w:rsidR="00000000" w:rsidRDefault="00DD00E1">
      <w:pPr>
        <w:pStyle w:val="af1"/>
        <w:rPr>
          <w:rtl/>
        </w:rPr>
      </w:pPr>
      <w:r>
        <w:rPr>
          <w:rtl/>
        </w:rPr>
        <w:t>היו"ר אלי בן-מנחם:</w:t>
      </w:r>
    </w:p>
    <w:p w14:paraId="69F1DAFB" w14:textId="77777777" w:rsidR="00000000" w:rsidRDefault="00DD00E1">
      <w:pPr>
        <w:pStyle w:val="a0"/>
        <w:rPr>
          <w:rtl/>
        </w:rPr>
      </w:pPr>
    </w:p>
    <w:p w14:paraId="7E6AB682" w14:textId="77777777" w:rsidR="00000000" w:rsidRDefault="00DD00E1">
      <w:pPr>
        <w:pStyle w:val="a0"/>
        <w:rPr>
          <w:rFonts w:hint="cs"/>
          <w:rtl/>
        </w:rPr>
      </w:pPr>
      <w:r>
        <w:rPr>
          <w:rFonts w:hint="cs"/>
          <w:rtl/>
        </w:rPr>
        <w:t xml:space="preserve">אם כך, ועדת הכנסת תקבע את הוועדה. </w:t>
      </w:r>
    </w:p>
    <w:p w14:paraId="5EE88592" w14:textId="77777777" w:rsidR="00000000" w:rsidRDefault="00DD00E1">
      <w:pPr>
        <w:pStyle w:val="a0"/>
        <w:rPr>
          <w:rFonts w:hint="cs"/>
          <w:rtl/>
        </w:rPr>
      </w:pPr>
    </w:p>
    <w:p w14:paraId="1959250F" w14:textId="77777777" w:rsidR="00000000" w:rsidRDefault="00DD00E1">
      <w:pPr>
        <w:pStyle w:val="a2"/>
        <w:rPr>
          <w:rtl/>
        </w:rPr>
      </w:pPr>
    </w:p>
    <w:p w14:paraId="0BEF5CF6" w14:textId="77777777" w:rsidR="00000000" w:rsidRDefault="00DD00E1">
      <w:pPr>
        <w:pStyle w:val="a2"/>
        <w:rPr>
          <w:rFonts w:hint="cs"/>
          <w:rtl/>
        </w:rPr>
      </w:pPr>
      <w:bookmarkStart w:id="125" w:name="CS16148FI0016148T22_10_2003_13_31_44"/>
      <w:bookmarkStart w:id="126" w:name="_Toc67028546"/>
      <w:bookmarkEnd w:id="125"/>
      <w:r>
        <w:rPr>
          <w:rtl/>
        </w:rPr>
        <w:t>הצ</w:t>
      </w:r>
      <w:r>
        <w:rPr>
          <w:rFonts w:hint="cs"/>
          <w:rtl/>
        </w:rPr>
        <w:t>עת חוק</w:t>
      </w:r>
      <w:r>
        <w:rPr>
          <w:rtl/>
        </w:rPr>
        <w:t xml:space="preserve"> האפ</w:t>
      </w:r>
      <w:r>
        <w:rPr>
          <w:rFonts w:hint="cs"/>
          <w:rtl/>
        </w:rPr>
        <w:t>ו</w:t>
      </w:r>
      <w:r>
        <w:rPr>
          <w:rtl/>
        </w:rPr>
        <w:t xml:space="preserve">טרופוס </w:t>
      </w:r>
      <w:r>
        <w:rPr>
          <w:rFonts w:hint="cs"/>
          <w:rtl/>
        </w:rPr>
        <w:t xml:space="preserve">הכללי </w:t>
      </w:r>
      <w:r>
        <w:rPr>
          <w:rtl/>
        </w:rPr>
        <w:t xml:space="preserve">(תיקון - חקירה לשם איתור </w:t>
      </w:r>
      <w:r>
        <w:rPr>
          <w:rFonts w:hint="cs"/>
          <w:rtl/>
        </w:rPr>
        <w:br/>
      </w:r>
      <w:r>
        <w:rPr>
          <w:rtl/>
        </w:rPr>
        <w:t>נכסים עזובים), התשס"ג-2003</w:t>
      </w:r>
      <w:bookmarkEnd w:id="126"/>
      <w:r>
        <w:rPr>
          <w:rtl/>
        </w:rPr>
        <w:t xml:space="preserve"> </w:t>
      </w:r>
      <w:r>
        <w:rPr>
          <w:rFonts w:hint="cs"/>
          <w:rtl/>
        </w:rPr>
        <w:t xml:space="preserve">  </w:t>
      </w:r>
    </w:p>
    <w:p w14:paraId="78CDF8CB" w14:textId="77777777" w:rsidR="00000000" w:rsidRDefault="00DD00E1">
      <w:pPr>
        <w:pStyle w:val="a0"/>
        <w:rPr>
          <w:rFonts w:hint="cs"/>
          <w:rtl/>
        </w:rPr>
      </w:pPr>
      <w:r>
        <w:rPr>
          <w:rtl/>
        </w:rPr>
        <w:t>[נספחות.]</w:t>
      </w:r>
    </w:p>
    <w:p w14:paraId="10CE8321" w14:textId="77777777" w:rsidR="00000000" w:rsidRDefault="00DD00E1">
      <w:pPr>
        <w:pStyle w:val="a2"/>
        <w:rPr>
          <w:rFonts w:hint="cs"/>
          <w:rtl/>
        </w:rPr>
      </w:pPr>
      <w:bookmarkStart w:id="127" w:name="_Toc67028547"/>
      <w:r>
        <w:rPr>
          <w:rFonts w:hint="cs"/>
          <w:rtl/>
        </w:rPr>
        <w:t>(הצעת חברת הכנסת קולט</w:t>
      </w:r>
      <w:r>
        <w:rPr>
          <w:rtl/>
        </w:rPr>
        <w:t xml:space="preserve"> אביטל</w:t>
      </w:r>
      <w:r>
        <w:rPr>
          <w:rFonts w:hint="cs"/>
          <w:rtl/>
        </w:rPr>
        <w:t>)</w:t>
      </w:r>
      <w:bookmarkEnd w:id="127"/>
    </w:p>
    <w:p w14:paraId="5D89345F" w14:textId="77777777" w:rsidR="00000000" w:rsidRDefault="00DD00E1">
      <w:pPr>
        <w:pStyle w:val="a2"/>
        <w:rPr>
          <w:rFonts w:hint="cs"/>
          <w:rtl/>
        </w:rPr>
      </w:pPr>
    </w:p>
    <w:p w14:paraId="73AB00DE" w14:textId="77777777" w:rsidR="00000000" w:rsidRDefault="00DD00E1">
      <w:pPr>
        <w:pStyle w:val="af1"/>
        <w:rPr>
          <w:rtl/>
        </w:rPr>
      </w:pPr>
      <w:r>
        <w:rPr>
          <w:rtl/>
        </w:rPr>
        <w:t>היו"ר אלי בן-מנחם:</w:t>
      </w:r>
    </w:p>
    <w:p w14:paraId="024D351F" w14:textId="77777777" w:rsidR="00000000" w:rsidRDefault="00DD00E1">
      <w:pPr>
        <w:pStyle w:val="a0"/>
        <w:rPr>
          <w:rtl/>
        </w:rPr>
      </w:pPr>
    </w:p>
    <w:p w14:paraId="66FB8C19" w14:textId="77777777" w:rsidR="00000000" w:rsidRDefault="00DD00E1">
      <w:pPr>
        <w:pStyle w:val="a0"/>
        <w:rPr>
          <w:rFonts w:hint="cs"/>
          <w:rtl/>
        </w:rPr>
      </w:pPr>
      <w:r>
        <w:rPr>
          <w:rFonts w:hint="cs"/>
          <w:rtl/>
        </w:rPr>
        <w:t xml:space="preserve">אנחנו עוברים להצעת חוק האפוטרופוס הכללי (תיקון </w:t>
      </w:r>
      <w:r>
        <w:rPr>
          <w:rtl/>
        </w:rPr>
        <w:t>–</w:t>
      </w:r>
      <w:r>
        <w:rPr>
          <w:rFonts w:hint="cs"/>
          <w:rtl/>
        </w:rPr>
        <w:t xml:space="preserve"> חקירה לשם איתור נכסים עזובים), התשס"ג-2003, שמספרה פ/482. אני מזמין את חברת הכנסת קולט אביטל, בבקשה. </w:t>
      </w:r>
    </w:p>
    <w:p w14:paraId="5B3A90DF" w14:textId="77777777" w:rsidR="00000000" w:rsidRDefault="00DD00E1">
      <w:pPr>
        <w:pStyle w:val="a0"/>
        <w:rPr>
          <w:rFonts w:hint="cs"/>
          <w:rtl/>
        </w:rPr>
      </w:pPr>
    </w:p>
    <w:p w14:paraId="70D49A2B" w14:textId="77777777" w:rsidR="00000000" w:rsidRDefault="00DD00E1">
      <w:pPr>
        <w:pStyle w:val="a"/>
        <w:rPr>
          <w:rtl/>
        </w:rPr>
      </w:pPr>
      <w:bookmarkStart w:id="128" w:name="FS000000431T22_10_2003_13_36_43"/>
      <w:bookmarkStart w:id="129" w:name="_Toc67028548"/>
      <w:bookmarkEnd w:id="128"/>
      <w:r>
        <w:rPr>
          <w:rFonts w:hint="eastAsia"/>
          <w:rtl/>
        </w:rPr>
        <w:t>קולט</w:t>
      </w:r>
      <w:r>
        <w:rPr>
          <w:rtl/>
        </w:rPr>
        <w:t xml:space="preserve"> אביטל (העבודה-מימד):</w:t>
      </w:r>
      <w:bookmarkEnd w:id="129"/>
    </w:p>
    <w:p w14:paraId="272B57B0" w14:textId="77777777" w:rsidR="00000000" w:rsidRDefault="00DD00E1">
      <w:pPr>
        <w:pStyle w:val="a0"/>
        <w:rPr>
          <w:rFonts w:hint="cs"/>
          <w:rtl/>
        </w:rPr>
      </w:pPr>
    </w:p>
    <w:p w14:paraId="44CFBC5A" w14:textId="77777777" w:rsidR="00000000" w:rsidRDefault="00DD00E1">
      <w:pPr>
        <w:pStyle w:val="a0"/>
        <w:rPr>
          <w:rFonts w:hint="cs"/>
          <w:rtl/>
        </w:rPr>
      </w:pPr>
      <w:r>
        <w:rPr>
          <w:rFonts w:hint="cs"/>
          <w:rtl/>
        </w:rPr>
        <w:t xml:space="preserve">אדוני היושב-ראש, חברי חברי הכנסת, הצעת החוק שלי הועלתה בכנסת הקודמת. היא עברה קריאה טרומית. היא הוכנה על-ידי ועדת החוקה, חוק </w:t>
      </w:r>
      <w:r>
        <w:rPr>
          <w:rFonts w:hint="cs"/>
          <w:rtl/>
        </w:rPr>
        <w:t xml:space="preserve">ומשפט לקריאה ראשונה, והנוסח המוגש לכם הוא נוסח שהוסכם בזמנו גם עם שר המשפטים וגם עם ועדת החוקה, חוק ומשפט. </w:t>
      </w:r>
    </w:p>
    <w:p w14:paraId="7079921F" w14:textId="77777777" w:rsidR="00000000" w:rsidRDefault="00DD00E1">
      <w:pPr>
        <w:pStyle w:val="a0"/>
        <w:rPr>
          <w:rFonts w:hint="cs"/>
          <w:rtl/>
        </w:rPr>
      </w:pPr>
    </w:p>
    <w:p w14:paraId="02E7AFC5" w14:textId="77777777" w:rsidR="00000000" w:rsidRDefault="00DD00E1">
      <w:pPr>
        <w:pStyle w:val="a0"/>
        <w:rPr>
          <w:rFonts w:hint="cs"/>
          <w:rtl/>
        </w:rPr>
      </w:pPr>
      <w:r>
        <w:rPr>
          <w:rFonts w:hint="cs"/>
          <w:rtl/>
        </w:rPr>
        <w:t>הצעת החוק הזאת הוגשה על-ידי ועדת החקירה הפרלמנטרית לאיתור נכסי נספי השואה, שאני עומדת בראשה, כדי לאפשר לאפוטרופוס הכללי לאתר את הנכסים ולאתר את היו</w:t>
      </w:r>
      <w:r>
        <w:rPr>
          <w:rFonts w:hint="cs"/>
          <w:rtl/>
        </w:rPr>
        <w:t xml:space="preserve">רשים. היא מתייחסת, לפיכך, רק לנכסי קורבנות השואה. </w:t>
      </w:r>
    </w:p>
    <w:p w14:paraId="0D4EB977" w14:textId="77777777" w:rsidR="00000000" w:rsidRDefault="00DD00E1">
      <w:pPr>
        <w:pStyle w:val="a0"/>
        <w:rPr>
          <w:rFonts w:hint="cs"/>
          <w:rtl/>
        </w:rPr>
      </w:pPr>
    </w:p>
    <w:p w14:paraId="202DB3BF" w14:textId="77777777" w:rsidR="00000000" w:rsidRDefault="00DD00E1">
      <w:pPr>
        <w:pStyle w:val="a0"/>
        <w:rPr>
          <w:rFonts w:hint="cs"/>
          <w:rtl/>
        </w:rPr>
      </w:pPr>
      <w:r>
        <w:rPr>
          <w:rFonts w:hint="cs"/>
          <w:rtl/>
        </w:rPr>
        <w:t xml:space="preserve">אני רוצה להסביר את מהות החוק. החוק אומר, שהאפוטרופוס צריך ליטול תפקיד מעט יותר אקטיבי, לא רק לצפות אלא לאתר את הנכסים ולאתר את היורשים. כבר לפי בקשת ועדת החקירה הוקמה יחידה בתוך משרד המשפטים, שהחלה לפעול </w:t>
      </w:r>
      <w:r>
        <w:rPr>
          <w:rFonts w:hint="cs"/>
          <w:rtl/>
        </w:rPr>
        <w:t xml:space="preserve">בימים אלה לפי הוראות החוק. החוק הזה דרוש כדי לעגן את פעילותה של אותה יחידה בחוק. </w:t>
      </w:r>
    </w:p>
    <w:p w14:paraId="1455629F" w14:textId="77777777" w:rsidR="00000000" w:rsidRDefault="00DD00E1">
      <w:pPr>
        <w:pStyle w:val="a0"/>
        <w:rPr>
          <w:rFonts w:hint="cs"/>
          <w:rtl/>
        </w:rPr>
      </w:pPr>
    </w:p>
    <w:p w14:paraId="2AB539DA" w14:textId="77777777" w:rsidR="00000000" w:rsidRDefault="00DD00E1">
      <w:pPr>
        <w:pStyle w:val="a0"/>
        <w:rPr>
          <w:rFonts w:hint="cs"/>
          <w:rtl/>
        </w:rPr>
      </w:pPr>
      <w:r>
        <w:rPr>
          <w:rFonts w:hint="cs"/>
          <w:rtl/>
        </w:rPr>
        <w:t>אני מבקשת מחברי הבית לתמוך בהצעת החוק הזאת, שכאמור תאפשר גם לנו, כוועדת חקירה, לסיים את עבודתנו ולהעביר את הממצאים לאותם אנשים במשרד האפוטרופוס הכללי, כדי לאתר את היורשים של</w:t>
      </w:r>
      <w:r>
        <w:rPr>
          <w:rFonts w:hint="cs"/>
          <w:rtl/>
        </w:rPr>
        <w:t xml:space="preserve"> הנכסים. תודה רבה. </w:t>
      </w:r>
    </w:p>
    <w:p w14:paraId="0579385A" w14:textId="77777777" w:rsidR="00000000" w:rsidRDefault="00DD00E1">
      <w:pPr>
        <w:pStyle w:val="a0"/>
        <w:rPr>
          <w:rFonts w:hint="cs"/>
          <w:rtl/>
        </w:rPr>
      </w:pPr>
    </w:p>
    <w:p w14:paraId="16738FDB" w14:textId="77777777" w:rsidR="00000000" w:rsidRDefault="00DD00E1">
      <w:pPr>
        <w:pStyle w:val="af1"/>
        <w:rPr>
          <w:rtl/>
        </w:rPr>
      </w:pPr>
      <w:r>
        <w:rPr>
          <w:rtl/>
        </w:rPr>
        <w:t>היו"ר אלי בן-מנחם:</w:t>
      </w:r>
    </w:p>
    <w:p w14:paraId="6A627466" w14:textId="77777777" w:rsidR="00000000" w:rsidRDefault="00DD00E1">
      <w:pPr>
        <w:pStyle w:val="a0"/>
        <w:rPr>
          <w:rtl/>
        </w:rPr>
      </w:pPr>
    </w:p>
    <w:p w14:paraId="5E185936" w14:textId="77777777" w:rsidR="00000000" w:rsidRDefault="00DD00E1">
      <w:pPr>
        <w:pStyle w:val="a0"/>
        <w:rPr>
          <w:rFonts w:hint="cs"/>
          <w:rtl/>
        </w:rPr>
      </w:pPr>
      <w:r>
        <w:rPr>
          <w:rFonts w:hint="cs"/>
          <w:rtl/>
        </w:rPr>
        <w:t xml:space="preserve">תודה לחברת הכנסת קולט אביטל. אני מזמין את השר פורז להשיב בשם הממשלה, בבקשה. </w:t>
      </w:r>
    </w:p>
    <w:p w14:paraId="67236134" w14:textId="77777777" w:rsidR="00000000" w:rsidRDefault="00DD00E1">
      <w:pPr>
        <w:pStyle w:val="a0"/>
        <w:rPr>
          <w:rFonts w:hint="cs"/>
          <w:rtl/>
        </w:rPr>
      </w:pPr>
    </w:p>
    <w:p w14:paraId="5354FA01" w14:textId="77777777" w:rsidR="00000000" w:rsidRDefault="00DD00E1">
      <w:pPr>
        <w:pStyle w:val="a"/>
        <w:rPr>
          <w:rtl/>
        </w:rPr>
      </w:pPr>
      <w:bookmarkStart w:id="130" w:name="FS000000519T22_10_2003_13_48_01"/>
      <w:bookmarkStart w:id="131" w:name="_Toc67028549"/>
      <w:bookmarkEnd w:id="130"/>
      <w:r>
        <w:rPr>
          <w:rFonts w:hint="eastAsia"/>
          <w:rtl/>
        </w:rPr>
        <w:t>שר</w:t>
      </w:r>
      <w:r>
        <w:rPr>
          <w:rtl/>
        </w:rPr>
        <w:t xml:space="preserve"> הפנים אברהם פורז:</w:t>
      </w:r>
      <w:bookmarkEnd w:id="131"/>
    </w:p>
    <w:p w14:paraId="7E07EAB3" w14:textId="77777777" w:rsidR="00000000" w:rsidRDefault="00DD00E1">
      <w:pPr>
        <w:pStyle w:val="a0"/>
        <w:rPr>
          <w:rFonts w:hint="cs"/>
          <w:rtl/>
        </w:rPr>
      </w:pPr>
    </w:p>
    <w:p w14:paraId="10C3DC47" w14:textId="77777777" w:rsidR="00000000" w:rsidRDefault="00DD00E1">
      <w:pPr>
        <w:pStyle w:val="a0"/>
        <w:rPr>
          <w:rFonts w:hint="cs"/>
          <w:rtl/>
        </w:rPr>
      </w:pPr>
      <w:r>
        <w:rPr>
          <w:rFonts w:hint="cs"/>
          <w:rtl/>
        </w:rPr>
        <w:t>אדוני היושב-ראש, חברי הכנסת, חברת הכנסת אביטל, העומדת בראש ועדת החקירה הפרלמנטרית לאיתור ולהשבת נכסים של נספי השואה</w:t>
      </w:r>
      <w:r>
        <w:rPr>
          <w:rFonts w:hint="cs"/>
          <w:rtl/>
        </w:rPr>
        <w:t xml:space="preserve">, מציעה לתת סמכויות וכלים נוספים לאפוטרופוס הכללי, על מנת שיוכל לאתר נכסים ולאתר יורשים של אותם נכסים. הממשלה החליטה לתמוך בהצעת החוק בקריאה המוקדמת, בתנאי שהנוסח לקריאה הראשונה יתואם עם משרדי המשפטים והאוצר. </w:t>
      </w:r>
    </w:p>
    <w:p w14:paraId="44E63E06" w14:textId="77777777" w:rsidR="00000000" w:rsidRDefault="00DD00E1">
      <w:pPr>
        <w:pStyle w:val="a0"/>
        <w:rPr>
          <w:rFonts w:hint="cs"/>
          <w:rtl/>
        </w:rPr>
      </w:pPr>
    </w:p>
    <w:p w14:paraId="4FE648CA" w14:textId="77777777" w:rsidR="00000000" w:rsidRDefault="00DD00E1">
      <w:pPr>
        <w:pStyle w:val="a0"/>
        <w:rPr>
          <w:rFonts w:hint="cs"/>
          <w:rtl/>
        </w:rPr>
      </w:pPr>
      <w:r>
        <w:rPr>
          <w:rFonts w:hint="cs"/>
          <w:rtl/>
        </w:rPr>
        <w:t>אכן, יש לתת כלים לאפוטרופוס הכללי לאיתור נכסי</w:t>
      </w:r>
      <w:r>
        <w:rPr>
          <w:rFonts w:hint="cs"/>
          <w:rtl/>
        </w:rPr>
        <w:t>ם, אך יש גם לוודא שלא יוטלו על האפוטרופוס הכללי חובות שהוא לא יוכל לעמוד בהן מבחינת הביצוע ומבחינה תקציבית. כאמור, חברת הכנסת אביטל הסכימה לתאם את הנוסח עם המשרדים, ולכן אני מבקש מחברי הכנסת לתמוך בהצעה בקריאה המוקדמת. אני מניח שהנושא יעבור לוועדת החוקה, ח</w:t>
      </w:r>
      <w:r>
        <w:rPr>
          <w:rFonts w:hint="cs"/>
          <w:rtl/>
        </w:rPr>
        <w:t xml:space="preserve">וק ומשפט. </w:t>
      </w:r>
    </w:p>
    <w:p w14:paraId="50835AB4" w14:textId="77777777" w:rsidR="00000000" w:rsidRDefault="00DD00E1">
      <w:pPr>
        <w:pStyle w:val="a0"/>
        <w:rPr>
          <w:rFonts w:hint="cs"/>
          <w:rtl/>
        </w:rPr>
      </w:pPr>
    </w:p>
    <w:p w14:paraId="5A3B85C1" w14:textId="77777777" w:rsidR="00000000" w:rsidRDefault="00DD00E1">
      <w:pPr>
        <w:pStyle w:val="af1"/>
        <w:rPr>
          <w:rtl/>
        </w:rPr>
      </w:pPr>
      <w:r>
        <w:rPr>
          <w:rtl/>
        </w:rPr>
        <w:t>היו"ר אלי בן-מנחם:</w:t>
      </w:r>
    </w:p>
    <w:p w14:paraId="38871933" w14:textId="77777777" w:rsidR="00000000" w:rsidRDefault="00DD00E1">
      <w:pPr>
        <w:pStyle w:val="a0"/>
        <w:rPr>
          <w:rtl/>
        </w:rPr>
      </w:pPr>
    </w:p>
    <w:p w14:paraId="31DE9C6F" w14:textId="77777777" w:rsidR="00000000" w:rsidRDefault="00DD00E1">
      <w:pPr>
        <w:pStyle w:val="a0"/>
        <w:rPr>
          <w:rFonts w:hint="cs"/>
          <w:rtl/>
        </w:rPr>
      </w:pPr>
      <w:r>
        <w:rPr>
          <w:rFonts w:hint="cs"/>
          <w:rtl/>
        </w:rPr>
        <w:t xml:space="preserve">תודה לשר פורז. </w:t>
      </w:r>
    </w:p>
    <w:p w14:paraId="44241F2C" w14:textId="77777777" w:rsidR="00000000" w:rsidRDefault="00DD00E1">
      <w:pPr>
        <w:pStyle w:val="a0"/>
        <w:rPr>
          <w:rFonts w:hint="cs"/>
          <w:rtl/>
        </w:rPr>
      </w:pPr>
    </w:p>
    <w:p w14:paraId="38CCB473" w14:textId="77777777" w:rsidR="00000000" w:rsidRDefault="00DD00E1">
      <w:pPr>
        <w:pStyle w:val="a0"/>
        <w:rPr>
          <w:rFonts w:hint="cs"/>
          <w:rtl/>
        </w:rPr>
      </w:pPr>
      <w:r>
        <w:rPr>
          <w:rFonts w:hint="cs"/>
          <w:rtl/>
        </w:rPr>
        <w:t xml:space="preserve">אנחנו עוברים להצבעה. </w:t>
      </w:r>
    </w:p>
    <w:p w14:paraId="203374F9" w14:textId="77777777" w:rsidR="00000000" w:rsidRDefault="00DD00E1">
      <w:pPr>
        <w:pStyle w:val="a2"/>
        <w:jc w:val="both"/>
        <w:rPr>
          <w:rtl/>
        </w:rPr>
      </w:pPr>
      <w:r>
        <w:rPr>
          <w:rtl/>
        </w:rPr>
        <w:t xml:space="preserve"> </w:t>
      </w:r>
    </w:p>
    <w:p w14:paraId="711B3C16" w14:textId="77777777" w:rsidR="00000000" w:rsidRDefault="00DD00E1">
      <w:pPr>
        <w:pStyle w:val="ab"/>
        <w:bidi/>
        <w:rPr>
          <w:rFonts w:hint="cs"/>
          <w:rtl/>
        </w:rPr>
      </w:pPr>
      <w:r>
        <w:rPr>
          <w:rFonts w:hint="cs"/>
          <w:rtl/>
        </w:rPr>
        <w:t>הצבעה מס' 31</w:t>
      </w:r>
    </w:p>
    <w:p w14:paraId="3CDD0AB5" w14:textId="77777777" w:rsidR="00000000" w:rsidRDefault="00DD00E1">
      <w:pPr>
        <w:pStyle w:val="a0"/>
        <w:rPr>
          <w:rFonts w:hint="cs"/>
          <w:rtl/>
        </w:rPr>
      </w:pPr>
    </w:p>
    <w:p w14:paraId="06F09F31" w14:textId="77777777" w:rsidR="00000000" w:rsidRDefault="00DD00E1">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24</w:t>
      </w:r>
    </w:p>
    <w:p w14:paraId="5817E1AF" w14:textId="77777777" w:rsidR="00000000" w:rsidRDefault="00DD00E1">
      <w:pPr>
        <w:pStyle w:val="ac"/>
        <w:bidi/>
        <w:rPr>
          <w:rFonts w:hint="cs"/>
          <w:rtl/>
        </w:rPr>
      </w:pPr>
      <w:r>
        <w:rPr>
          <w:rFonts w:hint="cs"/>
          <w:rtl/>
        </w:rPr>
        <w:t xml:space="preserve">נגד </w:t>
      </w:r>
      <w:r>
        <w:rPr>
          <w:rtl/>
        </w:rPr>
        <w:t>–</w:t>
      </w:r>
      <w:r>
        <w:rPr>
          <w:rFonts w:hint="cs"/>
          <w:rtl/>
        </w:rPr>
        <w:t xml:space="preserve"> אין</w:t>
      </w:r>
    </w:p>
    <w:p w14:paraId="2739C9F9" w14:textId="77777777" w:rsidR="00000000" w:rsidRDefault="00DD00E1">
      <w:pPr>
        <w:pStyle w:val="ac"/>
        <w:bidi/>
        <w:rPr>
          <w:rFonts w:hint="cs"/>
          <w:rtl/>
        </w:rPr>
      </w:pPr>
      <w:r>
        <w:rPr>
          <w:rFonts w:hint="cs"/>
          <w:rtl/>
        </w:rPr>
        <w:t xml:space="preserve">נמנעים </w:t>
      </w:r>
      <w:r>
        <w:rPr>
          <w:rtl/>
        </w:rPr>
        <w:t>–</w:t>
      </w:r>
      <w:r>
        <w:rPr>
          <w:rFonts w:hint="cs"/>
          <w:rtl/>
        </w:rPr>
        <w:t xml:space="preserve"> אין</w:t>
      </w:r>
    </w:p>
    <w:p w14:paraId="6F060F4D" w14:textId="77777777" w:rsidR="00000000" w:rsidRDefault="00DD00E1">
      <w:pPr>
        <w:pStyle w:val="ad"/>
        <w:bidi/>
        <w:rPr>
          <w:rFonts w:hint="cs"/>
          <w:rtl/>
        </w:rPr>
      </w:pPr>
      <w:r>
        <w:rPr>
          <w:rFonts w:hint="cs"/>
          <w:rtl/>
        </w:rPr>
        <w:t xml:space="preserve">ההצעה להעביר את הצעת חוק האפוטרופוס הכללי (תיקון </w:t>
      </w:r>
      <w:r>
        <w:rPr>
          <w:rtl/>
        </w:rPr>
        <w:t>–</w:t>
      </w:r>
      <w:r>
        <w:rPr>
          <w:rFonts w:hint="cs"/>
          <w:rtl/>
        </w:rPr>
        <w:t xml:space="preserve"> חקירה לשם איתור נכסים עזובים), התשס"ג-200</w:t>
      </w:r>
      <w:r>
        <w:rPr>
          <w:rFonts w:hint="cs"/>
          <w:rtl/>
        </w:rPr>
        <w:t xml:space="preserve">3, לדיון מוקדם בוועדת החוקה, חוק ומשפט נתקבלה. </w:t>
      </w:r>
    </w:p>
    <w:p w14:paraId="5685DF81" w14:textId="77777777" w:rsidR="00000000" w:rsidRDefault="00DD00E1">
      <w:pPr>
        <w:pStyle w:val="-0"/>
        <w:rPr>
          <w:rFonts w:hint="cs"/>
          <w:rtl/>
        </w:rPr>
      </w:pPr>
    </w:p>
    <w:p w14:paraId="68DC2C4E" w14:textId="77777777" w:rsidR="00000000" w:rsidRDefault="00DD00E1">
      <w:pPr>
        <w:pStyle w:val="af1"/>
        <w:rPr>
          <w:rtl/>
        </w:rPr>
      </w:pPr>
      <w:r>
        <w:rPr>
          <w:rtl/>
        </w:rPr>
        <w:t>היו"ר אלי בן-מנחם:</w:t>
      </w:r>
    </w:p>
    <w:p w14:paraId="619CA15F" w14:textId="77777777" w:rsidR="00000000" w:rsidRDefault="00DD00E1">
      <w:pPr>
        <w:pStyle w:val="a0"/>
        <w:rPr>
          <w:rtl/>
        </w:rPr>
      </w:pPr>
    </w:p>
    <w:p w14:paraId="50E7AF13" w14:textId="77777777" w:rsidR="00000000" w:rsidRDefault="00DD00E1">
      <w:pPr>
        <w:pStyle w:val="a0"/>
        <w:rPr>
          <w:rFonts w:hint="cs"/>
          <w:rtl/>
        </w:rPr>
      </w:pPr>
      <w:r>
        <w:rPr>
          <w:rFonts w:hint="cs"/>
          <w:rtl/>
        </w:rPr>
        <w:t xml:space="preserve">24 חברי כנסת הצביעו בעד, אין מתנגדים ואין נמנעים. על כן הצעת החוק תועבר לוועדת החוקה, חוק ומשפט להכנה לקריאה ראשונה. </w:t>
      </w:r>
    </w:p>
    <w:p w14:paraId="63344584" w14:textId="77777777" w:rsidR="00000000" w:rsidRDefault="00DD00E1">
      <w:pPr>
        <w:pStyle w:val="a0"/>
        <w:rPr>
          <w:rFonts w:hint="cs"/>
          <w:rtl/>
        </w:rPr>
      </w:pPr>
    </w:p>
    <w:p w14:paraId="675BBC15" w14:textId="77777777" w:rsidR="00000000" w:rsidRDefault="00DD00E1">
      <w:pPr>
        <w:pStyle w:val="a0"/>
        <w:rPr>
          <w:rFonts w:hint="cs"/>
          <w:rtl/>
        </w:rPr>
      </w:pPr>
    </w:p>
    <w:p w14:paraId="454B5762" w14:textId="77777777" w:rsidR="00000000" w:rsidRDefault="00DD00E1">
      <w:pPr>
        <w:pStyle w:val="a0"/>
        <w:rPr>
          <w:rFonts w:hint="cs"/>
          <w:rtl/>
        </w:rPr>
      </w:pPr>
    </w:p>
    <w:p w14:paraId="766417B3" w14:textId="77777777" w:rsidR="00000000" w:rsidRDefault="00DD00E1">
      <w:pPr>
        <w:pStyle w:val="a2"/>
        <w:rPr>
          <w:rFonts w:hint="cs"/>
          <w:rtl/>
        </w:rPr>
      </w:pPr>
      <w:bookmarkStart w:id="132" w:name="CS16149FI0016149T22_10_2003_13_23_45"/>
      <w:bookmarkStart w:id="133" w:name="_Toc67028550"/>
      <w:bookmarkEnd w:id="132"/>
      <w:r>
        <w:rPr>
          <w:rtl/>
        </w:rPr>
        <w:t>הצ</w:t>
      </w:r>
      <w:r>
        <w:rPr>
          <w:rFonts w:hint="cs"/>
          <w:rtl/>
        </w:rPr>
        <w:t xml:space="preserve">עת חוק </w:t>
      </w:r>
      <w:r>
        <w:rPr>
          <w:rtl/>
        </w:rPr>
        <w:t xml:space="preserve"> בתי</w:t>
      </w:r>
      <w:r>
        <w:rPr>
          <w:rFonts w:hint="cs"/>
          <w:rtl/>
        </w:rPr>
        <w:t>-</w:t>
      </w:r>
      <w:r>
        <w:rPr>
          <w:rtl/>
        </w:rPr>
        <w:t>המשפט (תיקון - סמכות ביטול חוק), התשס"ג-2003</w:t>
      </w:r>
      <w:bookmarkEnd w:id="133"/>
    </w:p>
    <w:p w14:paraId="78EE2AB4" w14:textId="77777777" w:rsidR="00000000" w:rsidRDefault="00DD00E1">
      <w:pPr>
        <w:pStyle w:val="a0"/>
        <w:rPr>
          <w:rFonts w:hint="cs"/>
          <w:rtl/>
        </w:rPr>
      </w:pPr>
      <w:r>
        <w:rPr>
          <w:rtl/>
        </w:rPr>
        <w:t>[נספחות</w:t>
      </w:r>
      <w:r>
        <w:rPr>
          <w:rtl/>
        </w:rPr>
        <w:t>.]</w:t>
      </w:r>
    </w:p>
    <w:p w14:paraId="63E9452F" w14:textId="77777777" w:rsidR="00000000" w:rsidRDefault="00DD00E1">
      <w:pPr>
        <w:pStyle w:val="a2"/>
        <w:rPr>
          <w:rtl/>
        </w:rPr>
      </w:pPr>
      <w:bookmarkStart w:id="134" w:name="_Toc67028551"/>
      <w:r>
        <w:rPr>
          <w:rFonts w:hint="cs"/>
          <w:rtl/>
        </w:rPr>
        <w:t>(הצעת קבוצת חברי הכנסת)</w:t>
      </w:r>
      <w:bookmarkEnd w:id="134"/>
    </w:p>
    <w:p w14:paraId="070FF76A" w14:textId="77777777" w:rsidR="00000000" w:rsidRDefault="00DD00E1">
      <w:pPr>
        <w:pStyle w:val="a0"/>
        <w:rPr>
          <w:rFonts w:hint="cs"/>
          <w:rtl/>
        </w:rPr>
      </w:pPr>
    </w:p>
    <w:p w14:paraId="0A936119" w14:textId="77777777" w:rsidR="00000000" w:rsidRDefault="00DD00E1">
      <w:pPr>
        <w:pStyle w:val="af1"/>
        <w:rPr>
          <w:rtl/>
        </w:rPr>
      </w:pPr>
      <w:r>
        <w:rPr>
          <w:rtl/>
        </w:rPr>
        <w:t>היו"ר אלי בן-מנחם:</w:t>
      </w:r>
    </w:p>
    <w:p w14:paraId="5300A96A" w14:textId="77777777" w:rsidR="00000000" w:rsidRDefault="00DD00E1">
      <w:pPr>
        <w:pStyle w:val="a0"/>
        <w:rPr>
          <w:rtl/>
        </w:rPr>
      </w:pPr>
    </w:p>
    <w:p w14:paraId="5B701D39" w14:textId="77777777" w:rsidR="00000000" w:rsidRDefault="00DD00E1">
      <w:pPr>
        <w:pStyle w:val="a0"/>
        <w:rPr>
          <w:rFonts w:hint="cs"/>
          <w:rtl/>
        </w:rPr>
      </w:pPr>
      <w:r>
        <w:rPr>
          <w:rFonts w:hint="cs"/>
          <w:rtl/>
        </w:rPr>
        <w:t xml:space="preserve">חברי הכנסת, אנחנו עוברים לנושא הבא </w:t>
      </w:r>
      <w:r>
        <w:rPr>
          <w:rtl/>
        </w:rPr>
        <w:t>–</w:t>
      </w:r>
      <w:r>
        <w:rPr>
          <w:rFonts w:hint="cs"/>
          <w:rtl/>
        </w:rPr>
        <w:t xml:space="preserve"> הצעת חוק בתי-המשפט (תיקון </w:t>
      </w:r>
      <w:r>
        <w:rPr>
          <w:rtl/>
        </w:rPr>
        <w:t>–</w:t>
      </w:r>
      <w:r>
        <w:rPr>
          <w:rFonts w:hint="cs"/>
          <w:rtl/>
        </w:rPr>
        <w:t xml:space="preserve"> סמכות ביטול חוק), התשס"ג-2003, שמספרה פ/1061. אני מזמין את חבר הכנסת גדעון סער לנמק מהצד. </w:t>
      </w:r>
    </w:p>
    <w:p w14:paraId="771E0C1D" w14:textId="77777777" w:rsidR="00000000" w:rsidRDefault="00DD00E1">
      <w:pPr>
        <w:pStyle w:val="a0"/>
        <w:rPr>
          <w:rFonts w:hint="cs"/>
          <w:rtl/>
        </w:rPr>
      </w:pPr>
    </w:p>
    <w:p w14:paraId="56C3B0C4" w14:textId="77777777" w:rsidR="00000000" w:rsidRDefault="00DD00E1">
      <w:pPr>
        <w:pStyle w:val="a"/>
        <w:rPr>
          <w:rtl/>
        </w:rPr>
      </w:pPr>
      <w:bookmarkStart w:id="135" w:name="FS000001027T22_10_2003_13_25_00"/>
      <w:bookmarkStart w:id="136" w:name="_Toc67028552"/>
      <w:bookmarkEnd w:id="135"/>
      <w:r>
        <w:rPr>
          <w:rFonts w:hint="eastAsia"/>
          <w:rtl/>
        </w:rPr>
        <w:t>גדעון</w:t>
      </w:r>
      <w:r>
        <w:rPr>
          <w:rtl/>
        </w:rPr>
        <w:t xml:space="preserve"> סער (הליכוד):</w:t>
      </w:r>
      <w:bookmarkEnd w:id="136"/>
    </w:p>
    <w:p w14:paraId="2C612F56" w14:textId="77777777" w:rsidR="00000000" w:rsidRDefault="00DD00E1">
      <w:pPr>
        <w:pStyle w:val="a0"/>
        <w:rPr>
          <w:rFonts w:hint="cs"/>
          <w:rtl/>
        </w:rPr>
      </w:pPr>
    </w:p>
    <w:p w14:paraId="2761D1CE" w14:textId="77777777" w:rsidR="00000000" w:rsidRDefault="00DD00E1">
      <w:pPr>
        <w:pStyle w:val="a0"/>
        <w:rPr>
          <w:rFonts w:hint="cs"/>
          <w:rtl/>
        </w:rPr>
      </w:pPr>
      <w:r>
        <w:rPr>
          <w:rFonts w:hint="cs"/>
          <w:rtl/>
        </w:rPr>
        <w:t>כמה זמן יש לי, אדוני היושב-ראש</w:t>
      </w:r>
      <w:r>
        <w:rPr>
          <w:rFonts w:hint="cs"/>
          <w:rtl/>
        </w:rPr>
        <w:t xml:space="preserve">? </w:t>
      </w:r>
    </w:p>
    <w:p w14:paraId="6EBAA453" w14:textId="77777777" w:rsidR="00000000" w:rsidRDefault="00DD00E1">
      <w:pPr>
        <w:pStyle w:val="a0"/>
        <w:rPr>
          <w:rFonts w:hint="cs"/>
          <w:rtl/>
        </w:rPr>
      </w:pPr>
    </w:p>
    <w:p w14:paraId="093EF1DA" w14:textId="77777777" w:rsidR="00000000" w:rsidRDefault="00DD00E1">
      <w:pPr>
        <w:pStyle w:val="af1"/>
        <w:rPr>
          <w:rtl/>
        </w:rPr>
      </w:pPr>
      <w:r>
        <w:rPr>
          <w:rtl/>
        </w:rPr>
        <w:t>היו"ר אלי בן-מנחם:</w:t>
      </w:r>
    </w:p>
    <w:p w14:paraId="4ED0E8AC" w14:textId="77777777" w:rsidR="00000000" w:rsidRDefault="00DD00E1">
      <w:pPr>
        <w:pStyle w:val="a0"/>
        <w:rPr>
          <w:rtl/>
        </w:rPr>
      </w:pPr>
    </w:p>
    <w:p w14:paraId="3F7AFC54" w14:textId="77777777" w:rsidR="00000000" w:rsidRDefault="00DD00E1">
      <w:pPr>
        <w:pStyle w:val="a0"/>
        <w:rPr>
          <w:rFonts w:hint="cs"/>
          <w:rtl/>
        </w:rPr>
      </w:pPr>
      <w:r>
        <w:rPr>
          <w:rFonts w:hint="cs"/>
          <w:rtl/>
        </w:rPr>
        <w:t xml:space="preserve">יש לך דקה. </w:t>
      </w:r>
    </w:p>
    <w:p w14:paraId="6C2F074B" w14:textId="77777777" w:rsidR="00000000" w:rsidRDefault="00DD00E1">
      <w:pPr>
        <w:pStyle w:val="a0"/>
        <w:rPr>
          <w:rFonts w:hint="cs"/>
          <w:rtl/>
        </w:rPr>
      </w:pPr>
    </w:p>
    <w:p w14:paraId="6337ADD9" w14:textId="77777777" w:rsidR="00000000" w:rsidRDefault="00DD00E1">
      <w:pPr>
        <w:pStyle w:val="-"/>
        <w:rPr>
          <w:rtl/>
        </w:rPr>
      </w:pPr>
      <w:bookmarkStart w:id="137" w:name="FS000001027T22_10_2003_13_25_46C"/>
      <w:bookmarkEnd w:id="137"/>
      <w:r>
        <w:rPr>
          <w:rtl/>
        </w:rPr>
        <w:t>גדעון סער (הליכוד):</w:t>
      </w:r>
    </w:p>
    <w:p w14:paraId="6A15435C" w14:textId="77777777" w:rsidR="00000000" w:rsidRDefault="00DD00E1">
      <w:pPr>
        <w:pStyle w:val="a0"/>
        <w:rPr>
          <w:rtl/>
        </w:rPr>
      </w:pPr>
    </w:p>
    <w:p w14:paraId="4CC5FEFB" w14:textId="77777777" w:rsidR="00000000" w:rsidRDefault="00DD00E1">
      <w:pPr>
        <w:pStyle w:val="a0"/>
        <w:rPr>
          <w:rFonts w:hint="cs"/>
          <w:rtl/>
        </w:rPr>
      </w:pPr>
      <w:r>
        <w:rPr>
          <w:rFonts w:hint="cs"/>
          <w:rtl/>
        </w:rPr>
        <w:t>אדוני היושב-ראש, החוק הזה הוא חוק חשוב ביותר. יש ויכוח רב שנים שנוגע לסמכותו של בית-המשפט העליון, ושל מערכת בתי-המשפט בכלל, בנוגע לפסילת חוקים. ההצעה הזאת היא הצעה מאוזנת, שנועדה לאזן בין כל המרכיבי</w:t>
      </w:r>
      <w:r>
        <w:rPr>
          <w:rFonts w:hint="cs"/>
          <w:rtl/>
        </w:rPr>
        <w:t>ם הללו - מצד אחד, לעגן בחקיקה דבר שלא קיים עד היום, את סמכותו של בית-המשפט העליון לפסול חוקים, רק בעילה אחת, שהם סותרים חוקי-יסוד; גם חוקי-יסוד שהכנסת הזאת מחוקקת. מצד שני, לא כל בית-משפט יוכל לפסול - כפי שראינו לאחרונה שבית-משפט שלום פסל חקיקה של הכנסת. ר</w:t>
      </w:r>
      <w:r>
        <w:rPr>
          <w:rFonts w:hint="cs"/>
          <w:rtl/>
        </w:rPr>
        <w:t xml:space="preserve">ק בית-המשפט העליון, בהרכב מיוחד, יוכל לעשות כן. </w:t>
      </w:r>
    </w:p>
    <w:p w14:paraId="62D3C5DD" w14:textId="77777777" w:rsidR="00000000" w:rsidRDefault="00DD00E1">
      <w:pPr>
        <w:pStyle w:val="a0"/>
        <w:rPr>
          <w:rFonts w:hint="cs"/>
          <w:rtl/>
        </w:rPr>
      </w:pPr>
    </w:p>
    <w:p w14:paraId="715A9197" w14:textId="77777777" w:rsidR="00000000" w:rsidRDefault="00DD00E1">
      <w:pPr>
        <w:pStyle w:val="a0"/>
        <w:rPr>
          <w:rFonts w:hint="cs"/>
          <w:rtl/>
        </w:rPr>
      </w:pPr>
      <w:r>
        <w:rPr>
          <w:rFonts w:hint="cs"/>
          <w:rtl/>
        </w:rPr>
        <w:t xml:space="preserve">כמובן, יש פרטים שונים. דיברו אתי על השאלה אם יש צורך, כפי שקיים פה, בהצעה הזאת, גם ברוב בתוך ההרכב המורחב </w:t>
      </w:r>
      <w:r>
        <w:rPr>
          <w:rtl/>
        </w:rPr>
        <w:t>–</w:t>
      </w:r>
      <w:r>
        <w:rPr>
          <w:rFonts w:hint="cs"/>
          <w:rtl/>
        </w:rPr>
        <w:t xml:space="preserve"> וזו ההצעה המקורית. על כל זה נוכל, כמובן, לדון בוועדת החוקה. אני חושב שנעשה צעד גדול מאוד ונסיים הר</w:t>
      </w:r>
      <w:r>
        <w:rPr>
          <w:rFonts w:hint="cs"/>
          <w:rtl/>
        </w:rPr>
        <w:t>בה מאוד מחלוקות מיותרות אם נאמץ את החוק, בסופו של דבר. בניגוד למה שאנשים טוענים הרבה פעמים, כבר בשנות ה-60 פסל בית-המשפט העליון חוק, בפרשת ברגמן, כאשר היה חשש שהוא פוגע בעקרון השוויון בהתמודדות בבחירות. תמיד יכולים להיות חוקים כאלה, שהם פשוט נגד כל נורמה ד</w:t>
      </w:r>
      <w:r>
        <w:rPr>
          <w:rFonts w:hint="cs"/>
          <w:rtl/>
        </w:rPr>
        <w:t xml:space="preserve">מוקרטית, חוקים שפוגעים בציבורים שלמים. לכן אני חושב שהחוק הזה חשוב. </w:t>
      </w:r>
    </w:p>
    <w:p w14:paraId="3A9033AF" w14:textId="77777777" w:rsidR="00000000" w:rsidRDefault="00DD00E1">
      <w:pPr>
        <w:pStyle w:val="a0"/>
        <w:rPr>
          <w:rFonts w:hint="cs"/>
          <w:rtl/>
        </w:rPr>
      </w:pPr>
    </w:p>
    <w:p w14:paraId="491B94B8" w14:textId="77777777" w:rsidR="00000000" w:rsidRDefault="00DD00E1">
      <w:pPr>
        <w:pStyle w:val="a0"/>
        <w:rPr>
          <w:rFonts w:hint="cs"/>
          <w:rtl/>
        </w:rPr>
      </w:pPr>
      <w:r>
        <w:rPr>
          <w:rFonts w:hint="cs"/>
          <w:rtl/>
        </w:rPr>
        <w:t xml:space="preserve">אני מבקש לציין שהיוזמה הזאת היא יוזמה משותפת של יושבת-ראש סיעת העבודה, חברת הכנסת דליה איציק, ושלי. חשבתי שנכון ללכת בנושא כל כך חשוב לפריסה חשובה של כוחות פוליטיים. </w:t>
      </w:r>
    </w:p>
    <w:p w14:paraId="42253002" w14:textId="77777777" w:rsidR="00000000" w:rsidRDefault="00DD00E1">
      <w:pPr>
        <w:pStyle w:val="a0"/>
        <w:rPr>
          <w:rFonts w:hint="cs"/>
          <w:rtl/>
        </w:rPr>
      </w:pPr>
    </w:p>
    <w:p w14:paraId="27AF9C69" w14:textId="77777777" w:rsidR="00000000" w:rsidRDefault="00DD00E1">
      <w:pPr>
        <w:pStyle w:val="af1"/>
        <w:rPr>
          <w:rtl/>
        </w:rPr>
      </w:pPr>
      <w:r>
        <w:rPr>
          <w:rtl/>
        </w:rPr>
        <w:t>היו"ר אלי בן-מנחם:</w:t>
      </w:r>
    </w:p>
    <w:p w14:paraId="17104043" w14:textId="77777777" w:rsidR="00000000" w:rsidRDefault="00DD00E1">
      <w:pPr>
        <w:pStyle w:val="a0"/>
        <w:rPr>
          <w:rtl/>
        </w:rPr>
      </w:pPr>
    </w:p>
    <w:p w14:paraId="657E1531" w14:textId="77777777" w:rsidR="00000000" w:rsidRDefault="00DD00E1">
      <w:pPr>
        <w:pStyle w:val="a0"/>
        <w:rPr>
          <w:rFonts w:hint="cs"/>
          <w:rtl/>
        </w:rPr>
      </w:pPr>
      <w:r>
        <w:rPr>
          <w:rFonts w:hint="cs"/>
          <w:rtl/>
        </w:rPr>
        <w:t xml:space="preserve">תודה לחבר הכנסת גדעון סער. אני מזמין את השר פורז להשיב בשם הממשלה. </w:t>
      </w:r>
    </w:p>
    <w:p w14:paraId="30FFE440" w14:textId="77777777" w:rsidR="00000000" w:rsidRDefault="00DD00E1">
      <w:pPr>
        <w:pStyle w:val="a0"/>
        <w:rPr>
          <w:rFonts w:hint="cs"/>
          <w:rtl/>
        </w:rPr>
      </w:pPr>
    </w:p>
    <w:p w14:paraId="63E430DB" w14:textId="77777777" w:rsidR="00000000" w:rsidRDefault="00DD00E1">
      <w:pPr>
        <w:pStyle w:val="a"/>
        <w:rPr>
          <w:rtl/>
        </w:rPr>
      </w:pPr>
      <w:bookmarkStart w:id="138" w:name="FS000000519T22_10_2003_13_31_56"/>
      <w:bookmarkStart w:id="139" w:name="_Toc67028553"/>
      <w:bookmarkEnd w:id="138"/>
      <w:r>
        <w:rPr>
          <w:rFonts w:hint="eastAsia"/>
          <w:rtl/>
        </w:rPr>
        <w:t>שר</w:t>
      </w:r>
      <w:r>
        <w:rPr>
          <w:rtl/>
        </w:rPr>
        <w:t xml:space="preserve"> הפנים אברהם פורז:</w:t>
      </w:r>
      <w:bookmarkEnd w:id="139"/>
    </w:p>
    <w:p w14:paraId="443337F2" w14:textId="77777777" w:rsidR="00000000" w:rsidRDefault="00DD00E1">
      <w:pPr>
        <w:pStyle w:val="a0"/>
        <w:rPr>
          <w:rFonts w:hint="cs"/>
          <w:rtl/>
        </w:rPr>
      </w:pPr>
    </w:p>
    <w:p w14:paraId="7BF61873" w14:textId="77777777" w:rsidR="00000000" w:rsidRDefault="00DD00E1">
      <w:pPr>
        <w:pStyle w:val="a0"/>
        <w:rPr>
          <w:rFonts w:hint="cs"/>
          <w:rtl/>
        </w:rPr>
      </w:pPr>
      <w:r>
        <w:rPr>
          <w:rFonts w:hint="cs"/>
          <w:rtl/>
        </w:rPr>
        <w:t>אדוני היושב-ראש, חברי הכנסת, חברי הכנסת גדעון סער ודליה איציק מציעים לתקן את חוק בתי-המשפט כך שהסמכות לבטל חוק שחוקקה הכנסת תוקנה רק לבית-המשפט העליון ורק בהרכב מי</w:t>
      </w:r>
      <w:r>
        <w:rPr>
          <w:rFonts w:hint="cs"/>
          <w:rtl/>
        </w:rPr>
        <w:t xml:space="preserve">וחד. חברי הכנסת הסכימו לוותר על הסעיף בהצעה המחייב רוב מיוחד של שני-שלישים מחברי ההרכב המיוחד, וזאת משום שבמערכת המשפט הישראלית לא קיימת דרישה לרוב מיוחד בהחלטות של בתי-המשפט, כדי שלא לתת למיעוט זכות וטו. </w:t>
      </w:r>
    </w:p>
    <w:p w14:paraId="2B14F64E" w14:textId="77777777" w:rsidR="00000000" w:rsidRDefault="00DD00E1">
      <w:pPr>
        <w:pStyle w:val="a0"/>
        <w:rPr>
          <w:rFonts w:hint="cs"/>
          <w:rtl/>
        </w:rPr>
      </w:pPr>
    </w:p>
    <w:p w14:paraId="5E39D1FF" w14:textId="77777777" w:rsidR="00000000" w:rsidRDefault="00DD00E1">
      <w:pPr>
        <w:pStyle w:val="a0"/>
        <w:rPr>
          <w:rFonts w:hint="cs"/>
          <w:rtl/>
        </w:rPr>
      </w:pPr>
      <w:r>
        <w:rPr>
          <w:rFonts w:hint="cs"/>
          <w:rtl/>
        </w:rPr>
        <w:t>ועדת השרים לענייני חקיקה החליטה לתמוך בהצעה בקריא</w:t>
      </w:r>
      <w:r>
        <w:rPr>
          <w:rFonts w:hint="cs"/>
          <w:rtl/>
        </w:rPr>
        <w:t>ה המוקדמת, ובלבד שהמשך קידום הליכי החקיקה ייעשה בתיאום עם הממשלה. במשרד המשפטים מכינים תיקון לחוק-יסוד: השפיטה, אשר לא רק קובע כי הרכב מיוחד ידון בסוגיות אלה, אלא גם מסדיר את הפרוצדורה להבאת הסוגיה להרכב המיוחד. ההסדר המוצע בהצעת החוק הוא חלקי ובסיסי בלבד,</w:t>
      </w:r>
      <w:r>
        <w:rPr>
          <w:rFonts w:hint="cs"/>
          <w:rtl/>
        </w:rPr>
        <w:t xml:space="preserve"> ולכן הסכימו חברי הכנסת המציעים להמתין להצעה הממשלתית אשר מנסה להתמודד עם השאלות המשפטיות המורכבות המתעוררות בעניין זה. מאחר שהמציעים הסכימו לתנאים אלה, אני אכן קורא לחברי הכנסת לתמוך בהצעה. </w:t>
      </w:r>
    </w:p>
    <w:p w14:paraId="6B39FE4C" w14:textId="77777777" w:rsidR="00000000" w:rsidRDefault="00DD00E1">
      <w:pPr>
        <w:pStyle w:val="a0"/>
        <w:rPr>
          <w:rFonts w:hint="cs"/>
          <w:rtl/>
        </w:rPr>
      </w:pPr>
    </w:p>
    <w:p w14:paraId="2ADDA192" w14:textId="77777777" w:rsidR="00000000" w:rsidRDefault="00DD00E1">
      <w:pPr>
        <w:pStyle w:val="a0"/>
        <w:rPr>
          <w:rFonts w:hint="cs"/>
          <w:rtl/>
        </w:rPr>
      </w:pPr>
      <w:r>
        <w:rPr>
          <w:rFonts w:hint="cs"/>
          <w:rtl/>
        </w:rPr>
        <w:t>אני באופן אישי חושב שההצעה היא הצעה מאוד חשובה וראויה. ביטול חו</w:t>
      </w:r>
      <w:r>
        <w:rPr>
          <w:rFonts w:hint="cs"/>
          <w:rtl/>
        </w:rPr>
        <w:t xml:space="preserve">ק של הכנסת הוא דבר כבד וחשוב, ולכן זה לא יכול להיעשות אגב אורחא, על-ידי ערכאה נמוכה. זה צריך להיעשות, גם לדעתי, בתקיפה ישירה, בבית-המשפט העליון. </w:t>
      </w:r>
    </w:p>
    <w:p w14:paraId="138C308A" w14:textId="77777777" w:rsidR="00000000" w:rsidRDefault="00DD00E1">
      <w:pPr>
        <w:pStyle w:val="a0"/>
        <w:rPr>
          <w:rFonts w:hint="cs"/>
          <w:rtl/>
        </w:rPr>
      </w:pPr>
    </w:p>
    <w:p w14:paraId="042ED117" w14:textId="77777777" w:rsidR="00000000" w:rsidRDefault="00DD00E1">
      <w:pPr>
        <w:pStyle w:val="af0"/>
        <w:rPr>
          <w:rtl/>
        </w:rPr>
      </w:pPr>
      <w:r>
        <w:rPr>
          <w:rFonts w:hint="eastAsia"/>
          <w:rtl/>
        </w:rPr>
        <w:t>מוחמד</w:t>
      </w:r>
      <w:r>
        <w:rPr>
          <w:rtl/>
        </w:rPr>
        <w:t xml:space="preserve"> ברכה (חד"ש-תע"ל):</w:t>
      </w:r>
    </w:p>
    <w:p w14:paraId="13180041" w14:textId="77777777" w:rsidR="00000000" w:rsidRDefault="00DD00E1">
      <w:pPr>
        <w:pStyle w:val="a0"/>
        <w:rPr>
          <w:rFonts w:hint="cs"/>
          <w:rtl/>
        </w:rPr>
      </w:pPr>
    </w:p>
    <w:p w14:paraId="1ACE6720" w14:textId="77777777" w:rsidR="00000000" w:rsidRDefault="00DD00E1">
      <w:pPr>
        <w:pStyle w:val="a0"/>
        <w:rPr>
          <w:rFonts w:hint="cs"/>
          <w:rtl/>
        </w:rPr>
      </w:pPr>
      <w:r>
        <w:rPr>
          <w:rFonts w:hint="cs"/>
          <w:rtl/>
        </w:rPr>
        <w:t xml:space="preserve">אדוני השר, הבנתי נכון - - -? </w:t>
      </w:r>
    </w:p>
    <w:p w14:paraId="7B570239" w14:textId="77777777" w:rsidR="00000000" w:rsidRDefault="00DD00E1">
      <w:pPr>
        <w:pStyle w:val="a0"/>
        <w:rPr>
          <w:rFonts w:hint="cs"/>
          <w:rtl/>
        </w:rPr>
      </w:pPr>
    </w:p>
    <w:p w14:paraId="53FD4F79" w14:textId="77777777" w:rsidR="00000000" w:rsidRDefault="00DD00E1">
      <w:pPr>
        <w:pStyle w:val="-"/>
        <w:rPr>
          <w:rtl/>
        </w:rPr>
      </w:pPr>
      <w:bookmarkStart w:id="140" w:name="FS000000519T22_10_2003_13_38_22C"/>
      <w:bookmarkEnd w:id="140"/>
      <w:r>
        <w:rPr>
          <w:rtl/>
        </w:rPr>
        <w:t>שר הפנים אברהם פורז:</w:t>
      </w:r>
    </w:p>
    <w:p w14:paraId="37DEBE15" w14:textId="77777777" w:rsidR="00000000" w:rsidRDefault="00DD00E1">
      <w:pPr>
        <w:pStyle w:val="a0"/>
        <w:rPr>
          <w:rtl/>
        </w:rPr>
      </w:pPr>
    </w:p>
    <w:p w14:paraId="772EFF65" w14:textId="77777777" w:rsidR="00000000" w:rsidRDefault="00DD00E1">
      <w:pPr>
        <w:pStyle w:val="a0"/>
        <w:rPr>
          <w:rFonts w:hint="cs"/>
          <w:rtl/>
        </w:rPr>
      </w:pPr>
      <w:r>
        <w:rPr>
          <w:rFonts w:hint="cs"/>
          <w:rtl/>
        </w:rPr>
        <w:t xml:space="preserve">כן. מה שציינתי קודם. </w:t>
      </w:r>
    </w:p>
    <w:p w14:paraId="6108C8BD" w14:textId="77777777" w:rsidR="00000000" w:rsidRDefault="00DD00E1">
      <w:pPr>
        <w:pStyle w:val="a0"/>
        <w:rPr>
          <w:rFonts w:hint="cs"/>
          <w:rtl/>
        </w:rPr>
      </w:pPr>
    </w:p>
    <w:p w14:paraId="2909EF07" w14:textId="77777777" w:rsidR="00000000" w:rsidRDefault="00DD00E1">
      <w:pPr>
        <w:pStyle w:val="af1"/>
        <w:rPr>
          <w:rtl/>
        </w:rPr>
      </w:pPr>
      <w:r>
        <w:rPr>
          <w:rtl/>
        </w:rPr>
        <w:t>היו"ר אל</w:t>
      </w:r>
      <w:r>
        <w:rPr>
          <w:rtl/>
        </w:rPr>
        <w:t>י בן-מנחם:</w:t>
      </w:r>
    </w:p>
    <w:p w14:paraId="7D239663" w14:textId="77777777" w:rsidR="00000000" w:rsidRDefault="00DD00E1">
      <w:pPr>
        <w:pStyle w:val="a0"/>
        <w:rPr>
          <w:rtl/>
        </w:rPr>
      </w:pPr>
    </w:p>
    <w:p w14:paraId="594D52AB" w14:textId="77777777" w:rsidR="00000000" w:rsidRDefault="00DD00E1">
      <w:pPr>
        <w:pStyle w:val="a0"/>
        <w:rPr>
          <w:rFonts w:hint="cs"/>
          <w:rtl/>
        </w:rPr>
      </w:pPr>
      <w:r>
        <w:rPr>
          <w:rFonts w:hint="cs"/>
          <w:rtl/>
        </w:rPr>
        <w:t xml:space="preserve">אני מזמין את חבר הכנסת פרוש. חבר הכנסת פרוש מתנגד. </w:t>
      </w:r>
    </w:p>
    <w:p w14:paraId="066949F5" w14:textId="77777777" w:rsidR="00000000" w:rsidRDefault="00DD00E1">
      <w:pPr>
        <w:pStyle w:val="a0"/>
        <w:rPr>
          <w:rFonts w:hint="cs"/>
          <w:rtl/>
        </w:rPr>
      </w:pPr>
    </w:p>
    <w:p w14:paraId="1046FBB2" w14:textId="77777777" w:rsidR="00000000" w:rsidRDefault="00DD00E1">
      <w:pPr>
        <w:pStyle w:val="a"/>
        <w:rPr>
          <w:rtl/>
        </w:rPr>
      </w:pPr>
      <w:bookmarkStart w:id="141" w:name="FS000000563T22_10_2003_13_38_46"/>
      <w:bookmarkStart w:id="142" w:name="_Toc67028554"/>
      <w:bookmarkEnd w:id="141"/>
      <w:r>
        <w:rPr>
          <w:rFonts w:hint="eastAsia"/>
          <w:rtl/>
        </w:rPr>
        <w:t>מאיר</w:t>
      </w:r>
      <w:r>
        <w:rPr>
          <w:rtl/>
        </w:rPr>
        <w:t xml:space="preserve"> פרוש (יהדות התורה):</w:t>
      </w:r>
      <w:bookmarkEnd w:id="142"/>
    </w:p>
    <w:p w14:paraId="0E329E47" w14:textId="77777777" w:rsidR="00000000" w:rsidRDefault="00DD00E1">
      <w:pPr>
        <w:pStyle w:val="a0"/>
        <w:rPr>
          <w:rFonts w:hint="cs"/>
          <w:rtl/>
        </w:rPr>
      </w:pPr>
    </w:p>
    <w:p w14:paraId="46EECFA0" w14:textId="77777777" w:rsidR="00000000" w:rsidRDefault="00DD00E1">
      <w:pPr>
        <w:pStyle w:val="a0"/>
        <w:rPr>
          <w:rFonts w:hint="cs"/>
          <w:rtl/>
        </w:rPr>
      </w:pPr>
      <w:r>
        <w:rPr>
          <w:rFonts w:hint="cs"/>
          <w:rtl/>
        </w:rPr>
        <w:t>אדוני היושב-ראש, חברי הכנסת, אני חושב שהצעת החוק הזאת אינה ראויה לכך שהכנסת תאשר אותה, ואני אסביר גם למה. קודם כול, כאשר חבר כנסת לוקח יוזמה, עמל על ניסוח של חוק, עו</w:t>
      </w:r>
      <w:r>
        <w:rPr>
          <w:rFonts w:hint="cs"/>
          <w:rtl/>
        </w:rPr>
        <w:t xml:space="preserve">בר את הקשיים הביורוקרטיים שיש, ואם הנהלת הקואליציה מתנגדת, הממשלה מתנגדת </w:t>
      </w:r>
      <w:r>
        <w:rPr>
          <w:rtl/>
        </w:rPr>
        <w:t>–</w:t>
      </w:r>
      <w:r>
        <w:rPr>
          <w:rFonts w:hint="cs"/>
          <w:rtl/>
        </w:rPr>
        <w:t xml:space="preserve"> הוא מתפשר אתן, ואז הוא מגיע למליאה, וזוכה, אם הוא זוכה, להעביר הצעת חוק בקריאה טרומית. אחר כך הוא יורד לוועדה. לוקח זמן עד שבוועדה מאשרים את זה לקריאה ראשונה, וזה מגיע למליאה, והוא </w:t>
      </w:r>
      <w:r>
        <w:rPr>
          <w:rFonts w:hint="cs"/>
          <w:rtl/>
        </w:rPr>
        <w:t xml:space="preserve">שוב זכה, ובמליאה אישרו את זה בקריאה ראשונה. הוא שוב יורד לוועדה, ושוב מגיע למליאה, אחרי העבודה שיש בוועדה, לשכנע. הוא הגיע למליאה, ויש לו קריאה שנייה ושלישית. חבר כנסת העביר הצעת חוק. מדוע אנחנו, חברי הכנסת, ניתן אפשרות לגורם כלשהו </w:t>
      </w:r>
      <w:r>
        <w:rPr>
          <w:rtl/>
        </w:rPr>
        <w:t>–</w:t>
      </w:r>
      <w:r>
        <w:rPr>
          <w:rFonts w:hint="cs"/>
          <w:rtl/>
        </w:rPr>
        <w:t xml:space="preserve"> חשוב ככל שיהיה, בעיני </w:t>
      </w:r>
      <w:r>
        <w:rPr>
          <w:rFonts w:hint="cs"/>
          <w:rtl/>
        </w:rPr>
        <w:t xml:space="preserve">כל מי שרוצה לחשוב שהוא חשוב </w:t>
      </w:r>
      <w:r>
        <w:rPr>
          <w:rtl/>
        </w:rPr>
        <w:t>–</w:t>
      </w:r>
      <w:r>
        <w:rPr>
          <w:rFonts w:hint="cs"/>
          <w:rtl/>
        </w:rPr>
        <w:t xml:space="preserve"> אנחנו, חברי הכנסת, ניתן את האפשרות למישהו, לגורם אחר לבטל הצעת חוק בנסיבות מיוחדות? </w:t>
      </w:r>
    </w:p>
    <w:p w14:paraId="52A0120D" w14:textId="77777777" w:rsidR="00000000" w:rsidRDefault="00DD00E1">
      <w:pPr>
        <w:pStyle w:val="a0"/>
        <w:rPr>
          <w:rFonts w:hint="cs"/>
          <w:rtl/>
        </w:rPr>
      </w:pPr>
    </w:p>
    <w:p w14:paraId="61E17043" w14:textId="77777777" w:rsidR="00000000" w:rsidRDefault="00DD00E1">
      <w:pPr>
        <w:pStyle w:val="a0"/>
        <w:rPr>
          <w:rFonts w:hint="cs"/>
          <w:rtl/>
        </w:rPr>
      </w:pPr>
      <w:r>
        <w:rPr>
          <w:rFonts w:hint="cs"/>
          <w:rtl/>
        </w:rPr>
        <w:t xml:space="preserve">יבואו אחרים ויגידו: מדובר פה על מתן האפשרות לבית-המשפט העליון, שהוא, בנסיבות מיוחדות, בהרכב מיוחד, רחב יותר, עם רוב של שני-שלישים </w:t>
      </w:r>
      <w:r>
        <w:rPr>
          <w:rtl/>
        </w:rPr>
        <w:t>–</w:t>
      </w:r>
      <w:r>
        <w:rPr>
          <w:rFonts w:hint="cs"/>
          <w:rtl/>
        </w:rPr>
        <w:t xml:space="preserve"> לבית-המש</w:t>
      </w:r>
      <w:r>
        <w:rPr>
          <w:rFonts w:hint="cs"/>
          <w:rtl/>
        </w:rPr>
        <w:t xml:space="preserve">פט העליון ניתן את האפשרות הזאת. אני רוצה לומר לכם, שבעיני גם לבית-המשפט העליון אין ערכים יהודיים. לבית-המשפט העליון אין ערכים יהודיים. אני רוצה להתייחס למה שקרה היום. </w:t>
      </w:r>
    </w:p>
    <w:p w14:paraId="209C97A1" w14:textId="77777777" w:rsidR="00000000" w:rsidRDefault="00DD00E1">
      <w:pPr>
        <w:pStyle w:val="a0"/>
        <w:rPr>
          <w:rFonts w:hint="cs"/>
          <w:rtl/>
        </w:rPr>
      </w:pPr>
    </w:p>
    <w:p w14:paraId="3271B46F" w14:textId="77777777" w:rsidR="00000000" w:rsidRDefault="00DD00E1">
      <w:pPr>
        <w:pStyle w:val="af0"/>
        <w:rPr>
          <w:rtl/>
        </w:rPr>
      </w:pPr>
      <w:r>
        <w:rPr>
          <w:rFonts w:hint="eastAsia"/>
          <w:rtl/>
        </w:rPr>
        <w:t>אילן</w:t>
      </w:r>
      <w:r>
        <w:rPr>
          <w:rtl/>
        </w:rPr>
        <w:t xml:space="preserve"> שלגי (שינוי):</w:t>
      </w:r>
    </w:p>
    <w:p w14:paraId="4F23E1F6" w14:textId="77777777" w:rsidR="00000000" w:rsidRDefault="00DD00E1">
      <w:pPr>
        <w:pStyle w:val="a0"/>
        <w:rPr>
          <w:rFonts w:hint="cs"/>
          <w:rtl/>
        </w:rPr>
      </w:pPr>
    </w:p>
    <w:p w14:paraId="2EA079D4" w14:textId="77777777" w:rsidR="00000000" w:rsidRDefault="00DD00E1">
      <w:pPr>
        <w:pStyle w:val="a0"/>
        <w:rPr>
          <w:rFonts w:hint="cs"/>
          <w:rtl/>
        </w:rPr>
      </w:pPr>
      <w:r>
        <w:rPr>
          <w:rFonts w:hint="cs"/>
          <w:rtl/>
        </w:rPr>
        <w:t>- - -</w:t>
      </w:r>
    </w:p>
    <w:p w14:paraId="5D6E7D3A" w14:textId="77777777" w:rsidR="00000000" w:rsidRDefault="00DD00E1">
      <w:pPr>
        <w:pStyle w:val="a0"/>
        <w:rPr>
          <w:rFonts w:hint="cs"/>
          <w:rtl/>
        </w:rPr>
      </w:pPr>
    </w:p>
    <w:p w14:paraId="72C6F149" w14:textId="77777777" w:rsidR="00000000" w:rsidRDefault="00DD00E1">
      <w:pPr>
        <w:pStyle w:val="-"/>
        <w:rPr>
          <w:rtl/>
        </w:rPr>
      </w:pPr>
      <w:bookmarkStart w:id="143" w:name="FS000000563T22_10_2003_13_49_48C"/>
      <w:bookmarkEnd w:id="143"/>
      <w:r>
        <w:rPr>
          <w:rtl/>
        </w:rPr>
        <w:t>מאיר פרוש (יהדות התורה):</w:t>
      </w:r>
    </w:p>
    <w:p w14:paraId="552367D8" w14:textId="77777777" w:rsidR="00000000" w:rsidRDefault="00DD00E1">
      <w:pPr>
        <w:pStyle w:val="a0"/>
        <w:rPr>
          <w:rtl/>
        </w:rPr>
      </w:pPr>
    </w:p>
    <w:p w14:paraId="4A5399B7" w14:textId="77777777" w:rsidR="00000000" w:rsidRDefault="00DD00E1">
      <w:pPr>
        <w:pStyle w:val="a0"/>
        <w:rPr>
          <w:rFonts w:hint="cs"/>
          <w:rtl/>
        </w:rPr>
      </w:pPr>
      <w:r>
        <w:rPr>
          <w:rFonts w:hint="cs"/>
          <w:rtl/>
        </w:rPr>
        <w:t>בית-המשפט העליון קבע שאפשר לפרסם א</w:t>
      </w:r>
      <w:r>
        <w:rPr>
          <w:rFonts w:hint="cs"/>
          <w:rtl/>
        </w:rPr>
        <w:t>ת הנסיבות שבהן אלחנן טננבאום נשבה והועבר ל"חיזבאללה". אני רוצה לצטט לכם מה הרמב"ם אומר על הנושא של פדיון שבויים. הרמב"ם אומר:  "פדיון שבויים קודם לפרנסת - - -</w:t>
      </w:r>
    </w:p>
    <w:p w14:paraId="043CEFEE" w14:textId="77777777" w:rsidR="00000000" w:rsidRDefault="00DD00E1">
      <w:pPr>
        <w:pStyle w:val="a0"/>
        <w:rPr>
          <w:rFonts w:hint="cs"/>
          <w:rtl/>
        </w:rPr>
      </w:pPr>
    </w:p>
    <w:p w14:paraId="30CD26E6" w14:textId="77777777" w:rsidR="00000000" w:rsidRDefault="00DD00E1">
      <w:pPr>
        <w:pStyle w:val="af0"/>
        <w:rPr>
          <w:rtl/>
        </w:rPr>
      </w:pPr>
      <w:r>
        <w:rPr>
          <w:rFonts w:hint="eastAsia"/>
          <w:rtl/>
        </w:rPr>
        <w:t>אילן</w:t>
      </w:r>
      <w:r>
        <w:rPr>
          <w:rtl/>
        </w:rPr>
        <w:t xml:space="preserve"> שלגי (שינוי):</w:t>
      </w:r>
    </w:p>
    <w:p w14:paraId="495A0A30" w14:textId="77777777" w:rsidR="00000000" w:rsidRDefault="00DD00E1">
      <w:pPr>
        <w:pStyle w:val="a0"/>
        <w:rPr>
          <w:rFonts w:hint="cs"/>
          <w:rtl/>
        </w:rPr>
      </w:pPr>
    </w:p>
    <w:p w14:paraId="1E45BBF7" w14:textId="77777777" w:rsidR="00000000" w:rsidRDefault="00DD00E1">
      <w:pPr>
        <w:pStyle w:val="a0"/>
        <w:rPr>
          <w:rFonts w:hint="cs"/>
          <w:rtl/>
        </w:rPr>
      </w:pPr>
      <w:r>
        <w:rPr>
          <w:rFonts w:hint="cs"/>
          <w:rtl/>
        </w:rPr>
        <w:t xml:space="preserve">הרמב"ם אומר שתלכו לעבוד. </w:t>
      </w:r>
    </w:p>
    <w:p w14:paraId="7448B51D" w14:textId="77777777" w:rsidR="00000000" w:rsidRDefault="00DD00E1">
      <w:pPr>
        <w:pStyle w:val="a0"/>
        <w:rPr>
          <w:rFonts w:hint="cs"/>
          <w:rtl/>
        </w:rPr>
      </w:pPr>
    </w:p>
    <w:p w14:paraId="24591731" w14:textId="77777777" w:rsidR="00000000" w:rsidRDefault="00DD00E1">
      <w:pPr>
        <w:pStyle w:val="-"/>
        <w:rPr>
          <w:rtl/>
        </w:rPr>
      </w:pPr>
      <w:bookmarkStart w:id="144" w:name="FS000000563T22_10_2003_13_52_54C"/>
      <w:bookmarkEnd w:id="144"/>
      <w:r>
        <w:rPr>
          <w:rtl/>
        </w:rPr>
        <w:t>מאיר פרוש (יהדות התורה):</w:t>
      </w:r>
    </w:p>
    <w:p w14:paraId="08DB7DCF" w14:textId="77777777" w:rsidR="00000000" w:rsidRDefault="00DD00E1">
      <w:pPr>
        <w:pStyle w:val="a0"/>
        <w:rPr>
          <w:rtl/>
        </w:rPr>
      </w:pPr>
    </w:p>
    <w:p w14:paraId="67761ADB" w14:textId="77777777" w:rsidR="00000000" w:rsidRDefault="00DD00E1">
      <w:pPr>
        <w:pStyle w:val="a0"/>
        <w:rPr>
          <w:rFonts w:hint="cs"/>
          <w:rtl/>
        </w:rPr>
      </w:pPr>
      <w:r>
        <w:rPr>
          <w:rFonts w:hint="cs"/>
          <w:rtl/>
        </w:rPr>
        <w:t>"פדיון שבויים קודם לפרנ</w:t>
      </w:r>
      <w:r>
        <w:rPr>
          <w:rFonts w:hint="cs"/>
          <w:rtl/>
        </w:rPr>
        <w:t xml:space="preserve">סת עניים" - תשמע, תשמע רמב"ם, לא יזיק לך. במסגרת היותך חבר הכנסת, גם משינוי, לא יזיק לך אם לא תפסיק אותי באמצע קריאת דברי הרמב"ם. </w:t>
      </w:r>
    </w:p>
    <w:p w14:paraId="38F1274A" w14:textId="77777777" w:rsidR="00000000" w:rsidRDefault="00DD00E1">
      <w:pPr>
        <w:pStyle w:val="a0"/>
        <w:rPr>
          <w:rFonts w:hint="cs"/>
          <w:rtl/>
        </w:rPr>
      </w:pPr>
    </w:p>
    <w:p w14:paraId="167D12A9" w14:textId="77777777" w:rsidR="00000000" w:rsidRDefault="00DD00E1">
      <w:pPr>
        <w:pStyle w:val="af0"/>
        <w:rPr>
          <w:rtl/>
        </w:rPr>
      </w:pPr>
      <w:r>
        <w:rPr>
          <w:rFonts w:hint="eastAsia"/>
          <w:rtl/>
        </w:rPr>
        <w:t>אילן</w:t>
      </w:r>
      <w:r>
        <w:rPr>
          <w:rtl/>
        </w:rPr>
        <w:t xml:space="preserve"> שלגי (שינוי):</w:t>
      </w:r>
    </w:p>
    <w:p w14:paraId="57418987" w14:textId="77777777" w:rsidR="00000000" w:rsidRDefault="00DD00E1">
      <w:pPr>
        <w:pStyle w:val="a0"/>
        <w:rPr>
          <w:rFonts w:hint="cs"/>
          <w:rtl/>
        </w:rPr>
      </w:pPr>
    </w:p>
    <w:p w14:paraId="0845D95C" w14:textId="77777777" w:rsidR="00000000" w:rsidRDefault="00DD00E1">
      <w:pPr>
        <w:pStyle w:val="a0"/>
        <w:rPr>
          <w:rFonts w:hint="cs"/>
          <w:rtl/>
        </w:rPr>
      </w:pPr>
      <w:r>
        <w:rPr>
          <w:rFonts w:hint="cs"/>
          <w:rtl/>
        </w:rPr>
        <w:t xml:space="preserve">- - - </w:t>
      </w:r>
    </w:p>
    <w:p w14:paraId="7AB065AD" w14:textId="77777777" w:rsidR="00000000" w:rsidRDefault="00DD00E1">
      <w:pPr>
        <w:pStyle w:val="a0"/>
        <w:rPr>
          <w:rFonts w:hint="cs"/>
          <w:rtl/>
        </w:rPr>
      </w:pPr>
    </w:p>
    <w:p w14:paraId="5C399415" w14:textId="77777777" w:rsidR="00000000" w:rsidRDefault="00DD00E1">
      <w:pPr>
        <w:pStyle w:val="-"/>
        <w:rPr>
          <w:rtl/>
        </w:rPr>
      </w:pPr>
      <w:bookmarkStart w:id="145" w:name="FS000000563T22_10_2003_13_55_02C"/>
      <w:bookmarkEnd w:id="145"/>
      <w:r>
        <w:rPr>
          <w:rtl/>
        </w:rPr>
        <w:t>מאיר פרוש (יהדות התורה):</w:t>
      </w:r>
    </w:p>
    <w:p w14:paraId="27F2DBBF" w14:textId="77777777" w:rsidR="00000000" w:rsidRDefault="00DD00E1">
      <w:pPr>
        <w:pStyle w:val="a0"/>
        <w:rPr>
          <w:rtl/>
        </w:rPr>
      </w:pPr>
    </w:p>
    <w:p w14:paraId="2AE4FA5E" w14:textId="77777777" w:rsidR="00000000" w:rsidRDefault="00DD00E1">
      <w:pPr>
        <w:pStyle w:val="a0"/>
        <w:rPr>
          <w:rFonts w:hint="cs"/>
          <w:rtl/>
        </w:rPr>
      </w:pPr>
      <w:r>
        <w:rPr>
          <w:rFonts w:hint="cs"/>
          <w:rtl/>
        </w:rPr>
        <w:t xml:space="preserve">הרמב"ם אומר - - - </w:t>
      </w:r>
    </w:p>
    <w:p w14:paraId="2D65A2AB" w14:textId="77777777" w:rsidR="00000000" w:rsidRDefault="00DD00E1">
      <w:pPr>
        <w:pStyle w:val="a0"/>
        <w:rPr>
          <w:rFonts w:hint="cs"/>
          <w:rtl/>
        </w:rPr>
      </w:pPr>
    </w:p>
    <w:p w14:paraId="2F1E4EA4" w14:textId="77777777" w:rsidR="00000000" w:rsidRDefault="00DD00E1">
      <w:pPr>
        <w:pStyle w:val="af1"/>
        <w:rPr>
          <w:rtl/>
        </w:rPr>
      </w:pPr>
      <w:r>
        <w:rPr>
          <w:rtl/>
        </w:rPr>
        <w:t>היו"ר אלי בן-מנחם:</w:t>
      </w:r>
    </w:p>
    <w:p w14:paraId="38BBBF39" w14:textId="77777777" w:rsidR="00000000" w:rsidRDefault="00DD00E1">
      <w:pPr>
        <w:pStyle w:val="a0"/>
        <w:rPr>
          <w:rtl/>
        </w:rPr>
      </w:pPr>
    </w:p>
    <w:p w14:paraId="15A3B8CA" w14:textId="77777777" w:rsidR="00000000" w:rsidRDefault="00DD00E1">
      <w:pPr>
        <w:pStyle w:val="a0"/>
        <w:rPr>
          <w:rFonts w:hint="cs"/>
          <w:rtl/>
        </w:rPr>
      </w:pPr>
      <w:r>
        <w:rPr>
          <w:rFonts w:hint="cs"/>
          <w:rtl/>
        </w:rPr>
        <w:t xml:space="preserve">חבר הכנסת שלגי, אני קורא אותך </w:t>
      </w:r>
      <w:r>
        <w:rPr>
          <w:rFonts w:hint="cs"/>
          <w:rtl/>
        </w:rPr>
        <w:t xml:space="preserve">לסדר פעם ראשונה. </w:t>
      </w:r>
    </w:p>
    <w:p w14:paraId="44F4D102" w14:textId="77777777" w:rsidR="00000000" w:rsidRDefault="00DD00E1">
      <w:pPr>
        <w:pStyle w:val="a0"/>
        <w:rPr>
          <w:rFonts w:hint="cs"/>
          <w:rtl/>
        </w:rPr>
      </w:pPr>
    </w:p>
    <w:p w14:paraId="7F031955" w14:textId="77777777" w:rsidR="00000000" w:rsidRDefault="00DD00E1">
      <w:pPr>
        <w:pStyle w:val="af0"/>
        <w:rPr>
          <w:rtl/>
        </w:rPr>
      </w:pPr>
      <w:r>
        <w:rPr>
          <w:rFonts w:hint="eastAsia"/>
          <w:rtl/>
        </w:rPr>
        <w:t>דניאל</w:t>
      </w:r>
      <w:r>
        <w:rPr>
          <w:rtl/>
        </w:rPr>
        <w:t xml:space="preserve"> בנלולו (הליכוד):</w:t>
      </w:r>
    </w:p>
    <w:p w14:paraId="34EFC964" w14:textId="77777777" w:rsidR="00000000" w:rsidRDefault="00DD00E1">
      <w:pPr>
        <w:pStyle w:val="a0"/>
        <w:rPr>
          <w:rFonts w:hint="cs"/>
          <w:rtl/>
        </w:rPr>
      </w:pPr>
    </w:p>
    <w:p w14:paraId="6E0DD060" w14:textId="77777777" w:rsidR="00000000" w:rsidRDefault="00DD00E1">
      <w:pPr>
        <w:pStyle w:val="a0"/>
        <w:rPr>
          <w:rFonts w:hint="cs"/>
          <w:rtl/>
        </w:rPr>
      </w:pPr>
      <w:r>
        <w:rPr>
          <w:rFonts w:hint="cs"/>
          <w:rtl/>
        </w:rPr>
        <w:t>חבר הכנסת שלגי, אי-אפשר לבוא ולפסול - - -</w:t>
      </w:r>
    </w:p>
    <w:p w14:paraId="22FFE4EB" w14:textId="77777777" w:rsidR="00000000" w:rsidRDefault="00DD00E1">
      <w:pPr>
        <w:pStyle w:val="a0"/>
        <w:rPr>
          <w:rFonts w:hint="cs"/>
          <w:rtl/>
        </w:rPr>
      </w:pPr>
    </w:p>
    <w:p w14:paraId="4DFDD088" w14:textId="77777777" w:rsidR="00000000" w:rsidRDefault="00DD00E1">
      <w:pPr>
        <w:pStyle w:val="af1"/>
        <w:rPr>
          <w:rtl/>
        </w:rPr>
      </w:pPr>
      <w:r>
        <w:rPr>
          <w:rtl/>
        </w:rPr>
        <w:t>היו"ר אלי בן-מנחם:</w:t>
      </w:r>
    </w:p>
    <w:p w14:paraId="1D35BDFC" w14:textId="77777777" w:rsidR="00000000" w:rsidRDefault="00DD00E1">
      <w:pPr>
        <w:pStyle w:val="a0"/>
        <w:rPr>
          <w:rtl/>
        </w:rPr>
      </w:pPr>
    </w:p>
    <w:p w14:paraId="31C63873" w14:textId="77777777" w:rsidR="00000000" w:rsidRDefault="00DD00E1">
      <w:pPr>
        <w:pStyle w:val="a0"/>
        <w:rPr>
          <w:rFonts w:hint="cs"/>
          <w:rtl/>
        </w:rPr>
      </w:pPr>
      <w:r>
        <w:rPr>
          <w:rFonts w:hint="cs"/>
          <w:rtl/>
        </w:rPr>
        <w:t xml:space="preserve">חבר הכנסת בנלולו. </w:t>
      </w:r>
    </w:p>
    <w:p w14:paraId="1C706DB2" w14:textId="77777777" w:rsidR="00000000" w:rsidRDefault="00DD00E1">
      <w:pPr>
        <w:pStyle w:val="a0"/>
        <w:rPr>
          <w:rFonts w:hint="cs"/>
          <w:rtl/>
        </w:rPr>
      </w:pPr>
    </w:p>
    <w:p w14:paraId="202CF7F1" w14:textId="77777777" w:rsidR="00000000" w:rsidRDefault="00DD00E1">
      <w:pPr>
        <w:pStyle w:val="-"/>
        <w:rPr>
          <w:rtl/>
        </w:rPr>
      </w:pPr>
      <w:bookmarkStart w:id="146" w:name="FS000000563T22_10_2003_13_55_31C"/>
      <w:bookmarkEnd w:id="146"/>
      <w:r>
        <w:rPr>
          <w:rtl/>
        </w:rPr>
        <w:t>מאיר פרוש (יהדות התורה):</w:t>
      </w:r>
    </w:p>
    <w:p w14:paraId="7830ADD1" w14:textId="77777777" w:rsidR="00000000" w:rsidRDefault="00DD00E1">
      <w:pPr>
        <w:pStyle w:val="a0"/>
        <w:rPr>
          <w:rtl/>
        </w:rPr>
      </w:pPr>
    </w:p>
    <w:p w14:paraId="7E891FE3" w14:textId="77777777" w:rsidR="00000000" w:rsidRDefault="00DD00E1">
      <w:pPr>
        <w:pStyle w:val="a0"/>
        <w:rPr>
          <w:rFonts w:hint="cs"/>
          <w:rtl/>
        </w:rPr>
      </w:pPr>
      <w:r>
        <w:rPr>
          <w:rFonts w:hint="cs"/>
          <w:rtl/>
        </w:rPr>
        <w:t xml:space="preserve">היום ההלכה היא כך. </w:t>
      </w:r>
    </w:p>
    <w:p w14:paraId="6D993622" w14:textId="77777777" w:rsidR="00000000" w:rsidRDefault="00DD00E1">
      <w:pPr>
        <w:pStyle w:val="a0"/>
        <w:rPr>
          <w:rFonts w:hint="cs"/>
          <w:rtl/>
        </w:rPr>
      </w:pPr>
    </w:p>
    <w:p w14:paraId="29BE9B22" w14:textId="77777777" w:rsidR="00000000" w:rsidRDefault="00DD00E1">
      <w:pPr>
        <w:pStyle w:val="af0"/>
        <w:rPr>
          <w:rtl/>
        </w:rPr>
      </w:pPr>
      <w:r>
        <w:rPr>
          <w:rFonts w:hint="eastAsia"/>
          <w:rtl/>
        </w:rPr>
        <w:t>קריאות</w:t>
      </w:r>
      <w:r>
        <w:rPr>
          <w:rtl/>
        </w:rPr>
        <w:t>:</w:t>
      </w:r>
    </w:p>
    <w:p w14:paraId="105226AB" w14:textId="77777777" w:rsidR="00000000" w:rsidRDefault="00DD00E1">
      <w:pPr>
        <w:pStyle w:val="a0"/>
        <w:rPr>
          <w:rFonts w:hint="cs"/>
          <w:rtl/>
        </w:rPr>
      </w:pPr>
    </w:p>
    <w:p w14:paraId="3AA23441" w14:textId="77777777" w:rsidR="00000000" w:rsidRDefault="00DD00E1">
      <w:pPr>
        <w:pStyle w:val="a0"/>
        <w:rPr>
          <w:rFonts w:hint="cs"/>
          <w:rtl/>
        </w:rPr>
      </w:pPr>
      <w:r>
        <w:rPr>
          <w:rFonts w:hint="cs"/>
          <w:rtl/>
        </w:rPr>
        <w:t>- - -</w:t>
      </w:r>
    </w:p>
    <w:p w14:paraId="7BBB7C0C" w14:textId="77777777" w:rsidR="00000000" w:rsidRDefault="00DD00E1">
      <w:pPr>
        <w:pStyle w:val="a0"/>
        <w:rPr>
          <w:rFonts w:hint="cs"/>
          <w:rtl/>
        </w:rPr>
      </w:pPr>
    </w:p>
    <w:p w14:paraId="6292E1C7" w14:textId="77777777" w:rsidR="00000000" w:rsidRDefault="00DD00E1">
      <w:pPr>
        <w:pStyle w:val="af1"/>
        <w:rPr>
          <w:rtl/>
        </w:rPr>
      </w:pPr>
      <w:r>
        <w:rPr>
          <w:rtl/>
        </w:rPr>
        <w:t>היו"ר אלי בן-מנחם:</w:t>
      </w:r>
    </w:p>
    <w:p w14:paraId="37EC6E3A" w14:textId="77777777" w:rsidR="00000000" w:rsidRDefault="00DD00E1">
      <w:pPr>
        <w:pStyle w:val="a0"/>
        <w:rPr>
          <w:rtl/>
        </w:rPr>
      </w:pPr>
    </w:p>
    <w:p w14:paraId="044D863C" w14:textId="77777777" w:rsidR="00000000" w:rsidRDefault="00DD00E1">
      <w:pPr>
        <w:pStyle w:val="a0"/>
        <w:rPr>
          <w:rFonts w:hint="cs"/>
          <w:rtl/>
        </w:rPr>
      </w:pPr>
      <w:r>
        <w:rPr>
          <w:rFonts w:hint="cs"/>
          <w:rtl/>
        </w:rPr>
        <w:t xml:space="preserve">חבר הכנסת שלגי, כבר קראתי אותך לסדר. </w:t>
      </w:r>
    </w:p>
    <w:p w14:paraId="2D235323" w14:textId="77777777" w:rsidR="00000000" w:rsidRDefault="00DD00E1">
      <w:pPr>
        <w:pStyle w:val="a0"/>
        <w:rPr>
          <w:rFonts w:hint="cs"/>
          <w:rtl/>
        </w:rPr>
      </w:pPr>
    </w:p>
    <w:p w14:paraId="3F39270D" w14:textId="77777777" w:rsidR="00000000" w:rsidRDefault="00DD00E1">
      <w:pPr>
        <w:pStyle w:val="af0"/>
        <w:rPr>
          <w:rtl/>
        </w:rPr>
      </w:pPr>
      <w:r>
        <w:rPr>
          <w:rFonts w:hint="eastAsia"/>
          <w:rtl/>
        </w:rPr>
        <w:t>רן</w:t>
      </w:r>
      <w:r>
        <w:rPr>
          <w:rtl/>
        </w:rPr>
        <w:t xml:space="preserve"> כהן (</w:t>
      </w:r>
      <w:r>
        <w:rPr>
          <w:rtl/>
        </w:rPr>
        <w:t>מרצ):</w:t>
      </w:r>
    </w:p>
    <w:p w14:paraId="0E9C068D" w14:textId="77777777" w:rsidR="00000000" w:rsidRDefault="00DD00E1">
      <w:pPr>
        <w:pStyle w:val="a0"/>
        <w:rPr>
          <w:rFonts w:hint="cs"/>
          <w:rtl/>
        </w:rPr>
      </w:pPr>
    </w:p>
    <w:p w14:paraId="12B4071F" w14:textId="77777777" w:rsidR="00000000" w:rsidRDefault="00DD00E1">
      <w:pPr>
        <w:pStyle w:val="a0"/>
        <w:rPr>
          <w:rFonts w:hint="cs"/>
          <w:rtl/>
        </w:rPr>
      </w:pPr>
      <w:r>
        <w:rPr>
          <w:rFonts w:hint="cs"/>
          <w:rtl/>
        </w:rPr>
        <w:t xml:space="preserve">מי שיעשה פדיון שבויים זו מדינת ישראל החילונית. תזכור את זה. </w:t>
      </w:r>
    </w:p>
    <w:p w14:paraId="1F81F712" w14:textId="77777777" w:rsidR="00000000" w:rsidRDefault="00DD00E1">
      <w:pPr>
        <w:pStyle w:val="a0"/>
        <w:rPr>
          <w:rFonts w:hint="cs"/>
          <w:rtl/>
        </w:rPr>
      </w:pPr>
    </w:p>
    <w:p w14:paraId="57F039F7" w14:textId="77777777" w:rsidR="00000000" w:rsidRDefault="00DD00E1">
      <w:pPr>
        <w:pStyle w:val="-"/>
        <w:rPr>
          <w:rtl/>
        </w:rPr>
      </w:pPr>
      <w:bookmarkStart w:id="147" w:name="FS000000563T22_10_2003_13_58_42C"/>
      <w:bookmarkEnd w:id="147"/>
      <w:r>
        <w:rPr>
          <w:rtl/>
        </w:rPr>
        <w:t>מאיר פרוש (יהדות התורה):</w:t>
      </w:r>
    </w:p>
    <w:p w14:paraId="35EC9D0F" w14:textId="77777777" w:rsidR="00000000" w:rsidRDefault="00DD00E1">
      <w:pPr>
        <w:pStyle w:val="a0"/>
        <w:rPr>
          <w:rtl/>
        </w:rPr>
      </w:pPr>
    </w:p>
    <w:p w14:paraId="51522A9B" w14:textId="77777777" w:rsidR="00000000" w:rsidRDefault="00DD00E1">
      <w:pPr>
        <w:pStyle w:val="a0"/>
        <w:rPr>
          <w:rFonts w:hint="cs"/>
          <w:rtl/>
        </w:rPr>
      </w:pPr>
      <w:r>
        <w:rPr>
          <w:rFonts w:hint="cs"/>
          <w:rtl/>
        </w:rPr>
        <w:t>הרמב"ם אומר: "פדיון שבויים קודם לפרנסת העניים ולכסותן, ואין לך מצווה גדולה כפדיון שבויים, שהשבוי הרי הוא בכלל הרעבים והצמאים והערומים, ועומד בסכנת נפשות, והמעלים</w:t>
      </w:r>
      <w:r>
        <w:rPr>
          <w:rFonts w:hint="cs"/>
          <w:rtl/>
        </w:rPr>
        <w:t xml:space="preserve"> עיניו מפדיונו הרי זה עובר על 'לא תאמץ את לבבך' - - - ואין לך מצווה רבה כפדיון שבויים". וה"שולחן ערוך" פוסק, הראבי"ה אומר: חשוב פדיון שבויים, שאפילו בשבת מותר לקחת כסף, לטלטל, כדי לסייע בכך לפדיון שבויים. </w:t>
      </w:r>
    </w:p>
    <w:p w14:paraId="58395433" w14:textId="77777777" w:rsidR="00000000" w:rsidRDefault="00DD00E1">
      <w:pPr>
        <w:pStyle w:val="a0"/>
        <w:rPr>
          <w:rFonts w:hint="cs"/>
          <w:rtl/>
        </w:rPr>
      </w:pPr>
    </w:p>
    <w:p w14:paraId="2A6004D7" w14:textId="77777777" w:rsidR="00000000" w:rsidRDefault="00DD00E1">
      <w:pPr>
        <w:pStyle w:val="a0"/>
        <w:rPr>
          <w:rFonts w:hint="cs"/>
          <w:rtl/>
        </w:rPr>
      </w:pPr>
      <w:r>
        <w:rPr>
          <w:rFonts w:hint="cs"/>
          <w:rtl/>
        </w:rPr>
        <w:t>זה לא סוד שהיו חילוקי דעות לגבי השאלה של אלחנן טנ</w:t>
      </w:r>
      <w:r>
        <w:rPr>
          <w:rFonts w:hint="cs"/>
          <w:rtl/>
        </w:rPr>
        <w:t>נבאום. בא בית-המשפט העליון היום וקובע - - -</w:t>
      </w:r>
    </w:p>
    <w:p w14:paraId="40A67D8E" w14:textId="77777777" w:rsidR="00000000" w:rsidRDefault="00DD00E1">
      <w:pPr>
        <w:pStyle w:val="a0"/>
        <w:rPr>
          <w:rFonts w:hint="cs"/>
          <w:rtl/>
        </w:rPr>
      </w:pPr>
    </w:p>
    <w:p w14:paraId="4E2B7512" w14:textId="77777777" w:rsidR="00000000" w:rsidRDefault="00DD00E1">
      <w:pPr>
        <w:pStyle w:val="af1"/>
        <w:rPr>
          <w:rtl/>
        </w:rPr>
      </w:pPr>
      <w:r>
        <w:rPr>
          <w:rtl/>
        </w:rPr>
        <w:t>היו"ר אלי בן-מנחם:</w:t>
      </w:r>
    </w:p>
    <w:p w14:paraId="74370E20" w14:textId="77777777" w:rsidR="00000000" w:rsidRDefault="00DD00E1">
      <w:pPr>
        <w:pStyle w:val="a0"/>
        <w:rPr>
          <w:rtl/>
        </w:rPr>
      </w:pPr>
    </w:p>
    <w:p w14:paraId="7F25D29D" w14:textId="77777777" w:rsidR="00000000" w:rsidRDefault="00DD00E1">
      <w:pPr>
        <w:pStyle w:val="a0"/>
        <w:rPr>
          <w:rFonts w:hint="cs"/>
          <w:rtl/>
        </w:rPr>
      </w:pPr>
      <w:r>
        <w:rPr>
          <w:rFonts w:hint="cs"/>
          <w:rtl/>
        </w:rPr>
        <w:t>חבר הכנסת פרוש, זמנך - -  -</w:t>
      </w:r>
    </w:p>
    <w:p w14:paraId="690DCDF0" w14:textId="77777777" w:rsidR="00000000" w:rsidRDefault="00DD00E1">
      <w:pPr>
        <w:pStyle w:val="a0"/>
        <w:rPr>
          <w:rFonts w:hint="cs"/>
          <w:rtl/>
        </w:rPr>
      </w:pPr>
    </w:p>
    <w:p w14:paraId="51A26899" w14:textId="77777777" w:rsidR="00000000" w:rsidRDefault="00DD00E1">
      <w:pPr>
        <w:pStyle w:val="-"/>
        <w:rPr>
          <w:rtl/>
        </w:rPr>
      </w:pPr>
      <w:bookmarkStart w:id="148" w:name="FS000000563T22_10_2003_14_16_36C"/>
      <w:bookmarkEnd w:id="148"/>
      <w:r>
        <w:rPr>
          <w:rtl/>
        </w:rPr>
        <w:t>מאיר פרוש (יהדות התורה):</w:t>
      </w:r>
    </w:p>
    <w:p w14:paraId="5E938B73" w14:textId="77777777" w:rsidR="00000000" w:rsidRDefault="00DD00E1">
      <w:pPr>
        <w:pStyle w:val="a0"/>
        <w:rPr>
          <w:rtl/>
        </w:rPr>
      </w:pPr>
    </w:p>
    <w:p w14:paraId="5D599AC2" w14:textId="77777777" w:rsidR="00000000" w:rsidRDefault="00DD00E1">
      <w:pPr>
        <w:pStyle w:val="a0"/>
        <w:rPr>
          <w:rFonts w:hint="cs"/>
          <w:rtl/>
        </w:rPr>
      </w:pPr>
      <w:r>
        <w:rPr>
          <w:rFonts w:hint="cs"/>
          <w:rtl/>
        </w:rPr>
        <w:t>הפריעו לי באמצע. יכול להיות שזה יזיק לשחרורו של אלחנן טננבאום, ובכל זאת הוא התיר היום לפרסם, ולא אכפת לו שאולי על-ידי זה ישב אלחנן טננבא</w:t>
      </w:r>
      <w:r>
        <w:rPr>
          <w:rFonts w:hint="cs"/>
          <w:rtl/>
        </w:rPr>
        <w:t xml:space="preserve">ום עוד חודש. נניח שהציבור יחשוב שלא חשוב לפדות אותו. אין לך מצווה גדולה יותר מפדיון שבויים. אני בדרך כלל חלוק על השר אולמרט, אבל אני מקדם בברכה את זה שהוא יצא נגד היועץ המשפטי לממשלה ואמר: מי זה אליקים רובינשטיין שיש לו הבנה בנושאים כלכליים. ואני אומר: מי </w:t>
      </w:r>
      <w:r>
        <w:rPr>
          <w:rFonts w:hint="cs"/>
          <w:rtl/>
        </w:rPr>
        <w:t xml:space="preserve">הם בתי-המשפט העליון שיש להם מה לומר בנושאים הלכתיים. </w:t>
      </w:r>
    </w:p>
    <w:p w14:paraId="5192F877" w14:textId="77777777" w:rsidR="00000000" w:rsidRDefault="00DD00E1">
      <w:pPr>
        <w:pStyle w:val="a0"/>
        <w:rPr>
          <w:rFonts w:hint="cs"/>
          <w:rtl/>
        </w:rPr>
      </w:pPr>
    </w:p>
    <w:p w14:paraId="0E52CDF7" w14:textId="77777777" w:rsidR="00000000" w:rsidRDefault="00DD00E1">
      <w:pPr>
        <w:pStyle w:val="a0"/>
        <w:rPr>
          <w:rFonts w:hint="cs"/>
          <w:rtl/>
        </w:rPr>
      </w:pPr>
      <w:r>
        <w:rPr>
          <w:rFonts w:hint="cs"/>
          <w:rtl/>
        </w:rPr>
        <w:t xml:space="preserve">אין לך מצווה גדולה כפדיון שבויים, ולכן אני סבור שצריך להתנגד לחוק הזה, כי אסור לתת מעמד לבית-המשפט העליון, כי אין לכם ערכים יהודיים. </w:t>
      </w:r>
    </w:p>
    <w:p w14:paraId="19B44351" w14:textId="77777777" w:rsidR="00000000" w:rsidRDefault="00DD00E1">
      <w:pPr>
        <w:pStyle w:val="a0"/>
        <w:rPr>
          <w:rFonts w:hint="cs"/>
          <w:rtl/>
        </w:rPr>
      </w:pPr>
    </w:p>
    <w:p w14:paraId="338731F3" w14:textId="77777777" w:rsidR="00000000" w:rsidRDefault="00DD00E1">
      <w:pPr>
        <w:pStyle w:val="af1"/>
        <w:rPr>
          <w:rtl/>
        </w:rPr>
      </w:pPr>
      <w:r>
        <w:rPr>
          <w:rtl/>
        </w:rPr>
        <w:t>היו"ר אלי בן-מנחם:</w:t>
      </w:r>
    </w:p>
    <w:p w14:paraId="6494019B" w14:textId="77777777" w:rsidR="00000000" w:rsidRDefault="00DD00E1">
      <w:pPr>
        <w:pStyle w:val="a0"/>
        <w:rPr>
          <w:rtl/>
        </w:rPr>
      </w:pPr>
    </w:p>
    <w:p w14:paraId="1D0E7858" w14:textId="77777777" w:rsidR="00000000" w:rsidRDefault="00DD00E1">
      <w:pPr>
        <w:pStyle w:val="a0"/>
        <w:rPr>
          <w:rFonts w:hint="cs"/>
          <w:rtl/>
        </w:rPr>
      </w:pPr>
      <w:r>
        <w:rPr>
          <w:rFonts w:hint="cs"/>
          <w:rtl/>
        </w:rPr>
        <w:t xml:space="preserve">תודה לחבר הכנסת פרוש. </w:t>
      </w:r>
    </w:p>
    <w:p w14:paraId="4F2B8410" w14:textId="77777777" w:rsidR="00000000" w:rsidRDefault="00DD00E1">
      <w:pPr>
        <w:pStyle w:val="a0"/>
        <w:rPr>
          <w:rFonts w:hint="cs"/>
          <w:rtl/>
        </w:rPr>
      </w:pPr>
    </w:p>
    <w:p w14:paraId="53762736" w14:textId="77777777" w:rsidR="00000000" w:rsidRDefault="00DD00E1">
      <w:pPr>
        <w:pStyle w:val="a0"/>
        <w:rPr>
          <w:rFonts w:hint="cs"/>
          <w:rtl/>
        </w:rPr>
      </w:pPr>
      <w:r>
        <w:rPr>
          <w:rFonts w:hint="cs"/>
          <w:rtl/>
        </w:rPr>
        <w:t>רבותי, אנחנו עוברים לה</w:t>
      </w:r>
      <w:r>
        <w:rPr>
          <w:rFonts w:hint="cs"/>
          <w:rtl/>
        </w:rPr>
        <w:t xml:space="preserve">צבעה. אני מבקש מכל חברי הכנסת לשבת. </w:t>
      </w:r>
    </w:p>
    <w:p w14:paraId="76CB34CE" w14:textId="77777777" w:rsidR="00000000" w:rsidRDefault="00DD00E1">
      <w:pPr>
        <w:pStyle w:val="a0"/>
        <w:rPr>
          <w:rFonts w:hint="cs"/>
          <w:rtl/>
        </w:rPr>
      </w:pPr>
    </w:p>
    <w:p w14:paraId="6CB5BC24" w14:textId="77777777" w:rsidR="00000000" w:rsidRDefault="00DD00E1">
      <w:pPr>
        <w:pStyle w:val="a0"/>
        <w:rPr>
          <w:rFonts w:hint="cs"/>
          <w:rtl/>
        </w:rPr>
      </w:pPr>
    </w:p>
    <w:p w14:paraId="12FFB448" w14:textId="77777777" w:rsidR="00000000" w:rsidRDefault="00DD00E1">
      <w:pPr>
        <w:pStyle w:val="ab"/>
        <w:bidi/>
        <w:rPr>
          <w:rFonts w:hint="cs"/>
          <w:rtl/>
        </w:rPr>
      </w:pPr>
      <w:r>
        <w:rPr>
          <w:rFonts w:hint="cs"/>
          <w:rtl/>
        </w:rPr>
        <w:t>הצבעה מס' 32</w:t>
      </w:r>
    </w:p>
    <w:p w14:paraId="76B3E3BA" w14:textId="77777777" w:rsidR="00000000" w:rsidRDefault="00DD00E1">
      <w:pPr>
        <w:pStyle w:val="a0"/>
        <w:rPr>
          <w:rFonts w:hint="cs"/>
          <w:rtl/>
        </w:rPr>
      </w:pPr>
    </w:p>
    <w:p w14:paraId="6E3451E6" w14:textId="77777777" w:rsidR="00000000" w:rsidRDefault="00DD00E1">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39</w:t>
      </w:r>
    </w:p>
    <w:p w14:paraId="6836E428" w14:textId="77777777" w:rsidR="00000000" w:rsidRDefault="00DD00E1">
      <w:pPr>
        <w:pStyle w:val="ac"/>
        <w:bidi/>
        <w:rPr>
          <w:rFonts w:hint="cs"/>
          <w:rtl/>
        </w:rPr>
      </w:pPr>
      <w:r>
        <w:rPr>
          <w:rFonts w:hint="cs"/>
          <w:rtl/>
        </w:rPr>
        <w:t>בעד ההצעה להסיר מסדר-היום את הצעת החוק - 6</w:t>
      </w:r>
    </w:p>
    <w:p w14:paraId="1CDBB943" w14:textId="77777777" w:rsidR="00000000" w:rsidRDefault="00DD00E1">
      <w:pPr>
        <w:pStyle w:val="ac"/>
        <w:bidi/>
        <w:rPr>
          <w:rFonts w:hint="cs"/>
          <w:rtl/>
        </w:rPr>
      </w:pPr>
      <w:r>
        <w:rPr>
          <w:rFonts w:hint="cs"/>
          <w:rtl/>
        </w:rPr>
        <w:t>נמנעים - אין</w:t>
      </w:r>
    </w:p>
    <w:p w14:paraId="345EF3F1" w14:textId="77777777" w:rsidR="00000000" w:rsidRDefault="00DD00E1">
      <w:pPr>
        <w:pStyle w:val="ad"/>
        <w:bidi/>
        <w:rPr>
          <w:rFonts w:hint="cs"/>
          <w:rtl/>
        </w:rPr>
      </w:pPr>
      <w:r>
        <w:rPr>
          <w:rFonts w:hint="cs"/>
          <w:rtl/>
        </w:rPr>
        <w:t xml:space="preserve">ההצעה להעביר את הצעת חוק בתי-המשפט (תיקון  </w:t>
      </w:r>
      <w:r>
        <w:rPr>
          <w:rtl/>
        </w:rPr>
        <w:t>–</w:t>
      </w:r>
      <w:r>
        <w:rPr>
          <w:rFonts w:hint="cs"/>
          <w:rtl/>
        </w:rPr>
        <w:t xml:space="preserve"> סמכות ביטול חוק), התשס"ג-2003, לדיון מוקדם בוועד</w:t>
      </w:r>
      <w:r>
        <w:rPr>
          <w:rFonts w:hint="cs"/>
          <w:rtl/>
        </w:rPr>
        <w:t xml:space="preserve">ה שתקבע ועדת הכנסת נתקבלה. </w:t>
      </w:r>
    </w:p>
    <w:p w14:paraId="39C12BA9" w14:textId="77777777" w:rsidR="00000000" w:rsidRDefault="00DD00E1">
      <w:pPr>
        <w:pStyle w:val="a0"/>
        <w:rPr>
          <w:rFonts w:hint="cs"/>
          <w:rtl/>
        </w:rPr>
      </w:pPr>
    </w:p>
    <w:p w14:paraId="42B4B455" w14:textId="77777777" w:rsidR="00000000" w:rsidRDefault="00DD00E1">
      <w:pPr>
        <w:pStyle w:val="a0"/>
        <w:rPr>
          <w:rFonts w:hint="cs"/>
          <w:rtl/>
        </w:rPr>
      </w:pPr>
    </w:p>
    <w:p w14:paraId="2976F4BA" w14:textId="77777777" w:rsidR="00000000" w:rsidRDefault="00DD00E1">
      <w:pPr>
        <w:pStyle w:val="af1"/>
        <w:rPr>
          <w:rtl/>
        </w:rPr>
      </w:pPr>
      <w:r>
        <w:rPr>
          <w:rtl/>
        </w:rPr>
        <w:t>היו"ר אלי בן-מנחם:</w:t>
      </w:r>
    </w:p>
    <w:p w14:paraId="539740DC" w14:textId="77777777" w:rsidR="00000000" w:rsidRDefault="00DD00E1">
      <w:pPr>
        <w:pStyle w:val="a0"/>
        <w:rPr>
          <w:rtl/>
        </w:rPr>
      </w:pPr>
    </w:p>
    <w:p w14:paraId="6CA02816" w14:textId="77777777" w:rsidR="00000000" w:rsidRDefault="00DD00E1">
      <w:pPr>
        <w:pStyle w:val="a0"/>
        <w:rPr>
          <w:rFonts w:hint="cs"/>
          <w:rtl/>
        </w:rPr>
      </w:pPr>
      <w:r>
        <w:rPr>
          <w:rFonts w:hint="cs"/>
          <w:rtl/>
        </w:rPr>
        <w:t xml:space="preserve">39 חברי כנסת הצביעו בעד, שישה נגד, אפס נמנעים </w:t>
      </w:r>
      <w:r>
        <w:rPr>
          <w:rtl/>
        </w:rPr>
        <w:t>–</w:t>
      </w:r>
      <w:r>
        <w:rPr>
          <w:rFonts w:hint="cs"/>
          <w:rtl/>
        </w:rPr>
        <w:t xml:space="preserve"> על כן הצעת חוק בתי-המשפט (תיקון </w:t>
      </w:r>
      <w:r>
        <w:rPr>
          <w:rtl/>
        </w:rPr>
        <w:t>–</w:t>
      </w:r>
      <w:r>
        <w:rPr>
          <w:rFonts w:hint="cs"/>
          <w:rtl/>
        </w:rPr>
        <w:t xml:space="preserve"> סמכות ביטול חוק), התשס"ג-2003, של חברי הכנסת סער ואיציק, עוברת לוועדת החוקה, חוק ומשפט להכנה לקריאה  ראשונה. </w:t>
      </w:r>
    </w:p>
    <w:p w14:paraId="572ED0F9" w14:textId="77777777" w:rsidR="00000000" w:rsidRDefault="00DD00E1">
      <w:pPr>
        <w:pStyle w:val="a0"/>
        <w:rPr>
          <w:rFonts w:hint="cs"/>
          <w:rtl/>
        </w:rPr>
      </w:pPr>
    </w:p>
    <w:p w14:paraId="3A13B966" w14:textId="77777777" w:rsidR="00000000" w:rsidRDefault="00DD00E1">
      <w:pPr>
        <w:pStyle w:val="a0"/>
        <w:rPr>
          <w:rFonts w:hint="cs"/>
          <w:rtl/>
        </w:rPr>
      </w:pPr>
    </w:p>
    <w:p w14:paraId="21BC48D6" w14:textId="77777777" w:rsidR="00000000" w:rsidRDefault="00DD00E1">
      <w:pPr>
        <w:pStyle w:val="af0"/>
        <w:rPr>
          <w:rtl/>
        </w:rPr>
      </w:pPr>
      <w:r>
        <w:rPr>
          <w:rFonts w:hint="eastAsia"/>
          <w:rtl/>
        </w:rPr>
        <w:t>משה</w:t>
      </w:r>
      <w:r>
        <w:rPr>
          <w:rtl/>
        </w:rPr>
        <w:t xml:space="preserve"> גפני (יה</w:t>
      </w:r>
      <w:r>
        <w:rPr>
          <w:rtl/>
        </w:rPr>
        <w:t>דות התורה):</w:t>
      </w:r>
    </w:p>
    <w:p w14:paraId="4F42F7DB" w14:textId="77777777" w:rsidR="00000000" w:rsidRDefault="00DD00E1">
      <w:pPr>
        <w:pStyle w:val="a0"/>
        <w:rPr>
          <w:rFonts w:hint="cs"/>
          <w:rtl/>
        </w:rPr>
      </w:pPr>
    </w:p>
    <w:p w14:paraId="572B7CA6" w14:textId="77777777" w:rsidR="00000000" w:rsidRDefault="00DD00E1">
      <w:pPr>
        <w:pStyle w:val="a0"/>
        <w:rPr>
          <w:rFonts w:hint="cs"/>
          <w:rtl/>
        </w:rPr>
      </w:pPr>
      <w:r>
        <w:rPr>
          <w:rFonts w:hint="cs"/>
          <w:rtl/>
        </w:rPr>
        <w:t xml:space="preserve">אדוני היושב-ראש </w:t>
      </w:r>
      <w:r>
        <w:rPr>
          <w:rtl/>
        </w:rPr>
        <w:t>–</w:t>
      </w:r>
      <w:r>
        <w:rPr>
          <w:rFonts w:hint="cs"/>
          <w:rtl/>
        </w:rPr>
        <w:t xml:space="preserve"> ועדת הפנים. </w:t>
      </w:r>
    </w:p>
    <w:p w14:paraId="3A59E251" w14:textId="77777777" w:rsidR="00000000" w:rsidRDefault="00DD00E1">
      <w:pPr>
        <w:pStyle w:val="a0"/>
        <w:rPr>
          <w:rFonts w:hint="cs"/>
          <w:rtl/>
        </w:rPr>
      </w:pPr>
    </w:p>
    <w:p w14:paraId="254C1A7D" w14:textId="77777777" w:rsidR="00000000" w:rsidRDefault="00DD00E1">
      <w:pPr>
        <w:pStyle w:val="af0"/>
        <w:rPr>
          <w:rtl/>
        </w:rPr>
      </w:pPr>
      <w:r>
        <w:rPr>
          <w:rFonts w:hint="eastAsia"/>
          <w:rtl/>
        </w:rPr>
        <w:t>שר</w:t>
      </w:r>
      <w:r>
        <w:rPr>
          <w:rtl/>
        </w:rPr>
        <w:t xml:space="preserve"> הרווחה זבולון אורלב:</w:t>
      </w:r>
    </w:p>
    <w:p w14:paraId="73A0F7D0" w14:textId="77777777" w:rsidR="00000000" w:rsidRDefault="00DD00E1">
      <w:pPr>
        <w:pStyle w:val="a0"/>
        <w:rPr>
          <w:rFonts w:hint="cs"/>
          <w:rtl/>
        </w:rPr>
      </w:pPr>
    </w:p>
    <w:p w14:paraId="014FCE91" w14:textId="77777777" w:rsidR="00000000" w:rsidRDefault="00DD00E1">
      <w:pPr>
        <w:pStyle w:val="a0"/>
        <w:rPr>
          <w:rFonts w:hint="cs"/>
          <w:rtl/>
        </w:rPr>
      </w:pPr>
      <w:r>
        <w:rPr>
          <w:rFonts w:hint="cs"/>
          <w:rtl/>
        </w:rPr>
        <w:t>אדוני היושב-ראש, אני הצבעתי נגד - - - בעד - - -</w:t>
      </w:r>
    </w:p>
    <w:p w14:paraId="6DB448A5" w14:textId="77777777" w:rsidR="00000000" w:rsidRDefault="00DD00E1">
      <w:pPr>
        <w:pStyle w:val="a0"/>
        <w:rPr>
          <w:rFonts w:hint="cs"/>
          <w:rtl/>
        </w:rPr>
      </w:pPr>
    </w:p>
    <w:p w14:paraId="3853D615" w14:textId="77777777" w:rsidR="00000000" w:rsidRDefault="00DD00E1">
      <w:pPr>
        <w:pStyle w:val="af1"/>
        <w:rPr>
          <w:rtl/>
        </w:rPr>
      </w:pPr>
      <w:r>
        <w:rPr>
          <w:rtl/>
        </w:rPr>
        <w:t>היו"ר אלי בן-מנחם:</w:t>
      </w:r>
    </w:p>
    <w:p w14:paraId="0348B77A" w14:textId="77777777" w:rsidR="00000000" w:rsidRDefault="00DD00E1">
      <w:pPr>
        <w:pStyle w:val="a0"/>
        <w:rPr>
          <w:rtl/>
        </w:rPr>
      </w:pPr>
    </w:p>
    <w:p w14:paraId="17B3809D" w14:textId="77777777" w:rsidR="00000000" w:rsidRDefault="00DD00E1">
      <w:pPr>
        <w:pStyle w:val="a0"/>
        <w:rPr>
          <w:rFonts w:hint="cs"/>
          <w:rtl/>
        </w:rPr>
      </w:pPr>
      <w:r>
        <w:rPr>
          <w:rFonts w:hint="cs"/>
          <w:rtl/>
        </w:rPr>
        <w:t xml:space="preserve">אני מבקש, לפרוטוקול, לשנות את הצבעתו של השר זבולון אורלב, מנגד לבעד. </w:t>
      </w:r>
    </w:p>
    <w:p w14:paraId="5C59D0D7" w14:textId="77777777" w:rsidR="00000000" w:rsidRDefault="00DD00E1">
      <w:pPr>
        <w:pStyle w:val="a0"/>
        <w:rPr>
          <w:rFonts w:hint="cs"/>
          <w:rtl/>
        </w:rPr>
      </w:pPr>
    </w:p>
    <w:p w14:paraId="7CADB5B9" w14:textId="77777777" w:rsidR="00000000" w:rsidRDefault="00DD00E1">
      <w:pPr>
        <w:pStyle w:val="a0"/>
        <w:rPr>
          <w:rFonts w:hint="cs"/>
          <w:rtl/>
        </w:rPr>
      </w:pPr>
      <w:r>
        <w:rPr>
          <w:rFonts w:hint="cs"/>
          <w:rtl/>
        </w:rPr>
        <w:t>חבר הכנסת גפני. ועדת הכנסת תחליט לאיזו ועדה הנ</w:t>
      </w:r>
      <w:r>
        <w:rPr>
          <w:rFonts w:hint="cs"/>
          <w:rtl/>
        </w:rPr>
        <w:t xml:space="preserve">ושא יועבר. </w:t>
      </w:r>
    </w:p>
    <w:p w14:paraId="2F217072" w14:textId="77777777" w:rsidR="00000000" w:rsidRDefault="00DD00E1">
      <w:pPr>
        <w:pStyle w:val="a0"/>
        <w:rPr>
          <w:rFonts w:hint="cs"/>
        </w:rPr>
      </w:pPr>
    </w:p>
    <w:p w14:paraId="30E3912B" w14:textId="77777777" w:rsidR="00000000" w:rsidRDefault="00DD00E1">
      <w:pPr>
        <w:pStyle w:val="a0"/>
        <w:rPr>
          <w:rtl/>
        </w:rPr>
      </w:pPr>
    </w:p>
    <w:p w14:paraId="2544EA9A" w14:textId="77777777" w:rsidR="00000000" w:rsidRDefault="00DD00E1">
      <w:pPr>
        <w:pStyle w:val="a2"/>
        <w:rPr>
          <w:u w:val="none"/>
          <w:rtl/>
        </w:rPr>
      </w:pPr>
    </w:p>
    <w:p w14:paraId="5FE8D076" w14:textId="77777777" w:rsidR="00000000" w:rsidRDefault="00DD00E1">
      <w:pPr>
        <w:pStyle w:val="a2"/>
        <w:rPr>
          <w:rFonts w:hint="cs"/>
          <w:rtl/>
        </w:rPr>
      </w:pPr>
      <w:bookmarkStart w:id="149" w:name="_Toc67028555"/>
      <w:r>
        <w:rPr>
          <w:rFonts w:hint="cs"/>
          <w:rtl/>
        </w:rPr>
        <w:t xml:space="preserve">הצעת חוק הירושה (תיקון </w:t>
      </w:r>
      <w:r>
        <w:rPr>
          <w:rtl/>
        </w:rPr>
        <w:t>–</w:t>
      </w:r>
      <w:r>
        <w:rPr>
          <w:rFonts w:hint="cs"/>
          <w:rtl/>
        </w:rPr>
        <w:t xml:space="preserve"> צוואה הדדית), התשס"ג-2003</w:t>
      </w:r>
      <w:bookmarkEnd w:id="149"/>
      <w:r>
        <w:rPr>
          <w:rFonts w:hint="cs"/>
          <w:rtl/>
        </w:rPr>
        <w:t xml:space="preserve"> </w:t>
      </w:r>
    </w:p>
    <w:p w14:paraId="019239C1" w14:textId="77777777" w:rsidR="00000000" w:rsidRDefault="00DD00E1">
      <w:pPr>
        <w:pStyle w:val="a0"/>
        <w:rPr>
          <w:rFonts w:hint="cs"/>
          <w:rtl/>
        </w:rPr>
      </w:pPr>
      <w:r>
        <w:rPr>
          <w:rtl/>
        </w:rPr>
        <w:t>[נספחות.]</w:t>
      </w:r>
    </w:p>
    <w:p w14:paraId="61BE5064" w14:textId="77777777" w:rsidR="00000000" w:rsidRDefault="00DD00E1">
      <w:pPr>
        <w:pStyle w:val="a2"/>
        <w:rPr>
          <w:rFonts w:hint="cs"/>
          <w:u w:val="none"/>
          <w:rtl/>
        </w:rPr>
      </w:pPr>
      <w:bookmarkStart w:id="150" w:name="_Toc67028556"/>
      <w:r>
        <w:rPr>
          <w:rFonts w:hint="cs"/>
          <w:u w:val="none"/>
          <w:rtl/>
        </w:rPr>
        <w:t>(הצעת חבר הכנסת ניסן סלומינסקי)</w:t>
      </w:r>
      <w:bookmarkEnd w:id="150"/>
    </w:p>
    <w:p w14:paraId="5D1EFDC5" w14:textId="77777777" w:rsidR="00000000" w:rsidRDefault="00DD00E1">
      <w:pPr>
        <w:pStyle w:val="af1"/>
        <w:rPr>
          <w:rFonts w:hint="cs"/>
          <w:rtl/>
        </w:rPr>
      </w:pPr>
    </w:p>
    <w:p w14:paraId="08FA5406" w14:textId="77777777" w:rsidR="00000000" w:rsidRDefault="00DD00E1">
      <w:pPr>
        <w:pStyle w:val="af1"/>
        <w:rPr>
          <w:rFonts w:hint="cs"/>
          <w:rtl/>
        </w:rPr>
      </w:pPr>
    </w:p>
    <w:p w14:paraId="06761B69" w14:textId="77777777" w:rsidR="00000000" w:rsidRDefault="00DD00E1">
      <w:pPr>
        <w:pStyle w:val="af1"/>
        <w:rPr>
          <w:rtl/>
        </w:rPr>
      </w:pPr>
      <w:r>
        <w:rPr>
          <w:rtl/>
        </w:rPr>
        <w:t>היו"ר אלי בן-מנחם:</w:t>
      </w:r>
    </w:p>
    <w:p w14:paraId="7C064B94" w14:textId="77777777" w:rsidR="00000000" w:rsidRDefault="00DD00E1">
      <w:pPr>
        <w:pStyle w:val="a0"/>
        <w:rPr>
          <w:rtl/>
        </w:rPr>
      </w:pPr>
    </w:p>
    <w:p w14:paraId="188E7510" w14:textId="77777777" w:rsidR="00000000" w:rsidRDefault="00DD00E1">
      <w:pPr>
        <w:pStyle w:val="a0"/>
        <w:rPr>
          <w:rFonts w:hint="cs"/>
          <w:rtl/>
        </w:rPr>
      </w:pPr>
      <w:r>
        <w:rPr>
          <w:rFonts w:hint="cs"/>
          <w:rtl/>
        </w:rPr>
        <w:t xml:space="preserve">אנחנו עוברים לנושא הבא: הצעת חוק הירושה (תיקון </w:t>
      </w:r>
      <w:r>
        <w:rPr>
          <w:rtl/>
        </w:rPr>
        <w:t>–</w:t>
      </w:r>
      <w:r>
        <w:rPr>
          <w:rFonts w:hint="cs"/>
          <w:rtl/>
        </w:rPr>
        <w:t xml:space="preserve"> צוואה הדדית), התשס"ג, שמספרה פ/1164. ינמק מהמקום חבר הכנסת ניסן סלומינסקי. </w:t>
      </w:r>
    </w:p>
    <w:p w14:paraId="2C2DA9E0" w14:textId="77777777" w:rsidR="00000000" w:rsidRDefault="00DD00E1">
      <w:pPr>
        <w:pStyle w:val="a0"/>
        <w:rPr>
          <w:rFonts w:hint="cs"/>
          <w:rtl/>
        </w:rPr>
      </w:pPr>
    </w:p>
    <w:p w14:paraId="6EDABFA7" w14:textId="77777777" w:rsidR="00000000" w:rsidRDefault="00DD00E1">
      <w:pPr>
        <w:pStyle w:val="a"/>
        <w:rPr>
          <w:rtl/>
        </w:rPr>
      </w:pPr>
      <w:bookmarkStart w:id="151" w:name="FS000001068T22_10_2003_13_30_17C"/>
      <w:bookmarkStart w:id="152" w:name="_Toc67028557"/>
      <w:bookmarkEnd w:id="151"/>
      <w:r>
        <w:rPr>
          <w:rtl/>
        </w:rPr>
        <w:t>ניסן סלומינסקי (מפד"ל):</w:t>
      </w:r>
      <w:bookmarkEnd w:id="152"/>
    </w:p>
    <w:p w14:paraId="58F75C3B" w14:textId="77777777" w:rsidR="00000000" w:rsidRDefault="00DD00E1">
      <w:pPr>
        <w:pStyle w:val="a0"/>
        <w:rPr>
          <w:rtl/>
        </w:rPr>
      </w:pPr>
    </w:p>
    <w:p w14:paraId="249A394C" w14:textId="77777777" w:rsidR="00000000" w:rsidRDefault="00DD00E1">
      <w:pPr>
        <w:pStyle w:val="a0"/>
        <w:rPr>
          <w:rFonts w:hint="cs"/>
          <w:rtl/>
        </w:rPr>
      </w:pPr>
      <w:r>
        <w:rPr>
          <w:rFonts w:hint="cs"/>
          <w:rtl/>
        </w:rPr>
        <w:t>אדוני היושב-ראש, חברי חברי הכנסת, צוואה הדדית פירושה כאשר שני בני-הזוג, הבעל והאשה, רוצים להבטיח האחד לשני, שבמיתת האחד יקבל השני את הרכוש ולא יגורש מהבית. זה דבר שנעשה באלפי מקרים, אבל, לצערנו, החוק לא מתייחס לזה ולא נותן על כך א</w:t>
      </w:r>
      <w:r>
        <w:rPr>
          <w:rFonts w:hint="cs"/>
          <w:rtl/>
        </w:rPr>
        <w:t xml:space="preserve">ת דעתו. כשמגיעים מקרים כאלה לבית-המשפט, כל בית-משפט פוסק בשונה מהשני ויש מבוכה גדולה במערכת המשפטית. השופטים עצמם, בפסקי-הדין שלהם, פונים ומבקשים: אנא, תתכנסו לעניין ותחוקקו חוק. </w:t>
      </w:r>
    </w:p>
    <w:p w14:paraId="4B94E7BC" w14:textId="77777777" w:rsidR="00000000" w:rsidRDefault="00DD00E1">
      <w:pPr>
        <w:pStyle w:val="a0"/>
        <w:rPr>
          <w:rFonts w:hint="cs"/>
          <w:rtl/>
        </w:rPr>
      </w:pPr>
    </w:p>
    <w:p w14:paraId="2A8AE9F2" w14:textId="77777777" w:rsidR="00000000" w:rsidRDefault="00DD00E1">
      <w:pPr>
        <w:pStyle w:val="a0"/>
        <w:rPr>
          <w:rFonts w:hint="cs"/>
          <w:rtl/>
        </w:rPr>
      </w:pPr>
      <w:r>
        <w:rPr>
          <w:rFonts w:hint="cs"/>
          <w:rtl/>
        </w:rPr>
        <w:t xml:space="preserve">החוק שלי בא לתת פתרון לנושא הזה והוא בא לעשות איזון </w:t>
      </w:r>
      <w:r>
        <w:rPr>
          <w:rtl/>
        </w:rPr>
        <w:t>–</w:t>
      </w:r>
      <w:r>
        <w:rPr>
          <w:rFonts w:hint="cs"/>
          <w:rtl/>
        </w:rPr>
        <w:t xml:space="preserve"> מחד גיסא, לאפשר שמירת</w:t>
      </w:r>
      <w:r>
        <w:rPr>
          <w:rFonts w:hint="cs"/>
          <w:rtl/>
        </w:rPr>
        <w:t xml:space="preserve"> זכויות של בן-הזוג שנותר בחיים ולהבטיח שכאשר בן-זוג אחד נפטר, השני יקבל את הרכוש, ומצד שני לאפשר חופש לכל מי שרוצה לצוות ולשנות כפי שהוא מבין. החוק הזה חשוב והוא יוציא ממבוכה את המערכת המשפטית, שאין לה כרגע פתרון. תודה. </w:t>
      </w:r>
    </w:p>
    <w:p w14:paraId="2E3DA9CE" w14:textId="77777777" w:rsidR="00000000" w:rsidRDefault="00DD00E1">
      <w:pPr>
        <w:pStyle w:val="a0"/>
        <w:rPr>
          <w:rFonts w:hint="cs"/>
          <w:rtl/>
        </w:rPr>
      </w:pPr>
    </w:p>
    <w:p w14:paraId="0EA802DB" w14:textId="77777777" w:rsidR="00000000" w:rsidRDefault="00DD00E1">
      <w:pPr>
        <w:pStyle w:val="af1"/>
        <w:rPr>
          <w:rtl/>
        </w:rPr>
      </w:pPr>
      <w:r>
        <w:rPr>
          <w:rtl/>
        </w:rPr>
        <w:t>היו"ר אלי בן-מנחם:</w:t>
      </w:r>
    </w:p>
    <w:p w14:paraId="5E8235D1" w14:textId="77777777" w:rsidR="00000000" w:rsidRDefault="00DD00E1">
      <w:pPr>
        <w:pStyle w:val="a0"/>
        <w:rPr>
          <w:rtl/>
        </w:rPr>
      </w:pPr>
    </w:p>
    <w:p w14:paraId="44577DD9" w14:textId="77777777" w:rsidR="00000000" w:rsidRDefault="00DD00E1">
      <w:pPr>
        <w:pStyle w:val="a0"/>
        <w:rPr>
          <w:rFonts w:hint="cs"/>
          <w:rtl/>
        </w:rPr>
      </w:pPr>
      <w:r>
        <w:rPr>
          <w:rFonts w:hint="cs"/>
          <w:rtl/>
        </w:rPr>
        <w:t>תודה לחבר הכנס</w:t>
      </w:r>
      <w:r>
        <w:rPr>
          <w:rFonts w:hint="cs"/>
          <w:rtl/>
        </w:rPr>
        <w:t xml:space="preserve">ת סלומינסקי. אני מזמין את השר פורז להשיב בשם הממשלה, בבקשה. </w:t>
      </w:r>
    </w:p>
    <w:p w14:paraId="6B83CF63" w14:textId="77777777" w:rsidR="00000000" w:rsidRDefault="00DD00E1">
      <w:pPr>
        <w:pStyle w:val="a0"/>
        <w:rPr>
          <w:rFonts w:hint="cs"/>
          <w:rtl/>
        </w:rPr>
      </w:pPr>
    </w:p>
    <w:p w14:paraId="3AB7F5D6" w14:textId="77777777" w:rsidR="00000000" w:rsidRDefault="00DD00E1">
      <w:pPr>
        <w:pStyle w:val="a"/>
        <w:rPr>
          <w:rtl/>
        </w:rPr>
      </w:pPr>
      <w:bookmarkStart w:id="153" w:name="FS000000519T22_10_2003_13_33_24"/>
      <w:bookmarkStart w:id="154" w:name="_Toc67028558"/>
      <w:bookmarkEnd w:id="153"/>
      <w:r>
        <w:rPr>
          <w:rFonts w:hint="eastAsia"/>
          <w:rtl/>
        </w:rPr>
        <w:t>שר</w:t>
      </w:r>
      <w:r>
        <w:rPr>
          <w:rtl/>
        </w:rPr>
        <w:t xml:space="preserve"> הפנים אברהם פורז:</w:t>
      </w:r>
      <w:bookmarkEnd w:id="154"/>
    </w:p>
    <w:p w14:paraId="3E5EE9BC" w14:textId="77777777" w:rsidR="00000000" w:rsidRDefault="00DD00E1">
      <w:pPr>
        <w:pStyle w:val="a0"/>
        <w:rPr>
          <w:rFonts w:hint="cs"/>
          <w:rtl/>
        </w:rPr>
      </w:pPr>
    </w:p>
    <w:p w14:paraId="5A39A6B7" w14:textId="77777777" w:rsidR="00000000" w:rsidRDefault="00DD00E1">
      <w:pPr>
        <w:pStyle w:val="a0"/>
        <w:rPr>
          <w:rFonts w:hint="cs"/>
          <w:rtl/>
        </w:rPr>
      </w:pPr>
      <w:r>
        <w:rPr>
          <w:rFonts w:hint="cs"/>
          <w:rtl/>
        </w:rPr>
        <w:t>אדוני היושב-ראש, חברי הכנסת, חבר הכנסת סלומינסקי מבקש להסדיר עריכת צוואות הדדיות. על-פי ההצעה יוכלו בני-זוג לצוות במסמך אחד את כל עיזבונם זה לטובת זה. נושא עריכת צוואות הדד</w:t>
      </w:r>
      <w:r>
        <w:rPr>
          <w:rFonts w:hint="cs"/>
          <w:rtl/>
        </w:rPr>
        <w:t xml:space="preserve">יות מעלה שאלות מורכבות, הקשורות לסעיפי חוק הירושה ולרוחו. ההצעה מסדירה רק חלק מן ההיבטים הקשורים לסוגיה, ועולות ממנה כמה נקודות בעייתיות. למשל, העברת כל העיזבון ליורשים על-פי דין של בן-הזוג שנפטר שני, בעיות הסתמכות ואופן ביטול צוואה, מה קורה אם לא ברור מי </w:t>
      </w:r>
      <w:r>
        <w:rPr>
          <w:rFonts w:hint="cs"/>
          <w:rtl/>
        </w:rPr>
        <w:t xml:space="preserve">משני המצווים נפטר קודם וכו' וכו'. </w:t>
      </w:r>
    </w:p>
    <w:p w14:paraId="70BD9704" w14:textId="77777777" w:rsidR="00000000" w:rsidRDefault="00DD00E1">
      <w:pPr>
        <w:pStyle w:val="a0"/>
        <w:rPr>
          <w:rFonts w:hint="cs"/>
          <w:rtl/>
        </w:rPr>
      </w:pPr>
    </w:p>
    <w:p w14:paraId="34575ACE" w14:textId="77777777" w:rsidR="00000000" w:rsidRDefault="00DD00E1">
      <w:pPr>
        <w:pStyle w:val="a0"/>
        <w:rPr>
          <w:rFonts w:hint="cs"/>
          <w:rtl/>
        </w:rPr>
      </w:pPr>
      <w:r>
        <w:rPr>
          <w:rFonts w:hint="cs"/>
          <w:rtl/>
        </w:rPr>
        <w:t>ועדה ציבורית בראשות שופט בית--המשפט העליון טירקל בודקת זה זמן מה את הוראות חוק הירושה, ובין הנושאים שהיא דנה בהם נמצא גם נושא הירושות ההדדיות. הממשלה החליטה לתמוך בהצעת החוק בקריאה המוקדמת, וזאת לאור התחייבותו של חבר הכנ</w:t>
      </w:r>
      <w:r>
        <w:rPr>
          <w:rFonts w:hint="cs"/>
          <w:rtl/>
        </w:rPr>
        <w:t>סת סלומינסקי להמתין להחלטות ולמסקנות של ועדת-טירקל וליוזמה הממשלתית שתבוא בעקבותיה. בנסיבות אלה אנחנו תומכים בהעברת הצעת החוק בקריאה מוקדמת.</w:t>
      </w:r>
    </w:p>
    <w:p w14:paraId="16436F79" w14:textId="77777777" w:rsidR="00000000" w:rsidRDefault="00DD00E1">
      <w:pPr>
        <w:pStyle w:val="a0"/>
        <w:rPr>
          <w:rFonts w:hint="cs"/>
          <w:rtl/>
        </w:rPr>
      </w:pPr>
      <w:r>
        <w:rPr>
          <w:rFonts w:hint="cs"/>
          <w:rtl/>
        </w:rPr>
        <w:t xml:space="preserve"> </w:t>
      </w:r>
    </w:p>
    <w:p w14:paraId="3418383E" w14:textId="77777777" w:rsidR="00000000" w:rsidRDefault="00DD00E1">
      <w:pPr>
        <w:pStyle w:val="af1"/>
        <w:rPr>
          <w:rtl/>
        </w:rPr>
      </w:pPr>
      <w:r>
        <w:rPr>
          <w:rtl/>
        </w:rPr>
        <w:t>היו"ר אלי בן-מנחם:</w:t>
      </w:r>
    </w:p>
    <w:p w14:paraId="203280B6" w14:textId="77777777" w:rsidR="00000000" w:rsidRDefault="00DD00E1">
      <w:pPr>
        <w:pStyle w:val="a0"/>
        <w:rPr>
          <w:rtl/>
        </w:rPr>
      </w:pPr>
    </w:p>
    <w:p w14:paraId="4C8085F5" w14:textId="77777777" w:rsidR="00000000" w:rsidRDefault="00DD00E1">
      <w:pPr>
        <w:pStyle w:val="a0"/>
        <w:rPr>
          <w:rFonts w:hint="cs"/>
          <w:rtl/>
        </w:rPr>
      </w:pPr>
      <w:r>
        <w:rPr>
          <w:rFonts w:hint="cs"/>
          <w:rtl/>
        </w:rPr>
        <w:t xml:space="preserve">תודה לשר פורז. אני מזמין את חבר הכנסת דהאמשה לנמק את התנגדותו, בבקשה. </w:t>
      </w:r>
    </w:p>
    <w:p w14:paraId="799FD88C" w14:textId="77777777" w:rsidR="00000000" w:rsidRDefault="00DD00E1">
      <w:pPr>
        <w:pStyle w:val="a0"/>
        <w:rPr>
          <w:rFonts w:hint="cs"/>
          <w:rtl/>
        </w:rPr>
      </w:pPr>
    </w:p>
    <w:p w14:paraId="04437D2E" w14:textId="77777777" w:rsidR="00000000" w:rsidRDefault="00DD00E1">
      <w:pPr>
        <w:pStyle w:val="a"/>
        <w:rPr>
          <w:rtl/>
        </w:rPr>
      </w:pPr>
      <w:bookmarkStart w:id="155" w:name="FS000000550T22_10_2003_13_37_17"/>
      <w:bookmarkStart w:id="156" w:name="_Toc67028559"/>
      <w:bookmarkEnd w:id="155"/>
      <w:r>
        <w:rPr>
          <w:rFonts w:hint="eastAsia"/>
          <w:rtl/>
        </w:rPr>
        <w:t>עבד</w:t>
      </w:r>
      <w:r>
        <w:rPr>
          <w:rtl/>
        </w:rPr>
        <w:t>-אלמאלכ דהאמשה (רע</w:t>
      </w:r>
      <w:r>
        <w:rPr>
          <w:rtl/>
        </w:rPr>
        <w:t>"ם):</w:t>
      </w:r>
      <w:bookmarkEnd w:id="156"/>
    </w:p>
    <w:p w14:paraId="2C260D2D" w14:textId="77777777" w:rsidR="00000000" w:rsidRDefault="00DD00E1">
      <w:pPr>
        <w:pStyle w:val="a0"/>
        <w:rPr>
          <w:rFonts w:hint="cs"/>
          <w:rtl/>
        </w:rPr>
      </w:pPr>
    </w:p>
    <w:p w14:paraId="4AD44B6B" w14:textId="77777777" w:rsidR="00000000" w:rsidRDefault="00DD00E1">
      <w:pPr>
        <w:pStyle w:val="a0"/>
        <w:rPr>
          <w:rFonts w:hint="cs"/>
          <w:rtl/>
        </w:rPr>
      </w:pPr>
      <w:r>
        <w:rPr>
          <w:rFonts w:hint="cs"/>
          <w:rtl/>
        </w:rPr>
        <w:t>כבוד היושב-ראש, רבותי השרים, חברי חברי הכנסת, לגופו של עניין לא הייתי מתנגד לפתרונן של בעיות כאלה ואחרות שמתעוררות בין בני זוג, במיוחד קשישים, כאשר מדובר בענייני דיור ובענייני רכוש, אבל החוק מעורר שאלה עקרונית, דתית במיוחד: לפי הדת המוסלמית, אסור לצו</w:t>
      </w:r>
      <w:r>
        <w:rPr>
          <w:rFonts w:hint="cs"/>
          <w:rtl/>
        </w:rPr>
        <w:t>ות את כל העיזבון ליורש אחד בשום צורה ואופן. על-פי דין הדת אסור לעשות את זה. אני לא יודע אם על-פי דין החוק בישראל מותר לעשות את זה, ואני יודע שהחוקים התערבו בהרבה מקרים ובהרבה ענייני ירושה ושינו דברים. זה מה שהיה בעבר, אבל יש לנו הזכות היום לעמוד על החוק הז</w:t>
      </w:r>
      <w:r>
        <w:rPr>
          <w:rFonts w:hint="cs"/>
          <w:rtl/>
        </w:rPr>
        <w:t>ה מראשיתו ולומר לחבר הכנסת סלומינסקי, שהחוק הזה טעון בירור וטעון ליבון. לא יכול להיות שהכנסת תיתן את ידה לחוקק חוק אשר יעמוד בניגוד לדתם של חלק מאזרחיה. ביררתי עם חבר כנסת יהודי דתי את העניין, והוא אמר לי שהוא נוטה לחשוב כמוני, אבל הוא לא בטוח כי הוא לא מו</w:t>
      </w:r>
      <w:r>
        <w:rPr>
          <w:rFonts w:hint="cs"/>
          <w:rtl/>
        </w:rPr>
        <w:t xml:space="preserve">סמך לפסוק דין. לכן אני אתנגד להצעת החוק. </w:t>
      </w:r>
    </w:p>
    <w:p w14:paraId="4D5E1A11" w14:textId="77777777" w:rsidR="00000000" w:rsidRDefault="00DD00E1">
      <w:pPr>
        <w:pStyle w:val="a0"/>
        <w:rPr>
          <w:rFonts w:hint="cs"/>
          <w:rtl/>
        </w:rPr>
      </w:pPr>
    </w:p>
    <w:p w14:paraId="2E1AE1FB" w14:textId="77777777" w:rsidR="00000000" w:rsidRDefault="00DD00E1">
      <w:pPr>
        <w:pStyle w:val="a0"/>
        <w:rPr>
          <w:rFonts w:hint="cs"/>
          <w:rtl/>
        </w:rPr>
      </w:pPr>
      <w:r>
        <w:rPr>
          <w:rFonts w:hint="cs"/>
          <w:rtl/>
        </w:rPr>
        <w:t xml:space="preserve">אם יש לקדם את החוק הזה בכלל למטרה שאני מסכים לה </w:t>
      </w:r>
      <w:r>
        <w:rPr>
          <w:rtl/>
        </w:rPr>
        <w:t>–</w:t>
      </w:r>
      <w:r>
        <w:rPr>
          <w:rFonts w:hint="cs"/>
          <w:rtl/>
        </w:rPr>
        <w:t xml:space="preserve"> שמירה על בני-זוג שלא יקופחו, אף אחד לא רוצה, חס וחלילה, שדברים כאלה יקרו </w:t>
      </w:r>
      <w:r>
        <w:rPr>
          <w:rtl/>
        </w:rPr>
        <w:t>–</w:t>
      </w:r>
      <w:r>
        <w:rPr>
          <w:rFonts w:hint="cs"/>
          <w:rtl/>
        </w:rPr>
        <w:t xml:space="preserve"> צריך למצוא את הדרך לחוקק נכון את החוק הזה, כך שמצד אחד הוא אכן ייתן תרופה לבעיה שמעלה חב</w:t>
      </w:r>
      <w:r>
        <w:rPr>
          <w:rFonts w:hint="cs"/>
          <w:rtl/>
        </w:rPr>
        <w:t xml:space="preserve">ר הכנסת סלומינסקי, ומצד שני לא יפגע בדתם של אנשים אחרים ולא יהיה מנוגד לדת. תודה רבה, אדוני. </w:t>
      </w:r>
    </w:p>
    <w:p w14:paraId="585C31EC" w14:textId="77777777" w:rsidR="00000000" w:rsidRDefault="00DD00E1">
      <w:pPr>
        <w:pStyle w:val="a0"/>
        <w:rPr>
          <w:rFonts w:hint="cs"/>
          <w:rtl/>
        </w:rPr>
      </w:pPr>
    </w:p>
    <w:p w14:paraId="63F41F79" w14:textId="77777777" w:rsidR="00000000" w:rsidRDefault="00DD00E1">
      <w:pPr>
        <w:pStyle w:val="af1"/>
        <w:rPr>
          <w:rtl/>
        </w:rPr>
      </w:pPr>
      <w:bookmarkStart w:id="157" w:name="FS000000550T22_10_2003_13_43_57C"/>
      <w:bookmarkEnd w:id="157"/>
      <w:r>
        <w:rPr>
          <w:rFonts w:hint="eastAsia"/>
          <w:rtl/>
        </w:rPr>
        <w:t>היו</w:t>
      </w:r>
      <w:r>
        <w:rPr>
          <w:rtl/>
        </w:rPr>
        <w:t>"ר אלי בן-מנחם:</w:t>
      </w:r>
    </w:p>
    <w:p w14:paraId="27683EA6" w14:textId="77777777" w:rsidR="00000000" w:rsidRDefault="00DD00E1">
      <w:pPr>
        <w:pStyle w:val="a0"/>
        <w:rPr>
          <w:rFonts w:hint="cs"/>
          <w:rtl/>
        </w:rPr>
      </w:pPr>
    </w:p>
    <w:p w14:paraId="65382A0A" w14:textId="77777777" w:rsidR="00000000" w:rsidRDefault="00DD00E1">
      <w:pPr>
        <w:pStyle w:val="a0"/>
        <w:rPr>
          <w:rFonts w:hint="cs"/>
          <w:rtl/>
        </w:rPr>
      </w:pPr>
      <w:r>
        <w:rPr>
          <w:rFonts w:hint="cs"/>
          <w:rtl/>
        </w:rPr>
        <w:t xml:space="preserve">תודה לחבר הכנסת דהאמשה. רבותי חברי הכנסת, נא לשבת, אנחנו עוברים להצבעה. חבר הכנסת סלומינסקי, אתה רוצה להגיד משהו? בבקשה. </w:t>
      </w:r>
    </w:p>
    <w:p w14:paraId="36B1A344" w14:textId="77777777" w:rsidR="00000000" w:rsidRDefault="00DD00E1">
      <w:pPr>
        <w:pStyle w:val="a0"/>
        <w:rPr>
          <w:rFonts w:hint="cs"/>
          <w:rtl/>
        </w:rPr>
      </w:pPr>
    </w:p>
    <w:p w14:paraId="57D1352E" w14:textId="77777777" w:rsidR="00000000" w:rsidRDefault="00DD00E1">
      <w:pPr>
        <w:pStyle w:val="a"/>
        <w:rPr>
          <w:rtl/>
        </w:rPr>
      </w:pPr>
      <w:bookmarkStart w:id="158" w:name="FS000001068T22_10_2003_13_44_38"/>
      <w:bookmarkStart w:id="159" w:name="_Toc67028560"/>
      <w:bookmarkEnd w:id="158"/>
      <w:r>
        <w:rPr>
          <w:rFonts w:hint="eastAsia"/>
          <w:rtl/>
        </w:rPr>
        <w:t>ניסן</w:t>
      </w:r>
      <w:r>
        <w:rPr>
          <w:rtl/>
        </w:rPr>
        <w:t xml:space="preserve"> סלומינסקי (מפ</w:t>
      </w:r>
      <w:r>
        <w:rPr>
          <w:rtl/>
        </w:rPr>
        <w:t>ד"ל):</w:t>
      </w:r>
      <w:bookmarkEnd w:id="159"/>
    </w:p>
    <w:p w14:paraId="0FF1F883" w14:textId="77777777" w:rsidR="00000000" w:rsidRDefault="00DD00E1">
      <w:pPr>
        <w:pStyle w:val="a0"/>
        <w:rPr>
          <w:rFonts w:hint="cs"/>
          <w:rtl/>
        </w:rPr>
      </w:pPr>
    </w:p>
    <w:p w14:paraId="50D7620D" w14:textId="77777777" w:rsidR="00000000" w:rsidRDefault="00DD00E1">
      <w:pPr>
        <w:pStyle w:val="a0"/>
        <w:rPr>
          <w:rFonts w:hint="cs"/>
          <w:rtl/>
        </w:rPr>
      </w:pPr>
      <w:r>
        <w:rPr>
          <w:rFonts w:hint="cs"/>
          <w:rtl/>
        </w:rPr>
        <w:t xml:space="preserve">כמובן, אין לנו שום עניין לפגוע בדת המוסלמית, אם זה נוגד, ואני מניח שהעניין יבוא לידי פתרון בוועדה של השופט טירקל, שם המקום להביא את זה. שם יימצא הפתרון למי שאולי זה נוגד את דתם. בכל אופן, הוועדה היא המקום להעלות את זה. </w:t>
      </w:r>
    </w:p>
    <w:p w14:paraId="71D969DB" w14:textId="77777777" w:rsidR="00000000" w:rsidRDefault="00DD00E1">
      <w:pPr>
        <w:pStyle w:val="a0"/>
        <w:rPr>
          <w:rFonts w:hint="cs"/>
          <w:rtl/>
        </w:rPr>
      </w:pPr>
    </w:p>
    <w:p w14:paraId="3CBEEE4B" w14:textId="77777777" w:rsidR="00000000" w:rsidRDefault="00DD00E1">
      <w:pPr>
        <w:pStyle w:val="af1"/>
        <w:rPr>
          <w:rtl/>
        </w:rPr>
      </w:pPr>
      <w:r>
        <w:rPr>
          <w:rtl/>
        </w:rPr>
        <w:t>היו"ר אלי בן-מנחם:</w:t>
      </w:r>
    </w:p>
    <w:p w14:paraId="03C89748" w14:textId="77777777" w:rsidR="00000000" w:rsidRDefault="00DD00E1">
      <w:pPr>
        <w:pStyle w:val="a0"/>
        <w:rPr>
          <w:rtl/>
        </w:rPr>
      </w:pPr>
    </w:p>
    <w:p w14:paraId="41604513" w14:textId="77777777" w:rsidR="00000000" w:rsidRDefault="00DD00E1">
      <w:pPr>
        <w:pStyle w:val="a0"/>
        <w:rPr>
          <w:rFonts w:hint="cs"/>
          <w:rtl/>
        </w:rPr>
      </w:pPr>
      <w:r>
        <w:rPr>
          <w:rFonts w:hint="cs"/>
          <w:rtl/>
        </w:rPr>
        <w:t>תודה לחב</w:t>
      </w:r>
      <w:r>
        <w:rPr>
          <w:rFonts w:hint="cs"/>
          <w:rtl/>
        </w:rPr>
        <w:t xml:space="preserve">ר הכנסת ניסן סלומינסקי. </w:t>
      </w:r>
    </w:p>
    <w:p w14:paraId="2546D248" w14:textId="77777777" w:rsidR="00000000" w:rsidRDefault="00DD00E1">
      <w:pPr>
        <w:pStyle w:val="a0"/>
        <w:rPr>
          <w:rFonts w:hint="cs"/>
          <w:rtl/>
        </w:rPr>
      </w:pPr>
    </w:p>
    <w:p w14:paraId="28FDC89C" w14:textId="77777777" w:rsidR="00000000" w:rsidRDefault="00DD00E1">
      <w:pPr>
        <w:pStyle w:val="a0"/>
        <w:rPr>
          <w:rFonts w:hint="cs"/>
          <w:rtl/>
        </w:rPr>
      </w:pPr>
      <w:r>
        <w:rPr>
          <w:rFonts w:hint="cs"/>
          <w:rtl/>
        </w:rPr>
        <w:t xml:space="preserve">נא להצביע. </w:t>
      </w:r>
    </w:p>
    <w:p w14:paraId="2B05C1D8" w14:textId="77777777" w:rsidR="00000000" w:rsidRDefault="00DD00E1">
      <w:pPr>
        <w:pStyle w:val="a0"/>
        <w:rPr>
          <w:rFonts w:hint="cs"/>
          <w:rtl/>
        </w:rPr>
      </w:pPr>
    </w:p>
    <w:p w14:paraId="16EA45A7" w14:textId="77777777" w:rsidR="00000000" w:rsidRDefault="00DD00E1">
      <w:pPr>
        <w:pStyle w:val="ab"/>
        <w:bidi/>
        <w:rPr>
          <w:rtl/>
        </w:rPr>
      </w:pPr>
    </w:p>
    <w:p w14:paraId="347EC467" w14:textId="77777777" w:rsidR="00000000" w:rsidRDefault="00DD00E1">
      <w:pPr>
        <w:pStyle w:val="ab"/>
        <w:bidi/>
        <w:rPr>
          <w:rFonts w:hint="cs"/>
          <w:rtl/>
        </w:rPr>
      </w:pPr>
      <w:r>
        <w:rPr>
          <w:rFonts w:hint="cs"/>
          <w:rtl/>
        </w:rPr>
        <w:t>הצבעה מס' 33</w:t>
      </w:r>
    </w:p>
    <w:p w14:paraId="7E4167C0" w14:textId="77777777" w:rsidR="00000000" w:rsidRDefault="00DD00E1">
      <w:pPr>
        <w:pStyle w:val="a0"/>
        <w:rPr>
          <w:rFonts w:hint="cs"/>
          <w:rtl/>
        </w:rPr>
      </w:pPr>
    </w:p>
    <w:p w14:paraId="2E3623C4" w14:textId="77777777" w:rsidR="00000000" w:rsidRDefault="00DD00E1">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27</w:t>
      </w:r>
    </w:p>
    <w:p w14:paraId="6E06E925" w14:textId="77777777" w:rsidR="00000000" w:rsidRDefault="00DD00E1">
      <w:pPr>
        <w:pStyle w:val="ac"/>
        <w:bidi/>
        <w:rPr>
          <w:rFonts w:hint="cs"/>
          <w:rtl/>
        </w:rPr>
      </w:pPr>
      <w:r>
        <w:rPr>
          <w:rFonts w:hint="cs"/>
          <w:rtl/>
        </w:rPr>
        <w:t xml:space="preserve">בעד ההצעה להסיר מסדר-היום את הצעת החוק </w:t>
      </w:r>
      <w:r>
        <w:rPr>
          <w:rtl/>
        </w:rPr>
        <w:t>–</w:t>
      </w:r>
      <w:r>
        <w:rPr>
          <w:rFonts w:hint="cs"/>
          <w:rtl/>
        </w:rPr>
        <w:t xml:space="preserve"> 4</w:t>
      </w:r>
    </w:p>
    <w:p w14:paraId="1A2B3392" w14:textId="77777777" w:rsidR="00000000" w:rsidRDefault="00DD00E1">
      <w:pPr>
        <w:pStyle w:val="ac"/>
        <w:bidi/>
        <w:rPr>
          <w:rFonts w:hint="cs"/>
          <w:rtl/>
        </w:rPr>
      </w:pPr>
      <w:r>
        <w:rPr>
          <w:rFonts w:hint="cs"/>
          <w:rtl/>
        </w:rPr>
        <w:t xml:space="preserve">נמנעים </w:t>
      </w:r>
      <w:r>
        <w:rPr>
          <w:rtl/>
        </w:rPr>
        <w:t>–</w:t>
      </w:r>
      <w:r>
        <w:rPr>
          <w:rFonts w:hint="cs"/>
          <w:rtl/>
        </w:rPr>
        <w:t xml:space="preserve"> 1</w:t>
      </w:r>
    </w:p>
    <w:p w14:paraId="066616B9" w14:textId="77777777" w:rsidR="00000000" w:rsidRDefault="00DD00E1">
      <w:pPr>
        <w:pStyle w:val="ad"/>
        <w:bidi/>
        <w:rPr>
          <w:rFonts w:hint="cs"/>
          <w:rtl/>
        </w:rPr>
      </w:pPr>
      <w:r>
        <w:rPr>
          <w:rFonts w:hint="cs"/>
          <w:rtl/>
        </w:rPr>
        <w:t xml:space="preserve">ההצעה להעביר את הצעת חוק הירושה (תיקון </w:t>
      </w:r>
      <w:r>
        <w:rPr>
          <w:rtl/>
        </w:rPr>
        <w:t>–</w:t>
      </w:r>
      <w:r>
        <w:rPr>
          <w:rFonts w:hint="cs"/>
          <w:rtl/>
        </w:rPr>
        <w:t xml:space="preserve"> צוואה הדדית), התשס"ג-‏2003,</w:t>
      </w:r>
    </w:p>
    <w:p w14:paraId="158270E8" w14:textId="77777777" w:rsidR="00000000" w:rsidRDefault="00DD00E1">
      <w:pPr>
        <w:pStyle w:val="ad"/>
        <w:bidi/>
        <w:rPr>
          <w:rFonts w:hint="cs"/>
          <w:rtl/>
        </w:rPr>
      </w:pPr>
      <w:r>
        <w:rPr>
          <w:rFonts w:hint="cs"/>
          <w:rtl/>
        </w:rPr>
        <w:t>לדיון מוקדם בוועדת החוקה,</w:t>
      </w:r>
      <w:r>
        <w:rPr>
          <w:rFonts w:hint="cs"/>
          <w:rtl/>
        </w:rPr>
        <w:t xml:space="preserve"> חוק ומשפט נתקבלה.</w:t>
      </w:r>
    </w:p>
    <w:p w14:paraId="48322283" w14:textId="77777777" w:rsidR="00000000" w:rsidRDefault="00DD00E1">
      <w:pPr>
        <w:pStyle w:val="a0"/>
        <w:rPr>
          <w:rFonts w:hint="cs"/>
          <w:rtl/>
        </w:rPr>
      </w:pPr>
    </w:p>
    <w:p w14:paraId="4662D833" w14:textId="77777777" w:rsidR="00000000" w:rsidRDefault="00DD00E1">
      <w:pPr>
        <w:pStyle w:val="af1"/>
        <w:rPr>
          <w:rtl/>
        </w:rPr>
      </w:pPr>
      <w:r>
        <w:rPr>
          <w:rtl/>
        </w:rPr>
        <w:t>היו"ר אלי בן-מנחם:</w:t>
      </w:r>
    </w:p>
    <w:p w14:paraId="590D09D9" w14:textId="77777777" w:rsidR="00000000" w:rsidRDefault="00DD00E1">
      <w:pPr>
        <w:pStyle w:val="a0"/>
        <w:rPr>
          <w:rtl/>
        </w:rPr>
      </w:pPr>
    </w:p>
    <w:p w14:paraId="643FA432" w14:textId="77777777" w:rsidR="00000000" w:rsidRDefault="00DD00E1">
      <w:pPr>
        <w:pStyle w:val="a0"/>
        <w:rPr>
          <w:rFonts w:hint="cs"/>
          <w:rtl/>
        </w:rPr>
      </w:pPr>
      <w:r>
        <w:rPr>
          <w:rFonts w:hint="cs"/>
          <w:rtl/>
        </w:rPr>
        <w:t xml:space="preserve">27 בעד, ארבעה מתנגדים ונמנע אחד. על כן הצעת חוק הירושה (תיקון </w:t>
      </w:r>
      <w:r>
        <w:rPr>
          <w:rtl/>
        </w:rPr>
        <w:t>–</w:t>
      </w:r>
      <w:r>
        <w:rPr>
          <w:rFonts w:hint="cs"/>
          <w:rtl/>
        </w:rPr>
        <w:t xml:space="preserve"> צוואה הדדית), התשס"ג-2003, תועבר על-פי תקנון הכנסת לוועדת החוקה, חוק ומשפט להכנתה לקריאה ראשונה. </w:t>
      </w:r>
    </w:p>
    <w:p w14:paraId="788AEE3F" w14:textId="77777777" w:rsidR="00000000" w:rsidRDefault="00DD00E1">
      <w:pPr>
        <w:pStyle w:val="a0"/>
        <w:rPr>
          <w:rFonts w:hint="cs"/>
          <w:rtl/>
        </w:rPr>
      </w:pPr>
    </w:p>
    <w:p w14:paraId="04E2F029" w14:textId="77777777" w:rsidR="00000000" w:rsidRDefault="00DD00E1">
      <w:pPr>
        <w:pStyle w:val="a0"/>
        <w:rPr>
          <w:rtl/>
        </w:rPr>
      </w:pPr>
    </w:p>
    <w:p w14:paraId="1123FF62" w14:textId="77777777" w:rsidR="00000000" w:rsidRDefault="00DD00E1">
      <w:pPr>
        <w:pStyle w:val="a2"/>
        <w:rPr>
          <w:rFonts w:hint="cs"/>
          <w:rtl/>
        </w:rPr>
      </w:pPr>
    </w:p>
    <w:p w14:paraId="2D0905B4" w14:textId="77777777" w:rsidR="00000000" w:rsidRDefault="00DD00E1">
      <w:pPr>
        <w:pStyle w:val="a0"/>
        <w:rPr>
          <w:rFonts w:hint="cs"/>
          <w:rtl/>
        </w:rPr>
      </w:pPr>
    </w:p>
    <w:p w14:paraId="4E2C9F95" w14:textId="77777777" w:rsidR="00000000" w:rsidRDefault="00DD00E1">
      <w:pPr>
        <w:pStyle w:val="a2"/>
        <w:rPr>
          <w:rFonts w:hint="cs"/>
          <w:rtl/>
        </w:rPr>
      </w:pPr>
      <w:bookmarkStart w:id="160" w:name="_Toc67028561"/>
      <w:r>
        <w:rPr>
          <w:rFonts w:hint="cs"/>
          <w:rtl/>
        </w:rPr>
        <w:t xml:space="preserve">הצעת חוק הרשויות המקומיות (העברת תשלומים מהמדינה) </w:t>
      </w:r>
      <w:r>
        <w:rPr>
          <w:rtl/>
        </w:rPr>
        <w:br/>
      </w:r>
      <w:r>
        <w:rPr>
          <w:rFonts w:hint="cs"/>
          <w:rtl/>
        </w:rPr>
        <w:t xml:space="preserve">(תיקון </w:t>
      </w:r>
      <w:r>
        <w:rPr>
          <w:rtl/>
        </w:rPr>
        <w:t>–</w:t>
      </w:r>
      <w:r>
        <w:rPr>
          <w:rFonts w:hint="cs"/>
          <w:rtl/>
        </w:rPr>
        <w:t xml:space="preserve"> תשלום פיגורים), התשס"ג-2003</w:t>
      </w:r>
      <w:bookmarkEnd w:id="160"/>
    </w:p>
    <w:p w14:paraId="20F30520" w14:textId="77777777" w:rsidR="00000000" w:rsidRDefault="00DD00E1">
      <w:pPr>
        <w:pStyle w:val="a0"/>
        <w:ind w:firstLine="0"/>
        <w:rPr>
          <w:rFonts w:hint="cs"/>
          <w:rtl/>
        </w:rPr>
      </w:pPr>
      <w:r>
        <w:rPr>
          <w:rtl/>
        </w:rPr>
        <w:t>[נספחות.]</w:t>
      </w:r>
    </w:p>
    <w:p w14:paraId="261868FB" w14:textId="77777777" w:rsidR="00000000" w:rsidRDefault="00DD00E1">
      <w:pPr>
        <w:pStyle w:val="a2"/>
        <w:rPr>
          <w:u w:val="none"/>
          <w:rtl/>
        </w:rPr>
      </w:pPr>
      <w:bookmarkStart w:id="161" w:name="_Toc67028562"/>
      <w:r>
        <w:rPr>
          <w:rFonts w:hint="cs"/>
          <w:u w:val="none"/>
          <w:rtl/>
        </w:rPr>
        <w:t>(הצעת קבוצת חברי הכנסת)</w:t>
      </w:r>
      <w:bookmarkEnd w:id="161"/>
    </w:p>
    <w:p w14:paraId="11801C2F" w14:textId="77777777" w:rsidR="00000000" w:rsidRDefault="00DD00E1">
      <w:pPr>
        <w:pStyle w:val="af1"/>
        <w:rPr>
          <w:rFonts w:hint="cs"/>
          <w:rtl/>
        </w:rPr>
      </w:pPr>
    </w:p>
    <w:p w14:paraId="7AC5F6FC" w14:textId="77777777" w:rsidR="00000000" w:rsidRDefault="00DD00E1">
      <w:pPr>
        <w:pStyle w:val="a0"/>
        <w:rPr>
          <w:rFonts w:hint="cs"/>
          <w:rtl/>
        </w:rPr>
      </w:pPr>
    </w:p>
    <w:p w14:paraId="17A11F6E" w14:textId="77777777" w:rsidR="00000000" w:rsidRDefault="00DD00E1">
      <w:pPr>
        <w:pStyle w:val="af1"/>
        <w:rPr>
          <w:rtl/>
        </w:rPr>
      </w:pPr>
      <w:r>
        <w:rPr>
          <w:rtl/>
        </w:rPr>
        <w:t>היו"ר אלי בן-מנחם:</w:t>
      </w:r>
    </w:p>
    <w:p w14:paraId="1B3F786F" w14:textId="77777777" w:rsidR="00000000" w:rsidRDefault="00DD00E1">
      <w:pPr>
        <w:pStyle w:val="a0"/>
        <w:rPr>
          <w:rtl/>
        </w:rPr>
      </w:pPr>
    </w:p>
    <w:p w14:paraId="6CFBFA03" w14:textId="77777777" w:rsidR="00000000" w:rsidRDefault="00DD00E1">
      <w:pPr>
        <w:pStyle w:val="a0"/>
        <w:rPr>
          <w:rFonts w:hint="cs"/>
          <w:rtl/>
        </w:rPr>
      </w:pPr>
      <w:r>
        <w:rPr>
          <w:rFonts w:hint="cs"/>
          <w:rtl/>
        </w:rPr>
        <w:t xml:space="preserve">רבותי חברי הכנסת, אנחנו עוברים לנושא הבא: הצעת חוק הרשויות המקומיות (העברת תשלומים מהמדינה) (תיקון </w:t>
      </w:r>
      <w:r>
        <w:rPr>
          <w:rtl/>
        </w:rPr>
        <w:t>–</w:t>
      </w:r>
      <w:r>
        <w:rPr>
          <w:rFonts w:hint="cs"/>
          <w:rtl/>
        </w:rPr>
        <w:t xml:space="preserve"> תשלום פיגורים), התשס"ג-2003, שמספרה פ/412. אני מזמין את חבר ה</w:t>
      </w:r>
      <w:r>
        <w:rPr>
          <w:rFonts w:hint="cs"/>
          <w:rtl/>
        </w:rPr>
        <w:t xml:space="preserve">כנסת עסאם מח'ול לנמק. </w:t>
      </w:r>
    </w:p>
    <w:p w14:paraId="19B32E11" w14:textId="77777777" w:rsidR="00000000" w:rsidRDefault="00DD00E1">
      <w:pPr>
        <w:pStyle w:val="a0"/>
        <w:rPr>
          <w:rFonts w:hint="cs"/>
          <w:rtl/>
        </w:rPr>
      </w:pPr>
    </w:p>
    <w:p w14:paraId="09FB0816" w14:textId="77777777" w:rsidR="00000000" w:rsidRDefault="00DD00E1">
      <w:pPr>
        <w:pStyle w:val="a"/>
        <w:rPr>
          <w:rtl/>
        </w:rPr>
      </w:pPr>
      <w:bookmarkStart w:id="162" w:name="FS000000542T22_10_2003_13_55_32"/>
      <w:bookmarkStart w:id="163" w:name="_Toc67028563"/>
      <w:bookmarkEnd w:id="162"/>
      <w:r>
        <w:rPr>
          <w:rFonts w:hint="eastAsia"/>
          <w:rtl/>
        </w:rPr>
        <w:t>עסאם</w:t>
      </w:r>
      <w:r>
        <w:rPr>
          <w:rtl/>
        </w:rPr>
        <w:t xml:space="preserve"> מח'ול (חד"ש-תע"ל):</w:t>
      </w:r>
      <w:bookmarkEnd w:id="163"/>
    </w:p>
    <w:p w14:paraId="7E71F986" w14:textId="77777777" w:rsidR="00000000" w:rsidRDefault="00DD00E1">
      <w:pPr>
        <w:pStyle w:val="a0"/>
        <w:rPr>
          <w:rFonts w:hint="cs"/>
          <w:rtl/>
        </w:rPr>
      </w:pPr>
    </w:p>
    <w:p w14:paraId="757E7918" w14:textId="77777777" w:rsidR="00000000" w:rsidRDefault="00DD00E1">
      <w:pPr>
        <w:pStyle w:val="a0"/>
        <w:rPr>
          <w:rFonts w:hint="cs"/>
          <w:rtl/>
        </w:rPr>
      </w:pPr>
      <w:r>
        <w:rPr>
          <w:rFonts w:hint="cs"/>
          <w:rtl/>
        </w:rPr>
        <w:t>אדוני היושב-ראש, חברי הכנסת, הצעת החוק הזאת מובאת היום - פחות משבוע ימים לפני מערכת הבחירות לשלטון המקומי בישראל. ההצעה הזאת היא הצעה פשוטה. אני מניח שרוב חברי הכנסת ורוב השרים, לרבות ראש הממשלה, יסתובבו בשב</w:t>
      </w:r>
      <w:r>
        <w:rPr>
          <w:rFonts w:hint="cs"/>
          <w:rtl/>
        </w:rPr>
        <w:t>וע הקרוב במקומות שבהם ינסו לנהל מערכת בחירות וינסו לנהל מערכת תעמולה לבחירות המוניציפליות. אני חושב שזכותו של הציבור לשאול כל אחד ואחת מאתנו כאן, מה היתה עמדתו כאשר הובאה הצעת חוק הגיונית והגונה, שמנסה לטפל במצב שבו מפגרות רשויות המדינה בתשלום חובותיהן לרש</w:t>
      </w:r>
      <w:r>
        <w:rPr>
          <w:rFonts w:hint="cs"/>
          <w:rtl/>
        </w:rPr>
        <w:t xml:space="preserve">ויות המקומיות וחלה שחיקה בערך הריאלי של תקציב הרשויות המקומיות. </w:t>
      </w:r>
    </w:p>
    <w:p w14:paraId="0FF891D2" w14:textId="77777777" w:rsidR="00000000" w:rsidRDefault="00DD00E1">
      <w:pPr>
        <w:pStyle w:val="a0"/>
        <w:rPr>
          <w:rFonts w:hint="cs"/>
          <w:rtl/>
        </w:rPr>
      </w:pPr>
    </w:p>
    <w:p w14:paraId="4DFEE1C1" w14:textId="77777777" w:rsidR="00000000" w:rsidRDefault="00DD00E1">
      <w:pPr>
        <w:pStyle w:val="a0"/>
        <w:rPr>
          <w:rFonts w:hint="cs"/>
          <w:rtl/>
        </w:rPr>
      </w:pPr>
      <w:r>
        <w:rPr>
          <w:rFonts w:hint="cs"/>
          <w:rtl/>
        </w:rPr>
        <w:t xml:space="preserve">תקציב של רשויות מקומיות שהיה מספיק למימון פרויקט מסוים, שתוכנן על-פי תחשיב, אילו היה מועבר בזמן שנקבע מראש, מאבד מערכו הריאלי ואינו מספיק עוד למימון כל הפרויקטים ולתשלום משכורות. </w:t>
      </w:r>
    </w:p>
    <w:p w14:paraId="4627995B" w14:textId="77777777" w:rsidR="00000000" w:rsidRDefault="00DD00E1">
      <w:pPr>
        <w:pStyle w:val="a0"/>
        <w:rPr>
          <w:rFonts w:hint="cs"/>
          <w:rtl/>
        </w:rPr>
      </w:pPr>
    </w:p>
    <w:p w14:paraId="783315A4" w14:textId="77777777" w:rsidR="00000000" w:rsidRDefault="00DD00E1">
      <w:pPr>
        <w:pStyle w:val="a0"/>
        <w:rPr>
          <w:rFonts w:hint="cs"/>
          <w:rtl/>
        </w:rPr>
      </w:pPr>
      <w:r>
        <w:rPr>
          <w:rFonts w:hint="cs"/>
          <w:rtl/>
        </w:rPr>
        <w:t>מצבים כאל</w:t>
      </w:r>
      <w:r>
        <w:rPr>
          <w:rFonts w:hint="cs"/>
          <w:rtl/>
        </w:rPr>
        <w:t>ה, שהם מצבים שכיחים ביותר בשלטון המקומי היום, גורמים לכך שהרשויות המקומיות מבטלות פרויקטים, ואם הן מבצעות אותם, הן נכנסות לחובות כבדים הצמודים למדד, ולפעמים זה יהיה כרוך בהלוואות אפילו מהשוק האפור. הרשויות גם מפגרות בתשלומי משכורות לעובדים, והדבר יוצר מעגל</w:t>
      </w:r>
      <w:r>
        <w:rPr>
          <w:rFonts w:hint="cs"/>
          <w:rtl/>
        </w:rPr>
        <w:t xml:space="preserve"> קסמים של פגיעה בשירותים, פגיעה ביכולת של השלטון המקומי לתפקד וביכולת שלו לצאת מהמשבר שהוא נמצא בו בלאו הכי. </w:t>
      </w:r>
    </w:p>
    <w:p w14:paraId="5AD22FC2" w14:textId="77777777" w:rsidR="00000000" w:rsidRDefault="00DD00E1">
      <w:pPr>
        <w:pStyle w:val="a0"/>
        <w:rPr>
          <w:rFonts w:hint="cs"/>
          <w:rtl/>
        </w:rPr>
      </w:pPr>
    </w:p>
    <w:p w14:paraId="4C7F16FE" w14:textId="77777777" w:rsidR="00000000" w:rsidRDefault="00DD00E1">
      <w:pPr>
        <w:pStyle w:val="a0"/>
        <w:rPr>
          <w:rFonts w:hint="cs"/>
          <w:rtl/>
        </w:rPr>
      </w:pPr>
      <w:r>
        <w:rPr>
          <w:rFonts w:hint="cs"/>
          <w:rtl/>
        </w:rPr>
        <w:t>כדי לתקן את המצב המעוות הקיים, מוצע שחובותיה של המדינה לרשויות המקומיות יהיו צמודים למדד המחירים לצרכן, בדיוק כפי שחובות השייכים למדינה מאזרחים א</w:t>
      </w:r>
      <w:r>
        <w:rPr>
          <w:rFonts w:hint="cs"/>
          <w:rtl/>
        </w:rPr>
        <w:t xml:space="preserve">ו מגופים למיניהם צמודים למדד ומשולמת בעדם ריבית. ההצעה קובעת שהריבית צריכה להיות באותה עלות ובאותם אחוזים של הריבית שאזרח שחייב מס ערך מוסף למדינה צריך לשלם. </w:t>
      </w:r>
    </w:p>
    <w:p w14:paraId="42A1EF3B" w14:textId="77777777" w:rsidR="00000000" w:rsidRDefault="00DD00E1">
      <w:pPr>
        <w:pStyle w:val="a0"/>
        <w:ind w:firstLine="0"/>
        <w:rPr>
          <w:rFonts w:hint="cs"/>
          <w:rtl/>
        </w:rPr>
      </w:pPr>
    </w:p>
    <w:p w14:paraId="596385EB" w14:textId="77777777" w:rsidR="00000000" w:rsidRDefault="00DD00E1">
      <w:pPr>
        <w:pStyle w:val="a0"/>
        <w:rPr>
          <w:rFonts w:hint="cs"/>
          <w:rtl/>
        </w:rPr>
      </w:pPr>
      <w:r>
        <w:rPr>
          <w:rFonts w:hint="cs"/>
          <w:rtl/>
        </w:rPr>
        <w:t>אני חושב שההגינות מחייבת את חברי הכנסת לתמוך בהצעת חוק זו. הצעת חוק זו באה בעת שהשלטון המקומי נמ</w:t>
      </w:r>
      <w:r>
        <w:rPr>
          <w:rFonts w:hint="cs"/>
          <w:rtl/>
        </w:rPr>
        <w:t>צא במשבר עמוק, מבני, ללא תקדים וללא אור בקצה המנהרה. הרשויות המקומיות נמצאות בשפל המדרגה. במשבר הזה, השלטון המרכזי פוגע על ימין ועל שמאל ביכולת של השלטון המקומי של הרשויות המקומיות לתפקד. ולא מספיק שהוא פוגע ביכולת שלהן לתפקד, הוא הופך אותן להיות השכפ"ץ של</w:t>
      </w:r>
      <w:r>
        <w:rPr>
          <w:rFonts w:hint="cs"/>
          <w:rtl/>
        </w:rPr>
        <w:t xml:space="preserve"> המדיניות החברתית של הממשלה הזאת, שפוגעת בשכבות הכי חלשות בחברה הישראלית. היא הופכת את השלטון המקומי לשכפ"ץ שסופג את הסבל ואת הכעס ואת הרוגז והאי-יכולת לסבול את הפגיעה הזאת על-ידי השכבות הרחבות והחלשות בציבור. אבל לפחות הדבר הקטן הזה, הדבר הפשוט הזה, שהממש</w:t>
      </w:r>
      <w:r>
        <w:rPr>
          <w:rFonts w:hint="cs"/>
          <w:rtl/>
        </w:rPr>
        <w:t>לה תשלם את חובותיה לרשויות המקומיות בזמן, ואם היא מפגרת בתשלום בזמן, אז היא תשלם את הריבית שנדרשת מאזרח או מגוף במדינה, אם הוא היה חייב לממשלה ולשלטון המרכזי.</w:t>
      </w:r>
    </w:p>
    <w:p w14:paraId="5A158041" w14:textId="77777777" w:rsidR="00000000" w:rsidRDefault="00DD00E1">
      <w:pPr>
        <w:pStyle w:val="a0"/>
        <w:ind w:firstLine="0"/>
        <w:rPr>
          <w:rFonts w:hint="cs"/>
          <w:rtl/>
        </w:rPr>
      </w:pPr>
    </w:p>
    <w:p w14:paraId="05E62F6F" w14:textId="77777777" w:rsidR="00000000" w:rsidRDefault="00DD00E1">
      <w:pPr>
        <w:pStyle w:val="a0"/>
        <w:ind w:firstLine="0"/>
        <w:rPr>
          <w:rFonts w:hint="cs"/>
          <w:rtl/>
        </w:rPr>
      </w:pPr>
      <w:r>
        <w:rPr>
          <w:rFonts w:hint="cs"/>
          <w:rtl/>
        </w:rPr>
        <w:tab/>
        <w:t>אני חושב, שמבט על מצבן של הרשויות המקומיות מראה תמונה קודרת, שלא מאפשרת לפסוח על החוק הזה, על ת</w:t>
      </w:r>
      <w:r>
        <w:rPr>
          <w:rFonts w:hint="cs"/>
          <w:rtl/>
        </w:rPr>
        <w:t>יקון העוול שנעשה לרשויות המקומיות. אם נביא בחשבון שבשנת 2000 סיימו 136 רשויות מקומיות מתוך 265 את השנה ללא גירעון, ב-2001 ירד מספר הרשויות המקומיות המאוזנות ל-90 בלבד. סכום הגירעון השנתי הוא מיליארד וחצי שקל, שזה עולה כמעט לגירעון של 207 שקל לנפש בחברה היש</w:t>
      </w:r>
      <w:r>
        <w:rPr>
          <w:rFonts w:hint="cs"/>
          <w:rtl/>
        </w:rPr>
        <w:t>ראלית. הגירעון המצטבר הוא 4.9 מיליארדי שקל. איך יכול השלטון המקומי לעמוד בהידרדרות הזאת? איך יכול השלטון המקומי - שסובל בלאו הכי מקיצוצים ועוד קיצוצים בתקציבי השירותים החברתיים, בתקציבי החינוך ואפילו בתקציבים לשיפוץ בתי הספר - לפתוח את שנת הלימודים בצורה ס</w:t>
      </w:r>
      <w:r>
        <w:rPr>
          <w:rFonts w:hint="cs"/>
          <w:rtl/>
        </w:rPr>
        <w:t>בירה?</w:t>
      </w:r>
    </w:p>
    <w:p w14:paraId="6AB6656D" w14:textId="77777777" w:rsidR="00000000" w:rsidRDefault="00DD00E1">
      <w:pPr>
        <w:pStyle w:val="a0"/>
        <w:ind w:firstLine="0"/>
        <w:rPr>
          <w:rFonts w:hint="cs"/>
          <w:rtl/>
        </w:rPr>
      </w:pPr>
    </w:p>
    <w:p w14:paraId="725DF7F6" w14:textId="77777777" w:rsidR="00000000" w:rsidRDefault="00DD00E1">
      <w:pPr>
        <w:pStyle w:val="a0"/>
        <w:ind w:firstLine="0"/>
        <w:rPr>
          <w:rFonts w:hint="cs"/>
          <w:rtl/>
        </w:rPr>
      </w:pPr>
      <w:r>
        <w:rPr>
          <w:rFonts w:hint="cs"/>
          <w:rtl/>
        </w:rPr>
        <w:tab/>
        <w:t>אנחנו מדברים על צמצום במענקים ממשלתיים שהגיע ל-40% בין 2001 ל-2003. אנחנו מדברים על מצב שבו הממשלה ביטלה את מענקי הביטוח כליל בשנת 2003. אנחנו מדברים על מצב בלתי נסבל ברשויות המקומיות - לפחות הדבר הקטן הזה, שמה שחייבת הממשלה לרשות המקומית היא תצטרך</w:t>
      </w:r>
      <w:r>
        <w:rPr>
          <w:rFonts w:hint="cs"/>
          <w:rtl/>
        </w:rPr>
        <w:t xml:space="preserve"> לשלם במועד, ואם היא מפגרת היא תשלם את הריביות המגיעות על כך, כפי שמתחייב בהיגיון הפשוט ביותר. כאן מדובר על 120%, וזה תלוי בעלות הריבית שהממשלה מבקשת מאזרח או מגוף שמפגר בתשלומים שהוא חייב לה.</w:t>
      </w:r>
    </w:p>
    <w:p w14:paraId="19FE91C1" w14:textId="77777777" w:rsidR="00000000" w:rsidRDefault="00DD00E1">
      <w:pPr>
        <w:pStyle w:val="a0"/>
        <w:ind w:firstLine="0"/>
        <w:rPr>
          <w:rFonts w:hint="cs"/>
          <w:rtl/>
        </w:rPr>
      </w:pPr>
    </w:p>
    <w:p w14:paraId="562A567B" w14:textId="77777777" w:rsidR="00000000" w:rsidRDefault="00DD00E1">
      <w:pPr>
        <w:pStyle w:val="a0"/>
        <w:ind w:firstLine="0"/>
        <w:rPr>
          <w:rFonts w:hint="cs"/>
          <w:rtl/>
        </w:rPr>
      </w:pPr>
      <w:r>
        <w:rPr>
          <w:rFonts w:hint="cs"/>
          <w:rtl/>
        </w:rPr>
        <w:tab/>
        <w:t>לכן אני אומר, לפני שהשרים, לפני שראש הממשלה, לפני שחברי הכנסת</w:t>
      </w:r>
      <w:r>
        <w:rPr>
          <w:rFonts w:hint="cs"/>
          <w:rtl/>
        </w:rPr>
        <w:t xml:space="preserve"> יצאו למערכת הבחירות ויעשו תעמולה, הם צריכים להסתכל בעיניים לאותם אנשים, שלדעתי הם אנשים אמיצים או משוגעים, שהיום מוכנים להעמיד את עצמם לנהל רשות מקומית בצל המשבר הזה, כל עוד הממשלה לא נותנת מרווח חיים לאותן רשויות שאמורות לנהל את החיים של האזרחים, להיות ב</w:t>
      </w:r>
      <w:r>
        <w:rPr>
          <w:rFonts w:hint="cs"/>
          <w:rtl/>
        </w:rPr>
        <w:t>קשר יומיומי עם האזרחים ולהיות בקשר יומיומי עם השירותים המוענקים לציבור הרחב. על הממשלה ועל הכנסת לבחור אם תמשיך להעלים עין, אם תמשיך בהתקרנפות, או תחליט שהיא מוכנה ללכת צעד אחד קדימה, לקראת הרשויות המקומיות. תודה רבה.</w:t>
      </w:r>
    </w:p>
    <w:p w14:paraId="31447D75" w14:textId="77777777" w:rsidR="00000000" w:rsidRDefault="00DD00E1">
      <w:pPr>
        <w:pStyle w:val="a0"/>
        <w:ind w:firstLine="0"/>
        <w:rPr>
          <w:rFonts w:hint="cs"/>
          <w:rtl/>
        </w:rPr>
      </w:pPr>
    </w:p>
    <w:p w14:paraId="2B8DC400" w14:textId="77777777" w:rsidR="00000000" w:rsidRDefault="00DD00E1">
      <w:pPr>
        <w:pStyle w:val="af1"/>
        <w:rPr>
          <w:rtl/>
        </w:rPr>
      </w:pPr>
    </w:p>
    <w:p w14:paraId="78A50D50" w14:textId="77777777" w:rsidR="00000000" w:rsidRDefault="00DD00E1">
      <w:pPr>
        <w:pStyle w:val="af1"/>
        <w:rPr>
          <w:rtl/>
        </w:rPr>
      </w:pPr>
      <w:r>
        <w:rPr>
          <w:rFonts w:hint="eastAsia"/>
          <w:rtl/>
        </w:rPr>
        <w:t>היו</w:t>
      </w:r>
      <w:r>
        <w:rPr>
          <w:rtl/>
        </w:rPr>
        <w:t>"ר אלי בן-מנחם:</w:t>
      </w:r>
    </w:p>
    <w:p w14:paraId="6EFCA3AE" w14:textId="77777777" w:rsidR="00000000" w:rsidRDefault="00DD00E1">
      <w:pPr>
        <w:pStyle w:val="a0"/>
        <w:rPr>
          <w:rFonts w:hint="cs"/>
          <w:rtl/>
        </w:rPr>
      </w:pPr>
    </w:p>
    <w:p w14:paraId="6D204085" w14:textId="77777777" w:rsidR="00000000" w:rsidRDefault="00DD00E1">
      <w:pPr>
        <w:pStyle w:val="a0"/>
        <w:rPr>
          <w:rFonts w:hint="cs"/>
          <w:rtl/>
        </w:rPr>
      </w:pPr>
      <w:r>
        <w:rPr>
          <w:rFonts w:hint="cs"/>
          <w:rtl/>
        </w:rPr>
        <w:t xml:space="preserve">תודה לחבר הכנסת </w:t>
      </w:r>
      <w:r>
        <w:rPr>
          <w:rFonts w:hint="cs"/>
          <w:rtl/>
        </w:rPr>
        <w:t>עסאם מח'ול. בשם הממשלה ישיב שר הפנים אברהם פורז. בבקשה.</w:t>
      </w:r>
    </w:p>
    <w:p w14:paraId="09582754" w14:textId="77777777" w:rsidR="00000000" w:rsidRDefault="00DD00E1">
      <w:pPr>
        <w:pStyle w:val="a0"/>
        <w:ind w:firstLine="0"/>
        <w:rPr>
          <w:rFonts w:hint="cs"/>
          <w:rtl/>
        </w:rPr>
      </w:pPr>
    </w:p>
    <w:p w14:paraId="15E9827B" w14:textId="77777777" w:rsidR="00000000" w:rsidRDefault="00DD00E1">
      <w:pPr>
        <w:pStyle w:val="a"/>
        <w:rPr>
          <w:rtl/>
        </w:rPr>
      </w:pPr>
      <w:bookmarkStart w:id="164" w:name="FS000000519T22_10_2003_13_55_06"/>
      <w:bookmarkStart w:id="165" w:name="_Toc67028564"/>
      <w:bookmarkEnd w:id="164"/>
      <w:r>
        <w:rPr>
          <w:rFonts w:hint="eastAsia"/>
          <w:rtl/>
        </w:rPr>
        <w:t>שר</w:t>
      </w:r>
      <w:r>
        <w:rPr>
          <w:rtl/>
        </w:rPr>
        <w:t xml:space="preserve"> הפנים אברהם פורז:</w:t>
      </w:r>
      <w:bookmarkEnd w:id="165"/>
    </w:p>
    <w:p w14:paraId="3A3F6EAB" w14:textId="77777777" w:rsidR="00000000" w:rsidRDefault="00DD00E1">
      <w:pPr>
        <w:pStyle w:val="a0"/>
        <w:rPr>
          <w:rFonts w:hint="cs"/>
          <w:rtl/>
        </w:rPr>
      </w:pPr>
    </w:p>
    <w:p w14:paraId="2E8562A0" w14:textId="77777777" w:rsidR="00000000" w:rsidRDefault="00DD00E1">
      <w:pPr>
        <w:pStyle w:val="a0"/>
        <w:rPr>
          <w:rFonts w:hint="cs"/>
          <w:rtl/>
        </w:rPr>
      </w:pPr>
      <w:r>
        <w:rPr>
          <w:rFonts w:hint="cs"/>
          <w:rtl/>
        </w:rPr>
        <w:t>אדוני היושב-ראש, חברי הכנסת, הצעת החוק של חבר הכנסת מח'ול באה לקבוע, כי תשלומי חובה שחבה המדינה לרשויות המקומיות והמשולמים על-ידה בפיגור, יחייבו את המדינה בקנסות פיגורים אם לא ש</w:t>
      </w:r>
      <w:r>
        <w:rPr>
          <w:rFonts w:hint="cs"/>
          <w:rtl/>
        </w:rPr>
        <w:t xml:space="preserve">ולמו בתוך שבוע מהמועד הקובע. תשלום הפיגורים הועמד על-ידי המציעים על לא פחות מ-120% בשנה - - </w:t>
      </w:r>
    </w:p>
    <w:p w14:paraId="4E25590F" w14:textId="77777777" w:rsidR="00000000" w:rsidRDefault="00DD00E1">
      <w:pPr>
        <w:pStyle w:val="a0"/>
        <w:ind w:firstLine="0"/>
        <w:rPr>
          <w:rFonts w:hint="cs"/>
          <w:rtl/>
        </w:rPr>
      </w:pPr>
    </w:p>
    <w:p w14:paraId="09D6727D" w14:textId="77777777" w:rsidR="00000000" w:rsidRDefault="00DD00E1">
      <w:pPr>
        <w:pStyle w:val="af0"/>
        <w:rPr>
          <w:rtl/>
        </w:rPr>
      </w:pPr>
      <w:r>
        <w:rPr>
          <w:rFonts w:hint="eastAsia"/>
          <w:rtl/>
        </w:rPr>
        <w:t>עסאם</w:t>
      </w:r>
      <w:r>
        <w:rPr>
          <w:rtl/>
        </w:rPr>
        <w:t xml:space="preserve"> מח'ול (חד"ש-תע"ל):</w:t>
      </w:r>
    </w:p>
    <w:p w14:paraId="02F2D751" w14:textId="77777777" w:rsidR="00000000" w:rsidRDefault="00DD00E1">
      <w:pPr>
        <w:pStyle w:val="a0"/>
        <w:rPr>
          <w:rFonts w:hint="cs"/>
          <w:rtl/>
        </w:rPr>
      </w:pPr>
    </w:p>
    <w:p w14:paraId="393AF0DA" w14:textId="77777777" w:rsidR="00000000" w:rsidRDefault="00DD00E1">
      <w:pPr>
        <w:pStyle w:val="a0"/>
        <w:rPr>
          <w:rFonts w:hint="cs"/>
          <w:rtl/>
        </w:rPr>
      </w:pPr>
      <w:r>
        <w:rPr>
          <w:rFonts w:hint="cs"/>
          <w:rtl/>
        </w:rPr>
        <w:t>- - -</w:t>
      </w:r>
    </w:p>
    <w:p w14:paraId="2536BE68" w14:textId="77777777" w:rsidR="00000000" w:rsidRDefault="00DD00E1">
      <w:pPr>
        <w:pStyle w:val="a0"/>
        <w:ind w:firstLine="0"/>
        <w:rPr>
          <w:rFonts w:hint="cs"/>
          <w:rtl/>
        </w:rPr>
      </w:pPr>
    </w:p>
    <w:p w14:paraId="403352C7" w14:textId="77777777" w:rsidR="00000000" w:rsidRDefault="00DD00E1">
      <w:pPr>
        <w:pStyle w:val="-"/>
        <w:rPr>
          <w:rtl/>
        </w:rPr>
      </w:pPr>
      <w:bookmarkStart w:id="166" w:name="FS000000519T22_10_2003_14_34_52C"/>
      <w:bookmarkEnd w:id="166"/>
      <w:r>
        <w:rPr>
          <w:rFonts w:hint="eastAsia"/>
          <w:rtl/>
        </w:rPr>
        <w:t>שר</w:t>
      </w:r>
      <w:r>
        <w:rPr>
          <w:rtl/>
        </w:rPr>
        <w:t xml:space="preserve"> הפנים אברהם פורז:</w:t>
      </w:r>
    </w:p>
    <w:p w14:paraId="0BFB8293" w14:textId="77777777" w:rsidR="00000000" w:rsidRDefault="00DD00E1">
      <w:pPr>
        <w:pStyle w:val="a0"/>
        <w:rPr>
          <w:rFonts w:hint="cs"/>
          <w:rtl/>
        </w:rPr>
      </w:pPr>
    </w:p>
    <w:p w14:paraId="4ACCF28E" w14:textId="77777777" w:rsidR="00000000" w:rsidRDefault="00DD00E1">
      <w:pPr>
        <w:pStyle w:val="a0"/>
        <w:rPr>
          <w:rFonts w:hint="cs"/>
          <w:rtl/>
        </w:rPr>
      </w:pPr>
      <w:r>
        <w:rPr>
          <w:rFonts w:hint="cs"/>
          <w:rtl/>
        </w:rPr>
        <w:t xml:space="preserve">אתה מסכים. לא, כי לדעתי גם המאפיה גובה קצת פחות. </w:t>
      </w:r>
    </w:p>
    <w:p w14:paraId="3382116C" w14:textId="77777777" w:rsidR="00000000" w:rsidRDefault="00DD00E1">
      <w:pPr>
        <w:pStyle w:val="a0"/>
        <w:rPr>
          <w:rFonts w:hint="cs"/>
          <w:rtl/>
        </w:rPr>
      </w:pPr>
    </w:p>
    <w:p w14:paraId="1FE31BED" w14:textId="77777777" w:rsidR="00000000" w:rsidRDefault="00DD00E1">
      <w:pPr>
        <w:pStyle w:val="a0"/>
        <w:rPr>
          <w:rFonts w:hint="cs"/>
          <w:rtl/>
        </w:rPr>
      </w:pPr>
      <w:r>
        <w:rPr>
          <w:rFonts w:hint="cs"/>
          <w:rtl/>
        </w:rPr>
        <w:t xml:space="preserve"> - - או 12% צמודת מדד. אני הייתי מוכן לאיזו תוכנית חיסכון</w:t>
      </w:r>
      <w:r>
        <w:rPr>
          <w:rFonts w:hint="cs"/>
          <w:rtl/>
        </w:rPr>
        <w:t xml:space="preserve"> כזאת, אם מישהו היה פותח לי.</w:t>
      </w:r>
    </w:p>
    <w:p w14:paraId="66B315B5" w14:textId="77777777" w:rsidR="00000000" w:rsidRDefault="00DD00E1">
      <w:pPr>
        <w:pStyle w:val="a0"/>
        <w:ind w:firstLine="0"/>
        <w:rPr>
          <w:rFonts w:hint="cs"/>
          <w:rtl/>
        </w:rPr>
      </w:pPr>
    </w:p>
    <w:p w14:paraId="7F54ACF2" w14:textId="77777777" w:rsidR="00000000" w:rsidRDefault="00DD00E1">
      <w:pPr>
        <w:pStyle w:val="af0"/>
        <w:rPr>
          <w:rtl/>
        </w:rPr>
      </w:pPr>
      <w:r>
        <w:rPr>
          <w:rFonts w:hint="eastAsia"/>
          <w:rtl/>
        </w:rPr>
        <w:t>עסאם</w:t>
      </w:r>
      <w:r>
        <w:rPr>
          <w:rtl/>
        </w:rPr>
        <w:t xml:space="preserve"> מח'ול (חד"ש-תע"ל):</w:t>
      </w:r>
    </w:p>
    <w:p w14:paraId="6E7BCB34" w14:textId="77777777" w:rsidR="00000000" w:rsidRDefault="00DD00E1">
      <w:pPr>
        <w:pStyle w:val="a0"/>
        <w:rPr>
          <w:rFonts w:hint="cs"/>
          <w:rtl/>
        </w:rPr>
      </w:pPr>
    </w:p>
    <w:p w14:paraId="1E2F7D82" w14:textId="77777777" w:rsidR="00000000" w:rsidRDefault="00DD00E1">
      <w:pPr>
        <w:pStyle w:val="a0"/>
        <w:rPr>
          <w:rFonts w:hint="cs"/>
          <w:rtl/>
        </w:rPr>
      </w:pPr>
      <w:r>
        <w:rPr>
          <w:rFonts w:hint="cs"/>
          <w:rtl/>
        </w:rPr>
        <w:t>- - -</w:t>
      </w:r>
    </w:p>
    <w:p w14:paraId="1EEEA232" w14:textId="77777777" w:rsidR="00000000" w:rsidRDefault="00DD00E1">
      <w:pPr>
        <w:pStyle w:val="a0"/>
        <w:ind w:firstLine="0"/>
        <w:rPr>
          <w:rFonts w:hint="cs"/>
          <w:rtl/>
        </w:rPr>
      </w:pPr>
    </w:p>
    <w:p w14:paraId="43D113F5" w14:textId="77777777" w:rsidR="00000000" w:rsidRDefault="00DD00E1">
      <w:pPr>
        <w:pStyle w:val="-"/>
        <w:rPr>
          <w:rtl/>
        </w:rPr>
      </w:pPr>
      <w:bookmarkStart w:id="167" w:name="FS000000519T22_10_2003_14_35_40C"/>
      <w:bookmarkEnd w:id="167"/>
      <w:r>
        <w:rPr>
          <w:rFonts w:hint="eastAsia"/>
          <w:rtl/>
        </w:rPr>
        <w:t>שר</w:t>
      </w:r>
      <w:r>
        <w:rPr>
          <w:rtl/>
        </w:rPr>
        <w:t xml:space="preserve"> הפנים אברהם פורז:</w:t>
      </w:r>
    </w:p>
    <w:p w14:paraId="46F775E5" w14:textId="77777777" w:rsidR="00000000" w:rsidRDefault="00DD00E1">
      <w:pPr>
        <w:pStyle w:val="a0"/>
        <w:rPr>
          <w:rFonts w:hint="cs"/>
          <w:rtl/>
        </w:rPr>
      </w:pPr>
    </w:p>
    <w:p w14:paraId="1E72AE81" w14:textId="77777777" w:rsidR="00000000" w:rsidRDefault="00DD00E1">
      <w:pPr>
        <w:pStyle w:val="a0"/>
        <w:rPr>
          <w:rFonts w:hint="cs"/>
          <w:rtl/>
        </w:rPr>
      </w:pPr>
      <w:r>
        <w:rPr>
          <w:rFonts w:hint="cs"/>
          <w:rtl/>
        </w:rPr>
        <w:t xml:space="preserve">אכן, קורה לעתים שהמדינה מעכבת תשלומים לרשויות המקומיות. היא גם מעכבת לפעמים לספקים של המדינה במערכות שונות, תשלומים מתעכבים. מובן שזה לא דבר רצוי וזה קורה משום שהחשב הכללי </w:t>
      </w:r>
      <w:r>
        <w:rPr>
          <w:rFonts w:hint="cs"/>
          <w:rtl/>
        </w:rPr>
        <w:t xml:space="preserve">בעצם מנהל את כספי המדינה כמו שמנהלים חשבון בבית. אם בתקופה מסוימת אין הכנסות, הוא לא יכול גם להוציא הוצאות, כי אחרת הוא גורם לגירעון, ועל זה כמובן יש להצטער. </w:t>
      </w:r>
    </w:p>
    <w:p w14:paraId="309D5C50" w14:textId="77777777" w:rsidR="00000000" w:rsidRDefault="00DD00E1">
      <w:pPr>
        <w:pStyle w:val="a0"/>
        <w:rPr>
          <w:rFonts w:hint="cs"/>
          <w:rtl/>
        </w:rPr>
      </w:pPr>
    </w:p>
    <w:p w14:paraId="1FEB2D8D" w14:textId="77777777" w:rsidR="00000000" w:rsidRDefault="00DD00E1">
      <w:pPr>
        <w:pStyle w:val="a0"/>
        <w:rPr>
          <w:rFonts w:hint="cs"/>
          <w:rtl/>
        </w:rPr>
      </w:pPr>
      <w:r>
        <w:rPr>
          <w:rFonts w:hint="cs"/>
          <w:rtl/>
        </w:rPr>
        <w:t xml:space="preserve">בין זה, חבר הכנסת מח'ול, לבין העובדה שלא משלמים משכורות, אין שום קשר. אני רוצה לומר לך, בכל זאת </w:t>
      </w:r>
      <w:r>
        <w:rPr>
          <w:rFonts w:hint="cs"/>
          <w:rtl/>
        </w:rPr>
        <w:t>אני שר הפנים ואני קצת מכיר את השלטון המקומי. בחלק גדול מהמקומות העניין של העלאת השכר הוא קשר וקונספירציה בין העובדים לראשי הרשות המקומית. בחלק לא מועט מן המקרים, ואני יכול להוכיח לך את זה - -</w:t>
      </w:r>
    </w:p>
    <w:p w14:paraId="1C3F2E73" w14:textId="77777777" w:rsidR="00000000" w:rsidRDefault="00DD00E1">
      <w:pPr>
        <w:pStyle w:val="a0"/>
        <w:ind w:firstLine="0"/>
        <w:rPr>
          <w:rFonts w:hint="cs"/>
          <w:rtl/>
        </w:rPr>
      </w:pPr>
    </w:p>
    <w:p w14:paraId="3EE5BC68" w14:textId="77777777" w:rsidR="00000000" w:rsidRDefault="00DD00E1">
      <w:pPr>
        <w:pStyle w:val="af0"/>
        <w:rPr>
          <w:rtl/>
        </w:rPr>
      </w:pPr>
      <w:r>
        <w:rPr>
          <w:rFonts w:hint="eastAsia"/>
          <w:rtl/>
        </w:rPr>
        <w:t>מוחמד</w:t>
      </w:r>
      <w:r>
        <w:rPr>
          <w:rtl/>
        </w:rPr>
        <w:t xml:space="preserve"> ברכה (חד"ש-תע"ל):</w:t>
      </w:r>
    </w:p>
    <w:p w14:paraId="0E79B854" w14:textId="77777777" w:rsidR="00000000" w:rsidRDefault="00DD00E1">
      <w:pPr>
        <w:pStyle w:val="a0"/>
        <w:rPr>
          <w:rFonts w:hint="cs"/>
          <w:rtl/>
        </w:rPr>
      </w:pPr>
    </w:p>
    <w:p w14:paraId="6EA11A1F" w14:textId="77777777" w:rsidR="00000000" w:rsidRDefault="00DD00E1">
      <w:pPr>
        <w:pStyle w:val="a0"/>
        <w:rPr>
          <w:rFonts w:hint="cs"/>
          <w:rtl/>
        </w:rPr>
      </w:pPr>
      <w:r>
        <w:rPr>
          <w:rFonts w:hint="cs"/>
          <w:rtl/>
        </w:rPr>
        <w:t>שישלמו את החוב שלהם, וזהו.</w:t>
      </w:r>
    </w:p>
    <w:p w14:paraId="35740C87" w14:textId="77777777" w:rsidR="00000000" w:rsidRDefault="00DD00E1">
      <w:pPr>
        <w:pStyle w:val="a0"/>
        <w:rPr>
          <w:rFonts w:hint="cs"/>
          <w:rtl/>
        </w:rPr>
      </w:pPr>
    </w:p>
    <w:p w14:paraId="401154DC" w14:textId="77777777" w:rsidR="00000000" w:rsidRDefault="00DD00E1">
      <w:pPr>
        <w:pStyle w:val="-"/>
        <w:rPr>
          <w:rtl/>
        </w:rPr>
      </w:pPr>
      <w:bookmarkStart w:id="168" w:name="FS000000519T22_10_2003_14_41_08C"/>
      <w:bookmarkEnd w:id="168"/>
      <w:r>
        <w:rPr>
          <w:rtl/>
        </w:rPr>
        <w:t>שר הפנים א</w:t>
      </w:r>
      <w:r>
        <w:rPr>
          <w:rtl/>
        </w:rPr>
        <w:t>ברהם פורז:</w:t>
      </w:r>
    </w:p>
    <w:p w14:paraId="73F15023" w14:textId="77777777" w:rsidR="00000000" w:rsidRDefault="00DD00E1">
      <w:pPr>
        <w:pStyle w:val="a0"/>
        <w:rPr>
          <w:rtl/>
        </w:rPr>
      </w:pPr>
    </w:p>
    <w:p w14:paraId="0B9C5537" w14:textId="77777777" w:rsidR="00000000" w:rsidRDefault="00DD00E1">
      <w:pPr>
        <w:pStyle w:val="a0"/>
        <w:rPr>
          <w:rFonts w:hint="cs"/>
          <w:rtl/>
        </w:rPr>
      </w:pPr>
      <w:r>
        <w:rPr>
          <w:rFonts w:hint="cs"/>
          <w:rtl/>
        </w:rPr>
        <w:t>- - בכוונה לא משלמים בזמן, כדי שהעובד ילך לבית-הדין לעבודה ויקבל שם פיצויי הלנה גבוהים, כדי שאחר כך יירשם בצד שהחוב הוא הרבה יותר גבוה. בחלק גדול מהמקומות, לצערי הרב, ובעיקר במגזר שאתה בא ממנו, אבל גם במקומות אחרים, לא גובים ארנונה. אישורי גביי</w:t>
      </w:r>
      <w:r>
        <w:rPr>
          <w:rFonts w:hint="cs"/>
          <w:rtl/>
        </w:rPr>
        <w:t xml:space="preserve">ת הארנונה הם "על הפנים", באחוזים נמוכים מאוד, כשברור לגמרי שלא נעשה שום מאמץ אמיתי לגבות ארנונה. ולפעמים, לא רק ארנונה לא גובים, גם תמורת מים לא גובים. </w:t>
      </w:r>
    </w:p>
    <w:p w14:paraId="077DD442" w14:textId="77777777" w:rsidR="00000000" w:rsidRDefault="00DD00E1">
      <w:pPr>
        <w:pStyle w:val="a0"/>
        <w:rPr>
          <w:rFonts w:hint="cs"/>
          <w:rtl/>
        </w:rPr>
      </w:pPr>
    </w:p>
    <w:p w14:paraId="0144A113" w14:textId="77777777" w:rsidR="00000000" w:rsidRDefault="00DD00E1">
      <w:pPr>
        <w:pStyle w:val="a0"/>
        <w:rPr>
          <w:rFonts w:hint="cs"/>
          <w:rtl/>
        </w:rPr>
      </w:pPr>
      <w:r>
        <w:rPr>
          <w:rFonts w:hint="cs"/>
          <w:rtl/>
        </w:rPr>
        <w:t>לכן, לי יש עניין שהתשלומים מהרשויות המקומיות יועברו בזמן. אני גם יכול לציין שאני הצבעתי נגד התוכנית הכ</w:t>
      </w:r>
      <w:r>
        <w:rPr>
          <w:rFonts w:hint="cs"/>
          <w:rtl/>
        </w:rPr>
        <w:t>לכלית משום שהקיצוץ שנעשה בתקציבי התמיכה של הרשויות המקומיות ובתקציבי התמיכה של הממשלה ברשויות המקומיות הוא בלתי נסבל. אני תומך בקיצוצים ואני חושב שהשירות הציבורי צריך להתייעל, אבל בשום מקום לא קיצצו כמעט ב-50%.</w:t>
      </w:r>
    </w:p>
    <w:p w14:paraId="40E4191D" w14:textId="77777777" w:rsidR="00000000" w:rsidRDefault="00DD00E1">
      <w:pPr>
        <w:pStyle w:val="a0"/>
        <w:ind w:firstLine="0"/>
        <w:rPr>
          <w:rFonts w:hint="cs"/>
          <w:rtl/>
        </w:rPr>
      </w:pPr>
    </w:p>
    <w:p w14:paraId="09A444C2" w14:textId="77777777" w:rsidR="00000000" w:rsidRDefault="00DD00E1">
      <w:pPr>
        <w:pStyle w:val="af0"/>
        <w:rPr>
          <w:rtl/>
        </w:rPr>
      </w:pPr>
      <w:r>
        <w:rPr>
          <w:rFonts w:hint="eastAsia"/>
          <w:rtl/>
        </w:rPr>
        <w:t>חיים</w:t>
      </w:r>
      <w:r>
        <w:rPr>
          <w:rtl/>
        </w:rPr>
        <w:t xml:space="preserve"> אורון (מרצ):</w:t>
      </w:r>
    </w:p>
    <w:p w14:paraId="7DEE6F89" w14:textId="77777777" w:rsidR="00000000" w:rsidRDefault="00DD00E1">
      <w:pPr>
        <w:pStyle w:val="a0"/>
        <w:rPr>
          <w:rFonts w:hint="cs"/>
          <w:rtl/>
        </w:rPr>
      </w:pPr>
    </w:p>
    <w:p w14:paraId="3F39C94A" w14:textId="77777777" w:rsidR="00000000" w:rsidRDefault="00DD00E1">
      <w:pPr>
        <w:pStyle w:val="a0"/>
        <w:rPr>
          <w:rFonts w:hint="cs"/>
          <w:rtl/>
        </w:rPr>
      </w:pPr>
      <w:r>
        <w:rPr>
          <w:rFonts w:hint="cs"/>
          <w:rtl/>
        </w:rPr>
        <w:t>אתה בדרך כלל נהנה מזה.</w:t>
      </w:r>
    </w:p>
    <w:p w14:paraId="26EBF2BA" w14:textId="77777777" w:rsidR="00000000" w:rsidRDefault="00DD00E1">
      <w:pPr>
        <w:pStyle w:val="a0"/>
        <w:ind w:firstLine="0"/>
        <w:rPr>
          <w:rFonts w:hint="cs"/>
          <w:rtl/>
        </w:rPr>
      </w:pPr>
    </w:p>
    <w:p w14:paraId="44CB910D" w14:textId="77777777" w:rsidR="00000000" w:rsidRDefault="00DD00E1">
      <w:pPr>
        <w:pStyle w:val="-"/>
        <w:rPr>
          <w:rtl/>
        </w:rPr>
      </w:pPr>
      <w:bookmarkStart w:id="169" w:name="FS000000519T22_10_2003_14_44_05C"/>
      <w:bookmarkEnd w:id="169"/>
      <w:r>
        <w:rPr>
          <w:rtl/>
        </w:rPr>
        <w:t>ש</w:t>
      </w:r>
      <w:r>
        <w:rPr>
          <w:rtl/>
        </w:rPr>
        <w:t>ר הפנים אברהם פורז:</w:t>
      </w:r>
    </w:p>
    <w:p w14:paraId="50888480" w14:textId="77777777" w:rsidR="00000000" w:rsidRDefault="00DD00E1">
      <w:pPr>
        <w:pStyle w:val="a0"/>
        <w:rPr>
          <w:rtl/>
        </w:rPr>
      </w:pPr>
    </w:p>
    <w:p w14:paraId="2050081B" w14:textId="77777777" w:rsidR="00000000" w:rsidRDefault="00DD00E1">
      <w:pPr>
        <w:pStyle w:val="a0"/>
        <w:rPr>
          <w:rFonts w:hint="cs"/>
          <w:rtl/>
        </w:rPr>
      </w:pPr>
      <w:r>
        <w:rPr>
          <w:rFonts w:hint="cs"/>
          <w:rtl/>
        </w:rPr>
        <w:t>אני נהנה בדרך כלל, אבל הפעם אפילו אני הפסקתי ליהנות. אני יודע שלא יעמדו בזה. אני מכיר את הרשויות המקומיות. יש לי בסך הכול 16 רשויות נטולות מענק, וכל היתר, למעלה מ-240, מקבלות כספי מדינה, והסכומים שקוצצו יחוללו משבר.</w:t>
      </w:r>
    </w:p>
    <w:p w14:paraId="3953B2F9" w14:textId="77777777" w:rsidR="00000000" w:rsidRDefault="00DD00E1">
      <w:pPr>
        <w:pStyle w:val="a0"/>
        <w:ind w:firstLine="0"/>
        <w:rPr>
          <w:rFonts w:hint="cs"/>
          <w:rtl/>
        </w:rPr>
      </w:pPr>
    </w:p>
    <w:p w14:paraId="5B05D904" w14:textId="77777777" w:rsidR="00000000" w:rsidRDefault="00DD00E1">
      <w:pPr>
        <w:pStyle w:val="af0"/>
        <w:rPr>
          <w:rtl/>
        </w:rPr>
      </w:pPr>
      <w:r>
        <w:rPr>
          <w:rFonts w:hint="eastAsia"/>
          <w:rtl/>
        </w:rPr>
        <w:t>מוחמד</w:t>
      </w:r>
      <w:r>
        <w:rPr>
          <w:rtl/>
        </w:rPr>
        <w:t xml:space="preserve"> ברכה (חד"ש-ת</w:t>
      </w:r>
      <w:r>
        <w:rPr>
          <w:rtl/>
        </w:rPr>
        <w:t>ע"ל):</w:t>
      </w:r>
    </w:p>
    <w:p w14:paraId="0A635123" w14:textId="77777777" w:rsidR="00000000" w:rsidRDefault="00DD00E1">
      <w:pPr>
        <w:pStyle w:val="a0"/>
        <w:rPr>
          <w:rFonts w:hint="cs"/>
          <w:rtl/>
        </w:rPr>
      </w:pPr>
    </w:p>
    <w:p w14:paraId="1F2C67A9" w14:textId="77777777" w:rsidR="00000000" w:rsidRDefault="00DD00E1">
      <w:pPr>
        <w:pStyle w:val="a0"/>
        <w:rPr>
          <w:rFonts w:hint="cs"/>
          <w:rtl/>
        </w:rPr>
      </w:pPr>
      <w:r>
        <w:rPr>
          <w:rFonts w:hint="cs"/>
          <w:rtl/>
        </w:rPr>
        <w:t>- - -</w:t>
      </w:r>
    </w:p>
    <w:p w14:paraId="05917DDD" w14:textId="77777777" w:rsidR="00000000" w:rsidRDefault="00DD00E1">
      <w:pPr>
        <w:pStyle w:val="a0"/>
        <w:ind w:firstLine="0"/>
        <w:rPr>
          <w:rFonts w:hint="cs"/>
          <w:rtl/>
        </w:rPr>
      </w:pPr>
    </w:p>
    <w:p w14:paraId="399634FE" w14:textId="77777777" w:rsidR="00000000" w:rsidRDefault="00DD00E1">
      <w:pPr>
        <w:pStyle w:val="-"/>
        <w:rPr>
          <w:rtl/>
        </w:rPr>
      </w:pPr>
      <w:bookmarkStart w:id="170" w:name="FS000000519T22_10_2003_14_45_10C"/>
      <w:bookmarkEnd w:id="170"/>
      <w:r>
        <w:rPr>
          <w:rtl/>
        </w:rPr>
        <w:t>שר הפנים אברהם פורז:</w:t>
      </w:r>
    </w:p>
    <w:p w14:paraId="527BC678" w14:textId="77777777" w:rsidR="00000000" w:rsidRDefault="00DD00E1">
      <w:pPr>
        <w:pStyle w:val="a0"/>
        <w:rPr>
          <w:rtl/>
        </w:rPr>
      </w:pPr>
    </w:p>
    <w:p w14:paraId="7179CD65" w14:textId="77777777" w:rsidR="00000000" w:rsidRDefault="00DD00E1">
      <w:pPr>
        <w:pStyle w:val="a0"/>
        <w:rPr>
          <w:rFonts w:hint="cs"/>
          <w:rtl/>
        </w:rPr>
      </w:pPr>
      <w:r>
        <w:rPr>
          <w:rFonts w:hint="cs"/>
          <w:rtl/>
        </w:rPr>
        <w:t>בכל מקרה, גם אני נגד עיכוב, אבל הסנקציה שאתה מציע עם הריבית הזאת, זה לא פתרון. אנחנו לא רוצים למוטט גם את המדינה כולה יחד עם הרשויות המקומיות, שחלקן מתמוטטות. לכן, יש פה בעיה. היא אינה ניתנת לפתרון בדרך שהציעו המציעים, ו</w:t>
      </w:r>
      <w:r>
        <w:rPr>
          <w:rFonts w:hint="cs"/>
          <w:rtl/>
        </w:rPr>
        <w:t>לפיכך אני מבקש להסיר את ההצעה מסדר-היום.</w:t>
      </w:r>
    </w:p>
    <w:p w14:paraId="68C999CB" w14:textId="77777777" w:rsidR="00000000" w:rsidRDefault="00DD00E1">
      <w:pPr>
        <w:pStyle w:val="a0"/>
        <w:ind w:firstLine="0"/>
        <w:rPr>
          <w:rFonts w:hint="cs"/>
          <w:rtl/>
        </w:rPr>
      </w:pPr>
    </w:p>
    <w:p w14:paraId="191DF590" w14:textId="77777777" w:rsidR="00000000" w:rsidRDefault="00DD00E1">
      <w:pPr>
        <w:pStyle w:val="af1"/>
        <w:rPr>
          <w:rtl/>
        </w:rPr>
      </w:pPr>
      <w:bookmarkStart w:id="171" w:name="FS000000519T22_10_2003_14_45_58C"/>
      <w:bookmarkEnd w:id="171"/>
      <w:r>
        <w:rPr>
          <w:rFonts w:hint="eastAsia"/>
          <w:rtl/>
        </w:rPr>
        <w:t>היו</w:t>
      </w:r>
      <w:r>
        <w:rPr>
          <w:rtl/>
        </w:rPr>
        <w:t>"ר אלי בן-מנחם:</w:t>
      </w:r>
    </w:p>
    <w:p w14:paraId="2D624F9C" w14:textId="77777777" w:rsidR="00000000" w:rsidRDefault="00DD00E1">
      <w:pPr>
        <w:pStyle w:val="a0"/>
        <w:rPr>
          <w:rFonts w:hint="cs"/>
          <w:rtl/>
        </w:rPr>
      </w:pPr>
    </w:p>
    <w:p w14:paraId="2F94D34A" w14:textId="77777777" w:rsidR="00000000" w:rsidRDefault="00DD00E1">
      <w:pPr>
        <w:pStyle w:val="a0"/>
        <w:rPr>
          <w:rFonts w:hint="cs"/>
          <w:rtl/>
        </w:rPr>
      </w:pPr>
      <w:r>
        <w:rPr>
          <w:rFonts w:hint="cs"/>
          <w:rtl/>
        </w:rPr>
        <w:t>תודה לשר פורז. חבר הכנסת עסאם מח'ול, בבקשה. חמש דקות.</w:t>
      </w:r>
    </w:p>
    <w:p w14:paraId="7B7A7986" w14:textId="77777777" w:rsidR="00000000" w:rsidRDefault="00DD00E1">
      <w:pPr>
        <w:pStyle w:val="a0"/>
        <w:ind w:firstLine="0"/>
        <w:rPr>
          <w:rFonts w:hint="cs"/>
          <w:rtl/>
        </w:rPr>
      </w:pPr>
    </w:p>
    <w:p w14:paraId="2494FA00" w14:textId="77777777" w:rsidR="00000000" w:rsidRDefault="00DD00E1">
      <w:pPr>
        <w:pStyle w:val="a"/>
        <w:rPr>
          <w:rtl/>
        </w:rPr>
      </w:pPr>
      <w:bookmarkStart w:id="172" w:name="FS000000542T22_10_2003_14_46_18"/>
      <w:bookmarkEnd w:id="172"/>
    </w:p>
    <w:p w14:paraId="02479045" w14:textId="77777777" w:rsidR="00000000" w:rsidRDefault="00DD00E1">
      <w:pPr>
        <w:pStyle w:val="a"/>
        <w:rPr>
          <w:rtl/>
        </w:rPr>
      </w:pPr>
      <w:bookmarkStart w:id="173" w:name="_Toc67028565"/>
      <w:r>
        <w:rPr>
          <w:rFonts w:hint="eastAsia"/>
          <w:rtl/>
        </w:rPr>
        <w:t>עסאם</w:t>
      </w:r>
      <w:r>
        <w:rPr>
          <w:rtl/>
        </w:rPr>
        <w:t xml:space="preserve"> מח'ול (חד"ש-תע"ל):</w:t>
      </w:r>
      <w:bookmarkEnd w:id="173"/>
    </w:p>
    <w:p w14:paraId="0E76585F" w14:textId="77777777" w:rsidR="00000000" w:rsidRDefault="00DD00E1">
      <w:pPr>
        <w:pStyle w:val="a0"/>
        <w:rPr>
          <w:rFonts w:hint="cs"/>
          <w:rtl/>
        </w:rPr>
      </w:pPr>
    </w:p>
    <w:p w14:paraId="6D28FBEB" w14:textId="77777777" w:rsidR="00000000" w:rsidRDefault="00DD00E1">
      <w:pPr>
        <w:pStyle w:val="a0"/>
        <w:rPr>
          <w:rFonts w:hint="cs"/>
          <w:rtl/>
        </w:rPr>
      </w:pPr>
      <w:r>
        <w:rPr>
          <w:rFonts w:hint="cs"/>
          <w:rtl/>
        </w:rPr>
        <w:t>אדוני היושב-ראש, חברי הכנסת, אני חושב שהשר פורז התחמק מלהתייחס להצעת החוק כפי שהובאה. הוא בחר להתמודד עם הדבר הקל</w:t>
      </w:r>
      <w:r>
        <w:rPr>
          <w:rFonts w:hint="cs"/>
          <w:rtl/>
        </w:rPr>
        <w:t xml:space="preserve"> יותר, שהוא אמר שהוא מכיר, אבל הוא לא מכיר אותו מהצעת החוק ולא מההיגיון של הצעת החוק. הוא רצה כאילו להגיד, שאם ברשויות המקומיות יש בעיות ויש לפעמים ניהול כושל, אז מותר לו לנהל את משרד הפנים ניהול כושל.</w:t>
      </w:r>
    </w:p>
    <w:p w14:paraId="58555B2F" w14:textId="77777777" w:rsidR="00000000" w:rsidRDefault="00DD00E1">
      <w:pPr>
        <w:pStyle w:val="a0"/>
        <w:rPr>
          <w:rFonts w:hint="cs"/>
          <w:rtl/>
        </w:rPr>
      </w:pPr>
    </w:p>
    <w:p w14:paraId="5D97FACE" w14:textId="77777777" w:rsidR="00000000" w:rsidRDefault="00DD00E1">
      <w:pPr>
        <w:pStyle w:val="a0"/>
        <w:rPr>
          <w:rFonts w:hint="cs"/>
          <w:rtl/>
        </w:rPr>
      </w:pPr>
      <w:r>
        <w:rPr>
          <w:rFonts w:hint="cs"/>
          <w:rtl/>
        </w:rPr>
        <w:t>אדוני השר פורז, אני חושב שניסית להתחמק ולא התמודדת עם</w:t>
      </w:r>
      <w:r>
        <w:rPr>
          <w:rFonts w:hint="cs"/>
          <w:rtl/>
        </w:rPr>
        <w:t xml:space="preserve"> השאלה שעומדת על הפרק. אתה ניסית להצדיק את ההתנהגות של משרד הפנים ושל הממשלה ולא למלא את חובתה לציבור הרחב דרך הרשויות המקומיות ודרך הקשר אתן.</w:t>
      </w:r>
    </w:p>
    <w:p w14:paraId="2A7D9DC9" w14:textId="77777777" w:rsidR="00000000" w:rsidRDefault="00DD00E1">
      <w:pPr>
        <w:pStyle w:val="a0"/>
        <w:ind w:firstLine="0"/>
        <w:rPr>
          <w:rFonts w:hint="cs"/>
          <w:rtl/>
        </w:rPr>
      </w:pPr>
    </w:p>
    <w:p w14:paraId="301ADF8B" w14:textId="77777777" w:rsidR="00000000" w:rsidRDefault="00DD00E1">
      <w:pPr>
        <w:pStyle w:val="a0"/>
        <w:rPr>
          <w:rFonts w:hint="cs"/>
          <w:rtl/>
        </w:rPr>
      </w:pPr>
      <w:r>
        <w:rPr>
          <w:rFonts w:hint="cs"/>
          <w:rtl/>
        </w:rPr>
        <w:t>אם יש משבר כל כך עמוק, אם יש היום 25 רשויות מקומיות ערביות שחשבונות הבנק שלהן מעוקלים או מוגבלים, אם יש פגיעה כל</w:t>
      </w:r>
      <w:r>
        <w:rPr>
          <w:rFonts w:hint="cs"/>
          <w:rtl/>
        </w:rPr>
        <w:t xml:space="preserve"> כך קשה, בדיוק באותן רשויות מקומיות, שלא יכולות לגבות מסי ארנונה, מכיוון שאין להן - אתה לא מקיים בהן אזורי תעשייה, אתה לא מקיים בהן פיתוח, אתה לא מקיים פרויקטים של פיתוח - אתה לא יכול לבוא ולטעון נגד אותם יישובים שבהם שיעור האבטלה יכול להגיע ל-40% ול-30% ו</w:t>
      </w:r>
      <w:r>
        <w:rPr>
          <w:rFonts w:hint="cs"/>
          <w:rtl/>
        </w:rPr>
        <w:t>ל-25%, והעוני מגיע ל-60%, ואתה ממשיך באותם תירוצים למה אתה לא משלם. אני חושב שבגלל זה אתה צריך להקצות תקציבים מיוחדים, כדי לגשר על הפערים ולפתור את המשבר של היישובים האלה, ואחר כך לבוא ולטעון אם גובים ארנונה או לא.</w:t>
      </w:r>
    </w:p>
    <w:p w14:paraId="11FEA1D4" w14:textId="77777777" w:rsidR="00000000" w:rsidRDefault="00DD00E1">
      <w:pPr>
        <w:pStyle w:val="a0"/>
        <w:rPr>
          <w:rFonts w:hint="cs"/>
          <w:rtl/>
        </w:rPr>
      </w:pPr>
    </w:p>
    <w:p w14:paraId="7092FCAF" w14:textId="77777777" w:rsidR="00000000" w:rsidRDefault="00DD00E1">
      <w:pPr>
        <w:pStyle w:val="a0"/>
        <w:rPr>
          <w:rFonts w:hint="cs"/>
          <w:rtl/>
        </w:rPr>
      </w:pPr>
      <w:r>
        <w:rPr>
          <w:rFonts w:hint="cs"/>
          <w:rtl/>
        </w:rPr>
        <w:t>אם אני אשווה את מה שגובה העיר הרצלייה, ע</w:t>
      </w:r>
      <w:r>
        <w:rPr>
          <w:rFonts w:hint="cs"/>
          <w:rtl/>
        </w:rPr>
        <w:t>ם 90,000 התושבים שלה, שהיא דומה בגודלה לנצרת, קצת יותר גדולה - היא גובה פי-שלושה מסי ארנונה על תעשייה ממה שנצרת יכולה לגבות.</w:t>
      </w:r>
    </w:p>
    <w:p w14:paraId="51F4A807" w14:textId="77777777" w:rsidR="00000000" w:rsidRDefault="00DD00E1">
      <w:pPr>
        <w:pStyle w:val="a0"/>
        <w:rPr>
          <w:rFonts w:hint="cs"/>
          <w:rtl/>
        </w:rPr>
      </w:pPr>
    </w:p>
    <w:p w14:paraId="31DF0875" w14:textId="77777777" w:rsidR="00000000" w:rsidRDefault="00DD00E1">
      <w:pPr>
        <w:pStyle w:val="af0"/>
        <w:rPr>
          <w:rtl/>
        </w:rPr>
      </w:pPr>
      <w:r>
        <w:rPr>
          <w:rtl/>
        </w:rPr>
        <w:t>מוחמד ברכה (חד"ש-תע"ל):</w:t>
      </w:r>
    </w:p>
    <w:p w14:paraId="54544A44" w14:textId="77777777" w:rsidR="00000000" w:rsidRDefault="00DD00E1">
      <w:pPr>
        <w:pStyle w:val="a0"/>
        <w:rPr>
          <w:rtl/>
        </w:rPr>
      </w:pPr>
    </w:p>
    <w:p w14:paraId="40B203C5" w14:textId="77777777" w:rsidR="00000000" w:rsidRDefault="00DD00E1">
      <w:pPr>
        <w:pStyle w:val="a0"/>
        <w:rPr>
          <w:rFonts w:hint="cs"/>
          <w:rtl/>
        </w:rPr>
      </w:pPr>
      <w:r>
        <w:rPr>
          <w:rFonts w:hint="cs"/>
          <w:rtl/>
        </w:rPr>
        <w:t>תעשייה ועסקים.</w:t>
      </w:r>
    </w:p>
    <w:p w14:paraId="08477A15" w14:textId="77777777" w:rsidR="00000000" w:rsidRDefault="00DD00E1">
      <w:pPr>
        <w:pStyle w:val="a0"/>
        <w:rPr>
          <w:rFonts w:hint="cs"/>
          <w:rtl/>
        </w:rPr>
      </w:pPr>
    </w:p>
    <w:p w14:paraId="39231F1E" w14:textId="77777777" w:rsidR="00000000" w:rsidRDefault="00DD00E1">
      <w:pPr>
        <w:pStyle w:val="-"/>
        <w:rPr>
          <w:rtl/>
        </w:rPr>
      </w:pPr>
      <w:bookmarkStart w:id="174" w:name="FS000000542T22_10_2003_13_56_08"/>
      <w:bookmarkEnd w:id="174"/>
      <w:r>
        <w:rPr>
          <w:rFonts w:hint="eastAsia"/>
          <w:rtl/>
        </w:rPr>
        <w:t>עסאם</w:t>
      </w:r>
      <w:r>
        <w:rPr>
          <w:rtl/>
        </w:rPr>
        <w:t xml:space="preserve"> מח'ול (חד"ש-תע"ל):</w:t>
      </w:r>
    </w:p>
    <w:p w14:paraId="136D912D" w14:textId="77777777" w:rsidR="00000000" w:rsidRDefault="00DD00E1">
      <w:pPr>
        <w:pStyle w:val="a0"/>
        <w:rPr>
          <w:rFonts w:hint="cs"/>
          <w:rtl/>
        </w:rPr>
      </w:pPr>
    </w:p>
    <w:p w14:paraId="6D672591" w14:textId="77777777" w:rsidR="00000000" w:rsidRDefault="00DD00E1">
      <w:pPr>
        <w:pStyle w:val="a0"/>
        <w:rPr>
          <w:rFonts w:hint="cs"/>
          <w:rtl/>
        </w:rPr>
      </w:pPr>
      <w:r>
        <w:rPr>
          <w:rFonts w:hint="cs"/>
          <w:rtl/>
        </w:rPr>
        <w:t>אילו עסקים ואיזו תעשייה יש בנצרת? הרי אותם משרדי ממשלה שהיו בנצר</w:t>
      </w:r>
      <w:r>
        <w:rPr>
          <w:rFonts w:hint="cs"/>
          <w:rtl/>
        </w:rPr>
        <w:t>ת, אתם רוקנתם אותם והעברתם אותם לנצרת-עילית. איזו האשמה אתה מטיל על הקורבן של אותה מדיניות שאתה מגן עליה?</w:t>
      </w:r>
    </w:p>
    <w:p w14:paraId="29190AB0" w14:textId="77777777" w:rsidR="00000000" w:rsidRDefault="00DD00E1">
      <w:pPr>
        <w:pStyle w:val="a0"/>
        <w:rPr>
          <w:rFonts w:hint="cs"/>
          <w:rtl/>
        </w:rPr>
      </w:pPr>
    </w:p>
    <w:p w14:paraId="40BBC1B4" w14:textId="77777777" w:rsidR="00000000" w:rsidRDefault="00DD00E1">
      <w:pPr>
        <w:pStyle w:val="a0"/>
        <w:rPr>
          <w:rFonts w:hint="cs"/>
          <w:rtl/>
        </w:rPr>
      </w:pPr>
      <w:r>
        <w:rPr>
          <w:rFonts w:hint="cs"/>
          <w:rtl/>
        </w:rPr>
        <w:t>הגיע הזמן, לפחות בעקבות דוח ועדת-אור, שתשנו משהו בדיסקט אצלכם. הגיע הזמן שתחשבו אחרת. זה לא מתחיל מזה שלא גובים ארנונה, זה מתחיל ממדיניות של אפליה עמ</w:t>
      </w:r>
      <w:r>
        <w:rPr>
          <w:rFonts w:hint="cs"/>
          <w:rtl/>
        </w:rPr>
        <w:t>וקה, פושעת, הייתי אומר, לאורך השנים, נגד האוכלוסייה הערבית והיישובים הערביים והרשויות המקומיות הערביות.</w:t>
      </w:r>
    </w:p>
    <w:p w14:paraId="7E02DFF7" w14:textId="77777777" w:rsidR="00000000" w:rsidRDefault="00DD00E1">
      <w:pPr>
        <w:pStyle w:val="a0"/>
        <w:rPr>
          <w:rFonts w:hint="cs"/>
          <w:rtl/>
        </w:rPr>
      </w:pPr>
    </w:p>
    <w:p w14:paraId="4F57152B" w14:textId="77777777" w:rsidR="00000000" w:rsidRDefault="00DD00E1">
      <w:pPr>
        <w:pStyle w:val="af1"/>
        <w:rPr>
          <w:rtl/>
        </w:rPr>
      </w:pPr>
      <w:r>
        <w:rPr>
          <w:rtl/>
        </w:rPr>
        <w:t>היו"ר אלי בן-מנחם:</w:t>
      </w:r>
    </w:p>
    <w:p w14:paraId="5AD3F7FF" w14:textId="77777777" w:rsidR="00000000" w:rsidRDefault="00DD00E1">
      <w:pPr>
        <w:pStyle w:val="a0"/>
        <w:rPr>
          <w:rtl/>
        </w:rPr>
      </w:pPr>
    </w:p>
    <w:p w14:paraId="10DDE8A0" w14:textId="77777777" w:rsidR="00000000" w:rsidRDefault="00DD00E1">
      <w:pPr>
        <w:pStyle w:val="a0"/>
        <w:rPr>
          <w:rFonts w:hint="cs"/>
          <w:rtl/>
        </w:rPr>
      </w:pPr>
      <w:r>
        <w:rPr>
          <w:rFonts w:hint="cs"/>
          <w:rtl/>
        </w:rPr>
        <w:t xml:space="preserve">תודה לחבר הכנסת עסאם מח'ול. </w:t>
      </w:r>
    </w:p>
    <w:p w14:paraId="2C3206B0" w14:textId="77777777" w:rsidR="00000000" w:rsidRDefault="00DD00E1">
      <w:pPr>
        <w:pStyle w:val="a0"/>
        <w:rPr>
          <w:rFonts w:hint="cs"/>
          <w:rtl/>
        </w:rPr>
      </w:pPr>
    </w:p>
    <w:p w14:paraId="16374922" w14:textId="77777777" w:rsidR="00000000" w:rsidRDefault="00DD00E1">
      <w:pPr>
        <w:pStyle w:val="a0"/>
        <w:rPr>
          <w:rFonts w:hint="cs"/>
          <w:rtl/>
        </w:rPr>
      </w:pPr>
      <w:r>
        <w:rPr>
          <w:rFonts w:hint="cs"/>
          <w:rtl/>
        </w:rPr>
        <w:t>אנחנו עוברים להצבעה. ההצבעה החלה.</w:t>
      </w:r>
    </w:p>
    <w:p w14:paraId="61FD63DB" w14:textId="77777777" w:rsidR="00000000" w:rsidRDefault="00DD00E1">
      <w:pPr>
        <w:pStyle w:val="a0"/>
        <w:rPr>
          <w:rFonts w:hint="cs"/>
          <w:rtl/>
        </w:rPr>
      </w:pPr>
    </w:p>
    <w:p w14:paraId="50ECC5D7" w14:textId="77777777" w:rsidR="00000000" w:rsidRDefault="00DD00E1">
      <w:pPr>
        <w:pStyle w:val="ab"/>
        <w:bidi/>
        <w:rPr>
          <w:rFonts w:hint="cs"/>
          <w:rtl/>
        </w:rPr>
      </w:pPr>
      <w:r>
        <w:rPr>
          <w:rFonts w:hint="cs"/>
          <w:rtl/>
        </w:rPr>
        <w:t xml:space="preserve">הצבעה </w:t>
      </w:r>
    </w:p>
    <w:p w14:paraId="266E978F" w14:textId="77777777" w:rsidR="00000000" w:rsidRDefault="00DD00E1">
      <w:pPr>
        <w:pStyle w:val="a0"/>
        <w:rPr>
          <w:rFonts w:hint="cs"/>
          <w:rtl/>
        </w:rPr>
      </w:pPr>
    </w:p>
    <w:p w14:paraId="7BB9033D" w14:textId="77777777" w:rsidR="00000000" w:rsidRDefault="00DD00E1">
      <w:pPr>
        <w:pStyle w:val="ac"/>
        <w:bidi/>
        <w:rPr>
          <w:rFonts w:hint="cs"/>
          <w:rtl/>
        </w:rPr>
      </w:pPr>
      <w:r>
        <w:rPr>
          <w:rFonts w:hint="cs"/>
          <w:rtl/>
        </w:rPr>
        <w:t>בעד ההצעה להעביר את הצעת החוק לדיון מוקדם בוועדה - 12</w:t>
      </w:r>
    </w:p>
    <w:p w14:paraId="03BE4781" w14:textId="77777777" w:rsidR="00000000" w:rsidRDefault="00DD00E1">
      <w:pPr>
        <w:pStyle w:val="ac"/>
        <w:bidi/>
        <w:rPr>
          <w:rFonts w:hint="cs"/>
          <w:rtl/>
        </w:rPr>
      </w:pPr>
      <w:r>
        <w:rPr>
          <w:rFonts w:hint="cs"/>
          <w:rtl/>
        </w:rPr>
        <w:t xml:space="preserve">בעד </w:t>
      </w:r>
      <w:r>
        <w:rPr>
          <w:rFonts w:hint="cs"/>
          <w:rtl/>
        </w:rPr>
        <w:t>ההצעה להסיר מסדר-היום את הצעת החוק - 32</w:t>
      </w:r>
    </w:p>
    <w:p w14:paraId="35C9DB95" w14:textId="77777777" w:rsidR="00000000" w:rsidRDefault="00DD00E1">
      <w:pPr>
        <w:pStyle w:val="ac"/>
        <w:bidi/>
        <w:rPr>
          <w:rFonts w:hint="cs"/>
          <w:rtl/>
        </w:rPr>
      </w:pPr>
      <w:r>
        <w:rPr>
          <w:rFonts w:hint="cs"/>
          <w:rtl/>
        </w:rPr>
        <w:t>נמנעים - 1</w:t>
      </w:r>
    </w:p>
    <w:p w14:paraId="1BF9B40E" w14:textId="77777777" w:rsidR="00000000" w:rsidRDefault="00DD00E1">
      <w:pPr>
        <w:pStyle w:val="ad"/>
        <w:bidi/>
        <w:rPr>
          <w:rFonts w:hint="cs"/>
          <w:rtl/>
        </w:rPr>
      </w:pPr>
      <w:r>
        <w:rPr>
          <w:rFonts w:hint="cs"/>
          <w:rtl/>
        </w:rPr>
        <w:t>ההצעה להסיר מסדר-היום את הצעת חוק הרשויות המקומיות (העברת תשלומים מהמדינה) (תיקון - תשלום פיגורים), התשס"ג-2003, נתקבלה.</w:t>
      </w:r>
    </w:p>
    <w:p w14:paraId="557D3728" w14:textId="77777777" w:rsidR="00000000" w:rsidRDefault="00DD00E1">
      <w:pPr>
        <w:pStyle w:val="a0"/>
        <w:rPr>
          <w:rFonts w:hint="cs"/>
          <w:rtl/>
        </w:rPr>
      </w:pPr>
    </w:p>
    <w:p w14:paraId="3FB9CA9B" w14:textId="77777777" w:rsidR="00000000" w:rsidRDefault="00DD00E1">
      <w:pPr>
        <w:pStyle w:val="af0"/>
        <w:rPr>
          <w:rtl/>
        </w:rPr>
      </w:pPr>
      <w:r>
        <w:rPr>
          <w:rFonts w:hint="eastAsia"/>
          <w:rtl/>
        </w:rPr>
        <w:t>קולט</w:t>
      </w:r>
      <w:r>
        <w:rPr>
          <w:rtl/>
        </w:rPr>
        <w:t xml:space="preserve"> אביטל (העבודה-מימד):</w:t>
      </w:r>
    </w:p>
    <w:p w14:paraId="559E6450" w14:textId="77777777" w:rsidR="00000000" w:rsidRDefault="00DD00E1">
      <w:pPr>
        <w:pStyle w:val="a0"/>
        <w:rPr>
          <w:rFonts w:hint="cs"/>
          <w:rtl/>
        </w:rPr>
      </w:pPr>
    </w:p>
    <w:p w14:paraId="387B4042" w14:textId="77777777" w:rsidR="00000000" w:rsidRDefault="00DD00E1">
      <w:pPr>
        <w:pStyle w:val="a0"/>
        <w:rPr>
          <w:rFonts w:hint="cs"/>
          <w:rtl/>
        </w:rPr>
      </w:pPr>
      <w:r>
        <w:rPr>
          <w:rFonts w:hint="cs"/>
          <w:rtl/>
        </w:rPr>
        <w:t>לחצתי וההצבעה לא נקלטה.</w:t>
      </w:r>
    </w:p>
    <w:p w14:paraId="6B5CECBB" w14:textId="77777777" w:rsidR="00000000" w:rsidRDefault="00DD00E1">
      <w:pPr>
        <w:pStyle w:val="a0"/>
        <w:rPr>
          <w:rFonts w:hint="cs"/>
          <w:rtl/>
        </w:rPr>
      </w:pPr>
    </w:p>
    <w:p w14:paraId="66F2AA15" w14:textId="77777777" w:rsidR="00000000" w:rsidRDefault="00DD00E1">
      <w:pPr>
        <w:pStyle w:val="af1"/>
        <w:rPr>
          <w:rtl/>
        </w:rPr>
      </w:pPr>
      <w:r>
        <w:rPr>
          <w:rtl/>
        </w:rPr>
        <w:t>היו"ר אלי בן-מנחם:</w:t>
      </w:r>
    </w:p>
    <w:p w14:paraId="0673D40E" w14:textId="77777777" w:rsidR="00000000" w:rsidRDefault="00DD00E1">
      <w:pPr>
        <w:pStyle w:val="a0"/>
        <w:rPr>
          <w:rtl/>
        </w:rPr>
      </w:pPr>
    </w:p>
    <w:p w14:paraId="249ACA32" w14:textId="77777777" w:rsidR="00000000" w:rsidRDefault="00DD00E1">
      <w:pPr>
        <w:pStyle w:val="a0"/>
        <w:rPr>
          <w:rFonts w:hint="cs"/>
          <w:rtl/>
        </w:rPr>
      </w:pPr>
      <w:r>
        <w:rPr>
          <w:rFonts w:hint="cs"/>
          <w:rtl/>
        </w:rPr>
        <w:t xml:space="preserve">חברת הכנסת </w:t>
      </w:r>
      <w:r>
        <w:rPr>
          <w:rFonts w:hint="cs"/>
          <w:rtl/>
        </w:rPr>
        <w:t>קולט אביטל, נפתור את הבעיה שלך.</w:t>
      </w:r>
    </w:p>
    <w:p w14:paraId="614BA0FA" w14:textId="77777777" w:rsidR="00000000" w:rsidRDefault="00DD00E1">
      <w:pPr>
        <w:pStyle w:val="a0"/>
        <w:rPr>
          <w:rFonts w:hint="cs"/>
          <w:rtl/>
        </w:rPr>
      </w:pPr>
    </w:p>
    <w:p w14:paraId="2D6B753B" w14:textId="77777777" w:rsidR="00000000" w:rsidRDefault="00DD00E1">
      <w:pPr>
        <w:pStyle w:val="a0"/>
        <w:rPr>
          <w:rFonts w:hint="cs"/>
          <w:rtl/>
        </w:rPr>
      </w:pPr>
      <w:r>
        <w:rPr>
          <w:rFonts w:hint="cs"/>
          <w:rtl/>
        </w:rPr>
        <w:t>רבותי חברי הכנסת, נגד - 33, בתוספת קולו של יושב-ראש הכנסת רובי ריבלין. חברת הכנסת קולט אביטל, כיצד היית מצביעה?</w:t>
      </w:r>
    </w:p>
    <w:p w14:paraId="0E7D2D2E" w14:textId="77777777" w:rsidR="00000000" w:rsidRDefault="00DD00E1">
      <w:pPr>
        <w:pStyle w:val="a0"/>
        <w:ind w:firstLine="0"/>
        <w:rPr>
          <w:rFonts w:hint="cs"/>
          <w:rtl/>
        </w:rPr>
      </w:pPr>
    </w:p>
    <w:p w14:paraId="733B01E5" w14:textId="77777777" w:rsidR="00000000" w:rsidRDefault="00DD00E1">
      <w:pPr>
        <w:pStyle w:val="af0"/>
        <w:rPr>
          <w:rtl/>
        </w:rPr>
      </w:pPr>
      <w:r>
        <w:rPr>
          <w:rFonts w:hint="eastAsia"/>
          <w:rtl/>
        </w:rPr>
        <w:t>קולט</w:t>
      </w:r>
      <w:r>
        <w:rPr>
          <w:rtl/>
        </w:rPr>
        <w:t xml:space="preserve"> אביטל (העבודה-מימד):</w:t>
      </w:r>
    </w:p>
    <w:p w14:paraId="39C49345" w14:textId="77777777" w:rsidR="00000000" w:rsidRDefault="00DD00E1">
      <w:pPr>
        <w:pStyle w:val="a0"/>
        <w:rPr>
          <w:rFonts w:hint="cs"/>
          <w:rtl/>
        </w:rPr>
      </w:pPr>
    </w:p>
    <w:p w14:paraId="45529941" w14:textId="77777777" w:rsidR="00000000" w:rsidRDefault="00DD00E1">
      <w:pPr>
        <w:pStyle w:val="a0"/>
        <w:rPr>
          <w:rFonts w:hint="cs"/>
          <w:rtl/>
        </w:rPr>
      </w:pPr>
      <w:r>
        <w:rPr>
          <w:rFonts w:hint="cs"/>
          <w:rtl/>
        </w:rPr>
        <w:t>בעד.</w:t>
      </w:r>
    </w:p>
    <w:p w14:paraId="0CCE2EA1" w14:textId="77777777" w:rsidR="00000000" w:rsidRDefault="00DD00E1">
      <w:pPr>
        <w:pStyle w:val="a0"/>
        <w:rPr>
          <w:rFonts w:hint="cs"/>
          <w:rtl/>
        </w:rPr>
      </w:pPr>
    </w:p>
    <w:p w14:paraId="5CDF8C10" w14:textId="77777777" w:rsidR="00000000" w:rsidRDefault="00DD00E1">
      <w:pPr>
        <w:pStyle w:val="af1"/>
        <w:rPr>
          <w:rtl/>
        </w:rPr>
      </w:pPr>
      <w:r>
        <w:rPr>
          <w:rtl/>
        </w:rPr>
        <w:t>היו"ר אלי בן-מנחם:</w:t>
      </w:r>
    </w:p>
    <w:p w14:paraId="070D16C9" w14:textId="77777777" w:rsidR="00000000" w:rsidRDefault="00DD00E1">
      <w:pPr>
        <w:pStyle w:val="a0"/>
        <w:rPr>
          <w:rtl/>
        </w:rPr>
      </w:pPr>
    </w:p>
    <w:p w14:paraId="1C2FCFC0" w14:textId="77777777" w:rsidR="00000000" w:rsidRDefault="00DD00E1">
      <w:pPr>
        <w:pStyle w:val="a0"/>
        <w:rPr>
          <w:rFonts w:hint="cs"/>
          <w:rtl/>
        </w:rPr>
      </w:pPr>
      <w:r>
        <w:rPr>
          <w:rFonts w:hint="cs"/>
          <w:rtl/>
        </w:rPr>
        <w:t>13 חברי כנסת הצביעו בעד, בתוספת קולה של חברת הכנסת קולט א</w:t>
      </w:r>
      <w:r>
        <w:rPr>
          <w:rFonts w:hint="cs"/>
          <w:rtl/>
        </w:rPr>
        <w:t>ביטל. אחד נמנע.</w:t>
      </w:r>
    </w:p>
    <w:p w14:paraId="7141AB19" w14:textId="77777777" w:rsidR="00000000" w:rsidRDefault="00DD00E1">
      <w:pPr>
        <w:pStyle w:val="a0"/>
        <w:rPr>
          <w:rFonts w:hint="cs"/>
          <w:rtl/>
        </w:rPr>
      </w:pPr>
    </w:p>
    <w:p w14:paraId="7F4DE0AE" w14:textId="77777777" w:rsidR="00000000" w:rsidRDefault="00DD00E1">
      <w:pPr>
        <w:pStyle w:val="af0"/>
        <w:rPr>
          <w:rtl/>
        </w:rPr>
      </w:pPr>
      <w:r>
        <w:rPr>
          <w:rFonts w:hint="eastAsia"/>
          <w:rtl/>
        </w:rPr>
        <w:t>טלב</w:t>
      </w:r>
      <w:r>
        <w:rPr>
          <w:rtl/>
        </w:rPr>
        <w:t xml:space="preserve"> אלסאנע (רע"ם):</w:t>
      </w:r>
    </w:p>
    <w:p w14:paraId="69B16420" w14:textId="77777777" w:rsidR="00000000" w:rsidRDefault="00DD00E1">
      <w:pPr>
        <w:pStyle w:val="a0"/>
        <w:rPr>
          <w:rFonts w:hint="cs"/>
          <w:rtl/>
        </w:rPr>
      </w:pPr>
    </w:p>
    <w:p w14:paraId="555B15A3" w14:textId="77777777" w:rsidR="00000000" w:rsidRDefault="00DD00E1">
      <w:pPr>
        <w:pStyle w:val="a0"/>
        <w:rPr>
          <w:rFonts w:hint="cs"/>
          <w:rtl/>
        </w:rPr>
      </w:pPr>
      <w:r>
        <w:rPr>
          <w:rFonts w:hint="cs"/>
          <w:rtl/>
        </w:rPr>
        <w:t>אדוני היושב-ראש, גם אצלי ההצבעה לא נקלטה, ואני מצביע בעד.</w:t>
      </w:r>
    </w:p>
    <w:p w14:paraId="2259EB47" w14:textId="77777777" w:rsidR="00000000" w:rsidRDefault="00DD00E1">
      <w:pPr>
        <w:pStyle w:val="a0"/>
        <w:rPr>
          <w:rFonts w:hint="cs"/>
          <w:rtl/>
        </w:rPr>
      </w:pPr>
    </w:p>
    <w:p w14:paraId="6EA3CD32" w14:textId="77777777" w:rsidR="00000000" w:rsidRDefault="00DD00E1">
      <w:pPr>
        <w:pStyle w:val="af1"/>
        <w:rPr>
          <w:rtl/>
        </w:rPr>
      </w:pPr>
      <w:r>
        <w:rPr>
          <w:rtl/>
        </w:rPr>
        <w:t>היו"ר אלי בן-מנחם:</w:t>
      </w:r>
    </w:p>
    <w:p w14:paraId="1D03DF2B" w14:textId="77777777" w:rsidR="00000000" w:rsidRDefault="00DD00E1">
      <w:pPr>
        <w:pStyle w:val="a0"/>
        <w:rPr>
          <w:rtl/>
        </w:rPr>
      </w:pPr>
    </w:p>
    <w:p w14:paraId="38952C98" w14:textId="77777777" w:rsidR="00000000" w:rsidRDefault="00DD00E1">
      <w:pPr>
        <w:pStyle w:val="a0"/>
        <w:rPr>
          <w:rFonts w:hint="cs"/>
          <w:rtl/>
        </w:rPr>
      </w:pPr>
      <w:r>
        <w:rPr>
          <w:rFonts w:hint="cs"/>
          <w:rtl/>
        </w:rPr>
        <w:t>14 בעד, בתוספת קולו של חבר הכנסת אלסאנע. הצעת החוק נפלה.</w:t>
      </w:r>
    </w:p>
    <w:p w14:paraId="4DDC90FE" w14:textId="77777777" w:rsidR="00000000" w:rsidRDefault="00DD00E1">
      <w:pPr>
        <w:pStyle w:val="-0"/>
        <w:rPr>
          <w:rtl/>
        </w:rPr>
      </w:pPr>
    </w:p>
    <w:p w14:paraId="21B34EF2" w14:textId="77777777" w:rsidR="00000000" w:rsidRDefault="00DD00E1">
      <w:pPr>
        <w:pStyle w:val="-0"/>
        <w:rPr>
          <w:rtl/>
        </w:rPr>
      </w:pPr>
      <w:bookmarkStart w:id="175" w:name="CS16151FI0016151T22_10_2003_14_08_08"/>
      <w:bookmarkEnd w:id="175"/>
    </w:p>
    <w:p w14:paraId="76E85840" w14:textId="77777777" w:rsidR="00000000" w:rsidRDefault="00DD00E1">
      <w:pPr>
        <w:pStyle w:val="a2"/>
        <w:rPr>
          <w:rFonts w:hint="cs"/>
          <w:rtl/>
        </w:rPr>
      </w:pPr>
      <w:bookmarkStart w:id="176" w:name="CS16151FI0016151T22_10_2003_16_31_20"/>
      <w:bookmarkStart w:id="177" w:name="_Toc67028566"/>
      <w:bookmarkEnd w:id="176"/>
      <w:r>
        <w:rPr>
          <w:rtl/>
        </w:rPr>
        <w:t>הצ</w:t>
      </w:r>
      <w:r>
        <w:rPr>
          <w:rFonts w:hint="cs"/>
          <w:rtl/>
        </w:rPr>
        <w:t>עת חוק</w:t>
      </w:r>
      <w:r>
        <w:rPr>
          <w:rtl/>
        </w:rPr>
        <w:t xml:space="preserve"> משפחות ברוכות</w:t>
      </w:r>
      <w:r>
        <w:rPr>
          <w:rFonts w:hint="cs"/>
          <w:rtl/>
        </w:rPr>
        <w:t xml:space="preserve"> </w:t>
      </w:r>
      <w:r>
        <w:rPr>
          <w:rtl/>
        </w:rPr>
        <w:t>ילדים (תיקוני חקיקה), התשס"ג-</w:t>
      </w:r>
      <w:r>
        <w:rPr>
          <w:rFonts w:hint="cs"/>
          <w:rtl/>
        </w:rPr>
        <w:t>2003</w:t>
      </w:r>
      <w:bookmarkEnd w:id="177"/>
    </w:p>
    <w:p w14:paraId="4A8E943F" w14:textId="77777777" w:rsidR="00000000" w:rsidRDefault="00DD00E1">
      <w:pPr>
        <w:pStyle w:val="a0"/>
        <w:rPr>
          <w:rFonts w:hint="cs"/>
          <w:rtl/>
        </w:rPr>
      </w:pPr>
      <w:r>
        <w:rPr>
          <w:rtl/>
        </w:rPr>
        <w:t>[נספחות.]</w:t>
      </w:r>
    </w:p>
    <w:p w14:paraId="5ADA1E9C" w14:textId="77777777" w:rsidR="00000000" w:rsidRDefault="00DD00E1">
      <w:pPr>
        <w:pStyle w:val="a2"/>
        <w:rPr>
          <w:rtl/>
        </w:rPr>
      </w:pPr>
      <w:bookmarkStart w:id="178" w:name="_Toc67028567"/>
      <w:r>
        <w:rPr>
          <w:rFonts w:hint="cs"/>
          <w:rtl/>
        </w:rPr>
        <w:t>(הצעת קבוצת חב</w:t>
      </w:r>
      <w:r>
        <w:rPr>
          <w:rFonts w:hint="cs"/>
          <w:rtl/>
        </w:rPr>
        <w:t>רי הכנסת</w:t>
      </w:r>
      <w:r>
        <w:rPr>
          <w:rtl/>
        </w:rPr>
        <w:t>)</w:t>
      </w:r>
      <w:bookmarkEnd w:id="178"/>
      <w:r>
        <w:rPr>
          <w:rtl/>
        </w:rPr>
        <w:t xml:space="preserve"> </w:t>
      </w:r>
    </w:p>
    <w:p w14:paraId="7CD52BD2" w14:textId="77777777" w:rsidR="00000000" w:rsidRDefault="00DD00E1">
      <w:pPr>
        <w:pStyle w:val="af1"/>
        <w:rPr>
          <w:rFonts w:hint="cs"/>
          <w:rtl/>
        </w:rPr>
      </w:pPr>
    </w:p>
    <w:p w14:paraId="18FF1FBC" w14:textId="77777777" w:rsidR="00000000" w:rsidRDefault="00DD00E1">
      <w:pPr>
        <w:pStyle w:val="af1"/>
        <w:rPr>
          <w:rtl/>
        </w:rPr>
      </w:pPr>
      <w:r>
        <w:rPr>
          <w:rtl/>
        </w:rPr>
        <w:t>היו"ר אלי בן-מנחם:</w:t>
      </w:r>
    </w:p>
    <w:p w14:paraId="0E71404C" w14:textId="77777777" w:rsidR="00000000" w:rsidRDefault="00DD00E1">
      <w:pPr>
        <w:pStyle w:val="a0"/>
        <w:rPr>
          <w:rtl/>
        </w:rPr>
      </w:pPr>
    </w:p>
    <w:p w14:paraId="29BC64A6" w14:textId="77777777" w:rsidR="00000000" w:rsidRDefault="00DD00E1">
      <w:pPr>
        <w:pStyle w:val="a0"/>
        <w:rPr>
          <w:rFonts w:hint="cs"/>
          <w:rtl/>
        </w:rPr>
      </w:pPr>
      <w:r>
        <w:rPr>
          <w:rFonts w:hint="cs"/>
          <w:rtl/>
        </w:rPr>
        <w:t>אנחנו עוברים לנושא הבא, רבותי חברי הכנסת: הצעת חוק משפחות ברוכות ילדים (תיקוני חקיקה), התשס"ג-2003, שמספרה פ/939. ינמק חבר הכנסת דוד אזולאי. בבקשה.</w:t>
      </w:r>
    </w:p>
    <w:p w14:paraId="3B6E0142" w14:textId="77777777" w:rsidR="00000000" w:rsidRDefault="00DD00E1">
      <w:pPr>
        <w:pStyle w:val="a0"/>
        <w:rPr>
          <w:rFonts w:hint="cs"/>
          <w:rtl/>
        </w:rPr>
      </w:pPr>
    </w:p>
    <w:p w14:paraId="0633095C" w14:textId="77777777" w:rsidR="00000000" w:rsidRDefault="00DD00E1">
      <w:pPr>
        <w:pStyle w:val="a"/>
        <w:rPr>
          <w:rtl/>
        </w:rPr>
      </w:pPr>
      <w:bookmarkStart w:id="179" w:name="FS000000483T22_10_2003_14_09_28"/>
      <w:bookmarkStart w:id="180" w:name="_Toc67028568"/>
      <w:bookmarkEnd w:id="179"/>
      <w:r>
        <w:rPr>
          <w:rFonts w:hint="eastAsia"/>
          <w:rtl/>
        </w:rPr>
        <w:t>דוד</w:t>
      </w:r>
      <w:r>
        <w:rPr>
          <w:rtl/>
        </w:rPr>
        <w:t xml:space="preserve"> אזולאי (ש"ס):</w:t>
      </w:r>
      <w:bookmarkEnd w:id="180"/>
    </w:p>
    <w:p w14:paraId="6EFAD3BA" w14:textId="77777777" w:rsidR="00000000" w:rsidRDefault="00DD00E1">
      <w:pPr>
        <w:pStyle w:val="a0"/>
        <w:rPr>
          <w:rFonts w:hint="cs"/>
          <w:rtl/>
        </w:rPr>
      </w:pPr>
    </w:p>
    <w:p w14:paraId="27998773" w14:textId="77777777" w:rsidR="00000000" w:rsidRDefault="00DD00E1">
      <w:pPr>
        <w:pStyle w:val="a0"/>
        <w:rPr>
          <w:rFonts w:hint="cs"/>
          <w:rtl/>
        </w:rPr>
      </w:pPr>
      <w:r>
        <w:rPr>
          <w:rFonts w:hint="cs"/>
          <w:rtl/>
        </w:rPr>
        <w:t>אדוני היושב-ראש, מדינת ישראל נמצאת היום באחת מתקופותיה ה</w:t>
      </w:r>
      <w:r>
        <w:rPr>
          <w:rFonts w:hint="cs"/>
          <w:rtl/>
        </w:rPr>
        <w:t>קשות - הטרור מכה בנו ללא רחם, העוני מעמיק בכל שדרות העם החי במדינת ישראל. יש אוכלוסיות רגישות, שנפגעות מהמצב הכלכלי באופן מיוחד. מדובר במשפחות מצוקה, בני עיירות הפיתוח והפריפריה, ובעיקר המשפחות ברוכות הילדים במדינת ישראל. ברשותכם, אני רוצה להתמקד בעיקר במש</w:t>
      </w:r>
      <w:r>
        <w:rPr>
          <w:rFonts w:hint="cs"/>
          <w:rtl/>
        </w:rPr>
        <w:t>פחות ברוכות הילדים. משפחות ברוכות ילדים, בהגדרה שבהצעת החוק שלי, הן משפחות של חמישה ילדים ומעלה.</w:t>
      </w:r>
    </w:p>
    <w:p w14:paraId="47EE0A70" w14:textId="77777777" w:rsidR="00000000" w:rsidRDefault="00DD00E1">
      <w:pPr>
        <w:pStyle w:val="a0"/>
        <w:rPr>
          <w:rFonts w:hint="cs"/>
          <w:rtl/>
        </w:rPr>
      </w:pPr>
    </w:p>
    <w:p w14:paraId="1213455B" w14:textId="77777777" w:rsidR="00000000" w:rsidRDefault="00DD00E1">
      <w:pPr>
        <w:pStyle w:val="a0"/>
        <w:rPr>
          <w:rFonts w:hint="cs"/>
          <w:rtl/>
        </w:rPr>
      </w:pPr>
      <w:r>
        <w:rPr>
          <w:rFonts w:hint="cs"/>
          <w:rtl/>
        </w:rPr>
        <w:t>אדוני היושב-ראש, ילדי ישראל אינם נטל ולא מעמסה. ילדי ישראל הם נכס, הם ברכה למשפחה ולעם ולמדינת ישראל. אנו חייבים לדאוג להם, לפחות לצרכים המינימליים.</w:t>
      </w:r>
    </w:p>
    <w:p w14:paraId="08585F4C" w14:textId="77777777" w:rsidR="00000000" w:rsidRDefault="00DD00E1">
      <w:pPr>
        <w:pStyle w:val="a0"/>
        <w:rPr>
          <w:rFonts w:hint="cs"/>
          <w:rtl/>
        </w:rPr>
      </w:pPr>
    </w:p>
    <w:p w14:paraId="414C92AB" w14:textId="77777777" w:rsidR="00000000" w:rsidRDefault="00DD00E1">
      <w:pPr>
        <w:pStyle w:val="a0"/>
        <w:rPr>
          <w:rFonts w:hint="cs"/>
          <w:rtl/>
        </w:rPr>
      </w:pPr>
      <w:r>
        <w:rPr>
          <w:rFonts w:hint="cs"/>
          <w:rtl/>
        </w:rPr>
        <w:t>להזכירכם</w:t>
      </w:r>
      <w:r>
        <w:rPr>
          <w:rFonts w:hint="cs"/>
          <w:rtl/>
        </w:rPr>
        <w:t>, הסטטיסטיקה מראה, לצערנו הרב, שהעם היהודי הולך ומצטמק, שיעור נישואי התערובת מגיע ל-60% בארצות-הברית, ובמדינות אירופה ליותר מכך. לצערי הרב, במדינת ישראל יש גם כ-40,000 הפלות שאינן חוקיות. תעשו את החשבון ותראו באיזה מצב קשה אנחנו. שלא לדבר על הטרור שמכה ופו</w:t>
      </w:r>
      <w:r>
        <w:rPr>
          <w:rFonts w:hint="cs"/>
          <w:rtl/>
        </w:rPr>
        <w:t>גע בנו. לכן אנחנו צריכים לעשות הכול כדי לעודד ילודה במדינת ישראל.</w:t>
      </w:r>
    </w:p>
    <w:p w14:paraId="31A37C78" w14:textId="77777777" w:rsidR="00000000" w:rsidRDefault="00DD00E1">
      <w:pPr>
        <w:pStyle w:val="a0"/>
        <w:rPr>
          <w:rFonts w:hint="cs"/>
          <w:rtl/>
        </w:rPr>
      </w:pPr>
    </w:p>
    <w:p w14:paraId="67EAD2F8" w14:textId="77777777" w:rsidR="00000000" w:rsidRDefault="00DD00E1">
      <w:pPr>
        <w:pStyle w:val="a0"/>
        <w:rPr>
          <w:rFonts w:hint="cs"/>
          <w:rtl/>
        </w:rPr>
      </w:pPr>
      <w:r>
        <w:rPr>
          <w:rFonts w:hint="cs"/>
          <w:rtl/>
        </w:rPr>
        <w:t>יש משפחות שורשיות הרואות במשפחה גדולה משימה ציונית ראשונה במעלה, והן אינן חוששות מהגזירות שתטיל עליהן הממשלה, ולמרות הכול, למרות הגזירות הקשות שהממשלה הזאת הטילה, ברוך השם, כן ירבה וכן יפרו</w:t>
      </w:r>
      <w:r>
        <w:rPr>
          <w:rFonts w:hint="cs"/>
          <w:rtl/>
        </w:rPr>
        <w:t>ץ עם ישראל. את התשתית הזאת יש לחזק ולבנות ויש לעשות הכול כדי לעודד את הילודה במדינת ישראל.</w:t>
      </w:r>
    </w:p>
    <w:p w14:paraId="36AC69F5" w14:textId="77777777" w:rsidR="00000000" w:rsidRDefault="00DD00E1">
      <w:pPr>
        <w:pStyle w:val="a0"/>
        <w:rPr>
          <w:rFonts w:hint="cs"/>
          <w:rtl/>
        </w:rPr>
      </w:pPr>
    </w:p>
    <w:p w14:paraId="0F69AB22" w14:textId="77777777" w:rsidR="00000000" w:rsidRDefault="00DD00E1">
      <w:pPr>
        <w:pStyle w:val="a0"/>
        <w:rPr>
          <w:rFonts w:hint="cs"/>
          <w:rtl/>
        </w:rPr>
      </w:pPr>
      <w:r>
        <w:rPr>
          <w:rFonts w:hint="cs"/>
          <w:rtl/>
        </w:rPr>
        <w:t>נזכיר שמדינות רבות בעולם מעודדות את הילודה. אחרי מלחמת העולם השנייה עודדו ממשלות רבות באירופה את הילודה על-ידי מענקים נדיבים, על אחת כמה וכמה כשמדובר בעם ישראל, שאי</w:t>
      </w:r>
      <w:r>
        <w:rPr>
          <w:rFonts w:hint="cs"/>
          <w:rtl/>
        </w:rPr>
        <w:t>בד חלק נכבד מבניו.</w:t>
      </w:r>
    </w:p>
    <w:p w14:paraId="63D6E3A2" w14:textId="77777777" w:rsidR="00000000" w:rsidRDefault="00DD00E1">
      <w:pPr>
        <w:pStyle w:val="a0"/>
        <w:rPr>
          <w:rFonts w:hint="cs"/>
          <w:rtl/>
        </w:rPr>
      </w:pPr>
    </w:p>
    <w:p w14:paraId="45E7A51A" w14:textId="77777777" w:rsidR="00000000" w:rsidRDefault="00DD00E1">
      <w:pPr>
        <w:pStyle w:val="a0"/>
        <w:rPr>
          <w:rFonts w:hint="cs"/>
          <w:rtl/>
        </w:rPr>
      </w:pPr>
      <w:r>
        <w:rPr>
          <w:rFonts w:hint="cs"/>
          <w:rtl/>
        </w:rPr>
        <w:t>הסקרים מראים ש-90% מהעוני נמצא בקרב משפחות ברוכות ילדים. נתון נוסף של הביטוח הלאומי הראה, שמתחת לקו העוני יש יותר מ-200,000 ילדים בני משפחות ברוכות ילדים שהצעת החוק הזאת יכולה להיטיב עמם.</w:t>
      </w:r>
    </w:p>
    <w:p w14:paraId="62B5BBD2" w14:textId="77777777" w:rsidR="00000000" w:rsidRDefault="00DD00E1">
      <w:pPr>
        <w:pStyle w:val="a0"/>
        <w:rPr>
          <w:rFonts w:hint="cs"/>
          <w:rtl/>
        </w:rPr>
      </w:pPr>
    </w:p>
    <w:p w14:paraId="70F35E46" w14:textId="77777777" w:rsidR="00000000" w:rsidRDefault="00DD00E1">
      <w:pPr>
        <w:pStyle w:val="a0"/>
        <w:rPr>
          <w:rFonts w:hint="cs"/>
          <w:rtl/>
        </w:rPr>
      </w:pPr>
      <w:r>
        <w:rPr>
          <w:rFonts w:hint="cs"/>
          <w:rtl/>
        </w:rPr>
        <w:t>יתירה מכך, אדוני היושב-ראש, אדוני השר, הצעת החו</w:t>
      </w:r>
      <w:r>
        <w:rPr>
          <w:rFonts w:hint="cs"/>
          <w:rtl/>
        </w:rPr>
        <w:t>ק הזאת גם תעצור את המדרון התלול שאליו נופלים מתחת לקו העוני ילדים רבים במדינת ישראל.</w:t>
      </w:r>
    </w:p>
    <w:p w14:paraId="43748E5A" w14:textId="77777777" w:rsidR="00000000" w:rsidRDefault="00DD00E1">
      <w:pPr>
        <w:pStyle w:val="a0"/>
        <w:rPr>
          <w:rFonts w:hint="cs"/>
          <w:rtl/>
        </w:rPr>
      </w:pPr>
    </w:p>
    <w:p w14:paraId="6985F453" w14:textId="77777777" w:rsidR="00000000" w:rsidRDefault="00DD00E1">
      <w:pPr>
        <w:pStyle w:val="a0"/>
        <w:rPr>
          <w:rFonts w:hint="cs"/>
          <w:rtl/>
        </w:rPr>
      </w:pPr>
      <w:r>
        <w:rPr>
          <w:rFonts w:hint="cs"/>
          <w:rtl/>
        </w:rPr>
        <w:t>הצעת החוק הזאת באה להקל, ולו במעט, את הנטל הכבד על המשפחות הללו. ההקלה תתבטא בהפחתת תשלום בתחבורה הציבורית, בהנחה בארנונה ובהקלות נוספות.</w:t>
      </w:r>
    </w:p>
    <w:p w14:paraId="52FB07FE" w14:textId="77777777" w:rsidR="00000000" w:rsidRDefault="00DD00E1">
      <w:pPr>
        <w:pStyle w:val="a0"/>
        <w:rPr>
          <w:rFonts w:hint="cs"/>
          <w:rtl/>
        </w:rPr>
      </w:pPr>
    </w:p>
    <w:p w14:paraId="036E6E13" w14:textId="77777777" w:rsidR="00000000" w:rsidRDefault="00DD00E1">
      <w:pPr>
        <w:pStyle w:val="a0"/>
        <w:rPr>
          <w:rFonts w:hint="cs"/>
          <w:rtl/>
        </w:rPr>
      </w:pPr>
      <w:r>
        <w:rPr>
          <w:rFonts w:hint="cs"/>
          <w:rtl/>
        </w:rPr>
        <w:t>בשונה מהחוק הנודע, חוק הלפרט, ה</w:t>
      </w:r>
      <w:r>
        <w:rPr>
          <w:rFonts w:hint="cs"/>
          <w:rtl/>
        </w:rPr>
        <w:t>צעת החוק הזאת מדגישה את העממיות של החוק. היא נוגעת לכל רובדי האוכלוסייה. ההקלות הניתנות נוגעות בתחומי תרבות, חינוך, המזוהים עם חלקים נרחבים בציבור, ואינן מיועדות לסקטור מסוים.</w:t>
      </w:r>
    </w:p>
    <w:p w14:paraId="3E81775D" w14:textId="77777777" w:rsidR="00000000" w:rsidRDefault="00DD00E1">
      <w:pPr>
        <w:pStyle w:val="a0"/>
        <w:rPr>
          <w:rFonts w:hint="cs"/>
          <w:rtl/>
        </w:rPr>
      </w:pPr>
    </w:p>
    <w:p w14:paraId="07CD07ED" w14:textId="77777777" w:rsidR="00000000" w:rsidRDefault="00DD00E1">
      <w:pPr>
        <w:pStyle w:val="a0"/>
        <w:rPr>
          <w:rFonts w:hint="cs"/>
          <w:rtl/>
        </w:rPr>
      </w:pPr>
      <w:r>
        <w:rPr>
          <w:rFonts w:hint="cs"/>
          <w:rtl/>
        </w:rPr>
        <w:t>הצעת החוק מעניקה הטבות למשפחות ולא קצבאות, כך שהטענה המגוחכת שהקצבאות הן סוג של</w:t>
      </w:r>
      <w:r>
        <w:rPr>
          <w:rFonts w:hint="cs"/>
          <w:rtl/>
        </w:rPr>
        <w:t xml:space="preserve"> הכנסה לראש המשפחה, המעודדת אותו כאילו לא לעבוד, לא באה בחשבון.</w:t>
      </w:r>
    </w:p>
    <w:p w14:paraId="5FB5BA1B" w14:textId="77777777" w:rsidR="00000000" w:rsidRDefault="00DD00E1">
      <w:pPr>
        <w:pStyle w:val="a0"/>
        <w:rPr>
          <w:rFonts w:hint="cs"/>
          <w:rtl/>
        </w:rPr>
      </w:pPr>
    </w:p>
    <w:p w14:paraId="59B181B0" w14:textId="77777777" w:rsidR="00000000" w:rsidRDefault="00DD00E1">
      <w:pPr>
        <w:pStyle w:val="a0"/>
        <w:rPr>
          <w:rFonts w:hint="cs"/>
          <w:rtl/>
        </w:rPr>
      </w:pPr>
      <w:r>
        <w:rPr>
          <w:rFonts w:hint="cs"/>
          <w:rtl/>
        </w:rPr>
        <w:t>בעיקר מדובר במשפחות של חמישה ילדים. שיעור המשפחות שיש להן חמישה ילדים, לצערי הרב אינו גדול.</w:t>
      </w:r>
    </w:p>
    <w:p w14:paraId="09C91BA7" w14:textId="77777777" w:rsidR="00000000" w:rsidRDefault="00DD00E1">
      <w:pPr>
        <w:pStyle w:val="a0"/>
        <w:rPr>
          <w:rFonts w:hint="cs"/>
          <w:rtl/>
        </w:rPr>
      </w:pPr>
    </w:p>
    <w:p w14:paraId="03367990" w14:textId="77777777" w:rsidR="00000000" w:rsidRDefault="00DD00E1">
      <w:pPr>
        <w:pStyle w:val="a0"/>
        <w:rPr>
          <w:rFonts w:hint="cs"/>
          <w:rtl/>
        </w:rPr>
      </w:pPr>
      <w:r>
        <w:rPr>
          <w:rFonts w:hint="cs"/>
          <w:rtl/>
        </w:rPr>
        <w:t>הצעת החוק הזאת נועדה לשרת את המשפחות ברוכות הילדים של כלל הציבור במדינת ישראל. משפחות אלה פגיעות י</w:t>
      </w:r>
      <w:r>
        <w:rPr>
          <w:rFonts w:hint="cs"/>
          <w:rtl/>
        </w:rPr>
        <w:t>ותר למצב הכלכלי השורר בארץ, ולכן יש לחזק ולעודד אותן.</w:t>
      </w:r>
    </w:p>
    <w:p w14:paraId="5BE23D03" w14:textId="77777777" w:rsidR="00000000" w:rsidRDefault="00DD00E1">
      <w:pPr>
        <w:pStyle w:val="a0"/>
        <w:rPr>
          <w:rFonts w:hint="cs"/>
          <w:rtl/>
        </w:rPr>
      </w:pPr>
    </w:p>
    <w:p w14:paraId="114B82AC" w14:textId="77777777" w:rsidR="00000000" w:rsidRDefault="00DD00E1">
      <w:pPr>
        <w:pStyle w:val="a0"/>
        <w:rPr>
          <w:rFonts w:hint="cs"/>
          <w:rtl/>
        </w:rPr>
      </w:pPr>
      <w:r>
        <w:rPr>
          <w:rFonts w:hint="cs"/>
          <w:rtl/>
        </w:rPr>
        <w:t>לכן, אני פונה לכל חברי סיעות הבית. עוד לא היתה ממשלה שפגעה כל כך קשה במשפחות ברוכות ילדים ובילדים.</w:t>
      </w:r>
    </w:p>
    <w:p w14:paraId="18E0BE27" w14:textId="77777777" w:rsidR="00000000" w:rsidRDefault="00DD00E1">
      <w:pPr>
        <w:pStyle w:val="a0"/>
        <w:rPr>
          <w:rFonts w:hint="cs"/>
          <w:rtl/>
        </w:rPr>
      </w:pPr>
    </w:p>
    <w:p w14:paraId="00EBA474" w14:textId="77777777" w:rsidR="00000000" w:rsidRDefault="00DD00E1">
      <w:pPr>
        <w:pStyle w:val="af0"/>
        <w:rPr>
          <w:rtl/>
        </w:rPr>
      </w:pPr>
      <w:r>
        <w:rPr>
          <w:rFonts w:hint="eastAsia"/>
          <w:rtl/>
        </w:rPr>
        <w:t>מאיר</w:t>
      </w:r>
      <w:r>
        <w:rPr>
          <w:rtl/>
        </w:rPr>
        <w:t xml:space="preserve"> פרוש (יהדות התורה):</w:t>
      </w:r>
    </w:p>
    <w:p w14:paraId="6B10B826" w14:textId="77777777" w:rsidR="00000000" w:rsidRDefault="00DD00E1">
      <w:pPr>
        <w:pStyle w:val="a0"/>
        <w:rPr>
          <w:rFonts w:hint="cs"/>
          <w:rtl/>
        </w:rPr>
      </w:pPr>
    </w:p>
    <w:p w14:paraId="7B758AFB" w14:textId="77777777" w:rsidR="00000000" w:rsidRDefault="00DD00E1">
      <w:pPr>
        <w:pStyle w:val="a0"/>
        <w:rPr>
          <w:rFonts w:hint="cs"/>
          <w:rtl/>
        </w:rPr>
      </w:pPr>
      <w:r>
        <w:rPr>
          <w:rFonts w:hint="cs"/>
          <w:rtl/>
        </w:rPr>
        <w:t>וזה אחרי שראש הממשלה הבטיח שהוא לא ייגע בחוק הזה.</w:t>
      </w:r>
    </w:p>
    <w:p w14:paraId="6761AA41" w14:textId="77777777" w:rsidR="00000000" w:rsidRDefault="00DD00E1">
      <w:pPr>
        <w:pStyle w:val="a0"/>
        <w:rPr>
          <w:rFonts w:hint="cs"/>
          <w:rtl/>
        </w:rPr>
      </w:pPr>
    </w:p>
    <w:p w14:paraId="28CD6F2F" w14:textId="77777777" w:rsidR="00000000" w:rsidRDefault="00DD00E1">
      <w:pPr>
        <w:pStyle w:val="-"/>
        <w:rPr>
          <w:rtl/>
        </w:rPr>
      </w:pPr>
      <w:bookmarkStart w:id="181" w:name="FS000000483T22_10_2003_14_28_46C"/>
      <w:bookmarkEnd w:id="181"/>
      <w:r>
        <w:rPr>
          <w:rtl/>
        </w:rPr>
        <w:t>דוד אזולאי (ש"ס):</w:t>
      </w:r>
    </w:p>
    <w:p w14:paraId="6C2F234E" w14:textId="77777777" w:rsidR="00000000" w:rsidRDefault="00DD00E1">
      <w:pPr>
        <w:pStyle w:val="a0"/>
        <w:rPr>
          <w:rtl/>
        </w:rPr>
      </w:pPr>
    </w:p>
    <w:p w14:paraId="676A613E" w14:textId="77777777" w:rsidR="00000000" w:rsidRDefault="00DD00E1">
      <w:pPr>
        <w:pStyle w:val="a0"/>
        <w:rPr>
          <w:rFonts w:hint="cs"/>
          <w:rtl/>
        </w:rPr>
      </w:pPr>
      <w:r>
        <w:rPr>
          <w:rFonts w:hint="cs"/>
          <w:rtl/>
        </w:rPr>
        <w:t>מה זה</w:t>
      </w:r>
      <w:r>
        <w:rPr>
          <w:rFonts w:hint="cs"/>
          <w:rtl/>
        </w:rPr>
        <w:t xml:space="preserve"> הבטיח? הוא גם תמך בקדנציה הקודמת בהצעת החוק הזאת של משפחות ברוכות ילדים, והוא הצהיר שלעולם לא יפגע במשפחות ברוכות ילדים. והנה, דווקא ממשלה, ממשלה של אליטיסטים, מנותקת מהעם, פוגעת באותה אוכלוסייה שהביאה אותה לשלטון - אותה אוכלוסייה שנמצאת בפריפריה, אותה או</w:t>
      </w:r>
      <w:r>
        <w:rPr>
          <w:rFonts w:hint="cs"/>
          <w:rtl/>
        </w:rPr>
        <w:t>כלוסייה חלשה של משפחות ברוכות ילדים, שמתוך המצוקה הזועקת הלכה והצביעה לליכוד. הממשלה הזאת פגעה בהם.</w:t>
      </w:r>
    </w:p>
    <w:p w14:paraId="772175BD" w14:textId="77777777" w:rsidR="00000000" w:rsidRDefault="00DD00E1">
      <w:pPr>
        <w:pStyle w:val="a0"/>
        <w:rPr>
          <w:rFonts w:hint="cs"/>
          <w:rtl/>
        </w:rPr>
      </w:pPr>
    </w:p>
    <w:p w14:paraId="59AEDB47" w14:textId="77777777" w:rsidR="00000000" w:rsidRDefault="00DD00E1">
      <w:pPr>
        <w:pStyle w:val="a0"/>
        <w:rPr>
          <w:rFonts w:hint="cs"/>
          <w:rtl/>
        </w:rPr>
      </w:pPr>
      <w:r>
        <w:rPr>
          <w:rFonts w:hint="cs"/>
          <w:rtl/>
        </w:rPr>
        <w:t xml:space="preserve">אני מאוד מקווה שיהיה כאן צו מצפוני של כל אחד ואחד מחברי הבית היושבים כאן, והם יצביעו בעד הצעת החוק ולא יהיו נתונים למשמעת סיעתית שהיא בניגוד למצפונם. </w:t>
      </w:r>
    </w:p>
    <w:p w14:paraId="241F2A4E" w14:textId="77777777" w:rsidR="00000000" w:rsidRDefault="00DD00E1">
      <w:pPr>
        <w:pStyle w:val="a0"/>
        <w:rPr>
          <w:rFonts w:hint="cs"/>
          <w:rtl/>
        </w:rPr>
      </w:pPr>
    </w:p>
    <w:p w14:paraId="5AA6C14F" w14:textId="77777777" w:rsidR="00000000" w:rsidRDefault="00DD00E1">
      <w:pPr>
        <w:pStyle w:val="a0"/>
        <w:rPr>
          <w:rFonts w:hint="cs"/>
          <w:rtl/>
        </w:rPr>
      </w:pPr>
      <w:r>
        <w:rPr>
          <w:rFonts w:hint="cs"/>
          <w:rtl/>
        </w:rPr>
        <w:t>אני</w:t>
      </w:r>
      <w:r>
        <w:rPr>
          <w:rFonts w:hint="cs"/>
          <w:rtl/>
        </w:rPr>
        <w:t xml:space="preserve"> אומר כאן לשר הרווחה, השר זבולון אורלב, שאני אהיה מוכן לכל הצעת פשרה שאתה והממשלה שאתה חבר בה תביאו לכאן, כדי לתקן את העוול. יש לכם הזדמנות לחזור בתשובה, לתקן את העוול של הפגיעה הקשה שלכם באותן מאות אלפי משפחות ברוכות ילדים במדינת ישראל שהביאו אתכם לשלטון.</w:t>
      </w:r>
      <w:r>
        <w:rPr>
          <w:rFonts w:hint="cs"/>
          <w:rtl/>
        </w:rPr>
        <w:t xml:space="preserve"> תודה.</w:t>
      </w:r>
    </w:p>
    <w:p w14:paraId="4A52DEC5" w14:textId="77777777" w:rsidR="00000000" w:rsidRDefault="00DD00E1">
      <w:pPr>
        <w:pStyle w:val="a0"/>
        <w:rPr>
          <w:rFonts w:hint="cs"/>
          <w:rtl/>
        </w:rPr>
      </w:pPr>
    </w:p>
    <w:p w14:paraId="68391B0F" w14:textId="77777777" w:rsidR="00000000" w:rsidRDefault="00DD00E1">
      <w:pPr>
        <w:pStyle w:val="af1"/>
        <w:rPr>
          <w:rtl/>
        </w:rPr>
      </w:pPr>
      <w:r>
        <w:rPr>
          <w:rtl/>
        </w:rPr>
        <w:t>היו"ר אלי בן-מנחם:</w:t>
      </w:r>
    </w:p>
    <w:p w14:paraId="71CFF313" w14:textId="77777777" w:rsidR="00000000" w:rsidRDefault="00DD00E1">
      <w:pPr>
        <w:pStyle w:val="a0"/>
        <w:rPr>
          <w:rtl/>
        </w:rPr>
      </w:pPr>
    </w:p>
    <w:p w14:paraId="51AD1DEE" w14:textId="77777777" w:rsidR="00000000" w:rsidRDefault="00DD00E1">
      <w:pPr>
        <w:pStyle w:val="a0"/>
        <w:rPr>
          <w:rFonts w:hint="cs"/>
          <w:rtl/>
        </w:rPr>
      </w:pPr>
      <w:r>
        <w:rPr>
          <w:rFonts w:hint="cs"/>
          <w:rtl/>
        </w:rPr>
        <w:t xml:space="preserve">תודה לחבר הכנסת אזולאי. אני מזמין את שר הרווחה זבולון אורלב להשיב בשם הממשלה. </w:t>
      </w:r>
    </w:p>
    <w:p w14:paraId="79622161" w14:textId="77777777" w:rsidR="00000000" w:rsidRDefault="00DD00E1">
      <w:pPr>
        <w:pStyle w:val="a0"/>
        <w:rPr>
          <w:rFonts w:hint="cs"/>
          <w:rtl/>
        </w:rPr>
      </w:pPr>
    </w:p>
    <w:p w14:paraId="44A771FC" w14:textId="77777777" w:rsidR="00000000" w:rsidRDefault="00DD00E1">
      <w:pPr>
        <w:pStyle w:val="af0"/>
        <w:rPr>
          <w:rtl/>
        </w:rPr>
      </w:pPr>
      <w:r>
        <w:rPr>
          <w:rFonts w:hint="eastAsia"/>
          <w:rtl/>
        </w:rPr>
        <w:t>מאיר</w:t>
      </w:r>
      <w:r>
        <w:rPr>
          <w:rtl/>
        </w:rPr>
        <w:t xml:space="preserve"> פרוש (יהדות התורה):</w:t>
      </w:r>
    </w:p>
    <w:p w14:paraId="66CCB22D" w14:textId="77777777" w:rsidR="00000000" w:rsidRDefault="00DD00E1">
      <w:pPr>
        <w:pStyle w:val="a0"/>
        <w:rPr>
          <w:rFonts w:hint="cs"/>
          <w:rtl/>
        </w:rPr>
      </w:pPr>
    </w:p>
    <w:p w14:paraId="55DC5C30" w14:textId="77777777" w:rsidR="00000000" w:rsidRDefault="00DD00E1">
      <w:pPr>
        <w:pStyle w:val="a0"/>
        <w:rPr>
          <w:rFonts w:hint="cs"/>
          <w:rtl/>
        </w:rPr>
      </w:pPr>
      <w:r>
        <w:rPr>
          <w:rFonts w:hint="cs"/>
          <w:rtl/>
        </w:rPr>
        <w:t xml:space="preserve">פריצקי  יוצא נגד הצבא ושרון לא אומר לו כלום, שרון שותק. </w:t>
      </w:r>
    </w:p>
    <w:p w14:paraId="01C9703D" w14:textId="77777777" w:rsidR="00000000" w:rsidRDefault="00DD00E1">
      <w:pPr>
        <w:pStyle w:val="a0"/>
        <w:rPr>
          <w:rFonts w:hint="cs"/>
          <w:rtl/>
        </w:rPr>
      </w:pPr>
    </w:p>
    <w:p w14:paraId="27E37CA0" w14:textId="77777777" w:rsidR="00000000" w:rsidRDefault="00DD00E1">
      <w:pPr>
        <w:pStyle w:val="af0"/>
        <w:rPr>
          <w:rtl/>
        </w:rPr>
      </w:pPr>
      <w:r>
        <w:rPr>
          <w:rFonts w:hint="eastAsia"/>
          <w:rtl/>
        </w:rPr>
        <w:t>דוד</w:t>
      </w:r>
      <w:r>
        <w:rPr>
          <w:rtl/>
        </w:rPr>
        <w:t xml:space="preserve"> אזולאי (ש"ס):</w:t>
      </w:r>
    </w:p>
    <w:p w14:paraId="5D30BCE6" w14:textId="77777777" w:rsidR="00000000" w:rsidRDefault="00DD00E1">
      <w:pPr>
        <w:pStyle w:val="a0"/>
        <w:rPr>
          <w:rFonts w:hint="cs"/>
          <w:rtl/>
        </w:rPr>
      </w:pPr>
    </w:p>
    <w:p w14:paraId="31CBABEE" w14:textId="77777777" w:rsidR="00000000" w:rsidRDefault="00DD00E1">
      <w:pPr>
        <w:pStyle w:val="a0"/>
        <w:rPr>
          <w:rFonts w:hint="cs"/>
          <w:rtl/>
        </w:rPr>
      </w:pPr>
      <w:r>
        <w:rPr>
          <w:rFonts w:hint="cs"/>
          <w:rtl/>
        </w:rPr>
        <w:t>נגד הצבא, נגד הערבים, נגד החרדים.</w:t>
      </w:r>
    </w:p>
    <w:p w14:paraId="6D8FA446" w14:textId="77777777" w:rsidR="00000000" w:rsidRDefault="00DD00E1">
      <w:pPr>
        <w:pStyle w:val="a0"/>
        <w:rPr>
          <w:rFonts w:hint="cs"/>
          <w:rtl/>
        </w:rPr>
      </w:pPr>
    </w:p>
    <w:p w14:paraId="3A9DF0F7" w14:textId="77777777" w:rsidR="00000000" w:rsidRDefault="00DD00E1">
      <w:pPr>
        <w:pStyle w:val="af1"/>
        <w:rPr>
          <w:rtl/>
        </w:rPr>
      </w:pPr>
      <w:r>
        <w:rPr>
          <w:rtl/>
        </w:rPr>
        <w:t xml:space="preserve">היו"ר אלי </w:t>
      </w:r>
      <w:r>
        <w:rPr>
          <w:rtl/>
        </w:rPr>
        <w:t>בן-מנחם:</w:t>
      </w:r>
    </w:p>
    <w:p w14:paraId="5831FDFC" w14:textId="77777777" w:rsidR="00000000" w:rsidRDefault="00DD00E1">
      <w:pPr>
        <w:pStyle w:val="a0"/>
        <w:rPr>
          <w:rtl/>
        </w:rPr>
      </w:pPr>
    </w:p>
    <w:p w14:paraId="10E9869D" w14:textId="77777777" w:rsidR="00000000" w:rsidRDefault="00DD00E1">
      <w:pPr>
        <w:pStyle w:val="a0"/>
        <w:rPr>
          <w:rFonts w:hint="cs"/>
          <w:rtl/>
        </w:rPr>
      </w:pPr>
      <w:r>
        <w:rPr>
          <w:rFonts w:hint="cs"/>
          <w:rtl/>
        </w:rPr>
        <w:t>חבר הכנסת אזולאי, חבר הכנסת פרוש, נא לאפשר לשר להשיב. בבקשה, השר אורלב.</w:t>
      </w:r>
    </w:p>
    <w:p w14:paraId="69DDF53F" w14:textId="77777777" w:rsidR="00000000" w:rsidRDefault="00DD00E1">
      <w:pPr>
        <w:pStyle w:val="a0"/>
        <w:rPr>
          <w:rFonts w:hint="cs"/>
          <w:rtl/>
        </w:rPr>
      </w:pPr>
    </w:p>
    <w:p w14:paraId="03166548" w14:textId="77777777" w:rsidR="00000000" w:rsidRDefault="00DD00E1">
      <w:pPr>
        <w:pStyle w:val="a"/>
        <w:rPr>
          <w:rtl/>
        </w:rPr>
      </w:pPr>
      <w:bookmarkStart w:id="182" w:name="FS000001040T22_10_2003_13_59_17C"/>
      <w:bookmarkStart w:id="183" w:name="FS000000521T22_10_2003_13_59_27"/>
      <w:bookmarkStart w:id="184" w:name="_Toc67028569"/>
      <w:bookmarkEnd w:id="182"/>
      <w:bookmarkEnd w:id="183"/>
      <w:r>
        <w:rPr>
          <w:rFonts w:hint="eastAsia"/>
          <w:rtl/>
        </w:rPr>
        <w:t>שר</w:t>
      </w:r>
      <w:r>
        <w:rPr>
          <w:rtl/>
        </w:rPr>
        <w:t xml:space="preserve"> הרווחה זבולון אורלב:</w:t>
      </w:r>
      <w:bookmarkEnd w:id="184"/>
    </w:p>
    <w:p w14:paraId="0D382425" w14:textId="77777777" w:rsidR="00000000" w:rsidRDefault="00DD00E1">
      <w:pPr>
        <w:pStyle w:val="a0"/>
        <w:rPr>
          <w:rFonts w:hint="cs"/>
          <w:rtl/>
        </w:rPr>
      </w:pPr>
    </w:p>
    <w:p w14:paraId="3DCF60A2" w14:textId="77777777" w:rsidR="00000000" w:rsidRDefault="00DD00E1">
      <w:pPr>
        <w:pStyle w:val="a0"/>
        <w:rPr>
          <w:rFonts w:hint="cs"/>
          <w:rtl/>
        </w:rPr>
      </w:pPr>
      <w:r>
        <w:rPr>
          <w:rFonts w:hint="cs"/>
          <w:rtl/>
        </w:rPr>
        <w:t>אדוני היושב-ראש, חברי חברי הכנסת, גם אם אני מבין היטב לרוח הצעת החוק, הרצון לסייע למשפחות ברוכות ילדים, הרי שהצעת החוק כפי שהיא, לדעתי מחטיאה מאוד א</w:t>
      </w:r>
      <w:r>
        <w:rPr>
          <w:rFonts w:hint="cs"/>
          <w:rtl/>
        </w:rPr>
        <w:t>ת מטרתה. לו אפשר תקציב המדינה היום להוסיף תקציב של מיליארד שקלים לנושא הילדים, אני חושב שאת התקציב הזה היו צריכים לתת בשירותים ישירים לילדים, אם בכך שירכשו ספרי לימוד, אם בכך שיחזור מפעל ההזנה, אם בכך שתלמידים יוכלו לקבל את סל התרבות ועוד דברים החסרים בעיק</w:t>
      </w:r>
      <w:r>
        <w:rPr>
          <w:rFonts w:hint="cs"/>
          <w:rtl/>
        </w:rPr>
        <w:t xml:space="preserve">ר בקרב משפחות עם הכנסות מעטות המתקשות מאוד לממן אותם. השיטה של מתן הטבות של ארנונה והנחות בתחבורה ציבורית וכל כגון אלה אינה הדרך הנכונה להיטיב עם ילדים. </w:t>
      </w:r>
    </w:p>
    <w:p w14:paraId="57BAF25E" w14:textId="77777777" w:rsidR="00000000" w:rsidRDefault="00DD00E1">
      <w:pPr>
        <w:pStyle w:val="a0"/>
        <w:rPr>
          <w:rFonts w:hint="cs"/>
          <w:rtl/>
        </w:rPr>
      </w:pPr>
    </w:p>
    <w:p w14:paraId="39F0F4AA" w14:textId="77777777" w:rsidR="00000000" w:rsidRDefault="00DD00E1">
      <w:pPr>
        <w:pStyle w:val="a0"/>
        <w:rPr>
          <w:rFonts w:hint="cs"/>
          <w:rtl/>
        </w:rPr>
      </w:pPr>
      <w:r>
        <w:rPr>
          <w:rFonts w:hint="cs"/>
          <w:rtl/>
        </w:rPr>
        <w:t>הדבר השני הוא, שמפלגתי הגישה כבר בקדנציה הקודמת, חבר הכנסת אזולאי, הצעת חוק שלפיה תהיה קצבת כל ילד שו</w:t>
      </w:r>
      <w:r>
        <w:rPr>
          <w:rFonts w:hint="cs"/>
          <w:rtl/>
        </w:rPr>
        <w:t>וה. כך גם קבעו ההסכם הקואליציוני וקווי היסוד של הממשלה הנוכחית, בצדק מבחינתי, מבחינת הצדק החברתי, כפי שאני מבין אותו, שקצבת כל ילד תהיה שווה. אפשר להתווכח - - -</w:t>
      </w:r>
    </w:p>
    <w:p w14:paraId="6BE6E28A" w14:textId="77777777" w:rsidR="00000000" w:rsidRDefault="00DD00E1">
      <w:pPr>
        <w:pStyle w:val="a0"/>
        <w:rPr>
          <w:rFonts w:hint="cs"/>
          <w:rtl/>
        </w:rPr>
      </w:pPr>
    </w:p>
    <w:p w14:paraId="138DBE99" w14:textId="77777777" w:rsidR="00000000" w:rsidRDefault="00DD00E1">
      <w:pPr>
        <w:pStyle w:val="af0"/>
        <w:rPr>
          <w:rtl/>
        </w:rPr>
      </w:pPr>
      <w:r>
        <w:rPr>
          <w:rFonts w:hint="eastAsia"/>
          <w:rtl/>
        </w:rPr>
        <w:t>ישראל</w:t>
      </w:r>
      <w:r>
        <w:rPr>
          <w:rtl/>
        </w:rPr>
        <w:t xml:space="preserve"> אייכלר (יהדות התורה):</w:t>
      </w:r>
    </w:p>
    <w:p w14:paraId="3FD5ADCD" w14:textId="77777777" w:rsidR="00000000" w:rsidRDefault="00DD00E1">
      <w:pPr>
        <w:pStyle w:val="a0"/>
        <w:rPr>
          <w:rFonts w:hint="cs"/>
          <w:rtl/>
        </w:rPr>
      </w:pPr>
    </w:p>
    <w:p w14:paraId="0379707C" w14:textId="77777777" w:rsidR="00000000" w:rsidRDefault="00DD00E1">
      <w:pPr>
        <w:pStyle w:val="a0"/>
        <w:rPr>
          <w:rFonts w:hint="cs"/>
          <w:rtl/>
        </w:rPr>
      </w:pPr>
      <w:r>
        <w:rPr>
          <w:rFonts w:hint="cs"/>
          <w:rtl/>
        </w:rPr>
        <w:t>לא נתתם שווה - לקחתם שווה.</w:t>
      </w:r>
    </w:p>
    <w:p w14:paraId="64DD04CF" w14:textId="77777777" w:rsidR="00000000" w:rsidRDefault="00DD00E1">
      <w:pPr>
        <w:pStyle w:val="a0"/>
        <w:rPr>
          <w:rFonts w:hint="cs"/>
          <w:rtl/>
        </w:rPr>
      </w:pPr>
    </w:p>
    <w:p w14:paraId="0E0E6925" w14:textId="77777777" w:rsidR="00000000" w:rsidRDefault="00DD00E1">
      <w:pPr>
        <w:pStyle w:val="-"/>
        <w:rPr>
          <w:rtl/>
        </w:rPr>
      </w:pPr>
      <w:bookmarkStart w:id="185" w:name="FS000000521T22_10_2003_14_03_35C"/>
      <w:bookmarkEnd w:id="185"/>
    </w:p>
    <w:p w14:paraId="59E47227" w14:textId="77777777" w:rsidR="00000000" w:rsidRDefault="00DD00E1">
      <w:pPr>
        <w:pStyle w:val="-"/>
        <w:rPr>
          <w:rtl/>
        </w:rPr>
      </w:pPr>
      <w:r>
        <w:rPr>
          <w:rtl/>
        </w:rPr>
        <w:t>שר הרווחה זבולון אורלב:</w:t>
      </w:r>
    </w:p>
    <w:p w14:paraId="2BFC2779" w14:textId="77777777" w:rsidR="00000000" w:rsidRDefault="00DD00E1">
      <w:pPr>
        <w:pStyle w:val="a0"/>
        <w:rPr>
          <w:rtl/>
        </w:rPr>
      </w:pPr>
    </w:p>
    <w:p w14:paraId="0383169E" w14:textId="77777777" w:rsidR="00000000" w:rsidRDefault="00DD00E1">
      <w:pPr>
        <w:pStyle w:val="a0"/>
        <w:rPr>
          <w:rFonts w:hint="cs"/>
          <w:rtl/>
        </w:rPr>
      </w:pPr>
      <w:r>
        <w:rPr>
          <w:rFonts w:hint="cs"/>
          <w:rtl/>
        </w:rPr>
        <w:t>אפשר להתווכ</w:t>
      </w:r>
      <w:r>
        <w:rPr>
          <w:rFonts w:hint="cs"/>
          <w:rtl/>
        </w:rPr>
        <w:t>ח מה יהיה גובה הקצבה, ועל זה יש ויכוחים גם בתוך הממשלה, אבל שקצבת כל ילד תהיה שווה, זאת הדרך הנכונה לסייע למשפחות.</w:t>
      </w:r>
    </w:p>
    <w:p w14:paraId="57074DB7" w14:textId="77777777" w:rsidR="00000000" w:rsidRDefault="00DD00E1">
      <w:pPr>
        <w:pStyle w:val="a0"/>
        <w:rPr>
          <w:rFonts w:hint="cs"/>
          <w:rtl/>
        </w:rPr>
      </w:pPr>
    </w:p>
    <w:p w14:paraId="4E3D46A9" w14:textId="77777777" w:rsidR="00000000" w:rsidRDefault="00DD00E1">
      <w:pPr>
        <w:pStyle w:val="a0"/>
        <w:rPr>
          <w:rFonts w:hint="cs"/>
          <w:rtl/>
        </w:rPr>
      </w:pPr>
      <w:r>
        <w:rPr>
          <w:rFonts w:hint="cs"/>
          <w:rtl/>
        </w:rPr>
        <w:t>הדבר השלישי שאני רוצה לומר לך, שיחד עם הקיצוץ העמוק בקצבאות הילדים, שהכנסת החליטה עליו, אישרה הממשלה הקמת ועדה לבחינת מיסוי קצבאות ילדים, כח</w:t>
      </w:r>
      <w:r>
        <w:rPr>
          <w:rFonts w:hint="cs"/>
          <w:rtl/>
        </w:rPr>
        <w:t>לופה לקיצוץ בקצבאות הילדים.  צריך לזכור שהקיצוץ בקצבאות הילדים מתפרס על פני שבע שנים. הממשלה הטילה על ועדה בראשותו של  יורם גבאי, ועדה שהוקמה באישור הממשלה על-ידי שר האוצר ועל-ידי, לנסות ולבחון את ההצעה שקצבת הילדים תיתוסף להכנסה של כל אחד. אם זו משפחה שיש</w:t>
      </w:r>
      <w:r>
        <w:rPr>
          <w:rFonts w:hint="cs"/>
          <w:rtl/>
        </w:rPr>
        <w:t xml:space="preserve"> לה הכנסה גבוהה, ממילא המסים שהמשפחה הזאת משלמת יחולו גם על קצבת הילדים, והסכום שחוזר לאוצר המדינה יוכל לממן את קצבת הילדים שתהיה יותר גדולה לאותה משפחה שמקבלת את קצבת הילדים והכנסתה נמוכה. </w:t>
      </w:r>
    </w:p>
    <w:p w14:paraId="1FCCB1CA" w14:textId="77777777" w:rsidR="00000000" w:rsidRDefault="00DD00E1">
      <w:pPr>
        <w:pStyle w:val="a0"/>
        <w:rPr>
          <w:rFonts w:hint="cs"/>
          <w:rtl/>
        </w:rPr>
      </w:pPr>
    </w:p>
    <w:p w14:paraId="0ACD578C" w14:textId="77777777" w:rsidR="00000000" w:rsidRDefault="00DD00E1">
      <w:pPr>
        <w:pStyle w:val="af0"/>
        <w:rPr>
          <w:rtl/>
        </w:rPr>
      </w:pPr>
      <w:r>
        <w:rPr>
          <w:rFonts w:hint="eastAsia"/>
          <w:rtl/>
        </w:rPr>
        <w:t>משולם</w:t>
      </w:r>
      <w:r>
        <w:rPr>
          <w:rtl/>
        </w:rPr>
        <w:t xml:space="preserve"> נהרי (ש"ס):</w:t>
      </w:r>
    </w:p>
    <w:p w14:paraId="02A43C14" w14:textId="77777777" w:rsidR="00000000" w:rsidRDefault="00DD00E1">
      <w:pPr>
        <w:pStyle w:val="a0"/>
        <w:rPr>
          <w:rFonts w:hint="cs"/>
          <w:rtl/>
        </w:rPr>
      </w:pPr>
    </w:p>
    <w:p w14:paraId="71A170CD" w14:textId="77777777" w:rsidR="00000000" w:rsidRDefault="00DD00E1">
      <w:pPr>
        <w:pStyle w:val="a0"/>
        <w:rPr>
          <w:rFonts w:hint="cs"/>
          <w:rtl/>
        </w:rPr>
      </w:pPr>
      <w:r>
        <w:rPr>
          <w:rFonts w:hint="cs"/>
          <w:rtl/>
        </w:rPr>
        <w:t xml:space="preserve">שינוי לא מסכימים. </w:t>
      </w:r>
    </w:p>
    <w:p w14:paraId="597168C0" w14:textId="77777777" w:rsidR="00000000" w:rsidRDefault="00DD00E1">
      <w:pPr>
        <w:pStyle w:val="a0"/>
        <w:rPr>
          <w:rFonts w:hint="cs"/>
          <w:rtl/>
        </w:rPr>
      </w:pPr>
    </w:p>
    <w:p w14:paraId="6ECC7D77" w14:textId="77777777" w:rsidR="00000000" w:rsidRDefault="00DD00E1">
      <w:pPr>
        <w:pStyle w:val="-"/>
        <w:rPr>
          <w:rtl/>
        </w:rPr>
      </w:pPr>
      <w:bookmarkStart w:id="186" w:name="FS000000521T22_10_2003_14_08_12C"/>
      <w:bookmarkEnd w:id="186"/>
      <w:r>
        <w:rPr>
          <w:rtl/>
        </w:rPr>
        <w:t>שר הרווחה זבולון אורלב:</w:t>
      </w:r>
    </w:p>
    <w:p w14:paraId="35F637C4" w14:textId="77777777" w:rsidR="00000000" w:rsidRDefault="00DD00E1">
      <w:pPr>
        <w:pStyle w:val="a0"/>
        <w:rPr>
          <w:rtl/>
        </w:rPr>
      </w:pPr>
    </w:p>
    <w:p w14:paraId="41C625A8" w14:textId="77777777" w:rsidR="00000000" w:rsidRDefault="00DD00E1">
      <w:pPr>
        <w:pStyle w:val="a0"/>
        <w:rPr>
          <w:rFonts w:hint="cs"/>
          <w:rtl/>
        </w:rPr>
      </w:pPr>
      <w:r>
        <w:rPr>
          <w:rFonts w:hint="cs"/>
          <w:rtl/>
        </w:rPr>
        <w:t xml:space="preserve">לא, שינוי לא מסכימים, אבל יש ממשלה. אני הסכמתי לקיצוץ בקצבאות הילדים? אני גם לא הסכמתי.  יש ממשלה, כך היא החליטה, וזו קואליציה, ואתה יודע  היטב שגם אתה היית בקואליציה. </w:t>
      </w:r>
    </w:p>
    <w:p w14:paraId="699F747F" w14:textId="77777777" w:rsidR="00000000" w:rsidRDefault="00DD00E1">
      <w:pPr>
        <w:pStyle w:val="a0"/>
        <w:rPr>
          <w:rFonts w:hint="cs"/>
          <w:rtl/>
        </w:rPr>
      </w:pPr>
    </w:p>
    <w:p w14:paraId="25451D81" w14:textId="77777777" w:rsidR="00000000" w:rsidRDefault="00DD00E1">
      <w:pPr>
        <w:pStyle w:val="af0"/>
        <w:rPr>
          <w:rtl/>
        </w:rPr>
      </w:pPr>
      <w:r>
        <w:rPr>
          <w:rFonts w:hint="eastAsia"/>
          <w:rtl/>
        </w:rPr>
        <w:t>משולם</w:t>
      </w:r>
      <w:r>
        <w:rPr>
          <w:rtl/>
        </w:rPr>
        <w:t xml:space="preserve"> נהרי (ש"ס):</w:t>
      </w:r>
    </w:p>
    <w:p w14:paraId="6789B0E2" w14:textId="77777777" w:rsidR="00000000" w:rsidRDefault="00DD00E1">
      <w:pPr>
        <w:pStyle w:val="a0"/>
        <w:rPr>
          <w:rFonts w:hint="cs"/>
          <w:rtl/>
        </w:rPr>
      </w:pPr>
    </w:p>
    <w:p w14:paraId="2853B1D5" w14:textId="77777777" w:rsidR="00000000" w:rsidRDefault="00DD00E1">
      <w:pPr>
        <w:pStyle w:val="a0"/>
        <w:rPr>
          <w:rFonts w:hint="cs"/>
          <w:rtl/>
        </w:rPr>
      </w:pPr>
      <w:r>
        <w:rPr>
          <w:rFonts w:hint="cs"/>
          <w:rtl/>
        </w:rPr>
        <w:t>- - -</w:t>
      </w:r>
    </w:p>
    <w:p w14:paraId="2DDA0927" w14:textId="77777777" w:rsidR="00000000" w:rsidRDefault="00DD00E1">
      <w:pPr>
        <w:pStyle w:val="a0"/>
        <w:rPr>
          <w:rFonts w:hint="cs"/>
          <w:rtl/>
        </w:rPr>
      </w:pPr>
    </w:p>
    <w:p w14:paraId="209DEFAB" w14:textId="77777777" w:rsidR="00000000" w:rsidRDefault="00DD00E1">
      <w:pPr>
        <w:pStyle w:val="-"/>
        <w:rPr>
          <w:rtl/>
        </w:rPr>
      </w:pPr>
      <w:bookmarkStart w:id="187" w:name="FS000000521T22_10_2003_14_09_02C"/>
      <w:bookmarkEnd w:id="187"/>
      <w:r>
        <w:rPr>
          <w:rtl/>
        </w:rPr>
        <w:t>שר הרווחה זבולון אורלב:</w:t>
      </w:r>
    </w:p>
    <w:p w14:paraId="66002612" w14:textId="77777777" w:rsidR="00000000" w:rsidRDefault="00DD00E1">
      <w:pPr>
        <w:pStyle w:val="a0"/>
        <w:rPr>
          <w:rtl/>
        </w:rPr>
      </w:pPr>
    </w:p>
    <w:p w14:paraId="2EC16E29" w14:textId="77777777" w:rsidR="00000000" w:rsidRDefault="00DD00E1">
      <w:pPr>
        <w:pStyle w:val="a0"/>
        <w:rPr>
          <w:rFonts w:hint="cs"/>
          <w:rtl/>
        </w:rPr>
      </w:pPr>
      <w:r>
        <w:rPr>
          <w:rFonts w:hint="cs"/>
          <w:rtl/>
        </w:rPr>
        <w:t>ולכן, אנחנו בגוף דמוקרטי. שינוי התנ</w:t>
      </w:r>
      <w:r>
        <w:rPr>
          <w:rFonts w:hint="cs"/>
          <w:rtl/>
        </w:rPr>
        <w:t>גדה, ההצעה הזאת עברה, מסקנותיה  צריכות לבוא לממשלה, ואני משער שעוד  יהיה על זה ויכוח, אבל  אני שמח שראש הממשלה ושרים נוספים תמכו במהלך הזה,  ואני מקווה שהם יתמכו. אגב, לוועדה הזאת מוקצבים כ-180 ימים, מתוכם כבר עבר, נדמה לי, כחודש ימים,  כך שהממשלה תוכל לבו</w:t>
      </w:r>
      <w:r>
        <w:rPr>
          <w:rFonts w:hint="cs"/>
          <w:rtl/>
        </w:rPr>
        <w:t xml:space="preserve">א לכנסת בעוד כחצי שנה ולהציג תוכנית מאוזנת יותר, כדי לסייע למשפחות עם מעט ילדים ועם הרבה ילדים לגדל את ילדיהן בכבוד. </w:t>
      </w:r>
    </w:p>
    <w:p w14:paraId="4DABEAC5" w14:textId="77777777" w:rsidR="00000000" w:rsidRDefault="00DD00E1">
      <w:pPr>
        <w:pStyle w:val="a0"/>
        <w:rPr>
          <w:rFonts w:hint="cs"/>
          <w:rtl/>
        </w:rPr>
      </w:pPr>
    </w:p>
    <w:p w14:paraId="575A532B" w14:textId="77777777" w:rsidR="00000000" w:rsidRDefault="00DD00E1">
      <w:pPr>
        <w:pStyle w:val="a0"/>
        <w:rPr>
          <w:rFonts w:hint="cs"/>
          <w:rtl/>
        </w:rPr>
      </w:pPr>
      <w:r>
        <w:rPr>
          <w:rFonts w:hint="cs"/>
          <w:rtl/>
        </w:rPr>
        <w:t>אני גם רוצה לומר שהצעת החוק הזאת, כמובן, יש לה עלות מאוד מאוד גבוהה בתקופה כזאת שבה התוכנית הכלכלית מחייבת צמצום של התקציבים הציבוריים. א</w:t>
      </w:r>
      <w:r>
        <w:rPr>
          <w:rFonts w:hint="cs"/>
          <w:rtl/>
        </w:rPr>
        <w:t>ני לא חושב שזה ריאלי לבוא בתקופה כזאת ולהציע הצעה, אלא אם כן זה טבעי שאופוזיציה רוצה לנגח קואליציה. אבל זה גם טבעי, חבר הכנסת אזולאי, ידידי הטוב - ואני מעריך אותך. תשמע, גם בתקופה שאתם הייתם בקואליציה עם 17 חברי כנסת, לא העליתם הצעה מפליגה כגון זו. המצב הכ</w:t>
      </w:r>
      <w:r>
        <w:rPr>
          <w:rFonts w:hint="cs"/>
          <w:rtl/>
        </w:rPr>
        <w:t xml:space="preserve">לכלי היה יותר טוב, ולא העליתם. זה טבעי. עכשיו אתם באופוזיציה ואנחנו בקואליציה, אז מחפשים הצעות.  </w:t>
      </w:r>
    </w:p>
    <w:p w14:paraId="3F357D06" w14:textId="77777777" w:rsidR="00000000" w:rsidRDefault="00DD00E1">
      <w:pPr>
        <w:pStyle w:val="a0"/>
        <w:rPr>
          <w:rFonts w:hint="cs"/>
          <w:rtl/>
        </w:rPr>
      </w:pPr>
    </w:p>
    <w:p w14:paraId="020A384F" w14:textId="77777777" w:rsidR="00000000" w:rsidRDefault="00DD00E1">
      <w:pPr>
        <w:pStyle w:val="af0"/>
        <w:rPr>
          <w:rtl/>
        </w:rPr>
      </w:pPr>
      <w:r>
        <w:rPr>
          <w:rFonts w:hint="eastAsia"/>
          <w:rtl/>
        </w:rPr>
        <w:t>יצחק</w:t>
      </w:r>
      <w:r>
        <w:rPr>
          <w:rtl/>
        </w:rPr>
        <w:t xml:space="preserve"> כהן (ש"ס):</w:t>
      </w:r>
    </w:p>
    <w:p w14:paraId="5D1EDC1B" w14:textId="77777777" w:rsidR="00000000" w:rsidRDefault="00DD00E1">
      <w:pPr>
        <w:pStyle w:val="a0"/>
        <w:rPr>
          <w:rFonts w:hint="cs"/>
          <w:rtl/>
        </w:rPr>
      </w:pPr>
    </w:p>
    <w:p w14:paraId="03EED480" w14:textId="77777777" w:rsidR="00000000" w:rsidRDefault="00DD00E1">
      <w:pPr>
        <w:pStyle w:val="a0"/>
        <w:rPr>
          <w:rFonts w:hint="cs"/>
          <w:rtl/>
        </w:rPr>
      </w:pPr>
      <w:r>
        <w:rPr>
          <w:rFonts w:hint="cs"/>
          <w:rtl/>
        </w:rPr>
        <w:t>ערוץ-7.</w:t>
      </w:r>
    </w:p>
    <w:p w14:paraId="7C5AF110" w14:textId="77777777" w:rsidR="00000000" w:rsidRDefault="00DD00E1">
      <w:pPr>
        <w:pStyle w:val="a0"/>
        <w:rPr>
          <w:rFonts w:hint="cs"/>
          <w:rtl/>
        </w:rPr>
      </w:pPr>
    </w:p>
    <w:p w14:paraId="47DEE65A" w14:textId="77777777" w:rsidR="00000000" w:rsidRDefault="00DD00E1">
      <w:pPr>
        <w:pStyle w:val="-"/>
        <w:rPr>
          <w:rtl/>
        </w:rPr>
      </w:pPr>
      <w:bookmarkStart w:id="188" w:name="FS000000521T22_10_2003_14_12_46C"/>
      <w:bookmarkEnd w:id="188"/>
      <w:r>
        <w:rPr>
          <w:rtl/>
        </w:rPr>
        <w:t>שר הרווחה זבולון אורלב:</w:t>
      </w:r>
    </w:p>
    <w:p w14:paraId="4D37E821" w14:textId="77777777" w:rsidR="00000000" w:rsidRDefault="00DD00E1">
      <w:pPr>
        <w:pStyle w:val="a0"/>
        <w:rPr>
          <w:rtl/>
        </w:rPr>
      </w:pPr>
    </w:p>
    <w:p w14:paraId="74D1273B" w14:textId="77777777" w:rsidR="00000000" w:rsidRDefault="00DD00E1">
      <w:pPr>
        <w:pStyle w:val="a0"/>
        <w:rPr>
          <w:rFonts w:hint="cs"/>
          <w:rtl/>
        </w:rPr>
      </w:pPr>
      <w:r>
        <w:rPr>
          <w:rFonts w:hint="cs"/>
          <w:rtl/>
        </w:rPr>
        <w:t>אשר על כן, אין להצעה הזאת לצערי, לא ידיים ולא רגליים. אין בה גם צדק חברתי. היא איננה מיטיבה עם ילדים. ואשר</w:t>
      </w:r>
      <w:r>
        <w:rPr>
          <w:rFonts w:hint="cs"/>
          <w:rtl/>
        </w:rPr>
        <w:t xml:space="preserve"> על כן הממשלה מבקשת להוריד את הצעת החוק מסדר-היום.</w:t>
      </w:r>
    </w:p>
    <w:p w14:paraId="16DAFC32" w14:textId="77777777" w:rsidR="00000000" w:rsidRDefault="00DD00E1">
      <w:pPr>
        <w:pStyle w:val="a0"/>
        <w:rPr>
          <w:rFonts w:hint="cs"/>
          <w:rtl/>
        </w:rPr>
      </w:pPr>
    </w:p>
    <w:p w14:paraId="6A09C415" w14:textId="77777777" w:rsidR="00000000" w:rsidRDefault="00DD00E1">
      <w:pPr>
        <w:pStyle w:val="af1"/>
        <w:rPr>
          <w:rtl/>
        </w:rPr>
      </w:pPr>
      <w:r>
        <w:rPr>
          <w:rtl/>
        </w:rPr>
        <w:t>היו"ר אלי בן-מנחם:</w:t>
      </w:r>
    </w:p>
    <w:p w14:paraId="13B44322" w14:textId="77777777" w:rsidR="00000000" w:rsidRDefault="00DD00E1">
      <w:pPr>
        <w:pStyle w:val="a0"/>
        <w:rPr>
          <w:rtl/>
        </w:rPr>
      </w:pPr>
    </w:p>
    <w:p w14:paraId="0580193E" w14:textId="77777777" w:rsidR="00000000" w:rsidRDefault="00DD00E1">
      <w:pPr>
        <w:pStyle w:val="a0"/>
        <w:rPr>
          <w:rFonts w:hint="cs"/>
          <w:rtl/>
        </w:rPr>
      </w:pPr>
      <w:r>
        <w:rPr>
          <w:rFonts w:hint="cs"/>
          <w:rtl/>
        </w:rPr>
        <w:t xml:space="preserve">תודה לשר אורלב. רבותי חברי הכנסת, אני מבקש מכולם לשבת. אנחנו עוברים להצבעה. </w:t>
      </w:r>
    </w:p>
    <w:p w14:paraId="1E55013E" w14:textId="77777777" w:rsidR="00000000" w:rsidRDefault="00DD00E1">
      <w:pPr>
        <w:pStyle w:val="a0"/>
        <w:rPr>
          <w:rFonts w:hint="cs"/>
          <w:rtl/>
        </w:rPr>
      </w:pPr>
    </w:p>
    <w:p w14:paraId="3E1D7753" w14:textId="77777777" w:rsidR="00000000" w:rsidRDefault="00DD00E1">
      <w:pPr>
        <w:pStyle w:val="af0"/>
        <w:rPr>
          <w:rtl/>
        </w:rPr>
      </w:pPr>
      <w:r>
        <w:rPr>
          <w:rFonts w:hint="eastAsia"/>
          <w:rtl/>
        </w:rPr>
        <w:t>מאיר</w:t>
      </w:r>
      <w:r>
        <w:rPr>
          <w:rtl/>
        </w:rPr>
        <w:t xml:space="preserve"> פרוש (יהדות התורה):</w:t>
      </w:r>
    </w:p>
    <w:p w14:paraId="0B776FCA" w14:textId="77777777" w:rsidR="00000000" w:rsidRDefault="00DD00E1">
      <w:pPr>
        <w:pStyle w:val="a0"/>
        <w:rPr>
          <w:rFonts w:hint="cs"/>
          <w:rtl/>
        </w:rPr>
      </w:pPr>
    </w:p>
    <w:p w14:paraId="00085A8C" w14:textId="77777777" w:rsidR="00000000" w:rsidRDefault="00DD00E1">
      <w:pPr>
        <w:pStyle w:val="a0"/>
        <w:rPr>
          <w:rFonts w:hint="cs"/>
          <w:rtl/>
        </w:rPr>
      </w:pPr>
      <w:r>
        <w:rPr>
          <w:rFonts w:hint="cs"/>
          <w:rtl/>
        </w:rPr>
        <w:t>בשעתו שמיר פיטר את ויצמן כשהוא נפגש עם אש"ף. אני לא מבין איך שרון לא מפטר את פרי</w:t>
      </w:r>
      <w:r>
        <w:rPr>
          <w:rFonts w:hint="cs"/>
          <w:rtl/>
        </w:rPr>
        <w:t xml:space="preserve">צקי, שיוצא נגד הצבא. </w:t>
      </w:r>
    </w:p>
    <w:p w14:paraId="5B866F3F" w14:textId="77777777" w:rsidR="00000000" w:rsidRDefault="00DD00E1">
      <w:pPr>
        <w:pStyle w:val="a0"/>
        <w:rPr>
          <w:rFonts w:hint="cs"/>
          <w:rtl/>
        </w:rPr>
      </w:pPr>
    </w:p>
    <w:p w14:paraId="4F669B2E" w14:textId="77777777" w:rsidR="00000000" w:rsidRDefault="00DD00E1">
      <w:pPr>
        <w:pStyle w:val="a"/>
        <w:rPr>
          <w:rtl/>
        </w:rPr>
      </w:pPr>
      <w:bookmarkStart w:id="189" w:name="FS000000483T22_10_2003_14_14_37"/>
      <w:bookmarkStart w:id="190" w:name="_Toc67028570"/>
      <w:bookmarkEnd w:id="189"/>
      <w:r>
        <w:rPr>
          <w:rFonts w:hint="eastAsia"/>
          <w:rtl/>
        </w:rPr>
        <w:t>דוד</w:t>
      </w:r>
      <w:r>
        <w:rPr>
          <w:rtl/>
        </w:rPr>
        <w:t xml:space="preserve"> אזולאי (ש"ס):</w:t>
      </w:r>
      <w:bookmarkEnd w:id="190"/>
    </w:p>
    <w:p w14:paraId="2E5C0C47" w14:textId="77777777" w:rsidR="00000000" w:rsidRDefault="00DD00E1">
      <w:pPr>
        <w:pStyle w:val="a0"/>
        <w:rPr>
          <w:rFonts w:hint="cs"/>
          <w:rtl/>
        </w:rPr>
      </w:pPr>
    </w:p>
    <w:p w14:paraId="1C4FCE18" w14:textId="77777777" w:rsidR="00000000" w:rsidRDefault="00DD00E1">
      <w:pPr>
        <w:pStyle w:val="a0"/>
        <w:rPr>
          <w:rFonts w:hint="cs"/>
          <w:rtl/>
        </w:rPr>
      </w:pPr>
      <w:r>
        <w:rPr>
          <w:rFonts w:hint="cs"/>
          <w:rtl/>
        </w:rPr>
        <w:t>אדוני היושב-ראש, אני לא חשדתי בשר אורלב ובחבריו בקואליציה שיתמכו בהצעת החוק שלי.   ידיחו אותך, שינוי לא ייתנו לך. אבל אמרתי, רק להזכיר לך ולחבריך היושבים בממשלה הזאת, שעדיין יש במדינת ישראל משפחות ברוכות ילדים שנמצ</w:t>
      </w:r>
      <w:r>
        <w:rPr>
          <w:rFonts w:hint="cs"/>
          <w:rtl/>
        </w:rPr>
        <w:t>אות במצוקה. אולי תתעוררו ותחשבו. אם ההצעה שלי מחטיאה את המטרה, אדרבה ואדרבה. השר אורלב - - -</w:t>
      </w:r>
    </w:p>
    <w:p w14:paraId="3CA24171" w14:textId="77777777" w:rsidR="00000000" w:rsidRDefault="00DD00E1">
      <w:pPr>
        <w:pStyle w:val="a0"/>
        <w:rPr>
          <w:rFonts w:hint="cs"/>
          <w:rtl/>
        </w:rPr>
      </w:pPr>
    </w:p>
    <w:p w14:paraId="37B553E8" w14:textId="77777777" w:rsidR="00000000" w:rsidRDefault="00DD00E1">
      <w:pPr>
        <w:pStyle w:val="af0"/>
        <w:rPr>
          <w:rtl/>
        </w:rPr>
      </w:pPr>
      <w:r>
        <w:rPr>
          <w:rFonts w:hint="eastAsia"/>
          <w:rtl/>
        </w:rPr>
        <w:t>שר</w:t>
      </w:r>
      <w:r>
        <w:rPr>
          <w:rtl/>
        </w:rPr>
        <w:t xml:space="preserve"> התשתיות הלאומיות יוסף פריצקי:</w:t>
      </w:r>
    </w:p>
    <w:p w14:paraId="4260CC8A" w14:textId="77777777" w:rsidR="00000000" w:rsidRDefault="00DD00E1">
      <w:pPr>
        <w:pStyle w:val="a0"/>
        <w:rPr>
          <w:rFonts w:hint="cs"/>
          <w:rtl/>
        </w:rPr>
      </w:pPr>
    </w:p>
    <w:p w14:paraId="16939B22" w14:textId="77777777" w:rsidR="00000000" w:rsidRDefault="00DD00E1">
      <w:pPr>
        <w:pStyle w:val="a0"/>
        <w:rPr>
          <w:rFonts w:hint="cs"/>
          <w:rtl/>
        </w:rPr>
      </w:pPr>
      <w:r>
        <w:rPr>
          <w:rFonts w:hint="cs"/>
          <w:rtl/>
        </w:rPr>
        <w:t>- - -</w:t>
      </w:r>
    </w:p>
    <w:p w14:paraId="37B32864" w14:textId="77777777" w:rsidR="00000000" w:rsidRDefault="00DD00E1">
      <w:pPr>
        <w:pStyle w:val="a0"/>
        <w:rPr>
          <w:rFonts w:hint="cs"/>
          <w:rtl/>
        </w:rPr>
      </w:pPr>
    </w:p>
    <w:p w14:paraId="6F215147" w14:textId="77777777" w:rsidR="00000000" w:rsidRDefault="00DD00E1">
      <w:pPr>
        <w:pStyle w:val="-"/>
        <w:rPr>
          <w:rtl/>
        </w:rPr>
      </w:pPr>
      <w:bookmarkStart w:id="191" w:name="FS000000483T22_10_2003_14_15_59C"/>
      <w:bookmarkEnd w:id="191"/>
      <w:r>
        <w:rPr>
          <w:rtl/>
        </w:rPr>
        <w:t>דוד אזולאי (ש"ס):</w:t>
      </w:r>
    </w:p>
    <w:p w14:paraId="6C37FF89" w14:textId="77777777" w:rsidR="00000000" w:rsidRDefault="00DD00E1">
      <w:pPr>
        <w:pStyle w:val="a0"/>
        <w:rPr>
          <w:rtl/>
        </w:rPr>
      </w:pPr>
    </w:p>
    <w:p w14:paraId="3B531698" w14:textId="77777777" w:rsidR="00000000" w:rsidRDefault="00DD00E1">
      <w:pPr>
        <w:pStyle w:val="a0"/>
        <w:rPr>
          <w:rFonts w:hint="cs"/>
          <w:rtl/>
        </w:rPr>
      </w:pPr>
      <w:r>
        <w:rPr>
          <w:rFonts w:hint="cs"/>
          <w:rtl/>
        </w:rPr>
        <w:t>פריצקי, ממך אני לא מצפה להבנה ולידיעה בכל הנוגע למשפחות ברוכות ילדים. אתם אטומים לכול.  הרי אתם נגד הצ</w:t>
      </w:r>
      <w:r>
        <w:rPr>
          <w:rFonts w:hint="cs"/>
          <w:rtl/>
        </w:rPr>
        <w:t xml:space="preserve">בא, נגד הערבים, נגד החרדים, נגד העניים, נגד משפחות ברוכות ילדים. בעד מי אתם? אתם בעד עצמכם בלבד. רק בעד עצמכם. לצערי הרב, יושבת ממשלה שאתם שולטים בה. רק אתם מאיימים, כולם מתייצבים ופוחדים - איך קוראים לו, השר שלך, יושב-ראש התנועה. לכן, אני לא מצפה ואין לי </w:t>
      </w:r>
      <w:r>
        <w:rPr>
          <w:rFonts w:hint="cs"/>
          <w:rtl/>
        </w:rPr>
        <w:t xml:space="preserve">ציפיות לדבר אתכם. הרי אתם אטומים למשפחות ברוכות ילדים. </w:t>
      </w:r>
    </w:p>
    <w:p w14:paraId="7D968761" w14:textId="77777777" w:rsidR="00000000" w:rsidRDefault="00DD00E1">
      <w:pPr>
        <w:pStyle w:val="a0"/>
        <w:rPr>
          <w:rFonts w:hint="cs"/>
          <w:rtl/>
        </w:rPr>
      </w:pPr>
    </w:p>
    <w:p w14:paraId="12D47CFE" w14:textId="77777777" w:rsidR="00000000" w:rsidRDefault="00DD00E1">
      <w:pPr>
        <w:pStyle w:val="af0"/>
        <w:rPr>
          <w:rtl/>
        </w:rPr>
      </w:pPr>
      <w:r>
        <w:rPr>
          <w:rFonts w:hint="eastAsia"/>
          <w:rtl/>
        </w:rPr>
        <w:t>שר</w:t>
      </w:r>
      <w:r>
        <w:rPr>
          <w:rtl/>
        </w:rPr>
        <w:t xml:space="preserve"> התשתיות הלאומיות יוסף פריצקי:</w:t>
      </w:r>
    </w:p>
    <w:p w14:paraId="7CCBCD59" w14:textId="77777777" w:rsidR="00000000" w:rsidRDefault="00DD00E1">
      <w:pPr>
        <w:pStyle w:val="a0"/>
        <w:rPr>
          <w:rFonts w:hint="cs"/>
          <w:rtl/>
        </w:rPr>
      </w:pPr>
    </w:p>
    <w:p w14:paraId="3191CE90" w14:textId="77777777" w:rsidR="00000000" w:rsidRDefault="00DD00E1">
      <w:pPr>
        <w:pStyle w:val="a0"/>
        <w:rPr>
          <w:rFonts w:hint="cs"/>
          <w:rtl/>
        </w:rPr>
      </w:pPr>
      <w:r>
        <w:rPr>
          <w:rFonts w:hint="cs"/>
          <w:rtl/>
        </w:rPr>
        <w:t xml:space="preserve">ממש, ממש. </w:t>
      </w:r>
    </w:p>
    <w:p w14:paraId="41AE2E46" w14:textId="77777777" w:rsidR="00000000" w:rsidRDefault="00DD00E1">
      <w:pPr>
        <w:pStyle w:val="a0"/>
        <w:rPr>
          <w:rFonts w:hint="cs"/>
          <w:rtl/>
        </w:rPr>
      </w:pPr>
    </w:p>
    <w:p w14:paraId="5232039A" w14:textId="77777777" w:rsidR="00000000" w:rsidRDefault="00DD00E1">
      <w:pPr>
        <w:pStyle w:val="-"/>
        <w:rPr>
          <w:rtl/>
        </w:rPr>
      </w:pPr>
      <w:bookmarkStart w:id="192" w:name="FS000000483T22_10_2003_14_17_48C"/>
      <w:bookmarkEnd w:id="192"/>
      <w:r>
        <w:rPr>
          <w:rtl/>
        </w:rPr>
        <w:t>דוד אזולאי (ש"ס):</w:t>
      </w:r>
    </w:p>
    <w:p w14:paraId="63C1126B" w14:textId="77777777" w:rsidR="00000000" w:rsidRDefault="00DD00E1">
      <w:pPr>
        <w:pStyle w:val="a0"/>
        <w:rPr>
          <w:rtl/>
        </w:rPr>
      </w:pPr>
    </w:p>
    <w:p w14:paraId="00EC8D29" w14:textId="77777777" w:rsidR="00000000" w:rsidRDefault="00DD00E1">
      <w:pPr>
        <w:pStyle w:val="a0"/>
        <w:rPr>
          <w:rFonts w:hint="cs"/>
          <w:rtl/>
        </w:rPr>
      </w:pPr>
      <w:r>
        <w:rPr>
          <w:rFonts w:hint="cs"/>
          <w:rtl/>
        </w:rPr>
        <w:t>אתם לא יודעים מה זה, אתם לא מבינים מה זה משפחה שיושבת בערב שבת, עשרה ילדים שאין להם מה לאכול. אתם לא מבינים, לא יודעים מה זה. תבוא, תב</w:t>
      </w:r>
      <w:r>
        <w:rPr>
          <w:rFonts w:hint="cs"/>
          <w:rtl/>
        </w:rPr>
        <w:t xml:space="preserve">קר, תראה, תדע, תשמע, אז תבין. </w:t>
      </w:r>
    </w:p>
    <w:p w14:paraId="0DEFFBCB" w14:textId="77777777" w:rsidR="00000000" w:rsidRDefault="00DD00E1">
      <w:pPr>
        <w:pStyle w:val="a0"/>
        <w:rPr>
          <w:rFonts w:hint="cs"/>
          <w:rtl/>
        </w:rPr>
      </w:pPr>
    </w:p>
    <w:p w14:paraId="4A9B606E" w14:textId="77777777" w:rsidR="00000000" w:rsidRDefault="00DD00E1">
      <w:pPr>
        <w:pStyle w:val="a0"/>
        <w:rPr>
          <w:rFonts w:hint="cs"/>
          <w:rtl/>
        </w:rPr>
      </w:pPr>
      <w:r>
        <w:rPr>
          <w:rFonts w:hint="cs"/>
          <w:rtl/>
        </w:rPr>
        <w:t>אבל אני מצפה מהשר אורלב, ממנו אני כן מצפה, מהשר אפי איתם, מחבריו לסיעה, אני מצפה כשאני מביא הצעה כזאת. הרי היא לא תעבור. אבל להזכירכם, עדיין יש משפחות במצוקה שזועקות לעוף לשבת ואין להן, ואתם, אתה וחבריך, לצערי הרב, אשמים בכך</w:t>
      </w:r>
      <w:r>
        <w:rPr>
          <w:rFonts w:hint="cs"/>
          <w:rtl/>
        </w:rPr>
        <w:t>. תביאו הצעת חוק, אנחנו נתמוך בה, כדי לעודד את הילודה במדינת ישראל. אנחנו צריכים יהודים במדינת ישראל, ואתם אשמים שמשפחות נפגעות. תודה.</w:t>
      </w:r>
    </w:p>
    <w:p w14:paraId="45CF3E74" w14:textId="77777777" w:rsidR="00000000" w:rsidRDefault="00DD00E1">
      <w:pPr>
        <w:pStyle w:val="a0"/>
        <w:rPr>
          <w:rFonts w:hint="cs"/>
          <w:rtl/>
        </w:rPr>
      </w:pPr>
    </w:p>
    <w:p w14:paraId="3A9BCC3F" w14:textId="77777777" w:rsidR="00000000" w:rsidRDefault="00DD00E1">
      <w:pPr>
        <w:pStyle w:val="af1"/>
        <w:rPr>
          <w:rtl/>
        </w:rPr>
      </w:pPr>
      <w:r>
        <w:rPr>
          <w:rtl/>
        </w:rPr>
        <w:t>היו"ר אלי בן-מנחם:</w:t>
      </w:r>
    </w:p>
    <w:p w14:paraId="05F75A24" w14:textId="77777777" w:rsidR="00000000" w:rsidRDefault="00DD00E1">
      <w:pPr>
        <w:pStyle w:val="a0"/>
        <w:rPr>
          <w:rtl/>
        </w:rPr>
      </w:pPr>
    </w:p>
    <w:p w14:paraId="7D49D4F7" w14:textId="77777777" w:rsidR="00000000" w:rsidRDefault="00DD00E1">
      <w:pPr>
        <w:pStyle w:val="a0"/>
        <w:rPr>
          <w:rFonts w:hint="cs"/>
          <w:rtl/>
        </w:rPr>
      </w:pPr>
      <w:r>
        <w:rPr>
          <w:rFonts w:hint="cs"/>
          <w:rtl/>
        </w:rPr>
        <w:t xml:space="preserve">תודה לחבר הכנסת אזולאי. חבר הכנסת רן כהן, שב בבקשה. </w:t>
      </w:r>
    </w:p>
    <w:p w14:paraId="147C0949" w14:textId="77777777" w:rsidR="00000000" w:rsidRDefault="00DD00E1">
      <w:pPr>
        <w:pStyle w:val="a0"/>
        <w:rPr>
          <w:rFonts w:hint="cs"/>
          <w:rtl/>
        </w:rPr>
      </w:pPr>
    </w:p>
    <w:p w14:paraId="757CEB3D" w14:textId="77777777" w:rsidR="00000000" w:rsidRDefault="00DD00E1">
      <w:pPr>
        <w:pStyle w:val="a0"/>
        <w:rPr>
          <w:rFonts w:hint="cs"/>
          <w:rtl/>
        </w:rPr>
      </w:pPr>
      <w:r>
        <w:rPr>
          <w:rFonts w:hint="cs"/>
          <w:rtl/>
        </w:rPr>
        <w:t>אנחנו עוברים להצבעה.</w:t>
      </w:r>
    </w:p>
    <w:p w14:paraId="54598C6E" w14:textId="77777777" w:rsidR="00000000" w:rsidRDefault="00DD00E1">
      <w:pPr>
        <w:pStyle w:val="a0"/>
        <w:rPr>
          <w:rFonts w:hint="cs"/>
          <w:rtl/>
        </w:rPr>
      </w:pPr>
    </w:p>
    <w:p w14:paraId="0A6D28D0" w14:textId="77777777" w:rsidR="00000000" w:rsidRDefault="00DD00E1">
      <w:pPr>
        <w:pStyle w:val="ab"/>
        <w:bidi/>
        <w:rPr>
          <w:rFonts w:hint="cs"/>
          <w:rtl/>
        </w:rPr>
      </w:pPr>
      <w:r>
        <w:rPr>
          <w:rFonts w:hint="cs"/>
          <w:rtl/>
        </w:rPr>
        <w:t>הצבעה מס' 36</w:t>
      </w:r>
    </w:p>
    <w:p w14:paraId="18C366AB" w14:textId="77777777" w:rsidR="00000000" w:rsidRDefault="00DD00E1">
      <w:pPr>
        <w:pStyle w:val="a0"/>
        <w:rPr>
          <w:rFonts w:hint="cs"/>
          <w:rtl/>
        </w:rPr>
      </w:pPr>
    </w:p>
    <w:p w14:paraId="1B465CF4" w14:textId="77777777" w:rsidR="00000000" w:rsidRDefault="00DD00E1">
      <w:pPr>
        <w:pStyle w:val="ac"/>
        <w:bidi/>
        <w:rPr>
          <w:rFonts w:hint="cs"/>
          <w:rtl/>
        </w:rPr>
      </w:pPr>
      <w:r>
        <w:rPr>
          <w:rFonts w:hint="cs"/>
          <w:rtl/>
        </w:rPr>
        <w:t>בעד  ההצעה</w:t>
      </w:r>
      <w:r>
        <w:rPr>
          <w:rFonts w:hint="cs"/>
          <w:rtl/>
        </w:rPr>
        <w:t xml:space="preserve"> להעביר את  הצעת החוק לדיון מוקדם בוועדה - 17</w:t>
      </w:r>
    </w:p>
    <w:p w14:paraId="7568C445" w14:textId="77777777" w:rsidR="00000000" w:rsidRDefault="00DD00E1">
      <w:pPr>
        <w:pStyle w:val="ac"/>
        <w:bidi/>
        <w:rPr>
          <w:rFonts w:hint="cs"/>
          <w:rtl/>
        </w:rPr>
      </w:pPr>
      <w:r>
        <w:rPr>
          <w:rFonts w:hint="cs"/>
          <w:rtl/>
        </w:rPr>
        <w:t>בעד ההצעה להסיר מסדר-היום את הצעת החוק - 41</w:t>
      </w:r>
    </w:p>
    <w:p w14:paraId="4F3E7DC8" w14:textId="77777777" w:rsidR="00000000" w:rsidRDefault="00DD00E1">
      <w:pPr>
        <w:pStyle w:val="ac"/>
        <w:bidi/>
        <w:rPr>
          <w:rFonts w:hint="cs"/>
          <w:rtl/>
        </w:rPr>
      </w:pPr>
      <w:r>
        <w:rPr>
          <w:rFonts w:hint="cs"/>
          <w:rtl/>
        </w:rPr>
        <w:t>נמנעים - 2</w:t>
      </w:r>
    </w:p>
    <w:p w14:paraId="2B6C3F18" w14:textId="77777777" w:rsidR="00000000" w:rsidRDefault="00DD00E1">
      <w:pPr>
        <w:pStyle w:val="ad"/>
        <w:bidi/>
        <w:rPr>
          <w:rFonts w:hint="cs"/>
          <w:rtl/>
        </w:rPr>
      </w:pPr>
      <w:r>
        <w:rPr>
          <w:rFonts w:hint="cs"/>
          <w:rtl/>
        </w:rPr>
        <w:t>ההצעה להסיר מסדר-היום את הצעת חוק משפחות ברוכות ילדים (תיקוני חקיקה), התשס"ג-2003,  נתקבלה.</w:t>
      </w:r>
    </w:p>
    <w:p w14:paraId="72BD4299" w14:textId="77777777" w:rsidR="00000000" w:rsidRDefault="00DD00E1">
      <w:pPr>
        <w:pStyle w:val="a0"/>
        <w:rPr>
          <w:rFonts w:hint="cs"/>
          <w:rtl/>
        </w:rPr>
      </w:pPr>
    </w:p>
    <w:p w14:paraId="61B0E157" w14:textId="77777777" w:rsidR="00000000" w:rsidRDefault="00DD00E1">
      <w:pPr>
        <w:pStyle w:val="af1"/>
        <w:rPr>
          <w:rtl/>
        </w:rPr>
      </w:pPr>
      <w:r>
        <w:rPr>
          <w:rtl/>
        </w:rPr>
        <w:t>היו"ר אלי בן-מנחם:</w:t>
      </w:r>
    </w:p>
    <w:p w14:paraId="59C1A6E3" w14:textId="77777777" w:rsidR="00000000" w:rsidRDefault="00DD00E1">
      <w:pPr>
        <w:pStyle w:val="a0"/>
        <w:rPr>
          <w:rtl/>
        </w:rPr>
      </w:pPr>
    </w:p>
    <w:p w14:paraId="752C3BF6" w14:textId="77777777" w:rsidR="00000000" w:rsidRDefault="00DD00E1">
      <w:pPr>
        <w:pStyle w:val="a0"/>
        <w:rPr>
          <w:rFonts w:hint="cs"/>
          <w:rtl/>
        </w:rPr>
      </w:pPr>
      <w:r>
        <w:rPr>
          <w:rFonts w:hint="cs"/>
          <w:rtl/>
        </w:rPr>
        <w:t>רבותי חברי הכנסת, בעד הצביעו 17 חברי הכנסת</w:t>
      </w:r>
      <w:r>
        <w:rPr>
          <w:rFonts w:hint="cs"/>
          <w:rtl/>
        </w:rPr>
        <w:t>, נגד - 42, בתוספת  קולו של יושב-ראש הכנסת ראובן ריבלין, שני  נמנעים. על כן הצעת החוק נפלה.</w:t>
      </w:r>
    </w:p>
    <w:p w14:paraId="3D0542FB" w14:textId="77777777" w:rsidR="00000000" w:rsidRDefault="00DD00E1">
      <w:pPr>
        <w:pStyle w:val="a0"/>
        <w:rPr>
          <w:rFonts w:hint="cs"/>
          <w:rtl/>
        </w:rPr>
      </w:pPr>
    </w:p>
    <w:p w14:paraId="0DE75F58" w14:textId="77777777" w:rsidR="00000000" w:rsidRDefault="00DD00E1">
      <w:pPr>
        <w:pStyle w:val="a0"/>
        <w:rPr>
          <w:rtl/>
        </w:rPr>
      </w:pPr>
    </w:p>
    <w:p w14:paraId="00416360" w14:textId="77777777" w:rsidR="00000000" w:rsidRDefault="00DD00E1">
      <w:pPr>
        <w:pStyle w:val="a0"/>
        <w:rPr>
          <w:rFonts w:hint="cs"/>
          <w:rtl/>
        </w:rPr>
      </w:pPr>
    </w:p>
    <w:p w14:paraId="678E1A63" w14:textId="77777777" w:rsidR="00000000" w:rsidRDefault="00DD00E1">
      <w:pPr>
        <w:pStyle w:val="a2"/>
        <w:rPr>
          <w:rFonts w:hint="cs"/>
          <w:rtl/>
        </w:rPr>
      </w:pPr>
      <w:bookmarkStart w:id="193" w:name="_Toc67028571"/>
      <w:r>
        <w:rPr>
          <w:rFonts w:hint="cs"/>
          <w:rtl/>
        </w:rPr>
        <w:t>הצעת חוק חנייה לנכים (תיקון - תג נכה בסייגים), התשס"ג-‏2003</w:t>
      </w:r>
      <w:bookmarkEnd w:id="193"/>
    </w:p>
    <w:p w14:paraId="519730DD" w14:textId="77777777" w:rsidR="00000000" w:rsidRDefault="00DD00E1">
      <w:pPr>
        <w:pStyle w:val="af1"/>
        <w:rPr>
          <w:rFonts w:hint="cs"/>
          <w:rtl/>
        </w:rPr>
      </w:pPr>
      <w:r>
        <w:rPr>
          <w:b w:val="0"/>
          <w:bCs w:val="0"/>
          <w:u w:val="none"/>
          <w:rtl/>
        </w:rPr>
        <w:t>[נספחות.]</w:t>
      </w:r>
    </w:p>
    <w:p w14:paraId="303A81E7" w14:textId="77777777" w:rsidR="00000000" w:rsidRDefault="00DD00E1">
      <w:pPr>
        <w:pStyle w:val="a2"/>
        <w:rPr>
          <w:rFonts w:hint="cs"/>
          <w:rtl/>
        </w:rPr>
      </w:pPr>
      <w:bookmarkStart w:id="194" w:name="_Toc67028572"/>
      <w:r>
        <w:rPr>
          <w:rFonts w:hint="cs"/>
          <w:rtl/>
        </w:rPr>
        <w:t>(הצעת חבר הכנסת אריה אלדד)</w:t>
      </w:r>
      <w:bookmarkEnd w:id="194"/>
    </w:p>
    <w:p w14:paraId="4F9638CF" w14:textId="77777777" w:rsidR="00000000" w:rsidRDefault="00DD00E1">
      <w:pPr>
        <w:pStyle w:val="af1"/>
        <w:rPr>
          <w:rFonts w:hint="cs"/>
          <w:rtl/>
        </w:rPr>
      </w:pPr>
    </w:p>
    <w:p w14:paraId="510E3863" w14:textId="77777777" w:rsidR="00000000" w:rsidRDefault="00DD00E1">
      <w:pPr>
        <w:pStyle w:val="af1"/>
        <w:rPr>
          <w:rtl/>
        </w:rPr>
      </w:pPr>
      <w:r>
        <w:rPr>
          <w:rtl/>
        </w:rPr>
        <w:t>היו"ר אלי בן-מנחם:</w:t>
      </w:r>
    </w:p>
    <w:p w14:paraId="299609FA" w14:textId="77777777" w:rsidR="00000000" w:rsidRDefault="00DD00E1">
      <w:pPr>
        <w:pStyle w:val="a0"/>
        <w:rPr>
          <w:rtl/>
        </w:rPr>
      </w:pPr>
    </w:p>
    <w:p w14:paraId="7C0997C1" w14:textId="77777777" w:rsidR="00000000" w:rsidRDefault="00DD00E1">
      <w:pPr>
        <w:pStyle w:val="a0"/>
        <w:rPr>
          <w:rFonts w:hint="cs"/>
          <w:rtl/>
        </w:rPr>
      </w:pPr>
      <w:r>
        <w:rPr>
          <w:rFonts w:hint="cs"/>
          <w:rtl/>
        </w:rPr>
        <w:t>אנחנו עוברים לנושא הבא, רבותי חברי הכנסת, ה</w:t>
      </w:r>
      <w:r>
        <w:rPr>
          <w:rFonts w:hint="cs"/>
          <w:rtl/>
        </w:rPr>
        <w:t>צעת חוק חנייה לנכים (תיקון - תג נכה בסייגים), התשס"ג-2003. ינמק חבר הכנסת אריה אלדד, בבקשה, הצעה שמספרה פ/1400.</w:t>
      </w:r>
    </w:p>
    <w:p w14:paraId="170FC273" w14:textId="77777777" w:rsidR="00000000" w:rsidRDefault="00DD00E1">
      <w:pPr>
        <w:pStyle w:val="a0"/>
        <w:rPr>
          <w:rFonts w:hint="cs"/>
          <w:rtl/>
        </w:rPr>
      </w:pPr>
    </w:p>
    <w:p w14:paraId="52A368A7" w14:textId="77777777" w:rsidR="00000000" w:rsidRDefault="00DD00E1">
      <w:pPr>
        <w:pStyle w:val="a0"/>
        <w:rPr>
          <w:rFonts w:hint="cs"/>
          <w:rtl/>
        </w:rPr>
      </w:pPr>
      <w:r>
        <w:rPr>
          <w:rFonts w:hint="cs"/>
          <w:rtl/>
        </w:rPr>
        <w:t>אם הממשלה תומכת, חבר הכנסת אלדד ינמק מהמקום, זה לא רשום לפני. חבר הכנסת אלדד, בבקשה.</w:t>
      </w:r>
    </w:p>
    <w:p w14:paraId="61F2B551" w14:textId="77777777" w:rsidR="00000000" w:rsidRDefault="00DD00E1">
      <w:pPr>
        <w:pStyle w:val="a0"/>
        <w:rPr>
          <w:rFonts w:hint="cs"/>
          <w:rtl/>
        </w:rPr>
      </w:pPr>
    </w:p>
    <w:p w14:paraId="3722DEC9" w14:textId="77777777" w:rsidR="00000000" w:rsidRDefault="00DD00E1">
      <w:pPr>
        <w:pStyle w:val="a"/>
        <w:rPr>
          <w:rtl/>
        </w:rPr>
      </w:pPr>
      <w:bookmarkStart w:id="195" w:name="FS000001055T22_10_2003_14_05_28"/>
      <w:bookmarkStart w:id="196" w:name="_Toc67028573"/>
      <w:bookmarkEnd w:id="195"/>
      <w:r>
        <w:rPr>
          <w:rtl/>
        </w:rPr>
        <w:t>אריה אלדד (האיחוד הלאומי - ישראל ביתנו):</w:t>
      </w:r>
      <w:bookmarkEnd w:id="196"/>
    </w:p>
    <w:p w14:paraId="4FC9903F" w14:textId="77777777" w:rsidR="00000000" w:rsidRDefault="00DD00E1">
      <w:pPr>
        <w:pStyle w:val="a0"/>
        <w:rPr>
          <w:rtl/>
        </w:rPr>
      </w:pPr>
    </w:p>
    <w:p w14:paraId="02AFA8D1" w14:textId="77777777" w:rsidR="00000000" w:rsidRDefault="00DD00E1">
      <w:pPr>
        <w:pStyle w:val="a0"/>
        <w:rPr>
          <w:rFonts w:hint="cs"/>
          <w:rtl/>
        </w:rPr>
      </w:pPr>
      <w:r>
        <w:rPr>
          <w:rFonts w:hint="cs"/>
          <w:rtl/>
        </w:rPr>
        <w:t>אדוני היושב-ראש</w:t>
      </w:r>
      <w:r>
        <w:rPr>
          <w:rFonts w:hint="cs"/>
          <w:rtl/>
        </w:rPr>
        <w:t>, החוק מתנה סייגים מיוחדים למי שנעשה נכה לאחר גיל 65. אדם זה יהיה זכאי לתג נכה אם הוגדר כמובן כנכה על-פי החוק, אבל במקרה הזה הרכב חייב להיות בבעלותו של הנכה והשימוש בו מוגבל לנהיגה בידי הנכה בלבד. בשל העובדה כי אנשים רבים מעל גיל 65 עונים על הגדרות החוק לנ</w:t>
      </w:r>
      <w:r>
        <w:rPr>
          <w:rFonts w:hint="cs"/>
          <w:rtl/>
        </w:rPr>
        <w:t>כה והופכים זכאים לתג כזה, הסעיף נראה הגיוני. ללא סייג כזה תגדל בכל שנה כמות המשתמשים בתג הנוהגים ברכבם ותגרום לפגיעה במי שזקוק לשירות הזה באמת. הסייג מצמצם את מספר המשתמשים משמעותית בכך שהוא מגביל את נתינת תג הנכה רק לרכבים שבבעלות הנכה ובשימושו הבלעדי. הג</w:t>
      </w:r>
      <w:r>
        <w:rPr>
          <w:rFonts w:hint="cs"/>
          <w:rtl/>
        </w:rPr>
        <w:t>יוני מאוד, אבל השאלה היא מה יעשו אנשים שנעשו נכים לאחר גיל 65 ואינם יכולים לנהוג ברכב. רבים מהם נפגעים לא רק כתוצאה ממחלתם, אלא גם כתוצאה מכך שאינם יכולים להחנות את רכבם במקומות שהם צריכים להגיע אליהם.</w:t>
      </w:r>
    </w:p>
    <w:p w14:paraId="27EC0AEE" w14:textId="77777777" w:rsidR="00000000" w:rsidRDefault="00DD00E1">
      <w:pPr>
        <w:pStyle w:val="a0"/>
        <w:rPr>
          <w:rFonts w:hint="cs"/>
          <w:rtl/>
        </w:rPr>
      </w:pPr>
    </w:p>
    <w:p w14:paraId="256C1E5D" w14:textId="77777777" w:rsidR="00000000" w:rsidRDefault="00DD00E1">
      <w:pPr>
        <w:pStyle w:val="a0"/>
        <w:rPr>
          <w:rFonts w:hint="cs"/>
          <w:rtl/>
        </w:rPr>
      </w:pPr>
      <w:r>
        <w:rPr>
          <w:rFonts w:hint="cs"/>
          <w:rtl/>
        </w:rPr>
        <w:t xml:space="preserve">אני מציע להשאיר את הסעיף הקיים, על מנת לצמצם את כמות </w:t>
      </w:r>
      <w:r>
        <w:rPr>
          <w:rFonts w:hint="cs"/>
          <w:rtl/>
        </w:rPr>
        <w:t>המשתמשים במקומות החנייה, אבל להגן על הנכים הנזקקים כדי לאפשר להם להגיע למקומות שהם אמורים לחנות בהם. ניתן להסתפק בהגבלת הרכב לבעלותו של הנכה בלבד, ויש לתקן את הסעיף ולאפשר נהיגה ברכב גם למי שנוהג עבור הנכה. כך נוכל להקל, ולו במעט, על מי שהפך לנכה בזיקנתו ו</w:t>
      </w:r>
      <w:r>
        <w:rPr>
          <w:rFonts w:hint="cs"/>
          <w:rtl/>
        </w:rPr>
        <w:t xml:space="preserve">לאפשר לו עצמאות תפקודית. </w:t>
      </w:r>
    </w:p>
    <w:p w14:paraId="3FD58E5B" w14:textId="77777777" w:rsidR="00000000" w:rsidRDefault="00DD00E1">
      <w:pPr>
        <w:pStyle w:val="a0"/>
        <w:rPr>
          <w:rFonts w:hint="cs"/>
          <w:rtl/>
        </w:rPr>
      </w:pPr>
    </w:p>
    <w:p w14:paraId="7EC31837" w14:textId="77777777" w:rsidR="00000000" w:rsidRDefault="00DD00E1">
      <w:pPr>
        <w:pStyle w:val="a0"/>
        <w:rPr>
          <w:rFonts w:hint="cs"/>
          <w:rtl/>
        </w:rPr>
      </w:pPr>
      <w:r>
        <w:rPr>
          <w:rFonts w:hint="cs"/>
          <w:rtl/>
        </w:rPr>
        <w:t xml:space="preserve">אני מבקש לציין כי התיקונים שמציע משרד התחבורה מקובלים עלי עקרונית וייכנסו לנוסח החוק בקריאה הבאה. </w:t>
      </w:r>
    </w:p>
    <w:p w14:paraId="1D84EA0C" w14:textId="77777777" w:rsidR="00000000" w:rsidRDefault="00DD00E1">
      <w:pPr>
        <w:pStyle w:val="a0"/>
        <w:rPr>
          <w:rFonts w:hint="cs"/>
          <w:rtl/>
        </w:rPr>
      </w:pPr>
    </w:p>
    <w:p w14:paraId="0F138FC6" w14:textId="77777777" w:rsidR="00000000" w:rsidRDefault="00DD00E1">
      <w:pPr>
        <w:pStyle w:val="af1"/>
        <w:rPr>
          <w:rtl/>
        </w:rPr>
      </w:pPr>
      <w:r>
        <w:rPr>
          <w:rtl/>
        </w:rPr>
        <w:t>היו"ר אלי בן-מנחם:</w:t>
      </w:r>
    </w:p>
    <w:p w14:paraId="7C7F685B" w14:textId="77777777" w:rsidR="00000000" w:rsidRDefault="00DD00E1">
      <w:pPr>
        <w:pStyle w:val="a0"/>
        <w:rPr>
          <w:rtl/>
        </w:rPr>
      </w:pPr>
    </w:p>
    <w:p w14:paraId="3ED36B90" w14:textId="77777777" w:rsidR="00000000" w:rsidRDefault="00DD00E1">
      <w:pPr>
        <w:pStyle w:val="a0"/>
        <w:rPr>
          <w:rFonts w:hint="cs"/>
          <w:rtl/>
        </w:rPr>
      </w:pPr>
      <w:r>
        <w:rPr>
          <w:rFonts w:hint="cs"/>
          <w:rtl/>
        </w:rPr>
        <w:t xml:space="preserve">תודה לחבר הכנסת אריה אלדד. </w:t>
      </w:r>
    </w:p>
    <w:p w14:paraId="4FD23A92" w14:textId="77777777" w:rsidR="00000000" w:rsidRDefault="00DD00E1">
      <w:pPr>
        <w:pStyle w:val="a0"/>
        <w:rPr>
          <w:rFonts w:hint="cs"/>
          <w:rtl/>
        </w:rPr>
      </w:pPr>
    </w:p>
    <w:p w14:paraId="4F1DC2E9" w14:textId="77777777" w:rsidR="00000000" w:rsidRDefault="00DD00E1">
      <w:pPr>
        <w:pStyle w:val="a0"/>
        <w:rPr>
          <w:rFonts w:hint="cs"/>
          <w:rtl/>
        </w:rPr>
      </w:pPr>
    </w:p>
    <w:p w14:paraId="43CB569C" w14:textId="77777777" w:rsidR="00000000" w:rsidRDefault="00DD00E1">
      <w:pPr>
        <w:pStyle w:val="a2"/>
        <w:rPr>
          <w:rFonts w:hint="cs"/>
          <w:rtl/>
        </w:rPr>
      </w:pPr>
      <w:bookmarkStart w:id="197" w:name="CS16170FI0016170T22_10_2003_17_53_41"/>
      <w:bookmarkStart w:id="198" w:name="_Toc67028574"/>
      <w:bookmarkEnd w:id="197"/>
      <w:r>
        <w:rPr>
          <w:rtl/>
        </w:rPr>
        <w:t>הצ</w:t>
      </w:r>
      <w:r>
        <w:rPr>
          <w:rFonts w:hint="cs"/>
          <w:rtl/>
        </w:rPr>
        <w:t>עת חוק</w:t>
      </w:r>
      <w:r>
        <w:rPr>
          <w:rtl/>
        </w:rPr>
        <w:t xml:space="preserve"> חנ</w:t>
      </w:r>
      <w:r>
        <w:rPr>
          <w:rFonts w:hint="cs"/>
          <w:rtl/>
        </w:rPr>
        <w:t>י</w:t>
      </w:r>
      <w:r>
        <w:rPr>
          <w:rtl/>
        </w:rPr>
        <w:t xml:space="preserve">יה לנכים (תיקון - השוואת תנאים לקבלת תג נכה למי </w:t>
      </w:r>
      <w:r>
        <w:rPr>
          <w:rFonts w:hint="cs"/>
          <w:rtl/>
        </w:rPr>
        <w:br/>
      </w:r>
      <w:r>
        <w:rPr>
          <w:rtl/>
        </w:rPr>
        <w:t xml:space="preserve">שנעשה נכה לראשונה </w:t>
      </w:r>
      <w:r>
        <w:rPr>
          <w:rtl/>
        </w:rPr>
        <w:t>לאחר שמלאו לו 65 שנים), התשס"ג-2003</w:t>
      </w:r>
      <w:bookmarkEnd w:id="198"/>
      <w:r>
        <w:rPr>
          <w:rtl/>
        </w:rPr>
        <w:t xml:space="preserve">  </w:t>
      </w:r>
    </w:p>
    <w:p w14:paraId="6AC68313" w14:textId="77777777" w:rsidR="00000000" w:rsidRDefault="00DD00E1">
      <w:pPr>
        <w:pStyle w:val="a0"/>
        <w:rPr>
          <w:rFonts w:hint="cs"/>
          <w:rtl/>
        </w:rPr>
      </w:pPr>
      <w:r>
        <w:rPr>
          <w:rtl/>
        </w:rPr>
        <w:t>[נספחות.]</w:t>
      </w:r>
    </w:p>
    <w:p w14:paraId="5C9F5906" w14:textId="77777777" w:rsidR="00000000" w:rsidRDefault="00DD00E1">
      <w:pPr>
        <w:pStyle w:val="-0"/>
        <w:rPr>
          <w:rFonts w:hint="cs"/>
          <w:rtl/>
        </w:rPr>
      </w:pPr>
      <w:r>
        <w:rPr>
          <w:rFonts w:hint="cs"/>
          <w:rtl/>
        </w:rPr>
        <w:t>(הצעת חבר הכנסת שאול יהלום)</w:t>
      </w:r>
    </w:p>
    <w:p w14:paraId="68273563" w14:textId="77777777" w:rsidR="00000000" w:rsidRDefault="00DD00E1">
      <w:pPr>
        <w:pStyle w:val="a0"/>
        <w:rPr>
          <w:rFonts w:hint="cs"/>
          <w:rtl/>
        </w:rPr>
      </w:pPr>
    </w:p>
    <w:p w14:paraId="4337FA9F" w14:textId="77777777" w:rsidR="00000000" w:rsidRDefault="00DD00E1">
      <w:pPr>
        <w:pStyle w:val="af1"/>
        <w:rPr>
          <w:rtl/>
        </w:rPr>
      </w:pPr>
      <w:r>
        <w:rPr>
          <w:rtl/>
        </w:rPr>
        <w:t>היו"ר אלי בן-מנחם:</w:t>
      </w:r>
    </w:p>
    <w:p w14:paraId="55966F91" w14:textId="77777777" w:rsidR="00000000" w:rsidRDefault="00DD00E1">
      <w:pPr>
        <w:pStyle w:val="a0"/>
        <w:rPr>
          <w:rFonts w:hint="cs"/>
          <w:rtl/>
        </w:rPr>
      </w:pPr>
    </w:p>
    <w:p w14:paraId="0742E44C" w14:textId="77777777" w:rsidR="00000000" w:rsidRDefault="00DD00E1">
      <w:pPr>
        <w:pStyle w:val="a0"/>
        <w:rPr>
          <w:rFonts w:hint="cs"/>
          <w:rtl/>
        </w:rPr>
      </w:pPr>
      <w:r>
        <w:rPr>
          <w:rFonts w:hint="cs"/>
          <w:rtl/>
        </w:rPr>
        <w:t>הצעת חוק דומה - הצעת חוק חנייה לנכים (תיקון - השוואת תנאים לקבלת תג נכה למי שנעשה נכה לראשונה לאחר שמלאו לו 65 שנים), התשס"ג-2003, הצעת חוק פ/1399. ינמק מהצד ח</w:t>
      </w:r>
      <w:r>
        <w:rPr>
          <w:rFonts w:hint="cs"/>
          <w:rtl/>
        </w:rPr>
        <w:t xml:space="preserve">בר הכנסת שאול יהלום, בבקשה. </w:t>
      </w:r>
    </w:p>
    <w:p w14:paraId="2C3CEA30" w14:textId="77777777" w:rsidR="00000000" w:rsidRDefault="00DD00E1">
      <w:pPr>
        <w:pStyle w:val="a0"/>
        <w:rPr>
          <w:rFonts w:hint="cs"/>
          <w:rtl/>
        </w:rPr>
      </w:pPr>
    </w:p>
    <w:p w14:paraId="37F0FE37" w14:textId="77777777" w:rsidR="00000000" w:rsidRDefault="00DD00E1">
      <w:pPr>
        <w:pStyle w:val="a"/>
        <w:rPr>
          <w:rtl/>
        </w:rPr>
      </w:pPr>
      <w:bookmarkStart w:id="199" w:name="FS000000524T22_10_2003_14_28_48"/>
      <w:bookmarkStart w:id="200" w:name="_Toc67028575"/>
      <w:bookmarkEnd w:id="199"/>
      <w:r>
        <w:rPr>
          <w:rFonts w:hint="eastAsia"/>
          <w:rtl/>
        </w:rPr>
        <w:t>שאול</w:t>
      </w:r>
      <w:r>
        <w:rPr>
          <w:rtl/>
        </w:rPr>
        <w:t xml:space="preserve"> יהלום (מפד"ל):</w:t>
      </w:r>
      <w:bookmarkEnd w:id="200"/>
    </w:p>
    <w:p w14:paraId="33556876" w14:textId="77777777" w:rsidR="00000000" w:rsidRDefault="00DD00E1">
      <w:pPr>
        <w:pStyle w:val="a0"/>
        <w:rPr>
          <w:rFonts w:hint="cs"/>
          <w:rtl/>
        </w:rPr>
      </w:pPr>
    </w:p>
    <w:p w14:paraId="6E954098" w14:textId="77777777" w:rsidR="00000000" w:rsidRDefault="00DD00E1">
      <w:pPr>
        <w:pStyle w:val="a0"/>
        <w:rPr>
          <w:rFonts w:hint="cs"/>
          <w:rtl/>
        </w:rPr>
      </w:pPr>
      <w:r>
        <w:rPr>
          <w:rFonts w:hint="cs"/>
          <w:rtl/>
        </w:rPr>
        <w:t xml:space="preserve">אדוני היושב-ראש, מלכתחילה הצעתי היתה דומה, אבל יותר רחבה. הצעתי להוריד עוד מגבלות, אבל כדי להגיע להסכמה עם הממשלה אני מתחייב שלא לבקש יותר מאשר מה שיוסכם על-ידי הממשלה באמצעות משרדיה. </w:t>
      </w:r>
    </w:p>
    <w:p w14:paraId="6EDBFD3A" w14:textId="77777777" w:rsidR="00000000" w:rsidRDefault="00DD00E1">
      <w:pPr>
        <w:pStyle w:val="a0"/>
        <w:rPr>
          <w:rFonts w:hint="cs"/>
          <w:rtl/>
        </w:rPr>
      </w:pPr>
    </w:p>
    <w:p w14:paraId="088E9D93" w14:textId="77777777" w:rsidR="00000000" w:rsidRDefault="00DD00E1">
      <w:pPr>
        <w:pStyle w:val="a0"/>
        <w:rPr>
          <w:rFonts w:hint="cs"/>
          <w:rtl/>
        </w:rPr>
      </w:pPr>
      <w:r>
        <w:rPr>
          <w:rFonts w:hint="cs"/>
          <w:rtl/>
        </w:rPr>
        <w:t>השאלה שנשאלת כאן הי</w:t>
      </w:r>
      <w:r>
        <w:rPr>
          <w:rFonts w:hint="cs"/>
          <w:rtl/>
        </w:rPr>
        <w:t xml:space="preserve">א, מה ההבדל בין נכה שנכותו מתגלה לפני גיל 65 לבין נכה שנכותו נתגלתה אחרי גיל 65. מטרת החוקים של חבר הכנסת אלדד ושלי היא להשוות את התנאים, ואדרבה ואדרבה, כפי שהסביר עמיתי, לפעמים המצב יותר חמור אצל נכים שנכותם מתגלה בגיל יותר מבוגר. תודה. </w:t>
      </w:r>
    </w:p>
    <w:p w14:paraId="623FBB7C" w14:textId="77777777" w:rsidR="00000000" w:rsidRDefault="00DD00E1">
      <w:pPr>
        <w:pStyle w:val="a0"/>
        <w:rPr>
          <w:rFonts w:hint="cs"/>
          <w:rtl/>
        </w:rPr>
      </w:pPr>
    </w:p>
    <w:p w14:paraId="42086EE5" w14:textId="77777777" w:rsidR="00000000" w:rsidRDefault="00DD00E1">
      <w:pPr>
        <w:pStyle w:val="af1"/>
        <w:rPr>
          <w:rtl/>
        </w:rPr>
      </w:pPr>
      <w:r>
        <w:rPr>
          <w:rtl/>
        </w:rPr>
        <w:t>היו"ר אלי בן-מנח</w:t>
      </w:r>
      <w:r>
        <w:rPr>
          <w:rtl/>
        </w:rPr>
        <w:t>ם:</w:t>
      </w:r>
    </w:p>
    <w:p w14:paraId="589321C7" w14:textId="77777777" w:rsidR="00000000" w:rsidRDefault="00DD00E1">
      <w:pPr>
        <w:pStyle w:val="a0"/>
        <w:rPr>
          <w:rtl/>
        </w:rPr>
      </w:pPr>
    </w:p>
    <w:p w14:paraId="1F83C04A" w14:textId="77777777" w:rsidR="00000000" w:rsidRDefault="00DD00E1">
      <w:pPr>
        <w:pStyle w:val="a0"/>
        <w:rPr>
          <w:rFonts w:hint="cs"/>
          <w:rtl/>
        </w:rPr>
      </w:pPr>
      <w:r>
        <w:rPr>
          <w:rFonts w:hint="cs"/>
          <w:rtl/>
        </w:rPr>
        <w:t xml:space="preserve">תודה לחבר הכנסת שאול יהלום. ישיב  בשם הממשלה שר הרווחה זבולון אורלב. בבקשה. </w:t>
      </w:r>
    </w:p>
    <w:p w14:paraId="1C748710" w14:textId="77777777" w:rsidR="00000000" w:rsidRDefault="00DD00E1">
      <w:pPr>
        <w:pStyle w:val="a0"/>
        <w:rPr>
          <w:rFonts w:hint="cs"/>
          <w:rtl/>
        </w:rPr>
      </w:pPr>
    </w:p>
    <w:p w14:paraId="3D6E42C9" w14:textId="77777777" w:rsidR="00000000" w:rsidRDefault="00DD00E1">
      <w:pPr>
        <w:pStyle w:val="a"/>
        <w:rPr>
          <w:rtl/>
        </w:rPr>
      </w:pPr>
      <w:bookmarkStart w:id="201" w:name="FS000000521T22_10_2003_14_32_12"/>
      <w:bookmarkStart w:id="202" w:name="_Toc67028576"/>
      <w:bookmarkEnd w:id="201"/>
      <w:r>
        <w:rPr>
          <w:rFonts w:hint="eastAsia"/>
          <w:rtl/>
        </w:rPr>
        <w:t>שר</w:t>
      </w:r>
      <w:r>
        <w:rPr>
          <w:rtl/>
        </w:rPr>
        <w:t xml:space="preserve"> הרווחה זבולון אורלב:</w:t>
      </w:r>
      <w:bookmarkEnd w:id="202"/>
    </w:p>
    <w:p w14:paraId="4A04E7EB" w14:textId="77777777" w:rsidR="00000000" w:rsidRDefault="00DD00E1">
      <w:pPr>
        <w:pStyle w:val="a0"/>
        <w:rPr>
          <w:rFonts w:hint="cs"/>
          <w:rtl/>
        </w:rPr>
      </w:pPr>
    </w:p>
    <w:p w14:paraId="3942067A" w14:textId="77777777" w:rsidR="00000000" w:rsidRDefault="00DD00E1">
      <w:pPr>
        <w:pStyle w:val="a0"/>
        <w:rPr>
          <w:rFonts w:hint="cs"/>
          <w:rtl/>
        </w:rPr>
      </w:pPr>
      <w:r>
        <w:rPr>
          <w:rFonts w:hint="cs"/>
          <w:rtl/>
        </w:rPr>
        <w:t>אדוני היושב-ראש, חברי חברי הכנסת, בהתאם לחוק חנייה לנכים, התשנ"ד-1993, מי שנעשה נכה לראשונה לאחר שמלאו לו 65 שנים זכאי לתג נכה מאת רשות הרישוי לאחר ש</w:t>
      </w:r>
      <w:r>
        <w:rPr>
          <w:rFonts w:hint="cs"/>
          <w:rtl/>
        </w:rPr>
        <w:t>התקיימו בו שני תנאים מצטברים: א. כלי הרכב המזכה בתג חנייה הינו בבעלות הנכה; ב. השימוש בתג החנייה יוגבל לנהיגה ברכב בידי הנכה בלבד. מהניסיון עולה כי קיימים מקרים של אלה שנעשו נכים לראשונה לאחר שמלאו להם 65 שנים ואין באפשרותם לנהוג ברכב שבבעלותם עקב קשיי נכו</w:t>
      </w:r>
      <w:r>
        <w:rPr>
          <w:rFonts w:hint="cs"/>
          <w:rtl/>
        </w:rPr>
        <w:t xml:space="preserve">תם או עקב כך שגם בצעירותם לא החזיקו כלל ברשיון נהיגה - ואף אחד לא מציע להעביר אותם קורס נהיגה וטסט - ולכן הם מנועים מלקבל תג נכה לרכב המשמש אותם לניידותם. לפיכך מסכימה הממשלה כי רשות הרישוי תעניק לנכה תג חנייה כמצוין בחוק חנייה לנכים, וזאת כל עוד כלי הרכב </w:t>
      </w:r>
      <w:r>
        <w:rPr>
          <w:rFonts w:hint="cs"/>
          <w:rtl/>
        </w:rPr>
        <w:t xml:space="preserve">המזכה הינו בבעלות הנכה, אף אם אחר נוהג בו עבורו. בכך תינתן לנכים הנ"ל אפשרות ניידות. </w:t>
      </w:r>
    </w:p>
    <w:p w14:paraId="34FF4393" w14:textId="77777777" w:rsidR="00000000" w:rsidRDefault="00DD00E1">
      <w:pPr>
        <w:pStyle w:val="a0"/>
        <w:rPr>
          <w:rFonts w:hint="cs"/>
          <w:rtl/>
        </w:rPr>
      </w:pPr>
    </w:p>
    <w:p w14:paraId="3FD01C4B" w14:textId="77777777" w:rsidR="00000000" w:rsidRDefault="00DD00E1">
      <w:pPr>
        <w:pStyle w:val="a0"/>
        <w:rPr>
          <w:rFonts w:hint="cs"/>
          <w:rtl/>
        </w:rPr>
      </w:pPr>
      <w:r>
        <w:rPr>
          <w:rFonts w:hint="cs"/>
          <w:rtl/>
        </w:rPr>
        <w:t xml:space="preserve">עם זאת, כדי לשמור על ייעודו של תג החנייה כמשמש את ניידות הנכה בלבד, נשמר התנאי בדבר היות הרכב בבעלותו של הנכה וכי יונפק תג חנייה אחד לרכב אחד בלבד. </w:t>
      </w:r>
    </w:p>
    <w:p w14:paraId="2DDA446F" w14:textId="77777777" w:rsidR="00000000" w:rsidRDefault="00DD00E1">
      <w:pPr>
        <w:pStyle w:val="a0"/>
        <w:rPr>
          <w:rFonts w:hint="cs"/>
          <w:rtl/>
        </w:rPr>
      </w:pPr>
    </w:p>
    <w:p w14:paraId="29803256" w14:textId="77777777" w:rsidR="00000000" w:rsidRDefault="00DD00E1">
      <w:pPr>
        <w:pStyle w:val="a0"/>
        <w:rPr>
          <w:rFonts w:hint="cs"/>
          <w:rtl/>
        </w:rPr>
      </w:pPr>
      <w:r>
        <w:rPr>
          <w:rFonts w:hint="cs"/>
          <w:rtl/>
        </w:rPr>
        <w:t>על כן, כאמור, הממשל</w:t>
      </w:r>
      <w:r>
        <w:rPr>
          <w:rFonts w:hint="cs"/>
          <w:rtl/>
        </w:rPr>
        <w:t xml:space="preserve">ה מסכימה לתיקון המוצע של סעיף 1ב לחוק חנייה לנכים, כמוצע על-ידי חבר הכנסת פרופסור אלדד ובהסתייגויות שהוא אמר, וכן להצעת החוק של חבר הכנסת שאול יהלום. רשמנו לפנינו את הסכמתך שהחוק יקודם על-פי תנאי הממשלה. </w:t>
      </w:r>
    </w:p>
    <w:p w14:paraId="3617E92E" w14:textId="77777777" w:rsidR="00000000" w:rsidRDefault="00DD00E1">
      <w:pPr>
        <w:pStyle w:val="a0"/>
        <w:rPr>
          <w:rFonts w:hint="cs"/>
          <w:rtl/>
        </w:rPr>
      </w:pPr>
    </w:p>
    <w:p w14:paraId="4E595EAE" w14:textId="77777777" w:rsidR="00000000" w:rsidRDefault="00DD00E1">
      <w:pPr>
        <w:pStyle w:val="af1"/>
        <w:rPr>
          <w:rtl/>
        </w:rPr>
      </w:pPr>
      <w:r>
        <w:rPr>
          <w:rtl/>
        </w:rPr>
        <w:t>היו"ר אלי בן-מנחם:</w:t>
      </w:r>
    </w:p>
    <w:p w14:paraId="5592124D" w14:textId="77777777" w:rsidR="00000000" w:rsidRDefault="00DD00E1">
      <w:pPr>
        <w:pStyle w:val="a0"/>
        <w:rPr>
          <w:rtl/>
        </w:rPr>
      </w:pPr>
    </w:p>
    <w:p w14:paraId="5FD4ECB0" w14:textId="77777777" w:rsidR="00000000" w:rsidRDefault="00DD00E1">
      <w:pPr>
        <w:pStyle w:val="a0"/>
        <w:rPr>
          <w:rFonts w:hint="cs"/>
          <w:rtl/>
        </w:rPr>
      </w:pPr>
      <w:r>
        <w:rPr>
          <w:rFonts w:hint="cs"/>
          <w:rtl/>
        </w:rPr>
        <w:t xml:space="preserve">תודה לשר זבולון אורלב. </w:t>
      </w:r>
    </w:p>
    <w:p w14:paraId="0688F82E" w14:textId="77777777" w:rsidR="00000000" w:rsidRDefault="00DD00E1">
      <w:pPr>
        <w:pStyle w:val="a0"/>
        <w:rPr>
          <w:rFonts w:hint="cs"/>
          <w:rtl/>
        </w:rPr>
      </w:pPr>
    </w:p>
    <w:p w14:paraId="4FA5A0D3" w14:textId="77777777" w:rsidR="00000000" w:rsidRDefault="00DD00E1">
      <w:pPr>
        <w:pStyle w:val="a0"/>
        <w:rPr>
          <w:rFonts w:hint="cs"/>
          <w:rtl/>
        </w:rPr>
      </w:pPr>
      <w:r>
        <w:rPr>
          <w:rFonts w:hint="cs"/>
          <w:rtl/>
        </w:rPr>
        <w:t>רבותי</w:t>
      </w:r>
      <w:r>
        <w:rPr>
          <w:rFonts w:hint="cs"/>
          <w:rtl/>
        </w:rPr>
        <w:t xml:space="preserve"> חברי הכנסת, אנחנו עוברים להצבעה. </w:t>
      </w:r>
    </w:p>
    <w:p w14:paraId="2017ADA0" w14:textId="77777777" w:rsidR="00000000" w:rsidRDefault="00DD00E1">
      <w:pPr>
        <w:pStyle w:val="ab"/>
        <w:bidi/>
        <w:rPr>
          <w:rFonts w:hint="cs"/>
          <w:rtl/>
        </w:rPr>
      </w:pPr>
    </w:p>
    <w:p w14:paraId="476C86FA" w14:textId="77777777" w:rsidR="00000000" w:rsidRDefault="00DD00E1">
      <w:pPr>
        <w:pStyle w:val="ab"/>
        <w:bidi/>
        <w:rPr>
          <w:rFonts w:hint="cs"/>
          <w:rtl/>
        </w:rPr>
      </w:pPr>
      <w:r>
        <w:rPr>
          <w:rFonts w:hint="cs"/>
          <w:rtl/>
        </w:rPr>
        <w:t>הצבעה מס' 37</w:t>
      </w:r>
    </w:p>
    <w:p w14:paraId="2982F2F9" w14:textId="77777777" w:rsidR="00000000" w:rsidRDefault="00DD00E1">
      <w:pPr>
        <w:pStyle w:val="a0"/>
        <w:rPr>
          <w:rFonts w:hint="cs"/>
          <w:rtl/>
        </w:rPr>
      </w:pPr>
    </w:p>
    <w:p w14:paraId="1FAFFF3E" w14:textId="77777777" w:rsidR="00000000" w:rsidRDefault="00DD00E1">
      <w:pPr>
        <w:pStyle w:val="ac"/>
        <w:bidi/>
        <w:rPr>
          <w:rFonts w:hint="cs"/>
          <w:rtl/>
        </w:rPr>
      </w:pPr>
      <w:r>
        <w:rPr>
          <w:rFonts w:hint="cs"/>
          <w:rtl/>
        </w:rPr>
        <w:t>בעד ההצעה להעביר את הצעת החוק לדיון מוקדם בוועדה - 33</w:t>
      </w:r>
    </w:p>
    <w:p w14:paraId="3DDFBD9F" w14:textId="77777777" w:rsidR="00000000" w:rsidRDefault="00DD00E1">
      <w:pPr>
        <w:pStyle w:val="ac"/>
        <w:bidi/>
        <w:rPr>
          <w:rFonts w:hint="cs"/>
          <w:rtl/>
        </w:rPr>
      </w:pPr>
      <w:r>
        <w:rPr>
          <w:rFonts w:hint="cs"/>
          <w:rtl/>
        </w:rPr>
        <w:t xml:space="preserve">נגד - אין </w:t>
      </w:r>
    </w:p>
    <w:p w14:paraId="4B7A5D45" w14:textId="77777777" w:rsidR="00000000" w:rsidRDefault="00DD00E1">
      <w:pPr>
        <w:pStyle w:val="ac"/>
        <w:bidi/>
        <w:rPr>
          <w:rFonts w:hint="cs"/>
          <w:rtl/>
        </w:rPr>
      </w:pPr>
      <w:r>
        <w:rPr>
          <w:rFonts w:hint="cs"/>
          <w:rtl/>
        </w:rPr>
        <w:t>נמנעים - אין</w:t>
      </w:r>
    </w:p>
    <w:p w14:paraId="3058F81C" w14:textId="77777777" w:rsidR="00000000" w:rsidRDefault="00DD00E1">
      <w:pPr>
        <w:pStyle w:val="ad"/>
        <w:bidi/>
        <w:rPr>
          <w:rFonts w:hint="cs"/>
          <w:rtl/>
        </w:rPr>
      </w:pPr>
      <w:r>
        <w:rPr>
          <w:rFonts w:hint="cs"/>
          <w:rtl/>
        </w:rPr>
        <w:t xml:space="preserve">ההצעה להעביר את הצעת חוק חנייה לנכים (תיקון - תג נכה בסייגים), התשס"ג-2003, לדיון מוקדם בוועדה שתקבע ועדת הכנסת נתקבלה. </w:t>
      </w:r>
    </w:p>
    <w:p w14:paraId="60330E0E" w14:textId="77777777" w:rsidR="00000000" w:rsidRDefault="00DD00E1">
      <w:pPr>
        <w:pStyle w:val="a0"/>
        <w:rPr>
          <w:rtl/>
        </w:rPr>
      </w:pPr>
    </w:p>
    <w:p w14:paraId="21AF1EA8" w14:textId="77777777" w:rsidR="00000000" w:rsidRDefault="00DD00E1">
      <w:pPr>
        <w:pStyle w:val="a0"/>
        <w:rPr>
          <w:rFonts w:hint="cs"/>
          <w:rtl/>
        </w:rPr>
      </w:pPr>
    </w:p>
    <w:p w14:paraId="5637D844" w14:textId="77777777" w:rsidR="00000000" w:rsidRDefault="00DD00E1">
      <w:pPr>
        <w:pStyle w:val="af1"/>
        <w:rPr>
          <w:rtl/>
        </w:rPr>
      </w:pPr>
      <w:r>
        <w:rPr>
          <w:rtl/>
        </w:rPr>
        <w:t>היו"ר</w:t>
      </w:r>
      <w:r>
        <w:rPr>
          <w:rtl/>
        </w:rPr>
        <w:t xml:space="preserve"> אלי בן-מנחם:</w:t>
      </w:r>
    </w:p>
    <w:p w14:paraId="37707C40" w14:textId="77777777" w:rsidR="00000000" w:rsidRDefault="00DD00E1">
      <w:pPr>
        <w:pStyle w:val="a0"/>
        <w:rPr>
          <w:rtl/>
        </w:rPr>
      </w:pPr>
    </w:p>
    <w:p w14:paraId="715B6B07" w14:textId="77777777" w:rsidR="00000000" w:rsidRDefault="00DD00E1">
      <w:pPr>
        <w:pStyle w:val="a0"/>
        <w:rPr>
          <w:rFonts w:hint="cs"/>
          <w:rtl/>
        </w:rPr>
      </w:pPr>
      <w:r>
        <w:rPr>
          <w:rFonts w:hint="cs"/>
          <w:rtl/>
        </w:rPr>
        <w:t xml:space="preserve">33 חברי כנסת הצביעו בעד, נגד - 0, נמנעים </w:t>
      </w:r>
      <w:r>
        <w:rPr>
          <w:rtl/>
        </w:rPr>
        <w:t>–</w:t>
      </w:r>
      <w:r>
        <w:rPr>
          <w:rFonts w:hint="cs"/>
          <w:rtl/>
        </w:rPr>
        <w:t xml:space="preserve"> 0. על כן, הצעת החוק התקבלה. הצעת חוק זו תועבר על-פי תקנון הכנסת לוועדת הכלכלה. </w:t>
      </w:r>
    </w:p>
    <w:p w14:paraId="5B25EC32" w14:textId="77777777" w:rsidR="00000000" w:rsidRDefault="00DD00E1">
      <w:pPr>
        <w:pStyle w:val="a0"/>
        <w:rPr>
          <w:rFonts w:hint="cs"/>
          <w:rtl/>
        </w:rPr>
      </w:pPr>
    </w:p>
    <w:p w14:paraId="58E30F5B" w14:textId="77777777" w:rsidR="00000000" w:rsidRDefault="00DD00E1">
      <w:pPr>
        <w:pStyle w:val="a0"/>
        <w:rPr>
          <w:rFonts w:hint="cs"/>
          <w:rtl/>
        </w:rPr>
      </w:pPr>
      <w:r>
        <w:rPr>
          <w:rFonts w:hint="cs"/>
          <w:rtl/>
        </w:rPr>
        <w:t>אנחנו עוברים להצבעה על הצעת חוק חנייה לנכים (תיקון - השוואת תנאים לקבלת תג נכה למי שנעשה נכה לראשונה לאחר שמלאו לו 65</w:t>
      </w:r>
      <w:r>
        <w:rPr>
          <w:rFonts w:hint="cs"/>
          <w:rtl/>
        </w:rPr>
        <w:t xml:space="preserve"> שנים), התשס"ג-2003, של חבר הכנסת שאול יהלום.</w:t>
      </w:r>
    </w:p>
    <w:p w14:paraId="19D1040E" w14:textId="77777777" w:rsidR="00000000" w:rsidRDefault="00DD00E1">
      <w:pPr>
        <w:pStyle w:val="a0"/>
        <w:rPr>
          <w:rFonts w:hint="cs"/>
          <w:rtl/>
        </w:rPr>
      </w:pPr>
    </w:p>
    <w:p w14:paraId="02955971" w14:textId="77777777" w:rsidR="00000000" w:rsidRDefault="00DD00E1">
      <w:pPr>
        <w:pStyle w:val="ab"/>
        <w:bidi/>
        <w:rPr>
          <w:rFonts w:hint="cs"/>
          <w:rtl/>
        </w:rPr>
      </w:pPr>
      <w:r>
        <w:rPr>
          <w:rFonts w:hint="cs"/>
          <w:rtl/>
        </w:rPr>
        <w:t>הצבעה מס' 38</w:t>
      </w:r>
    </w:p>
    <w:p w14:paraId="3694FB0D" w14:textId="77777777" w:rsidR="00000000" w:rsidRDefault="00DD00E1">
      <w:pPr>
        <w:pStyle w:val="a0"/>
        <w:rPr>
          <w:rFonts w:hint="cs"/>
          <w:rtl/>
        </w:rPr>
      </w:pPr>
    </w:p>
    <w:p w14:paraId="0C6FE1A4" w14:textId="77777777" w:rsidR="00000000" w:rsidRDefault="00DD00E1">
      <w:pPr>
        <w:pStyle w:val="ac"/>
        <w:bidi/>
        <w:rPr>
          <w:rFonts w:hint="cs"/>
          <w:rtl/>
        </w:rPr>
      </w:pPr>
      <w:r>
        <w:rPr>
          <w:rFonts w:hint="cs"/>
          <w:rtl/>
        </w:rPr>
        <w:t>בעד ההצעה להעביר את הצעת החוק לדיון מוקדם בוועדה - 34</w:t>
      </w:r>
    </w:p>
    <w:p w14:paraId="3B3018BC" w14:textId="77777777" w:rsidR="00000000" w:rsidRDefault="00DD00E1">
      <w:pPr>
        <w:pStyle w:val="ac"/>
        <w:bidi/>
        <w:rPr>
          <w:rFonts w:hint="cs"/>
          <w:rtl/>
        </w:rPr>
      </w:pPr>
      <w:r>
        <w:rPr>
          <w:rFonts w:hint="cs"/>
          <w:rtl/>
        </w:rPr>
        <w:t>נגד - אין</w:t>
      </w:r>
    </w:p>
    <w:p w14:paraId="3F31BB10" w14:textId="77777777" w:rsidR="00000000" w:rsidRDefault="00DD00E1">
      <w:pPr>
        <w:pStyle w:val="ac"/>
        <w:bidi/>
        <w:rPr>
          <w:rFonts w:hint="cs"/>
          <w:rtl/>
        </w:rPr>
      </w:pPr>
      <w:r>
        <w:rPr>
          <w:rFonts w:hint="cs"/>
          <w:rtl/>
        </w:rPr>
        <w:t>נמנעים - 1</w:t>
      </w:r>
    </w:p>
    <w:p w14:paraId="71E23BB0" w14:textId="77777777" w:rsidR="00000000" w:rsidRDefault="00DD00E1">
      <w:pPr>
        <w:pStyle w:val="ad"/>
        <w:bidi/>
        <w:rPr>
          <w:rFonts w:hint="cs"/>
          <w:rtl/>
        </w:rPr>
      </w:pPr>
      <w:r>
        <w:rPr>
          <w:rFonts w:hint="cs"/>
          <w:rtl/>
        </w:rPr>
        <w:t>ההצעה להעביר את הצעת חוק חנייה לנכים (תיקון - השוואת תנאים לקבלת תג נכה למי שנעשה נכה לראשונה לאחר שמלאו לו 65 שנים), הת</w:t>
      </w:r>
      <w:r>
        <w:rPr>
          <w:rFonts w:hint="cs"/>
          <w:rtl/>
        </w:rPr>
        <w:t xml:space="preserve">שס"ג-2003, לדיון מוקדם בוועדה שתקבע ועדת הכנסת נתקבלה. </w:t>
      </w:r>
    </w:p>
    <w:p w14:paraId="0F18B7D7" w14:textId="77777777" w:rsidR="00000000" w:rsidRDefault="00DD00E1">
      <w:pPr>
        <w:pStyle w:val="a0"/>
        <w:rPr>
          <w:rFonts w:hint="cs"/>
          <w:rtl/>
        </w:rPr>
      </w:pPr>
    </w:p>
    <w:p w14:paraId="425171F8" w14:textId="77777777" w:rsidR="00000000" w:rsidRDefault="00DD00E1">
      <w:pPr>
        <w:pStyle w:val="af1"/>
        <w:rPr>
          <w:rtl/>
        </w:rPr>
      </w:pPr>
      <w:r>
        <w:rPr>
          <w:rtl/>
        </w:rPr>
        <w:t>היו"ר אלי בן-מנחם:</w:t>
      </w:r>
    </w:p>
    <w:p w14:paraId="498E2025" w14:textId="77777777" w:rsidR="00000000" w:rsidRDefault="00DD00E1">
      <w:pPr>
        <w:pStyle w:val="a0"/>
        <w:rPr>
          <w:rtl/>
        </w:rPr>
      </w:pPr>
    </w:p>
    <w:p w14:paraId="6C73F83E" w14:textId="77777777" w:rsidR="00000000" w:rsidRDefault="00DD00E1">
      <w:pPr>
        <w:pStyle w:val="a0"/>
        <w:rPr>
          <w:rFonts w:hint="cs"/>
          <w:rtl/>
        </w:rPr>
      </w:pPr>
      <w:r>
        <w:rPr>
          <w:rFonts w:hint="cs"/>
          <w:rtl/>
        </w:rPr>
        <w:t xml:space="preserve">רבותי, חברי הכנסת, 34 חברי כנסת הצביעו בעד, נגד - 0, נמנעים </w:t>
      </w:r>
      <w:r>
        <w:rPr>
          <w:rtl/>
        </w:rPr>
        <w:t>–</w:t>
      </w:r>
      <w:r>
        <w:rPr>
          <w:rFonts w:hint="cs"/>
          <w:rtl/>
        </w:rPr>
        <w:t xml:space="preserve"> 0. על כן גם הצעה זו תועבר לוועדת הכלכלה.</w:t>
      </w:r>
    </w:p>
    <w:p w14:paraId="38074355" w14:textId="77777777" w:rsidR="00000000" w:rsidRDefault="00DD00E1">
      <w:pPr>
        <w:pStyle w:val="a0"/>
        <w:rPr>
          <w:rFonts w:hint="cs"/>
          <w:rtl/>
        </w:rPr>
      </w:pPr>
    </w:p>
    <w:p w14:paraId="09AEE16F" w14:textId="77777777" w:rsidR="00000000" w:rsidRDefault="00DD00E1">
      <w:pPr>
        <w:pStyle w:val="af0"/>
        <w:rPr>
          <w:rtl/>
        </w:rPr>
      </w:pPr>
      <w:r>
        <w:rPr>
          <w:rFonts w:hint="eastAsia"/>
          <w:rtl/>
        </w:rPr>
        <w:t>שאול</w:t>
      </w:r>
      <w:r>
        <w:rPr>
          <w:rtl/>
        </w:rPr>
        <w:t xml:space="preserve"> יהלום (מפד"ל):</w:t>
      </w:r>
    </w:p>
    <w:p w14:paraId="150B12BA" w14:textId="77777777" w:rsidR="00000000" w:rsidRDefault="00DD00E1">
      <w:pPr>
        <w:pStyle w:val="a0"/>
        <w:rPr>
          <w:rFonts w:hint="cs"/>
          <w:rtl/>
        </w:rPr>
      </w:pPr>
    </w:p>
    <w:p w14:paraId="64DA3446" w14:textId="77777777" w:rsidR="00000000" w:rsidRDefault="00DD00E1">
      <w:pPr>
        <w:pStyle w:val="a0"/>
        <w:rPr>
          <w:rFonts w:hint="cs"/>
          <w:rtl/>
        </w:rPr>
      </w:pPr>
      <w:r>
        <w:rPr>
          <w:rFonts w:hint="cs"/>
          <w:rtl/>
        </w:rPr>
        <w:t xml:space="preserve">לוועדת העבודה והרווחה. </w:t>
      </w:r>
    </w:p>
    <w:p w14:paraId="22143EF1" w14:textId="77777777" w:rsidR="00000000" w:rsidRDefault="00DD00E1">
      <w:pPr>
        <w:pStyle w:val="a0"/>
        <w:rPr>
          <w:rFonts w:hint="cs"/>
          <w:rtl/>
        </w:rPr>
      </w:pPr>
    </w:p>
    <w:p w14:paraId="7DBF7166" w14:textId="77777777" w:rsidR="00000000" w:rsidRDefault="00DD00E1">
      <w:pPr>
        <w:pStyle w:val="af1"/>
        <w:rPr>
          <w:rtl/>
        </w:rPr>
      </w:pPr>
      <w:r>
        <w:rPr>
          <w:rtl/>
        </w:rPr>
        <w:t>היו"ר אלי בן-מנחם:</w:t>
      </w:r>
    </w:p>
    <w:p w14:paraId="346E4BB1" w14:textId="77777777" w:rsidR="00000000" w:rsidRDefault="00DD00E1">
      <w:pPr>
        <w:pStyle w:val="a0"/>
        <w:rPr>
          <w:rtl/>
        </w:rPr>
      </w:pPr>
    </w:p>
    <w:p w14:paraId="065AA609" w14:textId="77777777" w:rsidR="00000000" w:rsidRDefault="00DD00E1">
      <w:pPr>
        <w:pStyle w:val="a0"/>
        <w:rPr>
          <w:rFonts w:hint="cs"/>
          <w:rtl/>
        </w:rPr>
      </w:pPr>
      <w:r>
        <w:rPr>
          <w:rFonts w:hint="cs"/>
          <w:rtl/>
        </w:rPr>
        <w:t>אם כך, הנ</w:t>
      </w:r>
      <w:r>
        <w:rPr>
          <w:rFonts w:hint="cs"/>
          <w:rtl/>
        </w:rPr>
        <w:t xml:space="preserve">ושא יועבר לוועדת הכנסת שתחליט. </w:t>
      </w:r>
    </w:p>
    <w:p w14:paraId="5EA06DDA" w14:textId="77777777" w:rsidR="00000000" w:rsidRDefault="00DD00E1">
      <w:pPr>
        <w:pStyle w:val="a0"/>
        <w:rPr>
          <w:rFonts w:hint="cs"/>
          <w:rtl/>
        </w:rPr>
      </w:pPr>
    </w:p>
    <w:p w14:paraId="4BA32214" w14:textId="77777777" w:rsidR="00000000" w:rsidRDefault="00DD00E1">
      <w:pPr>
        <w:pStyle w:val="af0"/>
        <w:rPr>
          <w:rtl/>
        </w:rPr>
      </w:pPr>
      <w:r>
        <w:rPr>
          <w:rFonts w:hint="eastAsia"/>
          <w:rtl/>
        </w:rPr>
        <w:t>אריה</w:t>
      </w:r>
      <w:r>
        <w:rPr>
          <w:rtl/>
        </w:rPr>
        <w:t xml:space="preserve"> אלדד (האיחוד הלאומי - ישראל ביתנו):</w:t>
      </w:r>
    </w:p>
    <w:p w14:paraId="4C5F49F5" w14:textId="77777777" w:rsidR="00000000" w:rsidRDefault="00DD00E1">
      <w:pPr>
        <w:pStyle w:val="a0"/>
        <w:rPr>
          <w:rFonts w:hint="cs"/>
          <w:rtl/>
        </w:rPr>
      </w:pPr>
    </w:p>
    <w:p w14:paraId="7EA51D08" w14:textId="77777777" w:rsidR="00000000" w:rsidRDefault="00DD00E1">
      <w:pPr>
        <w:pStyle w:val="a0"/>
        <w:rPr>
          <w:rFonts w:hint="cs"/>
          <w:rtl/>
        </w:rPr>
      </w:pPr>
      <w:r>
        <w:rPr>
          <w:rFonts w:hint="cs"/>
          <w:rtl/>
        </w:rPr>
        <w:t>את שתיהן.</w:t>
      </w:r>
    </w:p>
    <w:p w14:paraId="1F57C4BA" w14:textId="77777777" w:rsidR="00000000" w:rsidRDefault="00DD00E1">
      <w:pPr>
        <w:pStyle w:val="a0"/>
        <w:rPr>
          <w:rFonts w:hint="cs"/>
          <w:rtl/>
        </w:rPr>
      </w:pPr>
    </w:p>
    <w:p w14:paraId="0522E120" w14:textId="77777777" w:rsidR="00000000" w:rsidRDefault="00DD00E1">
      <w:pPr>
        <w:pStyle w:val="af1"/>
        <w:rPr>
          <w:rtl/>
        </w:rPr>
      </w:pPr>
      <w:r>
        <w:rPr>
          <w:rtl/>
        </w:rPr>
        <w:t>היו"ר אלי בן-מנחם:</w:t>
      </w:r>
    </w:p>
    <w:p w14:paraId="26233C07" w14:textId="77777777" w:rsidR="00000000" w:rsidRDefault="00DD00E1">
      <w:pPr>
        <w:pStyle w:val="a0"/>
        <w:rPr>
          <w:rtl/>
        </w:rPr>
      </w:pPr>
    </w:p>
    <w:p w14:paraId="30C2A33F" w14:textId="77777777" w:rsidR="00000000" w:rsidRDefault="00DD00E1">
      <w:pPr>
        <w:pStyle w:val="a0"/>
        <w:rPr>
          <w:rFonts w:hint="cs"/>
          <w:rtl/>
        </w:rPr>
      </w:pPr>
      <w:r>
        <w:rPr>
          <w:rFonts w:hint="cs"/>
          <w:rtl/>
        </w:rPr>
        <w:t>שתי הצעות החוק יועברו לוועדת הכנסת להחלטה.</w:t>
      </w:r>
    </w:p>
    <w:p w14:paraId="35FD8566" w14:textId="77777777" w:rsidR="00000000" w:rsidRDefault="00DD00E1">
      <w:pPr>
        <w:pStyle w:val="a0"/>
        <w:rPr>
          <w:rFonts w:hint="cs"/>
          <w:rtl/>
        </w:rPr>
      </w:pPr>
    </w:p>
    <w:p w14:paraId="59F367E7" w14:textId="77777777" w:rsidR="00000000" w:rsidRDefault="00DD00E1">
      <w:pPr>
        <w:pStyle w:val="a0"/>
        <w:rPr>
          <w:rFonts w:hint="cs"/>
          <w:rtl/>
        </w:rPr>
      </w:pPr>
    </w:p>
    <w:p w14:paraId="69E5FE8E" w14:textId="77777777" w:rsidR="00000000" w:rsidRDefault="00DD00E1">
      <w:pPr>
        <w:pStyle w:val="a2"/>
        <w:rPr>
          <w:rtl/>
        </w:rPr>
      </w:pPr>
    </w:p>
    <w:p w14:paraId="37636E2B" w14:textId="77777777" w:rsidR="00000000" w:rsidRDefault="00DD00E1">
      <w:pPr>
        <w:pStyle w:val="a2"/>
        <w:rPr>
          <w:rFonts w:hint="cs"/>
          <w:rtl/>
        </w:rPr>
      </w:pPr>
      <w:bookmarkStart w:id="203" w:name="CS16154FI0016154T22_10_2003_16_24_06"/>
      <w:bookmarkStart w:id="204" w:name="_Toc67028577"/>
      <w:bookmarkEnd w:id="203"/>
      <w:r>
        <w:rPr>
          <w:rtl/>
        </w:rPr>
        <w:t>הצ</w:t>
      </w:r>
      <w:r>
        <w:rPr>
          <w:rFonts w:hint="cs"/>
          <w:rtl/>
        </w:rPr>
        <w:t>עת חוק</w:t>
      </w:r>
      <w:r>
        <w:rPr>
          <w:rtl/>
        </w:rPr>
        <w:t xml:space="preserve"> שידורי רדיו תורניים, התשס"ג-2003</w:t>
      </w:r>
      <w:bookmarkEnd w:id="204"/>
    </w:p>
    <w:p w14:paraId="7C8646A0" w14:textId="77777777" w:rsidR="00000000" w:rsidRDefault="00DD00E1">
      <w:pPr>
        <w:pStyle w:val="a0"/>
        <w:rPr>
          <w:rFonts w:hint="cs"/>
          <w:rtl/>
        </w:rPr>
      </w:pPr>
      <w:r>
        <w:rPr>
          <w:rtl/>
        </w:rPr>
        <w:t>[נספחות.]</w:t>
      </w:r>
    </w:p>
    <w:p w14:paraId="4650749E" w14:textId="77777777" w:rsidR="00000000" w:rsidRDefault="00DD00E1">
      <w:pPr>
        <w:pStyle w:val="-0"/>
        <w:rPr>
          <w:rFonts w:hint="cs"/>
          <w:rtl/>
        </w:rPr>
      </w:pPr>
      <w:r>
        <w:rPr>
          <w:rFonts w:hint="cs"/>
          <w:rtl/>
        </w:rPr>
        <w:t>(הצעת קבוצת חברי הכנסת)</w:t>
      </w:r>
    </w:p>
    <w:p w14:paraId="17969B0E" w14:textId="77777777" w:rsidR="00000000" w:rsidRDefault="00DD00E1">
      <w:pPr>
        <w:pStyle w:val="a0"/>
        <w:rPr>
          <w:rFonts w:hint="cs"/>
          <w:rtl/>
        </w:rPr>
      </w:pPr>
    </w:p>
    <w:p w14:paraId="07C730C5" w14:textId="77777777" w:rsidR="00000000" w:rsidRDefault="00DD00E1">
      <w:pPr>
        <w:pStyle w:val="af1"/>
        <w:rPr>
          <w:rtl/>
        </w:rPr>
      </w:pPr>
      <w:r>
        <w:rPr>
          <w:rtl/>
        </w:rPr>
        <w:t>היו"ר אלי בן-מנחם:</w:t>
      </w:r>
    </w:p>
    <w:p w14:paraId="7FA6B062" w14:textId="77777777" w:rsidR="00000000" w:rsidRDefault="00DD00E1">
      <w:pPr>
        <w:pStyle w:val="a0"/>
        <w:rPr>
          <w:rtl/>
        </w:rPr>
      </w:pPr>
    </w:p>
    <w:p w14:paraId="38C98FFF" w14:textId="77777777" w:rsidR="00000000" w:rsidRDefault="00DD00E1">
      <w:pPr>
        <w:pStyle w:val="a0"/>
        <w:rPr>
          <w:rFonts w:hint="cs"/>
          <w:rtl/>
        </w:rPr>
      </w:pPr>
      <w:r>
        <w:rPr>
          <w:rFonts w:hint="cs"/>
          <w:rtl/>
        </w:rPr>
        <w:t>רבותי ח</w:t>
      </w:r>
      <w:r>
        <w:rPr>
          <w:rFonts w:hint="cs"/>
          <w:rtl/>
        </w:rPr>
        <w:t>ברי הכנסת, אנחנו עוברים לנושא הבא: הצעת חוק שידורי רדיו תורניים, התשס"ג-2003, של חבר הכנסת יצחק וקנין, שמספרה פ/1405. חבר הכנסת נסים זאב, האם חבר הכנסת וקנין ביקש ממך לעלות לנמק?</w:t>
      </w:r>
    </w:p>
    <w:p w14:paraId="27A5EECC" w14:textId="77777777" w:rsidR="00000000" w:rsidRDefault="00DD00E1">
      <w:pPr>
        <w:pStyle w:val="a0"/>
        <w:rPr>
          <w:rFonts w:hint="cs"/>
          <w:rtl/>
        </w:rPr>
      </w:pPr>
    </w:p>
    <w:p w14:paraId="23C6D4B0" w14:textId="77777777" w:rsidR="00000000" w:rsidRDefault="00DD00E1">
      <w:pPr>
        <w:pStyle w:val="a"/>
        <w:rPr>
          <w:rtl/>
        </w:rPr>
      </w:pPr>
      <w:bookmarkStart w:id="205" w:name="FS000000490T22_10_2003_14_51_51"/>
      <w:bookmarkStart w:id="206" w:name="_Toc67028578"/>
      <w:bookmarkEnd w:id="205"/>
      <w:r>
        <w:rPr>
          <w:rFonts w:hint="eastAsia"/>
          <w:rtl/>
        </w:rPr>
        <w:t>נסים</w:t>
      </w:r>
      <w:r>
        <w:rPr>
          <w:rtl/>
        </w:rPr>
        <w:t xml:space="preserve"> זאב (ש"ס):</w:t>
      </w:r>
      <w:bookmarkEnd w:id="206"/>
    </w:p>
    <w:p w14:paraId="1DDA2FD8" w14:textId="77777777" w:rsidR="00000000" w:rsidRDefault="00DD00E1">
      <w:pPr>
        <w:pStyle w:val="a0"/>
        <w:rPr>
          <w:rFonts w:hint="cs"/>
          <w:rtl/>
        </w:rPr>
      </w:pPr>
    </w:p>
    <w:p w14:paraId="566A2505" w14:textId="77777777" w:rsidR="00000000" w:rsidRDefault="00DD00E1">
      <w:pPr>
        <w:pStyle w:val="a0"/>
        <w:rPr>
          <w:rFonts w:hint="cs"/>
          <w:rtl/>
        </w:rPr>
      </w:pPr>
      <w:r>
        <w:rPr>
          <w:rFonts w:hint="cs"/>
          <w:rtl/>
        </w:rPr>
        <w:t>גם אני חתום על ההצעה. זה סיעתי.</w:t>
      </w:r>
    </w:p>
    <w:p w14:paraId="411B0975" w14:textId="77777777" w:rsidR="00000000" w:rsidRDefault="00DD00E1">
      <w:pPr>
        <w:pStyle w:val="a0"/>
        <w:rPr>
          <w:rFonts w:hint="cs"/>
          <w:rtl/>
        </w:rPr>
      </w:pPr>
    </w:p>
    <w:p w14:paraId="4546A2C6" w14:textId="77777777" w:rsidR="00000000" w:rsidRDefault="00DD00E1">
      <w:pPr>
        <w:pStyle w:val="af1"/>
        <w:rPr>
          <w:rtl/>
        </w:rPr>
      </w:pPr>
      <w:r>
        <w:rPr>
          <w:rtl/>
        </w:rPr>
        <w:t>היו"ר אלי בן-מנחם:</w:t>
      </w:r>
    </w:p>
    <w:p w14:paraId="41DF5488" w14:textId="77777777" w:rsidR="00000000" w:rsidRDefault="00DD00E1">
      <w:pPr>
        <w:pStyle w:val="a0"/>
        <w:rPr>
          <w:rtl/>
        </w:rPr>
      </w:pPr>
    </w:p>
    <w:p w14:paraId="2FBAADA3" w14:textId="77777777" w:rsidR="00000000" w:rsidRDefault="00DD00E1">
      <w:pPr>
        <w:pStyle w:val="a0"/>
        <w:rPr>
          <w:rFonts w:hint="cs"/>
          <w:rtl/>
        </w:rPr>
      </w:pPr>
      <w:r>
        <w:rPr>
          <w:rFonts w:hint="cs"/>
          <w:rtl/>
        </w:rPr>
        <w:t xml:space="preserve">בסדר, </w:t>
      </w:r>
      <w:r>
        <w:rPr>
          <w:rFonts w:hint="cs"/>
          <w:rtl/>
        </w:rPr>
        <w:t xml:space="preserve">בבקשה. </w:t>
      </w:r>
    </w:p>
    <w:p w14:paraId="27A423F4" w14:textId="77777777" w:rsidR="00000000" w:rsidRDefault="00DD00E1">
      <w:pPr>
        <w:pStyle w:val="a0"/>
        <w:rPr>
          <w:rFonts w:hint="cs"/>
          <w:rtl/>
        </w:rPr>
      </w:pPr>
    </w:p>
    <w:p w14:paraId="5F040408" w14:textId="77777777" w:rsidR="00000000" w:rsidRDefault="00DD00E1">
      <w:pPr>
        <w:pStyle w:val="-"/>
        <w:rPr>
          <w:rtl/>
        </w:rPr>
      </w:pPr>
      <w:bookmarkStart w:id="207" w:name="FS000000490T22_10_2003_14_52_20C"/>
      <w:bookmarkEnd w:id="207"/>
      <w:r>
        <w:rPr>
          <w:rtl/>
        </w:rPr>
        <w:t>נסים זאב (ש"ס):</w:t>
      </w:r>
    </w:p>
    <w:p w14:paraId="381B902E" w14:textId="77777777" w:rsidR="00000000" w:rsidRDefault="00DD00E1">
      <w:pPr>
        <w:pStyle w:val="a0"/>
        <w:rPr>
          <w:rtl/>
        </w:rPr>
      </w:pPr>
    </w:p>
    <w:p w14:paraId="1477166C" w14:textId="77777777" w:rsidR="00000000" w:rsidRDefault="00DD00E1">
      <w:pPr>
        <w:pStyle w:val="a0"/>
        <w:rPr>
          <w:rFonts w:hint="cs"/>
          <w:rtl/>
        </w:rPr>
      </w:pPr>
      <w:r>
        <w:rPr>
          <w:rFonts w:hint="cs"/>
          <w:rtl/>
        </w:rPr>
        <w:t xml:space="preserve">אדוני היושב בראש, כנסת נכבדה, זו שעת האמת, זה המבחן שלנו היום: האם יש דמוקרטיה במדינת ישראל, האם יש פה לציבור הדתי זכות להביע את עמדותיו בכלי התקשורת. </w:t>
      </w:r>
    </w:p>
    <w:p w14:paraId="37A3DB51" w14:textId="77777777" w:rsidR="00000000" w:rsidRDefault="00DD00E1">
      <w:pPr>
        <w:pStyle w:val="a0"/>
        <w:rPr>
          <w:rFonts w:hint="cs"/>
          <w:rtl/>
        </w:rPr>
      </w:pPr>
    </w:p>
    <w:p w14:paraId="2421811A" w14:textId="77777777" w:rsidR="00000000" w:rsidRDefault="00DD00E1">
      <w:pPr>
        <w:pStyle w:val="a0"/>
        <w:rPr>
          <w:rFonts w:hint="cs"/>
          <w:rtl/>
        </w:rPr>
      </w:pPr>
      <w:r>
        <w:rPr>
          <w:rFonts w:hint="cs"/>
          <w:rtl/>
        </w:rPr>
        <w:t xml:space="preserve">ברור שמדינת ישראל רואה חשיבות רבה בהפצת תורה ויהדות ובחיזוק הקשר עם מורשת עם </w:t>
      </w:r>
      <w:r>
        <w:rPr>
          <w:rFonts w:hint="cs"/>
          <w:rtl/>
        </w:rPr>
        <w:t>ישראל בכל אמצעי הטכנולוגיה המודרנית. הפצת תורה ויהדות באמצעי התקשורת האלקטרוניים מחייבת הסדרה באמצעות חוק. כולם פה מדברים על חוק וכולם רוצים שהכול ייעשה במסגרת החוק. השאלה היא אם הכנסת תיתן יד לחקיקה כזאת, כדי שהכול ייעשה במסגרת החוק, על מנת לבחור בבעלי הז</w:t>
      </w:r>
      <w:r>
        <w:rPr>
          <w:rFonts w:hint="cs"/>
          <w:rtl/>
        </w:rPr>
        <w:t>כות להשתמש במשאב התדרים הלאומי לצורך ביצוע שירותי דת ועל מנת שיוכלו לפקח על פעילותם.</w:t>
      </w:r>
    </w:p>
    <w:p w14:paraId="346291A5" w14:textId="77777777" w:rsidR="00000000" w:rsidRDefault="00DD00E1">
      <w:pPr>
        <w:pStyle w:val="a0"/>
        <w:rPr>
          <w:rFonts w:hint="cs"/>
          <w:rtl/>
        </w:rPr>
      </w:pPr>
    </w:p>
    <w:p w14:paraId="447A408E" w14:textId="77777777" w:rsidR="00000000" w:rsidRDefault="00DD00E1">
      <w:pPr>
        <w:pStyle w:val="a0"/>
        <w:rPr>
          <w:rFonts w:hint="cs"/>
          <w:rtl/>
        </w:rPr>
      </w:pPr>
      <w:r>
        <w:rPr>
          <w:rFonts w:hint="cs"/>
          <w:rtl/>
        </w:rPr>
        <w:t>חלק גדול מהציבור, אדוני היושב-ראש, אינו יכול על-פי אמונתו להיזקק לשירותי הטלוויזיה והרדיו הקיימים. אין ספק כי ציבור זה, שבעיקרו הוא ציבור חרדי, זכאי ליהנות משירותי רדיו ה</w:t>
      </w:r>
      <w:r>
        <w:rPr>
          <w:rFonts w:hint="cs"/>
          <w:rtl/>
        </w:rPr>
        <w:t>הולמים את ערכיו ואת דרך חייו. מוצע להטיל על המשרד לענייני דתות לפקח - - -</w:t>
      </w:r>
    </w:p>
    <w:p w14:paraId="210B6AB8" w14:textId="77777777" w:rsidR="00000000" w:rsidRDefault="00DD00E1">
      <w:pPr>
        <w:pStyle w:val="a0"/>
        <w:rPr>
          <w:rFonts w:hint="cs"/>
          <w:rtl/>
        </w:rPr>
      </w:pPr>
    </w:p>
    <w:p w14:paraId="4E09D43C" w14:textId="77777777" w:rsidR="00000000" w:rsidRDefault="00DD00E1">
      <w:pPr>
        <w:pStyle w:val="af0"/>
        <w:rPr>
          <w:rtl/>
        </w:rPr>
      </w:pPr>
      <w:r>
        <w:rPr>
          <w:rFonts w:hint="eastAsia"/>
          <w:rtl/>
        </w:rPr>
        <w:t>משולם</w:t>
      </w:r>
      <w:r>
        <w:rPr>
          <w:rtl/>
        </w:rPr>
        <w:t xml:space="preserve"> נהרי (ש"ס):</w:t>
      </w:r>
    </w:p>
    <w:p w14:paraId="6A1FCEE5" w14:textId="77777777" w:rsidR="00000000" w:rsidRDefault="00DD00E1">
      <w:pPr>
        <w:pStyle w:val="a0"/>
        <w:rPr>
          <w:rFonts w:hint="cs"/>
          <w:rtl/>
        </w:rPr>
      </w:pPr>
    </w:p>
    <w:p w14:paraId="615123DF" w14:textId="77777777" w:rsidR="00000000" w:rsidRDefault="00DD00E1">
      <w:pPr>
        <w:pStyle w:val="a0"/>
        <w:rPr>
          <w:rFonts w:hint="cs"/>
          <w:rtl/>
        </w:rPr>
      </w:pPr>
      <w:r>
        <w:rPr>
          <w:rFonts w:hint="cs"/>
          <w:rtl/>
        </w:rPr>
        <w:t xml:space="preserve">- - - </w:t>
      </w:r>
    </w:p>
    <w:p w14:paraId="00DA0572" w14:textId="77777777" w:rsidR="00000000" w:rsidRDefault="00DD00E1">
      <w:pPr>
        <w:pStyle w:val="a0"/>
        <w:rPr>
          <w:rFonts w:hint="cs"/>
          <w:rtl/>
        </w:rPr>
      </w:pPr>
    </w:p>
    <w:p w14:paraId="470F9B50" w14:textId="77777777" w:rsidR="00000000" w:rsidRDefault="00DD00E1">
      <w:pPr>
        <w:pStyle w:val="-"/>
        <w:rPr>
          <w:rtl/>
        </w:rPr>
      </w:pPr>
      <w:bookmarkStart w:id="208" w:name="FS000000490T22_10_2003_14_57_01C"/>
      <w:bookmarkEnd w:id="208"/>
      <w:r>
        <w:rPr>
          <w:rtl/>
        </w:rPr>
        <w:t>נסים זאב (ש"ס):</w:t>
      </w:r>
    </w:p>
    <w:p w14:paraId="3CC62F0B" w14:textId="77777777" w:rsidR="00000000" w:rsidRDefault="00DD00E1">
      <w:pPr>
        <w:pStyle w:val="a0"/>
        <w:rPr>
          <w:rtl/>
        </w:rPr>
      </w:pPr>
    </w:p>
    <w:p w14:paraId="1A079C47" w14:textId="77777777" w:rsidR="00000000" w:rsidRDefault="00DD00E1">
      <w:pPr>
        <w:pStyle w:val="a0"/>
        <w:rPr>
          <w:rFonts w:hint="cs"/>
          <w:rtl/>
        </w:rPr>
      </w:pPr>
      <w:r>
        <w:rPr>
          <w:rFonts w:hint="cs"/>
          <w:rtl/>
        </w:rPr>
        <w:t xml:space="preserve">יש פיקוח וזה יכול להיות במשרד ראש הממשלה. יש פיקוח כזה והוא זה שצריך לפקח על מערך שידורי הרדיו הייעודיים בתחום שידורי הדת. </w:t>
      </w:r>
    </w:p>
    <w:p w14:paraId="31031D1F" w14:textId="77777777" w:rsidR="00000000" w:rsidRDefault="00DD00E1">
      <w:pPr>
        <w:pStyle w:val="a0"/>
        <w:rPr>
          <w:rFonts w:hint="cs"/>
          <w:rtl/>
        </w:rPr>
      </w:pPr>
    </w:p>
    <w:p w14:paraId="5F80F31F" w14:textId="77777777" w:rsidR="00000000" w:rsidRDefault="00DD00E1">
      <w:pPr>
        <w:pStyle w:val="a0"/>
        <w:rPr>
          <w:rFonts w:hint="cs"/>
          <w:rtl/>
        </w:rPr>
      </w:pPr>
      <w:r>
        <w:rPr>
          <w:rFonts w:hint="cs"/>
          <w:rtl/>
        </w:rPr>
        <w:t>הבקשה היא, ש</w:t>
      </w:r>
      <w:r>
        <w:rPr>
          <w:rFonts w:hint="cs"/>
          <w:rtl/>
        </w:rPr>
        <w:t>המשרד יקים מועצה לשידורי דת שתפקידה יהיה לבחור באותם זכיינים שישדרו שידורי דת בישראל ולפקח על פעילותם. כן מוצע לקבוע, כי בעלי הזיכיון יוכלו להיות רק מוסדות הפועלים ללא כוונת רווח והמוכרים כמוסדות ציבור על-פי אמות המידה המחמירות של פקודת מס הכנסה. בדרך זו י</w:t>
      </w:r>
      <w:r>
        <w:rPr>
          <w:rFonts w:hint="cs"/>
          <w:rtl/>
        </w:rPr>
        <w:t xml:space="preserve">ימנע ניצול ערוץ השידורים לצורכי גריפת רווחים, והמשרד יוכל למלא את תפקידו באופן הולם. </w:t>
      </w:r>
    </w:p>
    <w:p w14:paraId="70FBC353" w14:textId="77777777" w:rsidR="00000000" w:rsidRDefault="00DD00E1">
      <w:pPr>
        <w:pStyle w:val="af1"/>
        <w:rPr>
          <w:rtl/>
        </w:rPr>
      </w:pPr>
      <w:r>
        <w:rPr>
          <w:rtl/>
        </w:rPr>
        <w:br/>
        <w:t>היו"ר אלי בן-מנחם:</w:t>
      </w:r>
    </w:p>
    <w:p w14:paraId="058149E8" w14:textId="77777777" w:rsidR="00000000" w:rsidRDefault="00DD00E1">
      <w:pPr>
        <w:pStyle w:val="a0"/>
        <w:rPr>
          <w:rtl/>
        </w:rPr>
      </w:pPr>
    </w:p>
    <w:p w14:paraId="4BFCFB68" w14:textId="77777777" w:rsidR="00000000" w:rsidRDefault="00DD00E1">
      <w:pPr>
        <w:pStyle w:val="a0"/>
        <w:rPr>
          <w:rFonts w:hint="cs"/>
          <w:rtl/>
        </w:rPr>
      </w:pPr>
      <w:r>
        <w:rPr>
          <w:rFonts w:hint="cs"/>
          <w:rtl/>
        </w:rPr>
        <w:t>חבר הכנסת נסים זאב, יש שאלה לשר פריצקי. בבקשה.</w:t>
      </w:r>
    </w:p>
    <w:p w14:paraId="4345B27A" w14:textId="77777777" w:rsidR="00000000" w:rsidRDefault="00DD00E1">
      <w:pPr>
        <w:pStyle w:val="-"/>
        <w:rPr>
          <w:rtl/>
        </w:rPr>
      </w:pPr>
      <w:r>
        <w:rPr>
          <w:rtl/>
        </w:rPr>
        <w:br/>
      </w:r>
      <w:bookmarkStart w:id="209" w:name="FS000000490T22_10_2003_14_32_00"/>
      <w:bookmarkStart w:id="210" w:name="FS000000490T22_10_2003_14_32_04C"/>
      <w:bookmarkEnd w:id="209"/>
      <w:bookmarkEnd w:id="210"/>
      <w:r>
        <w:rPr>
          <w:rtl/>
        </w:rPr>
        <w:t>נסים זאב (ש"ס):</w:t>
      </w:r>
    </w:p>
    <w:p w14:paraId="63DCC929" w14:textId="77777777" w:rsidR="00000000" w:rsidRDefault="00DD00E1">
      <w:pPr>
        <w:pStyle w:val="a0"/>
        <w:rPr>
          <w:rFonts w:hint="cs"/>
          <w:rtl/>
        </w:rPr>
      </w:pPr>
    </w:p>
    <w:p w14:paraId="281E17BE" w14:textId="77777777" w:rsidR="00000000" w:rsidRDefault="00DD00E1">
      <w:pPr>
        <w:pStyle w:val="a0"/>
        <w:rPr>
          <w:rFonts w:hint="cs"/>
          <w:rtl/>
        </w:rPr>
      </w:pPr>
      <w:r>
        <w:rPr>
          <w:rFonts w:hint="cs"/>
          <w:rtl/>
        </w:rPr>
        <w:t xml:space="preserve">בבקשה, אדוני. </w:t>
      </w:r>
    </w:p>
    <w:p w14:paraId="25819271" w14:textId="77777777" w:rsidR="00000000" w:rsidRDefault="00DD00E1">
      <w:pPr>
        <w:pStyle w:val="af0"/>
        <w:rPr>
          <w:rtl/>
        </w:rPr>
      </w:pPr>
      <w:r>
        <w:rPr>
          <w:rtl/>
        </w:rPr>
        <w:br/>
        <w:t>שר התשתיות הלאומיות יוסף פריצקי:</w:t>
      </w:r>
    </w:p>
    <w:p w14:paraId="76DBB84A" w14:textId="77777777" w:rsidR="00000000" w:rsidRDefault="00DD00E1">
      <w:pPr>
        <w:pStyle w:val="a0"/>
        <w:rPr>
          <w:rtl/>
        </w:rPr>
      </w:pPr>
    </w:p>
    <w:p w14:paraId="6639D469" w14:textId="77777777" w:rsidR="00000000" w:rsidRDefault="00DD00E1">
      <w:pPr>
        <w:pStyle w:val="a0"/>
        <w:rPr>
          <w:rFonts w:hint="cs"/>
          <w:rtl/>
        </w:rPr>
      </w:pPr>
      <w:r>
        <w:rPr>
          <w:rFonts w:hint="cs"/>
          <w:rtl/>
        </w:rPr>
        <w:t>יש תחנת רדיו בשם "קול חי" - - - במ</w:t>
      </w:r>
      <w:r>
        <w:rPr>
          <w:rFonts w:hint="cs"/>
          <w:rtl/>
        </w:rPr>
        <w:t>סגרת הרשות השנייה לטלוויזיה ורדיו, שפועלת, משדרת. למה לא יכולות להיות, התחנות האלה, במסגרת הרשות השנייה לטלוויזיה ורדיו - - -?</w:t>
      </w:r>
    </w:p>
    <w:p w14:paraId="53969EC7" w14:textId="77777777" w:rsidR="00000000" w:rsidRDefault="00DD00E1">
      <w:pPr>
        <w:pStyle w:val="-"/>
        <w:rPr>
          <w:rtl/>
        </w:rPr>
      </w:pPr>
      <w:r>
        <w:rPr>
          <w:rtl/>
        </w:rPr>
        <w:br/>
      </w:r>
      <w:bookmarkStart w:id="211" w:name="FS000000490T22_10_2003_14_35_59C"/>
      <w:bookmarkEnd w:id="211"/>
      <w:r>
        <w:rPr>
          <w:rtl/>
        </w:rPr>
        <w:t>נסים זאב (ש"ס):</w:t>
      </w:r>
    </w:p>
    <w:p w14:paraId="545621F1" w14:textId="77777777" w:rsidR="00000000" w:rsidRDefault="00DD00E1">
      <w:pPr>
        <w:pStyle w:val="a0"/>
        <w:rPr>
          <w:rtl/>
        </w:rPr>
      </w:pPr>
    </w:p>
    <w:p w14:paraId="0760F8BD" w14:textId="77777777" w:rsidR="00000000" w:rsidRDefault="00DD00E1">
      <w:pPr>
        <w:pStyle w:val="a0"/>
        <w:rPr>
          <w:rFonts w:hint="cs"/>
          <w:rtl/>
        </w:rPr>
      </w:pPr>
      <w:r>
        <w:rPr>
          <w:rFonts w:hint="cs"/>
          <w:rtl/>
        </w:rPr>
        <w:t>תראה, אדוני. אני לא יודע מה מונע מכם לאפשר שמים פתוחים - וכל ציבור וכל קבוצה שמאמינה בדרך מסוימת, באורח חיים מס</w:t>
      </w:r>
      <w:r>
        <w:rPr>
          <w:rFonts w:hint="cs"/>
          <w:rtl/>
        </w:rPr>
        <w:t>וים, לאפשר לה לקבל את השירות. למה בארצות-הברית למשל זה יכול להיות? למה במדינת ישראל - הייתי אומר, רשות השידור היא שולטת על הציבור בישראל?</w:t>
      </w:r>
    </w:p>
    <w:p w14:paraId="2E332A80" w14:textId="77777777" w:rsidR="00000000" w:rsidRDefault="00DD00E1">
      <w:pPr>
        <w:pStyle w:val="a0"/>
        <w:rPr>
          <w:rFonts w:hint="cs"/>
          <w:rtl/>
        </w:rPr>
      </w:pPr>
    </w:p>
    <w:p w14:paraId="7BF2410B" w14:textId="77777777" w:rsidR="00000000" w:rsidRDefault="00DD00E1">
      <w:pPr>
        <w:pStyle w:val="a0"/>
        <w:rPr>
          <w:rFonts w:hint="cs"/>
          <w:rtl/>
        </w:rPr>
      </w:pPr>
      <w:r>
        <w:rPr>
          <w:rFonts w:hint="cs"/>
          <w:rtl/>
        </w:rPr>
        <w:t>יש ציבור גדול שרוצה לשמוע שידור - למשל, "קול האמת", "קול הנשמה" - ואני רוצה לומר לך שמדובר פה במאות-אלפים, למה לא לאפ</w:t>
      </w:r>
      <w:r>
        <w:rPr>
          <w:rFonts w:hint="cs"/>
          <w:rtl/>
        </w:rPr>
        <w:t>שר לאותו ציבור? אם זה קיים בסיעות בישראל - אתה מאפשר היום לסיעה להתקיים, גם אם היא סיעה של שני חברים או שלושה חברים. מדוע אתה לא יכול לאפשר לאותו ציבור - למשל מאזיני "קול האמת", שמאזינים לה למעלה מ-300,000 איש -  לקיים תחנה נפרדת?</w:t>
      </w:r>
    </w:p>
    <w:p w14:paraId="17B64D51" w14:textId="77777777" w:rsidR="00000000" w:rsidRDefault="00DD00E1">
      <w:pPr>
        <w:pStyle w:val="af0"/>
        <w:rPr>
          <w:rtl/>
        </w:rPr>
      </w:pPr>
      <w:r>
        <w:rPr>
          <w:rtl/>
        </w:rPr>
        <w:br/>
        <w:t>שר התשתיות הלאומיות יוסף</w:t>
      </w:r>
      <w:r>
        <w:rPr>
          <w:rtl/>
        </w:rPr>
        <w:t xml:space="preserve"> פריצקי:</w:t>
      </w:r>
    </w:p>
    <w:p w14:paraId="47C0DBE4" w14:textId="77777777" w:rsidR="00000000" w:rsidRDefault="00DD00E1">
      <w:pPr>
        <w:pStyle w:val="a0"/>
        <w:rPr>
          <w:rtl/>
        </w:rPr>
      </w:pPr>
    </w:p>
    <w:p w14:paraId="4CC08DE6" w14:textId="77777777" w:rsidR="00000000" w:rsidRDefault="00DD00E1">
      <w:pPr>
        <w:pStyle w:val="a0"/>
        <w:rPr>
          <w:rFonts w:hint="cs"/>
          <w:rtl/>
        </w:rPr>
      </w:pPr>
      <w:r>
        <w:rPr>
          <w:rFonts w:hint="cs"/>
          <w:rtl/>
        </w:rPr>
        <w:t xml:space="preserve">שילך לרשות השנייה לטלוויזיה ורדיו. הוא יכול. יש מכרז - שילך. </w:t>
      </w:r>
    </w:p>
    <w:p w14:paraId="121082C1" w14:textId="77777777" w:rsidR="00000000" w:rsidRDefault="00DD00E1">
      <w:pPr>
        <w:pStyle w:val="af0"/>
        <w:rPr>
          <w:rtl/>
        </w:rPr>
      </w:pPr>
      <w:r>
        <w:rPr>
          <w:rtl/>
        </w:rPr>
        <w:br/>
        <w:t>ישראל אייכלר (יהדות התורה):</w:t>
      </w:r>
    </w:p>
    <w:p w14:paraId="1E74E38F" w14:textId="77777777" w:rsidR="00000000" w:rsidRDefault="00DD00E1">
      <w:pPr>
        <w:pStyle w:val="a0"/>
        <w:rPr>
          <w:rtl/>
        </w:rPr>
      </w:pPr>
    </w:p>
    <w:p w14:paraId="054A9655" w14:textId="77777777" w:rsidR="00000000" w:rsidRDefault="00DD00E1">
      <w:pPr>
        <w:pStyle w:val="a0"/>
        <w:rPr>
          <w:rFonts w:hint="cs"/>
          <w:rtl/>
        </w:rPr>
      </w:pPr>
      <w:r>
        <w:rPr>
          <w:rFonts w:hint="cs"/>
          <w:rtl/>
        </w:rPr>
        <w:t xml:space="preserve">הרשות השנייה לא נותנת. </w:t>
      </w:r>
    </w:p>
    <w:p w14:paraId="1975E2E5" w14:textId="77777777" w:rsidR="00000000" w:rsidRDefault="00DD00E1">
      <w:pPr>
        <w:pStyle w:val="af1"/>
        <w:rPr>
          <w:rtl/>
        </w:rPr>
      </w:pPr>
      <w:r>
        <w:rPr>
          <w:rtl/>
        </w:rPr>
        <w:br/>
        <w:t>היו"ר אלי בן-מנחם:</w:t>
      </w:r>
    </w:p>
    <w:p w14:paraId="5A8E1E84" w14:textId="77777777" w:rsidR="00000000" w:rsidRDefault="00DD00E1">
      <w:pPr>
        <w:pStyle w:val="a0"/>
        <w:rPr>
          <w:rtl/>
        </w:rPr>
      </w:pPr>
    </w:p>
    <w:p w14:paraId="1935980E" w14:textId="77777777" w:rsidR="00000000" w:rsidRDefault="00DD00E1">
      <w:pPr>
        <w:pStyle w:val="a0"/>
        <w:rPr>
          <w:rFonts w:hint="cs"/>
          <w:rtl/>
        </w:rPr>
      </w:pPr>
      <w:r>
        <w:rPr>
          <w:rFonts w:hint="cs"/>
          <w:rtl/>
        </w:rPr>
        <w:t xml:space="preserve">רבותי, בואו נפסיק עם זה. חבר הכנסת אייכלר. השר פריצקי. תיכף הממשלה תשיב לו. </w:t>
      </w:r>
    </w:p>
    <w:p w14:paraId="38170C5B" w14:textId="77777777" w:rsidR="00000000" w:rsidRDefault="00DD00E1">
      <w:pPr>
        <w:pStyle w:val="af0"/>
        <w:rPr>
          <w:rtl/>
        </w:rPr>
      </w:pPr>
      <w:r>
        <w:rPr>
          <w:rFonts w:hint="cs"/>
          <w:rtl/>
        </w:rPr>
        <w:br/>
      </w:r>
      <w:r>
        <w:rPr>
          <w:rtl/>
        </w:rPr>
        <w:t>קריאות:</w:t>
      </w:r>
    </w:p>
    <w:p w14:paraId="6741CC88" w14:textId="77777777" w:rsidR="00000000" w:rsidRDefault="00DD00E1">
      <w:pPr>
        <w:pStyle w:val="a0"/>
        <w:rPr>
          <w:rFonts w:hint="cs"/>
          <w:rtl/>
        </w:rPr>
      </w:pPr>
    </w:p>
    <w:p w14:paraId="62507690" w14:textId="77777777" w:rsidR="00000000" w:rsidRDefault="00DD00E1">
      <w:pPr>
        <w:pStyle w:val="a0"/>
        <w:rPr>
          <w:rFonts w:hint="cs"/>
          <w:rtl/>
        </w:rPr>
      </w:pPr>
      <w:r>
        <w:rPr>
          <w:rFonts w:hint="cs"/>
          <w:rtl/>
        </w:rPr>
        <w:t>- - -</w:t>
      </w:r>
    </w:p>
    <w:p w14:paraId="43E16780" w14:textId="77777777" w:rsidR="00000000" w:rsidRDefault="00DD00E1">
      <w:pPr>
        <w:pStyle w:val="-"/>
        <w:rPr>
          <w:rtl/>
        </w:rPr>
      </w:pPr>
      <w:r>
        <w:rPr>
          <w:rtl/>
        </w:rPr>
        <w:br/>
      </w:r>
      <w:bookmarkStart w:id="212" w:name="FS000000490T22_10_2003_14_39_57C"/>
      <w:bookmarkEnd w:id="212"/>
      <w:r>
        <w:rPr>
          <w:rtl/>
        </w:rPr>
        <w:t>נסים זאב (ש"ס):</w:t>
      </w:r>
    </w:p>
    <w:p w14:paraId="394C76A3" w14:textId="77777777" w:rsidR="00000000" w:rsidRDefault="00DD00E1">
      <w:pPr>
        <w:pStyle w:val="a0"/>
        <w:rPr>
          <w:rtl/>
        </w:rPr>
      </w:pPr>
    </w:p>
    <w:p w14:paraId="45701C96" w14:textId="77777777" w:rsidR="00000000" w:rsidRDefault="00DD00E1">
      <w:pPr>
        <w:pStyle w:val="a0"/>
        <w:rPr>
          <w:rFonts w:hint="cs"/>
          <w:rtl/>
        </w:rPr>
      </w:pPr>
      <w:r>
        <w:rPr>
          <w:rFonts w:hint="cs"/>
          <w:rtl/>
        </w:rPr>
        <w:t>אם הממשלה באמת מעוניינת להפסיק לרדוף את ערוצי קודש, כשהדבר האחד והיחיד שעושים מדי פעם זה החרמת התדרים - - -</w:t>
      </w:r>
    </w:p>
    <w:p w14:paraId="79058A5E" w14:textId="77777777" w:rsidR="00000000" w:rsidRDefault="00DD00E1">
      <w:pPr>
        <w:pStyle w:val="af0"/>
        <w:rPr>
          <w:rtl/>
        </w:rPr>
      </w:pPr>
      <w:r>
        <w:rPr>
          <w:rtl/>
        </w:rPr>
        <w:br/>
        <w:t>קריאות:</w:t>
      </w:r>
    </w:p>
    <w:p w14:paraId="649A3D38" w14:textId="77777777" w:rsidR="00000000" w:rsidRDefault="00DD00E1">
      <w:pPr>
        <w:pStyle w:val="a0"/>
        <w:rPr>
          <w:rtl/>
        </w:rPr>
      </w:pPr>
    </w:p>
    <w:p w14:paraId="0C2B7DF7" w14:textId="77777777" w:rsidR="00000000" w:rsidRDefault="00DD00E1">
      <w:pPr>
        <w:pStyle w:val="a0"/>
        <w:rPr>
          <w:rFonts w:hint="cs"/>
          <w:rtl/>
        </w:rPr>
      </w:pPr>
      <w:r>
        <w:rPr>
          <w:rFonts w:hint="cs"/>
          <w:rtl/>
        </w:rPr>
        <w:t>- - -</w:t>
      </w:r>
    </w:p>
    <w:p w14:paraId="7B8C206D" w14:textId="77777777" w:rsidR="00000000" w:rsidRDefault="00DD00E1">
      <w:pPr>
        <w:pStyle w:val="-"/>
        <w:rPr>
          <w:rtl/>
        </w:rPr>
      </w:pPr>
      <w:r>
        <w:rPr>
          <w:rtl/>
        </w:rPr>
        <w:br/>
      </w:r>
      <w:bookmarkStart w:id="213" w:name="FS000000490T22_10_2003_14_41_49C"/>
      <w:bookmarkEnd w:id="213"/>
      <w:r>
        <w:rPr>
          <w:rtl/>
        </w:rPr>
        <w:t>נסים זאב (ש"ס):</w:t>
      </w:r>
    </w:p>
    <w:p w14:paraId="49C5028A" w14:textId="77777777" w:rsidR="00000000" w:rsidRDefault="00DD00E1">
      <w:pPr>
        <w:pStyle w:val="a0"/>
        <w:rPr>
          <w:rtl/>
        </w:rPr>
      </w:pPr>
    </w:p>
    <w:p w14:paraId="25FF353C" w14:textId="77777777" w:rsidR="00000000" w:rsidRDefault="00DD00E1">
      <w:pPr>
        <w:pStyle w:val="a0"/>
        <w:rPr>
          <w:rFonts w:hint="cs"/>
          <w:rtl/>
        </w:rPr>
      </w:pPr>
      <w:r>
        <w:rPr>
          <w:rFonts w:hint="cs"/>
          <w:rtl/>
        </w:rPr>
        <w:t>אדוני השר פריצקי, אני רק רוצה לומר לך - עד לרגע זה, הדבר היחיד שעשו תמיד שרי התקשורת, או מצד משרד המשפטים, זה הח</w:t>
      </w:r>
      <w:r>
        <w:rPr>
          <w:rFonts w:hint="cs"/>
          <w:rtl/>
        </w:rPr>
        <w:t xml:space="preserve">רמת התדרים, ואמרו שזה לא חוקי. </w:t>
      </w:r>
    </w:p>
    <w:p w14:paraId="4AAA151D" w14:textId="77777777" w:rsidR="00000000" w:rsidRDefault="00DD00E1">
      <w:pPr>
        <w:pStyle w:val="a0"/>
        <w:rPr>
          <w:rFonts w:hint="cs"/>
          <w:rtl/>
        </w:rPr>
      </w:pPr>
    </w:p>
    <w:p w14:paraId="79F8DCF6" w14:textId="77777777" w:rsidR="00000000" w:rsidRDefault="00DD00E1">
      <w:pPr>
        <w:pStyle w:val="a0"/>
        <w:rPr>
          <w:rFonts w:hint="cs"/>
          <w:rtl/>
        </w:rPr>
      </w:pPr>
      <w:r>
        <w:rPr>
          <w:rFonts w:hint="cs"/>
          <w:rtl/>
        </w:rPr>
        <w:t xml:space="preserve">אם היום אפשר לעגן את זה במסגרת החוק וגם לקיים את הפיקוח, כפי שאתם טוענים - והפיקוח יהיה ממשלתי - אין שום סיבה בעולם שלא לאפשר ולתת את ההזדמנות הזאת לאותם ערוצים שישדרו כחוק, ומובן שהמטרה, כפי שאמרנו, היא ללא כוונת רווח. </w:t>
      </w:r>
    </w:p>
    <w:p w14:paraId="5B41CAFE" w14:textId="77777777" w:rsidR="00000000" w:rsidRDefault="00DD00E1">
      <w:pPr>
        <w:pStyle w:val="a0"/>
        <w:rPr>
          <w:rFonts w:hint="cs"/>
          <w:rtl/>
        </w:rPr>
      </w:pPr>
    </w:p>
    <w:p w14:paraId="06155568" w14:textId="77777777" w:rsidR="00000000" w:rsidRDefault="00DD00E1">
      <w:pPr>
        <w:pStyle w:val="a0"/>
        <w:rPr>
          <w:rFonts w:hint="cs"/>
          <w:rtl/>
        </w:rPr>
      </w:pPr>
      <w:r>
        <w:rPr>
          <w:rFonts w:hint="cs"/>
          <w:rtl/>
        </w:rPr>
        <w:t>ה</w:t>
      </w:r>
      <w:r>
        <w:rPr>
          <w:rFonts w:hint="cs"/>
          <w:rtl/>
        </w:rPr>
        <w:t xml:space="preserve">יום זה ממש מצב של הפקר, הייתי אומר. אתה מכיר את המאבק שקיים בין הערוץ השני לערוץ הראשון, ואני לא רוצה לומר לך איפה ערוץ-10 נמצא בתוך כל המעגל הזה. אין  הכוח והיכולת לאותם ערוצים קטנים לבוא ולהיכנס לתחרות הזאת. </w:t>
      </w:r>
    </w:p>
    <w:p w14:paraId="7B7A362B" w14:textId="77777777" w:rsidR="00000000" w:rsidRDefault="00DD00E1">
      <w:pPr>
        <w:pStyle w:val="a0"/>
        <w:rPr>
          <w:rFonts w:hint="cs"/>
          <w:rtl/>
        </w:rPr>
      </w:pPr>
    </w:p>
    <w:p w14:paraId="1A7D0317" w14:textId="77777777" w:rsidR="00000000" w:rsidRDefault="00DD00E1">
      <w:pPr>
        <w:pStyle w:val="a0"/>
        <w:rPr>
          <w:rFonts w:hint="cs"/>
          <w:rtl/>
        </w:rPr>
      </w:pPr>
      <w:r>
        <w:rPr>
          <w:rFonts w:hint="cs"/>
          <w:rtl/>
        </w:rPr>
        <w:t>לכן, אם באמת רוצים לאפשר לאותו ציבור גדול שצ</w:t>
      </w:r>
      <w:r>
        <w:rPr>
          <w:rFonts w:hint="cs"/>
          <w:rtl/>
        </w:rPr>
        <w:t>מא לשמוע את דבר השם ורוצה להאזין אך ורק לערוץ מסוים - לאפשר לו. אפשר להגביל, אני לא בא ואומר לאפשר לכל הערוצים הקיימים בדיעבד הכשר. הערוצים האלה ייכנסו - - -</w:t>
      </w:r>
    </w:p>
    <w:p w14:paraId="48EC3962" w14:textId="77777777" w:rsidR="00000000" w:rsidRDefault="00DD00E1">
      <w:pPr>
        <w:pStyle w:val="af0"/>
        <w:rPr>
          <w:rtl/>
        </w:rPr>
      </w:pPr>
      <w:r>
        <w:rPr>
          <w:rtl/>
        </w:rPr>
        <w:br/>
        <w:t>יוסי שריד (מרצ):</w:t>
      </w:r>
    </w:p>
    <w:p w14:paraId="29624F00" w14:textId="77777777" w:rsidR="00000000" w:rsidRDefault="00DD00E1">
      <w:pPr>
        <w:pStyle w:val="a0"/>
        <w:rPr>
          <w:rtl/>
        </w:rPr>
      </w:pPr>
    </w:p>
    <w:p w14:paraId="3B7D8A24" w14:textId="77777777" w:rsidR="00000000" w:rsidRDefault="00DD00E1">
      <w:pPr>
        <w:pStyle w:val="a0"/>
        <w:rPr>
          <w:rFonts w:hint="cs"/>
          <w:rtl/>
        </w:rPr>
      </w:pPr>
      <w:r>
        <w:rPr>
          <w:rFonts w:hint="cs"/>
          <w:rtl/>
        </w:rPr>
        <w:t xml:space="preserve">השם מדבר בערוצים האלה? </w:t>
      </w:r>
    </w:p>
    <w:p w14:paraId="5A296A6F" w14:textId="77777777" w:rsidR="00000000" w:rsidRDefault="00DD00E1">
      <w:pPr>
        <w:pStyle w:val="-"/>
        <w:rPr>
          <w:rtl/>
        </w:rPr>
      </w:pPr>
      <w:r>
        <w:rPr>
          <w:rtl/>
        </w:rPr>
        <w:br/>
      </w:r>
      <w:bookmarkStart w:id="214" w:name="FS000000490T22_10_2003_14_45_23C"/>
      <w:bookmarkEnd w:id="214"/>
      <w:r>
        <w:rPr>
          <w:rtl/>
        </w:rPr>
        <w:t>נסים זאב (ש"ס):</w:t>
      </w:r>
    </w:p>
    <w:p w14:paraId="01E4F89F" w14:textId="77777777" w:rsidR="00000000" w:rsidRDefault="00DD00E1">
      <w:pPr>
        <w:pStyle w:val="a0"/>
        <w:rPr>
          <w:rtl/>
        </w:rPr>
      </w:pPr>
    </w:p>
    <w:p w14:paraId="4822AC80" w14:textId="77777777" w:rsidR="00000000" w:rsidRDefault="00DD00E1">
      <w:pPr>
        <w:pStyle w:val="a0"/>
        <w:rPr>
          <w:rFonts w:hint="cs"/>
          <w:rtl/>
        </w:rPr>
      </w:pPr>
      <w:r>
        <w:rPr>
          <w:rFonts w:hint="cs"/>
          <w:rtl/>
        </w:rPr>
        <w:t>סליחה?</w:t>
      </w:r>
    </w:p>
    <w:p w14:paraId="754081F1" w14:textId="77777777" w:rsidR="00000000" w:rsidRDefault="00DD00E1">
      <w:pPr>
        <w:pStyle w:val="af0"/>
        <w:rPr>
          <w:rtl/>
        </w:rPr>
      </w:pPr>
      <w:r>
        <w:rPr>
          <w:rtl/>
        </w:rPr>
        <w:br/>
        <w:t>יוסי שריד (מרצ):</w:t>
      </w:r>
    </w:p>
    <w:p w14:paraId="46C5EA6B" w14:textId="77777777" w:rsidR="00000000" w:rsidRDefault="00DD00E1">
      <w:pPr>
        <w:pStyle w:val="a0"/>
        <w:rPr>
          <w:rtl/>
        </w:rPr>
      </w:pPr>
    </w:p>
    <w:p w14:paraId="31BEEC0E" w14:textId="77777777" w:rsidR="00000000" w:rsidRDefault="00DD00E1">
      <w:pPr>
        <w:pStyle w:val="a0"/>
        <w:rPr>
          <w:rFonts w:hint="cs"/>
          <w:rtl/>
        </w:rPr>
      </w:pPr>
      <w:r>
        <w:rPr>
          <w:rFonts w:hint="cs"/>
          <w:rtl/>
        </w:rPr>
        <w:t>השם מדבר בע</w:t>
      </w:r>
      <w:r>
        <w:rPr>
          <w:rFonts w:hint="cs"/>
          <w:rtl/>
        </w:rPr>
        <w:t xml:space="preserve">רוצים האלה? - - - </w:t>
      </w:r>
    </w:p>
    <w:p w14:paraId="04729F1E" w14:textId="77777777" w:rsidR="00000000" w:rsidRDefault="00DD00E1">
      <w:pPr>
        <w:pStyle w:val="-"/>
        <w:rPr>
          <w:rtl/>
        </w:rPr>
      </w:pPr>
      <w:r>
        <w:rPr>
          <w:rtl/>
        </w:rPr>
        <w:br/>
      </w:r>
      <w:bookmarkStart w:id="215" w:name="FS000000490T22_10_2003_14_46_17C"/>
      <w:bookmarkEnd w:id="215"/>
      <w:r>
        <w:rPr>
          <w:rtl/>
        </w:rPr>
        <w:t>נסים זאב (ש"ס):</w:t>
      </w:r>
    </w:p>
    <w:p w14:paraId="3C4F070F" w14:textId="77777777" w:rsidR="00000000" w:rsidRDefault="00DD00E1">
      <w:pPr>
        <w:pStyle w:val="a0"/>
        <w:rPr>
          <w:rtl/>
        </w:rPr>
      </w:pPr>
    </w:p>
    <w:p w14:paraId="3ECE9707" w14:textId="77777777" w:rsidR="00000000" w:rsidRDefault="00DD00E1">
      <w:pPr>
        <w:pStyle w:val="a0"/>
        <w:rPr>
          <w:rFonts w:hint="cs"/>
          <w:rtl/>
        </w:rPr>
      </w:pPr>
      <w:r>
        <w:rPr>
          <w:rFonts w:hint="cs"/>
          <w:rtl/>
        </w:rPr>
        <w:t>אני לא מדבר לפי השקפת עולמך, מר יוסי שריד.</w:t>
      </w:r>
    </w:p>
    <w:p w14:paraId="1684B373" w14:textId="77777777" w:rsidR="00000000" w:rsidRDefault="00DD00E1">
      <w:pPr>
        <w:pStyle w:val="af0"/>
        <w:rPr>
          <w:rtl/>
        </w:rPr>
      </w:pPr>
      <w:r>
        <w:rPr>
          <w:rtl/>
        </w:rPr>
        <w:br/>
        <w:t>יוסי שריד (מרצ):</w:t>
      </w:r>
    </w:p>
    <w:p w14:paraId="7BE4F653" w14:textId="77777777" w:rsidR="00000000" w:rsidRDefault="00DD00E1">
      <w:pPr>
        <w:pStyle w:val="a0"/>
        <w:rPr>
          <w:rtl/>
        </w:rPr>
      </w:pPr>
    </w:p>
    <w:p w14:paraId="19CACD29" w14:textId="77777777" w:rsidR="00000000" w:rsidRDefault="00DD00E1">
      <w:pPr>
        <w:pStyle w:val="a0"/>
        <w:rPr>
          <w:rFonts w:hint="cs"/>
          <w:rtl/>
        </w:rPr>
      </w:pPr>
      <w:r>
        <w:rPr>
          <w:rFonts w:hint="cs"/>
          <w:rtl/>
        </w:rPr>
        <w:t xml:space="preserve">לפי השקפת עולמך. אתה אומר: לשמוע את דבר השם. </w:t>
      </w:r>
    </w:p>
    <w:p w14:paraId="142D4CE1" w14:textId="77777777" w:rsidR="00000000" w:rsidRDefault="00DD00E1">
      <w:pPr>
        <w:pStyle w:val="-"/>
        <w:rPr>
          <w:rtl/>
        </w:rPr>
      </w:pPr>
      <w:r>
        <w:rPr>
          <w:rtl/>
        </w:rPr>
        <w:br/>
      </w:r>
      <w:bookmarkStart w:id="216" w:name="FS000000490T22_10_2003_14_47_02C"/>
      <w:bookmarkEnd w:id="216"/>
      <w:r>
        <w:rPr>
          <w:rtl/>
        </w:rPr>
        <w:t>נסים זאב (ש"ס):</w:t>
      </w:r>
    </w:p>
    <w:p w14:paraId="28EB02F2" w14:textId="77777777" w:rsidR="00000000" w:rsidRDefault="00DD00E1">
      <w:pPr>
        <w:pStyle w:val="a0"/>
        <w:rPr>
          <w:rtl/>
        </w:rPr>
      </w:pPr>
    </w:p>
    <w:p w14:paraId="5ADCC206" w14:textId="77777777" w:rsidR="00000000" w:rsidRDefault="00DD00E1">
      <w:pPr>
        <w:pStyle w:val="a0"/>
        <w:rPr>
          <w:rFonts w:hint="cs"/>
          <w:rtl/>
        </w:rPr>
      </w:pPr>
      <w:r>
        <w:rPr>
          <w:rFonts w:hint="cs"/>
          <w:rtl/>
        </w:rPr>
        <w:t xml:space="preserve">אני רוצה לומר לך איזה חידוש בפרשת השבוע, שרק אתמול קראתי אותו. הקדוש-ברוך-הוא בירך את הדגים, </w:t>
      </w:r>
      <w:r>
        <w:rPr>
          <w:rFonts w:hint="cs"/>
          <w:rtl/>
        </w:rPr>
        <w:t xml:space="preserve">לא בירך את החיות. למה לא בירך את החיות? בירך רק את הדגים. התשובה היא - תראה את זה ברש"י </w:t>
      </w:r>
      <w:r>
        <w:rPr>
          <w:rtl/>
        </w:rPr>
        <w:t>–</w:t>
      </w:r>
      <w:r>
        <w:rPr>
          <w:rFonts w:hint="cs"/>
          <w:rtl/>
        </w:rPr>
        <w:t xml:space="preserve"> כיוון  שהנחש הוא בכלל החיות. ולכן, מכיוון שבסופו של דבר הנחש היה צריך להיות מקולל, לא היה אפשר לברך את כל החיות. לכן, תבין - אם זה בקללה, על אחת כמה וכמה כשמדובר בברכ</w:t>
      </w:r>
      <w:r>
        <w:rPr>
          <w:rFonts w:hint="cs"/>
          <w:rtl/>
        </w:rPr>
        <w:t xml:space="preserve">ה. </w:t>
      </w:r>
    </w:p>
    <w:p w14:paraId="620C3E4A" w14:textId="77777777" w:rsidR="00000000" w:rsidRDefault="00DD00E1">
      <w:pPr>
        <w:pStyle w:val="a0"/>
        <w:rPr>
          <w:rFonts w:hint="cs"/>
          <w:rtl/>
        </w:rPr>
      </w:pPr>
    </w:p>
    <w:p w14:paraId="0ABE7C1F" w14:textId="77777777" w:rsidR="00000000" w:rsidRDefault="00DD00E1">
      <w:pPr>
        <w:pStyle w:val="a0"/>
        <w:rPr>
          <w:rFonts w:hint="cs"/>
          <w:rtl/>
        </w:rPr>
      </w:pPr>
      <w:r>
        <w:rPr>
          <w:rFonts w:hint="cs"/>
          <w:rtl/>
        </w:rPr>
        <w:t>לכן, אני רוצה לבקש מהכנסת הנכבדה הזאת, שכולה בעד לאפשר לציבור במדינת ישראל לשמוע באופן חופשי ודמוקרטי, כל אחד לפי אמונתו ועל-פי תפיסת אורח חייו. זו ההזדמנות באמת לתמוך בחוק הזה. תודה רבה.</w:t>
      </w:r>
    </w:p>
    <w:p w14:paraId="48AC5F91" w14:textId="77777777" w:rsidR="00000000" w:rsidRDefault="00DD00E1">
      <w:pPr>
        <w:pStyle w:val="af1"/>
        <w:rPr>
          <w:rtl/>
        </w:rPr>
      </w:pPr>
      <w:r>
        <w:rPr>
          <w:rtl/>
        </w:rPr>
        <w:br/>
        <w:t>היו"ר אלי בן-מנחם:</w:t>
      </w:r>
    </w:p>
    <w:p w14:paraId="17DB2142" w14:textId="77777777" w:rsidR="00000000" w:rsidRDefault="00DD00E1">
      <w:pPr>
        <w:pStyle w:val="a0"/>
        <w:rPr>
          <w:rtl/>
        </w:rPr>
      </w:pPr>
    </w:p>
    <w:p w14:paraId="4C97A3D0" w14:textId="77777777" w:rsidR="00000000" w:rsidRDefault="00DD00E1">
      <w:pPr>
        <w:pStyle w:val="a0"/>
        <w:rPr>
          <w:rFonts w:hint="cs"/>
          <w:rtl/>
        </w:rPr>
      </w:pPr>
      <w:r>
        <w:rPr>
          <w:rFonts w:hint="cs"/>
          <w:rtl/>
        </w:rPr>
        <w:t xml:space="preserve">תודה לחבר הכנסת נסים זאב. ישיב בשם הממשלה </w:t>
      </w:r>
      <w:r>
        <w:rPr>
          <w:rFonts w:hint="cs"/>
          <w:rtl/>
        </w:rPr>
        <w:t xml:space="preserve">סגן שר הדתות, חבר הכנסת יצחק לוי. בבקשה. </w:t>
      </w:r>
    </w:p>
    <w:p w14:paraId="70743D4C" w14:textId="77777777" w:rsidR="00000000" w:rsidRDefault="00DD00E1">
      <w:pPr>
        <w:pStyle w:val="a0"/>
        <w:rPr>
          <w:rFonts w:hint="cs"/>
          <w:rtl/>
        </w:rPr>
      </w:pPr>
    </w:p>
    <w:p w14:paraId="36608B8A" w14:textId="77777777" w:rsidR="00000000" w:rsidRDefault="00DD00E1">
      <w:pPr>
        <w:pStyle w:val="af0"/>
        <w:rPr>
          <w:rtl/>
        </w:rPr>
      </w:pPr>
      <w:r>
        <w:rPr>
          <w:rtl/>
        </w:rPr>
        <w:br/>
        <w:t>ישראל אייכלר (יהדות התורה):</w:t>
      </w:r>
    </w:p>
    <w:p w14:paraId="30D5FB96" w14:textId="77777777" w:rsidR="00000000" w:rsidRDefault="00DD00E1">
      <w:pPr>
        <w:pStyle w:val="a0"/>
        <w:rPr>
          <w:rtl/>
        </w:rPr>
      </w:pPr>
    </w:p>
    <w:p w14:paraId="1C2163CA" w14:textId="77777777" w:rsidR="00000000" w:rsidRDefault="00DD00E1">
      <w:pPr>
        <w:pStyle w:val="a0"/>
        <w:rPr>
          <w:rFonts w:hint="cs"/>
          <w:rtl/>
        </w:rPr>
      </w:pPr>
      <w:r>
        <w:rPr>
          <w:rFonts w:hint="cs"/>
          <w:rtl/>
        </w:rPr>
        <w:t>- - -</w:t>
      </w:r>
    </w:p>
    <w:p w14:paraId="47FDFBFF" w14:textId="77777777" w:rsidR="00000000" w:rsidRDefault="00DD00E1">
      <w:pPr>
        <w:pStyle w:val="af0"/>
        <w:rPr>
          <w:rtl/>
        </w:rPr>
      </w:pPr>
      <w:r>
        <w:rPr>
          <w:rtl/>
        </w:rPr>
        <w:br/>
        <w:t>שר התשתיות הלאומיות יוסף פריצקי:</w:t>
      </w:r>
    </w:p>
    <w:p w14:paraId="75B947A4" w14:textId="77777777" w:rsidR="00000000" w:rsidRDefault="00DD00E1">
      <w:pPr>
        <w:pStyle w:val="a0"/>
        <w:rPr>
          <w:rtl/>
        </w:rPr>
      </w:pPr>
    </w:p>
    <w:p w14:paraId="5FFE4EE5" w14:textId="77777777" w:rsidR="00000000" w:rsidRDefault="00DD00E1">
      <w:pPr>
        <w:pStyle w:val="a0"/>
        <w:rPr>
          <w:rFonts w:hint="cs"/>
          <w:rtl/>
        </w:rPr>
      </w:pPr>
      <w:r>
        <w:rPr>
          <w:rFonts w:hint="cs"/>
          <w:rtl/>
        </w:rPr>
        <w:t>- - -</w:t>
      </w:r>
    </w:p>
    <w:p w14:paraId="3A258BD2" w14:textId="77777777" w:rsidR="00000000" w:rsidRDefault="00DD00E1">
      <w:pPr>
        <w:pStyle w:val="af0"/>
        <w:rPr>
          <w:rtl/>
        </w:rPr>
      </w:pPr>
      <w:r>
        <w:rPr>
          <w:rtl/>
        </w:rPr>
        <w:br/>
        <w:t>קריאות:</w:t>
      </w:r>
    </w:p>
    <w:p w14:paraId="4D71CEF4" w14:textId="77777777" w:rsidR="00000000" w:rsidRDefault="00DD00E1">
      <w:pPr>
        <w:pStyle w:val="a0"/>
        <w:rPr>
          <w:rtl/>
        </w:rPr>
      </w:pPr>
    </w:p>
    <w:p w14:paraId="221D546A" w14:textId="77777777" w:rsidR="00000000" w:rsidRDefault="00DD00E1">
      <w:pPr>
        <w:pStyle w:val="a0"/>
        <w:rPr>
          <w:rFonts w:hint="cs"/>
          <w:rtl/>
        </w:rPr>
      </w:pPr>
      <w:r>
        <w:rPr>
          <w:rFonts w:hint="cs"/>
          <w:rtl/>
        </w:rPr>
        <w:t>- - -</w:t>
      </w:r>
    </w:p>
    <w:p w14:paraId="5A3C1DF4" w14:textId="77777777" w:rsidR="00000000" w:rsidRDefault="00DD00E1">
      <w:pPr>
        <w:pStyle w:val="a"/>
        <w:rPr>
          <w:rtl/>
        </w:rPr>
      </w:pPr>
      <w:r>
        <w:rPr>
          <w:rtl/>
        </w:rPr>
        <w:br/>
      </w:r>
      <w:bookmarkStart w:id="217" w:name="FS000000580T22_10_2003_14_51_17"/>
      <w:bookmarkStart w:id="218" w:name="FS000000765T22_10_2003_14_51_24"/>
      <w:bookmarkStart w:id="219" w:name="_Toc67028579"/>
      <w:bookmarkEnd w:id="217"/>
      <w:bookmarkEnd w:id="218"/>
      <w:r>
        <w:rPr>
          <w:rtl/>
        </w:rPr>
        <w:t>סגן שר במשרד ראש הממשלה יצחק לוי:</w:t>
      </w:r>
      <w:bookmarkEnd w:id="219"/>
    </w:p>
    <w:p w14:paraId="4F56035D" w14:textId="77777777" w:rsidR="00000000" w:rsidRDefault="00DD00E1">
      <w:pPr>
        <w:pStyle w:val="a0"/>
        <w:rPr>
          <w:rFonts w:hint="cs"/>
          <w:rtl/>
        </w:rPr>
      </w:pPr>
    </w:p>
    <w:p w14:paraId="31CBEBF1" w14:textId="77777777" w:rsidR="00000000" w:rsidRDefault="00DD00E1">
      <w:pPr>
        <w:pStyle w:val="a0"/>
        <w:rPr>
          <w:rFonts w:hint="cs"/>
          <w:rtl/>
        </w:rPr>
      </w:pPr>
    </w:p>
    <w:p w14:paraId="77273844" w14:textId="77777777" w:rsidR="00000000" w:rsidRDefault="00DD00E1">
      <w:pPr>
        <w:pStyle w:val="a0"/>
        <w:rPr>
          <w:rFonts w:hint="cs"/>
          <w:rtl/>
        </w:rPr>
      </w:pPr>
      <w:r>
        <w:rPr>
          <w:rFonts w:hint="cs"/>
          <w:rtl/>
        </w:rPr>
        <w:t>אדוני היושב-ראש, רבותי חברי הכנסת, חבר הכנסת - - -</w:t>
      </w:r>
    </w:p>
    <w:p w14:paraId="36A67FFD" w14:textId="77777777" w:rsidR="00000000" w:rsidRDefault="00DD00E1">
      <w:pPr>
        <w:pStyle w:val="af0"/>
        <w:rPr>
          <w:rtl/>
        </w:rPr>
      </w:pPr>
      <w:r>
        <w:rPr>
          <w:rtl/>
        </w:rPr>
        <w:br/>
        <w:t>יצחק כהן (ש"ס):</w:t>
      </w:r>
    </w:p>
    <w:p w14:paraId="2C88ED58" w14:textId="77777777" w:rsidR="00000000" w:rsidRDefault="00DD00E1">
      <w:pPr>
        <w:pStyle w:val="a0"/>
        <w:rPr>
          <w:rtl/>
        </w:rPr>
      </w:pPr>
    </w:p>
    <w:p w14:paraId="1C061A0B" w14:textId="77777777" w:rsidR="00000000" w:rsidRDefault="00DD00E1">
      <w:pPr>
        <w:pStyle w:val="a0"/>
        <w:rPr>
          <w:rFonts w:hint="cs"/>
          <w:rtl/>
        </w:rPr>
      </w:pPr>
      <w:r>
        <w:rPr>
          <w:rFonts w:hint="cs"/>
          <w:rtl/>
        </w:rPr>
        <w:t>איפה שר התקשור</w:t>
      </w:r>
      <w:r>
        <w:rPr>
          <w:rFonts w:hint="cs"/>
          <w:rtl/>
        </w:rPr>
        <w:t xml:space="preserve">ת? </w:t>
      </w:r>
    </w:p>
    <w:p w14:paraId="3121E001" w14:textId="77777777" w:rsidR="00000000" w:rsidRDefault="00DD00E1">
      <w:pPr>
        <w:pStyle w:val="af1"/>
        <w:rPr>
          <w:rtl/>
        </w:rPr>
      </w:pPr>
      <w:r>
        <w:rPr>
          <w:rtl/>
        </w:rPr>
        <w:br/>
        <w:t>היו"ר אלי בן-מנחם:</w:t>
      </w:r>
    </w:p>
    <w:p w14:paraId="7B9B4F31" w14:textId="77777777" w:rsidR="00000000" w:rsidRDefault="00DD00E1">
      <w:pPr>
        <w:pStyle w:val="a0"/>
        <w:rPr>
          <w:rtl/>
        </w:rPr>
      </w:pPr>
    </w:p>
    <w:p w14:paraId="1039F9EC" w14:textId="77777777" w:rsidR="00000000" w:rsidRDefault="00DD00E1">
      <w:pPr>
        <w:pStyle w:val="a0"/>
        <w:rPr>
          <w:rFonts w:hint="cs"/>
          <w:rtl/>
        </w:rPr>
      </w:pPr>
      <w:r>
        <w:rPr>
          <w:rFonts w:hint="cs"/>
          <w:rtl/>
        </w:rPr>
        <w:t xml:space="preserve">חבר הכנסת איציק כהן. </w:t>
      </w:r>
    </w:p>
    <w:p w14:paraId="1B359499" w14:textId="77777777" w:rsidR="00000000" w:rsidRDefault="00DD00E1">
      <w:pPr>
        <w:pStyle w:val="af0"/>
        <w:rPr>
          <w:rtl/>
        </w:rPr>
      </w:pPr>
      <w:r>
        <w:rPr>
          <w:rtl/>
        </w:rPr>
        <w:br/>
        <w:t>יצחק כהן (ש"ס):</w:t>
      </w:r>
    </w:p>
    <w:p w14:paraId="71927E75" w14:textId="77777777" w:rsidR="00000000" w:rsidRDefault="00DD00E1">
      <w:pPr>
        <w:pStyle w:val="a0"/>
        <w:rPr>
          <w:rtl/>
        </w:rPr>
      </w:pPr>
    </w:p>
    <w:p w14:paraId="1C0A3648" w14:textId="77777777" w:rsidR="00000000" w:rsidRDefault="00DD00E1">
      <w:pPr>
        <w:pStyle w:val="a0"/>
        <w:rPr>
          <w:rFonts w:hint="cs"/>
          <w:rtl/>
        </w:rPr>
      </w:pPr>
      <w:r>
        <w:rPr>
          <w:rFonts w:hint="cs"/>
          <w:rtl/>
        </w:rPr>
        <w:t xml:space="preserve">איפה הוא? </w:t>
      </w:r>
    </w:p>
    <w:p w14:paraId="4ED131A9" w14:textId="77777777" w:rsidR="00000000" w:rsidRDefault="00DD00E1">
      <w:pPr>
        <w:pStyle w:val="af1"/>
        <w:rPr>
          <w:rtl/>
        </w:rPr>
      </w:pPr>
      <w:r>
        <w:rPr>
          <w:rtl/>
        </w:rPr>
        <w:br/>
        <w:t>היו"ר אלי בן-מנחם:</w:t>
      </w:r>
    </w:p>
    <w:p w14:paraId="4A6B0180" w14:textId="77777777" w:rsidR="00000000" w:rsidRDefault="00DD00E1">
      <w:pPr>
        <w:pStyle w:val="a0"/>
        <w:rPr>
          <w:rtl/>
        </w:rPr>
      </w:pPr>
    </w:p>
    <w:p w14:paraId="062574EE" w14:textId="77777777" w:rsidR="00000000" w:rsidRDefault="00DD00E1">
      <w:pPr>
        <w:pStyle w:val="a0"/>
        <w:rPr>
          <w:rFonts w:hint="cs"/>
          <w:rtl/>
        </w:rPr>
      </w:pPr>
      <w:r>
        <w:rPr>
          <w:rFonts w:hint="cs"/>
          <w:rtl/>
        </w:rPr>
        <w:t>שלום, שלום. עוד לא נכנס, כבר מתחיל להפריע. חבר הכנסת כהן, שב, בבקשה.</w:t>
      </w:r>
    </w:p>
    <w:p w14:paraId="66037160" w14:textId="77777777" w:rsidR="00000000" w:rsidRDefault="00DD00E1">
      <w:pPr>
        <w:pStyle w:val="af0"/>
        <w:rPr>
          <w:rtl/>
        </w:rPr>
      </w:pPr>
      <w:r>
        <w:rPr>
          <w:rtl/>
        </w:rPr>
        <w:br/>
        <w:t>יצחק כהן (ש"ס):</w:t>
      </w:r>
    </w:p>
    <w:p w14:paraId="2D216271" w14:textId="77777777" w:rsidR="00000000" w:rsidRDefault="00DD00E1">
      <w:pPr>
        <w:pStyle w:val="a0"/>
        <w:rPr>
          <w:rtl/>
        </w:rPr>
      </w:pPr>
    </w:p>
    <w:p w14:paraId="74CA5879" w14:textId="77777777" w:rsidR="00000000" w:rsidRDefault="00DD00E1">
      <w:pPr>
        <w:pStyle w:val="a0"/>
        <w:rPr>
          <w:rFonts w:hint="cs"/>
          <w:rtl/>
        </w:rPr>
      </w:pPr>
      <w:r>
        <w:rPr>
          <w:rFonts w:hint="cs"/>
          <w:rtl/>
        </w:rPr>
        <w:t xml:space="preserve">בשבוע הבא הוא נוסע, לא השבוע. </w:t>
      </w:r>
    </w:p>
    <w:p w14:paraId="11B1087B" w14:textId="77777777" w:rsidR="00000000" w:rsidRDefault="00DD00E1">
      <w:pPr>
        <w:pStyle w:val="af1"/>
        <w:rPr>
          <w:rtl/>
        </w:rPr>
      </w:pPr>
      <w:r>
        <w:rPr>
          <w:rtl/>
        </w:rPr>
        <w:br/>
        <w:t>היו"ר אלי בן-מנחם:</w:t>
      </w:r>
    </w:p>
    <w:p w14:paraId="4F9F0729" w14:textId="77777777" w:rsidR="00000000" w:rsidRDefault="00DD00E1">
      <w:pPr>
        <w:pStyle w:val="a0"/>
        <w:rPr>
          <w:rtl/>
        </w:rPr>
      </w:pPr>
    </w:p>
    <w:p w14:paraId="22E29DBE" w14:textId="77777777" w:rsidR="00000000" w:rsidRDefault="00DD00E1">
      <w:pPr>
        <w:pStyle w:val="a0"/>
        <w:rPr>
          <w:rFonts w:hint="cs"/>
          <w:rtl/>
        </w:rPr>
      </w:pPr>
      <w:r>
        <w:rPr>
          <w:rFonts w:hint="cs"/>
          <w:rtl/>
        </w:rPr>
        <w:t xml:space="preserve">בבקשה, סגן השר יצחק </w:t>
      </w:r>
      <w:r>
        <w:rPr>
          <w:rFonts w:hint="cs"/>
          <w:rtl/>
        </w:rPr>
        <w:t xml:space="preserve">לוי. </w:t>
      </w:r>
    </w:p>
    <w:p w14:paraId="6ACA4070" w14:textId="77777777" w:rsidR="00000000" w:rsidRDefault="00DD00E1">
      <w:pPr>
        <w:pStyle w:val="af0"/>
        <w:rPr>
          <w:rtl/>
        </w:rPr>
      </w:pPr>
      <w:r>
        <w:rPr>
          <w:rtl/>
        </w:rPr>
        <w:br/>
        <w:t>יצחק כהן (ש"ס):</w:t>
      </w:r>
    </w:p>
    <w:p w14:paraId="6C16EE4A" w14:textId="77777777" w:rsidR="00000000" w:rsidRDefault="00DD00E1">
      <w:pPr>
        <w:pStyle w:val="a0"/>
        <w:rPr>
          <w:rtl/>
        </w:rPr>
      </w:pPr>
    </w:p>
    <w:p w14:paraId="46C07269" w14:textId="77777777" w:rsidR="00000000" w:rsidRDefault="00DD00E1">
      <w:pPr>
        <w:pStyle w:val="a0"/>
        <w:rPr>
          <w:rFonts w:hint="cs"/>
          <w:rtl/>
        </w:rPr>
      </w:pPr>
      <w:r>
        <w:rPr>
          <w:rFonts w:hint="cs"/>
          <w:rtl/>
        </w:rPr>
        <w:t>- - -</w:t>
      </w:r>
    </w:p>
    <w:p w14:paraId="5FF204C7" w14:textId="77777777" w:rsidR="00000000" w:rsidRDefault="00DD00E1">
      <w:pPr>
        <w:pStyle w:val="af1"/>
        <w:rPr>
          <w:rtl/>
        </w:rPr>
      </w:pPr>
      <w:r>
        <w:rPr>
          <w:rtl/>
        </w:rPr>
        <w:br/>
        <w:t>היו"ר אלי בן-מנחם:</w:t>
      </w:r>
    </w:p>
    <w:p w14:paraId="62AE2FF1" w14:textId="77777777" w:rsidR="00000000" w:rsidRDefault="00DD00E1">
      <w:pPr>
        <w:pStyle w:val="a0"/>
        <w:rPr>
          <w:rtl/>
        </w:rPr>
      </w:pPr>
    </w:p>
    <w:p w14:paraId="4F720EBC" w14:textId="77777777" w:rsidR="00000000" w:rsidRDefault="00DD00E1">
      <w:pPr>
        <w:pStyle w:val="a0"/>
        <w:rPr>
          <w:rFonts w:hint="cs"/>
          <w:rtl/>
        </w:rPr>
      </w:pPr>
      <w:r>
        <w:rPr>
          <w:rFonts w:hint="cs"/>
          <w:rtl/>
        </w:rPr>
        <w:t>חבר הכנסת איציק כהן, אני מבקש. יש לנו יום עמוס.</w:t>
      </w:r>
    </w:p>
    <w:p w14:paraId="65AC287F" w14:textId="77777777" w:rsidR="00000000" w:rsidRDefault="00DD00E1">
      <w:pPr>
        <w:pStyle w:val="-"/>
        <w:rPr>
          <w:rtl/>
        </w:rPr>
      </w:pPr>
      <w:r>
        <w:rPr>
          <w:rtl/>
        </w:rPr>
        <w:br/>
      </w:r>
      <w:bookmarkStart w:id="220" w:name="FS000000765T22_10_2003_14_53_23C"/>
      <w:bookmarkEnd w:id="220"/>
      <w:r>
        <w:rPr>
          <w:rtl/>
        </w:rPr>
        <w:t>סגן שר במשרד ראש הממשלה יצחק לוי:</w:t>
      </w:r>
    </w:p>
    <w:p w14:paraId="189A870D" w14:textId="77777777" w:rsidR="00000000" w:rsidRDefault="00DD00E1">
      <w:pPr>
        <w:pStyle w:val="a0"/>
        <w:rPr>
          <w:rFonts w:hint="cs"/>
          <w:rtl/>
        </w:rPr>
      </w:pPr>
    </w:p>
    <w:p w14:paraId="7B3BBB4F" w14:textId="77777777" w:rsidR="00000000" w:rsidRDefault="00DD00E1">
      <w:pPr>
        <w:pStyle w:val="a0"/>
        <w:rPr>
          <w:rFonts w:hint="cs"/>
          <w:rtl/>
        </w:rPr>
      </w:pPr>
      <w:r>
        <w:rPr>
          <w:rFonts w:hint="cs"/>
          <w:rtl/>
        </w:rPr>
        <w:t>ובכן, רבותי חברי הכנסת, כולם מודעים לבעיה שהעלה כאן חבר הכנסת נסים זאב, וכולנו מזדהים אתה. אני חושב שנכון הדבר שצריך למצו</w:t>
      </w:r>
      <w:r>
        <w:rPr>
          <w:rFonts w:hint="cs"/>
          <w:rtl/>
        </w:rPr>
        <w:t>א דרך שיהיו ערוצים שבהם אפשר לשמוע את דבר השם, שאפשר יהיה להביע עמדות. אנחנו יודעים - - -</w:t>
      </w:r>
    </w:p>
    <w:p w14:paraId="3D8DD1BE" w14:textId="77777777" w:rsidR="00000000" w:rsidRDefault="00DD00E1">
      <w:pPr>
        <w:pStyle w:val="af0"/>
        <w:rPr>
          <w:rtl/>
        </w:rPr>
      </w:pPr>
      <w:r>
        <w:rPr>
          <w:rtl/>
        </w:rPr>
        <w:br/>
      </w:r>
      <w:r>
        <w:rPr>
          <w:rFonts w:hint="cs"/>
          <w:rtl/>
        </w:rPr>
        <w:br/>
      </w:r>
      <w:r>
        <w:rPr>
          <w:rtl/>
        </w:rPr>
        <w:t>שאול יהלום (מפד"ל):</w:t>
      </w:r>
    </w:p>
    <w:p w14:paraId="04B42C3C" w14:textId="77777777" w:rsidR="00000000" w:rsidRDefault="00DD00E1">
      <w:pPr>
        <w:pStyle w:val="a0"/>
        <w:rPr>
          <w:rFonts w:hint="cs"/>
          <w:rtl/>
        </w:rPr>
      </w:pPr>
    </w:p>
    <w:p w14:paraId="0F11B4D8" w14:textId="77777777" w:rsidR="00000000" w:rsidRDefault="00DD00E1">
      <w:pPr>
        <w:pStyle w:val="a0"/>
        <w:rPr>
          <w:rFonts w:hint="cs"/>
          <w:rtl/>
        </w:rPr>
      </w:pPr>
      <w:r>
        <w:rPr>
          <w:rFonts w:hint="cs"/>
          <w:rtl/>
        </w:rPr>
        <w:t>- - -</w:t>
      </w:r>
    </w:p>
    <w:p w14:paraId="35537B0A" w14:textId="77777777" w:rsidR="00000000" w:rsidRDefault="00DD00E1">
      <w:pPr>
        <w:pStyle w:val="af0"/>
        <w:rPr>
          <w:rtl/>
        </w:rPr>
      </w:pPr>
      <w:r>
        <w:rPr>
          <w:rtl/>
        </w:rPr>
        <w:br/>
        <w:t>קריאות:</w:t>
      </w:r>
    </w:p>
    <w:p w14:paraId="5EA40DCA" w14:textId="77777777" w:rsidR="00000000" w:rsidRDefault="00DD00E1">
      <w:pPr>
        <w:pStyle w:val="a0"/>
        <w:rPr>
          <w:rtl/>
        </w:rPr>
      </w:pPr>
    </w:p>
    <w:p w14:paraId="56B1F272" w14:textId="77777777" w:rsidR="00000000" w:rsidRDefault="00DD00E1">
      <w:pPr>
        <w:pStyle w:val="a0"/>
        <w:rPr>
          <w:rFonts w:hint="cs"/>
          <w:rtl/>
        </w:rPr>
      </w:pPr>
      <w:r>
        <w:rPr>
          <w:rFonts w:hint="cs"/>
          <w:rtl/>
        </w:rPr>
        <w:t>- - -</w:t>
      </w:r>
    </w:p>
    <w:p w14:paraId="03AEE71E" w14:textId="77777777" w:rsidR="00000000" w:rsidRDefault="00DD00E1">
      <w:pPr>
        <w:pStyle w:val="af0"/>
        <w:rPr>
          <w:rtl/>
        </w:rPr>
      </w:pPr>
      <w:r>
        <w:rPr>
          <w:rtl/>
        </w:rPr>
        <w:br/>
        <w:t>קולט אביטל (העבודה-מימד):</w:t>
      </w:r>
    </w:p>
    <w:p w14:paraId="67E52C5C" w14:textId="77777777" w:rsidR="00000000" w:rsidRDefault="00DD00E1">
      <w:pPr>
        <w:pStyle w:val="a0"/>
        <w:rPr>
          <w:rtl/>
        </w:rPr>
      </w:pPr>
    </w:p>
    <w:p w14:paraId="5DE3A3AE" w14:textId="77777777" w:rsidR="00000000" w:rsidRDefault="00DD00E1">
      <w:pPr>
        <w:pStyle w:val="a0"/>
        <w:rPr>
          <w:rFonts w:hint="cs"/>
          <w:rtl/>
        </w:rPr>
      </w:pPr>
      <w:r>
        <w:rPr>
          <w:rFonts w:hint="cs"/>
          <w:rtl/>
        </w:rPr>
        <w:t xml:space="preserve">הוא משדר ישר ברדיו? </w:t>
      </w:r>
    </w:p>
    <w:p w14:paraId="010B3763" w14:textId="77777777" w:rsidR="00000000" w:rsidRDefault="00DD00E1">
      <w:pPr>
        <w:pStyle w:val="af1"/>
        <w:rPr>
          <w:rtl/>
        </w:rPr>
      </w:pPr>
      <w:r>
        <w:rPr>
          <w:rtl/>
        </w:rPr>
        <w:br/>
        <w:t>היו"ר אלי בן-מנחם:</w:t>
      </w:r>
    </w:p>
    <w:p w14:paraId="26587708" w14:textId="77777777" w:rsidR="00000000" w:rsidRDefault="00DD00E1">
      <w:pPr>
        <w:pStyle w:val="a0"/>
        <w:rPr>
          <w:rtl/>
        </w:rPr>
      </w:pPr>
    </w:p>
    <w:p w14:paraId="2ADB2BE0" w14:textId="77777777" w:rsidR="00000000" w:rsidRDefault="00DD00E1">
      <w:pPr>
        <w:pStyle w:val="a0"/>
        <w:rPr>
          <w:rFonts w:hint="cs"/>
          <w:rtl/>
        </w:rPr>
      </w:pPr>
      <w:r>
        <w:rPr>
          <w:rFonts w:hint="cs"/>
          <w:rtl/>
        </w:rPr>
        <w:t xml:space="preserve">חברי הכנסת. חבר הכנסת כהן. </w:t>
      </w:r>
    </w:p>
    <w:p w14:paraId="352EF7AC" w14:textId="77777777" w:rsidR="00000000" w:rsidRDefault="00DD00E1">
      <w:pPr>
        <w:pStyle w:val="-"/>
        <w:rPr>
          <w:rtl/>
        </w:rPr>
      </w:pPr>
      <w:r>
        <w:rPr>
          <w:rtl/>
        </w:rPr>
        <w:br/>
      </w:r>
      <w:bookmarkStart w:id="221" w:name="FS000000765T22_10_2003_14_56_41C"/>
      <w:bookmarkEnd w:id="221"/>
      <w:r>
        <w:rPr>
          <w:rtl/>
        </w:rPr>
        <w:t>סגן שר במשרד ראש הממשל</w:t>
      </w:r>
      <w:r>
        <w:rPr>
          <w:rtl/>
        </w:rPr>
        <w:t>ה יצחק לוי:</w:t>
      </w:r>
    </w:p>
    <w:p w14:paraId="65E041A9" w14:textId="77777777" w:rsidR="00000000" w:rsidRDefault="00DD00E1">
      <w:pPr>
        <w:pStyle w:val="a0"/>
        <w:rPr>
          <w:rtl/>
        </w:rPr>
      </w:pPr>
    </w:p>
    <w:p w14:paraId="6743CD1E" w14:textId="77777777" w:rsidR="00000000" w:rsidRDefault="00DD00E1">
      <w:pPr>
        <w:pStyle w:val="a0"/>
        <w:rPr>
          <w:rFonts w:hint="cs"/>
          <w:rtl/>
        </w:rPr>
      </w:pPr>
      <w:r>
        <w:rPr>
          <w:rFonts w:hint="cs"/>
          <w:rtl/>
        </w:rPr>
        <w:t>אנחנו יודעים שיש עוד בקשות רבות לערוצים.</w:t>
      </w:r>
    </w:p>
    <w:p w14:paraId="2F20DC74" w14:textId="77777777" w:rsidR="00000000" w:rsidRDefault="00DD00E1">
      <w:pPr>
        <w:pStyle w:val="af0"/>
        <w:rPr>
          <w:rtl/>
        </w:rPr>
      </w:pPr>
      <w:r>
        <w:rPr>
          <w:rtl/>
        </w:rPr>
        <w:br/>
        <w:t>קריאות:</w:t>
      </w:r>
    </w:p>
    <w:p w14:paraId="1AB61ED7" w14:textId="77777777" w:rsidR="00000000" w:rsidRDefault="00DD00E1">
      <w:pPr>
        <w:pStyle w:val="a0"/>
        <w:rPr>
          <w:rtl/>
        </w:rPr>
      </w:pPr>
    </w:p>
    <w:p w14:paraId="57C9E9A2" w14:textId="77777777" w:rsidR="00000000" w:rsidRDefault="00DD00E1">
      <w:pPr>
        <w:pStyle w:val="a0"/>
        <w:rPr>
          <w:rFonts w:hint="cs"/>
          <w:rtl/>
        </w:rPr>
      </w:pPr>
      <w:r>
        <w:rPr>
          <w:rFonts w:hint="cs"/>
          <w:rtl/>
        </w:rPr>
        <w:t>- - -</w:t>
      </w:r>
    </w:p>
    <w:p w14:paraId="7814C949" w14:textId="77777777" w:rsidR="00000000" w:rsidRDefault="00DD00E1">
      <w:pPr>
        <w:pStyle w:val="af0"/>
        <w:rPr>
          <w:rtl/>
        </w:rPr>
      </w:pPr>
      <w:r>
        <w:rPr>
          <w:rtl/>
        </w:rPr>
        <w:br/>
        <w:t>יצחק כהן (ש"ס):</w:t>
      </w:r>
    </w:p>
    <w:p w14:paraId="507AE2C4" w14:textId="77777777" w:rsidR="00000000" w:rsidRDefault="00DD00E1">
      <w:pPr>
        <w:pStyle w:val="a0"/>
        <w:rPr>
          <w:rtl/>
        </w:rPr>
      </w:pPr>
    </w:p>
    <w:p w14:paraId="155A4CC0" w14:textId="77777777" w:rsidR="00000000" w:rsidRDefault="00DD00E1">
      <w:pPr>
        <w:pStyle w:val="a0"/>
        <w:rPr>
          <w:rFonts w:hint="cs"/>
          <w:rtl/>
        </w:rPr>
      </w:pPr>
      <w:r>
        <w:rPr>
          <w:rFonts w:hint="cs"/>
          <w:rtl/>
        </w:rPr>
        <w:t>- - -</w:t>
      </w:r>
    </w:p>
    <w:p w14:paraId="443F2988" w14:textId="77777777" w:rsidR="00000000" w:rsidRDefault="00DD00E1">
      <w:pPr>
        <w:pStyle w:val="af1"/>
        <w:rPr>
          <w:rtl/>
        </w:rPr>
      </w:pPr>
      <w:r>
        <w:rPr>
          <w:rtl/>
        </w:rPr>
        <w:br/>
        <w:t>היו"ר אלי בן-מנחם:</w:t>
      </w:r>
    </w:p>
    <w:p w14:paraId="462920B2" w14:textId="77777777" w:rsidR="00000000" w:rsidRDefault="00DD00E1">
      <w:pPr>
        <w:pStyle w:val="a0"/>
        <w:rPr>
          <w:rtl/>
        </w:rPr>
      </w:pPr>
    </w:p>
    <w:p w14:paraId="32D821C9" w14:textId="77777777" w:rsidR="00000000" w:rsidRDefault="00DD00E1">
      <w:pPr>
        <w:pStyle w:val="a0"/>
        <w:rPr>
          <w:rFonts w:hint="cs"/>
          <w:rtl/>
        </w:rPr>
      </w:pPr>
      <w:r>
        <w:rPr>
          <w:rFonts w:hint="cs"/>
          <w:rtl/>
        </w:rPr>
        <w:t>חבר הכנסת יצחק כהן, אני קורא אותך לסדר פעם ראשונה. חבר הכנסת יצחק כהן, אל תאלץ אותי לקרוא אותך לסדר. תפסיק. כבר קראתי פעם ראשונה.</w:t>
      </w:r>
    </w:p>
    <w:p w14:paraId="2894DCAF" w14:textId="77777777" w:rsidR="00000000" w:rsidRDefault="00DD00E1">
      <w:pPr>
        <w:pStyle w:val="-"/>
        <w:rPr>
          <w:rtl/>
        </w:rPr>
      </w:pPr>
      <w:r>
        <w:rPr>
          <w:rtl/>
        </w:rPr>
        <w:br/>
      </w:r>
      <w:bookmarkStart w:id="222" w:name="FS000000765T22_10_2003_14_58_00C"/>
      <w:bookmarkEnd w:id="222"/>
      <w:r>
        <w:rPr>
          <w:rtl/>
        </w:rPr>
        <w:t>סגן שר במש</w:t>
      </w:r>
      <w:r>
        <w:rPr>
          <w:rtl/>
        </w:rPr>
        <w:t>רד ראש הממשלה יצחק לוי:</w:t>
      </w:r>
    </w:p>
    <w:p w14:paraId="71E2F60B" w14:textId="77777777" w:rsidR="00000000" w:rsidRDefault="00DD00E1">
      <w:pPr>
        <w:pStyle w:val="a0"/>
        <w:rPr>
          <w:rtl/>
        </w:rPr>
      </w:pPr>
    </w:p>
    <w:p w14:paraId="2B060759" w14:textId="77777777" w:rsidR="00000000" w:rsidRDefault="00DD00E1">
      <w:pPr>
        <w:pStyle w:val="a0"/>
        <w:rPr>
          <w:rFonts w:hint="cs"/>
          <w:rtl/>
        </w:rPr>
      </w:pPr>
      <w:r>
        <w:rPr>
          <w:rFonts w:hint="cs"/>
          <w:rtl/>
        </w:rPr>
        <w:t>חבר הכנסת יצחק כהן, אם תואיל קצת בדרך-ארץ לשמוע - אנחנו כולנו שמענו את דברי חברך מהסיעה - - -</w:t>
      </w:r>
    </w:p>
    <w:p w14:paraId="2154A4D8" w14:textId="77777777" w:rsidR="00000000" w:rsidRDefault="00DD00E1">
      <w:pPr>
        <w:pStyle w:val="af0"/>
        <w:rPr>
          <w:rtl/>
        </w:rPr>
      </w:pPr>
      <w:r>
        <w:rPr>
          <w:rtl/>
        </w:rPr>
        <w:br/>
        <w:t>יצחק כהן (ש"ס):</w:t>
      </w:r>
    </w:p>
    <w:p w14:paraId="4744BF32" w14:textId="77777777" w:rsidR="00000000" w:rsidRDefault="00DD00E1">
      <w:pPr>
        <w:pStyle w:val="a0"/>
        <w:rPr>
          <w:rtl/>
        </w:rPr>
      </w:pPr>
    </w:p>
    <w:p w14:paraId="3367BB01" w14:textId="77777777" w:rsidR="00000000" w:rsidRDefault="00DD00E1">
      <w:pPr>
        <w:pStyle w:val="a0"/>
        <w:rPr>
          <w:rFonts w:hint="cs"/>
          <w:rtl/>
        </w:rPr>
      </w:pPr>
      <w:r>
        <w:rPr>
          <w:rFonts w:hint="cs"/>
          <w:rtl/>
        </w:rPr>
        <w:t>- - - ערוץ-7 - - -</w:t>
      </w:r>
    </w:p>
    <w:p w14:paraId="2D7DE709" w14:textId="77777777" w:rsidR="00000000" w:rsidRDefault="00DD00E1">
      <w:pPr>
        <w:pStyle w:val="-"/>
        <w:rPr>
          <w:rtl/>
        </w:rPr>
      </w:pPr>
      <w:r>
        <w:rPr>
          <w:rtl/>
        </w:rPr>
        <w:br/>
      </w:r>
      <w:bookmarkStart w:id="223" w:name="FS000000765T22_10_2003_14_59_10C"/>
      <w:bookmarkEnd w:id="223"/>
      <w:r>
        <w:rPr>
          <w:rtl/>
        </w:rPr>
        <w:t>סגן שר במשרד ראש הממשלה יצחק לוי:</w:t>
      </w:r>
    </w:p>
    <w:p w14:paraId="52151DA9" w14:textId="77777777" w:rsidR="00000000" w:rsidRDefault="00DD00E1">
      <w:pPr>
        <w:pStyle w:val="a0"/>
        <w:rPr>
          <w:rtl/>
        </w:rPr>
      </w:pPr>
    </w:p>
    <w:p w14:paraId="0F1FAA9F" w14:textId="77777777" w:rsidR="00000000" w:rsidRDefault="00DD00E1">
      <w:pPr>
        <w:pStyle w:val="a0"/>
        <w:rPr>
          <w:rFonts w:hint="cs"/>
          <w:rtl/>
        </w:rPr>
      </w:pPr>
      <w:r>
        <w:rPr>
          <w:rFonts w:hint="cs"/>
          <w:rtl/>
        </w:rPr>
        <w:t>אנחנו נאמר כל מה שאתה רוצה, רק שנעשה את זה בצורה מכובדת.</w:t>
      </w:r>
    </w:p>
    <w:p w14:paraId="4CE16184" w14:textId="77777777" w:rsidR="00000000" w:rsidRDefault="00DD00E1">
      <w:pPr>
        <w:pStyle w:val="af1"/>
        <w:rPr>
          <w:rtl/>
        </w:rPr>
      </w:pPr>
      <w:r>
        <w:rPr>
          <w:rtl/>
        </w:rPr>
        <w:br/>
        <w:t xml:space="preserve">היו"ר </w:t>
      </w:r>
      <w:r>
        <w:rPr>
          <w:rtl/>
        </w:rPr>
        <w:t>אלי בן-מנחם:</w:t>
      </w:r>
    </w:p>
    <w:p w14:paraId="7D66D0ED" w14:textId="77777777" w:rsidR="00000000" w:rsidRDefault="00DD00E1">
      <w:pPr>
        <w:pStyle w:val="a0"/>
        <w:rPr>
          <w:rtl/>
        </w:rPr>
      </w:pPr>
    </w:p>
    <w:p w14:paraId="6C6A1B57" w14:textId="77777777" w:rsidR="00000000" w:rsidRDefault="00DD00E1">
      <w:pPr>
        <w:pStyle w:val="a0"/>
        <w:rPr>
          <w:rFonts w:hint="cs"/>
          <w:rtl/>
        </w:rPr>
      </w:pPr>
      <w:r>
        <w:rPr>
          <w:rFonts w:hint="cs"/>
          <w:rtl/>
        </w:rPr>
        <w:t xml:space="preserve">חבר הכנסת יצחק כהן. חבר הכנסת נהרי. </w:t>
      </w:r>
    </w:p>
    <w:p w14:paraId="3DA7D390" w14:textId="77777777" w:rsidR="00000000" w:rsidRDefault="00DD00E1">
      <w:pPr>
        <w:pStyle w:val="-"/>
        <w:rPr>
          <w:rtl/>
        </w:rPr>
      </w:pPr>
      <w:r>
        <w:rPr>
          <w:rtl/>
        </w:rPr>
        <w:br/>
      </w:r>
      <w:bookmarkStart w:id="224" w:name="FS000000765T22_10_2003_15_00_04C"/>
      <w:bookmarkEnd w:id="224"/>
      <w:r>
        <w:rPr>
          <w:rtl/>
        </w:rPr>
        <w:t>סגן שר במשרד ראש הממשלה יצחק לוי:</w:t>
      </w:r>
    </w:p>
    <w:p w14:paraId="6A6C17FF" w14:textId="77777777" w:rsidR="00000000" w:rsidRDefault="00DD00E1">
      <w:pPr>
        <w:pStyle w:val="a0"/>
        <w:rPr>
          <w:rtl/>
        </w:rPr>
      </w:pPr>
    </w:p>
    <w:p w14:paraId="4FE185ED" w14:textId="77777777" w:rsidR="00000000" w:rsidRDefault="00DD00E1">
      <w:pPr>
        <w:pStyle w:val="a0"/>
        <w:rPr>
          <w:rFonts w:hint="cs"/>
          <w:rtl/>
        </w:rPr>
      </w:pPr>
      <w:r>
        <w:rPr>
          <w:rFonts w:hint="cs"/>
          <w:rtl/>
        </w:rPr>
        <w:t>אין ספק בכך - - -</w:t>
      </w:r>
    </w:p>
    <w:p w14:paraId="19DBAB58" w14:textId="77777777" w:rsidR="00000000" w:rsidRDefault="00DD00E1">
      <w:pPr>
        <w:pStyle w:val="af0"/>
        <w:rPr>
          <w:rtl/>
        </w:rPr>
      </w:pPr>
      <w:r>
        <w:rPr>
          <w:rtl/>
        </w:rPr>
        <w:br/>
        <w:t>קריאות:</w:t>
      </w:r>
    </w:p>
    <w:p w14:paraId="1B490512" w14:textId="77777777" w:rsidR="00000000" w:rsidRDefault="00DD00E1">
      <w:pPr>
        <w:pStyle w:val="a0"/>
        <w:rPr>
          <w:rtl/>
        </w:rPr>
      </w:pPr>
    </w:p>
    <w:p w14:paraId="5B543C8F" w14:textId="77777777" w:rsidR="00000000" w:rsidRDefault="00DD00E1">
      <w:pPr>
        <w:pStyle w:val="a0"/>
        <w:rPr>
          <w:rFonts w:hint="cs"/>
          <w:rtl/>
        </w:rPr>
      </w:pPr>
      <w:r>
        <w:rPr>
          <w:rFonts w:hint="cs"/>
          <w:rtl/>
        </w:rPr>
        <w:t>- - -</w:t>
      </w:r>
    </w:p>
    <w:p w14:paraId="49A41C8E" w14:textId="77777777" w:rsidR="00000000" w:rsidRDefault="00DD00E1">
      <w:pPr>
        <w:pStyle w:val="-"/>
        <w:rPr>
          <w:rtl/>
        </w:rPr>
      </w:pPr>
      <w:r>
        <w:rPr>
          <w:rtl/>
        </w:rPr>
        <w:br/>
      </w:r>
      <w:bookmarkStart w:id="225" w:name="FS000000765T22_10_2003_15_00_20C"/>
      <w:bookmarkEnd w:id="225"/>
      <w:r>
        <w:rPr>
          <w:rtl/>
        </w:rPr>
        <w:t>סגן שר במשרד ראש הממשלה יצחק לוי:</w:t>
      </w:r>
    </w:p>
    <w:p w14:paraId="37E84EED" w14:textId="77777777" w:rsidR="00000000" w:rsidRDefault="00DD00E1">
      <w:pPr>
        <w:pStyle w:val="a0"/>
        <w:rPr>
          <w:rtl/>
        </w:rPr>
      </w:pPr>
    </w:p>
    <w:p w14:paraId="66289DAE" w14:textId="77777777" w:rsidR="00000000" w:rsidRDefault="00DD00E1">
      <w:pPr>
        <w:pStyle w:val="a0"/>
        <w:rPr>
          <w:rFonts w:hint="cs"/>
          <w:rtl/>
        </w:rPr>
      </w:pPr>
      <w:r>
        <w:rPr>
          <w:rFonts w:hint="cs"/>
          <w:rtl/>
        </w:rPr>
        <w:t>אין ספק בכך שיצטרך להימצא פתרון לאפשר ערוצים נוספים, אבל הצעת החוק המוגשת כאן היא בוודאי לא הפתרון.</w:t>
      </w:r>
      <w:r>
        <w:rPr>
          <w:rFonts w:hint="cs"/>
          <w:rtl/>
        </w:rPr>
        <w:t xml:space="preserve"> היא לא הפתרון מכיוון שאנחנו לא נקים עכשיו מועצה נפרדת. יש רשות השידור, ראוי שהדברים יהיו משולבים במערכת ממלכתית אחת.</w:t>
      </w:r>
    </w:p>
    <w:p w14:paraId="3F361645" w14:textId="77777777" w:rsidR="00000000" w:rsidRDefault="00DD00E1">
      <w:pPr>
        <w:pStyle w:val="a0"/>
        <w:rPr>
          <w:rFonts w:hint="cs"/>
          <w:rtl/>
        </w:rPr>
      </w:pPr>
    </w:p>
    <w:p w14:paraId="19012AC9" w14:textId="77777777" w:rsidR="00000000" w:rsidRDefault="00DD00E1">
      <w:pPr>
        <w:pStyle w:val="a0"/>
        <w:rPr>
          <w:rFonts w:hint="cs"/>
          <w:rtl/>
        </w:rPr>
      </w:pPr>
      <w:r>
        <w:rPr>
          <w:rFonts w:hint="cs"/>
          <w:rtl/>
        </w:rPr>
        <w:t>הצעת החוק מבקשת לעשות מועצה נפרדת לפיקוח, עם רבנים ידועי-שם, עם אנשים אחרים שלא מוגדרים בהצעת החוק - - -</w:t>
      </w:r>
    </w:p>
    <w:p w14:paraId="5CD33311" w14:textId="77777777" w:rsidR="00000000" w:rsidRDefault="00DD00E1">
      <w:pPr>
        <w:pStyle w:val="af0"/>
        <w:rPr>
          <w:rtl/>
        </w:rPr>
      </w:pPr>
      <w:r>
        <w:rPr>
          <w:rtl/>
        </w:rPr>
        <w:br/>
        <w:t>ישראל אייכלר (יהדות התורה):</w:t>
      </w:r>
    </w:p>
    <w:p w14:paraId="2D5AE90C" w14:textId="77777777" w:rsidR="00000000" w:rsidRDefault="00DD00E1">
      <w:pPr>
        <w:pStyle w:val="a0"/>
        <w:rPr>
          <w:rtl/>
        </w:rPr>
      </w:pPr>
    </w:p>
    <w:p w14:paraId="13AB2AFB" w14:textId="77777777" w:rsidR="00000000" w:rsidRDefault="00DD00E1">
      <w:pPr>
        <w:pStyle w:val="a0"/>
        <w:rPr>
          <w:rFonts w:hint="cs"/>
          <w:rtl/>
        </w:rPr>
      </w:pPr>
      <w:r>
        <w:rPr>
          <w:rFonts w:hint="cs"/>
          <w:rtl/>
        </w:rPr>
        <w:t>זה</w:t>
      </w:r>
      <w:r>
        <w:rPr>
          <w:rFonts w:hint="cs"/>
          <w:rtl/>
        </w:rPr>
        <w:t xml:space="preserve"> הרבי - - -</w:t>
      </w:r>
    </w:p>
    <w:p w14:paraId="289CACD0" w14:textId="77777777" w:rsidR="00000000" w:rsidRDefault="00DD00E1">
      <w:pPr>
        <w:pStyle w:val="-"/>
        <w:rPr>
          <w:rtl/>
        </w:rPr>
      </w:pPr>
      <w:r>
        <w:rPr>
          <w:rtl/>
        </w:rPr>
        <w:br/>
      </w:r>
      <w:bookmarkStart w:id="226" w:name="FS000000765T22_10_2003_15_02_01C"/>
      <w:bookmarkEnd w:id="226"/>
      <w:r>
        <w:rPr>
          <w:rtl/>
        </w:rPr>
        <w:t>סגן שר במשרד ראש הממשלה יצחק לוי:</w:t>
      </w:r>
    </w:p>
    <w:p w14:paraId="1D9E61EF" w14:textId="77777777" w:rsidR="00000000" w:rsidRDefault="00DD00E1">
      <w:pPr>
        <w:pStyle w:val="a0"/>
        <w:rPr>
          <w:rtl/>
        </w:rPr>
      </w:pPr>
    </w:p>
    <w:p w14:paraId="601FD468" w14:textId="77777777" w:rsidR="00000000" w:rsidRDefault="00DD00E1">
      <w:pPr>
        <w:pStyle w:val="a0"/>
        <w:rPr>
          <w:rFonts w:hint="cs"/>
          <w:rtl/>
        </w:rPr>
      </w:pPr>
      <w:r>
        <w:rPr>
          <w:rFonts w:hint="cs"/>
          <w:rtl/>
        </w:rPr>
        <w:t xml:space="preserve">- - - הצעת החוק הזאת בוודאי איננה מעשית ואיננה ניתנת ליישום כלל וכלל. </w:t>
      </w:r>
    </w:p>
    <w:p w14:paraId="402477AB" w14:textId="77777777" w:rsidR="00000000" w:rsidRDefault="00DD00E1">
      <w:pPr>
        <w:pStyle w:val="a0"/>
        <w:rPr>
          <w:rFonts w:hint="cs"/>
          <w:rtl/>
        </w:rPr>
      </w:pPr>
    </w:p>
    <w:p w14:paraId="520FA573" w14:textId="77777777" w:rsidR="00000000" w:rsidRDefault="00DD00E1">
      <w:pPr>
        <w:pStyle w:val="a0"/>
        <w:rPr>
          <w:rFonts w:hint="cs"/>
          <w:rtl/>
        </w:rPr>
      </w:pPr>
      <w:r>
        <w:rPr>
          <w:rFonts w:hint="cs"/>
          <w:rtl/>
        </w:rPr>
        <w:t>דבר נוסף,  ההצעה מבקשת גם שהקופה הציבורית תממן לפחות חלק, גם מהפיקוח וגם מהקמת הרשתות האלה, והדבר הזה גם כן ודאי וודאי שלא ניתן וודאי וו</w:t>
      </w:r>
      <w:r>
        <w:rPr>
          <w:rFonts w:hint="cs"/>
          <w:rtl/>
        </w:rPr>
        <w:t xml:space="preserve">דאי שלא בימים אלה. </w:t>
      </w:r>
    </w:p>
    <w:p w14:paraId="3D4B0DCF" w14:textId="77777777" w:rsidR="00000000" w:rsidRDefault="00DD00E1">
      <w:pPr>
        <w:pStyle w:val="af0"/>
        <w:rPr>
          <w:rtl/>
        </w:rPr>
      </w:pPr>
      <w:r>
        <w:rPr>
          <w:rtl/>
        </w:rPr>
        <w:br/>
        <w:t>ישראל אייכלר (יהדות התורה):</w:t>
      </w:r>
    </w:p>
    <w:p w14:paraId="035DA0A9" w14:textId="77777777" w:rsidR="00000000" w:rsidRDefault="00DD00E1">
      <w:pPr>
        <w:pStyle w:val="a0"/>
        <w:rPr>
          <w:rtl/>
        </w:rPr>
      </w:pPr>
    </w:p>
    <w:p w14:paraId="39E91A6F" w14:textId="77777777" w:rsidR="00000000" w:rsidRDefault="00DD00E1">
      <w:pPr>
        <w:pStyle w:val="a0"/>
        <w:rPr>
          <w:rFonts w:hint="cs"/>
          <w:rtl/>
        </w:rPr>
      </w:pPr>
      <w:r>
        <w:rPr>
          <w:rFonts w:hint="cs"/>
          <w:rtl/>
        </w:rPr>
        <w:t>- - -</w:t>
      </w:r>
    </w:p>
    <w:p w14:paraId="3EA7E027" w14:textId="77777777" w:rsidR="00000000" w:rsidRDefault="00DD00E1">
      <w:pPr>
        <w:pStyle w:val="af0"/>
        <w:rPr>
          <w:rtl/>
        </w:rPr>
      </w:pPr>
      <w:r>
        <w:rPr>
          <w:rtl/>
        </w:rPr>
        <w:br/>
        <w:t>דוד אזולאי (ש"ס):</w:t>
      </w:r>
    </w:p>
    <w:p w14:paraId="494F0B1D" w14:textId="77777777" w:rsidR="00000000" w:rsidRDefault="00DD00E1">
      <w:pPr>
        <w:pStyle w:val="a0"/>
        <w:rPr>
          <w:rFonts w:hint="cs"/>
          <w:rtl/>
        </w:rPr>
      </w:pPr>
    </w:p>
    <w:p w14:paraId="786A344B" w14:textId="77777777" w:rsidR="00000000" w:rsidRDefault="00DD00E1">
      <w:pPr>
        <w:pStyle w:val="a0"/>
        <w:rPr>
          <w:rFonts w:hint="cs"/>
          <w:rtl/>
        </w:rPr>
      </w:pPr>
      <w:r>
        <w:rPr>
          <w:rFonts w:hint="cs"/>
          <w:rtl/>
        </w:rPr>
        <w:t>- - -</w:t>
      </w:r>
    </w:p>
    <w:p w14:paraId="1D651C81" w14:textId="77777777" w:rsidR="00000000" w:rsidRDefault="00DD00E1">
      <w:pPr>
        <w:pStyle w:val="-"/>
        <w:rPr>
          <w:rtl/>
        </w:rPr>
      </w:pPr>
      <w:r>
        <w:rPr>
          <w:rtl/>
        </w:rPr>
        <w:br/>
      </w:r>
      <w:bookmarkStart w:id="227" w:name="FS000000765T22_10_2003_15_03_24C"/>
      <w:bookmarkEnd w:id="227"/>
      <w:r>
        <w:rPr>
          <w:rtl/>
        </w:rPr>
        <w:t>סגן שר במשרד ראש הממשלה יצחק לוי:</w:t>
      </w:r>
    </w:p>
    <w:p w14:paraId="4B03530F" w14:textId="77777777" w:rsidR="00000000" w:rsidRDefault="00DD00E1">
      <w:pPr>
        <w:pStyle w:val="a0"/>
        <w:ind w:firstLine="0"/>
        <w:rPr>
          <w:rFonts w:hint="cs"/>
          <w:rtl/>
        </w:rPr>
      </w:pPr>
    </w:p>
    <w:p w14:paraId="59964A41" w14:textId="77777777" w:rsidR="00000000" w:rsidRDefault="00DD00E1">
      <w:pPr>
        <w:pStyle w:val="a0"/>
        <w:ind w:firstLine="0"/>
        <w:rPr>
          <w:rFonts w:hint="cs"/>
          <w:rtl/>
        </w:rPr>
      </w:pPr>
      <w:r>
        <w:rPr>
          <w:rFonts w:hint="cs"/>
          <w:rtl/>
        </w:rPr>
        <w:tab/>
        <w:t>אני חושב, חבר הכנסת אייכלר - - -</w:t>
      </w:r>
    </w:p>
    <w:p w14:paraId="75AB775A" w14:textId="77777777" w:rsidR="00000000" w:rsidRDefault="00DD00E1">
      <w:pPr>
        <w:pStyle w:val="af1"/>
        <w:rPr>
          <w:rtl/>
        </w:rPr>
      </w:pPr>
      <w:r>
        <w:rPr>
          <w:rtl/>
        </w:rPr>
        <w:br/>
        <w:t>היו"ר אלי בן-מנחם:</w:t>
      </w:r>
    </w:p>
    <w:p w14:paraId="4E0EAC6F" w14:textId="77777777" w:rsidR="00000000" w:rsidRDefault="00DD00E1">
      <w:pPr>
        <w:pStyle w:val="a0"/>
        <w:rPr>
          <w:rtl/>
        </w:rPr>
      </w:pPr>
    </w:p>
    <w:p w14:paraId="23F9F82A" w14:textId="77777777" w:rsidR="00000000" w:rsidRDefault="00DD00E1">
      <w:pPr>
        <w:pStyle w:val="a0"/>
        <w:rPr>
          <w:rFonts w:hint="cs"/>
          <w:rtl/>
        </w:rPr>
      </w:pPr>
      <w:r>
        <w:rPr>
          <w:rFonts w:hint="cs"/>
          <w:rtl/>
        </w:rPr>
        <w:t>חבר הכנסת אייכלר.</w:t>
      </w:r>
    </w:p>
    <w:p w14:paraId="47B234EE" w14:textId="77777777" w:rsidR="00000000" w:rsidRDefault="00DD00E1">
      <w:pPr>
        <w:pStyle w:val="-"/>
        <w:rPr>
          <w:rtl/>
        </w:rPr>
      </w:pPr>
      <w:r>
        <w:rPr>
          <w:rtl/>
        </w:rPr>
        <w:br/>
      </w:r>
      <w:bookmarkStart w:id="228" w:name="FS000000765T22_10_2003_15_04_05C"/>
      <w:bookmarkEnd w:id="228"/>
      <w:r>
        <w:rPr>
          <w:rtl/>
        </w:rPr>
        <w:t>סגן שר במשרד ראש הממשלה יצחק לוי:</w:t>
      </w:r>
    </w:p>
    <w:p w14:paraId="1AA567DA" w14:textId="77777777" w:rsidR="00000000" w:rsidRDefault="00DD00E1">
      <w:pPr>
        <w:pStyle w:val="a0"/>
        <w:rPr>
          <w:rtl/>
        </w:rPr>
      </w:pPr>
    </w:p>
    <w:p w14:paraId="568DE46B" w14:textId="77777777" w:rsidR="00000000" w:rsidRDefault="00DD00E1">
      <w:pPr>
        <w:pStyle w:val="a0"/>
        <w:rPr>
          <w:rFonts w:hint="cs"/>
          <w:rtl/>
        </w:rPr>
      </w:pPr>
      <w:r>
        <w:rPr>
          <w:rFonts w:hint="cs"/>
          <w:rtl/>
        </w:rPr>
        <w:t>אני אראה לך שיש בחוק, ואני מב</w:t>
      </w:r>
      <w:r>
        <w:rPr>
          <w:rFonts w:hint="cs"/>
          <w:rtl/>
        </w:rPr>
        <w:t xml:space="preserve">קש ממך שתיתן לי לדבר. תודה רבה. </w:t>
      </w:r>
    </w:p>
    <w:p w14:paraId="1C80CEFD" w14:textId="77777777" w:rsidR="00000000" w:rsidRDefault="00DD00E1">
      <w:pPr>
        <w:pStyle w:val="af0"/>
        <w:rPr>
          <w:rtl/>
        </w:rPr>
      </w:pPr>
      <w:r>
        <w:rPr>
          <w:rtl/>
        </w:rPr>
        <w:br/>
        <w:t>קריאות:</w:t>
      </w:r>
    </w:p>
    <w:p w14:paraId="14918BE4" w14:textId="77777777" w:rsidR="00000000" w:rsidRDefault="00DD00E1">
      <w:pPr>
        <w:pStyle w:val="a0"/>
        <w:rPr>
          <w:rtl/>
        </w:rPr>
      </w:pPr>
    </w:p>
    <w:p w14:paraId="2EB06459" w14:textId="77777777" w:rsidR="00000000" w:rsidRDefault="00DD00E1">
      <w:pPr>
        <w:pStyle w:val="a0"/>
        <w:rPr>
          <w:rFonts w:hint="cs"/>
          <w:rtl/>
        </w:rPr>
      </w:pPr>
      <w:r>
        <w:rPr>
          <w:rFonts w:hint="cs"/>
          <w:rtl/>
        </w:rPr>
        <w:t>- - -</w:t>
      </w:r>
    </w:p>
    <w:p w14:paraId="40067EDA" w14:textId="77777777" w:rsidR="00000000" w:rsidRDefault="00DD00E1">
      <w:pPr>
        <w:pStyle w:val="af1"/>
        <w:rPr>
          <w:rtl/>
        </w:rPr>
      </w:pPr>
      <w:r>
        <w:rPr>
          <w:rtl/>
        </w:rPr>
        <w:br/>
        <w:t>היו"ר אלי בן-מנחם:</w:t>
      </w:r>
    </w:p>
    <w:p w14:paraId="543D46D6" w14:textId="77777777" w:rsidR="00000000" w:rsidRDefault="00DD00E1">
      <w:pPr>
        <w:pStyle w:val="a0"/>
        <w:rPr>
          <w:rtl/>
        </w:rPr>
      </w:pPr>
    </w:p>
    <w:p w14:paraId="4DD3712F" w14:textId="77777777" w:rsidR="00000000" w:rsidRDefault="00DD00E1">
      <w:pPr>
        <w:pStyle w:val="a0"/>
        <w:rPr>
          <w:rFonts w:hint="cs"/>
          <w:rtl/>
        </w:rPr>
      </w:pPr>
      <w:r>
        <w:rPr>
          <w:rFonts w:hint="cs"/>
          <w:rtl/>
        </w:rPr>
        <w:t>חבר הכנסת יצחק כהן, תצלצל בפלאפון בחוץ, בבקשה.</w:t>
      </w:r>
    </w:p>
    <w:p w14:paraId="43A9F210" w14:textId="77777777" w:rsidR="00000000" w:rsidRDefault="00DD00E1">
      <w:pPr>
        <w:pStyle w:val="-"/>
        <w:rPr>
          <w:rtl/>
        </w:rPr>
      </w:pPr>
      <w:r>
        <w:rPr>
          <w:rtl/>
        </w:rPr>
        <w:br/>
      </w:r>
      <w:bookmarkStart w:id="229" w:name="FS000000765T22_10_2003_15_04_37C"/>
      <w:bookmarkEnd w:id="229"/>
      <w:r>
        <w:rPr>
          <w:rtl/>
        </w:rPr>
        <w:t>סגן שר במשרד ראש הממשלה יצחק לוי:</w:t>
      </w:r>
    </w:p>
    <w:p w14:paraId="69B82F6B" w14:textId="77777777" w:rsidR="00000000" w:rsidRDefault="00DD00E1">
      <w:pPr>
        <w:pStyle w:val="a0"/>
        <w:rPr>
          <w:rtl/>
        </w:rPr>
      </w:pPr>
    </w:p>
    <w:p w14:paraId="5A001361" w14:textId="77777777" w:rsidR="00000000" w:rsidRDefault="00DD00E1">
      <w:pPr>
        <w:pStyle w:val="a0"/>
        <w:rPr>
          <w:rFonts w:hint="cs"/>
          <w:rtl/>
        </w:rPr>
      </w:pPr>
      <w:r>
        <w:rPr>
          <w:rFonts w:hint="cs"/>
          <w:rtl/>
        </w:rPr>
        <w:t>ובכן, אנחנו נצטרך למצוא פתרון למה שקראת שמים פתוחים - אולי כאשר אפשר יהיה לעבור לשיטה הדיגיטלית, אולי ב</w:t>
      </w:r>
      <w:r>
        <w:rPr>
          <w:rFonts w:hint="cs"/>
          <w:rtl/>
        </w:rPr>
        <w:t xml:space="preserve">דרך אחרת, אבל בוודאי לא בדרך שאתם מציעים. </w:t>
      </w:r>
    </w:p>
    <w:p w14:paraId="4FF46593" w14:textId="77777777" w:rsidR="00000000" w:rsidRDefault="00DD00E1">
      <w:pPr>
        <w:pStyle w:val="a0"/>
        <w:rPr>
          <w:rFonts w:hint="cs"/>
          <w:rtl/>
        </w:rPr>
      </w:pPr>
    </w:p>
    <w:p w14:paraId="6DE9A379" w14:textId="77777777" w:rsidR="00000000" w:rsidRDefault="00DD00E1">
      <w:pPr>
        <w:pStyle w:val="a0"/>
        <w:rPr>
          <w:rFonts w:hint="cs"/>
          <w:rtl/>
        </w:rPr>
      </w:pPr>
      <w:r>
        <w:rPr>
          <w:rFonts w:hint="cs"/>
          <w:rtl/>
        </w:rPr>
        <w:t xml:space="preserve">הממשלה מתנגדת להצעה כפי שהיא. אנחנו נציע להתנגד להצעה, והממשלה בוודאי תמצא דרך להביא לידי כך שאפשר יהיה להשמיע מגוון דעות יותר גדול ויהיה גם מגוון ערוצים יותר גדול. בסופו של דבר, זה  דבר נחוץ מאוד. </w:t>
      </w:r>
    </w:p>
    <w:p w14:paraId="37314874" w14:textId="77777777" w:rsidR="00000000" w:rsidRDefault="00DD00E1">
      <w:pPr>
        <w:pStyle w:val="a0"/>
        <w:rPr>
          <w:rFonts w:hint="cs"/>
          <w:rtl/>
        </w:rPr>
      </w:pPr>
    </w:p>
    <w:p w14:paraId="78B54867" w14:textId="77777777" w:rsidR="00000000" w:rsidRDefault="00DD00E1">
      <w:pPr>
        <w:pStyle w:val="a0"/>
        <w:rPr>
          <w:rFonts w:hint="cs"/>
          <w:rtl/>
        </w:rPr>
      </w:pPr>
      <w:r>
        <w:rPr>
          <w:rFonts w:hint="cs"/>
          <w:rtl/>
        </w:rPr>
        <w:t>לגבי ערוץ-7,</w:t>
      </w:r>
      <w:r>
        <w:rPr>
          <w:rFonts w:hint="cs"/>
          <w:rtl/>
        </w:rPr>
        <w:t xml:space="preserve"> כולנו מאוד מצטערים על כך שערוץ-7 אינו משדר - -</w:t>
      </w:r>
    </w:p>
    <w:p w14:paraId="5DA79572" w14:textId="77777777" w:rsidR="00000000" w:rsidRDefault="00DD00E1">
      <w:pPr>
        <w:pStyle w:val="af0"/>
        <w:rPr>
          <w:rtl/>
        </w:rPr>
      </w:pPr>
      <w:r>
        <w:rPr>
          <w:rtl/>
        </w:rPr>
        <w:br/>
        <w:t>דוד אזולאי (ש"ס):</w:t>
      </w:r>
    </w:p>
    <w:p w14:paraId="011D2457" w14:textId="77777777" w:rsidR="00000000" w:rsidRDefault="00DD00E1">
      <w:pPr>
        <w:pStyle w:val="a0"/>
        <w:rPr>
          <w:rtl/>
        </w:rPr>
      </w:pPr>
    </w:p>
    <w:p w14:paraId="5607BCA0" w14:textId="77777777" w:rsidR="00000000" w:rsidRDefault="00DD00E1">
      <w:pPr>
        <w:pStyle w:val="a0"/>
        <w:rPr>
          <w:rFonts w:hint="cs"/>
          <w:rtl/>
        </w:rPr>
      </w:pPr>
      <w:r>
        <w:rPr>
          <w:rFonts w:hint="cs"/>
          <w:rtl/>
        </w:rPr>
        <w:t>יש כאלה ששמחים דווקא.</w:t>
      </w:r>
    </w:p>
    <w:p w14:paraId="01DC279D" w14:textId="77777777" w:rsidR="00000000" w:rsidRDefault="00DD00E1">
      <w:pPr>
        <w:pStyle w:val="-"/>
        <w:rPr>
          <w:rtl/>
        </w:rPr>
      </w:pPr>
      <w:bookmarkStart w:id="230" w:name="FS000000765T22_10_2003_15_08_04C"/>
      <w:bookmarkEnd w:id="230"/>
      <w:r>
        <w:rPr>
          <w:rtl/>
        </w:rPr>
        <w:br/>
        <w:t>סגן שר במשרד ראש הממשלה יצחק לוי:</w:t>
      </w:r>
    </w:p>
    <w:p w14:paraId="75E856AC" w14:textId="77777777" w:rsidR="00000000" w:rsidRDefault="00DD00E1">
      <w:pPr>
        <w:pStyle w:val="a0"/>
        <w:rPr>
          <w:rtl/>
        </w:rPr>
      </w:pPr>
    </w:p>
    <w:p w14:paraId="6D51FDDE" w14:textId="77777777" w:rsidR="00000000" w:rsidRDefault="00DD00E1">
      <w:pPr>
        <w:pStyle w:val="a0"/>
        <w:rPr>
          <w:rFonts w:hint="cs"/>
          <w:rtl/>
        </w:rPr>
      </w:pPr>
      <w:r>
        <w:rPr>
          <w:rFonts w:hint="cs"/>
          <w:rtl/>
        </w:rPr>
        <w:t>- - כנראה בעקבות פסיקת בית-המשפט אין ברירה, וערוץ-7 הפסיק לשדר. אני מקווה שנמצא פתרונות גם למאזיני ערוץ-7, גם למאזיני הערוצים החרד</w:t>
      </w:r>
      <w:r>
        <w:rPr>
          <w:rFonts w:hint="cs"/>
          <w:rtl/>
        </w:rPr>
        <w:t>יים וגם למאזינים של ערוצים אחרים, אבל ההצעה הזאת בוודאי ובוודאי איננה הפתרון, היא איננה יישומית כלל, אי-אפשר ליישם אותה כמות שהיא.</w:t>
      </w:r>
    </w:p>
    <w:p w14:paraId="7D852874" w14:textId="77777777" w:rsidR="00000000" w:rsidRDefault="00DD00E1">
      <w:pPr>
        <w:pStyle w:val="a0"/>
        <w:rPr>
          <w:rFonts w:hint="cs"/>
          <w:rtl/>
        </w:rPr>
      </w:pPr>
    </w:p>
    <w:p w14:paraId="786DDF40" w14:textId="77777777" w:rsidR="00000000" w:rsidRDefault="00DD00E1">
      <w:pPr>
        <w:pStyle w:val="a0"/>
        <w:rPr>
          <w:rFonts w:hint="cs"/>
          <w:rtl/>
        </w:rPr>
      </w:pPr>
      <w:r>
        <w:rPr>
          <w:rFonts w:hint="cs"/>
          <w:rtl/>
        </w:rPr>
        <w:t>לכן, הממשלה מבקשת להוריד את ההצעה מסדר-היום. תודה רבה.</w:t>
      </w:r>
    </w:p>
    <w:p w14:paraId="2A1A96DB" w14:textId="77777777" w:rsidR="00000000" w:rsidRDefault="00DD00E1">
      <w:pPr>
        <w:pStyle w:val="af1"/>
        <w:rPr>
          <w:rtl/>
        </w:rPr>
      </w:pPr>
      <w:r>
        <w:rPr>
          <w:rtl/>
        </w:rPr>
        <w:br/>
        <w:t>היו"ר אלי בן-מנחם:</w:t>
      </w:r>
    </w:p>
    <w:p w14:paraId="591A2C18" w14:textId="77777777" w:rsidR="00000000" w:rsidRDefault="00DD00E1">
      <w:pPr>
        <w:pStyle w:val="a0"/>
        <w:rPr>
          <w:rtl/>
        </w:rPr>
      </w:pPr>
    </w:p>
    <w:p w14:paraId="5C1A7B12" w14:textId="77777777" w:rsidR="00000000" w:rsidRDefault="00DD00E1">
      <w:pPr>
        <w:pStyle w:val="a0"/>
        <w:rPr>
          <w:rFonts w:hint="cs"/>
          <w:rtl/>
        </w:rPr>
      </w:pPr>
      <w:r>
        <w:rPr>
          <w:rFonts w:hint="cs"/>
          <w:rtl/>
        </w:rPr>
        <w:t>תודה לסגן השר, חבר הכנסת יצחק לוי. חבר הכנסת נסי</w:t>
      </w:r>
      <w:r>
        <w:rPr>
          <w:rFonts w:hint="cs"/>
          <w:rtl/>
        </w:rPr>
        <w:t xml:space="preserve">ם זאב, בבקשה. </w:t>
      </w:r>
    </w:p>
    <w:p w14:paraId="7EF04005" w14:textId="77777777" w:rsidR="00000000" w:rsidRDefault="00DD00E1">
      <w:pPr>
        <w:pStyle w:val="a0"/>
        <w:rPr>
          <w:rFonts w:hint="cs"/>
          <w:rtl/>
        </w:rPr>
      </w:pPr>
    </w:p>
    <w:p w14:paraId="61D501E4" w14:textId="77777777" w:rsidR="00000000" w:rsidRDefault="00DD00E1">
      <w:pPr>
        <w:pStyle w:val="af0"/>
        <w:rPr>
          <w:rtl/>
        </w:rPr>
      </w:pPr>
      <w:r>
        <w:rPr>
          <w:rFonts w:hint="eastAsia"/>
          <w:rtl/>
        </w:rPr>
        <w:t>דוד</w:t>
      </w:r>
      <w:r>
        <w:rPr>
          <w:rtl/>
        </w:rPr>
        <w:t xml:space="preserve"> אזולאי (ש"ס):</w:t>
      </w:r>
    </w:p>
    <w:p w14:paraId="43B66E41" w14:textId="77777777" w:rsidR="00000000" w:rsidRDefault="00DD00E1">
      <w:pPr>
        <w:pStyle w:val="a0"/>
        <w:rPr>
          <w:rFonts w:hint="cs"/>
          <w:rtl/>
        </w:rPr>
      </w:pPr>
    </w:p>
    <w:p w14:paraId="48B09911" w14:textId="77777777" w:rsidR="00000000" w:rsidRDefault="00DD00E1">
      <w:pPr>
        <w:pStyle w:val="a0"/>
        <w:rPr>
          <w:rFonts w:hint="cs"/>
          <w:rtl/>
        </w:rPr>
      </w:pPr>
      <w:r>
        <w:rPr>
          <w:rFonts w:hint="cs"/>
          <w:rtl/>
        </w:rPr>
        <w:t xml:space="preserve">אתה צריך לבקש אישור מטומי לפיד. אם הוא יאשר לך. </w:t>
      </w:r>
    </w:p>
    <w:p w14:paraId="39ECF8C5" w14:textId="77777777" w:rsidR="00000000" w:rsidRDefault="00DD00E1">
      <w:pPr>
        <w:pStyle w:val="a0"/>
        <w:rPr>
          <w:rFonts w:hint="cs"/>
          <w:rtl/>
        </w:rPr>
      </w:pPr>
    </w:p>
    <w:p w14:paraId="53105E01" w14:textId="77777777" w:rsidR="00000000" w:rsidRDefault="00DD00E1">
      <w:pPr>
        <w:pStyle w:val="af0"/>
        <w:rPr>
          <w:rtl/>
        </w:rPr>
      </w:pPr>
      <w:r>
        <w:rPr>
          <w:rFonts w:hint="eastAsia"/>
          <w:rtl/>
        </w:rPr>
        <w:t>נסים</w:t>
      </w:r>
      <w:r>
        <w:rPr>
          <w:rtl/>
        </w:rPr>
        <w:t xml:space="preserve"> זאב (ש"ס):</w:t>
      </w:r>
    </w:p>
    <w:p w14:paraId="35F32E4C" w14:textId="77777777" w:rsidR="00000000" w:rsidRDefault="00DD00E1">
      <w:pPr>
        <w:pStyle w:val="a0"/>
        <w:rPr>
          <w:rFonts w:hint="cs"/>
          <w:rtl/>
        </w:rPr>
      </w:pPr>
    </w:p>
    <w:p w14:paraId="4D43DC98" w14:textId="77777777" w:rsidR="00000000" w:rsidRDefault="00DD00E1">
      <w:pPr>
        <w:pStyle w:val="a0"/>
        <w:rPr>
          <w:rFonts w:hint="cs"/>
          <w:rtl/>
        </w:rPr>
      </w:pPr>
      <w:r>
        <w:rPr>
          <w:rFonts w:hint="cs"/>
          <w:rtl/>
        </w:rPr>
        <w:t>- - -</w:t>
      </w:r>
    </w:p>
    <w:p w14:paraId="3F729BE5" w14:textId="77777777" w:rsidR="00000000" w:rsidRDefault="00DD00E1">
      <w:pPr>
        <w:pStyle w:val="a0"/>
        <w:rPr>
          <w:rFonts w:hint="cs"/>
          <w:rtl/>
        </w:rPr>
      </w:pPr>
    </w:p>
    <w:p w14:paraId="2AD37084" w14:textId="77777777" w:rsidR="00000000" w:rsidRDefault="00DD00E1">
      <w:pPr>
        <w:pStyle w:val="af1"/>
        <w:rPr>
          <w:rtl/>
        </w:rPr>
      </w:pPr>
      <w:r>
        <w:rPr>
          <w:rtl/>
        </w:rPr>
        <w:t>היו"ר אלי בן-מנחם:</w:t>
      </w:r>
    </w:p>
    <w:p w14:paraId="0C904702" w14:textId="77777777" w:rsidR="00000000" w:rsidRDefault="00DD00E1">
      <w:pPr>
        <w:pStyle w:val="a0"/>
        <w:rPr>
          <w:rtl/>
        </w:rPr>
      </w:pPr>
    </w:p>
    <w:p w14:paraId="1600BD0B" w14:textId="77777777" w:rsidR="00000000" w:rsidRDefault="00DD00E1">
      <w:pPr>
        <w:pStyle w:val="a0"/>
        <w:rPr>
          <w:rFonts w:hint="cs"/>
          <w:rtl/>
        </w:rPr>
      </w:pPr>
      <w:r>
        <w:rPr>
          <w:rFonts w:hint="cs"/>
          <w:rtl/>
        </w:rPr>
        <w:t xml:space="preserve">אתה מבקש לדחות את ההצבעה? חבר הכנסת נסים זאב, הממשלה יכולה לבקש. הממשלה לא ביקשה. </w:t>
      </w:r>
    </w:p>
    <w:p w14:paraId="35611402" w14:textId="77777777" w:rsidR="00000000" w:rsidRDefault="00DD00E1">
      <w:pPr>
        <w:pStyle w:val="a0"/>
        <w:rPr>
          <w:rFonts w:hint="cs"/>
          <w:rtl/>
        </w:rPr>
      </w:pPr>
    </w:p>
    <w:p w14:paraId="68494F5D" w14:textId="77777777" w:rsidR="00000000" w:rsidRDefault="00DD00E1">
      <w:pPr>
        <w:pStyle w:val="af0"/>
        <w:rPr>
          <w:rtl/>
        </w:rPr>
      </w:pPr>
      <w:r>
        <w:rPr>
          <w:rFonts w:hint="eastAsia"/>
          <w:rtl/>
        </w:rPr>
        <w:t>גדעון</w:t>
      </w:r>
      <w:r>
        <w:rPr>
          <w:rtl/>
        </w:rPr>
        <w:t xml:space="preserve"> סער (הליכוד):</w:t>
      </w:r>
    </w:p>
    <w:p w14:paraId="5F769D4B" w14:textId="77777777" w:rsidR="00000000" w:rsidRDefault="00DD00E1">
      <w:pPr>
        <w:pStyle w:val="a0"/>
        <w:rPr>
          <w:rFonts w:hint="cs"/>
          <w:rtl/>
        </w:rPr>
      </w:pPr>
    </w:p>
    <w:p w14:paraId="647D1F69" w14:textId="77777777" w:rsidR="00000000" w:rsidRDefault="00DD00E1">
      <w:pPr>
        <w:pStyle w:val="a0"/>
        <w:rPr>
          <w:rFonts w:hint="cs"/>
          <w:rtl/>
        </w:rPr>
      </w:pPr>
      <w:r>
        <w:rPr>
          <w:rFonts w:hint="cs"/>
          <w:rtl/>
        </w:rPr>
        <w:t xml:space="preserve">לא, לא. הצבעה. </w:t>
      </w:r>
    </w:p>
    <w:p w14:paraId="2F2ADED4" w14:textId="77777777" w:rsidR="00000000" w:rsidRDefault="00DD00E1">
      <w:pPr>
        <w:pStyle w:val="a0"/>
        <w:rPr>
          <w:rFonts w:hint="cs"/>
          <w:rtl/>
        </w:rPr>
      </w:pPr>
    </w:p>
    <w:p w14:paraId="1AB34322" w14:textId="77777777" w:rsidR="00000000" w:rsidRDefault="00DD00E1">
      <w:pPr>
        <w:pStyle w:val="a"/>
        <w:rPr>
          <w:rtl/>
        </w:rPr>
      </w:pPr>
      <w:bookmarkStart w:id="231" w:name="FS000000490T22_10_2003_14_40_44"/>
      <w:bookmarkStart w:id="232" w:name="_Toc67028580"/>
      <w:bookmarkEnd w:id="231"/>
      <w:r>
        <w:rPr>
          <w:rFonts w:hint="eastAsia"/>
          <w:rtl/>
        </w:rPr>
        <w:t>נסים</w:t>
      </w:r>
      <w:r>
        <w:rPr>
          <w:rtl/>
        </w:rPr>
        <w:t xml:space="preserve"> </w:t>
      </w:r>
      <w:r>
        <w:rPr>
          <w:rtl/>
        </w:rPr>
        <w:t>זאב (ש"ס):</w:t>
      </w:r>
      <w:bookmarkEnd w:id="232"/>
    </w:p>
    <w:p w14:paraId="6A233A34" w14:textId="77777777" w:rsidR="00000000" w:rsidRDefault="00DD00E1">
      <w:pPr>
        <w:pStyle w:val="a0"/>
        <w:rPr>
          <w:rFonts w:hint="cs"/>
          <w:rtl/>
        </w:rPr>
      </w:pPr>
    </w:p>
    <w:p w14:paraId="647CC856" w14:textId="77777777" w:rsidR="00000000" w:rsidRDefault="00DD00E1">
      <w:pPr>
        <w:pStyle w:val="a0"/>
        <w:rPr>
          <w:rFonts w:hint="cs"/>
          <w:rtl/>
        </w:rPr>
      </w:pPr>
      <w:r>
        <w:rPr>
          <w:rFonts w:hint="cs"/>
          <w:rtl/>
        </w:rPr>
        <w:t>אדוני השר, אי-אפשר מצד אחד לרדוף את ערוצי הקודש, להחרים להם את התדרים, לרדוף אותם יום-יום, שעה-שעה, ומצד שני לומר: האפשרות הזאת לא קיימת, לא יישומית, לא ביצועית - ואתה לא נותן את האלטרנטיבה. הלוא כבר כמה  שנים מנסים פה בהצעות חוק - גם המפד"ל, ג</w:t>
      </w:r>
      <w:r>
        <w:rPr>
          <w:rFonts w:hint="cs"/>
          <w:rtl/>
        </w:rPr>
        <w:t xml:space="preserve">ם האיחוד הלאומי ניסו להעביר פה חוק, והראיה </w:t>
      </w:r>
      <w:r>
        <w:rPr>
          <w:rtl/>
        </w:rPr>
        <w:t>–</w:t>
      </w:r>
      <w:r>
        <w:rPr>
          <w:rFonts w:hint="cs"/>
          <w:rtl/>
        </w:rPr>
        <w:t xml:space="preserve"> ערוץ-7 היום לא יכול לשדר. אני לא מבין: אתם, מצד אחד, אומרים, אנחנו בעד שמים פתוחים, לנו אין שום תוכנית ממשלתית, אבל אנחנו בינתיים נסתום לכם את הפיות. </w:t>
      </w:r>
    </w:p>
    <w:p w14:paraId="221E7737" w14:textId="77777777" w:rsidR="00000000" w:rsidRDefault="00DD00E1">
      <w:pPr>
        <w:pStyle w:val="a0"/>
        <w:rPr>
          <w:rFonts w:hint="cs"/>
          <w:rtl/>
        </w:rPr>
      </w:pPr>
    </w:p>
    <w:p w14:paraId="05D04902" w14:textId="77777777" w:rsidR="00000000" w:rsidRDefault="00DD00E1">
      <w:pPr>
        <w:pStyle w:val="a0"/>
        <w:rPr>
          <w:rFonts w:hint="cs"/>
          <w:rtl/>
        </w:rPr>
      </w:pPr>
      <w:r>
        <w:rPr>
          <w:rFonts w:hint="cs"/>
          <w:rtl/>
        </w:rPr>
        <w:t xml:space="preserve">יש למעלה ממיליון וחצי תושבים במדינת ישראל שמאזינים לערוצים </w:t>
      </w:r>
      <w:r>
        <w:rPr>
          <w:rFonts w:hint="cs"/>
          <w:rtl/>
        </w:rPr>
        <w:t>שנקראים ערוצי הקודש. אתם לא יכולים ליטול מהם את הזכות הזאת. לכן, לפחות עד שהממשלה תסכים לאיזו הצעה, תפסיקו לרדוף אותם ולהחרים להם מדי פעם - ולאיים עליהם בבתי-המשפט.</w:t>
      </w:r>
    </w:p>
    <w:p w14:paraId="228D84E8" w14:textId="77777777" w:rsidR="00000000" w:rsidRDefault="00DD00E1">
      <w:pPr>
        <w:pStyle w:val="a0"/>
        <w:rPr>
          <w:rFonts w:hint="cs"/>
          <w:rtl/>
        </w:rPr>
      </w:pPr>
    </w:p>
    <w:p w14:paraId="2A306E15" w14:textId="77777777" w:rsidR="00000000" w:rsidRDefault="00DD00E1">
      <w:pPr>
        <w:pStyle w:val="af0"/>
        <w:rPr>
          <w:rtl/>
        </w:rPr>
      </w:pPr>
      <w:r>
        <w:rPr>
          <w:rFonts w:hint="eastAsia"/>
          <w:rtl/>
        </w:rPr>
        <w:t>אילן</w:t>
      </w:r>
      <w:r>
        <w:rPr>
          <w:rtl/>
        </w:rPr>
        <w:t xml:space="preserve"> שלגי (שינוי):</w:t>
      </w:r>
    </w:p>
    <w:p w14:paraId="1EFBDF24" w14:textId="77777777" w:rsidR="00000000" w:rsidRDefault="00DD00E1">
      <w:pPr>
        <w:pStyle w:val="a0"/>
        <w:rPr>
          <w:rFonts w:hint="cs"/>
          <w:rtl/>
        </w:rPr>
      </w:pPr>
    </w:p>
    <w:p w14:paraId="3FAC34CE" w14:textId="77777777" w:rsidR="00000000" w:rsidRDefault="00DD00E1">
      <w:pPr>
        <w:pStyle w:val="a0"/>
        <w:rPr>
          <w:rFonts w:hint="cs"/>
          <w:rtl/>
        </w:rPr>
      </w:pPr>
      <w:r>
        <w:rPr>
          <w:rFonts w:hint="cs"/>
          <w:rtl/>
        </w:rPr>
        <w:t xml:space="preserve">אתה מתכוון לפורעי החוק. </w:t>
      </w:r>
    </w:p>
    <w:p w14:paraId="4C729CAD" w14:textId="77777777" w:rsidR="00000000" w:rsidRDefault="00DD00E1">
      <w:pPr>
        <w:pStyle w:val="a0"/>
        <w:rPr>
          <w:rFonts w:hint="cs"/>
          <w:rtl/>
        </w:rPr>
      </w:pPr>
    </w:p>
    <w:p w14:paraId="63F16A85" w14:textId="77777777" w:rsidR="00000000" w:rsidRDefault="00DD00E1">
      <w:pPr>
        <w:pStyle w:val="-"/>
        <w:rPr>
          <w:rtl/>
        </w:rPr>
      </w:pPr>
      <w:bookmarkStart w:id="233" w:name="FS000000490T22_10_2003_14_44_51C"/>
      <w:bookmarkEnd w:id="233"/>
      <w:r>
        <w:rPr>
          <w:rtl/>
        </w:rPr>
        <w:t>נסים זאב (ש"ס):</w:t>
      </w:r>
    </w:p>
    <w:p w14:paraId="3F9049B5" w14:textId="77777777" w:rsidR="00000000" w:rsidRDefault="00DD00E1">
      <w:pPr>
        <w:pStyle w:val="a0"/>
        <w:rPr>
          <w:rtl/>
        </w:rPr>
      </w:pPr>
    </w:p>
    <w:p w14:paraId="1D6872FB" w14:textId="77777777" w:rsidR="00000000" w:rsidRDefault="00DD00E1">
      <w:pPr>
        <w:pStyle w:val="a0"/>
        <w:rPr>
          <w:rFonts w:hint="cs"/>
          <w:rtl/>
        </w:rPr>
      </w:pPr>
      <w:r>
        <w:rPr>
          <w:rFonts w:hint="cs"/>
          <w:rtl/>
        </w:rPr>
        <w:t>אני מתכוון לאותם אנשים שעוש</w:t>
      </w:r>
      <w:r>
        <w:rPr>
          <w:rFonts w:hint="cs"/>
          <w:rtl/>
        </w:rPr>
        <w:t>ים מלאכת קודש ומעניקים את השירות החיוני ביותר לאותם - - -</w:t>
      </w:r>
    </w:p>
    <w:p w14:paraId="4B0FD2F0" w14:textId="77777777" w:rsidR="00000000" w:rsidRDefault="00DD00E1">
      <w:pPr>
        <w:pStyle w:val="a0"/>
        <w:rPr>
          <w:rFonts w:hint="cs"/>
          <w:rtl/>
        </w:rPr>
      </w:pPr>
    </w:p>
    <w:p w14:paraId="391C0D2A" w14:textId="77777777" w:rsidR="00000000" w:rsidRDefault="00DD00E1">
      <w:pPr>
        <w:pStyle w:val="af0"/>
        <w:rPr>
          <w:rtl/>
        </w:rPr>
      </w:pPr>
      <w:r>
        <w:rPr>
          <w:rFonts w:hint="eastAsia"/>
          <w:rtl/>
        </w:rPr>
        <w:t>אילן</w:t>
      </w:r>
      <w:r>
        <w:rPr>
          <w:rtl/>
        </w:rPr>
        <w:t xml:space="preserve"> שלגי (שינוי):</w:t>
      </w:r>
    </w:p>
    <w:p w14:paraId="0431E525" w14:textId="77777777" w:rsidR="00000000" w:rsidRDefault="00DD00E1">
      <w:pPr>
        <w:pStyle w:val="a0"/>
        <w:rPr>
          <w:rFonts w:hint="cs"/>
          <w:rtl/>
        </w:rPr>
      </w:pPr>
    </w:p>
    <w:p w14:paraId="09306A9A" w14:textId="77777777" w:rsidR="00000000" w:rsidRDefault="00DD00E1">
      <w:pPr>
        <w:pStyle w:val="a0"/>
        <w:rPr>
          <w:rFonts w:hint="cs"/>
          <w:rtl/>
        </w:rPr>
      </w:pPr>
      <w:r>
        <w:rPr>
          <w:rFonts w:hint="cs"/>
          <w:rtl/>
        </w:rPr>
        <w:t>- - -</w:t>
      </w:r>
    </w:p>
    <w:p w14:paraId="2176453A" w14:textId="77777777" w:rsidR="00000000" w:rsidRDefault="00DD00E1">
      <w:pPr>
        <w:pStyle w:val="a0"/>
        <w:rPr>
          <w:rFonts w:hint="cs"/>
          <w:rtl/>
        </w:rPr>
      </w:pPr>
    </w:p>
    <w:p w14:paraId="514A8D26" w14:textId="77777777" w:rsidR="00000000" w:rsidRDefault="00DD00E1">
      <w:pPr>
        <w:pStyle w:val="-"/>
        <w:rPr>
          <w:rtl/>
        </w:rPr>
      </w:pPr>
      <w:bookmarkStart w:id="234" w:name="FS000000490T22_10_2003_14_45_22C"/>
      <w:bookmarkEnd w:id="234"/>
      <w:r>
        <w:rPr>
          <w:rtl/>
        </w:rPr>
        <w:t>נסים זאב (ש"ס):</w:t>
      </w:r>
    </w:p>
    <w:p w14:paraId="3415C4CB" w14:textId="77777777" w:rsidR="00000000" w:rsidRDefault="00DD00E1">
      <w:pPr>
        <w:pStyle w:val="a0"/>
        <w:rPr>
          <w:rtl/>
        </w:rPr>
      </w:pPr>
    </w:p>
    <w:p w14:paraId="422B7F5B" w14:textId="77777777" w:rsidR="00000000" w:rsidRDefault="00DD00E1">
      <w:pPr>
        <w:pStyle w:val="a0"/>
        <w:rPr>
          <w:rFonts w:hint="cs"/>
          <w:rtl/>
        </w:rPr>
      </w:pPr>
      <w:r>
        <w:rPr>
          <w:rFonts w:hint="cs"/>
          <w:rtl/>
        </w:rPr>
        <w:t>תשמע רגע, אל תגיד לי את העניין של הסיכונים.</w:t>
      </w:r>
    </w:p>
    <w:p w14:paraId="19C19735" w14:textId="77777777" w:rsidR="00000000" w:rsidRDefault="00DD00E1">
      <w:pPr>
        <w:pStyle w:val="a0"/>
        <w:rPr>
          <w:rFonts w:hint="cs"/>
          <w:rtl/>
        </w:rPr>
      </w:pPr>
    </w:p>
    <w:p w14:paraId="32D29B3B" w14:textId="77777777" w:rsidR="00000000" w:rsidRDefault="00DD00E1">
      <w:pPr>
        <w:pStyle w:val="af1"/>
        <w:rPr>
          <w:rtl/>
        </w:rPr>
      </w:pPr>
      <w:r>
        <w:rPr>
          <w:rtl/>
        </w:rPr>
        <w:t>היו"ר אלי בן-מנחם:</w:t>
      </w:r>
    </w:p>
    <w:p w14:paraId="5499EB24" w14:textId="77777777" w:rsidR="00000000" w:rsidRDefault="00DD00E1">
      <w:pPr>
        <w:pStyle w:val="a0"/>
        <w:rPr>
          <w:rtl/>
        </w:rPr>
      </w:pPr>
    </w:p>
    <w:p w14:paraId="2FDEB393" w14:textId="77777777" w:rsidR="00000000" w:rsidRDefault="00DD00E1">
      <w:pPr>
        <w:pStyle w:val="a0"/>
        <w:rPr>
          <w:rFonts w:hint="cs"/>
          <w:rtl/>
        </w:rPr>
      </w:pPr>
      <w:r>
        <w:rPr>
          <w:rFonts w:hint="cs"/>
          <w:rtl/>
        </w:rPr>
        <w:t>חבר הכנסת שלגי.</w:t>
      </w:r>
    </w:p>
    <w:p w14:paraId="0D9BCCAC" w14:textId="77777777" w:rsidR="00000000" w:rsidRDefault="00DD00E1">
      <w:pPr>
        <w:pStyle w:val="a0"/>
        <w:rPr>
          <w:rFonts w:hint="cs"/>
          <w:rtl/>
        </w:rPr>
      </w:pPr>
    </w:p>
    <w:p w14:paraId="2D0793CA" w14:textId="77777777" w:rsidR="00000000" w:rsidRDefault="00DD00E1">
      <w:pPr>
        <w:pStyle w:val="-"/>
        <w:rPr>
          <w:rFonts w:hint="cs"/>
          <w:rtl/>
        </w:rPr>
      </w:pPr>
      <w:bookmarkStart w:id="235" w:name="FS000000490T22_10_2003_14_45_53C"/>
      <w:bookmarkEnd w:id="235"/>
      <w:r>
        <w:rPr>
          <w:rtl/>
        </w:rPr>
        <w:t>נסים זאב (ש"ס):</w:t>
      </w:r>
    </w:p>
    <w:p w14:paraId="16BD73CB" w14:textId="77777777" w:rsidR="00000000" w:rsidRDefault="00DD00E1">
      <w:pPr>
        <w:pStyle w:val="-"/>
        <w:rPr>
          <w:rFonts w:hint="cs"/>
          <w:rtl/>
        </w:rPr>
      </w:pPr>
    </w:p>
    <w:p w14:paraId="7D0FEA31" w14:textId="77777777" w:rsidR="00000000" w:rsidRDefault="00DD00E1">
      <w:pPr>
        <w:pStyle w:val="a0"/>
        <w:rPr>
          <w:rFonts w:hint="cs"/>
          <w:rtl/>
        </w:rPr>
      </w:pPr>
      <w:r>
        <w:rPr>
          <w:rFonts w:hint="cs"/>
          <w:rtl/>
        </w:rPr>
        <w:t>תטפל קודם כול באותם פורעי חוק של עשרות-אלפים שבונים לל</w:t>
      </w:r>
      <w:r>
        <w:rPr>
          <w:rFonts w:hint="cs"/>
          <w:rtl/>
        </w:rPr>
        <w:t>א רשיון. תראה במזרח-ירושלים כמה בונים ללא רשיון. אף אחד לא פוצה פה ומצפצף. אז עכשיו, פתאום, עניין השידורים כל כך חשוב לך. יש פה עניין לרדוף סקטור מסוים, לסתום לו את הפיות. אני חשבתי שבכל זאת, הרב יצחק לוי, שאני מאוד מעריך אותו - אולי אתה תסכים, לכל הפחות כ</w:t>
      </w:r>
      <w:r>
        <w:rPr>
          <w:rFonts w:hint="cs"/>
          <w:rtl/>
        </w:rPr>
        <w:t xml:space="preserve">הצעת ביניים, ותצא בקריאה שלפחות עד שהממשלה הזאת תציע הצעה אלטרנטיבית מקובלת וראויה, שבינתיים לא ירדפו את ערוצי הקודש. </w:t>
      </w:r>
    </w:p>
    <w:p w14:paraId="66984386" w14:textId="77777777" w:rsidR="00000000" w:rsidRDefault="00DD00E1">
      <w:pPr>
        <w:pStyle w:val="a0"/>
        <w:rPr>
          <w:rFonts w:hint="cs"/>
          <w:rtl/>
        </w:rPr>
      </w:pPr>
    </w:p>
    <w:p w14:paraId="7A6350E8" w14:textId="77777777" w:rsidR="00000000" w:rsidRDefault="00DD00E1">
      <w:pPr>
        <w:pStyle w:val="af1"/>
        <w:rPr>
          <w:rtl/>
        </w:rPr>
      </w:pPr>
      <w:r>
        <w:rPr>
          <w:rtl/>
        </w:rPr>
        <w:t>היו"ר אלי בן-מנחם:</w:t>
      </w:r>
    </w:p>
    <w:p w14:paraId="4F23BD55" w14:textId="77777777" w:rsidR="00000000" w:rsidRDefault="00DD00E1">
      <w:pPr>
        <w:pStyle w:val="a0"/>
        <w:rPr>
          <w:rtl/>
        </w:rPr>
      </w:pPr>
    </w:p>
    <w:p w14:paraId="292332D5" w14:textId="77777777" w:rsidR="00000000" w:rsidRDefault="00DD00E1">
      <w:pPr>
        <w:pStyle w:val="a0"/>
        <w:rPr>
          <w:rFonts w:hint="cs"/>
          <w:rtl/>
        </w:rPr>
      </w:pPr>
      <w:r>
        <w:rPr>
          <w:rFonts w:hint="cs"/>
          <w:rtl/>
        </w:rPr>
        <w:t>תודה לחבר הכנסת נסים זאב. חבר הכנסת יצחק לוי, אתה בעד להצביע עכשיו?</w:t>
      </w:r>
    </w:p>
    <w:p w14:paraId="4661DDC2" w14:textId="77777777" w:rsidR="00000000" w:rsidRDefault="00DD00E1">
      <w:pPr>
        <w:pStyle w:val="a0"/>
        <w:rPr>
          <w:rFonts w:hint="cs"/>
          <w:rtl/>
        </w:rPr>
      </w:pPr>
    </w:p>
    <w:p w14:paraId="33854726" w14:textId="77777777" w:rsidR="00000000" w:rsidRDefault="00DD00E1">
      <w:pPr>
        <w:pStyle w:val="af0"/>
        <w:rPr>
          <w:rFonts w:hint="cs"/>
          <w:b w:val="0"/>
          <w:bCs w:val="0"/>
          <w:u w:val="none"/>
          <w:rtl/>
        </w:rPr>
      </w:pPr>
    </w:p>
    <w:p w14:paraId="1B075752" w14:textId="77777777" w:rsidR="00000000" w:rsidRDefault="00DD00E1">
      <w:pPr>
        <w:pStyle w:val="af0"/>
        <w:rPr>
          <w:rtl/>
        </w:rPr>
      </w:pPr>
      <w:r>
        <w:rPr>
          <w:rFonts w:hint="eastAsia"/>
          <w:rtl/>
        </w:rPr>
        <w:t>סגן</w:t>
      </w:r>
      <w:r>
        <w:rPr>
          <w:rtl/>
        </w:rPr>
        <w:t xml:space="preserve"> שר במשרד ראש הממשלה יצחק לוי:</w:t>
      </w:r>
    </w:p>
    <w:p w14:paraId="03ADA874" w14:textId="77777777" w:rsidR="00000000" w:rsidRDefault="00DD00E1">
      <w:pPr>
        <w:pStyle w:val="a0"/>
        <w:rPr>
          <w:rFonts w:hint="cs"/>
          <w:rtl/>
        </w:rPr>
      </w:pPr>
    </w:p>
    <w:p w14:paraId="38241E71" w14:textId="77777777" w:rsidR="00000000" w:rsidRDefault="00DD00E1">
      <w:pPr>
        <w:pStyle w:val="a0"/>
        <w:rPr>
          <w:rFonts w:hint="cs"/>
          <w:rtl/>
        </w:rPr>
      </w:pPr>
      <w:r>
        <w:rPr>
          <w:rFonts w:hint="cs"/>
          <w:rtl/>
        </w:rPr>
        <w:t>להצביע.</w:t>
      </w:r>
    </w:p>
    <w:p w14:paraId="5CB0A6A5" w14:textId="77777777" w:rsidR="00000000" w:rsidRDefault="00DD00E1">
      <w:pPr>
        <w:pStyle w:val="a0"/>
        <w:rPr>
          <w:rFonts w:hint="cs"/>
          <w:rtl/>
        </w:rPr>
      </w:pPr>
    </w:p>
    <w:p w14:paraId="7FF600B9" w14:textId="77777777" w:rsidR="00000000" w:rsidRDefault="00DD00E1">
      <w:pPr>
        <w:pStyle w:val="af1"/>
        <w:rPr>
          <w:rtl/>
        </w:rPr>
      </w:pPr>
      <w:r>
        <w:rPr>
          <w:rtl/>
        </w:rPr>
        <w:t>הי</w:t>
      </w:r>
      <w:r>
        <w:rPr>
          <w:rtl/>
        </w:rPr>
        <w:t>ו"ר אלי בן-מנחם:</w:t>
      </w:r>
    </w:p>
    <w:p w14:paraId="1B86B1EB" w14:textId="77777777" w:rsidR="00000000" w:rsidRDefault="00DD00E1">
      <w:pPr>
        <w:pStyle w:val="a0"/>
        <w:rPr>
          <w:rtl/>
        </w:rPr>
      </w:pPr>
    </w:p>
    <w:p w14:paraId="19644FD4" w14:textId="77777777" w:rsidR="00000000" w:rsidRDefault="00DD00E1">
      <w:pPr>
        <w:pStyle w:val="a0"/>
        <w:rPr>
          <w:rFonts w:hint="cs"/>
          <w:rtl/>
        </w:rPr>
      </w:pPr>
      <w:r>
        <w:rPr>
          <w:rFonts w:hint="cs"/>
          <w:rtl/>
        </w:rPr>
        <w:t xml:space="preserve">רבותי חברי הכנסת, אנחנו עוברים להצבעה. הצעת חוק שידורי רדיו תורניים, התשס"ג-2003, של חבר הכנסת יצחק וקנין וקבוצת חברי הכנסת. ההצבעה החלה. </w:t>
      </w:r>
    </w:p>
    <w:p w14:paraId="3857281F" w14:textId="77777777" w:rsidR="00000000" w:rsidRDefault="00DD00E1">
      <w:pPr>
        <w:pStyle w:val="a0"/>
        <w:rPr>
          <w:rFonts w:hint="cs"/>
          <w:rtl/>
        </w:rPr>
      </w:pPr>
    </w:p>
    <w:p w14:paraId="02AAF845" w14:textId="77777777" w:rsidR="00000000" w:rsidRDefault="00DD00E1">
      <w:pPr>
        <w:pStyle w:val="a0"/>
        <w:rPr>
          <w:rFonts w:hint="cs"/>
          <w:rtl/>
        </w:rPr>
      </w:pPr>
    </w:p>
    <w:p w14:paraId="74031BB9" w14:textId="77777777" w:rsidR="00000000" w:rsidRDefault="00DD00E1">
      <w:pPr>
        <w:pStyle w:val="ab"/>
        <w:bidi/>
        <w:rPr>
          <w:rFonts w:hint="cs"/>
          <w:rtl/>
        </w:rPr>
      </w:pPr>
      <w:r>
        <w:rPr>
          <w:rFonts w:hint="cs"/>
          <w:rtl/>
        </w:rPr>
        <w:t>הצבעה מס' 39</w:t>
      </w:r>
    </w:p>
    <w:p w14:paraId="364B6BF1" w14:textId="77777777" w:rsidR="00000000" w:rsidRDefault="00DD00E1">
      <w:pPr>
        <w:pStyle w:val="a0"/>
        <w:rPr>
          <w:rFonts w:hint="cs"/>
          <w:rtl/>
        </w:rPr>
      </w:pPr>
    </w:p>
    <w:p w14:paraId="0678BDF8" w14:textId="77777777" w:rsidR="00000000" w:rsidRDefault="00DD00E1">
      <w:pPr>
        <w:pStyle w:val="ac"/>
        <w:bidi/>
        <w:rPr>
          <w:rFonts w:hint="cs"/>
          <w:rtl/>
        </w:rPr>
      </w:pPr>
      <w:r>
        <w:rPr>
          <w:rFonts w:hint="cs"/>
          <w:rtl/>
        </w:rPr>
        <w:t>בעד ההצעה להעביר את הצעת החוק לדיון מוקדם בוועדה - 6</w:t>
      </w:r>
    </w:p>
    <w:p w14:paraId="611C7629" w14:textId="77777777" w:rsidR="00000000" w:rsidRDefault="00DD00E1">
      <w:pPr>
        <w:pStyle w:val="ac"/>
        <w:bidi/>
        <w:rPr>
          <w:rFonts w:hint="cs"/>
          <w:rtl/>
        </w:rPr>
      </w:pPr>
      <w:r>
        <w:rPr>
          <w:rFonts w:hint="cs"/>
          <w:rtl/>
        </w:rPr>
        <w:t>בעד ההצעה להסיר מסדר-היום את ה</w:t>
      </w:r>
      <w:r>
        <w:rPr>
          <w:rFonts w:hint="cs"/>
          <w:rtl/>
        </w:rPr>
        <w:t>צעת החוק - 34</w:t>
      </w:r>
    </w:p>
    <w:p w14:paraId="1BEDDD09" w14:textId="77777777" w:rsidR="00000000" w:rsidRDefault="00DD00E1">
      <w:pPr>
        <w:pStyle w:val="ac"/>
        <w:bidi/>
        <w:rPr>
          <w:rFonts w:hint="cs"/>
          <w:rtl/>
        </w:rPr>
      </w:pPr>
      <w:r>
        <w:rPr>
          <w:rFonts w:hint="cs"/>
          <w:rtl/>
        </w:rPr>
        <w:t>נמנעים - 1</w:t>
      </w:r>
    </w:p>
    <w:p w14:paraId="0F456974" w14:textId="77777777" w:rsidR="00000000" w:rsidRDefault="00DD00E1">
      <w:pPr>
        <w:pStyle w:val="ad"/>
        <w:bidi/>
        <w:rPr>
          <w:rFonts w:hint="cs"/>
          <w:rtl/>
        </w:rPr>
      </w:pPr>
      <w:r>
        <w:rPr>
          <w:rFonts w:hint="cs"/>
          <w:rtl/>
        </w:rPr>
        <w:t>ההצעה להסיר מסדר-היום את הצעת חוק שידורי רדיו תורניים, התשס"ג-2003, נתקבלה.</w:t>
      </w:r>
    </w:p>
    <w:p w14:paraId="74EB500B" w14:textId="77777777" w:rsidR="00000000" w:rsidRDefault="00DD00E1">
      <w:pPr>
        <w:pStyle w:val="a0"/>
        <w:rPr>
          <w:rFonts w:hint="cs"/>
          <w:rtl/>
        </w:rPr>
      </w:pPr>
    </w:p>
    <w:p w14:paraId="026AAC16" w14:textId="77777777" w:rsidR="00000000" w:rsidRDefault="00DD00E1">
      <w:pPr>
        <w:pStyle w:val="af1"/>
        <w:rPr>
          <w:rtl/>
        </w:rPr>
      </w:pPr>
      <w:r>
        <w:rPr>
          <w:rtl/>
        </w:rPr>
        <w:t>היו"ר אלי בן-מנחם:</w:t>
      </w:r>
    </w:p>
    <w:p w14:paraId="515885A8" w14:textId="77777777" w:rsidR="00000000" w:rsidRDefault="00DD00E1">
      <w:pPr>
        <w:pStyle w:val="a0"/>
        <w:rPr>
          <w:rtl/>
        </w:rPr>
      </w:pPr>
    </w:p>
    <w:p w14:paraId="4C0C6AAE" w14:textId="77777777" w:rsidR="00000000" w:rsidRDefault="00DD00E1">
      <w:pPr>
        <w:pStyle w:val="a0"/>
        <w:rPr>
          <w:rFonts w:hint="cs"/>
          <w:rtl/>
        </w:rPr>
      </w:pPr>
      <w:r>
        <w:rPr>
          <w:rFonts w:hint="cs"/>
          <w:rtl/>
        </w:rPr>
        <w:t>רבותי חברי הכנסת, שישה הצביעו בעד הצעת החוק, 35  חברי הכנסת - לרבות קולו של יושב-ראש הכנסת ראובן ריבלין - הצביעו נגד, אחד נמנע. על כן,</w:t>
      </w:r>
      <w:r>
        <w:rPr>
          <w:rFonts w:hint="cs"/>
          <w:rtl/>
        </w:rPr>
        <w:t xml:space="preserve"> הצעת החוק נפלה. </w:t>
      </w:r>
    </w:p>
    <w:p w14:paraId="13656E3B" w14:textId="77777777" w:rsidR="00000000" w:rsidRDefault="00DD00E1">
      <w:pPr>
        <w:pStyle w:val="a0"/>
        <w:rPr>
          <w:rFonts w:hint="cs"/>
          <w:rtl/>
        </w:rPr>
      </w:pPr>
    </w:p>
    <w:p w14:paraId="354278D1" w14:textId="77777777" w:rsidR="00000000" w:rsidRDefault="00DD00E1">
      <w:pPr>
        <w:pStyle w:val="a0"/>
        <w:rPr>
          <w:rFonts w:hint="cs"/>
          <w:rtl/>
        </w:rPr>
      </w:pPr>
    </w:p>
    <w:p w14:paraId="5221CA48" w14:textId="77777777" w:rsidR="00000000" w:rsidRDefault="00DD00E1">
      <w:pPr>
        <w:pStyle w:val="a2"/>
        <w:rPr>
          <w:rtl/>
        </w:rPr>
      </w:pPr>
    </w:p>
    <w:p w14:paraId="755A1C9F" w14:textId="77777777" w:rsidR="00000000" w:rsidRDefault="00DD00E1">
      <w:pPr>
        <w:pStyle w:val="a2"/>
        <w:rPr>
          <w:rFonts w:hint="cs"/>
          <w:rtl/>
        </w:rPr>
      </w:pPr>
      <w:bookmarkStart w:id="236" w:name="CS16156FI0016156T22_10_2003_15_03_19"/>
      <w:bookmarkStart w:id="237" w:name="_Toc67028581"/>
      <w:bookmarkEnd w:id="236"/>
      <w:r>
        <w:rPr>
          <w:rtl/>
        </w:rPr>
        <w:t>הצ</w:t>
      </w:r>
      <w:r>
        <w:rPr>
          <w:rFonts w:hint="cs"/>
          <w:rtl/>
        </w:rPr>
        <w:t>עת חוק</w:t>
      </w:r>
      <w:r>
        <w:rPr>
          <w:rtl/>
        </w:rPr>
        <w:t xml:space="preserve"> לעידוד העסקת עובדים ישראלים בענף החקלאות, התשס"ג-2003</w:t>
      </w:r>
      <w:bookmarkEnd w:id="237"/>
    </w:p>
    <w:p w14:paraId="1D08F241" w14:textId="77777777" w:rsidR="00000000" w:rsidRDefault="00DD00E1">
      <w:pPr>
        <w:pStyle w:val="a0"/>
        <w:ind w:firstLine="0"/>
        <w:rPr>
          <w:rFonts w:hint="cs"/>
          <w:rtl/>
        </w:rPr>
      </w:pPr>
      <w:r>
        <w:rPr>
          <w:rtl/>
        </w:rPr>
        <w:t>[נספחות.]</w:t>
      </w:r>
    </w:p>
    <w:p w14:paraId="7B427011" w14:textId="77777777" w:rsidR="00000000" w:rsidRDefault="00DD00E1">
      <w:pPr>
        <w:pStyle w:val="a2"/>
        <w:rPr>
          <w:rFonts w:hint="cs"/>
          <w:rtl/>
        </w:rPr>
      </w:pPr>
      <w:bookmarkStart w:id="238" w:name="_Toc67028582"/>
      <w:r>
        <w:rPr>
          <w:rFonts w:hint="cs"/>
          <w:rtl/>
        </w:rPr>
        <w:t>(הצעת</w:t>
      </w:r>
      <w:r>
        <w:rPr>
          <w:rtl/>
        </w:rPr>
        <w:t xml:space="preserve"> </w:t>
      </w:r>
      <w:r>
        <w:rPr>
          <w:rFonts w:hint="cs"/>
          <w:rtl/>
        </w:rPr>
        <w:t>קבוצת חברי הכנסת)</w:t>
      </w:r>
      <w:bookmarkEnd w:id="238"/>
    </w:p>
    <w:p w14:paraId="3ED22ED1" w14:textId="77777777" w:rsidR="00000000" w:rsidRDefault="00DD00E1">
      <w:pPr>
        <w:pStyle w:val="a0"/>
        <w:ind w:firstLine="0"/>
        <w:rPr>
          <w:rFonts w:hint="cs"/>
          <w:rtl/>
        </w:rPr>
      </w:pPr>
    </w:p>
    <w:p w14:paraId="205ADE78" w14:textId="77777777" w:rsidR="00000000" w:rsidRDefault="00DD00E1">
      <w:pPr>
        <w:pStyle w:val="af1"/>
        <w:rPr>
          <w:rtl/>
        </w:rPr>
      </w:pPr>
      <w:r>
        <w:rPr>
          <w:rtl/>
        </w:rPr>
        <w:t>היו"ר אלי בן-מנחם:</w:t>
      </w:r>
    </w:p>
    <w:p w14:paraId="59157390" w14:textId="77777777" w:rsidR="00000000" w:rsidRDefault="00DD00E1">
      <w:pPr>
        <w:pStyle w:val="a0"/>
        <w:rPr>
          <w:rtl/>
        </w:rPr>
      </w:pPr>
    </w:p>
    <w:p w14:paraId="26FF5094" w14:textId="77777777" w:rsidR="00000000" w:rsidRDefault="00DD00E1">
      <w:pPr>
        <w:pStyle w:val="a0"/>
        <w:rPr>
          <w:rFonts w:hint="cs"/>
          <w:rtl/>
        </w:rPr>
      </w:pPr>
      <w:r>
        <w:rPr>
          <w:rFonts w:hint="cs"/>
          <w:rtl/>
        </w:rPr>
        <w:t>אנחנו עוברים לנושא הבא: הצעת חוק לעידוד העסקת עובדים ישראלים בענף החקלאות, התשס"ג-2003, מס' פ/1317. ינמק חבר הכנסת רן</w:t>
      </w:r>
      <w:r>
        <w:rPr>
          <w:rFonts w:hint="cs"/>
          <w:rtl/>
        </w:rPr>
        <w:t xml:space="preserve"> כהן, בבקשה. </w:t>
      </w:r>
    </w:p>
    <w:p w14:paraId="2BC2FB82" w14:textId="77777777" w:rsidR="00000000" w:rsidRDefault="00DD00E1">
      <w:pPr>
        <w:pStyle w:val="a0"/>
        <w:rPr>
          <w:rFonts w:hint="cs"/>
          <w:rtl/>
        </w:rPr>
      </w:pPr>
    </w:p>
    <w:p w14:paraId="7237777A" w14:textId="77777777" w:rsidR="00000000" w:rsidRDefault="00DD00E1">
      <w:pPr>
        <w:pStyle w:val="a"/>
        <w:rPr>
          <w:rtl/>
        </w:rPr>
      </w:pPr>
      <w:bookmarkStart w:id="239" w:name="FS000000507T22_10_2003_15_05_42"/>
      <w:bookmarkStart w:id="240" w:name="_Toc67028583"/>
      <w:bookmarkEnd w:id="239"/>
      <w:r>
        <w:rPr>
          <w:rFonts w:hint="eastAsia"/>
          <w:rtl/>
        </w:rPr>
        <w:t>רן</w:t>
      </w:r>
      <w:r>
        <w:rPr>
          <w:rtl/>
        </w:rPr>
        <w:t xml:space="preserve"> כהן (מרצ):</w:t>
      </w:r>
      <w:bookmarkEnd w:id="240"/>
    </w:p>
    <w:p w14:paraId="54EF6793" w14:textId="77777777" w:rsidR="00000000" w:rsidRDefault="00DD00E1">
      <w:pPr>
        <w:pStyle w:val="a0"/>
        <w:rPr>
          <w:rFonts w:hint="cs"/>
          <w:rtl/>
        </w:rPr>
      </w:pPr>
    </w:p>
    <w:p w14:paraId="7F654DBD" w14:textId="77777777" w:rsidR="00000000" w:rsidRDefault="00DD00E1">
      <w:pPr>
        <w:pStyle w:val="a0"/>
        <w:rPr>
          <w:rFonts w:hint="cs"/>
          <w:rtl/>
        </w:rPr>
      </w:pPr>
      <w:r>
        <w:rPr>
          <w:rFonts w:hint="cs"/>
          <w:rtl/>
        </w:rPr>
        <w:t xml:space="preserve">אדוני היושב-ראש, אדוני ראש הממשלה, שרים, חברות וחברי הכנסת, צהריים טובים - - - </w:t>
      </w:r>
    </w:p>
    <w:p w14:paraId="6C64359B" w14:textId="77777777" w:rsidR="00000000" w:rsidRDefault="00DD00E1">
      <w:pPr>
        <w:pStyle w:val="a0"/>
        <w:rPr>
          <w:rFonts w:hint="cs"/>
          <w:rtl/>
        </w:rPr>
      </w:pPr>
    </w:p>
    <w:p w14:paraId="5B697584" w14:textId="77777777" w:rsidR="00000000" w:rsidRDefault="00DD00E1">
      <w:pPr>
        <w:pStyle w:val="af1"/>
        <w:rPr>
          <w:rtl/>
        </w:rPr>
      </w:pPr>
      <w:r>
        <w:rPr>
          <w:rtl/>
        </w:rPr>
        <w:t>היו"ר אלי בן-מנחם:</w:t>
      </w:r>
    </w:p>
    <w:p w14:paraId="77CE2CAE" w14:textId="77777777" w:rsidR="00000000" w:rsidRDefault="00DD00E1">
      <w:pPr>
        <w:pStyle w:val="a0"/>
        <w:rPr>
          <w:rtl/>
        </w:rPr>
      </w:pPr>
    </w:p>
    <w:p w14:paraId="3B950659" w14:textId="77777777" w:rsidR="00000000" w:rsidRDefault="00DD00E1">
      <w:pPr>
        <w:pStyle w:val="a0"/>
        <w:rPr>
          <w:rFonts w:hint="cs"/>
          <w:rtl/>
        </w:rPr>
      </w:pPr>
      <w:r>
        <w:rPr>
          <w:rFonts w:hint="cs"/>
          <w:rtl/>
        </w:rPr>
        <w:t xml:space="preserve">שנייה, חבר הכנסת רן כהן. חברי הכנסת דוד אזולאי, יצחק כהן, נהרי - תצאו לאכול, בבקשה. </w:t>
      </w:r>
    </w:p>
    <w:p w14:paraId="5F2156FA" w14:textId="77777777" w:rsidR="00000000" w:rsidRDefault="00DD00E1">
      <w:pPr>
        <w:pStyle w:val="a0"/>
        <w:rPr>
          <w:rFonts w:hint="cs"/>
          <w:rtl/>
        </w:rPr>
      </w:pPr>
    </w:p>
    <w:p w14:paraId="1D129C13" w14:textId="77777777" w:rsidR="00000000" w:rsidRDefault="00DD00E1">
      <w:pPr>
        <w:pStyle w:val="af0"/>
        <w:rPr>
          <w:rtl/>
        </w:rPr>
      </w:pPr>
      <w:r>
        <w:rPr>
          <w:rFonts w:hint="eastAsia"/>
          <w:rtl/>
        </w:rPr>
        <w:t>משולם</w:t>
      </w:r>
      <w:r>
        <w:rPr>
          <w:rtl/>
        </w:rPr>
        <w:t xml:space="preserve"> נהרי (ש"ס):</w:t>
      </w:r>
    </w:p>
    <w:p w14:paraId="6DFA43EA" w14:textId="77777777" w:rsidR="00000000" w:rsidRDefault="00DD00E1">
      <w:pPr>
        <w:pStyle w:val="a0"/>
        <w:rPr>
          <w:rFonts w:hint="cs"/>
          <w:rtl/>
        </w:rPr>
      </w:pPr>
    </w:p>
    <w:p w14:paraId="350C5EFF" w14:textId="77777777" w:rsidR="00000000" w:rsidRDefault="00DD00E1">
      <w:pPr>
        <w:pStyle w:val="a0"/>
        <w:rPr>
          <w:rFonts w:hint="cs"/>
          <w:rtl/>
        </w:rPr>
      </w:pPr>
      <w:r>
        <w:rPr>
          <w:rFonts w:hint="cs"/>
          <w:rtl/>
        </w:rPr>
        <w:t>אכלנו.</w:t>
      </w:r>
    </w:p>
    <w:p w14:paraId="36A52132" w14:textId="77777777" w:rsidR="00000000" w:rsidRDefault="00DD00E1">
      <w:pPr>
        <w:pStyle w:val="a0"/>
        <w:rPr>
          <w:rFonts w:hint="cs"/>
          <w:rtl/>
        </w:rPr>
      </w:pPr>
    </w:p>
    <w:p w14:paraId="77F75CB8" w14:textId="77777777" w:rsidR="00000000" w:rsidRDefault="00DD00E1">
      <w:pPr>
        <w:pStyle w:val="af1"/>
        <w:rPr>
          <w:rtl/>
        </w:rPr>
      </w:pPr>
      <w:r>
        <w:rPr>
          <w:rtl/>
        </w:rPr>
        <w:t>היו"ר אלי בן</w:t>
      </w:r>
      <w:r>
        <w:rPr>
          <w:rtl/>
        </w:rPr>
        <w:t>-מנחם:</w:t>
      </w:r>
    </w:p>
    <w:p w14:paraId="67ACEBB6" w14:textId="77777777" w:rsidR="00000000" w:rsidRDefault="00DD00E1">
      <w:pPr>
        <w:pStyle w:val="a0"/>
        <w:rPr>
          <w:rtl/>
        </w:rPr>
      </w:pPr>
    </w:p>
    <w:p w14:paraId="6FDBA278" w14:textId="77777777" w:rsidR="00000000" w:rsidRDefault="00DD00E1">
      <w:pPr>
        <w:pStyle w:val="a0"/>
        <w:rPr>
          <w:rFonts w:hint="cs"/>
          <w:rtl/>
        </w:rPr>
      </w:pPr>
      <w:r>
        <w:rPr>
          <w:rFonts w:hint="cs"/>
          <w:rtl/>
        </w:rPr>
        <w:t xml:space="preserve">אכלתם? אז תפסיקו להפריע. </w:t>
      </w:r>
    </w:p>
    <w:p w14:paraId="57F4D160" w14:textId="77777777" w:rsidR="00000000" w:rsidRDefault="00DD00E1">
      <w:pPr>
        <w:pStyle w:val="a0"/>
        <w:rPr>
          <w:rFonts w:hint="cs"/>
          <w:rtl/>
        </w:rPr>
      </w:pPr>
    </w:p>
    <w:p w14:paraId="66112C69" w14:textId="77777777" w:rsidR="00000000" w:rsidRDefault="00DD00E1">
      <w:pPr>
        <w:pStyle w:val="-"/>
        <w:rPr>
          <w:rtl/>
        </w:rPr>
      </w:pPr>
      <w:bookmarkStart w:id="241" w:name="FS000000507T22_10_2003_15_11_11C"/>
      <w:bookmarkEnd w:id="241"/>
      <w:r>
        <w:rPr>
          <w:rtl/>
        </w:rPr>
        <w:t>רן כהן (מרצ):</w:t>
      </w:r>
    </w:p>
    <w:p w14:paraId="3BE19E7F" w14:textId="77777777" w:rsidR="00000000" w:rsidRDefault="00DD00E1">
      <w:pPr>
        <w:pStyle w:val="a0"/>
        <w:rPr>
          <w:rtl/>
        </w:rPr>
      </w:pPr>
    </w:p>
    <w:p w14:paraId="598A4C9F" w14:textId="77777777" w:rsidR="00000000" w:rsidRDefault="00DD00E1">
      <w:pPr>
        <w:pStyle w:val="a0"/>
        <w:rPr>
          <w:rFonts w:hint="cs"/>
          <w:rtl/>
        </w:rPr>
      </w:pPr>
      <w:r>
        <w:rPr>
          <w:rFonts w:hint="cs"/>
          <w:rtl/>
        </w:rPr>
        <w:t xml:space="preserve">אדוני היושב-ראש, מאחר שיש ערעור בוועדת השרים לגבי ההתנגדות שלה להצעת החוק הזאת, גם של שר החקלאות, גם של שרים אחרים וגם של הנהלת הקואליציה, התשובה וההצבעה יידחו, כמוסכם. הממשלה מסכימה. </w:t>
      </w:r>
    </w:p>
    <w:p w14:paraId="29AA4B7A" w14:textId="77777777" w:rsidR="00000000" w:rsidRDefault="00DD00E1">
      <w:pPr>
        <w:pStyle w:val="a0"/>
        <w:rPr>
          <w:rFonts w:hint="cs"/>
          <w:rtl/>
        </w:rPr>
      </w:pPr>
    </w:p>
    <w:p w14:paraId="051E4763" w14:textId="77777777" w:rsidR="00000000" w:rsidRDefault="00DD00E1">
      <w:pPr>
        <w:pStyle w:val="af1"/>
        <w:rPr>
          <w:rtl/>
        </w:rPr>
      </w:pPr>
      <w:r>
        <w:rPr>
          <w:rtl/>
        </w:rPr>
        <w:t>היו"ר אלי בן-מנחם:</w:t>
      </w:r>
    </w:p>
    <w:p w14:paraId="75A5600D" w14:textId="77777777" w:rsidR="00000000" w:rsidRDefault="00DD00E1">
      <w:pPr>
        <w:pStyle w:val="a0"/>
        <w:rPr>
          <w:rtl/>
        </w:rPr>
      </w:pPr>
    </w:p>
    <w:p w14:paraId="6462D0AD" w14:textId="77777777" w:rsidR="00000000" w:rsidRDefault="00DD00E1">
      <w:pPr>
        <w:pStyle w:val="a0"/>
        <w:rPr>
          <w:rFonts w:hint="cs"/>
          <w:rtl/>
        </w:rPr>
      </w:pPr>
      <w:r>
        <w:rPr>
          <w:rFonts w:hint="cs"/>
          <w:rtl/>
        </w:rPr>
        <w:t xml:space="preserve">חבר הכנסת רן כהן, אם הממשלה מבקשת, היא תעשה את זה כשהיא תצטרך להשיב. </w:t>
      </w:r>
    </w:p>
    <w:p w14:paraId="3DEC63BA" w14:textId="77777777" w:rsidR="00000000" w:rsidRDefault="00DD00E1">
      <w:pPr>
        <w:pStyle w:val="a0"/>
        <w:rPr>
          <w:rFonts w:hint="cs"/>
          <w:rtl/>
        </w:rPr>
      </w:pPr>
    </w:p>
    <w:p w14:paraId="30BA991C" w14:textId="77777777" w:rsidR="00000000" w:rsidRDefault="00DD00E1">
      <w:pPr>
        <w:pStyle w:val="-"/>
        <w:rPr>
          <w:rtl/>
        </w:rPr>
      </w:pPr>
      <w:bookmarkStart w:id="242" w:name="FS000000507T22_10_2003_15_12_30C"/>
      <w:bookmarkEnd w:id="242"/>
      <w:r>
        <w:rPr>
          <w:rtl/>
        </w:rPr>
        <w:t>רן כהן (מרצ):</w:t>
      </w:r>
    </w:p>
    <w:p w14:paraId="0190860A" w14:textId="77777777" w:rsidR="00000000" w:rsidRDefault="00DD00E1">
      <w:pPr>
        <w:pStyle w:val="a0"/>
        <w:rPr>
          <w:rtl/>
        </w:rPr>
      </w:pPr>
    </w:p>
    <w:p w14:paraId="2072F052" w14:textId="77777777" w:rsidR="00000000" w:rsidRDefault="00DD00E1">
      <w:pPr>
        <w:pStyle w:val="a0"/>
        <w:rPr>
          <w:rFonts w:hint="cs"/>
          <w:rtl/>
        </w:rPr>
      </w:pPr>
      <w:r>
        <w:rPr>
          <w:rFonts w:hint="cs"/>
          <w:rtl/>
        </w:rPr>
        <w:t>זה מוסכם, זה מוסכם.</w:t>
      </w:r>
    </w:p>
    <w:p w14:paraId="747A4697" w14:textId="77777777" w:rsidR="00000000" w:rsidRDefault="00DD00E1">
      <w:pPr>
        <w:pStyle w:val="a0"/>
        <w:rPr>
          <w:rFonts w:hint="cs"/>
          <w:rtl/>
        </w:rPr>
      </w:pPr>
    </w:p>
    <w:p w14:paraId="11F2FB2B" w14:textId="77777777" w:rsidR="00000000" w:rsidRDefault="00DD00E1">
      <w:pPr>
        <w:pStyle w:val="af1"/>
        <w:rPr>
          <w:rtl/>
        </w:rPr>
      </w:pPr>
      <w:r>
        <w:rPr>
          <w:rtl/>
        </w:rPr>
        <w:t>היו"ר אלי בן-מנחם:</w:t>
      </w:r>
    </w:p>
    <w:p w14:paraId="319A567F" w14:textId="77777777" w:rsidR="00000000" w:rsidRDefault="00DD00E1">
      <w:pPr>
        <w:pStyle w:val="a0"/>
        <w:rPr>
          <w:rtl/>
        </w:rPr>
      </w:pPr>
    </w:p>
    <w:p w14:paraId="08F5109E" w14:textId="77777777" w:rsidR="00000000" w:rsidRDefault="00DD00E1">
      <w:pPr>
        <w:pStyle w:val="a0"/>
        <w:rPr>
          <w:rFonts w:hint="cs"/>
          <w:rtl/>
        </w:rPr>
      </w:pPr>
      <w:r>
        <w:rPr>
          <w:rFonts w:hint="cs"/>
          <w:rtl/>
        </w:rPr>
        <w:t>מוסכם?</w:t>
      </w:r>
    </w:p>
    <w:p w14:paraId="3C8B4601" w14:textId="77777777" w:rsidR="00000000" w:rsidRDefault="00DD00E1">
      <w:pPr>
        <w:pStyle w:val="a0"/>
        <w:rPr>
          <w:rFonts w:hint="cs"/>
          <w:rtl/>
        </w:rPr>
      </w:pPr>
    </w:p>
    <w:p w14:paraId="46096E94" w14:textId="77777777" w:rsidR="00000000" w:rsidRDefault="00DD00E1">
      <w:pPr>
        <w:pStyle w:val="-"/>
        <w:rPr>
          <w:rtl/>
        </w:rPr>
      </w:pPr>
      <w:bookmarkStart w:id="243" w:name="FS000000507T22_10_2003_15_12_43C"/>
      <w:bookmarkEnd w:id="243"/>
      <w:r>
        <w:rPr>
          <w:rtl/>
        </w:rPr>
        <w:t>רן כהן (מרצ):</w:t>
      </w:r>
    </w:p>
    <w:p w14:paraId="72E3F1EA" w14:textId="77777777" w:rsidR="00000000" w:rsidRDefault="00DD00E1">
      <w:pPr>
        <w:pStyle w:val="a0"/>
        <w:rPr>
          <w:rtl/>
        </w:rPr>
      </w:pPr>
    </w:p>
    <w:p w14:paraId="2DC48928" w14:textId="77777777" w:rsidR="00000000" w:rsidRDefault="00DD00E1">
      <w:pPr>
        <w:pStyle w:val="a0"/>
        <w:rPr>
          <w:rFonts w:hint="cs"/>
          <w:rtl/>
        </w:rPr>
      </w:pPr>
      <w:r>
        <w:rPr>
          <w:rFonts w:hint="cs"/>
          <w:rtl/>
        </w:rPr>
        <w:t xml:space="preserve">כן. הנה יושב-ראש הקואליציה. </w:t>
      </w:r>
    </w:p>
    <w:p w14:paraId="67CE93C7" w14:textId="77777777" w:rsidR="00000000" w:rsidRDefault="00DD00E1">
      <w:pPr>
        <w:pStyle w:val="a0"/>
        <w:rPr>
          <w:rFonts w:hint="cs"/>
          <w:rtl/>
        </w:rPr>
      </w:pPr>
    </w:p>
    <w:p w14:paraId="7B0827BC" w14:textId="77777777" w:rsidR="00000000" w:rsidRDefault="00DD00E1">
      <w:pPr>
        <w:pStyle w:val="af0"/>
        <w:rPr>
          <w:rtl/>
        </w:rPr>
      </w:pPr>
      <w:r>
        <w:rPr>
          <w:rFonts w:hint="eastAsia"/>
          <w:rtl/>
        </w:rPr>
        <w:t>גדעון</w:t>
      </w:r>
      <w:r>
        <w:rPr>
          <w:rtl/>
        </w:rPr>
        <w:t xml:space="preserve"> סער (הליכוד):</w:t>
      </w:r>
    </w:p>
    <w:p w14:paraId="02E94D76" w14:textId="77777777" w:rsidR="00000000" w:rsidRDefault="00DD00E1">
      <w:pPr>
        <w:pStyle w:val="a0"/>
        <w:rPr>
          <w:rFonts w:hint="cs"/>
          <w:rtl/>
        </w:rPr>
      </w:pPr>
    </w:p>
    <w:p w14:paraId="4B4D6C93" w14:textId="77777777" w:rsidR="00000000" w:rsidRDefault="00DD00E1">
      <w:pPr>
        <w:pStyle w:val="a0"/>
        <w:rPr>
          <w:rFonts w:hint="cs"/>
          <w:rtl/>
        </w:rPr>
      </w:pPr>
      <w:r>
        <w:rPr>
          <w:rFonts w:hint="cs"/>
          <w:rtl/>
        </w:rPr>
        <w:t xml:space="preserve">כן. מוסכם. </w:t>
      </w:r>
    </w:p>
    <w:p w14:paraId="744B32E5" w14:textId="77777777" w:rsidR="00000000" w:rsidRDefault="00DD00E1">
      <w:pPr>
        <w:pStyle w:val="a0"/>
        <w:rPr>
          <w:rFonts w:hint="cs"/>
          <w:rtl/>
        </w:rPr>
      </w:pPr>
    </w:p>
    <w:p w14:paraId="03EC76D4" w14:textId="77777777" w:rsidR="00000000" w:rsidRDefault="00DD00E1">
      <w:pPr>
        <w:pStyle w:val="af1"/>
        <w:rPr>
          <w:rtl/>
        </w:rPr>
      </w:pPr>
      <w:r>
        <w:rPr>
          <w:rtl/>
        </w:rPr>
        <w:t>היו"ר אלי בן-מנחם:</w:t>
      </w:r>
    </w:p>
    <w:p w14:paraId="21974B67" w14:textId="77777777" w:rsidR="00000000" w:rsidRDefault="00DD00E1">
      <w:pPr>
        <w:pStyle w:val="a0"/>
        <w:rPr>
          <w:rtl/>
        </w:rPr>
      </w:pPr>
    </w:p>
    <w:p w14:paraId="44348496" w14:textId="77777777" w:rsidR="00000000" w:rsidRDefault="00DD00E1">
      <w:pPr>
        <w:pStyle w:val="a0"/>
        <w:rPr>
          <w:rFonts w:hint="cs"/>
          <w:rtl/>
        </w:rPr>
      </w:pPr>
      <w:r>
        <w:rPr>
          <w:rFonts w:hint="cs"/>
          <w:rtl/>
        </w:rPr>
        <w:t>תשובה והצבעה במועד אחר</w:t>
      </w:r>
      <w:r>
        <w:rPr>
          <w:rFonts w:hint="cs"/>
          <w:rtl/>
        </w:rPr>
        <w:t xml:space="preserve">. בבקשה, חבר הכנסת רן כהן. </w:t>
      </w:r>
    </w:p>
    <w:p w14:paraId="2DCF43FD" w14:textId="77777777" w:rsidR="00000000" w:rsidRDefault="00DD00E1">
      <w:pPr>
        <w:pStyle w:val="a0"/>
        <w:rPr>
          <w:rFonts w:hint="cs"/>
          <w:rtl/>
        </w:rPr>
      </w:pPr>
    </w:p>
    <w:p w14:paraId="036FFE0E" w14:textId="77777777" w:rsidR="00000000" w:rsidRDefault="00DD00E1">
      <w:pPr>
        <w:pStyle w:val="-"/>
        <w:rPr>
          <w:rtl/>
        </w:rPr>
      </w:pPr>
      <w:bookmarkStart w:id="244" w:name="FS000000507T22_10_2003_15_13_27C"/>
      <w:bookmarkEnd w:id="244"/>
      <w:r>
        <w:rPr>
          <w:rtl/>
        </w:rPr>
        <w:t>רן כהן (מרצ):</w:t>
      </w:r>
    </w:p>
    <w:p w14:paraId="7A721AF3" w14:textId="77777777" w:rsidR="00000000" w:rsidRDefault="00DD00E1">
      <w:pPr>
        <w:pStyle w:val="a0"/>
        <w:rPr>
          <w:rtl/>
        </w:rPr>
      </w:pPr>
    </w:p>
    <w:p w14:paraId="0680E181" w14:textId="77777777" w:rsidR="00000000" w:rsidRDefault="00DD00E1">
      <w:pPr>
        <w:pStyle w:val="a0"/>
        <w:rPr>
          <w:rFonts w:hint="cs"/>
          <w:rtl/>
        </w:rPr>
      </w:pPr>
      <w:r>
        <w:rPr>
          <w:rFonts w:hint="cs"/>
          <w:rtl/>
        </w:rPr>
        <w:t>תשובה והצבעה במועד אחר. בדיוק. אני מודה לך.</w:t>
      </w:r>
    </w:p>
    <w:p w14:paraId="1957C3D8" w14:textId="77777777" w:rsidR="00000000" w:rsidRDefault="00DD00E1">
      <w:pPr>
        <w:pStyle w:val="a0"/>
        <w:rPr>
          <w:rFonts w:hint="cs"/>
          <w:rtl/>
        </w:rPr>
      </w:pPr>
    </w:p>
    <w:p w14:paraId="5700EEDD" w14:textId="77777777" w:rsidR="00000000" w:rsidRDefault="00DD00E1">
      <w:pPr>
        <w:pStyle w:val="a0"/>
        <w:rPr>
          <w:rFonts w:hint="cs"/>
          <w:rtl/>
        </w:rPr>
      </w:pPr>
      <w:r>
        <w:rPr>
          <w:rFonts w:hint="cs"/>
          <w:rtl/>
        </w:rPr>
        <w:t>אני מתכבד להגיש כאן את הצעת החוק לעידוד העסקת עובדים ישראלים בענף החקלאות, בשמי ובשם חברי הכנסת גלעד ארדן, אלי בן-מנחם, מתן וילנאי, יצחק וקנין, אילן ליבוביץ, יעקב מרגי</w:t>
      </w:r>
      <w:r>
        <w:rPr>
          <w:rFonts w:hint="cs"/>
          <w:rtl/>
        </w:rPr>
        <w:t>, ניסן סלומינסקי ואהוד רצאבי - וזאת רק נציגות שמייצגת את כל קשת הדעות בכנסת. כמדומני שהדברים כמעט מדברים בעד עצמם, ולכן פליאה היא בעיני איך אפשר להתנגד להצעה הזאת.</w:t>
      </w:r>
    </w:p>
    <w:p w14:paraId="59D8735E" w14:textId="77777777" w:rsidR="00000000" w:rsidRDefault="00DD00E1">
      <w:pPr>
        <w:pStyle w:val="a0"/>
        <w:rPr>
          <w:rFonts w:hint="cs"/>
          <w:rtl/>
        </w:rPr>
      </w:pPr>
    </w:p>
    <w:p w14:paraId="5FCECA3E" w14:textId="77777777" w:rsidR="00000000" w:rsidRDefault="00DD00E1">
      <w:pPr>
        <w:pStyle w:val="a0"/>
        <w:rPr>
          <w:rFonts w:hint="cs"/>
          <w:rtl/>
        </w:rPr>
      </w:pPr>
      <w:r>
        <w:rPr>
          <w:rFonts w:hint="cs"/>
          <w:rtl/>
        </w:rPr>
        <w:t>הצעת החוק הזאת היא מעין הצעת פיילוט. נדמה לי שגם יושב-ראש ועדת העבודה והרווחה תומך בכיוון ה</w:t>
      </w:r>
      <w:r>
        <w:rPr>
          <w:rFonts w:hint="cs"/>
          <w:rtl/>
        </w:rPr>
        <w:t xml:space="preserve">זה, שבו הוא דן הרבה מאוד פעמים לגבי מה שקורה בנוגע לתעסוקה ולאבטלה בישראל. </w:t>
      </w:r>
    </w:p>
    <w:p w14:paraId="1B319859" w14:textId="77777777" w:rsidR="00000000" w:rsidRDefault="00DD00E1">
      <w:pPr>
        <w:pStyle w:val="a0"/>
        <w:rPr>
          <w:rFonts w:hint="cs"/>
          <w:rtl/>
        </w:rPr>
      </w:pPr>
    </w:p>
    <w:p w14:paraId="58AE506B" w14:textId="77777777" w:rsidR="00000000" w:rsidRDefault="00DD00E1">
      <w:pPr>
        <w:pStyle w:val="a0"/>
        <w:rPr>
          <w:rFonts w:hint="cs"/>
          <w:rtl/>
        </w:rPr>
      </w:pPr>
      <w:r>
        <w:rPr>
          <w:rFonts w:hint="cs"/>
          <w:rtl/>
        </w:rPr>
        <w:t>הנתונים שנמסרו לנו בוועדה לנושא העובדים הזרים הם מאוד מאוד צורבים, אני חייב לומר. בענף החקלאות עובדים כ-70,000 עובדים שכירים, מהם רק 18,000 עובדים הם שכירים ישראלים. כ-28,000 - אפ</w:t>
      </w:r>
      <w:r>
        <w:rPr>
          <w:rFonts w:hint="cs"/>
          <w:rtl/>
        </w:rPr>
        <w:t>ילו יותר - הם עובדים זרים והשאר פלסטינים. כלומר, בפועל, ממש, על פני שנים, ענף החקלאות עובר תהליך שהעובדים השכירים בו הופכים להיות יותר ויותר זרים, פחות ופחות ישראלים. לא זו בלבד, אלא שהענף עצמו עובר תהליך שבו פחות ופחות חקלאים ישראלים מעסיקים יותר ויותר שכ</w:t>
      </w:r>
      <w:r>
        <w:rPr>
          <w:rFonts w:hint="cs"/>
          <w:rtl/>
        </w:rPr>
        <w:t xml:space="preserve">ירים. אי לכך, יש ריכוזיות מאוד גדולה של עובדים זרים בידי מעט מעסיקים, ובעצם, אין ישועה ואין תרופה לענף. </w:t>
      </w:r>
    </w:p>
    <w:p w14:paraId="324FFAA7" w14:textId="77777777" w:rsidR="00000000" w:rsidRDefault="00DD00E1">
      <w:pPr>
        <w:pStyle w:val="a0"/>
        <w:rPr>
          <w:rFonts w:hint="cs"/>
          <w:rtl/>
        </w:rPr>
      </w:pPr>
    </w:p>
    <w:p w14:paraId="414FB415" w14:textId="77777777" w:rsidR="00000000" w:rsidRDefault="00DD00E1">
      <w:pPr>
        <w:pStyle w:val="a0"/>
        <w:rPr>
          <w:rFonts w:hint="cs"/>
          <w:rtl/>
        </w:rPr>
      </w:pPr>
      <w:r>
        <w:rPr>
          <w:rFonts w:hint="cs"/>
          <w:rtl/>
        </w:rPr>
        <w:t>לכן, חשבנו לנכון - חברי כנסת מכל חלקי הבית - למצוא דרך לעודד עובדים ישראלים לעבוד בענף החקלאות. הדרך הזאת יכולה להיות על-ידי הטבות שכר, על-ידי הטבות ב</w:t>
      </w:r>
      <w:r>
        <w:rPr>
          <w:rFonts w:hint="cs"/>
          <w:rtl/>
        </w:rPr>
        <w:t xml:space="preserve">הסעות, הטבות אחרות שמקלות על העובדים - אולי גם על המעסיקים - ובלבד שיותר ויותר צעירים ומובטלים ישראלים יעבדו בחקלאות בעידוד המדינה. </w:t>
      </w:r>
    </w:p>
    <w:p w14:paraId="29BC542F" w14:textId="77777777" w:rsidR="00000000" w:rsidRDefault="00DD00E1">
      <w:pPr>
        <w:pStyle w:val="a0"/>
        <w:rPr>
          <w:rFonts w:hint="cs"/>
          <w:rtl/>
        </w:rPr>
      </w:pPr>
    </w:p>
    <w:p w14:paraId="38F65EA6" w14:textId="77777777" w:rsidR="00000000" w:rsidRDefault="00DD00E1">
      <w:pPr>
        <w:pStyle w:val="a0"/>
        <w:rPr>
          <w:rFonts w:hint="cs"/>
          <w:rtl/>
        </w:rPr>
      </w:pPr>
      <w:r>
        <w:rPr>
          <w:rFonts w:hint="cs"/>
          <w:rtl/>
        </w:rPr>
        <w:t xml:space="preserve">אדוני היושב-ראש, העניין הזה אינו לגמרי חדשני. כבר היה ניסיון כזה. נמסר לי שחלק מאותם אנשים, מהימים שבהם בייגה שוחט היה שר </w:t>
      </w:r>
      <w:r>
        <w:rPr>
          <w:rFonts w:hint="cs"/>
          <w:rtl/>
        </w:rPr>
        <w:t>האוצר וניתן מהלך מהסוג הזה, חלק מהשכירים הללו נשארו לעבוד בחקלאות גם לאחר תום המבצע. לאחר מכן נמסר לי שהיה תקציב במשרד החקלאות, גם בימיו של השר שמחון, והתקציב הזה לא נוצל משום שהאוצר לא נתן שינצלו אותו. כלומר, יש פה איזה מהלך, עיוורון כללי ממש, שבו ענף החק</w:t>
      </w:r>
      <w:r>
        <w:rPr>
          <w:rFonts w:hint="cs"/>
          <w:rtl/>
        </w:rPr>
        <w:t xml:space="preserve">לאות - מהמייסדים של מדינת ישראל, מאלה שבנו את תשתית העבודה של ישראלים בארץ הזאת - עובר ו"נוזל" לנו בין האצבעות וחדל להיות ענף שמעסיק ישראלים, ואנחנו לא עושים כלום. משלימים בעצם עם המהלך הזה. </w:t>
      </w:r>
    </w:p>
    <w:p w14:paraId="5E99DC65" w14:textId="77777777" w:rsidR="00000000" w:rsidRDefault="00DD00E1">
      <w:pPr>
        <w:pStyle w:val="a0"/>
        <w:rPr>
          <w:rFonts w:hint="cs"/>
          <w:rtl/>
        </w:rPr>
      </w:pPr>
    </w:p>
    <w:p w14:paraId="4FA90394" w14:textId="77777777" w:rsidR="00000000" w:rsidRDefault="00DD00E1">
      <w:pPr>
        <w:pStyle w:val="a0"/>
        <w:rPr>
          <w:rFonts w:hint="cs"/>
          <w:rtl/>
        </w:rPr>
      </w:pPr>
      <w:r>
        <w:rPr>
          <w:rFonts w:hint="cs"/>
          <w:rtl/>
        </w:rPr>
        <w:t xml:space="preserve">ומה יקרה? תהיה מצוקה - נביא עוד עובדים זרים, ייפתחו המחסומים - </w:t>
      </w:r>
      <w:r>
        <w:rPr>
          <w:rFonts w:hint="cs"/>
          <w:rtl/>
        </w:rPr>
        <w:t>ייכנסו יותר פלסטינים. ייסגרו המחסומים, ייכנסו פחות פלסטינים, אז ייכנסו עוד עובדים זרים. המשמעות היא לקחת את ענף החקלאות ולאבד אותו מבחינת הידיים הישראליות. לכן, נדמה לי שחובה - ולמה אני מסתפק ב-5 מיליוני שקל? כי זה מה שהכנסת יכולה להעביר גם בלי הסכמה של הש</w:t>
      </w:r>
      <w:r>
        <w:rPr>
          <w:rFonts w:hint="cs"/>
          <w:rtl/>
        </w:rPr>
        <w:t>לטון הטוטליטרי של האוצר בתקציב. 5 מיליוני שקל, פיילוט שיעודד עובדים ישראלים לעבוד בענף החקלאות - נדמה לי, דבר ממש אלמנטרי.</w:t>
      </w:r>
    </w:p>
    <w:p w14:paraId="21FB2C65" w14:textId="77777777" w:rsidR="00000000" w:rsidRDefault="00DD00E1">
      <w:pPr>
        <w:pStyle w:val="a0"/>
        <w:rPr>
          <w:rFonts w:hint="cs"/>
          <w:rtl/>
        </w:rPr>
      </w:pPr>
    </w:p>
    <w:p w14:paraId="3BE2DA2F" w14:textId="77777777" w:rsidR="00000000" w:rsidRDefault="00DD00E1">
      <w:pPr>
        <w:pStyle w:val="a0"/>
        <w:rPr>
          <w:rFonts w:hint="cs"/>
          <w:rtl/>
        </w:rPr>
      </w:pPr>
      <w:r>
        <w:rPr>
          <w:rFonts w:hint="cs"/>
          <w:rtl/>
        </w:rPr>
        <w:t>לצערי, לעניין הזה לא היתה היענות מיידית של ועדת השרים לענייני חקיקה. אני מאוד מקווה שהיא תשקול את העניין שנית ותיתן יד לזה. שר החקלא</w:t>
      </w:r>
      <w:r>
        <w:rPr>
          <w:rFonts w:hint="cs"/>
          <w:rtl/>
        </w:rPr>
        <w:t>ות יצטרך לקבוע, בעזרת ועדת העבודה והרווחה של הכנסת, את הקריטריונים. איך נותנים את זה כדי לעודד, ובאופן הזה אפשר יהיה לראות את התוצאה - האם נצליח בכל זאת להתמודד על נפשה של החקלאות כדי שיותר ויותר ישראלים גם יבנו את החקלאות וגם יתפרנסו ממנה. תודה רבה.</w:t>
      </w:r>
    </w:p>
    <w:p w14:paraId="08D91F75" w14:textId="77777777" w:rsidR="00000000" w:rsidRDefault="00DD00E1">
      <w:pPr>
        <w:pStyle w:val="a0"/>
        <w:ind w:firstLine="0"/>
        <w:rPr>
          <w:rFonts w:hint="cs"/>
          <w:rtl/>
        </w:rPr>
      </w:pPr>
    </w:p>
    <w:p w14:paraId="0C9891F1" w14:textId="77777777" w:rsidR="00000000" w:rsidRDefault="00DD00E1">
      <w:pPr>
        <w:pStyle w:val="af1"/>
        <w:rPr>
          <w:rtl/>
        </w:rPr>
      </w:pPr>
      <w:r>
        <w:rPr>
          <w:rtl/>
        </w:rPr>
        <w:t>היו"</w:t>
      </w:r>
      <w:r>
        <w:rPr>
          <w:rtl/>
        </w:rPr>
        <w:t>ר אלי בן-מנחם:</w:t>
      </w:r>
    </w:p>
    <w:p w14:paraId="54237423" w14:textId="77777777" w:rsidR="00000000" w:rsidRDefault="00DD00E1">
      <w:pPr>
        <w:pStyle w:val="a0"/>
        <w:rPr>
          <w:rtl/>
        </w:rPr>
      </w:pPr>
    </w:p>
    <w:p w14:paraId="6F2B3549" w14:textId="77777777" w:rsidR="00000000" w:rsidRDefault="00DD00E1">
      <w:pPr>
        <w:pStyle w:val="a0"/>
        <w:rPr>
          <w:rFonts w:hint="cs"/>
          <w:rtl/>
        </w:rPr>
      </w:pPr>
      <w:r>
        <w:rPr>
          <w:rFonts w:hint="cs"/>
          <w:rtl/>
        </w:rPr>
        <w:t>תודה לחבר הכנסת רן כהן. תשובה והצבעה במועד אחר.</w:t>
      </w:r>
    </w:p>
    <w:p w14:paraId="67A811CD" w14:textId="77777777" w:rsidR="00000000" w:rsidRDefault="00DD00E1">
      <w:pPr>
        <w:pStyle w:val="a2"/>
        <w:rPr>
          <w:rtl/>
        </w:rPr>
      </w:pPr>
    </w:p>
    <w:p w14:paraId="35BFCF0C" w14:textId="77777777" w:rsidR="00000000" w:rsidRDefault="00DD00E1">
      <w:pPr>
        <w:pStyle w:val="a2"/>
        <w:rPr>
          <w:rtl/>
        </w:rPr>
      </w:pPr>
    </w:p>
    <w:p w14:paraId="1A76D694" w14:textId="77777777" w:rsidR="00000000" w:rsidRDefault="00DD00E1">
      <w:pPr>
        <w:pStyle w:val="a2"/>
        <w:rPr>
          <w:rFonts w:hint="cs"/>
          <w:rtl/>
        </w:rPr>
      </w:pPr>
      <w:bookmarkStart w:id="245" w:name="CS15741FI0015741T22_10_2003_16_43_44"/>
      <w:bookmarkStart w:id="246" w:name="CS15990FI0015990T22_10_2003_16_44_14"/>
      <w:bookmarkStart w:id="247" w:name="_Toc67028584"/>
      <w:bookmarkEnd w:id="245"/>
      <w:bookmarkEnd w:id="246"/>
      <w:r>
        <w:rPr>
          <w:rFonts w:hint="cs"/>
          <w:rtl/>
        </w:rPr>
        <w:t>הצעה לסדר-היום</w:t>
      </w:r>
      <w:bookmarkEnd w:id="247"/>
    </w:p>
    <w:p w14:paraId="5C12AFB9" w14:textId="77777777" w:rsidR="00000000" w:rsidRDefault="00DD00E1">
      <w:pPr>
        <w:pStyle w:val="a2"/>
        <w:rPr>
          <w:rtl/>
        </w:rPr>
      </w:pPr>
      <w:bookmarkStart w:id="248" w:name="_Toc67028585"/>
      <w:r>
        <w:rPr>
          <w:rtl/>
        </w:rPr>
        <w:t>הצורך בהקמת ועדת חקירה פרלמנטרית בנושא הקמת גדר ההפרדה</w:t>
      </w:r>
      <w:bookmarkEnd w:id="248"/>
    </w:p>
    <w:p w14:paraId="53EC42BE" w14:textId="77777777" w:rsidR="00000000" w:rsidRDefault="00DD00E1">
      <w:pPr>
        <w:pStyle w:val="a0"/>
        <w:rPr>
          <w:rFonts w:hint="cs"/>
          <w:rtl/>
        </w:rPr>
      </w:pPr>
    </w:p>
    <w:p w14:paraId="29C95A80" w14:textId="77777777" w:rsidR="00000000" w:rsidRDefault="00DD00E1">
      <w:pPr>
        <w:pStyle w:val="af1"/>
        <w:rPr>
          <w:rtl/>
        </w:rPr>
      </w:pPr>
      <w:r>
        <w:rPr>
          <w:rtl/>
        </w:rPr>
        <w:t>היו"ר אלי בן-מנחם:</w:t>
      </w:r>
    </w:p>
    <w:p w14:paraId="2CA1B46C" w14:textId="77777777" w:rsidR="00000000" w:rsidRDefault="00DD00E1">
      <w:pPr>
        <w:pStyle w:val="a0"/>
        <w:rPr>
          <w:rtl/>
        </w:rPr>
      </w:pPr>
    </w:p>
    <w:p w14:paraId="5293577E" w14:textId="77777777" w:rsidR="00000000" w:rsidRDefault="00DD00E1">
      <w:pPr>
        <w:pStyle w:val="a0"/>
        <w:rPr>
          <w:rFonts w:hint="cs"/>
          <w:rtl/>
        </w:rPr>
      </w:pPr>
      <w:r>
        <w:rPr>
          <w:rFonts w:hint="cs"/>
          <w:rtl/>
        </w:rPr>
        <w:t>רבותי חברי הכנסת, אנחנו עוברים להצעה הבאה, הצעה לסדר-היום מס' 1366 בנושא: הצורך בהקמת ועדת חקירה פר</w:t>
      </w:r>
      <w:r>
        <w:rPr>
          <w:rFonts w:hint="cs"/>
          <w:rtl/>
        </w:rPr>
        <w:t>למנטרית בנושא הקמת גדר ההפרדה. ינמק חבר הכנסת חיים רמון. בבקשה.</w:t>
      </w:r>
    </w:p>
    <w:p w14:paraId="799068D1" w14:textId="77777777" w:rsidR="00000000" w:rsidRDefault="00DD00E1">
      <w:pPr>
        <w:pStyle w:val="a0"/>
        <w:rPr>
          <w:rFonts w:hint="cs"/>
          <w:rtl/>
        </w:rPr>
      </w:pPr>
    </w:p>
    <w:p w14:paraId="34121748" w14:textId="77777777" w:rsidR="00000000" w:rsidRDefault="00DD00E1">
      <w:pPr>
        <w:pStyle w:val="a"/>
        <w:rPr>
          <w:rtl/>
        </w:rPr>
      </w:pPr>
      <w:bookmarkStart w:id="249" w:name="FS000000458T22_10_2003_14_49_28"/>
      <w:bookmarkStart w:id="250" w:name="_Toc67028586"/>
      <w:bookmarkEnd w:id="249"/>
      <w:r>
        <w:rPr>
          <w:rFonts w:hint="eastAsia"/>
          <w:rtl/>
        </w:rPr>
        <w:t>חיים</w:t>
      </w:r>
      <w:r>
        <w:rPr>
          <w:rtl/>
        </w:rPr>
        <w:t xml:space="preserve"> רמון (העבודה-מימד):</w:t>
      </w:r>
      <w:bookmarkEnd w:id="250"/>
    </w:p>
    <w:p w14:paraId="3513FAA7" w14:textId="77777777" w:rsidR="00000000" w:rsidRDefault="00DD00E1">
      <w:pPr>
        <w:pStyle w:val="a0"/>
        <w:rPr>
          <w:rFonts w:hint="cs"/>
          <w:rtl/>
        </w:rPr>
      </w:pPr>
    </w:p>
    <w:p w14:paraId="5A8395CF" w14:textId="77777777" w:rsidR="00000000" w:rsidRDefault="00DD00E1">
      <w:pPr>
        <w:pStyle w:val="a0"/>
        <w:rPr>
          <w:rFonts w:hint="cs"/>
          <w:rtl/>
        </w:rPr>
      </w:pPr>
      <w:r>
        <w:rPr>
          <w:rFonts w:hint="cs"/>
          <w:rtl/>
        </w:rPr>
        <w:t xml:space="preserve">אדוני היושב-ראש, חברי הכנסת, אתמול ציינה הכנסת בשני אירועים 30 שנה למלחמת יום הכיפורים. היא גם ציינה </w:t>
      </w:r>
      <w:r>
        <w:rPr>
          <w:rtl/>
        </w:rPr>
        <w:t>–</w:t>
      </w:r>
      <w:r>
        <w:rPr>
          <w:rFonts w:hint="cs"/>
          <w:rtl/>
        </w:rPr>
        <w:t xml:space="preserve"> וכולנו ציינו בימים האחרונים </w:t>
      </w:r>
      <w:r>
        <w:rPr>
          <w:rtl/>
        </w:rPr>
        <w:t>–</w:t>
      </w:r>
      <w:r>
        <w:rPr>
          <w:rFonts w:hint="cs"/>
          <w:rtl/>
        </w:rPr>
        <w:t xml:space="preserve"> 30 שנה למחדל יום הכיפורים. מחדל </w:t>
      </w:r>
      <w:r>
        <w:rPr>
          <w:rFonts w:hint="cs"/>
          <w:rtl/>
        </w:rPr>
        <w:t>יום הכיפורים לא היה רק מחדל ביטחוני, אבל הוא היה בעיקרו ביטחוני. מחדל יום הכיפורים עלה בקורבנות רבים. כ-2,700 ישראלים צעירים שילמו בחייהם את תוצאות המחדל, כ-7,500 פצועים. זה היה ללא ספק המחדל הביטחוני הגדול ביותר בתולדות מדינת ישראל.</w:t>
      </w:r>
    </w:p>
    <w:p w14:paraId="0517086F" w14:textId="77777777" w:rsidR="00000000" w:rsidRDefault="00DD00E1">
      <w:pPr>
        <w:pStyle w:val="a0"/>
        <w:rPr>
          <w:rFonts w:hint="cs"/>
          <w:rtl/>
        </w:rPr>
      </w:pPr>
    </w:p>
    <w:p w14:paraId="5FAB42D2" w14:textId="77777777" w:rsidR="00000000" w:rsidRDefault="00DD00E1">
      <w:pPr>
        <w:pStyle w:val="af0"/>
        <w:rPr>
          <w:rtl/>
        </w:rPr>
      </w:pPr>
      <w:r>
        <w:rPr>
          <w:rFonts w:hint="eastAsia"/>
          <w:rtl/>
        </w:rPr>
        <w:t>יולי</w:t>
      </w:r>
      <w:r>
        <w:rPr>
          <w:rtl/>
        </w:rPr>
        <w:t>-יואל אדלשטיין (ה</w:t>
      </w:r>
      <w:r>
        <w:rPr>
          <w:rtl/>
        </w:rPr>
        <w:t>ליכוד):</w:t>
      </w:r>
    </w:p>
    <w:p w14:paraId="482F4A7B" w14:textId="77777777" w:rsidR="00000000" w:rsidRDefault="00DD00E1">
      <w:pPr>
        <w:pStyle w:val="a0"/>
        <w:rPr>
          <w:rFonts w:hint="cs"/>
          <w:rtl/>
        </w:rPr>
      </w:pPr>
    </w:p>
    <w:p w14:paraId="59492281" w14:textId="77777777" w:rsidR="00000000" w:rsidRDefault="00DD00E1">
      <w:pPr>
        <w:pStyle w:val="a0"/>
        <w:rPr>
          <w:rFonts w:hint="cs"/>
          <w:rtl/>
        </w:rPr>
      </w:pPr>
      <w:r>
        <w:rPr>
          <w:rFonts w:hint="cs"/>
          <w:rtl/>
        </w:rPr>
        <w:t xml:space="preserve">זה אפילו יותר מקורבנות אוסלו. </w:t>
      </w:r>
    </w:p>
    <w:p w14:paraId="65BD9630" w14:textId="77777777" w:rsidR="00000000" w:rsidRDefault="00DD00E1">
      <w:pPr>
        <w:pStyle w:val="a0"/>
        <w:rPr>
          <w:rFonts w:hint="cs"/>
          <w:rtl/>
        </w:rPr>
      </w:pPr>
    </w:p>
    <w:p w14:paraId="35379BC9" w14:textId="77777777" w:rsidR="00000000" w:rsidRDefault="00DD00E1">
      <w:pPr>
        <w:pStyle w:val="-"/>
        <w:rPr>
          <w:rtl/>
        </w:rPr>
      </w:pPr>
      <w:bookmarkStart w:id="251" w:name="FS000000458T22_10_2003_14_51_51C"/>
      <w:bookmarkEnd w:id="251"/>
      <w:r>
        <w:rPr>
          <w:rtl/>
        </w:rPr>
        <w:t>חיים רמון (העבודה-מימד):</w:t>
      </w:r>
    </w:p>
    <w:p w14:paraId="31603A86" w14:textId="77777777" w:rsidR="00000000" w:rsidRDefault="00DD00E1">
      <w:pPr>
        <w:pStyle w:val="a0"/>
        <w:rPr>
          <w:rtl/>
        </w:rPr>
      </w:pPr>
    </w:p>
    <w:p w14:paraId="53B1EB9D" w14:textId="77777777" w:rsidR="00000000" w:rsidRDefault="00DD00E1">
      <w:pPr>
        <w:pStyle w:val="a0"/>
        <w:rPr>
          <w:rFonts w:hint="cs"/>
          <w:rtl/>
        </w:rPr>
      </w:pPr>
      <w:r>
        <w:rPr>
          <w:rFonts w:hint="cs"/>
          <w:rtl/>
        </w:rPr>
        <w:t>זה היה המחדל הביטחוני הגדול ביותר בתולדות מדינת ישראל. איש לא העלה על דעתו לעבור לסדר-היום על מחדל בסדר-גודל כזה.</w:t>
      </w:r>
    </w:p>
    <w:p w14:paraId="6BA8C411" w14:textId="77777777" w:rsidR="00000000" w:rsidRDefault="00DD00E1">
      <w:pPr>
        <w:pStyle w:val="a0"/>
        <w:rPr>
          <w:rFonts w:hint="cs"/>
          <w:rtl/>
        </w:rPr>
      </w:pPr>
    </w:p>
    <w:p w14:paraId="4476BECE" w14:textId="77777777" w:rsidR="00000000" w:rsidRDefault="00DD00E1">
      <w:pPr>
        <w:pStyle w:val="a0"/>
        <w:ind w:firstLine="0"/>
        <w:rPr>
          <w:rFonts w:hint="cs"/>
          <w:rtl/>
        </w:rPr>
      </w:pPr>
      <w:r>
        <w:rPr>
          <w:rFonts w:hint="cs"/>
          <w:rtl/>
        </w:rPr>
        <w:tab/>
        <w:t>רבותי חברי הכנסת, אני רוצה לקבוע, שמאז מחדל יום הכיפורים לא היה מחדל גדול</w:t>
      </w:r>
      <w:r>
        <w:rPr>
          <w:rFonts w:hint="cs"/>
          <w:rtl/>
        </w:rPr>
        <w:t xml:space="preserve"> כל כך שעלה בחיי רבים כל כך כמו מחדל אי-הקמת גדר הביטחון. </w:t>
      </w:r>
    </w:p>
    <w:p w14:paraId="1A82BDC7" w14:textId="77777777" w:rsidR="00000000" w:rsidRDefault="00DD00E1">
      <w:pPr>
        <w:pStyle w:val="a0"/>
        <w:ind w:firstLine="0"/>
        <w:rPr>
          <w:rFonts w:hint="cs"/>
          <w:rtl/>
        </w:rPr>
      </w:pPr>
    </w:p>
    <w:p w14:paraId="24B74613" w14:textId="77777777" w:rsidR="00000000" w:rsidRDefault="00DD00E1">
      <w:pPr>
        <w:pStyle w:val="af0"/>
        <w:rPr>
          <w:rtl/>
        </w:rPr>
      </w:pPr>
      <w:r>
        <w:rPr>
          <w:rFonts w:hint="cs"/>
          <w:rtl/>
        </w:rPr>
        <w:t xml:space="preserve">סגן שר הביטחון </w:t>
      </w:r>
      <w:r>
        <w:rPr>
          <w:rFonts w:hint="eastAsia"/>
          <w:rtl/>
        </w:rPr>
        <w:t>זאב</w:t>
      </w:r>
      <w:r>
        <w:rPr>
          <w:rtl/>
        </w:rPr>
        <w:t xml:space="preserve"> בוים:</w:t>
      </w:r>
    </w:p>
    <w:p w14:paraId="26080505" w14:textId="77777777" w:rsidR="00000000" w:rsidRDefault="00DD00E1">
      <w:pPr>
        <w:pStyle w:val="a0"/>
        <w:rPr>
          <w:rFonts w:hint="cs"/>
          <w:rtl/>
        </w:rPr>
      </w:pPr>
    </w:p>
    <w:p w14:paraId="1CB55A8C" w14:textId="77777777" w:rsidR="00000000" w:rsidRDefault="00DD00E1">
      <w:pPr>
        <w:pStyle w:val="a0"/>
        <w:rPr>
          <w:rFonts w:hint="cs"/>
          <w:rtl/>
        </w:rPr>
      </w:pPr>
      <w:r>
        <w:rPr>
          <w:rFonts w:hint="cs"/>
          <w:rtl/>
        </w:rPr>
        <w:t>היה גם היה.</w:t>
      </w:r>
    </w:p>
    <w:p w14:paraId="745F7C81" w14:textId="77777777" w:rsidR="00000000" w:rsidRDefault="00DD00E1">
      <w:pPr>
        <w:pStyle w:val="a0"/>
        <w:rPr>
          <w:rFonts w:hint="cs"/>
          <w:rtl/>
        </w:rPr>
      </w:pPr>
    </w:p>
    <w:p w14:paraId="0E38644A" w14:textId="77777777" w:rsidR="00000000" w:rsidRDefault="00DD00E1">
      <w:pPr>
        <w:pStyle w:val="af0"/>
        <w:rPr>
          <w:rtl/>
        </w:rPr>
      </w:pPr>
      <w:r>
        <w:rPr>
          <w:rFonts w:hint="eastAsia"/>
          <w:rtl/>
        </w:rPr>
        <w:t>יולי</w:t>
      </w:r>
      <w:r>
        <w:rPr>
          <w:rtl/>
        </w:rPr>
        <w:t>-יואל אדלשטיין (הליכוד):</w:t>
      </w:r>
    </w:p>
    <w:p w14:paraId="246C3570" w14:textId="77777777" w:rsidR="00000000" w:rsidRDefault="00DD00E1">
      <w:pPr>
        <w:pStyle w:val="a0"/>
        <w:rPr>
          <w:rFonts w:hint="cs"/>
          <w:rtl/>
        </w:rPr>
      </w:pPr>
    </w:p>
    <w:p w14:paraId="664AD942" w14:textId="77777777" w:rsidR="00000000" w:rsidRDefault="00DD00E1">
      <w:pPr>
        <w:pStyle w:val="a0"/>
        <w:rPr>
          <w:rFonts w:hint="cs"/>
          <w:rtl/>
        </w:rPr>
      </w:pPr>
      <w:r>
        <w:rPr>
          <w:rFonts w:hint="cs"/>
          <w:rtl/>
        </w:rPr>
        <w:t>מה עם אוסלו?</w:t>
      </w:r>
    </w:p>
    <w:p w14:paraId="607DB56E" w14:textId="77777777" w:rsidR="00000000" w:rsidRDefault="00DD00E1">
      <w:pPr>
        <w:pStyle w:val="-"/>
        <w:rPr>
          <w:rtl/>
        </w:rPr>
      </w:pPr>
      <w:bookmarkStart w:id="252" w:name="FS000000458T22_10_2003_14_53_06C"/>
      <w:bookmarkEnd w:id="252"/>
    </w:p>
    <w:p w14:paraId="51A631D9" w14:textId="77777777" w:rsidR="00000000" w:rsidRDefault="00DD00E1">
      <w:pPr>
        <w:pStyle w:val="-"/>
        <w:rPr>
          <w:rtl/>
        </w:rPr>
      </w:pPr>
      <w:r>
        <w:rPr>
          <w:rtl/>
        </w:rPr>
        <w:t>חיים רמון (העבודה-מימד):</w:t>
      </w:r>
    </w:p>
    <w:p w14:paraId="6FD33975" w14:textId="77777777" w:rsidR="00000000" w:rsidRDefault="00DD00E1">
      <w:pPr>
        <w:pStyle w:val="a0"/>
        <w:rPr>
          <w:rtl/>
        </w:rPr>
      </w:pPr>
    </w:p>
    <w:p w14:paraId="15501F5D" w14:textId="77777777" w:rsidR="00000000" w:rsidRDefault="00DD00E1">
      <w:pPr>
        <w:pStyle w:val="a0"/>
        <w:rPr>
          <w:rFonts w:hint="cs"/>
          <w:rtl/>
        </w:rPr>
      </w:pPr>
      <w:r>
        <w:rPr>
          <w:rFonts w:hint="cs"/>
          <w:rtl/>
        </w:rPr>
        <w:t>לא היה מחדל ביטחוני - - -</w:t>
      </w:r>
    </w:p>
    <w:p w14:paraId="3DCFEEF4" w14:textId="77777777" w:rsidR="00000000" w:rsidRDefault="00DD00E1">
      <w:pPr>
        <w:pStyle w:val="a0"/>
        <w:rPr>
          <w:rFonts w:hint="cs"/>
          <w:rtl/>
        </w:rPr>
      </w:pPr>
    </w:p>
    <w:p w14:paraId="6D0EDB02" w14:textId="77777777" w:rsidR="00000000" w:rsidRDefault="00DD00E1">
      <w:pPr>
        <w:pStyle w:val="af1"/>
        <w:rPr>
          <w:rtl/>
        </w:rPr>
      </w:pPr>
      <w:r>
        <w:rPr>
          <w:rtl/>
        </w:rPr>
        <w:t>היו"ר אלי בן-מנחם:</w:t>
      </w:r>
    </w:p>
    <w:p w14:paraId="6DF4C9CB" w14:textId="77777777" w:rsidR="00000000" w:rsidRDefault="00DD00E1">
      <w:pPr>
        <w:pStyle w:val="a0"/>
        <w:rPr>
          <w:rtl/>
        </w:rPr>
      </w:pPr>
    </w:p>
    <w:p w14:paraId="62EE6A81" w14:textId="77777777" w:rsidR="00000000" w:rsidRDefault="00DD00E1">
      <w:pPr>
        <w:pStyle w:val="a0"/>
        <w:rPr>
          <w:rFonts w:hint="cs"/>
          <w:rtl/>
        </w:rPr>
      </w:pPr>
      <w:r>
        <w:rPr>
          <w:rFonts w:hint="cs"/>
          <w:rtl/>
        </w:rPr>
        <w:t>סגן שר הביטחון זאביק בוים, אתה צריך להשי</w:t>
      </w:r>
      <w:r>
        <w:rPr>
          <w:rFonts w:hint="cs"/>
          <w:rtl/>
        </w:rPr>
        <w:t xml:space="preserve">ב לו. יהיה לך מספיק זמן. </w:t>
      </w:r>
    </w:p>
    <w:p w14:paraId="6F78B725" w14:textId="77777777" w:rsidR="00000000" w:rsidRDefault="00DD00E1">
      <w:pPr>
        <w:pStyle w:val="a0"/>
        <w:rPr>
          <w:rFonts w:hint="cs"/>
          <w:rtl/>
        </w:rPr>
      </w:pPr>
    </w:p>
    <w:p w14:paraId="0516EFF2" w14:textId="77777777" w:rsidR="00000000" w:rsidRDefault="00DD00E1">
      <w:pPr>
        <w:pStyle w:val="-"/>
        <w:rPr>
          <w:rtl/>
        </w:rPr>
      </w:pPr>
      <w:bookmarkStart w:id="253" w:name="FS000000458T22_10_2003_14_53_39C"/>
      <w:bookmarkEnd w:id="253"/>
      <w:r>
        <w:rPr>
          <w:rtl/>
        </w:rPr>
        <w:t>חיים רמון (העבודה-מימד):</w:t>
      </w:r>
    </w:p>
    <w:p w14:paraId="5BFFC0CC" w14:textId="77777777" w:rsidR="00000000" w:rsidRDefault="00DD00E1">
      <w:pPr>
        <w:pStyle w:val="a0"/>
        <w:rPr>
          <w:rtl/>
        </w:rPr>
      </w:pPr>
    </w:p>
    <w:p w14:paraId="7D94408D" w14:textId="77777777" w:rsidR="00000000" w:rsidRDefault="00DD00E1">
      <w:pPr>
        <w:pStyle w:val="a0"/>
        <w:rPr>
          <w:rFonts w:hint="cs"/>
          <w:rtl/>
        </w:rPr>
      </w:pPr>
      <w:r>
        <w:rPr>
          <w:rFonts w:hint="cs"/>
          <w:rtl/>
        </w:rPr>
        <w:t>לא היה מחדל חד-משמעי בצד הביטחוני כמו מחדל הגדר.</w:t>
      </w:r>
    </w:p>
    <w:p w14:paraId="3B7D5763" w14:textId="77777777" w:rsidR="00000000" w:rsidRDefault="00DD00E1">
      <w:pPr>
        <w:pStyle w:val="a0"/>
        <w:rPr>
          <w:rFonts w:hint="cs"/>
          <w:rtl/>
        </w:rPr>
      </w:pPr>
    </w:p>
    <w:p w14:paraId="528E35AC" w14:textId="77777777" w:rsidR="00000000" w:rsidRDefault="00DD00E1">
      <w:pPr>
        <w:pStyle w:val="af0"/>
        <w:rPr>
          <w:rtl/>
        </w:rPr>
      </w:pPr>
      <w:r>
        <w:rPr>
          <w:rFonts w:hint="eastAsia"/>
          <w:rtl/>
        </w:rPr>
        <w:t>יולי</w:t>
      </w:r>
      <w:r>
        <w:rPr>
          <w:rtl/>
        </w:rPr>
        <w:t>-יואל אדלשטיין (הליכוד):</w:t>
      </w:r>
    </w:p>
    <w:p w14:paraId="34ADF6FB" w14:textId="77777777" w:rsidR="00000000" w:rsidRDefault="00DD00E1">
      <w:pPr>
        <w:pStyle w:val="a0"/>
        <w:rPr>
          <w:rFonts w:hint="cs"/>
          <w:rtl/>
        </w:rPr>
      </w:pPr>
    </w:p>
    <w:p w14:paraId="10E8B974" w14:textId="77777777" w:rsidR="00000000" w:rsidRDefault="00DD00E1">
      <w:pPr>
        <w:pStyle w:val="a0"/>
        <w:rPr>
          <w:rFonts w:hint="cs"/>
          <w:rtl/>
        </w:rPr>
      </w:pPr>
      <w:r>
        <w:rPr>
          <w:rFonts w:hint="cs"/>
          <w:rtl/>
        </w:rPr>
        <w:t>- - -</w:t>
      </w:r>
    </w:p>
    <w:p w14:paraId="4B1F4871" w14:textId="77777777" w:rsidR="00000000" w:rsidRDefault="00DD00E1">
      <w:pPr>
        <w:pStyle w:val="a0"/>
        <w:rPr>
          <w:rFonts w:hint="cs"/>
          <w:rtl/>
        </w:rPr>
      </w:pPr>
    </w:p>
    <w:p w14:paraId="0A2B04D3" w14:textId="77777777" w:rsidR="00000000" w:rsidRDefault="00DD00E1">
      <w:pPr>
        <w:pStyle w:val="-"/>
        <w:rPr>
          <w:rtl/>
        </w:rPr>
      </w:pPr>
      <w:r>
        <w:rPr>
          <w:rtl/>
        </w:rPr>
        <w:t>חיים רמון (העבודה-מימד):</w:t>
      </w:r>
    </w:p>
    <w:p w14:paraId="2F64CA1A" w14:textId="77777777" w:rsidR="00000000" w:rsidRDefault="00DD00E1">
      <w:pPr>
        <w:pStyle w:val="a0"/>
        <w:rPr>
          <w:rtl/>
        </w:rPr>
      </w:pPr>
    </w:p>
    <w:p w14:paraId="48AA0ACE" w14:textId="77777777" w:rsidR="00000000" w:rsidRDefault="00DD00E1">
      <w:pPr>
        <w:pStyle w:val="a0"/>
        <w:rPr>
          <w:rFonts w:hint="cs"/>
          <w:rtl/>
        </w:rPr>
      </w:pPr>
      <w:r>
        <w:rPr>
          <w:rFonts w:hint="cs"/>
          <w:rtl/>
        </w:rPr>
        <w:t>וזה לא יעזור לאף אחד לבוא ולומר שהיה מחדל אחר, כי על כך יש חילוקי דעות. על מחדל אי-הקמת הג</w:t>
      </w:r>
      <w:r>
        <w:rPr>
          <w:rFonts w:hint="cs"/>
          <w:rtl/>
        </w:rPr>
        <w:t>דר כמעט שאין חילוקי דעות.</w:t>
      </w:r>
    </w:p>
    <w:p w14:paraId="3E6D65FD" w14:textId="77777777" w:rsidR="00000000" w:rsidRDefault="00DD00E1">
      <w:pPr>
        <w:pStyle w:val="a0"/>
        <w:rPr>
          <w:rFonts w:hint="cs"/>
          <w:rtl/>
        </w:rPr>
      </w:pPr>
    </w:p>
    <w:p w14:paraId="05EE7CFF" w14:textId="77777777" w:rsidR="00000000" w:rsidRDefault="00DD00E1">
      <w:pPr>
        <w:pStyle w:val="af0"/>
        <w:rPr>
          <w:rtl/>
        </w:rPr>
      </w:pPr>
      <w:r>
        <w:rPr>
          <w:rFonts w:hint="eastAsia"/>
          <w:rtl/>
        </w:rPr>
        <w:t>יולי</w:t>
      </w:r>
      <w:r>
        <w:rPr>
          <w:rtl/>
        </w:rPr>
        <w:t>-יואל אדלשטיין (הליכוד):</w:t>
      </w:r>
    </w:p>
    <w:p w14:paraId="293DED33" w14:textId="77777777" w:rsidR="00000000" w:rsidRDefault="00DD00E1">
      <w:pPr>
        <w:pStyle w:val="a0"/>
        <w:rPr>
          <w:rFonts w:hint="cs"/>
          <w:rtl/>
        </w:rPr>
      </w:pPr>
    </w:p>
    <w:p w14:paraId="47C17799" w14:textId="77777777" w:rsidR="00000000" w:rsidRDefault="00DD00E1">
      <w:pPr>
        <w:pStyle w:val="a0"/>
        <w:rPr>
          <w:rFonts w:hint="cs"/>
          <w:rtl/>
        </w:rPr>
      </w:pPr>
      <w:r>
        <w:rPr>
          <w:rFonts w:hint="cs"/>
          <w:rtl/>
        </w:rPr>
        <w:t>גם יש חילוקי דעות.</w:t>
      </w:r>
    </w:p>
    <w:p w14:paraId="6415F9A7" w14:textId="77777777" w:rsidR="00000000" w:rsidRDefault="00DD00E1">
      <w:pPr>
        <w:pStyle w:val="a0"/>
        <w:rPr>
          <w:rFonts w:hint="cs"/>
          <w:rtl/>
        </w:rPr>
      </w:pPr>
    </w:p>
    <w:p w14:paraId="3A176A0A" w14:textId="77777777" w:rsidR="00000000" w:rsidRDefault="00DD00E1">
      <w:pPr>
        <w:pStyle w:val="-"/>
        <w:rPr>
          <w:rtl/>
        </w:rPr>
      </w:pPr>
      <w:bookmarkStart w:id="254" w:name="FS000000458T22_10_2003_14_54_39C"/>
      <w:bookmarkEnd w:id="254"/>
      <w:r>
        <w:rPr>
          <w:rtl/>
        </w:rPr>
        <w:t>חיים רמון (העבודה-מימד):</w:t>
      </w:r>
    </w:p>
    <w:p w14:paraId="2F4BCA77" w14:textId="77777777" w:rsidR="00000000" w:rsidRDefault="00DD00E1">
      <w:pPr>
        <w:pStyle w:val="a0"/>
        <w:rPr>
          <w:rtl/>
        </w:rPr>
      </w:pPr>
    </w:p>
    <w:p w14:paraId="09A2FFFD" w14:textId="77777777" w:rsidR="00000000" w:rsidRDefault="00DD00E1">
      <w:pPr>
        <w:pStyle w:val="a0"/>
        <w:rPr>
          <w:rFonts w:hint="cs"/>
          <w:rtl/>
        </w:rPr>
      </w:pPr>
      <w:r>
        <w:rPr>
          <w:rFonts w:hint="cs"/>
          <w:rtl/>
        </w:rPr>
        <w:t xml:space="preserve">מאה אחוז. </w:t>
      </w:r>
    </w:p>
    <w:p w14:paraId="4D434EB2" w14:textId="77777777" w:rsidR="00000000" w:rsidRDefault="00DD00E1">
      <w:pPr>
        <w:pStyle w:val="a0"/>
        <w:rPr>
          <w:rFonts w:hint="cs"/>
          <w:rtl/>
        </w:rPr>
      </w:pPr>
    </w:p>
    <w:p w14:paraId="2A2EEEF0" w14:textId="77777777" w:rsidR="00000000" w:rsidRDefault="00DD00E1">
      <w:pPr>
        <w:pStyle w:val="a0"/>
        <w:rPr>
          <w:rFonts w:hint="cs"/>
          <w:rtl/>
        </w:rPr>
      </w:pPr>
      <w:r>
        <w:rPr>
          <w:rFonts w:hint="cs"/>
          <w:rtl/>
        </w:rPr>
        <w:t xml:space="preserve">המחדל הזה נבע מכך שהיתה התעלמות מוחלטת מהמלצות מערכת הביטחון, ובראש ובראשונה מי שממונה על כך, וזה ראש השב"כ, אשר אמר וקבע שיש צורך להקים גדר </w:t>
      </w:r>
      <w:r>
        <w:rPr>
          <w:rFonts w:hint="cs"/>
          <w:rtl/>
        </w:rPr>
        <w:t xml:space="preserve">אשר תחצוץ בינינו לבין הפלסטינים כדי למנוע את בואם של המחבלים המתאבדים המתועבים לתוך מדינת ישראל. </w:t>
      </w:r>
    </w:p>
    <w:p w14:paraId="659132B8" w14:textId="77777777" w:rsidR="00000000" w:rsidRDefault="00DD00E1">
      <w:pPr>
        <w:pStyle w:val="a0"/>
        <w:rPr>
          <w:rFonts w:hint="cs"/>
          <w:rtl/>
        </w:rPr>
      </w:pPr>
    </w:p>
    <w:p w14:paraId="0E53AC44" w14:textId="77777777" w:rsidR="00000000" w:rsidRDefault="00DD00E1">
      <w:pPr>
        <w:pStyle w:val="a0"/>
        <w:rPr>
          <w:rFonts w:hint="cs"/>
          <w:rtl/>
        </w:rPr>
      </w:pPr>
      <w:r>
        <w:rPr>
          <w:rFonts w:hint="cs"/>
          <w:rtl/>
        </w:rPr>
        <w:t>תארו לכם מה היה במלחמת יום הכיפורים אם היה בא הרמטכ"ל או ראש המוסד או ראש אמ"ן לממשלת ישראל דאז ואומר לה שעומדת להיות מלחמה, וממשלת ישראל, מטעמים פוליטיים וא</w:t>
      </w:r>
      <w:r>
        <w:rPr>
          <w:rFonts w:hint="cs"/>
          <w:rtl/>
        </w:rPr>
        <w:t xml:space="preserve">ידיאולוגיים, היתה מתעלמת מכך. מישהו היה מטיל ספק באחריות למחדל? זה בדיוק מה שקרה פה. </w:t>
      </w:r>
    </w:p>
    <w:p w14:paraId="3B046400" w14:textId="77777777" w:rsidR="00000000" w:rsidRDefault="00DD00E1">
      <w:pPr>
        <w:pStyle w:val="a0"/>
        <w:rPr>
          <w:rFonts w:hint="cs"/>
          <w:rtl/>
        </w:rPr>
      </w:pPr>
    </w:p>
    <w:p w14:paraId="327D2FCA" w14:textId="77777777" w:rsidR="00000000" w:rsidRDefault="00DD00E1">
      <w:pPr>
        <w:pStyle w:val="a0"/>
        <w:rPr>
          <w:rFonts w:hint="cs"/>
          <w:rtl/>
        </w:rPr>
      </w:pPr>
      <w:r>
        <w:rPr>
          <w:rFonts w:hint="cs"/>
          <w:rtl/>
        </w:rPr>
        <w:t>אינני נכנס עכשיו לעמדות פוליטיות של איש פוליטי זה או אחר, אלא למה שאמרו הגורמים הביטחוניים, מה הם באו ואמרו לראש הממשלה, מה הם אמרו לשר הביטחון. אמרו פעם אחר פעם אחר פעם</w:t>
      </w:r>
      <w:r>
        <w:rPr>
          <w:rFonts w:hint="cs"/>
          <w:rtl/>
        </w:rPr>
        <w:t>: תבנה גדר, לא נצטרך להיות בערי הגדה אם תהיה גדר. ואני לא נכנס אפילו לתוואי הגדר. והם הופיעו בפני ועדת החוץ והביטחון, והם הופיעו בפני ועדת משנה והם הופיעו במליאה. ולצערי הרב, ראש הממשלה לא קיבל את עמדתם בעת ההיא. והעובדה שהוא לא קיבל את עמדתם בעת ההיא אפשר</w:t>
      </w:r>
      <w:r>
        <w:rPr>
          <w:rFonts w:hint="cs"/>
          <w:rtl/>
        </w:rPr>
        <w:t>ה שהדרך לתוך מדינת ישראל תהיה פנויה, ואותם מחבלים מתועבים היו יכולים בקלות לתכנן, לבוא, לפגע ולרצוח בנו. 400-500 ישראלים שילמו בחייהם את העדר הגדר, על-פי עמדת מערכת הביטחון.</w:t>
      </w:r>
    </w:p>
    <w:p w14:paraId="079F1F6B" w14:textId="77777777" w:rsidR="00000000" w:rsidRDefault="00DD00E1">
      <w:pPr>
        <w:pStyle w:val="a0"/>
        <w:rPr>
          <w:rFonts w:hint="cs"/>
          <w:rtl/>
        </w:rPr>
      </w:pPr>
    </w:p>
    <w:p w14:paraId="7E8506D6" w14:textId="77777777" w:rsidR="00000000" w:rsidRDefault="00DD00E1">
      <w:pPr>
        <w:pStyle w:val="a0"/>
        <w:rPr>
          <w:rFonts w:hint="cs"/>
          <w:rtl/>
        </w:rPr>
      </w:pPr>
      <w:r>
        <w:rPr>
          <w:rFonts w:hint="cs"/>
          <w:rtl/>
        </w:rPr>
        <w:t>היה מי שהתנגד, והוא הסביר למה אסור לבנות גדר. היום אנחנו גם יודעים את הסיבה האמית</w:t>
      </w:r>
      <w:r>
        <w:rPr>
          <w:rFonts w:hint="cs"/>
          <w:rtl/>
        </w:rPr>
        <w:t xml:space="preserve">ית, כי כל עוד המתנחלים התנגדו להקמת הגדר, גם ראש הממשלה התנגד לגדר, ורק כאשר נגיע, חס וחלילה, ל-1,000 הרוגים </w:t>
      </w:r>
      <w:r>
        <w:rPr>
          <w:rtl/>
        </w:rPr>
        <w:t>–</w:t>
      </w:r>
      <w:r>
        <w:rPr>
          <w:rFonts w:hint="cs"/>
          <w:rtl/>
        </w:rPr>
        <w:t xml:space="preserve"> ואני אמרתי את זה באחד הדיונים -  רק אז תעשו גדר. רק אז אתם תעשו גדר.</w:t>
      </w:r>
    </w:p>
    <w:p w14:paraId="50643E12" w14:textId="77777777" w:rsidR="00000000" w:rsidRDefault="00DD00E1">
      <w:pPr>
        <w:pStyle w:val="af0"/>
        <w:rPr>
          <w:rFonts w:hint="cs"/>
          <w:rtl/>
        </w:rPr>
      </w:pPr>
    </w:p>
    <w:p w14:paraId="30AE1BF8" w14:textId="77777777" w:rsidR="00000000" w:rsidRDefault="00DD00E1">
      <w:pPr>
        <w:pStyle w:val="af0"/>
        <w:rPr>
          <w:rtl/>
        </w:rPr>
      </w:pPr>
      <w:r>
        <w:rPr>
          <w:rFonts w:hint="eastAsia"/>
          <w:rtl/>
        </w:rPr>
        <w:t>מיכאל</w:t>
      </w:r>
      <w:r>
        <w:rPr>
          <w:rtl/>
        </w:rPr>
        <w:t xml:space="preserve"> גורלובסקי (הליכוד):</w:t>
      </w:r>
    </w:p>
    <w:p w14:paraId="2273D45C" w14:textId="77777777" w:rsidR="00000000" w:rsidRDefault="00DD00E1">
      <w:pPr>
        <w:pStyle w:val="a0"/>
        <w:rPr>
          <w:rFonts w:hint="cs"/>
          <w:rtl/>
        </w:rPr>
      </w:pPr>
    </w:p>
    <w:p w14:paraId="50A68A0A" w14:textId="77777777" w:rsidR="00000000" w:rsidRDefault="00DD00E1">
      <w:pPr>
        <w:pStyle w:val="a0"/>
        <w:rPr>
          <w:rFonts w:hint="cs"/>
          <w:rtl/>
        </w:rPr>
      </w:pPr>
      <w:r>
        <w:rPr>
          <w:rFonts w:hint="cs"/>
          <w:rtl/>
        </w:rPr>
        <w:t>ומה עם המחבלים במזרח-ירושלים?</w:t>
      </w:r>
    </w:p>
    <w:p w14:paraId="200A7973" w14:textId="77777777" w:rsidR="00000000" w:rsidRDefault="00DD00E1">
      <w:pPr>
        <w:pStyle w:val="a0"/>
        <w:rPr>
          <w:rFonts w:hint="cs"/>
          <w:rtl/>
        </w:rPr>
      </w:pPr>
    </w:p>
    <w:p w14:paraId="4CE2061F" w14:textId="77777777" w:rsidR="00000000" w:rsidRDefault="00DD00E1">
      <w:pPr>
        <w:pStyle w:val="af0"/>
        <w:rPr>
          <w:rtl/>
        </w:rPr>
      </w:pPr>
      <w:r>
        <w:rPr>
          <w:rFonts w:hint="eastAsia"/>
          <w:rtl/>
        </w:rPr>
        <w:t>יולי</w:t>
      </w:r>
      <w:r>
        <w:rPr>
          <w:rtl/>
        </w:rPr>
        <w:t xml:space="preserve"> תמיר (העבודה</w:t>
      </w:r>
      <w:r>
        <w:rPr>
          <w:rtl/>
        </w:rPr>
        <w:t>-מימד):</w:t>
      </w:r>
    </w:p>
    <w:p w14:paraId="1611A8D5" w14:textId="77777777" w:rsidR="00000000" w:rsidRDefault="00DD00E1">
      <w:pPr>
        <w:pStyle w:val="a0"/>
        <w:rPr>
          <w:rFonts w:hint="cs"/>
          <w:rtl/>
        </w:rPr>
      </w:pPr>
    </w:p>
    <w:p w14:paraId="3E86B77D" w14:textId="77777777" w:rsidR="00000000" w:rsidRDefault="00DD00E1">
      <w:pPr>
        <w:pStyle w:val="a0"/>
        <w:rPr>
          <w:rFonts w:hint="cs"/>
          <w:rtl/>
        </w:rPr>
      </w:pPr>
      <w:r>
        <w:rPr>
          <w:rFonts w:hint="cs"/>
          <w:rtl/>
        </w:rPr>
        <w:t>מזרח-ירושלים תהיה מחוץ לגדר, אם לא הבנת את זה.</w:t>
      </w:r>
    </w:p>
    <w:p w14:paraId="513A1485" w14:textId="77777777" w:rsidR="00000000" w:rsidRDefault="00DD00E1">
      <w:pPr>
        <w:pStyle w:val="a0"/>
        <w:rPr>
          <w:rFonts w:hint="cs"/>
          <w:rtl/>
        </w:rPr>
      </w:pPr>
    </w:p>
    <w:p w14:paraId="3C32118D" w14:textId="77777777" w:rsidR="00000000" w:rsidRDefault="00DD00E1">
      <w:pPr>
        <w:pStyle w:val="-"/>
        <w:rPr>
          <w:rtl/>
        </w:rPr>
      </w:pPr>
      <w:bookmarkStart w:id="255" w:name="FS000000458T22_10_2003_15_03_43C"/>
      <w:bookmarkEnd w:id="255"/>
      <w:r>
        <w:rPr>
          <w:rtl/>
        </w:rPr>
        <w:t>חיים רמון (העבודה-מימד):</w:t>
      </w:r>
    </w:p>
    <w:p w14:paraId="67D822E4" w14:textId="77777777" w:rsidR="00000000" w:rsidRDefault="00DD00E1">
      <w:pPr>
        <w:pStyle w:val="a0"/>
        <w:rPr>
          <w:rtl/>
        </w:rPr>
      </w:pPr>
    </w:p>
    <w:p w14:paraId="69BF6868" w14:textId="77777777" w:rsidR="00000000" w:rsidRDefault="00DD00E1">
      <w:pPr>
        <w:pStyle w:val="a0"/>
        <w:rPr>
          <w:rFonts w:hint="cs"/>
          <w:rtl/>
        </w:rPr>
      </w:pPr>
      <w:r>
        <w:rPr>
          <w:rFonts w:hint="cs"/>
          <w:rtl/>
        </w:rPr>
        <w:t>ולצערי הרב, אנחנו מתקרבים ל-1,000 ההרוגים האלה. ורק אז שינו את העמדה. ומעניין, פתאום אלה שהתנגדו לגדר באים ומסבירים בשפתם כמה היא חיונית, כמה חיים היא תחסוך, עד כמה היא תמנע</w:t>
      </w:r>
      <w:r>
        <w:rPr>
          <w:rFonts w:hint="cs"/>
          <w:rtl/>
        </w:rPr>
        <w:t xml:space="preserve"> מהמחבלים לבוא. הם אומרים את זה. האם הם לא צריכים לתת את הדין? הרי הם עצמם מרשיעים את עצמם והם מסבירים. </w:t>
      </w:r>
    </w:p>
    <w:p w14:paraId="6F1546FA" w14:textId="77777777" w:rsidR="00000000" w:rsidRDefault="00DD00E1">
      <w:pPr>
        <w:pStyle w:val="a0"/>
        <w:rPr>
          <w:rFonts w:hint="cs"/>
          <w:rtl/>
        </w:rPr>
      </w:pPr>
    </w:p>
    <w:p w14:paraId="1E50E5ED" w14:textId="77777777" w:rsidR="00000000" w:rsidRDefault="00DD00E1">
      <w:pPr>
        <w:pStyle w:val="a0"/>
        <w:rPr>
          <w:rFonts w:hint="cs"/>
          <w:rtl/>
        </w:rPr>
      </w:pPr>
      <w:r>
        <w:rPr>
          <w:rFonts w:hint="cs"/>
          <w:rtl/>
        </w:rPr>
        <w:t xml:space="preserve">הם לא באים ואומרים היום שהם תומכים בגדר בגלל אוסלו. מה זה קשור? היתה המציאות, היו המלצות. </w:t>
      </w:r>
    </w:p>
    <w:p w14:paraId="20916760" w14:textId="77777777" w:rsidR="00000000" w:rsidRDefault="00DD00E1">
      <w:pPr>
        <w:pStyle w:val="a0"/>
        <w:rPr>
          <w:rFonts w:hint="cs"/>
          <w:rtl/>
        </w:rPr>
      </w:pPr>
    </w:p>
    <w:p w14:paraId="0537A326" w14:textId="77777777" w:rsidR="00000000" w:rsidRDefault="00DD00E1">
      <w:pPr>
        <w:pStyle w:val="a0"/>
        <w:ind w:firstLine="0"/>
        <w:rPr>
          <w:rFonts w:hint="cs"/>
          <w:rtl/>
        </w:rPr>
      </w:pPr>
      <w:r>
        <w:rPr>
          <w:rFonts w:hint="cs"/>
          <w:rtl/>
        </w:rPr>
        <w:tab/>
        <w:t xml:space="preserve">מנחם בגין, עליו השלום, ראש הממשלה לשעבר </w:t>
      </w:r>
      <w:r>
        <w:rPr>
          <w:rtl/>
        </w:rPr>
        <w:t>–</w:t>
      </w:r>
      <w:r>
        <w:rPr>
          <w:rFonts w:hint="cs"/>
          <w:rtl/>
        </w:rPr>
        <w:t xml:space="preserve"> בתקופת מחדל מלח</w:t>
      </w:r>
      <w:r>
        <w:rPr>
          <w:rFonts w:hint="cs"/>
          <w:rtl/>
        </w:rPr>
        <w:t xml:space="preserve">מת יום הכיפורים, ראש האופוזיציה </w:t>
      </w:r>
      <w:r>
        <w:rPr>
          <w:rtl/>
        </w:rPr>
        <w:t>–</w:t>
      </w:r>
      <w:r>
        <w:rPr>
          <w:rFonts w:hint="cs"/>
          <w:rtl/>
        </w:rPr>
        <w:t xml:space="preserve"> שאל לאחר מחדל יום הכיפורים שאלה שהדהדה מקצה הארץ ועד קצה. הוא שאל: למה לא קירבתם את הכלים? למה לא קירבתם את הכלים? ושילמנו מחיר יקר כי לא קירבנו את הכלים. והיום אנחנו גם יודעים למה.</w:t>
      </w:r>
    </w:p>
    <w:p w14:paraId="427A910B" w14:textId="77777777" w:rsidR="00000000" w:rsidRDefault="00DD00E1">
      <w:pPr>
        <w:pStyle w:val="a0"/>
        <w:ind w:firstLine="0"/>
        <w:rPr>
          <w:rFonts w:hint="cs"/>
          <w:rtl/>
        </w:rPr>
      </w:pPr>
    </w:p>
    <w:p w14:paraId="731B1B39" w14:textId="77777777" w:rsidR="00000000" w:rsidRDefault="00DD00E1">
      <w:pPr>
        <w:pStyle w:val="a0"/>
        <w:ind w:firstLine="0"/>
        <w:rPr>
          <w:rFonts w:hint="cs"/>
          <w:rtl/>
        </w:rPr>
      </w:pPr>
      <w:r>
        <w:rPr>
          <w:rFonts w:hint="cs"/>
          <w:rtl/>
        </w:rPr>
        <w:tab/>
        <w:t>אותה שאלה אנחנו חייבים לברר עכשיו: למה</w:t>
      </w:r>
      <w:r>
        <w:rPr>
          <w:rFonts w:hint="cs"/>
          <w:rtl/>
        </w:rPr>
        <w:t xml:space="preserve"> ממשלת ישראל - בעת שהיתה יכולה, בעת שהמליצו לה, בעת שהיא יודעת היום </w:t>
      </w:r>
      <w:r>
        <w:rPr>
          <w:rtl/>
        </w:rPr>
        <w:t>–</w:t>
      </w:r>
      <w:r>
        <w:rPr>
          <w:rFonts w:hint="cs"/>
          <w:rtl/>
        </w:rPr>
        <w:t xml:space="preserve"> לא קירבה את הכלים ולא בנתה גדר, חומת מגן בפני המחבלים המתאבדים? למה היא לא עשתה את זה? חייבים לברר זאת. אי-אפשר להשאיר את השאלה הזאת ללא תשובה.</w:t>
      </w:r>
    </w:p>
    <w:p w14:paraId="71F05DCE" w14:textId="77777777" w:rsidR="00000000" w:rsidRDefault="00DD00E1">
      <w:pPr>
        <w:pStyle w:val="a0"/>
        <w:ind w:firstLine="0"/>
        <w:rPr>
          <w:rFonts w:hint="cs"/>
          <w:rtl/>
        </w:rPr>
      </w:pPr>
    </w:p>
    <w:p w14:paraId="2D4B8AAB" w14:textId="77777777" w:rsidR="00000000" w:rsidRDefault="00DD00E1">
      <w:pPr>
        <w:pStyle w:val="a0"/>
        <w:ind w:firstLine="720"/>
        <w:rPr>
          <w:rFonts w:hint="cs"/>
          <w:rtl/>
        </w:rPr>
      </w:pPr>
      <w:r>
        <w:rPr>
          <w:rFonts w:hint="cs"/>
          <w:rtl/>
        </w:rPr>
        <w:t xml:space="preserve">יש חברים בתוכנו שגם היום חושבים שלא צריך </w:t>
      </w:r>
      <w:r>
        <w:rPr>
          <w:rFonts w:hint="cs"/>
          <w:rtl/>
        </w:rPr>
        <w:t>לבנות גדר. גם הם צריכים לתמוך בהקמת ועדת חקירה, כי אם לא צריך לבנות גדר, ויתברר בוועדת חקירה שלא צריך לבנות גדר, למה מוציאים 7 מיליארדי שקל על בניית גדר? גם הם לשיטתם צריכים לתמוך בעניין הזה. אם לא צריך וזה מיותר, 7 מיליארדי שקל מתבזבזים, ולא נמנע כלום. וא</w:t>
      </w:r>
      <w:r>
        <w:rPr>
          <w:rFonts w:hint="cs"/>
          <w:rtl/>
        </w:rPr>
        <w:t>ם הגדר חיונית, חובה גם לבדוק למה היא לא נבנתה, למה נרצחנו לשווא ולמה אנחנו לא עושים ולא בונים את כל מה שצריך היום כפרויקט לאומי; למה מאז החלטת הממשלה על התוואי, שהוא תוואי המתנחלים, כי הם קבעו את זה, כי הם ישבו בלשכת ראש הממשלה וקבעו מה יהיה התוואי -  תווא</w:t>
      </w:r>
      <w:r>
        <w:rPr>
          <w:rFonts w:hint="cs"/>
          <w:rtl/>
        </w:rPr>
        <w:t xml:space="preserve">י שבא להגן על המתנחלים יותר מאשר על תושבי מדינת ישראל </w:t>
      </w:r>
      <w:r>
        <w:rPr>
          <w:rtl/>
        </w:rPr>
        <w:t>–</w:t>
      </w:r>
      <w:r>
        <w:rPr>
          <w:rFonts w:hint="cs"/>
          <w:rtl/>
        </w:rPr>
        <w:t xml:space="preserve"> למה גם זה לא קורה, למה שום דבר לא זז, למה שום דבר לא קורה. למה מפקירים את ביטחון תושבי מדינת ישראל? </w:t>
      </w:r>
    </w:p>
    <w:p w14:paraId="46138C13" w14:textId="77777777" w:rsidR="00000000" w:rsidRDefault="00DD00E1">
      <w:pPr>
        <w:pStyle w:val="a0"/>
        <w:ind w:firstLine="720"/>
        <w:rPr>
          <w:rFonts w:hint="cs"/>
          <w:rtl/>
        </w:rPr>
      </w:pPr>
    </w:p>
    <w:p w14:paraId="76F19974" w14:textId="77777777" w:rsidR="00000000" w:rsidRDefault="00DD00E1">
      <w:pPr>
        <w:pStyle w:val="a0"/>
        <w:ind w:firstLine="720"/>
        <w:rPr>
          <w:rFonts w:hint="cs"/>
          <w:rtl/>
        </w:rPr>
      </w:pPr>
      <w:r>
        <w:rPr>
          <w:rFonts w:hint="cs"/>
          <w:rtl/>
        </w:rPr>
        <w:t>זאת השאלה המרכזית, ואי-אפשר לברוח ממנה, רבותי חברי הכנסת. אסור לברוח ממנה ואסור לסתום עליה את הגול</w:t>
      </w:r>
      <w:r>
        <w:rPr>
          <w:rFonts w:hint="cs"/>
          <w:rtl/>
        </w:rPr>
        <w:t xml:space="preserve">ל באיזה רוב קואליציוני. </w:t>
      </w:r>
    </w:p>
    <w:p w14:paraId="2D98EE34" w14:textId="77777777" w:rsidR="00000000" w:rsidRDefault="00DD00E1">
      <w:pPr>
        <w:pStyle w:val="a0"/>
        <w:ind w:firstLine="720"/>
        <w:rPr>
          <w:rFonts w:hint="cs"/>
          <w:rtl/>
        </w:rPr>
      </w:pPr>
    </w:p>
    <w:p w14:paraId="5EF70C7E" w14:textId="77777777" w:rsidR="00000000" w:rsidRDefault="00DD00E1">
      <w:pPr>
        <w:pStyle w:val="a0"/>
        <w:ind w:firstLine="720"/>
        <w:rPr>
          <w:rFonts w:hint="cs"/>
          <w:rtl/>
        </w:rPr>
      </w:pPr>
      <w:r>
        <w:rPr>
          <w:rFonts w:hint="cs"/>
          <w:rtl/>
        </w:rPr>
        <w:t>אני קורא לחברי הקואליציה דהיום, ואני מודיע לכם שהעבודה של ועדת החקירה תהיה מאוד מאוד קלה. היא לא תצטרך אפילו לצאת מתוך תחומי הכנסת. הכול נמצא בכנסת. כל מה שאתם רוצים, כל ההתנגדויות, מי התנגד, מי תמך, מי שינה את עמדתו, איך שינו, מה</w:t>
      </w:r>
      <w:r>
        <w:rPr>
          <w:rFonts w:hint="cs"/>
          <w:rtl/>
        </w:rPr>
        <w:t xml:space="preserve"> היה התוואי, מי שיקר, מי דיבר אמת </w:t>
      </w:r>
      <w:r>
        <w:rPr>
          <w:rtl/>
        </w:rPr>
        <w:t>–</w:t>
      </w:r>
      <w:r>
        <w:rPr>
          <w:rFonts w:hint="cs"/>
          <w:rtl/>
        </w:rPr>
        <w:t xml:space="preserve"> הכול נמצא כאן, בוועדת החוץ והביטחון, בוועדות המשנה ובנאומים פומביים כאן במליאה. הכול נמצא. זאת תהיה ועדת חקירה מאוד קצרת זמן. החומר נמצא. </w:t>
      </w:r>
    </w:p>
    <w:p w14:paraId="46A7222D" w14:textId="77777777" w:rsidR="00000000" w:rsidRDefault="00DD00E1">
      <w:pPr>
        <w:pStyle w:val="a0"/>
        <w:ind w:firstLine="720"/>
        <w:rPr>
          <w:rFonts w:hint="cs"/>
          <w:rtl/>
        </w:rPr>
      </w:pPr>
    </w:p>
    <w:p w14:paraId="14D7017A" w14:textId="77777777" w:rsidR="00000000" w:rsidRDefault="00DD00E1">
      <w:pPr>
        <w:pStyle w:val="a0"/>
        <w:ind w:firstLine="720"/>
        <w:rPr>
          <w:rFonts w:hint="cs"/>
          <w:rtl/>
        </w:rPr>
      </w:pPr>
      <w:r>
        <w:rPr>
          <w:rFonts w:hint="cs"/>
          <w:rtl/>
        </w:rPr>
        <w:t>הוועדה תקבע אחת ולתמיד, האם היה צורך בבניית הגדר, ואם היו בונים אותה בזמן האם הי</w:t>
      </w:r>
      <w:r>
        <w:rPr>
          <w:rFonts w:hint="cs"/>
          <w:rtl/>
        </w:rPr>
        <w:t xml:space="preserve">ו נחסכים הקורבנות הללו? </w:t>
      </w:r>
    </w:p>
    <w:p w14:paraId="176052BB" w14:textId="77777777" w:rsidR="00000000" w:rsidRDefault="00DD00E1">
      <w:pPr>
        <w:pStyle w:val="a0"/>
        <w:ind w:firstLine="720"/>
        <w:rPr>
          <w:rFonts w:hint="cs"/>
          <w:rtl/>
        </w:rPr>
      </w:pPr>
    </w:p>
    <w:p w14:paraId="65528641" w14:textId="77777777" w:rsidR="00000000" w:rsidRDefault="00DD00E1">
      <w:pPr>
        <w:pStyle w:val="a0"/>
        <w:ind w:firstLine="720"/>
        <w:rPr>
          <w:rFonts w:hint="cs"/>
          <w:rtl/>
        </w:rPr>
      </w:pPr>
      <w:r>
        <w:rPr>
          <w:rFonts w:hint="cs"/>
          <w:rtl/>
        </w:rPr>
        <w:t>אני מציע לך, סגן השר בוים, עזוב את הפולמוס הפוליטי עכשיו. גם בוועדת החקירה נביא רק אנשים שהם לא פוליטיים.</w:t>
      </w:r>
    </w:p>
    <w:p w14:paraId="29F55FE7" w14:textId="77777777" w:rsidR="00000000" w:rsidRDefault="00DD00E1">
      <w:pPr>
        <w:pStyle w:val="a0"/>
        <w:rPr>
          <w:rFonts w:hint="cs"/>
          <w:rtl/>
        </w:rPr>
      </w:pPr>
    </w:p>
    <w:p w14:paraId="456CF729" w14:textId="77777777" w:rsidR="00000000" w:rsidRDefault="00DD00E1">
      <w:pPr>
        <w:pStyle w:val="af0"/>
        <w:rPr>
          <w:rtl/>
        </w:rPr>
      </w:pPr>
      <w:r>
        <w:rPr>
          <w:rFonts w:hint="eastAsia"/>
          <w:rtl/>
        </w:rPr>
        <w:t>סגן</w:t>
      </w:r>
      <w:r>
        <w:rPr>
          <w:rtl/>
        </w:rPr>
        <w:t xml:space="preserve"> שר הביטחון זאב בוים:</w:t>
      </w:r>
    </w:p>
    <w:p w14:paraId="0052BC5C" w14:textId="77777777" w:rsidR="00000000" w:rsidRDefault="00DD00E1">
      <w:pPr>
        <w:pStyle w:val="a0"/>
        <w:rPr>
          <w:rFonts w:hint="cs"/>
          <w:rtl/>
        </w:rPr>
      </w:pPr>
    </w:p>
    <w:p w14:paraId="0110CE72" w14:textId="77777777" w:rsidR="00000000" w:rsidRDefault="00DD00E1">
      <w:pPr>
        <w:pStyle w:val="a0"/>
        <w:rPr>
          <w:rFonts w:hint="cs"/>
          <w:rtl/>
        </w:rPr>
      </w:pPr>
      <w:r>
        <w:rPr>
          <w:rFonts w:hint="cs"/>
          <w:rtl/>
        </w:rPr>
        <w:t xml:space="preserve">הכול פוליטיקה. </w:t>
      </w:r>
    </w:p>
    <w:p w14:paraId="7CCCA7A8" w14:textId="77777777" w:rsidR="00000000" w:rsidRDefault="00DD00E1">
      <w:pPr>
        <w:pStyle w:val="a0"/>
        <w:rPr>
          <w:rFonts w:hint="cs"/>
          <w:rtl/>
        </w:rPr>
      </w:pPr>
    </w:p>
    <w:p w14:paraId="5248C1BE" w14:textId="77777777" w:rsidR="00000000" w:rsidRDefault="00DD00E1">
      <w:pPr>
        <w:pStyle w:val="-"/>
        <w:rPr>
          <w:rtl/>
        </w:rPr>
      </w:pPr>
      <w:bookmarkStart w:id="256" w:name="FS000000458T22_10_2003_14_51_11C"/>
      <w:bookmarkEnd w:id="256"/>
      <w:r>
        <w:rPr>
          <w:rtl/>
        </w:rPr>
        <w:t>חיים רמון (העבודה-מימד):</w:t>
      </w:r>
    </w:p>
    <w:p w14:paraId="4C3D6FDD" w14:textId="77777777" w:rsidR="00000000" w:rsidRDefault="00DD00E1">
      <w:pPr>
        <w:pStyle w:val="a0"/>
        <w:rPr>
          <w:rFonts w:hint="cs"/>
          <w:rtl/>
        </w:rPr>
      </w:pPr>
    </w:p>
    <w:p w14:paraId="6BF942F4" w14:textId="77777777" w:rsidR="00000000" w:rsidRDefault="00DD00E1">
      <w:pPr>
        <w:pStyle w:val="a0"/>
        <w:rPr>
          <w:rFonts w:hint="cs"/>
          <w:rtl/>
        </w:rPr>
      </w:pPr>
      <w:r>
        <w:rPr>
          <w:rFonts w:hint="cs"/>
          <w:rtl/>
        </w:rPr>
        <w:t>אצלך הכול פוליטיקה. לא אכפת לכם. רוממות הביטחון בפיכם.</w:t>
      </w:r>
      <w:r>
        <w:rPr>
          <w:rFonts w:hint="cs"/>
          <w:rtl/>
        </w:rPr>
        <w:t xml:space="preserve"> אתם, על חשבון האידיאולוגיה שלכם, הפקרתם בגלל השקפה אידיאולוגית את ביטחונם של תושבי מדינת ישראל. אתם, שכל היום אומרים: אנחנו דואגים לביטחון, דואגים לביטחון, דואגים לביטחון, אתם לא עשיתם את זה אך ורק בגלל העניין הזה. </w:t>
      </w:r>
    </w:p>
    <w:p w14:paraId="548A8A64" w14:textId="77777777" w:rsidR="00000000" w:rsidRDefault="00DD00E1">
      <w:pPr>
        <w:pStyle w:val="a0"/>
        <w:rPr>
          <w:rFonts w:hint="cs"/>
          <w:rtl/>
        </w:rPr>
      </w:pPr>
    </w:p>
    <w:p w14:paraId="61EC12FD" w14:textId="77777777" w:rsidR="00000000" w:rsidRDefault="00DD00E1">
      <w:pPr>
        <w:pStyle w:val="a0"/>
        <w:rPr>
          <w:rFonts w:hint="cs"/>
          <w:rtl/>
        </w:rPr>
      </w:pPr>
      <w:r>
        <w:rPr>
          <w:rFonts w:hint="cs"/>
          <w:rtl/>
        </w:rPr>
        <w:t xml:space="preserve">אני מציע לך שגם בוועדת החקירה אל תברח </w:t>
      </w:r>
      <w:r>
        <w:rPr>
          <w:rFonts w:hint="cs"/>
          <w:rtl/>
        </w:rPr>
        <w:t>לפוליטיקה. בוא ניקח רק את מה שאמרו גורמי הביטחון, את מה שהם הסבירו ואת מה שאמר ראש הממשלה שממונה על כך ואת מה שאמרו שרי הביטחון. עזוב את חברי הכנסת. עזוב את הפוליטיקה בצד. בוא נבדוק מי אחראי לשפך הדם חוץ מהמחבלים המתועבים, מי יכול היה למנוע ולא מנע ולמה. ז</w:t>
      </w:r>
      <w:r>
        <w:rPr>
          <w:rFonts w:hint="cs"/>
          <w:rtl/>
        </w:rPr>
        <w:t xml:space="preserve">את השאלה שצריכה היום לנסר בחלל האוויר הציבורי, לא פחות מהשאלה, מה גרם למחדל מלחמת יום הכיפורים. צריך לשאול היום, מה גרם ומי גרם למחדל גדר הביטחון, שעלתה בחיי 400 עד 500 אזרחי מדינת ישראל. תודה. </w:t>
      </w:r>
    </w:p>
    <w:p w14:paraId="38A16CFF" w14:textId="77777777" w:rsidR="00000000" w:rsidRDefault="00DD00E1">
      <w:pPr>
        <w:pStyle w:val="a0"/>
        <w:rPr>
          <w:rFonts w:hint="cs"/>
          <w:rtl/>
        </w:rPr>
      </w:pPr>
    </w:p>
    <w:p w14:paraId="23DF3A7F" w14:textId="77777777" w:rsidR="00000000" w:rsidRDefault="00DD00E1">
      <w:pPr>
        <w:pStyle w:val="af1"/>
        <w:rPr>
          <w:rFonts w:hint="cs"/>
          <w:rtl/>
        </w:rPr>
      </w:pPr>
      <w:r>
        <w:rPr>
          <w:rFonts w:hint="cs"/>
          <w:rtl/>
        </w:rPr>
        <w:t>היו"ר יולי-יואל אדלשטיין:</w:t>
      </w:r>
    </w:p>
    <w:p w14:paraId="45D3D508" w14:textId="77777777" w:rsidR="00000000" w:rsidRDefault="00DD00E1">
      <w:pPr>
        <w:pStyle w:val="a0"/>
        <w:rPr>
          <w:rFonts w:hint="cs"/>
          <w:b/>
          <w:bCs/>
          <w:rtl/>
        </w:rPr>
      </w:pPr>
    </w:p>
    <w:p w14:paraId="6AA064E7" w14:textId="77777777" w:rsidR="00000000" w:rsidRDefault="00DD00E1">
      <w:pPr>
        <w:pStyle w:val="a0"/>
        <w:rPr>
          <w:rFonts w:hint="cs"/>
          <w:rtl/>
        </w:rPr>
      </w:pPr>
      <w:r>
        <w:rPr>
          <w:rFonts w:hint="cs"/>
          <w:rtl/>
        </w:rPr>
        <w:t>תודה לחבר הכנסת חיים רמון. האם סג</w:t>
      </w:r>
      <w:r>
        <w:rPr>
          <w:rFonts w:hint="cs"/>
          <w:rtl/>
        </w:rPr>
        <w:t xml:space="preserve">ן שר הביטחון רוצה למסור תשובה משותפת? יש לנו הצעה לסדר-יום של חבר הכנסת פינס באותו נושא. תודה. </w:t>
      </w:r>
    </w:p>
    <w:p w14:paraId="264BD952" w14:textId="77777777" w:rsidR="00000000" w:rsidRDefault="00DD00E1">
      <w:pPr>
        <w:pStyle w:val="a0"/>
        <w:rPr>
          <w:rFonts w:hint="cs"/>
          <w:rtl/>
        </w:rPr>
      </w:pPr>
    </w:p>
    <w:p w14:paraId="46DCEBBE" w14:textId="77777777" w:rsidR="00000000" w:rsidRDefault="00DD00E1">
      <w:pPr>
        <w:pStyle w:val="a0"/>
        <w:rPr>
          <w:rFonts w:hint="cs"/>
          <w:rtl/>
        </w:rPr>
      </w:pPr>
    </w:p>
    <w:p w14:paraId="244CA068" w14:textId="77777777" w:rsidR="00000000" w:rsidRDefault="00DD00E1">
      <w:pPr>
        <w:pStyle w:val="a2"/>
        <w:rPr>
          <w:rFonts w:hint="cs"/>
          <w:rtl/>
        </w:rPr>
      </w:pPr>
      <w:bookmarkStart w:id="257" w:name="_Toc67028587"/>
      <w:r>
        <w:rPr>
          <w:rFonts w:hint="cs"/>
          <w:rtl/>
        </w:rPr>
        <w:t>הצעה לסדר-היום</w:t>
      </w:r>
      <w:bookmarkEnd w:id="257"/>
    </w:p>
    <w:p w14:paraId="2AB27B17" w14:textId="77777777" w:rsidR="00000000" w:rsidRDefault="00DD00E1">
      <w:pPr>
        <w:pStyle w:val="a2"/>
        <w:rPr>
          <w:rFonts w:hint="cs"/>
          <w:rtl/>
        </w:rPr>
      </w:pPr>
      <w:bookmarkStart w:id="258" w:name="_Toc67028588"/>
      <w:r>
        <w:rPr>
          <w:rFonts w:hint="cs"/>
          <w:rtl/>
        </w:rPr>
        <w:t>גדר ההפרדה הביטחונית</w:t>
      </w:r>
      <w:bookmarkEnd w:id="258"/>
    </w:p>
    <w:p w14:paraId="1C28FBDF" w14:textId="77777777" w:rsidR="00000000" w:rsidRDefault="00DD00E1">
      <w:pPr>
        <w:pStyle w:val="a0"/>
        <w:rPr>
          <w:rFonts w:hint="cs"/>
          <w:rtl/>
        </w:rPr>
      </w:pPr>
    </w:p>
    <w:p w14:paraId="6B535DAB" w14:textId="77777777" w:rsidR="00000000" w:rsidRDefault="00DD00E1">
      <w:pPr>
        <w:pStyle w:val="af1"/>
        <w:rPr>
          <w:rFonts w:hint="cs"/>
          <w:rtl/>
        </w:rPr>
      </w:pPr>
      <w:r>
        <w:rPr>
          <w:rFonts w:hint="cs"/>
          <w:rtl/>
        </w:rPr>
        <w:t>היו"ר יולי-יואל אדלשטיין:</w:t>
      </w:r>
    </w:p>
    <w:p w14:paraId="783D6A25" w14:textId="77777777" w:rsidR="00000000" w:rsidRDefault="00DD00E1">
      <w:pPr>
        <w:pStyle w:val="a0"/>
        <w:rPr>
          <w:rFonts w:hint="cs"/>
          <w:rtl/>
        </w:rPr>
      </w:pPr>
    </w:p>
    <w:p w14:paraId="671E058D" w14:textId="77777777" w:rsidR="00000000" w:rsidRDefault="00DD00E1">
      <w:pPr>
        <w:pStyle w:val="a0"/>
        <w:rPr>
          <w:rFonts w:hint="cs"/>
          <w:rtl/>
        </w:rPr>
      </w:pPr>
    </w:p>
    <w:p w14:paraId="05C7D2A9" w14:textId="77777777" w:rsidR="00000000" w:rsidRDefault="00DD00E1">
      <w:pPr>
        <w:pStyle w:val="a0"/>
        <w:rPr>
          <w:rFonts w:hint="cs"/>
          <w:rtl/>
        </w:rPr>
      </w:pPr>
      <w:r>
        <w:rPr>
          <w:rFonts w:hint="cs"/>
          <w:rtl/>
        </w:rPr>
        <w:t xml:space="preserve">חבר הכנסת אופיר פינס-פז, עם הצעה רגילה לסדר-היום מס'  1304 בנושא: גדר ההפרדה הביטחונית. </w:t>
      </w:r>
    </w:p>
    <w:p w14:paraId="5DE9481A" w14:textId="77777777" w:rsidR="00000000" w:rsidRDefault="00DD00E1">
      <w:pPr>
        <w:pStyle w:val="a0"/>
        <w:rPr>
          <w:rFonts w:hint="cs"/>
          <w:rtl/>
        </w:rPr>
      </w:pPr>
    </w:p>
    <w:p w14:paraId="597FFBD0" w14:textId="77777777" w:rsidR="00000000" w:rsidRDefault="00DD00E1">
      <w:pPr>
        <w:pStyle w:val="a"/>
        <w:rPr>
          <w:rtl/>
        </w:rPr>
      </w:pPr>
      <w:bookmarkStart w:id="259" w:name="FS000000455T22_10_2003_14_55_48"/>
      <w:bookmarkStart w:id="260" w:name="_Toc67028589"/>
      <w:bookmarkEnd w:id="259"/>
      <w:r>
        <w:rPr>
          <w:rFonts w:hint="eastAsia"/>
          <w:rtl/>
        </w:rPr>
        <w:t>אופ</w:t>
      </w:r>
      <w:r>
        <w:rPr>
          <w:rFonts w:hint="eastAsia"/>
          <w:rtl/>
        </w:rPr>
        <w:t>יר</w:t>
      </w:r>
      <w:r>
        <w:rPr>
          <w:rtl/>
        </w:rPr>
        <w:t xml:space="preserve"> פינס-פז (העבודה-מימד):</w:t>
      </w:r>
      <w:bookmarkEnd w:id="260"/>
    </w:p>
    <w:p w14:paraId="1DEC49C2" w14:textId="77777777" w:rsidR="00000000" w:rsidRDefault="00DD00E1">
      <w:pPr>
        <w:pStyle w:val="a0"/>
        <w:rPr>
          <w:rFonts w:hint="cs"/>
          <w:rtl/>
        </w:rPr>
      </w:pPr>
    </w:p>
    <w:p w14:paraId="0CD6603C" w14:textId="77777777" w:rsidR="00000000" w:rsidRDefault="00DD00E1">
      <w:pPr>
        <w:pStyle w:val="a0"/>
        <w:rPr>
          <w:rtl/>
        </w:rPr>
      </w:pPr>
      <w:r>
        <w:rPr>
          <w:rFonts w:hint="cs"/>
          <w:rtl/>
        </w:rPr>
        <w:t>אדוני היושב-ראש, חברי חברי הכנסת, אדוני סגן השר, אנחנו באמת עוברים בשנים האחרונות ימים קשים מאוד, באמת קשים, והחברה הישראלית משלמת מחיר יקר על אין-סוף מצבים בלתי אפשריים ומחדלים קשים. אבל אני לא חושב שתהיה מחלוקת בבית הזה על כך ש</w:t>
      </w:r>
      <w:r>
        <w:rPr>
          <w:rFonts w:hint="cs"/>
          <w:rtl/>
        </w:rPr>
        <w:t xml:space="preserve">אין שערורייה ואין מחדל כמו מחדל אי-בניית גדר הביטחון. אין שום דבר שיכול להתחרות בזה. אין שום דבר שהוא קרוב לזה, שדומה לזה. אנשים שילמו בחיים שלהם בגלל ההפקרות של הממשלה. </w:t>
      </w:r>
    </w:p>
    <w:p w14:paraId="17369F96" w14:textId="77777777" w:rsidR="00000000" w:rsidRDefault="00DD00E1">
      <w:pPr>
        <w:pStyle w:val="a0"/>
        <w:rPr>
          <w:rtl/>
        </w:rPr>
      </w:pPr>
    </w:p>
    <w:p w14:paraId="25950367" w14:textId="77777777" w:rsidR="00000000" w:rsidRDefault="00DD00E1">
      <w:pPr>
        <w:pStyle w:val="a0"/>
        <w:rPr>
          <w:rFonts w:hint="cs"/>
          <w:rtl/>
        </w:rPr>
      </w:pPr>
      <w:r>
        <w:rPr>
          <w:rFonts w:hint="cs"/>
          <w:rtl/>
        </w:rPr>
        <w:t>ראש הממשלה יכול לצעוק מאה פעם ובאלף הזדמנויות: מי בעד חיסול הטרור? מי בעד חיסול הטרו</w:t>
      </w:r>
      <w:r>
        <w:rPr>
          <w:rFonts w:hint="cs"/>
          <w:rtl/>
        </w:rPr>
        <w:t>ר? ראש הממשלה לא חיסל את הטרור ולא מנע טרור ולא עצר טרוריסטים, אף שהיתה לו היכולת לעשות את זה. זאת האמת הכואבת, הנוראה, שבצדק הציבור הישראלי לא יכול לתפוס אותה. זה באמת מעל ליכולת התפיסה של האדם הסביר. איך יכול להיות שממשלה, בגלל פוליטיקה, בגלל אידיאולוגיה</w:t>
      </w:r>
      <w:r>
        <w:rPr>
          <w:rFonts w:hint="cs"/>
          <w:rtl/>
        </w:rPr>
        <w:t xml:space="preserve"> של ארץ-ישראל השלמה, מוכנה בציניות שאין כדוגמתה להפקיר חיי אזרחים במדינה? מי יכול להבין את זה? מי יכול לקלוט את זה? מי יכול לתפוס את זה? אף אחד, נכון. אבל זאת האמת הנוראה, הכואבת, ההורסת. הפקרתם ואתם עדיין מפקירים אנשים במדינה הזאת לטרור. </w:t>
      </w:r>
    </w:p>
    <w:p w14:paraId="60B04BF3" w14:textId="77777777" w:rsidR="00000000" w:rsidRDefault="00DD00E1">
      <w:pPr>
        <w:pStyle w:val="a0"/>
        <w:rPr>
          <w:rFonts w:hint="cs"/>
          <w:rtl/>
        </w:rPr>
      </w:pPr>
    </w:p>
    <w:p w14:paraId="665E98B2" w14:textId="77777777" w:rsidR="00000000" w:rsidRDefault="00DD00E1">
      <w:pPr>
        <w:pStyle w:val="a0"/>
        <w:rPr>
          <w:rFonts w:hint="cs"/>
          <w:rtl/>
        </w:rPr>
      </w:pPr>
      <w:r>
        <w:rPr>
          <w:rFonts w:hint="cs"/>
          <w:rtl/>
        </w:rPr>
        <w:t>כשאתם החלפתם או</w:t>
      </w:r>
      <w:r>
        <w:rPr>
          <w:rFonts w:hint="cs"/>
          <w:rtl/>
        </w:rPr>
        <w:t>תנו, מה אמרתם? הם לא יודעים, רק אנחנו יודעים. תתביישו לכם. תתביישו לכם. חבורת מופקרים, ממשלה של מתנחלים. יושבים פה בכנסת 40 ליכודניקים, קיבלו קולות בתל-אביב, בפתח-תקווה, ברמת-גן, בחדרה, בעפולה. קיבלתם גם 20,000 קולות בהתנחלויות, ואתם כולכם שבויים של מתנחלי</w:t>
      </w:r>
      <w:r>
        <w:rPr>
          <w:rFonts w:hint="cs"/>
          <w:rtl/>
        </w:rPr>
        <w:t xml:space="preserve">ם שמכתיבים לכם סדר-יום, שאומרים לכם מה לעשות. בושה כזאת, הפקרות כזאת. זה הרי לא ייאמן. </w:t>
      </w:r>
    </w:p>
    <w:p w14:paraId="5614C253" w14:textId="77777777" w:rsidR="00000000" w:rsidRDefault="00DD00E1">
      <w:pPr>
        <w:pStyle w:val="a0"/>
        <w:rPr>
          <w:rFonts w:hint="cs"/>
          <w:rtl/>
        </w:rPr>
      </w:pPr>
    </w:p>
    <w:p w14:paraId="756FC5F0" w14:textId="77777777" w:rsidR="00000000" w:rsidRDefault="00DD00E1">
      <w:pPr>
        <w:pStyle w:val="a0"/>
        <w:rPr>
          <w:rFonts w:hint="cs"/>
          <w:rtl/>
        </w:rPr>
      </w:pPr>
      <w:r>
        <w:rPr>
          <w:rFonts w:hint="cs"/>
          <w:rtl/>
        </w:rPr>
        <w:t xml:space="preserve">מה זה ועדת חקירה פרלמנטרית? ועדת חקירה ממלכתית צריכה להיות פה, אבל אין לכם אומץ להקים אותה, אז שהכנסת תחקור את עצמה על-פי הצעת חבר הכנסת רמון. תראו מה עשיתם, תראו כמה </w:t>
      </w:r>
      <w:r>
        <w:rPr>
          <w:rFonts w:hint="cs"/>
          <w:rtl/>
        </w:rPr>
        <w:t>זמן בזבזתם, תראו כמה כסף בזבזתם, תראו איך הבאתם נושא, שהוא בקונסנזוס לאומי, להיות הנושא שעליו אנחנו מותקפים בכל העולם. כל העולם נגדנו, אתם יודעים למה? מה, כולם לא רוצים את ביטחון מדינת ישראל? רק על זה צריך לעשות ועדת חקירה, איך הפכתם נושא אנושי, אלמנטרי, ש</w:t>
      </w:r>
      <w:r>
        <w:rPr>
          <w:rFonts w:hint="cs"/>
          <w:rtl/>
        </w:rPr>
        <w:t>מדינה מגינה על עצמה מטרור, הפכתם את זה לסמל ההתנגדות למדינת ישראל בכל העולם. אתם יודעים למה? כי לא עשיתם את זה ביושר, כי לא רציתם לעשות את הדבר האלמנטרי, למתוח גדר על "הקו הירוק" כדי להגן, לא כדי לקבוע עובדות, לא מדיניות ולא פוליטיות; לעשות את הדרך הקצרה ב</w:t>
      </w:r>
      <w:r>
        <w:rPr>
          <w:rFonts w:hint="cs"/>
          <w:rtl/>
        </w:rPr>
        <w:t xml:space="preserve">יותר כדי להגן על תושבי מדינת ישראל. לא. פחדתם מה זה יעשה, מה יגידו, איך זה יהיה ומה פתאום. </w:t>
      </w:r>
    </w:p>
    <w:p w14:paraId="5C097595" w14:textId="77777777" w:rsidR="00000000" w:rsidRDefault="00DD00E1">
      <w:pPr>
        <w:pStyle w:val="a0"/>
        <w:rPr>
          <w:rFonts w:hint="cs"/>
          <w:rtl/>
        </w:rPr>
      </w:pPr>
    </w:p>
    <w:p w14:paraId="71F0B675" w14:textId="77777777" w:rsidR="00000000" w:rsidRDefault="00DD00E1">
      <w:pPr>
        <w:pStyle w:val="a0"/>
        <w:rPr>
          <w:rFonts w:hint="cs"/>
          <w:rtl/>
        </w:rPr>
      </w:pPr>
      <w:r>
        <w:rPr>
          <w:rFonts w:hint="cs"/>
          <w:rtl/>
        </w:rPr>
        <w:t xml:space="preserve">חברים יקרים, הלוואי שנגיע פעם למצב שבו פתח-תקווה וראש-העין יהיו מוגנות חצי ממה שמוגנת אריאל. חצי. </w:t>
      </w:r>
    </w:p>
    <w:p w14:paraId="3A94A4D5" w14:textId="77777777" w:rsidR="00000000" w:rsidRDefault="00DD00E1">
      <w:pPr>
        <w:pStyle w:val="a0"/>
        <w:rPr>
          <w:rFonts w:hint="cs"/>
          <w:rtl/>
        </w:rPr>
      </w:pPr>
    </w:p>
    <w:p w14:paraId="738462CE" w14:textId="77777777" w:rsidR="00000000" w:rsidRDefault="00DD00E1">
      <w:pPr>
        <w:pStyle w:val="af0"/>
        <w:rPr>
          <w:rtl/>
        </w:rPr>
      </w:pPr>
      <w:r>
        <w:rPr>
          <w:rFonts w:hint="eastAsia"/>
          <w:rtl/>
        </w:rPr>
        <w:t>סגן</w:t>
      </w:r>
      <w:r>
        <w:rPr>
          <w:rtl/>
        </w:rPr>
        <w:t xml:space="preserve"> שר הביטחון זאב בוים:</w:t>
      </w:r>
    </w:p>
    <w:p w14:paraId="38CF7A76" w14:textId="77777777" w:rsidR="00000000" w:rsidRDefault="00DD00E1">
      <w:pPr>
        <w:pStyle w:val="a0"/>
        <w:rPr>
          <w:rFonts w:hint="cs"/>
          <w:rtl/>
        </w:rPr>
      </w:pPr>
    </w:p>
    <w:p w14:paraId="0A99E400" w14:textId="77777777" w:rsidR="00000000" w:rsidRDefault="00DD00E1">
      <w:pPr>
        <w:pStyle w:val="a0"/>
        <w:rPr>
          <w:rFonts w:hint="cs"/>
          <w:rtl/>
        </w:rPr>
      </w:pPr>
      <w:r>
        <w:rPr>
          <w:rFonts w:hint="cs"/>
          <w:rtl/>
        </w:rPr>
        <w:t>כואב לך, הא?</w:t>
      </w:r>
    </w:p>
    <w:p w14:paraId="4CCC9364" w14:textId="77777777" w:rsidR="00000000" w:rsidRDefault="00DD00E1">
      <w:pPr>
        <w:pStyle w:val="a0"/>
        <w:rPr>
          <w:rFonts w:hint="cs"/>
          <w:rtl/>
        </w:rPr>
      </w:pPr>
    </w:p>
    <w:p w14:paraId="5F3F306E" w14:textId="77777777" w:rsidR="00000000" w:rsidRDefault="00DD00E1">
      <w:pPr>
        <w:pStyle w:val="-"/>
        <w:rPr>
          <w:rtl/>
        </w:rPr>
      </w:pPr>
      <w:bookmarkStart w:id="261" w:name="FS000000455T22_10_2003_15_06_14C"/>
      <w:bookmarkEnd w:id="261"/>
      <w:r>
        <w:rPr>
          <w:rtl/>
        </w:rPr>
        <w:t>אופיר פינס-פז (העבודה-מ</w:t>
      </w:r>
      <w:r>
        <w:rPr>
          <w:rtl/>
        </w:rPr>
        <w:t>ימד):</w:t>
      </w:r>
    </w:p>
    <w:p w14:paraId="1631C248" w14:textId="77777777" w:rsidR="00000000" w:rsidRDefault="00DD00E1">
      <w:pPr>
        <w:pStyle w:val="a0"/>
        <w:rPr>
          <w:rtl/>
        </w:rPr>
      </w:pPr>
    </w:p>
    <w:p w14:paraId="0DF7013A" w14:textId="77777777" w:rsidR="00000000" w:rsidRDefault="00DD00E1">
      <w:pPr>
        <w:pStyle w:val="a0"/>
        <w:rPr>
          <w:rFonts w:hint="cs"/>
          <w:rtl/>
        </w:rPr>
      </w:pPr>
      <w:r>
        <w:rPr>
          <w:rFonts w:hint="cs"/>
          <w:rtl/>
        </w:rPr>
        <w:t xml:space="preserve">לא כואב לי בכלל. אני שמח שאריאל מוגנת, אבל בגלל אריאל אתם מטרפדים את הגנת פתח-תקווה. הרי זה מה שנורא. אריאל יש סביבה גם גדר וגם צבא. ליד כל התנחלות. </w:t>
      </w:r>
    </w:p>
    <w:p w14:paraId="57F6C2F8" w14:textId="77777777" w:rsidR="00000000" w:rsidRDefault="00DD00E1">
      <w:pPr>
        <w:pStyle w:val="a0"/>
        <w:rPr>
          <w:rFonts w:hint="cs"/>
          <w:rtl/>
        </w:rPr>
      </w:pPr>
    </w:p>
    <w:p w14:paraId="30A28713" w14:textId="77777777" w:rsidR="00000000" w:rsidRDefault="00DD00E1">
      <w:pPr>
        <w:pStyle w:val="af0"/>
        <w:rPr>
          <w:b w:val="0"/>
          <w:bCs w:val="0"/>
          <w:rtl/>
        </w:rPr>
      </w:pPr>
    </w:p>
    <w:p w14:paraId="6624BBB7" w14:textId="77777777" w:rsidR="00000000" w:rsidRDefault="00DD00E1">
      <w:pPr>
        <w:pStyle w:val="af0"/>
        <w:rPr>
          <w:rtl/>
        </w:rPr>
      </w:pPr>
      <w:r>
        <w:rPr>
          <w:rFonts w:hint="eastAsia"/>
          <w:rtl/>
        </w:rPr>
        <w:t>צבי</w:t>
      </w:r>
      <w:r>
        <w:rPr>
          <w:rtl/>
        </w:rPr>
        <w:t xml:space="preserve"> הנדל (האיחוד הלאומי - ישראל ביתנו):</w:t>
      </w:r>
    </w:p>
    <w:p w14:paraId="2A425730" w14:textId="77777777" w:rsidR="00000000" w:rsidRDefault="00DD00E1">
      <w:pPr>
        <w:pStyle w:val="a0"/>
        <w:rPr>
          <w:rFonts w:hint="cs"/>
          <w:rtl/>
        </w:rPr>
      </w:pPr>
    </w:p>
    <w:p w14:paraId="4E17A201" w14:textId="77777777" w:rsidR="00000000" w:rsidRDefault="00DD00E1">
      <w:pPr>
        <w:pStyle w:val="a0"/>
        <w:rPr>
          <w:rFonts w:hint="cs"/>
          <w:rtl/>
        </w:rPr>
      </w:pPr>
      <w:r>
        <w:rPr>
          <w:rFonts w:hint="cs"/>
          <w:rtl/>
        </w:rPr>
        <w:t>מי הביא את הרוצחים לפה?</w:t>
      </w:r>
    </w:p>
    <w:p w14:paraId="7BAEEAD5" w14:textId="77777777" w:rsidR="00000000" w:rsidRDefault="00DD00E1">
      <w:pPr>
        <w:pStyle w:val="a0"/>
        <w:rPr>
          <w:rFonts w:hint="cs"/>
          <w:rtl/>
        </w:rPr>
      </w:pPr>
    </w:p>
    <w:p w14:paraId="0073F1DB" w14:textId="77777777" w:rsidR="00000000" w:rsidRDefault="00DD00E1">
      <w:pPr>
        <w:pStyle w:val="-"/>
        <w:rPr>
          <w:rtl/>
        </w:rPr>
      </w:pPr>
      <w:bookmarkStart w:id="262" w:name="FS000000455T22_10_2003_15_06_58C"/>
      <w:bookmarkEnd w:id="262"/>
      <w:r>
        <w:rPr>
          <w:rtl/>
        </w:rPr>
        <w:t>אופיר פינס-פז (העבודה-מימד):</w:t>
      </w:r>
    </w:p>
    <w:p w14:paraId="7B12176D" w14:textId="77777777" w:rsidR="00000000" w:rsidRDefault="00DD00E1">
      <w:pPr>
        <w:pStyle w:val="a0"/>
        <w:rPr>
          <w:rtl/>
        </w:rPr>
      </w:pPr>
    </w:p>
    <w:p w14:paraId="0019ABA3" w14:textId="77777777" w:rsidR="00000000" w:rsidRDefault="00DD00E1">
      <w:pPr>
        <w:pStyle w:val="a0"/>
        <w:rPr>
          <w:rFonts w:hint="cs"/>
          <w:rtl/>
        </w:rPr>
      </w:pPr>
      <w:r>
        <w:rPr>
          <w:rFonts w:hint="cs"/>
          <w:rtl/>
        </w:rPr>
        <w:t>א</w:t>
      </w:r>
      <w:r>
        <w:rPr>
          <w:rFonts w:hint="cs"/>
          <w:rtl/>
        </w:rPr>
        <w:t>וי, תפסיק כבר באמת. זה רציני מה שאתה אומר?</w:t>
      </w:r>
    </w:p>
    <w:p w14:paraId="73DA2E9B" w14:textId="77777777" w:rsidR="00000000" w:rsidRDefault="00DD00E1">
      <w:pPr>
        <w:pStyle w:val="a0"/>
        <w:rPr>
          <w:rFonts w:hint="cs"/>
          <w:rtl/>
        </w:rPr>
      </w:pPr>
    </w:p>
    <w:p w14:paraId="143AD877" w14:textId="77777777" w:rsidR="00000000" w:rsidRDefault="00DD00E1">
      <w:pPr>
        <w:pStyle w:val="af0"/>
        <w:rPr>
          <w:rtl/>
        </w:rPr>
      </w:pPr>
      <w:r>
        <w:rPr>
          <w:rFonts w:hint="eastAsia"/>
          <w:rtl/>
        </w:rPr>
        <w:t>צבי</w:t>
      </w:r>
      <w:r>
        <w:rPr>
          <w:rtl/>
        </w:rPr>
        <w:t xml:space="preserve"> הנדל (האיחוד הלאומי - ישראל ביתנו):</w:t>
      </w:r>
    </w:p>
    <w:p w14:paraId="308EFA90" w14:textId="77777777" w:rsidR="00000000" w:rsidRDefault="00DD00E1">
      <w:pPr>
        <w:pStyle w:val="a0"/>
        <w:rPr>
          <w:rFonts w:hint="cs"/>
          <w:rtl/>
        </w:rPr>
      </w:pPr>
    </w:p>
    <w:p w14:paraId="782F3C07" w14:textId="77777777" w:rsidR="00000000" w:rsidRDefault="00DD00E1">
      <w:pPr>
        <w:pStyle w:val="a0"/>
        <w:rPr>
          <w:rFonts w:hint="cs"/>
          <w:rtl/>
        </w:rPr>
      </w:pPr>
      <w:r>
        <w:rPr>
          <w:rFonts w:hint="cs"/>
          <w:rtl/>
        </w:rPr>
        <w:t xml:space="preserve">זאת האמת. תתבייש לך. </w:t>
      </w:r>
    </w:p>
    <w:p w14:paraId="471ED0F4" w14:textId="77777777" w:rsidR="00000000" w:rsidRDefault="00DD00E1">
      <w:pPr>
        <w:pStyle w:val="a0"/>
        <w:rPr>
          <w:rFonts w:hint="cs"/>
          <w:rtl/>
        </w:rPr>
      </w:pPr>
    </w:p>
    <w:p w14:paraId="0442F696" w14:textId="77777777" w:rsidR="00000000" w:rsidRDefault="00DD00E1">
      <w:pPr>
        <w:pStyle w:val="-"/>
        <w:rPr>
          <w:rtl/>
        </w:rPr>
      </w:pPr>
      <w:bookmarkStart w:id="263" w:name="FS000000455T22_10_2003_15_07_19C"/>
      <w:bookmarkEnd w:id="263"/>
      <w:r>
        <w:rPr>
          <w:rtl/>
        </w:rPr>
        <w:t>אופיר פינס-פז (העבודה-מימד):</w:t>
      </w:r>
    </w:p>
    <w:p w14:paraId="17FA9915" w14:textId="77777777" w:rsidR="00000000" w:rsidRDefault="00DD00E1">
      <w:pPr>
        <w:pStyle w:val="a0"/>
        <w:rPr>
          <w:rtl/>
        </w:rPr>
      </w:pPr>
    </w:p>
    <w:p w14:paraId="03CF8423" w14:textId="77777777" w:rsidR="00000000" w:rsidRDefault="00DD00E1">
      <w:pPr>
        <w:pStyle w:val="a0"/>
        <w:rPr>
          <w:rFonts w:hint="cs"/>
          <w:rtl/>
        </w:rPr>
      </w:pPr>
      <w:r>
        <w:rPr>
          <w:rFonts w:hint="cs"/>
          <w:rtl/>
        </w:rPr>
        <w:t xml:space="preserve">כדי לשמור על ההתנחלות שלך בגוש-קטיף, אתה מוכן שאנחנו כולנו נתפוצץ, ואני לא מקבל את זה. אני לא מקבל את זה. הילדים שלנו </w:t>
      </w:r>
      <w:r>
        <w:rPr>
          <w:rFonts w:hint="cs"/>
          <w:rtl/>
        </w:rPr>
        <w:t xml:space="preserve">שומרים עליך בהתנחלות שלך. </w:t>
      </w:r>
    </w:p>
    <w:p w14:paraId="4B0CED75" w14:textId="77777777" w:rsidR="00000000" w:rsidRDefault="00DD00E1">
      <w:pPr>
        <w:pStyle w:val="a0"/>
        <w:rPr>
          <w:rFonts w:hint="cs"/>
          <w:rtl/>
        </w:rPr>
      </w:pPr>
    </w:p>
    <w:p w14:paraId="49FE8AED" w14:textId="77777777" w:rsidR="00000000" w:rsidRDefault="00DD00E1">
      <w:pPr>
        <w:pStyle w:val="af0"/>
        <w:rPr>
          <w:rtl/>
        </w:rPr>
      </w:pPr>
      <w:r>
        <w:rPr>
          <w:rFonts w:hint="eastAsia"/>
          <w:rtl/>
        </w:rPr>
        <w:t>צבי</w:t>
      </w:r>
      <w:r>
        <w:rPr>
          <w:rtl/>
        </w:rPr>
        <w:t xml:space="preserve"> הנדל (האיחוד הלאומי - ישראל ביתנו):</w:t>
      </w:r>
    </w:p>
    <w:p w14:paraId="452495BE" w14:textId="77777777" w:rsidR="00000000" w:rsidRDefault="00DD00E1">
      <w:pPr>
        <w:pStyle w:val="a0"/>
        <w:rPr>
          <w:rFonts w:hint="cs"/>
          <w:rtl/>
        </w:rPr>
      </w:pPr>
    </w:p>
    <w:p w14:paraId="2791663A" w14:textId="77777777" w:rsidR="00000000" w:rsidRDefault="00DD00E1">
      <w:pPr>
        <w:pStyle w:val="a0"/>
        <w:rPr>
          <w:rFonts w:hint="cs"/>
          <w:rtl/>
        </w:rPr>
      </w:pPr>
      <w:r>
        <w:rPr>
          <w:rFonts w:hint="cs"/>
          <w:rtl/>
        </w:rPr>
        <w:t xml:space="preserve">אתה הבאת את הרוצחים. שקרן. </w:t>
      </w:r>
    </w:p>
    <w:p w14:paraId="100B8E7F" w14:textId="77777777" w:rsidR="00000000" w:rsidRDefault="00DD00E1">
      <w:pPr>
        <w:pStyle w:val="a0"/>
        <w:rPr>
          <w:rFonts w:hint="cs"/>
          <w:rtl/>
        </w:rPr>
      </w:pPr>
    </w:p>
    <w:p w14:paraId="2666664B" w14:textId="77777777" w:rsidR="00000000" w:rsidRDefault="00DD00E1">
      <w:pPr>
        <w:pStyle w:val="-"/>
        <w:rPr>
          <w:rtl/>
        </w:rPr>
      </w:pPr>
      <w:bookmarkStart w:id="264" w:name="FS000000455T22_10_2003_15_08_09C"/>
      <w:bookmarkEnd w:id="264"/>
      <w:r>
        <w:rPr>
          <w:rtl/>
        </w:rPr>
        <w:t>אופיר פינס-פז (העבודה-מימד):</w:t>
      </w:r>
    </w:p>
    <w:p w14:paraId="416F2203" w14:textId="77777777" w:rsidR="00000000" w:rsidRDefault="00DD00E1">
      <w:pPr>
        <w:pStyle w:val="a0"/>
        <w:rPr>
          <w:rtl/>
        </w:rPr>
      </w:pPr>
    </w:p>
    <w:p w14:paraId="5F78B3F7" w14:textId="77777777" w:rsidR="00000000" w:rsidRDefault="00DD00E1">
      <w:pPr>
        <w:pStyle w:val="a0"/>
        <w:rPr>
          <w:rFonts w:hint="cs"/>
          <w:rtl/>
        </w:rPr>
      </w:pPr>
      <w:r>
        <w:rPr>
          <w:rFonts w:hint="cs"/>
          <w:rtl/>
        </w:rPr>
        <w:t xml:space="preserve">אתה כסגן שר לא נותן לממשלה להקים גדר כדי להגן גם על הילדים שלנו ועל עצמנו כשהם שומרים עליך בהתנחלויות. </w:t>
      </w:r>
    </w:p>
    <w:p w14:paraId="349CF3A2" w14:textId="77777777" w:rsidR="00000000" w:rsidRDefault="00DD00E1">
      <w:pPr>
        <w:pStyle w:val="a0"/>
        <w:rPr>
          <w:rFonts w:hint="cs"/>
          <w:rtl/>
        </w:rPr>
      </w:pPr>
    </w:p>
    <w:p w14:paraId="043B4CB8" w14:textId="77777777" w:rsidR="00000000" w:rsidRDefault="00DD00E1">
      <w:pPr>
        <w:pStyle w:val="af0"/>
        <w:rPr>
          <w:rtl/>
        </w:rPr>
      </w:pPr>
      <w:r>
        <w:rPr>
          <w:rFonts w:hint="eastAsia"/>
          <w:rtl/>
        </w:rPr>
        <w:t>צבי</w:t>
      </w:r>
      <w:r>
        <w:rPr>
          <w:rtl/>
        </w:rPr>
        <w:t xml:space="preserve"> הנדל (האיחוד הלאומי</w:t>
      </w:r>
      <w:r>
        <w:rPr>
          <w:rtl/>
        </w:rPr>
        <w:t xml:space="preserve"> - ישראל ביתנו):</w:t>
      </w:r>
    </w:p>
    <w:p w14:paraId="71FAF187" w14:textId="77777777" w:rsidR="00000000" w:rsidRDefault="00DD00E1">
      <w:pPr>
        <w:pStyle w:val="a0"/>
        <w:rPr>
          <w:rFonts w:hint="cs"/>
          <w:rtl/>
        </w:rPr>
      </w:pPr>
    </w:p>
    <w:p w14:paraId="4310BB35" w14:textId="77777777" w:rsidR="00000000" w:rsidRDefault="00DD00E1">
      <w:pPr>
        <w:pStyle w:val="a0"/>
        <w:rPr>
          <w:rFonts w:hint="cs"/>
          <w:rtl/>
        </w:rPr>
      </w:pPr>
      <w:r>
        <w:rPr>
          <w:rFonts w:hint="cs"/>
          <w:rtl/>
        </w:rPr>
        <w:t xml:space="preserve">אני שומר עליך בירושלים. אני שומר עליך. חוצפנים. </w:t>
      </w:r>
    </w:p>
    <w:p w14:paraId="73EAC122" w14:textId="77777777" w:rsidR="00000000" w:rsidRDefault="00DD00E1">
      <w:pPr>
        <w:pStyle w:val="a0"/>
        <w:rPr>
          <w:rFonts w:hint="cs"/>
          <w:rtl/>
        </w:rPr>
      </w:pPr>
    </w:p>
    <w:p w14:paraId="1000303D" w14:textId="77777777" w:rsidR="00000000" w:rsidRDefault="00DD00E1">
      <w:pPr>
        <w:pStyle w:val="-"/>
        <w:rPr>
          <w:rtl/>
        </w:rPr>
      </w:pPr>
      <w:bookmarkStart w:id="265" w:name="FS000000455T22_10_2003_15_09_29C"/>
      <w:bookmarkEnd w:id="265"/>
      <w:r>
        <w:rPr>
          <w:rtl/>
        </w:rPr>
        <w:t>אופיר פינס-פז (העבודה-מימד):</w:t>
      </w:r>
    </w:p>
    <w:p w14:paraId="72474370" w14:textId="77777777" w:rsidR="00000000" w:rsidRDefault="00DD00E1">
      <w:pPr>
        <w:pStyle w:val="a0"/>
        <w:rPr>
          <w:rtl/>
        </w:rPr>
      </w:pPr>
    </w:p>
    <w:p w14:paraId="32F31121" w14:textId="77777777" w:rsidR="00000000" w:rsidRDefault="00DD00E1">
      <w:pPr>
        <w:pStyle w:val="a0"/>
        <w:rPr>
          <w:rFonts w:hint="cs"/>
          <w:rtl/>
        </w:rPr>
      </w:pPr>
      <w:r>
        <w:rPr>
          <w:rFonts w:hint="cs"/>
          <w:rtl/>
        </w:rPr>
        <w:t>זה הוגן? זה נורמלי? מישהו משווה? רמת הביטחון בהתנחלויות גבוהה, עצומה. לא שאין שם פיגועים, חס וחלילה, זה קורה וכולנו מצטערים על זה, אבל, אלוהים אדירים, לא מגיע</w:t>
      </w:r>
      <w:r>
        <w:rPr>
          <w:rFonts w:hint="cs"/>
          <w:rtl/>
        </w:rPr>
        <w:t xml:space="preserve"> גם לבטן הרכה של מדינת ישראל ביטחון? תראו מה עשיתם </w:t>
      </w:r>
      <w:r>
        <w:rPr>
          <w:rtl/>
        </w:rPr>
        <w:t>–</w:t>
      </w:r>
      <w:r>
        <w:rPr>
          <w:rFonts w:hint="cs"/>
          <w:rtl/>
        </w:rPr>
        <w:t xml:space="preserve"> בניתם שליש גדר, וזה הכי גרוע בעולם. עדיף שלא הייתם בונים כלום. מה קורה? בונים קטע והולכים לקטעים אחרים. הפקרתם את כל הבטן הרכה של מרכז מדינת ישראל, שבה מרוכזים 75%-80% מתושבי המדינה. הפקרתם באופן מוחלט, </w:t>
      </w:r>
      <w:r>
        <w:rPr>
          <w:rFonts w:hint="cs"/>
          <w:rtl/>
        </w:rPr>
        <w:t xml:space="preserve">וזה דבר שהוא לא נסלח, הוא לא נסבל והוא פשוט לא מתקבל על דעתו של אף אחד. </w:t>
      </w:r>
    </w:p>
    <w:p w14:paraId="31E4F921" w14:textId="77777777" w:rsidR="00000000" w:rsidRDefault="00DD00E1">
      <w:pPr>
        <w:pStyle w:val="a0"/>
        <w:rPr>
          <w:rFonts w:hint="cs"/>
          <w:rtl/>
        </w:rPr>
      </w:pPr>
    </w:p>
    <w:p w14:paraId="38362E2C" w14:textId="77777777" w:rsidR="00000000" w:rsidRDefault="00DD00E1">
      <w:pPr>
        <w:pStyle w:val="a0"/>
        <w:rPr>
          <w:rFonts w:hint="cs"/>
          <w:rtl/>
        </w:rPr>
      </w:pPr>
      <w:r>
        <w:rPr>
          <w:rFonts w:hint="cs"/>
          <w:rtl/>
        </w:rPr>
        <w:t>תראו בכמה הארכתם עכשיו את הגדר בגלל פוליטיקה. במאות קילומטרים הארכתם את הגדר, הכנסתם פנימה התנחלויות ועשרות אלפי פלסטינים סיפחתם אלינו. לא רוצים אותם, לא צריכים אותם. עשיתם את זה. הג</w:t>
      </w:r>
      <w:r>
        <w:rPr>
          <w:rFonts w:hint="cs"/>
          <w:rtl/>
        </w:rPr>
        <w:t xml:space="preserve">דר, כתוצאה מהעניין הזה, עולה מיליארדי שקלים יותר ממה שהיא היתה צריכה לעלות, והכול על חשבון אלף ואחד דברים אחרים. אני זוכר שבהתחלה ההערכה לגדר היתה </w:t>
      </w:r>
      <w:r>
        <w:rPr>
          <w:rtl/>
        </w:rPr>
        <w:t>–</w:t>
      </w:r>
      <w:r>
        <w:rPr>
          <w:rFonts w:hint="cs"/>
          <w:rtl/>
        </w:rPr>
        <w:t xml:space="preserve"> אתם זוכרים את ההערכות לגדר? </w:t>
      </w:r>
      <w:r>
        <w:rPr>
          <w:rtl/>
        </w:rPr>
        <w:t>–</w:t>
      </w:r>
      <w:r>
        <w:rPr>
          <w:rFonts w:hint="cs"/>
          <w:rtl/>
        </w:rPr>
        <w:t xml:space="preserve">  1-2 מיליון שקלים לקילומטר. הגענו ל-10 מיליוני שקלים לקילומטר. </w:t>
      </w:r>
    </w:p>
    <w:p w14:paraId="119616E5" w14:textId="77777777" w:rsidR="00000000" w:rsidRDefault="00DD00E1">
      <w:pPr>
        <w:pStyle w:val="a0"/>
        <w:rPr>
          <w:rFonts w:hint="cs"/>
          <w:rtl/>
        </w:rPr>
      </w:pPr>
    </w:p>
    <w:p w14:paraId="45F8F88D" w14:textId="77777777" w:rsidR="00000000" w:rsidRDefault="00DD00E1">
      <w:pPr>
        <w:pStyle w:val="af0"/>
        <w:rPr>
          <w:rtl/>
        </w:rPr>
      </w:pPr>
      <w:r>
        <w:rPr>
          <w:rFonts w:hint="eastAsia"/>
          <w:rtl/>
        </w:rPr>
        <w:t>אורי</w:t>
      </w:r>
      <w:r>
        <w:rPr>
          <w:rtl/>
        </w:rPr>
        <w:t xml:space="preserve"> יהודה א</w:t>
      </w:r>
      <w:r>
        <w:rPr>
          <w:rtl/>
        </w:rPr>
        <w:t>ריאל (האיחוד הלאומי - ישראל ביתנו):</w:t>
      </w:r>
    </w:p>
    <w:p w14:paraId="7B641D40" w14:textId="77777777" w:rsidR="00000000" w:rsidRDefault="00DD00E1">
      <w:pPr>
        <w:pStyle w:val="a0"/>
        <w:rPr>
          <w:rFonts w:hint="cs"/>
          <w:rtl/>
        </w:rPr>
      </w:pPr>
    </w:p>
    <w:p w14:paraId="4AC30CE5" w14:textId="77777777" w:rsidR="00000000" w:rsidRDefault="00DD00E1">
      <w:pPr>
        <w:pStyle w:val="a0"/>
        <w:rPr>
          <w:rFonts w:hint="cs"/>
          <w:rtl/>
        </w:rPr>
      </w:pPr>
      <w:r>
        <w:rPr>
          <w:rFonts w:hint="cs"/>
          <w:rtl/>
        </w:rPr>
        <w:t xml:space="preserve">אף פעם זה לא היה מיליון. </w:t>
      </w:r>
    </w:p>
    <w:p w14:paraId="37D295B8" w14:textId="77777777" w:rsidR="00000000" w:rsidRDefault="00DD00E1">
      <w:pPr>
        <w:pStyle w:val="a0"/>
        <w:rPr>
          <w:rFonts w:hint="cs"/>
          <w:rtl/>
        </w:rPr>
      </w:pPr>
    </w:p>
    <w:p w14:paraId="24C6763B" w14:textId="77777777" w:rsidR="00000000" w:rsidRDefault="00DD00E1">
      <w:pPr>
        <w:pStyle w:val="-"/>
        <w:rPr>
          <w:rtl/>
        </w:rPr>
      </w:pPr>
      <w:bookmarkStart w:id="266" w:name="FS000000455T22_10_2003_15_12_25C"/>
      <w:bookmarkEnd w:id="266"/>
      <w:r>
        <w:rPr>
          <w:rtl/>
        </w:rPr>
        <w:t>אופיר פינס-פז (העבודה-מימד):</w:t>
      </w:r>
    </w:p>
    <w:p w14:paraId="6CB28CB9" w14:textId="77777777" w:rsidR="00000000" w:rsidRDefault="00DD00E1">
      <w:pPr>
        <w:pStyle w:val="a0"/>
        <w:rPr>
          <w:rtl/>
        </w:rPr>
      </w:pPr>
    </w:p>
    <w:p w14:paraId="18CD8680" w14:textId="77777777" w:rsidR="00000000" w:rsidRDefault="00DD00E1">
      <w:pPr>
        <w:pStyle w:val="a0"/>
        <w:rPr>
          <w:rFonts w:hint="cs"/>
          <w:rtl/>
        </w:rPr>
      </w:pPr>
      <w:r>
        <w:rPr>
          <w:rFonts w:hint="cs"/>
          <w:rtl/>
        </w:rPr>
        <w:t>למה אתה אומר שלא? תשאל את חבר הכנסת רמון אם ההערכה לא היתה 1-2 מיליון שקל לקילומטר בהתחלה. מה אתה אומר, אף פעם לא?</w:t>
      </w:r>
    </w:p>
    <w:p w14:paraId="1FADA88E" w14:textId="77777777" w:rsidR="00000000" w:rsidRDefault="00DD00E1">
      <w:pPr>
        <w:pStyle w:val="a0"/>
        <w:rPr>
          <w:rFonts w:hint="cs"/>
          <w:rtl/>
        </w:rPr>
      </w:pPr>
    </w:p>
    <w:p w14:paraId="64281112" w14:textId="77777777" w:rsidR="00000000" w:rsidRDefault="00DD00E1">
      <w:pPr>
        <w:pStyle w:val="af0"/>
        <w:rPr>
          <w:rtl/>
        </w:rPr>
      </w:pPr>
      <w:r>
        <w:rPr>
          <w:rFonts w:hint="eastAsia"/>
          <w:rtl/>
        </w:rPr>
        <w:t>אורי</w:t>
      </w:r>
      <w:r>
        <w:rPr>
          <w:rtl/>
        </w:rPr>
        <w:t xml:space="preserve"> יהודה אריאל (האיחוד הלאומי - ישראל ביתנו)</w:t>
      </w:r>
      <w:r>
        <w:rPr>
          <w:rtl/>
        </w:rPr>
        <w:t>:</w:t>
      </w:r>
    </w:p>
    <w:p w14:paraId="7023D64C" w14:textId="77777777" w:rsidR="00000000" w:rsidRDefault="00DD00E1">
      <w:pPr>
        <w:pStyle w:val="a0"/>
        <w:rPr>
          <w:rFonts w:hint="cs"/>
          <w:rtl/>
        </w:rPr>
      </w:pPr>
    </w:p>
    <w:p w14:paraId="29E11DFE" w14:textId="77777777" w:rsidR="00000000" w:rsidRDefault="00DD00E1">
      <w:pPr>
        <w:pStyle w:val="a0"/>
        <w:rPr>
          <w:rFonts w:hint="cs"/>
          <w:rtl/>
        </w:rPr>
      </w:pPr>
      <w:r>
        <w:rPr>
          <w:rFonts w:hint="cs"/>
          <w:rtl/>
        </w:rPr>
        <w:t xml:space="preserve">זה התחיל מ-5 מיליונים. </w:t>
      </w:r>
    </w:p>
    <w:p w14:paraId="3C4860D5" w14:textId="77777777" w:rsidR="00000000" w:rsidRDefault="00DD00E1">
      <w:pPr>
        <w:pStyle w:val="a0"/>
        <w:rPr>
          <w:rFonts w:hint="cs"/>
          <w:rtl/>
        </w:rPr>
      </w:pPr>
    </w:p>
    <w:p w14:paraId="3FB790C3" w14:textId="77777777" w:rsidR="00000000" w:rsidRDefault="00DD00E1">
      <w:pPr>
        <w:pStyle w:val="-"/>
        <w:rPr>
          <w:rtl/>
        </w:rPr>
      </w:pPr>
      <w:bookmarkStart w:id="267" w:name="FS000000455T22_10_2003_15_13_52C"/>
      <w:bookmarkEnd w:id="267"/>
      <w:r>
        <w:rPr>
          <w:rtl/>
        </w:rPr>
        <w:t>אופיר פינס-פז (העבודה-מימד):</w:t>
      </w:r>
    </w:p>
    <w:p w14:paraId="00396A53" w14:textId="77777777" w:rsidR="00000000" w:rsidRDefault="00DD00E1">
      <w:pPr>
        <w:pStyle w:val="a0"/>
        <w:rPr>
          <w:rtl/>
        </w:rPr>
      </w:pPr>
    </w:p>
    <w:p w14:paraId="35B0B1B1" w14:textId="77777777" w:rsidR="00000000" w:rsidRDefault="00DD00E1">
      <w:pPr>
        <w:pStyle w:val="a0"/>
        <w:rPr>
          <w:rFonts w:hint="cs"/>
          <w:rtl/>
        </w:rPr>
      </w:pPr>
      <w:r>
        <w:rPr>
          <w:rFonts w:hint="cs"/>
          <w:rtl/>
        </w:rPr>
        <w:t xml:space="preserve">הגיעו ל-10 מיליוני שקל לקילומטר. </w:t>
      </w:r>
    </w:p>
    <w:p w14:paraId="569DAE57" w14:textId="77777777" w:rsidR="00000000" w:rsidRDefault="00DD00E1">
      <w:pPr>
        <w:pStyle w:val="a0"/>
        <w:rPr>
          <w:rFonts w:hint="cs"/>
          <w:rtl/>
        </w:rPr>
      </w:pPr>
    </w:p>
    <w:p w14:paraId="7A361C10" w14:textId="77777777" w:rsidR="00000000" w:rsidRDefault="00DD00E1">
      <w:pPr>
        <w:pStyle w:val="af0"/>
        <w:rPr>
          <w:rtl/>
        </w:rPr>
      </w:pPr>
      <w:r>
        <w:rPr>
          <w:rFonts w:hint="eastAsia"/>
          <w:rtl/>
        </w:rPr>
        <w:t>אברהם</w:t>
      </w:r>
      <w:r>
        <w:rPr>
          <w:rtl/>
        </w:rPr>
        <w:t xml:space="preserve"> בייגה שוחט (העבודה-מימד):</w:t>
      </w:r>
    </w:p>
    <w:p w14:paraId="08DF9790" w14:textId="77777777" w:rsidR="00000000" w:rsidRDefault="00DD00E1">
      <w:pPr>
        <w:pStyle w:val="a0"/>
        <w:rPr>
          <w:rFonts w:hint="cs"/>
          <w:rtl/>
        </w:rPr>
      </w:pPr>
    </w:p>
    <w:p w14:paraId="04C62BA2" w14:textId="77777777" w:rsidR="00000000" w:rsidRDefault="00DD00E1">
      <w:pPr>
        <w:pStyle w:val="a0"/>
        <w:rPr>
          <w:rFonts w:hint="cs"/>
          <w:rtl/>
        </w:rPr>
      </w:pPr>
      <w:r>
        <w:rPr>
          <w:rFonts w:hint="cs"/>
          <w:rtl/>
        </w:rPr>
        <w:t xml:space="preserve">13 מיליון. </w:t>
      </w:r>
    </w:p>
    <w:p w14:paraId="4184A1CB" w14:textId="77777777" w:rsidR="00000000" w:rsidRDefault="00DD00E1">
      <w:pPr>
        <w:pStyle w:val="a0"/>
        <w:rPr>
          <w:rFonts w:hint="cs"/>
          <w:rtl/>
        </w:rPr>
      </w:pPr>
    </w:p>
    <w:p w14:paraId="183FCE94" w14:textId="77777777" w:rsidR="00000000" w:rsidRDefault="00DD00E1">
      <w:pPr>
        <w:pStyle w:val="-"/>
        <w:rPr>
          <w:rtl/>
        </w:rPr>
      </w:pPr>
      <w:bookmarkStart w:id="268" w:name="FS000000455T22_10_2003_15_14_07C"/>
      <w:bookmarkEnd w:id="268"/>
      <w:r>
        <w:rPr>
          <w:rtl/>
        </w:rPr>
        <w:t>אופיר פינס-פז (העבודה-מימד):</w:t>
      </w:r>
    </w:p>
    <w:p w14:paraId="62E4B178" w14:textId="77777777" w:rsidR="00000000" w:rsidRDefault="00DD00E1">
      <w:pPr>
        <w:pStyle w:val="a0"/>
        <w:rPr>
          <w:rtl/>
        </w:rPr>
      </w:pPr>
    </w:p>
    <w:p w14:paraId="7A794126" w14:textId="77777777" w:rsidR="00000000" w:rsidRDefault="00DD00E1">
      <w:pPr>
        <w:pStyle w:val="a0"/>
        <w:rPr>
          <w:rFonts w:hint="cs"/>
          <w:rtl/>
        </w:rPr>
      </w:pPr>
      <w:r>
        <w:rPr>
          <w:rFonts w:hint="cs"/>
          <w:rtl/>
        </w:rPr>
        <w:t>13, אומר בייגה. הרי זה שיגעון מה שקורה כאן. פרויקט לאומי כזה שמזמן היה צריך להיות מאחור</w:t>
      </w:r>
      <w:r>
        <w:rPr>
          <w:rFonts w:hint="cs"/>
          <w:rtl/>
        </w:rPr>
        <w:t>ינו. מזמן היה צריך להיות מוצב ומיוצב. זה לא קיים והכול הופך להיות שלומיאלי. שלומיאליות מילא, אבל המחירים של השלומיאליות הזאת הרי אין להם כפרה בכלל, ואף אחד לא יכול להבין את זה. אני חושב, אדוני היושב-ראש, שמדובר במחדל ובשערורייה הגדולים ביותר של השנים האחרו</w:t>
      </w:r>
      <w:r>
        <w:rPr>
          <w:rFonts w:hint="cs"/>
          <w:rtl/>
        </w:rPr>
        <w:t xml:space="preserve">נות. </w:t>
      </w:r>
    </w:p>
    <w:p w14:paraId="18C558FA" w14:textId="77777777" w:rsidR="00000000" w:rsidRDefault="00DD00E1">
      <w:pPr>
        <w:pStyle w:val="a0"/>
        <w:rPr>
          <w:rFonts w:hint="cs"/>
          <w:rtl/>
        </w:rPr>
      </w:pPr>
    </w:p>
    <w:p w14:paraId="65F32032" w14:textId="77777777" w:rsidR="00000000" w:rsidRDefault="00DD00E1">
      <w:pPr>
        <w:pStyle w:val="a0"/>
        <w:rPr>
          <w:rFonts w:hint="cs"/>
          <w:rtl/>
        </w:rPr>
      </w:pPr>
      <w:r>
        <w:rPr>
          <w:rFonts w:hint="cs"/>
          <w:rtl/>
        </w:rPr>
        <w:t xml:space="preserve">מה שאני מציע הוא מאוד פשוט, לבנות את הגדר על התוואי הקצר ביותר, כדי לסיים אותה. היא לא צריכה לעבור את 300 הקילומטרים, ואפשר לעשות את זה מהר ויעיל ויחסית בזול. </w:t>
      </w:r>
    </w:p>
    <w:p w14:paraId="3B2712E7" w14:textId="77777777" w:rsidR="00000000" w:rsidRDefault="00DD00E1">
      <w:pPr>
        <w:pStyle w:val="a0"/>
        <w:rPr>
          <w:rFonts w:hint="cs"/>
          <w:rtl/>
        </w:rPr>
      </w:pPr>
    </w:p>
    <w:p w14:paraId="650D019B" w14:textId="77777777" w:rsidR="00000000" w:rsidRDefault="00DD00E1">
      <w:pPr>
        <w:pStyle w:val="af0"/>
        <w:rPr>
          <w:rtl/>
        </w:rPr>
      </w:pPr>
      <w:r>
        <w:rPr>
          <w:rFonts w:hint="eastAsia"/>
          <w:rtl/>
        </w:rPr>
        <w:t>אורי</w:t>
      </w:r>
      <w:r>
        <w:rPr>
          <w:rtl/>
        </w:rPr>
        <w:t xml:space="preserve"> יהודה אריאל (האיחוד הלאומי - ישראל ביתנו):</w:t>
      </w:r>
    </w:p>
    <w:p w14:paraId="3F038168" w14:textId="77777777" w:rsidR="00000000" w:rsidRDefault="00DD00E1">
      <w:pPr>
        <w:pStyle w:val="a0"/>
        <w:rPr>
          <w:rFonts w:hint="cs"/>
          <w:rtl/>
        </w:rPr>
      </w:pPr>
    </w:p>
    <w:p w14:paraId="0488546B" w14:textId="77777777" w:rsidR="00000000" w:rsidRDefault="00DD00E1">
      <w:pPr>
        <w:pStyle w:val="a0"/>
        <w:rPr>
          <w:rFonts w:hint="cs"/>
          <w:rtl/>
        </w:rPr>
      </w:pPr>
      <w:r>
        <w:rPr>
          <w:rFonts w:hint="cs"/>
          <w:rtl/>
        </w:rPr>
        <w:t xml:space="preserve">פינס, תלמד את העובדות. </w:t>
      </w:r>
    </w:p>
    <w:p w14:paraId="7D1B33FB" w14:textId="77777777" w:rsidR="00000000" w:rsidRDefault="00DD00E1">
      <w:pPr>
        <w:pStyle w:val="a0"/>
        <w:rPr>
          <w:rFonts w:hint="cs"/>
          <w:rtl/>
        </w:rPr>
      </w:pPr>
    </w:p>
    <w:p w14:paraId="17A61D58" w14:textId="77777777" w:rsidR="00000000" w:rsidRDefault="00DD00E1">
      <w:pPr>
        <w:pStyle w:val="-"/>
        <w:rPr>
          <w:rtl/>
        </w:rPr>
      </w:pPr>
      <w:bookmarkStart w:id="269" w:name="FS000000455T22_10_2003_14_56_04C"/>
      <w:bookmarkEnd w:id="269"/>
      <w:r>
        <w:rPr>
          <w:rtl/>
        </w:rPr>
        <w:t xml:space="preserve">אופיר פינס-פז </w:t>
      </w:r>
      <w:r>
        <w:rPr>
          <w:rtl/>
        </w:rPr>
        <w:t>(העבודה-מימד):</w:t>
      </w:r>
    </w:p>
    <w:p w14:paraId="5AC087DE" w14:textId="77777777" w:rsidR="00000000" w:rsidRDefault="00DD00E1">
      <w:pPr>
        <w:pStyle w:val="a0"/>
        <w:rPr>
          <w:rtl/>
        </w:rPr>
      </w:pPr>
    </w:p>
    <w:p w14:paraId="272933C1" w14:textId="77777777" w:rsidR="00000000" w:rsidRDefault="00DD00E1">
      <w:pPr>
        <w:pStyle w:val="a0"/>
        <w:rPr>
          <w:rFonts w:hint="cs"/>
          <w:rtl/>
        </w:rPr>
      </w:pPr>
      <w:r>
        <w:rPr>
          <w:rFonts w:hint="cs"/>
          <w:rtl/>
        </w:rPr>
        <w:t>אתה יודע שלמדתי את העובדות, והייתי אתך בדיונים ואנחנו יודעים בדיוק מה קורה. אורי אריאל, אם תפסיק להתערב ותפסיק לעצור תקציבים בוועדה המשותפת לתקציב הביטחון, שזאת גם חוצפה שאין כדוגמתה, יכול להיות שנוכל להציל עוד כמה בני-אדם במדינה הזאת. תודה</w:t>
      </w:r>
      <w:r>
        <w:rPr>
          <w:rFonts w:hint="cs"/>
          <w:rtl/>
        </w:rPr>
        <w:t xml:space="preserve"> רבה. </w:t>
      </w:r>
    </w:p>
    <w:p w14:paraId="72B3405D" w14:textId="77777777" w:rsidR="00000000" w:rsidRDefault="00DD00E1">
      <w:pPr>
        <w:pStyle w:val="a0"/>
        <w:rPr>
          <w:rFonts w:hint="cs"/>
          <w:rtl/>
        </w:rPr>
      </w:pPr>
    </w:p>
    <w:p w14:paraId="61B9140A" w14:textId="77777777" w:rsidR="00000000" w:rsidRDefault="00DD00E1">
      <w:pPr>
        <w:pStyle w:val="af0"/>
        <w:rPr>
          <w:rtl/>
        </w:rPr>
      </w:pPr>
      <w:r>
        <w:rPr>
          <w:rFonts w:hint="eastAsia"/>
          <w:rtl/>
        </w:rPr>
        <w:t>אורי</w:t>
      </w:r>
      <w:r>
        <w:rPr>
          <w:rtl/>
        </w:rPr>
        <w:t xml:space="preserve"> יהודה אריאל (האיחוד הלאומי - ישראל ביתנו):</w:t>
      </w:r>
    </w:p>
    <w:p w14:paraId="14429EF9" w14:textId="77777777" w:rsidR="00000000" w:rsidRDefault="00DD00E1">
      <w:pPr>
        <w:pStyle w:val="a0"/>
        <w:rPr>
          <w:rFonts w:hint="cs"/>
          <w:rtl/>
        </w:rPr>
      </w:pPr>
    </w:p>
    <w:p w14:paraId="5AD97A0B" w14:textId="77777777" w:rsidR="00000000" w:rsidRDefault="00DD00E1">
      <w:pPr>
        <w:pStyle w:val="a0"/>
        <w:rPr>
          <w:rFonts w:hint="cs"/>
          <w:rtl/>
        </w:rPr>
      </w:pPr>
      <w:r>
        <w:rPr>
          <w:rFonts w:hint="cs"/>
          <w:rtl/>
        </w:rPr>
        <w:t xml:space="preserve">תלמד את הנתונים. </w:t>
      </w:r>
    </w:p>
    <w:p w14:paraId="642BCBB0" w14:textId="77777777" w:rsidR="00000000" w:rsidRDefault="00DD00E1">
      <w:pPr>
        <w:pStyle w:val="a0"/>
        <w:rPr>
          <w:rFonts w:hint="cs"/>
          <w:rtl/>
        </w:rPr>
      </w:pPr>
    </w:p>
    <w:p w14:paraId="7F321B04" w14:textId="77777777" w:rsidR="00000000" w:rsidRDefault="00DD00E1">
      <w:pPr>
        <w:pStyle w:val="af1"/>
        <w:rPr>
          <w:rtl/>
        </w:rPr>
      </w:pPr>
      <w:r>
        <w:rPr>
          <w:rtl/>
        </w:rPr>
        <w:t>היו"ר נסים דהן:</w:t>
      </w:r>
    </w:p>
    <w:p w14:paraId="404360DD" w14:textId="77777777" w:rsidR="00000000" w:rsidRDefault="00DD00E1">
      <w:pPr>
        <w:pStyle w:val="a0"/>
        <w:rPr>
          <w:rtl/>
        </w:rPr>
      </w:pPr>
    </w:p>
    <w:p w14:paraId="73E7D43A" w14:textId="77777777" w:rsidR="00000000" w:rsidRDefault="00DD00E1">
      <w:pPr>
        <w:pStyle w:val="a0"/>
        <w:rPr>
          <w:rFonts w:hint="cs"/>
          <w:rtl/>
        </w:rPr>
      </w:pPr>
      <w:r>
        <w:rPr>
          <w:rFonts w:hint="cs"/>
          <w:rtl/>
        </w:rPr>
        <w:t xml:space="preserve">תודה רבה. סגן השר, חבר הכנסת זאב בוים, יענה לשני הדוברים, ומייד אחר כך ניגש להצבעה, כמובן על שני נושאים שונים. בבקשה. </w:t>
      </w:r>
    </w:p>
    <w:p w14:paraId="1FC59C06" w14:textId="77777777" w:rsidR="00000000" w:rsidRDefault="00DD00E1">
      <w:pPr>
        <w:pStyle w:val="a0"/>
        <w:rPr>
          <w:rFonts w:hint="cs"/>
          <w:rtl/>
        </w:rPr>
      </w:pPr>
    </w:p>
    <w:p w14:paraId="7AFF5BD5" w14:textId="77777777" w:rsidR="00000000" w:rsidRDefault="00DD00E1">
      <w:pPr>
        <w:pStyle w:val="af0"/>
        <w:rPr>
          <w:rFonts w:hint="cs"/>
          <w:rtl/>
        </w:rPr>
      </w:pPr>
      <w:r>
        <w:rPr>
          <w:rFonts w:hint="eastAsia"/>
          <w:rtl/>
        </w:rPr>
        <w:t>יוסי</w:t>
      </w:r>
      <w:r>
        <w:rPr>
          <w:rtl/>
        </w:rPr>
        <w:t xml:space="preserve"> שריד (מרצ):</w:t>
      </w:r>
    </w:p>
    <w:p w14:paraId="3172E96D" w14:textId="77777777" w:rsidR="00000000" w:rsidRDefault="00DD00E1">
      <w:pPr>
        <w:pStyle w:val="a0"/>
        <w:rPr>
          <w:rFonts w:hint="cs"/>
          <w:rtl/>
        </w:rPr>
      </w:pPr>
    </w:p>
    <w:p w14:paraId="2071B592" w14:textId="77777777" w:rsidR="00000000" w:rsidRDefault="00DD00E1">
      <w:pPr>
        <w:pStyle w:val="a0"/>
        <w:rPr>
          <w:rFonts w:hint="cs"/>
          <w:rtl/>
        </w:rPr>
      </w:pPr>
      <w:r>
        <w:rPr>
          <w:rFonts w:hint="cs"/>
          <w:rtl/>
        </w:rPr>
        <w:t>סגן השר יביא בחשבון שזה ל</w:t>
      </w:r>
      <w:r>
        <w:rPr>
          <w:rFonts w:hint="cs"/>
          <w:rtl/>
        </w:rPr>
        <w:t xml:space="preserve">א הפרלמנט של מיקרונזיה. </w:t>
      </w:r>
    </w:p>
    <w:p w14:paraId="454F53A4" w14:textId="77777777" w:rsidR="00000000" w:rsidRDefault="00DD00E1">
      <w:pPr>
        <w:pStyle w:val="a0"/>
        <w:rPr>
          <w:rFonts w:hint="cs"/>
          <w:rtl/>
        </w:rPr>
      </w:pPr>
    </w:p>
    <w:p w14:paraId="0F489DDD" w14:textId="77777777" w:rsidR="00000000" w:rsidRDefault="00DD00E1">
      <w:pPr>
        <w:pStyle w:val="a"/>
        <w:rPr>
          <w:rtl/>
        </w:rPr>
      </w:pPr>
      <w:bookmarkStart w:id="270" w:name="FS000000464T22_10_2003_14_59_57"/>
      <w:bookmarkStart w:id="271" w:name="_Toc67028590"/>
      <w:bookmarkEnd w:id="270"/>
      <w:r>
        <w:rPr>
          <w:rFonts w:hint="eastAsia"/>
          <w:rtl/>
        </w:rPr>
        <w:t>סגן</w:t>
      </w:r>
      <w:r>
        <w:rPr>
          <w:rtl/>
        </w:rPr>
        <w:t xml:space="preserve"> שר הביטחון זאב בוים:</w:t>
      </w:r>
      <w:bookmarkEnd w:id="271"/>
    </w:p>
    <w:p w14:paraId="6FDCCE3F" w14:textId="77777777" w:rsidR="00000000" w:rsidRDefault="00DD00E1">
      <w:pPr>
        <w:pStyle w:val="a0"/>
        <w:rPr>
          <w:rFonts w:hint="cs"/>
          <w:rtl/>
        </w:rPr>
      </w:pPr>
    </w:p>
    <w:p w14:paraId="04E1321D" w14:textId="77777777" w:rsidR="00000000" w:rsidRDefault="00DD00E1">
      <w:pPr>
        <w:pStyle w:val="a0"/>
        <w:rPr>
          <w:rFonts w:hint="cs"/>
          <w:rtl/>
        </w:rPr>
      </w:pPr>
      <w:r>
        <w:rPr>
          <w:rFonts w:hint="cs"/>
          <w:rtl/>
        </w:rPr>
        <w:t xml:space="preserve">אפשר לקבל תרגום בגוף הסרט להערה הזאת? </w:t>
      </w:r>
    </w:p>
    <w:p w14:paraId="4E4C3350" w14:textId="77777777" w:rsidR="00000000" w:rsidRDefault="00DD00E1">
      <w:pPr>
        <w:pStyle w:val="a0"/>
        <w:rPr>
          <w:rFonts w:hint="cs"/>
          <w:rtl/>
        </w:rPr>
      </w:pPr>
    </w:p>
    <w:p w14:paraId="5C59676A" w14:textId="77777777" w:rsidR="00000000" w:rsidRDefault="00DD00E1">
      <w:pPr>
        <w:pStyle w:val="a0"/>
        <w:rPr>
          <w:rFonts w:hint="cs"/>
          <w:rtl/>
        </w:rPr>
      </w:pPr>
      <w:r>
        <w:rPr>
          <w:rFonts w:hint="cs"/>
          <w:rtl/>
        </w:rPr>
        <w:t xml:space="preserve">אדוני היושב-ראש, חברי הכנסת, אני יכול להבין את חברי מפלגת העבודה על כך שהם, כמו קאטו הזקן בשעתו </w:t>
      </w:r>
      <w:r>
        <w:rPr>
          <w:rtl/>
        </w:rPr>
        <w:t>–</w:t>
      </w:r>
      <w:r>
        <w:rPr>
          <w:rFonts w:hint="cs"/>
          <w:rtl/>
        </w:rPr>
        <w:t xml:space="preserve"> אין להם נושא אחר, והם חוזרים ומעלים גירה בנושא הזה של הגדר. </w:t>
      </w:r>
    </w:p>
    <w:p w14:paraId="6CE1482A" w14:textId="77777777" w:rsidR="00000000" w:rsidRDefault="00DD00E1">
      <w:pPr>
        <w:pStyle w:val="a0"/>
        <w:rPr>
          <w:rFonts w:hint="cs"/>
          <w:rtl/>
        </w:rPr>
      </w:pPr>
    </w:p>
    <w:p w14:paraId="199A5A5D" w14:textId="77777777" w:rsidR="00000000" w:rsidRDefault="00DD00E1">
      <w:pPr>
        <w:pStyle w:val="af0"/>
        <w:rPr>
          <w:rtl/>
        </w:rPr>
      </w:pPr>
      <w:r>
        <w:rPr>
          <w:rFonts w:hint="eastAsia"/>
          <w:rtl/>
        </w:rPr>
        <w:t>מל</w:t>
      </w:r>
      <w:r>
        <w:rPr>
          <w:rtl/>
        </w:rPr>
        <w:t xml:space="preserve"> פ</w:t>
      </w:r>
      <w:r>
        <w:rPr>
          <w:rtl/>
        </w:rPr>
        <w:t>ולישוק-בלוך (שינוי):</w:t>
      </w:r>
    </w:p>
    <w:p w14:paraId="518952DD" w14:textId="77777777" w:rsidR="00000000" w:rsidRDefault="00DD00E1">
      <w:pPr>
        <w:pStyle w:val="a0"/>
        <w:rPr>
          <w:rFonts w:hint="cs"/>
          <w:rtl/>
        </w:rPr>
      </w:pPr>
    </w:p>
    <w:p w14:paraId="1C3CC127" w14:textId="77777777" w:rsidR="00000000" w:rsidRDefault="00DD00E1">
      <w:pPr>
        <w:pStyle w:val="a0"/>
        <w:rPr>
          <w:rFonts w:hint="cs"/>
          <w:rtl/>
        </w:rPr>
      </w:pPr>
      <w:r>
        <w:rPr>
          <w:rFonts w:hint="cs"/>
          <w:rtl/>
        </w:rPr>
        <w:t xml:space="preserve">עד שתהיה גדר צריך להעלות את זה כל יום, זה לא עניין של אופוזיציה. </w:t>
      </w:r>
    </w:p>
    <w:p w14:paraId="61CAB8FA" w14:textId="77777777" w:rsidR="00000000" w:rsidRDefault="00DD00E1">
      <w:pPr>
        <w:pStyle w:val="-"/>
        <w:rPr>
          <w:rFonts w:hint="cs"/>
          <w:rtl/>
        </w:rPr>
      </w:pPr>
      <w:bookmarkStart w:id="272" w:name="FS000000464T22_10_2003_15_03_38C"/>
      <w:bookmarkEnd w:id="272"/>
    </w:p>
    <w:p w14:paraId="3927376C" w14:textId="77777777" w:rsidR="00000000" w:rsidRDefault="00DD00E1">
      <w:pPr>
        <w:pStyle w:val="-"/>
        <w:rPr>
          <w:rtl/>
        </w:rPr>
      </w:pPr>
      <w:r>
        <w:rPr>
          <w:rtl/>
        </w:rPr>
        <w:t>סגן שר הביטחון זאב בוים:</w:t>
      </w:r>
    </w:p>
    <w:p w14:paraId="3085F397" w14:textId="77777777" w:rsidR="00000000" w:rsidRDefault="00DD00E1">
      <w:pPr>
        <w:pStyle w:val="a0"/>
        <w:rPr>
          <w:rtl/>
        </w:rPr>
      </w:pPr>
    </w:p>
    <w:p w14:paraId="1DDEBB07" w14:textId="77777777" w:rsidR="00000000" w:rsidRDefault="00DD00E1">
      <w:pPr>
        <w:pStyle w:val="a0"/>
        <w:rPr>
          <w:rFonts w:hint="cs"/>
          <w:rtl/>
        </w:rPr>
      </w:pPr>
      <w:r>
        <w:rPr>
          <w:rFonts w:hint="cs"/>
          <w:rtl/>
        </w:rPr>
        <w:t xml:space="preserve">הגדר, גברתי חברת הכנסת פולישוק-בלוך, בבנייה. </w:t>
      </w:r>
    </w:p>
    <w:p w14:paraId="04B9C6DA" w14:textId="77777777" w:rsidR="00000000" w:rsidRDefault="00DD00E1">
      <w:pPr>
        <w:pStyle w:val="a0"/>
        <w:rPr>
          <w:rFonts w:hint="cs"/>
          <w:rtl/>
        </w:rPr>
      </w:pPr>
    </w:p>
    <w:p w14:paraId="660E3B5C" w14:textId="77777777" w:rsidR="00000000" w:rsidRDefault="00DD00E1">
      <w:pPr>
        <w:pStyle w:val="af0"/>
        <w:rPr>
          <w:rtl/>
        </w:rPr>
      </w:pPr>
      <w:r>
        <w:rPr>
          <w:rFonts w:hint="eastAsia"/>
          <w:rtl/>
        </w:rPr>
        <w:t>מל</w:t>
      </w:r>
      <w:r>
        <w:rPr>
          <w:rtl/>
        </w:rPr>
        <w:t xml:space="preserve"> פולישוק-בלוך (שינוי):</w:t>
      </w:r>
    </w:p>
    <w:p w14:paraId="4B083208" w14:textId="77777777" w:rsidR="00000000" w:rsidRDefault="00DD00E1">
      <w:pPr>
        <w:pStyle w:val="a0"/>
        <w:rPr>
          <w:rFonts w:hint="cs"/>
          <w:rtl/>
        </w:rPr>
      </w:pPr>
    </w:p>
    <w:p w14:paraId="14742F2E" w14:textId="77777777" w:rsidR="00000000" w:rsidRDefault="00DD00E1">
      <w:pPr>
        <w:pStyle w:val="a0"/>
        <w:rPr>
          <w:rFonts w:hint="cs"/>
          <w:rtl/>
        </w:rPr>
      </w:pPr>
      <w:r>
        <w:rPr>
          <w:rFonts w:hint="cs"/>
          <w:rtl/>
        </w:rPr>
        <w:t xml:space="preserve">הגדר לא בבנייה, אין אפילו מכרזים, ואתה יודע את זה יותר טוב ממני. </w:t>
      </w:r>
    </w:p>
    <w:p w14:paraId="4842BC1F" w14:textId="77777777" w:rsidR="00000000" w:rsidRDefault="00DD00E1">
      <w:pPr>
        <w:pStyle w:val="a0"/>
        <w:rPr>
          <w:rFonts w:hint="cs"/>
          <w:rtl/>
        </w:rPr>
      </w:pPr>
    </w:p>
    <w:p w14:paraId="4337C4E2" w14:textId="77777777" w:rsidR="00000000" w:rsidRDefault="00DD00E1">
      <w:pPr>
        <w:pStyle w:val="-"/>
        <w:rPr>
          <w:rtl/>
        </w:rPr>
      </w:pPr>
      <w:bookmarkStart w:id="273" w:name="FS000000464T22_10_2003_15_04_28C"/>
      <w:bookmarkEnd w:id="273"/>
      <w:r>
        <w:rPr>
          <w:rtl/>
        </w:rPr>
        <w:t>ס</w:t>
      </w:r>
      <w:r>
        <w:rPr>
          <w:rtl/>
        </w:rPr>
        <w:t>גן שר הביטחון זאב בוים:</w:t>
      </w:r>
    </w:p>
    <w:p w14:paraId="4D88E0DA" w14:textId="77777777" w:rsidR="00000000" w:rsidRDefault="00DD00E1">
      <w:pPr>
        <w:pStyle w:val="a0"/>
        <w:rPr>
          <w:rtl/>
        </w:rPr>
      </w:pPr>
    </w:p>
    <w:p w14:paraId="1726E15E" w14:textId="77777777" w:rsidR="00000000" w:rsidRDefault="00DD00E1">
      <w:pPr>
        <w:pStyle w:val="a0"/>
        <w:rPr>
          <w:rFonts w:hint="cs"/>
          <w:rtl/>
        </w:rPr>
      </w:pPr>
      <w:r>
        <w:rPr>
          <w:rFonts w:hint="cs"/>
          <w:rtl/>
        </w:rPr>
        <w:t xml:space="preserve">סלחי לי, גברתי, אם את רוצה לדעת אז בואי לשאול. את לא יודעת. </w:t>
      </w:r>
    </w:p>
    <w:p w14:paraId="49A08247" w14:textId="77777777" w:rsidR="00000000" w:rsidRDefault="00DD00E1">
      <w:pPr>
        <w:pStyle w:val="a0"/>
        <w:rPr>
          <w:rFonts w:hint="cs"/>
          <w:rtl/>
        </w:rPr>
      </w:pPr>
    </w:p>
    <w:p w14:paraId="2DB2C14D" w14:textId="77777777" w:rsidR="00000000" w:rsidRDefault="00DD00E1">
      <w:pPr>
        <w:pStyle w:val="af0"/>
        <w:rPr>
          <w:rtl/>
        </w:rPr>
      </w:pPr>
      <w:r>
        <w:rPr>
          <w:rFonts w:hint="eastAsia"/>
          <w:rtl/>
        </w:rPr>
        <w:t>יוסי</w:t>
      </w:r>
      <w:r>
        <w:rPr>
          <w:rtl/>
        </w:rPr>
        <w:t xml:space="preserve"> שריד (מרצ):</w:t>
      </w:r>
    </w:p>
    <w:p w14:paraId="3DAE62D7" w14:textId="77777777" w:rsidR="00000000" w:rsidRDefault="00DD00E1">
      <w:pPr>
        <w:pStyle w:val="a0"/>
        <w:rPr>
          <w:rFonts w:hint="cs"/>
          <w:rtl/>
        </w:rPr>
      </w:pPr>
    </w:p>
    <w:p w14:paraId="6612B0F6" w14:textId="77777777" w:rsidR="00000000" w:rsidRDefault="00DD00E1">
      <w:pPr>
        <w:pStyle w:val="a0"/>
        <w:rPr>
          <w:rFonts w:hint="cs"/>
          <w:rtl/>
        </w:rPr>
      </w:pPr>
      <w:r>
        <w:rPr>
          <w:rFonts w:hint="cs"/>
          <w:rtl/>
        </w:rPr>
        <w:t xml:space="preserve">מה היא לא יודעת? עברו שנים וזה לא נבנה. </w:t>
      </w:r>
    </w:p>
    <w:p w14:paraId="761BCBEB" w14:textId="77777777" w:rsidR="00000000" w:rsidRDefault="00DD00E1">
      <w:pPr>
        <w:pStyle w:val="a0"/>
        <w:rPr>
          <w:rFonts w:hint="cs"/>
          <w:rtl/>
        </w:rPr>
      </w:pPr>
    </w:p>
    <w:p w14:paraId="236AEE8F" w14:textId="77777777" w:rsidR="00000000" w:rsidRDefault="00DD00E1">
      <w:pPr>
        <w:pStyle w:val="af1"/>
        <w:rPr>
          <w:rtl/>
        </w:rPr>
      </w:pPr>
      <w:r>
        <w:rPr>
          <w:rtl/>
        </w:rPr>
        <w:t>היו"ר נסים דהן:</w:t>
      </w:r>
    </w:p>
    <w:p w14:paraId="584EA4E9" w14:textId="77777777" w:rsidR="00000000" w:rsidRDefault="00DD00E1">
      <w:pPr>
        <w:pStyle w:val="a0"/>
        <w:rPr>
          <w:rtl/>
        </w:rPr>
      </w:pPr>
    </w:p>
    <w:p w14:paraId="5C196AFD" w14:textId="77777777" w:rsidR="00000000" w:rsidRDefault="00DD00E1">
      <w:pPr>
        <w:pStyle w:val="a0"/>
        <w:rPr>
          <w:rFonts w:hint="cs"/>
          <w:rtl/>
        </w:rPr>
      </w:pPr>
      <w:r>
        <w:rPr>
          <w:rFonts w:hint="cs"/>
          <w:rtl/>
        </w:rPr>
        <w:t xml:space="preserve">חוץ מזה, יש לה כתובת אחרת. </w:t>
      </w:r>
    </w:p>
    <w:p w14:paraId="562A5EC6" w14:textId="77777777" w:rsidR="00000000" w:rsidRDefault="00DD00E1">
      <w:pPr>
        <w:pStyle w:val="a0"/>
        <w:rPr>
          <w:rFonts w:hint="cs"/>
          <w:rtl/>
        </w:rPr>
      </w:pPr>
    </w:p>
    <w:p w14:paraId="3282BD3A" w14:textId="77777777" w:rsidR="00000000" w:rsidRDefault="00DD00E1">
      <w:pPr>
        <w:pStyle w:val="-"/>
        <w:rPr>
          <w:rtl/>
        </w:rPr>
      </w:pPr>
      <w:bookmarkStart w:id="274" w:name="FS000000464T22_10_2003_15_05_02C"/>
      <w:bookmarkEnd w:id="274"/>
      <w:r>
        <w:rPr>
          <w:rtl/>
        </w:rPr>
        <w:t>סגן שר הביטחון זאב בוים:</w:t>
      </w:r>
    </w:p>
    <w:p w14:paraId="5CA2381B" w14:textId="77777777" w:rsidR="00000000" w:rsidRDefault="00DD00E1">
      <w:pPr>
        <w:pStyle w:val="a0"/>
        <w:rPr>
          <w:rtl/>
        </w:rPr>
      </w:pPr>
    </w:p>
    <w:p w14:paraId="564F3C13" w14:textId="77777777" w:rsidR="00000000" w:rsidRDefault="00DD00E1">
      <w:pPr>
        <w:pStyle w:val="a0"/>
        <w:rPr>
          <w:rFonts w:hint="cs"/>
          <w:rtl/>
        </w:rPr>
      </w:pPr>
      <w:r>
        <w:rPr>
          <w:rFonts w:hint="cs"/>
          <w:rtl/>
        </w:rPr>
        <w:t xml:space="preserve">עברו שנים. שמעתי בהתקוממות את הגזירה </w:t>
      </w:r>
      <w:r>
        <w:rPr>
          <w:rFonts w:hint="cs"/>
          <w:rtl/>
        </w:rPr>
        <w:t xml:space="preserve">השווה בין מה שחיים רמון ביקש לגזור, כך הוא אמר, שמאז מלחמת יום הכיפורים לא היה מחדל כמחדל הגדר. קראתי בקריאת ביניים ועכשיו אני אגיד שוב: היה גם היה. היה מחדל אוסלו, וכשהיה הסכם אוסלו, כשהיו קורבנות אז, והיו לא מעט </w:t>
      </w:r>
      <w:r>
        <w:rPr>
          <w:rtl/>
        </w:rPr>
        <w:t>–</w:t>
      </w:r>
      <w:r>
        <w:rPr>
          <w:rFonts w:hint="cs"/>
          <w:rtl/>
        </w:rPr>
        <w:t xml:space="preserve"> ואני לא סופר אותם, חיים רמון, כפי שאתה ס</w:t>
      </w:r>
      <w:r>
        <w:rPr>
          <w:rFonts w:hint="cs"/>
          <w:rtl/>
        </w:rPr>
        <w:t xml:space="preserve">ופר, ואני לא מציע שנספור ונשפוך לעצמנו את הדם פעם נוספת. גם בוויכוח הזה, שהוא ויכוח, אני מציע שנשים גבול </w:t>
      </w:r>
      <w:r>
        <w:rPr>
          <w:rtl/>
        </w:rPr>
        <w:t>–</w:t>
      </w:r>
      <w:r>
        <w:rPr>
          <w:rFonts w:hint="cs"/>
          <w:rtl/>
        </w:rPr>
        <w:t xml:space="preserve"> היו קורבנות בתהליך אוסלו, וכשהם היו נאמר שהם קורבנות השלום. כלומר, היתה קונספציה, וזאת גזירה שווה עם מלחמת יום הכיפורים. היתה קונספציה שנכשלה ביום הכ</w:t>
      </w:r>
      <w:r>
        <w:rPr>
          <w:rFonts w:hint="cs"/>
          <w:rtl/>
        </w:rPr>
        <w:t>יפורים, והיתה קונספציית אוסלו שנכשלה בתקופה האחרונה. כי הקונספציה אמרה ששלום שאנחנו נעשה עם הפלסטינים יביא לנו ביטחון, והקונספציה הזאת קרסה על-ידי הפלסטינים. ואתם עד היום לא מוכנים לקבל את זה. זה היה מחדל, ויש פה פרמטרים שווים של גזירה שווה בין המחדל של יו</w:t>
      </w:r>
      <w:r>
        <w:rPr>
          <w:rFonts w:hint="cs"/>
          <w:rtl/>
        </w:rPr>
        <w:t xml:space="preserve">ם הכיפורים לבין המחדל של אוסלו. </w:t>
      </w:r>
    </w:p>
    <w:p w14:paraId="38C07DB1" w14:textId="77777777" w:rsidR="00000000" w:rsidRDefault="00DD00E1">
      <w:pPr>
        <w:pStyle w:val="a0"/>
        <w:rPr>
          <w:rFonts w:hint="cs"/>
          <w:rtl/>
        </w:rPr>
      </w:pPr>
    </w:p>
    <w:p w14:paraId="4BA2D281" w14:textId="77777777" w:rsidR="00000000" w:rsidRDefault="00DD00E1">
      <w:pPr>
        <w:pStyle w:val="a0"/>
        <w:rPr>
          <w:rFonts w:hint="cs"/>
          <w:rtl/>
        </w:rPr>
      </w:pPr>
      <w:r>
        <w:rPr>
          <w:rFonts w:hint="cs"/>
          <w:rtl/>
        </w:rPr>
        <w:t>אגב, אולי לא כולם פה יודעים, אבל בממשלה הקודמת, שהיתה ממשלת אחדות, וישבו בה הליכוד והעבודה, אם כבר הזכרנו את אוסלו, ביקש שמעון פרס, ולבקשתו קיבלה הממשלה החלטה להתנגד להצעה להקים ועדת חקירה פרלמנטרית בכל נושא שהוא שנוי במחל</w:t>
      </w:r>
      <w:r>
        <w:rPr>
          <w:rFonts w:hint="cs"/>
          <w:rtl/>
        </w:rPr>
        <w:t xml:space="preserve">וקת פוליטית. </w:t>
      </w:r>
    </w:p>
    <w:p w14:paraId="40728B96" w14:textId="77777777" w:rsidR="00000000" w:rsidRDefault="00DD00E1">
      <w:pPr>
        <w:pStyle w:val="af0"/>
        <w:rPr>
          <w:rFonts w:hint="cs"/>
          <w:rtl/>
        </w:rPr>
      </w:pPr>
    </w:p>
    <w:p w14:paraId="0561C27A" w14:textId="77777777" w:rsidR="00000000" w:rsidRDefault="00DD00E1">
      <w:pPr>
        <w:pStyle w:val="af0"/>
        <w:rPr>
          <w:rFonts w:hint="cs"/>
          <w:rtl/>
        </w:rPr>
      </w:pPr>
    </w:p>
    <w:p w14:paraId="126E72A7" w14:textId="77777777" w:rsidR="00000000" w:rsidRDefault="00DD00E1">
      <w:pPr>
        <w:pStyle w:val="af0"/>
        <w:rPr>
          <w:rtl/>
        </w:rPr>
      </w:pPr>
      <w:r>
        <w:rPr>
          <w:rFonts w:hint="eastAsia"/>
          <w:rtl/>
        </w:rPr>
        <w:t>חיים</w:t>
      </w:r>
      <w:r>
        <w:rPr>
          <w:rtl/>
        </w:rPr>
        <w:t xml:space="preserve"> אורון (מרצ):</w:t>
      </w:r>
    </w:p>
    <w:p w14:paraId="32312A37" w14:textId="77777777" w:rsidR="00000000" w:rsidRDefault="00DD00E1">
      <w:pPr>
        <w:pStyle w:val="a0"/>
        <w:rPr>
          <w:rFonts w:hint="cs"/>
          <w:rtl/>
        </w:rPr>
      </w:pPr>
    </w:p>
    <w:p w14:paraId="232D46A4" w14:textId="77777777" w:rsidR="00000000" w:rsidRDefault="00DD00E1">
      <w:pPr>
        <w:pStyle w:val="a0"/>
        <w:rPr>
          <w:rFonts w:hint="cs"/>
          <w:rtl/>
        </w:rPr>
      </w:pPr>
      <w:r>
        <w:rPr>
          <w:rFonts w:hint="cs"/>
          <w:rtl/>
        </w:rPr>
        <w:t xml:space="preserve">- - - רק להסכמות. </w:t>
      </w:r>
    </w:p>
    <w:p w14:paraId="1AFBC012" w14:textId="77777777" w:rsidR="00000000" w:rsidRDefault="00DD00E1">
      <w:pPr>
        <w:pStyle w:val="a0"/>
        <w:rPr>
          <w:rFonts w:hint="cs"/>
          <w:rtl/>
        </w:rPr>
      </w:pPr>
    </w:p>
    <w:p w14:paraId="470438BF" w14:textId="77777777" w:rsidR="00000000" w:rsidRDefault="00DD00E1">
      <w:pPr>
        <w:pStyle w:val="af0"/>
        <w:rPr>
          <w:rtl/>
        </w:rPr>
      </w:pPr>
      <w:r>
        <w:rPr>
          <w:rFonts w:hint="eastAsia"/>
          <w:rtl/>
        </w:rPr>
        <w:t>גדעון</w:t>
      </w:r>
      <w:r>
        <w:rPr>
          <w:rtl/>
        </w:rPr>
        <w:t xml:space="preserve"> סער (הליכוד):</w:t>
      </w:r>
    </w:p>
    <w:p w14:paraId="0801D8CC" w14:textId="77777777" w:rsidR="00000000" w:rsidRDefault="00DD00E1">
      <w:pPr>
        <w:pStyle w:val="a0"/>
        <w:rPr>
          <w:rFonts w:hint="cs"/>
          <w:rtl/>
        </w:rPr>
      </w:pPr>
    </w:p>
    <w:p w14:paraId="49E6C2AE" w14:textId="77777777" w:rsidR="00000000" w:rsidRDefault="00DD00E1">
      <w:pPr>
        <w:pStyle w:val="a0"/>
        <w:rPr>
          <w:rFonts w:hint="cs"/>
          <w:rtl/>
        </w:rPr>
      </w:pPr>
      <w:r>
        <w:rPr>
          <w:rFonts w:hint="cs"/>
          <w:rtl/>
        </w:rPr>
        <w:t xml:space="preserve">הוא ביקש? לא נעים לי פשוט - - - </w:t>
      </w:r>
    </w:p>
    <w:p w14:paraId="34C76C5F" w14:textId="77777777" w:rsidR="00000000" w:rsidRDefault="00DD00E1">
      <w:pPr>
        <w:pStyle w:val="a0"/>
        <w:rPr>
          <w:rFonts w:hint="cs"/>
          <w:rtl/>
        </w:rPr>
      </w:pPr>
    </w:p>
    <w:p w14:paraId="61954636" w14:textId="77777777" w:rsidR="00000000" w:rsidRDefault="00DD00E1">
      <w:pPr>
        <w:pStyle w:val="-"/>
        <w:rPr>
          <w:rtl/>
        </w:rPr>
      </w:pPr>
      <w:bookmarkStart w:id="275" w:name="FS000000464T22_10_2003_15_12_14C"/>
      <w:bookmarkEnd w:id="275"/>
      <w:r>
        <w:rPr>
          <w:rtl/>
        </w:rPr>
        <w:t>סגן שר הביטחון זאב בוים:</w:t>
      </w:r>
    </w:p>
    <w:p w14:paraId="36B36D52" w14:textId="77777777" w:rsidR="00000000" w:rsidRDefault="00DD00E1">
      <w:pPr>
        <w:pStyle w:val="a0"/>
        <w:rPr>
          <w:rtl/>
        </w:rPr>
      </w:pPr>
    </w:p>
    <w:p w14:paraId="1C75A541" w14:textId="77777777" w:rsidR="00000000" w:rsidRDefault="00DD00E1">
      <w:pPr>
        <w:pStyle w:val="a0"/>
        <w:rPr>
          <w:rFonts w:hint="cs"/>
          <w:rtl/>
        </w:rPr>
      </w:pPr>
      <w:r>
        <w:rPr>
          <w:rFonts w:hint="cs"/>
          <w:rtl/>
        </w:rPr>
        <w:t xml:space="preserve">חבר הכנסת פרס ביקש את זה אז, כדי למנוע הקמת ועדת חקירה פרלמנטרית בעניין אוסלו. היו פה רעיונות, היו פה אנשים שחשבו שצריך </w:t>
      </w:r>
      <w:r>
        <w:rPr>
          <w:rFonts w:hint="cs"/>
          <w:rtl/>
        </w:rPr>
        <w:t xml:space="preserve">להקים ועדת חקירה כזאת; יש גם עכשיו אנשים שחושבים שצריך להקים ועדת חקירה כזאת. אז הממשלה קיבלה את הצעתו וקיבלה החלטה כזאת, שמה ששנוי במחלוקת פוליטית </w:t>
      </w:r>
      <w:r>
        <w:rPr>
          <w:rtl/>
        </w:rPr>
        <w:t>–</w:t>
      </w:r>
      <w:r>
        <w:rPr>
          <w:rFonts w:hint="cs"/>
          <w:rtl/>
        </w:rPr>
        <w:t xml:space="preserve"> ואגב מן המפורסמות שהמחלוקת הפוליטית היא לגיטימית, אתם עצמכם אמרתם שיש כאלה שהתנגדו לגדר מלכתחילה, וזה היה </w:t>
      </w:r>
      <w:r>
        <w:rPr>
          <w:rFonts w:hint="cs"/>
          <w:rtl/>
        </w:rPr>
        <w:t>ויכוח לגיטימי. וזה שדיבר פה על מיקרונזיה, חבר הכנסת הזה שלא נמצא פה עכשיו, הוא התנגד לגדר, והוא לא שייך לכוחות הימין, הוא שייך לשמאל, אפילו לשמאל הרחוק, וטעמיו עמו. ויכוח פוליטי לגיטימי. על זה אתה רוצה להקים ועדת חקירה, על זה שמתווכחים?</w:t>
      </w:r>
    </w:p>
    <w:p w14:paraId="68516682" w14:textId="77777777" w:rsidR="00000000" w:rsidRDefault="00DD00E1">
      <w:pPr>
        <w:pStyle w:val="a0"/>
        <w:rPr>
          <w:rFonts w:hint="cs"/>
          <w:rtl/>
        </w:rPr>
      </w:pPr>
    </w:p>
    <w:p w14:paraId="15D67666" w14:textId="77777777" w:rsidR="00000000" w:rsidRDefault="00DD00E1">
      <w:pPr>
        <w:pStyle w:val="af0"/>
        <w:rPr>
          <w:rtl/>
        </w:rPr>
      </w:pPr>
      <w:r>
        <w:rPr>
          <w:rFonts w:hint="eastAsia"/>
          <w:rtl/>
        </w:rPr>
        <w:t>חיים</w:t>
      </w:r>
      <w:r>
        <w:rPr>
          <w:rtl/>
        </w:rPr>
        <w:t xml:space="preserve"> רמון (העבודה-</w:t>
      </w:r>
      <w:r>
        <w:rPr>
          <w:rtl/>
        </w:rPr>
        <w:t>מימד):</w:t>
      </w:r>
    </w:p>
    <w:p w14:paraId="5F88F37B" w14:textId="77777777" w:rsidR="00000000" w:rsidRDefault="00DD00E1">
      <w:pPr>
        <w:pStyle w:val="a0"/>
        <w:rPr>
          <w:rFonts w:hint="cs"/>
          <w:rtl/>
        </w:rPr>
      </w:pPr>
    </w:p>
    <w:p w14:paraId="23F19A04" w14:textId="77777777" w:rsidR="00000000" w:rsidRDefault="00DD00E1">
      <w:pPr>
        <w:pStyle w:val="a0"/>
        <w:rPr>
          <w:rFonts w:hint="cs"/>
          <w:rtl/>
        </w:rPr>
      </w:pPr>
      <w:r>
        <w:rPr>
          <w:rFonts w:hint="cs"/>
          <w:rtl/>
        </w:rPr>
        <w:t xml:space="preserve">תבדוק עם נתניהו מה הוא עשה עם אוסלו. </w:t>
      </w:r>
    </w:p>
    <w:p w14:paraId="06AE4740" w14:textId="77777777" w:rsidR="00000000" w:rsidRDefault="00DD00E1">
      <w:pPr>
        <w:pStyle w:val="a0"/>
        <w:rPr>
          <w:rFonts w:hint="cs"/>
          <w:rtl/>
        </w:rPr>
      </w:pPr>
    </w:p>
    <w:p w14:paraId="66F013C7" w14:textId="77777777" w:rsidR="00000000" w:rsidRDefault="00DD00E1">
      <w:pPr>
        <w:pStyle w:val="-"/>
        <w:rPr>
          <w:rtl/>
        </w:rPr>
      </w:pPr>
      <w:bookmarkStart w:id="276" w:name="FS000000464T22_10_2003_15_14_31C"/>
      <w:bookmarkEnd w:id="276"/>
      <w:r>
        <w:rPr>
          <w:rtl/>
        </w:rPr>
        <w:t>סגן שר הביטחון זאב בוים:</w:t>
      </w:r>
    </w:p>
    <w:p w14:paraId="2333959B" w14:textId="77777777" w:rsidR="00000000" w:rsidRDefault="00DD00E1">
      <w:pPr>
        <w:pStyle w:val="a0"/>
        <w:rPr>
          <w:rtl/>
        </w:rPr>
      </w:pPr>
    </w:p>
    <w:p w14:paraId="0CFF2CC2" w14:textId="77777777" w:rsidR="00000000" w:rsidRDefault="00DD00E1">
      <w:pPr>
        <w:pStyle w:val="a0"/>
        <w:rPr>
          <w:rFonts w:hint="cs"/>
          <w:rtl/>
        </w:rPr>
      </w:pPr>
      <w:r>
        <w:rPr>
          <w:rFonts w:hint="cs"/>
          <w:rtl/>
        </w:rPr>
        <w:t xml:space="preserve">בסופו של דבר הוכרע הוויכוח הזה, והממשלה קיבלה החלטה להקים. עכשיו יש עניין אחר, יש העניין של חבר הכנסת פינס. זה מה שאתם בעצם מבקשים בכל העניין הזה עם הגדר. מה אתם מבקשים? יש לנו ויכוח </w:t>
      </w:r>
      <w:r>
        <w:rPr>
          <w:rFonts w:hint="cs"/>
          <w:rtl/>
        </w:rPr>
        <w:t xml:space="preserve">איפה למקם אותה. הגדר היא גדר ביטחונית, וזה תפקידה. זה המתווה שלה, זה המיקום שלה, וכך ראוי שיהיה. </w:t>
      </w:r>
    </w:p>
    <w:p w14:paraId="3464D2F6" w14:textId="77777777" w:rsidR="00000000" w:rsidRDefault="00DD00E1">
      <w:pPr>
        <w:pStyle w:val="a0"/>
        <w:rPr>
          <w:rFonts w:hint="cs"/>
          <w:rtl/>
        </w:rPr>
      </w:pPr>
    </w:p>
    <w:p w14:paraId="1AFE01F5" w14:textId="77777777" w:rsidR="00000000" w:rsidRDefault="00DD00E1">
      <w:pPr>
        <w:pStyle w:val="af0"/>
        <w:rPr>
          <w:rtl/>
        </w:rPr>
      </w:pPr>
      <w:r>
        <w:rPr>
          <w:rFonts w:hint="eastAsia"/>
          <w:rtl/>
        </w:rPr>
        <w:t>אבשלום</w:t>
      </w:r>
      <w:r>
        <w:rPr>
          <w:rtl/>
        </w:rPr>
        <w:t xml:space="preserve"> וילן (מרצ):</w:t>
      </w:r>
    </w:p>
    <w:p w14:paraId="1D9DDEA3" w14:textId="77777777" w:rsidR="00000000" w:rsidRDefault="00DD00E1">
      <w:pPr>
        <w:pStyle w:val="a0"/>
        <w:rPr>
          <w:rFonts w:hint="cs"/>
          <w:rtl/>
        </w:rPr>
      </w:pPr>
    </w:p>
    <w:p w14:paraId="4C72C365" w14:textId="77777777" w:rsidR="00000000" w:rsidRDefault="00DD00E1">
      <w:pPr>
        <w:pStyle w:val="a0"/>
        <w:rPr>
          <w:rFonts w:hint="cs"/>
          <w:rtl/>
        </w:rPr>
      </w:pPr>
      <w:r>
        <w:rPr>
          <w:rFonts w:hint="cs"/>
          <w:rtl/>
        </w:rPr>
        <w:t xml:space="preserve">ברמת-הגולן יש גדר, בבקעת-הירדן יש גדר - - - </w:t>
      </w:r>
    </w:p>
    <w:p w14:paraId="69BECBA9" w14:textId="77777777" w:rsidR="00000000" w:rsidRDefault="00DD00E1">
      <w:pPr>
        <w:pStyle w:val="a0"/>
        <w:rPr>
          <w:rFonts w:hint="cs"/>
          <w:rtl/>
        </w:rPr>
      </w:pPr>
    </w:p>
    <w:p w14:paraId="579807A8" w14:textId="77777777" w:rsidR="00000000" w:rsidRDefault="00DD00E1">
      <w:pPr>
        <w:pStyle w:val="-"/>
        <w:rPr>
          <w:rtl/>
        </w:rPr>
      </w:pPr>
      <w:bookmarkStart w:id="277" w:name="FS000000464T22_10_2003_15_23_05C"/>
      <w:bookmarkEnd w:id="277"/>
      <w:r>
        <w:rPr>
          <w:rtl/>
        </w:rPr>
        <w:t>סגן שר הביטחון זאב בוים:</w:t>
      </w:r>
    </w:p>
    <w:p w14:paraId="7E6A9C22" w14:textId="77777777" w:rsidR="00000000" w:rsidRDefault="00DD00E1">
      <w:pPr>
        <w:pStyle w:val="a0"/>
        <w:rPr>
          <w:rtl/>
        </w:rPr>
      </w:pPr>
    </w:p>
    <w:p w14:paraId="5AF4B7F7" w14:textId="77777777" w:rsidR="00000000" w:rsidRDefault="00DD00E1">
      <w:pPr>
        <w:pStyle w:val="a0"/>
        <w:rPr>
          <w:rFonts w:hint="cs"/>
          <w:rtl/>
        </w:rPr>
      </w:pPr>
      <w:r>
        <w:rPr>
          <w:rFonts w:hint="cs"/>
          <w:rtl/>
        </w:rPr>
        <w:t xml:space="preserve">אני אומר פעם נוספת: הגדר היא גדר ביטחונית, שהפרינציפ שלה הוא </w:t>
      </w:r>
      <w:r>
        <w:rPr>
          <w:rtl/>
        </w:rPr>
        <w:t>–</w:t>
      </w:r>
      <w:r>
        <w:rPr>
          <w:rFonts w:hint="cs"/>
          <w:rtl/>
        </w:rPr>
        <w:t xml:space="preserve"> הי</w:t>
      </w:r>
      <w:r>
        <w:rPr>
          <w:rFonts w:hint="cs"/>
          <w:rtl/>
        </w:rPr>
        <w:t xml:space="preserve">כן שיש רוב יהודי, עוטפים אותו בגדר כדי להבטיח ביטחון. זה הכול. אל תעשה לי פרצוף תמים כזה. </w:t>
      </w:r>
    </w:p>
    <w:p w14:paraId="7942630E" w14:textId="77777777" w:rsidR="00000000" w:rsidRDefault="00DD00E1">
      <w:pPr>
        <w:pStyle w:val="a0"/>
        <w:rPr>
          <w:rFonts w:hint="cs"/>
          <w:rtl/>
        </w:rPr>
      </w:pPr>
    </w:p>
    <w:p w14:paraId="02DF189C" w14:textId="77777777" w:rsidR="00000000" w:rsidRDefault="00DD00E1">
      <w:pPr>
        <w:pStyle w:val="af0"/>
        <w:rPr>
          <w:rtl/>
        </w:rPr>
      </w:pPr>
      <w:r>
        <w:rPr>
          <w:rFonts w:hint="eastAsia"/>
          <w:rtl/>
        </w:rPr>
        <w:t>חיים</w:t>
      </w:r>
      <w:r>
        <w:rPr>
          <w:rtl/>
        </w:rPr>
        <w:t xml:space="preserve"> רמון (העבודה-מימד):</w:t>
      </w:r>
    </w:p>
    <w:p w14:paraId="43BFCA59" w14:textId="77777777" w:rsidR="00000000" w:rsidRDefault="00DD00E1">
      <w:pPr>
        <w:pStyle w:val="a0"/>
        <w:rPr>
          <w:rFonts w:hint="cs"/>
          <w:rtl/>
        </w:rPr>
      </w:pPr>
    </w:p>
    <w:p w14:paraId="2FC2A296" w14:textId="77777777" w:rsidR="00000000" w:rsidRDefault="00DD00E1">
      <w:pPr>
        <w:pStyle w:val="a0"/>
        <w:rPr>
          <w:rFonts w:hint="cs"/>
          <w:rtl/>
        </w:rPr>
      </w:pPr>
      <w:r>
        <w:rPr>
          <w:rFonts w:hint="cs"/>
          <w:rtl/>
        </w:rPr>
        <w:t>לא עשית את זה בעזה, מה אתה ממציא? בעזה עשית את זה? איפה הגדר עוברת בעזה?</w:t>
      </w:r>
    </w:p>
    <w:p w14:paraId="58E40E56" w14:textId="77777777" w:rsidR="00000000" w:rsidRDefault="00DD00E1">
      <w:pPr>
        <w:pStyle w:val="a0"/>
        <w:rPr>
          <w:rFonts w:hint="cs"/>
          <w:rtl/>
        </w:rPr>
      </w:pPr>
    </w:p>
    <w:p w14:paraId="4006DBC6" w14:textId="77777777" w:rsidR="00000000" w:rsidRDefault="00DD00E1">
      <w:pPr>
        <w:pStyle w:val="-"/>
        <w:rPr>
          <w:rtl/>
        </w:rPr>
      </w:pPr>
      <w:bookmarkStart w:id="278" w:name="FS000000464T22_10_2003_15_24_29C"/>
      <w:bookmarkEnd w:id="278"/>
      <w:r>
        <w:rPr>
          <w:rtl/>
        </w:rPr>
        <w:t>סגן שר הביטחון זאב בוים:</w:t>
      </w:r>
    </w:p>
    <w:p w14:paraId="622A0F4C" w14:textId="77777777" w:rsidR="00000000" w:rsidRDefault="00DD00E1">
      <w:pPr>
        <w:pStyle w:val="a0"/>
        <w:rPr>
          <w:rtl/>
        </w:rPr>
      </w:pPr>
    </w:p>
    <w:p w14:paraId="0299C4AF" w14:textId="77777777" w:rsidR="00000000" w:rsidRDefault="00DD00E1">
      <w:pPr>
        <w:pStyle w:val="a0"/>
        <w:rPr>
          <w:rFonts w:hint="cs"/>
          <w:rtl/>
        </w:rPr>
      </w:pPr>
      <w:r>
        <w:rPr>
          <w:rFonts w:hint="cs"/>
          <w:rtl/>
        </w:rPr>
        <w:t>אתה מבקש, יחד עם אופיר פינס והחברים של</w:t>
      </w:r>
      <w:r>
        <w:rPr>
          <w:rFonts w:hint="cs"/>
          <w:rtl/>
        </w:rPr>
        <w:t xml:space="preserve">כם, לכופף את הממשלה כדי שתקבל החלטה להעביר את הגדר על "הקו הירוק". </w:t>
      </w:r>
    </w:p>
    <w:p w14:paraId="601B1A88" w14:textId="77777777" w:rsidR="00000000" w:rsidRDefault="00DD00E1">
      <w:pPr>
        <w:pStyle w:val="a0"/>
        <w:rPr>
          <w:rFonts w:hint="cs"/>
          <w:rtl/>
        </w:rPr>
      </w:pPr>
    </w:p>
    <w:p w14:paraId="0AD5ACA7" w14:textId="77777777" w:rsidR="00000000" w:rsidRDefault="00DD00E1">
      <w:pPr>
        <w:pStyle w:val="af0"/>
        <w:rPr>
          <w:rtl/>
        </w:rPr>
      </w:pPr>
      <w:r>
        <w:rPr>
          <w:rFonts w:hint="eastAsia"/>
          <w:rtl/>
        </w:rPr>
        <w:t>אופיר</w:t>
      </w:r>
      <w:r>
        <w:rPr>
          <w:rtl/>
        </w:rPr>
        <w:t xml:space="preserve"> פינס-פז (העבודה-מימד):</w:t>
      </w:r>
    </w:p>
    <w:p w14:paraId="424D3399" w14:textId="77777777" w:rsidR="00000000" w:rsidRDefault="00DD00E1">
      <w:pPr>
        <w:pStyle w:val="a0"/>
        <w:rPr>
          <w:rFonts w:hint="cs"/>
          <w:rtl/>
        </w:rPr>
      </w:pPr>
    </w:p>
    <w:p w14:paraId="26C13F83" w14:textId="77777777" w:rsidR="00000000" w:rsidRDefault="00DD00E1">
      <w:pPr>
        <w:pStyle w:val="a0"/>
        <w:rPr>
          <w:rFonts w:hint="cs"/>
          <w:rtl/>
        </w:rPr>
      </w:pPr>
      <w:r>
        <w:rPr>
          <w:rFonts w:hint="cs"/>
          <w:rtl/>
        </w:rPr>
        <w:t xml:space="preserve">כי זה הכי בטוח והכי קצר. </w:t>
      </w:r>
    </w:p>
    <w:p w14:paraId="5EAE50A4" w14:textId="77777777" w:rsidR="00000000" w:rsidRDefault="00DD00E1">
      <w:pPr>
        <w:pStyle w:val="a0"/>
        <w:rPr>
          <w:rFonts w:hint="cs"/>
          <w:rtl/>
        </w:rPr>
      </w:pPr>
    </w:p>
    <w:p w14:paraId="60588B6D" w14:textId="77777777" w:rsidR="00000000" w:rsidRDefault="00DD00E1">
      <w:pPr>
        <w:pStyle w:val="-"/>
        <w:rPr>
          <w:rtl/>
        </w:rPr>
      </w:pPr>
      <w:bookmarkStart w:id="279" w:name="FS000000464T22_10_2003_15_25_15C"/>
      <w:bookmarkEnd w:id="279"/>
      <w:r>
        <w:rPr>
          <w:rtl/>
        </w:rPr>
        <w:t>סגן שר הביטחון זאב בוים:</w:t>
      </w:r>
    </w:p>
    <w:p w14:paraId="3FE9CB5C" w14:textId="77777777" w:rsidR="00000000" w:rsidRDefault="00DD00E1">
      <w:pPr>
        <w:pStyle w:val="a0"/>
        <w:rPr>
          <w:rtl/>
        </w:rPr>
      </w:pPr>
    </w:p>
    <w:p w14:paraId="072B5E71" w14:textId="77777777" w:rsidR="00000000" w:rsidRDefault="00DD00E1">
      <w:pPr>
        <w:pStyle w:val="a0"/>
        <w:rPr>
          <w:rFonts w:hint="cs"/>
          <w:rtl/>
        </w:rPr>
      </w:pPr>
      <w:r>
        <w:rPr>
          <w:rFonts w:hint="cs"/>
          <w:rtl/>
        </w:rPr>
        <w:t>לא, אדוני, זה לא מוסרי. כמו שאתה מעביר בין קלקיליה לבין כפר-סבא, בין טול-כרם לבין היישובים לפני נתניה, כ</w:t>
      </w:r>
      <w:r>
        <w:rPr>
          <w:rFonts w:hint="cs"/>
          <w:rtl/>
        </w:rPr>
        <w:t xml:space="preserve">ך אתה צריך להעביר גדר בריכוז יהודי כל כך גדול כמו באריאל. </w:t>
      </w:r>
    </w:p>
    <w:p w14:paraId="25D2DC9C" w14:textId="77777777" w:rsidR="00000000" w:rsidRDefault="00DD00E1">
      <w:pPr>
        <w:pStyle w:val="a0"/>
        <w:rPr>
          <w:rFonts w:hint="cs"/>
          <w:rtl/>
        </w:rPr>
      </w:pPr>
    </w:p>
    <w:p w14:paraId="2566120F" w14:textId="77777777" w:rsidR="00000000" w:rsidRDefault="00DD00E1">
      <w:pPr>
        <w:pStyle w:val="af0"/>
        <w:rPr>
          <w:rtl/>
        </w:rPr>
      </w:pPr>
      <w:r>
        <w:rPr>
          <w:rFonts w:hint="eastAsia"/>
          <w:rtl/>
        </w:rPr>
        <w:t>אופיר</w:t>
      </w:r>
      <w:r>
        <w:rPr>
          <w:rtl/>
        </w:rPr>
        <w:t xml:space="preserve"> פינס-פז (העבודה-מימד):</w:t>
      </w:r>
    </w:p>
    <w:p w14:paraId="57CF8491" w14:textId="77777777" w:rsidR="00000000" w:rsidRDefault="00DD00E1">
      <w:pPr>
        <w:pStyle w:val="a0"/>
        <w:rPr>
          <w:rFonts w:hint="cs"/>
          <w:rtl/>
        </w:rPr>
      </w:pPr>
    </w:p>
    <w:p w14:paraId="4F1D9494" w14:textId="77777777" w:rsidR="00000000" w:rsidRDefault="00DD00E1">
      <w:pPr>
        <w:pStyle w:val="a0"/>
        <w:rPr>
          <w:rFonts w:hint="cs"/>
          <w:rtl/>
        </w:rPr>
      </w:pPr>
      <w:r>
        <w:rPr>
          <w:rFonts w:hint="cs"/>
          <w:rtl/>
        </w:rPr>
        <w:t xml:space="preserve">לאריאל יש גדר. </w:t>
      </w:r>
    </w:p>
    <w:p w14:paraId="3CD9CCCE" w14:textId="77777777" w:rsidR="00000000" w:rsidRDefault="00DD00E1">
      <w:pPr>
        <w:pStyle w:val="a0"/>
        <w:rPr>
          <w:rFonts w:hint="cs"/>
          <w:rtl/>
        </w:rPr>
      </w:pPr>
    </w:p>
    <w:p w14:paraId="0A92C8EA" w14:textId="77777777" w:rsidR="00000000" w:rsidRDefault="00DD00E1">
      <w:pPr>
        <w:pStyle w:val="-"/>
        <w:rPr>
          <w:rtl/>
        </w:rPr>
      </w:pPr>
      <w:bookmarkStart w:id="280" w:name="FS000000464T22_10_2003_15_26_15C"/>
      <w:bookmarkEnd w:id="280"/>
      <w:r>
        <w:rPr>
          <w:rtl/>
        </w:rPr>
        <w:t>סגן שר הביטחון זאב בוים:</w:t>
      </w:r>
    </w:p>
    <w:p w14:paraId="3C3276D3" w14:textId="77777777" w:rsidR="00000000" w:rsidRDefault="00DD00E1">
      <w:pPr>
        <w:pStyle w:val="a0"/>
        <w:rPr>
          <w:rtl/>
        </w:rPr>
      </w:pPr>
    </w:p>
    <w:p w14:paraId="770550DE" w14:textId="77777777" w:rsidR="00000000" w:rsidRDefault="00DD00E1">
      <w:pPr>
        <w:pStyle w:val="a0"/>
        <w:rPr>
          <w:rFonts w:hint="cs"/>
          <w:rtl/>
        </w:rPr>
      </w:pPr>
      <w:r>
        <w:rPr>
          <w:rFonts w:hint="cs"/>
          <w:rtl/>
        </w:rPr>
        <w:t xml:space="preserve">לא. </w:t>
      </w:r>
    </w:p>
    <w:p w14:paraId="21FC5B26" w14:textId="77777777" w:rsidR="00000000" w:rsidRDefault="00DD00E1">
      <w:pPr>
        <w:pStyle w:val="a0"/>
        <w:rPr>
          <w:rFonts w:hint="cs"/>
          <w:rtl/>
        </w:rPr>
      </w:pPr>
    </w:p>
    <w:p w14:paraId="69417614" w14:textId="77777777" w:rsidR="00000000" w:rsidRDefault="00DD00E1">
      <w:pPr>
        <w:pStyle w:val="af0"/>
        <w:rPr>
          <w:rtl/>
        </w:rPr>
      </w:pPr>
      <w:r>
        <w:rPr>
          <w:rFonts w:hint="eastAsia"/>
          <w:rtl/>
        </w:rPr>
        <w:t>אופיר</w:t>
      </w:r>
      <w:r>
        <w:rPr>
          <w:rtl/>
        </w:rPr>
        <w:t xml:space="preserve"> פינס-פז (העבודה-מימד):</w:t>
      </w:r>
    </w:p>
    <w:p w14:paraId="0F5BBCBA" w14:textId="77777777" w:rsidR="00000000" w:rsidRDefault="00DD00E1">
      <w:pPr>
        <w:pStyle w:val="a0"/>
        <w:rPr>
          <w:rFonts w:hint="cs"/>
          <w:rtl/>
        </w:rPr>
      </w:pPr>
    </w:p>
    <w:p w14:paraId="4D63EEC8" w14:textId="77777777" w:rsidR="00000000" w:rsidRDefault="00DD00E1">
      <w:pPr>
        <w:pStyle w:val="a0"/>
        <w:rPr>
          <w:rFonts w:hint="cs"/>
          <w:rtl/>
        </w:rPr>
      </w:pPr>
      <w:r>
        <w:rPr>
          <w:rFonts w:hint="cs"/>
          <w:rtl/>
        </w:rPr>
        <w:t xml:space="preserve">אני אקח אותך לאריאל ואני אראה לך גדר. </w:t>
      </w:r>
    </w:p>
    <w:p w14:paraId="0DCC45E0" w14:textId="77777777" w:rsidR="00000000" w:rsidRDefault="00DD00E1">
      <w:pPr>
        <w:pStyle w:val="a0"/>
        <w:rPr>
          <w:rFonts w:hint="cs"/>
          <w:rtl/>
        </w:rPr>
      </w:pPr>
    </w:p>
    <w:p w14:paraId="70A16655" w14:textId="77777777" w:rsidR="00000000" w:rsidRDefault="00DD00E1">
      <w:pPr>
        <w:pStyle w:val="-"/>
        <w:rPr>
          <w:rtl/>
        </w:rPr>
      </w:pPr>
      <w:bookmarkStart w:id="281" w:name="FS000000464T22_10_2003_15_26_34C"/>
      <w:bookmarkEnd w:id="281"/>
      <w:r>
        <w:rPr>
          <w:rtl/>
        </w:rPr>
        <w:t>סגן שר הביטחון זאב בוים:</w:t>
      </w:r>
    </w:p>
    <w:p w14:paraId="7ADFC16A" w14:textId="77777777" w:rsidR="00000000" w:rsidRDefault="00DD00E1">
      <w:pPr>
        <w:pStyle w:val="a0"/>
        <w:rPr>
          <w:rtl/>
        </w:rPr>
      </w:pPr>
    </w:p>
    <w:p w14:paraId="750BE721" w14:textId="77777777" w:rsidR="00000000" w:rsidRDefault="00DD00E1">
      <w:pPr>
        <w:pStyle w:val="a0"/>
        <w:rPr>
          <w:rFonts w:hint="cs"/>
          <w:rtl/>
        </w:rPr>
      </w:pPr>
      <w:r>
        <w:rPr>
          <w:rFonts w:hint="cs"/>
          <w:rtl/>
        </w:rPr>
        <w:t>הממשלה קיבלה החלטה על</w:t>
      </w:r>
      <w:r>
        <w:rPr>
          <w:rFonts w:hint="cs"/>
          <w:rtl/>
        </w:rPr>
        <w:t xml:space="preserve"> בנייה. נכון, שמענו את האמריקנים, היו להם השגות לגבי אריאל, היו להם השגות לגבי בית-אריה, יש להם השגות באבו-דיס. אז אנחנו צריכים לברר את זה עם האמריקנים, אבל הממשלה קיבלה החלטה, והיא החלטה נכונה ביטחונית ומוסרית, ואתם לא מוסריים בעניין הזה. תגידו את עמדתכם </w:t>
      </w:r>
      <w:r>
        <w:rPr>
          <w:rFonts w:hint="cs"/>
          <w:rtl/>
        </w:rPr>
        <w:t xml:space="preserve">הפוליטית ונתווכח. זה עניין פוליטי, נכון. </w:t>
      </w:r>
    </w:p>
    <w:p w14:paraId="64AEE548" w14:textId="77777777" w:rsidR="00000000" w:rsidRDefault="00DD00E1">
      <w:pPr>
        <w:pStyle w:val="a0"/>
        <w:rPr>
          <w:rFonts w:hint="cs"/>
          <w:rtl/>
        </w:rPr>
      </w:pPr>
    </w:p>
    <w:p w14:paraId="249EE495" w14:textId="77777777" w:rsidR="00000000" w:rsidRDefault="00DD00E1">
      <w:pPr>
        <w:pStyle w:val="af0"/>
        <w:rPr>
          <w:rtl/>
        </w:rPr>
      </w:pPr>
      <w:r>
        <w:rPr>
          <w:rFonts w:hint="eastAsia"/>
          <w:rtl/>
        </w:rPr>
        <w:t>אופיר</w:t>
      </w:r>
      <w:r>
        <w:rPr>
          <w:rtl/>
        </w:rPr>
        <w:t xml:space="preserve"> פינס-פז (העבודה-מימד):</w:t>
      </w:r>
    </w:p>
    <w:p w14:paraId="7EB3F168" w14:textId="77777777" w:rsidR="00000000" w:rsidRDefault="00DD00E1">
      <w:pPr>
        <w:pStyle w:val="a0"/>
        <w:rPr>
          <w:rFonts w:hint="cs"/>
          <w:rtl/>
        </w:rPr>
      </w:pPr>
    </w:p>
    <w:p w14:paraId="58411558" w14:textId="77777777" w:rsidR="00000000" w:rsidRDefault="00DD00E1">
      <w:pPr>
        <w:pStyle w:val="a0"/>
        <w:rPr>
          <w:rFonts w:hint="cs"/>
          <w:rtl/>
        </w:rPr>
      </w:pPr>
      <w:r>
        <w:rPr>
          <w:rFonts w:hint="cs"/>
          <w:rtl/>
        </w:rPr>
        <w:t>זה עניין פוליטי, גדר?</w:t>
      </w:r>
    </w:p>
    <w:p w14:paraId="53DCC6D4" w14:textId="77777777" w:rsidR="00000000" w:rsidRDefault="00DD00E1">
      <w:pPr>
        <w:pStyle w:val="a0"/>
        <w:rPr>
          <w:rFonts w:hint="cs"/>
          <w:rtl/>
        </w:rPr>
      </w:pPr>
    </w:p>
    <w:p w14:paraId="57C4A881" w14:textId="77777777" w:rsidR="00000000" w:rsidRDefault="00DD00E1">
      <w:pPr>
        <w:pStyle w:val="-"/>
        <w:rPr>
          <w:rtl/>
        </w:rPr>
      </w:pPr>
      <w:bookmarkStart w:id="282" w:name="FS000000464T22_10_2003_15_29_10C"/>
      <w:bookmarkEnd w:id="282"/>
      <w:r>
        <w:rPr>
          <w:rtl/>
        </w:rPr>
        <w:t>סגן שר הביטחון זאב בוים:</w:t>
      </w:r>
    </w:p>
    <w:p w14:paraId="2E812F83" w14:textId="77777777" w:rsidR="00000000" w:rsidRDefault="00DD00E1">
      <w:pPr>
        <w:pStyle w:val="a0"/>
        <w:rPr>
          <w:rtl/>
        </w:rPr>
      </w:pPr>
    </w:p>
    <w:p w14:paraId="2D08757B" w14:textId="77777777" w:rsidR="00000000" w:rsidRDefault="00DD00E1">
      <w:pPr>
        <w:pStyle w:val="a0"/>
        <w:rPr>
          <w:rFonts w:hint="cs"/>
          <w:rtl/>
        </w:rPr>
      </w:pPr>
      <w:r>
        <w:rPr>
          <w:rFonts w:hint="cs"/>
          <w:rtl/>
        </w:rPr>
        <w:t>אנחנו מתנגדים שהגדר הביטחונית הזאת תהפוך, באמצעות הדרישה שלכם להעביר אותה ב"קו הירוק", לגדר מדינית. אנחנו עוד לא הגענו למקום שבו מנהלי</w:t>
      </w:r>
      <w:r>
        <w:rPr>
          <w:rFonts w:hint="cs"/>
          <w:rtl/>
        </w:rPr>
        <w:t xml:space="preserve">ם משא-ומתן על הגבול העתידי בין מדינת ישראל לבין פלסטין העתידית. </w:t>
      </w:r>
    </w:p>
    <w:p w14:paraId="388FAEB3" w14:textId="77777777" w:rsidR="00000000" w:rsidRDefault="00DD00E1">
      <w:pPr>
        <w:pStyle w:val="a0"/>
        <w:rPr>
          <w:rFonts w:hint="cs"/>
          <w:rtl/>
        </w:rPr>
      </w:pPr>
    </w:p>
    <w:p w14:paraId="7B2DD9A6" w14:textId="77777777" w:rsidR="00000000" w:rsidRDefault="00DD00E1">
      <w:pPr>
        <w:pStyle w:val="af0"/>
        <w:rPr>
          <w:rtl/>
        </w:rPr>
      </w:pPr>
      <w:r>
        <w:rPr>
          <w:rFonts w:hint="eastAsia"/>
          <w:rtl/>
        </w:rPr>
        <w:t>מתן</w:t>
      </w:r>
      <w:r>
        <w:rPr>
          <w:rtl/>
        </w:rPr>
        <w:t xml:space="preserve"> וילנאי (העבודה-מימד):</w:t>
      </w:r>
    </w:p>
    <w:p w14:paraId="2903A03B" w14:textId="77777777" w:rsidR="00000000" w:rsidRDefault="00DD00E1">
      <w:pPr>
        <w:pStyle w:val="a0"/>
        <w:rPr>
          <w:rFonts w:hint="cs"/>
          <w:rtl/>
        </w:rPr>
      </w:pPr>
    </w:p>
    <w:p w14:paraId="0B26B2B5" w14:textId="77777777" w:rsidR="00000000" w:rsidRDefault="00DD00E1">
      <w:pPr>
        <w:pStyle w:val="a0"/>
        <w:rPr>
          <w:rFonts w:hint="cs"/>
          <w:rtl/>
        </w:rPr>
      </w:pPr>
      <w:r>
        <w:rPr>
          <w:rFonts w:hint="cs"/>
          <w:rtl/>
        </w:rPr>
        <w:t>מה היתה עמדת מערכת הביטחון?</w:t>
      </w:r>
    </w:p>
    <w:p w14:paraId="66A270DD" w14:textId="77777777" w:rsidR="00000000" w:rsidRDefault="00DD00E1">
      <w:pPr>
        <w:pStyle w:val="a0"/>
        <w:rPr>
          <w:rFonts w:hint="cs"/>
          <w:rtl/>
        </w:rPr>
      </w:pPr>
    </w:p>
    <w:p w14:paraId="00D0C773" w14:textId="77777777" w:rsidR="00000000" w:rsidRDefault="00DD00E1">
      <w:pPr>
        <w:pStyle w:val="-"/>
        <w:rPr>
          <w:rtl/>
        </w:rPr>
      </w:pPr>
      <w:bookmarkStart w:id="283" w:name="FS000000464T22_10_2003_15_30_26C"/>
      <w:bookmarkEnd w:id="283"/>
      <w:r>
        <w:rPr>
          <w:rtl/>
        </w:rPr>
        <w:t>סגן שר הביטחון זאב בוים:</w:t>
      </w:r>
    </w:p>
    <w:p w14:paraId="64802F3D" w14:textId="77777777" w:rsidR="00000000" w:rsidRDefault="00DD00E1">
      <w:pPr>
        <w:pStyle w:val="a0"/>
        <w:rPr>
          <w:rtl/>
        </w:rPr>
      </w:pPr>
    </w:p>
    <w:p w14:paraId="24A1144D" w14:textId="77777777" w:rsidR="00000000" w:rsidRDefault="00DD00E1">
      <w:pPr>
        <w:pStyle w:val="a0"/>
        <w:rPr>
          <w:rFonts w:hint="cs"/>
          <w:rtl/>
        </w:rPr>
      </w:pPr>
      <w:r>
        <w:rPr>
          <w:rFonts w:hint="cs"/>
          <w:rtl/>
        </w:rPr>
        <w:t>אני שואל אתכם, אנשי השמאל: מה זה הדבר הזה של "הקו הירוק"? מה קדושתו? הוא נולד בנסיבות מסוימות, הוא אף פעם לא</w:t>
      </w:r>
      <w:r>
        <w:rPr>
          <w:rFonts w:hint="cs"/>
          <w:rtl/>
        </w:rPr>
        <w:t xml:space="preserve"> היה גבול מוכר, הוא לא גבול בין-לאומי, הוא לא גבול בין מדינות, הוא לא גבול שמנע במשך 19 שנה, מאז שהוחלט עליו, פעולות של רצח והסתננות וחבלה שפגעו באזרחי ישראל. מה כל קדושתו של הקו הזה? האבות המייסדים של מפלגת העבודה תיארו אותו כקו גבולות אושוויץ, לא הליכוד.</w:t>
      </w:r>
      <w:r>
        <w:rPr>
          <w:rFonts w:hint="cs"/>
          <w:rtl/>
        </w:rPr>
        <w:t xml:space="preserve"> אבא אבן, זכרו לברכה, אמר את זה. ואתם מקדשים את הקו הזה, למה? </w:t>
      </w:r>
    </w:p>
    <w:p w14:paraId="52948472" w14:textId="77777777" w:rsidR="00000000" w:rsidRDefault="00DD00E1">
      <w:pPr>
        <w:pStyle w:val="a0"/>
        <w:rPr>
          <w:rFonts w:hint="cs"/>
          <w:rtl/>
        </w:rPr>
      </w:pPr>
    </w:p>
    <w:p w14:paraId="26A9E547" w14:textId="77777777" w:rsidR="00000000" w:rsidRDefault="00DD00E1">
      <w:pPr>
        <w:pStyle w:val="a0"/>
        <w:rPr>
          <w:rFonts w:hint="cs"/>
          <w:rtl/>
        </w:rPr>
      </w:pPr>
      <w:r>
        <w:rPr>
          <w:rFonts w:hint="cs"/>
          <w:rtl/>
        </w:rPr>
        <w:t xml:space="preserve">ובכלל, אני לא מבין, חיים רמון, למה אתה צריך פה ועדת חקירה. לפי התפיסה שלך </w:t>
      </w:r>
      <w:r>
        <w:rPr>
          <w:rtl/>
        </w:rPr>
        <w:t>–</w:t>
      </w:r>
      <w:r>
        <w:rPr>
          <w:rFonts w:hint="cs"/>
          <w:rtl/>
        </w:rPr>
        <w:t xml:space="preserve"> הרי אתה מדבר כמו בהחלטת האו"ם אתמול, בעצרת האומות המאוחדות, עם הרוב הערבי האוטומטי, הרוב המוסלמי הבלתי-מזדהה, שמבקש </w:t>
      </w:r>
      <w:r>
        <w:rPr>
          <w:rFonts w:hint="cs"/>
          <w:rtl/>
        </w:rPr>
        <w:t>להעביר את הנושא הזה לבית-הדין בהאג. לך תצטרף, למה לך ועדת חקירה פרלמנטרית? לך לבית-הדין בהאג. ממילא חברים שלך, פה בשמאל, שולחים אנשים מטעמכם לסנאט האמריקני, להופיע שם, להבאיש את ריחה של ישראל, את ריחו של צה"ל. זה מה שאתם עושים. שלא לדבר על החבורה הזאת, המר</w:t>
      </w:r>
      <w:r>
        <w:rPr>
          <w:rFonts w:hint="cs"/>
          <w:rtl/>
        </w:rPr>
        <w:t xml:space="preserve">חפת בעולם, חבורת ז'נבה, יפן והשד יודע עוד איפה הם היו. לכו לגויים, לכו לאומות העולם. למה אתה צריך ועדת חקירה פרלמנטרית? </w:t>
      </w:r>
    </w:p>
    <w:p w14:paraId="5ECDA2CB" w14:textId="77777777" w:rsidR="00000000" w:rsidRDefault="00DD00E1">
      <w:pPr>
        <w:pStyle w:val="a0"/>
        <w:rPr>
          <w:rFonts w:hint="cs"/>
          <w:rtl/>
        </w:rPr>
      </w:pPr>
    </w:p>
    <w:p w14:paraId="11EB22F6" w14:textId="77777777" w:rsidR="00000000" w:rsidRDefault="00DD00E1">
      <w:pPr>
        <w:pStyle w:val="a0"/>
        <w:rPr>
          <w:rFonts w:hint="cs"/>
          <w:rtl/>
        </w:rPr>
      </w:pPr>
      <w:r>
        <w:rPr>
          <w:rFonts w:hint="cs"/>
          <w:rtl/>
        </w:rPr>
        <w:t>לכן, חברים יקרים, אני רוצה לסיים את זה. אני חושב שצריך לדחות את הדרישה להקמת ועדת חקירה פרלמנטרית. אני חושב שלאנשים שיושבים פה מימיני,</w:t>
      </w:r>
      <w:r>
        <w:rPr>
          <w:rFonts w:hint="cs"/>
          <w:rtl/>
        </w:rPr>
        <w:t xml:space="preserve"> מהצד, מהשמאל, צריך לומר, שהממשלה הזאת, שנבחרה על-ידי העם, החליטה על הקמת גדר כמרכיב מרכזי במערך ביטחון ולמטרה היחידה </w:t>
      </w:r>
      <w:r>
        <w:rPr>
          <w:rtl/>
        </w:rPr>
        <w:t>–</w:t>
      </w:r>
      <w:r>
        <w:rPr>
          <w:rFonts w:hint="cs"/>
          <w:rtl/>
        </w:rPr>
        <w:t xml:space="preserve"> למלא את חובתה כלפי אזרחיה, להבטיח את ביטחונם ושלומם. היא מבצעת את הגדר הזאת. הגדר הזאת היא לא לחיצת כפתור. זה פרויקט לאומי, אולי הגדול ב</w:t>
      </w:r>
      <w:r>
        <w:rPr>
          <w:rFonts w:hint="cs"/>
          <w:rtl/>
        </w:rPr>
        <w:t xml:space="preserve">יותר שהוקם עד כה במדינת ישראל, או לפחות ב"טופ" של הפרויקטים הלאומיים. זה לוקח את הזמן שלו. זה מתקדם. יש  ההחלטות, ואנחנו נשלים את הגדר. אתם </w:t>
      </w:r>
      <w:r>
        <w:rPr>
          <w:rtl/>
        </w:rPr>
        <w:t>–</w:t>
      </w:r>
      <w:r>
        <w:rPr>
          <w:rFonts w:hint="cs"/>
          <w:rtl/>
        </w:rPr>
        <w:t xml:space="preserve"> שבו בשקט באופוזיציה, קבלו את דין הבוחר. כך הוא גזר עליכם, ואל תפריעו לעבוד. </w:t>
      </w:r>
    </w:p>
    <w:p w14:paraId="04A8E959" w14:textId="77777777" w:rsidR="00000000" w:rsidRDefault="00DD00E1">
      <w:pPr>
        <w:pStyle w:val="a0"/>
        <w:rPr>
          <w:rFonts w:hint="cs"/>
          <w:rtl/>
        </w:rPr>
      </w:pPr>
    </w:p>
    <w:p w14:paraId="5F0CB4BA" w14:textId="77777777" w:rsidR="00000000" w:rsidRDefault="00DD00E1">
      <w:pPr>
        <w:pStyle w:val="af1"/>
        <w:rPr>
          <w:rtl/>
        </w:rPr>
      </w:pPr>
      <w:r>
        <w:rPr>
          <w:rtl/>
        </w:rPr>
        <w:t>היו"ר נסים דהן:</w:t>
      </w:r>
    </w:p>
    <w:p w14:paraId="057E22A9" w14:textId="77777777" w:rsidR="00000000" w:rsidRDefault="00DD00E1">
      <w:pPr>
        <w:pStyle w:val="a0"/>
        <w:rPr>
          <w:rtl/>
        </w:rPr>
      </w:pPr>
    </w:p>
    <w:p w14:paraId="53044DC3" w14:textId="77777777" w:rsidR="00000000" w:rsidRDefault="00DD00E1">
      <w:pPr>
        <w:pStyle w:val="a0"/>
        <w:rPr>
          <w:rFonts w:hint="cs"/>
          <w:rtl/>
        </w:rPr>
      </w:pPr>
      <w:r>
        <w:rPr>
          <w:rFonts w:hint="cs"/>
          <w:rtl/>
        </w:rPr>
        <w:t xml:space="preserve">תודה רבה. כבוד סגן </w:t>
      </w:r>
      <w:r>
        <w:rPr>
          <w:rFonts w:hint="cs"/>
          <w:rtl/>
        </w:rPr>
        <w:t xml:space="preserve">השר מציע להסיר. יש הצעות אחרות? </w:t>
      </w:r>
    </w:p>
    <w:p w14:paraId="67281DA9" w14:textId="77777777" w:rsidR="00000000" w:rsidRDefault="00DD00E1">
      <w:pPr>
        <w:pStyle w:val="a0"/>
        <w:rPr>
          <w:rFonts w:hint="cs"/>
          <w:rtl/>
        </w:rPr>
      </w:pPr>
    </w:p>
    <w:p w14:paraId="0906C4D9" w14:textId="77777777" w:rsidR="00000000" w:rsidRDefault="00DD00E1">
      <w:pPr>
        <w:pStyle w:val="af0"/>
        <w:rPr>
          <w:rtl/>
        </w:rPr>
      </w:pPr>
      <w:r>
        <w:rPr>
          <w:rFonts w:hint="eastAsia"/>
          <w:rtl/>
        </w:rPr>
        <w:t>חיים</w:t>
      </w:r>
      <w:r>
        <w:rPr>
          <w:rtl/>
        </w:rPr>
        <w:t xml:space="preserve"> רמון (העבודה-מימד):</w:t>
      </w:r>
    </w:p>
    <w:p w14:paraId="63BA7440" w14:textId="77777777" w:rsidR="00000000" w:rsidRDefault="00DD00E1">
      <w:pPr>
        <w:pStyle w:val="a0"/>
        <w:rPr>
          <w:rFonts w:hint="cs"/>
          <w:rtl/>
        </w:rPr>
      </w:pPr>
    </w:p>
    <w:p w14:paraId="030A96AB" w14:textId="77777777" w:rsidR="00000000" w:rsidRDefault="00DD00E1">
      <w:pPr>
        <w:pStyle w:val="a0"/>
        <w:rPr>
          <w:rFonts w:hint="cs"/>
          <w:rtl/>
        </w:rPr>
      </w:pPr>
      <w:r>
        <w:rPr>
          <w:rFonts w:hint="cs"/>
          <w:rtl/>
        </w:rPr>
        <w:t xml:space="preserve">יש לי חמש דקות להשיב. </w:t>
      </w:r>
    </w:p>
    <w:p w14:paraId="4842C250" w14:textId="77777777" w:rsidR="00000000" w:rsidRDefault="00DD00E1">
      <w:pPr>
        <w:pStyle w:val="a0"/>
        <w:rPr>
          <w:rFonts w:hint="cs"/>
          <w:rtl/>
        </w:rPr>
      </w:pPr>
    </w:p>
    <w:p w14:paraId="442546A4" w14:textId="77777777" w:rsidR="00000000" w:rsidRDefault="00DD00E1">
      <w:pPr>
        <w:pStyle w:val="af0"/>
        <w:rPr>
          <w:rtl/>
        </w:rPr>
      </w:pPr>
      <w:r>
        <w:rPr>
          <w:rFonts w:hint="eastAsia"/>
          <w:rtl/>
        </w:rPr>
        <w:t>קריאות</w:t>
      </w:r>
      <w:r>
        <w:rPr>
          <w:rtl/>
        </w:rPr>
        <w:t>:</w:t>
      </w:r>
    </w:p>
    <w:p w14:paraId="6513C84F" w14:textId="77777777" w:rsidR="00000000" w:rsidRDefault="00DD00E1">
      <w:pPr>
        <w:pStyle w:val="a0"/>
        <w:rPr>
          <w:rFonts w:hint="cs"/>
          <w:rtl/>
        </w:rPr>
      </w:pPr>
    </w:p>
    <w:p w14:paraId="42F86A85" w14:textId="77777777" w:rsidR="00000000" w:rsidRDefault="00DD00E1">
      <w:pPr>
        <w:pStyle w:val="a0"/>
        <w:rPr>
          <w:rFonts w:hint="cs"/>
          <w:rtl/>
        </w:rPr>
      </w:pPr>
      <w:r>
        <w:rPr>
          <w:rFonts w:hint="cs"/>
          <w:rtl/>
        </w:rPr>
        <w:t>- - - הצעה לסדר-היום - - -</w:t>
      </w:r>
    </w:p>
    <w:p w14:paraId="4F1B58C4" w14:textId="77777777" w:rsidR="00000000" w:rsidRDefault="00DD00E1">
      <w:pPr>
        <w:pStyle w:val="a0"/>
        <w:rPr>
          <w:rFonts w:hint="cs"/>
          <w:rtl/>
        </w:rPr>
      </w:pPr>
    </w:p>
    <w:p w14:paraId="672938FC" w14:textId="77777777" w:rsidR="00000000" w:rsidRDefault="00DD00E1">
      <w:pPr>
        <w:pStyle w:val="af1"/>
        <w:rPr>
          <w:rtl/>
        </w:rPr>
      </w:pPr>
      <w:r>
        <w:rPr>
          <w:rtl/>
        </w:rPr>
        <w:t>היו"ר נסים דהן:</w:t>
      </w:r>
    </w:p>
    <w:p w14:paraId="337BF6F6" w14:textId="77777777" w:rsidR="00000000" w:rsidRDefault="00DD00E1">
      <w:pPr>
        <w:pStyle w:val="a0"/>
        <w:rPr>
          <w:rtl/>
        </w:rPr>
      </w:pPr>
    </w:p>
    <w:p w14:paraId="35BE05EC" w14:textId="77777777" w:rsidR="00000000" w:rsidRDefault="00DD00E1">
      <w:pPr>
        <w:pStyle w:val="a0"/>
        <w:rPr>
          <w:rFonts w:hint="cs"/>
          <w:rtl/>
        </w:rPr>
      </w:pPr>
      <w:r>
        <w:rPr>
          <w:rFonts w:hint="cs"/>
          <w:rtl/>
        </w:rPr>
        <w:t xml:space="preserve">רבותי, שיהיה שקט. המזכירות בודקת. בעוד שניות מספר כולנו נדע מה אומר התקנון. </w:t>
      </w:r>
    </w:p>
    <w:p w14:paraId="55F5FE4F" w14:textId="77777777" w:rsidR="00000000" w:rsidRDefault="00DD00E1">
      <w:pPr>
        <w:pStyle w:val="a0"/>
        <w:rPr>
          <w:rFonts w:hint="cs"/>
          <w:rtl/>
        </w:rPr>
      </w:pPr>
    </w:p>
    <w:p w14:paraId="5929F2CA" w14:textId="77777777" w:rsidR="00000000" w:rsidRDefault="00DD00E1">
      <w:pPr>
        <w:pStyle w:val="af0"/>
        <w:rPr>
          <w:rtl/>
        </w:rPr>
      </w:pPr>
      <w:r>
        <w:rPr>
          <w:rFonts w:hint="eastAsia"/>
          <w:rtl/>
        </w:rPr>
        <w:t>אליעזר</w:t>
      </w:r>
      <w:r>
        <w:rPr>
          <w:rtl/>
        </w:rPr>
        <w:t xml:space="preserve"> כהן (האיחוד הלאומי - ישראל ביתנו)</w:t>
      </w:r>
      <w:r>
        <w:rPr>
          <w:rtl/>
        </w:rPr>
        <w:t>:</w:t>
      </w:r>
    </w:p>
    <w:p w14:paraId="39542446" w14:textId="77777777" w:rsidR="00000000" w:rsidRDefault="00DD00E1">
      <w:pPr>
        <w:pStyle w:val="a0"/>
        <w:rPr>
          <w:rFonts w:hint="cs"/>
          <w:rtl/>
        </w:rPr>
      </w:pPr>
    </w:p>
    <w:p w14:paraId="6C0052B1" w14:textId="77777777" w:rsidR="00000000" w:rsidRDefault="00DD00E1">
      <w:pPr>
        <w:pStyle w:val="a0"/>
        <w:rPr>
          <w:rFonts w:hint="cs"/>
          <w:rtl/>
        </w:rPr>
      </w:pPr>
      <w:r>
        <w:rPr>
          <w:rFonts w:hint="cs"/>
          <w:rtl/>
        </w:rPr>
        <w:t>- - -</w:t>
      </w:r>
    </w:p>
    <w:p w14:paraId="63713228" w14:textId="77777777" w:rsidR="00000000" w:rsidRDefault="00DD00E1">
      <w:pPr>
        <w:pStyle w:val="a0"/>
        <w:rPr>
          <w:rFonts w:hint="cs"/>
          <w:rtl/>
        </w:rPr>
      </w:pPr>
    </w:p>
    <w:p w14:paraId="089E0B11" w14:textId="77777777" w:rsidR="00000000" w:rsidRDefault="00DD00E1">
      <w:pPr>
        <w:pStyle w:val="af1"/>
        <w:rPr>
          <w:rtl/>
        </w:rPr>
      </w:pPr>
      <w:r>
        <w:rPr>
          <w:rtl/>
        </w:rPr>
        <w:t>היו"ר נסים דהן:</w:t>
      </w:r>
    </w:p>
    <w:p w14:paraId="321B392F" w14:textId="77777777" w:rsidR="00000000" w:rsidRDefault="00DD00E1">
      <w:pPr>
        <w:pStyle w:val="a0"/>
        <w:rPr>
          <w:rtl/>
        </w:rPr>
      </w:pPr>
    </w:p>
    <w:p w14:paraId="596D87C8" w14:textId="77777777" w:rsidR="00000000" w:rsidRDefault="00DD00E1">
      <w:pPr>
        <w:pStyle w:val="a0"/>
        <w:rPr>
          <w:rFonts w:hint="cs"/>
          <w:rtl/>
        </w:rPr>
      </w:pPr>
      <w:r>
        <w:rPr>
          <w:rFonts w:hint="cs"/>
          <w:rtl/>
        </w:rPr>
        <w:t xml:space="preserve">חבר הכנסת כהן. בעוד דקה כולנו נהיה חכמים. נרשה למחלקה המשפטית לבדוק. אם יש לו זכות, על-פי התקנון, אף אחד לא יפריע לו. אם לא </w:t>
      </w:r>
      <w:r>
        <w:rPr>
          <w:rtl/>
        </w:rPr>
        <w:t>–</w:t>
      </w:r>
      <w:r>
        <w:rPr>
          <w:rFonts w:hint="cs"/>
          <w:rtl/>
        </w:rPr>
        <w:t xml:space="preserve"> הוא לא יוכל לדבר. </w:t>
      </w:r>
    </w:p>
    <w:p w14:paraId="59FED6FA" w14:textId="77777777" w:rsidR="00000000" w:rsidRDefault="00DD00E1">
      <w:pPr>
        <w:pStyle w:val="a0"/>
        <w:rPr>
          <w:rFonts w:hint="cs"/>
          <w:rtl/>
        </w:rPr>
      </w:pPr>
    </w:p>
    <w:p w14:paraId="208A0E10" w14:textId="77777777" w:rsidR="00000000" w:rsidRDefault="00DD00E1">
      <w:pPr>
        <w:pStyle w:val="af0"/>
        <w:rPr>
          <w:rtl/>
        </w:rPr>
      </w:pPr>
      <w:r>
        <w:rPr>
          <w:rFonts w:hint="eastAsia"/>
          <w:rtl/>
        </w:rPr>
        <w:t>אליעזר</w:t>
      </w:r>
      <w:r>
        <w:rPr>
          <w:rtl/>
        </w:rPr>
        <w:t xml:space="preserve"> כהן (האיחוד הלאומי - ישראל ביתנו):</w:t>
      </w:r>
    </w:p>
    <w:p w14:paraId="6B4A3C19" w14:textId="77777777" w:rsidR="00000000" w:rsidRDefault="00DD00E1">
      <w:pPr>
        <w:pStyle w:val="a0"/>
        <w:rPr>
          <w:rFonts w:hint="cs"/>
          <w:rtl/>
        </w:rPr>
      </w:pPr>
    </w:p>
    <w:p w14:paraId="19F08571" w14:textId="77777777" w:rsidR="00000000" w:rsidRDefault="00DD00E1">
      <w:pPr>
        <w:pStyle w:val="a0"/>
        <w:rPr>
          <w:rFonts w:hint="cs"/>
          <w:rtl/>
        </w:rPr>
      </w:pPr>
      <w:r>
        <w:rPr>
          <w:rFonts w:hint="cs"/>
          <w:rtl/>
        </w:rPr>
        <w:t>- - - אם זה כל כך חשוב - - -</w:t>
      </w:r>
    </w:p>
    <w:p w14:paraId="3B3C0B5B" w14:textId="77777777" w:rsidR="00000000" w:rsidRDefault="00DD00E1">
      <w:pPr>
        <w:pStyle w:val="a0"/>
        <w:rPr>
          <w:rFonts w:hint="cs"/>
          <w:rtl/>
        </w:rPr>
      </w:pPr>
    </w:p>
    <w:p w14:paraId="098C6A98" w14:textId="77777777" w:rsidR="00000000" w:rsidRDefault="00DD00E1">
      <w:pPr>
        <w:pStyle w:val="af1"/>
        <w:rPr>
          <w:rtl/>
        </w:rPr>
      </w:pPr>
      <w:r>
        <w:rPr>
          <w:rtl/>
        </w:rPr>
        <w:t>היו"ר נסים</w:t>
      </w:r>
      <w:r>
        <w:rPr>
          <w:rtl/>
        </w:rPr>
        <w:t xml:space="preserve"> דהן:</w:t>
      </w:r>
    </w:p>
    <w:p w14:paraId="6AE1F619" w14:textId="77777777" w:rsidR="00000000" w:rsidRDefault="00DD00E1">
      <w:pPr>
        <w:pStyle w:val="a0"/>
        <w:rPr>
          <w:rtl/>
        </w:rPr>
      </w:pPr>
    </w:p>
    <w:p w14:paraId="79AB15B7" w14:textId="77777777" w:rsidR="00000000" w:rsidRDefault="00DD00E1">
      <w:pPr>
        <w:pStyle w:val="a0"/>
        <w:rPr>
          <w:rFonts w:hint="cs"/>
          <w:rtl/>
        </w:rPr>
      </w:pPr>
      <w:r>
        <w:rPr>
          <w:rFonts w:hint="cs"/>
          <w:rtl/>
        </w:rPr>
        <w:t xml:space="preserve">חבר הכנסת כהן. אתה לא נמצא בשוק מחנה-יהודה, עם כל הכבוד. </w:t>
      </w:r>
    </w:p>
    <w:p w14:paraId="336CF867" w14:textId="77777777" w:rsidR="00000000" w:rsidRDefault="00DD00E1">
      <w:pPr>
        <w:pStyle w:val="a0"/>
        <w:rPr>
          <w:rFonts w:hint="cs"/>
          <w:rtl/>
        </w:rPr>
      </w:pPr>
    </w:p>
    <w:p w14:paraId="7682690C" w14:textId="77777777" w:rsidR="00000000" w:rsidRDefault="00DD00E1">
      <w:pPr>
        <w:pStyle w:val="af0"/>
        <w:rPr>
          <w:rtl/>
        </w:rPr>
      </w:pPr>
      <w:r>
        <w:rPr>
          <w:rFonts w:hint="eastAsia"/>
          <w:rtl/>
        </w:rPr>
        <w:t>קריאות</w:t>
      </w:r>
      <w:r>
        <w:rPr>
          <w:rtl/>
        </w:rPr>
        <w:t>:</w:t>
      </w:r>
    </w:p>
    <w:p w14:paraId="0404E534" w14:textId="77777777" w:rsidR="00000000" w:rsidRDefault="00DD00E1">
      <w:pPr>
        <w:pStyle w:val="a0"/>
        <w:rPr>
          <w:rFonts w:hint="cs"/>
          <w:rtl/>
        </w:rPr>
      </w:pPr>
    </w:p>
    <w:p w14:paraId="4AD9A879" w14:textId="77777777" w:rsidR="00000000" w:rsidRDefault="00DD00E1">
      <w:pPr>
        <w:pStyle w:val="a0"/>
        <w:rPr>
          <w:rFonts w:hint="cs"/>
          <w:rtl/>
        </w:rPr>
      </w:pPr>
      <w:r>
        <w:rPr>
          <w:rFonts w:hint="cs"/>
          <w:rtl/>
        </w:rPr>
        <w:t>- - -</w:t>
      </w:r>
    </w:p>
    <w:p w14:paraId="1B2106B9" w14:textId="77777777" w:rsidR="00000000" w:rsidRDefault="00DD00E1">
      <w:pPr>
        <w:pStyle w:val="a0"/>
        <w:rPr>
          <w:rFonts w:hint="cs"/>
          <w:rtl/>
        </w:rPr>
      </w:pPr>
    </w:p>
    <w:p w14:paraId="5D0B95BC" w14:textId="77777777" w:rsidR="00000000" w:rsidRDefault="00DD00E1">
      <w:pPr>
        <w:pStyle w:val="af1"/>
        <w:rPr>
          <w:rtl/>
        </w:rPr>
      </w:pPr>
      <w:r>
        <w:rPr>
          <w:rtl/>
        </w:rPr>
        <w:t>היו"ר נסים דהן:</w:t>
      </w:r>
    </w:p>
    <w:p w14:paraId="207C45C9" w14:textId="77777777" w:rsidR="00000000" w:rsidRDefault="00DD00E1">
      <w:pPr>
        <w:pStyle w:val="a0"/>
        <w:rPr>
          <w:rtl/>
        </w:rPr>
      </w:pPr>
    </w:p>
    <w:p w14:paraId="5A8DE67E" w14:textId="77777777" w:rsidR="00000000" w:rsidRDefault="00DD00E1">
      <w:pPr>
        <w:pStyle w:val="a0"/>
        <w:rPr>
          <w:rFonts w:hint="cs"/>
          <w:rtl/>
        </w:rPr>
      </w:pPr>
      <w:r>
        <w:rPr>
          <w:rFonts w:hint="cs"/>
          <w:rtl/>
        </w:rPr>
        <w:t>חברי הכנסת. תרשו לי לקרוא לכם מהתקנון: "הציעו, הממשלה או אחד מחברי הכנסת, להסיר את ההצעה מסדר-היום, רשאי חבר הכנסת המציע, או יושב-ראש הוועדה המציעה, לחזור ול</w:t>
      </w:r>
      <w:r>
        <w:rPr>
          <w:rFonts w:hint="cs"/>
          <w:rtl/>
        </w:rPr>
        <w:t xml:space="preserve">השיב בשיעור זמן שלא יעלה על חמש דקות". אם כן, חבר הכנסת רמון צודק. זכותו להשיב. נא להתאזר בסבלנות, גם אלה שלא מסכימים. </w:t>
      </w:r>
    </w:p>
    <w:p w14:paraId="10D04BA4" w14:textId="77777777" w:rsidR="00000000" w:rsidRDefault="00DD00E1">
      <w:pPr>
        <w:pStyle w:val="a0"/>
        <w:rPr>
          <w:rFonts w:hint="cs"/>
          <w:rtl/>
        </w:rPr>
      </w:pPr>
    </w:p>
    <w:p w14:paraId="21F27A38" w14:textId="77777777" w:rsidR="00000000" w:rsidRDefault="00DD00E1">
      <w:pPr>
        <w:pStyle w:val="af0"/>
        <w:rPr>
          <w:rtl/>
        </w:rPr>
      </w:pPr>
      <w:r>
        <w:rPr>
          <w:rtl/>
        </w:rPr>
        <w:t>קריאה:</w:t>
      </w:r>
    </w:p>
    <w:p w14:paraId="6E476D30" w14:textId="77777777" w:rsidR="00000000" w:rsidRDefault="00DD00E1">
      <w:pPr>
        <w:pStyle w:val="a0"/>
        <w:rPr>
          <w:rtl/>
        </w:rPr>
      </w:pPr>
    </w:p>
    <w:p w14:paraId="4534C924" w14:textId="77777777" w:rsidR="00000000" w:rsidRDefault="00DD00E1">
      <w:pPr>
        <w:pStyle w:val="a0"/>
        <w:rPr>
          <w:rFonts w:hint="cs"/>
          <w:rtl/>
        </w:rPr>
      </w:pPr>
      <w:r>
        <w:rPr>
          <w:rFonts w:hint="cs"/>
          <w:rtl/>
        </w:rPr>
        <w:t>- - -</w:t>
      </w:r>
    </w:p>
    <w:p w14:paraId="151549EA" w14:textId="77777777" w:rsidR="00000000" w:rsidRDefault="00DD00E1">
      <w:pPr>
        <w:pStyle w:val="a0"/>
        <w:rPr>
          <w:rFonts w:hint="cs"/>
          <w:rtl/>
        </w:rPr>
      </w:pPr>
    </w:p>
    <w:p w14:paraId="6CC155B2" w14:textId="77777777" w:rsidR="00000000" w:rsidRDefault="00DD00E1">
      <w:pPr>
        <w:pStyle w:val="af1"/>
        <w:rPr>
          <w:rtl/>
        </w:rPr>
      </w:pPr>
      <w:r>
        <w:rPr>
          <w:rtl/>
        </w:rPr>
        <w:t>היו"ר נסים דהן:</w:t>
      </w:r>
    </w:p>
    <w:p w14:paraId="500176A3" w14:textId="77777777" w:rsidR="00000000" w:rsidRDefault="00DD00E1">
      <w:pPr>
        <w:pStyle w:val="a0"/>
        <w:rPr>
          <w:rtl/>
        </w:rPr>
      </w:pPr>
    </w:p>
    <w:p w14:paraId="6331377C" w14:textId="77777777" w:rsidR="00000000" w:rsidRDefault="00DD00E1">
      <w:pPr>
        <w:pStyle w:val="a0"/>
        <w:rPr>
          <w:rFonts w:hint="cs"/>
          <w:rtl/>
        </w:rPr>
      </w:pPr>
      <w:r>
        <w:rPr>
          <w:rFonts w:hint="cs"/>
          <w:rtl/>
        </w:rPr>
        <w:t>זה לא כל הצעה לסדר-היום. זו הצעה להקמת ועדת חקירה פרלמנטרית. סעיף מיוחד בתקנון. זה סעיף נפרד בתקנון, למ</w:t>
      </w:r>
      <w:r>
        <w:rPr>
          <w:rFonts w:hint="cs"/>
          <w:rtl/>
        </w:rPr>
        <w:t xml:space="preserve">י שרוצה לדעת. </w:t>
      </w:r>
    </w:p>
    <w:p w14:paraId="722A7BF1" w14:textId="77777777" w:rsidR="00000000" w:rsidRDefault="00DD00E1">
      <w:pPr>
        <w:pStyle w:val="a0"/>
        <w:rPr>
          <w:rFonts w:hint="cs"/>
          <w:rtl/>
        </w:rPr>
      </w:pPr>
    </w:p>
    <w:p w14:paraId="62E1BBF8" w14:textId="77777777" w:rsidR="00000000" w:rsidRDefault="00DD00E1">
      <w:pPr>
        <w:pStyle w:val="a"/>
        <w:rPr>
          <w:rtl/>
        </w:rPr>
      </w:pPr>
      <w:bookmarkStart w:id="284" w:name="FS000000458T22_10_2003_15_33_16"/>
      <w:bookmarkStart w:id="285" w:name="_Toc67028591"/>
      <w:bookmarkEnd w:id="284"/>
      <w:r>
        <w:rPr>
          <w:rFonts w:hint="eastAsia"/>
          <w:rtl/>
        </w:rPr>
        <w:t>חיים</w:t>
      </w:r>
      <w:r>
        <w:rPr>
          <w:rtl/>
        </w:rPr>
        <w:t xml:space="preserve"> רמון (העבודה-מימד):</w:t>
      </w:r>
      <w:bookmarkEnd w:id="285"/>
    </w:p>
    <w:p w14:paraId="08F4F6D5" w14:textId="77777777" w:rsidR="00000000" w:rsidRDefault="00DD00E1">
      <w:pPr>
        <w:pStyle w:val="a0"/>
        <w:rPr>
          <w:rFonts w:hint="cs"/>
          <w:rtl/>
        </w:rPr>
      </w:pPr>
    </w:p>
    <w:p w14:paraId="38AE05C6" w14:textId="77777777" w:rsidR="00000000" w:rsidRDefault="00DD00E1">
      <w:pPr>
        <w:pStyle w:val="a0"/>
        <w:rPr>
          <w:rFonts w:hint="cs"/>
          <w:rtl/>
        </w:rPr>
      </w:pPr>
      <w:r>
        <w:rPr>
          <w:rFonts w:hint="cs"/>
          <w:rtl/>
        </w:rPr>
        <w:t xml:space="preserve">אדוני היושב-ראש, חברי הכנסת. כנראה אין גבול לחוצפה. הרי הגעתם לשלטון. מה אמרתם? </w:t>
      </w:r>
      <w:r>
        <w:rPr>
          <w:rtl/>
        </w:rPr>
        <w:t>–</w:t>
      </w:r>
      <w:r>
        <w:rPr>
          <w:rFonts w:hint="cs"/>
          <w:rtl/>
        </w:rPr>
        <w:t xml:space="preserve"> שאתם תיתנו לצה"ל לנצח, ואתם כהרף עין תחסלו את הטרור - - </w:t>
      </w:r>
    </w:p>
    <w:p w14:paraId="07203FD8" w14:textId="77777777" w:rsidR="00000000" w:rsidRDefault="00DD00E1">
      <w:pPr>
        <w:pStyle w:val="a0"/>
        <w:rPr>
          <w:rFonts w:hint="cs"/>
          <w:rtl/>
        </w:rPr>
      </w:pPr>
    </w:p>
    <w:p w14:paraId="7B3DFCCF" w14:textId="77777777" w:rsidR="00000000" w:rsidRDefault="00DD00E1">
      <w:pPr>
        <w:pStyle w:val="af1"/>
        <w:rPr>
          <w:rtl/>
        </w:rPr>
      </w:pPr>
      <w:r>
        <w:rPr>
          <w:rtl/>
        </w:rPr>
        <w:t>היו"ר נסים דהן:</w:t>
      </w:r>
    </w:p>
    <w:p w14:paraId="14188C02" w14:textId="77777777" w:rsidR="00000000" w:rsidRDefault="00DD00E1">
      <w:pPr>
        <w:pStyle w:val="a0"/>
        <w:rPr>
          <w:rtl/>
        </w:rPr>
      </w:pPr>
    </w:p>
    <w:p w14:paraId="0CBFF77B" w14:textId="77777777" w:rsidR="00000000" w:rsidRDefault="00DD00E1">
      <w:pPr>
        <w:pStyle w:val="a0"/>
        <w:rPr>
          <w:rFonts w:hint="cs"/>
          <w:rtl/>
        </w:rPr>
      </w:pPr>
      <w:r>
        <w:rPr>
          <w:rFonts w:hint="cs"/>
          <w:rtl/>
        </w:rPr>
        <w:t>חברת הכנסת ה-41 של הליכוד, עליזה - - -</w:t>
      </w:r>
    </w:p>
    <w:p w14:paraId="3B85D97D" w14:textId="77777777" w:rsidR="00000000" w:rsidRDefault="00DD00E1">
      <w:pPr>
        <w:pStyle w:val="a0"/>
        <w:rPr>
          <w:rFonts w:hint="cs"/>
          <w:rtl/>
        </w:rPr>
      </w:pPr>
    </w:p>
    <w:p w14:paraId="18F565E8" w14:textId="77777777" w:rsidR="00000000" w:rsidRDefault="00DD00E1">
      <w:pPr>
        <w:pStyle w:val="-"/>
        <w:rPr>
          <w:rtl/>
        </w:rPr>
      </w:pPr>
      <w:bookmarkStart w:id="286" w:name="FS000000458T22_10_2003_15_34_15C"/>
      <w:bookmarkEnd w:id="286"/>
      <w:r>
        <w:rPr>
          <w:rtl/>
        </w:rPr>
        <w:t>חיים רמון (העבודה</w:t>
      </w:r>
      <w:r>
        <w:rPr>
          <w:rtl/>
        </w:rPr>
        <w:t>-מימד):</w:t>
      </w:r>
    </w:p>
    <w:p w14:paraId="1953326D" w14:textId="77777777" w:rsidR="00000000" w:rsidRDefault="00DD00E1">
      <w:pPr>
        <w:pStyle w:val="a0"/>
        <w:rPr>
          <w:rtl/>
        </w:rPr>
      </w:pPr>
    </w:p>
    <w:p w14:paraId="27C23B78" w14:textId="77777777" w:rsidR="00000000" w:rsidRDefault="00DD00E1">
      <w:pPr>
        <w:pStyle w:val="a0"/>
        <w:rPr>
          <w:rFonts w:hint="cs"/>
          <w:rtl/>
        </w:rPr>
      </w:pPr>
      <w:r>
        <w:rPr>
          <w:rFonts w:hint="cs"/>
          <w:rtl/>
        </w:rPr>
        <w:t xml:space="preserve">- - אתם כהרף עין תחסלו אותו, והבטחתם לבוחרים בישראל שכך תעשו, ואתם כבר שלוש שנים בשלטון, וראש הממשלה הזה הוא כמעט שלוש שנים בשלטון, המומחה לחיסול הטרור, ומעולם הטרור לא השתולל כמו בתקופתו. אז לפחות תשתוק, תגיד </w:t>
      </w:r>
      <w:r>
        <w:rPr>
          <w:rtl/>
        </w:rPr>
        <w:t>–</w:t>
      </w:r>
      <w:r>
        <w:rPr>
          <w:rFonts w:hint="cs"/>
          <w:rtl/>
        </w:rPr>
        <w:t xml:space="preserve"> טעיתי, לא הצלחתי. הרי כך פעמיים גנב</w:t>
      </w:r>
      <w:r>
        <w:rPr>
          <w:rFonts w:hint="cs"/>
          <w:rtl/>
        </w:rPr>
        <w:t>תם את דעתו של הציבור.</w:t>
      </w:r>
    </w:p>
    <w:p w14:paraId="61702317" w14:textId="77777777" w:rsidR="00000000" w:rsidRDefault="00DD00E1">
      <w:pPr>
        <w:pStyle w:val="a0"/>
        <w:rPr>
          <w:rFonts w:hint="cs"/>
          <w:rtl/>
        </w:rPr>
      </w:pPr>
    </w:p>
    <w:p w14:paraId="25FF018C" w14:textId="77777777" w:rsidR="00000000" w:rsidRDefault="00DD00E1">
      <w:pPr>
        <w:pStyle w:val="af0"/>
        <w:rPr>
          <w:rtl/>
        </w:rPr>
      </w:pPr>
      <w:r>
        <w:rPr>
          <w:rFonts w:hint="eastAsia"/>
          <w:rtl/>
        </w:rPr>
        <w:t>מיכאל</w:t>
      </w:r>
      <w:r>
        <w:rPr>
          <w:rtl/>
        </w:rPr>
        <w:t xml:space="preserve"> רצון (הליכוד):</w:t>
      </w:r>
    </w:p>
    <w:p w14:paraId="42EB29AE" w14:textId="77777777" w:rsidR="00000000" w:rsidRDefault="00DD00E1">
      <w:pPr>
        <w:pStyle w:val="a0"/>
        <w:rPr>
          <w:rFonts w:hint="cs"/>
          <w:rtl/>
        </w:rPr>
      </w:pPr>
    </w:p>
    <w:p w14:paraId="52AADF89" w14:textId="77777777" w:rsidR="00000000" w:rsidRDefault="00DD00E1">
      <w:pPr>
        <w:pStyle w:val="a0"/>
        <w:rPr>
          <w:rFonts w:hint="cs"/>
          <w:rtl/>
        </w:rPr>
      </w:pPr>
      <w:r>
        <w:rPr>
          <w:rFonts w:hint="cs"/>
          <w:rtl/>
        </w:rPr>
        <w:t xml:space="preserve">אנחנו מנקים את האשפה שאתם השארתם. </w:t>
      </w:r>
    </w:p>
    <w:p w14:paraId="004E771F" w14:textId="77777777" w:rsidR="00000000" w:rsidRDefault="00DD00E1">
      <w:pPr>
        <w:pStyle w:val="a0"/>
        <w:rPr>
          <w:rFonts w:hint="cs"/>
          <w:rtl/>
        </w:rPr>
      </w:pPr>
    </w:p>
    <w:p w14:paraId="5D3C8666" w14:textId="77777777" w:rsidR="00000000" w:rsidRDefault="00DD00E1">
      <w:pPr>
        <w:pStyle w:val="-"/>
        <w:rPr>
          <w:rtl/>
        </w:rPr>
      </w:pPr>
      <w:bookmarkStart w:id="287" w:name="FS000000458T22_10_2003_15_35_38C"/>
      <w:bookmarkEnd w:id="287"/>
      <w:r>
        <w:rPr>
          <w:rtl/>
        </w:rPr>
        <w:t>חיים רמון (העבודה-מימד):</w:t>
      </w:r>
    </w:p>
    <w:p w14:paraId="75FCE25A" w14:textId="77777777" w:rsidR="00000000" w:rsidRDefault="00DD00E1">
      <w:pPr>
        <w:pStyle w:val="a0"/>
        <w:rPr>
          <w:rtl/>
        </w:rPr>
      </w:pPr>
    </w:p>
    <w:p w14:paraId="0184831F" w14:textId="77777777" w:rsidR="00000000" w:rsidRDefault="00DD00E1">
      <w:pPr>
        <w:pStyle w:val="a0"/>
        <w:rPr>
          <w:rFonts w:hint="cs"/>
          <w:rtl/>
        </w:rPr>
      </w:pPr>
      <w:r>
        <w:rPr>
          <w:rFonts w:hint="cs"/>
          <w:rtl/>
        </w:rPr>
        <w:t xml:space="preserve">באתם ואמרתם </w:t>
      </w:r>
      <w:r>
        <w:rPr>
          <w:rtl/>
        </w:rPr>
        <w:t>–</w:t>
      </w:r>
      <w:r>
        <w:rPr>
          <w:rFonts w:hint="cs"/>
          <w:rtl/>
        </w:rPr>
        <w:t xml:space="preserve"> אתם יודעים, אתם מבינים. </w:t>
      </w:r>
    </w:p>
    <w:p w14:paraId="53A6E971" w14:textId="77777777" w:rsidR="00000000" w:rsidRDefault="00DD00E1">
      <w:pPr>
        <w:pStyle w:val="a0"/>
        <w:rPr>
          <w:rFonts w:hint="cs"/>
          <w:rtl/>
        </w:rPr>
      </w:pPr>
    </w:p>
    <w:p w14:paraId="45568232" w14:textId="77777777" w:rsidR="00000000" w:rsidRDefault="00DD00E1">
      <w:pPr>
        <w:pStyle w:val="a0"/>
        <w:rPr>
          <w:rFonts w:hint="cs"/>
          <w:rtl/>
        </w:rPr>
      </w:pPr>
      <w:r>
        <w:rPr>
          <w:rFonts w:hint="cs"/>
          <w:rtl/>
        </w:rPr>
        <w:t xml:space="preserve">אבל שיא החוצפה, חבר הכנסת בוים, שבאים ואומרים לראש הממשלה </w:t>
      </w:r>
      <w:r>
        <w:rPr>
          <w:rtl/>
        </w:rPr>
        <w:t>–</w:t>
      </w:r>
      <w:r>
        <w:rPr>
          <w:rFonts w:hint="cs"/>
          <w:rtl/>
        </w:rPr>
        <w:t xml:space="preserve"> לא אני, אלא בא ואומר מי שמופקד מקצועית על ביטחון </w:t>
      </w:r>
      <w:r>
        <w:rPr>
          <w:rFonts w:hint="cs"/>
          <w:rtl/>
        </w:rPr>
        <w:t>מדינת ישראל: תעשה גדר. תעשה אותה איפה שאתה רוצה, אבל תעשה. אומר ראש השב"כ, לא על "הקו הירוק", ולא על "הקו הכחול". הוא ביקש גדר מפרידה, וראש הממשלה אומר לו: לא. למה? כי הוא שפוט של שאול יהלום, כי הוא שפוט של המתנחלים, כי הם מתנגדים, כי הם לא נותנים, וכל מדי</w:t>
      </w:r>
      <w:r>
        <w:rPr>
          <w:rFonts w:hint="cs"/>
          <w:rtl/>
        </w:rPr>
        <w:t>נת ישראל משלמת מחיר.</w:t>
      </w:r>
    </w:p>
    <w:p w14:paraId="22CD9DEB" w14:textId="77777777" w:rsidR="00000000" w:rsidRDefault="00DD00E1">
      <w:pPr>
        <w:pStyle w:val="a0"/>
        <w:rPr>
          <w:rFonts w:hint="cs"/>
          <w:rtl/>
        </w:rPr>
      </w:pPr>
    </w:p>
    <w:p w14:paraId="45300D79" w14:textId="77777777" w:rsidR="00000000" w:rsidRDefault="00DD00E1">
      <w:pPr>
        <w:pStyle w:val="a0"/>
        <w:rPr>
          <w:rFonts w:hint="cs"/>
          <w:rtl/>
        </w:rPr>
      </w:pPr>
      <w:r>
        <w:rPr>
          <w:rFonts w:hint="cs"/>
          <w:rtl/>
        </w:rPr>
        <w:t xml:space="preserve"> מה זה "טעיתי"? ראש הממשלה, אחרי שנתיים אומר: סליחה. הייתי צריך לבנות גדר. לא בניתי גדר, עכשיו אני בונה. 400 הרוגים היו בגלל הטעות הזאת. מה, זו טעות פשוטה? זו טעות בתקציב? זו טעות בכסף? זו טעות אדירה. כל מה שהוא היה צריך לעשות זה לנקו</w:t>
      </w:r>
      <w:r>
        <w:rPr>
          <w:rFonts w:hint="cs"/>
          <w:rtl/>
        </w:rPr>
        <w:t xml:space="preserve">ט צעד צבאי. </w:t>
      </w:r>
    </w:p>
    <w:p w14:paraId="5F81B146" w14:textId="77777777" w:rsidR="00000000" w:rsidRDefault="00DD00E1">
      <w:pPr>
        <w:pStyle w:val="a0"/>
        <w:rPr>
          <w:rFonts w:hint="cs"/>
          <w:rtl/>
        </w:rPr>
      </w:pPr>
    </w:p>
    <w:p w14:paraId="0D7AADDD" w14:textId="77777777" w:rsidR="00000000" w:rsidRDefault="00DD00E1">
      <w:pPr>
        <w:pStyle w:val="af1"/>
        <w:rPr>
          <w:rtl/>
        </w:rPr>
      </w:pPr>
      <w:r>
        <w:rPr>
          <w:rtl/>
        </w:rPr>
        <w:t>היו"ר נסים דהן:</w:t>
      </w:r>
    </w:p>
    <w:p w14:paraId="366CAC2F" w14:textId="77777777" w:rsidR="00000000" w:rsidRDefault="00DD00E1">
      <w:pPr>
        <w:pStyle w:val="a0"/>
        <w:rPr>
          <w:rtl/>
        </w:rPr>
      </w:pPr>
    </w:p>
    <w:p w14:paraId="02166A0F" w14:textId="77777777" w:rsidR="00000000" w:rsidRDefault="00DD00E1">
      <w:pPr>
        <w:pStyle w:val="a0"/>
        <w:rPr>
          <w:rFonts w:hint="cs"/>
          <w:rtl/>
        </w:rPr>
      </w:pPr>
      <w:r>
        <w:rPr>
          <w:rFonts w:hint="cs"/>
          <w:rtl/>
        </w:rPr>
        <w:t xml:space="preserve">אנשי הלובי החקלאי, נא לא להפריע. כבוד השר וחבר הכנסת שלום שמחון, למקומות. </w:t>
      </w:r>
    </w:p>
    <w:p w14:paraId="30EF72E7" w14:textId="77777777" w:rsidR="00000000" w:rsidRDefault="00DD00E1">
      <w:pPr>
        <w:pStyle w:val="a0"/>
        <w:rPr>
          <w:rFonts w:hint="cs"/>
          <w:rtl/>
        </w:rPr>
      </w:pPr>
    </w:p>
    <w:p w14:paraId="6D17DD43" w14:textId="77777777" w:rsidR="00000000" w:rsidRDefault="00DD00E1">
      <w:pPr>
        <w:pStyle w:val="af0"/>
        <w:rPr>
          <w:rtl/>
        </w:rPr>
      </w:pPr>
      <w:r>
        <w:rPr>
          <w:rFonts w:hint="eastAsia"/>
          <w:rtl/>
        </w:rPr>
        <w:t>מיכאל</w:t>
      </w:r>
      <w:r>
        <w:rPr>
          <w:rtl/>
        </w:rPr>
        <w:t xml:space="preserve"> איתן (הליכוד):</w:t>
      </w:r>
    </w:p>
    <w:p w14:paraId="47903FE9" w14:textId="77777777" w:rsidR="00000000" w:rsidRDefault="00DD00E1">
      <w:pPr>
        <w:pStyle w:val="a0"/>
        <w:rPr>
          <w:rFonts w:hint="cs"/>
          <w:rtl/>
        </w:rPr>
      </w:pPr>
    </w:p>
    <w:p w14:paraId="03F0AF21" w14:textId="77777777" w:rsidR="00000000" w:rsidRDefault="00DD00E1">
      <w:pPr>
        <w:pStyle w:val="a0"/>
        <w:rPr>
          <w:rFonts w:hint="cs"/>
          <w:rtl/>
        </w:rPr>
      </w:pPr>
      <w:r>
        <w:rPr>
          <w:rFonts w:hint="cs"/>
          <w:rtl/>
        </w:rPr>
        <w:t xml:space="preserve">- - - שהתנגדו לגדר. </w:t>
      </w:r>
    </w:p>
    <w:p w14:paraId="437B4487" w14:textId="77777777" w:rsidR="00000000" w:rsidRDefault="00DD00E1">
      <w:pPr>
        <w:pStyle w:val="a0"/>
        <w:rPr>
          <w:rFonts w:hint="cs"/>
          <w:rtl/>
        </w:rPr>
      </w:pPr>
    </w:p>
    <w:p w14:paraId="6B00CA14" w14:textId="77777777" w:rsidR="00000000" w:rsidRDefault="00DD00E1">
      <w:pPr>
        <w:pStyle w:val="af0"/>
        <w:rPr>
          <w:rtl/>
        </w:rPr>
      </w:pPr>
      <w:r>
        <w:rPr>
          <w:rFonts w:hint="eastAsia"/>
          <w:rtl/>
        </w:rPr>
        <w:t>קריאות</w:t>
      </w:r>
      <w:r>
        <w:rPr>
          <w:rtl/>
        </w:rPr>
        <w:t>:</w:t>
      </w:r>
    </w:p>
    <w:p w14:paraId="185555B5" w14:textId="77777777" w:rsidR="00000000" w:rsidRDefault="00DD00E1">
      <w:pPr>
        <w:pStyle w:val="a0"/>
        <w:rPr>
          <w:rFonts w:hint="cs"/>
          <w:rtl/>
        </w:rPr>
      </w:pPr>
    </w:p>
    <w:p w14:paraId="1CC5BEB9" w14:textId="77777777" w:rsidR="00000000" w:rsidRDefault="00DD00E1">
      <w:pPr>
        <w:pStyle w:val="a0"/>
        <w:rPr>
          <w:rFonts w:hint="cs"/>
          <w:rtl/>
        </w:rPr>
      </w:pPr>
      <w:r>
        <w:rPr>
          <w:rFonts w:hint="cs"/>
          <w:rtl/>
        </w:rPr>
        <w:t>- - -</w:t>
      </w:r>
    </w:p>
    <w:p w14:paraId="69327AFF" w14:textId="77777777" w:rsidR="00000000" w:rsidRDefault="00DD00E1">
      <w:pPr>
        <w:pStyle w:val="a0"/>
        <w:rPr>
          <w:rFonts w:hint="cs"/>
          <w:rtl/>
        </w:rPr>
      </w:pPr>
    </w:p>
    <w:p w14:paraId="50A586E4" w14:textId="77777777" w:rsidR="00000000" w:rsidRDefault="00DD00E1">
      <w:pPr>
        <w:pStyle w:val="-"/>
        <w:rPr>
          <w:rtl/>
        </w:rPr>
      </w:pPr>
      <w:bookmarkStart w:id="288" w:name="FS000000458T22_10_2003_15_45_04C"/>
      <w:bookmarkEnd w:id="288"/>
      <w:r>
        <w:rPr>
          <w:rtl/>
        </w:rPr>
        <w:t>חיים רמון (העבודה-מימד):</w:t>
      </w:r>
    </w:p>
    <w:p w14:paraId="7934B523" w14:textId="77777777" w:rsidR="00000000" w:rsidRDefault="00DD00E1">
      <w:pPr>
        <w:pStyle w:val="a0"/>
        <w:rPr>
          <w:rtl/>
        </w:rPr>
      </w:pPr>
    </w:p>
    <w:p w14:paraId="7615F786" w14:textId="77777777" w:rsidR="00000000" w:rsidRDefault="00DD00E1">
      <w:pPr>
        <w:pStyle w:val="a0"/>
        <w:rPr>
          <w:rFonts w:hint="cs"/>
          <w:rtl/>
        </w:rPr>
      </w:pPr>
      <w:r>
        <w:rPr>
          <w:rFonts w:hint="cs"/>
          <w:rtl/>
        </w:rPr>
        <w:t>חבר הכנסת מיקי איתן, אני מציע לחקור את כולם. בשביל זה הצעתי. הצ</w:t>
      </w:r>
      <w:r>
        <w:rPr>
          <w:rFonts w:hint="cs"/>
          <w:rtl/>
        </w:rPr>
        <w:t xml:space="preserve">עתי לחקור ממשלה. מה, הצעתי להפריד? אמרתי </w:t>
      </w:r>
      <w:r>
        <w:rPr>
          <w:rtl/>
        </w:rPr>
        <w:t>–</w:t>
      </w:r>
      <w:r>
        <w:rPr>
          <w:rFonts w:hint="cs"/>
          <w:rtl/>
        </w:rPr>
        <w:t xml:space="preserve"> בואו נעשה את הפוליטיקה בצד. נהרגו 400-500 איש כי אין גדר. עכשיו בואו נבדוק למה.</w:t>
      </w:r>
    </w:p>
    <w:p w14:paraId="43C5BA9A" w14:textId="77777777" w:rsidR="00000000" w:rsidRDefault="00DD00E1">
      <w:pPr>
        <w:pStyle w:val="a0"/>
        <w:rPr>
          <w:rFonts w:hint="cs"/>
          <w:rtl/>
        </w:rPr>
      </w:pPr>
    </w:p>
    <w:p w14:paraId="13948794" w14:textId="77777777" w:rsidR="00000000" w:rsidRDefault="00DD00E1">
      <w:pPr>
        <w:pStyle w:val="af0"/>
        <w:rPr>
          <w:rtl/>
        </w:rPr>
      </w:pPr>
      <w:r>
        <w:rPr>
          <w:rFonts w:hint="eastAsia"/>
          <w:rtl/>
        </w:rPr>
        <w:t>מיכאל</w:t>
      </w:r>
      <w:r>
        <w:rPr>
          <w:rtl/>
        </w:rPr>
        <w:t xml:space="preserve"> איתן (הליכוד):</w:t>
      </w:r>
    </w:p>
    <w:p w14:paraId="4422063E" w14:textId="77777777" w:rsidR="00000000" w:rsidRDefault="00DD00E1">
      <w:pPr>
        <w:pStyle w:val="a0"/>
        <w:rPr>
          <w:rFonts w:hint="cs"/>
          <w:rtl/>
        </w:rPr>
      </w:pPr>
    </w:p>
    <w:p w14:paraId="68564B51" w14:textId="77777777" w:rsidR="00000000" w:rsidRDefault="00DD00E1">
      <w:pPr>
        <w:pStyle w:val="a0"/>
        <w:rPr>
          <w:rFonts w:hint="cs"/>
          <w:rtl/>
        </w:rPr>
      </w:pPr>
      <w:r>
        <w:rPr>
          <w:rFonts w:hint="cs"/>
          <w:rtl/>
        </w:rPr>
        <w:t xml:space="preserve">- - - אוסלו. </w:t>
      </w:r>
    </w:p>
    <w:p w14:paraId="5194579D" w14:textId="77777777" w:rsidR="00000000" w:rsidRDefault="00DD00E1">
      <w:pPr>
        <w:pStyle w:val="a0"/>
        <w:rPr>
          <w:rFonts w:hint="cs"/>
          <w:rtl/>
        </w:rPr>
      </w:pPr>
    </w:p>
    <w:p w14:paraId="42F1FF2C" w14:textId="77777777" w:rsidR="00000000" w:rsidRDefault="00DD00E1">
      <w:pPr>
        <w:pStyle w:val="-"/>
        <w:rPr>
          <w:rtl/>
        </w:rPr>
      </w:pPr>
      <w:bookmarkStart w:id="289" w:name="FS000000458T22_10_2003_15_46_04C"/>
      <w:bookmarkEnd w:id="289"/>
      <w:r>
        <w:rPr>
          <w:rtl/>
        </w:rPr>
        <w:t>חיים רמון (העבודה-מימד):</w:t>
      </w:r>
    </w:p>
    <w:p w14:paraId="58D70C5B" w14:textId="77777777" w:rsidR="00000000" w:rsidRDefault="00DD00E1">
      <w:pPr>
        <w:pStyle w:val="a0"/>
        <w:rPr>
          <w:rtl/>
        </w:rPr>
      </w:pPr>
    </w:p>
    <w:p w14:paraId="4D01E2F0" w14:textId="77777777" w:rsidR="00000000" w:rsidRDefault="00DD00E1">
      <w:pPr>
        <w:pStyle w:val="a0"/>
        <w:rPr>
          <w:rFonts w:hint="cs"/>
          <w:rtl/>
        </w:rPr>
      </w:pPr>
      <w:r>
        <w:rPr>
          <w:rFonts w:hint="cs"/>
          <w:rtl/>
        </w:rPr>
        <w:t>הרי בגלל אוסלו כבר הגעתם לשלטון. את זה נשאיר. הודעתם שאתם יכולים, שאת</w:t>
      </w:r>
      <w:r>
        <w:rPr>
          <w:rFonts w:hint="cs"/>
          <w:rtl/>
        </w:rPr>
        <w:t>ם יודעים. התברר שנכשלתם. אבל מה נכשלתם? נכשלתם ואתם היום - - -</w:t>
      </w:r>
    </w:p>
    <w:p w14:paraId="5C6BEFE5" w14:textId="77777777" w:rsidR="00000000" w:rsidRDefault="00DD00E1">
      <w:pPr>
        <w:pStyle w:val="a0"/>
        <w:rPr>
          <w:rFonts w:hint="cs"/>
          <w:rtl/>
        </w:rPr>
      </w:pPr>
    </w:p>
    <w:p w14:paraId="33DF14CF" w14:textId="77777777" w:rsidR="00000000" w:rsidRDefault="00DD00E1">
      <w:pPr>
        <w:pStyle w:val="af0"/>
        <w:rPr>
          <w:rtl/>
        </w:rPr>
      </w:pPr>
      <w:r>
        <w:rPr>
          <w:rFonts w:hint="eastAsia"/>
          <w:rtl/>
        </w:rPr>
        <w:t>קריאות</w:t>
      </w:r>
      <w:r>
        <w:rPr>
          <w:rtl/>
        </w:rPr>
        <w:t>:</w:t>
      </w:r>
    </w:p>
    <w:p w14:paraId="102E2344" w14:textId="77777777" w:rsidR="00000000" w:rsidRDefault="00DD00E1">
      <w:pPr>
        <w:pStyle w:val="a0"/>
        <w:rPr>
          <w:rFonts w:hint="cs"/>
          <w:rtl/>
        </w:rPr>
      </w:pPr>
    </w:p>
    <w:p w14:paraId="550BA7EA" w14:textId="77777777" w:rsidR="00000000" w:rsidRDefault="00DD00E1">
      <w:pPr>
        <w:pStyle w:val="a0"/>
        <w:rPr>
          <w:rFonts w:hint="cs"/>
          <w:rtl/>
        </w:rPr>
      </w:pPr>
      <w:r>
        <w:rPr>
          <w:rFonts w:hint="cs"/>
          <w:rtl/>
        </w:rPr>
        <w:t>- - -</w:t>
      </w:r>
    </w:p>
    <w:p w14:paraId="3B35AF66" w14:textId="77777777" w:rsidR="00000000" w:rsidRDefault="00DD00E1">
      <w:pPr>
        <w:pStyle w:val="a0"/>
        <w:rPr>
          <w:rFonts w:hint="cs"/>
          <w:rtl/>
        </w:rPr>
      </w:pPr>
    </w:p>
    <w:p w14:paraId="1596AB68" w14:textId="77777777" w:rsidR="00000000" w:rsidRDefault="00DD00E1">
      <w:pPr>
        <w:pStyle w:val="af0"/>
        <w:rPr>
          <w:rtl/>
        </w:rPr>
      </w:pPr>
      <w:r>
        <w:rPr>
          <w:rFonts w:hint="eastAsia"/>
          <w:rtl/>
        </w:rPr>
        <w:t>מיכאל</w:t>
      </w:r>
      <w:r>
        <w:rPr>
          <w:rtl/>
        </w:rPr>
        <w:t xml:space="preserve"> איתן (הליכוד):</w:t>
      </w:r>
    </w:p>
    <w:p w14:paraId="503A75F8" w14:textId="77777777" w:rsidR="00000000" w:rsidRDefault="00DD00E1">
      <w:pPr>
        <w:pStyle w:val="a0"/>
        <w:rPr>
          <w:rFonts w:hint="cs"/>
          <w:rtl/>
        </w:rPr>
      </w:pPr>
    </w:p>
    <w:p w14:paraId="6DCC85FB" w14:textId="77777777" w:rsidR="00000000" w:rsidRDefault="00DD00E1">
      <w:pPr>
        <w:pStyle w:val="a0"/>
        <w:rPr>
          <w:rFonts w:hint="cs"/>
          <w:rtl/>
        </w:rPr>
      </w:pPr>
      <w:r>
        <w:rPr>
          <w:rFonts w:hint="cs"/>
          <w:rtl/>
        </w:rPr>
        <w:t>אנחנו בעד, אנחנו בעד ועדת חקירה כמה נהרגו  - - -</w:t>
      </w:r>
    </w:p>
    <w:p w14:paraId="5A3CD4AF" w14:textId="77777777" w:rsidR="00000000" w:rsidRDefault="00DD00E1">
      <w:pPr>
        <w:pStyle w:val="a0"/>
        <w:rPr>
          <w:rFonts w:hint="cs"/>
          <w:rtl/>
        </w:rPr>
      </w:pPr>
    </w:p>
    <w:p w14:paraId="6AB829FE" w14:textId="77777777" w:rsidR="00000000" w:rsidRDefault="00DD00E1">
      <w:pPr>
        <w:pStyle w:val="-"/>
        <w:rPr>
          <w:rtl/>
        </w:rPr>
      </w:pPr>
      <w:bookmarkStart w:id="290" w:name="FS000000458T22_10_2003_15_47_02C"/>
      <w:bookmarkEnd w:id="290"/>
      <w:r>
        <w:rPr>
          <w:rtl/>
        </w:rPr>
        <w:t>חיים רמון (העבודה-מימד):</w:t>
      </w:r>
    </w:p>
    <w:p w14:paraId="362FEF1C" w14:textId="77777777" w:rsidR="00000000" w:rsidRDefault="00DD00E1">
      <w:pPr>
        <w:pStyle w:val="a0"/>
        <w:rPr>
          <w:rtl/>
        </w:rPr>
      </w:pPr>
    </w:p>
    <w:p w14:paraId="67F4C5FC" w14:textId="77777777" w:rsidR="00000000" w:rsidRDefault="00DD00E1">
      <w:pPr>
        <w:pStyle w:val="a0"/>
        <w:rPr>
          <w:rFonts w:hint="cs"/>
          <w:rtl/>
        </w:rPr>
      </w:pPr>
      <w:r>
        <w:rPr>
          <w:rFonts w:hint="cs"/>
          <w:rtl/>
        </w:rPr>
        <w:t>אל תאיים עלי. היה. באתם לשלטון. המליצו לכם - - -</w:t>
      </w:r>
    </w:p>
    <w:p w14:paraId="345C32F5" w14:textId="77777777" w:rsidR="00000000" w:rsidRDefault="00DD00E1">
      <w:pPr>
        <w:pStyle w:val="a0"/>
        <w:rPr>
          <w:rFonts w:hint="cs"/>
          <w:rtl/>
        </w:rPr>
      </w:pPr>
    </w:p>
    <w:p w14:paraId="501BB5BF" w14:textId="77777777" w:rsidR="00000000" w:rsidRDefault="00DD00E1">
      <w:pPr>
        <w:pStyle w:val="af0"/>
        <w:rPr>
          <w:rtl/>
        </w:rPr>
      </w:pPr>
      <w:r>
        <w:rPr>
          <w:rFonts w:hint="eastAsia"/>
          <w:rtl/>
        </w:rPr>
        <w:t>מיכאל</w:t>
      </w:r>
      <w:r>
        <w:rPr>
          <w:rtl/>
        </w:rPr>
        <w:t xml:space="preserve"> איתן (הליכוד):</w:t>
      </w:r>
    </w:p>
    <w:p w14:paraId="52184AEF" w14:textId="77777777" w:rsidR="00000000" w:rsidRDefault="00DD00E1">
      <w:pPr>
        <w:pStyle w:val="a0"/>
        <w:rPr>
          <w:rFonts w:hint="cs"/>
          <w:rtl/>
        </w:rPr>
      </w:pPr>
    </w:p>
    <w:p w14:paraId="08FF97E8" w14:textId="77777777" w:rsidR="00000000" w:rsidRDefault="00DD00E1">
      <w:pPr>
        <w:pStyle w:val="a0"/>
        <w:rPr>
          <w:rFonts w:hint="cs"/>
          <w:rtl/>
        </w:rPr>
      </w:pPr>
      <w:r>
        <w:rPr>
          <w:rFonts w:hint="cs"/>
          <w:rtl/>
        </w:rPr>
        <w:t>- - -</w:t>
      </w:r>
    </w:p>
    <w:p w14:paraId="50735408" w14:textId="77777777" w:rsidR="00000000" w:rsidRDefault="00DD00E1">
      <w:pPr>
        <w:pStyle w:val="a0"/>
        <w:rPr>
          <w:rFonts w:hint="cs"/>
          <w:rtl/>
        </w:rPr>
      </w:pPr>
    </w:p>
    <w:p w14:paraId="736B8BF2" w14:textId="77777777" w:rsidR="00000000" w:rsidRDefault="00DD00E1">
      <w:pPr>
        <w:pStyle w:val="af1"/>
        <w:rPr>
          <w:rtl/>
        </w:rPr>
      </w:pPr>
      <w:r>
        <w:rPr>
          <w:rtl/>
        </w:rPr>
        <w:t>היו"ר נסים דהן:</w:t>
      </w:r>
    </w:p>
    <w:p w14:paraId="7FE4C955" w14:textId="77777777" w:rsidR="00000000" w:rsidRDefault="00DD00E1">
      <w:pPr>
        <w:pStyle w:val="a0"/>
        <w:rPr>
          <w:rtl/>
        </w:rPr>
      </w:pPr>
    </w:p>
    <w:p w14:paraId="070CBCFD" w14:textId="77777777" w:rsidR="00000000" w:rsidRDefault="00DD00E1">
      <w:pPr>
        <w:pStyle w:val="a0"/>
        <w:rPr>
          <w:rFonts w:hint="cs"/>
          <w:rtl/>
        </w:rPr>
      </w:pPr>
      <w:r>
        <w:rPr>
          <w:rFonts w:hint="cs"/>
          <w:rtl/>
        </w:rPr>
        <w:t xml:space="preserve">חבר הכנסת מיקי איתן. תן לו לסיים לדבר. </w:t>
      </w:r>
    </w:p>
    <w:p w14:paraId="0EBAFA2C" w14:textId="77777777" w:rsidR="00000000" w:rsidRDefault="00DD00E1">
      <w:pPr>
        <w:pStyle w:val="a0"/>
        <w:rPr>
          <w:rFonts w:hint="cs"/>
          <w:rtl/>
        </w:rPr>
      </w:pPr>
    </w:p>
    <w:p w14:paraId="361C2FAB" w14:textId="77777777" w:rsidR="00000000" w:rsidRDefault="00DD00E1">
      <w:pPr>
        <w:pStyle w:val="-"/>
        <w:rPr>
          <w:rtl/>
        </w:rPr>
      </w:pPr>
      <w:bookmarkStart w:id="291" w:name="FS000000458T22_10_2003_15_47_56C"/>
      <w:bookmarkEnd w:id="291"/>
      <w:r>
        <w:rPr>
          <w:rtl/>
        </w:rPr>
        <w:t>חיים רמון (העבודה-מימד):</w:t>
      </w:r>
    </w:p>
    <w:p w14:paraId="725D8A1C" w14:textId="77777777" w:rsidR="00000000" w:rsidRDefault="00DD00E1">
      <w:pPr>
        <w:pStyle w:val="a0"/>
        <w:rPr>
          <w:rtl/>
        </w:rPr>
      </w:pPr>
    </w:p>
    <w:p w14:paraId="09884FF5" w14:textId="77777777" w:rsidR="00000000" w:rsidRDefault="00DD00E1">
      <w:pPr>
        <w:pStyle w:val="a0"/>
        <w:rPr>
          <w:rFonts w:hint="cs"/>
          <w:rtl/>
        </w:rPr>
      </w:pPr>
      <w:r>
        <w:rPr>
          <w:rFonts w:hint="cs"/>
          <w:rtl/>
        </w:rPr>
        <w:t xml:space="preserve">חבר הכנסת מיקי איתן, אל תפריע לי. אני מנסה להסביר לך שוב, שתבין. תקשיב. אולי תבין. </w:t>
      </w:r>
    </w:p>
    <w:p w14:paraId="4D70202D" w14:textId="77777777" w:rsidR="00000000" w:rsidRDefault="00DD00E1">
      <w:pPr>
        <w:pStyle w:val="a0"/>
        <w:rPr>
          <w:rFonts w:hint="cs"/>
          <w:rtl/>
        </w:rPr>
      </w:pPr>
    </w:p>
    <w:p w14:paraId="618F44B3" w14:textId="77777777" w:rsidR="00000000" w:rsidRDefault="00DD00E1">
      <w:pPr>
        <w:pStyle w:val="af0"/>
        <w:rPr>
          <w:rtl/>
        </w:rPr>
      </w:pPr>
      <w:r>
        <w:rPr>
          <w:rFonts w:hint="eastAsia"/>
          <w:rtl/>
        </w:rPr>
        <w:t>קריאות</w:t>
      </w:r>
      <w:r>
        <w:rPr>
          <w:rtl/>
        </w:rPr>
        <w:t>:</w:t>
      </w:r>
    </w:p>
    <w:p w14:paraId="504B6583" w14:textId="77777777" w:rsidR="00000000" w:rsidRDefault="00DD00E1">
      <w:pPr>
        <w:pStyle w:val="a0"/>
        <w:rPr>
          <w:rFonts w:hint="cs"/>
          <w:rtl/>
        </w:rPr>
      </w:pPr>
    </w:p>
    <w:p w14:paraId="77822E4D" w14:textId="77777777" w:rsidR="00000000" w:rsidRDefault="00DD00E1">
      <w:pPr>
        <w:pStyle w:val="a0"/>
        <w:rPr>
          <w:rFonts w:hint="cs"/>
          <w:rtl/>
        </w:rPr>
      </w:pPr>
      <w:r>
        <w:rPr>
          <w:rFonts w:hint="cs"/>
          <w:rtl/>
        </w:rPr>
        <w:t>- - -</w:t>
      </w:r>
    </w:p>
    <w:p w14:paraId="58372666" w14:textId="77777777" w:rsidR="00000000" w:rsidRDefault="00DD00E1">
      <w:pPr>
        <w:pStyle w:val="a0"/>
        <w:rPr>
          <w:rFonts w:hint="cs"/>
          <w:rtl/>
        </w:rPr>
      </w:pPr>
    </w:p>
    <w:p w14:paraId="56C8FC95" w14:textId="77777777" w:rsidR="00000000" w:rsidRDefault="00DD00E1">
      <w:pPr>
        <w:pStyle w:val="af0"/>
        <w:rPr>
          <w:rtl/>
        </w:rPr>
      </w:pPr>
      <w:r>
        <w:rPr>
          <w:rFonts w:hint="eastAsia"/>
          <w:rtl/>
        </w:rPr>
        <w:t>מיכאל</w:t>
      </w:r>
      <w:r>
        <w:rPr>
          <w:rtl/>
        </w:rPr>
        <w:t xml:space="preserve"> איתן (הליכוד):</w:t>
      </w:r>
    </w:p>
    <w:p w14:paraId="778EBEAF" w14:textId="77777777" w:rsidR="00000000" w:rsidRDefault="00DD00E1">
      <w:pPr>
        <w:pStyle w:val="a0"/>
        <w:rPr>
          <w:rFonts w:hint="cs"/>
          <w:rtl/>
        </w:rPr>
      </w:pPr>
    </w:p>
    <w:p w14:paraId="3A36489E" w14:textId="77777777" w:rsidR="00000000" w:rsidRDefault="00DD00E1">
      <w:pPr>
        <w:pStyle w:val="a0"/>
        <w:rPr>
          <w:rFonts w:hint="cs"/>
          <w:rtl/>
        </w:rPr>
      </w:pPr>
      <w:r>
        <w:rPr>
          <w:rFonts w:hint="cs"/>
          <w:rtl/>
        </w:rPr>
        <w:t>- - -</w:t>
      </w:r>
    </w:p>
    <w:p w14:paraId="4F8CB7C7" w14:textId="77777777" w:rsidR="00000000" w:rsidRDefault="00DD00E1">
      <w:pPr>
        <w:pStyle w:val="a0"/>
        <w:rPr>
          <w:rFonts w:hint="cs"/>
          <w:rtl/>
        </w:rPr>
      </w:pPr>
    </w:p>
    <w:p w14:paraId="64733A16" w14:textId="77777777" w:rsidR="00000000" w:rsidRDefault="00DD00E1">
      <w:pPr>
        <w:pStyle w:val="af1"/>
        <w:rPr>
          <w:rtl/>
        </w:rPr>
      </w:pPr>
      <w:r>
        <w:rPr>
          <w:rtl/>
        </w:rPr>
        <w:t>היו"ר נסים דהן:</w:t>
      </w:r>
    </w:p>
    <w:p w14:paraId="3388544E" w14:textId="77777777" w:rsidR="00000000" w:rsidRDefault="00DD00E1">
      <w:pPr>
        <w:pStyle w:val="a0"/>
        <w:rPr>
          <w:rtl/>
        </w:rPr>
      </w:pPr>
    </w:p>
    <w:p w14:paraId="101706E9" w14:textId="77777777" w:rsidR="00000000" w:rsidRDefault="00DD00E1">
      <w:pPr>
        <w:pStyle w:val="a0"/>
        <w:rPr>
          <w:rFonts w:hint="cs"/>
          <w:rtl/>
        </w:rPr>
      </w:pPr>
      <w:r>
        <w:rPr>
          <w:rFonts w:hint="cs"/>
          <w:rtl/>
        </w:rPr>
        <w:t>חבר הכנסת איתן, אתה מקיי</w:t>
      </w:r>
      <w:r>
        <w:rPr>
          <w:rFonts w:hint="cs"/>
          <w:rtl/>
        </w:rPr>
        <w:t xml:space="preserve">ם דיון שמתאים למליאה. חכה. הדיון יעבור למליאה </w:t>
      </w:r>
      <w:r>
        <w:rPr>
          <w:rtl/>
        </w:rPr>
        <w:t>–</w:t>
      </w:r>
      <w:r>
        <w:rPr>
          <w:rFonts w:hint="cs"/>
          <w:rtl/>
        </w:rPr>
        <w:t xml:space="preserve"> נדבר. </w:t>
      </w:r>
    </w:p>
    <w:p w14:paraId="5E70D290" w14:textId="77777777" w:rsidR="00000000" w:rsidRDefault="00DD00E1">
      <w:pPr>
        <w:pStyle w:val="a0"/>
        <w:rPr>
          <w:rFonts w:hint="cs"/>
          <w:rtl/>
        </w:rPr>
      </w:pPr>
    </w:p>
    <w:p w14:paraId="294AC7D0" w14:textId="77777777" w:rsidR="00000000" w:rsidRDefault="00DD00E1">
      <w:pPr>
        <w:pStyle w:val="af0"/>
        <w:rPr>
          <w:rtl/>
        </w:rPr>
      </w:pPr>
      <w:r>
        <w:rPr>
          <w:rFonts w:hint="eastAsia"/>
          <w:rtl/>
        </w:rPr>
        <w:t>קריאות</w:t>
      </w:r>
      <w:r>
        <w:rPr>
          <w:rtl/>
        </w:rPr>
        <w:t>:</w:t>
      </w:r>
    </w:p>
    <w:p w14:paraId="34E046D0" w14:textId="77777777" w:rsidR="00000000" w:rsidRDefault="00DD00E1">
      <w:pPr>
        <w:pStyle w:val="a0"/>
        <w:rPr>
          <w:rFonts w:hint="cs"/>
          <w:rtl/>
        </w:rPr>
      </w:pPr>
    </w:p>
    <w:p w14:paraId="1B0961A5" w14:textId="77777777" w:rsidR="00000000" w:rsidRDefault="00DD00E1">
      <w:pPr>
        <w:pStyle w:val="a0"/>
        <w:rPr>
          <w:rFonts w:hint="cs"/>
          <w:rtl/>
        </w:rPr>
      </w:pPr>
      <w:r>
        <w:rPr>
          <w:rFonts w:hint="cs"/>
          <w:rtl/>
        </w:rPr>
        <w:t>- - -</w:t>
      </w:r>
    </w:p>
    <w:p w14:paraId="51F3C6BD" w14:textId="77777777" w:rsidR="00000000" w:rsidRDefault="00DD00E1">
      <w:pPr>
        <w:pStyle w:val="a0"/>
        <w:rPr>
          <w:rFonts w:hint="cs"/>
          <w:rtl/>
        </w:rPr>
      </w:pPr>
    </w:p>
    <w:p w14:paraId="101C2BA9" w14:textId="77777777" w:rsidR="00000000" w:rsidRDefault="00DD00E1">
      <w:pPr>
        <w:pStyle w:val="af0"/>
        <w:rPr>
          <w:rtl/>
        </w:rPr>
      </w:pPr>
      <w:r>
        <w:rPr>
          <w:rFonts w:hint="eastAsia"/>
          <w:rtl/>
        </w:rPr>
        <w:t>אורי</w:t>
      </w:r>
      <w:r>
        <w:rPr>
          <w:rtl/>
        </w:rPr>
        <w:t xml:space="preserve"> יהודה אריאל (האיחוד הלאומי - ישראל ביתנו):</w:t>
      </w:r>
    </w:p>
    <w:p w14:paraId="23C3B48F" w14:textId="77777777" w:rsidR="00000000" w:rsidRDefault="00DD00E1">
      <w:pPr>
        <w:pStyle w:val="a0"/>
        <w:rPr>
          <w:rFonts w:hint="cs"/>
          <w:rtl/>
        </w:rPr>
      </w:pPr>
    </w:p>
    <w:p w14:paraId="25F29456" w14:textId="77777777" w:rsidR="00000000" w:rsidRDefault="00DD00E1">
      <w:pPr>
        <w:pStyle w:val="a0"/>
        <w:rPr>
          <w:rFonts w:hint="cs"/>
          <w:rtl/>
        </w:rPr>
      </w:pPr>
      <w:r>
        <w:rPr>
          <w:rFonts w:hint="cs"/>
          <w:rtl/>
        </w:rPr>
        <w:t xml:space="preserve">- - -  ועדת חקירה לאוסלו. </w:t>
      </w:r>
    </w:p>
    <w:p w14:paraId="66317E88" w14:textId="77777777" w:rsidR="00000000" w:rsidRDefault="00DD00E1">
      <w:pPr>
        <w:pStyle w:val="a0"/>
        <w:rPr>
          <w:rFonts w:hint="cs"/>
          <w:rtl/>
        </w:rPr>
      </w:pPr>
    </w:p>
    <w:p w14:paraId="13D018B3" w14:textId="77777777" w:rsidR="00000000" w:rsidRDefault="00DD00E1">
      <w:pPr>
        <w:pStyle w:val="-"/>
        <w:rPr>
          <w:rtl/>
        </w:rPr>
      </w:pPr>
      <w:bookmarkStart w:id="292" w:name="FS000000458T22_10_2003_15_49_11C"/>
      <w:bookmarkEnd w:id="292"/>
      <w:r>
        <w:rPr>
          <w:rtl/>
        </w:rPr>
        <w:t>חיים רמון (העבודה-מימד):</w:t>
      </w:r>
    </w:p>
    <w:p w14:paraId="31505715" w14:textId="77777777" w:rsidR="00000000" w:rsidRDefault="00DD00E1">
      <w:pPr>
        <w:pStyle w:val="a0"/>
        <w:rPr>
          <w:rtl/>
        </w:rPr>
      </w:pPr>
    </w:p>
    <w:p w14:paraId="7229821D" w14:textId="77777777" w:rsidR="00000000" w:rsidRDefault="00DD00E1">
      <w:pPr>
        <w:pStyle w:val="a0"/>
        <w:rPr>
          <w:rFonts w:hint="cs"/>
          <w:rtl/>
        </w:rPr>
      </w:pPr>
      <w:r>
        <w:rPr>
          <w:rFonts w:hint="cs"/>
          <w:rtl/>
        </w:rPr>
        <w:t xml:space="preserve">הופעתם. הלכתם לציבור, הופעתם בפני הציבור, ביקשתם מנדט כי נכשל אוסלו, ואתם תתקנו, </w:t>
      </w:r>
      <w:r>
        <w:rPr>
          <w:rFonts w:hint="cs"/>
          <w:rtl/>
        </w:rPr>
        <w:t xml:space="preserve">ואתם יודעים. נגמר הסיפור. הציבור נתן בכם אמון. עכשיו הגעתם לשלטון ויש קטע מסוים, אל תברחו ממנו, אל תלכו למקום אחר </w:t>
      </w:r>
      <w:r>
        <w:rPr>
          <w:rtl/>
        </w:rPr>
        <w:t>–</w:t>
      </w:r>
      <w:r>
        <w:rPr>
          <w:rFonts w:hint="cs"/>
          <w:rtl/>
        </w:rPr>
        <w:t xml:space="preserve"> יש נושא מסוים שבו אתם מודים, ראש הממשלה מודה, שאם היתה גדר, לא היו הרוגים. הוא מנמק את זה. אחרת הוא לא היה בונה היום. מה, הוא היה בונה? הוא </w:t>
      </w:r>
      <w:r>
        <w:rPr>
          <w:rFonts w:hint="cs"/>
          <w:rtl/>
        </w:rPr>
        <w:t xml:space="preserve">בונה כי הוא הבין, אחרי שנתיים, שצריך לעשות גדר. ואני לא נכנס לתוואי. הוא מסביר שהגדר בעזה עובדת. שמעתם בישיבת ממשלה למה צריך גדר. אז הוא טעה בגדול. </w:t>
      </w:r>
    </w:p>
    <w:p w14:paraId="3D71894C" w14:textId="77777777" w:rsidR="00000000" w:rsidRDefault="00DD00E1">
      <w:pPr>
        <w:pStyle w:val="a0"/>
        <w:rPr>
          <w:rFonts w:hint="cs"/>
          <w:rtl/>
        </w:rPr>
      </w:pPr>
    </w:p>
    <w:p w14:paraId="47ACFEB4" w14:textId="77777777" w:rsidR="00000000" w:rsidRDefault="00DD00E1">
      <w:pPr>
        <w:pStyle w:val="a0"/>
        <w:rPr>
          <w:rFonts w:hint="cs"/>
          <w:rtl/>
        </w:rPr>
      </w:pPr>
      <w:r>
        <w:rPr>
          <w:rFonts w:hint="cs"/>
          <w:rtl/>
        </w:rPr>
        <w:t xml:space="preserve">עכשיו, אני חוזר ואומר: מי שטועה כל כך בגדול </w:t>
      </w:r>
      <w:r>
        <w:rPr>
          <w:rtl/>
        </w:rPr>
        <w:t>–</w:t>
      </w:r>
      <w:r>
        <w:rPr>
          <w:rFonts w:hint="cs"/>
          <w:rtl/>
        </w:rPr>
        <w:t xml:space="preserve"> ואולי הוא לא טעה </w:t>
      </w:r>
      <w:r>
        <w:rPr>
          <w:rtl/>
        </w:rPr>
        <w:t>–</w:t>
      </w:r>
      <w:r>
        <w:rPr>
          <w:rFonts w:hint="cs"/>
          <w:rtl/>
        </w:rPr>
        <w:t xml:space="preserve"> חייב לתת את הדין. אל תגנו עליו. ואני אומר</w:t>
      </w:r>
      <w:r>
        <w:rPr>
          <w:rFonts w:hint="cs"/>
          <w:rtl/>
        </w:rPr>
        <w:t xml:space="preserve"> לכם - - -</w:t>
      </w:r>
    </w:p>
    <w:p w14:paraId="52B40DEA" w14:textId="77777777" w:rsidR="00000000" w:rsidRDefault="00DD00E1">
      <w:pPr>
        <w:pStyle w:val="a0"/>
        <w:rPr>
          <w:rFonts w:hint="cs"/>
          <w:rtl/>
        </w:rPr>
      </w:pPr>
    </w:p>
    <w:p w14:paraId="6086B1A2" w14:textId="77777777" w:rsidR="00000000" w:rsidRDefault="00DD00E1">
      <w:pPr>
        <w:pStyle w:val="af0"/>
        <w:rPr>
          <w:rtl/>
        </w:rPr>
      </w:pPr>
      <w:r>
        <w:rPr>
          <w:rFonts w:hint="eastAsia"/>
          <w:rtl/>
        </w:rPr>
        <w:t>קריאות</w:t>
      </w:r>
      <w:r>
        <w:rPr>
          <w:rtl/>
        </w:rPr>
        <w:t>:</w:t>
      </w:r>
    </w:p>
    <w:p w14:paraId="2A5975B6" w14:textId="77777777" w:rsidR="00000000" w:rsidRDefault="00DD00E1">
      <w:pPr>
        <w:pStyle w:val="a0"/>
        <w:rPr>
          <w:rFonts w:hint="cs"/>
          <w:rtl/>
        </w:rPr>
      </w:pPr>
    </w:p>
    <w:p w14:paraId="45058323" w14:textId="77777777" w:rsidR="00000000" w:rsidRDefault="00DD00E1">
      <w:pPr>
        <w:pStyle w:val="a0"/>
        <w:rPr>
          <w:rFonts w:hint="cs"/>
          <w:rtl/>
        </w:rPr>
      </w:pPr>
      <w:r>
        <w:rPr>
          <w:rFonts w:hint="cs"/>
          <w:rtl/>
        </w:rPr>
        <w:t>- - -</w:t>
      </w:r>
    </w:p>
    <w:p w14:paraId="7F849C25" w14:textId="77777777" w:rsidR="00000000" w:rsidRDefault="00DD00E1">
      <w:pPr>
        <w:pStyle w:val="a0"/>
        <w:rPr>
          <w:rFonts w:hint="cs"/>
          <w:rtl/>
        </w:rPr>
      </w:pPr>
    </w:p>
    <w:p w14:paraId="1D672DC1" w14:textId="77777777" w:rsidR="00000000" w:rsidRDefault="00DD00E1">
      <w:pPr>
        <w:pStyle w:val="af1"/>
        <w:rPr>
          <w:rtl/>
        </w:rPr>
      </w:pPr>
      <w:r>
        <w:rPr>
          <w:rtl/>
        </w:rPr>
        <w:t>היו"ר נסים דהן:</w:t>
      </w:r>
    </w:p>
    <w:p w14:paraId="1A5317C3" w14:textId="77777777" w:rsidR="00000000" w:rsidRDefault="00DD00E1">
      <w:pPr>
        <w:pStyle w:val="a0"/>
        <w:rPr>
          <w:rtl/>
        </w:rPr>
      </w:pPr>
    </w:p>
    <w:p w14:paraId="00C354BB" w14:textId="77777777" w:rsidR="00000000" w:rsidRDefault="00DD00E1">
      <w:pPr>
        <w:pStyle w:val="a0"/>
        <w:ind w:left="720" w:hanging="1"/>
        <w:rPr>
          <w:rFonts w:hint="cs"/>
          <w:rtl/>
        </w:rPr>
      </w:pPr>
      <w:r>
        <w:rPr>
          <w:rFonts w:hint="cs"/>
          <w:rtl/>
        </w:rPr>
        <w:t xml:space="preserve">תודה רבה. נא לא להפריע. אנחנו רוצים לעבור להצבעה. </w:t>
      </w:r>
    </w:p>
    <w:p w14:paraId="609648F2" w14:textId="77777777" w:rsidR="00000000" w:rsidRDefault="00DD00E1">
      <w:pPr>
        <w:pStyle w:val="a0"/>
        <w:ind w:left="720" w:hanging="1"/>
        <w:rPr>
          <w:rFonts w:hint="cs"/>
          <w:rtl/>
        </w:rPr>
      </w:pPr>
    </w:p>
    <w:p w14:paraId="007962E8" w14:textId="77777777" w:rsidR="00000000" w:rsidRDefault="00DD00E1">
      <w:pPr>
        <w:pStyle w:val="-"/>
        <w:rPr>
          <w:rtl/>
        </w:rPr>
      </w:pPr>
      <w:bookmarkStart w:id="293" w:name="FS000000458T22_10_2003_15_52_32C"/>
      <w:bookmarkEnd w:id="293"/>
      <w:r>
        <w:rPr>
          <w:rtl/>
        </w:rPr>
        <w:t>חיים רמון (העבודה-מימד):</w:t>
      </w:r>
    </w:p>
    <w:p w14:paraId="4BD407F1" w14:textId="77777777" w:rsidR="00000000" w:rsidRDefault="00DD00E1">
      <w:pPr>
        <w:pStyle w:val="a0"/>
        <w:rPr>
          <w:rtl/>
        </w:rPr>
      </w:pPr>
    </w:p>
    <w:p w14:paraId="20418218" w14:textId="77777777" w:rsidR="00000000" w:rsidRDefault="00DD00E1">
      <w:pPr>
        <w:pStyle w:val="a0"/>
        <w:rPr>
          <w:rFonts w:hint="cs"/>
          <w:rtl/>
        </w:rPr>
      </w:pPr>
      <w:r>
        <w:rPr>
          <w:rFonts w:hint="cs"/>
          <w:rtl/>
        </w:rPr>
        <w:t>חברי הכנסת. כל מה שאני מציע, אל תברחו. אני יודע, אתם פוחדים, זה היה ברור. הדבר הזה יבוא לידי ביטוי ציבורי. אתם ניסיתם לטשטש. מספר חבר</w:t>
      </w:r>
      <w:r>
        <w:rPr>
          <w:rFonts w:hint="cs"/>
          <w:rtl/>
        </w:rPr>
        <w:t xml:space="preserve"> הכנסת בוים שבונים גדר? שטויות. בונים את הקטע שהחליטו עליו לפני שנה, ולא בונים שום קטע חדש. מאז אוקטובר השנה לא בונים שום דבר שלא הוחלט עליו. שום דבר לא בונים. גם היום לא בונים. המחדל, לא רק שהוא היה, הוא מחדל שנמשך. </w:t>
      </w:r>
    </w:p>
    <w:p w14:paraId="0C2893FC" w14:textId="77777777" w:rsidR="00000000" w:rsidRDefault="00DD00E1">
      <w:pPr>
        <w:pStyle w:val="a0"/>
        <w:rPr>
          <w:rFonts w:hint="cs"/>
          <w:rtl/>
        </w:rPr>
      </w:pPr>
    </w:p>
    <w:p w14:paraId="0BC1E60B" w14:textId="77777777" w:rsidR="00000000" w:rsidRDefault="00DD00E1">
      <w:pPr>
        <w:pStyle w:val="a0"/>
        <w:rPr>
          <w:rFonts w:hint="cs"/>
          <w:rtl/>
        </w:rPr>
      </w:pPr>
      <w:r>
        <w:rPr>
          <w:rFonts w:hint="cs"/>
          <w:rtl/>
        </w:rPr>
        <w:t>על המחדל הזה שהיה והינו משלמים יום-יו</w:t>
      </w:r>
      <w:r>
        <w:rPr>
          <w:rFonts w:hint="cs"/>
          <w:rtl/>
        </w:rPr>
        <w:t>ם תושבי מדינת ישראל בחייהם. ומי שאחראי למחדל הזה לא יינקה. אני מציע לחקור מי אחראי למחדל הזה, כי לא יכול להיות שדמם של 400, 500 איש יהיה הפקר ולא יהיה דיון. תודה.</w:t>
      </w:r>
    </w:p>
    <w:p w14:paraId="28A2F004" w14:textId="77777777" w:rsidR="00000000" w:rsidRDefault="00DD00E1">
      <w:pPr>
        <w:pStyle w:val="a0"/>
        <w:ind w:firstLine="0"/>
        <w:rPr>
          <w:rFonts w:hint="cs"/>
          <w:rtl/>
        </w:rPr>
      </w:pPr>
    </w:p>
    <w:p w14:paraId="0DDE8FE4" w14:textId="77777777" w:rsidR="00000000" w:rsidRDefault="00DD00E1">
      <w:pPr>
        <w:pStyle w:val="af1"/>
        <w:rPr>
          <w:rtl/>
        </w:rPr>
      </w:pPr>
      <w:r>
        <w:rPr>
          <w:rFonts w:hint="eastAsia"/>
          <w:rtl/>
        </w:rPr>
        <w:t>היו</w:t>
      </w:r>
      <w:r>
        <w:rPr>
          <w:rtl/>
        </w:rPr>
        <w:t>"ר נסים דהן:</w:t>
      </w:r>
    </w:p>
    <w:p w14:paraId="2E42C76A" w14:textId="77777777" w:rsidR="00000000" w:rsidRDefault="00DD00E1">
      <w:pPr>
        <w:pStyle w:val="a0"/>
        <w:rPr>
          <w:rFonts w:hint="cs"/>
          <w:rtl/>
        </w:rPr>
      </w:pPr>
    </w:p>
    <w:p w14:paraId="52E90014" w14:textId="77777777" w:rsidR="00000000" w:rsidRDefault="00DD00E1">
      <w:pPr>
        <w:pStyle w:val="a0"/>
        <w:rPr>
          <w:rFonts w:hint="cs"/>
          <w:rtl/>
        </w:rPr>
      </w:pPr>
      <w:r>
        <w:rPr>
          <w:rFonts w:hint="cs"/>
          <w:rtl/>
        </w:rPr>
        <w:t>רבותי, אנחנו עוברים להצבעה.</w:t>
      </w:r>
    </w:p>
    <w:p w14:paraId="4FB4DF8C" w14:textId="77777777" w:rsidR="00000000" w:rsidRDefault="00DD00E1">
      <w:pPr>
        <w:pStyle w:val="a0"/>
        <w:ind w:firstLine="0"/>
        <w:rPr>
          <w:rFonts w:hint="cs"/>
          <w:rtl/>
        </w:rPr>
      </w:pPr>
    </w:p>
    <w:p w14:paraId="68F0E75B" w14:textId="77777777" w:rsidR="00000000" w:rsidRDefault="00DD00E1">
      <w:pPr>
        <w:pStyle w:val="af0"/>
        <w:rPr>
          <w:rtl/>
        </w:rPr>
      </w:pPr>
      <w:r>
        <w:rPr>
          <w:rFonts w:hint="eastAsia"/>
          <w:rtl/>
        </w:rPr>
        <w:t>מיכאל</w:t>
      </w:r>
      <w:r>
        <w:rPr>
          <w:rtl/>
        </w:rPr>
        <w:t xml:space="preserve"> רצון (הליכוד):</w:t>
      </w:r>
    </w:p>
    <w:p w14:paraId="7CE884AB" w14:textId="77777777" w:rsidR="00000000" w:rsidRDefault="00DD00E1">
      <w:pPr>
        <w:pStyle w:val="a0"/>
        <w:rPr>
          <w:rFonts w:hint="cs"/>
          <w:rtl/>
        </w:rPr>
      </w:pPr>
    </w:p>
    <w:p w14:paraId="7F368290" w14:textId="77777777" w:rsidR="00000000" w:rsidRDefault="00DD00E1">
      <w:pPr>
        <w:pStyle w:val="a0"/>
        <w:rPr>
          <w:rFonts w:hint="cs"/>
          <w:rtl/>
        </w:rPr>
      </w:pPr>
      <w:r>
        <w:rPr>
          <w:rFonts w:hint="cs"/>
          <w:rtl/>
        </w:rPr>
        <w:t>אתם אחראים.</w:t>
      </w:r>
    </w:p>
    <w:p w14:paraId="693BC49F" w14:textId="77777777" w:rsidR="00000000" w:rsidRDefault="00DD00E1">
      <w:pPr>
        <w:pStyle w:val="a0"/>
        <w:ind w:firstLine="0"/>
        <w:rPr>
          <w:rFonts w:hint="cs"/>
          <w:rtl/>
        </w:rPr>
      </w:pPr>
    </w:p>
    <w:p w14:paraId="34F300C6" w14:textId="77777777" w:rsidR="00000000" w:rsidRDefault="00DD00E1">
      <w:pPr>
        <w:pStyle w:val="af0"/>
        <w:rPr>
          <w:rtl/>
        </w:rPr>
      </w:pPr>
      <w:r>
        <w:rPr>
          <w:rFonts w:hint="eastAsia"/>
          <w:rtl/>
        </w:rPr>
        <w:t>יורי</w:t>
      </w:r>
      <w:r>
        <w:rPr>
          <w:rtl/>
        </w:rPr>
        <w:t xml:space="preserve"> שטרן (</w:t>
      </w:r>
      <w:r>
        <w:rPr>
          <w:rtl/>
        </w:rPr>
        <w:t>האיחוד הלאומי - ישראל ביתנו):</w:t>
      </w:r>
    </w:p>
    <w:p w14:paraId="69716CD1" w14:textId="77777777" w:rsidR="00000000" w:rsidRDefault="00DD00E1">
      <w:pPr>
        <w:pStyle w:val="a0"/>
        <w:rPr>
          <w:rFonts w:hint="cs"/>
          <w:rtl/>
        </w:rPr>
      </w:pPr>
    </w:p>
    <w:p w14:paraId="3F68734E" w14:textId="77777777" w:rsidR="00000000" w:rsidRDefault="00DD00E1">
      <w:pPr>
        <w:pStyle w:val="a0"/>
        <w:rPr>
          <w:rFonts w:hint="cs"/>
          <w:rtl/>
        </w:rPr>
      </w:pPr>
      <w:r>
        <w:rPr>
          <w:rFonts w:hint="cs"/>
          <w:rtl/>
        </w:rPr>
        <w:t xml:space="preserve">מי אחראי? </w:t>
      </w:r>
    </w:p>
    <w:p w14:paraId="251C47F6" w14:textId="77777777" w:rsidR="00000000" w:rsidRDefault="00DD00E1">
      <w:pPr>
        <w:pStyle w:val="a0"/>
        <w:ind w:firstLine="0"/>
        <w:rPr>
          <w:rFonts w:hint="cs"/>
          <w:rtl/>
        </w:rPr>
      </w:pPr>
    </w:p>
    <w:p w14:paraId="49016CED" w14:textId="77777777" w:rsidR="00000000" w:rsidRDefault="00DD00E1">
      <w:pPr>
        <w:pStyle w:val="af1"/>
        <w:rPr>
          <w:rtl/>
        </w:rPr>
      </w:pPr>
      <w:r>
        <w:rPr>
          <w:rFonts w:hint="eastAsia"/>
          <w:rtl/>
        </w:rPr>
        <w:t>היו</w:t>
      </w:r>
      <w:r>
        <w:rPr>
          <w:rtl/>
        </w:rPr>
        <w:t>"ר נסים דהן:</w:t>
      </w:r>
    </w:p>
    <w:p w14:paraId="56BCA1A7" w14:textId="77777777" w:rsidR="00000000" w:rsidRDefault="00DD00E1">
      <w:pPr>
        <w:pStyle w:val="a0"/>
        <w:rPr>
          <w:rFonts w:hint="cs"/>
          <w:rtl/>
        </w:rPr>
      </w:pPr>
    </w:p>
    <w:p w14:paraId="1D92708B" w14:textId="77777777" w:rsidR="00000000" w:rsidRDefault="00DD00E1">
      <w:pPr>
        <w:pStyle w:val="a0"/>
        <w:rPr>
          <w:rFonts w:hint="cs"/>
          <w:rtl/>
        </w:rPr>
      </w:pPr>
      <w:r>
        <w:rPr>
          <w:rFonts w:hint="cs"/>
          <w:rtl/>
        </w:rPr>
        <w:t xml:space="preserve">להצעתו של חבר הכנסת אופיר פינס-פז יש הצעה אחרת של חבר הכנסת רן כהן. מייד אחר כך אנחנו עוברים להצבעה. בינתיים, חבר הכנסת רן כהן, בבקשה. </w:t>
      </w:r>
    </w:p>
    <w:p w14:paraId="15F4350D" w14:textId="77777777" w:rsidR="00000000" w:rsidRDefault="00DD00E1">
      <w:pPr>
        <w:pStyle w:val="a0"/>
        <w:rPr>
          <w:rFonts w:hint="cs"/>
          <w:rtl/>
        </w:rPr>
      </w:pPr>
    </w:p>
    <w:p w14:paraId="54A4022C" w14:textId="77777777" w:rsidR="00000000" w:rsidRDefault="00DD00E1">
      <w:pPr>
        <w:pStyle w:val="a0"/>
        <w:rPr>
          <w:rFonts w:hint="cs"/>
          <w:rtl/>
        </w:rPr>
      </w:pPr>
      <w:r>
        <w:rPr>
          <w:rFonts w:hint="cs"/>
          <w:rtl/>
        </w:rPr>
        <w:t>עד שחבר הכנסת רן כהן יאמר את דבריו, אנחנו מקדמים בברכה את ה</w:t>
      </w:r>
      <w:r>
        <w:rPr>
          <w:rFonts w:hint="cs"/>
          <w:rtl/>
        </w:rPr>
        <w:t>יחידה מצבא-הגנה לישראל שנמצאת כאן, ביציע. ברוכים הבאים, שכולם יחזרו הביתה בריאים ושלמים. חבר הכנסת רן כהן, בבקשה.</w:t>
      </w:r>
    </w:p>
    <w:p w14:paraId="32F432A5" w14:textId="77777777" w:rsidR="00000000" w:rsidRDefault="00DD00E1">
      <w:pPr>
        <w:pStyle w:val="a0"/>
        <w:ind w:firstLine="0"/>
        <w:rPr>
          <w:rFonts w:hint="cs"/>
          <w:rtl/>
        </w:rPr>
      </w:pPr>
    </w:p>
    <w:p w14:paraId="5D47A38E" w14:textId="77777777" w:rsidR="00000000" w:rsidRDefault="00DD00E1">
      <w:pPr>
        <w:pStyle w:val="a"/>
        <w:rPr>
          <w:rtl/>
        </w:rPr>
      </w:pPr>
      <w:bookmarkStart w:id="294" w:name="FS000000507T22_10_2003_15_23_34"/>
      <w:bookmarkStart w:id="295" w:name="_Toc67028592"/>
      <w:bookmarkEnd w:id="294"/>
      <w:r>
        <w:rPr>
          <w:rFonts w:hint="eastAsia"/>
          <w:rtl/>
        </w:rPr>
        <w:t>רן</w:t>
      </w:r>
      <w:r>
        <w:rPr>
          <w:rtl/>
        </w:rPr>
        <w:t xml:space="preserve"> כהן (מרצ):</w:t>
      </w:r>
      <w:bookmarkEnd w:id="295"/>
    </w:p>
    <w:p w14:paraId="205A6098" w14:textId="77777777" w:rsidR="00000000" w:rsidRDefault="00DD00E1">
      <w:pPr>
        <w:pStyle w:val="a0"/>
        <w:rPr>
          <w:rFonts w:hint="cs"/>
          <w:rtl/>
        </w:rPr>
      </w:pPr>
    </w:p>
    <w:p w14:paraId="4638712C" w14:textId="77777777" w:rsidR="00000000" w:rsidRDefault="00DD00E1">
      <w:pPr>
        <w:pStyle w:val="a0"/>
        <w:rPr>
          <w:rFonts w:hint="cs"/>
          <w:rtl/>
        </w:rPr>
      </w:pPr>
      <w:r>
        <w:rPr>
          <w:rFonts w:hint="cs"/>
          <w:rtl/>
        </w:rPr>
        <w:t>אדוני היושב-ראש, אני מציע הצעה אחרת להצעתו של חבר הכנסת פינס. אני רוצה לומר לסגן השר זאב בוים: אני חולק על חיים רמון. הייתי בכ</w:t>
      </w:r>
      <w:r>
        <w:rPr>
          <w:rFonts w:hint="cs"/>
          <w:rtl/>
        </w:rPr>
        <w:t>ל הישיבות שבהן הוא היה, ואנחנו היינו וראינו את ההמלצות של ראשי מערכת הביטחון. אני אומר לך, יש רק דבר אחד שמתקרב למה שאתה אמרת: הם רצו גדר הכי קרוב למה שדומה לגדר בעזה, ברמת-הגולן ובלבנון. ואם ללכת קצת לשיטתך, אפשר היה לכלול בתוך הגדר הזאת גם את אלפי-מנשה ו</w:t>
      </w:r>
      <w:r>
        <w:rPr>
          <w:rFonts w:hint="cs"/>
          <w:rtl/>
        </w:rPr>
        <w:t>את אורנית, ואולי עוד כמה מקומות. אף אחד לא חלם שאתם תכניסו את הגדר עד לתוך אריאל ותקימו עוד גדר בתוך השטחים. חלק אפילו אמרו, שאם זה יהיה, זה יתסיס עוד לטרור ולאנטי-ביטחון. כלומר, מה קרה?</w:t>
      </w:r>
    </w:p>
    <w:p w14:paraId="7E5A8989" w14:textId="77777777" w:rsidR="00000000" w:rsidRDefault="00DD00E1">
      <w:pPr>
        <w:pStyle w:val="a0"/>
        <w:ind w:firstLine="0"/>
        <w:rPr>
          <w:rFonts w:hint="cs"/>
          <w:rtl/>
        </w:rPr>
      </w:pPr>
    </w:p>
    <w:p w14:paraId="725B43D4" w14:textId="77777777" w:rsidR="00000000" w:rsidRDefault="00DD00E1">
      <w:pPr>
        <w:pStyle w:val="af1"/>
        <w:rPr>
          <w:rtl/>
        </w:rPr>
      </w:pPr>
      <w:r>
        <w:rPr>
          <w:rFonts w:hint="eastAsia"/>
          <w:rtl/>
        </w:rPr>
        <w:t>היו</w:t>
      </w:r>
      <w:r>
        <w:rPr>
          <w:rtl/>
        </w:rPr>
        <w:t>"ר נסים דהן:</w:t>
      </w:r>
    </w:p>
    <w:p w14:paraId="32460DFC" w14:textId="77777777" w:rsidR="00000000" w:rsidRDefault="00DD00E1">
      <w:pPr>
        <w:pStyle w:val="a0"/>
        <w:rPr>
          <w:rFonts w:hint="cs"/>
          <w:rtl/>
        </w:rPr>
      </w:pPr>
    </w:p>
    <w:p w14:paraId="44933AAA" w14:textId="77777777" w:rsidR="00000000" w:rsidRDefault="00DD00E1">
      <w:pPr>
        <w:pStyle w:val="a0"/>
        <w:rPr>
          <w:rFonts w:hint="cs"/>
          <w:rtl/>
        </w:rPr>
      </w:pPr>
      <w:r>
        <w:rPr>
          <w:rFonts w:hint="cs"/>
          <w:rtl/>
        </w:rPr>
        <w:t>תודה. זה לא נאום.</w:t>
      </w:r>
    </w:p>
    <w:p w14:paraId="5F3E557C" w14:textId="77777777" w:rsidR="00000000" w:rsidRDefault="00DD00E1">
      <w:pPr>
        <w:pStyle w:val="a0"/>
        <w:ind w:firstLine="0"/>
        <w:rPr>
          <w:rFonts w:hint="cs"/>
          <w:rtl/>
        </w:rPr>
      </w:pPr>
    </w:p>
    <w:p w14:paraId="75626C0E" w14:textId="77777777" w:rsidR="00000000" w:rsidRDefault="00DD00E1">
      <w:pPr>
        <w:pStyle w:val="-"/>
        <w:rPr>
          <w:rtl/>
        </w:rPr>
      </w:pPr>
      <w:bookmarkStart w:id="296" w:name="FS000000507T22_10_2003_15_25_20C"/>
      <w:bookmarkEnd w:id="296"/>
      <w:r>
        <w:rPr>
          <w:rFonts w:hint="eastAsia"/>
          <w:rtl/>
        </w:rPr>
        <w:t>רן</w:t>
      </w:r>
      <w:r>
        <w:rPr>
          <w:rtl/>
        </w:rPr>
        <w:t xml:space="preserve"> כהן (מרצ):</w:t>
      </w:r>
    </w:p>
    <w:p w14:paraId="5BD85882" w14:textId="77777777" w:rsidR="00000000" w:rsidRDefault="00DD00E1">
      <w:pPr>
        <w:pStyle w:val="a0"/>
        <w:rPr>
          <w:rFonts w:hint="cs"/>
          <w:rtl/>
        </w:rPr>
      </w:pPr>
    </w:p>
    <w:p w14:paraId="15C86425" w14:textId="77777777" w:rsidR="00000000" w:rsidRDefault="00DD00E1">
      <w:pPr>
        <w:pStyle w:val="a0"/>
        <w:rPr>
          <w:rFonts w:hint="cs"/>
          <w:rtl/>
        </w:rPr>
      </w:pPr>
      <w:r>
        <w:rPr>
          <w:rFonts w:hint="cs"/>
          <w:rtl/>
        </w:rPr>
        <w:t>כבר אני מסיים. במ</w:t>
      </w:r>
      <w:r>
        <w:rPr>
          <w:rFonts w:hint="cs"/>
          <w:rtl/>
        </w:rPr>
        <w:t>קום לקחת גדר ביטחונית במקום שמפריד ועוצר טרוריסטים, לא בניתם אותה, ואתם כן בונים אותה במקום שהיא מייצרת טרור. היא מעודדת טרור. לכן, ועדת החקירה צריכה לקום.</w:t>
      </w:r>
    </w:p>
    <w:p w14:paraId="43B6AF04" w14:textId="77777777" w:rsidR="00000000" w:rsidRDefault="00DD00E1">
      <w:pPr>
        <w:pStyle w:val="a0"/>
        <w:ind w:firstLine="0"/>
        <w:rPr>
          <w:rFonts w:hint="cs"/>
          <w:rtl/>
        </w:rPr>
      </w:pPr>
    </w:p>
    <w:p w14:paraId="5265028C" w14:textId="77777777" w:rsidR="00000000" w:rsidRDefault="00DD00E1">
      <w:pPr>
        <w:pStyle w:val="af1"/>
        <w:rPr>
          <w:rtl/>
        </w:rPr>
      </w:pPr>
      <w:r>
        <w:rPr>
          <w:rFonts w:hint="eastAsia"/>
          <w:rtl/>
        </w:rPr>
        <w:t>היו</w:t>
      </w:r>
      <w:r>
        <w:rPr>
          <w:rtl/>
        </w:rPr>
        <w:t>"ר נסים דהן:</w:t>
      </w:r>
    </w:p>
    <w:p w14:paraId="081F8363" w14:textId="77777777" w:rsidR="00000000" w:rsidRDefault="00DD00E1">
      <w:pPr>
        <w:pStyle w:val="a0"/>
        <w:rPr>
          <w:rFonts w:hint="cs"/>
          <w:rtl/>
        </w:rPr>
      </w:pPr>
    </w:p>
    <w:p w14:paraId="3C002E3A" w14:textId="77777777" w:rsidR="00000000" w:rsidRDefault="00DD00E1">
      <w:pPr>
        <w:pStyle w:val="a0"/>
        <w:rPr>
          <w:rFonts w:hint="cs"/>
          <w:rtl/>
        </w:rPr>
      </w:pPr>
      <w:r>
        <w:rPr>
          <w:rFonts w:hint="cs"/>
          <w:rtl/>
        </w:rPr>
        <w:t xml:space="preserve">תודה רבה. </w:t>
      </w:r>
    </w:p>
    <w:p w14:paraId="6DFA48ED" w14:textId="77777777" w:rsidR="00000000" w:rsidRDefault="00DD00E1">
      <w:pPr>
        <w:pStyle w:val="a0"/>
        <w:rPr>
          <w:rFonts w:hint="cs"/>
          <w:rtl/>
        </w:rPr>
      </w:pPr>
    </w:p>
    <w:p w14:paraId="35CC8E7B" w14:textId="77777777" w:rsidR="00000000" w:rsidRDefault="00DD00E1">
      <w:pPr>
        <w:pStyle w:val="a0"/>
        <w:rPr>
          <w:rFonts w:hint="cs"/>
          <w:rtl/>
        </w:rPr>
      </w:pPr>
      <w:r>
        <w:rPr>
          <w:rFonts w:hint="cs"/>
          <w:rtl/>
        </w:rPr>
        <w:t xml:space="preserve">אנחנו עוברים להצבעה על ההצעה של חבר הכנסת חיים רמון: הצורך בהקמת ועדת </w:t>
      </w:r>
      <w:r>
        <w:rPr>
          <w:rFonts w:hint="cs"/>
          <w:rtl/>
        </w:rPr>
        <w:t>חקירה פרלמנטרית. ההצבעה החלה. בעד, זה בעד הקמת ועדת חקירה. נגד, זה נגד.</w:t>
      </w:r>
    </w:p>
    <w:p w14:paraId="0382CB32" w14:textId="77777777" w:rsidR="00000000" w:rsidRDefault="00DD00E1">
      <w:pPr>
        <w:pStyle w:val="a0"/>
        <w:ind w:firstLine="0"/>
        <w:rPr>
          <w:rFonts w:hint="cs"/>
          <w:rtl/>
        </w:rPr>
      </w:pPr>
    </w:p>
    <w:p w14:paraId="4BB9EDB8" w14:textId="77777777" w:rsidR="00000000" w:rsidRDefault="00DD00E1">
      <w:pPr>
        <w:pStyle w:val="ab"/>
        <w:bidi/>
        <w:rPr>
          <w:rFonts w:hint="cs"/>
          <w:rtl/>
        </w:rPr>
      </w:pPr>
      <w:r>
        <w:rPr>
          <w:rFonts w:hint="cs"/>
          <w:rtl/>
        </w:rPr>
        <w:t>הצבעה מס' 39</w:t>
      </w:r>
    </w:p>
    <w:p w14:paraId="36E17A4B" w14:textId="77777777" w:rsidR="00000000" w:rsidRDefault="00DD00E1">
      <w:pPr>
        <w:pStyle w:val="ab"/>
        <w:bidi/>
        <w:rPr>
          <w:rFonts w:hint="cs"/>
          <w:rtl/>
        </w:rPr>
      </w:pPr>
    </w:p>
    <w:p w14:paraId="031D6FE8" w14:textId="77777777" w:rsidR="00000000" w:rsidRDefault="00DD00E1">
      <w:pPr>
        <w:pStyle w:val="ac"/>
        <w:bidi/>
        <w:rPr>
          <w:rFonts w:hint="cs"/>
          <w:rtl/>
        </w:rPr>
      </w:pPr>
      <w:r>
        <w:rPr>
          <w:rFonts w:hint="cs"/>
          <w:rtl/>
        </w:rPr>
        <w:t>בעד ההצעה להעביר את הנושא לוועדה - 19</w:t>
      </w:r>
    </w:p>
    <w:p w14:paraId="1B5AD6E6" w14:textId="77777777" w:rsidR="00000000" w:rsidRDefault="00DD00E1">
      <w:pPr>
        <w:pStyle w:val="ac"/>
        <w:bidi/>
        <w:rPr>
          <w:rFonts w:hint="cs"/>
          <w:rtl/>
        </w:rPr>
      </w:pPr>
      <w:r>
        <w:rPr>
          <w:rFonts w:hint="cs"/>
          <w:rtl/>
        </w:rPr>
        <w:t>בעד ההצעה להסיר את הנושא מסדר-היום - 40</w:t>
      </w:r>
    </w:p>
    <w:p w14:paraId="06F2F134" w14:textId="77777777" w:rsidR="00000000" w:rsidRDefault="00DD00E1">
      <w:pPr>
        <w:pStyle w:val="ac"/>
        <w:bidi/>
        <w:rPr>
          <w:rFonts w:hint="cs"/>
          <w:rtl/>
        </w:rPr>
      </w:pPr>
      <w:r>
        <w:rPr>
          <w:rFonts w:hint="cs"/>
          <w:rtl/>
        </w:rPr>
        <w:t>נמנעים - 1</w:t>
      </w:r>
    </w:p>
    <w:p w14:paraId="311C127C" w14:textId="77777777" w:rsidR="00000000" w:rsidRDefault="00DD00E1">
      <w:pPr>
        <w:pStyle w:val="ad"/>
        <w:bidi/>
        <w:rPr>
          <w:rFonts w:hint="cs"/>
          <w:rtl/>
        </w:rPr>
      </w:pPr>
      <w:r>
        <w:rPr>
          <w:rFonts w:hint="cs"/>
          <w:rtl/>
        </w:rPr>
        <w:t>ההצעה להסיר את הנושא מסדר-היום של הכנסת נתקבלה.</w:t>
      </w:r>
    </w:p>
    <w:p w14:paraId="1CFDFA89" w14:textId="77777777" w:rsidR="00000000" w:rsidRDefault="00DD00E1">
      <w:pPr>
        <w:pStyle w:val="ac"/>
        <w:bidi/>
        <w:jc w:val="left"/>
        <w:rPr>
          <w:rFonts w:hint="cs"/>
          <w:rtl/>
        </w:rPr>
      </w:pPr>
    </w:p>
    <w:p w14:paraId="56812B4A" w14:textId="77777777" w:rsidR="00000000" w:rsidRDefault="00DD00E1">
      <w:pPr>
        <w:pStyle w:val="af1"/>
        <w:rPr>
          <w:rtl/>
        </w:rPr>
      </w:pPr>
      <w:r>
        <w:rPr>
          <w:rFonts w:hint="eastAsia"/>
          <w:rtl/>
        </w:rPr>
        <w:t>היו</w:t>
      </w:r>
      <w:r>
        <w:rPr>
          <w:rtl/>
        </w:rPr>
        <w:t>"ר נסים דהן:</w:t>
      </w:r>
    </w:p>
    <w:p w14:paraId="3466A7B3" w14:textId="77777777" w:rsidR="00000000" w:rsidRDefault="00DD00E1">
      <w:pPr>
        <w:pStyle w:val="a0"/>
        <w:rPr>
          <w:rFonts w:hint="cs"/>
          <w:rtl/>
        </w:rPr>
      </w:pPr>
    </w:p>
    <w:p w14:paraId="613C547E" w14:textId="77777777" w:rsidR="00000000" w:rsidRDefault="00DD00E1">
      <w:pPr>
        <w:pStyle w:val="a0"/>
        <w:rPr>
          <w:rFonts w:hint="cs"/>
          <w:rtl/>
        </w:rPr>
      </w:pPr>
      <w:r>
        <w:rPr>
          <w:rFonts w:hint="cs"/>
          <w:rtl/>
        </w:rPr>
        <w:t>אם כן, בעד - 1</w:t>
      </w:r>
      <w:r>
        <w:rPr>
          <w:rFonts w:hint="cs"/>
          <w:rtl/>
        </w:rPr>
        <w:t>9, 39 נגד, בצירוף עמדתו של היושב-ראש - 40 נגד. אם כן, לא תקום ועדת חקירה פרלמנטרית.</w:t>
      </w:r>
    </w:p>
    <w:p w14:paraId="62825723" w14:textId="77777777" w:rsidR="00000000" w:rsidRDefault="00DD00E1">
      <w:pPr>
        <w:pStyle w:val="a0"/>
        <w:rPr>
          <w:rFonts w:hint="cs"/>
          <w:rtl/>
        </w:rPr>
      </w:pPr>
    </w:p>
    <w:p w14:paraId="3D55D319" w14:textId="77777777" w:rsidR="00000000" w:rsidRDefault="00DD00E1">
      <w:pPr>
        <w:pStyle w:val="a0"/>
        <w:rPr>
          <w:rFonts w:hint="cs"/>
          <w:rtl/>
        </w:rPr>
      </w:pPr>
      <w:r>
        <w:rPr>
          <w:rFonts w:hint="cs"/>
          <w:rtl/>
        </w:rPr>
        <w:t>הצעה לסדר-היום של חבר הכנסת אופיר פינס-פז בנושא גדר ההפרדה. אנחנו עוברים להצבעה. בעד זה למליאה, נגד - להסיר.</w:t>
      </w:r>
    </w:p>
    <w:p w14:paraId="209049D0" w14:textId="77777777" w:rsidR="00000000" w:rsidRDefault="00DD00E1">
      <w:pPr>
        <w:pStyle w:val="a0"/>
        <w:ind w:firstLine="0"/>
        <w:rPr>
          <w:rFonts w:hint="cs"/>
          <w:rtl/>
        </w:rPr>
      </w:pPr>
    </w:p>
    <w:p w14:paraId="5A6C8155" w14:textId="77777777" w:rsidR="00000000" w:rsidRDefault="00DD00E1">
      <w:pPr>
        <w:pStyle w:val="ab"/>
        <w:bidi/>
        <w:rPr>
          <w:rFonts w:hint="cs"/>
          <w:rtl/>
        </w:rPr>
      </w:pPr>
      <w:r>
        <w:rPr>
          <w:rFonts w:hint="cs"/>
          <w:rtl/>
        </w:rPr>
        <w:t>הצבעה מס' 40</w:t>
      </w:r>
    </w:p>
    <w:p w14:paraId="0FAA92BE" w14:textId="77777777" w:rsidR="00000000" w:rsidRDefault="00DD00E1">
      <w:pPr>
        <w:pStyle w:val="ab"/>
        <w:bidi/>
        <w:rPr>
          <w:rFonts w:hint="cs"/>
          <w:rtl/>
        </w:rPr>
      </w:pPr>
    </w:p>
    <w:p w14:paraId="1DCC35FA" w14:textId="77777777" w:rsidR="00000000" w:rsidRDefault="00DD00E1">
      <w:pPr>
        <w:pStyle w:val="ac"/>
        <w:bidi/>
        <w:rPr>
          <w:rFonts w:hint="cs"/>
          <w:rtl/>
        </w:rPr>
      </w:pPr>
      <w:r>
        <w:rPr>
          <w:rFonts w:hint="cs"/>
          <w:rtl/>
        </w:rPr>
        <w:t>בעד ההצעה לכלול את הנושא בסדר-היום - 18</w:t>
      </w:r>
    </w:p>
    <w:p w14:paraId="3E3F7F14" w14:textId="77777777" w:rsidR="00000000" w:rsidRDefault="00DD00E1">
      <w:pPr>
        <w:pStyle w:val="ac"/>
        <w:bidi/>
        <w:rPr>
          <w:rFonts w:hint="cs"/>
          <w:rtl/>
        </w:rPr>
      </w:pPr>
      <w:r>
        <w:rPr>
          <w:rFonts w:hint="cs"/>
          <w:rtl/>
        </w:rPr>
        <w:t>בעד ההצ</w:t>
      </w:r>
      <w:r>
        <w:rPr>
          <w:rFonts w:hint="cs"/>
          <w:rtl/>
        </w:rPr>
        <w:t>עה שלא לכלול את הנושא בסדר-היום -  35</w:t>
      </w:r>
    </w:p>
    <w:p w14:paraId="24FAF224" w14:textId="77777777" w:rsidR="00000000" w:rsidRDefault="00DD00E1">
      <w:pPr>
        <w:pStyle w:val="ac"/>
        <w:bidi/>
        <w:rPr>
          <w:rFonts w:hint="cs"/>
          <w:rtl/>
        </w:rPr>
      </w:pPr>
      <w:r>
        <w:rPr>
          <w:rFonts w:hint="cs"/>
          <w:rtl/>
        </w:rPr>
        <w:t>נמנעים - אין</w:t>
      </w:r>
    </w:p>
    <w:p w14:paraId="4A281AAE" w14:textId="77777777" w:rsidR="00000000" w:rsidRDefault="00DD00E1">
      <w:pPr>
        <w:pStyle w:val="ad"/>
        <w:bidi/>
        <w:rPr>
          <w:rFonts w:hint="cs"/>
          <w:rtl/>
        </w:rPr>
      </w:pPr>
      <w:r>
        <w:rPr>
          <w:rFonts w:hint="cs"/>
          <w:rtl/>
        </w:rPr>
        <w:t>ההצעה שלא לכלול את הנושא בסדר-היום של הכנסת נתקבלה.</w:t>
      </w:r>
    </w:p>
    <w:p w14:paraId="7F94699C" w14:textId="77777777" w:rsidR="00000000" w:rsidRDefault="00DD00E1">
      <w:pPr>
        <w:pStyle w:val="ad"/>
        <w:bidi/>
        <w:jc w:val="left"/>
        <w:rPr>
          <w:rFonts w:hint="cs"/>
          <w:rtl/>
        </w:rPr>
      </w:pPr>
    </w:p>
    <w:p w14:paraId="7BA49528" w14:textId="77777777" w:rsidR="00000000" w:rsidRDefault="00DD00E1">
      <w:pPr>
        <w:pStyle w:val="af1"/>
        <w:rPr>
          <w:rtl/>
        </w:rPr>
      </w:pPr>
      <w:r>
        <w:rPr>
          <w:rFonts w:hint="eastAsia"/>
          <w:rtl/>
        </w:rPr>
        <w:t>היו</w:t>
      </w:r>
      <w:r>
        <w:rPr>
          <w:rtl/>
        </w:rPr>
        <w:t>"ר נסים דהן:</w:t>
      </w:r>
    </w:p>
    <w:p w14:paraId="73FB19BD" w14:textId="77777777" w:rsidR="00000000" w:rsidRDefault="00DD00E1">
      <w:pPr>
        <w:pStyle w:val="a0"/>
        <w:rPr>
          <w:rFonts w:hint="cs"/>
          <w:rtl/>
        </w:rPr>
      </w:pPr>
    </w:p>
    <w:p w14:paraId="03174B65" w14:textId="77777777" w:rsidR="00000000" w:rsidRDefault="00DD00E1">
      <w:pPr>
        <w:pStyle w:val="a0"/>
        <w:rPr>
          <w:rFonts w:hint="cs"/>
          <w:rtl/>
        </w:rPr>
      </w:pPr>
      <w:r>
        <w:rPr>
          <w:rFonts w:hint="cs"/>
          <w:rtl/>
        </w:rPr>
        <w:t>בעד - 18, נגד - 34, בצירוף יושב-ראש הכנסת - 35. ההצעה לסדר-היום של חבר הכנסת אופיר פינס-פז על גדר ההפרדה הביטחונית לא תיכלל בסדר-היום.</w:t>
      </w:r>
    </w:p>
    <w:p w14:paraId="2FB40C2D" w14:textId="77777777" w:rsidR="00000000" w:rsidRDefault="00DD00E1">
      <w:pPr>
        <w:pStyle w:val="a0"/>
        <w:rPr>
          <w:rFonts w:hint="cs"/>
          <w:rtl/>
        </w:rPr>
      </w:pPr>
    </w:p>
    <w:p w14:paraId="2943F3D1" w14:textId="77777777" w:rsidR="00000000" w:rsidRDefault="00DD00E1">
      <w:pPr>
        <w:pStyle w:val="a2"/>
        <w:rPr>
          <w:rtl/>
        </w:rPr>
      </w:pPr>
    </w:p>
    <w:p w14:paraId="2EED5EC3" w14:textId="77777777" w:rsidR="00000000" w:rsidRDefault="00DD00E1">
      <w:pPr>
        <w:pStyle w:val="a2"/>
        <w:rPr>
          <w:rFonts w:hint="cs"/>
          <w:rtl/>
        </w:rPr>
      </w:pPr>
      <w:bookmarkStart w:id="297" w:name="CS16159FI0016159T22_10_2003_15_31_39"/>
      <w:bookmarkStart w:id="298" w:name="_Toc67028593"/>
      <w:bookmarkEnd w:id="297"/>
      <w:r>
        <w:rPr>
          <w:rtl/>
        </w:rPr>
        <w:t>הצע</w:t>
      </w:r>
      <w:r>
        <w:rPr>
          <w:rFonts w:hint="cs"/>
          <w:rtl/>
        </w:rPr>
        <w:t>ות</w:t>
      </w:r>
      <w:r>
        <w:rPr>
          <w:rtl/>
        </w:rPr>
        <w:t xml:space="preserve"> לסדר-היום</w:t>
      </w:r>
      <w:bookmarkEnd w:id="298"/>
    </w:p>
    <w:p w14:paraId="63591D67" w14:textId="77777777" w:rsidR="00000000" w:rsidRDefault="00DD00E1">
      <w:pPr>
        <w:pStyle w:val="a2"/>
        <w:rPr>
          <w:rtl/>
        </w:rPr>
      </w:pPr>
      <w:bookmarkStart w:id="299" w:name="_Toc67028594"/>
      <w:r>
        <w:rPr>
          <w:rtl/>
        </w:rPr>
        <w:t>גיוס חירום של אנשי מילואים</w:t>
      </w:r>
      <w:bookmarkEnd w:id="299"/>
    </w:p>
    <w:p w14:paraId="6CC9EBF4" w14:textId="77777777" w:rsidR="00000000" w:rsidRDefault="00DD00E1">
      <w:pPr>
        <w:pStyle w:val="-0"/>
        <w:jc w:val="left"/>
        <w:rPr>
          <w:rFonts w:hint="cs"/>
          <w:rtl/>
        </w:rPr>
      </w:pPr>
    </w:p>
    <w:p w14:paraId="196DF34B" w14:textId="77777777" w:rsidR="00000000" w:rsidRDefault="00DD00E1">
      <w:pPr>
        <w:pStyle w:val="af1"/>
        <w:rPr>
          <w:rtl/>
        </w:rPr>
      </w:pPr>
      <w:r>
        <w:rPr>
          <w:rFonts w:hint="eastAsia"/>
          <w:rtl/>
        </w:rPr>
        <w:t>היו</w:t>
      </w:r>
      <w:r>
        <w:rPr>
          <w:rtl/>
        </w:rPr>
        <w:t>"ר נסים דהן:</w:t>
      </w:r>
    </w:p>
    <w:p w14:paraId="2A1B3D45" w14:textId="77777777" w:rsidR="00000000" w:rsidRDefault="00DD00E1">
      <w:pPr>
        <w:pStyle w:val="a0"/>
        <w:rPr>
          <w:rFonts w:hint="cs"/>
          <w:rtl/>
        </w:rPr>
      </w:pPr>
    </w:p>
    <w:p w14:paraId="720A3C4E" w14:textId="77777777" w:rsidR="00000000" w:rsidRDefault="00DD00E1">
      <w:pPr>
        <w:pStyle w:val="a0"/>
        <w:rPr>
          <w:rFonts w:hint="cs"/>
          <w:rtl/>
        </w:rPr>
      </w:pPr>
      <w:r>
        <w:rPr>
          <w:rFonts w:hint="cs"/>
          <w:rtl/>
        </w:rPr>
        <w:t>אנחנו עוברים לנושא: גיוס חירום של אנשי מילואים - הצעות לסדר-היום מס' 1321, 1324, 1332, 1352 ו-1359. ידבר חבר הכנסת איתן כבל. סליחה, התחלפו כאן. חבר הכנסת אורי אריאל במקום חבר הכנסת איתן כבל. של</w:t>
      </w:r>
      <w:r>
        <w:rPr>
          <w:rFonts w:hint="cs"/>
          <w:rtl/>
        </w:rPr>
        <w:t>וש  דקות לרשותך, אדוני.</w:t>
      </w:r>
    </w:p>
    <w:p w14:paraId="0DB87E0A" w14:textId="77777777" w:rsidR="00000000" w:rsidRDefault="00DD00E1">
      <w:pPr>
        <w:pStyle w:val="a0"/>
        <w:ind w:firstLine="0"/>
        <w:rPr>
          <w:rFonts w:hint="cs"/>
          <w:rtl/>
        </w:rPr>
      </w:pPr>
    </w:p>
    <w:p w14:paraId="79C8094A" w14:textId="77777777" w:rsidR="00000000" w:rsidRDefault="00DD00E1">
      <w:pPr>
        <w:pStyle w:val="a"/>
        <w:rPr>
          <w:rtl/>
        </w:rPr>
      </w:pPr>
      <w:bookmarkStart w:id="300" w:name="FS000000713T22_10_2003_15_32_35"/>
      <w:bookmarkStart w:id="301" w:name="_Toc67028595"/>
      <w:bookmarkEnd w:id="300"/>
      <w:r>
        <w:rPr>
          <w:rFonts w:hint="eastAsia"/>
          <w:rtl/>
        </w:rPr>
        <w:t>אורי</w:t>
      </w:r>
      <w:r>
        <w:rPr>
          <w:rtl/>
        </w:rPr>
        <w:t xml:space="preserve"> יהודה אריאל (האיחוד הלאומי - ישראל ביתנו):</w:t>
      </w:r>
      <w:bookmarkEnd w:id="301"/>
    </w:p>
    <w:p w14:paraId="0A195CEA" w14:textId="77777777" w:rsidR="00000000" w:rsidRDefault="00DD00E1">
      <w:pPr>
        <w:pStyle w:val="a0"/>
        <w:rPr>
          <w:rFonts w:hint="cs"/>
          <w:rtl/>
        </w:rPr>
      </w:pPr>
    </w:p>
    <w:p w14:paraId="0A0E2865" w14:textId="77777777" w:rsidR="00000000" w:rsidRDefault="00DD00E1">
      <w:pPr>
        <w:pStyle w:val="a0"/>
        <w:rPr>
          <w:rFonts w:hint="cs"/>
          <w:rtl/>
        </w:rPr>
      </w:pPr>
      <w:r>
        <w:rPr>
          <w:rFonts w:hint="cs"/>
          <w:rtl/>
        </w:rPr>
        <w:t>אדוני היושב-ראש, חברי חברי הכנסת, אני רוצה להודות לשאר החברים שהסכימו לאפשר לי לדבר בראשונה, בגלל איזו בעיה, וגם לאדוני, היושב-ראש.</w:t>
      </w:r>
    </w:p>
    <w:p w14:paraId="5C3064AF" w14:textId="77777777" w:rsidR="00000000" w:rsidRDefault="00DD00E1">
      <w:pPr>
        <w:pStyle w:val="a0"/>
        <w:ind w:firstLine="0"/>
        <w:rPr>
          <w:rFonts w:hint="cs"/>
          <w:rtl/>
        </w:rPr>
      </w:pPr>
    </w:p>
    <w:p w14:paraId="47937E0B" w14:textId="77777777" w:rsidR="00000000" w:rsidRDefault="00DD00E1">
      <w:pPr>
        <w:pStyle w:val="af1"/>
        <w:rPr>
          <w:rtl/>
        </w:rPr>
      </w:pPr>
      <w:r>
        <w:rPr>
          <w:rFonts w:hint="eastAsia"/>
          <w:rtl/>
        </w:rPr>
        <w:t>היו</w:t>
      </w:r>
      <w:r>
        <w:rPr>
          <w:rtl/>
        </w:rPr>
        <w:t>"ר נסים דהן:</w:t>
      </w:r>
    </w:p>
    <w:p w14:paraId="00573821" w14:textId="77777777" w:rsidR="00000000" w:rsidRDefault="00DD00E1">
      <w:pPr>
        <w:pStyle w:val="a0"/>
        <w:rPr>
          <w:rFonts w:hint="cs"/>
          <w:rtl/>
        </w:rPr>
      </w:pPr>
    </w:p>
    <w:p w14:paraId="2D10EC15" w14:textId="77777777" w:rsidR="00000000" w:rsidRDefault="00DD00E1">
      <w:pPr>
        <w:pStyle w:val="a0"/>
        <w:rPr>
          <w:rFonts w:hint="cs"/>
          <w:rtl/>
        </w:rPr>
      </w:pPr>
      <w:r>
        <w:rPr>
          <w:rFonts w:hint="cs"/>
          <w:rtl/>
        </w:rPr>
        <w:t>תודה.</w:t>
      </w:r>
    </w:p>
    <w:p w14:paraId="7D3DADE7" w14:textId="77777777" w:rsidR="00000000" w:rsidRDefault="00DD00E1">
      <w:pPr>
        <w:pStyle w:val="a0"/>
        <w:ind w:firstLine="0"/>
        <w:rPr>
          <w:rFonts w:hint="cs"/>
          <w:rtl/>
        </w:rPr>
      </w:pPr>
    </w:p>
    <w:p w14:paraId="4245820F" w14:textId="77777777" w:rsidR="00000000" w:rsidRDefault="00DD00E1">
      <w:pPr>
        <w:pStyle w:val="-"/>
        <w:rPr>
          <w:rtl/>
        </w:rPr>
      </w:pPr>
      <w:bookmarkStart w:id="302" w:name="FS000000713T22_10_2003_15_33_14C"/>
      <w:bookmarkEnd w:id="302"/>
      <w:r>
        <w:rPr>
          <w:rFonts w:hint="eastAsia"/>
          <w:rtl/>
        </w:rPr>
        <w:t>אורי</w:t>
      </w:r>
      <w:r>
        <w:rPr>
          <w:rtl/>
        </w:rPr>
        <w:t xml:space="preserve"> יהודה אריאל (האיחוד </w:t>
      </w:r>
      <w:r>
        <w:rPr>
          <w:rtl/>
        </w:rPr>
        <w:t>הלאומי - ישראל ביתנו):</w:t>
      </w:r>
    </w:p>
    <w:p w14:paraId="7F9B5F20" w14:textId="77777777" w:rsidR="00000000" w:rsidRDefault="00DD00E1">
      <w:pPr>
        <w:pStyle w:val="a0"/>
        <w:rPr>
          <w:rFonts w:hint="cs"/>
          <w:rtl/>
        </w:rPr>
      </w:pPr>
    </w:p>
    <w:p w14:paraId="069D3B20" w14:textId="77777777" w:rsidR="00000000" w:rsidRDefault="00DD00E1">
      <w:pPr>
        <w:pStyle w:val="a0"/>
        <w:rPr>
          <w:rFonts w:hint="cs"/>
          <w:rtl/>
        </w:rPr>
      </w:pPr>
      <w:r>
        <w:rPr>
          <w:rFonts w:hint="cs"/>
          <w:rtl/>
        </w:rPr>
        <w:t>במשפט אחד לגבי הדיון הקודם: חבר הכנסת חיים רמון, לצערי אני בוחר מלה עדינה, אני לא רוצה להגיד שאתה משקר, אתה יודע שבונים את הגדר. אתה יכול להתלונן על הקצב - - -</w:t>
      </w:r>
    </w:p>
    <w:p w14:paraId="58F1EEB3" w14:textId="77777777" w:rsidR="00000000" w:rsidRDefault="00DD00E1">
      <w:pPr>
        <w:pStyle w:val="a0"/>
        <w:ind w:firstLine="0"/>
        <w:rPr>
          <w:rFonts w:hint="cs"/>
          <w:rtl/>
        </w:rPr>
      </w:pPr>
    </w:p>
    <w:p w14:paraId="545F2C15" w14:textId="77777777" w:rsidR="00000000" w:rsidRDefault="00DD00E1">
      <w:pPr>
        <w:pStyle w:val="af0"/>
        <w:rPr>
          <w:rtl/>
        </w:rPr>
      </w:pPr>
      <w:r>
        <w:rPr>
          <w:rFonts w:hint="eastAsia"/>
          <w:rtl/>
        </w:rPr>
        <w:t>חיים</w:t>
      </w:r>
      <w:r>
        <w:rPr>
          <w:rtl/>
        </w:rPr>
        <w:t xml:space="preserve"> רמון (העבודה-מימד):</w:t>
      </w:r>
    </w:p>
    <w:p w14:paraId="622B0069" w14:textId="77777777" w:rsidR="00000000" w:rsidRDefault="00DD00E1">
      <w:pPr>
        <w:pStyle w:val="a0"/>
        <w:rPr>
          <w:rFonts w:hint="cs"/>
          <w:rtl/>
        </w:rPr>
      </w:pPr>
    </w:p>
    <w:p w14:paraId="26BBB3BB" w14:textId="77777777" w:rsidR="00000000" w:rsidRDefault="00DD00E1">
      <w:pPr>
        <w:pStyle w:val="a0"/>
        <w:rPr>
          <w:rFonts w:hint="cs"/>
          <w:rtl/>
        </w:rPr>
      </w:pPr>
      <w:r>
        <w:rPr>
          <w:rFonts w:hint="cs"/>
          <w:rtl/>
        </w:rPr>
        <w:t>- - -</w:t>
      </w:r>
    </w:p>
    <w:p w14:paraId="09EAE2E1" w14:textId="77777777" w:rsidR="00000000" w:rsidRDefault="00DD00E1">
      <w:pPr>
        <w:pStyle w:val="a0"/>
        <w:ind w:firstLine="0"/>
        <w:rPr>
          <w:rFonts w:hint="cs"/>
          <w:rtl/>
        </w:rPr>
      </w:pPr>
    </w:p>
    <w:p w14:paraId="130E9254" w14:textId="77777777" w:rsidR="00000000" w:rsidRDefault="00DD00E1">
      <w:pPr>
        <w:pStyle w:val="-"/>
        <w:rPr>
          <w:rtl/>
        </w:rPr>
      </w:pPr>
      <w:bookmarkStart w:id="303" w:name="FS000000713T22_10_2003_15_33_46C"/>
      <w:bookmarkEnd w:id="303"/>
      <w:r>
        <w:rPr>
          <w:rFonts w:hint="eastAsia"/>
          <w:rtl/>
        </w:rPr>
        <w:t>אורי</w:t>
      </w:r>
      <w:r>
        <w:rPr>
          <w:rtl/>
        </w:rPr>
        <w:t xml:space="preserve"> יהודה אריאל (האיחוד הלאומי - ישרא</w:t>
      </w:r>
      <w:r>
        <w:rPr>
          <w:rtl/>
        </w:rPr>
        <w:t>ל ביתנו):</w:t>
      </w:r>
    </w:p>
    <w:p w14:paraId="31106A06" w14:textId="77777777" w:rsidR="00000000" w:rsidRDefault="00DD00E1">
      <w:pPr>
        <w:pStyle w:val="a0"/>
        <w:rPr>
          <w:rFonts w:hint="cs"/>
          <w:rtl/>
        </w:rPr>
      </w:pPr>
    </w:p>
    <w:p w14:paraId="5DC022EC" w14:textId="77777777" w:rsidR="00000000" w:rsidRDefault="00DD00E1">
      <w:pPr>
        <w:pStyle w:val="a0"/>
        <w:rPr>
          <w:rFonts w:hint="cs"/>
          <w:rtl/>
        </w:rPr>
      </w:pPr>
      <w:r>
        <w:rPr>
          <w:rFonts w:hint="cs"/>
          <w:rtl/>
        </w:rPr>
        <w:t>אם אתה לא יודע, אני אגיד לך. היות שאמרת שלא בונים, לחבר הכנסת בוים - - -</w:t>
      </w:r>
    </w:p>
    <w:p w14:paraId="2F08A129" w14:textId="77777777" w:rsidR="00000000" w:rsidRDefault="00DD00E1">
      <w:pPr>
        <w:pStyle w:val="a0"/>
        <w:ind w:firstLine="0"/>
        <w:rPr>
          <w:rFonts w:hint="cs"/>
          <w:rtl/>
        </w:rPr>
      </w:pPr>
    </w:p>
    <w:p w14:paraId="791B6B2C" w14:textId="77777777" w:rsidR="00000000" w:rsidRDefault="00DD00E1">
      <w:pPr>
        <w:pStyle w:val="af0"/>
        <w:rPr>
          <w:rtl/>
        </w:rPr>
      </w:pPr>
      <w:bookmarkStart w:id="304" w:name="FS000000713T22_10_2003_15_34_03C"/>
      <w:bookmarkEnd w:id="304"/>
      <w:r>
        <w:rPr>
          <w:rFonts w:hint="eastAsia"/>
          <w:rtl/>
        </w:rPr>
        <w:t>חיים</w:t>
      </w:r>
      <w:r>
        <w:rPr>
          <w:rtl/>
        </w:rPr>
        <w:t xml:space="preserve"> רמון (העבודה-מימד):</w:t>
      </w:r>
    </w:p>
    <w:p w14:paraId="2BEB698D" w14:textId="77777777" w:rsidR="00000000" w:rsidRDefault="00DD00E1">
      <w:pPr>
        <w:pStyle w:val="a0"/>
        <w:rPr>
          <w:rFonts w:hint="cs"/>
          <w:rtl/>
        </w:rPr>
      </w:pPr>
    </w:p>
    <w:p w14:paraId="013D15BA" w14:textId="77777777" w:rsidR="00000000" w:rsidRDefault="00DD00E1">
      <w:pPr>
        <w:pStyle w:val="a0"/>
        <w:rPr>
          <w:rFonts w:hint="cs"/>
          <w:rtl/>
        </w:rPr>
      </w:pPr>
      <w:r>
        <w:rPr>
          <w:rFonts w:hint="cs"/>
          <w:rtl/>
        </w:rPr>
        <w:t>- - -</w:t>
      </w:r>
    </w:p>
    <w:p w14:paraId="1F772955" w14:textId="77777777" w:rsidR="00000000" w:rsidRDefault="00DD00E1">
      <w:pPr>
        <w:pStyle w:val="a0"/>
        <w:ind w:firstLine="0"/>
        <w:rPr>
          <w:rFonts w:hint="cs"/>
          <w:rtl/>
        </w:rPr>
      </w:pPr>
    </w:p>
    <w:p w14:paraId="39797487" w14:textId="77777777" w:rsidR="00000000" w:rsidRDefault="00DD00E1">
      <w:pPr>
        <w:pStyle w:val="af1"/>
        <w:rPr>
          <w:rtl/>
        </w:rPr>
      </w:pPr>
      <w:r>
        <w:rPr>
          <w:rFonts w:hint="eastAsia"/>
          <w:rtl/>
        </w:rPr>
        <w:t>היו</w:t>
      </w:r>
      <w:r>
        <w:rPr>
          <w:rtl/>
        </w:rPr>
        <w:t>"ר נסים דהן:</w:t>
      </w:r>
    </w:p>
    <w:p w14:paraId="03782B70" w14:textId="77777777" w:rsidR="00000000" w:rsidRDefault="00DD00E1">
      <w:pPr>
        <w:pStyle w:val="a0"/>
        <w:rPr>
          <w:rFonts w:hint="cs"/>
          <w:rtl/>
        </w:rPr>
      </w:pPr>
    </w:p>
    <w:p w14:paraId="34270EF3" w14:textId="77777777" w:rsidR="00000000" w:rsidRDefault="00DD00E1">
      <w:pPr>
        <w:pStyle w:val="a0"/>
        <w:rPr>
          <w:rFonts w:hint="cs"/>
          <w:rtl/>
        </w:rPr>
      </w:pPr>
      <w:r>
        <w:rPr>
          <w:rFonts w:hint="cs"/>
          <w:rtl/>
        </w:rPr>
        <w:t>חבר הכנסת רמון, לא מקיימים כאן דיון.</w:t>
      </w:r>
    </w:p>
    <w:p w14:paraId="59756102" w14:textId="77777777" w:rsidR="00000000" w:rsidRDefault="00DD00E1">
      <w:pPr>
        <w:pStyle w:val="a0"/>
        <w:ind w:firstLine="0"/>
        <w:rPr>
          <w:rFonts w:hint="cs"/>
          <w:rtl/>
        </w:rPr>
      </w:pPr>
    </w:p>
    <w:p w14:paraId="071776AD" w14:textId="77777777" w:rsidR="00000000" w:rsidRDefault="00DD00E1">
      <w:pPr>
        <w:pStyle w:val="af0"/>
        <w:rPr>
          <w:rtl/>
        </w:rPr>
      </w:pPr>
    </w:p>
    <w:p w14:paraId="2A30825F" w14:textId="77777777" w:rsidR="00000000" w:rsidRDefault="00DD00E1">
      <w:pPr>
        <w:pStyle w:val="af0"/>
        <w:rPr>
          <w:rtl/>
        </w:rPr>
      </w:pPr>
      <w:r>
        <w:rPr>
          <w:rFonts w:hint="eastAsia"/>
          <w:rtl/>
        </w:rPr>
        <w:t>חיים</w:t>
      </w:r>
      <w:r>
        <w:rPr>
          <w:rtl/>
        </w:rPr>
        <w:t xml:space="preserve"> רמון (העבודה-מימד):</w:t>
      </w:r>
    </w:p>
    <w:p w14:paraId="220640D8" w14:textId="77777777" w:rsidR="00000000" w:rsidRDefault="00DD00E1">
      <w:pPr>
        <w:pStyle w:val="a0"/>
        <w:rPr>
          <w:rFonts w:hint="cs"/>
          <w:rtl/>
        </w:rPr>
      </w:pPr>
    </w:p>
    <w:p w14:paraId="64F25923" w14:textId="77777777" w:rsidR="00000000" w:rsidRDefault="00DD00E1">
      <w:pPr>
        <w:pStyle w:val="a0"/>
        <w:rPr>
          <w:rFonts w:hint="cs"/>
          <w:rtl/>
        </w:rPr>
      </w:pPr>
      <w:r>
        <w:rPr>
          <w:rFonts w:hint="cs"/>
          <w:rtl/>
        </w:rPr>
        <w:t xml:space="preserve">זה לא "פייר", כי הוא אומר שאני משקר.  </w:t>
      </w:r>
    </w:p>
    <w:p w14:paraId="4052762C" w14:textId="77777777" w:rsidR="00000000" w:rsidRDefault="00DD00E1">
      <w:pPr>
        <w:pStyle w:val="a0"/>
        <w:ind w:firstLine="0"/>
        <w:rPr>
          <w:rFonts w:hint="cs"/>
          <w:rtl/>
        </w:rPr>
      </w:pPr>
    </w:p>
    <w:p w14:paraId="368C4363" w14:textId="77777777" w:rsidR="00000000" w:rsidRDefault="00DD00E1">
      <w:pPr>
        <w:pStyle w:val="af1"/>
        <w:rPr>
          <w:rtl/>
        </w:rPr>
      </w:pPr>
      <w:r>
        <w:rPr>
          <w:rtl/>
        </w:rPr>
        <w:t>היו"ר נסים דהן:</w:t>
      </w:r>
    </w:p>
    <w:p w14:paraId="3E01F8CB" w14:textId="77777777" w:rsidR="00000000" w:rsidRDefault="00DD00E1">
      <w:pPr>
        <w:pStyle w:val="a0"/>
        <w:rPr>
          <w:rtl/>
        </w:rPr>
      </w:pPr>
    </w:p>
    <w:p w14:paraId="6CB256B0" w14:textId="77777777" w:rsidR="00000000" w:rsidRDefault="00DD00E1">
      <w:pPr>
        <w:pStyle w:val="a0"/>
        <w:rPr>
          <w:rFonts w:hint="cs"/>
          <w:rtl/>
        </w:rPr>
      </w:pPr>
      <w:r>
        <w:rPr>
          <w:rFonts w:hint="cs"/>
          <w:rtl/>
        </w:rPr>
        <w:t>אני מבקש מחבר הכנסת אריאל לא להיכנס עכשיו לוויכוחים על נושא שכבר נגמר. עברנו אותו.</w:t>
      </w:r>
    </w:p>
    <w:p w14:paraId="10B4A111" w14:textId="77777777" w:rsidR="00000000" w:rsidRDefault="00DD00E1">
      <w:pPr>
        <w:pStyle w:val="a0"/>
        <w:ind w:firstLine="0"/>
        <w:rPr>
          <w:rFonts w:hint="cs"/>
          <w:rtl/>
        </w:rPr>
      </w:pPr>
    </w:p>
    <w:p w14:paraId="7C93B7DA" w14:textId="77777777" w:rsidR="00000000" w:rsidRDefault="00DD00E1">
      <w:pPr>
        <w:pStyle w:val="-"/>
        <w:rPr>
          <w:rtl/>
        </w:rPr>
      </w:pPr>
      <w:bookmarkStart w:id="305" w:name="FS000000713T22_10_2003_15_35_00C"/>
      <w:bookmarkEnd w:id="305"/>
      <w:r>
        <w:rPr>
          <w:rtl/>
        </w:rPr>
        <w:t>אורי יהודה אריאל (האיחוד הלאומי - ישראל ביתנו):</w:t>
      </w:r>
    </w:p>
    <w:p w14:paraId="4A012C9E" w14:textId="77777777" w:rsidR="00000000" w:rsidRDefault="00DD00E1">
      <w:pPr>
        <w:pStyle w:val="a0"/>
        <w:rPr>
          <w:rtl/>
        </w:rPr>
      </w:pPr>
    </w:p>
    <w:p w14:paraId="2A197E25" w14:textId="77777777" w:rsidR="00000000" w:rsidRDefault="00DD00E1">
      <w:pPr>
        <w:pStyle w:val="a0"/>
        <w:rPr>
          <w:rFonts w:hint="cs"/>
          <w:rtl/>
        </w:rPr>
      </w:pPr>
      <w:r>
        <w:rPr>
          <w:rFonts w:hint="cs"/>
          <w:rtl/>
        </w:rPr>
        <w:t>אני מקבל. אדוני היושב-ראש, המצב הוא שבונים את הגדר, שאני מתנגד לה אישית. אבל בונים אותה בירושלים בצד המזרחי, לא העוטף הצפו</w:t>
      </w:r>
      <w:r>
        <w:rPr>
          <w:rFonts w:hint="cs"/>
          <w:rtl/>
        </w:rPr>
        <w:t>ני והדרומי, אלא בונים בפועל. הייתי שם וראיתי. בונים אותה בגלבוע, מה שהוחלט לפני חצי שנה, והחלו במדידות בחלקים האחרים. אלה הנתונים.</w:t>
      </w:r>
    </w:p>
    <w:p w14:paraId="2F0915A1" w14:textId="77777777" w:rsidR="00000000" w:rsidRDefault="00DD00E1">
      <w:pPr>
        <w:pStyle w:val="a0"/>
        <w:ind w:firstLine="0"/>
        <w:rPr>
          <w:rFonts w:hint="cs"/>
          <w:rtl/>
        </w:rPr>
      </w:pPr>
    </w:p>
    <w:p w14:paraId="0A8F8035" w14:textId="77777777" w:rsidR="00000000" w:rsidRDefault="00DD00E1">
      <w:pPr>
        <w:pStyle w:val="af0"/>
        <w:rPr>
          <w:rtl/>
        </w:rPr>
      </w:pPr>
      <w:r>
        <w:rPr>
          <w:rFonts w:hint="eastAsia"/>
          <w:rtl/>
        </w:rPr>
        <w:t>חיים</w:t>
      </w:r>
      <w:r>
        <w:rPr>
          <w:rtl/>
        </w:rPr>
        <w:t xml:space="preserve"> רמון (העבודה-מימד):</w:t>
      </w:r>
    </w:p>
    <w:p w14:paraId="3E362601" w14:textId="77777777" w:rsidR="00000000" w:rsidRDefault="00DD00E1">
      <w:pPr>
        <w:pStyle w:val="a0"/>
        <w:rPr>
          <w:rFonts w:hint="cs"/>
          <w:rtl/>
        </w:rPr>
      </w:pPr>
    </w:p>
    <w:p w14:paraId="3E5CC968" w14:textId="77777777" w:rsidR="00000000" w:rsidRDefault="00DD00E1">
      <w:pPr>
        <w:pStyle w:val="a0"/>
        <w:rPr>
          <w:rFonts w:hint="cs"/>
          <w:rtl/>
        </w:rPr>
      </w:pPr>
      <w:r>
        <w:rPr>
          <w:rFonts w:hint="cs"/>
          <w:rtl/>
        </w:rPr>
        <w:t>- - -</w:t>
      </w:r>
    </w:p>
    <w:p w14:paraId="08A77AD8" w14:textId="77777777" w:rsidR="00000000" w:rsidRDefault="00DD00E1">
      <w:pPr>
        <w:pStyle w:val="a0"/>
        <w:ind w:firstLine="0"/>
        <w:rPr>
          <w:rFonts w:hint="cs"/>
          <w:rtl/>
        </w:rPr>
      </w:pPr>
    </w:p>
    <w:p w14:paraId="1C205EB4" w14:textId="77777777" w:rsidR="00000000" w:rsidRDefault="00DD00E1">
      <w:pPr>
        <w:pStyle w:val="af1"/>
        <w:rPr>
          <w:rtl/>
        </w:rPr>
      </w:pPr>
      <w:r>
        <w:rPr>
          <w:rtl/>
        </w:rPr>
        <w:t>היו"ר נסים דהן:</w:t>
      </w:r>
    </w:p>
    <w:p w14:paraId="20DDD5A4" w14:textId="77777777" w:rsidR="00000000" w:rsidRDefault="00DD00E1">
      <w:pPr>
        <w:pStyle w:val="a0"/>
        <w:rPr>
          <w:rtl/>
        </w:rPr>
      </w:pPr>
    </w:p>
    <w:p w14:paraId="7959BB88" w14:textId="77777777" w:rsidR="00000000" w:rsidRDefault="00DD00E1">
      <w:pPr>
        <w:pStyle w:val="a0"/>
        <w:rPr>
          <w:rFonts w:hint="cs"/>
          <w:rtl/>
        </w:rPr>
      </w:pPr>
      <w:r>
        <w:rPr>
          <w:rFonts w:hint="cs"/>
          <w:rtl/>
        </w:rPr>
        <w:t xml:space="preserve">חבר הכנסת רמון, עם כל הכבוד, אתה לא תדבר בלי רשות כאן, במליאה. </w:t>
      </w:r>
    </w:p>
    <w:p w14:paraId="027C5123" w14:textId="77777777" w:rsidR="00000000" w:rsidRDefault="00DD00E1">
      <w:pPr>
        <w:pStyle w:val="a0"/>
        <w:rPr>
          <w:rFonts w:hint="cs"/>
          <w:rtl/>
        </w:rPr>
      </w:pPr>
    </w:p>
    <w:p w14:paraId="76416196" w14:textId="77777777" w:rsidR="00000000" w:rsidRDefault="00DD00E1">
      <w:pPr>
        <w:pStyle w:val="af0"/>
        <w:rPr>
          <w:rFonts w:hint="cs"/>
          <w:rtl/>
        </w:rPr>
      </w:pPr>
    </w:p>
    <w:p w14:paraId="4549A856" w14:textId="77777777" w:rsidR="00000000" w:rsidRDefault="00DD00E1">
      <w:pPr>
        <w:pStyle w:val="af0"/>
        <w:rPr>
          <w:rtl/>
        </w:rPr>
      </w:pPr>
      <w:r>
        <w:rPr>
          <w:rFonts w:hint="eastAsia"/>
          <w:rtl/>
        </w:rPr>
        <w:t>חיים</w:t>
      </w:r>
      <w:r>
        <w:rPr>
          <w:rtl/>
        </w:rPr>
        <w:t xml:space="preserve"> רמו</w:t>
      </w:r>
      <w:r>
        <w:rPr>
          <w:rtl/>
        </w:rPr>
        <w:t>ן (העבודה-מימד):</w:t>
      </w:r>
    </w:p>
    <w:p w14:paraId="35CBCAED" w14:textId="77777777" w:rsidR="00000000" w:rsidRDefault="00DD00E1">
      <w:pPr>
        <w:pStyle w:val="a0"/>
        <w:rPr>
          <w:rFonts w:hint="cs"/>
          <w:rtl/>
        </w:rPr>
      </w:pPr>
    </w:p>
    <w:p w14:paraId="6634BE36" w14:textId="77777777" w:rsidR="00000000" w:rsidRDefault="00DD00E1">
      <w:pPr>
        <w:pStyle w:val="a0"/>
        <w:rPr>
          <w:rFonts w:hint="cs"/>
          <w:rtl/>
        </w:rPr>
      </w:pPr>
      <w:r>
        <w:rPr>
          <w:rFonts w:hint="cs"/>
          <w:rtl/>
        </w:rPr>
        <w:t>אני מבקש שנייה - - -</w:t>
      </w:r>
    </w:p>
    <w:p w14:paraId="10720ED6" w14:textId="77777777" w:rsidR="00000000" w:rsidRDefault="00DD00E1">
      <w:pPr>
        <w:pStyle w:val="a0"/>
        <w:ind w:firstLine="0"/>
        <w:rPr>
          <w:rFonts w:hint="cs"/>
          <w:rtl/>
        </w:rPr>
      </w:pPr>
    </w:p>
    <w:p w14:paraId="02AFECD5" w14:textId="77777777" w:rsidR="00000000" w:rsidRDefault="00DD00E1">
      <w:pPr>
        <w:pStyle w:val="af1"/>
        <w:rPr>
          <w:rtl/>
        </w:rPr>
      </w:pPr>
      <w:r>
        <w:rPr>
          <w:rtl/>
        </w:rPr>
        <w:t>היו"ר נסים דהן:</w:t>
      </w:r>
    </w:p>
    <w:p w14:paraId="321D46A0" w14:textId="77777777" w:rsidR="00000000" w:rsidRDefault="00DD00E1">
      <w:pPr>
        <w:pStyle w:val="a0"/>
        <w:rPr>
          <w:rtl/>
        </w:rPr>
      </w:pPr>
    </w:p>
    <w:p w14:paraId="282B3827" w14:textId="77777777" w:rsidR="00000000" w:rsidRDefault="00DD00E1">
      <w:pPr>
        <w:pStyle w:val="a0"/>
        <w:rPr>
          <w:rFonts w:hint="cs"/>
          <w:rtl/>
        </w:rPr>
      </w:pPr>
      <w:r>
        <w:rPr>
          <w:rFonts w:hint="cs"/>
          <w:rtl/>
        </w:rPr>
        <w:t>אז חכה בסבלנות. כשתינתן לך שנייה, תדבר.</w:t>
      </w:r>
    </w:p>
    <w:p w14:paraId="1D15FA59" w14:textId="77777777" w:rsidR="00000000" w:rsidRDefault="00DD00E1">
      <w:pPr>
        <w:pStyle w:val="a0"/>
        <w:ind w:firstLine="0"/>
        <w:rPr>
          <w:rFonts w:hint="cs"/>
          <w:rtl/>
        </w:rPr>
      </w:pPr>
    </w:p>
    <w:p w14:paraId="6F31FB6D" w14:textId="77777777" w:rsidR="00000000" w:rsidRDefault="00DD00E1">
      <w:pPr>
        <w:pStyle w:val="af0"/>
        <w:rPr>
          <w:rtl/>
        </w:rPr>
      </w:pPr>
      <w:r>
        <w:rPr>
          <w:rFonts w:hint="eastAsia"/>
          <w:rtl/>
        </w:rPr>
        <w:t>חיים</w:t>
      </w:r>
      <w:r>
        <w:rPr>
          <w:rtl/>
        </w:rPr>
        <w:t xml:space="preserve"> רמון (העבודה-מימד):</w:t>
      </w:r>
    </w:p>
    <w:p w14:paraId="6B876F4B" w14:textId="77777777" w:rsidR="00000000" w:rsidRDefault="00DD00E1">
      <w:pPr>
        <w:pStyle w:val="a0"/>
        <w:rPr>
          <w:rFonts w:hint="cs"/>
          <w:rtl/>
        </w:rPr>
      </w:pPr>
    </w:p>
    <w:p w14:paraId="45C58343" w14:textId="77777777" w:rsidR="00000000" w:rsidRDefault="00DD00E1">
      <w:pPr>
        <w:pStyle w:val="a0"/>
        <w:rPr>
          <w:rFonts w:hint="cs"/>
          <w:rtl/>
        </w:rPr>
      </w:pPr>
      <w:r>
        <w:rPr>
          <w:rFonts w:hint="cs"/>
          <w:rtl/>
        </w:rPr>
        <w:t>אני טענתי שמאז השנה שעברה לא בונים שום קטע חדש.</w:t>
      </w:r>
    </w:p>
    <w:p w14:paraId="45497449" w14:textId="77777777" w:rsidR="00000000" w:rsidRDefault="00DD00E1">
      <w:pPr>
        <w:pStyle w:val="a0"/>
        <w:ind w:firstLine="0"/>
        <w:rPr>
          <w:rFonts w:hint="cs"/>
          <w:rtl/>
        </w:rPr>
      </w:pPr>
    </w:p>
    <w:p w14:paraId="2DFEF148" w14:textId="77777777" w:rsidR="00000000" w:rsidRDefault="00DD00E1">
      <w:pPr>
        <w:pStyle w:val="-"/>
        <w:rPr>
          <w:rtl/>
        </w:rPr>
      </w:pPr>
      <w:bookmarkStart w:id="306" w:name="FS000000713T22_10_2003_15_38_58C"/>
      <w:bookmarkEnd w:id="306"/>
      <w:r>
        <w:rPr>
          <w:rFonts w:hint="eastAsia"/>
          <w:rtl/>
        </w:rPr>
        <w:t>אורי</w:t>
      </w:r>
      <w:r>
        <w:rPr>
          <w:rtl/>
        </w:rPr>
        <w:t xml:space="preserve"> יהודה אריאל (האיחוד הלאומי - ישראל ביתנו):</w:t>
      </w:r>
    </w:p>
    <w:p w14:paraId="287B2C0D" w14:textId="77777777" w:rsidR="00000000" w:rsidRDefault="00DD00E1">
      <w:pPr>
        <w:pStyle w:val="a0"/>
        <w:rPr>
          <w:rFonts w:hint="cs"/>
          <w:rtl/>
        </w:rPr>
      </w:pPr>
    </w:p>
    <w:p w14:paraId="1855C0D9" w14:textId="77777777" w:rsidR="00000000" w:rsidRDefault="00DD00E1">
      <w:pPr>
        <w:pStyle w:val="a0"/>
        <w:rPr>
          <w:rFonts w:hint="cs"/>
          <w:rtl/>
        </w:rPr>
      </w:pPr>
      <w:r>
        <w:rPr>
          <w:rFonts w:hint="cs"/>
          <w:rtl/>
        </w:rPr>
        <w:t xml:space="preserve">אני לא מתווכח, אני אומר לך בקביעת </w:t>
      </w:r>
      <w:r>
        <w:rPr>
          <w:rFonts w:hint="cs"/>
          <w:rtl/>
        </w:rPr>
        <w:t>עובדה, ובזה תם הדיון בינינו - - -</w:t>
      </w:r>
    </w:p>
    <w:p w14:paraId="2CD3FB4E" w14:textId="77777777" w:rsidR="00000000" w:rsidRDefault="00DD00E1">
      <w:pPr>
        <w:pStyle w:val="a0"/>
        <w:ind w:firstLine="0"/>
        <w:rPr>
          <w:rFonts w:hint="cs"/>
          <w:rtl/>
        </w:rPr>
      </w:pPr>
    </w:p>
    <w:p w14:paraId="5B5CBB32" w14:textId="77777777" w:rsidR="00000000" w:rsidRDefault="00DD00E1">
      <w:pPr>
        <w:pStyle w:val="af0"/>
        <w:rPr>
          <w:rtl/>
        </w:rPr>
      </w:pPr>
      <w:r>
        <w:rPr>
          <w:rFonts w:hint="eastAsia"/>
          <w:rtl/>
        </w:rPr>
        <w:t>חיים</w:t>
      </w:r>
      <w:r>
        <w:rPr>
          <w:rtl/>
        </w:rPr>
        <w:t xml:space="preserve"> רמון (העבודה-מימד):</w:t>
      </w:r>
    </w:p>
    <w:p w14:paraId="0F866188" w14:textId="77777777" w:rsidR="00000000" w:rsidRDefault="00DD00E1">
      <w:pPr>
        <w:pStyle w:val="a0"/>
        <w:rPr>
          <w:rFonts w:hint="cs"/>
          <w:rtl/>
        </w:rPr>
      </w:pPr>
    </w:p>
    <w:p w14:paraId="31585541" w14:textId="77777777" w:rsidR="00000000" w:rsidRDefault="00DD00E1">
      <w:pPr>
        <w:pStyle w:val="a0"/>
        <w:rPr>
          <w:rFonts w:hint="cs"/>
          <w:rtl/>
        </w:rPr>
      </w:pPr>
      <w:r>
        <w:rPr>
          <w:rFonts w:hint="cs"/>
          <w:rtl/>
        </w:rPr>
        <w:t>אני מסכים אתך.</w:t>
      </w:r>
    </w:p>
    <w:p w14:paraId="24CB76F5" w14:textId="77777777" w:rsidR="00000000" w:rsidRDefault="00DD00E1">
      <w:pPr>
        <w:pStyle w:val="a0"/>
        <w:ind w:firstLine="0"/>
        <w:rPr>
          <w:rFonts w:hint="cs"/>
          <w:rtl/>
        </w:rPr>
      </w:pPr>
    </w:p>
    <w:p w14:paraId="2C9F4E67" w14:textId="77777777" w:rsidR="00000000" w:rsidRDefault="00DD00E1">
      <w:pPr>
        <w:pStyle w:val="-"/>
        <w:rPr>
          <w:rtl/>
        </w:rPr>
      </w:pPr>
      <w:bookmarkStart w:id="307" w:name="FS000000713T22_10_2003_15_39_14C"/>
      <w:bookmarkEnd w:id="307"/>
      <w:r>
        <w:rPr>
          <w:rFonts w:hint="eastAsia"/>
          <w:rtl/>
        </w:rPr>
        <w:t>אורי</w:t>
      </w:r>
      <w:r>
        <w:rPr>
          <w:rtl/>
        </w:rPr>
        <w:t xml:space="preserve"> יהודה אריאל (האיחוד הלאומי - ישראל ביתנו):</w:t>
      </w:r>
    </w:p>
    <w:p w14:paraId="768F7E23" w14:textId="77777777" w:rsidR="00000000" w:rsidRDefault="00DD00E1">
      <w:pPr>
        <w:pStyle w:val="a0"/>
        <w:rPr>
          <w:rFonts w:hint="cs"/>
          <w:rtl/>
        </w:rPr>
      </w:pPr>
    </w:p>
    <w:p w14:paraId="79E6F1CF" w14:textId="77777777" w:rsidR="00000000" w:rsidRDefault="00DD00E1">
      <w:pPr>
        <w:pStyle w:val="a0"/>
        <w:rPr>
          <w:rFonts w:hint="cs"/>
          <w:rtl/>
        </w:rPr>
      </w:pPr>
      <w:r>
        <w:rPr>
          <w:rFonts w:hint="cs"/>
          <w:rtl/>
        </w:rPr>
        <w:t>לא, אתה לא מסכים - - -</w:t>
      </w:r>
    </w:p>
    <w:p w14:paraId="2BD77E06" w14:textId="77777777" w:rsidR="00000000" w:rsidRDefault="00DD00E1">
      <w:pPr>
        <w:pStyle w:val="a0"/>
        <w:ind w:firstLine="0"/>
        <w:rPr>
          <w:rFonts w:hint="cs"/>
          <w:rtl/>
        </w:rPr>
      </w:pPr>
    </w:p>
    <w:p w14:paraId="050A6E58" w14:textId="77777777" w:rsidR="00000000" w:rsidRDefault="00DD00E1">
      <w:pPr>
        <w:pStyle w:val="af1"/>
        <w:rPr>
          <w:rtl/>
        </w:rPr>
      </w:pPr>
      <w:r>
        <w:rPr>
          <w:rFonts w:hint="eastAsia"/>
          <w:rtl/>
        </w:rPr>
        <w:t>היו</w:t>
      </w:r>
      <w:r>
        <w:rPr>
          <w:rtl/>
        </w:rPr>
        <w:t>"ר נסים דהן:</w:t>
      </w:r>
    </w:p>
    <w:p w14:paraId="7C37E85A" w14:textId="77777777" w:rsidR="00000000" w:rsidRDefault="00DD00E1">
      <w:pPr>
        <w:pStyle w:val="a0"/>
        <w:rPr>
          <w:rFonts w:hint="cs"/>
          <w:rtl/>
        </w:rPr>
      </w:pPr>
    </w:p>
    <w:p w14:paraId="07D9C25B" w14:textId="77777777" w:rsidR="00000000" w:rsidRDefault="00DD00E1">
      <w:pPr>
        <w:pStyle w:val="a0"/>
        <w:rPr>
          <w:rFonts w:hint="cs"/>
          <w:rtl/>
        </w:rPr>
      </w:pPr>
      <w:r>
        <w:rPr>
          <w:rFonts w:hint="cs"/>
          <w:rtl/>
        </w:rPr>
        <w:t>חבר הכנסת אריאל, זה על חשבונך כמובן. יישארו לך לגיוס המילואים דקה ו-38 שניות.</w:t>
      </w:r>
    </w:p>
    <w:p w14:paraId="4801C1B3" w14:textId="77777777" w:rsidR="00000000" w:rsidRDefault="00DD00E1">
      <w:pPr>
        <w:pStyle w:val="a0"/>
        <w:ind w:firstLine="0"/>
        <w:rPr>
          <w:rFonts w:hint="cs"/>
          <w:rtl/>
        </w:rPr>
      </w:pPr>
    </w:p>
    <w:p w14:paraId="0670C30D" w14:textId="77777777" w:rsidR="00000000" w:rsidRDefault="00DD00E1">
      <w:pPr>
        <w:pStyle w:val="-"/>
        <w:rPr>
          <w:rtl/>
        </w:rPr>
      </w:pPr>
      <w:bookmarkStart w:id="308" w:name="FS000000713T22_10_2003_15_39_48C"/>
      <w:bookmarkEnd w:id="308"/>
      <w:r>
        <w:rPr>
          <w:rFonts w:hint="eastAsia"/>
          <w:rtl/>
        </w:rPr>
        <w:t>אורי</w:t>
      </w:r>
      <w:r>
        <w:rPr>
          <w:rtl/>
        </w:rPr>
        <w:t xml:space="preserve"> יהודה</w:t>
      </w:r>
      <w:r>
        <w:rPr>
          <w:rtl/>
        </w:rPr>
        <w:t xml:space="preserve"> אריאל (האיחוד הלאומי - ישראל ביתנו):</w:t>
      </w:r>
    </w:p>
    <w:p w14:paraId="2EF78717" w14:textId="77777777" w:rsidR="00000000" w:rsidRDefault="00DD00E1">
      <w:pPr>
        <w:pStyle w:val="a0"/>
        <w:rPr>
          <w:rFonts w:hint="cs"/>
          <w:rtl/>
        </w:rPr>
      </w:pPr>
    </w:p>
    <w:p w14:paraId="69064E20" w14:textId="77777777" w:rsidR="00000000" w:rsidRDefault="00DD00E1">
      <w:pPr>
        <w:pStyle w:val="a0"/>
        <w:rPr>
          <w:rFonts w:hint="cs"/>
          <w:rtl/>
        </w:rPr>
      </w:pPr>
      <w:r>
        <w:rPr>
          <w:rFonts w:hint="cs"/>
          <w:rtl/>
        </w:rPr>
        <w:t xml:space="preserve">זה על חשבוני. אחרי הפיגוע בקו 2, רק אחרי הפיגוע הזה שהיה לצערנו לפני כשלושה חודשים, ישב הקבינט והחליט לבנות בצד המזרחי בירושלים באורך של כ-60 קילומטר. זו החלטה חדשה. הם התחילו לבצע את זה לפני שלושה שבועות, ואני מעדכן </w:t>
      </w:r>
      <w:r>
        <w:rPr>
          <w:rFonts w:hint="cs"/>
          <w:rtl/>
        </w:rPr>
        <w:t>אותך. תיסע לראות, זה פה, שני קילומטרים. זה לא כל כך רחוק וגם לא מסוכן. תודה.</w:t>
      </w:r>
    </w:p>
    <w:p w14:paraId="31F01A7C" w14:textId="77777777" w:rsidR="00000000" w:rsidRDefault="00DD00E1">
      <w:pPr>
        <w:pStyle w:val="a0"/>
        <w:ind w:firstLine="0"/>
        <w:rPr>
          <w:rFonts w:hint="cs"/>
          <w:rtl/>
        </w:rPr>
      </w:pPr>
    </w:p>
    <w:p w14:paraId="6334E05C" w14:textId="77777777" w:rsidR="00000000" w:rsidRDefault="00DD00E1">
      <w:pPr>
        <w:pStyle w:val="a0"/>
        <w:ind w:firstLine="0"/>
        <w:rPr>
          <w:rFonts w:hint="cs"/>
          <w:rtl/>
        </w:rPr>
      </w:pPr>
      <w:r>
        <w:rPr>
          <w:rFonts w:hint="cs"/>
          <w:rtl/>
        </w:rPr>
        <w:tab/>
        <w:t xml:space="preserve">לגבי הגיוס שמוגדר בסדר-היום כגיוס חירום - זה איננו גיוס חירום, ואני מצטער על ההגדרה הזאת. זהו גיוס חריג. החריגות שבו היא בדבר אחד: בכך שלא ניתן די זמן לפי הוראת מטכ"ל להתרעה של </w:t>
      </w:r>
      <w:r>
        <w:rPr>
          <w:rFonts w:hint="cs"/>
          <w:rtl/>
        </w:rPr>
        <w:t xml:space="preserve">60 יום לקריאה לחייל מילואים. מה שניתן זה רק חמישה ימים, שזה דבר בהחלט קשה מאוד. לא צריך לשכנע אותי, לא צריך להתווכח אתי על זה, אני מסכים. צה"ל חייב ללכת פה בשיטה אחרת. הכתובת היא לא צה"ל. הכתובת היא הדרג המדיני שהחליט על הקיצוצים בתקציב ומנענע את צה"ל מצד </w:t>
      </w:r>
      <w:r>
        <w:rPr>
          <w:rFonts w:hint="cs"/>
          <w:rtl/>
        </w:rPr>
        <w:t>לצד, כמו מטוטלת, דבר, שאני אומר לכם - אני בוחר מלה עדינה - לא אחראי.</w:t>
      </w:r>
    </w:p>
    <w:p w14:paraId="7E90170A" w14:textId="77777777" w:rsidR="00000000" w:rsidRDefault="00DD00E1">
      <w:pPr>
        <w:pStyle w:val="a0"/>
        <w:ind w:firstLine="0"/>
        <w:rPr>
          <w:rFonts w:hint="cs"/>
          <w:rtl/>
        </w:rPr>
      </w:pPr>
    </w:p>
    <w:p w14:paraId="78D0D0DE" w14:textId="77777777" w:rsidR="00000000" w:rsidRDefault="00DD00E1">
      <w:pPr>
        <w:pStyle w:val="af1"/>
        <w:rPr>
          <w:rtl/>
        </w:rPr>
      </w:pPr>
      <w:r>
        <w:rPr>
          <w:rFonts w:hint="eastAsia"/>
          <w:rtl/>
        </w:rPr>
        <w:t>היו</w:t>
      </w:r>
      <w:r>
        <w:rPr>
          <w:rtl/>
        </w:rPr>
        <w:t>"ר נסים דהן:</w:t>
      </w:r>
    </w:p>
    <w:p w14:paraId="7DE9C6C3" w14:textId="77777777" w:rsidR="00000000" w:rsidRDefault="00DD00E1">
      <w:pPr>
        <w:pStyle w:val="a0"/>
        <w:rPr>
          <w:rFonts w:hint="cs"/>
          <w:rtl/>
        </w:rPr>
      </w:pPr>
    </w:p>
    <w:p w14:paraId="0C7B1942" w14:textId="77777777" w:rsidR="00000000" w:rsidRDefault="00DD00E1">
      <w:pPr>
        <w:pStyle w:val="a0"/>
        <w:rPr>
          <w:rFonts w:hint="cs"/>
          <w:rtl/>
        </w:rPr>
      </w:pPr>
      <w:r>
        <w:rPr>
          <w:rFonts w:hint="cs"/>
          <w:rtl/>
        </w:rPr>
        <w:t>תודה רבה.</w:t>
      </w:r>
    </w:p>
    <w:p w14:paraId="6984BA89" w14:textId="77777777" w:rsidR="00000000" w:rsidRDefault="00DD00E1">
      <w:pPr>
        <w:pStyle w:val="a0"/>
        <w:ind w:firstLine="0"/>
        <w:rPr>
          <w:rFonts w:hint="cs"/>
          <w:rtl/>
        </w:rPr>
      </w:pPr>
    </w:p>
    <w:p w14:paraId="23F51780" w14:textId="77777777" w:rsidR="00000000" w:rsidRDefault="00DD00E1">
      <w:pPr>
        <w:pStyle w:val="-"/>
        <w:rPr>
          <w:rtl/>
        </w:rPr>
      </w:pPr>
      <w:bookmarkStart w:id="309" w:name="FS000000713T22_10_2003_15_42_44C"/>
      <w:bookmarkEnd w:id="309"/>
      <w:r>
        <w:rPr>
          <w:rFonts w:hint="eastAsia"/>
          <w:rtl/>
        </w:rPr>
        <w:t>אורי</w:t>
      </w:r>
      <w:r>
        <w:rPr>
          <w:rtl/>
        </w:rPr>
        <w:t xml:space="preserve"> יהודה אריאל (האיחוד הלאומי - ישראל ביתנו):</w:t>
      </w:r>
    </w:p>
    <w:p w14:paraId="0C935B66" w14:textId="77777777" w:rsidR="00000000" w:rsidRDefault="00DD00E1">
      <w:pPr>
        <w:pStyle w:val="a0"/>
        <w:rPr>
          <w:rFonts w:hint="cs"/>
          <w:rtl/>
        </w:rPr>
      </w:pPr>
    </w:p>
    <w:p w14:paraId="0C261FFD" w14:textId="77777777" w:rsidR="00000000" w:rsidRDefault="00DD00E1">
      <w:pPr>
        <w:pStyle w:val="a0"/>
        <w:rPr>
          <w:rFonts w:hint="cs"/>
          <w:rtl/>
        </w:rPr>
      </w:pPr>
      <w:r>
        <w:rPr>
          <w:rFonts w:hint="cs"/>
          <w:rtl/>
        </w:rPr>
        <w:t xml:space="preserve">הוראות הדרג המדיני צריכות להיות אחראיות - ואני מסיים, אדוני היושב-ראש - צריכות להיות בנויות לאורך זמן, לרבות </w:t>
      </w:r>
      <w:r>
        <w:rPr>
          <w:rFonts w:hint="cs"/>
          <w:rtl/>
        </w:rPr>
        <w:t xml:space="preserve">לקיחת הבלתי-צפוי מראש בזמן מלחמה וטרור. </w:t>
      </w:r>
    </w:p>
    <w:p w14:paraId="2DA5EEC6" w14:textId="77777777" w:rsidR="00000000" w:rsidRDefault="00DD00E1">
      <w:pPr>
        <w:pStyle w:val="a0"/>
        <w:rPr>
          <w:rFonts w:hint="cs"/>
          <w:rtl/>
        </w:rPr>
      </w:pPr>
    </w:p>
    <w:p w14:paraId="51C5EECE" w14:textId="77777777" w:rsidR="00000000" w:rsidRDefault="00DD00E1">
      <w:pPr>
        <w:pStyle w:val="a0"/>
        <w:rPr>
          <w:rFonts w:hint="cs"/>
          <w:rtl/>
        </w:rPr>
      </w:pPr>
      <w:r>
        <w:rPr>
          <w:rFonts w:hint="cs"/>
          <w:rtl/>
        </w:rPr>
        <w:t>אני רק מסיים, ברשותך, בברכת חזק ואמץ לכל חיילי המילואים, אלה שגויסו בצורה סבירה ואלו שבצורה חריגה, ולצערנו גם אלה שעוד יגויסו. שיהיה לכולנו חורף טוב. תודה.</w:t>
      </w:r>
    </w:p>
    <w:p w14:paraId="31673C9D" w14:textId="77777777" w:rsidR="00000000" w:rsidRDefault="00DD00E1">
      <w:pPr>
        <w:pStyle w:val="a0"/>
        <w:ind w:firstLine="0"/>
        <w:rPr>
          <w:rFonts w:hint="cs"/>
          <w:rtl/>
        </w:rPr>
      </w:pPr>
    </w:p>
    <w:p w14:paraId="608D1C77" w14:textId="77777777" w:rsidR="00000000" w:rsidRDefault="00DD00E1">
      <w:pPr>
        <w:pStyle w:val="af1"/>
        <w:rPr>
          <w:rtl/>
        </w:rPr>
      </w:pPr>
    </w:p>
    <w:p w14:paraId="2089DB5F" w14:textId="77777777" w:rsidR="00000000" w:rsidRDefault="00DD00E1">
      <w:pPr>
        <w:pStyle w:val="af1"/>
        <w:rPr>
          <w:rtl/>
        </w:rPr>
      </w:pPr>
      <w:r>
        <w:rPr>
          <w:rFonts w:hint="eastAsia"/>
          <w:rtl/>
        </w:rPr>
        <w:t>היו</w:t>
      </w:r>
      <w:r>
        <w:rPr>
          <w:rtl/>
        </w:rPr>
        <w:t>"ר נסים דהן:</w:t>
      </w:r>
    </w:p>
    <w:p w14:paraId="63B192B1" w14:textId="77777777" w:rsidR="00000000" w:rsidRDefault="00DD00E1">
      <w:pPr>
        <w:pStyle w:val="a0"/>
        <w:rPr>
          <w:rFonts w:hint="cs"/>
          <w:rtl/>
        </w:rPr>
      </w:pPr>
    </w:p>
    <w:p w14:paraId="2E557F92" w14:textId="77777777" w:rsidR="00000000" w:rsidRDefault="00DD00E1">
      <w:pPr>
        <w:pStyle w:val="a0"/>
        <w:rPr>
          <w:rFonts w:hint="cs"/>
          <w:rtl/>
        </w:rPr>
      </w:pPr>
      <w:r>
        <w:rPr>
          <w:rFonts w:hint="cs"/>
          <w:rtl/>
        </w:rPr>
        <w:t>כולנו מצטרפים לברכות ולאיחולים. חבר הכנ</w:t>
      </w:r>
      <w:r>
        <w:rPr>
          <w:rFonts w:hint="cs"/>
          <w:rtl/>
        </w:rPr>
        <w:t>סת רשף חן, בבקשה.</w:t>
      </w:r>
    </w:p>
    <w:p w14:paraId="210BD3C4" w14:textId="77777777" w:rsidR="00000000" w:rsidRDefault="00DD00E1">
      <w:pPr>
        <w:pStyle w:val="a0"/>
        <w:ind w:firstLine="0"/>
        <w:rPr>
          <w:rFonts w:hint="cs"/>
          <w:rtl/>
        </w:rPr>
      </w:pPr>
    </w:p>
    <w:p w14:paraId="5DC7C3DE" w14:textId="77777777" w:rsidR="00000000" w:rsidRDefault="00DD00E1">
      <w:pPr>
        <w:pStyle w:val="af0"/>
        <w:rPr>
          <w:rtl/>
        </w:rPr>
      </w:pPr>
      <w:r>
        <w:rPr>
          <w:rFonts w:hint="eastAsia"/>
          <w:rtl/>
        </w:rPr>
        <w:t>איתן</w:t>
      </w:r>
      <w:r>
        <w:rPr>
          <w:rtl/>
        </w:rPr>
        <w:t xml:space="preserve"> כבל (העבודה-מימד):</w:t>
      </w:r>
    </w:p>
    <w:p w14:paraId="53B2084B" w14:textId="77777777" w:rsidR="00000000" w:rsidRDefault="00DD00E1">
      <w:pPr>
        <w:pStyle w:val="a0"/>
        <w:rPr>
          <w:rFonts w:hint="cs"/>
          <w:rtl/>
        </w:rPr>
      </w:pPr>
    </w:p>
    <w:p w14:paraId="6FF50D9E" w14:textId="77777777" w:rsidR="00000000" w:rsidRDefault="00DD00E1">
      <w:pPr>
        <w:pStyle w:val="a0"/>
        <w:rPr>
          <w:rFonts w:hint="cs"/>
          <w:rtl/>
        </w:rPr>
      </w:pPr>
      <w:r>
        <w:rPr>
          <w:rFonts w:hint="cs"/>
          <w:rtl/>
        </w:rPr>
        <w:t>- - -</w:t>
      </w:r>
    </w:p>
    <w:p w14:paraId="27186794" w14:textId="77777777" w:rsidR="00000000" w:rsidRDefault="00DD00E1">
      <w:pPr>
        <w:pStyle w:val="a0"/>
        <w:ind w:firstLine="0"/>
        <w:rPr>
          <w:rFonts w:hint="cs"/>
          <w:rtl/>
        </w:rPr>
      </w:pPr>
    </w:p>
    <w:p w14:paraId="6E4A51EF" w14:textId="77777777" w:rsidR="00000000" w:rsidRDefault="00DD00E1">
      <w:pPr>
        <w:pStyle w:val="af1"/>
        <w:rPr>
          <w:rtl/>
        </w:rPr>
      </w:pPr>
      <w:r>
        <w:rPr>
          <w:rFonts w:hint="eastAsia"/>
          <w:rtl/>
        </w:rPr>
        <w:t>היו</w:t>
      </w:r>
      <w:r>
        <w:rPr>
          <w:rtl/>
        </w:rPr>
        <w:t>"ר נסים דהן:</w:t>
      </w:r>
    </w:p>
    <w:p w14:paraId="34362E5E" w14:textId="77777777" w:rsidR="00000000" w:rsidRDefault="00DD00E1">
      <w:pPr>
        <w:pStyle w:val="a0"/>
        <w:rPr>
          <w:rFonts w:hint="cs"/>
          <w:rtl/>
        </w:rPr>
      </w:pPr>
    </w:p>
    <w:p w14:paraId="1D9D9F65" w14:textId="77777777" w:rsidR="00000000" w:rsidRDefault="00DD00E1">
      <w:pPr>
        <w:pStyle w:val="a0"/>
        <w:rPr>
          <w:rFonts w:hint="cs"/>
          <w:rtl/>
        </w:rPr>
      </w:pPr>
      <w:r>
        <w:rPr>
          <w:rFonts w:hint="cs"/>
          <w:rtl/>
        </w:rPr>
        <w:t>חבר הכנסת איתן כבל, אתה תהיה בסוף, במקום חבר הכנסת אורי אריאל. אם הוא התחלף אתך, אז הוא התחלף אתך. בבקשה, כיוון שחבר הכנסת רשף חן ויתר, ידבר חבר הכנסת איתן כבל.</w:t>
      </w:r>
    </w:p>
    <w:p w14:paraId="42F8B7F6" w14:textId="77777777" w:rsidR="00000000" w:rsidRDefault="00DD00E1">
      <w:pPr>
        <w:pStyle w:val="a0"/>
        <w:ind w:firstLine="0"/>
        <w:rPr>
          <w:rFonts w:hint="cs"/>
          <w:rtl/>
        </w:rPr>
      </w:pPr>
    </w:p>
    <w:p w14:paraId="5AB64324" w14:textId="77777777" w:rsidR="00000000" w:rsidRDefault="00DD00E1">
      <w:pPr>
        <w:pStyle w:val="a"/>
        <w:rPr>
          <w:rtl/>
        </w:rPr>
      </w:pPr>
      <w:bookmarkStart w:id="310" w:name="FS000000445T22_10_2003_15_45_46"/>
      <w:bookmarkStart w:id="311" w:name="_Toc67028596"/>
      <w:bookmarkEnd w:id="310"/>
      <w:r>
        <w:rPr>
          <w:rFonts w:hint="eastAsia"/>
          <w:rtl/>
        </w:rPr>
        <w:t>איתן</w:t>
      </w:r>
      <w:r>
        <w:rPr>
          <w:rtl/>
        </w:rPr>
        <w:t xml:space="preserve"> כבל (העבודה-מימד):</w:t>
      </w:r>
      <w:bookmarkEnd w:id="311"/>
    </w:p>
    <w:p w14:paraId="1D3A8FB3" w14:textId="77777777" w:rsidR="00000000" w:rsidRDefault="00DD00E1">
      <w:pPr>
        <w:pStyle w:val="a0"/>
        <w:rPr>
          <w:rFonts w:hint="cs"/>
          <w:rtl/>
        </w:rPr>
      </w:pPr>
    </w:p>
    <w:p w14:paraId="6AA794C6" w14:textId="77777777" w:rsidR="00000000" w:rsidRDefault="00DD00E1">
      <w:pPr>
        <w:pStyle w:val="a0"/>
        <w:rPr>
          <w:rFonts w:hint="cs"/>
          <w:rtl/>
        </w:rPr>
      </w:pPr>
      <w:r>
        <w:rPr>
          <w:rFonts w:hint="cs"/>
          <w:rtl/>
        </w:rPr>
        <w:t>א</w:t>
      </w:r>
      <w:r>
        <w:rPr>
          <w:rFonts w:hint="cs"/>
          <w:rtl/>
        </w:rPr>
        <w:t>דוני היושב-ראש, חברי חברי הכנסת, ההצעה לסדר-היום נוגעת לעובדה ששר הביטחון הודיע לנו שיש מצב חירום, או לפחות - - -</w:t>
      </w:r>
    </w:p>
    <w:p w14:paraId="3A036C76" w14:textId="77777777" w:rsidR="00000000" w:rsidRDefault="00DD00E1">
      <w:pPr>
        <w:pStyle w:val="a0"/>
        <w:ind w:firstLine="0"/>
        <w:rPr>
          <w:rFonts w:hint="cs"/>
          <w:rtl/>
        </w:rPr>
      </w:pPr>
    </w:p>
    <w:p w14:paraId="3064C05D" w14:textId="77777777" w:rsidR="00000000" w:rsidRDefault="00DD00E1">
      <w:pPr>
        <w:pStyle w:val="af1"/>
        <w:rPr>
          <w:rtl/>
        </w:rPr>
      </w:pPr>
      <w:r>
        <w:rPr>
          <w:rFonts w:hint="eastAsia"/>
          <w:rtl/>
        </w:rPr>
        <w:t>היו</w:t>
      </w:r>
      <w:r>
        <w:rPr>
          <w:rtl/>
        </w:rPr>
        <w:t>"ר נסים דהן:</w:t>
      </w:r>
    </w:p>
    <w:p w14:paraId="24346CEE" w14:textId="77777777" w:rsidR="00000000" w:rsidRDefault="00DD00E1">
      <w:pPr>
        <w:pStyle w:val="a0"/>
        <w:rPr>
          <w:rFonts w:hint="cs"/>
          <w:rtl/>
        </w:rPr>
      </w:pPr>
    </w:p>
    <w:p w14:paraId="0A43A255" w14:textId="77777777" w:rsidR="00000000" w:rsidRDefault="00DD00E1">
      <w:pPr>
        <w:pStyle w:val="a0"/>
        <w:rPr>
          <w:rFonts w:hint="cs"/>
          <w:rtl/>
        </w:rPr>
      </w:pPr>
      <w:r>
        <w:rPr>
          <w:rFonts w:hint="cs"/>
          <w:rtl/>
        </w:rPr>
        <w:t>דרך אגב, מתי השתחררת?</w:t>
      </w:r>
    </w:p>
    <w:p w14:paraId="5FB74F60" w14:textId="77777777" w:rsidR="00000000" w:rsidRDefault="00DD00E1">
      <w:pPr>
        <w:pStyle w:val="a0"/>
        <w:ind w:firstLine="0"/>
        <w:rPr>
          <w:rFonts w:hint="cs"/>
          <w:rtl/>
        </w:rPr>
      </w:pPr>
    </w:p>
    <w:p w14:paraId="166CEE12" w14:textId="77777777" w:rsidR="00000000" w:rsidRDefault="00DD00E1">
      <w:pPr>
        <w:pStyle w:val="-"/>
        <w:rPr>
          <w:rtl/>
        </w:rPr>
      </w:pPr>
      <w:bookmarkStart w:id="312" w:name="FS000000445T22_10_2003_15_46_12C"/>
      <w:bookmarkEnd w:id="312"/>
      <w:r>
        <w:rPr>
          <w:rFonts w:hint="eastAsia"/>
          <w:rtl/>
        </w:rPr>
        <w:t>איתן</w:t>
      </w:r>
      <w:r>
        <w:rPr>
          <w:rtl/>
        </w:rPr>
        <w:t xml:space="preserve"> כבל (העבודה-מימד):</w:t>
      </w:r>
    </w:p>
    <w:p w14:paraId="6BF5D3FF" w14:textId="77777777" w:rsidR="00000000" w:rsidRDefault="00DD00E1">
      <w:pPr>
        <w:pStyle w:val="a0"/>
        <w:rPr>
          <w:rFonts w:hint="cs"/>
          <w:rtl/>
        </w:rPr>
      </w:pPr>
    </w:p>
    <w:p w14:paraId="50D2C4F6" w14:textId="77777777" w:rsidR="00000000" w:rsidRDefault="00DD00E1">
      <w:pPr>
        <w:pStyle w:val="a0"/>
        <w:rPr>
          <w:rFonts w:hint="cs"/>
          <w:rtl/>
        </w:rPr>
      </w:pPr>
      <w:r>
        <w:rPr>
          <w:rFonts w:hint="cs"/>
          <w:rtl/>
        </w:rPr>
        <w:t xml:space="preserve">השתחררתי לפני יומיים. </w:t>
      </w:r>
    </w:p>
    <w:p w14:paraId="40DAFDCA" w14:textId="77777777" w:rsidR="00000000" w:rsidRDefault="00DD00E1">
      <w:pPr>
        <w:pStyle w:val="a0"/>
        <w:rPr>
          <w:rFonts w:hint="cs"/>
          <w:rtl/>
        </w:rPr>
      </w:pPr>
    </w:p>
    <w:p w14:paraId="2C4701DB" w14:textId="77777777" w:rsidR="00000000" w:rsidRDefault="00DD00E1">
      <w:pPr>
        <w:pStyle w:val="a0"/>
        <w:rPr>
          <w:rFonts w:hint="cs"/>
          <w:rtl/>
        </w:rPr>
      </w:pPr>
      <w:r>
        <w:rPr>
          <w:rFonts w:hint="cs"/>
          <w:rtl/>
        </w:rPr>
        <w:t>הגיוס של גדודי המילואים נעשה ללא התרעה מוקדמת. מודיע</w:t>
      </w:r>
      <w:r>
        <w:rPr>
          <w:rFonts w:hint="cs"/>
          <w:rtl/>
        </w:rPr>
        <w:t>ים לחיילי מילואים שצה"ל ומערכת הביטחון לא "שמה" עליהם בשוטף, וקוראים להם להגיע ולשרת מתוך ידיעה שכולם או כמעט כולם יגיעו להתייצב ולשרת, כי כך הם חונכו. אני שואל את עצמי, האם אין הם זכאים להסבר? האם אף אחד לא יכול לבוא ולעמוד ולומר להם מדוע הם נקראים ונשלפי</w:t>
      </w:r>
      <w:r>
        <w:rPr>
          <w:rFonts w:hint="cs"/>
          <w:rtl/>
        </w:rPr>
        <w:t xml:space="preserve">ם ללא התרעה מוקדמת. מה גם שהרמטכ"ל אומר שלא בטוח שבכלל צריך את כל המערכת הזאת. אני שואל את עצמי, אדוני סגן שר הביטחון, האם יש מצב חירום - אז תודיעו לעם ישראל. למה אתם לא מודיעים לנו? אם זה מצב חירום, אין ברירה. אבל אף אחד לא הודיע שיש מצב חירום. האם מישהו </w:t>
      </w:r>
      <w:r>
        <w:rPr>
          <w:rFonts w:hint="cs"/>
          <w:rtl/>
        </w:rPr>
        <w:t xml:space="preserve">מבין את המשמעות של להוציא חיילים מהבית? </w:t>
      </w:r>
    </w:p>
    <w:p w14:paraId="3B1EEF5F" w14:textId="77777777" w:rsidR="00000000" w:rsidRDefault="00DD00E1">
      <w:pPr>
        <w:pStyle w:val="a0"/>
        <w:rPr>
          <w:rFonts w:hint="cs"/>
          <w:rtl/>
        </w:rPr>
      </w:pPr>
    </w:p>
    <w:p w14:paraId="2CD1EDEC" w14:textId="77777777" w:rsidR="00000000" w:rsidRDefault="00DD00E1">
      <w:pPr>
        <w:pStyle w:val="a0"/>
        <w:rPr>
          <w:rFonts w:hint="cs"/>
          <w:rtl/>
        </w:rPr>
      </w:pPr>
      <w:r>
        <w:rPr>
          <w:rFonts w:hint="cs"/>
          <w:rtl/>
        </w:rPr>
        <w:t xml:space="preserve">גם ככה קשה לעשות מילואים, גם כשאתה מקבל את הצו בזמן. אני חוזר מהמילואים ואני רואה את החברים שלי - בעלי עסקים, סטודנטים. מי יפצה אותם על זה? </w:t>
      </w:r>
    </w:p>
    <w:p w14:paraId="0CA14B7B" w14:textId="77777777" w:rsidR="00000000" w:rsidRDefault="00DD00E1">
      <w:pPr>
        <w:pStyle w:val="a0"/>
        <w:ind w:firstLine="0"/>
        <w:rPr>
          <w:rFonts w:hint="cs"/>
          <w:rtl/>
        </w:rPr>
      </w:pPr>
    </w:p>
    <w:p w14:paraId="22D971DF" w14:textId="77777777" w:rsidR="00000000" w:rsidRDefault="00DD00E1">
      <w:pPr>
        <w:pStyle w:val="a0"/>
        <w:rPr>
          <w:rFonts w:hint="cs"/>
          <w:rtl/>
        </w:rPr>
      </w:pPr>
      <w:r>
        <w:rPr>
          <w:rFonts w:hint="cs"/>
          <w:rtl/>
        </w:rPr>
        <w:t xml:space="preserve">וכשפניתי למערכת הביטחון להחיל אותו חוק שמאפשר לשר הביטחון להכריז על מצב </w:t>
      </w:r>
      <w:r>
        <w:rPr>
          <w:rFonts w:hint="cs"/>
          <w:rtl/>
        </w:rPr>
        <w:t xml:space="preserve">חירום ולאפשר לחיילי המילואים לקבל הטבות כאלה ואחרות שמתחייבות בדין, אם תשלום חובות ואם כל מיני דברים אחרים, ואת אף אחד  זה לא מעניין </w:t>
      </w:r>
      <w:r>
        <w:rPr>
          <w:rtl/>
        </w:rPr>
        <w:t>–</w:t>
      </w:r>
      <w:r>
        <w:rPr>
          <w:rFonts w:hint="cs"/>
          <w:rtl/>
        </w:rPr>
        <w:t xml:space="preserve"> החיילים יגיעו, הם  יתייצבו, ואנחנו תמיד נתייצב ונצטרך להיקרא. גם אני אתייצב, אף שאמרו לי, שמעתי, שאני עושה מזה קמפיין. אי</w:t>
      </w:r>
      <w:r>
        <w:rPr>
          <w:rFonts w:hint="cs"/>
          <w:rtl/>
        </w:rPr>
        <w:t>ן לי בעיה עם זה שתגיד, אדוני סגן השר, שאני עושה עם זה קמפיין, מסיבה פשוטה, כי לא אתה הולך בלילה איפה שאני הולך, ולא עליך זרקו אבנים. אין לי במה להתנצל בפני אף אחד על מה שאני עושה. אני עושה את זה  מתוך שליחות של אמת, ואין לי כוונה לענות לא לך ולא לאף מקטרג.</w:t>
      </w:r>
      <w:r>
        <w:rPr>
          <w:rFonts w:hint="cs"/>
          <w:rtl/>
        </w:rPr>
        <w:t xml:space="preserve"> </w:t>
      </w:r>
    </w:p>
    <w:p w14:paraId="0AF236BB" w14:textId="77777777" w:rsidR="00000000" w:rsidRDefault="00DD00E1">
      <w:pPr>
        <w:pStyle w:val="a0"/>
        <w:rPr>
          <w:rFonts w:hint="cs"/>
          <w:rtl/>
        </w:rPr>
      </w:pPr>
    </w:p>
    <w:p w14:paraId="092A58B0" w14:textId="77777777" w:rsidR="00000000" w:rsidRDefault="00DD00E1">
      <w:pPr>
        <w:pStyle w:val="a0"/>
        <w:rPr>
          <w:rFonts w:hint="cs"/>
          <w:rtl/>
        </w:rPr>
      </w:pPr>
      <w:r>
        <w:rPr>
          <w:rFonts w:hint="cs"/>
          <w:rtl/>
        </w:rPr>
        <w:t xml:space="preserve">חברים פה בבית הזה, יחד עם חבר הכנסת אבו וילן  וחברים מכל סיעות הבית, יתייצבו ומתייצבים למען חיילי המילואים, כי אין מי שיישא ויפתח את הפה עבורם. אם בציוד, אם בתנאים-לא-תנאים, אדוני סגן שר  הביטחון. הייתי מזמין אותך לבוא ולראות עם אילו תנאים היינו צריכים </w:t>
      </w:r>
      <w:r>
        <w:rPr>
          <w:rFonts w:hint="cs"/>
          <w:rtl/>
        </w:rPr>
        <w:t>להתמודד כשהגענו לשם. אז אנחנו חיילי המילואים מנסים למצוא את הפתרונות בעצמנו. אנחנו שליחי העם הזה, ואנחנו זכאים, כי אנחנו מגינים  בגופינו.</w:t>
      </w:r>
    </w:p>
    <w:p w14:paraId="3899069E" w14:textId="77777777" w:rsidR="00000000" w:rsidRDefault="00DD00E1">
      <w:pPr>
        <w:pStyle w:val="a0"/>
        <w:rPr>
          <w:rFonts w:hint="cs"/>
          <w:rtl/>
        </w:rPr>
      </w:pPr>
    </w:p>
    <w:p w14:paraId="619FBB74" w14:textId="77777777" w:rsidR="00000000" w:rsidRDefault="00DD00E1">
      <w:pPr>
        <w:pStyle w:val="a0"/>
        <w:rPr>
          <w:rFonts w:hint="cs"/>
          <w:rtl/>
        </w:rPr>
      </w:pPr>
      <w:r>
        <w:rPr>
          <w:rFonts w:hint="cs"/>
          <w:rtl/>
        </w:rPr>
        <w:t>אני קורא כאן לממשלת ישראל, לשר הביטחון, לבוא ולתת הסברים מדוע נדרש מצב כזה, מדוע נדרש  גיוס למרות עמדת המערכת הצבאית.</w:t>
      </w:r>
      <w:r>
        <w:rPr>
          <w:rFonts w:hint="cs"/>
          <w:rtl/>
        </w:rPr>
        <w:t xml:space="preserve"> זה כל כך קשה, זה כל כך קשה למשפחות שלנו, לנשים שלנו, לילדים שלנו, וזה לא מעניין אף אחד. תודה רבה.</w:t>
      </w:r>
    </w:p>
    <w:p w14:paraId="47E74C19" w14:textId="77777777" w:rsidR="00000000" w:rsidRDefault="00DD00E1">
      <w:pPr>
        <w:pStyle w:val="a0"/>
        <w:rPr>
          <w:rFonts w:hint="cs"/>
          <w:rtl/>
        </w:rPr>
      </w:pPr>
    </w:p>
    <w:p w14:paraId="0F5F37B2" w14:textId="77777777" w:rsidR="00000000" w:rsidRDefault="00DD00E1">
      <w:pPr>
        <w:pStyle w:val="af1"/>
        <w:rPr>
          <w:rtl/>
        </w:rPr>
      </w:pPr>
      <w:r>
        <w:rPr>
          <w:rtl/>
        </w:rPr>
        <w:t>היו"ר נסים דהן:</w:t>
      </w:r>
    </w:p>
    <w:p w14:paraId="52E86E9F" w14:textId="77777777" w:rsidR="00000000" w:rsidRDefault="00DD00E1">
      <w:pPr>
        <w:pStyle w:val="a0"/>
        <w:rPr>
          <w:rtl/>
        </w:rPr>
      </w:pPr>
    </w:p>
    <w:p w14:paraId="39E8A420" w14:textId="77777777" w:rsidR="00000000" w:rsidRDefault="00DD00E1">
      <w:pPr>
        <w:pStyle w:val="a0"/>
        <w:rPr>
          <w:rFonts w:hint="cs"/>
          <w:rtl/>
        </w:rPr>
      </w:pPr>
      <w:r>
        <w:rPr>
          <w:rFonts w:hint="cs"/>
          <w:rtl/>
        </w:rPr>
        <w:t>תודה. חבר הכנסת רשף חן, בבקשה. אחריו - חבר הכנסת אבשלום וילן. ואחריו - אם הוא יהיה במליאה, חבר הכנסת יצחק כהן.</w:t>
      </w:r>
    </w:p>
    <w:p w14:paraId="2CED3BB7" w14:textId="77777777" w:rsidR="00000000" w:rsidRDefault="00DD00E1">
      <w:pPr>
        <w:pStyle w:val="a0"/>
        <w:rPr>
          <w:rFonts w:hint="cs"/>
          <w:rtl/>
        </w:rPr>
      </w:pPr>
    </w:p>
    <w:p w14:paraId="24189806" w14:textId="77777777" w:rsidR="00000000" w:rsidRDefault="00DD00E1">
      <w:pPr>
        <w:pStyle w:val="a"/>
        <w:rPr>
          <w:rtl/>
        </w:rPr>
      </w:pPr>
      <w:bookmarkStart w:id="313" w:name="FS000001048T22_10_2003_15_34_42"/>
      <w:bookmarkStart w:id="314" w:name="_Toc67028597"/>
      <w:bookmarkEnd w:id="313"/>
      <w:r>
        <w:rPr>
          <w:rFonts w:hint="eastAsia"/>
          <w:rtl/>
        </w:rPr>
        <w:t>רשף</w:t>
      </w:r>
      <w:r>
        <w:rPr>
          <w:rtl/>
        </w:rPr>
        <w:t xml:space="preserve"> חן (שינוי):</w:t>
      </w:r>
      <w:bookmarkEnd w:id="314"/>
    </w:p>
    <w:p w14:paraId="5E8CEF07" w14:textId="77777777" w:rsidR="00000000" w:rsidRDefault="00DD00E1">
      <w:pPr>
        <w:pStyle w:val="a0"/>
        <w:rPr>
          <w:rFonts w:hint="cs"/>
          <w:rtl/>
        </w:rPr>
      </w:pPr>
    </w:p>
    <w:p w14:paraId="5FBAB901" w14:textId="77777777" w:rsidR="00000000" w:rsidRDefault="00DD00E1">
      <w:pPr>
        <w:pStyle w:val="a0"/>
        <w:rPr>
          <w:rFonts w:hint="cs"/>
          <w:rtl/>
        </w:rPr>
      </w:pPr>
      <w:r>
        <w:rPr>
          <w:rFonts w:hint="cs"/>
          <w:rtl/>
        </w:rPr>
        <w:t>אדוני היוש</w:t>
      </w:r>
      <w:r>
        <w:rPr>
          <w:rFonts w:hint="cs"/>
          <w:rtl/>
        </w:rPr>
        <w:t xml:space="preserve">ב-ראש,  חברי הכנסת, אדוני איתן כבל, איתן, כשבאתי לכאן דיברתי עם עיתונאי מנוסה והוא אמר לי: כשאתה נתקל בפעולות של הממשלה ואתה מתלבט  אם זו כוונה רעה או סכלות - הוא השתמש בשפה פרלמנטרית -  אז ב-99% מהמקרים זו סכלות. </w:t>
      </w:r>
    </w:p>
    <w:p w14:paraId="195856EC" w14:textId="77777777" w:rsidR="00000000" w:rsidRDefault="00DD00E1">
      <w:pPr>
        <w:pStyle w:val="a0"/>
        <w:rPr>
          <w:rFonts w:hint="cs"/>
          <w:rtl/>
        </w:rPr>
      </w:pPr>
    </w:p>
    <w:p w14:paraId="6D0B635D" w14:textId="77777777" w:rsidR="00000000" w:rsidRDefault="00DD00E1">
      <w:pPr>
        <w:pStyle w:val="a0"/>
        <w:rPr>
          <w:rFonts w:hint="cs"/>
          <w:rtl/>
        </w:rPr>
      </w:pPr>
      <w:r>
        <w:rPr>
          <w:rFonts w:hint="cs"/>
          <w:rtl/>
        </w:rPr>
        <w:t>פה מדובר בסכלות. הרי ברור לכולנו שלא מדו</w:t>
      </w:r>
      <w:r>
        <w:rPr>
          <w:rFonts w:hint="cs"/>
          <w:rtl/>
        </w:rPr>
        <w:t xml:space="preserve">בר באמת בגיוס חירום. זה לא לצורך החגים, החגים עברו. מדובר בגיוס מבצעי, שמישהו החליט לעשות אותו. יש כאלה שטוענים פשוט כי  מצאו את הכסף, ויש כאלה,  אולי הטוב ביותר הוא שנזכרו מאוחר מדי. </w:t>
      </w:r>
    </w:p>
    <w:p w14:paraId="68EFD980" w14:textId="77777777" w:rsidR="00000000" w:rsidRDefault="00DD00E1">
      <w:pPr>
        <w:pStyle w:val="a0"/>
        <w:rPr>
          <w:rFonts w:hint="cs"/>
          <w:rtl/>
        </w:rPr>
      </w:pPr>
    </w:p>
    <w:p w14:paraId="5477E0EF" w14:textId="77777777" w:rsidR="00000000" w:rsidRDefault="00DD00E1">
      <w:pPr>
        <w:pStyle w:val="a0"/>
        <w:ind w:firstLine="0"/>
        <w:rPr>
          <w:rFonts w:hint="cs"/>
          <w:rtl/>
        </w:rPr>
      </w:pPr>
      <w:r>
        <w:rPr>
          <w:rFonts w:hint="cs"/>
          <w:rtl/>
        </w:rPr>
        <w:tab/>
        <w:t>אני חושב שהיום כולנו יודעים שהפתרון נכון לסיטואציה שאנחנו נמצאים בה -</w:t>
      </w:r>
      <w:r>
        <w:rPr>
          <w:rFonts w:hint="cs"/>
          <w:rtl/>
        </w:rPr>
        <w:t xml:space="preserve"> סיטואציה ארוכת טווח, היא  נמשכת  כבר הרבה זמן, היא כנראה  תימשך עוד הרבה זמן - הוא גיוס של מה שאנחנו קוראים קבע קצר. זה יותר זול, החיילים יותר טובים, לא נגרם נזק למשק, כי אלה לא אנשים עובדים, שחלקם תורמים הרבה מאוד למשק בעבודה שלהם ואנחנו מוציאים אותם מהע</w:t>
      </w:r>
      <w:r>
        <w:rPr>
          <w:rFonts w:hint="cs"/>
          <w:rtl/>
        </w:rPr>
        <w:t>בודה. אלה אנשים שבהגדרה עדיין אין להם משפחות, עדיין אין להם ילדים ועדיין אין להם עסקים. רמת השכר שאנחנו נצטרך לשלם להם נמוכה, כי הם בתחילת דרכם הכלכלית, וזה לא מנכ"ל של חברה שאנחנו צריכים לשלם לו את המקסימום שהביטוח הלאומי מאפשר לנו, והוא גם כבר קצת כבד תנ</w:t>
      </w:r>
      <w:r>
        <w:rPr>
          <w:rFonts w:hint="cs"/>
          <w:rtl/>
        </w:rPr>
        <w:t xml:space="preserve">ועה, וגם אולי שכח איך להפעיל את הכלים. מכל בחינה שהיא, מכל בחינה שאפשר להסתכל עליה, הדבר הנכון הוא קבע קצר. שכחתי אולי לומר, זה גם יותר זול. זאת אומרת, עלות פר-חייל היא יותר זולה מאשר עלות פר-חייל מילואים. </w:t>
      </w:r>
    </w:p>
    <w:p w14:paraId="15FD1E13" w14:textId="77777777" w:rsidR="00000000" w:rsidRDefault="00DD00E1">
      <w:pPr>
        <w:pStyle w:val="a0"/>
        <w:ind w:firstLine="0"/>
        <w:rPr>
          <w:rFonts w:hint="cs"/>
          <w:rtl/>
        </w:rPr>
      </w:pPr>
    </w:p>
    <w:p w14:paraId="2A776BF0" w14:textId="77777777" w:rsidR="00000000" w:rsidRDefault="00DD00E1">
      <w:pPr>
        <w:pStyle w:val="a0"/>
        <w:rPr>
          <w:rFonts w:hint="cs"/>
          <w:rtl/>
        </w:rPr>
      </w:pPr>
      <w:r>
        <w:rPr>
          <w:rFonts w:hint="cs"/>
          <w:rtl/>
        </w:rPr>
        <w:t xml:space="preserve">למה זה  לא קורה? כי צה"ל הוא צה"ל, וארגון  גדול </w:t>
      </w:r>
      <w:r>
        <w:rPr>
          <w:rFonts w:hint="cs"/>
          <w:rtl/>
        </w:rPr>
        <w:t>הוא ארגון  גדול, וקשה מאוד מאוד לשנות את הכיוון של הדבר הזה. וזו לא כוונה רעה, זה לא שאנשים שם הם רעים. האנשים טובים. וזה לא שהם לא מבינים את מה שאנחנו כולנו מבינים כאן. הם מבינים. אבל קשה, לאט לאט.</w:t>
      </w:r>
    </w:p>
    <w:p w14:paraId="42749008" w14:textId="77777777" w:rsidR="00000000" w:rsidRDefault="00DD00E1">
      <w:pPr>
        <w:pStyle w:val="a0"/>
        <w:rPr>
          <w:rFonts w:hint="cs"/>
          <w:rtl/>
        </w:rPr>
      </w:pPr>
    </w:p>
    <w:p w14:paraId="0CC66571" w14:textId="77777777" w:rsidR="00000000" w:rsidRDefault="00DD00E1">
      <w:pPr>
        <w:pStyle w:val="a0"/>
        <w:rPr>
          <w:rFonts w:hint="cs"/>
          <w:rtl/>
        </w:rPr>
      </w:pPr>
      <w:r>
        <w:rPr>
          <w:rFonts w:hint="cs"/>
          <w:rtl/>
        </w:rPr>
        <w:t>ואנחנו כאן צריכים לומר בצורה הכי ברורה, וזה מה שאני מבקש</w:t>
      </w:r>
      <w:r>
        <w:rPr>
          <w:rFonts w:hint="cs"/>
          <w:rtl/>
        </w:rPr>
        <w:t xml:space="preserve"> לעשות כאן,  שצריך לעשות את זה, היה צריך לעשות את זה מזמן. היה צריך לעשות את זה אתמול, צריך לעשות את זה מחר בבוקר, צריך לעשות את זה מהר מהר מהר. הגיוס הזה של המילואים, הלוא כל בר-דעת מבין איזה נזק אדיר אנחנו גורמים לפרט, מה אנחנו גורמים לו בעסק, על האשה שצ</w:t>
      </w:r>
      <w:r>
        <w:rPr>
          <w:rFonts w:hint="cs"/>
          <w:rtl/>
        </w:rPr>
        <w:t xml:space="preserve">ריכה לבד לטפל בילדים, לבד לקחת אותם, לבד להחזיר אותם, לבד להלביש אותם, על הנזק שנגרם לו בעבודה, על הקושי הפיזי, שורה ארוכה של קשיים אישיים שאין להם שום הצדקה. </w:t>
      </w:r>
    </w:p>
    <w:p w14:paraId="322E4E0F" w14:textId="77777777" w:rsidR="00000000" w:rsidRDefault="00DD00E1">
      <w:pPr>
        <w:pStyle w:val="a0"/>
        <w:rPr>
          <w:rFonts w:hint="cs"/>
          <w:rtl/>
        </w:rPr>
      </w:pPr>
    </w:p>
    <w:p w14:paraId="35755D28" w14:textId="77777777" w:rsidR="00000000" w:rsidRDefault="00DD00E1">
      <w:pPr>
        <w:pStyle w:val="a0"/>
        <w:rPr>
          <w:rFonts w:hint="cs"/>
          <w:rtl/>
        </w:rPr>
      </w:pPr>
      <w:r>
        <w:rPr>
          <w:rFonts w:hint="cs"/>
          <w:rtl/>
        </w:rPr>
        <w:t xml:space="preserve">אני בפירוש חושב ומציע שאנחנו נקיים בעניין הזה דיון, או כאן, או אולי  טוב יותר מזה, בוועדת החוץ </w:t>
      </w:r>
      <w:r>
        <w:rPr>
          <w:rFonts w:hint="cs"/>
          <w:rtl/>
        </w:rPr>
        <w:t>והביטחון, כדי לקבל מצה"ל תשובות לגבי מה הוא עושה בכיוון הזה, כי צה"ל אומר שהוא הולך בכיוון הזה, אבל נראה לי שזה לוקח קצת יותר מדי זמן.</w:t>
      </w:r>
    </w:p>
    <w:p w14:paraId="72839AD9" w14:textId="77777777" w:rsidR="00000000" w:rsidRDefault="00DD00E1">
      <w:pPr>
        <w:pStyle w:val="a0"/>
        <w:rPr>
          <w:rFonts w:hint="cs"/>
          <w:rtl/>
        </w:rPr>
      </w:pPr>
    </w:p>
    <w:p w14:paraId="3DD8766F" w14:textId="77777777" w:rsidR="00000000" w:rsidRDefault="00DD00E1">
      <w:pPr>
        <w:pStyle w:val="af1"/>
        <w:rPr>
          <w:rtl/>
        </w:rPr>
      </w:pPr>
      <w:r>
        <w:rPr>
          <w:rtl/>
        </w:rPr>
        <w:t>היו"ר נסים דהן:</w:t>
      </w:r>
    </w:p>
    <w:p w14:paraId="3444670D" w14:textId="77777777" w:rsidR="00000000" w:rsidRDefault="00DD00E1">
      <w:pPr>
        <w:pStyle w:val="a0"/>
        <w:rPr>
          <w:rtl/>
        </w:rPr>
      </w:pPr>
    </w:p>
    <w:p w14:paraId="3F3238B0" w14:textId="77777777" w:rsidR="00000000" w:rsidRDefault="00DD00E1">
      <w:pPr>
        <w:pStyle w:val="a0"/>
        <w:rPr>
          <w:rFonts w:hint="cs"/>
          <w:rtl/>
        </w:rPr>
      </w:pPr>
      <w:r>
        <w:rPr>
          <w:rFonts w:hint="cs"/>
          <w:rtl/>
        </w:rPr>
        <w:t>תודה גם על  הדיוק בזמן. חבר הכנסת אבשלום וילן - באותו נושא כמובן.</w:t>
      </w:r>
    </w:p>
    <w:p w14:paraId="04B57F0C" w14:textId="77777777" w:rsidR="00000000" w:rsidRDefault="00DD00E1">
      <w:pPr>
        <w:pStyle w:val="a0"/>
        <w:rPr>
          <w:rFonts w:hint="cs"/>
          <w:rtl/>
        </w:rPr>
      </w:pPr>
    </w:p>
    <w:p w14:paraId="41D7B14C" w14:textId="77777777" w:rsidR="00000000" w:rsidRDefault="00DD00E1">
      <w:pPr>
        <w:pStyle w:val="a"/>
        <w:rPr>
          <w:rtl/>
        </w:rPr>
      </w:pPr>
      <w:bookmarkStart w:id="315" w:name="FS000000505T22_10_2003_15_43_53"/>
      <w:bookmarkStart w:id="316" w:name="_Toc67028598"/>
      <w:bookmarkEnd w:id="315"/>
      <w:r>
        <w:rPr>
          <w:rFonts w:hint="eastAsia"/>
          <w:rtl/>
        </w:rPr>
        <w:t>אבשלום</w:t>
      </w:r>
      <w:r>
        <w:rPr>
          <w:rtl/>
        </w:rPr>
        <w:t xml:space="preserve"> וילן (מרצ):</w:t>
      </w:r>
      <w:bookmarkEnd w:id="316"/>
    </w:p>
    <w:p w14:paraId="0AB98475" w14:textId="77777777" w:rsidR="00000000" w:rsidRDefault="00DD00E1">
      <w:pPr>
        <w:pStyle w:val="a0"/>
        <w:rPr>
          <w:rFonts w:hint="cs"/>
          <w:rtl/>
        </w:rPr>
      </w:pPr>
    </w:p>
    <w:p w14:paraId="0A1B39CD" w14:textId="77777777" w:rsidR="00000000" w:rsidRDefault="00DD00E1">
      <w:pPr>
        <w:pStyle w:val="a0"/>
        <w:rPr>
          <w:rFonts w:hint="cs"/>
          <w:rtl/>
        </w:rPr>
      </w:pPr>
      <w:r>
        <w:rPr>
          <w:rFonts w:hint="cs"/>
          <w:rtl/>
        </w:rPr>
        <w:t>אדוני היושב-ראש,</w:t>
      </w:r>
      <w:r>
        <w:rPr>
          <w:rFonts w:hint="cs"/>
          <w:rtl/>
        </w:rPr>
        <w:t xml:space="preserve"> רבותי חברי הכנסת, אני חושב שמה שקרה עם הזימון לחמשת הגדודים,    ובפועל, בסופו של דבר זומנו רק שלושה - -</w:t>
      </w:r>
    </w:p>
    <w:p w14:paraId="518510EA" w14:textId="77777777" w:rsidR="00000000" w:rsidRDefault="00DD00E1">
      <w:pPr>
        <w:pStyle w:val="a0"/>
        <w:rPr>
          <w:rFonts w:hint="cs"/>
          <w:rtl/>
        </w:rPr>
      </w:pPr>
    </w:p>
    <w:p w14:paraId="78E6B79F" w14:textId="77777777" w:rsidR="00000000" w:rsidRDefault="00DD00E1">
      <w:pPr>
        <w:pStyle w:val="af1"/>
        <w:rPr>
          <w:rtl/>
        </w:rPr>
      </w:pPr>
      <w:r>
        <w:rPr>
          <w:rtl/>
        </w:rPr>
        <w:t>היו"ר נסים דהן:</w:t>
      </w:r>
    </w:p>
    <w:p w14:paraId="461F4E11" w14:textId="77777777" w:rsidR="00000000" w:rsidRDefault="00DD00E1">
      <w:pPr>
        <w:pStyle w:val="a0"/>
        <w:rPr>
          <w:rtl/>
        </w:rPr>
      </w:pPr>
    </w:p>
    <w:p w14:paraId="3A02AD08" w14:textId="77777777" w:rsidR="00000000" w:rsidRDefault="00DD00E1">
      <w:pPr>
        <w:pStyle w:val="a0"/>
        <w:rPr>
          <w:rFonts w:hint="cs"/>
          <w:rtl/>
        </w:rPr>
      </w:pPr>
      <w:r>
        <w:rPr>
          <w:rFonts w:hint="cs"/>
          <w:rtl/>
        </w:rPr>
        <w:t>הגיעו שלושה.</w:t>
      </w:r>
    </w:p>
    <w:p w14:paraId="13B4D0FE" w14:textId="77777777" w:rsidR="00000000" w:rsidRDefault="00DD00E1">
      <w:pPr>
        <w:pStyle w:val="a0"/>
        <w:rPr>
          <w:rFonts w:hint="cs"/>
          <w:rtl/>
        </w:rPr>
      </w:pPr>
    </w:p>
    <w:p w14:paraId="1AC265E2" w14:textId="77777777" w:rsidR="00000000" w:rsidRDefault="00DD00E1">
      <w:pPr>
        <w:pStyle w:val="-"/>
        <w:rPr>
          <w:rtl/>
        </w:rPr>
      </w:pPr>
      <w:bookmarkStart w:id="317" w:name="FS000000505T22_10_2003_15_44_27C"/>
      <w:bookmarkEnd w:id="317"/>
      <w:r>
        <w:rPr>
          <w:rtl/>
        </w:rPr>
        <w:t>אבשלום וילן (מרצ):</w:t>
      </w:r>
    </w:p>
    <w:p w14:paraId="2ECB5F20" w14:textId="77777777" w:rsidR="00000000" w:rsidRDefault="00DD00E1">
      <w:pPr>
        <w:pStyle w:val="a0"/>
        <w:rPr>
          <w:rtl/>
        </w:rPr>
      </w:pPr>
    </w:p>
    <w:p w14:paraId="4B0D282A" w14:textId="77777777" w:rsidR="00000000" w:rsidRDefault="00DD00E1">
      <w:pPr>
        <w:pStyle w:val="a0"/>
        <w:rPr>
          <w:rFonts w:hint="cs"/>
          <w:rtl/>
        </w:rPr>
      </w:pPr>
      <w:r>
        <w:rPr>
          <w:rFonts w:hint="cs"/>
          <w:rtl/>
        </w:rPr>
        <w:t>- - הוא דבר חמור מאין כמוהו. תראו, נאמר פה, המפקדים קיבלו שבעה ימים התרעה, החיילים קיבלו חמישה ימים</w:t>
      </w:r>
      <w:r>
        <w:rPr>
          <w:rFonts w:hint="cs"/>
          <w:rtl/>
        </w:rPr>
        <w:t>. אגב, בתוך אותם גדודים, יש גדודים שמאז "חומת מגן", מתוך ארבעה צווי מילואים שקיבלו, שלושה היו צווים חריגים. כלומר, יש אנשים שבשנה וחצי קיבלו ארבעה צווי התייצבות למילואים, מתוכם שלושה חריגים, וזה במדינת חוק מתוקנת. זה דבר שמבחינת שמירה על זכויות האזרח הוא ב</w:t>
      </w:r>
      <w:r>
        <w:rPr>
          <w:rFonts w:hint="cs"/>
          <w:rtl/>
        </w:rPr>
        <w:t>לתי נסבל לחלוטין.</w:t>
      </w:r>
    </w:p>
    <w:p w14:paraId="52CAAF6B" w14:textId="77777777" w:rsidR="00000000" w:rsidRDefault="00DD00E1">
      <w:pPr>
        <w:pStyle w:val="a0"/>
        <w:rPr>
          <w:rFonts w:hint="cs"/>
          <w:rtl/>
        </w:rPr>
      </w:pPr>
    </w:p>
    <w:p w14:paraId="44B885BF" w14:textId="77777777" w:rsidR="00000000" w:rsidRDefault="00DD00E1">
      <w:pPr>
        <w:pStyle w:val="a0"/>
        <w:rPr>
          <w:rFonts w:hint="cs"/>
          <w:rtl/>
        </w:rPr>
      </w:pPr>
      <w:r>
        <w:rPr>
          <w:rFonts w:hint="cs"/>
          <w:rtl/>
        </w:rPr>
        <w:t>אדוני סגן שר הביטחון,  קראנו בעיתונות שהצבא אמר שאין צורך בגדודי המילואים הללו. כלומר, מישהו בדרג המדיני החליט שהוא יודע יותר טוב מהדרג המקצועי מה הם הצרכים הביטחוניים, והוא גם מכתיב את הוראות הביצוע. אני עד היום זוכר את הוויכוחים הגדולי</w:t>
      </w:r>
      <w:r>
        <w:rPr>
          <w:rFonts w:hint="cs"/>
          <w:rtl/>
        </w:rPr>
        <w:t>ם בוועדת-אגרנט, מה היא הוראה מיניסטריאלית, האם מיניסטר שהיה קודם לכן רמטכ"ל, מתערב בהחלטות מקצועיות. ואני חושב, יש לי הצעת חוק בנושא, שאלוף בצה"ל או רב-אלוף לא יכול להיות חמש שנים אחרי שחרורו שר ביטחון, כמו בכל מדינה מתוקנת. דברים כאלה לא יקרו.</w:t>
      </w:r>
    </w:p>
    <w:p w14:paraId="75EFBD1C" w14:textId="77777777" w:rsidR="00000000" w:rsidRDefault="00DD00E1">
      <w:pPr>
        <w:pStyle w:val="a0"/>
        <w:rPr>
          <w:rFonts w:hint="cs"/>
          <w:rtl/>
        </w:rPr>
      </w:pPr>
    </w:p>
    <w:p w14:paraId="0936DB61" w14:textId="77777777" w:rsidR="00000000" w:rsidRDefault="00DD00E1">
      <w:pPr>
        <w:pStyle w:val="a0"/>
        <w:rPr>
          <w:rFonts w:hint="cs"/>
          <w:rtl/>
        </w:rPr>
      </w:pPr>
      <w:r>
        <w:rPr>
          <w:rFonts w:hint="cs"/>
          <w:rtl/>
        </w:rPr>
        <w:t xml:space="preserve">עכשיו אני </w:t>
      </w:r>
      <w:r>
        <w:rPr>
          <w:rFonts w:hint="cs"/>
          <w:rtl/>
        </w:rPr>
        <w:t>רוצה לשאול אותך, סגן שר הביטחון, כמה שאלות. לפני שלושה חודשים היה פה כנס גדול של שדולת המילואים. הופעתם כולכם וסיכמנו כמה דברים במשותף. אתה שם הצהרת, שהוקמה ועדת שרים לענייני מילואים. האם בשלושת החודשים האחרונים, מאז 30 ביולי, ישיבתה האחרונה, כונסה הוועדה?</w:t>
      </w:r>
      <w:r>
        <w:rPr>
          <w:rFonts w:hint="cs"/>
          <w:rtl/>
        </w:rPr>
        <w:t xml:space="preserve"> האם למשל הפעם קראתם - - -</w:t>
      </w:r>
    </w:p>
    <w:p w14:paraId="188AC3A0" w14:textId="77777777" w:rsidR="00000000" w:rsidRDefault="00DD00E1">
      <w:pPr>
        <w:pStyle w:val="a0"/>
        <w:rPr>
          <w:rFonts w:hint="cs"/>
          <w:rtl/>
        </w:rPr>
      </w:pPr>
    </w:p>
    <w:p w14:paraId="1E7F8B1F" w14:textId="77777777" w:rsidR="00000000" w:rsidRDefault="00DD00E1">
      <w:pPr>
        <w:pStyle w:val="af0"/>
        <w:rPr>
          <w:rtl/>
        </w:rPr>
      </w:pPr>
      <w:r>
        <w:rPr>
          <w:rFonts w:hint="eastAsia"/>
          <w:rtl/>
        </w:rPr>
        <w:t>סגן</w:t>
      </w:r>
      <w:r>
        <w:rPr>
          <w:rtl/>
        </w:rPr>
        <w:t xml:space="preserve"> שר הביטחון זאב בוים:</w:t>
      </w:r>
    </w:p>
    <w:p w14:paraId="1E08EE5E" w14:textId="77777777" w:rsidR="00000000" w:rsidRDefault="00DD00E1">
      <w:pPr>
        <w:pStyle w:val="a0"/>
        <w:rPr>
          <w:rFonts w:hint="cs"/>
          <w:rtl/>
        </w:rPr>
      </w:pPr>
    </w:p>
    <w:p w14:paraId="57AD5846" w14:textId="77777777" w:rsidR="00000000" w:rsidRDefault="00DD00E1">
      <w:pPr>
        <w:pStyle w:val="a0"/>
        <w:rPr>
          <w:rFonts w:hint="cs"/>
          <w:rtl/>
        </w:rPr>
      </w:pPr>
      <w:r>
        <w:rPr>
          <w:rFonts w:hint="cs"/>
          <w:rtl/>
        </w:rPr>
        <w:t>מה זה  שייך למדינות מתוקנות, אולי נשמע.</w:t>
      </w:r>
    </w:p>
    <w:p w14:paraId="30206440" w14:textId="77777777" w:rsidR="00000000" w:rsidRDefault="00DD00E1">
      <w:pPr>
        <w:pStyle w:val="a0"/>
        <w:rPr>
          <w:rFonts w:hint="cs"/>
          <w:rtl/>
        </w:rPr>
      </w:pPr>
    </w:p>
    <w:p w14:paraId="65B2B786" w14:textId="77777777" w:rsidR="00000000" w:rsidRDefault="00DD00E1">
      <w:pPr>
        <w:pStyle w:val="-"/>
        <w:rPr>
          <w:rtl/>
        </w:rPr>
      </w:pPr>
      <w:bookmarkStart w:id="318" w:name="FS000000505T22_10_2003_15_49_56C"/>
      <w:bookmarkEnd w:id="318"/>
      <w:r>
        <w:rPr>
          <w:rtl/>
        </w:rPr>
        <w:t>אבשלום וילן (מרצ):</w:t>
      </w:r>
    </w:p>
    <w:p w14:paraId="14378C70" w14:textId="77777777" w:rsidR="00000000" w:rsidRDefault="00DD00E1">
      <w:pPr>
        <w:pStyle w:val="a0"/>
        <w:rPr>
          <w:rtl/>
        </w:rPr>
      </w:pPr>
    </w:p>
    <w:p w14:paraId="321368B9" w14:textId="77777777" w:rsidR="00000000" w:rsidRDefault="00DD00E1">
      <w:pPr>
        <w:pStyle w:val="a0"/>
        <w:rPr>
          <w:rFonts w:hint="cs"/>
          <w:rtl/>
        </w:rPr>
      </w:pPr>
      <w:r>
        <w:rPr>
          <w:rFonts w:hint="cs"/>
          <w:rtl/>
        </w:rPr>
        <w:t>בהחלט, אני אגיד לך למה. לדוגמה, אתה קראת עכשיו לאנשים בצווים חריגים. האם הפעלת את הוועדה כדרג ממשלתי והבאת לממשלה החלטה להפעיל גם את חוק הארכ</w:t>
      </w:r>
      <w:r>
        <w:rPr>
          <w:rFonts w:hint="cs"/>
          <w:rtl/>
        </w:rPr>
        <w:t>ת מועדים? כי במקרה זה, חייל מילואים שהולך למילואים וצריך לשלם בעבור רשיון רכב או כל דבר אחר, אתה פוטר אותו מתשלום עד גמר המילואים. האם את זה למשל הפעלת? יותר מזה, דובר על הצורך להביא לכנסת ביוזמת הממשלה ושר הביטחון חוק מילואים כולל.</w:t>
      </w:r>
    </w:p>
    <w:p w14:paraId="2DA5585A" w14:textId="77777777" w:rsidR="00000000" w:rsidRDefault="00DD00E1">
      <w:pPr>
        <w:pStyle w:val="a0"/>
        <w:rPr>
          <w:rFonts w:hint="cs"/>
          <w:rtl/>
        </w:rPr>
      </w:pPr>
    </w:p>
    <w:p w14:paraId="3B3B31B0" w14:textId="77777777" w:rsidR="00000000" w:rsidRDefault="00DD00E1">
      <w:pPr>
        <w:pStyle w:val="af0"/>
        <w:rPr>
          <w:rtl/>
        </w:rPr>
      </w:pPr>
      <w:r>
        <w:rPr>
          <w:rFonts w:hint="eastAsia"/>
          <w:rtl/>
        </w:rPr>
        <w:t>סגן</w:t>
      </w:r>
      <w:r>
        <w:rPr>
          <w:rtl/>
        </w:rPr>
        <w:t xml:space="preserve"> שר הביטחון זאב בוי</w:t>
      </w:r>
      <w:r>
        <w:rPr>
          <w:rtl/>
        </w:rPr>
        <w:t>ם:</w:t>
      </w:r>
    </w:p>
    <w:p w14:paraId="68EE013B" w14:textId="77777777" w:rsidR="00000000" w:rsidRDefault="00DD00E1">
      <w:pPr>
        <w:pStyle w:val="a0"/>
        <w:rPr>
          <w:rFonts w:hint="cs"/>
          <w:rtl/>
        </w:rPr>
      </w:pPr>
    </w:p>
    <w:p w14:paraId="0DB21B8A" w14:textId="77777777" w:rsidR="00000000" w:rsidRDefault="00DD00E1">
      <w:pPr>
        <w:pStyle w:val="a0"/>
        <w:rPr>
          <w:rFonts w:hint="cs"/>
          <w:rtl/>
        </w:rPr>
      </w:pPr>
      <w:r>
        <w:rPr>
          <w:rFonts w:hint="cs"/>
          <w:rtl/>
        </w:rPr>
        <w:t>מה זה שייך?</w:t>
      </w:r>
    </w:p>
    <w:p w14:paraId="04D72E37" w14:textId="77777777" w:rsidR="00000000" w:rsidRDefault="00DD00E1">
      <w:pPr>
        <w:pStyle w:val="a0"/>
        <w:rPr>
          <w:rFonts w:hint="cs"/>
          <w:rtl/>
        </w:rPr>
      </w:pPr>
    </w:p>
    <w:p w14:paraId="4E14A67B" w14:textId="77777777" w:rsidR="00000000" w:rsidRDefault="00DD00E1">
      <w:pPr>
        <w:pStyle w:val="af1"/>
        <w:rPr>
          <w:rtl/>
        </w:rPr>
      </w:pPr>
    </w:p>
    <w:p w14:paraId="0943A6DC" w14:textId="77777777" w:rsidR="00000000" w:rsidRDefault="00DD00E1">
      <w:pPr>
        <w:pStyle w:val="af1"/>
        <w:rPr>
          <w:rtl/>
        </w:rPr>
      </w:pPr>
      <w:r>
        <w:rPr>
          <w:rtl/>
        </w:rPr>
        <w:t>היו"ר נסים דהן:</w:t>
      </w:r>
    </w:p>
    <w:p w14:paraId="0365082A" w14:textId="77777777" w:rsidR="00000000" w:rsidRDefault="00DD00E1">
      <w:pPr>
        <w:pStyle w:val="a0"/>
        <w:rPr>
          <w:rtl/>
        </w:rPr>
      </w:pPr>
    </w:p>
    <w:p w14:paraId="55F6D640" w14:textId="77777777" w:rsidR="00000000" w:rsidRDefault="00DD00E1">
      <w:pPr>
        <w:pStyle w:val="a0"/>
        <w:rPr>
          <w:rFonts w:hint="cs"/>
          <w:rtl/>
        </w:rPr>
      </w:pPr>
      <w:r>
        <w:rPr>
          <w:rFonts w:hint="cs"/>
          <w:rtl/>
        </w:rPr>
        <w:t>חבר הכנסת זאב בוים, כבודו סגן שר הביטחון, תהיה לו תיכף במה לענות על הכול. למה צריך את קריאות הביניים?</w:t>
      </w:r>
    </w:p>
    <w:p w14:paraId="7986286B" w14:textId="77777777" w:rsidR="00000000" w:rsidRDefault="00DD00E1">
      <w:pPr>
        <w:pStyle w:val="a0"/>
        <w:rPr>
          <w:rFonts w:hint="cs"/>
          <w:rtl/>
        </w:rPr>
      </w:pPr>
    </w:p>
    <w:p w14:paraId="2AC9828A" w14:textId="77777777" w:rsidR="00000000" w:rsidRDefault="00DD00E1">
      <w:pPr>
        <w:pStyle w:val="-"/>
        <w:rPr>
          <w:rtl/>
        </w:rPr>
      </w:pPr>
      <w:bookmarkStart w:id="319" w:name="FS000000505T22_10_2003_15_52_29C"/>
      <w:bookmarkEnd w:id="319"/>
      <w:r>
        <w:rPr>
          <w:rtl/>
        </w:rPr>
        <w:t>אבשלום וילן (מרצ):</w:t>
      </w:r>
    </w:p>
    <w:p w14:paraId="0FA1B0BE" w14:textId="77777777" w:rsidR="00000000" w:rsidRDefault="00DD00E1">
      <w:pPr>
        <w:pStyle w:val="a0"/>
        <w:rPr>
          <w:rtl/>
        </w:rPr>
      </w:pPr>
    </w:p>
    <w:p w14:paraId="49061CE0" w14:textId="77777777" w:rsidR="00000000" w:rsidRDefault="00DD00E1">
      <w:pPr>
        <w:pStyle w:val="a0"/>
        <w:rPr>
          <w:rFonts w:hint="cs"/>
          <w:rtl/>
        </w:rPr>
      </w:pPr>
      <w:r>
        <w:rPr>
          <w:rFonts w:hint="cs"/>
          <w:rtl/>
        </w:rPr>
        <w:t xml:space="preserve">אם היה חוק מילואים לא היתה ניתנת יד לכך שאנשים במשך שנה ורבע יקבלו שלושה צווים חריגים מתוך ארבעה. </w:t>
      </w:r>
      <w:r>
        <w:rPr>
          <w:rFonts w:hint="cs"/>
          <w:rtl/>
        </w:rPr>
        <w:t xml:space="preserve">לא היית מעז בחוק מילואים במדינה מתוקנת לקרוא בנוהל כזה לאנשים. לא היית מעז. ולכן אני מודיע פה במליאה, מעל הבמה, שדולת המילואים תביא בחודשים הקרובים חוק מילואים מלא כיוזמת חקיקה פרטית, ותכריח את רשויות  הממשלה ואת שר הביטחון,  כפי שהם התחייבו כאן מעל הבימה </w:t>
      </w:r>
      <w:r>
        <w:rPr>
          <w:rFonts w:hint="cs"/>
          <w:rtl/>
        </w:rPr>
        <w:t>הזאת, לקדם את הנושא הזה ברצינות.</w:t>
      </w:r>
    </w:p>
    <w:p w14:paraId="0A8E8B87" w14:textId="77777777" w:rsidR="00000000" w:rsidRDefault="00DD00E1">
      <w:pPr>
        <w:pStyle w:val="a0"/>
        <w:rPr>
          <w:rFonts w:hint="cs"/>
          <w:rtl/>
        </w:rPr>
      </w:pPr>
    </w:p>
    <w:p w14:paraId="198B7ED4" w14:textId="77777777" w:rsidR="00000000" w:rsidRDefault="00DD00E1">
      <w:pPr>
        <w:pStyle w:val="a0"/>
        <w:rPr>
          <w:rFonts w:hint="cs"/>
          <w:rtl/>
        </w:rPr>
      </w:pPr>
      <w:r>
        <w:rPr>
          <w:rFonts w:hint="cs"/>
          <w:rtl/>
        </w:rPr>
        <w:t xml:space="preserve">אדוני סגן  השר, אתם אמרתם אז: נזמן אתכם, נשמע, נעשה את זה.  אני לא רוצה פה להוציא את מה שהיה בשיחות פרטיות. זו  התייחסות רצינית? </w:t>
      </w:r>
    </w:p>
    <w:p w14:paraId="178D5B1E" w14:textId="77777777" w:rsidR="00000000" w:rsidRDefault="00DD00E1">
      <w:pPr>
        <w:pStyle w:val="a0"/>
        <w:rPr>
          <w:rFonts w:hint="cs"/>
          <w:rtl/>
        </w:rPr>
      </w:pPr>
    </w:p>
    <w:p w14:paraId="24ED480B" w14:textId="77777777" w:rsidR="00000000" w:rsidRDefault="00DD00E1">
      <w:pPr>
        <w:pStyle w:val="a0"/>
        <w:rPr>
          <w:rFonts w:hint="cs"/>
          <w:rtl/>
        </w:rPr>
      </w:pPr>
      <w:r>
        <w:rPr>
          <w:rFonts w:hint="cs"/>
          <w:rtl/>
        </w:rPr>
        <w:t>מאז דיברתי אתכם בנושא חוק המילואים ברצינות, עברה שנה. התחייבתם מעל הבמה הזאת על שלושה חודשי</w:t>
      </w:r>
      <w:r>
        <w:rPr>
          <w:rFonts w:hint="cs"/>
          <w:rtl/>
        </w:rPr>
        <w:t xml:space="preserve">ם. דבר לא נעשה, ושוב חוזרים לשיטות העבודה, תסלח לי, של ה"סמוך", של הכאילו, שהיו מתאימות למדינה צעירה. </w:t>
      </w:r>
    </w:p>
    <w:p w14:paraId="3DF1A60A" w14:textId="77777777" w:rsidR="00000000" w:rsidRDefault="00DD00E1">
      <w:pPr>
        <w:pStyle w:val="a0"/>
        <w:rPr>
          <w:rFonts w:hint="cs"/>
          <w:rtl/>
        </w:rPr>
      </w:pPr>
    </w:p>
    <w:p w14:paraId="7A7B9184" w14:textId="77777777" w:rsidR="00000000" w:rsidRDefault="00DD00E1">
      <w:pPr>
        <w:pStyle w:val="a0"/>
        <w:rPr>
          <w:rFonts w:hint="cs"/>
          <w:rtl/>
        </w:rPr>
      </w:pPr>
      <w:r>
        <w:rPr>
          <w:rFonts w:hint="cs"/>
          <w:rtl/>
        </w:rPr>
        <w:t>לך, כסגן שר הביטחון, ולשר הביטחון יש סמכות חוקית, אבל בשום פנים ואופן אין לכם סמכות מוסרית להוציא אנשים מבתיהם, מעיסוקיהם, מלימודיהם, בהתרעה של חמישה ימ</w:t>
      </w:r>
      <w:r>
        <w:rPr>
          <w:rFonts w:hint="cs"/>
          <w:rtl/>
        </w:rPr>
        <w:t xml:space="preserve">ים, אלא אם יש סכנה קיומית למדינת ישראל. השימוש החפוז הזה שנעשה בצווים האלה מראה, שבאין חוק מסודר, איש הטוב בעיניו יעשה. אני חושב שאתם גורמים לפגיעה קשה מאוד בדמוקרטיה, בזכויות האזרח. </w:t>
      </w:r>
    </w:p>
    <w:p w14:paraId="718A6485" w14:textId="77777777" w:rsidR="00000000" w:rsidRDefault="00DD00E1">
      <w:pPr>
        <w:pStyle w:val="a0"/>
        <w:rPr>
          <w:rFonts w:hint="cs"/>
          <w:rtl/>
        </w:rPr>
      </w:pPr>
    </w:p>
    <w:p w14:paraId="653F2DFD" w14:textId="77777777" w:rsidR="00000000" w:rsidRDefault="00DD00E1">
      <w:pPr>
        <w:pStyle w:val="a0"/>
        <w:rPr>
          <w:rFonts w:hint="cs"/>
          <w:rtl/>
        </w:rPr>
      </w:pPr>
      <w:r>
        <w:rPr>
          <w:rFonts w:hint="cs"/>
          <w:rtl/>
        </w:rPr>
        <w:t>אני אומר לך בשקט, לא בקול רם, אני לא נגד הצבא, אני לא נגד מערכת הביטחון</w:t>
      </w:r>
      <w:r>
        <w:rPr>
          <w:rFonts w:hint="cs"/>
          <w:rtl/>
        </w:rPr>
        <w:t>, אבל אם לא תביאו את זה בצורה מסודרת, נביא לכנסת חוק מילואים מסודר, ואני מקווה שתצטרפו אליו. תודה, אדוני היושב-ראש.</w:t>
      </w:r>
    </w:p>
    <w:p w14:paraId="43D41D80" w14:textId="77777777" w:rsidR="00000000" w:rsidRDefault="00DD00E1">
      <w:pPr>
        <w:pStyle w:val="a0"/>
        <w:rPr>
          <w:rFonts w:hint="cs"/>
          <w:rtl/>
        </w:rPr>
      </w:pPr>
    </w:p>
    <w:p w14:paraId="3B7C8221" w14:textId="77777777" w:rsidR="00000000" w:rsidRDefault="00DD00E1">
      <w:pPr>
        <w:pStyle w:val="af1"/>
        <w:rPr>
          <w:rtl/>
        </w:rPr>
      </w:pPr>
      <w:r>
        <w:rPr>
          <w:rtl/>
        </w:rPr>
        <w:t>היו"ר נסים דהן:</w:t>
      </w:r>
    </w:p>
    <w:p w14:paraId="32990288" w14:textId="77777777" w:rsidR="00000000" w:rsidRDefault="00DD00E1">
      <w:pPr>
        <w:pStyle w:val="a0"/>
        <w:rPr>
          <w:rtl/>
        </w:rPr>
      </w:pPr>
    </w:p>
    <w:p w14:paraId="3302ED61" w14:textId="77777777" w:rsidR="00000000" w:rsidRDefault="00DD00E1">
      <w:pPr>
        <w:pStyle w:val="a0"/>
        <w:rPr>
          <w:rFonts w:hint="cs"/>
          <w:rtl/>
        </w:rPr>
      </w:pPr>
      <w:r>
        <w:rPr>
          <w:rFonts w:hint="cs"/>
          <w:rtl/>
        </w:rPr>
        <w:t>חבר הכנסת יצחק כהן - אינו נוכח. אדוני סגן שר הביטחון מוזמן להשיב. בבקשה.</w:t>
      </w:r>
    </w:p>
    <w:p w14:paraId="12597124" w14:textId="77777777" w:rsidR="00000000" w:rsidRDefault="00DD00E1">
      <w:pPr>
        <w:pStyle w:val="a0"/>
        <w:rPr>
          <w:rFonts w:hint="cs"/>
          <w:rtl/>
        </w:rPr>
      </w:pPr>
    </w:p>
    <w:p w14:paraId="0C562FD3" w14:textId="77777777" w:rsidR="00000000" w:rsidRDefault="00DD00E1">
      <w:pPr>
        <w:pStyle w:val="a"/>
        <w:rPr>
          <w:rtl/>
        </w:rPr>
      </w:pPr>
      <w:bookmarkStart w:id="320" w:name="FS000000464T22_10_2003_15_44_57"/>
      <w:bookmarkStart w:id="321" w:name="_Toc67028599"/>
      <w:bookmarkEnd w:id="320"/>
      <w:r>
        <w:rPr>
          <w:rFonts w:hint="eastAsia"/>
          <w:rtl/>
        </w:rPr>
        <w:t>סגן</w:t>
      </w:r>
      <w:r>
        <w:rPr>
          <w:rtl/>
        </w:rPr>
        <w:t xml:space="preserve"> שר הביטחון זאב בוים:</w:t>
      </w:r>
      <w:bookmarkEnd w:id="321"/>
    </w:p>
    <w:p w14:paraId="6175588A" w14:textId="77777777" w:rsidR="00000000" w:rsidRDefault="00DD00E1">
      <w:pPr>
        <w:pStyle w:val="a0"/>
        <w:rPr>
          <w:rFonts w:hint="cs"/>
          <w:rtl/>
        </w:rPr>
      </w:pPr>
    </w:p>
    <w:p w14:paraId="6DD28A62" w14:textId="77777777" w:rsidR="00000000" w:rsidRDefault="00DD00E1">
      <w:pPr>
        <w:pStyle w:val="a0"/>
        <w:rPr>
          <w:rFonts w:hint="cs"/>
          <w:rtl/>
        </w:rPr>
      </w:pPr>
      <w:r>
        <w:rPr>
          <w:rFonts w:hint="cs"/>
          <w:rtl/>
        </w:rPr>
        <w:t xml:space="preserve">אדוני היושב-ראש, חברי </w:t>
      </w:r>
      <w:r>
        <w:rPr>
          <w:rFonts w:hint="cs"/>
          <w:rtl/>
        </w:rPr>
        <w:t>הכנסת, חבר הכנסת איתן כבל, אני מאוד מעריך את זה שאתה עושה שירות מילואים, ואתה מתייצב, ואתה עושה את זה כשאתה חבר הכנסת, ולזה יש לי הערכה מיוחדת, כי חברי הכנסת לא חייבים בכך, ואתה עושה את זה מתוך בחירה חופשית ונותן דוגמה. אני באמת מעריך את זה.</w:t>
      </w:r>
    </w:p>
    <w:p w14:paraId="4113D327" w14:textId="77777777" w:rsidR="00000000" w:rsidRDefault="00DD00E1">
      <w:pPr>
        <w:pStyle w:val="a0"/>
        <w:rPr>
          <w:rFonts w:hint="cs"/>
          <w:rtl/>
        </w:rPr>
      </w:pPr>
    </w:p>
    <w:p w14:paraId="30985B42" w14:textId="77777777" w:rsidR="00000000" w:rsidRDefault="00DD00E1">
      <w:pPr>
        <w:pStyle w:val="a0"/>
        <w:rPr>
          <w:rFonts w:hint="cs"/>
          <w:rtl/>
        </w:rPr>
      </w:pPr>
      <w:r>
        <w:rPr>
          <w:rFonts w:hint="cs"/>
          <w:rtl/>
        </w:rPr>
        <w:t>אני מבקש באות</w:t>
      </w:r>
      <w:r>
        <w:rPr>
          <w:rFonts w:hint="cs"/>
          <w:rtl/>
        </w:rPr>
        <w:t>ה מידה שתביא בחשבון שגם אני עשיתי מילואים. אמרת לי: לא היית במצבי, לא הלכת בלילה, לא זרקו עליך אבנים.</w:t>
      </w:r>
    </w:p>
    <w:p w14:paraId="5FF1AF84" w14:textId="77777777" w:rsidR="00000000" w:rsidRDefault="00DD00E1">
      <w:pPr>
        <w:pStyle w:val="a0"/>
        <w:rPr>
          <w:rFonts w:hint="cs"/>
          <w:rtl/>
        </w:rPr>
      </w:pPr>
    </w:p>
    <w:p w14:paraId="55E7522A" w14:textId="77777777" w:rsidR="00000000" w:rsidRDefault="00DD00E1">
      <w:pPr>
        <w:pStyle w:val="af0"/>
        <w:rPr>
          <w:rtl/>
        </w:rPr>
      </w:pPr>
      <w:r>
        <w:rPr>
          <w:rFonts w:hint="eastAsia"/>
          <w:rtl/>
        </w:rPr>
        <w:t>איתן</w:t>
      </w:r>
      <w:r>
        <w:rPr>
          <w:rtl/>
        </w:rPr>
        <w:t xml:space="preserve"> כבל (העבודה-מימד):</w:t>
      </w:r>
    </w:p>
    <w:p w14:paraId="2647EEB9" w14:textId="77777777" w:rsidR="00000000" w:rsidRDefault="00DD00E1">
      <w:pPr>
        <w:pStyle w:val="a0"/>
        <w:rPr>
          <w:rFonts w:hint="cs"/>
          <w:rtl/>
        </w:rPr>
      </w:pPr>
    </w:p>
    <w:p w14:paraId="309E0467" w14:textId="77777777" w:rsidR="00000000" w:rsidRDefault="00DD00E1">
      <w:pPr>
        <w:pStyle w:val="a0"/>
        <w:rPr>
          <w:rFonts w:hint="cs"/>
          <w:rtl/>
        </w:rPr>
      </w:pPr>
      <w:r>
        <w:rPr>
          <w:rFonts w:hint="cs"/>
          <w:rtl/>
        </w:rPr>
        <w:t>לא דיברתי על אף אחד. אתה אומר ברדיו שאני עושה קמפיין פוליטי. מעולם אף אחד לא שמע אותי מדבר פה סרה באדם.</w:t>
      </w:r>
    </w:p>
    <w:p w14:paraId="391BAB0D" w14:textId="77777777" w:rsidR="00000000" w:rsidRDefault="00DD00E1">
      <w:pPr>
        <w:pStyle w:val="a0"/>
        <w:rPr>
          <w:rFonts w:hint="cs"/>
          <w:rtl/>
        </w:rPr>
      </w:pPr>
    </w:p>
    <w:p w14:paraId="757DDE12" w14:textId="77777777" w:rsidR="00000000" w:rsidRDefault="00DD00E1">
      <w:pPr>
        <w:pStyle w:val="-"/>
        <w:rPr>
          <w:rtl/>
        </w:rPr>
      </w:pPr>
      <w:bookmarkStart w:id="322" w:name="FS000000464T22_10_2003_16_14_53C"/>
      <w:bookmarkEnd w:id="322"/>
    </w:p>
    <w:p w14:paraId="78BD5C43" w14:textId="77777777" w:rsidR="00000000" w:rsidRDefault="00DD00E1">
      <w:pPr>
        <w:pStyle w:val="-"/>
        <w:rPr>
          <w:rtl/>
        </w:rPr>
      </w:pPr>
      <w:r>
        <w:rPr>
          <w:rtl/>
        </w:rPr>
        <w:t>סגן שר הביטחון זאב בוי</w:t>
      </w:r>
      <w:r>
        <w:rPr>
          <w:rtl/>
        </w:rPr>
        <w:t>ם:</w:t>
      </w:r>
    </w:p>
    <w:p w14:paraId="13895CC5" w14:textId="77777777" w:rsidR="00000000" w:rsidRDefault="00DD00E1">
      <w:pPr>
        <w:pStyle w:val="a0"/>
        <w:rPr>
          <w:rtl/>
        </w:rPr>
      </w:pPr>
    </w:p>
    <w:p w14:paraId="17B8B0BC" w14:textId="77777777" w:rsidR="00000000" w:rsidRDefault="00DD00E1">
      <w:pPr>
        <w:pStyle w:val="a0"/>
        <w:rPr>
          <w:rFonts w:hint="cs"/>
          <w:rtl/>
        </w:rPr>
      </w:pPr>
      <w:r>
        <w:rPr>
          <w:rFonts w:hint="cs"/>
          <w:rtl/>
        </w:rPr>
        <w:t xml:space="preserve">שמעתי עכשיו משהו. אם אתה חוזר בך מהעניין, בבקשה. </w:t>
      </w:r>
    </w:p>
    <w:p w14:paraId="2360D47F" w14:textId="77777777" w:rsidR="00000000" w:rsidRDefault="00DD00E1">
      <w:pPr>
        <w:pStyle w:val="a0"/>
        <w:rPr>
          <w:rFonts w:hint="cs"/>
          <w:rtl/>
        </w:rPr>
      </w:pPr>
    </w:p>
    <w:p w14:paraId="54C4C874" w14:textId="77777777" w:rsidR="00000000" w:rsidRDefault="00DD00E1">
      <w:pPr>
        <w:pStyle w:val="a0"/>
        <w:rPr>
          <w:rFonts w:hint="cs"/>
          <w:rtl/>
        </w:rPr>
      </w:pPr>
      <w:r>
        <w:rPr>
          <w:rFonts w:hint="cs"/>
          <w:rtl/>
        </w:rPr>
        <w:t>כל אחד בדורו ובזמנו שירת את המדינה, השתדלנו לעשות את זה בנאמנות. כמו שאתה עושה את זה, גם אני השתדלתי. לכן אני מציע לא לרדת לדבר הזה.</w:t>
      </w:r>
    </w:p>
    <w:p w14:paraId="1C4AEC73" w14:textId="77777777" w:rsidR="00000000" w:rsidRDefault="00DD00E1">
      <w:pPr>
        <w:pStyle w:val="a0"/>
        <w:rPr>
          <w:rFonts w:hint="cs"/>
          <w:rtl/>
        </w:rPr>
      </w:pPr>
    </w:p>
    <w:p w14:paraId="015DB73F" w14:textId="77777777" w:rsidR="00000000" w:rsidRDefault="00DD00E1">
      <w:pPr>
        <w:pStyle w:val="a0"/>
        <w:rPr>
          <w:rFonts w:hint="cs"/>
          <w:rtl/>
        </w:rPr>
      </w:pPr>
      <w:r>
        <w:rPr>
          <w:rFonts w:hint="cs"/>
          <w:rtl/>
        </w:rPr>
        <w:t xml:space="preserve">נכון, התקבל אצלי לאחרונה רושם, שהעובדה שאתה משרת במילואים משמשת לך </w:t>
      </w:r>
      <w:r>
        <w:rPr>
          <w:rFonts w:hint="cs"/>
          <w:rtl/>
        </w:rPr>
        <w:t>מעין עמדת-על לטיפול בענייני המילואים כאילו של מומחה יתר. אני לא בטוח בעניין הזה.</w:t>
      </w:r>
    </w:p>
    <w:p w14:paraId="034B9999" w14:textId="77777777" w:rsidR="00000000" w:rsidRDefault="00DD00E1">
      <w:pPr>
        <w:pStyle w:val="a0"/>
        <w:rPr>
          <w:rFonts w:hint="cs"/>
          <w:rtl/>
        </w:rPr>
      </w:pPr>
    </w:p>
    <w:p w14:paraId="06502E6C" w14:textId="77777777" w:rsidR="00000000" w:rsidRDefault="00DD00E1">
      <w:pPr>
        <w:pStyle w:val="af0"/>
        <w:rPr>
          <w:rtl/>
        </w:rPr>
      </w:pPr>
      <w:r>
        <w:rPr>
          <w:rFonts w:hint="eastAsia"/>
          <w:rtl/>
        </w:rPr>
        <w:t>איתן</w:t>
      </w:r>
      <w:r>
        <w:rPr>
          <w:rtl/>
        </w:rPr>
        <w:t xml:space="preserve"> כבל (העבודה-מימד):</w:t>
      </w:r>
    </w:p>
    <w:p w14:paraId="4D1187D0" w14:textId="77777777" w:rsidR="00000000" w:rsidRDefault="00DD00E1">
      <w:pPr>
        <w:pStyle w:val="a0"/>
        <w:rPr>
          <w:rFonts w:hint="cs"/>
          <w:rtl/>
        </w:rPr>
      </w:pPr>
    </w:p>
    <w:p w14:paraId="349405F6" w14:textId="77777777" w:rsidR="00000000" w:rsidRDefault="00DD00E1">
      <w:pPr>
        <w:pStyle w:val="a0"/>
        <w:rPr>
          <w:rFonts w:hint="cs"/>
          <w:rtl/>
        </w:rPr>
      </w:pPr>
      <w:r>
        <w:rPr>
          <w:rFonts w:hint="cs"/>
          <w:rtl/>
        </w:rPr>
        <w:t>לא התיימרתי.</w:t>
      </w:r>
    </w:p>
    <w:p w14:paraId="2DB56F1B" w14:textId="77777777" w:rsidR="00000000" w:rsidRDefault="00DD00E1">
      <w:pPr>
        <w:pStyle w:val="a0"/>
        <w:rPr>
          <w:rFonts w:hint="cs"/>
          <w:rtl/>
        </w:rPr>
      </w:pPr>
    </w:p>
    <w:p w14:paraId="24743640" w14:textId="77777777" w:rsidR="00000000" w:rsidRDefault="00DD00E1">
      <w:pPr>
        <w:pStyle w:val="-"/>
        <w:rPr>
          <w:rtl/>
        </w:rPr>
      </w:pPr>
      <w:bookmarkStart w:id="323" w:name="FS000000464T22_10_2003_16_16_36C"/>
      <w:bookmarkEnd w:id="323"/>
      <w:r>
        <w:rPr>
          <w:rtl/>
        </w:rPr>
        <w:t>סגן שר הביטחון זאב בוים:</w:t>
      </w:r>
    </w:p>
    <w:p w14:paraId="19520E1E" w14:textId="77777777" w:rsidR="00000000" w:rsidRDefault="00DD00E1">
      <w:pPr>
        <w:pStyle w:val="a0"/>
        <w:rPr>
          <w:rtl/>
        </w:rPr>
      </w:pPr>
    </w:p>
    <w:p w14:paraId="7BF458B5" w14:textId="77777777" w:rsidR="00000000" w:rsidRDefault="00DD00E1">
      <w:pPr>
        <w:pStyle w:val="a0"/>
        <w:rPr>
          <w:rFonts w:hint="cs"/>
          <w:rtl/>
        </w:rPr>
      </w:pPr>
      <w:r>
        <w:rPr>
          <w:rFonts w:hint="cs"/>
          <w:rtl/>
        </w:rPr>
        <w:t>כך זה נראה, אבל אני אומר את זה בזהירות. אני מכבד מה שאתם עושים פה.</w:t>
      </w:r>
    </w:p>
    <w:p w14:paraId="67FC005A" w14:textId="77777777" w:rsidR="00000000" w:rsidRDefault="00DD00E1">
      <w:pPr>
        <w:pStyle w:val="a0"/>
        <w:rPr>
          <w:rFonts w:hint="cs"/>
          <w:rtl/>
        </w:rPr>
      </w:pPr>
    </w:p>
    <w:p w14:paraId="49A66C6A" w14:textId="77777777" w:rsidR="00000000" w:rsidRDefault="00DD00E1">
      <w:pPr>
        <w:pStyle w:val="af0"/>
        <w:rPr>
          <w:rtl/>
        </w:rPr>
      </w:pPr>
      <w:r>
        <w:rPr>
          <w:rFonts w:hint="eastAsia"/>
          <w:rtl/>
        </w:rPr>
        <w:t>איתן</w:t>
      </w:r>
      <w:r>
        <w:rPr>
          <w:rtl/>
        </w:rPr>
        <w:t xml:space="preserve"> כבל (העבודה-מימד):</w:t>
      </w:r>
    </w:p>
    <w:p w14:paraId="1099F1AE" w14:textId="77777777" w:rsidR="00000000" w:rsidRDefault="00DD00E1">
      <w:pPr>
        <w:pStyle w:val="a0"/>
        <w:rPr>
          <w:rFonts w:hint="cs"/>
          <w:rtl/>
        </w:rPr>
      </w:pPr>
    </w:p>
    <w:p w14:paraId="7CD96B83" w14:textId="77777777" w:rsidR="00000000" w:rsidRDefault="00DD00E1">
      <w:pPr>
        <w:pStyle w:val="a0"/>
        <w:rPr>
          <w:rFonts w:hint="cs"/>
          <w:rtl/>
        </w:rPr>
      </w:pPr>
      <w:r>
        <w:rPr>
          <w:rFonts w:hint="cs"/>
          <w:rtl/>
        </w:rPr>
        <w:t>אדוני השר, סליחה</w:t>
      </w:r>
      <w:r>
        <w:rPr>
          <w:rFonts w:hint="cs"/>
          <w:rtl/>
        </w:rPr>
        <w:t xml:space="preserve"> - - -</w:t>
      </w:r>
    </w:p>
    <w:p w14:paraId="3BFE6F7C" w14:textId="77777777" w:rsidR="00000000" w:rsidRDefault="00DD00E1">
      <w:pPr>
        <w:pStyle w:val="a0"/>
        <w:rPr>
          <w:rFonts w:hint="cs"/>
          <w:rtl/>
        </w:rPr>
      </w:pPr>
    </w:p>
    <w:p w14:paraId="2B07BB4B" w14:textId="77777777" w:rsidR="00000000" w:rsidRDefault="00DD00E1">
      <w:pPr>
        <w:pStyle w:val="af1"/>
        <w:rPr>
          <w:rtl/>
        </w:rPr>
      </w:pPr>
      <w:r>
        <w:rPr>
          <w:rtl/>
        </w:rPr>
        <w:t>היו"ר נסים דהן:</w:t>
      </w:r>
    </w:p>
    <w:p w14:paraId="62A8FE84" w14:textId="77777777" w:rsidR="00000000" w:rsidRDefault="00DD00E1">
      <w:pPr>
        <w:pStyle w:val="a0"/>
        <w:rPr>
          <w:rtl/>
        </w:rPr>
      </w:pPr>
    </w:p>
    <w:p w14:paraId="0838F8BB" w14:textId="77777777" w:rsidR="00000000" w:rsidRDefault="00DD00E1">
      <w:pPr>
        <w:pStyle w:val="a0"/>
        <w:rPr>
          <w:rFonts w:hint="cs"/>
          <w:rtl/>
        </w:rPr>
      </w:pPr>
      <w:r>
        <w:rPr>
          <w:rFonts w:hint="cs"/>
          <w:rtl/>
        </w:rPr>
        <w:t>זה לא ערב שאלות ותשובות, חבר הכנסת איתן כבל, עם כל הכבוד.</w:t>
      </w:r>
    </w:p>
    <w:p w14:paraId="0CAACB32" w14:textId="77777777" w:rsidR="00000000" w:rsidRDefault="00DD00E1">
      <w:pPr>
        <w:pStyle w:val="a0"/>
        <w:rPr>
          <w:rFonts w:hint="cs"/>
          <w:rtl/>
        </w:rPr>
      </w:pPr>
    </w:p>
    <w:p w14:paraId="0F41E58E" w14:textId="77777777" w:rsidR="00000000" w:rsidRDefault="00DD00E1">
      <w:pPr>
        <w:pStyle w:val="af0"/>
        <w:rPr>
          <w:rtl/>
        </w:rPr>
      </w:pPr>
      <w:r>
        <w:rPr>
          <w:rFonts w:hint="eastAsia"/>
          <w:rtl/>
        </w:rPr>
        <w:t>איתן</w:t>
      </w:r>
      <w:r>
        <w:rPr>
          <w:rtl/>
        </w:rPr>
        <w:t xml:space="preserve"> כבל (העבודה-מימד):</w:t>
      </w:r>
    </w:p>
    <w:p w14:paraId="6E102863" w14:textId="77777777" w:rsidR="00000000" w:rsidRDefault="00DD00E1">
      <w:pPr>
        <w:pStyle w:val="a0"/>
        <w:rPr>
          <w:rFonts w:hint="cs"/>
          <w:rtl/>
        </w:rPr>
      </w:pPr>
    </w:p>
    <w:p w14:paraId="7CEA59D1" w14:textId="77777777" w:rsidR="00000000" w:rsidRDefault="00DD00E1">
      <w:pPr>
        <w:pStyle w:val="a0"/>
        <w:rPr>
          <w:rFonts w:hint="cs"/>
          <w:rtl/>
        </w:rPr>
      </w:pPr>
      <w:r>
        <w:rPr>
          <w:rFonts w:hint="cs"/>
          <w:rtl/>
        </w:rPr>
        <w:t>הוא מרשה לי.</w:t>
      </w:r>
    </w:p>
    <w:p w14:paraId="4584B0DE" w14:textId="77777777" w:rsidR="00000000" w:rsidRDefault="00DD00E1">
      <w:pPr>
        <w:pStyle w:val="a0"/>
        <w:rPr>
          <w:rFonts w:hint="cs"/>
          <w:rtl/>
        </w:rPr>
      </w:pPr>
    </w:p>
    <w:p w14:paraId="0E821DED" w14:textId="77777777" w:rsidR="00000000" w:rsidRDefault="00DD00E1">
      <w:pPr>
        <w:pStyle w:val="af1"/>
        <w:rPr>
          <w:rtl/>
        </w:rPr>
      </w:pPr>
      <w:r>
        <w:rPr>
          <w:rtl/>
        </w:rPr>
        <w:t>היו"ר נסים דהן:</w:t>
      </w:r>
    </w:p>
    <w:p w14:paraId="30C2C871" w14:textId="77777777" w:rsidR="00000000" w:rsidRDefault="00DD00E1">
      <w:pPr>
        <w:pStyle w:val="a0"/>
        <w:rPr>
          <w:rtl/>
        </w:rPr>
      </w:pPr>
    </w:p>
    <w:p w14:paraId="3B906B7F" w14:textId="77777777" w:rsidR="00000000" w:rsidRDefault="00DD00E1">
      <w:pPr>
        <w:pStyle w:val="a0"/>
        <w:rPr>
          <w:rFonts w:hint="cs"/>
          <w:rtl/>
        </w:rPr>
      </w:pPr>
      <w:r>
        <w:rPr>
          <w:rFonts w:hint="cs"/>
          <w:rtl/>
        </w:rPr>
        <w:t>אני לא מרשה לך. בינתיים אני מנהל את המליאה.</w:t>
      </w:r>
    </w:p>
    <w:p w14:paraId="2E78B5D0" w14:textId="77777777" w:rsidR="00000000" w:rsidRDefault="00DD00E1">
      <w:pPr>
        <w:pStyle w:val="a0"/>
        <w:rPr>
          <w:rFonts w:hint="cs"/>
          <w:rtl/>
        </w:rPr>
      </w:pPr>
    </w:p>
    <w:p w14:paraId="67E3BBC2" w14:textId="77777777" w:rsidR="00000000" w:rsidRDefault="00DD00E1">
      <w:pPr>
        <w:pStyle w:val="af0"/>
        <w:rPr>
          <w:rtl/>
        </w:rPr>
      </w:pPr>
      <w:r>
        <w:rPr>
          <w:rFonts w:hint="eastAsia"/>
          <w:rtl/>
        </w:rPr>
        <w:t>איתן</w:t>
      </w:r>
      <w:r>
        <w:rPr>
          <w:rtl/>
        </w:rPr>
        <w:t xml:space="preserve"> כבל (העבודה-מימד):</w:t>
      </w:r>
    </w:p>
    <w:p w14:paraId="26A70175" w14:textId="77777777" w:rsidR="00000000" w:rsidRDefault="00DD00E1">
      <w:pPr>
        <w:pStyle w:val="a0"/>
        <w:rPr>
          <w:rFonts w:hint="cs"/>
          <w:rtl/>
        </w:rPr>
      </w:pPr>
    </w:p>
    <w:p w14:paraId="6FEFA245" w14:textId="77777777" w:rsidR="00000000" w:rsidRDefault="00DD00E1">
      <w:pPr>
        <w:pStyle w:val="a0"/>
        <w:rPr>
          <w:rFonts w:hint="cs"/>
          <w:rtl/>
        </w:rPr>
      </w:pPr>
      <w:r>
        <w:rPr>
          <w:rFonts w:hint="cs"/>
          <w:rtl/>
        </w:rPr>
        <w:t>אדוני השר, זה גם לא הופך את אלה שמתיימרים להיו</w:t>
      </w:r>
      <w:r>
        <w:rPr>
          <w:rFonts w:hint="cs"/>
          <w:rtl/>
        </w:rPr>
        <w:t>ת המומחים למומחים, ואנחנו הרס"רים או הרב"טים או הסמלים.</w:t>
      </w:r>
    </w:p>
    <w:p w14:paraId="573116D1" w14:textId="77777777" w:rsidR="00000000" w:rsidRDefault="00DD00E1">
      <w:pPr>
        <w:pStyle w:val="af1"/>
        <w:rPr>
          <w:rtl/>
        </w:rPr>
      </w:pPr>
    </w:p>
    <w:p w14:paraId="1145438B" w14:textId="77777777" w:rsidR="00000000" w:rsidRDefault="00DD00E1">
      <w:pPr>
        <w:pStyle w:val="af1"/>
        <w:rPr>
          <w:rtl/>
        </w:rPr>
      </w:pPr>
      <w:r>
        <w:rPr>
          <w:rtl/>
        </w:rPr>
        <w:t>היו"ר נסים דהן:</w:t>
      </w:r>
    </w:p>
    <w:p w14:paraId="293CE963" w14:textId="77777777" w:rsidR="00000000" w:rsidRDefault="00DD00E1">
      <w:pPr>
        <w:pStyle w:val="a0"/>
        <w:rPr>
          <w:rtl/>
        </w:rPr>
      </w:pPr>
    </w:p>
    <w:p w14:paraId="20D25628" w14:textId="77777777" w:rsidR="00000000" w:rsidRDefault="00DD00E1">
      <w:pPr>
        <w:pStyle w:val="a0"/>
        <w:rPr>
          <w:rFonts w:hint="cs"/>
          <w:rtl/>
        </w:rPr>
      </w:pPr>
      <w:r>
        <w:rPr>
          <w:rFonts w:hint="cs"/>
          <w:rtl/>
        </w:rPr>
        <w:t>תודה. עד כאן. לא להתווכח יותר. כל אחד יאמר את דבריו לפרוטוקול של עם ישראל ולשומעים, ובלבד שיתנהל על מי מנוחות.</w:t>
      </w:r>
    </w:p>
    <w:p w14:paraId="403FF22E" w14:textId="77777777" w:rsidR="00000000" w:rsidRDefault="00DD00E1">
      <w:pPr>
        <w:pStyle w:val="a0"/>
        <w:rPr>
          <w:rFonts w:hint="cs"/>
          <w:rtl/>
        </w:rPr>
      </w:pPr>
    </w:p>
    <w:p w14:paraId="703AAAA5" w14:textId="77777777" w:rsidR="00000000" w:rsidRDefault="00DD00E1">
      <w:pPr>
        <w:pStyle w:val="-"/>
        <w:rPr>
          <w:rtl/>
        </w:rPr>
      </w:pPr>
      <w:bookmarkStart w:id="324" w:name="FS000000464T22_10_2003_16_19_17C"/>
      <w:bookmarkEnd w:id="324"/>
      <w:r>
        <w:rPr>
          <w:rtl/>
        </w:rPr>
        <w:t>סגן שר הביטחון זאב בוים:</w:t>
      </w:r>
    </w:p>
    <w:p w14:paraId="15B17747" w14:textId="77777777" w:rsidR="00000000" w:rsidRDefault="00DD00E1">
      <w:pPr>
        <w:pStyle w:val="a0"/>
        <w:rPr>
          <w:rtl/>
        </w:rPr>
      </w:pPr>
    </w:p>
    <w:p w14:paraId="543991AB" w14:textId="77777777" w:rsidR="00000000" w:rsidRDefault="00DD00E1">
      <w:pPr>
        <w:pStyle w:val="a0"/>
        <w:rPr>
          <w:rFonts w:hint="cs"/>
          <w:rtl/>
        </w:rPr>
      </w:pPr>
      <w:r>
        <w:rPr>
          <w:rFonts w:hint="cs"/>
          <w:rtl/>
        </w:rPr>
        <w:t>אני רוצה לגעת בגופם של דברים. הקריאה בצו חרי</w:t>
      </w:r>
      <w:r>
        <w:rPr>
          <w:rFonts w:hint="cs"/>
          <w:rtl/>
        </w:rPr>
        <w:t xml:space="preserve">ג היא אחת משלוש הדרכים שבהם קוראים למילואים. יש צו לשעת-חירום, מה שקרוי צו-8, יש צו חריג ויש צו רגיל. קודם כול, העניין של מצב חירום וצו חריג, אלה שני דברים שונים. כשיש מצב חירום, מזמנים על-פי צו חירום, כשיש מצב חריג, וניתן המכשיר הזה, המכשיר הזה קיים והוא </w:t>
      </w:r>
      <w:r>
        <w:rPr>
          <w:rFonts w:hint="cs"/>
          <w:rtl/>
        </w:rPr>
        <w:t xml:space="preserve">ניתן. על מה הוא ניתן? הוא ניתן על מצב חריג. הוא לא מצב חירום, הוא לא מצב רגיל, הוא משהו באמצע. </w:t>
      </w:r>
    </w:p>
    <w:p w14:paraId="3F9633C6" w14:textId="77777777" w:rsidR="00000000" w:rsidRDefault="00DD00E1">
      <w:pPr>
        <w:pStyle w:val="a0"/>
        <w:rPr>
          <w:rFonts w:hint="cs"/>
          <w:rtl/>
        </w:rPr>
      </w:pPr>
    </w:p>
    <w:p w14:paraId="004D06EE" w14:textId="77777777" w:rsidR="00000000" w:rsidRDefault="00DD00E1">
      <w:pPr>
        <w:pStyle w:val="a0"/>
        <w:rPr>
          <w:rFonts w:hint="cs"/>
          <w:rtl/>
        </w:rPr>
      </w:pPr>
      <w:r>
        <w:rPr>
          <w:rFonts w:hint="cs"/>
          <w:rtl/>
        </w:rPr>
        <w:t>חבר הכנסת וילן, זה לא כמו שאתה אומר - אם יש מצב חירום, תקראו במצב חירום. זה לא מצב חירום, אבל זה מצב חריג, ואני רוצה להסביר את המצב החריג הזה. המצב החריג הזה ה</w:t>
      </w:r>
      <w:r>
        <w:rPr>
          <w:rFonts w:hint="cs"/>
          <w:rtl/>
        </w:rPr>
        <w:t>יה, ולא לפני הרבה זמן, כשאנחנו יודעים ונדרשים לכוננות מיוחדת בשעת חגים בכלל ובשעת חג כמו חול-המועד סוכות, יש גם חול-המועד פסח, כשכל עם ישראל יוצא בהמוניו - - -</w:t>
      </w:r>
    </w:p>
    <w:p w14:paraId="260F7D54" w14:textId="77777777" w:rsidR="00000000" w:rsidRDefault="00DD00E1">
      <w:pPr>
        <w:pStyle w:val="a0"/>
        <w:rPr>
          <w:rFonts w:hint="cs"/>
          <w:rtl/>
        </w:rPr>
      </w:pPr>
    </w:p>
    <w:p w14:paraId="3B47C114" w14:textId="77777777" w:rsidR="00000000" w:rsidRDefault="00DD00E1">
      <w:pPr>
        <w:pStyle w:val="af0"/>
        <w:rPr>
          <w:rtl/>
        </w:rPr>
      </w:pPr>
      <w:r>
        <w:rPr>
          <w:rFonts w:hint="eastAsia"/>
          <w:rtl/>
        </w:rPr>
        <w:t>דני</w:t>
      </w:r>
      <w:r>
        <w:rPr>
          <w:rtl/>
        </w:rPr>
        <w:t xml:space="preserve"> יתום (העבודה-מימד):</w:t>
      </w:r>
    </w:p>
    <w:p w14:paraId="4AC70205" w14:textId="77777777" w:rsidR="00000000" w:rsidRDefault="00DD00E1">
      <w:pPr>
        <w:pStyle w:val="a0"/>
        <w:rPr>
          <w:rFonts w:hint="cs"/>
          <w:rtl/>
        </w:rPr>
      </w:pPr>
    </w:p>
    <w:p w14:paraId="4FA546EB" w14:textId="77777777" w:rsidR="00000000" w:rsidRDefault="00DD00E1">
      <w:pPr>
        <w:pStyle w:val="a0"/>
        <w:rPr>
          <w:rFonts w:hint="cs"/>
          <w:rtl/>
        </w:rPr>
      </w:pPr>
      <w:r>
        <w:rPr>
          <w:rFonts w:hint="cs"/>
          <w:rtl/>
        </w:rPr>
        <w:t>לא ידעתם שיש חגים?</w:t>
      </w:r>
    </w:p>
    <w:p w14:paraId="129E7BB1" w14:textId="77777777" w:rsidR="00000000" w:rsidRDefault="00DD00E1">
      <w:pPr>
        <w:pStyle w:val="a0"/>
        <w:rPr>
          <w:rFonts w:hint="cs"/>
          <w:rtl/>
        </w:rPr>
      </w:pPr>
    </w:p>
    <w:p w14:paraId="64FBF25E" w14:textId="77777777" w:rsidR="00000000" w:rsidRDefault="00DD00E1">
      <w:pPr>
        <w:pStyle w:val="-"/>
        <w:rPr>
          <w:rtl/>
        </w:rPr>
      </w:pPr>
      <w:bookmarkStart w:id="325" w:name="FS000000464T22_10_2003_16_22_28C"/>
      <w:bookmarkEnd w:id="325"/>
      <w:r>
        <w:rPr>
          <w:rtl/>
        </w:rPr>
        <w:t>סגן שר הביטחון זאב בוים:</w:t>
      </w:r>
    </w:p>
    <w:p w14:paraId="308DDB6A" w14:textId="77777777" w:rsidR="00000000" w:rsidRDefault="00DD00E1">
      <w:pPr>
        <w:pStyle w:val="a0"/>
        <w:rPr>
          <w:rtl/>
        </w:rPr>
      </w:pPr>
    </w:p>
    <w:p w14:paraId="4D272E20" w14:textId="77777777" w:rsidR="00000000" w:rsidRDefault="00DD00E1">
      <w:pPr>
        <w:pStyle w:val="a0"/>
        <w:rPr>
          <w:rFonts w:hint="cs"/>
          <w:rtl/>
        </w:rPr>
      </w:pPr>
      <w:r>
        <w:rPr>
          <w:rFonts w:hint="cs"/>
          <w:rtl/>
        </w:rPr>
        <w:t>ידענו, אלא שנכנס פה אלמנ</w:t>
      </w:r>
      <w:r>
        <w:rPr>
          <w:rFonts w:hint="cs"/>
          <w:rtl/>
        </w:rPr>
        <w:t>ט חדש. הערכת צה"ל היתה, והיא התקבלה, שביחס לכוננות החג אפשר להסתדר עם הצבא הסדיר. אם יצטרכו, קצת ימתחו. אם יצטרכו, ועושים את זה מעת לעת במצבים רגישים או כשיש כוננות, אפילו יעשו הפסקה מסוימת של הכשרות של קורסים ויעבו את הכוננות. זה מה שתוכנן בערך.</w:t>
      </w:r>
    </w:p>
    <w:p w14:paraId="73215970" w14:textId="77777777" w:rsidR="00000000" w:rsidRDefault="00DD00E1">
      <w:pPr>
        <w:pStyle w:val="a0"/>
        <w:rPr>
          <w:rFonts w:hint="cs"/>
          <w:rtl/>
        </w:rPr>
      </w:pPr>
    </w:p>
    <w:p w14:paraId="61711964" w14:textId="77777777" w:rsidR="00000000" w:rsidRDefault="00DD00E1">
      <w:pPr>
        <w:pStyle w:val="a0"/>
        <w:rPr>
          <w:rFonts w:hint="cs"/>
          <w:rtl/>
        </w:rPr>
      </w:pPr>
      <w:r>
        <w:rPr>
          <w:rFonts w:hint="cs"/>
          <w:rtl/>
        </w:rPr>
        <w:t>אני רוצה</w:t>
      </w:r>
      <w:r>
        <w:rPr>
          <w:rFonts w:hint="cs"/>
          <w:rtl/>
        </w:rPr>
        <w:t xml:space="preserve"> להזכיר - ופה נכנסת אחריות הדרג המדיני, והמוסר של הדרג המדיני, כך צריך להסתכל על זה. מה לעשות, בערב יום כיפור היה פיגוע קשה מאוד בחיפה, במסעדת "מקסים", זה קרה כמה ימים לפני חג הסוכות, וצריך לומר שזה יצר רגישות יתר לעניין הכוננות. אמר שר הביטחון שצריך לעשות</w:t>
      </w:r>
      <w:r>
        <w:rPr>
          <w:rFonts w:hint="cs"/>
          <w:rtl/>
        </w:rPr>
        <w:t xml:space="preserve"> הכול כדי למנוע פיגוע קשה כזה כמו שהיה, שהשפיע על העם, על כולם, על כל אזרחי מדינת ישראל בלי יוצא מן הכלל, בוודאי בטווח הקצר הזה, בוודאי בתקופת החגים הזאת, וצריך לראות איך להגביר את העירנות.</w:t>
      </w:r>
    </w:p>
    <w:p w14:paraId="4AE80D56" w14:textId="77777777" w:rsidR="00000000" w:rsidRDefault="00DD00E1">
      <w:pPr>
        <w:pStyle w:val="a0"/>
        <w:rPr>
          <w:rFonts w:hint="cs"/>
          <w:rtl/>
        </w:rPr>
      </w:pPr>
    </w:p>
    <w:p w14:paraId="43546752" w14:textId="77777777" w:rsidR="00000000" w:rsidRDefault="00DD00E1">
      <w:pPr>
        <w:pStyle w:val="a0"/>
        <w:rPr>
          <w:rFonts w:hint="cs"/>
          <w:rtl/>
        </w:rPr>
      </w:pPr>
      <w:r>
        <w:rPr>
          <w:rFonts w:hint="cs"/>
          <w:rtl/>
        </w:rPr>
        <w:t xml:space="preserve">היה ידוע, בתוך כך, שחלק מהגדודים שהולכים לגייס עכשיו, הכוח הנוסף </w:t>
      </w:r>
      <w:r>
        <w:rPr>
          <w:rFonts w:hint="cs"/>
          <w:rtl/>
        </w:rPr>
        <w:t>הזה שצריך לעבות, או שהוא יספיק לקצה תקופת חול-המועד או אפילו לאחר מכן. צריך להבין שגם אם הוא לא יספיק, זו מתיחת יתר אצל הצבא הסדיר, שאחר כך צריך קצת לשחרר אותו. וזה בדיוק העניין.</w:t>
      </w:r>
    </w:p>
    <w:p w14:paraId="180C8EC8" w14:textId="77777777" w:rsidR="00000000" w:rsidRDefault="00DD00E1">
      <w:pPr>
        <w:pStyle w:val="a0"/>
        <w:rPr>
          <w:rFonts w:hint="cs"/>
          <w:rtl/>
        </w:rPr>
      </w:pPr>
    </w:p>
    <w:p w14:paraId="34CE47E7" w14:textId="77777777" w:rsidR="00000000" w:rsidRDefault="00DD00E1">
      <w:pPr>
        <w:pStyle w:val="a0"/>
        <w:rPr>
          <w:rFonts w:hint="cs"/>
          <w:rtl/>
        </w:rPr>
      </w:pPr>
      <w:r>
        <w:rPr>
          <w:rFonts w:hint="cs"/>
          <w:rtl/>
        </w:rPr>
        <w:t>המכלול יצר מצב חריג. היו 46 התרעות בערב חג הסוכות, וזה הרבה, וחלק היו התרעות</w:t>
      </w:r>
      <w:r>
        <w:rPr>
          <w:rFonts w:hint="cs"/>
          <w:rtl/>
        </w:rPr>
        <w:t xml:space="preserve"> חמות.</w:t>
      </w:r>
    </w:p>
    <w:p w14:paraId="68A93A10" w14:textId="77777777" w:rsidR="00000000" w:rsidRDefault="00DD00E1">
      <w:pPr>
        <w:pStyle w:val="a0"/>
        <w:rPr>
          <w:rFonts w:hint="cs"/>
          <w:rtl/>
        </w:rPr>
      </w:pPr>
    </w:p>
    <w:p w14:paraId="3F256D27" w14:textId="77777777" w:rsidR="00000000" w:rsidRDefault="00DD00E1">
      <w:pPr>
        <w:pStyle w:val="af0"/>
        <w:rPr>
          <w:rtl/>
        </w:rPr>
      </w:pPr>
      <w:r>
        <w:rPr>
          <w:rFonts w:hint="eastAsia"/>
          <w:rtl/>
        </w:rPr>
        <w:t>אבשלום</w:t>
      </w:r>
      <w:r>
        <w:rPr>
          <w:rtl/>
        </w:rPr>
        <w:t xml:space="preserve"> וילן (מרצ):</w:t>
      </w:r>
    </w:p>
    <w:p w14:paraId="19D935E1" w14:textId="77777777" w:rsidR="00000000" w:rsidRDefault="00DD00E1">
      <w:pPr>
        <w:pStyle w:val="a0"/>
        <w:rPr>
          <w:rFonts w:hint="cs"/>
          <w:rtl/>
        </w:rPr>
      </w:pPr>
    </w:p>
    <w:p w14:paraId="3CF4C1DE" w14:textId="77777777" w:rsidR="00000000" w:rsidRDefault="00DD00E1">
      <w:pPr>
        <w:pStyle w:val="a0"/>
        <w:rPr>
          <w:rFonts w:hint="cs"/>
          <w:rtl/>
        </w:rPr>
      </w:pPr>
      <w:r>
        <w:rPr>
          <w:rFonts w:hint="cs"/>
          <w:rtl/>
        </w:rPr>
        <w:t>קברניטי הצבא אמרו שהם מסתדרים.</w:t>
      </w:r>
    </w:p>
    <w:p w14:paraId="14BE4648" w14:textId="77777777" w:rsidR="00000000" w:rsidRDefault="00DD00E1">
      <w:pPr>
        <w:pStyle w:val="a0"/>
        <w:rPr>
          <w:rFonts w:hint="cs"/>
          <w:rtl/>
        </w:rPr>
      </w:pPr>
    </w:p>
    <w:p w14:paraId="629AE975" w14:textId="77777777" w:rsidR="00000000" w:rsidRDefault="00DD00E1">
      <w:pPr>
        <w:pStyle w:val="-"/>
        <w:rPr>
          <w:rtl/>
        </w:rPr>
      </w:pPr>
      <w:bookmarkStart w:id="326" w:name="FS000000464T22_10_2003_16_26_50C"/>
      <w:bookmarkEnd w:id="326"/>
      <w:r>
        <w:rPr>
          <w:rtl/>
        </w:rPr>
        <w:t>סגן שר הביטחון זאב בוים:</w:t>
      </w:r>
    </w:p>
    <w:p w14:paraId="6BFB1B46" w14:textId="77777777" w:rsidR="00000000" w:rsidRDefault="00DD00E1">
      <w:pPr>
        <w:pStyle w:val="a0"/>
        <w:rPr>
          <w:rtl/>
        </w:rPr>
      </w:pPr>
    </w:p>
    <w:p w14:paraId="1B522A3E" w14:textId="77777777" w:rsidR="00000000" w:rsidRDefault="00DD00E1">
      <w:pPr>
        <w:pStyle w:val="a0"/>
        <w:rPr>
          <w:rFonts w:hint="cs"/>
          <w:rtl/>
        </w:rPr>
      </w:pPr>
      <w:r>
        <w:rPr>
          <w:rFonts w:hint="cs"/>
          <w:rtl/>
        </w:rPr>
        <w:t>הייתי בהערכת המצב, וזה לא בדיוק כך. קודם כול, טוב שיש ויכוח בהערכת מצב, וראשי הצבא, לא כולם, אבל חלקם, אמרו שאולי אין צורך בגיוס המילואים, והיה דיון על העניין הזה.</w:t>
      </w:r>
    </w:p>
    <w:p w14:paraId="3A2B4FE2" w14:textId="77777777" w:rsidR="00000000" w:rsidRDefault="00DD00E1">
      <w:pPr>
        <w:pStyle w:val="a0"/>
        <w:rPr>
          <w:rFonts w:hint="cs"/>
          <w:rtl/>
        </w:rPr>
      </w:pPr>
    </w:p>
    <w:p w14:paraId="2AA47642" w14:textId="77777777" w:rsidR="00000000" w:rsidRDefault="00DD00E1">
      <w:pPr>
        <w:pStyle w:val="a0"/>
        <w:rPr>
          <w:rFonts w:hint="cs"/>
          <w:rtl/>
        </w:rPr>
      </w:pPr>
      <w:r>
        <w:rPr>
          <w:rFonts w:hint="cs"/>
          <w:rtl/>
        </w:rPr>
        <w:t>ההחלט</w:t>
      </w:r>
      <w:r>
        <w:rPr>
          <w:rFonts w:hint="cs"/>
          <w:rtl/>
        </w:rPr>
        <w:t>ה של שר הביטחון היתה - והוא לא בא ואמר או הנחית: תגייסו מילואים. הוא אמר שיש אופציה לגייס מילואים. זו היתה ההחלטה המקורית שלו. חלפו כמה ימים, וכתוצאה מריבוי של התרעות נוספות הוחלט על גיוס המילואים. חיכו, לא גייסו מייד. זו היתה ההחלטה המקורית.</w:t>
      </w:r>
    </w:p>
    <w:p w14:paraId="02597DB3" w14:textId="77777777" w:rsidR="00000000" w:rsidRDefault="00DD00E1">
      <w:pPr>
        <w:pStyle w:val="a0"/>
        <w:rPr>
          <w:rFonts w:hint="cs"/>
          <w:rtl/>
        </w:rPr>
      </w:pPr>
    </w:p>
    <w:p w14:paraId="3E37E696" w14:textId="77777777" w:rsidR="00000000" w:rsidRDefault="00DD00E1">
      <w:pPr>
        <w:pStyle w:val="a0"/>
        <w:rPr>
          <w:rFonts w:hint="cs"/>
          <w:rtl/>
        </w:rPr>
      </w:pPr>
      <w:r>
        <w:rPr>
          <w:rFonts w:hint="cs"/>
          <w:rtl/>
        </w:rPr>
        <w:t>אני חושב, בנ</w:t>
      </w:r>
      <w:r>
        <w:rPr>
          <w:rFonts w:hint="cs"/>
          <w:rtl/>
        </w:rPr>
        <w:t>יגוד לדעתך, חבר הכנסת וילן, אבל אולי תחשוב פעם נוספת, בסוף זו האחריות של הדרג המדיני. הוא לא מתנהג כרמטכ"ל-על, מה שאמרת פה. לצורך הניגוח זה בסדר, גם לצורך חקיקת חוק צינון זה בסדר, אבל לא במקרה הזה. במקרים כאלה, בסוף, אחרי הדיון, אחרי הערכת המצב, הדרג המדינ</w:t>
      </w:r>
      <w:r>
        <w:rPr>
          <w:rFonts w:hint="cs"/>
          <w:rtl/>
        </w:rPr>
        <w:t>י צריך לבוא ולקבוע בוויכוח הזה.</w:t>
      </w:r>
    </w:p>
    <w:p w14:paraId="0195E8EE" w14:textId="77777777" w:rsidR="00000000" w:rsidRDefault="00DD00E1">
      <w:pPr>
        <w:pStyle w:val="a0"/>
        <w:rPr>
          <w:rFonts w:hint="cs"/>
          <w:rtl/>
        </w:rPr>
      </w:pPr>
    </w:p>
    <w:p w14:paraId="6F15B42C" w14:textId="77777777" w:rsidR="00000000" w:rsidRDefault="00DD00E1">
      <w:pPr>
        <w:pStyle w:val="af0"/>
        <w:rPr>
          <w:rtl/>
        </w:rPr>
      </w:pPr>
      <w:r>
        <w:rPr>
          <w:rFonts w:hint="eastAsia"/>
          <w:rtl/>
        </w:rPr>
        <w:t>דני</w:t>
      </w:r>
      <w:r>
        <w:rPr>
          <w:rtl/>
        </w:rPr>
        <w:t xml:space="preserve"> יתום (העבודה-מימד):</w:t>
      </w:r>
    </w:p>
    <w:p w14:paraId="2EADE14A" w14:textId="77777777" w:rsidR="00000000" w:rsidRDefault="00DD00E1">
      <w:pPr>
        <w:pStyle w:val="a0"/>
        <w:rPr>
          <w:rFonts w:hint="cs"/>
          <w:rtl/>
        </w:rPr>
      </w:pPr>
    </w:p>
    <w:p w14:paraId="5FA8A913" w14:textId="77777777" w:rsidR="00000000" w:rsidRDefault="00DD00E1">
      <w:pPr>
        <w:pStyle w:val="a0"/>
        <w:rPr>
          <w:rFonts w:hint="cs"/>
          <w:rtl/>
        </w:rPr>
      </w:pPr>
      <w:r>
        <w:rPr>
          <w:rFonts w:hint="cs"/>
          <w:rtl/>
        </w:rPr>
        <w:t>זה לא נכון ביחס לגיוס שלושה גדודי המילואים, אני לא מקבל את זה.</w:t>
      </w:r>
    </w:p>
    <w:p w14:paraId="646B2BE5" w14:textId="77777777" w:rsidR="00000000" w:rsidRDefault="00DD00E1">
      <w:pPr>
        <w:pStyle w:val="a0"/>
        <w:rPr>
          <w:rFonts w:hint="cs"/>
          <w:rtl/>
        </w:rPr>
      </w:pPr>
    </w:p>
    <w:p w14:paraId="7E7FE2E7" w14:textId="77777777" w:rsidR="00000000" w:rsidRDefault="00DD00E1">
      <w:pPr>
        <w:pStyle w:val="-"/>
        <w:rPr>
          <w:rtl/>
        </w:rPr>
      </w:pPr>
      <w:bookmarkStart w:id="327" w:name="FS000000464T22_10_2003_16_29_53C"/>
      <w:bookmarkEnd w:id="327"/>
      <w:r>
        <w:rPr>
          <w:rtl/>
        </w:rPr>
        <w:t>סגן שר הביטחון זאב בוים:</w:t>
      </w:r>
    </w:p>
    <w:p w14:paraId="0B30BBA5" w14:textId="77777777" w:rsidR="00000000" w:rsidRDefault="00DD00E1">
      <w:pPr>
        <w:pStyle w:val="a0"/>
        <w:rPr>
          <w:rtl/>
        </w:rPr>
      </w:pPr>
    </w:p>
    <w:p w14:paraId="679B6901" w14:textId="77777777" w:rsidR="00000000" w:rsidRDefault="00DD00E1">
      <w:pPr>
        <w:pStyle w:val="a0"/>
        <w:rPr>
          <w:rFonts w:hint="cs"/>
          <w:rtl/>
        </w:rPr>
      </w:pPr>
      <w:r>
        <w:rPr>
          <w:rFonts w:hint="cs"/>
          <w:rtl/>
        </w:rPr>
        <w:t xml:space="preserve">אולי. חבר הכנסת דני יתום, יש לך ניסיון גדול משלי בעניין, אבל בסיטואציה הזאת, וצריך להביא בחשבון את המרכיבים </w:t>
      </w:r>
      <w:r>
        <w:rPr>
          <w:rFonts w:hint="cs"/>
          <w:rtl/>
        </w:rPr>
        <w:t>המיוחדים של הסיטואציה הזאת, כפי שפירטתי, היתה רגישות יתר, לקח על עצמו שר הביטחון, לפי דעתי בצדק, עניינית ומוסרית, להציע את ההצעה הזאת ברמה של הצעה, של פוטנציאל שעומד לרשות הפיקודים לקבל החלטה. מי שקיבל את ההחלטה בסוף, היו אנשי הצבא.</w:t>
      </w:r>
    </w:p>
    <w:p w14:paraId="501830D1" w14:textId="77777777" w:rsidR="00000000" w:rsidRDefault="00DD00E1">
      <w:pPr>
        <w:pStyle w:val="a0"/>
        <w:rPr>
          <w:rFonts w:hint="cs"/>
          <w:rtl/>
        </w:rPr>
      </w:pPr>
    </w:p>
    <w:p w14:paraId="4B159984" w14:textId="77777777" w:rsidR="00000000" w:rsidRDefault="00DD00E1">
      <w:pPr>
        <w:pStyle w:val="af0"/>
        <w:rPr>
          <w:rtl/>
        </w:rPr>
      </w:pPr>
      <w:r>
        <w:rPr>
          <w:rFonts w:hint="eastAsia"/>
          <w:rtl/>
        </w:rPr>
        <w:t>איתן</w:t>
      </w:r>
      <w:r>
        <w:rPr>
          <w:rtl/>
        </w:rPr>
        <w:t xml:space="preserve"> כבל (העבודה-מימד)</w:t>
      </w:r>
      <w:r>
        <w:rPr>
          <w:rtl/>
        </w:rPr>
        <w:t>:</w:t>
      </w:r>
    </w:p>
    <w:p w14:paraId="16AF43C2" w14:textId="77777777" w:rsidR="00000000" w:rsidRDefault="00DD00E1">
      <w:pPr>
        <w:pStyle w:val="a0"/>
        <w:rPr>
          <w:rFonts w:hint="cs"/>
          <w:rtl/>
        </w:rPr>
      </w:pPr>
    </w:p>
    <w:p w14:paraId="5CC7250B" w14:textId="77777777" w:rsidR="00000000" w:rsidRDefault="00DD00E1">
      <w:pPr>
        <w:pStyle w:val="a0"/>
        <w:rPr>
          <w:rFonts w:hint="cs"/>
          <w:rtl/>
        </w:rPr>
      </w:pPr>
      <w:r>
        <w:rPr>
          <w:rFonts w:hint="cs"/>
          <w:rtl/>
        </w:rPr>
        <w:t>רק שאלה. אפשר?</w:t>
      </w:r>
    </w:p>
    <w:p w14:paraId="5EE50058" w14:textId="77777777" w:rsidR="00000000" w:rsidRDefault="00DD00E1">
      <w:pPr>
        <w:pStyle w:val="a0"/>
        <w:rPr>
          <w:rFonts w:hint="cs"/>
          <w:rtl/>
        </w:rPr>
      </w:pPr>
    </w:p>
    <w:p w14:paraId="124B18A6" w14:textId="77777777" w:rsidR="00000000" w:rsidRDefault="00DD00E1">
      <w:pPr>
        <w:pStyle w:val="af1"/>
        <w:rPr>
          <w:rtl/>
        </w:rPr>
      </w:pPr>
      <w:r>
        <w:rPr>
          <w:rtl/>
        </w:rPr>
        <w:t>היו"ר נסים דהן:</w:t>
      </w:r>
    </w:p>
    <w:p w14:paraId="65FD4243" w14:textId="77777777" w:rsidR="00000000" w:rsidRDefault="00DD00E1">
      <w:pPr>
        <w:pStyle w:val="a0"/>
        <w:rPr>
          <w:rtl/>
        </w:rPr>
      </w:pPr>
    </w:p>
    <w:p w14:paraId="3FE3F9C1" w14:textId="77777777" w:rsidR="00000000" w:rsidRDefault="00DD00E1">
      <w:pPr>
        <w:pStyle w:val="a0"/>
        <w:rPr>
          <w:rFonts w:hint="cs"/>
          <w:rtl/>
        </w:rPr>
      </w:pPr>
      <w:r>
        <w:rPr>
          <w:rFonts w:hint="cs"/>
          <w:rtl/>
        </w:rPr>
        <w:t>מה אתה מציע, כבוד סגן השר?</w:t>
      </w:r>
    </w:p>
    <w:p w14:paraId="27F12CCB" w14:textId="77777777" w:rsidR="00000000" w:rsidRDefault="00DD00E1">
      <w:pPr>
        <w:pStyle w:val="a0"/>
        <w:rPr>
          <w:rFonts w:hint="cs"/>
          <w:rtl/>
        </w:rPr>
      </w:pPr>
    </w:p>
    <w:p w14:paraId="6A502CC1" w14:textId="77777777" w:rsidR="00000000" w:rsidRDefault="00DD00E1">
      <w:pPr>
        <w:pStyle w:val="-"/>
        <w:rPr>
          <w:rtl/>
        </w:rPr>
      </w:pPr>
      <w:bookmarkStart w:id="328" w:name="FS000000464T22_10_2003_16_31_41C"/>
      <w:bookmarkEnd w:id="328"/>
      <w:r>
        <w:rPr>
          <w:rtl/>
        </w:rPr>
        <w:t>סגן שר הביטחון זאב בוים:</w:t>
      </w:r>
    </w:p>
    <w:p w14:paraId="20D1CD1E" w14:textId="77777777" w:rsidR="00000000" w:rsidRDefault="00DD00E1">
      <w:pPr>
        <w:pStyle w:val="a0"/>
        <w:rPr>
          <w:rtl/>
        </w:rPr>
      </w:pPr>
    </w:p>
    <w:p w14:paraId="2BB6CC0B" w14:textId="77777777" w:rsidR="00000000" w:rsidRDefault="00DD00E1">
      <w:pPr>
        <w:pStyle w:val="a0"/>
        <w:rPr>
          <w:rFonts w:hint="cs"/>
          <w:rtl/>
        </w:rPr>
      </w:pPr>
      <w:r>
        <w:rPr>
          <w:rFonts w:hint="cs"/>
          <w:rtl/>
        </w:rPr>
        <w:t>עוד הערה אחת חשובה. הוויכוח הזה והעניין של השימוש בצו חריג, בעוקץ הזה, הוא בעייתי. הצדק עם החברים לגבי טווחי הזמן הקצרים. דרך אגב, לא נעמיד דברים על דיוקם, כי הם לא נ</w:t>
      </w:r>
      <w:r>
        <w:rPr>
          <w:rFonts w:hint="cs"/>
          <w:rtl/>
        </w:rPr>
        <w:t>אמרו, אבל אני רוצה לחדד את העובדה שאנשים שנקראו למילואים לא עשו מילואים מתחילת שנת העבודה. חבר הכנסת וילן פרס תקופה של שלוש שנים, והוא צודק, אבל בשנת 2003, קרי, תשעה חודשים מאז תחילת שנת העבודה, החיילים האלה לא עשו מילואים וגם לא תוכננו לעשות.</w:t>
      </w:r>
    </w:p>
    <w:p w14:paraId="1EBE9B2A" w14:textId="77777777" w:rsidR="00000000" w:rsidRDefault="00DD00E1">
      <w:pPr>
        <w:pStyle w:val="a0"/>
        <w:rPr>
          <w:rFonts w:hint="cs"/>
          <w:rtl/>
        </w:rPr>
      </w:pPr>
    </w:p>
    <w:p w14:paraId="11535395" w14:textId="77777777" w:rsidR="00000000" w:rsidRDefault="00DD00E1">
      <w:pPr>
        <w:pStyle w:val="a0"/>
        <w:rPr>
          <w:rFonts w:hint="cs"/>
          <w:rtl/>
        </w:rPr>
      </w:pPr>
      <w:r>
        <w:rPr>
          <w:rFonts w:hint="cs"/>
          <w:rtl/>
        </w:rPr>
        <w:t>מפה אני מגי</w:t>
      </w:r>
      <w:r>
        <w:rPr>
          <w:rFonts w:hint="cs"/>
          <w:rtl/>
        </w:rPr>
        <w:t xml:space="preserve">ע לעניין. מה שאמרנו ביום המילואים ומה שאמרנו בדיונים באותו יום בוועדות, וראש חטיבת תכנון ומחקר כוח-אדם שדיבר על התוכנית הרב-שנתית על רקע הקיצוצים, וגם התפיסה שהצבא הסדיר במצב רגיל יכול להסתדר עם הביטחון השוטף - חיילי מילואים יעשו פחות מילואים, תהיה בשאיפה </w:t>
      </w:r>
      <w:r>
        <w:rPr>
          <w:rFonts w:hint="cs"/>
          <w:rtl/>
        </w:rPr>
        <w:t>שנת שמיטה לגבי מרבית חיילי המילואים, וחיילי המילואים יתעסקו בדברים שלהם הם נועדו - בניין הכוח, אימונים לקראת מלחמה - ופחות בתעסוקה מבצעית, אם כי במאמר מוסגר צריך לומר, שתעסוקה מבצעית שומרת על כושר חייל המילואים ולכן לא צריך לפטור אותו ממנה לגמרי, אבל בהחלט</w:t>
      </w:r>
      <w:r>
        <w:rPr>
          <w:rFonts w:hint="cs"/>
          <w:rtl/>
        </w:rPr>
        <w:t xml:space="preserve"> ניתן להוריד. </w:t>
      </w:r>
    </w:p>
    <w:p w14:paraId="44BA2CE2" w14:textId="77777777" w:rsidR="00000000" w:rsidRDefault="00DD00E1">
      <w:pPr>
        <w:pStyle w:val="a0"/>
        <w:rPr>
          <w:rFonts w:hint="cs"/>
          <w:rtl/>
        </w:rPr>
      </w:pPr>
    </w:p>
    <w:p w14:paraId="3558A4F5" w14:textId="77777777" w:rsidR="00000000" w:rsidRDefault="00DD00E1">
      <w:pPr>
        <w:pStyle w:val="a0"/>
        <w:rPr>
          <w:rFonts w:hint="cs"/>
          <w:rtl/>
        </w:rPr>
      </w:pPr>
      <w:r>
        <w:rPr>
          <w:rFonts w:hint="cs"/>
          <w:rtl/>
        </w:rPr>
        <w:t>העובדה שבחול-המועד לפני שנה ובחול-המועד של פסח בשנה זו לא היה צורך בפעולה מהסוג הזה, למרות כוננות היתר שקיימת, נבעה מכך  שהיו נוכחים בגיוס "על הליין" חיילי מילואים. הפעם לא היו, וזה מתוך אותה תפיסה רב-שנתית לצמצם את מספר ימי המילואים ולהתכנ</w:t>
      </w:r>
      <w:r>
        <w:rPr>
          <w:rFonts w:hint="cs"/>
          <w:rtl/>
        </w:rPr>
        <w:t xml:space="preserve">ס לתוך התוכנית הרב-שנתית הזאת. זאת הסיבה. משום שנוצר מצב מיוחד, כפי שתיארתי, בא הצו החריג. כך צריך לראות את הדברים. </w:t>
      </w:r>
    </w:p>
    <w:p w14:paraId="24BD1017" w14:textId="77777777" w:rsidR="00000000" w:rsidRDefault="00DD00E1">
      <w:pPr>
        <w:pStyle w:val="a0"/>
        <w:rPr>
          <w:rFonts w:hint="cs"/>
          <w:rtl/>
        </w:rPr>
      </w:pPr>
    </w:p>
    <w:p w14:paraId="041F07F8" w14:textId="77777777" w:rsidR="00000000" w:rsidRDefault="00DD00E1">
      <w:pPr>
        <w:pStyle w:val="a0"/>
        <w:rPr>
          <w:rFonts w:hint="cs"/>
          <w:rtl/>
        </w:rPr>
      </w:pPr>
      <w:r>
        <w:rPr>
          <w:rFonts w:hint="cs"/>
          <w:rtl/>
        </w:rPr>
        <w:t>חבר הכנסת כבל דיבר על כך שצריך להעריך את חיילי המילואים. באמת צריך לבוא אליהם ולהעריך אותם במיוחד על הזמן הקצר הזה ולומר להם: אנחנו מאוד מ</w:t>
      </w:r>
      <w:r>
        <w:rPr>
          <w:rFonts w:hint="cs"/>
          <w:rtl/>
        </w:rPr>
        <w:t>כבדים, מעריכים, יודעים את הקושי הזה, מכירים בקושי הזה. נקווה מאוד שלא נצטרך לסוג כזה של צווים חריגים בהתרעה קצרה, זה משבש לחלוטין את החיים, אבל - הייתי מוסיף רק "אבל" אחד - אנחנו יודעים איפה אנחנו חיים, אנחנו יודעים מה המציאות שאנחנו חיים בה, היא מאוד נזיל</w:t>
      </w:r>
      <w:r>
        <w:rPr>
          <w:rFonts w:hint="cs"/>
          <w:rtl/>
        </w:rPr>
        <w:t xml:space="preserve">ה, דברים יכולים מהר מאוד להשתנות ממצב למצב, ולא בטוח שלא נצטרך להשתמש בכלי הזה פעם נוספת, אם כי ודאי שלא רצוי. </w:t>
      </w:r>
    </w:p>
    <w:p w14:paraId="35815EC1" w14:textId="77777777" w:rsidR="00000000" w:rsidRDefault="00DD00E1">
      <w:pPr>
        <w:pStyle w:val="a0"/>
        <w:ind w:firstLine="0"/>
        <w:rPr>
          <w:rFonts w:hint="cs"/>
          <w:rtl/>
        </w:rPr>
      </w:pPr>
    </w:p>
    <w:p w14:paraId="3F1CEBA7" w14:textId="77777777" w:rsidR="00000000" w:rsidRDefault="00DD00E1">
      <w:pPr>
        <w:pStyle w:val="af1"/>
        <w:rPr>
          <w:rtl/>
        </w:rPr>
      </w:pPr>
      <w:r>
        <w:rPr>
          <w:rtl/>
        </w:rPr>
        <w:t>היו"ר נסים דהן:</w:t>
      </w:r>
    </w:p>
    <w:p w14:paraId="538941D4" w14:textId="77777777" w:rsidR="00000000" w:rsidRDefault="00DD00E1">
      <w:pPr>
        <w:pStyle w:val="a0"/>
        <w:rPr>
          <w:rtl/>
        </w:rPr>
      </w:pPr>
    </w:p>
    <w:p w14:paraId="53AF4BE3" w14:textId="77777777" w:rsidR="00000000" w:rsidRDefault="00DD00E1">
      <w:pPr>
        <w:pStyle w:val="a0"/>
        <w:rPr>
          <w:rFonts w:hint="cs"/>
          <w:rtl/>
        </w:rPr>
      </w:pPr>
      <w:r>
        <w:rPr>
          <w:rFonts w:hint="cs"/>
          <w:rtl/>
        </w:rPr>
        <w:t>מה אתה מציע, אדוני סגן השר?</w:t>
      </w:r>
    </w:p>
    <w:p w14:paraId="06FF368F" w14:textId="77777777" w:rsidR="00000000" w:rsidRDefault="00DD00E1">
      <w:pPr>
        <w:pStyle w:val="a0"/>
        <w:rPr>
          <w:rFonts w:hint="cs"/>
          <w:rtl/>
        </w:rPr>
      </w:pPr>
    </w:p>
    <w:p w14:paraId="07DCBF6E" w14:textId="77777777" w:rsidR="00000000" w:rsidRDefault="00DD00E1">
      <w:pPr>
        <w:pStyle w:val="-"/>
        <w:rPr>
          <w:rtl/>
        </w:rPr>
      </w:pPr>
      <w:bookmarkStart w:id="329" w:name="FS000000464T22_10_2003_15_59_58C"/>
      <w:bookmarkEnd w:id="329"/>
      <w:r>
        <w:rPr>
          <w:rtl/>
        </w:rPr>
        <w:t>סגן שר הביטחון זאב בוים:</w:t>
      </w:r>
    </w:p>
    <w:p w14:paraId="3AA88A45" w14:textId="77777777" w:rsidR="00000000" w:rsidRDefault="00DD00E1">
      <w:pPr>
        <w:pStyle w:val="a0"/>
        <w:rPr>
          <w:rtl/>
        </w:rPr>
      </w:pPr>
    </w:p>
    <w:p w14:paraId="6ECD5274" w14:textId="77777777" w:rsidR="00000000" w:rsidRDefault="00DD00E1">
      <w:pPr>
        <w:pStyle w:val="a0"/>
        <w:rPr>
          <w:rFonts w:hint="cs"/>
          <w:rtl/>
        </w:rPr>
      </w:pPr>
      <w:r>
        <w:rPr>
          <w:rFonts w:hint="cs"/>
          <w:rtl/>
        </w:rPr>
        <w:t>אם החברים היו מסתפקים בתשובתי, בבקשה. אם הם רוצים להעביר לוועדה, אין לי</w:t>
      </w:r>
      <w:r>
        <w:rPr>
          <w:rFonts w:hint="cs"/>
          <w:rtl/>
        </w:rPr>
        <w:t xml:space="preserve"> בעיה. </w:t>
      </w:r>
    </w:p>
    <w:p w14:paraId="55E120BA" w14:textId="77777777" w:rsidR="00000000" w:rsidRDefault="00DD00E1">
      <w:pPr>
        <w:pStyle w:val="a0"/>
        <w:rPr>
          <w:rFonts w:hint="cs"/>
          <w:rtl/>
        </w:rPr>
      </w:pPr>
    </w:p>
    <w:p w14:paraId="38B171B0" w14:textId="77777777" w:rsidR="00000000" w:rsidRDefault="00DD00E1">
      <w:pPr>
        <w:pStyle w:val="af1"/>
        <w:rPr>
          <w:rtl/>
        </w:rPr>
      </w:pPr>
      <w:r>
        <w:rPr>
          <w:rtl/>
        </w:rPr>
        <w:t>היו"ר נסים דהן:</w:t>
      </w:r>
    </w:p>
    <w:p w14:paraId="0A6338EB" w14:textId="77777777" w:rsidR="00000000" w:rsidRDefault="00DD00E1">
      <w:pPr>
        <w:pStyle w:val="a0"/>
        <w:rPr>
          <w:rtl/>
        </w:rPr>
      </w:pPr>
    </w:p>
    <w:p w14:paraId="1B8B49E5" w14:textId="77777777" w:rsidR="00000000" w:rsidRDefault="00DD00E1">
      <w:pPr>
        <w:pStyle w:val="a0"/>
        <w:rPr>
          <w:rFonts w:hint="cs"/>
          <w:rtl/>
        </w:rPr>
      </w:pPr>
      <w:r>
        <w:rPr>
          <w:rFonts w:hint="cs"/>
          <w:rtl/>
        </w:rPr>
        <w:t xml:space="preserve">אז מה אתה מציע, להסתפק? </w:t>
      </w:r>
    </w:p>
    <w:p w14:paraId="499E8459" w14:textId="77777777" w:rsidR="00000000" w:rsidRDefault="00DD00E1">
      <w:pPr>
        <w:pStyle w:val="a0"/>
        <w:rPr>
          <w:rFonts w:hint="cs"/>
          <w:rtl/>
        </w:rPr>
      </w:pPr>
    </w:p>
    <w:p w14:paraId="61481FF9" w14:textId="77777777" w:rsidR="00000000" w:rsidRDefault="00DD00E1">
      <w:pPr>
        <w:pStyle w:val="-"/>
        <w:rPr>
          <w:rtl/>
        </w:rPr>
      </w:pPr>
      <w:bookmarkStart w:id="330" w:name="FS000000464T22_10_2003_16_00_32C"/>
      <w:bookmarkEnd w:id="330"/>
      <w:r>
        <w:rPr>
          <w:rtl/>
        </w:rPr>
        <w:t>סגן שר הביטחון זאב בוים:</w:t>
      </w:r>
    </w:p>
    <w:p w14:paraId="26FF84E6" w14:textId="77777777" w:rsidR="00000000" w:rsidRDefault="00DD00E1">
      <w:pPr>
        <w:pStyle w:val="a0"/>
        <w:rPr>
          <w:rtl/>
        </w:rPr>
      </w:pPr>
    </w:p>
    <w:p w14:paraId="339A458B" w14:textId="77777777" w:rsidR="00000000" w:rsidRDefault="00DD00E1">
      <w:pPr>
        <w:pStyle w:val="a0"/>
        <w:rPr>
          <w:rFonts w:hint="cs"/>
          <w:rtl/>
        </w:rPr>
      </w:pPr>
      <w:r>
        <w:rPr>
          <w:rFonts w:hint="cs"/>
          <w:rtl/>
        </w:rPr>
        <w:t xml:space="preserve">אם רוצים להעביר לוועדה, נעביר לוועדה. </w:t>
      </w:r>
    </w:p>
    <w:p w14:paraId="406AC51B" w14:textId="77777777" w:rsidR="00000000" w:rsidRDefault="00DD00E1">
      <w:pPr>
        <w:pStyle w:val="a0"/>
        <w:rPr>
          <w:rFonts w:hint="cs"/>
          <w:rtl/>
        </w:rPr>
      </w:pPr>
    </w:p>
    <w:p w14:paraId="5B186DF4" w14:textId="77777777" w:rsidR="00000000" w:rsidRDefault="00DD00E1">
      <w:pPr>
        <w:pStyle w:val="af1"/>
        <w:rPr>
          <w:rtl/>
        </w:rPr>
      </w:pPr>
      <w:r>
        <w:rPr>
          <w:rtl/>
        </w:rPr>
        <w:t>היו"ר נסים דהן:</w:t>
      </w:r>
    </w:p>
    <w:p w14:paraId="533F1EFA" w14:textId="77777777" w:rsidR="00000000" w:rsidRDefault="00DD00E1">
      <w:pPr>
        <w:pStyle w:val="a0"/>
        <w:rPr>
          <w:rtl/>
        </w:rPr>
      </w:pPr>
    </w:p>
    <w:p w14:paraId="379447E5" w14:textId="77777777" w:rsidR="00000000" w:rsidRDefault="00DD00E1">
      <w:pPr>
        <w:pStyle w:val="a0"/>
        <w:rPr>
          <w:rFonts w:hint="cs"/>
          <w:rtl/>
        </w:rPr>
      </w:pPr>
      <w:r>
        <w:rPr>
          <w:rFonts w:hint="cs"/>
          <w:rtl/>
        </w:rPr>
        <w:t>חבר הכנסת כבל, אתה מסכים להעביר לוועדה?</w:t>
      </w:r>
    </w:p>
    <w:p w14:paraId="4E96E552" w14:textId="77777777" w:rsidR="00000000" w:rsidRDefault="00DD00E1">
      <w:pPr>
        <w:pStyle w:val="a0"/>
        <w:rPr>
          <w:rFonts w:hint="cs"/>
          <w:rtl/>
        </w:rPr>
      </w:pPr>
    </w:p>
    <w:p w14:paraId="0DE85F6C" w14:textId="77777777" w:rsidR="00000000" w:rsidRDefault="00DD00E1">
      <w:pPr>
        <w:pStyle w:val="af0"/>
        <w:rPr>
          <w:rtl/>
        </w:rPr>
      </w:pPr>
      <w:r>
        <w:rPr>
          <w:rFonts w:hint="eastAsia"/>
          <w:rtl/>
        </w:rPr>
        <w:t>איתן</w:t>
      </w:r>
      <w:r>
        <w:rPr>
          <w:rtl/>
        </w:rPr>
        <w:t xml:space="preserve"> כבל (העבודה-מימד):</w:t>
      </w:r>
    </w:p>
    <w:p w14:paraId="26A1638A" w14:textId="77777777" w:rsidR="00000000" w:rsidRDefault="00DD00E1">
      <w:pPr>
        <w:pStyle w:val="a0"/>
        <w:rPr>
          <w:rFonts w:hint="cs"/>
          <w:rtl/>
        </w:rPr>
      </w:pPr>
    </w:p>
    <w:p w14:paraId="18746C8B" w14:textId="77777777" w:rsidR="00000000" w:rsidRDefault="00DD00E1">
      <w:pPr>
        <w:pStyle w:val="a0"/>
        <w:rPr>
          <w:rFonts w:hint="cs"/>
          <w:rtl/>
        </w:rPr>
      </w:pPr>
      <w:r>
        <w:rPr>
          <w:rFonts w:hint="cs"/>
          <w:rtl/>
        </w:rPr>
        <w:t>כן.</w:t>
      </w:r>
    </w:p>
    <w:p w14:paraId="4574C7F1" w14:textId="77777777" w:rsidR="00000000" w:rsidRDefault="00DD00E1">
      <w:pPr>
        <w:pStyle w:val="a0"/>
        <w:rPr>
          <w:rFonts w:hint="cs"/>
          <w:rtl/>
        </w:rPr>
      </w:pPr>
    </w:p>
    <w:p w14:paraId="2C275247" w14:textId="77777777" w:rsidR="00000000" w:rsidRDefault="00DD00E1">
      <w:pPr>
        <w:pStyle w:val="af1"/>
        <w:rPr>
          <w:rtl/>
        </w:rPr>
      </w:pPr>
      <w:r>
        <w:rPr>
          <w:rtl/>
        </w:rPr>
        <w:t>היו"ר נסים דהן:</w:t>
      </w:r>
    </w:p>
    <w:p w14:paraId="7B8C2C94" w14:textId="77777777" w:rsidR="00000000" w:rsidRDefault="00DD00E1">
      <w:pPr>
        <w:pStyle w:val="a0"/>
        <w:rPr>
          <w:rtl/>
        </w:rPr>
      </w:pPr>
    </w:p>
    <w:p w14:paraId="4B973236" w14:textId="77777777" w:rsidR="00000000" w:rsidRDefault="00DD00E1">
      <w:pPr>
        <w:pStyle w:val="a0"/>
        <w:rPr>
          <w:rFonts w:hint="cs"/>
          <w:rtl/>
        </w:rPr>
      </w:pPr>
      <w:r>
        <w:rPr>
          <w:rFonts w:hint="cs"/>
          <w:rtl/>
        </w:rPr>
        <w:t>חבר הכנסת רשף חן?</w:t>
      </w:r>
    </w:p>
    <w:p w14:paraId="026E129E" w14:textId="77777777" w:rsidR="00000000" w:rsidRDefault="00DD00E1">
      <w:pPr>
        <w:pStyle w:val="a0"/>
        <w:rPr>
          <w:rFonts w:hint="cs"/>
          <w:rtl/>
        </w:rPr>
      </w:pPr>
    </w:p>
    <w:p w14:paraId="53CCF86F" w14:textId="77777777" w:rsidR="00000000" w:rsidRDefault="00DD00E1">
      <w:pPr>
        <w:pStyle w:val="af0"/>
        <w:rPr>
          <w:rtl/>
        </w:rPr>
      </w:pPr>
      <w:r>
        <w:rPr>
          <w:rFonts w:hint="eastAsia"/>
          <w:rtl/>
        </w:rPr>
        <w:t>רשף</w:t>
      </w:r>
      <w:r>
        <w:rPr>
          <w:rtl/>
        </w:rPr>
        <w:t xml:space="preserve"> חן (שינוי)</w:t>
      </w:r>
      <w:r>
        <w:rPr>
          <w:rtl/>
        </w:rPr>
        <w:t>:</w:t>
      </w:r>
    </w:p>
    <w:p w14:paraId="7963ADA3" w14:textId="77777777" w:rsidR="00000000" w:rsidRDefault="00DD00E1">
      <w:pPr>
        <w:pStyle w:val="a0"/>
        <w:rPr>
          <w:rFonts w:hint="cs"/>
          <w:rtl/>
        </w:rPr>
      </w:pPr>
    </w:p>
    <w:p w14:paraId="00094BF7" w14:textId="77777777" w:rsidR="00000000" w:rsidRDefault="00DD00E1">
      <w:pPr>
        <w:pStyle w:val="a0"/>
        <w:rPr>
          <w:rFonts w:hint="cs"/>
          <w:rtl/>
        </w:rPr>
      </w:pPr>
      <w:r>
        <w:rPr>
          <w:rFonts w:hint="cs"/>
          <w:rtl/>
        </w:rPr>
        <w:t>כן.</w:t>
      </w:r>
    </w:p>
    <w:p w14:paraId="7FB3FF0B" w14:textId="77777777" w:rsidR="00000000" w:rsidRDefault="00DD00E1">
      <w:pPr>
        <w:pStyle w:val="a0"/>
        <w:rPr>
          <w:rFonts w:hint="cs"/>
          <w:rtl/>
        </w:rPr>
      </w:pPr>
    </w:p>
    <w:p w14:paraId="374C51AB" w14:textId="77777777" w:rsidR="00000000" w:rsidRDefault="00DD00E1">
      <w:pPr>
        <w:pStyle w:val="af1"/>
        <w:rPr>
          <w:rtl/>
        </w:rPr>
      </w:pPr>
      <w:r>
        <w:rPr>
          <w:rtl/>
        </w:rPr>
        <w:t>היו"ר נסים דהן:</w:t>
      </w:r>
    </w:p>
    <w:p w14:paraId="05E5DA60" w14:textId="77777777" w:rsidR="00000000" w:rsidRDefault="00DD00E1">
      <w:pPr>
        <w:pStyle w:val="a0"/>
        <w:rPr>
          <w:rtl/>
        </w:rPr>
      </w:pPr>
    </w:p>
    <w:p w14:paraId="5DF752C4" w14:textId="77777777" w:rsidR="00000000" w:rsidRDefault="00DD00E1">
      <w:pPr>
        <w:pStyle w:val="a0"/>
        <w:rPr>
          <w:rFonts w:hint="cs"/>
          <w:rtl/>
        </w:rPr>
      </w:pPr>
      <w:r>
        <w:rPr>
          <w:rFonts w:hint="cs"/>
          <w:rtl/>
        </w:rPr>
        <w:t>גם. חבר הכנסת אבשלום וילן?</w:t>
      </w:r>
    </w:p>
    <w:p w14:paraId="742F0463" w14:textId="77777777" w:rsidR="00000000" w:rsidRDefault="00DD00E1">
      <w:pPr>
        <w:pStyle w:val="a0"/>
        <w:rPr>
          <w:rFonts w:hint="cs"/>
          <w:rtl/>
        </w:rPr>
      </w:pPr>
    </w:p>
    <w:p w14:paraId="4AC84C57" w14:textId="77777777" w:rsidR="00000000" w:rsidRDefault="00DD00E1">
      <w:pPr>
        <w:pStyle w:val="af0"/>
        <w:rPr>
          <w:rtl/>
        </w:rPr>
      </w:pPr>
      <w:r>
        <w:rPr>
          <w:rFonts w:hint="eastAsia"/>
          <w:rtl/>
        </w:rPr>
        <w:t>אבשלום</w:t>
      </w:r>
      <w:r>
        <w:rPr>
          <w:rtl/>
        </w:rPr>
        <w:t xml:space="preserve"> וילן (מרצ):</w:t>
      </w:r>
    </w:p>
    <w:p w14:paraId="0125818C" w14:textId="77777777" w:rsidR="00000000" w:rsidRDefault="00DD00E1">
      <w:pPr>
        <w:pStyle w:val="a0"/>
        <w:rPr>
          <w:rFonts w:hint="cs"/>
          <w:rtl/>
        </w:rPr>
      </w:pPr>
    </w:p>
    <w:p w14:paraId="16E78678" w14:textId="77777777" w:rsidR="00000000" w:rsidRDefault="00DD00E1">
      <w:pPr>
        <w:pStyle w:val="a0"/>
        <w:rPr>
          <w:rFonts w:hint="cs"/>
          <w:rtl/>
        </w:rPr>
      </w:pPr>
      <w:r>
        <w:rPr>
          <w:rFonts w:hint="cs"/>
          <w:rtl/>
        </w:rPr>
        <w:t>מסכים.</w:t>
      </w:r>
    </w:p>
    <w:p w14:paraId="4B1E5C52" w14:textId="77777777" w:rsidR="00000000" w:rsidRDefault="00DD00E1">
      <w:pPr>
        <w:pStyle w:val="a0"/>
        <w:rPr>
          <w:rFonts w:hint="cs"/>
          <w:rtl/>
        </w:rPr>
      </w:pPr>
    </w:p>
    <w:p w14:paraId="66C89A01" w14:textId="77777777" w:rsidR="00000000" w:rsidRDefault="00DD00E1">
      <w:pPr>
        <w:pStyle w:val="af1"/>
        <w:rPr>
          <w:rtl/>
        </w:rPr>
      </w:pPr>
      <w:r>
        <w:rPr>
          <w:rtl/>
        </w:rPr>
        <w:t>היו"ר נסים דהן:</w:t>
      </w:r>
    </w:p>
    <w:p w14:paraId="38C90336" w14:textId="77777777" w:rsidR="00000000" w:rsidRDefault="00DD00E1">
      <w:pPr>
        <w:pStyle w:val="a0"/>
        <w:rPr>
          <w:rtl/>
        </w:rPr>
      </w:pPr>
    </w:p>
    <w:p w14:paraId="128D0935" w14:textId="77777777" w:rsidR="00000000" w:rsidRDefault="00DD00E1">
      <w:pPr>
        <w:pStyle w:val="a0"/>
        <w:rPr>
          <w:rFonts w:hint="cs"/>
          <w:rtl/>
        </w:rPr>
      </w:pPr>
      <w:r>
        <w:rPr>
          <w:rFonts w:hint="cs"/>
          <w:rtl/>
        </w:rPr>
        <w:t xml:space="preserve">גם כן מסכים לוועדה. אם כן,  יש פה הסכמה כללית להעביר את הנושא לדיון בוועדה. </w:t>
      </w:r>
    </w:p>
    <w:p w14:paraId="47A700E2" w14:textId="77777777" w:rsidR="00000000" w:rsidRDefault="00DD00E1">
      <w:pPr>
        <w:pStyle w:val="a0"/>
        <w:rPr>
          <w:rFonts w:hint="cs"/>
          <w:rtl/>
        </w:rPr>
      </w:pPr>
    </w:p>
    <w:p w14:paraId="6CD9B4A4" w14:textId="77777777" w:rsidR="00000000" w:rsidRDefault="00DD00E1">
      <w:pPr>
        <w:pStyle w:val="af0"/>
        <w:rPr>
          <w:rtl/>
        </w:rPr>
      </w:pPr>
      <w:r>
        <w:rPr>
          <w:rFonts w:hint="eastAsia"/>
          <w:rtl/>
        </w:rPr>
        <w:t>עבד</w:t>
      </w:r>
      <w:r>
        <w:rPr>
          <w:rtl/>
        </w:rPr>
        <w:t>-אלמאלכ דהאמשה (רע"ם):</w:t>
      </w:r>
    </w:p>
    <w:p w14:paraId="76F3EFE9" w14:textId="77777777" w:rsidR="00000000" w:rsidRDefault="00DD00E1">
      <w:pPr>
        <w:pStyle w:val="a0"/>
        <w:rPr>
          <w:rFonts w:hint="cs"/>
          <w:rtl/>
        </w:rPr>
      </w:pPr>
    </w:p>
    <w:p w14:paraId="0747B310" w14:textId="77777777" w:rsidR="00000000" w:rsidRDefault="00DD00E1">
      <w:pPr>
        <w:pStyle w:val="a0"/>
        <w:rPr>
          <w:rFonts w:hint="cs"/>
          <w:rtl/>
        </w:rPr>
      </w:pPr>
      <w:r>
        <w:rPr>
          <w:rFonts w:hint="cs"/>
          <w:rtl/>
        </w:rPr>
        <w:t xml:space="preserve">אני מבקש הצעה אחרת. </w:t>
      </w:r>
    </w:p>
    <w:p w14:paraId="64AD1233" w14:textId="77777777" w:rsidR="00000000" w:rsidRDefault="00DD00E1">
      <w:pPr>
        <w:pStyle w:val="a0"/>
        <w:rPr>
          <w:rFonts w:hint="cs"/>
          <w:rtl/>
        </w:rPr>
      </w:pPr>
    </w:p>
    <w:p w14:paraId="5EA020DE" w14:textId="77777777" w:rsidR="00000000" w:rsidRDefault="00DD00E1">
      <w:pPr>
        <w:pStyle w:val="af1"/>
        <w:rPr>
          <w:rtl/>
        </w:rPr>
      </w:pPr>
      <w:r>
        <w:rPr>
          <w:rtl/>
        </w:rPr>
        <w:t>היו"ר נסים דהן:</w:t>
      </w:r>
    </w:p>
    <w:p w14:paraId="4019C588" w14:textId="77777777" w:rsidR="00000000" w:rsidRDefault="00DD00E1">
      <w:pPr>
        <w:pStyle w:val="a0"/>
        <w:rPr>
          <w:rtl/>
        </w:rPr>
      </w:pPr>
    </w:p>
    <w:p w14:paraId="37BBC6ED" w14:textId="77777777" w:rsidR="00000000" w:rsidRDefault="00DD00E1">
      <w:pPr>
        <w:pStyle w:val="a0"/>
        <w:rPr>
          <w:rFonts w:hint="cs"/>
          <w:rtl/>
        </w:rPr>
      </w:pPr>
      <w:r>
        <w:rPr>
          <w:rFonts w:hint="cs"/>
          <w:rtl/>
        </w:rPr>
        <w:t>עם כל הכבוד, ה</w:t>
      </w:r>
      <w:r>
        <w:rPr>
          <w:rFonts w:hint="cs"/>
          <w:rtl/>
        </w:rPr>
        <w:t xml:space="preserve">צעות אחרות מבקשים רק דרך המזכירות, כמו שאתה יודע, חבר הכנסת, פרלמנטר ותיק. נא לבקש במזכירות. בבקשה, חבר הכנסת דהאמשה. </w:t>
      </w:r>
    </w:p>
    <w:p w14:paraId="39CB47BE" w14:textId="77777777" w:rsidR="00000000" w:rsidRDefault="00DD00E1">
      <w:pPr>
        <w:pStyle w:val="a0"/>
        <w:rPr>
          <w:rtl/>
        </w:rPr>
      </w:pPr>
    </w:p>
    <w:p w14:paraId="468C0F1A" w14:textId="77777777" w:rsidR="00000000" w:rsidRDefault="00DD00E1">
      <w:pPr>
        <w:pStyle w:val="a0"/>
        <w:rPr>
          <w:rFonts w:hint="cs"/>
          <w:rtl/>
        </w:rPr>
      </w:pPr>
    </w:p>
    <w:p w14:paraId="062C3270" w14:textId="77777777" w:rsidR="00000000" w:rsidRDefault="00DD00E1">
      <w:pPr>
        <w:pStyle w:val="a"/>
        <w:rPr>
          <w:rtl/>
        </w:rPr>
      </w:pPr>
      <w:bookmarkStart w:id="331" w:name="FS000000550T22_10_2003_16_02_33"/>
      <w:bookmarkStart w:id="332" w:name="_Toc67028600"/>
      <w:bookmarkEnd w:id="331"/>
      <w:r>
        <w:rPr>
          <w:rtl/>
        </w:rPr>
        <w:t>עבד-אלמאלכ דהאמשה (רע"ם):</w:t>
      </w:r>
      <w:bookmarkEnd w:id="332"/>
    </w:p>
    <w:p w14:paraId="6897ABEE" w14:textId="77777777" w:rsidR="00000000" w:rsidRDefault="00DD00E1">
      <w:pPr>
        <w:pStyle w:val="a0"/>
        <w:rPr>
          <w:rtl/>
        </w:rPr>
      </w:pPr>
    </w:p>
    <w:p w14:paraId="1DABC0F9" w14:textId="77777777" w:rsidR="00000000" w:rsidRDefault="00DD00E1">
      <w:pPr>
        <w:pStyle w:val="a0"/>
        <w:rPr>
          <w:rFonts w:hint="cs"/>
          <w:rtl/>
        </w:rPr>
      </w:pPr>
      <w:r>
        <w:rPr>
          <w:rFonts w:hint="cs"/>
          <w:rtl/>
        </w:rPr>
        <w:t xml:space="preserve">כבוד היושב-ראש, חברי חברי הכנסת, אני לא רוצה להיכנס לעומק הוויכוח. אני לא אטול בו חלק, לא מהצד הזה ולא מהצד </w:t>
      </w:r>
      <w:r>
        <w:rPr>
          <w:rFonts w:hint="cs"/>
          <w:rtl/>
        </w:rPr>
        <w:t>האחר. אבל אני רוצה להפנות את תשומת לב כולנו לכך שיש לנו פתרון. הפתרון הוא  שבכלל לא ניכנס לבעיות האלה, לא לסבכים האלה, ולא נתווכח עליהם ופשוט צריך לנסות את הדרך האחרת, דרך השלום. ניתן לעשות את זה, אפשר לעשות את זה, זה סביר, זה זמין, זה אפשרי, זה נחוץ וזה ג</w:t>
      </w:r>
      <w:r>
        <w:rPr>
          <w:rFonts w:hint="cs"/>
          <w:rtl/>
        </w:rPr>
        <w:t xml:space="preserve">ם הכרחי. תודה רבה. </w:t>
      </w:r>
    </w:p>
    <w:p w14:paraId="6116DF6E" w14:textId="77777777" w:rsidR="00000000" w:rsidRDefault="00DD00E1">
      <w:pPr>
        <w:pStyle w:val="a0"/>
        <w:rPr>
          <w:rFonts w:hint="cs"/>
          <w:rtl/>
        </w:rPr>
      </w:pPr>
    </w:p>
    <w:p w14:paraId="45866A09" w14:textId="77777777" w:rsidR="00000000" w:rsidRDefault="00DD00E1">
      <w:pPr>
        <w:pStyle w:val="af1"/>
        <w:rPr>
          <w:rtl/>
        </w:rPr>
      </w:pPr>
      <w:r>
        <w:rPr>
          <w:rtl/>
        </w:rPr>
        <w:t>היו"ר נסים דהן:</w:t>
      </w:r>
    </w:p>
    <w:p w14:paraId="509EA466" w14:textId="77777777" w:rsidR="00000000" w:rsidRDefault="00DD00E1">
      <w:pPr>
        <w:pStyle w:val="a0"/>
        <w:rPr>
          <w:rtl/>
        </w:rPr>
      </w:pPr>
    </w:p>
    <w:p w14:paraId="7115C1AE" w14:textId="77777777" w:rsidR="00000000" w:rsidRDefault="00DD00E1">
      <w:pPr>
        <w:pStyle w:val="a0"/>
        <w:rPr>
          <w:rFonts w:hint="cs"/>
          <w:rtl/>
        </w:rPr>
      </w:pPr>
      <w:r>
        <w:rPr>
          <w:rFonts w:hint="cs"/>
          <w:rtl/>
        </w:rPr>
        <w:t xml:space="preserve">תודה רבה. חבר הכנסת איוב קרא מבקש להציע הצעה אחרת להצעתו של חבר הכנסת איתן כבל. </w:t>
      </w:r>
    </w:p>
    <w:p w14:paraId="6AB42E3D" w14:textId="77777777" w:rsidR="00000000" w:rsidRDefault="00DD00E1">
      <w:pPr>
        <w:pStyle w:val="a0"/>
        <w:rPr>
          <w:rFonts w:hint="cs"/>
          <w:rtl/>
        </w:rPr>
      </w:pPr>
    </w:p>
    <w:p w14:paraId="1D5EC815" w14:textId="77777777" w:rsidR="00000000" w:rsidRDefault="00DD00E1">
      <w:pPr>
        <w:pStyle w:val="a"/>
        <w:rPr>
          <w:rtl/>
        </w:rPr>
      </w:pPr>
      <w:bookmarkStart w:id="333" w:name="FS000000475T22_10_2003_16_05_03"/>
      <w:bookmarkStart w:id="334" w:name="_Toc67028601"/>
      <w:bookmarkEnd w:id="333"/>
      <w:r>
        <w:rPr>
          <w:rFonts w:hint="eastAsia"/>
          <w:rtl/>
        </w:rPr>
        <w:t>איוב</w:t>
      </w:r>
      <w:r>
        <w:rPr>
          <w:rtl/>
        </w:rPr>
        <w:t xml:space="preserve"> קרא (הליכוד):</w:t>
      </w:r>
      <w:bookmarkEnd w:id="334"/>
    </w:p>
    <w:p w14:paraId="582E9303" w14:textId="77777777" w:rsidR="00000000" w:rsidRDefault="00DD00E1">
      <w:pPr>
        <w:pStyle w:val="a0"/>
        <w:rPr>
          <w:rFonts w:hint="cs"/>
          <w:rtl/>
        </w:rPr>
      </w:pPr>
    </w:p>
    <w:p w14:paraId="0DCABB93" w14:textId="77777777" w:rsidR="00000000" w:rsidRDefault="00DD00E1">
      <w:pPr>
        <w:pStyle w:val="a0"/>
        <w:rPr>
          <w:rFonts w:hint="cs"/>
          <w:rtl/>
        </w:rPr>
      </w:pPr>
      <w:r>
        <w:rPr>
          <w:rFonts w:hint="cs"/>
          <w:rtl/>
        </w:rPr>
        <w:t>אדוני היושב-ראש, כנסת נכבדה, בלהט הוויכוח אני חושב שהגיע הזמן, אדוני סגן שר הביטחון, שבמקום להפעיל בחיפזון מערכת כזא</w:t>
      </w:r>
      <w:r>
        <w:rPr>
          <w:rFonts w:hint="cs"/>
          <w:rtl/>
        </w:rPr>
        <w:t>ת גדולה ובמקום להביא למצב שהמשק יפסיד אנשים, צריך לבדוק אפשרות לגייס באופן קבוע. במקום להחליף אנשי מילואים כל הזמן, שיהיה צוות בקבע שתפקידו יהיה לשרת במקום אנשי המילואים שכל חודש מתחלפים. הגיע הזמן שיהיה צוות קבוע ונגמור את בעיית המילואים. אם מבחינה מוסרית</w:t>
      </w:r>
      <w:r>
        <w:rPr>
          <w:rFonts w:hint="cs"/>
          <w:rtl/>
        </w:rPr>
        <w:t xml:space="preserve"> זה חשוב שילכו לשרת במילואים, אז שיקבעו יום-יומיים-שלושה בשנה שבהם אנשי המילואים יעברו רענון וכו'. כך נפתור גם בעיה למשק וגם בעיה ביטחונית. לדעתי זה ייתן שירות הרבה יותר טוב מכל הדברים שאנחנו עושים היום. </w:t>
      </w:r>
    </w:p>
    <w:p w14:paraId="358AB5F1" w14:textId="77777777" w:rsidR="00000000" w:rsidRDefault="00DD00E1">
      <w:pPr>
        <w:pStyle w:val="a0"/>
        <w:rPr>
          <w:rFonts w:hint="cs"/>
          <w:rtl/>
        </w:rPr>
      </w:pPr>
    </w:p>
    <w:p w14:paraId="2572B997" w14:textId="77777777" w:rsidR="00000000" w:rsidRDefault="00DD00E1">
      <w:pPr>
        <w:pStyle w:val="af1"/>
        <w:rPr>
          <w:rtl/>
        </w:rPr>
      </w:pPr>
      <w:r>
        <w:rPr>
          <w:rtl/>
        </w:rPr>
        <w:t>היו"ר נסים דהן:</w:t>
      </w:r>
    </w:p>
    <w:p w14:paraId="3D46A3EE" w14:textId="77777777" w:rsidR="00000000" w:rsidRDefault="00DD00E1">
      <w:pPr>
        <w:pStyle w:val="a0"/>
        <w:rPr>
          <w:rtl/>
        </w:rPr>
      </w:pPr>
    </w:p>
    <w:p w14:paraId="5A0BC5A4" w14:textId="77777777" w:rsidR="00000000" w:rsidRDefault="00DD00E1">
      <w:pPr>
        <w:pStyle w:val="a0"/>
        <w:rPr>
          <w:rFonts w:hint="cs"/>
          <w:rtl/>
        </w:rPr>
      </w:pPr>
      <w:r>
        <w:rPr>
          <w:rFonts w:hint="cs"/>
          <w:rtl/>
        </w:rPr>
        <w:t>תודה רבה. אם כן, יש לפנינו שתי הצ</w:t>
      </w:r>
      <w:r>
        <w:rPr>
          <w:rFonts w:hint="cs"/>
          <w:rtl/>
        </w:rPr>
        <w:t xml:space="preserve">עות - הצעה להסיר והצעה להעביר לוועדה, כהצעת סגן השר והמציעים. </w:t>
      </w:r>
    </w:p>
    <w:p w14:paraId="10A9F8CD" w14:textId="77777777" w:rsidR="00000000" w:rsidRDefault="00DD00E1">
      <w:pPr>
        <w:pStyle w:val="a0"/>
        <w:rPr>
          <w:rFonts w:hint="cs"/>
          <w:rtl/>
        </w:rPr>
      </w:pPr>
    </w:p>
    <w:p w14:paraId="63BA8A3E" w14:textId="77777777" w:rsidR="00000000" w:rsidRDefault="00DD00E1">
      <w:pPr>
        <w:pStyle w:val="a0"/>
        <w:rPr>
          <w:rFonts w:hint="cs"/>
          <w:rtl/>
        </w:rPr>
      </w:pPr>
      <w:r>
        <w:rPr>
          <w:rFonts w:hint="cs"/>
          <w:rtl/>
        </w:rPr>
        <w:t xml:space="preserve">אנחנו עוברים להצבעה. בעד - זה לוועדה. נגד - זה להסיר. </w:t>
      </w:r>
    </w:p>
    <w:p w14:paraId="06564817" w14:textId="77777777" w:rsidR="00000000" w:rsidRDefault="00DD00E1">
      <w:pPr>
        <w:pStyle w:val="a0"/>
        <w:rPr>
          <w:rFonts w:hint="cs"/>
          <w:rtl/>
        </w:rPr>
      </w:pPr>
    </w:p>
    <w:p w14:paraId="37184C7C" w14:textId="77777777" w:rsidR="00000000" w:rsidRDefault="00DD00E1">
      <w:pPr>
        <w:pStyle w:val="ab"/>
        <w:bidi/>
        <w:rPr>
          <w:rFonts w:hint="cs"/>
          <w:rtl/>
        </w:rPr>
      </w:pPr>
      <w:r>
        <w:rPr>
          <w:rFonts w:hint="cs"/>
          <w:rtl/>
        </w:rPr>
        <w:t>הצבעה מס' 42</w:t>
      </w:r>
    </w:p>
    <w:p w14:paraId="3A3AF861" w14:textId="77777777" w:rsidR="00000000" w:rsidRDefault="00DD00E1">
      <w:pPr>
        <w:pStyle w:val="a0"/>
        <w:rPr>
          <w:rFonts w:hint="cs"/>
          <w:rtl/>
        </w:rPr>
      </w:pPr>
    </w:p>
    <w:p w14:paraId="03577816" w14:textId="77777777" w:rsidR="00000000" w:rsidRDefault="00DD00E1">
      <w:pPr>
        <w:pStyle w:val="ac"/>
        <w:bidi/>
        <w:rPr>
          <w:rFonts w:hint="cs"/>
          <w:rtl/>
        </w:rPr>
      </w:pPr>
      <w:r>
        <w:rPr>
          <w:rFonts w:hint="cs"/>
          <w:rtl/>
        </w:rPr>
        <w:t>בעד ההצעה להעביר את הנושא לוועדה - 12</w:t>
      </w:r>
    </w:p>
    <w:p w14:paraId="4DA6851C" w14:textId="77777777" w:rsidR="00000000" w:rsidRDefault="00DD00E1">
      <w:pPr>
        <w:pStyle w:val="ac"/>
        <w:bidi/>
        <w:rPr>
          <w:rFonts w:hint="cs"/>
          <w:rtl/>
        </w:rPr>
      </w:pPr>
      <w:r>
        <w:rPr>
          <w:rFonts w:hint="cs"/>
          <w:rtl/>
        </w:rPr>
        <w:t>בעד ההצעה שלא לכלול את הנושא בסדר-היום - אין</w:t>
      </w:r>
    </w:p>
    <w:p w14:paraId="084D67F4" w14:textId="77777777" w:rsidR="00000000" w:rsidRDefault="00DD00E1">
      <w:pPr>
        <w:pStyle w:val="ac"/>
        <w:bidi/>
        <w:rPr>
          <w:rFonts w:hint="cs"/>
          <w:rtl/>
        </w:rPr>
      </w:pPr>
      <w:r>
        <w:rPr>
          <w:rFonts w:hint="cs"/>
          <w:rtl/>
        </w:rPr>
        <w:t>נמנעים - 1</w:t>
      </w:r>
    </w:p>
    <w:p w14:paraId="1C99BAE2" w14:textId="77777777" w:rsidR="00000000" w:rsidRDefault="00DD00E1">
      <w:pPr>
        <w:pStyle w:val="ad"/>
        <w:bidi/>
        <w:rPr>
          <w:rFonts w:hint="cs"/>
          <w:rtl/>
        </w:rPr>
      </w:pPr>
      <w:r>
        <w:rPr>
          <w:rFonts w:hint="cs"/>
          <w:rtl/>
        </w:rPr>
        <w:t>ההצעה  להעביר את הנושא לוועד</w:t>
      </w:r>
      <w:r>
        <w:rPr>
          <w:rFonts w:hint="cs"/>
          <w:rtl/>
        </w:rPr>
        <w:t xml:space="preserve">ת החוץ והביטחון נתקבלה. </w:t>
      </w:r>
    </w:p>
    <w:p w14:paraId="50A32F44" w14:textId="77777777" w:rsidR="00000000" w:rsidRDefault="00DD00E1">
      <w:pPr>
        <w:pStyle w:val="a0"/>
        <w:rPr>
          <w:rtl/>
        </w:rPr>
      </w:pPr>
    </w:p>
    <w:p w14:paraId="1F592244" w14:textId="77777777" w:rsidR="00000000" w:rsidRDefault="00DD00E1">
      <w:pPr>
        <w:pStyle w:val="a0"/>
        <w:rPr>
          <w:rFonts w:hint="cs"/>
          <w:rtl/>
        </w:rPr>
      </w:pPr>
    </w:p>
    <w:p w14:paraId="39844705" w14:textId="77777777" w:rsidR="00000000" w:rsidRDefault="00DD00E1">
      <w:pPr>
        <w:pStyle w:val="af1"/>
        <w:rPr>
          <w:rtl/>
        </w:rPr>
      </w:pPr>
      <w:r>
        <w:rPr>
          <w:rtl/>
        </w:rPr>
        <w:t>היו"ר נסים דהן:</w:t>
      </w:r>
    </w:p>
    <w:p w14:paraId="22A56D20" w14:textId="77777777" w:rsidR="00000000" w:rsidRDefault="00DD00E1">
      <w:pPr>
        <w:pStyle w:val="a0"/>
        <w:rPr>
          <w:rtl/>
        </w:rPr>
      </w:pPr>
    </w:p>
    <w:p w14:paraId="3F582417" w14:textId="77777777" w:rsidR="00000000" w:rsidRDefault="00DD00E1">
      <w:pPr>
        <w:pStyle w:val="a0"/>
        <w:rPr>
          <w:rFonts w:hint="cs"/>
          <w:rtl/>
        </w:rPr>
      </w:pPr>
      <w:r>
        <w:rPr>
          <w:rFonts w:hint="cs"/>
          <w:rtl/>
        </w:rPr>
        <w:t>12 בעד, אפס מתנגדים - אם כן, הנושא יעבור לוועדת החוץ והביטחון להמשך דיון.</w:t>
      </w:r>
    </w:p>
    <w:p w14:paraId="336D5A6D" w14:textId="77777777" w:rsidR="00000000" w:rsidRDefault="00DD00E1">
      <w:pPr>
        <w:pStyle w:val="a2"/>
        <w:jc w:val="left"/>
        <w:rPr>
          <w:rFonts w:hint="cs"/>
          <w:rtl/>
        </w:rPr>
      </w:pPr>
    </w:p>
    <w:p w14:paraId="0532D9CC" w14:textId="77777777" w:rsidR="00000000" w:rsidRDefault="00DD00E1">
      <w:pPr>
        <w:pStyle w:val="af0"/>
        <w:rPr>
          <w:rtl/>
        </w:rPr>
      </w:pPr>
      <w:r>
        <w:rPr>
          <w:rFonts w:hint="eastAsia"/>
          <w:rtl/>
        </w:rPr>
        <w:t>עבד</w:t>
      </w:r>
      <w:r>
        <w:rPr>
          <w:rtl/>
        </w:rPr>
        <w:t>-אלמאלכ דהאמשה (רע"ם):</w:t>
      </w:r>
    </w:p>
    <w:p w14:paraId="0ADA248E" w14:textId="77777777" w:rsidR="00000000" w:rsidRDefault="00DD00E1">
      <w:pPr>
        <w:pStyle w:val="a0"/>
        <w:rPr>
          <w:rFonts w:hint="cs"/>
          <w:rtl/>
        </w:rPr>
      </w:pPr>
    </w:p>
    <w:p w14:paraId="6DB90CF6" w14:textId="77777777" w:rsidR="00000000" w:rsidRDefault="00DD00E1">
      <w:pPr>
        <w:pStyle w:val="a0"/>
        <w:rPr>
          <w:rFonts w:hint="cs"/>
          <w:rtl/>
        </w:rPr>
      </w:pPr>
      <w:r>
        <w:rPr>
          <w:rFonts w:hint="cs"/>
          <w:rtl/>
        </w:rPr>
        <w:t>ההצבעה שלי לא נרשמה.</w:t>
      </w:r>
    </w:p>
    <w:p w14:paraId="6F332E1A" w14:textId="77777777" w:rsidR="00000000" w:rsidRDefault="00DD00E1">
      <w:pPr>
        <w:pStyle w:val="a0"/>
        <w:rPr>
          <w:rFonts w:hint="cs"/>
          <w:rtl/>
        </w:rPr>
      </w:pPr>
    </w:p>
    <w:p w14:paraId="197C9BA6" w14:textId="77777777" w:rsidR="00000000" w:rsidRDefault="00DD00E1">
      <w:pPr>
        <w:pStyle w:val="af1"/>
        <w:rPr>
          <w:rtl/>
        </w:rPr>
      </w:pPr>
      <w:r>
        <w:rPr>
          <w:rtl/>
        </w:rPr>
        <w:t>היו"ר נסים דהן:</w:t>
      </w:r>
    </w:p>
    <w:p w14:paraId="5C6C010D" w14:textId="77777777" w:rsidR="00000000" w:rsidRDefault="00DD00E1">
      <w:pPr>
        <w:pStyle w:val="a0"/>
        <w:rPr>
          <w:rtl/>
        </w:rPr>
      </w:pPr>
    </w:p>
    <w:p w14:paraId="36713015" w14:textId="77777777" w:rsidR="00000000" w:rsidRDefault="00DD00E1">
      <w:pPr>
        <w:pStyle w:val="a0"/>
        <w:rPr>
          <w:rFonts w:hint="cs"/>
          <w:rtl/>
        </w:rPr>
      </w:pPr>
      <w:r>
        <w:rPr>
          <w:rFonts w:hint="cs"/>
          <w:rtl/>
        </w:rPr>
        <w:t xml:space="preserve">כנראה לא הספקת. בכל אופן, נצרף את הצבעתך. </w:t>
      </w:r>
    </w:p>
    <w:p w14:paraId="2F4E5FBC" w14:textId="77777777" w:rsidR="00000000" w:rsidRDefault="00DD00E1">
      <w:pPr>
        <w:pStyle w:val="a0"/>
        <w:rPr>
          <w:rFonts w:hint="cs"/>
          <w:rtl/>
        </w:rPr>
      </w:pPr>
    </w:p>
    <w:p w14:paraId="6CBB7B6C" w14:textId="77777777" w:rsidR="00000000" w:rsidRDefault="00DD00E1">
      <w:pPr>
        <w:pStyle w:val="a0"/>
        <w:rPr>
          <w:rFonts w:hint="cs"/>
          <w:rtl/>
        </w:rPr>
      </w:pPr>
    </w:p>
    <w:p w14:paraId="6F7ACD0D" w14:textId="77777777" w:rsidR="00000000" w:rsidRDefault="00DD00E1">
      <w:pPr>
        <w:pStyle w:val="a2"/>
        <w:rPr>
          <w:rtl/>
        </w:rPr>
      </w:pPr>
    </w:p>
    <w:p w14:paraId="55195E70" w14:textId="77777777" w:rsidR="00000000" w:rsidRDefault="00DD00E1">
      <w:pPr>
        <w:pStyle w:val="a2"/>
        <w:rPr>
          <w:rFonts w:hint="cs"/>
          <w:rtl/>
        </w:rPr>
      </w:pPr>
      <w:bookmarkStart w:id="335" w:name="CS16161FI0016161T22_10_2003_16_41_24"/>
      <w:bookmarkStart w:id="336" w:name="_Toc67028602"/>
      <w:bookmarkEnd w:id="335"/>
      <w:r>
        <w:rPr>
          <w:rtl/>
        </w:rPr>
        <w:t>הצע</w:t>
      </w:r>
      <w:r>
        <w:rPr>
          <w:rFonts w:hint="cs"/>
          <w:rtl/>
        </w:rPr>
        <w:t>ות</w:t>
      </w:r>
      <w:r>
        <w:rPr>
          <w:rtl/>
        </w:rPr>
        <w:t xml:space="preserve"> לסדר-היום</w:t>
      </w:r>
      <w:bookmarkEnd w:id="336"/>
      <w:r>
        <w:rPr>
          <w:rtl/>
        </w:rPr>
        <w:t xml:space="preserve"> </w:t>
      </w:r>
    </w:p>
    <w:p w14:paraId="4948CC1F" w14:textId="77777777" w:rsidR="00000000" w:rsidRDefault="00DD00E1">
      <w:pPr>
        <w:pStyle w:val="a2"/>
        <w:rPr>
          <w:rtl/>
        </w:rPr>
      </w:pPr>
      <w:bookmarkStart w:id="337" w:name="_Toc67028603"/>
      <w:r>
        <w:rPr>
          <w:rtl/>
        </w:rPr>
        <w:t>ירי טילי</w:t>
      </w:r>
      <w:r>
        <w:rPr>
          <w:rtl/>
        </w:rPr>
        <w:t xml:space="preserve"> </w:t>
      </w:r>
      <w:r>
        <w:rPr>
          <w:rFonts w:hint="cs"/>
          <w:rtl/>
        </w:rPr>
        <w:t>"</w:t>
      </w:r>
      <w:r>
        <w:rPr>
          <w:rtl/>
        </w:rPr>
        <w:t>קס</w:t>
      </w:r>
      <w:r>
        <w:rPr>
          <w:rFonts w:hint="cs"/>
          <w:rtl/>
        </w:rPr>
        <w:t>א</w:t>
      </w:r>
      <w:r>
        <w:rPr>
          <w:rtl/>
        </w:rPr>
        <w:t>ם</w:t>
      </w:r>
      <w:r>
        <w:rPr>
          <w:rFonts w:hint="cs"/>
          <w:rtl/>
        </w:rPr>
        <w:t>"</w:t>
      </w:r>
      <w:r>
        <w:rPr>
          <w:rtl/>
        </w:rPr>
        <w:t xml:space="preserve"> מרצועת</w:t>
      </w:r>
      <w:r>
        <w:rPr>
          <w:rFonts w:hint="cs"/>
          <w:rtl/>
        </w:rPr>
        <w:t>-</w:t>
      </w:r>
      <w:r>
        <w:rPr>
          <w:rtl/>
        </w:rPr>
        <w:t>עזה לשטח ישראל ופעולת צה"ל ברפיח</w:t>
      </w:r>
      <w:bookmarkEnd w:id="337"/>
    </w:p>
    <w:p w14:paraId="08CBAE83" w14:textId="77777777" w:rsidR="00000000" w:rsidRDefault="00DD00E1">
      <w:pPr>
        <w:pStyle w:val="af1"/>
        <w:rPr>
          <w:rFonts w:hint="cs"/>
          <w:rtl/>
        </w:rPr>
      </w:pPr>
    </w:p>
    <w:p w14:paraId="08F284A0" w14:textId="77777777" w:rsidR="00000000" w:rsidRDefault="00DD00E1">
      <w:pPr>
        <w:pStyle w:val="af1"/>
        <w:rPr>
          <w:rtl/>
        </w:rPr>
      </w:pPr>
      <w:r>
        <w:rPr>
          <w:rtl/>
        </w:rPr>
        <w:t>היו"ר נסים דהן:</w:t>
      </w:r>
    </w:p>
    <w:p w14:paraId="5AD6A7F8" w14:textId="77777777" w:rsidR="00000000" w:rsidRDefault="00DD00E1">
      <w:pPr>
        <w:pStyle w:val="a0"/>
        <w:rPr>
          <w:rtl/>
        </w:rPr>
      </w:pPr>
    </w:p>
    <w:p w14:paraId="77F6B79F" w14:textId="77777777" w:rsidR="00000000" w:rsidRDefault="00DD00E1">
      <w:pPr>
        <w:pStyle w:val="a0"/>
        <w:rPr>
          <w:rFonts w:hint="cs"/>
          <w:rtl/>
        </w:rPr>
      </w:pPr>
      <w:r>
        <w:rPr>
          <w:rFonts w:hint="cs"/>
          <w:rtl/>
        </w:rPr>
        <w:t xml:space="preserve">אנחנו עוברים לנושא הבא, חברי חברי הכנסת: ירי טילי "קסאם" מרצועת-עזה לשטח ישראל ופעולת צה"ל ברפיח - הצעות מס' 1326, 1354 ו-1367, של חברי הכנסת אחמד טיבי, דני יתום וזהבה גלאון. ראשון הדוברים, </w:t>
      </w:r>
      <w:r>
        <w:rPr>
          <w:rFonts w:hint="cs"/>
          <w:rtl/>
        </w:rPr>
        <w:t xml:space="preserve">חבר הכנסת אחמד טיבי, בבקשה. ישיב בסוף הדיון סגן שר הביטחון. אדוני, לרשותך שלוש דקות. אני בטוח שתעשה את זה בצורה מצוינת. </w:t>
      </w:r>
    </w:p>
    <w:p w14:paraId="4EEF497E" w14:textId="77777777" w:rsidR="00000000" w:rsidRDefault="00DD00E1">
      <w:pPr>
        <w:pStyle w:val="a0"/>
        <w:rPr>
          <w:rFonts w:hint="cs"/>
          <w:rtl/>
        </w:rPr>
      </w:pPr>
    </w:p>
    <w:p w14:paraId="4CE354FE" w14:textId="77777777" w:rsidR="00000000" w:rsidRDefault="00DD00E1">
      <w:pPr>
        <w:pStyle w:val="a"/>
        <w:rPr>
          <w:rtl/>
        </w:rPr>
      </w:pPr>
      <w:bookmarkStart w:id="338" w:name="FS000000560T22_10_2003_16_15_34"/>
      <w:bookmarkStart w:id="339" w:name="_Toc67028604"/>
      <w:bookmarkEnd w:id="338"/>
      <w:r>
        <w:rPr>
          <w:rFonts w:hint="eastAsia"/>
          <w:rtl/>
        </w:rPr>
        <w:t>אחמד</w:t>
      </w:r>
      <w:r>
        <w:rPr>
          <w:rtl/>
        </w:rPr>
        <w:t xml:space="preserve"> טיבי (חד"ש-תע"ל):</w:t>
      </w:r>
      <w:bookmarkEnd w:id="339"/>
    </w:p>
    <w:p w14:paraId="48407588" w14:textId="77777777" w:rsidR="00000000" w:rsidRDefault="00DD00E1">
      <w:pPr>
        <w:pStyle w:val="a0"/>
        <w:rPr>
          <w:rFonts w:hint="cs"/>
          <w:rtl/>
        </w:rPr>
      </w:pPr>
    </w:p>
    <w:p w14:paraId="6BE9B367" w14:textId="77777777" w:rsidR="00000000" w:rsidRDefault="00DD00E1">
      <w:pPr>
        <w:pStyle w:val="a0"/>
        <w:rPr>
          <w:rFonts w:hint="cs"/>
          <w:rtl/>
        </w:rPr>
      </w:pPr>
      <w:r>
        <w:rPr>
          <w:rFonts w:hint="cs"/>
          <w:rtl/>
        </w:rPr>
        <w:t>אני מודה לאדוני. בשבוע האחרון, אדוני, צה"ל המשיך במדיניות של כניסה לערים פלסטיניות. זה היה ברפיח. עשרות בתים נ</w:t>
      </w:r>
      <w:r>
        <w:rPr>
          <w:rFonts w:hint="cs"/>
          <w:rtl/>
        </w:rPr>
        <w:t xml:space="preserve">הרסו ויותר מ-1,000 איש נשארו ללא קורת-גג, תחת הכותרת או הטענה של חיפוש מנהרות ברפיח, על הגבול המצרי-הפלסטיני. הדיווחים של צה"ל דיברו על שלוש או ארבע מנהרות שהם מצאו. אני לא יודע אם זה נכון, אבל אנשים נהרגו ונפצעו ואנשים אחרים נשארו ללא קורת-גג במבצע שנראה </w:t>
      </w:r>
      <w:r>
        <w:rPr>
          <w:rFonts w:hint="cs"/>
          <w:rtl/>
        </w:rPr>
        <w:t xml:space="preserve">מבצע של הרס שיטתי, מבצע של ענישה ופרוצדורות שמטרתן בעצם ליצור אזור חיץ באזור הגבול והפחדה. </w:t>
      </w:r>
    </w:p>
    <w:p w14:paraId="7F945DD1" w14:textId="77777777" w:rsidR="00000000" w:rsidRDefault="00DD00E1">
      <w:pPr>
        <w:pStyle w:val="a0"/>
        <w:rPr>
          <w:rFonts w:hint="cs"/>
          <w:rtl/>
        </w:rPr>
      </w:pPr>
    </w:p>
    <w:p w14:paraId="79E00E3D" w14:textId="77777777" w:rsidR="00000000" w:rsidRDefault="00DD00E1">
      <w:pPr>
        <w:pStyle w:val="a0"/>
        <w:rPr>
          <w:rFonts w:hint="cs"/>
          <w:rtl/>
        </w:rPr>
      </w:pPr>
      <w:r>
        <w:rPr>
          <w:rFonts w:hint="cs"/>
          <w:rtl/>
        </w:rPr>
        <w:t>כאשר הצעתי את ההצעה הדחופה, חשבתי שזה הנושא שאני אתרכז בו, אבל לאחר מכן באו ההפצצות על עזה ועל מחנות הפליטים, הטילים, ההרוגים והפצועים. האזרחים שנהרגו ונפגעו, ביני</w:t>
      </w:r>
      <w:r>
        <w:rPr>
          <w:rFonts w:hint="cs"/>
          <w:rtl/>
        </w:rPr>
        <w:t>הם רופא - ד"ר שהין -  וכן ילדים. יום לאחר מכן, לאחר הביקורת הקשה שהיתה גם בחוץ-לארץ וגם בארץ, חיל האוויר שחרר צילומים תרמיים מתוך מסוק. אני אישית לא יודע למה לקח לצה"ל יממה לשחרר תמונות כאלה, אבל כאשר שמים זה מול זה צילומים תרמיים ממסוק שצה"ל משחרר ותמונות</w:t>
      </w:r>
      <w:r>
        <w:rPr>
          <w:rFonts w:hint="cs"/>
          <w:rtl/>
        </w:rPr>
        <w:t xml:space="preserve"> וגופות של אנשים וכן פצועים בתוך בתי-חולים מאותו אירוע, סביר להניח שאדם סביר מאמין לגופות ולנפגעים ולא לצילומים התרמיים ב--</w:t>
      </w:r>
      <w:r>
        <w:t xml:space="preserve">late edition </w:t>
      </w:r>
      <w:r>
        <w:rPr>
          <w:rFonts w:hint="cs"/>
          <w:rtl/>
        </w:rPr>
        <w:t xml:space="preserve">. </w:t>
      </w:r>
    </w:p>
    <w:p w14:paraId="238F28FB" w14:textId="77777777" w:rsidR="00000000" w:rsidRDefault="00DD00E1">
      <w:pPr>
        <w:pStyle w:val="a0"/>
        <w:rPr>
          <w:rFonts w:hint="cs"/>
          <w:rtl/>
        </w:rPr>
      </w:pPr>
    </w:p>
    <w:p w14:paraId="4623F189" w14:textId="77777777" w:rsidR="00000000" w:rsidRDefault="00DD00E1">
      <w:pPr>
        <w:pStyle w:val="a0"/>
        <w:rPr>
          <w:rFonts w:hint="cs"/>
          <w:rtl/>
        </w:rPr>
      </w:pPr>
      <w:r>
        <w:rPr>
          <w:rFonts w:hint="cs"/>
          <w:rtl/>
        </w:rPr>
        <w:t>אחד מעמיתי חברי הכנסת הופיע מולי בערוץ-10 בבוקר, חבר הכנסת אהוד יתום, ואמר: אני ראיתי תמונות של צה"ל, וזה מספיק. איך</w:t>
      </w:r>
      <w:r>
        <w:rPr>
          <w:rFonts w:hint="cs"/>
          <w:rtl/>
        </w:rPr>
        <w:t xml:space="preserve"> נהרגו, איך נפגעו אנשים, אני לא יודע. </w:t>
      </w:r>
    </w:p>
    <w:p w14:paraId="6BF5F221" w14:textId="77777777" w:rsidR="00000000" w:rsidRDefault="00DD00E1">
      <w:pPr>
        <w:pStyle w:val="a0"/>
        <w:rPr>
          <w:rFonts w:hint="cs"/>
          <w:rtl/>
        </w:rPr>
      </w:pPr>
    </w:p>
    <w:p w14:paraId="5556C244" w14:textId="77777777" w:rsidR="00000000" w:rsidRDefault="00DD00E1">
      <w:pPr>
        <w:pStyle w:val="af0"/>
        <w:rPr>
          <w:rtl/>
        </w:rPr>
      </w:pPr>
      <w:r>
        <w:rPr>
          <w:rFonts w:hint="eastAsia"/>
          <w:rtl/>
        </w:rPr>
        <w:t>אהוד</w:t>
      </w:r>
      <w:r>
        <w:rPr>
          <w:rtl/>
        </w:rPr>
        <w:t xml:space="preserve"> יתום (הליכוד):</w:t>
      </w:r>
    </w:p>
    <w:p w14:paraId="7C67824A" w14:textId="77777777" w:rsidR="00000000" w:rsidRDefault="00DD00E1">
      <w:pPr>
        <w:pStyle w:val="a0"/>
        <w:rPr>
          <w:rFonts w:hint="cs"/>
          <w:rtl/>
        </w:rPr>
      </w:pPr>
    </w:p>
    <w:p w14:paraId="29FE5E0D" w14:textId="77777777" w:rsidR="00000000" w:rsidRDefault="00DD00E1">
      <w:pPr>
        <w:pStyle w:val="a0"/>
        <w:rPr>
          <w:rFonts w:hint="cs"/>
          <w:rtl/>
        </w:rPr>
      </w:pPr>
      <w:r>
        <w:rPr>
          <w:rFonts w:hint="cs"/>
          <w:rtl/>
        </w:rPr>
        <w:t xml:space="preserve">תמונה טובה מאלף מלים, חבר הכנסת טיבי. </w:t>
      </w:r>
    </w:p>
    <w:p w14:paraId="1E6AD44B" w14:textId="77777777" w:rsidR="00000000" w:rsidRDefault="00DD00E1">
      <w:pPr>
        <w:pStyle w:val="a0"/>
        <w:rPr>
          <w:rFonts w:hint="cs"/>
          <w:rtl/>
        </w:rPr>
      </w:pPr>
    </w:p>
    <w:p w14:paraId="035F043C" w14:textId="77777777" w:rsidR="00000000" w:rsidRDefault="00DD00E1">
      <w:pPr>
        <w:pStyle w:val="-"/>
        <w:rPr>
          <w:rtl/>
        </w:rPr>
      </w:pPr>
      <w:bookmarkStart w:id="340" w:name="FS000000560T22_10_2003_16_26_10C"/>
      <w:bookmarkEnd w:id="340"/>
      <w:r>
        <w:rPr>
          <w:rtl/>
        </w:rPr>
        <w:t>אחמד טיבי (חד"ש-תע"ל):</w:t>
      </w:r>
    </w:p>
    <w:p w14:paraId="6F32341B" w14:textId="77777777" w:rsidR="00000000" w:rsidRDefault="00DD00E1">
      <w:pPr>
        <w:pStyle w:val="a0"/>
        <w:rPr>
          <w:rtl/>
        </w:rPr>
      </w:pPr>
    </w:p>
    <w:p w14:paraId="7405E67E" w14:textId="77777777" w:rsidR="00000000" w:rsidRDefault="00DD00E1">
      <w:pPr>
        <w:pStyle w:val="a0"/>
        <w:rPr>
          <w:rFonts w:hint="cs"/>
          <w:rtl/>
        </w:rPr>
      </w:pPr>
      <w:r>
        <w:rPr>
          <w:rFonts w:hint="cs"/>
          <w:rtl/>
        </w:rPr>
        <w:t>גופה טובה ממיליון מלים.</w:t>
      </w:r>
    </w:p>
    <w:p w14:paraId="21686530" w14:textId="77777777" w:rsidR="00000000" w:rsidRDefault="00DD00E1">
      <w:pPr>
        <w:pStyle w:val="a0"/>
        <w:rPr>
          <w:rFonts w:hint="cs"/>
          <w:rtl/>
        </w:rPr>
      </w:pPr>
    </w:p>
    <w:p w14:paraId="3CFEAE31" w14:textId="77777777" w:rsidR="00000000" w:rsidRDefault="00DD00E1">
      <w:pPr>
        <w:pStyle w:val="af0"/>
        <w:rPr>
          <w:rtl/>
        </w:rPr>
      </w:pPr>
      <w:r>
        <w:rPr>
          <w:rFonts w:hint="eastAsia"/>
          <w:rtl/>
        </w:rPr>
        <w:t>אהוד</w:t>
      </w:r>
      <w:r>
        <w:rPr>
          <w:rtl/>
        </w:rPr>
        <w:t xml:space="preserve"> יתום (הליכוד):</w:t>
      </w:r>
    </w:p>
    <w:p w14:paraId="116D59C8" w14:textId="77777777" w:rsidR="00000000" w:rsidRDefault="00DD00E1">
      <w:pPr>
        <w:pStyle w:val="a0"/>
        <w:rPr>
          <w:rFonts w:hint="cs"/>
          <w:rtl/>
        </w:rPr>
      </w:pPr>
    </w:p>
    <w:p w14:paraId="2B1A082D" w14:textId="77777777" w:rsidR="00000000" w:rsidRDefault="00DD00E1">
      <w:pPr>
        <w:pStyle w:val="a0"/>
        <w:rPr>
          <w:rFonts w:hint="cs"/>
          <w:rtl/>
        </w:rPr>
      </w:pPr>
      <w:r>
        <w:rPr>
          <w:rFonts w:hint="cs"/>
          <w:rtl/>
        </w:rPr>
        <w:t xml:space="preserve">תמונה - - - </w:t>
      </w:r>
    </w:p>
    <w:p w14:paraId="20B87ADE" w14:textId="77777777" w:rsidR="00000000" w:rsidRDefault="00DD00E1">
      <w:pPr>
        <w:pStyle w:val="a0"/>
        <w:rPr>
          <w:rFonts w:hint="cs"/>
          <w:rtl/>
        </w:rPr>
      </w:pPr>
    </w:p>
    <w:p w14:paraId="604E6C4A" w14:textId="77777777" w:rsidR="00000000" w:rsidRDefault="00DD00E1">
      <w:pPr>
        <w:pStyle w:val="-"/>
        <w:rPr>
          <w:rtl/>
        </w:rPr>
      </w:pPr>
      <w:bookmarkStart w:id="341" w:name="FS000000560T22_10_2003_16_26_32C"/>
      <w:bookmarkEnd w:id="341"/>
      <w:r>
        <w:rPr>
          <w:rtl/>
        </w:rPr>
        <w:t>אחמד טיבי (חד"ש-תע"ל):</w:t>
      </w:r>
    </w:p>
    <w:p w14:paraId="3B9D4453" w14:textId="77777777" w:rsidR="00000000" w:rsidRDefault="00DD00E1">
      <w:pPr>
        <w:pStyle w:val="a0"/>
        <w:rPr>
          <w:rtl/>
        </w:rPr>
      </w:pPr>
    </w:p>
    <w:p w14:paraId="1B52FE25" w14:textId="77777777" w:rsidR="00000000" w:rsidRDefault="00DD00E1">
      <w:pPr>
        <w:pStyle w:val="a0"/>
        <w:rPr>
          <w:rFonts w:hint="cs"/>
          <w:rtl/>
        </w:rPr>
      </w:pPr>
      <w:r>
        <w:rPr>
          <w:rFonts w:hint="cs"/>
          <w:rtl/>
        </w:rPr>
        <w:t xml:space="preserve">גופה, גופה. גופה </w:t>
      </w:r>
      <w:r>
        <w:rPr>
          <w:rtl/>
        </w:rPr>
        <w:t>–</w:t>
      </w:r>
      <w:r>
        <w:rPr>
          <w:rFonts w:hint="cs"/>
          <w:rtl/>
        </w:rPr>
        <w:t xml:space="preserve"> אי-אפשר אפילו להשתמש במלה טו</w:t>
      </w:r>
      <w:r>
        <w:rPr>
          <w:rFonts w:hint="cs"/>
          <w:rtl/>
        </w:rPr>
        <w:t xml:space="preserve">בה. גופות של אנשים - - - </w:t>
      </w:r>
    </w:p>
    <w:p w14:paraId="59EC8AAF" w14:textId="77777777" w:rsidR="00000000" w:rsidRDefault="00DD00E1">
      <w:pPr>
        <w:pStyle w:val="a0"/>
        <w:rPr>
          <w:rFonts w:hint="cs"/>
          <w:rtl/>
        </w:rPr>
      </w:pPr>
    </w:p>
    <w:p w14:paraId="62915315" w14:textId="77777777" w:rsidR="00000000" w:rsidRDefault="00DD00E1">
      <w:pPr>
        <w:pStyle w:val="af1"/>
        <w:rPr>
          <w:rtl/>
        </w:rPr>
      </w:pPr>
      <w:r>
        <w:rPr>
          <w:rtl/>
        </w:rPr>
        <w:t>היו"ר נסים דהן:</w:t>
      </w:r>
    </w:p>
    <w:p w14:paraId="7C2D41F7" w14:textId="77777777" w:rsidR="00000000" w:rsidRDefault="00DD00E1">
      <w:pPr>
        <w:pStyle w:val="a0"/>
        <w:rPr>
          <w:rtl/>
        </w:rPr>
      </w:pPr>
    </w:p>
    <w:p w14:paraId="6F488BCD" w14:textId="77777777" w:rsidR="00000000" w:rsidRDefault="00DD00E1">
      <w:pPr>
        <w:pStyle w:val="a0"/>
        <w:rPr>
          <w:rFonts w:hint="cs"/>
          <w:rtl/>
        </w:rPr>
      </w:pPr>
      <w:r>
        <w:rPr>
          <w:rFonts w:hint="cs"/>
          <w:rtl/>
        </w:rPr>
        <w:t>אדוני, זמנך תם. נא לסיים.</w:t>
      </w:r>
    </w:p>
    <w:p w14:paraId="4D28270A" w14:textId="77777777" w:rsidR="00000000" w:rsidRDefault="00DD00E1">
      <w:pPr>
        <w:pStyle w:val="a0"/>
        <w:rPr>
          <w:rFonts w:hint="cs"/>
          <w:rtl/>
        </w:rPr>
      </w:pPr>
    </w:p>
    <w:p w14:paraId="186E964F" w14:textId="77777777" w:rsidR="00000000" w:rsidRDefault="00DD00E1">
      <w:pPr>
        <w:pStyle w:val="-"/>
        <w:rPr>
          <w:rtl/>
        </w:rPr>
      </w:pPr>
      <w:bookmarkStart w:id="342" w:name="FS000000560T22_10_2003_16_27_46C"/>
      <w:bookmarkEnd w:id="342"/>
      <w:r>
        <w:rPr>
          <w:rtl/>
        </w:rPr>
        <w:t>אחמד טיבי (חד"ש-תע"ל):</w:t>
      </w:r>
    </w:p>
    <w:p w14:paraId="658908D9" w14:textId="77777777" w:rsidR="00000000" w:rsidRDefault="00DD00E1">
      <w:pPr>
        <w:pStyle w:val="a0"/>
        <w:ind w:firstLine="0"/>
        <w:rPr>
          <w:rFonts w:hint="cs"/>
          <w:rtl/>
        </w:rPr>
      </w:pPr>
    </w:p>
    <w:p w14:paraId="552556DB" w14:textId="77777777" w:rsidR="00000000" w:rsidRDefault="00DD00E1">
      <w:pPr>
        <w:pStyle w:val="a0"/>
        <w:rPr>
          <w:rFonts w:hint="cs"/>
          <w:rtl/>
        </w:rPr>
      </w:pPr>
      <w:r>
        <w:rPr>
          <w:rFonts w:hint="cs"/>
          <w:rtl/>
        </w:rPr>
        <w:t>אדוני היושב-ראש, יש בעיה לכולנו, אבל יש בעיה עם האמינות של דובר צה"ל ועם הדוברת, עם הסגנון הבוטה והמתלהם שלה מאתמול, כאשר היא טענה מול הפלסטינים, שעוד לא קברו את</w:t>
      </w:r>
      <w:r>
        <w:rPr>
          <w:rFonts w:hint="cs"/>
          <w:rtl/>
        </w:rPr>
        <w:t xml:space="preserve"> הרופא ואת הילד, שהם שקרנים. </w:t>
      </w:r>
    </w:p>
    <w:p w14:paraId="1481EA3A" w14:textId="77777777" w:rsidR="00000000" w:rsidRDefault="00DD00E1">
      <w:pPr>
        <w:pStyle w:val="a0"/>
        <w:rPr>
          <w:rFonts w:hint="cs"/>
          <w:rtl/>
        </w:rPr>
      </w:pPr>
    </w:p>
    <w:p w14:paraId="57035E4E" w14:textId="77777777" w:rsidR="00000000" w:rsidRDefault="00DD00E1">
      <w:pPr>
        <w:pStyle w:val="af0"/>
        <w:rPr>
          <w:rtl/>
        </w:rPr>
      </w:pPr>
      <w:r>
        <w:rPr>
          <w:rFonts w:hint="eastAsia"/>
          <w:rtl/>
        </w:rPr>
        <w:t>אהוד</w:t>
      </w:r>
      <w:r>
        <w:rPr>
          <w:rtl/>
        </w:rPr>
        <w:t xml:space="preserve"> יתום (הליכוד):</w:t>
      </w:r>
    </w:p>
    <w:p w14:paraId="3745A8C2" w14:textId="77777777" w:rsidR="00000000" w:rsidRDefault="00DD00E1">
      <w:pPr>
        <w:pStyle w:val="a0"/>
        <w:rPr>
          <w:rFonts w:hint="cs"/>
          <w:rtl/>
        </w:rPr>
      </w:pPr>
    </w:p>
    <w:p w14:paraId="0667ECD4" w14:textId="77777777" w:rsidR="00000000" w:rsidRDefault="00DD00E1">
      <w:pPr>
        <w:pStyle w:val="a0"/>
        <w:rPr>
          <w:rFonts w:hint="cs"/>
          <w:rtl/>
        </w:rPr>
      </w:pPr>
      <w:r>
        <w:rPr>
          <w:rFonts w:hint="cs"/>
          <w:rtl/>
        </w:rPr>
        <w:t xml:space="preserve">יכול להיות. </w:t>
      </w:r>
    </w:p>
    <w:p w14:paraId="5BF52607" w14:textId="77777777" w:rsidR="00000000" w:rsidRDefault="00DD00E1">
      <w:pPr>
        <w:pStyle w:val="a0"/>
        <w:ind w:firstLine="0"/>
        <w:rPr>
          <w:rFonts w:hint="cs"/>
          <w:rtl/>
        </w:rPr>
      </w:pPr>
    </w:p>
    <w:p w14:paraId="66C0D067" w14:textId="77777777" w:rsidR="00000000" w:rsidRDefault="00DD00E1">
      <w:pPr>
        <w:pStyle w:val="-"/>
        <w:rPr>
          <w:rtl/>
        </w:rPr>
      </w:pPr>
      <w:bookmarkStart w:id="343" w:name="FS000000560T22_10_2003_16_08_46"/>
      <w:bookmarkStart w:id="344" w:name="FS000000560T22_10_2003_16_08_57C"/>
      <w:bookmarkEnd w:id="343"/>
      <w:bookmarkEnd w:id="344"/>
      <w:r>
        <w:rPr>
          <w:rtl/>
        </w:rPr>
        <w:t>אחמד טיבי (חד"ש-תע"ל):</w:t>
      </w:r>
    </w:p>
    <w:p w14:paraId="0E07F4E9" w14:textId="77777777" w:rsidR="00000000" w:rsidRDefault="00DD00E1">
      <w:pPr>
        <w:pStyle w:val="a0"/>
        <w:rPr>
          <w:rtl/>
        </w:rPr>
      </w:pPr>
    </w:p>
    <w:p w14:paraId="624B3AED" w14:textId="77777777" w:rsidR="00000000" w:rsidRDefault="00DD00E1">
      <w:pPr>
        <w:pStyle w:val="a0"/>
        <w:rPr>
          <w:rFonts w:hint="cs"/>
          <w:rtl/>
        </w:rPr>
      </w:pPr>
      <w:r>
        <w:rPr>
          <w:rFonts w:hint="cs"/>
          <w:rtl/>
        </w:rPr>
        <w:t>מבחינת ההיסטוריה של דוברות בצה"ל, הרי דובר צה"ל הוא שקרן - עד שהוכח אחרת. כמה פעמים הוכח שדובר צה"ל משקר, ותמיד בכל מה שקשור לפגיעה בפלסטינים? אז שהגברת - תת-אלוף ירו</w:t>
      </w:r>
      <w:r>
        <w:rPr>
          <w:rFonts w:hint="cs"/>
          <w:rtl/>
        </w:rPr>
        <w:t xml:space="preserve">ן קוראים לה? - תהיה קצת יותר צנועה - - </w:t>
      </w:r>
    </w:p>
    <w:p w14:paraId="7B207D58" w14:textId="77777777" w:rsidR="00000000" w:rsidRDefault="00DD00E1">
      <w:pPr>
        <w:pStyle w:val="af1"/>
        <w:rPr>
          <w:rtl/>
        </w:rPr>
      </w:pPr>
      <w:r>
        <w:rPr>
          <w:rtl/>
        </w:rPr>
        <w:br/>
        <w:t>היו"ר נסים דהן:</w:t>
      </w:r>
    </w:p>
    <w:p w14:paraId="2875A4B6" w14:textId="77777777" w:rsidR="00000000" w:rsidRDefault="00DD00E1">
      <w:pPr>
        <w:pStyle w:val="a0"/>
        <w:rPr>
          <w:rtl/>
        </w:rPr>
      </w:pPr>
    </w:p>
    <w:p w14:paraId="443CAAD1" w14:textId="77777777" w:rsidR="00000000" w:rsidRDefault="00DD00E1">
      <w:pPr>
        <w:pStyle w:val="a0"/>
        <w:rPr>
          <w:rFonts w:hint="cs"/>
          <w:rtl/>
        </w:rPr>
      </w:pPr>
      <w:r>
        <w:rPr>
          <w:rFonts w:hint="cs"/>
          <w:rtl/>
        </w:rPr>
        <w:t>תודה רבה.</w:t>
      </w:r>
    </w:p>
    <w:p w14:paraId="6671DF74" w14:textId="77777777" w:rsidR="00000000" w:rsidRDefault="00DD00E1">
      <w:pPr>
        <w:pStyle w:val="-"/>
        <w:rPr>
          <w:rtl/>
        </w:rPr>
      </w:pPr>
      <w:r>
        <w:rPr>
          <w:rtl/>
        </w:rPr>
        <w:br/>
      </w:r>
      <w:bookmarkStart w:id="345" w:name="FS000000560T22_10_2003_16_10_27C"/>
      <w:bookmarkEnd w:id="345"/>
      <w:r>
        <w:rPr>
          <w:rtl/>
        </w:rPr>
        <w:t>אחמד טיבי (חד"ש-תע"ל):</w:t>
      </w:r>
    </w:p>
    <w:p w14:paraId="39964294" w14:textId="77777777" w:rsidR="00000000" w:rsidRDefault="00DD00E1">
      <w:pPr>
        <w:pStyle w:val="a0"/>
        <w:rPr>
          <w:rtl/>
        </w:rPr>
      </w:pPr>
    </w:p>
    <w:p w14:paraId="5484EEA6" w14:textId="77777777" w:rsidR="00000000" w:rsidRDefault="00DD00E1">
      <w:pPr>
        <w:pStyle w:val="a0"/>
        <w:rPr>
          <w:rFonts w:hint="cs"/>
          <w:rtl/>
        </w:rPr>
      </w:pPr>
      <w:r>
        <w:rPr>
          <w:rFonts w:hint="cs"/>
          <w:rtl/>
        </w:rPr>
        <w:t>- -  תברור את המלים, כי הסיפור הזה של התמונות עוד לא תם. ואני מניח שמישהו בסופו של דבר יגלה את התרמית, והתרמית תתגלה. הגופות כבר נמצאות מתחת לפני האדמה. תודה רבה.</w:t>
      </w:r>
    </w:p>
    <w:p w14:paraId="0AC429B4" w14:textId="77777777" w:rsidR="00000000" w:rsidRDefault="00DD00E1">
      <w:pPr>
        <w:pStyle w:val="af1"/>
        <w:rPr>
          <w:rtl/>
        </w:rPr>
      </w:pPr>
      <w:r>
        <w:rPr>
          <w:rtl/>
        </w:rPr>
        <w:br/>
        <w:t>היו"ר נסים דהן:</w:t>
      </w:r>
    </w:p>
    <w:p w14:paraId="2280983D" w14:textId="77777777" w:rsidR="00000000" w:rsidRDefault="00DD00E1">
      <w:pPr>
        <w:pStyle w:val="a0"/>
        <w:rPr>
          <w:rtl/>
        </w:rPr>
      </w:pPr>
    </w:p>
    <w:p w14:paraId="3A5D1854" w14:textId="77777777" w:rsidR="00000000" w:rsidRDefault="00DD00E1">
      <w:pPr>
        <w:pStyle w:val="a0"/>
        <w:rPr>
          <w:rFonts w:hint="cs"/>
          <w:rtl/>
        </w:rPr>
      </w:pPr>
      <w:r>
        <w:rPr>
          <w:rFonts w:hint="cs"/>
          <w:rtl/>
        </w:rPr>
        <w:t>תודה רבה. חבר הכנסת דני יתום, באותו נושא - אדוני, שלוש דקות לרשותך ואני מבקש לעמוד במגבלות הזמן.</w:t>
      </w:r>
    </w:p>
    <w:p w14:paraId="207B22E3" w14:textId="77777777" w:rsidR="00000000" w:rsidRDefault="00DD00E1">
      <w:pPr>
        <w:pStyle w:val="a"/>
        <w:rPr>
          <w:rtl/>
        </w:rPr>
      </w:pPr>
      <w:r>
        <w:rPr>
          <w:rtl/>
        </w:rPr>
        <w:br/>
      </w:r>
      <w:bookmarkStart w:id="346" w:name="FS000001045T22_10_2003_16_11_37"/>
      <w:bookmarkStart w:id="347" w:name="_Toc67028605"/>
      <w:bookmarkEnd w:id="346"/>
      <w:r>
        <w:rPr>
          <w:rtl/>
        </w:rPr>
        <w:t>דני יתום (העבודה-מימד):</w:t>
      </w:r>
      <w:bookmarkEnd w:id="347"/>
    </w:p>
    <w:p w14:paraId="2EF6262C" w14:textId="77777777" w:rsidR="00000000" w:rsidRDefault="00DD00E1">
      <w:pPr>
        <w:pStyle w:val="a0"/>
        <w:rPr>
          <w:rtl/>
        </w:rPr>
      </w:pPr>
    </w:p>
    <w:p w14:paraId="3423394E" w14:textId="77777777" w:rsidR="00000000" w:rsidRDefault="00DD00E1">
      <w:pPr>
        <w:pStyle w:val="a0"/>
        <w:rPr>
          <w:rFonts w:hint="cs"/>
          <w:rtl/>
        </w:rPr>
      </w:pPr>
      <w:r>
        <w:rPr>
          <w:rFonts w:hint="cs"/>
          <w:rtl/>
        </w:rPr>
        <w:t xml:space="preserve">אדוני היושב-ראש, כנסת נכבדה, אני אשתדל לעמוד ביתרונות הזמן - לאו דווקא במגבלותיו. </w:t>
      </w:r>
    </w:p>
    <w:p w14:paraId="465A3E93" w14:textId="77777777" w:rsidR="00000000" w:rsidRDefault="00DD00E1">
      <w:pPr>
        <w:pStyle w:val="af1"/>
        <w:rPr>
          <w:rtl/>
        </w:rPr>
      </w:pPr>
      <w:r>
        <w:rPr>
          <w:rtl/>
        </w:rPr>
        <w:br/>
        <w:t>היו"ר נסים דהן:</w:t>
      </w:r>
    </w:p>
    <w:p w14:paraId="0F1F740F" w14:textId="77777777" w:rsidR="00000000" w:rsidRDefault="00DD00E1">
      <w:pPr>
        <w:pStyle w:val="a0"/>
        <w:rPr>
          <w:rtl/>
        </w:rPr>
      </w:pPr>
    </w:p>
    <w:p w14:paraId="44B41115" w14:textId="77777777" w:rsidR="00000000" w:rsidRDefault="00DD00E1">
      <w:pPr>
        <w:pStyle w:val="a0"/>
        <w:rPr>
          <w:rFonts w:hint="cs"/>
          <w:rtl/>
        </w:rPr>
      </w:pPr>
      <w:r>
        <w:rPr>
          <w:rFonts w:hint="cs"/>
          <w:rtl/>
        </w:rPr>
        <w:t xml:space="preserve">זה יהיה נפלא. </w:t>
      </w:r>
    </w:p>
    <w:p w14:paraId="4B001DDB" w14:textId="77777777" w:rsidR="00000000" w:rsidRDefault="00DD00E1">
      <w:pPr>
        <w:pStyle w:val="-"/>
        <w:rPr>
          <w:rtl/>
        </w:rPr>
      </w:pPr>
      <w:r>
        <w:rPr>
          <w:rtl/>
        </w:rPr>
        <w:br/>
      </w:r>
      <w:bookmarkStart w:id="348" w:name="FS000001045T22_10_2003_16_12_34C"/>
      <w:bookmarkEnd w:id="348"/>
      <w:r>
        <w:rPr>
          <w:rtl/>
        </w:rPr>
        <w:t>דני יתום (העבודה-מימד):</w:t>
      </w:r>
    </w:p>
    <w:p w14:paraId="5E86427C" w14:textId="77777777" w:rsidR="00000000" w:rsidRDefault="00DD00E1">
      <w:pPr>
        <w:pStyle w:val="a0"/>
        <w:rPr>
          <w:rtl/>
        </w:rPr>
      </w:pPr>
    </w:p>
    <w:p w14:paraId="5FB16669" w14:textId="77777777" w:rsidR="00000000" w:rsidRDefault="00DD00E1">
      <w:pPr>
        <w:pStyle w:val="a0"/>
        <w:rPr>
          <w:rFonts w:hint="cs"/>
          <w:rtl/>
        </w:rPr>
      </w:pPr>
      <w:r>
        <w:rPr>
          <w:rFonts w:hint="cs"/>
          <w:rtl/>
        </w:rPr>
        <w:t xml:space="preserve">אין ספק שעוברת עלינו תקופה קשה, תקופה קשה של פיגועים ושל טרור. חלק מן הפיגועים והטרור באים לידי ביטוי בירי טילי ה"קסאם" - כמו מה שנורה לעבר העיר שדרות. </w:t>
      </w:r>
    </w:p>
    <w:p w14:paraId="33B2C268" w14:textId="77777777" w:rsidR="00000000" w:rsidRDefault="00DD00E1">
      <w:pPr>
        <w:pStyle w:val="a0"/>
        <w:rPr>
          <w:rFonts w:hint="cs"/>
          <w:rtl/>
        </w:rPr>
      </w:pPr>
    </w:p>
    <w:p w14:paraId="6BD8D7B6" w14:textId="77777777" w:rsidR="00000000" w:rsidRDefault="00DD00E1">
      <w:pPr>
        <w:pStyle w:val="a0"/>
        <w:rPr>
          <w:rFonts w:hint="cs"/>
          <w:rtl/>
        </w:rPr>
      </w:pPr>
      <w:r>
        <w:rPr>
          <w:rFonts w:hint="cs"/>
          <w:rtl/>
        </w:rPr>
        <w:t>בעקבות פיגועי הטרור - לעתים לפניהם, לעתים אחריהם - נוקט צה"ל מלחמה כנגד הטר</w:t>
      </w:r>
      <w:r>
        <w:rPr>
          <w:rFonts w:hint="cs"/>
          <w:rtl/>
        </w:rPr>
        <w:t>ור. זה מעגל דמים, זה לא מעגל קסמים. מעגל דמים שאין לו התחלה ואין לו סוף, והוא רק מדרדר את המציאות שלנו מטה-מטה.</w:t>
      </w:r>
    </w:p>
    <w:p w14:paraId="78D84957" w14:textId="77777777" w:rsidR="00000000" w:rsidRDefault="00DD00E1">
      <w:pPr>
        <w:pStyle w:val="a0"/>
        <w:rPr>
          <w:rFonts w:hint="cs"/>
          <w:rtl/>
        </w:rPr>
      </w:pPr>
    </w:p>
    <w:p w14:paraId="1C8281EC" w14:textId="77777777" w:rsidR="00000000" w:rsidRDefault="00DD00E1">
      <w:pPr>
        <w:pStyle w:val="a0"/>
        <w:rPr>
          <w:rFonts w:hint="cs"/>
          <w:rtl/>
        </w:rPr>
      </w:pPr>
      <w:r>
        <w:rPr>
          <w:rFonts w:hint="cs"/>
          <w:rtl/>
        </w:rPr>
        <w:t>הממשלה שמולכת היום בישראל הבטיחה שלום וביטחון. השלום מתרחק והביטחון מידרדר. כל פיגוע וכל פעולה במלחמה שלנו נגד הטרור הם עדות - מתה, לעתים - לכך</w:t>
      </w:r>
      <w:r>
        <w:rPr>
          <w:rFonts w:hint="cs"/>
          <w:rtl/>
        </w:rPr>
        <w:t xml:space="preserve"> שהמלחמה נגד הטרור והפיגועים לא פסקו, והשלום והביטחון רחוקים מאתנו מרחק הולך וגדל. </w:t>
      </w:r>
    </w:p>
    <w:p w14:paraId="55BF0330" w14:textId="77777777" w:rsidR="00000000" w:rsidRDefault="00DD00E1">
      <w:pPr>
        <w:pStyle w:val="a0"/>
        <w:rPr>
          <w:rFonts w:hint="cs"/>
          <w:rtl/>
        </w:rPr>
      </w:pPr>
    </w:p>
    <w:p w14:paraId="1BEA3B15" w14:textId="77777777" w:rsidR="00000000" w:rsidRDefault="00DD00E1">
      <w:pPr>
        <w:pStyle w:val="a0"/>
        <w:rPr>
          <w:rFonts w:hint="cs"/>
          <w:rtl/>
        </w:rPr>
      </w:pPr>
      <w:r>
        <w:rPr>
          <w:rFonts w:hint="cs"/>
          <w:rtl/>
        </w:rPr>
        <w:t>אנחנו למדנו, כמו שלמדו מעצמות בעולם, שלכוח יש גם מגבלות, לא רק יתרונות; כמו לזמן, דרך אגב - לא רק מגבלות אלא גם יתרונות. במקרה הזה, לכוח יש גם מגבלות, לא רק יתרונות, ועלינ</w:t>
      </w:r>
      <w:r>
        <w:rPr>
          <w:rFonts w:hint="cs"/>
          <w:rtl/>
        </w:rPr>
        <w:t>ו להפנים שאת הטרור לא יהיה ניתן לנצח רק באמצעים צבאיים.</w:t>
      </w:r>
    </w:p>
    <w:p w14:paraId="03E944A9" w14:textId="77777777" w:rsidR="00000000" w:rsidRDefault="00DD00E1">
      <w:pPr>
        <w:pStyle w:val="a0"/>
        <w:rPr>
          <w:rFonts w:hint="cs"/>
          <w:rtl/>
        </w:rPr>
      </w:pPr>
    </w:p>
    <w:p w14:paraId="26FBCB6E" w14:textId="77777777" w:rsidR="00000000" w:rsidRDefault="00DD00E1">
      <w:pPr>
        <w:pStyle w:val="a0"/>
        <w:rPr>
          <w:rFonts w:hint="cs"/>
          <w:rtl/>
        </w:rPr>
      </w:pPr>
      <w:r>
        <w:rPr>
          <w:rFonts w:hint="cs"/>
          <w:rtl/>
        </w:rPr>
        <w:t>אני אומר לכם - אני יודע זאת מניסיון. אני עצמי לחמתי 40 שנה בטרור, הייתי שם - לא במפקדה העורפית, אלא בקו ולעתים גם מעבר לקו. והמסקנה שלי - גם ממלחמת יום הכיפורים שבה הייתי בחזית הדרומית, וגם מהמלחמה ה</w:t>
      </w:r>
      <w:r>
        <w:rPr>
          <w:rFonts w:hint="cs"/>
          <w:rtl/>
        </w:rPr>
        <w:t>ארוכה נגד הטרור - היא שאנחנו חייבים לעשות כל מאמץ, וזה לדעתי תפקידה של ממשלה נבחרת במדינה דמוקרטית כמו מדינת ישראל, לעשות כל מאמץ כדי למנוע את ההרג הבא; כדי למנוע את המלחמה הבאה; כדי למנוע את הפיגוע הבא וכדי למנוע את הפעולה הבאה שנדרשת נגד הטרור, כי כאשר ל</w:t>
      </w:r>
      <w:r>
        <w:rPr>
          <w:rFonts w:hint="cs"/>
          <w:rtl/>
        </w:rPr>
        <w:t xml:space="preserve">א יהיה טרור לא תידרשנה פעולות נגד טרור. </w:t>
      </w:r>
    </w:p>
    <w:p w14:paraId="24B8121B" w14:textId="77777777" w:rsidR="00000000" w:rsidRDefault="00DD00E1">
      <w:pPr>
        <w:pStyle w:val="a0"/>
        <w:rPr>
          <w:rFonts w:hint="cs"/>
          <w:rtl/>
        </w:rPr>
      </w:pPr>
    </w:p>
    <w:p w14:paraId="449B52CD" w14:textId="77777777" w:rsidR="00000000" w:rsidRDefault="00DD00E1">
      <w:pPr>
        <w:pStyle w:val="a0"/>
        <w:rPr>
          <w:rFonts w:hint="cs"/>
          <w:rtl/>
        </w:rPr>
      </w:pPr>
      <w:r>
        <w:rPr>
          <w:rFonts w:hint="cs"/>
          <w:rtl/>
        </w:rPr>
        <w:t>ולכן אני חושב שאנחנו צריכים לפעול היום ולנקוט שלושה צעדים: 1. כל עוד יש טרור - לפעול נגד הטרור; 2. לעשות כל מאמץ להפסיק את הטרור על-ידי הידברות ועל-ידי שיתוף פעולה בינינו לבין הרשות הפלסטינית; 3. לבנות את הגדר - או</w:t>
      </w:r>
      <w:r>
        <w:rPr>
          <w:rFonts w:hint="cs"/>
          <w:rtl/>
        </w:rPr>
        <w:t xml:space="preserve">תה גדר שדובר בה כל כך הרבה - ואין לי צל של ספק שהגדר הזאת תועיל מאוד ותסייע מאוד לכוחות הביטחון להתמודד עם הטרור. </w:t>
      </w:r>
    </w:p>
    <w:p w14:paraId="15C456C5" w14:textId="77777777" w:rsidR="00000000" w:rsidRDefault="00DD00E1">
      <w:pPr>
        <w:pStyle w:val="a0"/>
        <w:rPr>
          <w:rFonts w:hint="cs"/>
          <w:rtl/>
        </w:rPr>
      </w:pPr>
    </w:p>
    <w:p w14:paraId="2841844E" w14:textId="77777777" w:rsidR="00000000" w:rsidRDefault="00DD00E1">
      <w:pPr>
        <w:pStyle w:val="a0"/>
        <w:rPr>
          <w:rFonts w:hint="cs"/>
          <w:rtl/>
        </w:rPr>
      </w:pPr>
      <w:r>
        <w:rPr>
          <w:rFonts w:hint="cs"/>
          <w:rtl/>
        </w:rPr>
        <w:t xml:space="preserve">עוד הערה אחת בנושא אוסלו, ואני אסיים - והדברים אמורים גם לגביך, אליעזר כהן. </w:t>
      </w:r>
    </w:p>
    <w:p w14:paraId="747D7BC6" w14:textId="77777777" w:rsidR="00000000" w:rsidRDefault="00DD00E1">
      <w:pPr>
        <w:pStyle w:val="af0"/>
        <w:rPr>
          <w:rtl/>
        </w:rPr>
      </w:pPr>
      <w:r>
        <w:rPr>
          <w:rtl/>
        </w:rPr>
        <w:br/>
        <w:t>אליעזר כהן (האיחוד הלאומי - ישראל ביתנו):</w:t>
      </w:r>
    </w:p>
    <w:p w14:paraId="0D025A29" w14:textId="77777777" w:rsidR="00000000" w:rsidRDefault="00DD00E1">
      <w:pPr>
        <w:pStyle w:val="a0"/>
        <w:rPr>
          <w:rtl/>
        </w:rPr>
      </w:pPr>
    </w:p>
    <w:p w14:paraId="2E499ADB" w14:textId="77777777" w:rsidR="00000000" w:rsidRDefault="00DD00E1">
      <w:pPr>
        <w:pStyle w:val="a0"/>
        <w:rPr>
          <w:rFonts w:hint="cs"/>
          <w:rtl/>
        </w:rPr>
      </w:pPr>
      <w:r>
        <w:rPr>
          <w:rFonts w:hint="cs"/>
          <w:rtl/>
        </w:rPr>
        <w:t>אדוני, את הטרור - ר</w:t>
      </w:r>
      <w:r>
        <w:rPr>
          <w:rFonts w:hint="cs"/>
          <w:rtl/>
        </w:rPr>
        <w:t>ק בכוח צבאי - - -</w:t>
      </w:r>
    </w:p>
    <w:p w14:paraId="58C693BB" w14:textId="77777777" w:rsidR="00000000" w:rsidRDefault="00DD00E1">
      <w:pPr>
        <w:pStyle w:val="af1"/>
        <w:rPr>
          <w:rtl/>
        </w:rPr>
      </w:pPr>
      <w:r>
        <w:rPr>
          <w:rtl/>
        </w:rPr>
        <w:br/>
        <w:t>היו"ר נסים דהן:</w:t>
      </w:r>
    </w:p>
    <w:p w14:paraId="551E5469" w14:textId="77777777" w:rsidR="00000000" w:rsidRDefault="00DD00E1">
      <w:pPr>
        <w:pStyle w:val="a0"/>
        <w:rPr>
          <w:rtl/>
        </w:rPr>
      </w:pPr>
    </w:p>
    <w:p w14:paraId="07991411" w14:textId="77777777" w:rsidR="00000000" w:rsidRDefault="00DD00E1">
      <w:pPr>
        <w:pStyle w:val="a0"/>
        <w:rPr>
          <w:rFonts w:hint="cs"/>
          <w:rtl/>
        </w:rPr>
      </w:pPr>
      <w:r>
        <w:rPr>
          <w:rFonts w:hint="cs"/>
          <w:rtl/>
        </w:rPr>
        <w:t>חבר הכנסת כהן. חבר הכנסת כהן, נא לשבת. לא בעמידה - -</w:t>
      </w:r>
    </w:p>
    <w:p w14:paraId="16A39470" w14:textId="77777777" w:rsidR="00000000" w:rsidRDefault="00DD00E1">
      <w:pPr>
        <w:pStyle w:val="-"/>
        <w:rPr>
          <w:rtl/>
        </w:rPr>
      </w:pPr>
      <w:r>
        <w:rPr>
          <w:rtl/>
        </w:rPr>
        <w:br/>
      </w:r>
      <w:bookmarkStart w:id="349" w:name="FS000001045T22_10_2003_16_20_46C"/>
      <w:bookmarkEnd w:id="349"/>
      <w:r>
        <w:rPr>
          <w:rtl/>
        </w:rPr>
        <w:t>דני יתום (העבודה-מימד):</w:t>
      </w:r>
    </w:p>
    <w:p w14:paraId="1C825260" w14:textId="77777777" w:rsidR="00000000" w:rsidRDefault="00DD00E1">
      <w:pPr>
        <w:pStyle w:val="a0"/>
        <w:rPr>
          <w:rtl/>
        </w:rPr>
      </w:pPr>
    </w:p>
    <w:p w14:paraId="4E9EDD81" w14:textId="77777777" w:rsidR="00000000" w:rsidRDefault="00DD00E1">
      <w:pPr>
        <w:pStyle w:val="a0"/>
        <w:rPr>
          <w:rFonts w:hint="cs"/>
          <w:rtl/>
        </w:rPr>
      </w:pPr>
      <w:r>
        <w:rPr>
          <w:rFonts w:hint="cs"/>
          <w:rtl/>
        </w:rPr>
        <w:t>אליעזר - - -</w:t>
      </w:r>
    </w:p>
    <w:p w14:paraId="3FA47348" w14:textId="77777777" w:rsidR="00000000" w:rsidRDefault="00DD00E1">
      <w:pPr>
        <w:pStyle w:val="af1"/>
        <w:rPr>
          <w:rtl/>
        </w:rPr>
      </w:pPr>
      <w:r>
        <w:rPr>
          <w:rtl/>
        </w:rPr>
        <w:br/>
        <w:t>היו"ר נסים דהן:</w:t>
      </w:r>
    </w:p>
    <w:p w14:paraId="22E76DB2" w14:textId="77777777" w:rsidR="00000000" w:rsidRDefault="00DD00E1">
      <w:pPr>
        <w:pStyle w:val="a0"/>
        <w:rPr>
          <w:rtl/>
        </w:rPr>
      </w:pPr>
    </w:p>
    <w:p w14:paraId="236805A8" w14:textId="77777777" w:rsidR="00000000" w:rsidRDefault="00DD00E1">
      <w:pPr>
        <w:pStyle w:val="a0"/>
        <w:rPr>
          <w:rFonts w:hint="cs"/>
          <w:rtl/>
        </w:rPr>
      </w:pPr>
      <w:r>
        <w:rPr>
          <w:rFonts w:hint="cs"/>
          <w:rtl/>
        </w:rPr>
        <w:t xml:space="preserve">- - לא עם נפנוף ידיים. </w:t>
      </w:r>
    </w:p>
    <w:p w14:paraId="68ADB626" w14:textId="77777777" w:rsidR="00000000" w:rsidRDefault="00DD00E1">
      <w:pPr>
        <w:pStyle w:val="af0"/>
        <w:rPr>
          <w:rtl/>
        </w:rPr>
      </w:pPr>
      <w:r>
        <w:rPr>
          <w:rtl/>
        </w:rPr>
        <w:br/>
        <w:t>אליעזר כהן (האיחוד הלאומי - ישראל ביתנו):</w:t>
      </w:r>
    </w:p>
    <w:p w14:paraId="6B31D1E1" w14:textId="77777777" w:rsidR="00000000" w:rsidRDefault="00DD00E1">
      <w:pPr>
        <w:pStyle w:val="a0"/>
        <w:rPr>
          <w:rtl/>
        </w:rPr>
      </w:pPr>
    </w:p>
    <w:p w14:paraId="714D8B2A" w14:textId="77777777" w:rsidR="00000000" w:rsidRDefault="00DD00E1">
      <w:pPr>
        <w:pStyle w:val="a0"/>
        <w:rPr>
          <w:rFonts w:hint="cs"/>
          <w:rtl/>
        </w:rPr>
      </w:pPr>
      <w:r>
        <w:rPr>
          <w:rFonts w:hint="cs"/>
          <w:rtl/>
        </w:rPr>
        <w:t>- - -</w:t>
      </w:r>
    </w:p>
    <w:p w14:paraId="46E0AFC9" w14:textId="77777777" w:rsidR="00000000" w:rsidRDefault="00DD00E1">
      <w:pPr>
        <w:pStyle w:val="af1"/>
        <w:rPr>
          <w:rtl/>
        </w:rPr>
      </w:pPr>
      <w:r>
        <w:rPr>
          <w:rtl/>
        </w:rPr>
        <w:br/>
        <w:t>היו"ר נסים דהן:</w:t>
      </w:r>
    </w:p>
    <w:p w14:paraId="34C490A8" w14:textId="77777777" w:rsidR="00000000" w:rsidRDefault="00DD00E1">
      <w:pPr>
        <w:pStyle w:val="a0"/>
        <w:rPr>
          <w:rFonts w:hint="cs"/>
          <w:rtl/>
        </w:rPr>
      </w:pPr>
    </w:p>
    <w:p w14:paraId="73EE4050" w14:textId="77777777" w:rsidR="00000000" w:rsidRDefault="00DD00E1">
      <w:pPr>
        <w:pStyle w:val="a0"/>
        <w:rPr>
          <w:rFonts w:hint="cs"/>
          <w:rtl/>
        </w:rPr>
      </w:pPr>
      <w:r>
        <w:rPr>
          <w:rFonts w:hint="cs"/>
          <w:rtl/>
        </w:rPr>
        <w:t xml:space="preserve">חבר הכנסת כהן. </w:t>
      </w:r>
    </w:p>
    <w:p w14:paraId="1626419D" w14:textId="77777777" w:rsidR="00000000" w:rsidRDefault="00DD00E1">
      <w:pPr>
        <w:pStyle w:val="af0"/>
        <w:rPr>
          <w:rtl/>
        </w:rPr>
      </w:pPr>
      <w:r>
        <w:rPr>
          <w:rtl/>
        </w:rPr>
        <w:br/>
        <w:t>א</w:t>
      </w:r>
      <w:r>
        <w:rPr>
          <w:rtl/>
        </w:rPr>
        <w:t>ליעזר כהן (האיחוד הלאומי - ישראל ביתנו):</w:t>
      </w:r>
    </w:p>
    <w:p w14:paraId="54AFE3F3" w14:textId="77777777" w:rsidR="00000000" w:rsidRDefault="00DD00E1">
      <w:pPr>
        <w:pStyle w:val="a0"/>
        <w:rPr>
          <w:rtl/>
        </w:rPr>
      </w:pPr>
    </w:p>
    <w:p w14:paraId="7AC8B8CA" w14:textId="77777777" w:rsidR="00000000" w:rsidRDefault="00DD00E1">
      <w:pPr>
        <w:pStyle w:val="a0"/>
        <w:rPr>
          <w:rFonts w:hint="cs"/>
          <w:rtl/>
        </w:rPr>
      </w:pPr>
      <w:r>
        <w:rPr>
          <w:rFonts w:hint="cs"/>
          <w:rtl/>
        </w:rPr>
        <w:t>צריך לרסק אותו, זה הכול - - -</w:t>
      </w:r>
    </w:p>
    <w:p w14:paraId="01662395" w14:textId="77777777" w:rsidR="00000000" w:rsidRDefault="00DD00E1">
      <w:pPr>
        <w:pStyle w:val="af1"/>
        <w:rPr>
          <w:rtl/>
        </w:rPr>
      </w:pPr>
      <w:r>
        <w:rPr>
          <w:rtl/>
        </w:rPr>
        <w:br/>
        <w:t>היו"ר נסים דהן:</w:t>
      </w:r>
    </w:p>
    <w:p w14:paraId="466FCAE5" w14:textId="77777777" w:rsidR="00000000" w:rsidRDefault="00DD00E1">
      <w:pPr>
        <w:pStyle w:val="a0"/>
        <w:rPr>
          <w:rtl/>
        </w:rPr>
      </w:pPr>
    </w:p>
    <w:p w14:paraId="49C77CC6" w14:textId="77777777" w:rsidR="00000000" w:rsidRDefault="00DD00E1">
      <w:pPr>
        <w:pStyle w:val="a0"/>
        <w:rPr>
          <w:rFonts w:hint="cs"/>
          <w:rtl/>
        </w:rPr>
      </w:pPr>
      <w:r>
        <w:rPr>
          <w:rFonts w:hint="cs"/>
          <w:rtl/>
        </w:rPr>
        <w:t xml:space="preserve">חבר הכנסת כהן. חבר הכנסת כהן, אני קורא אותך לסדר. אתה בינתיים מפריע לדיון. </w:t>
      </w:r>
    </w:p>
    <w:p w14:paraId="050A851C" w14:textId="77777777" w:rsidR="00000000" w:rsidRDefault="00DD00E1">
      <w:pPr>
        <w:pStyle w:val="-"/>
        <w:rPr>
          <w:rtl/>
        </w:rPr>
      </w:pPr>
      <w:r>
        <w:rPr>
          <w:rtl/>
        </w:rPr>
        <w:br/>
      </w:r>
      <w:bookmarkStart w:id="350" w:name="FS000001045T22_10_2003_16_22_34C"/>
      <w:bookmarkEnd w:id="350"/>
      <w:r>
        <w:rPr>
          <w:rtl/>
        </w:rPr>
        <w:t>דני יתום (העבודה-מימד):</w:t>
      </w:r>
    </w:p>
    <w:p w14:paraId="7FA13A17" w14:textId="77777777" w:rsidR="00000000" w:rsidRDefault="00DD00E1">
      <w:pPr>
        <w:pStyle w:val="a0"/>
        <w:rPr>
          <w:rtl/>
        </w:rPr>
      </w:pPr>
    </w:p>
    <w:p w14:paraId="673E8A07" w14:textId="77777777" w:rsidR="00000000" w:rsidRDefault="00DD00E1">
      <w:pPr>
        <w:pStyle w:val="a0"/>
        <w:rPr>
          <w:rFonts w:hint="cs"/>
          <w:rtl/>
        </w:rPr>
      </w:pPr>
      <w:r>
        <w:rPr>
          <w:rFonts w:hint="cs"/>
          <w:rtl/>
        </w:rPr>
        <w:t>חבר הכנסת כהן - - -</w:t>
      </w:r>
    </w:p>
    <w:p w14:paraId="65420A2E" w14:textId="77777777" w:rsidR="00000000" w:rsidRDefault="00DD00E1">
      <w:pPr>
        <w:pStyle w:val="af0"/>
        <w:rPr>
          <w:rtl/>
        </w:rPr>
      </w:pPr>
      <w:r>
        <w:rPr>
          <w:rtl/>
        </w:rPr>
        <w:br/>
        <w:t>אליעזר כהן (האיחוד הלאומי - ישראל ביתנו):</w:t>
      </w:r>
    </w:p>
    <w:p w14:paraId="318D662C" w14:textId="77777777" w:rsidR="00000000" w:rsidRDefault="00DD00E1">
      <w:pPr>
        <w:pStyle w:val="a0"/>
        <w:rPr>
          <w:rtl/>
        </w:rPr>
      </w:pPr>
    </w:p>
    <w:p w14:paraId="18956933" w14:textId="77777777" w:rsidR="00000000" w:rsidRDefault="00DD00E1">
      <w:pPr>
        <w:pStyle w:val="a0"/>
        <w:rPr>
          <w:rFonts w:hint="cs"/>
          <w:rtl/>
        </w:rPr>
      </w:pPr>
      <w:r>
        <w:rPr>
          <w:rFonts w:hint="cs"/>
          <w:rtl/>
        </w:rPr>
        <w:t>את הטרור נכניע רק בכוח - - -</w:t>
      </w:r>
    </w:p>
    <w:p w14:paraId="36F17A62" w14:textId="77777777" w:rsidR="00000000" w:rsidRDefault="00DD00E1">
      <w:pPr>
        <w:pStyle w:val="af1"/>
        <w:rPr>
          <w:rtl/>
        </w:rPr>
      </w:pPr>
      <w:r>
        <w:rPr>
          <w:rtl/>
        </w:rPr>
        <w:br/>
        <w:t>היו"ר נסים דהן:</w:t>
      </w:r>
    </w:p>
    <w:p w14:paraId="68F0C58F" w14:textId="77777777" w:rsidR="00000000" w:rsidRDefault="00DD00E1">
      <w:pPr>
        <w:pStyle w:val="a0"/>
        <w:rPr>
          <w:rtl/>
        </w:rPr>
      </w:pPr>
    </w:p>
    <w:p w14:paraId="77D7F57C" w14:textId="77777777" w:rsidR="00000000" w:rsidRDefault="00DD00E1">
      <w:pPr>
        <w:pStyle w:val="a0"/>
        <w:rPr>
          <w:rFonts w:hint="cs"/>
          <w:rtl/>
        </w:rPr>
      </w:pPr>
      <w:r>
        <w:rPr>
          <w:rFonts w:hint="cs"/>
          <w:rtl/>
        </w:rPr>
        <w:t xml:space="preserve">חבר הכנסת כהן, לא ביקשו ממך לענות. </w:t>
      </w:r>
    </w:p>
    <w:p w14:paraId="32F17D86" w14:textId="77777777" w:rsidR="00000000" w:rsidRDefault="00DD00E1">
      <w:pPr>
        <w:pStyle w:val="-"/>
        <w:rPr>
          <w:rtl/>
        </w:rPr>
      </w:pPr>
      <w:r>
        <w:rPr>
          <w:rtl/>
        </w:rPr>
        <w:br/>
      </w:r>
      <w:bookmarkStart w:id="351" w:name="FS000001045T22_10_2003_16_22_57C"/>
      <w:bookmarkEnd w:id="351"/>
      <w:r>
        <w:rPr>
          <w:rtl/>
        </w:rPr>
        <w:t>דני יתום (העבודה-מימד):</w:t>
      </w:r>
    </w:p>
    <w:p w14:paraId="756951AC" w14:textId="77777777" w:rsidR="00000000" w:rsidRDefault="00DD00E1">
      <w:pPr>
        <w:pStyle w:val="a0"/>
        <w:rPr>
          <w:rtl/>
        </w:rPr>
      </w:pPr>
    </w:p>
    <w:p w14:paraId="646F2513" w14:textId="77777777" w:rsidR="00000000" w:rsidRDefault="00DD00E1">
      <w:pPr>
        <w:pStyle w:val="a0"/>
        <w:rPr>
          <w:rFonts w:hint="cs"/>
          <w:rtl/>
        </w:rPr>
      </w:pPr>
      <w:r>
        <w:rPr>
          <w:rFonts w:hint="cs"/>
          <w:rtl/>
        </w:rPr>
        <w:t>חבר הכנסת כהן, את ההצגה הזאת אתה יכול לעשות למי שלא מבין מהי מלחמה נגד הטרור - - -</w:t>
      </w:r>
    </w:p>
    <w:p w14:paraId="16EE31D5" w14:textId="77777777" w:rsidR="00000000" w:rsidRDefault="00DD00E1">
      <w:pPr>
        <w:pStyle w:val="af0"/>
        <w:rPr>
          <w:rtl/>
        </w:rPr>
      </w:pPr>
      <w:r>
        <w:rPr>
          <w:rtl/>
        </w:rPr>
        <w:br/>
        <w:t>אליעזר כהן (האיחוד הלאומי - ישראל ביתנו):</w:t>
      </w:r>
    </w:p>
    <w:p w14:paraId="4AFA6962" w14:textId="77777777" w:rsidR="00000000" w:rsidRDefault="00DD00E1">
      <w:pPr>
        <w:pStyle w:val="a0"/>
        <w:rPr>
          <w:rtl/>
        </w:rPr>
      </w:pPr>
    </w:p>
    <w:p w14:paraId="03A9A681" w14:textId="77777777" w:rsidR="00000000" w:rsidRDefault="00DD00E1">
      <w:pPr>
        <w:pStyle w:val="a0"/>
        <w:rPr>
          <w:rFonts w:hint="cs"/>
          <w:rtl/>
        </w:rPr>
      </w:pPr>
      <w:r>
        <w:rPr>
          <w:rFonts w:hint="cs"/>
          <w:rtl/>
        </w:rPr>
        <w:t xml:space="preserve">- - - של כנסת ישראל </w:t>
      </w:r>
      <w:r>
        <w:rPr>
          <w:rFonts w:hint="cs"/>
          <w:rtl/>
        </w:rPr>
        <w:t>- - -</w:t>
      </w:r>
    </w:p>
    <w:p w14:paraId="1E65446F" w14:textId="77777777" w:rsidR="00000000" w:rsidRDefault="00DD00E1">
      <w:pPr>
        <w:pStyle w:val="-"/>
        <w:rPr>
          <w:rtl/>
        </w:rPr>
      </w:pPr>
      <w:r>
        <w:rPr>
          <w:rtl/>
        </w:rPr>
        <w:br/>
      </w:r>
      <w:bookmarkStart w:id="352" w:name="FS000001045T22_10_2003_16_25_32C"/>
      <w:bookmarkEnd w:id="352"/>
      <w:r>
        <w:rPr>
          <w:rtl/>
        </w:rPr>
        <w:t>דני יתום (העבודה-מימד):</w:t>
      </w:r>
    </w:p>
    <w:p w14:paraId="2DFF1830" w14:textId="77777777" w:rsidR="00000000" w:rsidRDefault="00DD00E1">
      <w:pPr>
        <w:pStyle w:val="a0"/>
        <w:rPr>
          <w:rtl/>
        </w:rPr>
      </w:pPr>
    </w:p>
    <w:p w14:paraId="2E4FB651" w14:textId="77777777" w:rsidR="00000000" w:rsidRDefault="00DD00E1">
      <w:pPr>
        <w:pStyle w:val="a0"/>
        <w:rPr>
          <w:rFonts w:hint="cs"/>
          <w:rtl/>
        </w:rPr>
      </w:pPr>
      <w:r>
        <w:rPr>
          <w:rFonts w:hint="cs"/>
          <w:rtl/>
        </w:rPr>
        <w:t>- - - את ההצגה הזאת אתה יכול לעשות כלפי מי שלא מבין מהי מלחמה בטרור - - -</w:t>
      </w:r>
    </w:p>
    <w:p w14:paraId="431202D7" w14:textId="77777777" w:rsidR="00000000" w:rsidRDefault="00DD00E1">
      <w:pPr>
        <w:pStyle w:val="af0"/>
        <w:rPr>
          <w:rtl/>
        </w:rPr>
      </w:pPr>
      <w:r>
        <w:rPr>
          <w:rtl/>
        </w:rPr>
        <w:br/>
        <w:t>אליעזר כהן (האיחוד הלאומי - ישראל ביתנו):</w:t>
      </w:r>
    </w:p>
    <w:p w14:paraId="2503BB8A" w14:textId="77777777" w:rsidR="00000000" w:rsidRDefault="00DD00E1">
      <w:pPr>
        <w:pStyle w:val="a0"/>
        <w:rPr>
          <w:rtl/>
        </w:rPr>
      </w:pPr>
    </w:p>
    <w:p w14:paraId="1B3E50E9" w14:textId="77777777" w:rsidR="00000000" w:rsidRDefault="00DD00E1">
      <w:pPr>
        <w:pStyle w:val="a0"/>
        <w:rPr>
          <w:rFonts w:hint="cs"/>
          <w:rtl/>
        </w:rPr>
      </w:pPr>
      <w:r>
        <w:rPr>
          <w:rFonts w:hint="cs"/>
          <w:rtl/>
        </w:rPr>
        <w:t>- - -</w:t>
      </w:r>
    </w:p>
    <w:p w14:paraId="40B2C1D4" w14:textId="77777777" w:rsidR="00000000" w:rsidRDefault="00DD00E1">
      <w:pPr>
        <w:pStyle w:val="af1"/>
        <w:rPr>
          <w:rtl/>
        </w:rPr>
      </w:pPr>
      <w:r>
        <w:rPr>
          <w:rtl/>
        </w:rPr>
        <w:br/>
        <w:t>היו"ר נסים דהן:</w:t>
      </w:r>
    </w:p>
    <w:p w14:paraId="24C2AAEC" w14:textId="77777777" w:rsidR="00000000" w:rsidRDefault="00DD00E1">
      <w:pPr>
        <w:pStyle w:val="a0"/>
        <w:rPr>
          <w:rtl/>
        </w:rPr>
      </w:pPr>
    </w:p>
    <w:p w14:paraId="5B23EF75" w14:textId="77777777" w:rsidR="00000000" w:rsidRDefault="00DD00E1">
      <w:pPr>
        <w:pStyle w:val="a0"/>
        <w:rPr>
          <w:rFonts w:hint="cs"/>
          <w:rtl/>
        </w:rPr>
      </w:pPr>
      <w:r>
        <w:rPr>
          <w:rFonts w:hint="cs"/>
          <w:rtl/>
        </w:rPr>
        <w:t>חבר הכנסת כהן, אני קורא אותך לסדר פעם שנייה.</w:t>
      </w:r>
    </w:p>
    <w:p w14:paraId="0CA63F89" w14:textId="77777777" w:rsidR="00000000" w:rsidRDefault="00DD00E1">
      <w:pPr>
        <w:pStyle w:val="-"/>
        <w:rPr>
          <w:rtl/>
        </w:rPr>
      </w:pPr>
      <w:r>
        <w:rPr>
          <w:rtl/>
        </w:rPr>
        <w:br/>
      </w:r>
      <w:bookmarkStart w:id="353" w:name="FS000001045T22_10_2003_16_26_33C"/>
      <w:bookmarkEnd w:id="353"/>
      <w:r>
        <w:rPr>
          <w:rtl/>
        </w:rPr>
        <w:t>דני יתום (העבודה-מימד):</w:t>
      </w:r>
    </w:p>
    <w:p w14:paraId="60E0310D" w14:textId="77777777" w:rsidR="00000000" w:rsidRDefault="00DD00E1">
      <w:pPr>
        <w:pStyle w:val="a0"/>
        <w:rPr>
          <w:rtl/>
        </w:rPr>
      </w:pPr>
    </w:p>
    <w:p w14:paraId="13C6A81A" w14:textId="77777777" w:rsidR="00000000" w:rsidRDefault="00DD00E1">
      <w:pPr>
        <w:pStyle w:val="a0"/>
        <w:rPr>
          <w:rFonts w:hint="cs"/>
          <w:rtl/>
        </w:rPr>
      </w:pPr>
      <w:r>
        <w:rPr>
          <w:rFonts w:hint="cs"/>
          <w:rtl/>
        </w:rPr>
        <w:t>אתה לא תלמד</w:t>
      </w:r>
      <w:r>
        <w:rPr>
          <w:rFonts w:hint="cs"/>
          <w:rtl/>
        </w:rPr>
        <w:t xml:space="preserve"> אותי כיצד להילחם בטרור - - </w:t>
      </w:r>
    </w:p>
    <w:p w14:paraId="472BA1E5" w14:textId="77777777" w:rsidR="00000000" w:rsidRDefault="00DD00E1">
      <w:pPr>
        <w:pStyle w:val="af1"/>
        <w:rPr>
          <w:rtl/>
        </w:rPr>
      </w:pPr>
      <w:r>
        <w:rPr>
          <w:rtl/>
        </w:rPr>
        <w:br/>
        <w:t>היו"ר נסים דהן:</w:t>
      </w:r>
    </w:p>
    <w:p w14:paraId="6FEEADB9" w14:textId="77777777" w:rsidR="00000000" w:rsidRDefault="00DD00E1">
      <w:pPr>
        <w:pStyle w:val="a0"/>
        <w:rPr>
          <w:rtl/>
        </w:rPr>
      </w:pPr>
    </w:p>
    <w:p w14:paraId="328B82C0" w14:textId="77777777" w:rsidR="00000000" w:rsidRDefault="00DD00E1">
      <w:pPr>
        <w:pStyle w:val="a0"/>
        <w:rPr>
          <w:rFonts w:hint="cs"/>
          <w:rtl/>
        </w:rPr>
      </w:pPr>
      <w:r>
        <w:rPr>
          <w:rFonts w:hint="cs"/>
          <w:rtl/>
        </w:rPr>
        <w:t xml:space="preserve">חבר הכנסת יתום, נא לא לנהל ויכוח. חבר הכנסת יתום, אתה קראת בשמו, התגרית בו ועכשיו אתה מנהל אתו ויכוח. עם כל הכבוד. </w:t>
      </w:r>
    </w:p>
    <w:p w14:paraId="2D23D2FF" w14:textId="77777777" w:rsidR="00000000" w:rsidRDefault="00DD00E1">
      <w:pPr>
        <w:pStyle w:val="-"/>
        <w:rPr>
          <w:rtl/>
        </w:rPr>
      </w:pPr>
      <w:r>
        <w:rPr>
          <w:rtl/>
        </w:rPr>
        <w:br/>
      </w:r>
      <w:bookmarkStart w:id="354" w:name="FS000001045T22_10_2003_16_28_04C"/>
      <w:bookmarkEnd w:id="354"/>
      <w:r>
        <w:rPr>
          <w:rtl/>
        </w:rPr>
        <w:t>דני יתום (העבודה-מימד):</w:t>
      </w:r>
    </w:p>
    <w:p w14:paraId="526252E8" w14:textId="77777777" w:rsidR="00000000" w:rsidRDefault="00DD00E1">
      <w:pPr>
        <w:pStyle w:val="a0"/>
        <w:rPr>
          <w:rtl/>
        </w:rPr>
      </w:pPr>
    </w:p>
    <w:p w14:paraId="2113790E" w14:textId="77777777" w:rsidR="00000000" w:rsidRDefault="00DD00E1">
      <w:pPr>
        <w:pStyle w:val="a0"/>
        <w:rPr>
          <w:rFonts w:hint="cs"/>
          <w:rtl/>
        </w:rPr>
      </w:pPr>
      <w:r>
        <w:rPr>
          <w:rFonts w:hint="cs"/>
          <w:rtl/>
        </w:rPr>
        <w:t xml:space="preserve">- - אתה גם לא תלמד אותי מה המשמעות של פעולה צבאית. </w:t>
      </w:r>
    </w:p>
    <w:p w14:paraId="0317E1B6" w14:textId="77777777" w:rsidR="00000000" w:rsidRDefault="00DD00E1">
      <w:pPr>
        <w:pStyle w:val="af0"/>
        <w:rPr>
          <w:rtl/>
        </w:rPr>
      </w:pPr>
      <w:r>
        <w:rPr>
          <w:rtl/>
        </w:rPr>
        <w:br/>
        <w:t>אליעזר כהן (הא</w:t>
      </w:r>
      <w:r>
        <w:rPr>
          <w:rtl/>
        </w:rPr>
        <w:t>יחוד הלאומי - ישראל ביתנו):</w:t>
      </w:r>
    </w:p>
    <w:p w14:paraId="463AAB81" w14:textId="77777777" w:rsidR="00000000" w:rsidRDefault="00DD00E1">
      <w:pPr>
        <w:pStyle w:val="a0"/>
        <w:rPr>
          <w:rtl/>
        </w:rPr>
      </w:pPr>
    </w:p>
    <w:p w14:paraId="53D24A08" w14:textId="77777777" w:rsidR="00000000" w:rsidRDefault="00DD00E1">
      <w:pPr>
        <w:pStyle w:val="a0"/>
        <w:rPr>
          <w:rFonts w:hint="cs"/>
          <w:rtl/>
        </w:rPr>
      </w:pPr>
      <w:r>
        <w:rPr>
          <w:rFonts w:hint="cs"/>
          <w:rtl/>
        </w:rPr>
        <w:t>אתה רוצה שאני אזכיר לך את פרשת - - -  בושה וחרפה - - -</w:t>
      </w:r>
    </w:p>
    <w:p w14:paraId="456F0167" w14:textId="77777777" w:rsidR="00000000" w:rsidRDefault="00DD00E1">
      <w:pPr>
        <w:pStyle w:val="af1"/>
        <w:rPr>
          <w:rtl/>
        </w:rPr>
      </w:pPr>
      <w:r>
        <w:rPr>
          <w:rtl/>
        </w:rPr>
        <w:br/>
        <w:t>היו"ר נסים דהן:</w:t>
      </w:r>
    </w:p>
    <w:p w14:paraId="4E95A6DB" w14:textId="77777777" w:rsidR="00000000" w:rsidRDefault="00DD00E1">
      <w:pPr>
        <w:pStyle w:val="a0"/>
        <w:rPr>
          <w:rFonts w:hint="cs"/>
          <w:rtl/>
        </w:rPr>
      </w:pPr>
    </w:p>
    <w:p w14:paraId="5E2F029D" w14:textId="77777777" w:rsidR="00000000" w:rsidRDefault="00DD00E1">
      <w:pPr>
        <w:pStyle w:val="a0"/>
        <w:rPr>
          <w:rFonts w:hint="cs"/>
          <w:rtl/>
        </w:rPr>
      </w:pPr>
      <w:r>
        <w:rPr>
          <w:rFonts w:hint="cs"/>
          <w:rtl/>
        </w:rPr>
        <w:t xml:space="preserve">תודה רבה, חבר הכנסת כהן. </w:t>
      </w:r>
    </w:p>
    <w:p w14:paraId="4C841FD2" w14:textId="77777777" w:rsidR="00000000" w:rsidRDefault="00DD00E1">
      <w:pPr>
        <w:pStyle w:val="af0"/>
        <w:rPr>
          <w:rtl/>
        </w:rPr>
      </w:pPr>
      <w:r>
        <w:rPr>
          <w:rtl/>
        </w:rPr>
        <w:br/>
        <w:t>אליעזר כהן (האיחוד הלאומי - ישראל ביתנו):</w:t>
      </w:r>
    </w:p>
    <w:p w14:paraId="03C58C84" w14:textId="77777777" w:rsidR="00000000" w:rsidRDefault="00DD00E1">
      <w:pPr>
        <w:pStyle w:val="a0"/>
        <w:rPr>
          <w:rtl/>
        </w:rPr>
      </w:pPr>
    </w:p>
    <w:p w14:paraId="4CAC5388" w14:textId="77777777" w:rsidR="00000000" w:rsidRDefault="00DD00E1">
      <w:pPr>
        <w:pStyle w:val="a0"/>
        <w:rPr>
          <w:rFonts w:hint="cs"/>
          <w:rtl/>
        </w:rPr>
      </w:pPr>
      <w:r>
        <w:rPr>
          <w:rFonts w:hint="cs"/>
          <w:rtl/>
        </w:rPr>
        <w:t xml:space="preserve">אל תלמד אותי. אני לא עשיתי פאשלות כמוך. </w:t>
      </w:r>
    </w:p>
    <w:p w14:paraId="0A0D6F5D" w14:textId="77777777" w:rsidR="00000000" w:rsidRDefault="00DD00E1">
      <w:pPr>
        <w:pStyle w:val="af1"/>
        <w:rPr>
          <w:rtl/>
        </w:rPr>
      </w:pPr>
      <w:r>
        <w:rPr>
          <w:rtl/>
        </w:rPr>
        <w:br/>
        <w:t>היו"ר נסים דהן:</w:t>
      </w:r>
    </w:p>
    <w:p w14:paraId="4075E5ED" w14:textId="77777777" w:rsidR="00000000" w:rsidRDefault="00DD00E1">
      <w:pPr>
        <w:pStyle w:val="a0"/>
        <w:rPr>
          <w:rtl/>
        </w:rPr>
      </w:pPr>
    </w:p>
    <w:p w14:paraId="06029635" w14:textId="77777777" w:rsidR="00000000" w:rsidRDefault="00DD00E1">
      <w:pPr>
        <w:pStyle w:val="a0"/>
        <w:rPr>
          <w:rFonts w:hint="cs"/>
          <w:rtl/>
        </w:rPr>
      </w:pPr>
      <w:r>
        <w:rPr>
          <w:rFonts w:hint="cs"/>
          <w:rtl/>
        </w:rPr>
        <w:t>עד כאן. אל תענה לו. חבר ה</w:t>
      </w:r>
      <w:r>
        <w:rPr>
          <w:rFonts w:hint="cs"/>
          <w:rtl/>
        </w:rPr>
        <w:t xml:space="preserve">כנסת יתום, אתה לא צריך לענות לו. אתה התגרית בו, עכשיו אל תנהל אתו ויכוח מעל הדוכן. </w:t>
      </w:r>
    </w:p>
    <w:p w14:paraId="2C493251" w14:textId="77777777" w:rsidR="00000000" w:rsidRDefault="00DD00E1">
      <w:pPr>
        <w:pStyle w:val="-"/>
        <w:rPr>
          <w:rtl/>
        </w:rPr>
      </w:pPr>
      <w:r>
        <w:rPr>
          <w:rtl/>
        </w:rPr>
        <w:br/>
      </w:r>
      <w:bookmarkStart w:id="355" w:name="FS000001045T22_10_2003_16_33_22C"/>
      <w:bookmarkEnd w:id="355"/>
      <w:r>
        <w:rPr>
          <w:rtl/>
        </w:rPr>
        <w:t>דני יתום (העבודה-מימד):</w:t>
      </w:r>
    </w:p>
    <w:p w14:paraId="0F1C16B5" w14:textId="77777777" w:rsidR="00000000" w:rsidRDefault="00DD00E1">
      <w:pPr>
        <w:pStyle w:val="a0"/>
        <w:rPr>
          <w:rtl/>
        </w:rPr>
      </w:pPr>
    </w:p>
    <w:p w14:paraId="439FE9F5" w14:textId="77777777" w:rsidR="00000000" w:rsidRDefault="00DD00E1">
      <w:pPr>
        <w:pStyle w:val="a0"/>
        <w:rPr>
          <w:rFonts w:hint="cs"/>
          <w:rtl/>
        </w:rPr>
      </w:pPr>
      <w:r>
        <w:rPr>
          <w:rFonts w:hint="cs"/>
          <w:rtl/>
        </w:rPr>
        <w:t>חבר הכנסת כהן, זיקנתך בהחלט לא מזכירה את נעוריך - -</w:t>
      </w:r>
    </w:p>
    <w:p w14:paraId="68DF2B6D" w14:textId="77777777" w:rsidR="00000000" w:rsidRDefault="00DD00E1">
      <w:pPr>
        <w:pStyle w:val="af1"/>
        <w:rPr>
          <w:rtl/>
        </w:rPr>
      </w:pPr>
      <w:r>
        <w:rPr>
          <w:rtl/>
        </w:rPr>
        <w:br/>
        <w:t>היו"ר נסים דהן:</w:t>
      </w:r>
    </w:p>
    <w:p w14:paraId="5491E31E" w14:textId="77777777" w:rsidR="00000000" w:rsidRDefault="00DD00E1">
      <w:pPr>
        <w:pStyle w:val="a0"/>
        <w:rPr>
          <w:rtl/>
        </w:rPr>
      </w:pPr>
    </w:p>
    <w:p w14:paraId="7BC2CCA9" w14:textId="77777777" w:rsidR="00000000" w:rsidRDefault="00DD00E1">
      <w:pPr>
        <w:pStyle w:val="a0"/>
        <w:ind w:firstLine="0"/>
        <w:rPr>
          <w:rFonts w:hint="cs"/>
          <w:rtl/>
        </w:rPr>
      </w:pPr>
      <w:r>
        <w:rPr>
          <w:rFonts w:hint="cs"/>
          <w:rtl/>
        </w:rPr>
        <w:tab/>
        <w:t xml:space="preserve">רבותי, אני מצטער, אני חייב לסגור את המיקרופון. </w:t>
      </w:r>
    </w:p>
    <w:p w14:paraId="7B327CA2" w14:textId="77777777" w:rsidR="00000000" w:rsidRDefault="00DD00E1">
      <w:pPr>
        <w:pStyle w:val="-"/>
        <w:rPr>
          <w:rtl/>
        </w:rPr>
      </w:pPr>
      <w:r>
        <w:rPr>
          <w:rtl/>
        </w:rPr>
        <w:br/>
      </w:r>
      <w:bookmarkStart w:id="356" w:name="FS000001045T22_10_2003_16_33_58C"/>
      <w:bookmarkEnd w:id="356"/>
      <w:r>
        <w:rPr>
          <w:rtl/>
        </w:rPr>
        <w:t>דני יתום (העבודה-מימד):</w:t>
      </w:r>
    </w:p>
    <w:p w14:paraId="5AE43BD3" w14:textId="77777777" w:rsidR="00000000" w:rsidRDefault="00DD00E1">
      <w:pPr>
        <w:pStyle w:val="a0"/>
        <w:rPr>
          <w:rtl/>
        </w:rPr>
      </w:pPr>
    </w:p>
    <w:p w14:paraId="00D7F9EE" w14:textId="77777777" w:rsidR="00000000" w:rsidRDefault="00DD00E1">
      <w:pPr>
        <w:pStyle w:val="a0"/>
        <w:rPr>
          <w:rFonts w:hint="cs"/>
          <w:rtl/>
        </w:rPr>
      </w:pPr>
      <w:r>
        <w:rPr>
          <w:rFonts w:hint="cs"/>
          <w:rtl/>
        </w:rPr>
        <w:t>-</w:t>
      </w:r>
      <w:r>
        <w:rPr>
          <w:rFonts w:hint="cs"/>
          <w:rtl/>
        </w:rPr>
        <w:t xml:space="preserve"> - והגיע הזמן שתלמד שלא רק בצעקות אנחנו - - -</w:t>
      </w:r>
    </w:p>
    <w:p w14:paraId="789BBEA1" w14:textId="77777777" w:rsidR="00000000" w:rsidRDefault="00DD00E1">
      <w:pPr>
        <w:pStyle w:val="af1"/>
        <w:rPr>
          <w:rtl/>
        </w:rPr>
      </w:pPr>
      <w:r>
        <w:rPr>
          <w:rtl/>
        </w:rPr>
        <w:br/>
        <w:t>היו"ר נסים דהן:</w:t>
      </w:r>
    </w:p>
    <w:p w14:paraId="09ED15E9" w14:textId="77777777" w:rsidR="00000000" w:rsidRDefault="00DD00E1">
      <w:pPr>
        <w:pStyle w:val="a0"/>
        <w:rPr>
          <w:rtl/>
        </w:rPr>
      </w:pPr>
    </w:p>
    <w:p w14:paraId="676E4E8E" w14:textId="77777777" w:rsidR="00000000" w:rsidRDefault="00DD00E1">
      <w:pPr>
        <w:pStyle w:val="a0"/>
        <w:rPr>
          <w:rFonts w:hint="cs"/>
          <w:rtl/>
        </w:rPr>
      </w:pPr>
      <w:r>
        <w:rPr>
          <w:rFonts w:hint="cs"/>
          <w:rtl/>
        </w:rPr>
        <w:t>אני מצטער. אתם מנהלים ויכוח פרטי, זה לא בא בחשבון.</w:t>
      </w:r>
    </w:p>
    <w:p w14:paraId="0DC87F4C" w14:textId="77777777" w:rsidR="00000000" w:rsidRDefault="00DD00E1">
      <w:pPr>
        <w:pStyle w:val="-"/>
        <w:rPr>
          <w:rtl/>
        </w:rPr>
      </w:pPr>
      <w:r>
        <w:rPr>
          <w:rtl/>
        </w:rPr>
        <w:br/>
      </w:r>
      <w:bookmarkStart w:id="357" w:name="FS000001045T22_10_2003_16_34_40C"/>
      <w:bookmarkEnd w:id="357"/>
      <w:r>
        <w:rPr>
          <w:rtl/>
        </w:rPr>
        <w:t>דני יתום (העבודה-מימד):</w:t>
      </w:r>
    </w:p>
    <w:p w14:paraId="5FC834B0" w14:textId="77777777" w:rsidR="00000000" w:rsidRDefault="00DD00E1">
      <w:pPr>
        <w:pStyle w:val="a0"/>
        <w:rPr>
          <w:rtl/>
        </w:rPr>
      </w:pPr>
    </w:p>
    <w:p w14:paraId="1E9A38FA" w14:textId="77777777" w:rsidR="00000000" w:rsidRDefault="00DD00E1">
      <w:pPr>
        <w:pStyle w:val="a0"/>
        <w:rPr>
          <w:rFonts w:hint="cs"/>
          <w:rtl/>
        </w:rPr>
      </w:pPr>
      <w:r>
        <w:rPr>
          <w:rFonts w:hint="cs"/>
          <w:rtl/>
        </w:rPr>
        <w:t xml:space="preserve">אני רוצה לעבור לנושא הבא. </w:t>
      </w:r>
    </w:p>
    <w:p w14:paraId="1D889E06" w14:textId="77777777" w:rsidR="00000000" w:rsidRDefault="00DD00E1">
      <w:pPr>
        <w:pStyle w:val="af1"/>
        <w:rPr>
          <w:rtl/>
        </w:rPr>
      </w:pPr>
      <w:r>
        <w:rPr>
          <w:rtl/>
        </w:rPr>
        <w:br/>
        <w:t>היו"ר נסים דהן:</w:t>
      </w:r>
    </w:p>
    <w:p w14:paraId="1D22FF6F" w14:textId="77777777" w:rsidR="00000000" w:rsidRDefault="00DD00E1">
      <w:pPr>
        <w:pStyle w:val="a0"/>
        <w:rPr>
          <w:rtl/>
        </w:rPr>
      </w:pPr>
    </w:p>
    <w:p w14:paraId="62AE0217" w14:textId="77777777" w:rsidR="00000000" w:rsidRDefault="00DD00E1">
      <w:pPr>
        <w:pStyle w:val="a0"/>
        <w:rPr>
          <w:rFonts w:hint="cs"/>
          <w:rtl/>
        </w:rPr>
      </w:pPr>
      <w:r>
        <w:rPr>
          <w:rFonts w:hint="cs"/>
          <w:rtl/>
        </w:rPr>
        <w:t xml:space="preserve">מה זה הנושא הבא? זמנך תם. </w:t>
      </w:r>
    </w:p>
    <w:p w14:paraId="4893121C" w14:textId="77777777" w:rsidR="00000000" w:rsidRDefault="00DD00E1">
      <w:pPr>
        <w:pStyle w:val="-"/>
        <w:rPr>
          <w:rtl/>
        </w:rPr>
      </w:pPr>
      <w:r>
        <w:rPr>
          <w:rtl/>
        </w:rPr>
        <w:br/>
      </w:r>
      <w:bookmarkStart w:id="358" w:name="FS000001045T22_10_2003_16_35_01C"/>
      <w:bookmarkEnd w:id="358"/>
      <w:r>
        <w:rPr>
          <w:rtl/>
        </w:rPr>
        <w:t>דני יתום (העבודה-מימד):</w:t>
      </w:r>
    </w:p>
    <w:p w14:paraId="4D2A8946" w14:textId="77777777" w:rsidR="00000000" w:rsidRDefault="00DD00E1">
      <w:pPr>
        <w:pStyle w:val="a0"/>
        <w:rPr>
          <w:rtl/>
        </w:rPr>
      </w:pPr>
    </w:p>
    <w:p w14:paraId="73E118BF" w14:textId="77777777" w:rsidR="00000000" w:rsidRDefault="00DD00E1">
      <w:pPr>
        <w:pStyle w:val="a0"/>
        <w:rPr>
          <w:rFonts w:hint="cs"/>
          <w:rtl/>
        </w:rPr>
      </w:pPr>
      <w:r>
        <w:rPr>
          <w:rFonts w:hint="cs"/>
          <w:rtl/>
        </w:rPr>
        <w:t xml:space="preserve">אוסלו, אוסלו. </w:t>
      </w:r>
    </w:p>
    <w:p w14:paraId="1D7F3AD2" w14:textId="77777777" w:rsidR="00000000" w:rsidRDefault="00DD00E1">
      <w:pPr>
        <w:pStyle w:val="af1"/>
        <w:rPr>
          <w:rtl/>
        </w:rPr>
      </w:pPr>
      <w:r>
        <w:rPr>
          <w:rtl/>
        </w:rPr>
        <w:br/>
        <w:t>ה</w:t>
      </w:r>
      <w:r>
        <w:rPr>
          <w:rtl/>
        </w:rPr>
        <w:t>יו"ר נסים דהן:</w:t>
      </w:r>
    </w:p>
    <w:p w14:paraId="35003F44" w14:textId="77777777" w:rsidR="00000000" w:rsidRDefault="00DD00E1">
      <w:pPr>
        <w:pStyle w:val="a0"/>
        <w:rPr>
          <w:rtl/>
        </w:rPr>
      </w:pPr>
    </w:p>
    <w:p w14:paraId="6587D749" w14:textId="77777777" w:rsidR="00000000" w:rsidRDefault="00DD00E1">
      <w:pPr>
        <w:pStyle w:val="a0"/>
        <w:rPr>
          <w:rFonts w:hint="cs"/>
          <w:rtl/>
        </w:rPr>
      </w:pPr>
      <w:r>
        <w:rPr>
          <w:rFonts w:hint="cs"/>
          <w:rtl/>
        </w:rPr>
        <w:t>לא, לא. סליחה, עם כל הכבוד. סליחה. נתתי לך את הזמן, אתה ניצלת אותו לעשות מזה ויכוח פרטי. זה לא בא בחשבון.</w:t>
      </w:r>
    </w:p>
    <w:p w14:paraId="275B0594" w14:textId="77777777" w:rsidR="00000000" w:rsidRDefault="00DD00E1">
      <w:pPr>
        <w:pStyle w:val="-"/>
        <w:rPr>
          <w:rtl/>
        </w:rPr>
      </w:pPr>
      <w:r>
        <w:rPr>
          <w:rtl/>
        </w:rPr>
        <w:br/>
      </w:r>
      <w:bookmarkStart w:id="359" w:name="FS000001045T22_10_2003_16_45_07C"/>
      <w:bookmarkEnd w:id="359"/>
      <w:r>
        <w:rPr>
          <w:rtl/>
        </w:rPr>
        <w:t>דני יתום (העבודה-מימד):</w:t>
      </w:r>
    </w:p>
    <w:p w14:paraId="69F1D47B" w14:textId="77777777" w:rsidR="00000000" w:rsidRDefault="00DD00E1">
      <w:pPr>
        <w:pStyle w:val="a0"/>
        <w:rPr>
          <w:rtl/>
        </w:rPr>
      </w:pPr>
    </w:p>
    <w:p w14:paraId="7D716B17" w14:textId="77777777" w:rsidR="00000000" w:rsidRDefault="00DD00E1">
      <w:pPr>
        <w:pStyle w:val="a0"/>
        <w:rPr>
          <w:rFonts w:hint="cs"/>
          <w:rtl/>
        </w:rPr>
      </w:pPr>
      <w:r>
        <w:rPr>
          <w:rFonts w:hint="cs"/>
          <w:rtl/>
        </w:rPr>
        <w:t xml:space="preserve">זה ויכוח פרטי, זה? זה ויכוח לאומי. </w:t>
      </w:r>
    </w:p>
    <w:p w14:paraId="03264D97" w14:textId="77777777" w:rsidR="00000000" w:rsidRDefault="00DD00E1">
      <w:pPr>
        <w:pStyle w:val="af1"/>
        <w:rPr>
          <w:rtl/>
        </w:rPr>
      </w:pPr>
      <w:r>
        <w:rPr>
          <w:rtl/>
        </w:rPr>
        <w:br/>
        <w:t>היו"ר נסים דהן:</w:t>
      </w:r>
    </w:p>
    <w:p w14:paraId="6F7B539F" w14:textId="77777777" w:rsidR="00000000" w:rsidRDefault="00DD00E1">
      <w:pPr>
        <w:pStyle w:val="a0"/>
        <w:rPr>
          <w:rtl/>
        </w:rPr>
      </w:pPr>
    </w:p>
    <w:p w14:paraId="6943FCB0" w14:textId="77777777" w:rsidR="00000000" w:rsidRDefault="00DD00E1">
      <w:pPr>
        <w:pStyle w:val="a0"/>
        <w:rPr>
          <w:rFonts w:hint="cs"/>
          <w:rtl/>
        </w:rPr>
      </w:pPr>
      <w:r>
        <w:rPr>
          <w:rFonts w:hint="cs"/>
          <w:rtl/>
        </w:rPr>
        <w:t>כן, בוודאי, עם הזכרת שמות - חבר כנסת כהן, חבר כנסת יתו</w:t>
      </w:r>
      <w:r>
        <w:rPr>
          <w:rFonts w:hint="cs"/>
          <w:rtl/>
        </w:rPr>
        <w:t>ם, והפאשלה שלי והפאשלה שלך. זה לא ויכוח פרטי בכלל, זה ציבורי לגמרי .</w:t>
      </w:r>
    </w:p>
    <w:p w14:paraId="7041DB81" w14:textId="77777777" w:rsidR="00000000" w:rsidRDefault="00DD00E1">
      <w:pPr>
        <w:pStyle w:val="af0"/>
        <w:rPr>
          <w:rtl/>
        </w:rPr>
      </w:pPr>
      <w:r>
        <w:rPr>
          <w:rtl/>
        </w:rPr>
        <w:br/>
      </w:r>
      <w:bookmarkStart w:id="360" w:name="FS000001045T22_10_2003_16_45_50C"/>
      <w:bookmarkEnd w:id="360"/>
      <w:r>
        <w:rPr>
          <w:rtl/>
        </w:rPr>
        <w:t>אליעזר כהן (האיחוד הלאומי - ישראל ביתנו):</w:t>
      </w:r>
    </w:p>
    <w:p w14:paraId="298ECF76" w14:textId="77777777" w:rsidR="00000000" w:rsidRDefault="00DD00E1">
      <w:pPr>
        <w:pStyle w:val="a0"/>
        <w:rPr>
          <w:rFonts w:hint="cs"/>
          <w:rtl/>
        </w:rPr>
      </w:pPr>
    </w:p>
    <w:p w14:paraId="66B9B569" w14:textId="77777777" w:rsidR="00000000" w:rsidRDefault="00DD00E1">
      <w:pPr>
        <w:pStyle w:val="a0"/>
        <w:rPr>
          <w:rFonts w:hint="cs"/>
          <w:rtl/>
        </w:rPr>
      </w:pPr>
      <w:r>
        <w:rPr>
          <w:rFonts w:hint="cs"/>
          <w:rtl/>
        </w:rPr>
        <w:t>- - - תאמין לי - - -</w:t>
      </w:r>
    </w:p>
    <w:p w14:paraId="7D716B49" w14:textId="77777777" w:rsidR="00000000" w:rsidRDefault="00DD00E1">
      <w:pPr>
        <w:pStyle w:val="af1"/>
        <w:rPr>
          <w:rtl/>
        </w:rPr>
      </w:pPr>
      <w:r>
        <w:rPr>
          <w:rtl/>
        </w:rPr>
        <w:br/>
        <w:t>היו"ר נסים דהן:</w:t>
      </w:r>
    </w:p>
    <w:p w14:paraId="032DD02D" w14:textId="77777777" w:rsidR="00000000" w:rsidRDefault="00DD00E1">
      <w:pPr>
        <w:pStyle w:val="a0"/>
        <w:rPr>
          <w:rtl/>
        </w:rPr>
      </w:pPr>
    </w:p>
    <w:p w14:paraId="0F97FD2E" w14:textId="77777777" w:rsidR="00000000" w:rsidRDefault="00DD00E1">
      <w:pPr>
        <w:pStyle w:val="a0"/>
        <w:rPr>
          <w:rFonts w:hint="cs"/>
          <w:rtl/>
        </w:rPr>
      </w:pPr>
      <w:r>
        <w:rPr>
          <w:rFonts w:hint="cs"/>
          <w:rtl/>
        </w:rPr>
        <w:t xml:space="preserve">חבר הכנסת כהן, אני מבקש ממך. אתה בהתראה בכלל. </w:t>
      </w:r>
    </w:p>
    <w:p w14:paraId="54D89558" w14:textId="77777777" w:rsidR="00000000" w:rsidRDefault="00DD00E1">
      <w:pPr>
        <w:pStyle w:val="af0"/>
        <w:rPr>
          <w:rFonts w:hint="cs"/>
          <w:rtl/>
        </w:rPr>
      </w:pPr>
    </w:p>
    <w:p w14:paraId="13E63454" w14:textId="77777777" w:rsidR="00000000" w:rsidRDefault="00DD00E1">
      <w:pPr>
        <w:pStyle w:val="af0"/>
        <w:rPr>
          <w:rtl/>
        </w:rPr>
      </w:pPr>
      <w:r>
        <w:rPr>
          <w:rtl/>
        </w:rPr>
        <w:t>דני יתום (העבודה-מימד):</w:t>
      </w:r>
    </w:p>
    <w:p w14:paraId="01722873" w14:textId="77777777" w:rsidR="00000000" w:rsidRDefault="00DD00E1">
      <w:pPr>
        <w:pStyle w:val="a0"/>
        <w:rPr>
          <w:rtl/>
        </w:rPr>
      </w:pPr>
    </w:p>
    <w:p w14:paraId="13868485" w14:textId="77777777" w:rsidR="00000000" w:rsidRDefault="00DD00E1">
      <w:pPr>
        <w:pStyle w:val="a0"/>
        <w:rPr>
          <w:rFonts w:hint="cs"/>
          <w:rtl/>
        </w:rPr>
      </w:pPr>
      <w:r>
        <w:rPr>
          <w:rFonts w:hint="cs"/>
          <w:rtl/>
        </w:rPr>
        <w:t xml:space="preserve">זיקנתך מביישת את נעוריך. </w:t>
      </w:r>
    </w:p>
    <w:p w14:paraId="2A969366" w14:textId="77777777" w:rsidR="00000000" w:rsidRDefault="00DD00E1">
      <w:pPr>
        <w:pStyle w:val="af1"/>
        <w:rPr>
          <w:rtl/>
        </w:rPr>
      </w:pPr>
      <w:r>
        <w:rPr>
          <w:rtl/>
        </w:rPr>
        <w:br/>
        <w:t>היו"</w:t>
      </w:r>
      <w:r>
        <w:rPr>
          <w:rtl/>
        </w:rPr>
        <w:t>ר נסים דהן:</w:t>
      </w:r>
    </w:p>
    <w:p w14:paraId="6DA16E0E" w14:textId="77777777" w:rsidR="00000000" w:rsidRDefault="00DD00E1">
      <w:pPr>
        <w:pStyle w:val="a0"/>
        <w:rPr>
          <w:rtl/>
        </w:rPr>
      </w:pPr>
    </w:p>
    <w:p w14:paraId="650807E8" w14:textId="77777777" w:rsidR="00000000" w:rsidRDefault="00DD00E1">
      <w:pPr>
        <w:pStyle w:val="a0"/>
        <w:rPr>
          <w:rFonts w:hint="cs"/>
          <w:rtl/>
        </w:rPr>
      </w:pPr>
      <w:r>
        <w:rPr>
          <w:rFonts w:hint="cs"/>
          <w:rtl/>
        </w:rPr>
        <w:t xml:space="preserve">חבר הכנסת יתום, תעשו את זה בחוץ, תעשו טובה. לא לעיני כל ישראל. </w:t>
      </w:r>
    </w:p>
    <w:p w14:paraId="00243869" w14:textId="77777777" w:rsidR="00000000" w:rsidRDefault="00DD00E1">
      <w:pPr>
        <w:pStyle w:val="af0"/>
        <w:rPr>
          <w:rtl/>
        </w:rPr>
      </w:pPr>
      <w:r>
        <w:rPr>
          <w:rtl/>
        </w:rPr>
        <w:br/>
        <w:t>אליעזר כהן (האיחוד הלאומי - ישראל ביתנו):</w:t>
      </w:r>
    </w:p>
    <w:p w14:paraId="0894C18E" w14:textId="77777777" w:rsidR="00000000" w:rsidRDefault="00DD00E1">
      <w:pPr>
        <w:pStyle w:val="a0"/>
        <w:rPr>
          <w:rtl/>
        </w:rPr>
      </w:pPr>
    </w:p>
    <w:p w14:paraId="4DD21AE9" w14:textId="77777777" w:rsidR="00000000" w:rsidRDefault="00DD00E1">
      <w:pPr>
        <w:pStyle w:val="a0"/>
        <w:rPr>
          <w:rFonts w:hint="cs"/>
          <w:rtl/>
        </w:rPr>
      </w:pPr>
      <w:r>
        <w:rPr>
          <w:rFonts w:hint="cs"/>
          <w:rtl/>
        </w:rPr>
        <w:t>זיקנתך מהללת - - -</w:t>
      </w:r>
    </w:p>
    <w:p w14:paraId="105F38F3" w14:textId="77777777" w:rsidR="00000000" w:rsidRDefault="00DD00E1">
      <w:pPr>
        <w:pStyle w:val="af1"/>
        <w:rPr>
          <w:rtl/>
        </w:rPr>
      </w:pPr>
      <w:r>
        <w:rPr>
          <w:rtl/>
        </w:rPr>
        <w:br/>
        <w:t>היו"ר נסים דהן:</w:t>
      </w:r>
    </w:p>
    <w:p w14:paraId="30188471" w14:textId="77777777" w:rsidR="00000000" w:rsidRDefault="00DD00E1">
      <w:pPr>
        <w:pStyle w:val="a0"/>
        <w:rPr>
          <w:rtl/>
        </w:rPr>
      </w:pPr>
    </w:p>
    <w:p w14:paraId="379DA570" w14:textId="77777777" w:rsidR="00000000" w:rsidRDefault="00DD00E1">
      <w:pPr>
        <w:pStyle w:val="a0"/>
        <w:rPr>
          <w:rFonts w:hint="cs"/>
          <w:rtl/>
        </w:rPr>
      </w:pPr>
      <w:r>
        <w:rPr>
          <w:rFonts w:hint="cs"/>
          <w:rtl/>
        </w:rPr>
        <w:t xml:space="preserve">תודה. נא לא להפריע לדוברת - חברת הכנסת זהבה גלאון. אני מקווה שלא תיגררי להמשך. </w:t>
      </w:r>
    </w:p>
    <w:p w14:paraId="35E090FB" w14:textId="77777777" w:rsidR="00000000" w:rsidRDefault="00DD00E1">
      <w:pPr>
        <w:pStyle w:val="a"/>
        <w:rPr>
          <w:rtl/>
        </w:rPr>
      </w:pPr>
      <w:r>
        <w:rPr>
          <w:rtl/>
        </w:rPr>
        <w:br/>
      </w:r>
      <w:bookmarkStart w:id="361" w:name="FS000000504T22_10_2003_16_49_42"/>
      <w:bookmarkStart w:id="362" w:name="_Toc67028606"/>
      <w:bookmarkEnd w:id="361"/>
      <w:r>
        <w:rPr>
          <w:rtl/>
        </w:rPr>
        <w:t>זהבה גלאון (מרצ):</w:t>
      </w:r>
      <w:bookmarkEnd w:id="362"/>
    </w:p>
    <w:p w14:paraId="0326B81E" w14:textId="77777777" w:rsidR="00000000" w:rsidRDefault="00DD00E1">
      <w:pPr>
        <w:pStyle w:val="a0"/>
        <w:rPr>
          <w:rtl/>
        </w:rPr>
      </w:pPr>
    </w:p>
    <w:p w14:paraId="7F71FC95" w14:textId="77777777" w:rsidR="00000000" w:rsidRDefault="00DD00E1">
      <w:pPr>
        <w:pStyle w:val="a0"/>
        <w:rPr>
          <w:rFonts w:hint="cs"/>
          <w:rtl/>
        </w:rPr>
      </w:pPr>
      <w:r>
        <w:rPr>
          <w:rFonts w:hint="cs"/>
          <w:rtl/>
        </w:rPr>
        <w:t>אדוני היושב-ראש, חברי חברי הכנסת, מדינת ישראל נאלצת להתמודד עם גל קשה מאוד של פיגועים וטרור, ואני רוצה לתהות היום במליאת הכנסת אם הדרך שבה בוחרת מדינת ישראל - באמצעות צה"ל - להתמודד עם הטרור הקשה הזה היא דרך לגיטימית ואם לא נחצה כאן קו אדום - קו אדום - ב</w:t>
      </w:r>
      <w:r>
        <w:rPr>
          <w:rFonts w:hint="cs"/>
          <w:rtl/>
        </w:rPr>
        <w:t>ין מה שנחשב מאבק לגיטימי בטרור לבין הפעלת כוח ושימוש בפקודות שהן בלתי חוקיות בעליל.</w:t>
      </w:r>
    </w:p>
    <w:p w14:paraId="52F3EE58" w14:textId="77777777" w:rsidR="00000000" w:rsidRDefault="00DD00E1">
      <w:pPr>
        <w:pStyle w:val="af0"/>
        <w:rPr>
          <w:rtl/>
        </w:rPr>
      </w:pPr>
      <w:r>
        <w:rPr>
          <w:rtl/>
        </w:rPr>
        <w:br/>
        <w:t>יולי-יואל אדלשטיין (הליכוד):</w:t>
      </w:r>
    </w:p>
    <w:p w14:paraId="730B8D71" w14:textId="77777777" w:rsidR="00000000" w:rsidRDefault="00DD00E1">
      <w:pPr>
        <w:pStyle w:val="a0"/>
        <w:rPr>
          <w:rtl/>
        </w:rPr>
      </w:pPr>
    </w:p>
    <w:p w14:paraId="1D3E2256" w14:textId="77777777" w:rsidR="00000000" w:rsidRDefault="00DD00E1">
      <w:pPr>
        <w:pStyle w:val="a0"/>
        <w:rPr>
          <w:rFonts w:hint="cs"/>
          <w:rtl/>
        </w:rPr>
      </w:pPr>
      <w:r>
        <w:rPr>
          <w:rFonts w:hint="cs"/>
          <w:rtl/>
        </w:rPr>
        <w:t>התשובה היא לא.</w:t>
      </w:r>
    </w:p>
    <w:p w14:paraId="73B80180" w14:textId="77777777" w:rsidR="00000000" w:rsidRDefault="00DD00E1">
      <w:pPr>
        <w:pStyle w:val="-"/>
        <w:rPr>
          <w:rtl/>
        </w:rPr>
      </w:pPr>
      <w:r>
        <w:rPr>
          <w:rtl/>
        </w:rPr>
        <w:br/>
      </w:r>
      <w:bookmarkStart w:id="363" w:name="FS000000504T22_10_2003_16_51_18C"/>
      <w:bookmarkEnd w:id="363"/>
      <w:r>
        <w:rPr>
          <w:rtl/>
        </w:rPr>
        <w:t>זהבה גלאון (מרצ):</w:t>
      </w:r>
    </w:p>
    <w:p w14:paraId="751E778B" w14:textId="77777777" w:rsidR="00000000" w:rsidRDefault="00DD00E1">
      <w:pPr>
        <w:pStyle w:val="a0"/>
        <w:rPr>
          <w:rtl/>
        </w:rPr>
      </w:pPr>
    </w:p>
    <w:p w14:paraId="2CDD0D01" w14:textId="77777777" w:rsidR="00000000" w:rsidRDefault="00DD00E1">
      <w:pPr>
        <w:pStyle w:val="a0"/>
        <w:rPr>
          <w:rFonts w:hint="cs"/>
          <w:rtl/>
        </w:rPr>
      </w:pPr>
      <w:r>
        <w:rPr>
          <w:rFonts w:hint="cs"/>
          <w:rtl/>
        </w:rPr>
        <w:t>אני לא מחכה לתשובה ממך, חבר הכנסת אדלשטיין, והתשובה שלך כמובן אינה מפתיעה.</w:t>
      </w:r>
    </w:p>
    <w:p w14:paraId="37489C6E" w14:textId="77777777" w:rsidR="00000000" w:rsidRDefault="00DD00E1">
      <w:pPr>
        <w:pStyle w:val="a0"/>
        <w:rPr>
          <w:rFonts w:hint="cs"/>
          <w:rtl/>
        </w:rPr>
      </w:pPr>
    </w:p>
    <w:p w14:paraId="77A60338" w14:textId="77777777" w:rsidR="00000000" w:rsidRDefault="00DD00E1">
      <w:pPr>
        <w:pStyle w:val="a0"/>
        <w:rPr>
          <w:rFonts w:hint="cs"/>
          <w:rtl/>
        </w:rPr>
      </w:pPr>
      <w:r>
        <w:rPr>
          <w:rFonts w:hint="cs"/>
          <w:rtl/>
        </w:rPr>
        <w:t>חברי חברי הכנסת, הנושא שלשמו ה</w:t>
      </w:r>
      <w:r>
        <w:rPr>
          <w:rFonts w:hint="cs"/>
          <w:rtl/>
        </w:rPr>
        <w:t>תכנסנו היה פעולות צה"ל ברפיח, אבל הדברים מתחברים. התקיפה האווירית של חיל האוויר אתמול בעזה והפעולות של צה"ל ברפיח - בתואנה, באמתלה, באמתלה נכונה אני מניחה - למצוא אמל"ח במנהרות ברפיח, מביאות - - -</w:t>
      </w:r>
    </w:p>
    <w:p w14:paraId="36D684B0" w14:textId="77777777" w:rsidR="00000000" w:rsidRDefault="00DD00E1">
      <w:pPr>
        <w:pStyle w:val="af0"/>
        <w:rPr>
          <w:rtl/>
        </w:rPr>
      </w:pPr>
      <w:r>
        <w:rPr>
          <w:rtl/>
        </w:rPr>
        <w:br/>
        <w:t>סגן שר הביטחון זאב בוים:</w:t>
      </w:r>
    </w:p>
    <w:p w14:paraId="5EAD2BD4" w14:textId="77777777" w:rsidR="00000000" w:rsidRDefault="00DD00E1">
      <w:pPr>
        <w:pStyle w:val="a0"/>
        <w:rPr>
          <w:rFonts w:hint="cs"/>
          <w:rtl/>
        </w:rPr>
      </w:pPr>
    </w:p>
    <w:p w14:paraId="34774054" w14:textId="77777777" w:rsidR="00000000" w:rsidRDefault="00DD00E1">
      <w:pPr>
        <w:pStyle w:val="a0"/>
        <w:rPr>
          <w:rFonts w:hint="cs"/>
          <w:rtl/>
        </w:rPr>
      </w:pPr>
      <w:r>
        <w:rPr>
          <w:rFonts w:hint="cs"/>
          <w:rtl/>
        </w:rPr>
        <w:t>סיבה, סיבה. לא אמתלה.</w:t>
      </w:r>
    </w:p>
    <w:p w14:paraId="5DEBA7F6" w14:textId="77777777" w:rsidR="00000000" w:rsidRDefault="00DD00E1">
      <w:pPr>
        <w:pStyle w:val="-"/>
        <w:rPr>
          <w:rFonts w:hint="cs"/>
          <w:rtl/>
        </w:rPr>
      </w:pPr>
      <w:bookmarkStart w:id="364" w:name="FS000000504T22_10_2003_16_53_03C"/>
      <w:bookmarkEnd w:id="364"/>
    </w:p>
    <w:p w14:paraId="34977337" w14:textId="77777777" w:rsidR="00000000" w:rsidRDefault="00DD00E1">
      <w:pPr>
        <w:pStyle w:val="-"/>
        <w:rPr>
          <w:rtl/>
        </w:rPr>
      </w:pPr>
      <w:r>
        <w:rPr>
          <w:rtl/>
        </w:rPr>
        <w:t>זהבה גלאו</w:t>
      </w:r>
      <w:r>
        <w:rPr>
          <w:rtl/>
        </w:rPr>
        <w:t>ן (מרצ):</w:t>
      </w:r>
    </w:p>
    <w:p w14:paraId="312BDF92" w14:textId="77777777" w:rsidR="00000000" w:rsidRDefault="00DD00E1">
      <w:pPr>
        <w:pStyle w:val="a0"/>
        <w:rPr>
          <w:rtl/>
        </w:rPr>
      </w:pPr>
    </w:p>
    <w:p w14:paraId="7B2CAEAA" w14:textId="77777777" w:rsidR="00000000" w:rsidRDefault="00DD00E1">
      <w:pPr>
        <w:pStyle w:val="a0"/>
        <w:rPr>
          <w:rFonts w:hint="cs"/>
          <w:rtl/>
        </w:rPr>
      </w:pPr>
      <w:r>
        <w:rPr>
          <w:rFonts w:hint="cs"/>
          <w:rtl/>
        </w:rPr>
        <w:t xml:space="preserve">סיבה. אני מודה לאדוני סגן השר. </w:t>
      </w:r>
    </w:p>
    <w:p w14:paraId="7C35ACA9" w14:textId="77777777" w:rsidR="00000000" w:rsidRDefault="00DD00E1">
      <w:pPr>
        <w:pStyle w:val="a0"/>
        <w:rPr>
          <w:rFonts w:hint="cs"/>
          <w:rtl/>
        </w:rPr>
      </w:pPr>
    </w:p>
    <w:p w14:paraId="322DC7CE" w14:textId="77777777" w:rsidR="00000000" w:rsidRDefault="00DD00E1">
      <w:pPr>
        <w:pStyle w:val="a0"/>
        <w:rPr>
          <w:rFonts w:hint="cs"/>
          <w:rtl/>
        </w:rPr>
      </w:pPr>
      <w:r>
        <w:rPr>
          <w:rFonts w:hint="cs"/>
          <w:rtl/>
        </w:rPr>
        <w:t>הפעולות האלה, אני מודה, מביאות אותי למסקנה מאוד מאוד קשה, שלא בטוח - לא בטוח - שהציבור בישראל מקבל מידע אמין, מדויק ונכון לגבי מה שנעשה בשמנו ומטעמנו - בשמנו ומטעמנו - על-ידי כוחות צה"ל. יש כאן מערכת של דיסאינפורמ</w:t>
      </w:r>
      <w:r>
        <w:rPr>
          <w:rFonts w:hint="cs"/>
          <w:rtl/>
        </w:rPr>
        <w:t xml:space="preserve">ציה - החל במסירת הנתונים וכלה במסירת הדיווח לחברי הכנסת ולמי שמופקד על מה שנעשה. </w:t>
      </w:r>
    </w:p>
    <w:p w14:paraId="2156FFC8" w14:textId="77777777" w:rsidR="00000000" w:rsidRDefault="00DD00E1">
      <w:pPr>
        <w:pStyle w:val="a0"/>
        <w:rPr>
          <w:rFonts w:hint="cs"/>
          <w:rtl/>
        </w:rPr>
      </w:pPr>
    </w:p>
    <w:p w14:paraId="219F5C3F" w14:textId="77777777" w:rsidR="00000000" w:rsidRDefault="00DD00E1">
      <w:pPr>
        <w:pStyle w:val="a0"/>
        <w:rPr>
          <w:rFonts w:hint="cs"/>
          <w:rtl/>
        </w:rPr>
      </w:pPr>
      <w:r>
        <w:rPr>
          <w:rFonts w:hint="cs"/>
          <w:rtl/>
        </w:rPr>
        <w:t xml:space="preserve">אדוני היושב-ראש, כשצה"ל פעל ברפיח, אמרו: הלכנו לחפש שלוש מנהרות. הרסנו רק 20 בתים, אמר סגן שר הביטחון. </w:t>
      </w:r>
    </w:p>
    <w:p w14:paraId="79A2A663" w14:textId="77777777" w:rsidR="00000000" w:rsidRDefault="00DD00E1">
      <w:pPr>
        <w:pStyle w:val="af0"/>
        <w:rPr>
          <w:rtl/>
        </w:rPr>
      </w:pPr>
      <w:r>
        <w:rPr>
          <w:rtl/>
        </w:rPr>
        <w:br/>
        <w:t>סגן שר הביטחון זאב בוים:</w:t>
      </w:r>
    </w:p>
    <w:p w14:paraId="6FD62B6F" w14:textId="77777777" w:rsidR="00000000" w:rsidRDefault="00DD00E1">
      <w:pPr>
        <w:pStyle w:val="a0"/>
        <w:rPr>
          <w:rtl/>
        </w:rPr>
      </w:pPr>
    </w:p>
    <w:p w14:paraId="064D2AC1" w14:textId="77777777" w:rsidR="00000000" w:rsidRDefault="00DD00E1">
      <w:pPr>
        <w:pStyle w:val="a0"/>
        <w:rPr>
          <w:rFonts w:hint="cs"/>
          <w:rtl/>
        </w:rPr>
      </w:pPr>
      <w:r>
        <w:rPr>
          <w:rFonts w:hint="cs"/>
          <w:rtl/>
        </w:rPr>
        <w:t>- - -</w:t>
      </w:r>
    </w:p>
    <w:p w14:paraId="596DD11B" w14:textId="77777777" w:rsidR="00000000" w:rsidRDefault="00DD00E1">
      <w:pPr>
        <w:pStyle w:val="af1"/>
        <w:rPr>
          <w:rtl/>
        </w:rPr>
      </w:pPr>
      <w:r>
        <w:rPr>
          <w:rtl/>
        </w:rPr>
        <w:br/>
        <w:t>היו"ר נסים דהן:</w:t>
      </w:r>
    </w:p>
    <w:p w14:paraId="64FBCBFA" w14:textId="77777777" w:rsidR="00000000" w:rsidRDefault="00DD00E1">
      <w:pPr>
        <w:pStyle w:val="a0"/>
        <w:rPr>
          <w:rtl/>
        </w:rPr>
      </w:pPr>
    </w:p>
    <w:p w14:paraId="2ACD277D" w14:textId="77777777" w:rsidR="00000000" w:rsidRDefault="00DD00E1">
      <w:pPr>
        <w:pStyle w:val="a0"/>
        <w:rPr>
          <w:rFonts w:hint="cs"/>
          <w:rtl/>
        </w:rPr>
      </w:pPr>
      <w:r>
        <w:rPr>
          <w:rFonts w:hint="cs"/>
          <w:rtl/>
        </w:rPr>
        <w:t xml:space="preserve">נא לא לנהל ויכוח. </w:t>
      </w:r>
      <w:r>
        <w:rPr>
          <w:rFonts w:hint="cs"/>
          <w:rtl/>
        </w:rPr>
        <w:t xml:space="preserve">אתה עוד מעט עונה. </w:t>
      </w:r>
    </w:p>
    <w:p w14:paraId="1B70AEF1" w14:textId="77777777" w:rsidR="00000000" w:rsidRDefault="00DD00E1">
      <w:pPr>
        <w:pStyle w:val="af0"/>
        <w:rPr>
          <w:rtl/>
        </w:rPr>
      </w:pPr>
      <w:r>
        <w:rPr>
          <w:rtl/>
        </w:rPr>
        <w:br/>
        <w:t>אליעזר כהן (האיחוד הלאומי - ישראל ביתנו):</w:t>
      </w:r>
    </w:p>
    <w:p w14:paraId="4CF426CC" w14:textId="77777777" w:rsidR="00000000" w:rsidRDefault="00DD00E1">
      <w:pPr>
        <w:pStyle w:val="a0"/>
        <w:rPr>
          <w:rtl/>
        </w:rPr>
      </w:pPr>
    </w:p>
    <w:p w14:paraId="4D813261" w14:textId="77777777" w:rsidR="00000000" w:rsidRDefault="00DD00E1">
      <w:pPr>
        <w:pStyle w:val="a0"/>
        <w:rPr>
          <w:rFonts w:hint="cs"/>
          <w:rtl/>
        </w:rPr>
      </w:pPr>
      <w:r>
        <w:rPr>
          <w:rFonts w:hint="cs"/>
          <w:rtl/>
        </w:rPr>
        <w:t>- - -</w:t>
      </w:r>
    </w:p>
    <w:p w14:paraId="70769E02" w14:textId="77777777" w:rsidR="00000000" w:rsidRDefault="00DD00E1">
      <w:pPr>
        <w:pStyle w:val="-"/>
        <w:rPr>
          <w:rtl/>
        </w:rPr>
      </w:pPr>
      <w:r>
        <w:rPr>
          <w:rtl/>
        </w:rPr>
        <w:br/>
      </w:r>
      <w:bookmarkStart w:id="365" w:name="FS000000504T22_10_2003_16_56_08C"/>
      <w:bookmarkEnd w:id="365"/>
      <w:r>
        <w:rPr>
          <w:rtl/>
        </w:rPr>
        <w:t>זהבה גלאון (מרצ):</w:t>
      </w:r>
    </w:p>
    <w:p w14:paraId="1198ACB7" w14:textId="77777777" w:rsidR="00000000" w:rsidRDefault="00DD00E1">
      <w:pPr>
        <w:pStyle w:val="a0"/>
        <w:rPr>
          <w:rtl/>
        </w:rPr>
      </w:pPr>
    </w:p>
    <w:p w14:paraId="292690DE" w14:textId="77777777" w:rsidR="00000000" w:rsidRDefault="00DD00E1">
      <w:pPr>
        <w:pStyle w:val="a0"/>
        <w:rPr>
          <w:rFonts w:hint="cs"/>
          <w:rtl/>
        </w:rPr>
      </w:pPr>
      <w:r>
        <w:rPr>
          <w:rFonts w:hint="cs"/>
          <w:rtl/>
        </w:rPr>
        <w:t xml:space="preserve">רק, רק. </w:t>
      </w:r>
    </w:p>
    <w:p w14:paraId="47906AD1" w14:textId="77777777" w:rsidR="00000000" w:rsidRDefault="00DD00E1">
      <w:pPr>
        <w:pStyle w:val="a0"/>
        <w:rPr>
          <w:rFonts w:hint="cs"/>
          <w:rtl/>
        </w:rPr>
      </w:pPr>
    </w:p>
    <w:p w14:paraId="0A5EA96C" w14:textId="77777777" w:rsidR="00000000" w:rsidRDefault="00DD00E1">
      <w:pPr>
        <w:pStyle w:val="af1"/>
        <w:rPr>
          <w:rtl/>
        </w:rPr>
      </w:pPr>
      <w:r>
        <w:rPr>
          <w:rtl/>
        </w:rPr>
        <w:t>היו"ר נסים דהן:</w:t>
      </w:r>
    </w:p>
    <w:p w14:paraId="6C965160" w14:textId="77777777" w:rsidR="00000000" w:rsidRDefault="00DD00E1">
      <w:pPr>
        <w:pStyle w:val="a0"/>
        <w:rPr>
          <w:rtl/>
        </w:rPr>
      </w:pPr>
    </w:p>
    <w:p w14:paraId="5DBCB21B" w14:textId="77777777" w:rsidR="00000000" w:rsidRDefault="00DD00E1">
      <w:pPr>
        <w:pStyle w:val="a0"/>
        <w:rPr>
          <w:rFonts w:hint="cs"/>
          <w:rtl/>
        </w:rPr>
      </w:pPr>
      <w:r>
        <w:rPr>
          <w:rFonts w:hint="cs"/>
          <w:rtl/>
        </w:rPr>
        <w:t>חבר הכנסת כהן, אותך קראנו לסדר פעמיים, והפעם השלישית כבר בקרוב. אנא, אל תפריע למהלך הדיונים במליאה.</w:t>
      </w:r>
    </w:p>
    <w:p w14:paraId="2B0994BF" w14:textId="77777777" w:rsidR="00000000" w:rsidRDefault="00DD00E1">
      <w:pPr>
        <w:pStyle w:val="-"/>
        <w:rPr>
          <w:rtl/>
        </w:rPr>
      </w:pPr>
      <w:r>
        <w:rPr>
          <w:rtl/>
        </w:rPr>
        <w:br/>
      </w:r>
      <w:bookmarkStart w:id="366" w:name="FS000000504T22_10_2003_16_56_24C"/>
      <w:bookmarkEnd w:id="366"/>
      <w:r>
        <w:rPr>
          <w:rtl/>
        </w:rPr>
        <w:t>זהבה גלאון (מרצ):</w:t>
      </w:r>
    </w:p>
    <w:p w14:paraId="299C1C2F" w14:textId="77777777" w:rsidR="00000000" w:rsidRDefault="00DD00E1">
      <w:pPr>
        <w:pStyle w:val="a0"/>
        <w:rPr>
          <w:rtl/>
        </w:rPr>
      </w:pPr>
    </w:p>
    <w:p w14:paraId="64F204C6" w14:textId="77777777" w:rsidR="00000000" w:rsidRDefault="00DD00E1">
      <w:pPr>
        <w:pStyle w:val="a0"/>
        <w:rPr>
          <w:rFonts w:hint="cs"/>
          <w:rtl/>
        </w:rPr>
      </w:pPr>
      <w:r>
        <w:rPr>
          <w:rFonts w:hint="cs"/>
          <w:rtl/>
        </w:rPr>
        <w:t>בזמן פעילות צה"ל ברפ</w:t>
      </w:r>
      <w:r>
        <w:rPr>
          <w:rFonts w:hint="cs"/>
          <w:rtl/>
        </w:rPr>
        <w:t>יח נהרגו שלושה פלסטינים, מעל 1,000 איש נותרו ללא קורת-גג. בזמן ההתקפה האווירית אתמול, כשדוברת צה"ל, כבר ב-10:00 - תשמע היטב, אדוני סגן השר, תשמע היטב, ב-10:00 - - -</w:t>
      </w:r>
    </w:p>
    <w:p w14:paraId="33AE07A2" w14:textId="77777777" w:rsidR="00000000" w:rsidRDefault="00DD00E1">
      <w:pPr>
        <w:pStyle w:val="af1"/>
        <w:rPr>
          <w:rtl/>
        </w:rPr>
      </w:pPr>
      <w:r>
        <w:rPr>
          <w:rtl/>
        </w:rPr>
        <w:br/>
        <w:t>היו"ר נסים דהן:</w:t>
      </w:r>
    </w:p>
    <w:p w14:paraId="36679450" w14:textId="77777777" w:rsidR="00000000" w:rsidRDefault="00DD00E1">
      <w:pPr>
        <w:pStyle w:val="a0"/>
        <w:rPr>
          <w:rtl/>
        </w:rPr>
      </w:pPr>
    </w:p>
    <w:p w14:paraId="3EB19F53" w14:textId="77777777" w:rsidR="00000000" w:rsidRDefault="00DD00E1">
      <w:pPr>
        <w:pStyle w:val="a0"/>
        <w:rPr>
          <w:rFonts w:hint="cs"/>
          <w:rtl/>
        </w:rPr>
      </w:pPr>
      <w:r>
        <w:rPr>
          <w:rFonts w:hint="cs"/>
          <w:rtl/>
        </w:rPr>
        <w:t xml:space="preserve">לא לענות. </w:t>
      </w:r>
    </w:p>
    <w:p w14:paraId="3F39F9F6" w14:textId="77777777" w:rsidR="00000000" w:rsidRDefault="00DD00E1">
      <w:pPr>
        <w:pStyle w:val="af0"/>
        <w:rPr>
          <w:rtl/>
        </w:rPr>
      </w:pPr>
      <w:r>
        <w:rPr>
          <w:rtl/>
        </w:rPr>
        <w:br/>
        <w:t>סגן שר הביטחון זאב בוים:</w:t>
      </w:r>
    </w:p>
    <w:p w14:paraId="2E371ECC" w14:textId="77777777" w:rsidR="00000000" w:rsidRDefault="00DD00E1">
      <w:pPr>
        <w:pStyle w:val="a0"/>
        <w:rPr>
          <w:rtl/>
        </w:rPr>
      </w:pPr>
    </w:p>
    <w:p w14:paraId="13A53614" w14:textId="77777777" w:rsidR="00000000" w:rsidRDefault="00DD00E1">
      <w:pPr>
        <w:pStyle w:val="a0"/>
        <w:rPr>
          <w:rFonts w:hint="cs"/>
          <w:rtl/>
        </w:rPr>
      </w:pPr>
      <w:r>
        <w:rPr>
          <w:rFonts w:hint="cs"/>
          <w:rtl/>
        </w:rPr>
        <w:t>אני מחפש את המטפחת.</w:t>
      </w:r>
    </w:p>
    <w:p w14:paraId="4418590F" w14:textId="77777777" w:rsidR="00000000" w:rsidRDefault="00DD00E1">
      <w:pPr>
        <w:pStyle w:val="af1"/>
        <w:rPr>
          <w:rtl/>
        </w:rPr>
      </w:pPr>
      <w:r>
        <w:rPr>
          <w:rtl/>
        </w:rPr>
        <w:br/>
        <w:t>היו"ר נסים דהן</w:t>
      </w:r>
      <w:r>
        <w:rPr>
          <w:rtl/>
        </w:rPr>
        <w:t>:</w:t>
      </w:r>
    </w:p>
    <w:p w14:paraId="751D6C56" w14:textId="77777777" w:rsidR="00000000" w:rsidRDefault="00DD00E1">
      <w:pPr>
        <w:pStyle w:val="a0"/>
        <w:rPr>
          <w:rtl/>
        </w:rPr>
      </w:pPr>
    </w:p>
    <w:p w14:paraId="04D221EC" w14:textId="77777777" w:rsidR="00000000" w:rsidRDefault="00DD00E1">
      <w:pPr>
        <w:pStyle w:val="a0"/>
        <w:rPr>
          <w:rFonts w:hint="cs"/>
          <w:rtl/>
        </w:rPr>
      </w:pPr>
      <w:r>
        <w:rPr>
          <w:rFonts w:hint="cs"/>
          <w:rtl/>
        </w:rPr>
        <w:t xml:space="preserve">חבר הכנסת זאב בוים. </w:t>
      </w:r>
    </w:p>
    <w:p w14:paraId="0C6C05D2" w14:textId="77777777" w:rsidR="00000000" w:rsidRDefault="00DD00E1">
      <w:pPr>
        <w:pStyle w:val="-"/>
        <w:rPr>
          <w:rtl/>
        </w:rPr>
      </w:pPr>
      <w:r>
        <w:rPr>
          <w:rtl/>
        </w:rPr>
        <w:br/>
      </w:r>
      <w:bookmarkStart w:id="367" w:name="FS000000504T22_10_2003_16_57_32C"/>
      <w:bookmarkEnd w:id="367"/>
      <w:r>
        <w:rPr>
          <w:rtl/>
        </w:rPr>
        <w:t>זהבה גלאון (מרצ):</w:t>
      </w:r>
    </w:p>
    <w:p w14:paraId="27280DC6" w14:textId="77777777" w:rsidR="00000000" w:rsidRDefault="00DD00E1">
      <w:pPr>
        <w:pStyle w:val="a0"/>
        <w:rPr>
          <w:rtl/>
        </w:rPr>
      </w:pPr>
    </w:p>
    <w:p w14:paraId="46A53F85" w14:textId="77777777" w:rsidR="00000000" w:rsidRDefault="00DD00E1">
      <w:pPr>
        <w:pStyle w:val="a0"/>
        <w:rPr>
          <w:rFonts w:hint="cs"/>
          <w:rtl/>
        </w:rPr>
      </w:pPr>
      <w:r>
        <w:rPr>
          <w:rFonts w:hint="cs"/>
          <w:rtl/>
        </w:rPr>
        <w:t xml:space="preserve">או.קיי., אני סומכת עליך שגם תמצא אותה. אני סומכת עליך. אני רק לא בטוחה שאני סומכת על המידע שאתה מוסר לכנסת, אדוני סגן השר. </w:t>
      </w:r>
    </w:p>
    <w:p w14:paraId="4C829BF2" w14:textId="77777777" w:rsidR="00000000" w:rsidRDefault="00DD00E1">
      <w:pPr>
        <w:pStyle w:val="af1"/>
        <w:rPr>
          <w:rtl/>
        </w:rPr>
      </w:pPr>
      <w:r>
        <w:rPr>
          <w:rtl/>
        </w:rPr>
        <w:br/>
        <w:t>היו"ר נסים דהן:</w:t>
      </w:r>
    </w:p>
    <w:p w14:paraId="49A56975" w14:textId="77777777" w:rsidR="00000000" w:rsidRDefault="00DD00E1">
      <w:pPr>
        <w:pStyle w:val="a0"/>
        <w:rPr>
          <w:rtl/>
        </w:rPr>
      </w:pPr>
    </w:p>
    <w:p w14:paraId="69CB7F79" w14:textId="77777777" w:rsidR="00000000" w:rsidRDefault="00DD00E1">
      <w:pPr>
        <w:pStyle w:val="a0"/>
        <w:rPr>
          <w:rFonts w:hint="cs"/>
          <w:rtl/>
        </w:rPr>
      </w:pPr>
      <w:r>
        <w:rPr>
          <w:rFonts w:hint="cs"/>
          <w:rtl/>
        </w:rPr>
        <w:t>חבל, חבל - - -</w:t>
      </w:r>
    </w:p>
    <w:p w14:paraId="3EE63A38" w14:textId="77777777" w:rsidR="00000000" w:rsidRDefault="00DD00E1">
      <w:pPr>
        <w:pStyle w:val="-"/>
        <w:rPr>
          <w:rtl/>
        </w:rPr>
      </w:pPr>
      <w:r>
        <w:rPr>
          <w:rtl/>
        </w:rPr>
        <w:br/>
      </w:r>
      <w:bookmarkStart w:id="368" w:name="FS000000504T22_10_2003_17_01_16C"/>
      <w:bookmarkEnd w:id="368"/>
      <w:r>
        <w:rPr>
          <w:rtl/>
        </w:rPr>
        <w:t>זהבה גלאון (מרצ):</w:t>
      </w:r>
    </w:p>
    <w:p w14:paraId="21545A73" w14:textId="77777777" w:rsidR="00000000" w:rsidRDefault="00DD00E1">
      <w:pPr>
        <w:pStyle w:val="a0"/>
        <w:rPr>
          <w:rtl/>
        </w:rPr>
      </w:pPr>
    </w:p>
    <w:p w14:paraId="3C1EBB07" w14:textId="77777777" w:rsidR="00000000" w:rsidRDefault="00DD00E1">
      <w:pPr>
        <w:pStyle w:val="a0"/>
        <w:rPr>
          <w:rFonts w:hint="cs"/>
          <w:rtl/>
        </w:rPr>
      </w:pPr>
      <w:r>
        <w:rPr>
          <w:rFonts w:hint="cs"/>
          <w:rtl/>
        </w:rPr>
        <w:t>עוד שתי דקות, אדוני היושב-ראש.</w:t>
      </w:r>
    </w:p>
    <w:p w14:paraId="01F9DFCD" w14:textId="77777777" w:rsidR="00000000" w:rsidRDefault="00DD00E1">
      <w:pPr>
        <w:pStyle w:val="af1"/>
        <w:rPr>
          <w:rtl/>
        </w:rPr>
      </w:pPr>
      <w:r>
        <w:rPr>
          <w:rtl/>
        </w:rPr>
        <w:br/>
        <w:t>היו</w:t>
      </w:r>
      <w:r>
        <w:rPr>
          <w:rtl/>
        </w:rPr>
        <w:t>"ר נסים דהן:</w:t>
      </w:r>
    </w:p>
    <w:p w14:paraId="6A0B704B" w14:textId="77777777" w:rsidR="00000000" w:rsidRDefault="00DD00E1">
      <w:pPr>
        <w:pStyle w:val="a0"/>
        <w:rPr>
          <w:rtl/>
        </w:rPr>
      </w:pPr>
    </w:p>
    <w:p w14:paraId="53DFEF9F" w14:textId="77777777" w:rsidR="00000000" w:rsidRDefault="00DD00E1">
      <w:pPr>
        <w:pStyle w:val="a0"/>
        <w:rPr>
          <w:rFonts w:hint="cs"/>
          <w:rtl/>
        </w:rPr>
      </w:pPr>
      <w:r>
        <w:rPr>
          <w:rFonts w:hint="cs"/>
          <w:rtl/>
        </w:rPr>
        <w:t xml:space="preserve">גברתי, יש לך עוד דקה שלמה, לא רק שתי דקות, אבל רק לנושא. חבל לעשות ויכוח פרטי. </w:t>
      </w:r>
    </w:p>
    <w:p w14:paraId="50F899B3" w14:textId="77777777" w:rsidR="00000000" w:rsidRDefault="00DD00E1">
      <w:pPr>
        <w:pStyle w:val="-"/>
        <w:rPr>
          <w:rtl/>
        </w:rPr>
      </w:pPr>
      <w:r>
        <w:rPr>
          <w:rtl/>
        </w:rPr>
        <w:br/>
      </w:r>
      <w:bookmarkStart w:id="369" w:name="FS000000504T22_10_2003_17_01_44C"/>
      <w:bookmarkEnd w:id="369"/>
      <w:r>
        <w:rPr>
          <w:rtl/>
        </w:rPr>
        <w:t>זהבה גלאון (מרצ):</w:t>
      </w:r>
    </w:p>
    <w:p w14:paraId="6C2D5A4A" w14:textId="77777777" w:rsidR="00000000" w:rsidRDefault="00DD00E1">
      <w:pPr>
        <w:pStyle w:val="a0"/>
        <w:rPr>
          <w:rtl/>
        </w:rPr>
      </w:pPr>
    </w:p>
    <w:p w14:paraId="22EDC92A" w14:textId="77777777" w:rsidR="00000000" w:rsidRDefault="00DD00E1">
      <w:pPr>
        <w:pStyle w:val="a0"/>
        <w:rPr>
          <w:rFonts w:hint="cs"/>
          <w:rtl/>
        </w:rPr>
      </w:pPr>
      <w:r>
        <w:rPr>
          <w:rFonts w:hint="cs"/>
          <w:rtl/>
        </w:rPr>
        <w:t xml:space="preserve">אבל, אדוני היושב-ראש, תרשה לי לבחור מה נחשב הנושא לטעמי. </w:t>
      </w:r>
    </w:p>
    <w:p w14:paraId="174B028A" w14:textId="77777777" w:rsidR="00000000" w:rsidRDefault="00DD00E1">
      <w:pPr>
        <w:pStyle w:val="af1"/>
        <w:rPr>
          <w:rtl/>
        </w:rPr>
      </w:pPr>
      <w:r>
        <w:rPr>
          <w:rtl/>
        </w:rPr>
        <w:br/>
        <w:t>היו"ר נסים דהן:</w:t>
      </w:r>
    </w:p>
    <w:p w14:paraId="33AD170A" w14:textId="77777777" w:rsidR="00000000" w:rsidRDefault="00DD00E1">
      <w:pPr>
        <w:pStyle w:val="a0"/>
        <w:rPr>
          <w:rtl/>
        </w:rPr>
      </w:pPr>
    </w:p>
    <w:p w14:paraId="1259A93C" w14:textId="77777777" w:rsidR="00000000" w:rsidRDefault="00DD00E1">
      <w:pPr>
        <w:pStyle w:val="a0"/>
        <w:rPr>
          <w:rFonts w:hint="cs"/>
          <w:rtl/>
        </w:rPr>
      </w:pPr>
      <w:r>
        <w:rPr>
          <w:rFonts w:hint="cs"/>
          <w:rtl/>
        </w:rPr>
        <w:t>מה שאת רוצה תאמרי, את צודקת, וייגמר הזמן - תצטרכי לגמור.</w:t>
      </w:r>
    </w:p>
    <w:p w14:paraId="14BE2B08" w14:textId="77777777" w:rsidR="00000000" w:rsidRDefault="00DD00E1">
      <w:pPr>
        <w:pStyle w:val="-"/>
        <w:rPr>
          <w:rtl/>
        </w:rPr>
      </w:pPr>
      <w:r>
        <w:rPr>
          <w:rtl/>
        </w:rPr>
        <w:br/>
      </w:r>
      <w:bookmarkStart w:id="370" w:name="FS000000504T22_10_2003_17_02_24C"/>
      <w:bookmarkEnd w:id="370"/>
      <w:r>
        <w:rPr>
          <w:rtl/>
        </w:rPr>
        <w:t>זהבה גלא</w:t>
      </w:r>
      <w:r>
        <w:rPr>
          <w:rtl/>
        </w:rPr>
        <w:t>ון (מרצ):</w:t>
      </w:r>
    </w:p>
    <w:p w14:paraId="5E858947" w14:textId="77777777" w:rsidR="00000000" w:rsidRDefault="00DD00E1">
      <w:pPr>
        <w:pStyle w:val="a0"/>
        <w:rPr>
          <w:rtl/>
        </w:rPr>
      </w:pPr>
    </w:p>
    <w:p w14:paraId="43F04B8C" w14:textId="77777777" w:rsidR="00000000" w:rsidRDefault="00DD00E1">
      <w:pPr>
        <w:pStyle w:val="a0"/>
        <w:rPr>
          <w:rFonts w:hint="cs"/>
          <w:rtl/>
        </w:rPr>
      </w:pPr>
      <w:r>
        <w:rPr>
          <w:rFonts w:hint="cs"/>
          <w:rtl/>
        </w:rPr>
        <w:t>אדוני היושב-ראש, אתמול בשעה 10:00, אחרי שנודעו הפרטים הראשונים על ההתקפה האווירית - לפני שנחקרו הפעולות בעזה - הודיעה דוברת צה"ל שהכול כשורה, הפעולות היו חוקיות. עוד לפני שהן נחקרו, התייצבה דוברת צה"ל. לקח לה 20 שעות להתייצב ולזמן את העיתונות בע</w:t>
      </w:r>
      <w:r>
        <w:rPr>
          <w:rFonts w:hint="cs"/>
          <w:rtl/>
        </w:rPr>
        <w:t xml:space="preserve">קבות לחץ בין-לאומי ובעקבות לחץ במדינת ישראל ולהציג סרט שהזכיר אותו חבר הכנסת טיבי קודם. </w:t>
      </w:r>
    </w:p>
    <w:p w14:paraId="748F2321" w14:textId="77777777" w:rsidR="00000000" w:rsidRDefault="00DD00E1">
      <w:pPr>
        <w:pStyle w:val="a0"/>
        <w:rPr>
          <w:rFonts w:hint="cs"/>
          <w:rtl/>
        </w:rPr>
      </w:pPr>
    </w:p>
    <w:p w14:paraId="3243B10F" w14:textId="77777777" w:rsidR="00000000" w:rsidRDefault="00DD00E1">
      <w:pPr>
        <w:pStyle w:val="a0"/>
        <w:rPr>
          <w:rFonts w:hint="cs"/>
          <w:rtl/>
        </w:rPr>
      </w:pPr>
      <w:r>
        <w:rPr>
          <w:rFonts w:hint="cs"/>
          <w:rtl/>
        </w:rPr>
        <w:t>ואני רוצה לשאול, איך אתם מסבירים את הסתירה בין העובדה שמראים סרט, שכנראה כולל תקיפה אחת, לבין העובדה שבבתי-החולים בעזה יש אנשים - עשרות אנשים - פצועים.</w:t>
      </w:r>
    </w:p>
    <w:p w14:paraId="69EC60E4" w14:textId="77777777" w:rsidR="00000000" w:rsidRDefault="00DD00E1">
      <w:pPr>
        <w:pStyle w:val="a0"/>
        <w:rPr>
          <w:rFonts w:hint="cs"/>
          <w:rtl/>
        </w:rPr>
      </w:pPr>
    </w:p>
    <w:p w14:paraId="2C4DFFDE" w14:textId="77777777" w:rsidR="00000000" w:rsidRDefault="00DD00E1">
      <w:pPr>
        <w:pStyle w:val="a0"/>
        <w:rPr>
          <w:rFonts w:hint="cs"/>
          <w:rtl/>
        </w:rPr>
      </w:pPr>
      <w:r>
        <w:rPr>
          <w:rFonts w:hint="cs"/>
          <w:rtl/>
        </w:rPr>
        <w:t xml:space="preserve">אנשים נהרגו. </w:t>
      </w:r>
      <w:r>
        <w:rPr>
          <w:rFonts w:hint="cs"/>
          <w:rtl/>
        </w:rPr>
        <w:t>איך פועלים בלב אוכלוסייה אזרחית ואחר כך מנסים להסיט את דעת הקהל בישראל ואומרים: הפעולות הן חוקיות, הן בוצעו כדין? אנשים נהרגים, אנשים נפצעים, אוכלוסייה אזרחית נפצעת. אני אומרת: צריך להיאבק בטרור. האם לא נחצה כאן קו אדום בין מה שמותר ומה שנחשב מותר במאבק בט</w:t>
      </w:r>
      <w:r>
        <w:rPr>
          <w:rFonts w:hint="cs"/>
          <w:rtl/>
        </w:rPr>
        <w:t>רור, והאם ייתכן שלא מוסרים לציבור במדינת ישראל מידע אמין? האם דוברת צה"ל לא מתפקידה, בהגדרה, להביא מידע מדויק ושקוף לציבור? האם תפקידה הוא להגן על מפקדי צה"ל במקום להגן על הציבור, שהוא ידע מה קורה בשטחים?</w:t>
      </w:r>
    </w:p>
    <w:p w14:paraId="475DB6D9" w14:textId="77777777" w:rsidR="00000000" w:rsidRDefault="00DD00E1">
      <w:pPr>
        <w:pStyle w:val="a0"/>
        <w:rPr>
          <w:rFonts w:hint="cs"/>
          <w:rtl/>
        </w:rPr>
      </w:pPr>
    </w:p>
    <w:p w14:paraId="713C7C72" w14:textId="77777777" w:rsidR="00000000" w:rsidRDefault="00DD00E1">
      <w:pPr>
        <w:pStyle w:val="a0"/>
        <w:rPr>
          <w:rFonts w:hint="cs"/>
          <w:rtl/>
        </w:rPr>
      </w:pPr>
      <w:r>
        <w:rPr>
          <w:rFonts w:hint="cs"/>
          <w:rtl/>
        </w:rPr>
        <w:t>הדבר האחרון שאני אומרת - - -</w:t>
      </w:r>
    </w:p>
    <w:p w14:paraId="387F048C" w14:textId="77777777" w:rsidR="00000000" w:rsidRDefault="00DD00E1">
      <w:pPr>
        <w:pStyle w:val="a0"/>
        <w:rPr>
          <w:rFonts w:hint="cs"/>
          <w:rtl/>
        </w:rPr>
      </w:pPr>
    </w:p>
    <w:p w14:paraId="7BDE2E52" w14:textId="77777777" w:rsidR="00000000" w:rsidRDefault="00DD00E1">
      <w:pPr>
        <w:pStyle w:val="af1"/>
        <w:rPr>
          <w:rtl/>
        </w:rPr>
      </w:pPr>
      <w:r>
        <w:rPr>
          <w:rtl/>
        </w:rPr>
        <w:t>היו"ר נסים דהן:</w:t>
      </w:r>
    </w:p>
    <w:p w14:paraId="15A3FA3A" w14:textId="77777777" w:rsidR="00000000" w:rsidRDefault="00DD00E1">
      <w:pPr>
        <w:pStyle w:val="a0"/>
        <w:rPr>
          <w:rtl/>
        </w:rPr>
      </w:pPr>
    </w:p>
    <w:p w14:paraId="4EC32F0D" w14:textId="77777777" w:rsidR="00000000" w:rsidRDefault="00DD00E1">
      <w:pPr>
        <w:pStyle w:val="a0"/>
        <w:rPr>
          <w:rFonts w:hint="cs"/>
          <w:rtl/>
        </w:rPr>
      </w:pPr>
      <w:r>
        <w:rPr>
          <w:rFonts w:hint="cs"/>
          <w:rtl/>
        </w:rPr>
        <w:t xml:space="preserve">נא </w:t>
      </w:r>
      <w:r>
        <w:rPr>
          <w:rFonts w:hint="cs"/>
          <w:rtl/>
        </w:rPr>
        <w:t>לסיים.</w:t>
      </w:r>
    </w:p>
    <w:p w14:paraId="30F0F777" w14:textId="77777777" w:rsidR="00000000" w:rsidRDefault="00DD00E1">
      <w:pPr>
        <w:pStyle w:val="a0"/>
        <w:rPr>
          <w:rFonts w:hint="cs"/>
          <w:rtl/>
        </w:rPr>
      </w:pPr>
    </w:p>
    <w:p w14:paraId="27525FBB" w14:textId="77777777" w:rsidR="00000000" w:rsidRDefault="00DD00E1">
      <w:pPr>
        <w:pStyle w:val="-"/>
        <w:rPr>
          <w:rtl/>
        </w:rPr>
      </w:pPr>
      <w:bookmarkStart w:id="371" w:name="FS000000504T22_10_2003_16_33_35C"/>
      <w:bookmarkEnd w:id="371"/>
      <w:r>
        <w:rPr>
          <w:rtl/>
        </w:rPr>
        <w:t>זהבה גלאון (מרצ):</w:t>
      </w:r>
    </w:p>
    <w:p w14:paraId="1E2F580F" w14:textId="77777777" w:rsidR="00000000" w:rsidRDefault="00DD00E1">
      <w:pPr>
        <w:pStyle w:val="a0"/>
        <w:rPr>
          <w:rtl/>
        </w:rPr>
      </w:pPr>
    </w:p>
    <w:p w14:paraId="19520A19" w14:textId="77777777" w:rsidR="00000000" w:rsidRDefault="00DD00E1">
      <w:pPr>
        <w:pStyle w:val="a0"/>
        <w:rPr>
          <w:rFonts w:hint="cs"/>
          <w:rtl/>
        </w:rPr>
      </w:pPr>
      <w:r>
        <w:rPr>
          <w:rFonts w:hint="cs"/>
          <w:rtl/>
        </w:rPr>
        <w:t>האחרון. אדוני היושב-ראש, אני רוצה להביא לתשומת לבך: היום פורסם מחקר של ארגון "עיתונאים ללא גבולות". הוא מציב את מדינת ישראל בכל מה שקשור - - -</w:t>
      </w:r>
    </w:p>
    <w:p w14:paraId="7B5A21F7" w14:textId="77777777" w:rsidR="00000000" w:rsidRDefault="00DD00E1">
      <w:pPr>
        <w:pStyle w:val="a0"/>
        <w:rPr>
          <w:rFonts w:hint="cs"/>
          <w:rtl/>
        </w:rPr>
      </w:pPr>
    </w:p>
    <w:p w14:paraId="4BD60C79" w14:textId="77777777" w:rsidR="00000000" w:rsidRDefault="00DD00E1">
      <w:pPr>
        <w:pStyle w:val="af0"/>
        <w:rPr>
          <w:rtl/>
        </w:rPr>
      </w:pPr>
      <w:r>
        <w:rPr>
          <w:rFonts w:hint="cs"/>
          <w:rtl/>
        </w:rPr>
        <w:t xml:space="preserve">סגן שר הביטחון </w:t>
      </w:r>
      <w:r>
        <w:rPr>
          <w:rFonts w:hint="eastAsia"/>
          <w:rtl/>
        </w:rPr>
        <w:t>זאב</w:t>
      </w:r>
      <w:r>
        <w:rPr>
          <w:rtl/>
        </w:rPr>
        <w:t xml:space="preserve"> בוים:</w:t>
      </w:r>
    </w:p>
    <w:p w14:paraId="6DA94EA7" w14:textId="77777777" w:rsidR="00000000" w:rsidRDefault="00DD00E1">
      <w:pPr>
        <w:pStyle w:val="a0"/>
        <w:rPr>
          <w:rFonts w:hint="cs"/>
          <w:rtl/>
        </w:rPr>
      </w:pPr>
    </w:p>
    <w:p w14:paraId="133B4E90" w14:textId="77777777" w:rsidR="00000000" w:rsidRDefault="00DD00E1">
      <w:pPr>
        <w:pStyle w:val="a0"/>
        <w:rPr>
          <w:rFonts w:hint="cs"/>
          <w:rtl/>
        </w:rPr>
      </w:pPr>
      <w:r>
        <w:rPr>
          <w:rFonts w:hint="cs"/>
          <w:rtl/>
        </w:rPr>
        <w:t>- - -</w:t>
      </w:r>
    </w:p>
    <w:p w14:paraId="6541A162" w14:textId="77777777" w:rsidR="00000000" w:rsidRDefault="00DD00E1">
      <w:pPr>
        <w:pStyle w:val="a0"/>
        <w:rPr>
          <w:rFonts w:hint="cs"/>
          <w:rtl/>
        </w:rPr>
      </w:pPr>
    </w:p>
    <w:p w14:paraId="21D919D9" w14:textId="77777777" w:rsidR="00000000" w:rsidRDefault="00DD00E1">
      <w:pPr>
        <w:pStyle w:val="af1"/>
        <w:rPr>
          <w:rtl/>
        </w:rPr>
      </w:pPr>
      <w:r>
        <w:rPr>
          <w:rtl/>
        </w:rPr>
        <w:t>היו"ר נסים דהן:</w:t>
      </w:r>
    </w:p>
    <w:p w14:paraId="20C16D3B" w14:textId="77777777" w:rsidR="00000000" w:rsidRDefault="00DD00E1">
      <w:pPr>
        <w:pStyle w:val="a0"/>
        <w:rPr>
          <w:rtl/>
        </w:rPr>
      </w:pPr>
    </w:p>
    <w:p w14:paraId="37882A47" w14:textId="77777777" w:rsidR="00000000" w:rsidRDefault="00DD00E1">
      <w:pPr>
        <w:pStyle w:val="a0"/>
        <w:rPr>
          <w:rFonts w:hint="cs"/>
          <w:rtl/>
        </w:rPr>
      </w:pPr>
      <w:r>
        <w:rPr>
          <w:rFonts w:hint="cs"/>
          <w:rtl/>
        </w:rPr>
        <w:t>נא לסיים.</w:t>
      </w:r>
    </w:p>
    <w:p w14:paraId="7DCAC852" w14:textId="77777777" w:rsidR="00000000" w:rsidRDefault="00DD00E1">
      <w:pPr>
        <w:pStyle w:val="a0"/>
        <w:rPr>
          <w:rFonts w:hint="cs"/>
          <w:rtl/>
        </w:rPr>
      </w:pPr>
    </w:p>
    <w:p w14:paraId="6773EC85" w14:textId="77777777" w:rsidR="00000000" w:rsidRDefault="00DD00E1">
      <w:pPr>
        <w:pStyle w:val="-"/>
        <w:rPr>
          <w:rtl/>
        </w:rPr>
      </w:pPr>
      <w:bookmarkStart w:id="372" w:name="FS000000504T22_10_2003_16_34_32C"/>
      <w:bookmarkEnd w:id="372"/>
      <w:r>
        <w:rPr>
          <w:rtl/>
        </w:rPr>
        <w:t>זהבה גלאון (מרצ):</w:t>
      </w:r>
    </w:p>
    <w:p w14:paraId="65459889" w14:textId="77777777" w:rsidR="00000000" w:rsidRDefault="00DD00E1">
      <w:pPr>
        <w:pStyle w:val="a0"/>
        <w:rPr>
          <w:rtl/>
        </w:rPr>
      </w:pPr>
    </w:p>
    <w:p w14:paraId="39F9A107" w14:textId="77777777" w:rsidR="00000000" w:rsidRDefault="00DD00E1">
      <w:pPr>
        <w:pStyle w:val="a0"/>
        <w:rPr>
          <w:rFonts w:hint="cs"/>
          <w:rtl/>
        </w:rPr>
      </w:pPr>
      <w:r>
        <w:rPr>
          <w:rFonts w:hint="cs"/>
          <w:rtl/>
        </w:rPr>
        <w:t>- - -</w:t>
      </w:r>
      <w:r>
        <w:rPr>
          <w:rFonts w:hint="cs"/>
          <w:rtl/>
        </w:rPr>
        <w:t xml:space="preserve"> הוא מציב את מדינת ישראל בכל מה שקשור לתחומי "הקו הירוק" במקום ה-44 מתוך 136 ובמקום ה-130 בשטחים. מה שקורה שם על-ידינו לא מקבל ביטוי אמיתי. אנחנו לא יודעים מה קורה שם, כי המידע שאנחנו מקבלים מצה"ל הוא לא אמין, ואני רוצה שתעמוד כאן, אדוני סגן השר, ותגיד בדי</w:t>
      </w:r>
      <w:r>
        <w:rPr>
          <w:rFonts w:hint="cs"/>
          <w:rtl/>
        </w:rPr>
        <w:t xml:space="preserve">וק, לא כל יום תיתן נתונים אחרים - - </w:t>
      </w:r>
    </w:p>
    <w:p w14:paraId="38A35A8B" w14:textId="77777777" w:rsidR="00000000" w:rsidRDefault="00DD00E1">
      <w:pPr>
        <w:pStyle w:val="a0"/>
        <w:rPr>
          <w:rFonts w:hint="cs"/>
          <w:rtl/>
        </w:rPr>
      </w:pPr>
    </w:p>
    <w:p w14:paraId="6DD54788" w14:textId="77777777" w:rsidR="00000000" w:rsidRDefault="00DD00E1">
      <w:pPr>
        <w:pStyle w:val="af1"/>
        <w:rPr>
          <w:rtl/>
        </w:rPr>
      </w:pPr>
      <w:r>
        <w:rPr>
          <w:rtl/>
        </w:rPr>
        <w:t>היו"ר נסים דהן:</w:t>
      </w:r>
    </w:p>
    <w:p w14:paraId="2A261FB9" w14:textId="77777777" w:rsidR="00000000" w:rsidRDefault="00DD00E1">
      <w:pPr>
        <w:pStyle w:val="a0"/>
        <w:rPr>
          <w:rtl/>
        </w:rPr>
      </w:pPr>
    </w:p>
    <w:p w14:paraId="139BC4AA" w14:textId="77777777" w:rsidR="00000000" w:rsidRDefault="00DD00E1">
      <w:pPr>
        <w:pStyle w:val="a0"/>
        <w:rPr>
          <w:rFonts w:hint="cs"/>
          <w:rtl/>
        </w:rPr>
      </w:pPr>
      <w:r>
        <w:rPr>
          <w:rFonts w:hint="cs"/>
          <w:rtl/>
        </w:rPr>
        <w:t xml:space="preserve">תודה, תודה. רק אל תגידי לו מה לומר. </w:t>
      </w:r>
    </w:p>
    <w:p w14:paraId="59D47A09" w14:textId="77777777" w:rsidR="00000000" w:rsidRDefault="00DD00E1">
      <w:pPr>
        <w:pStyle w:val="-"/>
        <w:rPr>
          <w:rFonts w:hint="cs"/>
          <w:rtl/>
        </w:rPr>
      </w:pPr>
      <w:bookmarkStart w:id="373" w:name="FS000000504T22_10_2003_16_36_06C"/>
      <w:bookmarkEnd w:id="373"/>
    </w:p>
    <w:p w14:paraId="475A81A9" w14:textId="77777777" w:rsidR="00000000" w:rsidRDefault="00DD00E1">
      <w:pPr>
        <w:pStyle w:val="-"/>
        <w:rPr>
          <w:rtl/>
        </w:rPr>
      </w:pPr>
      <w:r>
        <w:rPr>
          <w:rtl/>
        </w:rPr>
        <w:t>זהבה גלאון (מרצ):</w:t>
      </w:r>
    </w:p>
    <w:p w14:paraId="762D1ACA" w14:textId="77777777" w:rsidR="00000000" w:rsidRDefault="00DD00E1">
      <w:pPr>
        <w:pStyle w:val="a0"/>
        <w:rPr>
          <w:rtl/>
        </w:rPr>
      </w:pPr>
    </w:p>
    <w:p w14:paraId="3B69B4E3" w14:textId="77777777" w:rsidR="00000000" w:rsidRDefault="00DD00E1">
      <w:pPr>
        <w:pStyle w:val="a0"/>
        <w:rPr>
          <w:rFonts w:hint="cs"/>
          <w:rtl/>
        </w:rPr>
      </w:pPr>
      <w:r>
        <w:rPr>
          <w:rFonts w:hint="cs"/>
          <w:rtl/>
        </w:rPr>
        <w:t>- - כמה אנשים נהרגו, מה עשינו שם.</w:t>
      </w:r>
    </w:p>
    <w:p w14:paraId="614D4BE5" w14:textId="77777777" w:rsidR="00000000" w:rsidRDefault="00DD00E1">
      <w:pPr>
        <w:pStyle w:val="a0"/>
        <w:rPr>
          <w:rFonts w:hint="cs"/>
          <w:rtl/>
        </w:rPr>
      </w:pPr>
    </w:p>
    <w:p w14:paraId="6D656B74" w14:textId="77777777" w:rsidR="00000000" w:rsidRDefault="00DD00E1">
      <w:pPr>
        <w:pStyle w:val="af1"/>
        <w:rPr>
          <w:rtl/>
        </w:rPr>
      </w:pPr>
      <w:r>
        <w:rPr>
          <w:rtl/>
        </w:rPr>
        <w:t>היו"ר נסים דהן:</w:t>
      </w:r>
    </w:p>
    <w:p w14:paraId="66D8241E" w14:textId="77777777" w:rsidR="00000000" w:rsidRDefault="00DD00E1">
      <w:pPr>
        <w:pStyle w:val="a0"/>
        <w:rPr>
          <w:rtl/>
        </w:rPr>
      </w:pPr>
    </w:p>
    <w:p w14:paraId="0CEE9128" w14:textId="77777777" w:rsidR="00000000" w:rsidRDefault="00DD00E1">
      <w:pPr>
        <w:pStyle w:val="a0"/>
        <w:rPr>
          <w:rFonts w:hint="cs"/>
          <w:rtl/>
        </w:rPr>
      </w:pPr>
      <w:r>
        <w:rPr>
          <w:rFonts w:hint="cs"/>
          <w:rtl/>
        </w:rPr>
        <w:t xml:space="preserve">תודה, חברת הכנסת זהבה גלאון. </w:t>
      </w:r>
    </w:p>
    <w:p w14:paraId="3743617B" w14:textId="77777777" w:rsidR="00000000" w:rsidRDefault="00DD00E1">
      <w:pPr>
        <w:pStyle w:val="a0"/>
        <w:rPr>
          <w:rFonts w:hint="cs"/>
          <w:rtl/>
        </w:rPr>
      </w:pPr>
    </w:p>
    <w:p w14:paraId="2EFF7D22" w14:textId="77777777" w:rsidR="00000000" w:rsidRDefault="00DD00E1">
      <w:pPr>
        <w:pStyle w:val="a0"/>
        <w:rPr>
          <w:rFonts w:hint="cs"/>
          <w:rtl/>
        </w:rPr>
      </w:pPr>
      <w:r>
        <w:rPr>
          <w:rFonts w:hint="cs"/>
          <w:rtl/>
        </w:rPr>
        <w:t xml:space="preserve">ידידי חברי הכנסת, סגן השר ביקש להשיב על שני הנושאים ביחד, גם </w:t>
      </w:r>
      <w:r>
        <w:rPr>
          <w:rFonts w:hint="cs"/>
          <w:rtl/>
        </w:rPr>
        <w:t>על הנושא של פיגוע הירי ליד היישוב עופרה. ואם כן, אנחנו נמשיך בדיון. תשובת סגן השר תינתן אחר כך. חבר הכנסת אהוד יתום.</w:t>
      </w:r>
    </w:p>
    <w:p w14:paraId="1A7045D7" w14:textId="77777777" w:rsidR="00000000" w:rsidRDefault="00DD00E1">
      <w:pPr>
        <w:pStyle w:val="a0"/>
        <w:rPr>
          <w:rFonts w:hint="cs"/>
          <w:rtl/>
        </w:rPr>
      </w:pPr>
    </w:p>
    <w:p w14:paraId="6033FD54" w14:textId="77777777" w:rsidR="00000000" w:rsidRDefault="00DD00E1">
      <w:pPr>
        <w:pStyle w:val="af0"/>
        <w:rPr>
          <w:rtl/>
        </w:rPr>
      </w:pPr>
      <w:r>
        <w:rPr>
          <w:rFonts w:hint="eastAsia"/>
          <w:rtl/>
        </w:rPr>
        <w:t>זהבה</w:t>
      </w:r>
      <w:r>
        <w:rPr>
          <w:rtl/>
        </w:rPr>
        <w:t xml:space="preserve"> גלאון (מרצ):</w:t>
      </w:r>
    </w:p>
    <w:p w14:paraId="458A7082" w14:textId="77777777" w:rsidR="00000000" w:rsidRDefault="00DD00E1">
      <w:pPr>
        <w:pStyle w:val="a0"/>
        <w:rPr>
          <w:rFonts w:hint="cs"/>
          <w:rtl/>
        </w:rPr>
      </w:pPr>
    </w:p>
    <w:p w14:paraId="6B0B01C4" w14:textId="77777777" w:rsidR="00000000" w:rsidRDefault="00DD00E1">
      <w:pPr>
        <w:pStyle w:val="a0"/>
        <w:rPr>
          <w:rFonts w:hint="cs"/>
          <w:rtl/>
        </w:rPr>
      </w:pPr>
      <w:r>
        <w:rPr>
          <w:rFonts w:hint="cs"/>
          <w:rtl/>
        </w:rPr>
        <w:t>אבל אתה צריך לשאול אותנו אם אנחנו מסכימים.</w:t>
      </w:r>
    </w:p>
    <w:p w14:paraId="204FB48A" w14:textId="77777777" w:rsidR="00000000" w:rsidRDefault="00DD00E1">
      <w:pPr>
        <w:pStyle w:val="a0"/>
        <w:rPr>
          <w:rFonts w:hint="cs"/>
          <w:rtl/>
        </w:rPr>
      </w:pPr>
    </w:p>
    <w:p w14:paraId="2CCDE12F" w14:textId="77777777" w:rsidR="00000000" w:rsidRDefault="00DD00E1">
      <w:pPr>
        <w:pStyle w:val="af0"/>
        <w:rPr>
          <w:rtl/>
        </w:rPr>
      </w:pPr>
      <w:r>
        <w:rPr>
          <w:rFonts w:hint="eastAsia"/>
          <w:rtl/>
        </w:rPr>
        <w:t>אחמד</w:t>
      </w:r>
      <w:r>
        <w:rPr>
          <w:rtl/>
        </w:rPr>
        <w:t xml:space="preserve"> טיבי (חד"ש-תע"ל):</w:t>
      </w:r>
    </w:p>
    <w:p w14:paraId="714493C0" w14:textId="77777777" w:rsidR="00000000" w:rsidRDefault="00DD00E1">
      <w:pPr>
        <w:pStyle w:val="a0"/>
        <w:rPr>
          <w:rFonts w:hint="cs"/>
          <w:rtl/>
        </w:rPr>
      </w:pPr>
    </w:p>
    <w:p w14:paraId="6EE5181F" w14:textId="77777777" w:rsidR="00000000" w:rsidRDefault="00DD00E1">
      <w:pPr>
        <w:pStyle w:val="a0"/>
        <w:rPr>
          <w:rFonts w:hint="cs"/>
          <w:rtl/>
        </w:rPr>
      </w:pPr>
      <w:r>
        <w:rPr>
          <w:rFonts w:hint="cs"/>
          <w:rtl/>
        </w:rPr>
        <w:t>אנחנו לא מסכימים. יש לנו עוד עיסוקים.</w:t>
      </w:r>
    </w:p>
    <w:p w14:paraId="65DB4257" w14:textId="77777777" w:rsidR="00000000" w:rsidRDefault="00DD00E1">
      <w:pPr>
        <w:pStyle w:val="a0"/>
        <w:rPr>
          <w:rFonts w:hint="cs"/>
          <w:rtl/>
        </w:rPr>
      </w:pPr>
    </w:p>
    <w:p w14:paraId="278CDECC" w14:textId="77777777" w:rsidR="00000000" w:rsidRDefault="00DD00E1">
      <w:pPr>
        <w:pStyle w:val="af1"/>
        <w:rPr>
          <w:rtl/>
        </w:rPr>
      </w:pPr>
      <w:r>
        <w:rPr>
          <w:rtl/>
        </w:rPr>
        <w:t>היו"ר נסים ד</w:t>
      </w:r>
      <w:r>
        <w:rPr>
          <w:rtl/>
        </w:rPr>
        <w:t>הן:</w:t>
      </w:r>
    </w:p>
    <w:p w14:paraId="624BEDC2" w14:textId="77777777" w:rsidR="00000000" w:rsidRDefault="00DD00E1">
      <w:pPr>
        <w:pStyle w:val="a0"/>
        <w:rPr>
          <w:rtl/>
        </w:rPr>
      </w:pPr>
    </w:p>
    <w:p w14:paraId="15ED076B" w14:textId="77777777" w:rsidR="00000000" w:rsidRDefault="00DD00E1">
      <w:pPr>
        <w:pStyle w:val="a0"/>
        <w:rPr>
          <w:rFonts w:hint="cs"/>
          <w:rtl/>
        </w:rPr>
      </w:pPr>
      <w:r>
        <w:rPr>
          <w:rFonts w:hint="cs"/>
          <w:rtl/>
        </w:rPr>
        <w:t>חבר הכנסת אחמד טיבי, חברת הכנסת זהבה גלאון, העיסוק היחיד שיש לחבר הכנסת, זה להיות במליאה ברגע זה. זה בג"ץ 238.</w:t>
      </w:r>
    </w:p>
    <w:p w14:paraId="4142427A" w14:textId="77777777" w:rsidR="00000000" w:rsidRDefault="00DD00E1">
      <w:pPr>
        <w:pStyle w:val="a0"/>
        <w:rPr>
          <w:rFonts w:hint="cs"/>
          <w:rtl/>
        </w:rPr>
      </w:pPr>
    </w:p>
    <w:p w14:paraId="25FD1B69" w14:textId="77777777" w:rsidR="00000000" w:rsidRDefault="00DD00E1">
      <w:pPr>
        <w:pStyle w:val="af0"/>
        <w:rPr>
          <w:rtl/>
        </w:rPr>
      </w:pPr>
      <w:r>
        <w:rPr>
          <w:rFonts w:hint="eastAsia"/>
          <w:rtl/>
        </w:rPr>
        <w:t>זהבה</w:t>
      </w:r>
      <w:r>
        <w:rPr>
          <w:rtl/>
        </w:rPr>
        <w:t xml:space="preserve"> גלאון (מרצ):</w:t>
      </w:r>
    </w:p>
    <w:p w14:paraId="7A1163DB" w14:textId="77777777" w:rsidR="00000000" w:rsidRDefault="00DD00E1">
      <w:pPr>
        <w:pStyle w:val="a0"/>
        <w:rPr>
          <w:rFonts w:hint="cs"/>
          <w:rtl/>
        </w:rPr>
      </w:pPr>
    </w:p>
    <w:p w14:paraId="0830CB2A" w14:textId="77777777" w:rsidR="00000000" w:rsidRDefault="00DD00E1">
      <w:pPr>
        <w:pStyle w:val="a0"/>
        <w:rPr>
          <w:rFonts w:hint="cs"/>
          <w:rtl/>
        </w:rPr>
      </w:pPr>
      <w:r>
        <w:rPr>
          <w:rFonts w:hint="cs"/>
          <w:rtl/>
        </w:rPr>
        <w:t>אבל תשאל אותנו.</w:t>
      </w:r>
    </w:p>
    <w:p w14:paraId="52EEAE73" w14:textId="77777777" w:rsidR="00000000" w:rsidRDefault="00DD00E1">
      <w:pPr>
        <w:pStyle w:val="a0"/>
        <w:rPr>
          <w:rFonts w:hint="cs"/>
          <w:rtl/>
        </w:rPr>
      </w:pPr>
    </w:p>
    <w:p w14:paraId="29A7415A" w14:textId="77777777" w:rsidR="00000000" w:rsidRDefault="00DD00E1">
      <w:pPr>
        <w:pStyle w:val="af0"/>
        <w:rPr>
          <w:rtl/>
        </w:rPr>
      </w:pPr>
      <w:r>
        <w:rPr>
          <w:rFonts w:hint="eastAsia"/>
          <w:rtl/>
        </w:rPr>
        <w:t>אחמד</w:t>
      </w:r>
      <w:r>
        <w:rPr>
          <w:rtl/>
        </w:rPr>
        <w:t xml:space="preserve"> טיבי (חד"ש-תע"ל):</w:t>
      </w:r>
    </w:p>
    <w:p w14:paraId="1082EFCB" w14:textId="77777777" w:rsidR="00000000" w:rsidRDefault="00DD00E1">
      <w:pPr>
        <w:pStyle w:val="a0"/>
        <w:rPr>
          <w:rFonts w:hint="cs"/>
          <w:rtl/>
        </w:rPr>
      </w:pPr>
    </w:p>
    <w:p w14:paraId="0A35E6E9" w14:textId="77777777" w:rsidR="00000000" w:rsidRDefault="00DD00E1">
      <w:pPr>
        <w:pStyle w:val="a0"/>
        <w:rPr>
          <w:rFonts w:hint="cs"/>
          <w:rtl/>
        </w:rPr>
      </w:pPr>
      <w:r>
        <w:rPr>
          <w:rFonts w:hint="cs"/>
          <w:rtl/>
        </w:rPr>
        <w:t>אתה טועה, טועה. ואת הדברים האלה אל תגיד לחברים שנמצאים כאן. תגיד אותם לחברים של</w:t>
      </w:r>
      <w:r>
        <w:rPr>
          <w:rFonts w:hint="cs"/>
          <w:rtl/>
        </w:rPr>
        <w:t>ך, שאף אחד מהם לא פה.</w:t>
      </w:r>
    </w:p>
    <w:p w14:paraId="50E839E8" w14:textId="77777777" w:rsidR="00000000" w:rsidRDefault="00DD00E1">
      <w:pPr>
        <w:pStyle w:val="a0"/>
        <w:rPr>
          <w:rFonts w:hint="cs"/>
          <w:rtl/>
        </w:rPr>
      </w:pPr>
    </w:p>
    <w:p w14:paraId="78025B22" w14:textId="77777777" w:rsidR="00000000" w:rsidRDefault="00DD00E1">
      <w:pPr>
        <w:pStyle w:val="af1"/>
        <w:rPr>
          <w:rtl/>
        </w:rPr>
      </w:pPr>
      <w:r>
        <w:rPr>
          <w:rtl/>
        </w:rPr>
        <w:t>היו"ר נסים דהן:</w:t>
      </w:r>
    </w:p>
    <w:p w14:paraId="0D6F3019" w14:textId="77777777" w:rsidR="00000000" w:rsidRDefault="00DD00E1">
      <w:pPr>
        <w:pStyle w:val="a0"/>
        <w:rPr>
          <w:rtl/>
        </w:rPr>
      </w:pPr>
    </w:p>
    <w:p w14:paraId="7D94F596" w14:textId="77777777" w:rsidR="00000000" w:rsidRDefault="00DD00E1">
      <w:pPr>
        <w:pStyle w:val="a0"/>
        <w:rPr>
          <w:rFonts w:hint="cs"/>
          <w:rtl/>
        </w:rPr>
      </w:pPr>
      <w:r>
        <w:rPr>
          <w:rFonts w:hint="cs"/>
          <w:rtl/>
        </w:rPr>
        <w:t xml:space="preserve">אני אומר את זה גם להם, חבר הכנסת אחמד טיבי. </w:t>
      </w:r>
    </w:p>
    <w:p w14:paraId="569E78C5" w14:textId="77777777" w:rsidR="00000000" w:rsidRDefault="00DD00E1">
      <w:pPr>
        <w:pStyle w:val="a0"/>
        <w:rPr>
          <w:rFonts w:hint="cs"/>
          <w:rtl/>
        </w:rPr>
      </w:pPr>
    </w:p>
    <w:p w14:paraId="188C1262" w14:textId="77777777" w:rsidR="00000000" w:rsidRDefault="00DD00E1">
      <w:pPr>
        <w:pStyle w:val="af0"/>
        <w:rPr>
          <w:rFonts w:hint="cs"/>
          <w:rtl/>
        </w:rPr>
      </w:pPr>
    </w:p>
    <w:p w14:paraId="50A9F3E5" w14:textId="77777777" w:rsidR="00000000" w:rsidRDefault="00DD00E1">
      <w:pPr>
        <w:pStyle w:val="af0"/>
        <w:rPr>
          <w:rtl/>
        </w:rPr>
      </w:pPr>
      <w:r>
        <w:rPr>
          <w:rFonts w:hint="eastAsia"/>
          <w:rtl/>
        </w:rPr>
        <w:t>זהבה</w:t>
      </w:r>
      <w:r>
        <w:rPr>
          <w:rtl/>
        </w:rPr>
        <w:t xml:space="preserve"> גלאון (מרצ):</w:t>
      </w:r>
    </w:p>
    <w:p w14:paraId="22FE7E2C" w14:textId="77777777" w:rsidR="00000000" w:rsidRDefault="00DD00E1">
      <w:pPr>
        <w:pStyle w:val="a0"/>
        <w:rPr>
          <w:rFonts w:hint="cs"/>
          <w:rtl/>
        </w:rPr>
      </w:pPr>
    </w:p>
    <w:p w14:paraId="183B19A1" w14:textId="77777777" w:rsidR="00000000" w:rsidRDefault="00DD00E1">
      <w:pPr>
        <w:pStyle w:val="a0"/>
        <w:rPr>
          <w:rFonts w:hint="cs"/>
          <w:rtl/>
        </w:rPr>
      </w:pPr>
      <w:r>
        <w:rPr>
          <w:rFonts w:hint="cs"/>
          <w:rtl/>
        </w:rPr>
        <w:t>אני אשמח מאוד להקשיב לחבר הכנסת אהוד יתום, אבל תשאל אותי.</w:t>
      </w:r>
    </w:p>
    <w:p w14:paraId="2E52FF72" w14:textId="77777777" w:rsidR="00000000" w:rsidRDefault="00DD00E1">
      <w:pPr>
        <w:pStyle w:val="a0"/>
        <w:rPr>
          <w:rFonts w:hint="cs"/>
          <w:rtl/>
        </w:rPr>
      </w:pPr>
    </w:p>
    <w:p w14:paraId="411E769B" w14:textId="77777777" w:rsidR="00000000" w:rsidRDefault="00DD00E1">
      <w:pPr>
        <w:pStyle w:val="af1"/>
        <w:rPr>
          <w:rtl/>
        </w:rPr>
      </w:pPr>
      <w:r>
        <w:rPr>
          <w:rtl/>
        </w:rPr>
        <w:t>היו"ר נסים דהן:</w:t>
      </w:r>
    </w:p>
    <w:p w14:paraId="48B8E902" w14:textId="77777777" w:rsidR="00000000" w:rsidRDefault="00DD00E1">
      <w:pPr>
        <w:pStyle w:val="a0"/>
        <w:rPr>
          <w:rtl/>
        </w:rPr>
      </w:pPr>
    </w:p>
    <w:p w14:paraId="78CFBD40" w14:textId="77777777" w:rsidR="00000000" w:rsidRDefault="00DD00E1">
      <w:pPr>
        <w:pStyle w:val="a0"/>
        <w:rPr>
          <w:rFonts w:hint="cs"/>
          <w:rtl/>
        </w:rPr>
      </w:pPr>
      <w:r>
        <w:rPr>
          <w:rFonts w:hint="cs"/>
          <w:rtl/>
        </w:rPr>
        <w:t xml:space="preserve">השר ביקש להשיב על שני הנושאים וזו זכותו. מה לעשות? </w:t>
      </w:r>
    </w:p>
    <w:p w14:paraId="549C440C" w14:textId="77777777" w:rsidR="00000000" w:rsidRDefault="00DD00E1">
      <w:pPr>
        <w:pStyle w:val="a0"/>
        <w:rPr>
          <w:rFonts w:hint="cs"/>
          <w:rtl/>
        </w:rPr>
      </w:pPr>
    </w:p>
    <w:p w14:paraId="09EB6DAF" w14:textId="77777777" w:rsidR="00000000" w:rsidRDefault="00DD00E1">
      <w:pPr>
        <w:pStyle w:val="af1"/>
        <w:rPr>
          <w:rFonts w:hint="cs"/>
          <w:rtl/>
        </w:rPr>
      </w:pPr>
    </w:p>
    <w:p w14:paraId="27DB8694" w14:textId="77777777" w:rsidR="00000000" w:rsidRDefault="00DD00E1">
      <w:pPr>
        <w:pStyle w:val="a2"/>
        <w:rPr>
          <w:rtl/>
        </w:rPr>
      </w:pPr>
    </w:p>
    <w:p w14:paraId="2BC6917E" w14:textId="77777777" w:rsidR="00000000" w:rsidRDefault="00DD00E1">
      <w:pPr>
        <w:pStyle w:val="a2"/>
        <w:rPr>
          <w:rFonts w:hint="cs"/>
          <w:rtl/>
        </w:rPr>
      </w:pPr>
      <w:bookmarkStart w:id="374" w:name="CS16163FI0016163T22_10_2003_16_45_03"/>
      <w:bookmarkStart w:id="375" w:name="_Toc67028607"/>
      <w:bookmarkEnd w:id="374"/>
      <w:r>
        <w:rPr>
          <w:rtl/>
        </w:rPr>
        <w:t>הצע</w:t>
      </w:r>
      <w:r>
        <w:rPr>
          <w:rFonts w:hint="cs"/>
          <w:rtl/>
        </w:rPr>
        <w:t>ות</w:t>
      </w:r>
      <w:r>
        <w:rPr>
          <w:rtl/>
        </w:rPr>
        <w:t xml:space="preserve"> לסדר-היום</w:t>
      </w:r>
      <w:bookmarkEnd w:id="375"/>
    </w:p>
    <w:p w14:paraId="7BC84B50" w14:textId="77777777" w:rsidR="00000000" w:rsidRDefault="00DD00E1">
      <w:pPr>
        <w:pStyle w:val="a2"/>
        <w:rPr>
          <w:rtl/>
        </w:rPr>
      </w:pPr>
      <w:bookmarkStart w:id="376" w:name="_Toc67028608"/>
      <w:r>
        <w:rPr>
          <w:rtl/>
        </w:rPr>
        <w:t>פיג</w:t>
      </w:r>
      <w:r>
        <w:rPr>
          <w:rtl/>
        </w:rPr>
        <w:t>וע הירי ליד היישוב ע</w:t>
      </w:r>
      <w:r>
        <w:rPr>
          <w:rFonts w:hint="cs"/>
          <w:rtl/>
        </w:rPr>
        <w:t>ו</w:t>
      </w:r>
      <w:r>
        <w:rPr>
          <w:rtl/>
        </w:rPr>
        <w:t>פרה</w:t>
      </w:r>
      <w:bookmarkEnd w:id="376"/>
    </w:p>
    <w:p w14:paraId="4DFE3346" w14:textId="77777777" w:rsidR="00000000" w:rsidRDefault="00DD00E1">
      <w:pPr>
        <w:pStyle w:val="-0"/>
        <w:rPr>
          <w:rFonts w:hint="cs"/>
          <w:rtl/>
        </w:rPr>
      </w:pPr>
    </w:p>
    <w:p w14:paraId="2C01DDF8" w14:textId="77777777" w:rsidR="00000000" w:rsidRDefault="00DD00E1">
      <w:pPr>
        <w:pStyle w:val="af1"/>
        <w:rPr>
          <w:rtl/>
        </w:rPr>
      </w:pPr>
      <w:r>
        <w:rPr>
          <w:rtl/>
        </w:rPr>
        <w:t>היו"ר נסים דהן:</w:t>
      </w:r>
    </w:p>
    <w:p w14:paraId="5EAD4F41" w14:textId="77777777" w:rsidR="00000000" w:rsidRDefault="00DD00E1">
      <w:pPr>
        <w:pStyle w:val="a0"/>
        <w:rPr>
          <w:rtl/>
        </w:rPr>
      </w:pPr>
    </w:p>
    <w:p w14:paraId="39C65A7D" w14:textId="77777777" w:rsidR="00000000" w:rsidRDefault="00DD00E1">
      <w:pPr>
        <w:pStyle w:val="a0"/>
        <w:rPr>
          <w:rFonts w:hint="cs"/>
          <w:rtl/>
        </w:rPr>
      </w:pPr>
      <w:r>
        <w:rPr>
          <w:rFonts w:hint="cs"/>
          <w:rtl/>
        </w:rPr>
        <w:t>הצעות לסדר-היום שמספריהן 1371, 1375 ו-1380 בנושא: פיגוע הירי ליד היישוב עופרה. בבקשה, אדוני.</w:t>
      </w:r>
    </w:p>
    <w:p w14:paraId="098A3A24" w14:textId="77777777" w:rsidR="00000000" w:rsidRDefault="00DD00E1">
      <w:pPr>
        <w:pStyle w:val="a0"/>
        <w:rPr>
          <w:rFonts w:hint="cs"/>
          <w:rtl/>
        </w:rPr>
      </w:pPr>
    </w:p>
    <w:p w14:paraId="16E52A8F" w14:textId="77777777" w:rsidR="00000000" w:rsidRDefault="00DD00E1">
      <w:pPr>
        <w:pStyle w:val="a"/>
        <w:rPr>
          <w:rtl/>
        </w:rPr>
      </w:pPr>
      <w:bookmarkStart w:id="377" w:name="FS000001032T22_10_2003_16_47_13"/>
      <w:bookmarkStart w:id="378" w:name="_Toc67028609"/>
      <w:bookmarkEnd w:id="377"/>
      <w:r>
        <w:rPr>
          <w:rFonts w:hint="eastAsia"/>
          <w:rtl/>
        </w:rPr>
        <w:t>אהוד</w:t>
      </w:r>
      <w:r>
        <w:rPr>
          <w:rtl/>
        </w:rPr>
        <w:t xml:space="preserve"> יתום (הליכוד):</w:t>
      </w:r>
      <w:bookmarkEnd w:id="378"/>
    </w:p>
    <w:p w14:paraId="709E5B41" w14:textId="77777777" w:rsidR="00000000" w:rsidRDefault="00DD00E1">
      <w:pPr>
        <w:pStyle w:val="a0"/>
        <w:rPr>
          <w:rFonts w:hint="cs"/>
          <w:rtl/>
        </w:rPr>
      </w:pPr>
    </w:p>
    <w:p w14:paraId="061FCC5F" w14:textId="77777777" w:rsidR="00000000" w:rsidRDefault="00DD00E1">
      <w:pPr>
        <w:pStyle w:val="a0"/>
        <w:rPr>
          <w:rFonts w:hint="cs"/>
          <w:rtl/>
        </w:rPr>
      </w:pPr>
      <w:r>
        <w:rPr>
          <w:rFonts w:hint="cs"/>
          <w:rtl/>
        </w:rPr>
        <w:t xml:space="preserve">אדוני היושב-ראש, חברי חברי הכנסת, ביום ראשון האחרון, בשעה, אם אינני טועה, חמש דקות לשבע בערב, עשה </w:t>
      </w:r>
      <w:r>
        <w:rPr>
          <w:rFonts w:hint="cs"/>
          <w:rtl/>
        </w:rPr>
        <w:t>סיור צה"ל של חיילי החי"ר מיחידת "דוכיפת" את דרכו באחד ממסלוליו על מנת להגן על כבישי ארץ-ישראל. הוא עשה זאת מתוך שליחות אמת, וקרה דבר נורא ואיום. מחבלים פלסטינים, רוצחים, פגעו בהם, רצחו והיה וידוא הריגה. לא רק זאת, גם לקחו את כלי הנשק של שלושה מארבעת החיילי</w:t>
      </w:r>
      <w:r>
        <w:rPr>
          <w:rFonts w:hint="cs"/>
          <w:rtl/>
        </w:rPr>
        <w:t xml:space="preserve">ם. </w:t>
      </w:r>
    </w:p>
    <w:p w14:paraId="0CF00074" w14:textId="77777777" w:rsidR="00000000" w:rsidRDefault="00DD00E1">
      <w:pPr>
        <w:pStyle w:val="a0"/>
        <w:rPr>
          <w:rFonts w:hint="cs"/>
          <w:rtl/>
        </w:rPr>
      </w:pPr>
    </w:p>
    <w:p w14:paraId="6E4E0E7F" w14:textId="77777777" w:rsidR="00000000" w:rsidRDefault="00DD00E1">
      <w:pPr>
        <w:pStyle w:val="a0"/>
        <w:rPr>
          <w:rFonts w:hint="cs"/>
          <w:rtl/>
        </w:rPr>
      </w:pPr>
      <w:r>
        <w:rPr>
          <w:rFonts w:hint="cs"/>
          <w:rtl/>
        </w:rPr>
        <w:t>בהזדמנות זו, אני</w:t>
      </w:r>
      <w:r>
        <w:rPr>
          <w:rtl/>
        </w:rPr>
        <w:t xml:space="preserve"> </w:t>
      </w:r>
      <w:r>
        <w:rPr>
          <w:rFonts w:hint="cs"/>
          <w:rtl/>
        </w:rPr>
        <w:t xml:space="preserve">כואב את כאב המשפחות, משתתף בצערן ומאחל החלמה מהירה  ללוחם הרביעי, שהתמזל מזלו ונותר בחיים. </w:t>
      </w:r>
    </w:p>
    <w:p w14:paraId="438F0C5B" w14:textId="77777777" w:rsidR="00000000" w:rsidRDefault="00DD00E1">
      <w:pPr>
        <w:pStyle w:val="a0"/>
        <w:rPr>
          <w:rFonts w:hint="cs"/>
          <w:rtl/>
        </w:rPr>
      </w:pPr>
    </w:p>
    <w:p w14:paraId="61D9E064" w14:textId="77777777" w:rsidR="00000000" w:rsidRDefault="00DD00E1">
      <w:pPr>
        <w:pStyle w:val="a0"/>
        <w:rPr>
          <w:rFonts w:hint="cs"/>
          <w:rtl/>
        </w:rPr>
      </w:pPr>
      <w:r>
        <w:rPr>
          <w:rFonts w:hint="cs"/>
          <w:rtl/>
        </w:rPr>
        <w:t xml:space="preserve">אני שואל את עצמי, לא בפעם הראשונה, האם זה נכון לנוע בדרך שבה נעים חיילי צה"ל במקרה הספציפי הזה? האם נכון כך לעשות ולהיות מופתעים על-ידי אויב </w:t>
      </w:r>
      <w:r>
        <w:rPr>
          <w:rFonts w:hint="cs"/>
          <w:rtl/>
        </w:rPr>
        <w:t>רצחני, שמחפש כל הזמן את הדרך רק להרוג בנו? אני מאמין גדול בלוחמה בטרור, אני מאמין בכל הכלים ובכל האמצעים, ואני מוצא, גם בעת הוויכוח הציבורי הנוקב הזה, את צה"ל, את חיל האוויר, את כוחות השריון וחיל הרגלים כצבא המוסרי ביותר בעולם. האמריקנים יכולים ללמוד מאתנו</w:t>
      </w:r>
      <w:r>
        <w:rPr>
          <w:rFonts w:hint="cs"/>
          <w:rtl/>
        </w:rPr>
        <w:t xml:space="preserve">, ורבים רבים מהצבאות האחרים. אבל, תקלות - גם אם לא בדקתי אותן באופן אישי, לאור ניסיוני שלי - תקלות כאלה אסור שתתרחשנה. ואני בהחלט דורש בדיקה מקפת, כי אי-אפשר לבוא להורים שכולים ולהסביר הסברים, גם אם מדובר במלחמה בטרור. </w:t>
      </w:r>
    </w:p>
    <w:p w14:paraId="7E82344A" w14:textId="77777777" w:rsidR="00000000" w:rsidRDefault="00DD00E1">
      <w:pPr>
        <w:pStyle w:val="a0"/>
        <w:rPr>
          <w:rFonts w:hint="cs"/>
          <w:rtl/>
        </w:rPr>
      </w:pPr>
    </w:p>
    <w:p w14:paraId="641D0486" w14:textId="77777777" w:rsidR="00000000" w:rsidRDefault="00DD00E1">
      <w:pPr>
        <w:pStyle w:val="a0"/>
        <w:rPr>
          <w:rFonts w:hint="cs"/>
          <w:rtl/>
        </w:rPr>
      </w:pPr>
      <w:r>
        <w:rPr>
          <w:rFonts w:hint="cs"/>
          <w:rtl/>
        </w:rPr>
        <w:t>יש מקרים שבהם אין מנוס ואין דרך - י</w:t>
      </w:r>
      <w:r>
        <w:rPr>
          <w:rFonts w:hint="cs"/>
          <w:rtl/>
        </w:rPr>
        <w:t>כול להיות שגם במקרה הזה. בשלב זה אינני</w:t>
      </w:r>
      <w:r>
        <w:rPr>
          <w:rtl/>
        </w:rPr>
        <w:t xml:space="preserve"> </w:t>
      </w:r>
      <w:r>
        <w:rPr>
          <w:rFonts w:hint="cs"/>
          <w:rtl/>
        </w:rPr>
        <w:t>מלין ואינני מעביר ביקורת. אני רק מבקש בדיקה נוקבת של העניין, וייתכן שגם במקרה הזה, כמו במקרים רבים אחרים, כאשר ביקשתי בדיקה, קיבלתי תשובה  - לא היה מנוס. כי שילוב של חי"ר, שריון וחיל אוויר נחוץ למלחמת החורמה בטרור, שח</w:t>
      </w:r>
      <w:r>
        <w:rPr>
          <w:rFonts w:hint="cs"/>
          <w:rtl/>
        </w:rPr>
        <w:t xml:space="preserve">ייבת להימשך ללא הפוגה, והבלגה בנושא הטרור זו חולשה ולא מרכיב של כוח, כפי שטענו בעבר. עם זאת, הרצח המתועב הזה מוכיח, ולא בפעם הראשונה, שפני הפלסטינים לא לשלום. </w:t>
      </w:r>
    </w:p>
    <w:p w14:paraId="48437C72" w14:textId="77777777" w:rsidR="00000000" w:rsidRDefault="00DD00E1">
      <w:pPr>
        <w:pStyle w:val="a0"/>
        <w:rPr>
          <w:rFonts w:hint="cs"/>
          <w:rtl/>
        </w:rPr>
      </w:pPr>
    </w:p>
    <w:p w14:paraId="6009ED3D" w14:textId="77777777" w:rsidR="00000000" w:rsidRDefault="00DD00E1">
      <w:pPr>
        <w:pStyle w:val="a0"/>
        <w:rPr>
          <w:rFonts w:hint="cs"/>
          <w:rtl/>
        </w:rPr>
      </w:pPr>
      <w:r>
        <w:rPr>
          <w:rFonts w:hint="cs"/>
          <w:rtl/>
        </w:rPr>
        <w:t>ידידי אחמד טיבי, באמת הפלסטינים יכלו לקבל הרבה יותר אם הטרור היה פוסק ולא היתה תגובת השרשרת ומע</w:t>
      </w:r>
      <w:r>
        <w:rPr>
          <w:rFonts w:hint="cs"/>
          <w:rtl/>
        </w:rPr>
        <w:t>שי דמים האחד כנגד השני, ולא היינו כל פעם צריכים להצטער על הרוגים ונרצחים חפים מפשע משני העמים. הפלסטינים היו מקבלים הרבה יותר. הרי זה ברור לגמרי, אמר את זה ראש הממשלה. אני כן מסכים אתו, אני לא מסכים אתו, זה לא משנה. חייבים לפרק את תשתיות הטרור, ואם הפלסטינ</w:t>
      </w:r>
      <w:r>
        <w:rPr>
          <w:rFonts w:hint="cs"/>
          <w:rtl/>
        </w:rPr>
        <w:t xml:space="preserve">ים לא עושים את זה לבד - אנחנו נעשה את זה במלחמת חורמה. אפשר לדכא, אפשר להפסיק את פעולתו למשך שנים רבות, על מנת לאפשר לעם הפלסטיני להקים מתוכו - ולא מפליטי תוניס - מנהיגות שתחפוץ בשלום. ואני אהיה אחד הראשונים שיבואו למשא-ומתן אתם. </w:t>
      </w:r>
    </w:p>
    <w:p w14:paraId="77DF3677" w14:textId="77777777" w:rsidR="00000000" w:rsidRDefault="00DD00E1">
      <w:pPr>
        <w:pStyle w:val="a0"/>
        <w:rPr>
          <w:rFonts w:hint="cs"/>
          <w:rtl/>
        </w:rPr>
      </w:pPr>
    </w:p>
    <w:p w14:paraId="4939765B" w14:textId="77777777" w:rsidR="00000000" w:rsidRDefault="00DD00E1">
      <w:pPr>
        <w:pStyle w:val="af1"/>
        <w:rPr>
          <w:rtl/>
        </w:rPr>
      </w:pPr>
      <w:r>
        <w:rPr>
          <w:rtl/>
        </w:rPr>
        <w:t>היו"ר נסים דהן:</w:t>
      </w:r>
    </w:p>
    <w:p w14:paraId="3C7E561A" w14:textId="77777777" w:rsidR="00000000" w:rsidRDefault="00DD00E1">
      <w:pPr>
        <w:pStyle w:val="a0"/>
        <w:rPr>
          <w:rtl/>
        </w:rPr>
      </w:pPr>
    </w:p>
    <w:p w14:paraId="55BA0381" w14:textId="77777777" w:rsidR="00000000" w:rsidRDefault="00DD00E1">
      <w:pPr>
        <w:pStyle w:val="a0"/>
        <w:rPr>
          <w:rFonts w:hint="cs"/>
          <w:rtl/>
        </w:rPr>
      </w:pPr>
      <w:r>
        <w:rPr>
          <w:rFonts w:hint="cs"/>
          <w:rtl/>
        </w:rPr>
        <w:t>תודה רב</w:t>
      </w:r>
      <w:r>
        <w:rPr>
          <w:rFonts w:hint="cs"/>
          <w:rtl/>
        </w:rPr>
        <w:t xml:space="preserve">ה. </w:t>
      </w:r>
    </w:p>
    <w:p w14:paraId="5C254075" w14:textId="77777777" w:rsidR="00000000" w:rsidRDefault="00DD00E1">
      <w:pPr>
        <w:pStyle w:val="a0"/>
        <w:rPr>
          <w:rFonts w:hint="cs"/>
          <w:rtl/>
        </w:rPr>
      </w:pPr>
    </w:p>
    <w:p w14:paraId="1C26A51E" w14:textId="77777777" w:rsidR="00000000" w:rsidRDefault="00DD00E1">
      <w:pPr>
        <w:pStyle w:val="-"/>
        <w:rPr>
          <w:rtl/>
        </w:rPr>
      </w:pPr>
      <w:bookmarkStart w:id="379" w:name="FS000001032T22_10_2003_16_59_53C"/>
      <w:bookmarkEnd w:id="379"/>
      <w:r>
        <w:rPr>
          <w:rtl/>
        </w:rPr>
        <w:t>אהוד יתום (הליכוד):</w:t>
      </w:r>
    </w:p>
    <w:p w14:paraId="119936DC" w14:textId="77777777" w:rsidR="00000000" w:rsidRDefault="00DD00E1">
      <w:pPr>
        <w:pStyle w:val="a0"/>
        <w:rPr>
          <w:rtl/>
        </w:rPr>
      </w:pPr>
    </w:p>
    <w:p w14:paraId="3DDA49EC" w14:textId="77777777" w:rsidR="00000000" w:rsidRDefault="00DD00E1">
      <w:pPr>
        <w:pStyle w:val="a0"/>
        <w:rPr>
          <w:rFonts w:hint="cs"/>
          <w:rtl/>
        </w:rPr>
      </w:pPr>
      <w:r>
        <w:rPr>
          <w:rFonts w:hint="cs"/>
          <w:rtl/>
        </w:rPr>
        <w:t xml:space="preserve">הם לא יקבלו את זכות השיבה, הם לא יקבלו את ירושלים, אבל הם יקבלו הרבה יותר מאשר הם מקבלים או לא מקבלים היום. תודה רבה. </w:t>
      </w:r>
    </w:p>
    <w:p w14:paraId="7A52BED1" w14:textId="77777777" w:rsidR="00000000" w:rsidRDefault="00DD00E1">
      <w:pPr>
        <w:pStyle w:val="a0"/>
        <w:rPr>
          <w:rFonts w:hint="cs"/>
          <w:rtl/>
        </w:rPr>
      </w:pPr>
    </w:p>
    <w:p w14:paraId="536F6132" w14:textId="77777777" w:rsidR="00000000" w:rsidRDefault="00DD00E1">
      <w:pPr>
        <w:pStyle w:val="af1"/>
        <w:rPr>
          <w:rtl/>
        </w:rPr>
      </w:pPr>
      <w:r>
        <w:rPr>
          <w:rtl/>
        </w:rPr>
        <w:t>היו"ר נסים דהן:</w:t>
      </w:r>
    </w:p>
    <w:p w14:paraId="72F08C02" w14:textId="77777777" w:rsidR="00000000" w:rsidRDefault="00DD00E1">
      <w:pPr>
        <w:pStyle w:val="a0"/>
        <w:rPr>
          <w:rtl/>
        </w:rPr>
      </w:pPr>
    </w:p>
    <w:p w14:paraId="1138288F" w14:textId="77777777" w:rsidR="00000000" w:rsidRDefault="00DD00E1">
      <w:pPr>
        <w:pStyle w:val="a0"/>
        <w:rPr>
          <w:rFonts w:hint="cs"/>
          <w:rtl/>
        </w:rPr>
      </w:pPr>
      <w:r>
        <w:rPr>
          <w:rFonts w:hint="cs"/>
          <w:rtl/>
        </w:rPr>
        <w:t xml:space="preserve">תודה. חברת הכנסת אורית נוקד, באותו עניין. אחריה - חבר הכנסת אליעזר כהן. יש לך במה לומר את כל </w:t>
      </w:r>
      <w:r>
        <w:rPr>
          <w:rFonts w:hint="cs"/>
          <w:rtl/>
        </w:rPr>
        <w:t xml:space="preserve">מה שעולה על לבך במסגרת של שלוש דקות. לא תצטרך להפריע במליאה. </w:t>
      </w:r>
    </w:p>
    <w:p w14:paraId="3278A4EE" w14:textId="77777777" w:rsidR="00000000" w:rsidRDefault="00DD00E1">
      <w:pPr>
        <w:pStyle w:val="a0"/>
        <w:rPr>
          <w:rFonts w:hint="cs"/>
          <w:rtl/>
        </w:rPr>
      </w:pPr>
    </w:p>
    <w:p w14:paraId="595C1407" w14:textId="77777777" w:rsidR="00000000" w:rsidRDefault="00DD00E1">
      <w:pPr>
        <w:pStyle w:val="af0"/>
        <w:rPr>
          <w:rtl/>
        </w:rPr>
      </w:pPr>
      <w:r>
        <w:rPr>
          <w:rFonts w:hint="eastAsia"/>
          <w:rtl/>
        </w:rPr>
        <w:t>אחמד</w:t>
      </w:r>
      <w:r>
        <w:rPr>
          <w:rtl/>
        </w:rPr>
        <w:t xml:space="preserve"> טיבי (חד"ש-תע"ל):</w:t>
      </w:r>
    </w:p>
    <w:p w14:paraId="3C793B04" w14:textId="77777777" w:rsidR="00000000" w:rsidRDefault="00DD00E1">
      <w:pPr>
        <w:pStyle w:val="a0"/>
        <w:rPr>
          <w:rFonts w:hint="cs"/>
          <w:rtl/>
        </w:rPr>
      </w:pPr>
    </w:p>
    <w:p w14:paraId="11D9E691" w14:textId="77777777" w:rsidR="00000000" w:rsidRDefault="00DD00E1">
      <w:pPr>
        <w:pStyle w:val="a0"/>
        <w:rPr>
          <w:rFonts w:hint="cs"/>
          <w:rtl/>
        </w:rPr>
      </w:pPr>
      <w:r>
        <w:rPr>
          <w:rFonts w:hint="cs"/>
          <w:rtl/>
        </w:rPr>
        <w:t>כל מה שעולה על לבו?</w:t>
      </w:r>
    </w:p>
    <w:p w14:paraId="6F6F018B" w14:textId="77777777" w:rsidR="00000000" w:rsidRDefault="00DD00E1">
      <w:pPr>
        <w:pStyle w:val="a0"/>
        <w:rPr>
          <w:rFonts w:hint="cs"/>
          <w:rtl/>
        </w:rPr>
      </w:pPr>
    </w:p>
    <w:p w14:paraId="109B2C88" w14:textId="77777777" w:rsidR="00000000" w:rsidRDefault="00DD00E1">
      <w:pPr>
        <w:pStyle w:val="af1"/>
        <w:rPr>
          <w:rtl/>
        </w:rPr>
      </w:pPr>
      <w:r>
        <w:rPr>
          <w:rtl/>
        </w:rPr>
        <w:t>היו"ר נסים דהן:</w:t>
      </w:r>
    </w:p>
    <w:p w14:paraId="2C081AC6" w14:textId="77777777" w:rsidR="00000000" w:rsidRDefault="00DD00E1">
      <w:pPr>
        <w:pStyle w:val="a0"/>
        <w:rPr>
          <w:rtl/>
        </w:rPr>
      </w:pPr>
    </w:p>
    <w:p w14:paraId="4DF7EEB4" w14:textId="77777777" w:rsidR="00000000" w:rsidRDefault="00DD00E1">
      <w:pPr>
        <w:pStyle w:val="a0"/>
        <w:rPr>
          <w:rFonts w:hint="cs"/>
          <w:rtl/>
        </w:rPr>
      </w:pPr>
      <w:r>
        <w:rPr>
          <w:rFonts w:hint="cs"/>
          <w:rtl/>
        </w:rPr>
        <w:t xml:space="preserve">במסגרת שלוש דקות. כמו שלך, חבר הכנסת אחמד טיבי, מותר לומר מעל הבימה כל מה שיש על לבך. </w:t>
      </w:r>
    </w:p>
    <w:p w14:paraId="3B8D41E3" w14:textId="77777777" w:rsidR="00000000" w:rsidRDefault="00DD00E1">
      <w:pPr>
        <w:pStyle w:val="a0"/>
        <w:rPr>
          <w:rFonts w:hint="cs"/>
          <w:rtl/>
        </w:rPr>
      </w:pPr>
    </w:p>
    <w:p w14:paraId="35257AC8" w14:textId="77777777" w:rsidR="00000000" w:rsidRDefault="00DD00E1">
      <w:pPr>
        <w:pStyle w:val="af0"/>
        <w:rPr>
          <w:rtl/>
        </w:rPr>
      </w:pPr>
      <w:r>
        <w:rPr>
          <w:rFonts w:hint="eastAsia"/>
          <w:rtl/>
        </w:rPr>
        <w:t>אחמד</w:t>
      </w:r>
      <w:r>
        <w:rPr>
          <w:rtl/>
        </w:rPr>
        <w:t xml:space="preserve"> טיבי (חד"ש-תע"ל):</w:t>
      </w:r>
    </w:p>
    <w:p w14:paraId="79E411E9" w14:textId="77777777" w:rsidR="00000000" w:rsidRDefault="00DD00E1">
      <w:pPr>
        <w:pStyle w:val="a0"/>
        <w:rPr>
          <w:rFonts w:hint="cs"/>
          <w:rtl/>
        </w:rPr>
      </w:pPr>
    </w:p>
    <w:p w14:paraId="3D900DE2" w14:textId="77777777" w:rsidR="00000000" w:rsidRDefault="00DD00E1">
      <w:pPr>
        <w:pStyle w:val="a0"/>
        <w:rPr>
          <w:rFonts w:hint="cs"/>
          <w:rtl/>
        </w:rPr>
      </w:pPr>
      <w:r>
        <w:rPr>
          <w:rFonts w:hint="cs"/>
          <w:rtl/>
        </w:rPr>
        <w:t xml:space="preserve">אבל אני לא עושה את </w:t>
      </w:r>
      <w:r>
        <w:rPr>
          <w:rFonts w:hint="cs"/>
          <w:rtl/>
        </w:rPr>
        <w:t xml:space="preserve">זה. </w:t>
      </w:r>
    </w:p>
    <w:p w14:paraId="5A7162DA" w14:textId="77777777" w:rsidR="00000000" w:rsidRDefault="00DD00E1">
      <w:pPr>
        <w:pStyle w:val="a0"/>
        <w:rPr>
          <w:rFonts w:hint="cs"/>
          <w:rtl/>
        </w:rPr>
      </w:pPr>
    </w:p>
    <w:p w14:paraId="4AEA3789" w14:textId="77777777" w:rsidR="00000000" w:rsidRDefault="00DD00E1">
      <w:pPr>
        <w:pStyle w:val="af1"/>
        <w:rPr>
          <w:rtl/>
        </w:rPr>
      </w:pPr>
      <w:r>
        <w:rPr>
          <w:rtl/>
        </w:rPr>
        <w:t>היו"ר נסים דהן:</w:t>
      </w:r>
    </w:p>
    <w:p w14:paraId="166163A8" w14:textId="77777777" w:rsidR="00000000" w:rsidRDefault="00DD00E1">
      <w:pPr>
        <w:pStyle w:val="a0"/>
        <w:rPr>
          <w:rtl/>
        </w:rPr>
      </w:pPr>
    </w:p>
    <w:p w14:paraId="3138D230" w14:textId="77777777" w:rsidR="00000000" w:rsidRDefault="00DD00E1">
      <w:pPr>
        <w:pStyle w:val="a0"/>
        <w:rPr>
          <w:rFonts w:hint="cs"/>
          <w:rtl/>
        </w:rPr>
      </w:pPr>
      <w:r>
        <w:rPr>
          <w:rFonts w:hint="cs"/>
          <w:rtl/>
        </w:rPr>
        <w:t xml:space="preserve">זו בעיה שלך. בבקשה. </w:t>
      </w:r>
    </w:p>
    <w:p w14:paraId="6BE45114" w14:textId="77777777" w:rsidR="00000000" w:rsidRDefault="00DD00E1">
      <w:pPr>
        <w:pStyle w:val="a"/>
        <w:rPr>
          <w:rFonts w:hint="cs"/>
          <w:rtl/>
        </w:rPr>
      </w:pPr>
      <w:bookmarkStart w:id="380" w:name="FS000000865T22_10_2003_17_02_34"/>
      <w:bookmarkEnd w:id="380"/>
    </w:p>
    <w:p w14:paraId="31075DB5" w14:textId="77777777" w:rsidR="00000000" w:rsidRDefault="00DD00E1">
      <w:pPr>
        <w:pStyle w:val="a"/>
        <w:rPr>
          <w:rtl/>
        </w:rPr>
      </w:pPr>
      <w:bookmarkStart w:id="381" w:name="_Toc67028610"/>
      <w:r>
        <w:rPr>
          <w:rFonts w:hint="eastAsia"/>
          <w:rtl/>
        </w:rPr>
        <w:t>אורית</w:t>
      </w:r>
      <w:r>
        <w:rPr>
          <w:rtl/>
        </w:rPr>
        <w:t xml:space="preserve"> נוקד (העבודה-מימד):</w:t>
      </w:r>
      <w:bookmarkEnd w:id="381"/>
    </w:p>
    <w:p w14:paraId="02A2C2E6" w14:textId="77777777" w:rsidR="00000000" w:rsidRDefault="00DD00E1">
      <w:pPr>
        <w:pStyle w:val="a0"/>
        <w:rPr>
          <w:rFonts w:hint="cs"/>
          <w:rtl/>
        </w:rPr>
      </w:pPr>
    </w:p>
    <w:p w14:paraId="391B9260" w14:textId="77777777" w:rsidR="00000000" w:rsidRDefault="00DD00E1">
      <w:pPr>
        <w:pStyle w:val="a0"/>
        <w:rPr>
          <w:rFonts w:hint="cs"/>
          <w:rtl/>
        </w:rPr>
      </w:pPr>
      <w:r>
        <w:rPr>
          <w:rFonts w:hint="cs"/>
          <w:rtl/>
        </w:rPr>
        <w:t>כבוד היושב-ראש, כנסת נכבדה. ביום ראשון בערב היינו עדים לפיגוע רצחני שהתרחש ליד היישוב עופרה, פיגוע שבו נרצחו שלושה חיילי צה"ל וחייל נוסף נפצע. אני רוצה לנצל את ההזדמנות ולשלוח מכאן תנח</w:t>
      </w:r>
      <w:r>
        <w:rPr>
          <w:rFonts w:hint="cs"/>
          <w:rtl/>
        </w:rPr>
        <w:t xml:space="preserve">ומים למשפחות פולק, עידן וסולומון ולאחל החלמה מהירה לחייל שחר גלעד. </w:t>
      </w:r>
    </w:p>
    <w:p w14:paraId="71CB35C8" w14:textId="77777777" w:rsidR="00000000" w:rsidRDefault="00DD00E1">
      <w:pPr>
        <w:pStyle w:val="a0"/>
        <w:rPr>
          <w:rFonts w:hint="cs"/>
          <w:rtl/>
        </w:rPr>
      </w:pPr>
    </w:p>
    <w:p w14:paraId="1BDB2063" w14:textId="77777777" w:rsidR="00000000" w:rsidRDefault="00DD00E1">
      <w:pPr>
        <w:pStyle w:val="a0"/>
        <w:rPr>
          <w:rFonts w:hint="cs"/>
          <w:rtl/>
        </w:rPr>
      </w:pPr>
      <w:r>
        <w:rPr>
          <w:rFonts w:hint="cs"/>
          <w:rtl/>
        </w:rPr>
        <w:t xml:space="preserve">הפיגוע אירע שעה שארבעת חיילי "דוכיפת" ביצעו פעולה שגרתית בתוך הכפר עין-יברוד. </w:t>
      </w:r>
    </w:p>
    <w:p w14:paraId="40762AA4" w14:textId="77777777" w:rsidR="00000000" w:rsidRDefault="00DD00E1">
      <w:pPr>
        <w:pStyle w:val="a0"/>
        <w:rPr>
          <w:rFonts w:hint="cs"/>
          <w:rtl/>
        </w:rPr>
      </w:pPr>
    </w:p>
    <w:p w14:paraId="104EA3A8" w14:textId="77777777" w:rsidR="00000000" w:rsidRDefault="00DD00E1">
      <w:pPr>
        <w:pStyle w:val="a0"/>
        <w:rPr>
          <w:rFonts w:hint="cs"/>
          <w:rtl/>
        </w:rPr>
      </w:pPr>
      <w:r>
        <w:rPr>
          <w:rFonts w:hint="cs"/>
          <w:rtl/>
        </w:rPr>
        <w:t>כתגובה על הפיגוע הקטלני ביצע צה"ל עוד סיכול ממוקד, שיוביל אחריו המשך שפיכות דמים. אדוני היושב-ראש, שלוש שני</w:t>
      </w:r>
      <w:r>
        <w:rPr>
          <w:rFonts w:hint="cs"/>
          <w:rtl/>
        </w:rPr>
        <w:t>ם אנו עדים למעגל בלתי פוסק של פיגועים רצחניים, אשר גוררים את תגובתה של מדינת ישראל וכן הלאה. החל מספטמבר 2000 ספגנו 889 הרוגים, הן מקרב כוחות הביטחון והן מקרב אזרחי מדינת ישראל. ידענו מאות פיגועים מכל סוג ומכל מקום. וגם כיום, שלוש שנים אחרי פרוץ האינתיפאדה</w:t>
      </w:r>
      <w:r>
        <w:rPr>
          <w:rFonts w:hint="cs"/>
          <w:rtl/>
        </w:rPr>
        <w:t xml:space="preserve">, אנו ניצבים חסרי אונים וללא כל תקווה לשבור את מעגל הדמים המתמשך אשר גורם סבל לשני הצדדים. </w:t>
      </w:r>
    </w:p>
    <w:p w14:paraId="33E921D9" w14:textId="77777777" w:rsidR="00000000" w:rsidRDefault="00DD00E1">
      <w:pPr>
        <w:pStyle w:val="a0"/>
        <w:rPr>
          <w:rFonts w:hint="cs"/>
          <w:rtl/>
        </w:rPr>
      </w:pPr>
    </w:p>
    <w:p w14:paraId="11C4560E" w14:textId="77777777" w:rsidR="00000000" w:rsidRDefault="00DD00E1">
      <w:pPr>
        <w:pStyle w:val="a0"/>
        <w:rPr>
          <w:rFonts w:hint="cs"/>
          <w:rtl/>
        </w:rPr>
      </w:pPr>
      <w:r>
        <w:rPr>
          <w:rFonts w:hint="cs"/>
          <w:rtl/>
        </w:rPr>
        <w:t xml:space="preserve">הפיגועים האחרונים ותגובת צה"ל מעלים שאלות קשות ונוקבות באשר לדרך הפעולה שמתווה ממשלת ישראל. על דרג מקבלי ההחלטות בצה"ל לשאול, בכנות וברצינות הראויה, שאלות טקטיות, </w:t>
      </w:r>
      <w:r>
        <w:rPr>
          <w:rFonts w:hint="cs"/>
          <w:rtl/>
        </w:rPr>
        <w:t xml:space="preserve">כגון: מדוע נשלח לכפר סיור ובו ארבעה חיילים בלבד, ללא כוח גיבוי? מדוע היה צורך לשגר סיור שגרתי, רגלי, בשעות החשכה, כאשר ברור כי בשעת לילה יש יתרון ברור לאויב? מדוע לא משתנה הנתיב שבו מסיירים החיילים? האם לא היה עדיף לשגר סיור ממונע ברכב ממוגן? האם אכן מותם </w:t>
      </w:r>
      <w:r>
        <w:rPr>
          <w:rFonts w:hint="cs"/>
          <w:rtl/>
        </w:rPr>
        <w:t>של ארבעת החיילים מנע פיגוע באזרחים?</w:t>
      </w:r>
    </w:p>
    <w:p w14:paraId="342610DB" w14:textId="77777777" w:rsidR="00000000" w:rsidRDefault="00DD00E1">
      <w:pPr>
        <w:pStyle w:val="a0"/>
        <w:rPr>
          <w:rFonts w:hint="cs"/>
          <w:rtl/>
        </w:rPr>
      </w:pPr>
    </w:p>
    <w:p w14:paraId="33617D1F" w14:textId="77777777" w:rsidR="00000000" w:rsidRDefault="00DD00E1">
      <w:pPr>
        <w:pStyle w:val="a0"/>
        <w:rPr>
          <w:rFonts w:hint="cs"/>
          <w:rtl/>
        </w:rPr>
      </w:pPr>
      <w:r>
        <w:rPr>
          <w:rFonts w:hint="cs"/>
          <w:rtl/>
        </w:rPr>
        <w:t>אף  שאינני בקיאה ברזי ההחלטות הצבאיות, אני חשה כי מחובתי לבקר את הקורות אותנו בעת האחרונה ולשאול את השאלות כאזרחית מדינת ישראל. אדוני היושב-ראש, חברי הכנסת, עד מתי נהיה חלק בלתי פוסק של פיגועים וחיסולים? עד מתי נעמוד חס</w:t>
      </w:r>
      <w:r>
        <w:rPr>
          <w:rFonts w:hint="cs"/>
          <w:rtl/>
        </w:rPr>
        <w:t>רי אונים וללא תקווה ודרך? עוד כמה משפחות צריכות להיכנס למעגל השכול והצער? ממשלת ישראל, הגיע הזמן להתפכח ולשאול את השאלות האמיתיות הנוגעות לעתידנו ולעתיד ילדינו: האם מדיניות החיסולים מוכיחה את עצמה? כל חיסול גורר נקמה ויוצר עוד ועוד מחבלים. האם הדיכוי והמשט</w:t>
      </w:r>
      <w:r>
        <w:rPr>
          <w:rFonts w:hint="cs"/>
          <w:rtl/>
        </w:rPr>
        <w:t xml:space="preserve">ר הצבאי בשטחים מונעים פיגועים, או שמא הם גוררים אחריהם שנאה ואיבה לטווח הארוך? מהו המתווה המדיני שמוליכה ממשלת ישראל? מהם הפתרונות ליציאה ממעגל הדמים וחוסר האונים הזה? מדוע לא מקודם נושא גדר ההפרדה כראוי? </w:t>
      </w:r>
    </w:p>
    <w:p w14:paraId="3E09E6C1" w14:textId="77777777" w:rsidR="00000000" w:rsidRDefault="00DD00E1">
      <w:pPr>
        <w:pStyle w:val="a0"/>
        <w:rPr>
          <w:rFonts w:hint="cs"/>
          <w:rtl/>
        </w:rPr>
      </w:pPr>
    </w:p>
    <w:p w14:paraId="1CE64173" w14:textId="77777777" w:rsidR="00000000" w:rsidRDefault="00DD00E1">
      <w:pPr>
        <w:pStyle w:val="a0"/>
        <w:rPr>
          <w:rFonts w:hint="cs"/>
          <w:rtl/>
        </w:rPr>
      </w:pPr>
      <w:r>
        <w:rPr>
          <w:rFonts w:hint="cs"/>
          <w:rtl/>
        </w:rPr>
        <w:t>בואו נעלה בבית הזה את השאלות האמיתיות. בואו לא נו</w:t>
      </w:r>
      <w:r>
        <w:rPr>
          <w:rFonts w:hint="cs"/>
          <w:rtl/>
        </w:rPr>
        <w:t xml:space="preserve">סיף את הפיגוע הרצחני ליד עופרה לעוד סטטיסטיקה בספרים. בואו נהיה כנים ואמיצים ונדון בגילוי לב בנושאים הכואבים ביותר. אני קוראת לקיים דיון בוועדת החוץ והביטחון על מנת לשאול את השאלות האלה, לקבל את התשובות, ואולי לתת תקווה חדשה לאזרחי מדינת ישראל. תודה. </w:t>
      </w:r>
    </w:p>
    <w:p w14:paraId="48698941" w14:textId="77777777" w:rsidR="00000000" w:rsidRDefault="00DD00E1">
      <w:pPr>
        <w:pStyle w:val="a0"/>
        <w:rPr>
          <w:rFonts w:hint="cs"/>
          <w:rtl/>
        </w:rPr>
      </w:pPr>
    </w:p>
    <w:p w14:paraId="13C37076" w14:textId="77777777" w:rsidR="00000000" w:rsidRDefault="00DD00E1">
      <w:pPr>
        <w:pStyle w:val="af1"/>
        <w:rPr>
          <w:rtl/>
        </w:rPr>
      </w:pPr>
      <w:r>
        <w:rPr>
          <w:rtl/>
        </w:rPr>
        <w:t>היו</w:t>
      </w:r>
      <w:r>
        <w:rPr>
          <w:rtl/>
        </w:rPr>
        <w:t>"ר מיכאל נודלמן:</w:t>
      </w:r>
    </w:p>
    <w:p w14:paraId="4BBE1D48" w14:textId="77777777" w:rsidR="00000000" w:rsidRDefault="00DD00E1">
      <w:pPr>
        <w:pStyle w:val="a0"/>
        <w:rPr>
          <w:rtl/>
        </w:rPr>
      </w:pPr>
    </w:p>
    <w:p w14:paraId="577638C2" w14:textId="77777777" w:rsidR="00000000" w:rsidRDefault="00DD00E1">
      <w:pPr>
        <w:pStyle w:val="a0"/>
        <w:rPr>
          <w:rFonts w:hint="cs"/>
          <w:rtl/>
        </w:rPr>
      </w:pPr>
      <w:r>
        <w:rPr>
          <w:rFonts w:hint="cs"/>
          <w:rtl/>
        </w:rPr>
        <w:t xml:space="preserve">תודה רבה. חבר הכנסת אליעזר כהן, בבקשה. </w:t>
      </w:r>
    </w:p>
    <w:p w14:paraId="6D6C5000" w14:textId="77777777" w:rsidR="00000000" w:rsidRDefault="00DD00E1">
      <w:pPr>
        <w:pStyle w:val="a0"/>
        <w:rPr>
          <w:rFonts w:hint="cs"/>
          <w:rtl/>
        </w:rPr>
      </w:pPr>
    </w:p>
    <w:p w14:paraId="6F4614EC" w14:textId="77777777" w:rsidR="00000000" w:rsidRDefault="00DD00E1">
      <w:pPr>
        <w:pStyle w:val="a"/>
        <w:rPr>
          <w:rtl/>
        </w:rPr>
      </w:pPr>
      <w:bookmarkStart w:id="382" w:name="FS000000421T22_10_2003_16_21_36"/>
      <w:bookmarkStart w:id="383" w:name="_Toc67028611"/>
      <w:bookmarkEnd w:id="382"/>
      <w:r>
        <w:rPr>
          <w:rFonts w:hint="eastAsia"/>
          <w:rtl/>
        </w:rPr>
        <w:t>אליעזר</w:t>
      </w:r>
      <w:r>
        <w:rPr>
          <w:rtl/>
        </w:rPr>
        <w:t xml:space="preserve"> כהן (האיחוד הלאומי - ישראל ביתנו):</w:t>
      </w:r>
      <w:bookmarkEnd w:id="383"/>
    </w:p>
    <w:p w14:paraId="6E9D8490" w14:textId="77777777" w:rsidR="00000000" w:rsidRDefault="00DD00E1">
      <w:pPr>
        <w:pStyle w:val="a0"/>
        <w:rPr>
          <w:rFonts w:hint="cs"/>
          <w:rtl/>
        </w:rPr>
      </w:pPr>
    </w:p>
    <w:p w14:paraId="2BF378A2" w14:textId="77777777" w:rsidR="00000000" w:rsidRDefault="00DD00E1">
      <w:pPr>
        <w:pStyle w:val="a0"/>
        <w:rPr>
          <w:rFonts w:hint="cs"/>
          <w:rtl/>
        </w:rPr>
      </w:pPr>
      <w:r>
        <w:rPr>
          <w:rFonts w:hint="cs"/>
          <w:rtl/>
        </w:rPr>
        <w:t>אדוני היושב-ראש, אדוני סגן שר הביטחון, חברי הכנסת, ביום ראשון היתה תקלה מבצעית חמורה ביותר בצה"ל. אני לא קורא לזה פיגוע, חברת הכנסת נוקד, זה לא היה פיגוע,</w:t>
      </w:r>
      <w:r>
        <w:rPr>
          <w:rFonts w:hint="cs"/>
          <w:rtl/>
        </w:rPr>
        <w:t xml:space="preserve"> כי היה שם כוח צבאי, וכוח צבאי נכנס לאמבוש. זה היה מארב לכוח צבאי שלנו. לכן זה לא פיגוע, זה חלק מהמשכת פעילות הטרור, זה נכון. זה אחד הסעיפים שהטרור מפיל על מדינת ישראל. </w:t>
      </w:r>
    </w:p>
    <w:p w14:paraId="36679D1E" w14:textId="77777777" w:rsidR="00000000" w:rsidRDefault="00DD00E1">
      <w:pPr>
        <w:pStyle w:val="a0"/>
        <w:rPr>
          <w:rFonts w:hint="cs"/>
          <w:rtl/>
        </w:rPr>
      </w:pPr>
    </w:p>
    <w:p w14:paraId="40035F91" w14:textId="77777777" w:rsidR="00000000" w:rsidRDefault="00DD00E1">
      <w:pPr>
        <w:pStyle w:val="a0"/>
        <w:rPr>
          <w:rFonts w:hint="cs"/>
          <w:rtl/>
        </w:rPr>
      </w:pPr>
      <w:r>
        <w:rPr>
          <w:rFonts w:hint="cs"/>
          <w:rtl/>
        </w:rPr>
        <w:t>מכיוון שזאת היתה תקלה מבצעית, אני קורא למערכת הביטחון ואני קורא לכנסת, ואני מציע שתיע</w:t>
      </w:r>
      <w:r>
        <w:rPr>
          <w:rFonts w:hint="cs"/>
          <w:rtl/>
        </w:rPr>
        <w:t>רך בדיקה כיצד קרתה תקלה חמורה כזאת. ללא ספק זו היתה יחידה מובחרת, ודווקא מפני שזו יחידה מובחרת, ואין לי ספק שהמפקדים שם הם מפקדים מוצלחים וטובים, שעושים לילות כימים לשמור עלינו כדי שנמשיך לחיות בארץ הזאת, דווקא בגלל זה - האלוף חבר הכנסת יתום יודע, שדווקא ב</w:t>
      </w:r>
      <w:r>
        <w:rPr>
          <w:rFonts w:hint="cs"/>
          <w:rtl/>
        </w:rPr>
        <w:t>יחידות מובחרות דורשים רף גבוה יותר של משמעת, של סדר, של פיקוד ושל ניהול. דווקא מפני שזאת היתה יחידה מבצעית כזאת מוצלחת, אסור שתקרה כזאת תקלה. זה מזכיר לי, לצערי, את התקלה שהיתה לשייטת בלבנון, שגם לה שמו מארב גדול. דווקא היחידות האלה צריכות לשמור על רף גבוה</w:t>
      </w:r>
      <w:r>
        <w:rPr>
          <w:rFonts w:hint="cs"/>
          <w:rtl/>
        </w:rPr>
        <w:t xml:space="preserve">,  ומכיוון שהן צריכות לשמור על רף גבוה, צריך לטפל בענישה, אם היו אשמים בכשל כלשהו, או שהיתה תקלה מבצעית. עד כמה שזה כואב, דווקא היחידות האלה צריכות לשמור על רמתן. </w:t>
      </w:r>
    </w:p>
    <w:p w14:paraId="5C760515" w14:textId="77777777" w:rsidR="00000000" w:rsidRDefault="00DD00E1">
      <w:pPr>
        <w:pStyle w:val="a0"/>
        <w:rPr>
          <w:rFonts w:hint="cs"/>
          <w:rtl/>
        </w:rPr>
      </w:pPr>
    </w:p>
    <w:p w14:paraId="36ADD471" w14:textId="77777777" w:rsidR="00000000" w:rsidRDefault="00DD00E1">
      <w:pPr>
        <w:pStyle w:val="a0"/>
        <w:rPr>
          <w:rFonts w:hint="cs"/>
          <w:rtl/>
        </w:rPr>
      </w:pPr>
      <w:r>
        <w:rPr>
          <w:rFonts w:hint="cs"/>
          <w:rtl/>
        </w:rPr>
        <w:t>הערה לדיון הקודם. אני מצטער שהגעתי לדין ודברים עם חבר הכנסת דני יתום. אין לי בכלל ספק שאת ה</w:t>
      </w:r>
      <w:r>
        <w:rPr>
          <w:rFonts w:hint="cs"/>
          <w:rtl/>
        </w:rPr>
        <w:t>טרור לא ננצח לא במשא-ומתן ולא בדיבורים ולא בהתחנחנויות ולא בשום דרך אחרת. את הטרור ניאלץ להכניע אך ורק בדרך צבאית, מפני שעד שלא נרסק את הטרור בדרך צבאית, לא יהיה כל משא-ומתן. האויב שלנו כרגע מרגיש שהוא מנצח. אם לא ננצח אותו במערכה הזאת, שום משא-ומתן בשום ד</w:t>
      </w:r>
      <w:r>
        <w:rPr>
          <w:rFonts w:hint="cs"/>
          <w:rtl/>
        </w:rPr>
        <w:t xml:space="preserve">רך, לא מהשמאל ולא מהימין ולא מלמעלה ולא מלמטה, לא יתקיים ולא יגיע להישג כלשהו. תודה רבה. </w:t>
      </w:r>
    </w:p>
    <w:p w14:paraId="45BBB669" w14:textId="77777777" w:rsidR="00000000" w:rsidRDefault="00DD00E1">
      <w:pPr>
        <w:pStyle w:val="a0"/>
        <w:rPr>
          <w:rFonts w:hint="cs"/>
          <w:rtl/>
        </w:rPr>
      </w:pPr>
    </w:p>
    <w:p w14:paraId="4D51BF4C" w14:textId="77777777" w:rsidR="00000000" w:rsidRDefault="00DD00E1">
      <w:pPr>
        <w:pStyle w:val="af1"/>
        <w:rPr>
          <w:rFonts w:hint="cs"/>
          <w:rtl/>
        </w:rPr>
      </w:pPr>
    </w:p>
    <w:p w14:paraId="5424A8B1" w14:textId="77777777" w:rsidR="00000000" w:rsidRDefault="00DD00E1">
      <w:pPr>
        <w:pStyle w:val="af1"/>
        <w:rPr>
          <w:rFonts w:hint="cs"/>
          <w:rtl/>
        </w:rPr>
      </w:pPr>
    </w:p>
    <w:p w14:paraId="1D685F3A" w14:textId="77777777" w:rsidR="00000000" w:rsidRDefault="00DD00E1">
      <w:pPr>
        <w:pStyle w:val="af1"/>
        <w:rPr>
          <w:rtl/>
        </w:rPr>
      </w:pPr>
      <w:r>
        <w:rPr>
          <w:rtl/>
        </w:rPr>
        <w:t>היו"ר מיכאל נודלמן:</w:t>
      </w:r>
    </w:p>
    <w:p w14:paraId="4819EE24" w14:textId="77777777" w:rsidR="00000000" w:rsidRDefault="00DD00E1">
      <w:pPr>
        <w:pStyle w:val="a0"/>
        <w:rPr>
          <w:rtl/>
        </w:rPr>
      </w:pPr>
    </w:p>
    <w:p w14:paraId="25D1AC27" w14:textId="77777777" w:rsidR="00000000" w:rsidRDefault="00DD00E1">
      <w:pPr>
        <w:pStyle w:val="a0"/>
        <w:rPr>
          <w:rFonts w:hint="cs"/>
          <w:rtl/>
        </w:rPr>
      </w:pPr>
      <w:r>
        <w:rPr>
          <w:rFonts w:hint="cs"/>
          <w:rtl/>
        </w:rPr>
        <w:t xml:space="preserve">תודה. אדוני סגן השר, אתה משיב על שני הנושאים, ירי טילי "קסאם" מרצועת-עזה לשטח ישראל ופעולת צה"ל ברפיח ופיגוע הירי ליד היישוב עופרה. בבקשה. </w:t>
      </w:r>
    </w:p>
    <w:p w14:paraId="77C61C2C" w14:textId="77777777" w:rsidR="00000000" w:rsidRDefault="00DD00E1">
      <w:pPr>
        <w:pStyle w:val="a0"/>
        <w:rPr>
          <w:rFonts w:hint="cs"/>
          <w:rtl/>
        </w:rPr>
      </w:pPr>
    </w:p>
    <w:p w14:paraId="0633B32F" w14:textId="77777777" w:rsidR="00000000" w:rsidRDefault="00DD00E1">
      <w:pPr>
        <w:pStyle w:val="a"/>
        <w:rPr>
          <w:rtl/>
        </w:rPr>
      </w:pPr>
      <w:bookmarkStart w:id="384" w:name="FS000000464T22_10_2003_16_31_42"/>
      <w:bookmarkStart w:id="385" w:name="_Toc67028612"/>
      <w:bookmarkEnd w:id="384"/>
      <w:r>
        <w:rPr>
          <w:rFonts w:hint="eastAsia"/>
          <w:rtl/>
        </w:rPr>
        <w:t>ס</w:t>
      </w:r>
      <w:r>
        <w:rPr>
          <w:rFonts w:hint="eastAsia"/>
          <w:rtl/>
        </w:rPr>
        <w:t>גן</w:t>
      </w:r>
      <w:r>
        <w:rPr>
          <w:rtl/>
        </w:rPr>
        <w:t xml:space="preserve"> שר הביטחון זאב בוים:</w:t>
      </w:r>
      <w:bookmarkEnd w:id="385"/>
    </w:p>
    <w:p w14:paraId="086DB478" w14:textId="77777777" w:rsidR="00000000" w:rsidRDefault="00DD00E1">
      <w:pPr>
        <w:pStyle w:val="a0"/>
        <w:rPr>
          <w:rFonts w:hint="cs"/>
          <w:rtl/>
        </w:rPr>
      </w:pPr>
    </w:p>
    <w:p w14:paraId="73B12161" w14:textId="77777777" w:rsidR="00000000" w:rsidRDefault="00DD00E1">
      <w:pPr>
        <w:pStyle w:val="a0"/>
        <w:rPr>
          <w:rFonts w:hint="cs"/>
          <w:rtl/>
        </w:rPr>
      </w:pPr>
      <w:r>
        <w:rPr>
          <w:rFonts w:hint="cs"/>
          <w:rtl/>
        </w:rPr>
        <w:t xml:space="preserve">אדוני היושב-ראש, חברי הכנסת, חבל מאוד שיש אנשים שהביאו את ההצעה לסדר-היום, אמרו את שלהם, הפריחו מלים באוויר וברחו מהמליאה. </w:t>
      </w:r>
    </w:p>
    <w:p w14:paraId="6D5A7282" w14:textId="77777777" w:rsidR="00000000" w:rsidRDefault="00DD00E1">
      <w:pPr>
        <w:pStyle w:val="a0"/>
        <w:rPr>
          <w:rFonts w:hint="cs"/>
          <w:rtl/>
        </w:rPr>
      </w:pPr>
    </w:p>
    <w:p w14:paraId="41E7D133" w14:textId="77777777" w:rsidR="00000000" w:rsidRDefault="00DD00E1">
      <w:pPr>
        <w:pStyle w:val="af0"/>
        <w:rPr>
          <w:rtl/>
        </w:rPr>
      </w:pPr>
      <w:r>
        <w:rPr>
          <w:rFonts w:hint="eastAsia"/>
          <w:rtl/>
        </w:rPr>
        <w:t>דני</w:t>
      </w:r>
      <w:r>
        <w:rPr>
          <w:rtl/>
        </w:rPr>
        <w:t xml:space="preserve"> יתום (העבודה-מימד):</w:t>
      </w:r>
    </w:p>
    <w:p w14:paraId="7551619F" w14:textId="77777777" w:rsidR="00000000" w:rsidRDefault="00DD00E1">
      <w:pPr>
        <w:pStyle w:val="a0"/>
        <w:rPr>
          <w:rFonts w:hint="cs"/>
          <w:rtl/>
        </w:rPr>
      </w:pPr>
    </w:p>
    <w:p w14:paraId="4E1B17A2" w14:textId="77777777" w:rsidR="00000000" w:rsidRDefault="00DD00E1">
      <w:pPr>
        <w:pStyle w:val="a0"/>
        <w:rPr>
          <w:rFonts w:hint="cs"/>
          <w:rtl/>
        </w:rPr>
      </w:pPr>
      <w:r>
        <w:rPr>
          <w:rFonts w:hint="cs"/>
          <w:rtl/>
        </w:rPr>
        <w:t xml:space="preserve">אנחנו פה כדי לשמוע, מגלים אומץ לב ונשארים במליאה. </w:t>
      </w:r>
    </w:p>
    <w:p w14:paraId="006679E6" w14:textId="77777777" w:rsidR="00000000" w:rsidRDefault="00DD00E1">
      <w:pPr>
        <w:pStyle w:val="a0"/>
        <w:rPr>
          <w:rFonts w:hint="cs"/>
          <w:rtl/>
        </w:rPr>
      </w:pPr>
    </w:p>
    <w:p w14:paraId="765F0A13" w14:textId="77777777" w:rsidR="00000000" w:rsidRDefault="00DD00E1">
      <w:pPr>
        <w:pStyle w:val="-"/>
        <w:rPr>
          <w:rtl/>
        </w:rPr>
      </w:pPr>
      <w:bookmarkStart w:id="386" w:name="FS000000464T22_10_2003_16_32_34C"/>
      <w:bookmarkEnd w:id="386"/>
      <w:r>
        <w:rPr>
          <w:rtl/>
        </w:rPr>
        <w:t>סגן שר הביטחון זאב בוים:</w:t>
      </w:r>
    </w:p>
    <w:p w14:paraId="37126A79" w14:textId="77777777" w:rsidR="00000000" w:rsidRDefault="00DD00E1">
      <w:pPr>
        <w:pStyle w:val="a0"/>
        <w:rPr>
          <w:rtl/>
        </w:rPr>
      </w:pPr>
    </w:p>
    <w:p w14:paraId="588B77A7" w14:textId="77777777" w:rsidR="00000000" w:rsidRDefault="00DD00E1">
      <w:pPr>
        <w:pStyle w:val="a0"/>
        <w:rPr>
          <w:rFonts w:hint="cs"/>
          <w:rtl/>
        </w:rPr>
      </w:pPr>
      <w:r>
        <w:rPr>
          <w:rFonts w:hint="cs"/>
          <w:rtl/>
        </w:rPr>
        <w:t xml:space="preserve">לא </w:t>
      </w:r>
      <w:r>
        <w:rPr>
          <w:rFonts w:hint="cs"/>
          <w:rtl/>
        </w:rPr>
        <w:t xml:space="preserve">צריך אומץ לב, צריך רק יושרה. יש פה כאלה שיש להם יושרה. לצערי, חברת הכנסת גלאון וחבר הכנסת טיבי אינם פה בנושא שהם העלו, נושא רפיח, שאליו אני רוצה להתייחס תחילה. </w:t>
      </w:r>
    </w:p>
    <w:p w14:paraId="797A1762" w14:textId="77777777" w:rsidR="00000000" w:rsidRDefault="00DD00E1">
      <w:pPr>
        <w:pStyle w:val="a0"/>
        <w:rPr>
          <w:rFonts w:hint="cs"/>
          <w:rtl/>
        </w:rPr>
      </w:pPr>
    </w:p>
    <w:p w14:paraId="5BE00303" w14:textId="77777777" w:rsidR="00000000" w:rsidRDefault="00DD00E1">
      <w:pPr>
        <w:pStyle w:val="a0"/>
        <w:rPr>
          <w:rFonts w:hint="cs"/>
          <w:rtl/>
        </w:rPr>
      </w:pPr>
      <w:r>
        <w:rPr>
          <w:rFonts w:hint="cs"/>
          <w:rtl/>
        </w:rPr>
        <w:t>במקום הרצאת דברים מסודרת, אני רוצה להשיב על כמה דברים שנשמעו כאן. העניין הזה שעומדת פה חברת הכ</w:t>
      </w:r>
      <w:r>
        <w:rPr>
          <w:rFonts w:hint="cs"/>
          <w:rtl/>
        </w:rPr>
        <w:t>נסת גלאון, מגלגלת את עיניה לשמים ומהר מאוד אומרת: צריך להילחם בטרור, צריך להילחם בטרור. אחר כך גלגול עיניים נוסף: איך מעזים לפעול בלב אוכלוסייה אזרחית? גברת גלאון, ממה נפשך? זאת אחת הבעיות הכי גדולות שלנו, זה הקושי הגדול, שהארגונים הרצחניים הטרוריסטיים מקנ</w:t>
      </w:r>
      <w:r>
        <w:rPr>
          <w:rFonts w:hint="cs"/>
          <w:rtl/>
        </w:rPr>
        <w:t xml:space="preserve">נים ומכים שורש בלב האוכלוסייה האזרחית. זאת הבעיה הגדולה. </w:t>
      </w:r>
    </w:p>
    <w:p w14:paraId="3BE06008" w14:textId="77777777" w:rsidR="00000000" w:rsidRDefault="00DD00E1">
      <w:pPr>
        <w:pStyle w:val="a0"/>
        <w:rPr>
          <w:rFonts w:hint="cs"/>
          <w:rtl/>
        </w:rPr>
      </w:pPr>
    </w:p>
    <w:p w14:paraId="29D0F9DC" w14:textId="77777777" w:rsidR="00000000" w:rsidRDefault="00DD00E1">
      <w:pPr>
        <w:pStyle w:val="a0"/>
        <w:rPr>
          <w:rFonts w:hint="cs"/>
          <w:rtl/>
        </w:rPr>
      </w:pPr>
      <w:r>
        <w:rPr>
          <w:rFonts w:hint="cs"/>
          <w:rtl/>
        </w:rPr>
        <w:t>אני רוצה לחזור על שימוש במלים, שלצערי נשחק משהו אבל הוא אמת לאמיתה. דווקא משום כך צה"ל עושה כל מה שהוא יכול כדי להימנע מפגיעה באזרחים שהם חפים מפשע שנמצאים בסביבה הזאת. יש הרבה מקרים שבהם פעולות צב</w:t>
      </w:r>
      <w:r>
        <w:rPr>
          <w:rFonts w:hint="cs"/>
          <w:rtl/>
        </w:rPr>
        <w:t>איות לא מתקיימות, או שהן נעצרות באמצע או לא מושלמות, בגלל נוכחות אזרחים, לפעמים נוכחות בזמן אירוע, ויש אפשרות למפקדים בשטח תוך כדי ביצוע פעולה, בוודאי רגלית, בוודאי קרקעית, גם אווירית בטווחי זמן יותר קצרים,  לבצע את הדברים ולהחליט החלטות במקום, שהן פועל יו</w:t>
      </w:r>
      <w:r>
        <w:rPr>
          <w:rFonts w:hint="cs"/>
          <w:rtl/>
        </w:rPr>
        <w:t xml:space="preserve">צא של שינוי באותה זירה נקודתית. </w:t>
      </w:r>
    </w:p>
    <w:p w14:paraId="510E366D" w14:textId="77777777" w:rsidR="00000000" w:rsidRDefault="00DD00E1">
      <w:pPr>
        <w:pStyle w:val="a0"/>
        <w:rPr>
          <w:rFonts w:hint="cs"/>
          <w:rtl/>
        </w:rPr>
      </w:pPr>
    </w:p>
    <w:p w14:paraId="294AD4B5" w14:textId="77777777" w:rsidR="00000000" w:rsidRDefault="00DD00E1">
      <w:pPr>
        <w:pStyle w:val="a0"/>
        <w:rPr>
          <w:rFonts w:hint="cs"/>
          <w:rtl/>
        </w:rPr>
      </w:pPr>
      <w:r>
        <w:rPr>
          <w:rFonts w:hint="cs"/>
          <w:rtl/>
        </w:rPr>
        <w:t xml:space="preserve">אני מודה לכם שחזרתם. באתי קודם בטענה על כך שאתם לא נמצאים, עכשיו אני צריך, גם לפרוטוקול וגם לציבור, להגיד שחזרתם. </w:t>
      </w:r>
    </w:p>
    <w:p w14:paraId="36CEE6D1" w14:textId="77777777" w:rsidR="00000000" w:rsidRDefault="00DD00E1">
      <w:pPr>
        <w:pStyle w:val="a0"/>
        <w:rPr>
          <w:rFonts w:hint="cs"/>
          <w:rtl/>
        </w:rPr>
      </w:pPr>
    </w:p>
    <w:p w14:paraId="3A79A935" w14:textId="77777777" w:rsidR="00000000" w:rsidRDefault="00DD00E1">
      <w:pPr>
        <w:pStyle w:val="af0"/>
        <w:rPr>
          <w:rFonts w:hint="cs"/>
          <w:rtl/>
        </w:rPr>
      </w:pPr>
    </w:p>
    <w:p w14:paraId="685D2274" w14:textId="77777777" w:rsidR="00000000" w:rsidRDefault="00DD00E1">
      <w:pPr>
        <w:pStyle w:val="af0"/>
        <w:rPr>
          <w:rtl/>
        </w:rPr>
      </w:pPr>
      <w:r>
        <w:rPr>
          <w:rFonts w:hint="eastAsia"/>
          <w:rtl/>
        </w:rPr>
        <w:t>אחמד</w:t>
      </w:r>
      <w:r>
        <w:rPr>
          <w:rtl/>
        </w:rPr>
        <w:t xml:space="preserve"> טיבי (חד"ש-תע"ל):</w:t>
      </w:r>
    </w:p>
    <w:p w14:paraId="57FFB1ED" w14:textId="77777777" w:rsidR="00000000" w:rsidRDefault="00DD00E1">
      <w:pPr>
        <w:pStyle w:val="a0"/>
        <w:rPr>
          <w:rFonts w:hint="cs"/>
          <w:rtl/>
        </w:rPr>
      </w:pPr>
    </w:p>
    <w:p w14:paraId="0759BF9F" w14:textId="77777777" w:rsidR="00000000" w:rsidRDefault="00DD00E1">
      <w:pPr>
        <w:pStyle w:val="a0"/>
        <w:rPr>
          <w:rFonts w:hint="cs"/>
          <w:rtl/>
        </w:rPr>
      </w:pPr>
      <w:r>
        <w:rPr>
          <w:rFonts w:hint="cs"/>
          <w:rtl/>
        </w:rPr>
        <w:t xml:space="preserve">אל מי אתה מדבר, אדוני, לפרוטוקול? </w:t>
      </w:r>
    </w:p>
    <w:p w14:paraId="1918E72B" w14:textId="77777777" w:rsidR="00000000" w:rsidRDefault="00DD00E1">
      <w:pPr>
        <w:pStyle w:val="a0"/>
        <w:rPr>
          <w:rFonts w:hint="cs"/>
          <w:rtl/>
        </w:rPr>
      </w:pPr>
    </w:p>
    <w:p w14:paraId="6B691D22" w14:textId="77777777" w:rsidR="00000000" w:rsidRDefault="00DD00E1">
      <w:pPr>
        <w:pStyle w:val="-"/>
        <w:rPr>
          <w:rtl/>
        </w:rPr>
      </w:pPr>
      <w:bookmarkStart w:id="387" w:name="FS000000464T22_10_2003_16_41_36C"/>
      <w:bookmarkEnd w:id="387"/>
      <w:r>
        <w:rPr>
          <w:rtl/>
        </w:rPr>
        <w:t>סגן שר הביטחון זאב בוים:</w:t>
      </w:r>
    </w:p>
    <w:p w14:paraId="3A8F8A40" w14:textId="77777777" w:rsidR="00000000" w:rsidRDefault="00DD00E1">
      <w:pPr>
        <w:pStyle w:val="a0"/>
        <w:rPr>
          <w:rtl/>
        </w:rPr>
      </w:pPr>
    </w:p>
    <w:p w14:paraId="2FB79E7B" w14:textId="77777777" w:rsidR="00000000" w:rsidRDefault="00DD00E1">
      <w:pPr>
        <w:pStyle w:val="a0"/>
        <w:rPr>
          <w:rFonts w:hint="cs"/>
          <w:rtl/>
        </w:rPr>
      </w:pPr>
      <w:r>
        <w:rPr>
          <w:rFonts w:hint="cs"/>
          <w:rtl/>
        </w:rPr>
        <w:t xml:space="preserve">אני מדבר לפרוטוקול </w:t>
      </w:r>
      <w:r>
        <w:rPr>
          <w:rFonts w:hint="cs"/>
          <w:rtl/>
        </w:rPr>
        <w:t xml:space="preserve">ולחבר הכנסת אחמד טיבי, ואני צריך להקדים ולדבר לחברת הכנסת גלאון. </w:t>
      </w:r>
    </w:p>
    <w:p w14:paraId="3247975F" w14:textId="77777777" w:rsidR="00000000" w:rsidRDefault="00DD00E1">
      <w:pPr>
        <w:pStyle w:val="a0"/>
        <w:rPr>
          <w:rFonts w:hint="cs"/>
          <w:rtl/>
        </w:rPr>
      </w:pPr>
    </w:p>
    <w:p w14:paraId="7F86E44F" w14:textId="77777777" w:rsidR="00000000" w:rsidRDefault="00DD00E1">
      <w:pPr>
        <w:pStyle w:val="af0"/>
        <w:rPr>
          <w:rtl/>
        </w:rPr>
      </w:pPr>
      <w:r>
        <w:rPr>
          <w:rFonts w:hint="eastAsia"/>
          <w:rtl/>
        </w:rPr>
        <w:t>אחמד</w:t>
      </w:r>
      <w:r>
        <w:rPr>
          <w:rtl/>
        </w:rPr>
        <w:t xml:space="preserve"> טיבי (חד"ש-תע"ל):</w:t>
      </w:r>
    </w:p>
    <w:p w14:paraId="74F1B1DE" w14:textId="77777777" w:rsidR="00000000" w:rsidRDefault="00DD00E1">
      <w:pPr>
        <w:pStyle w:val="a0"/>
        <w:rPr>
          <w:rFonts w:hint="cs"/>
          <w:rtl/>
        </w:rPr>
      </w:pPr>
    </w:p>
    <w:p w14:paraId="7741858F" w14:textId="77777777" w:rsidR="00000000" w:rsidRDefault="00DD00E1">
      <w:pPr>
        <w:pStyle w:val="a0"/>
        <w:rPr>
          <w:rFonts w:hint="cs"/>
          <w:rtl/>
        </w:rPr>
      </w:pPr>
      <w:r>
        <w:rPr>
          <w:rFonts w:hint="cs"/>
          <w:rtl/>
        </w:rPr>
        <w:t xml:space="preserve">אני מודה לאדוני, כי באנו לכבודך. </w:t>
      </w:r>
    </w:p>
    <w:p w14:paraId="27ADBF27" w14:textId="77777777" w:rsidR="00000000" w:rsidRDefault="00DD00E1">
      <w:pPr>
        <w:pStyle w:val="a0"/>
        <w:rPr>
          <w:rFonts w:hint="cs"/>
          <w:rtl/>
        </w:rPr>
      </w:pPr>
    </w:p>
    <w:p w14:paraId="4F8B0CEA" w14:textId="77777777" w:rsidR="00000000" w:rsidRDefault="00DD00E1">
      <w:pPr>
        <w:pStyle w:val="-"/>
        <w:rPr>
          <w:rtl/>
        </w:rPr>
      </w:pPr>
      <w:bookmarkStart w:id="388" w:name="FS000000464T22_10_2003_16_42_10C"/>
      <w:bookmarkEnd w:id="388"/>
      <w:r>
        <w:rPr>
          <w:rtl/>
        </w:rPr>
        <w:t>סגן שר הביטחון זאב בוים:</w:t>
      </w:r>
    </w:p>
    <w:p w14:paraId="247B4D5E" w14:textId="77777777" w:rsidR="00000000" w:rsidRDefault="00DD00E1">
      <w:pPr>
        <w:pStyle w:val="a0"/>
        <w:rPr>
          <w:rtl/>
        </w:rPr>
      </w:pPr>
    </w:p>
    <w:p w14:paraId="2953D941" w14:textId="77777777" w:rsidR="00000000" w:rsidRDefault="00DD00E1">
      <w:pPr>
        <w:pStyle w:val="a0"/>
        <w:rPr>
          <w:rFonts w:hint="cs"/>
          <w:rtl/>
        </w:rPr>
      </w:pPr>
      <w:r>
        <w:rPr>
          <w:rFonts w:hint="cs"/>
          <w:rtl/>
        </w:rPr>
        <w:t>חברת הכנסת גלאון, זאת בדיוק בעייתנו. אנחנו בתוך הבעיה הקשה הזאת, של הצורך שעליו גם את מסכימה, להילחם בטר</w:t>
      </w:r>
      <w:r>
        <w:rPr>
          <w:rFonts w:hint="cs"/>
          <w:rtl/>
        </w:rPr>
        <w:t xml:space="preserve">ור, אבל הטרור הזה נמצא בעיבורה של אוכלוסייה אזרחית. הוא מחפש את האוכלוסייה האזרחית, כדי לפעול תחת המניפה הזאת והמטרייה הזאת ומתוך ידיעת הרגישות המיוחדת שיש לנו </w:t>
      </w:r>
      <w:r>
        <w:rPr>
          <w:rtl/>
        </w:rPr>
        <w:t>–</w:t>
      </w:r>
      <w:r>
        <w:rPr>
          <w:rFonts w:hint="cs"/>
          <w:rtl/>
        </w:rPr>
        <w:t xml:space="preserve"> יש לנו רגישות מיוחדת, על-פי תפיסת עולמנו, על-פי הערכים שלנו, על-פי המוסר היהודי שלנו, יש לנו ג</w:t>
      </w:r>
      <w:r>
        <w:rPr>
          <w:rFonts w:hint="cs"/>
          <w:rtl/>
        </w:rPr>
        <w:t xml:space="preserve">ישה מיוחדת, יותר מאשר לעמים אחרים, גם מהעמים היותר-מתוקנים בחברה האנושית. אז מה נעשה? אז אנחנו עושים כל מאמץ, ולעתים אנשים נפגעים. </w:t>
      </w:r>
    </w:p>
    <w:p w14:paraId="10C25EBE" w14:textId="77777777" w:rsidR="00000000" w:rsidRDefault="00DD00E1">
      <w:pPr>
        <w:pStyle w:val="a0"/>
        <w:rPr>
          <w:rFonts w:hint="cs"/>
          <w:rtl/>
        </w:rPr>
      </w:pPr>
    </w:p>
    <w:p w14:paraId="0BB9677C" w14:textId="77777777" w:rsidR="00000000" w:rsidRDefault="00DD00E1">
      <w:pPr>
        <w:pStyle w:val="a0"/>
        <w:rPr>
          <w:rFonts w:hint="cs"/>
          <w:rtl/>
        </w:rPr>
      </w:pPr>
      <w:r>
        <w:rPr>
          <w:rFonts w:hint="cs"/>
          <w:rtl/>
        </w:rPr>
        <w:t>לא כל האנשים, האזרחים שנפגעים שם, הם תמימים. צריך להגיד את זה ביושר. ההערכה שלי היא, שהרוב הם אזרחים שנמצאים או נקלעים לשם,</w:t>
      </w:r>
      <w:r>
        <w:rPr>
          <w:rFonts w:hint="cs"/>
          <w:rtl/>
        </w:rPr>
        <w:t xml:space="preserve"> והם חסרי אונים, אבל לא כולם. אני מגיע לרפיח, ומייד נדבר על המספרים. אבל הפעולה שעושה צה"ל בבתים, שמהם נחפרות מנהרות, לנסות לחשוף את המנהרות האלה, מנהרות המוות </w:t>
      </w:r>
      <w:r>
        <w:rPr>
          <w:rtl/>
        </w:rPr>
        <w:t>–</w:t>
      </w:r>
      <w:r>
        <w:rPr>
          <w:rFonts w:hint="cs"/>
          <w:rtl/>
        </w:rPr>
        <w:t xml:space="preserve"> בעלי הבתים הם אנשים תמימים? אני אומר לך שלא. הרוב באזור הזה הוא לגמרי לא תמים. יש שם תעשייה גד</w:t>
      </w:r>
      <w:r>
        <w:rPr>
          <w:rFonts w:hint="cs"/>
          <w:rtl/>
        </w:rPr>
        <w:t xml:space="preserve">ולה, תעשייה כלכלית מפוארת, שילוב קטלני של הברחת אמל"ח, של הברחת סמים, של הברחת נשים, הכול. והמשפחות שם מגלגלות את הכסף הזה ונהנות ממנו. אלה שלא בתוך זה, מזמן לא נמצאות בשטח הבעייתי הזה. </w:t>
      </w:r>
    </w:p>
    <w:p w14:paraId="62C3A5F5" w14:textId="77777777" w:rsidR="00000000" w:rsidRDefault="00DD00E1">
      <w:pPr>
        <w:pStyle w:val="a0"/>
        <w:rPr>
          <w:rFonts w:hint="cs"/>
          <w:rtl/>
        </w:rPr>
      </w:pPr>
    </w:p>
    <w:p w14:paraId="06C2A4C3" w14:textId="77777777" w:rsidR="00000000" w:rsidRDefault="00DD00E1">
      <w:pPr>
        <w:pStyle w:val="a0"/>
        <w:rPr>
          <w:rFonts w:hint="cs"/>
          <w:rtl/>
        </w:rPr>
      </w:pPr>
      <w:r>
        <w:rPr>
          <w:rFonts w:hint="cs"/>
          <w:rtl/>
        </w:rPr>
        <w:t>אני אגלה לך עוד משהו. יש באזור משפחות, שכדי ליהנות מהכסף של הארגונים</w:t>
      </w:r>
      <w:r>
        <w:rPr>
          <w:rFonts w:hint="cs"/>
          <w:rtl/>
        </w:rPr>
        <w:t xml:space="preserve"> ושל הרשות שמתגלגל שם, עושות את עצמן מעמידות לרשות הארגונים מנהרות, ויש שם פעולה של כאילו חפירת מנהרות כדי ליהנות מבנייה חדשה, כשניתנים לאנשים בתל-סולטן מענקים כדי לשחרר שם את הבתים. מעניין. </w:t>
      </w:r>
    </w:p>
    <w:p w14:paraId="743790DF" w14:textId="77777777" w:rsidR="00000000" w:rsidRDefault="00DD00E1">
      <w:pPr>
        <w:pStyle w:val="a0"/>
        <w:rPr>
          <w:rFonts w:hint="cs"/>
          <w:rtl/>
        </w:rPr>
      </w:pPr>
    </w:p>
    <w:p w14:paraId="12BDB885" w14:textId="77777777" w:rsidR="00000000" w:rsidRDefault="00DD00E1">
      <w:pPr>
        <w:pStyle w:val="a0"/>
        <w:rPr>
          <w:rFonts w:hint="cs"/>
          <w:rtl/>
        </w:rPr>
      </w:pPr>
      <w:r>
        <w:rPr>
          <w:rFonts w:hint="cs"/>
          <w:rtl/>
        </w:rPr>
        <w:t>נהרסו כ-50 בתים במבצע ה"מתגלגל" הזה לביעור המנהרות. לטרור -  המ</w:t>
      </w:r>
      <w:r>
        <w:rPr>
          <w:rFonts w:hint="cs"/>
          <w:rtl/>
        </w:rPr>
        <w:t>נהרות האלה הן סם חיים,  לנו  - הן סם המוות, ויש הכרח לחשוף אותן.</w:t>
      </w:r>
    </w:p>
    <w:p w14:paraId="135C8363" w14:textId="77777777" w:rsidR="00000000" w:rsidRDefault="00DD00E1">
      <w:pPr>
        <w:pStyle w:val="a0"/>
        <w:ind w:firstLine="0"/>
        <w:rPr>
          <w:rFonts w:hint="cs"/>
          <w:rtl/>
        </w:rPr>
      </w:pPr>
    </w:p>
    <w:p w14:paraId="5F2921DD" w14:textId="77777777" w:rsidR="00000000" w:rsidRDefault="00DD00E1">
      <w:pPr>
        <w:pStyle w:val="a0"/>
        <w:ind w:firstLine="0"/>
        <w:rPr>
          <w:rFonts w:hint="cs"/>
          <w:rtl/>
        </w:rPr>
      </w:pPr>
      <w:r>
        <w:rPr>
          <w:rFonts w:hint="cs"/>
          <w:rtl/>
        </w:rPr>
        <w:tab/>
        <w:t>אגב, עוד דבר אחד מעניין -  הוא באמת מעניין -  על האוכלוסייה התמימה, על האזרחים המסכנים שנפגעים. ברפיח היתה בעיה. כתוצאה מהמבצע הזה קמו אזרחים ברפיח ולחצו על הרשות הפלסטינית ואילצו את המודיע</w:t>
      </w:r>
      <w:r>
        <w:rPr>
          <w:rFonts w:hint="cs"/>
          <w:rtl/>
        </w:rPr>
        <w:t xml:space="preserve">ין המסכל של הרשות הפלסטינית לאטום שם שלוש מנהרות בבטון. זה מעניין. אולי לזה צריך לעודד את האוכלוסייה המסכנה, הסובלת כתוצאה מהפעילות הטרוריסטית הזאת. אולי תקום יום אחד ותעשה מעשה </w:t>
      </w:r>
      <w:r>
        <w:rPr>
          <w:rtl/>
        </w:rPr>
        <w:t>–</w:t>
      </w:r>
      <w:r>
        <w:rPr>
          <w:rFonts w:hint="cs"/>
          <w:rtl/>
        </w:rPr>
        <w:t xml:space="preserve"> מה שאנחנו מצפים ממנהיגות הרשות הפלסטינית, שאני לא יודע איפה היא. אין עם מי ל</w:t>
      </w:r>
      <w:r>
        <w:rPr>
          <w:rFonts w:hint="cs"/>
          <w:rtl/>
        </w:rPr>
        <w:t>דבר שם, אין עם מי לדבר.</w:t>
      </w:r>
    </w:p>
    <w:p w14:paraId="4804FE44" w14:textId="77777777" w:rsidR="00000000" w:rsidRDefault="00DD00E1">
      <w:pPr>
        <w:pStyle w:val="a0"/>
        <w:ind w:firstLine="0"/>
        <w:rPr>
          <w:rFonts w:hint="cs"/>
          <w:rtl/>
        </w:rPr>
      </w:pPr>
    </w:p>
    <w:p w14:paraId="029B4E86" w14:textId="77777777" w:rsidR="00000000" w:rsidRDefault="00DD00E1">
      <w:pPr>
        <w:pStyle w:val="a0"/>
        <w:ind w:firstLine="0"/>
        <w:rPr>
          <w:rFonts w:hint="cs"/>
          <w:rtl/>
        </w:rPr>
      </w:pPr>
      <w:r>
        <w:rPr>
          <w:rFonts w:hint="cs"/>
          <w:rtl/>
        </w:rPr>
        <w:tab/>
        <w:t>החבר שלך, חבר הכנסת טיבי, אצלנו הוא לא רלוונטי, ובחברה הפלסטינית הוא איש חשוב וגדול, ומנקודת ראות פלסטינית אולי יש לו זכויות גדולות. אני לא יודע, הבעיה הגדולה היא מה הן הזכויות האלה. ארבעה עשורים בחייו הוא מתעסק רק בעניין אחד, בטר</w:t>
      </w:r>
      <w:r>
        <w:rPr>
          <w:rFonts w:hint="cs"/>
          <w:rtl/>
        </w:rPr>
        <w:t>ור, וגם עכשיו, כשמישהו מנסה להילחם בטרור, הוא לא נותן לו כלים שהוא מחזיק בידיו ונאחז בקרנות המזבח. אם זה המנהיג הגדול של העם הפלסטיני, אני לא יכול לבוא אל העם הפלסטיני, אבל אני עומד לא כל כך מהצד ותוהה על התפיסה הזאת. אני חושב שבסתר לבם פנימה הרבה פלסטינים</w:t>
      </w:r>
      <w:r>
        <w:rPr>
          <w:rFonts w:hint="cs"/>
          <w:rtl/>
        </w:rPr>
        <w:t xml:space="preserve"> מבינים  </w:t>
      </w:r>
      <w:r>
        <w:rPr>
          <w:rtl/>
        </w:rPr>
        <w:t>–</w:t>
      </w:r>
      <w:r>
        <w:rPr>
          <w:rFonts w:hint="cs"/>
          <w:rtl/>
        </w:rPr>
        <w:t xml:space="preserve"> הדעת נותנת שהם צריכים להבין </w:t>
      </w:r>
      <w:r>
        <w:rPr>
          <w:rtl/>
        </w:rPr>
        <w:t>–</w:t>
      </w:r>
      <w:r>
        <w:rPr>
          <w:rFonts w:hint="cs"/>
          <w:rtl/>
        </w:rPr>
        <w:t xml:space="preserve">  מי המיט עליהם את האסון הזה בשלוש השנים האחרונות, מיהו האיש הזה. אני חושב שהם יודעים. אבל לא נרחיב בעניין.</w:t>
      </w:r>
    </w:p>
    <w:p w14:paraId="1B2019AA" w14:textId="77777777" w:rsidR="00000000" w:rsidRDefault="00DD00E1">
      <w:pPr>
        <w:pStyle w:val="a0"/>
        <w:ind w:firstLine="0"/>
        <w:rPr>
          <w:rFonts w:hint="cs"/>
          <w:rtl/>
        </w:rPr>
      </w:pPr>
    </w:p>
    <w:p w14:paraId="39853DF7" w14:textId="77777777" w:rsidR="00000000" w:rsidRDefault="00DD00E1">
      <w:pPr>
        <w:pStyle w:val="a0"/>
        <w:ind w:firstLine="0"/>
        <w:rPr>
          <w:rFonts w:hint="cs"/>
          <w:rtl/>
        </w:rPr>
      </w:pPr>
      <w:r>
        <w:rPr>
          <w:rFonts w:hint="cs"/>
          <w:rtl/>
        </w:rPr>
        <w:tab/>
        <w:t>אני רוצה להגיד עוד מלה אחת לחבר הכנסת טיבי וגם לחברת הכנסת גלאון. העניין הזה של הדיסאינפורמציות, של הטחת ה</w:t>
      </w:r>
      <w:r>
        <w:rPr>
          <w:rFonts w:hint="cs"/>
          <w:rtl/>
        </w:rPr>
        <w:t>טענה של השקרים שבאים מתוך מערכת הביטחון - אני לא רוצה להתווכח אתך. אני ראיתי את ה"אמיתות" הגדולות שבאו מהחברים שלך, החל מ"ג'נין ג'נין" ועד האירועים האחרונים שבהם היה צריך לפרסם חומר. היא שואלת: מה פתאום אחרי 24 שעות? זה לא חומר שמתפרסם בדרך כלל. זה חומר צב</w:t>
      </w:r>
      <w:r>
        <w:rPr>
          <w:rFonts w:hint="cs"/>
          <w:rtl/>
        </w:rPr>
        <w:t xml:space="preserve">אי, זה חומר עבודה של הצבא, ובדין ובצדק, כדי שלא לחשוף דברים שאין צורך שאנשים יראו אותם. לא מפרסמים בדרך כלל דברים כאלה. כדי לחשוף את השקרים של הפלסטינים באירועים האלה, היה הכרח לחשוף את זה, ופתאום נגלתה כל האמת לעיני כל העולם. </w:t>
      </w:r>
    </w:p>
    <w:p w14:paraId="47A707D8" w14:textId="77777777" w:rsidR="00000000" w:rsidRDefault="00DD00E1">
      <w:pPr>
        <w:pStyle w:val="a0"/>
        <w:ind w:firstLine="0"/>
        <w:rPr>
          <w:rFonts w:hint="cs"/>
          <w:rtl/>
        </w:rPr>
      </w:pPr>
    </w:p>
    <w:p w14:paraId="6DE4BE83" w14:textId="77777777" w:rsidR="00000000" w:rsidRDefault="00DD00E1">
      <w:pPr>
        <w:pStyle w:val="af0"/>
        <w:rPr>
          <w:rtl/>
        </w:rPr>
      </w:pPr>
      <w:r>
        <w:rPr>
          <w:rFonts w:hint="eastAsia"/>
          <w:rtl/>
        </w:rPr>
        <w:t>אחמד</w:t>
      </w:r>
      <w:r>
        <w:rPr>
          <w:rtl/>
        </w:rPr>
        <w:t xml:space="preserve"> טיבי (חד"ש-תע"ל):</w:t>
      </w:r>
    </w:p>
    <w:p w14:paraId="7B6D87A5" w14:textId="77777777" w:rsidR="00000000" w:rsidRDefault="00DD00E1">
      <w:pPr>
        <w:pStyle w:val="a0"/>
        <w:rPr>
          <w:rFonts w:hint="cs"/>
          <w:rtl/>
        </w:rPr>
      </w:pPr>
    </w:p>
    <w:p w14:paraId="33F9C00D" w14:textId="77777777" w:rsidR="00000000" w:rsidRDefault="00DD00E1">
      <w:pPr>
        <w:pStyle w:val="a0"/>
        <w:rPr>
          <w:rFonts w:hint="cs"/>
          <w:rtl/>
        </w:rPr>
      </w:pPr>
      <w:r>
        <w:rPr>
          <w:rFonts w:hint="cs"/>
          <w:rtl/>
        </w:rPr>
        <w:t>- -</w:t>
      </w:r>
      <w:r>
        <w:rPr>
          <w:rFonts w:hint="cs"/>
          <w:rtl/>
        </w:rPr>
        <w:t xml:space="preserve"> -</w:t>
      </w:r>
    </w:p>
    <w:p w14:paraId="0F4976FC" w14:textId="77777777" w:rsidR="00000000" w:rsidRDefault="00DD00E1">
      <w:pPr>
        <w:pStyle w:val="a0"/>
        <w:rPr>
          <w:rFonts w:hint="cs"/>
          <w:rtl/>
        </w:rPr>
      </w:pPr>
    </w:p>
    <w:p w14:paraId="1066673C" w14:textId="77777777" w:rsidR="00000000" w:rsidRDefault="00DD00E1">
      <w:pPr>
        <w:pStyle w:val="-"/>
        <w:rPr>
          <w:rtl/>
        </w:rPr>
      </w:pPr>
      <w:bookmarkStart w:id="389" w:name="FS000000464T22_10_2003_16_51_01"/>
      <w:bookmarkStart w:id="390" w:name="FS000000464T22_10_2003_16_51_11C"/>
      <w:bookmarkEnd w:id="389"/>
      <w:bookmarkEnd w:id="390"/>
      <w:r>
        <w:rPr>
          <w:rtl/>
        </w:rPr>
        <w:t>סגן שר הביטחון זאב בוים:</w:t>
      </w:r>
    </w:p>
    <w:p w14:paraId="4393196D" w14:textId="77777777" w:rsidR="00000000" w:rsidRDefault="00DD00E1">
      <w:pPr>
        <w:pStyle w:val="a0"/>
        <w:rPr>
          <w:rtl/>
        </w:rPr>
      </w:pPr>
    </w:p>
    <w:p w14:paraId="7D434003" w14:textId="77777777" w:rsidR="00000000" w:rsidRDefault="00DD00E1">
      <w:pPr>
        <w:pStyle w:val="a0"/>
        <w:ind w:firstLine="720"/>
        <w:rPr>
          <w:rFonts w:hint="cs"/>
          <w:rtl/>
        </w:rPr>
      </w:pPr>
      <w:r>
        <w:rPr>
          <w:rFonts w:hint="cs"/>
          <w:rtl/>
        </w:rPr>
        <w:t>אבל, חברת הכנסת גלאון, אנחנו כבר שמענו את זה מאז ימי "ג'נין ג'נין" וה"טבח" המפורסם. בהדרגה זה ירד, אבל זה נעצר על 500 טבוחים. נדמה לי שזה התחיל  מ-5,000. פה חבר הכנסת טיבי צעק שיש 1,500 לפחות.</w:t>
      </w:r>
    </w:p>
    <w:p w14:paraId="17FBB5FE" w14:textId="77777777" w:rsidR="00000000" w:rsidRDefault="00DD00E1">
      <w:pPr>
        <w:pStyle w:val="a0"/>
        <w:ind w:firstLine="0"/>
        <w:rPr>
          <w:rFonts w:hint="cs"/>
          <w:rtl/>
        </w:rPr>
      </w:pPr>
    </w:p>
    <w:p w14:paraId="2E819157" w14:textId="77777777" w:rsidR="00000000" w:rsidRDefault="00DD00E1">
      <w:pPr>
        <w:pStyle w:val="af0"/>
        <w:rPr>
          <w:rtl/>
        </w:rPr>
      </w:pPr>
      <w:r>
        <w:rPr>
          <w:rFonts w:hint="eastAsia"/>
          <w:rtl/>
        </w:rPr>
        <w:t>אחמד</w:t>
      </w:r>
      <w:r>
        <w:rPr>
          <w:rtl/>
        </w:rPr>
        <w:t xml:space="preserve"> טיבי (חד"ש-תע"ל):</w:t>
      </w:r>
    </w:p>
    <w:p w14:paraId="3BB175B2" w14:textId="77777777" w:rsidR="00000000" w:rsidRDefault="00DD00E1">
      <w:pPr>
        <w:pStyle w:val="a0"/>
        <w:rPr>
          <w:rFonts w:hint="cs"/>
          <w:rtl/>
        </w:rPr>
      </w:pPr>
    </w:p>
    <w:p w14:paraId="21FD0542" w14:textId="77777777" w:rsidR="00000000" w:rsidRDefault="00DD00E1">
      <w:pPr>
        <w:pStyle w:val="a0"/>
        <w:rPr>
          <w:rFonts w:hint="cs"/>
          <w:rtl/>
        </w:rPr>
      </w:pPr>
      <w:r>
        <w:rPr>
          <w:rFonts w:hint="cs"/>
          <w:rtl/>
        </w:rPr>
        <w:t xml:space="preserve">אני? </w:t>
      </w:r>
    </w:p>
    <w:p w14:paraId="02BF756B" w14:textId="77777777" w:rsidR="00000000" w:rsidRDefault="00DD00E1">
      <w:pPr>
        <w:pStyle w:val="a0"/>
        <w:ind w:firstLine="0"/>
        <w:rPr>
          <w:rtl/>
        </w:rPr>
      </w:pPr>
    </w:p>
    <w:p w14:paraId="06084571" w14:textId="77777777" w:rsidR="00000000" w:rsidRDefault="00DD00E1">
      <w:pPr>
        <w:pStyle w:val="-"/>
        <w:rPr>
          <w:rtl/>
        </w:rPr>
      </w:pPr>
      <w:bookmarkStart w:id="391" w:name="FS000000464T22_10_2003_16_53_19C"/>
      <w:bookmarkEnd w:id="391"/>
      <w:r>
        <w:rPr>
          <w:rtl/>
        </w:rPr>
        <w:t>ס</w:t>
      </w:r>
      <w:r>
        <w:rPr>
          <w:rtl/>
        </w:rPr>
        <w:t>גן שר הביטחון זאב בוים:</w:t>
      </w:r>
    </w:p>
    <w:p w14:paraId="065CC30B" w14:textId="77777777" w:rsidR="00000000" w:rsidRDefault="00DD00E1">
      <w:pPr>
        <w:pStyle w:val="a0"/>
        <w:rPr>
          <w:rtl/>
        </w:rPr>
      </w:pPr>
    </w:p>
    <w:p w14:paraId="2FB32FF0" w14:textId="77777777" w:rsidR="00000000" w:rsidRDefault="00DD00E1">
      <w:pPr>
        <w:pStyle w:val="a0"/>
        <w:ind w:firstLine="0"/>
        <w:rPr>
          <w:rFonts w:hint="cs"/>
          <w:rtl/>
        </w:rPr>
      </w:pPr>
      <w:r>
        <w:rPr>
          <w:rFonts w:hint="cs"/>
          <w:rtl/>
        </w:rPr>
        <w:tab/>
        <w:t>אתה והחברים שלך פה באולם.</w:t>
      </w:r>
    </w:p>
    <w:p w14:paraId="0842E88E" w14:textId="77777777" w:rsidR="00000000" w:rsidRDefault="00DD00E1">
      <w:pPr>
        <w:pStyle w:val="a0"/>
        <w:ind w:firstLine="0"/>
        <w:rPr>
          <w:rFonts w:hint="cs"/>
          <w:rtl/>
        </w:rPr>
      </w:pPr>
    </w:p>
    <w:p w14:paraId="09E03E6B" w14:textId="77777777" w:rsidR="00000000" w:rsidRDefault="00DD00E1">
      <w:pPr>
        <w:pStyle w:val="af0"/>
        <w:rPr>
          <w:rtl/>
        </w:rPr>
      </w:pPr>
      <w:r>
        <w:rPr>
          <w:rFonts w:hint="eastAsia"/>
          <w:rtl/>
        </w:rPr>
        <w:t>אחמד</w:t>
      </w:r>
      <w:r>
        <w:rPr>
          <w:rtl/>
        </w:rPr>
        <w:t xml:space="preserve"> טיבי (חד"ש-תע"ל):</w:t>
      </w:r>
    </w:p>
    <w:p w14:paraId="7AC75680" w14:textId="77777777" w:rsidR="00000000" w:rsidRDefault="00DD00E1">
      <w:pPr>
        <w:pStyle w:val="a0"/>
        <w:rPr>
          <w:rFonts w:hint="cs"/>
          <w:rtl/>
        </w:rPr>
      </w:pPr>
    </w:p>
    <w:p w14:paraId="4C4E5F37" w14:textId="77777777" w:rsidR="00000000" w:rsidRDefault="00DD00E1">
      <w:pPr>
        <w:pStyle w:val="a0"/>
        <w:rPr>
          <w:rFonts w:hint="cs"/>
          <w:rtl/>
        </w:rPr>
      </w:pPr>
      <w:r>
        <w:rPr>
          <w:rFonts w:hint="cs"/>
          <w:rtl/>
        </w:rPr>
        <w:t>תחזור בך, כי אתה לא מדייק - - -</w:t>
      </w:r>
    </w:p>
    <w:p w14:paraId="75A79E6A" w14:textId="77777777" w:rsidR="00000000" w:rsidRDefault="00DD00E1">
      <w:pPr>
        <w:pStyle w:val="a0"/>
        <w:rPr>
          <w:rFonts w:hint="cs"/>
          <w:rtl/>
        </w:rPr>
      </w:pPr>
    </w:p>
    <w:p w14:paraId="3A7535C1" w14:textId="77777777" w:rsidR="00000000" w:rsidRDefault="00DD00E1">
      <w:pPr>
        <w:pStyle w:val="af0"/>
        <w:rPr>
          <w:rtl/>
        </w:rPr>
      </w:pPr>
      <w:r>
        <w:rPr>
          <w:rFonts w:hint="eastAsia"/>
          <w:rtl/>
        </w:rPr>
        <w:t>גדעון</w:t>
      </w:r>
      <w:r>
        <w:rPr>
          <w:rtl/>
        </w:rPr>
        <w:t xml:space="preserve"> סער (הליכוד):</w:t>
      </w:r>
    </w:p>
    <w:p w14:paraId="3D9C00A9" w14:textId="77777777" w:rsidR="00000000" w:rsidRDefault="00DD00E1">
      <w:pPr>
        <w:pStyle w:val="a0"/>
        <w:rPr>
          <w:rFonts w:hint="cs"/>
          <w:rtl/>
        </w:rPr>
      </w:pPr>
    </w:p>
    <w:p w14:paraId="24D21B2E" w14:textId="77777777" w:rsidR="00000000" w:rsidRDefault="00DD00E1">
      <w:pPr>
        <w:pStyle w:val="a0"/>
        <w:ind w:firstLine="0"/>
        <w:rPr>
          <w:rFonts w:hint="cs"/>
          <w:rtl/>
        </w:rPr>
      </w:pPr>
      <w:r>
        <w:rPr>
          <w:rFonts w:hint="cs"/>
          <w:rtl/>
        </w:rPr>
        <w:tab/>
        <w:t>אתה והחברים שלך - - -</w:t>
      </w:r>
    </w:p>
    <w:p w14:paraId="2B6967A3" w14:textId="77777777" w:rsidR="00000000" w:rsidRDefault="00DD00E1">
      <w:pPr>
        <w:pStyle w:val="a0"/>
        <w:rPr>
          <w:rFonts w:hint="cs"/>
          <w:rtl/>
        </w:rPr>
      </w:pPr>
    </w:p>
    <w:p w14:paraId="05B9AD56" w14:textId="77777777" w:rsidR="00000000" w:rsidRDefault="00DD00E1">
      <w:pPr>
        <w:pStyle w:val="-"/>
        <w:rPr>
          <w:rtl/>
        </w:rPr>
      </w:pPr>
      <w:bookmarkStart w:id="392" w:name="FS000000464T22_10_2003_16_53_50C"/>
      <w:bookmarkEnd w:id="392"/>
      <w:r>
        <w:rPr>
          <w:rtl/>
        </w:rPr>
        <w:t>סגן שר הביטחון זאב בוים:</w:t>
      </w:r>
    </w:p>
    <w:p w14:paraId="3F3B7CE8" w14:textId="77777777" w:rsidR="00000000" w:rsidRDefault="00DD00E1">
      <w:pPr>
        <w:pStyle w:val="a0"/>
        <w:rPr>
          <w:rtl/>
        </w:rPr>
      </w:pPr>
    </w:p>
    <w:p w14:paraId="6833A0C1" w14:textId="77777777" w:rsidR="00000000" w:rsidRDefault="00DD00E1">
      <w:pPr>
        <w:pStyle w:val="a0"/>
        <w:rPr>
          <w:rFonts w:hint="cs"/>
          <w:rtl/>
        </w:rPr>
      </w:pPr>
      <w:r>
        <w:rPr>
          <w:rFonts w:hint="cs"/>
          <w:rtl/>
        </w:rPr>
        <w:t>אני לא אחזור בי מהטענה העקרונית. אולי אני לא מדייק במספר, אבל טענת הטבח נשמ</w:t>
      </w:r>
      <w:r>
        <w:rPr>
          <w:rFonts w:hint="cs"/>
          <w:rtl/>
        </w:rPr>
        <w:t>עה פה על-ידיך ועל-ידי החברים שלך.</w:t>
      </w:r>
    </w:p>
    <w:p w14:paraId="1FAAE91A" w14:textId="77777777" w:rsidR="00000000" w:rsidRDefault="00DD00E1">
      <w:pPr>
        <w:pStyle w:val="a0"/>
        <w:rPr>
          <w:rFonts w:hint="cs"/>
          <w:rtl/>
        </w:rPr>
      </w:pPr>
    </w:p>
    <w:p w14:paraId="7ABD4DE1" w14:textId="77777777" w:rsidR="00000000" w:rsidRDefault="00DD00E1">
      <w:pPr>
        <w:pStyle w:val="af0"/>
        <w:rPr>
          <w:rtl/>
        </w:rPr>
      </w:pPr>
      <w:r>
        <w:rPr>
          <w:rFonts w:hint="eastAsia"/>
          <w:rtl/>
        </w:rPr>
        <w:t>אחמד</w:t>
      </w:r>
      <w:r>
        <w:rPr>
          <w:rtl/>
        </w:rPr>
        <w:t xml:space="preserve"> טיבי (חד"ש-תע"ל):</w:t>
      </w:r>
    </w:p>
    <w:p w14:paraId="4B619CDC" w14:textId="77777777" w:rsidR="00000000" w:rsidRDefault="00DD00E1">
      <w:pPr>
        <w:pStyle w:val="a0"/>
        <w:rPr>
          <w:rFonts w:hint="cs"/>
          <w:rtl/>
        </w:rPr>
      </w:pPr>
    </w:p>
    <w:p w14:paraId="7ACB81F4" w14:textId="77777777" w:rsidR="00000000" w:rsidRDefault="00DD00E1">
      <w:pPr>
        <w:pStyle w:val="a0"/>
        <w:rPr>
          <w:rFonts w:hint="cs"/>
          <w:rtl/>
        </w:rPr>
      </w:pPr>
      <w:r>
        <w:rPr>
          <w:rFonts w:hint="cs"/>
          <w:rtl/>
        </w:rPr>
        <w:t>אני הזכרתי מספר? תדייק - - -</w:t>
      </w:r>
    </w:p>
    <w:p w14:paraId="6C456C44" w14:textId="77777777" w:rsidR="00000000" w:rsidRDefault="00DD00E1">
      <w:pPr>
        <w:pStyle w:val="a0"/>
        <w:rPr>
          <w:rFonts w:hint="cs"/>
          <w:rtl/>
        </w:rPr>
      </w:pPr>
    </w:p>
    <w:p w14:paraId="3E576C02" w14:textId="77777777" w:rsidR="00000000" w:rsidRDefault="00DD00E1">
      <w:pPr>
        <w:pStyle w:val="-"/>
        <w:rPr>
          <w:rtl/>
        </w:rPr>
      </w:pPr>
      <w:bookmarkStart w:id="393" w:name="FS000000464T22_10_2003_16_55_04C"/>
      <w:bookmarkEnd w:id="393"/>
      <w:r>
        <w:rPr>
          <w:rtl/>
        </w:rPr>
        <w:t>סגן שר הביטחון זאב בוים:</w:t>
      </w:r>
    </w:p>
    <w:p w14:paraId="3AD75395" w14:textId="77777777" w:rsidR="00000000" w:rsidRDefault="00DD00E1">
      <w:pPr>
        <w:pStyle w:val="a0"/>
        <w:rPr>
          <w:rtl/>
        </w:rPr>
      </w:pPr>
    </w:p>
    <w:p w14:paraId="71AE4036" w14:textId="77777777" w:rsidR="00000000" w:rsidRDefault="00DD00E1">
      <w:pPr>
        <w:pStyle w:val="a0"/>
        <w:rPr>
          <w:rFonts w:hint="cs"/>
          <w:rtl/>
        </w:rPr>
      </w:pPr>
      <w:r>
        <w:rPr>
          <w:rFonts w:hint="cs"/>
          <w:rtl/>
        </w:rPr>
        <w:t xml:space="preserve">תשמע, אחמד טיבי, אני אומר עכשיו שכאשר מדובר בשאלה מי משקר ומי דובר אמת, הדברים ידועים וברורים, לא מהיום ולא מאתמול. </w:t>
      </w:r>
    </w:p>
    <w:p w14:paraId="44E24397" w14:textId="77777777" w:rsidR="00000000" w:rsidRDefault="00DD00E1">
      <w:pPr>
        <w:pStyle w:val="a0"/>
        <w:rPr>
          <w:rFonts w:hint="cs"/>
          <w:rtl/>
        </w:rPr>
      </w:pPr>
    </w:p>
    <w:p w14:paraId="3747C7F4" w14:textId="77777777" w:rsidR="00000000" w:rsidRDefault="00DD00E1">
      <w:pPr>
        <w:pStyle w:val="af0"/>
        <w:rPr>
          <w:rtl/>
        </w:rPr>
      </w:pPr>
      <w:r>
        <w:rPr>
          <w:rFonts w:hint="eastAsia"/>
          <w:rtl/>
        </w:rPr>
        <w:t>אחמד</w:t>
      </w:r>
      <w:r>
        <w:rPr>
          <w:rtl/>
        </w:rPr>
        <w:t xml:space="preserve"> טיבי (חד"ש-תע"ל):</w:t>
      </w:r>
    </w:p>
    <w:p w14:paraId="57CEBC26" w14:textId="77777777" w:rsidR="00000000" w:rsidRDefault="00DD00E1">
      <w:pPr>
        <w:pStyle w:val="a0"/>
        <w:rPr>
          <w:rFonts w:hint="cs"/>
          <w:rtl/>
        </w:rPr>
      </w:pPr>
    </w:p>
    <w:p w14:paraId="3114D5D9" w14:textId="77777777" w:rsidR="00000000" w:rsidRDefault="00DD00E1">
      <w:pPr>
        <w:pStyle w:val="a0"/>
        <w:rPr>
          <w:rFonts w:hint="cs"/>
          <w:rtl/>
        </w:rPr>
      </w:pPr>
      <w:r>
        <w:rPr>
          <w:rFonts w:hint="cs"/>
          <w:rtl/>
        </w:rPr>
        <w:t xml:space="preserve">איך נהרגו ונפגעו אנשים, אדוני? זאת השאלה. </w:t>
      </w:r>
    </w:p>
    <w:p w14:paraId="075CA9B9" w14:textId="77777777" w:rsidR="00000000" w:rsidRDefault="00DD00E1">
      <w:pPr>
        <w:pStyle w:val="a0"/>
        <w:rPr>
          <w:rFonts w:hint="cs"/>
          <w:rtl/>
        </w:rPr>
      </w:pPr>
    </w:p>
    <w:p w14:paraId="08E7C10D" w14:textId="77777777" w:rsidR="00000000" w:rsidRDefault="00DD00E1">
      <w:pPr>
        <w:pStyle w:val="-"/>
        <w:rPr>
          <w:rtl/>
        </w:rPr>
      </w:pPr>
      <w:bookmarkStart w:id="394" w:name="FS000000464T22_10_2003_16_56_21C"/>
      <w:bookmarkEnd w:id="394"/>
      <w:r>
        <w:rPr>
          <w:rtl/>
        </w:rPr>
        <w:t>סגן שר הביטחון זאב בוים:</w:t>
      </w:r>
    </w:p>
    <w:p w14:paraId="3DE5D4F5" w14:textId="77777777" w:rsidR="00000000" w:rsidRDefault="00DD00E1">
      <w:pPr>
        <w:pStyle w:val="a0"/>
        <w:rPr>
          <w:rtl/>
        </w:rPr>
      </w:pPr>
    </w:p>
    <w:p w14:paraId="35278E8D" w14:textId="77777777" w:rsidR="00000000" w:rsidRDefault="00DD00E1">
      <w:pPr>
        <w:pStyle w:val="a0"/>
        <w:rPr>
          <w:rFonts w:hint="cs"/>
          <w:rtl/>
        </w:rPr>
      </w:pPr>
      <w:r>
        <w:rPr>
          <w:rFonts w:hint="cs"/>
          <w:rtl/>
        </w:rPr>
        <w:t xml:space="preserve">חבר הכנסת טיבי, נדמה לי שאנחנו הראינו בדיוק מי נהרג, על מה, איפה, מה היו המטרות, אל מי זה כוון, מה היו התוצאות של העניין הזה. עם הדברים האלה אי-אפשר להתווכח. </w:t>
      </w:r>
    </w:p>
    <w:p w14:paraId="49947F01" w14:textId="77777777" w:rsidR="00000000" w:rsidRDefault="00DD00E1">
      <w:pPr>
        <w:pStyle w:val="a0"/>
        <w:rPr>
          <w:rFonts w:hint="cs"/>
          <w:rtl/>
        </w:rPr>
      </w:pPr>
    </w:p>
    <w:p w14:paraId="60D923A6" w14:textId="77777777" w:rsidR="00000000" w:rsidRDefault="00DD00E1">
      <w:pPr>
        <w:pStyle w:val="af0"/>
        <w:rPr>
          <w:rtl/>
        </w:rPr>
      </w:pPr>
      <w:r>
        <w:rPr>
          <w:rFonts w:hint="eastAsia"/>
          <w:rtl/>
        </w:rPr>
        <w:t>זהבה</w:t>
      </w:r>
      <w:r>
        <w:rPr>
          <w:rtl/>
        </w:rPr>
        <w:t xml:space="preserve"> גלאון (מרצ):</w:t>
      </w:r>
    </w:p>
    <w:p w14:paraId="053992CA" w14:textId="77777777" w:rsidR="00000000" w:rsidRDefault="00DD00E1">
      <w:pPr>
        <w:pStyle w:val="a0"/>
        <w:rPr>
          <w:rFonts w:hint="cs"/>
          <w:rtl/>
        </w:rPr>
      </w:pPr>
    </w:p>
    <w:p w14:paraId="0CC1100D" w14:textId="77777777" w:rsidR="00000000" w:rsidRDefault="00DD00E1">
      <w:pPr>
        <w:pStyle w:val="a0"/>
        <w:rPr>
          <w:rFonts w:hint="cs"/>
          <w:rtl/>
        </w:rPr>
      </w:pPr>
      <w:r>
        <w:rPr>
          <w:rFonts w:hint="cs"/>
          <w:rtl/>
        </w:rPr>
        <w:t>אפשר ל</w:t>
      </w:r>
      <w:r>
        <w:rPr>
          <w:rFonts w:hint="cs"/>
          <w:rtl/>
        </w:rPr>
        <w:t>התווכח.</w:t>
      </w:r>
    </w:p>
    <w:p w14:paraId="65916CD5" w14:textId="77777777" w:rsidR="00000000" w:rsidRDefault="00DD00E1">
      <w:pPr>
        <w:pStyle w:val="a0"/>
        <w:rPr>
          <w:rFonts w:hint="cs"/>
          <w:rtl/>
        </w:rPr>
      </w:pPr>
    </w:p>
    <w:p w14:paraId="1709045E" w14:textId="77777777" w:rsidR="00000000" w:rsidRDefault="00DD00E1">
      <w:pPr>
        <w:pStyle w:val="-"/>
        <w:rPr>
          <w:rtl/>
        </w:rPr>
      </w:pPr>
      <w:bookmarkStart w:id="395" w:name="FS000000464T22_10_2003_16_57_10C"/>
      <w:bookmarkEnd w:id="395"/>
      <w:r>
        <w:rPr>
          <w:rtl/>
        </w:rPr>
        <w:t>סגן שר הביטחון זאב בוים:</w:t>
      </w:r>
    </w:p>
    <w:p w14:paraId="4FF94D95" w14:textId="77777777" w:rsidR="00000000" w:rsidRDefault="00DD00E1">
      <w:pPr>
        <w:pStyle w:val="a0"/>
        <w:rPr>
          <w:rtl/>
        </w:rPr>
      </w:pPr>
    </w:p>
    <w:p w14:paraId="2A223941" w14:textId="77777777" w:rsidR="00000000" w:rsidRDefault="00DD00E1">
      <w:pPr>
        <w:pStyle w:val="a0"/>
        <w:rPr>
          <w:rFonts w:hint="cs"/>
          <w:rtl/>
        </w:rPr>
      </w:pPr>
      <w:r>
        <w:rPr>
          <w:rFonts w:hint="cs"/>
          <w:rtl/>
        </w:rPr>
        <w:t>את יכולה להתווכח.</w:t>
      </w:r>
    </w:p>
    <w:p w14:paraId="7DFB2A35" w14:textId="77777777" w:rsidR="00000000" w:rsidRDefault="00DD00E1">
      <w:pPr>
        <w:pStyle w:val="a0"/>
        <w:rPr>
          <w:rFonts w:hint="cs"/>
          <w:rtl/>
        </w:rPr>
      </w:pPr>
    </w:p>
    <w:p w14:paraId="278F2AEB" w14:textId="77777777" w:rsidR="00000000" w:rsidRDefault="00DD00E1">
      <w:pPr>
        <w:pStyle w:val="af0"/>
        <w:rPr>
          <w:rtl/>
        </w:rPr>
      </w:pPr>
      <w:r>
        <w:rPr>
          <w:rFonts w:hint="eastAsia"/>
          <w:rtl/>
        </w:rPr>
        <w:t>זהבה</w:t>
      </w:r>
      <w:r>
        <w:rPr>
          <w:rtl/>
        </w:rPr>
        <w:t xml:space="preserve"> גלאון (מרצ):</w:t>
      </w:r>
    </w:p>
    <w:p w14:paraId="3A6E2FFF" w14:textId="77777777" w:rsidR="00000000" w:rsidRDefault="00DD00E1">
      <w:pPr>
        <w:pStyle w:val="a0"/>
        <w:rPr>
          <w:rFonts w:hint="cs"/>
          <w:rtl/>
        </w:rPr>
      </w:pPr>
    </w:p>
    <w:p w14:paraId="30340D13" w14:textId="77777777" w:rsidR="00000000" w:rsidRDefault="00DD00E1">
      <w:pPr>
        <w:pStyle w:val="a0"/>
        <w:rPr>
          <w:rFonts w:hint="cs"/>
          <w:rtl/>
        </w:rPr>
      </w:pPr>
      <w:r>
        <w:rPr>
          <w:rFonts w:hint="cs"/>
          <w:rtl/>
        </w:rPr>
        <w:t>- - -</w:t>
      </w:r>
    </w:p>
    <w:p w14:paraId="57E657A9" w14:textId="77777777" w:rsidR="00000000" w:rsidRDefault="00DD00E1">
      <w:pPr>
        <w:pStyle w:val="a0"/>
        <w:rPr>
          <w:rFonts w:hint="cs"/>
          <w:rtl/>
        </w:rPr>
      </w:pPr>
    </w:p>
    <w:p w14:paraId="3ABDCC5B" w14:textId="77777777" w:rsidR="00000000" w:rsidRDefault="00DD00E1">
      <w:pPr>
        <w:pStyle w:val="-"/>
        <w:rPr>
          <w:rtl/>
        </w:rPr>
      </w:pPr>
      <w:bookmarkStart w:id="396" w:name="FS000000464T22_10_2003_16_57_22C"/>
      <w:bookmarkEnd w:id="396"/>
      <w:r>
        <w:rPr>
          <w:rtl/>
        </w:rPr>
        <w:t>סגן שר הביטחון זאב בוים:</w:t>
      </w:r>
    </w:p>
    <w:p w14:paraId="1E55905C" w14:textId="77777777" w:rsidR="00000000" w:rsidRDefault="00DD00E1">
      <w:pPr>
        <w:pStyle w:val="a0"/>
        <w:rPr>
          <w:rtl/>
        </w:rPr>
      </w:pPr>
    </w:p>
    <w:p w14:paraId="538FCFF8" w14:textId="77777777" w:rsidR="00000000" w:rsidRDefault="00DD00E1">
      <w:pPr>
        <w:pStyle w:val="a0"/>
        <w:rPr>
          <w:rFonts w:hint="cs"/>
          <w:rtl/>
        </w:rPr>
      </w:pPr>
      <w:r>
        <w:rPr>
          <w:rFonts w:hint="cs"/>
          <w:rtl/>
        </w:rPr>
        <w:t>כן, בוודאי, בוודאי.</w:t>
      </w:r>
    </w:p>
    <w:p w14:paraId="4F2A3FEC" w14:textId="77777777" w:rsidR="00000000" w:rsidRDefault="00DD00E1">
      <w:pPr>
        <w:pStyle w:val="a0"/>
        <w:rPr>
          <w:rFonts w:hint="cs"/>
          <w:rtl/>
        </w:rPr>
      </w:pPr>
    </w:p>
    <w:p w14:paraId="22E330FB" w14:textId="77777777" w:rsidR="00000000" w:rsidRDefault="00DD00E1">
      <w:pPr>
        <w:pStyle w:val="af0"/>
        <w:rPr>
          <w:rtl/>
        </w:rPr>
      </w:pPr>
      <w:r>
        <w:rPr>
          <w:rFonts w:hint="eastAsia"/>
          <w:rtl/>
        </w:rPr>
        <w:t>זהבה</w:t>
      </w:r>
      <w:r>
        <w:rPr>
          <w:rtl/>
        </w:rPr>
        <w:t xml:space="preserve"> גלאון (מרצ):</w:t>
      </w:r>
    </w:p>
    <w:p w14:paraId="00DAC469" w14:textId="77777777" w:rsidR="00000000" w:rsidRDefault="00DD00E1">
      <w:pPr>
        <w:pStyle w:val="a0"/>
        <w:rPr>
          <w:rFonts w:hint="cs"/>
          <w:rtl/>
        </w:rPr>
      </w:pPr>
    </w:p>
    <w:p w14:paraId="63AD9E99" w14:textId="77777777" w:rsidR="00000000" w:rsidRDefault="00DD00E1">
      <w:pPr>
        <w:pStyle w:val="a0"/>
        <w:rPr>
          <w:rFonts w:hint="cs"/>
          <w:rtl/>
        </w:rPr>
      </w:pPr>
      <w:r>
        <w:rPr>
          <w:rFonts w:hint="cs"/>
          <w:rtl/>
        </w:rPr>
        <w:t>- - -</w:t>
      </w:r>
    </w:p>
    <w:p w14:paraId="16AA451A" w14:textId="77777777" w:rsidR="00000000" w:rsidRDefault="00DD00E1">
      <w:pPr>
        <w:pStyle w:val="a0"/>
        <w:rPr>
          <w:rFonts w:hint="cs"/>
          <w:rtl/>
        </w:rPr>
      </w:pPr>
    </w:p>
    <w:p w14:paraId="1D29BC81" w14:textId="77777777" w:rsidR="00000000" w:rsidRDefault="00DD00E1">
      <w:pPr>
        <w:pStyle w:val="-"/>
        <w:rPr>
          <w:rtl/>
        </w:rPr>
      </w:pPr>
      <w:bookmarkStart w:id="397" w:name="FS000000464T22_10_2003_16_57_46C"/>
      <w:bookmarkEnd w:id="397"/>
      <w:r>
        <w:rPr>
          <w:rtl/>
        </w:rPr>
        <w:t>סגן שר הביטחון זאב בוים:</w:t>
      </w:r>
    </w:p>
    <w:p w14:paraId="65317455" w14:textId="77777777" w:rsidR="00000000" w:rsidRDefault="00DD00E1">
      <w:pPr>
        <w:pStyle w:val="a0"/>
        <w:rPr>
          <w:rtl/>
        </w:rPr>
      </w:pPr>
    </w:p>
    <w:p w14:paraId="3548C80E" w14:textId="77777777" w:rsidR="00000000" w:rsidRDefault="00DD00E1">
      <w:pPr>
        <w:pStyle w:val="a0"/>
        <w:rPr>
          <w:rFonts w:hint="cs"/>
          <w:rtl/>
        </w:rPr>
      </w:pPr>
      <w:r>
        <w:rPr>
          <w:rFonts w:hint="cs"/>
          <w:rtl/>
        </w:rPr>
        <w:t>אני שמעתי אותך ואני אומר לך, אנחנו נמשיך לפעול ברפיח, לחשוף את מנהרות המוות ה</w:t>
      </w:r>
      <w:r>
        <w:rPr>
          <w:rFonts w:hint="cs"/>
          <w:rtl/>
        </w:rPr>
        <w:t xml:space="preserve">אלה, ואנחנו נהיה שם עד שנמנע את ערוץ הדם הזה, צינור הדם הזה שבאמצעותו </w:t>
      </w:r>
      <w:r>
        <w:rPr>
          <w:rtl/>
        </w:rPr>
        <w:t>–</w:t>
      </w:r>
      <w:r>
        <w:rPr>
          <w:rFonts w:hint="cs"/>
          <w:rtl/>
        </w:rPr>
        <w:t xml:space="preserve"> אחרי זה, בסופו של דבר, בקצה שלו </w:t>
      </w:r>
      <w:r>
        <w:rPr>
          <w:rtl/>
        </w:rPr>
        <w:t>–</w:t>
      </w:r>
      <w:r>
        <w:rPr>
          <w:rFonts w:hint="cs"/>
          <w:rtl/>
        </w:rPr>
        <w:t xml:space="preserve"> מתאבדים פה בריכוזי אוכלוסייה במדינת ישראל. כך את צריכה לראות את זה, כך אתה צריך לראות את זה. זו האמת לאמיתה. אתם מייללים על כך ש-1,000 אנשים נותרו ללא</w:t>
      </w:r>
      <w:r>
        <w:rPr>
          <w:rFonts w:hint="cs"/>
          <w:rtl/>
        </w:rPr>
        <w:t xml:space="preserve"> קורת-גג.</w:t>
      </w:r>
    </w:p>
    <w:p w14:paraId="442F9F7F" w14:textId="77777777" w:rsidR="00000000" w:rsidRDefault="00DD00E1">
      <w:pPr>
        <w:pStyle w:val="a0"/>
        <w:rPr>
          <w:rFonts w:hint="cs"/>
          <w:rtl/>
        </w:rPr>
      </w:pPr>
    </w:p>
    <w:p w14:paraId="72069FE1" w14:textId="77777777" w:rsidR="00000000" w:rsidRDefault="00DD00E1">
      <w:pPr>
        <w:pStyle w:val="af0"/>
        <w:rPr>
          <w:rtl/>
        </w:rPr>
      </w:pPr>
      <w:r>
        <w:rPr>
          <w:rFonts w:hint="eastAsia"/>
          <w:rtl/>
        </w:rPr>
        <w:t>זהבה</w:t>
      </w:r>
      <w:r>
        <w:rPr>
          <w:rtl/>
        </w:rPr>
        <w:t xml:space="preserve"> גלאון (מרצ):</w:t>
      </w:r>
    </w:p>
    <w:p w14:paraId="0330654A" w14:textId="77777777" w:rsidR="00000000" w:rsidRDefault="00DD00E1">
      <w:pPr>
        <w:pStyle w:val="a0"/>
        <w:rPr>
          <w:rFonts w:hint="cs"/>
          <w:rtl/>
        </w:rPr>
      </w:pPr>
    </w:p>
    <w:p w14:paraId="72AA86BF" w14:textId="77777777" w:rsidR="00000000" w:rsidRDefault="00DD00E1">
      <w:pPr>
        <w:pStyle w:val="a0"/>
        <w:rPr>
          <w:rFonts w:hint="cs"/>
          <w:rtl/>
        </w:rPr>
      </w:pPr>
      <w:r>
        <w:rPr>
          <w:rFonts w:hint="cs"/>
          <w:rtl/>
        </w:rPr>
        <w:t>- - -</w:t>
      </w:r>
    </w:p>
    <w:p w14:paraId="13003671" w14:textId="77777777" w:rsidR="00000000" w:rsidRDefault="00DD00E1">
      <w:pPr>
        <w:pStyle w:val="a0"/>
        <w:rPr>
          <w:rFonts w:hint="cs"/>
          <w:rtl/>
        </w:rPr>
      </w:pPr>
    </w:p>
    <w:p w14:paraId="0A354A92" w14:textId="77777777" w:rsidR="00000000" w:rsidRDefault="00DD00E1">
      <w:pPr>
        <w:pStyle w:val="-"/>
        <w:rPr>
          <w:rtl/>
        </w:rPr>
      </w:pPr>
      <w:bookmarkStart w:id="398" w:name="FS000000464T22_10_2003_16_59_57C"/>
      <w:bookmarkEnd w:id="398"/>
      <w:r>
        <w:rPr>
          <w:rtl/>
        </w:rPr>
        <w:t>סגן שר הביטחון זאב בוים:</w:t>
      </w:r>
    </w:p>
    <w:p w14:paraId="397A7B63" w14:textId="77777777" w:rsidR="00000000" w:rsidRDefault="00DD00E1">
      <w:pPr>
        <w:pStyle w:val="a0"/>
        <w:rPr>
          <w:rtl/>
        </w:rPr>
      </w:pPr>
    </w:p>
    <w:p w14:paraId="2ADC4F38" w14:textId="77777777" w:rsidR="00000000" w:rsidRDefault="00DD00E1">
      <w:pPr>
        <w:pStyle w:val="a0"/>
        <w:rPr>
          <w:rFonts w:hint="cs"/>
          <w:rtl/>
        </w:rPr>
      </w:pPr>
      <w:r>
        <w:rPr>
          <w:rFonts w:hint="cs"/>
          <w:rtl/>
        </w:rPr>
        <w:t>נכון, נכון. זה נכון, אבל מה האפשרות האחרת? חברת הכנסת גלאון, מה האפשרות האחרת? -  שעם הנשק הזה ועם חומרי הנפץ האלה ועם המעבדות האלה משלחים בסוף את המפגע לריכוזי האוכלוסייה של מדינת ישראל.</w:t>
      </w:r>
    </w:p>
    <w:p w14:paraId="60D7F168" w14:textId="77777777" w:rsidR="00000000" w:rsidRDefault="00DD00E1">
      <w:pPr>
        <w:pStyle w:val="a0"/>
        <w:rPr>
          <w:rtl/>
        </w:rPr>
      </w:pPr>
    </w:p>
    <w:p w14:paraId="5755095B" w14:textId="77777777" w:rsidR="00000000" w:rsidRDefault="00DD00E1">
      <w:pPr>
        <w:pStyle w:val="a0"/>
        <w:rPr>
          <w:rFonts w:hint="cs"/>
          <w:rtl/>
        </w:rPr>
      </w:pPr>
    </w:p>
    <w:p w14:paraId="7454DB72" w14:textId="77777777" w:rsidR="00000000" w:rsidRDefault="00DD00E1">
      <w:pPr>
        <w:pStyle w:val="af0"/>
        <w:rPr>
          <w:rtl/>
        </w:rPr>
      </w:pPr>
      <w:r>
        <w:rPr>
          <w:rFonts w:hint="eastAsia"/>
          <w:rtl/>
        </w:rPr>
        <w:t>זהב</w:t>
      </w:r>
      <w:r>
        <w:rPr>
          <w:rFonts w:hint="eastAsia"/>
          <w:rtl/>
        </w:rPr>
        <w:t>ה</w:t>
      </w:r>
      <w:r>
        <w:rPr>
          <w:rtl/>
        </w:rPr>
        <w:t xml:space="preserve"> גלאון (מרצ):</w:t>
      </w:r>
    </w:p>
    <w:p w14:paraId="76739A20" w14:textId="77777777" w:rsidR="00000000" w:rsidRDefault="00DD00E1">
      <w:pPr>
        <w:pStyle w:val="a0"/>
        <w:rPr>
          <w:rFonts w:hint="cs"/>
          <w:rtl/>
        </w:rPr>
      </w:pPr>
    </w:p>
    <w:p w14:paraId="4BECA540" w14:textId="77777777" w:rsidR="00000000" w:rsidRDefault="00DD00E1">
      <w:pPr>
        <w:pStyle w:val="a0"/>
        <w:rPr>
          <w:rFonts w:hint="cs"/>
          <w:rtl/>
        </w:rPr>
      </w:pPr>
      <w:r>
        <w:rPr>
          <w:rFonts w:hint="cs"/>
          <w:rtl/>
        </w:rPr>
        <w:t>- - -</w:t>
      </w:r>
    </w:p>
    <w:p w14:paraId="508C6A2E" w14:textId="77777777" w:rsidR="00000000" w:rsidRDefault="00DD00E1">
      <w:pPr>
        <w:pStyle w:val="af1"/>
        <w:rPr>
          <w:rFonts w:hint="cs"/>
          <w:rtl/>
        </w:rPr>
      </w:pPr>
    </w:p>
    <w:p w14:paraId="35D25010" w14:textId="77777777" w:rsidR="00000000" w:rsidRDefault="00DD00E1">
      <w:pPr>
        <w:pStyle w:val="af1"/>
        <w:rPr>
          <w:rtl/>
        </w:rPr>
      </w:pPr>
      <w:r>
        <w:rPr>
          <w:rtl/>
        </w:rPr>
        <w:t>היו"ר מיכאל נודלמן:</w:t>
      </w:r>
    </w:p>
    <w:p w14:paraId="6056381F" w14:textId="77777777" w:rsidR="00000000" w:rsidRDefault="00DD00E1">
      <w:pPr>
        <w:pStyle w:val="a0"/>
        <w:rPr>
          <w:rFonts w:hint="cs"/>
          <w:rtl/>
        </w:rPr>
      </w:pPr>
    </w:p>
    <w:p w14:paraId="66B3F3F2" w14:textId="77777777" w:rsidR="00000000" w:rsidRDefault="00DD00E1">
      <w:pPr>
        <w:pStyle w:val="a0"/>
        <w:rPr>
          <w:rFonts w:hint="cs"/>
          <w:rtl/>
        </w:rPr>
      </w:pPr>
    </w:p>
    <w:p w14:paraId="20A28054" w14:textId="77777777" w:rsidR="00000000" w:rsidRDefault="00DD00E1">
      <w:pPr>
        <w:pStyle w:val="a0"/>
        <w:rPr>
          <w:rFonts w:hint="cs"/>
          <w:rtl/>
        </w:rPr>
      </w:pPr>
      <w:r>
        <w:rPr>
          <w:rFonts w:hint="cs"/>
          <w:rtl/>
        </w:rPr>
        <w:t xml:space="preserve">חברת הכנסת זהבה גלאון, אני מבקש, תני לו לסיים. </w:t>
      </w:r>
    </w:p>
    <w:p w14:paraId="1521E232" w14:textId="77777777" w:rsidR="00000000" w:rsidRDefault="00DD00E1">
      <w:pPr>
        <w:pStyle w:val="a0"/>
        <w:rPr>
          <w:rFonts w:hint="cs"/>
          <w:rtl/>
        </w:rPr>
      </w:pPr>
    </w:p>
    <w:p w14:paraId="4FEF5D2C" w14:textId="77777777" w:rsidR="00000000" w:rsidRDefault="00DD00E1">
      <w:pPr>
        <w:pStyle w:val="-"/>
        <w:rPr>
          <w:rtl/>
        </w:rPr>
      </w:pPr>
      <w:bookmarkStart w:id="399" w:name="FS000000464T22_10_2003_17_04_59C"/>
      <w:bookmarkEnd w:id="399"/>
      <w:r>
        <w:rPr>
          <w:rtl/>
        </w:rPr>
        <w:t>סגן שר הביטחון זאב בוים:</w:t>
      </w:r>
    </w:p>
    <w:p w14:paraId="2CD645FD" w14:textId="77777777" w:rsidR="00000000" w:rsidRDefault="00DD00E1">
      <w:pPr>
        <w:pStyle w:val="a0"/>
        <w:rPr>
          <w:rtl/>
        </w:rPr>
      </w:pPr>
    </w:p>
    <w:p w14:paraId="3347CF0E" w14:textId="77777777" w:rsidR="00000000" w:rsidRDefault="00DD00E1">
      <w:pPr>
        <w:pStyle w:val="a0"/>
        <w:rPr>
          <w:rFonts w:hint="cs"/>
          <w:rtl/>
        </w:rPr>
      </w:pPr>
      <w:r>
        <w:rPr>
          <w:rFonts w:hint="cs"/>
          <w:rtl/>
        </w:rPr>
        <w:t>ואז את מגלגלת עיניים ואומרת: צריך להילחם בטרור.</w:t>
      </w:r>
    </w:p>
    <w:p w14:paraId="64DF2540" w14:textId="77777777" w:rsidR="00000000" w:rsidRDefault="00DD00E1">
      <w:pPr>
        <w:pStyle w:val="a0"/>
        <w:rPr>
          <w:rFonts w:hint="cs"/>
          <w:rtl/>
        </w:rPr>
      </w:pPr>
    </w:p>
    <w:p w14:paraId="5FA4E7EF" w14:textId="77777777" w:rsidR="00000000" w:rsidRDefault="00DD00E1">
      <w:pPr>
        <w:pStyle w:val="af0"/>
        <w:rPr>
          <w:rtl/>
        </w:rPr>
      </w:pPr>
      <w:r>
        <w:rPr>
          <w:rFonts w:hint="eastAsia"/>
          <w:rtl/>
        </w:rPr>
        <w:t>זהבה</w:t>
      </w:r>
      <w:r>
        <w:rPr>
          <w:rtl/>
        </w:rPr>
        <w:t xml:space="preserve"> גלאון (מרצ):</w:t>
      </w:r>
    </w:p>
    <w:p w14:paraId="546293F0" w14:textId="77777777" w:rsidR="00000000" w:rsidRDefault="00DD00E1">
      <w:pPr>
        <w:pStyle w:val="a0"/>
        <w:rPr>
          <w:rFonts w:hint="cs"/>
          <w:rtl/>
        </w:rPr>
      </w:pPr>
    </w:p>
    <w:p w14:paraId="64D24F67" w14:textId="77777777" w:rsidR="00000000" w:rsidRDefault="00DD00E1">
      <w:pPr>
        <w:pStyle w:val="a0"/>
        <w:ind w:firstLine="0"/>
        <w:rPr>
          <w:rFonts w:hint="cs"/>
          <w:rtl/>
        </w:rPr>
      </w:pPr>
      <w:r>
        <w:rPr>
          <w:rFonts w:hint="cs"/>
          <w:rtl/>
        </w:rPr>
        <w:tab/>
        <w:t>ואתה ממשיך כאן על הדוכן - - -</w:t>
      </w:r>
    </w:p>
    <w:p w14:paraId="733D0DDD" w14:textId="77777777" w:rsidR="00000000" w:rsidRDefault="00DD00E1">
      <w:pPr>
        <w:pStyle w:val="a0"/>
        <w:ind w:firstLine="0"/>
        <w:rPr>
          <w:rFonts w:hint="cs"/>
          <w:rtl/>
        </w:rPr>
      </w:pPr>
    </w:p>
    <w:p w14:paraId="0849C343" w14:textId="77777777" w:rsidR="00000000" w:rsidRDefault="00DD00E1">
      <w:pPr>
        <w:pStyle w:val="-"/>
        <w:rPr>
          <w:rtl/>
        </w:rPr>
      </w:pPr>
      <w:bookmarkStart w:id="400" w:name="FS000000464T22_10_2003_17_05_40C"/>
      <w:bookmarkEnd w:id="400"/>
      <w:r>
        <w:rPr>
          <w:rtl/>
        </w:rPr>
        <w:t>סגן שר הביטחון זאב בוים:</w:t>
      </w:r>
    </w:p>
    <w:p w14:paraId="10D48B14" w14:textId="77777777" w:rsidR="00000000" w:rsidRDefault="00DD00E1">
      <w:pPr>
        <w:pStyle w:val="a0"/>
        <w:rPr>
          <w:rtl/>
        </w:rPr>
      </w:pPr>
    </w:p>
    <w:p w14:paraId="44E83869" w14:textId="77777777" w:rsidR="00000000" w:rsidRDefault="00DD00E1">
      <w:pPr>
        <w:pStyle w:val="a0"/>
        <w:rPr>
          <w:rFonts w:hint="cs"/>
          <w:rtl/>
        </w:rPr>
      </w:pPr>
      <w:r>
        <w:rPr>
          <w:rFonts w:hint="cs"/>
          <w:rtl/>
        </w:rPr>
        <w:t>אני ממשיך?</w:t>
      </w:r>
      <w:r>
        <w:rPr>
          <w:rFonts w:hint="cs"/>
          <w:rtl/>
        </w:rPr>
        <w:t xml:space="preserve"> אני עונה לך. </w:t>
      </w:r>
    </w:p>
    <w:p w14:paraId="1BC8EC30" w14:textId="77777777" w:rsidR="00000000" w:rsidRDefault="00DD00E1">
      <w:pPr>
        <w:pStyle w:val="a0"/>
        <w:rPr>
          <w:rFonts w:hint="cs"/>
          <w:rtl/>
        </w:rPr>
      </w:pPr>
    </w:p>
    <w:p w14:paraId="0619B154" w14:textId="77777777" w:rsidR="00000000" w:rsidRDefault="00DD00E1">
      <w:pPr>
        <w:pStyle w:val="af0"/>
        <w:rPr>
          <w:rtl/>
        </w:rPr>
      </w:pPr>
      <w:r>
        <w:rPr>
          <w:rFonts w:hint="eastAsia"/>
          <w:rtl/>
        </w:rPr>
        <w:t>זהבה</w:t>
      </w:r>
      <w:r>
        <w:rPr>
          <w:rtl/>
        </w:rPr>
        <w:t xml:space="preserve"> גלאון (מרצ):</w:t>
      </w:r>
    </w:p>
    <w:p w14:paraId="22B4865C" w14:textId="77777777" w:rsidR="00000000" w:rsidRDefault="00DD00E1">
      <w:pPr>
        <w:pStyle w:val="a0"/>
        <w:rPr>
          <w:rFonts w:hint="cs"/>
          <w:rtl/>
        </w:rPr>
      </w:pPr>
    </w:p>
    <w:p w14:paraId="02933CA9" w14:textId="77777777" w:rsidR="00000000" w:rsidRDefault="00DD00E1">
      <w:pPr>
        <w:pStyle w:val="a0"/>
        <w:rPr>
          <w:rFonts w:hint="cs"/>
          <w:rtl/>
        </w:rPr>
      </w:pPr>
      <w:r>
        <w:rPr>
          <w:rFonts w:hint="cs"/>
          <w:rtl/>
        </w:rPr>
        <w:t>- - -</w:t>
      </w:r>
    </w:p>
    <w:p w14:paraId="658ACC93" w14:textId="77777777" w:rsidR="00000000" w:rsidRDefault="00DD00E1">
      <w:pPr>
        <w:pStyle w:val="a0"/>
        <w:rPr>
          <w:rFonts w:hint="cs"/>
          <w:rtl/>
        </w:rPr>
      </w:pPr>
    </w:p>
    <w:p w14:paraId="18D7118D" w14:textId="77777777" w:rsidR="00000000" w:rsidRDefault="00DD00E1">
      <w:pPr>
        <w:pStyle w:val="-"/>
        <w:rPr>
          <w:rtl/>
        </w:rPr>
      </w:pPr>
      <w:bookmarkStart w:id="401" w:name="FS000000464T22_10_2003_17_05_54C"/>
      <w:bookmarkEnd w:id="401"/>
      <w:r>
        <w:rPr>
          <w:rtl/>
        </w:rPr>
        <w:t>סגן שר הביטחון זאב בוים:</w:t>
      </w:r>
    </w:p>
    <w:p w14:paraId="0DC91928" w14:textId="77777777" w:rsidR="00000000" w:rsidRDefault="00DD00E1">
      <w:pPr>
        <w:pStyle w:val="a0"/>
        <w:rPr>
          <w:rtl/>
        </w:rPr>
      </w:pPr>
    </w:p>
    <w:p w14:paraId="76D6B938" w14:textId="77777777" w:rsidR="00000000" w:rsidRDefault="00DD00E1">
      <w:pPr>
        <w:pStyle w:val="a0"/>
        <w:rPr>
          <w:rFonts w:hint="cs"/>
          <w:rtl/>
        </w:rPr>
      </w:pPr>
      <w:r>
        <w:rPr>
          <w:rFonts w:hint="cs"/>
          <w:rtl/>
        </w:rPr>
        <w:t xml:space="preserve">אדוני היושב-ראש, כיוון שחברת הכנסת גלאון ואנוכי מנהלים בסוגיות האלה דו-שיח של חירשים, לצערי, אני את הדברים האלה אמרתי לא מתוך כוונה לשכנע את חברת הכנסת גלאון. </w:t>
      </w:r>
    </w:p>
    <w:p w14:paraId="268C8132" w14:textId="77777777" w:rsidR="00000000" w:rsidRDefault="00DD00E1">
      <w:pPr>
        <w:pStyle w:val="a0"/>
        <w:rPr>
          <w:rFonts w:hint="cs"/>
          <w:rtl/>
        </w:rPr>
      </w:pPr>
    </w:p>
    <w:p w14:paraId="77452BB5" w14:textId="77777777" w:rsidR="00000000" w:rsidRDefault="00DD00E1">
      <w:pPr>
        <w:pStyle w:val="af0"/>
        <w:rPr>
          <w:rtl/>
        </w:rPr>
      </w:pPr>
      <w:r>
        <w:rPr>
          <w:rFonts w:hint="eastAsia"/>
          <w:rtl/>
        </w:rPr>
        <w:t>זהבה</w:t>
      </w:r>
      <w:r>
        <w:rPr>
          <w:rtl/>
        </w:rPr>
        <w:t xml:space="preserve"> גלאון (מרצ):</w:t>
      </w:r>
    </w:p>
    <w:p w14:paraId="33AAC913" w14:textId="77777777" w:rsidR="00000000" w:rsidRDefault="00DD00E1">
      <w:pPr>
        <w:pStyle w:val="a0"/>
        <w:rPr>
          <w:rFonts w:hint="cs"/>
          <w:rtl/>
        </w:rPr>
      </w:pPr>
    </w:p>
    <w:p w14:paraId="39F09D5E" w14:textId="77777777" w:rsidR="00000000" w:rsidRDefault="00DD00E1">
      <w:pPr>
        <w:pStyle w:val="a0"/>
        <w:rPr>
          <w:rFonts w:hint="cs"/>
          <w:rtl/>
        </w:rPr>
      </w:pPr>
      <w:r>
        <w:rPr>
          <w:rFonts w:hint="cs"/>
          <w:rtl/>
        </w:rPr>
        <w:t>אבל לפחו</w:t>
      </w:r>
      <w:r>
        <w:rPr>
          <w:rFonts w:hint="cs"/>
          <w:rtl/>
        </w:rPr>
        <w:t>ת תדע - - -</w:t>
      </w:r>
    </w:p>
    <w:p w14:paraId="5ED1F337" w14:textId="77777777" w:rsidR="00000000" w:rsidRDefault="00DD00E1">
      <w:pPr>
        <w:pStyle w:val="a0"/>
        <w:rPr>
          <w:rFonts w:hint="cs"/>
          <w:rtl/>
        </w:rPr>
      </w:pPr>
    </w:p>
    <w:p w14:paraId="376C7D8A" w14:textId="77777777" w:rsidR="00000000" w:rsidRDefault="00DD00E1">
      <w:pPr>
        <w:pStyle w:val="af0"/>
        <w:rPr>
          <w:rtl/>
        </w:rPr>
      </w:pPr>
      <w:r>
        <w:rPr>
          <w:rFonts w:hint="eastAsia"/>
          <w:rtl/>
        </w:rPr>
        <w:t>צבי</w:t>
      </w:r>
      <w:r>
        <w:rPr>
          <w:rtl/>
        </w:rPr>
        <w:t xml:space="preserve"> הנדל (האיחוד הלאומי - ישראל ביתנו):</w:t>
      </w:r>
    </w:p>
    <w:p w14:paraId="5818FAF0" w14:textId="77777777" w:rsidR="00000000" w:rsidRDefault="00DD00E1">
      <w:pPr>
        <w:pStyle w:val="a0"/>
        <w:rPr>
          <w:rFonts w:hint="cs"/>
          <w:rtl/>
        </w:rPr>
      </w:pPr>
    </w:p>
    <w:p w14:paraId="515FA0EE" w14:textId="77777777" w:rsidR="00000000" w:rsidRDefault="00DD00E1">
      <w:pPr>
        <w:pStyle w:val="a0"/>
        <w:rPr>
          <w:rFonts w:hint="cs"/>
          <w:rtl/>
        </w:rPr>
      </w:pPr>
      <w:r>
        <w:rPr>
          <w:rFonts w:hint="cs"/>
          <w:rtl/>
        </w:rPr>
        <w:t>- - -</w:t>
      </w:r>
    </w:p>
    <w:p w14:paraId="5CAD98D6" w14:textId="77777777" w:rsidR="00000000" w:rsidRDefault="00DD00E1">
      <w:pPr>
        <w:pStyle w:val="a0"/>
        <w:rPr>
          <w:rFonts w:hint="cs"/>
          <w:rtl/>
        </w:rPr>
      </w:pPr>
    </w:p>
    <w:p w14:paraId="0ACD236F" w14:textId="77777777" w:rsidR="00000000" w:rsidRDefault="00DD00E1">
      <w:pPr>
        <w:pStyle w:val="-"/>
        <w:rPr>
          <w:rtl/>
        </w:rPr>
      </w:pPr>
      <w:bookmarkStart w:id="402" w:name="FS000000464T22_10_2003_17_07_03C"/>
      <w:bookmarkEnd w:id="402"/>
      <w:r>
        <w:rPr>
          <w:rtl/>
        </w:rPr>
        <w:t>סגן שר הביטחון זאב בוים:</w:t>
      </w:r>
    </w:p>
    <w:p w14:paraId="7AD51D0E" w14:textId="77777777" w:rsidR="00000000" w:rsidRDefault="00DD00E1">
      <w:pPr>
        <w:pStyle w:val="a0"/>
        <w:rPr>
          <w:rtl/>
        </w:rPr>
      </w:pPr>
    </w:p>
    <w:p w14:paraId="5CC8AA14" w14:textId="77777777" w:rsidR="00000000" w:rsidRDefault="00DD00E1">
      <w:pPr>
        <w:pStyle w:val="a0"/>
        <w:ind w:firstLine="0"/>
        <w:rPr>
          <w:rFonts w:hint="cs"/>
          <w:rtl/>
        </w:rPr>
      </w:pPr>
      <w:r>
        <w:rPr>
          <w:rFonts w:hint="cs"/>
          <w:rtl/>
        </w:rPr>
        <w:tab/>
        <w:t>אני כופר ואני לא מוכן לקבל מידע מהפלסטינים. את מוכנה, באינפורמציה הזאת הניתנת, לאחוז במידע השקרי של הפלסטינים השקרנים בעניין הזה ולהעדיף את המידע שלהם על המידע הזה או ל</w:t>
      </w:r>
      <w:r>
        <w:rPr>
          <w:rFonts w:hint="cs"/>
          <w:rtl/>
        </w:rPr>
        <w:t xml:space="preserve">העדיף את המידע של העיתונאים </w:t>
      </w:r>
      <w:r>
        <w:rPr>
          <w:rtl/>
        </w:rPr>
        <w:t>–</w:t>
      </w:r>
      <w:r>
        <w:rPr>
          <w:rFonts w:hint="cs"/>
          <w:rtl/>
        </w:rPr>
        <w:t xml:space="preserve"> איך קראת להם? איך קוראים להם שם? תגידי את השם הזה.</w:t>
      </w:r>
    </w:p>
    <w:p w14:paraId="1931B52F" w14:textId="77777777" w:rsidR="00000000" w:rsidRDefault="00DD00E1">
      <w:pPr>
        <w:pStyle w:val="a0"/>
        <w:ind w:firstLine="0"/>
        <w:rPr>
          <w:rFonts w:hint="cs"/>
          <w:rtl/>
        </w:rPr>
      </w:pPr>
    </w:p>
    <w:p w14:paraId="23007F7A" w14:textId="77777777" w:rsidR="00000000" w:rsidRDefault="00DD00E1">
      <w:pPr>
        <w:pStyle w:val="af0"/>
        <w:rPr>
          <w:rtl/>
        </w:rPr>
      </w:pPr>
      <w:r>
        <w:rPr>
          <w:rFonts w:hint="eastAsia"/>
          <w:rtl/>
        </w:rPr>
        <w:t>זהבה</w:t>
      </w:r>
      <w:r>
        <w:rPr>
          <w:rtl/>
        </w:rPr>
        <w:t xml:space="preserve"> גלאון (מרצ):</w:t>
      </w:r>
    </w:p>
    <w:p w14:paraId="65273606" w14:textId="77777777" w:rsidR="00000000" w:rsidRDefault="00DD00E1">
      <w:pPr>
        <w:pStyle w:val="a0"/>
        <w:rPr>
          <w:rFonts w:hint="cs"/>
          <w:rtl/>
        </w:rPr>
      </w:pPr>
    </w:p>
    <w:p w14:paraId="2C5061B1" w14:textId="77777777" w:rsidR="00000000" w:rsidRDefault="00DD00E1">
      <w:pPr>
        <w:pStyle w:val="a0"/>
        <w:rPr>
          <w:rFonts w:hint="cs"/>
          <w:rtl/>
        </w:rPr>
      </w:pPr>
      <w:r>
        <w:rPr>
          <w:rFonts w:hint="cs"/>
          <w:rtl/>
        </w:rPr>
        <w:t>- - -</w:t>
      </w:r>
    </w:p>
    <w:p w14:paraId="22C09127" w14:textId="77777777" w:rsidR="00000000" w:rsidRDefault="00DD00E1">
      <w:pPr>
        <w:pStyle w:val="a0"/>
        <w:rPr>
          <w:rFonts w:hint="cs"/>
          <w:rtl/>
        </w:rPr>
      </w:pPr>
    </w:p>
    <w:p w14:paraId="508D5471" w14:textId="77777777" w:rsidR="00000000" w:rsidRDefault="00DD00E1">
      <w:pPr>
        <w:pStyle w:val="-"/>
        <w:rPr>
          <w:rtl/>
        </w:rPr>
      </w:pPr>
      <w:bookmarkStart w:id="403" w:name="FS000000464T22_10_2003_17_09_30C"/>
      <w:bookmarkEnd w:id="403"/>
      <w:r>
        <w:rPr>
          <w:rtl/>
        </w:rPr>
        <w:t>סגן שר הביטחון זאב בוים:</w:t>
      </w:r>
    </w:p>
    <w:p w14:paraId="58ED53A2" w14:textId="77777777" w:rsidR="00000000" w:rsidRDefault="00DD00E1">
      <w:pPr>
        <w:pStyle w:val="a0"/>
        <w:rPr>
          <w:rtl/>
        </w:rPr>
      </w:pPr>
    </w:p>
    <w:p w14:paraId="23AE4CDD" w14:textId="77777777" w:rsidR="00000000" w:rsidRDefault="00DD00E1">
      <w:pPr>
        <w:pStyle w:val="a0"/>
        <w:rPr>
          <w:rFonts w:hint="cs"/>
          <w:rtl/>
        </w:rPr>
      </w:pPr>
      <w:r>
        <w:rPr>
          <w:rFonts w:hint="cs"/>
          <w:rtl/>
        </w:rPr>
        <w:t xml:space="preserve">אוהבי ציון וחובבי מדינת ישראל. </w:t>
      </w:r>
    </w:p>
    <w:p w14:paraId="70C77A0C" w14:textId="77777777" w:rsidR="00000000" w:rsidRDefault="00DD00E1">
      <w:pPr>
        <w:pStyle w:val="a0"/>
        <w:rPr>
          <w:rFonts w:hint="cs"/>
          <w:rtl/>
        </w:rPr>
      </w:pPr>
    </w:p>
    <w:p w14:paraId="2FA20E4E" w14:textId="77777777" w:rsidR="00000000" w:rsidRDefault="00DD00E1">
      <w:pPr>
        <w:pStyle w:val="af0"/>
        <w:rPr>
          <w:rtl/>
        </w:rPr>
      </w:pPr>
      <w:r>
        <w:rPr>
          <w:rFonts w:hint="eastAsia"/>
          <w:rtl/>
        </w:rPr>
        <w:t>זהבה</w:t>
      </w:r>
      <w:r>
        <w:rPr>
          <w:rtl/>
        </w:rPr>
        <w:t xml:space="preserve"> גלאון (מרצ):</w:t>
      </w:r>
    </w:p>
    <w:p w14:paraId="770B8832" w14:textId="77777777" w:rsidR="00000000" w:rsidRDefault="00DD00E1">
      <w:pPr>
        <w:pStyle w:val="a0"/>
        <w:rPr>
          <w:rFonts w:hint="cs"/>
          <w:rtl/>
        </w:rPr>
      </w:pPr>
    </w:p>
    <w:p w14:paraId="1074D968" w14:textId="77777777" w:rsidR="00000000" w:rsidRDefault="00DD00E1">
      <w:pPr>
        <w:pStyle w:val="a0"/>
        <w:rPr>
          <w:rFonts w:hint="cs"/>
          <w:rtl/>
        </w:rPr>
      </w:pPr>
      <w:r>
        <w:rPr>
          <w:rFonts w:hint="cs"/>
          <w:rtl/>
        </w:rPr>
        <w:t>- - -</w:t>
      </w:r>
    </w:p>
    <w:p w14:paraId="6DC52C57" w14:textId="77777777" w:rsidR="00000000" w:rsidRDefault="00DD00E1">
      <w:pPr>
        <w:pStyle w:val="a0"/>
        <w:rPr>
          <w:rFonts w:hint="cs"/>
          <w:rtl/>
        </w:rPr>
      </w:pPr>
    </w:p>
    <w:p w14:paraId="40430356" w14:textId="77777777" w:rsidR="00000000" w:rsidRDefault="00DD00E1">
      <w:pPr>
        <w:pStyle w:val="-"/>
        <w:rPr>
          <w:rtl/>
        </w:rPr>
      </w:pPr>
      <w:bookmarkStart w:id="404" w:name="FS000000464T22_10_2003_17_09_51C"/>
      <w:bookmarkEnd w:id="404"/>
      <w:r>
        <w:rPr>
          <w:rtl/>
        </w:rPr>
        <w:t>סגן שר הביטחון זאב בוים:</w:t>
      </w:r>
    </w:p>
    <w:p w14:paraId="65E3CC49" w14:textId="77777777" w:rsidR="00000000" w:rsidRDefault="00DD00E1">
      <w:pPr>
        <w:pStyle w:val="a0"/>
        <w:rPr>
          <w:rtl/>
        </w:rPr>
      </w:pPr>
    </w:p>
    <w:p w14:paraId="6F2108C0" w14:textId="77777777" w:rsidR="00000000" w:rsidRDefault="00DD00E1">
      <w:pPr>
        <w:pStyle w:val="a0"/>
        <w:rPr>
          <w:rFonts w:hint="cs"/>
          <w:rtl/>
        </w:rPr>
      </w:pPr>
      <w:r>
        <w:rPr>
          <w:rFonts w:hint="cs"/>
          <w:rtl/>
        </w:rPr>
        <w:t xml:space="preserve">אדוני היושב-ראש, בעניין השני, האירוע </w:t>
      </w:r>
      <w:r>
        <w:rPr>
          <w:rFonts w:hint="cs"/>
          <w:rtl/>
        </w:rPr>
        <w:t xml:space="preserve">הקשה שבו נהרגו שלושה מחיילינו ליד היישוב עופרה, אני מקבל את מה שנאמר פה. אני חושב שנשאלו פה שאלות לא פשוטות. אתם יודעים שאחרי כל פעולה </w:t>
      </w:r>
      <w:r>
        <w:rPr>
          <w:rtl/>
        </w:rPr>
        <w:t>–</w:t>
      </w:r>
      <w:r>
        <w:rPr>
          <w:rFonts w:hint="cs"/>
          <w:rtl/>
        </w:rPr>
        <w:t xml:space="preserve"> פעולה מוצלחת, ובוודאי פעולה לא מוצלחת </w:t>
      </w:r>
      <w:r>
        <w:rPr>
          <w:rtl/>
        </w:rPr>
        <w:t>–</w:t>
      </w:r>
      <w:r>
        <w:rPr>
          <w:rFonts w:hint="cs"/>
          <w:rtl/>
        </w:rPr>
        <w:t xml:space="preserve"> צה"ל עושה תחקיר ועושה חקירה. החקירה במקרה הזה נתקלת בקשיים, כי יש לנו חייל פצוע</w:t>
      </w:r>
      <w:r>
        <w:rPr>
          <w:rFonts w:hint="cs"/>
          <w:rtl/>
        </w:rPr>
        <w:t>, ועדותו מאוד חשובה, ובהזדמנות הזאת שאנחנו משתתפים באבלן של המשפחות נאחל לו שיחלים החלמה שלמה ומהירה, וכשיחלים או יתאושש, אפשר יהיה לקבל את עדותו על המקרה, ואז צה"ל יסכם חקירה בעניין. אני חושב שעד אז צריך להמתין. יש פה אנשים שדיברו בצורה נחרצת בטרם הסתיימה</w:t>
      </w:r>
      <w:r>
        <w:rPr>
          <w:rFonts w:hint="cs"/>
          <w:rtl/>
        </w:rPr>
        <w:t xml:space="preserve"> החקירה. יש לנו בהחלט סימני שאלה, אלה סימני שאלה שצריך להעלות, וזה תפקידנו. </w:t>
      </w:r>
    </w:p>
    <w:p w14:paraId="61598DBB" w14:textId="77777777" w:rsidR="00000000" w:rsidRDefault="00DD00E1">
      <w:pPr>
        <w:pStyle w:val="a0"/>
        <w:rPr>
          <w:rFonts w:hint="cs"/>
          <w:rtl/>
        </w:rPr>
      </w:pPr>
    </w:p>
    <w:p w14:paraId="439F32FF" w14:textId="77777777" w:rsidR="00000000" w:rsidRDefault="00DD00E1">
      <w:pPr>
        <w:pStyle w:val="a0"/>
        <w:rPr>
          <w:rFonts w:hint="cs"/>
          <w:rtl/>
        </w:rPr>
      </w:pPr>
      <w:r>
        <w:rPr>
          <w:rFonts w:hint="cs"/>
          <w:rtl/>
        </w:rPr>
        <w:t>ולכן, אדוני היושב-ראש, לסיכום, אני מציע שבעניין הראשון של רפיח נוריד את הנושא מסדר-היום, ויסתפקו בהודעה שלי, ולעומת זאת את הנושא השני, של פיגוע הירי ליד היישוב עופרה, אני מציע שנ</w:t>
      </w:r>
      <w:r>
        <w:rPr>
          <w:rFonts w:hint="cs"/>
          <w:rtl/>
        </w:rPr>
        <w:t xml:space="preserve">עביר לוועדת החוץ והביטחון. תודה. </w:t>
      </w:r>
    </w:p>
    <w:p w14:paraId="4D744856" w14:textId="77777777" w:rsidR="00000000" w:rsidRDefault="00DD00E1">
      <w:pPr>
        <w:pStyle w:val="a0"/>
        <w:rPr>
          <w:rFonts w:hint="cs"/>
          <w:rtl/>
        </w:rPr>
      </w:pPr>
    </w:p>
    <w:p w14:paraId="0107F412" w14:textId="77777777" w:rsidR="00000000" w:rsidRDefault="00DD00E1">
      <w:pPr>
        <w:pStyle w:val="af1"/>
        <w:rPr>
          <w:rtl/>
        </w:rPr>
      </w:pPr>
      <w:r>
        <w:rPr>
          <w:rtl/>
        </w:rPr>
        <w:t>היו"ר מיכאל נודלמן:</w:t>
      </w:r>
    </w:p>
    <w:p w14:paraId="292B0E70" w14:textId="77777777" w:rsidR="00000000" w:rsidRDefault="00DD00E1">
      <w:pPr>
        <w:pStyle w:val="a0"/>
        <w:rPr>
          <w:rtl/>
        </w:rPr>
      </w:pPr>
    </w:p>
    <w:p w14:paraId="73D5A57E" w14:textId="77777777" w:rsidR="00000000" w:rsidRDefault="00DD00E1">
      <w:pPr>
        <w:pStyle w:val="a0"/>
        <w:rPr>
          <w:rFonts w:hint="cs"/>
          <w:rtl/>
        </w:rPr>
      </w:pPr>
      <w:r>
        <w:rPr>
          <w:rFonts w:hint="cs"/>
          <w:rtl/>
        </w:rPr>
        <w:t>תודה רבה. חבר הכנסת טיבי, אתה מסכים להוריד את הנושא של ירי טילי "קסאם" מרצועת-עזה לשטח ישראל ופעולת צה"ל ברפיח? לא.</w:t>
      </w:r>
    </w:p>
    <w:p w14:paraId="663AD110" w14:textId="77777777" w:rsidR="00000000" w:rsidRDefault="00DD00E1">
      <w:pPr>
        <w:pStyle w:val="a0"/>
        <w:rPr>
          <w:rFonts w:hint="cs"/>
          <w:rtl/>
        </w:rPr>
      </w:pPr>
    </w:p>
    <w:p w14:paraId="797345D3" w14:textId="77777777" w:rsidR="00000000" w:rsidRDefault="00DD00E1">
      <w:pPr>
        <w:pStyle w:val="af0"/>
        <w:rPr>
          <w:rtl/>
        </w:rPr>
      </w:pPr>
      <w:r>
        <w:rPr>
          <w:rFonts w:hint="eastAsia"/>
          <w:rtl/>
        </w:rPr>
        <w:t>זהבה</w:t>
      </w:r>
      <w:r>
        <w:rPr>
          <w:rtl/>
        </w:rPr>
        <w:t xml:space="preserve"> גלאון (מרצ):</w:t>
      </w:r>
    </w:p>
    <w:p w14:paraId="564AA8E3" w14:textId="77777777" w:rsidR="00000000" w:rsidRDefault="00DD00E1">
      <w:pPr>
        <w:pStyle w:val="a0"/>
        <w:rPr>
          <w:rFonts w:hint="cs"/>
          <w:rtl/>
        </w:rPr>
      </w:pPr>
    </w:p>
    <w:p w14:paraId="093DE269" w14:textId="77777777" w:rsidR="00000000" w:rsidRDefault="00DD00E1">
      <w:pPr>
        <w:pStyle w:val="a0"/>
        <w:rPr>
          <w:rFonts w:hint="cs"/>
          <w:rtl/>
        </w:rPr>
      </w:pPr>
      <w:r>
        <w:rPr>
          <w:rFonts w:hint="cs"/>
          <w:rtl/>
        </w:rPr>
        <w:t>בתור מיילד הוא - - -</w:t>
      </w:r>
    </w:p>
    <w:p w14:paraId="262396BC" w14:textId="77777777" w:rsidR="00000000" w:rsidRDefault="00DD00E1">
      <w:pPr>
        <w:pStyle w:val="a0"/>
        <w:rPr>
          <w:rFonts w:hint="cs"/>
          <w:rtl/>
        </w:rPr>
      </w:pPr>
    </w:p>
    <w:p w14:paraId="3E5A73CD" w14:textId="77777777" w:rsidR="00000000" w:rsidRDefault="00DD00E1">
      <w:pPr>
        <w:pStyle w:val="af1"/>
        <w:rPr>
          <w:rtl/>
        </w:rPr>
      </w:pPr>
      <w:r>
        <w:rPr>
          <w:rtl/>
        </w:rPr>
        <w:t>היו"ר מיכאל נודלמן:</w:t>
      </w:r>
    </w:p>
    <w:p w14:paraId="2F196095" w14:textId="77777777" w:rsidR="00000000" w:rsidRDefault="00DD00E1">
      <w:pPr>
        <w:pStyle w:val="a0"/>
        <w:rPr>
          <w:rtl/>
        </w:rPr>
      </w:pPr>
    </w:p>
    <w:p w14:paraId="7B9AF730" w14:textId="77777777" w:rsidR="00000000" w:rsidRDefault="00DD00E1">
      <w:pPr>
        <w:pStyle w:val="a0"/>
        <w:rPr>
          <w:rFonts w:hint="cs"/>
          <w:rtl/>
        </w:rPr>
      </w:pPr>
      <w:r>
        <w:rPr>
          <w:rFonts w:hint="cs"/>
          <w:rtl/>
        </w:rPr>
        <w:t>אני שאלתי את חבר הכנס</w:t>
      </w:r>
      <w:r>
        <w:rPr>
          <w:rFonts w:hint="cs"/>
          <w:rtl/>
        </w:rPr>
        <w:t xml:space="preserve">ת טיבי. הוא יודע לדבר, הוא שומע. בשביל מה? </w:t>
      </w:r>
    </w:p>
    <w:p w14:paraId="0309DC16" w14:textId="77777777" w:rsidR="00000000" w:rsidRDefault="00DD00E1">
      <w:pPr>
        <w:pStyle w:val="a0"/>
        <w:rPr>
          <w:rFonts w:hint="cs"/>
          <w:rtl/>
        </w:rPr>
      </w:pPr>
    </w:p>
    <w:p w14:paraId="2C4CDDFB" w14:textId="77777777" w:rsidR="00000000" w:rsidRDefault="00DD00E1">
      <w:pPr>
        <w:pStyle w:val="af0"/>
        <w:rPr>
          <w:rtl/>
        </w:rPr>
      </w:pPr>
      <w:r>
        <w:rPr>
          <w:rFonts w:hint="eastAsia"/>
          <w:rtl/>
        </w:rPr>
        <w:t>צבי</w:t>
      </w:r>
      <w:r>
        <w:rPr>
          <w:rtl/>
        </w:rPr>
        <w:t xml:space="preserve"> הנדל (האיחוד הלאומי - ישראל ביתנו):</w:t>
      </w:r>
    </w:p>
    <w:p w14:paraId="1BECC38D" w14:textId="77777777" w:rsidR="00000000" w:rsidRDefault="00DD00E1">
      <w:pPr>
        <w:pStyle w:val="a0"/>
        <w:rPr>
          <w:rFonts w:hint="cs"/>
          <w:rtl/>
        </w:rPr>
      </w:pPr>
    </w:p>
    <w:p w14:paraId="6516A8C6" w14:textId="77777777" w:rsidR="00000000" w:rsidRDefault="00DD00E1">
      <w:pPr>
        <w:pStyle w:val="a0"/>
        <w:rPr>
          <w:rFonts w:hint="cs"/>
          <w:rtl/>
        </w:rPr>
      </w:pPr>
      <w:r>
        <w:rPr>
          <w:rFonts w:hint="cs"/>
          <w:rtl/>
        </w:rPr>
        <w:t>- - -</w:t>
      </w:r>
    </w:p>
    <w:p w14:paraId="3155A8BE" w14:textId="77777777" w:rsidR="00000000" w:rsidRDefault="00DD00E1">
      <w:pPr>
        <w:pStyle w:val="a0"/>
        <w:rPr>
          <w:rFonts w:hint="cs"/>
          <w:rtl/>
        </w:rPr>
      </w:pPr>
    </w:p>
    <w:p w14:paraId="3E3761AE" w14:textId="77777777" w:rsidR="00000000" w:rsidRDefault="00DD00E1">
      <w:pPr>
        <w:pStyle w:val="af0"/>
        <w:rPr>
          <w:rtl/>
        </w:rPr>
      </w:pPr>
      <w:r>
        <w:rPr>
          <w:rFonts w:hint="eastAsia"/>
          <w:rtl/>
        </w:rPr>
        <w:t>זהבה</w:t>
      </w:r>
      <w:r>
        <w:rPr>
          <w:rtl/>
        </w:rPr>
        <w:t xml:space="preserve"> גלאון (מרצ):</w:t>
      </w:r>
    </w:p>
    <w:p w14:paraId="6DAB3630" w14:textId="77777777" w:rsidR="00000000" w:rsidRDefault="00DD00E1">
      <w:pPr>
        <w:pStyle w:val="a0"/>
        <w:rPr>
          <w:rFonts w:hint="cs"/>
          <w:rtl/>
        </w:rPr>
      </w:pPr>
    </w:p>
    <w:p w14:paraId="5C4AB171" w14:textId="77777777" w:rsidR="00000000" w:rsidRDefault="00DD00E1">
      <w:pPr>
        <w:pStyle w:val="a0"/>
        <w:rPr>
          <w:rFonts w:hint="cs"/>
          <w:rtl/>
        </w:rPr>
      </w:pPr>
      <w:r>
        <w:rPr>
          <w:rFonts w:hint="cs"/>
          <w:rtl/>
        </w:rPr>
        <w:t>אבקש למחוק מהפרוטוקול את המלה "מייללים".</w:t>
      </w:r>
    </w:p>
    <w:p w14:paraId="38862C5E" w14:textId="77777777" w:rsidR="00000000" w:rsidRDefault="00DD00E1">
      <w:pPr>
        <w:pStyle w:val="a0"/>
        <w:rPr>
          <w:rFonts w:hint="cs"/>
          <w:rtl/>
        </w:rPr>
      </w:pPr>
    </w:p>
    <w:p w14:paraId="0E60F6B5" w14:textId="77777777" w:rsidR="00000000" w:rsidRDefault="00DD00E1">
      <w:pPr>
        <w:pStyle w:val="af0"/>
        <w:rPr>
          <w:rtl/>
        </w:rPr>
      </w:pPr>
      <w:r>
        <w:rPr>
          <w:rFonts w:hint="eastAsia"/>
          <w:rtl/>
        </w:rPr>
        <w:t>צבי</w:t>
      </w:r>
      <w:r>
        <w:rPr>
          <w:rtl/>
        </w:rPr>
        <w:t xml:space="preserve"> הנדל (האיחוד הלאומי - ישראל ביתנו):</w:t>
      </w:r>
    </w:p>
    <w:p w14:paraId="38E52817" w14:textId="77777777" w:rsidR="00000000" w:rsidRDefault="00DD00E1">
      <w:pPr>
        <w:pStyle w:val="a0"/>
        <w:rPr>
          <w:rFonts w:hint="cs"/>
          <w:rtl/>
        </w:rPr>
      </w:pPr>
    </w:p>
    <w:p w14:paraId="4A3FC5E2" w14:textId="77777777" w:rsidR="00000000" w:rsidRDefault="00DD00E1">
      <w:pPr>
        <w:pStyle w:val="a0"/>
        <w:rPr>
          <w:rFonts w:hint="cs"/>
          <w:rtl/>
        </w:rPr>
      </w:pPr>
      <w:r>
        <w:rPr>
          <w:rFonts w:hint="cs"/>
          <w:rtl/>
        </w:rPr>
        <w:t>- - -</w:t>
      </w:r>
    </w:p>
    <w:p w14:paraId="0B974C8A" w14:textId="77777777" w:rsidR="00000000" w:rsidRDefault="00DD00E1">
      <w:pPr>
        <w:pStyle w:val="a0"/>
        <w:rPr>
          <w:rFonts w:hint="cs"/>
          <w:rtl/>
        </w:rPr>
      </w:pPr>
    </w:p>
    <w:p w14:paraId="46601104" w14:textId="77777777" w:rsidR="00000000" w:rsidRDefault="00DD00E1">
      <w:pPr>
        <w:pStyle w:val="af0"/>
        <w:rPr>
          <w:rtl/>
        </w:rPr>
      </w:pPr>
      <w:r>
        <w:rPr>
          <w:rFonts w:hint="eastAsia"/>
          <w:rtl/>
        </w:rPr>
        <w:t>זהבה</w:t>
      </w:r>
      <w:r>
        <w:rPr>
          <w:rtl/>
        </w:rPr>
        <w:t xml:space="preserve"> גלאון (מרצ):</w:t>
      </w:r>
    </w:p>
    <w:p w14:paraId="6E7999D9" w14:textId="77777777" w:rsidR="00000000" w:rsidRDefault="00DD00E1">
      <w:pPr>
        <w:pStyle w:val="a0"/>
        <w:rPr>
          <w:rFonts w:hint="cs"/>
          <w:rtl/>
        </w:rPr>
      </w:pPr>
    </w:p>
    <w:p w14:paraId="4A0FFA0A" w14:textId="77777777" w:rsidR="00000000" w:rsidRDefault="00DD00E1">
      <w:pPr>
        <w:pStyle w:val="a0"/>
        <w:rPr>
          <w:rFonts w:hint="cs"/>
          <w:rtl/>
        </w:rPr>
      </w:pPr>
      <w:r>
        <w:rPr>
          <w:rFonts w:hint="cs"/>
          <w:rtl/>
        </w:rPr>
        <w:t>זה פרלמנטרי בעיניך? אמרת "מייללים".</w:t>
      </w:r>
      <w:r>
        <w:rPr>
          <w:rFonts w:hint="cs"/>
          <w:rtl/>
        </w:rPr>
        <w:t xml:space="preserve">  או-הו, מי שמיילל פה. </w:t>
      </w:r>
    </w:p>
    <w:p w14:paraId="61F83429" w14:textId="77777777" w:rsidR="00000000" w:rsidRDefault="00DD00E1">
      <w:pPr>
        <w:pStyle w:val="a0"/>
        <w:rPr>
          <w:rFonts w:hint="cs"/>
          <w:rtl/>
        </w:rPr>
      </w:pPr>
    </w:p>
    <w:p w14:paraId="09F603A1" w14:textId="77777777" w:rsidR="00000000" w:rsidRDefault="00DD00E1">
      <w:pPr>
        <w:pStyle w:val="af0"/>
        <w:rPr>
          <w:rtl/>
        </w:rPr>
      </w:pPr>
      <w:r>
        <w:rPr>
          <w:rFonts w:hint="eastAsia"/>
          <w:rtl/>
        </w:rPr>
        <w:t>סגן</w:t>
      </w:r>
      <w:r>
        <w:rPr>
          <w:rtl/>
        </w:rPr>
        <w:t xml:space="preserve"> שר הביטחון זאב בוים:</w:t>
      </w:r>
    </w:p>
    <w:p w14:paraId="3DF5FF32" w14:textId="77777777" w:rsidR="00000000" w:rsidRDefault="00DD00E1">
      <w:pPr>
        <w:pStyle w:val="a0"/>
        <w:rPr>
          <w:rFonts w:hint="cs"/>
          <w:rtl/>
        </w:rPr>
      </w:pPr>
    </w:p>
    <w:p w14:paraId="214BF47D" w14:textId="77777777" w:rsidR="00000000" w:rsidRDefault="00DD00E1">
      <w:pPr>
        <w:pStyle w:val="a0"/>
        <w:ind w:firstLine="0"/>
        <w:rPr>
          <w:rFonts w:hint="cs"/>
          <w:rtl/>
        </w:rPr>
      </w:pPr>
      <w:r>
        <w:rPr>
          <w:rFonts w:hint="cs"/>
          <w:rtl/>
        </w:rPr>
        <w:tab/>
        <w:t>- - -</w:t>
      </w:r>
    </w:p>
    <w:p w14:paraId="79EF1249" w14:textId="77777777" w:rsidR="00000000" w:rsidRDefault="00DD00E1">
      <w:pPr>
        <w:pStyle w:val="a0"/>
        <w:rPr>
          <w:rFonts w:hint="cs"/>
          <w:rtl/>
        </w:rPr>
      </w:pPr>
    </w:p>
    <w:p w14:paraId="639D612B" w14:textId="77777777" w:rsidR="00000000" w:rsidRDefault="00DD00E1">
      <w:pPr>
        <w:pStyle w:val="af1"/>
        <w:rPr>
          <w:rtl/>
        </w:rPr>
      </w:pPr>
      <w:r>
        <w:rPr>
          <w:rtl/>
        </w:rPr>
        <w:t>היו"ר מיכאל נודלמן:</w:t>
      </w:r>
    </w:p>
    <w:p w14:paraId="27A5A921" w14:textId="77777777" w:rsidR="00000000" w:rsidRDefault="00DD00E1">
      <w:pPr>
        <w:pStyle w:val="a0"/>
        <w:rPr>
          <w:rtl/>
        </w:rPr>
      </w:pPr>
    </w:p>
    <w:p w14:paraId="19563028" w14:textId="77777777" w:rsidR="00000000" w:rsidRDefault="00DD00E1">
      <w:pPr>
        <w:pStyle w:val="a0"/>
        <w:rPr>
          <w:rFonts w:hint="cs"/>
          <w:rtl/>
        </w:rPr>
      </w:pPr>
      <w:r>
        <w:rPr>
          <w:rFonts w:hint="cs"/>
          <w:rtl/>
        </w:rPr>
        <w:t>יש גם הצעות אחרות. להצעה של חבר הכנסת טיבי יש הצעה אחרת לחבר הכנסת יולי אדלשטיין. בבקשה.</w:t>
      </w:r>
    </w:p>
    <w:p w14:paraId="1A8227DB" w14:textId="77777777" w:rsidR="00000000" w:rsidRDefault="00DD00E1">
      <w:pPr>
        <w:pStyle w:val="a0"/>
        <w:rPr>
          <w:rFonts w:hint="cs"/>
          <w:rtl/>
        </w:rPr>
      </w:pPr>
    </w:p>
    <w:p w14:paraId="0E3FAE50" w14:textId="77777777" w:rsidR="00000000" w:rsidRDefault="00DD00E1">
      <w:pPr>
        <w:pStyle w:val="a"/>
        <w:rPr>
          <w:rtl/>
        </w:rPr>
      </w:pPr>
      <w:bookmarkStart w:id="405" w:name="FS000000532T22_10_2003_16_35_55"/>
      <w:bookmarkStart w:id="406" w:name="_Toc67028613"/>
      <w:bookmarkEnd w:id="405"/>
      <w:r>
        <w:rPr>
          <w:rtl/>
        </w:rPr>
        <w:t>יולי-יואל אדלשטיין (הליכוד):</w:t>
      </w:r>
      <w:bookmarkEnd w:id="406"/>
    </w:p>
    <w:p w14:paraId="3C0EFDEB" w14:textId="77777777" w:rsidR="00000000" w:rsidRDefault="00DD00E1">
      <w:pPr>
        <w:pStyle w:val="a0"/>
        <w:rPr>
          <w:rtl/>
        </w:rPr>
      </w:pPr>
    </w:p>
    <w:p w14:paraId="262FE575" w14:textId="77777777" w:rsidR="00000000" w:rsidRDefault="00DD00E1">
      <w:pPr>
        <w:pStyle w:val="a0"/>
        <w:rPr>
          <w:rFonts w:hint="cs"/>
          <w:rtl/>
        </w:rPr>
      </w:pPr>
      <w:r>
        <w:rPr>
          <w:rFonts w:hint="cs"/>
          <w:rtl/>
        </w:rPr>
        <w:t>אדוני היושב-ראש, חברי הכנסת. ודאי שבתוך דקה אי-אפשר להתי</w:t>
      </w:r>
      <w:r>
        <w:rPr>
          <w:rFonts w:hint="cs"/>
          <w:rtl/>
        </w:rPr>
        <w:t xml:space="preserve">יחס לכל הנושאים, ולכן רק שתי הערות קצרות. </w:t>
      </w:r>
    </w:p>
    <w:p w14:paraId="16827F1D" w14:textId="77777777" w:rsidR="00000000" w:rsidRDefault="00DD00E1">
      <w:pPr>
        <w:pStyle w:val="a0"/>
        <w:rPr>
          <w:rFonts w:hint="cs"/>
          <w:rtl/>
        </w:rPr>
      </w:pPr>
    </w:p>
    <w:p w14:paraId="27534B8F" w14:textId="77777777" w:rsidR="00000000" w:rsidRDefault="00DD00E1">
      <w:pPr>
        <w:pStyle w:val="a0"/>
        <w:rPr>
          <w:rFonts w:hint="cs"/>
          <w:rtl/>
        </w:rPr>
      </w:pPr>
      <w:r>
        <w:rPr>
          <w:rFonts w:hint="cs"/>
          <w:rtl/>
        </w:rPr>
        <w:t>הופתעתי מאוד לשמוע מאלוף במילואים, חבר הכנסת דני יתום, שאנחנו נמצאים במעגל דמים שאין לו התחלה ואין לו סוף. אני, משום-מה, סברתי שההתחלה זו התוקפנות של מדינות ערב וגורמי טרור פלסטיניים מאז שנת 1948, והתגובות הן תגו</w:t>
      </w:r>
      <w:r>
        <w:rPr>
          <w:rFonts w:hint="cs"/>
          <w:rtl/>
        </w:rPr>
        <w:t>בות של צה"ל שבאות בעקבות הטרור והתוקפנות.</w:t>
      </w:r>
    </w:p>
    <w:p w14:paraId="4186867D" w14:textId="77777777" w:rsidR="00000000" w:rsidRDefault="00DD00E1">
      <w:pPr>
        <w:pStyle w:val="a0"/>
        <w:rPr>
          <w:rFonts w:hint="cs"/>
          <w:rtl/>
        </w:rPr>
      </w:pPr>
    </w:p>
    <w:p w14:paraId="60E24592" w14:textId="77777777" w:rsidR="00000000" w:rsidRDefault="00DD00E1">
      <w:pPr>
        <w:pStyle w:val="a0"/>
        <w:rPr>
          <w:rFonts w:hint="cs"/>
          <w:rtl/>
        </w:rPr>
      </w:pPr>
      <w:r>
        <w:rPr>
          <w:rFonts w:hint="cs"/>
          <w:rtl/>
        </w:rPr>
        <w:t xml:space="preserve"> לגבי הנושא שכבר העלה כאן חבר הכנסת אחמד טיבי, אני רוצה לומר לו שאפשר להיות תמים, אפשר להיות ערמומי, אפשר להיות ציני, אבל לכל הדברים האלה יש גבול. להסתמך ברצינות על מידע של גורמים בתוך הרשות הפלסטינית, אחרי שעשרות</w:t>
      </w:r>
      <w:r>
        <w:rPr>
          <w:rFonts w:hint="cs"/>
          <w:rtl/>
        </w:rPr>
        <w:t xml:space="preserve"> פעמים נתפסו בבימוי, לרבות שפיכת צבע אדום על ילדים לצילומים של אותם ילדים, וכל מיני דברים שכל כתב שטחים מתחיל יודע ומודה בהם, לדבר ברצינות על שקרים של מדינת ישראל והאמיתות של הרשות הפלסטינית </w:t>
      </w:r>
      <w:r>
        <w:rPr>
          <w:rtl/>
        </w:rPr>
        <w:t>–</w:t>
      </w:r>
      <w:r>
        <w:rPr>
          <w:rFonts w:hint="cs"/>
          <w:rtl/>
        </w:rPr>
        <w:t xml:space="preserve"> באמת, איפה הגבול? </w:t>
      </w:r>
    </w:p>
    <w:p w14:paraId="6393DBE9" w14:textId="77777777" w:rsidR="00000000" w:rsidRDefault="00DD00E1">
      <w:pPr>
        <w:pStyle w:val="a0"/>
        <w:rPr>
          <w:rFonts w:hint="cs"/>
          <w:rtl/>
        </w:rPr>
      </w:pPr>
    </w:p>
    <w:p w14:paraId="3A686CBC" w14:textId="77777777" w:rsidR="00000000" w:rsidRDefault="00DD00E1">
      <w:pPr>
        <w:pStyle w:val="af1"/>
        <w:rPr>
          <w:rtl/>
        </w:rPr>
      </w:pPr>
      <w:r>
        <w:rPr>
          <w:rtl/>
        </w:rPr>
        <w:t>היו"ר מיכאל נודלמן:</w:t>
      </w:r>
    </w:p>
    <w:p w14:paraId="53204223" w14:textId="77777777" w:rsidR="00000000" w:rsidRDefault="00DD00E1">
      <w:pPr>
        <w:pStyle w:val="a0"/>
        <w:rPr>
          <w:rtl/>
        </w:rPr>
      </w:pPr>
    </w:p>
    <w:p w14:paraId="17960A64" w14:textId="77777777" w:rsidR="00000000" w:rsidRDefault="00DD00E1">
      <w:pPr>
        <w:pStyle w:val="a0"/>
        <w:rPr>
          <w:rFonts w:hint="cs"/>
          <w:rtl/>
        </w:rPr>
      </w:pPr>
      <w:r>
        <w:rPr>
          <w:rFonts w:hint="cs"/>
          <w:rtl/>
        </w:rPr>
        <w:t xml:space="preserve">תודה  לחבר הכנסת יולי </w:t>
      </w:r>
      <w:r>
        <w:rPr>
          <w:rFonts w:hint="cs"/>
          <w:rtl/>
        </w:rPr>
        <w:t xml:space="preserve">אדלשטיין. להצעה של חבר הכנסת דני יתום יש הצעה אחרת, של חבר הכנסת נסים זאב. בבקשה. </w:t>
      </w:r>
    </w:p>
    <w:p w14:paraId="7219515A" w14:textId="77777777" w:rsidR="00000000" w:rsidRDefault="00DD00E1">
      <w:pPr>
        <w:pStyle w:val="a0"/>
        <w:rPr>
          <w:rFonts w:hint="cs"/>
          <w:rtl/>
        </w:rPr>
      </w:pPr>
    </w:p>
    <w:p w14:paraId="5052DE48" w14:textId="77777777" w:rsidR="00000000" w:rsidRDefault="00DD00E1">
      <w:pPr>
        <w:pStyle w:val="a"/>
        <w:rPr>
          <w:rtl/>
        </w:rPr>
      </w:pPr>
      <w:bookmarkStart w:id="407" w:name="FS000000490T22_10_2003_16_39_56"/>
      <w:bookmarkStart w:id="408" w:name="_Toc67028614"/>
      <w:bookmarkEnd w:id="407"/>
      <w:r>
        <w:rPr>
          <w:rFonts w:hint="eastAsia"/>
          <w:rtl/>
        </w:rPr>
        <w:t>נסים</w:t>
      </w:r>
      <w:r>
        <w:rPr>
          <w:rtl/>
        </w:rPr>
        <w:t xml:space="preserve"> זאב (ש"ס):</w:t>
      </w:r>
      <w:bookmarkEnd w:id="408"/>
    </w:p>
    <w:p w14:paraId="16266246" w14:textId="77777777" w:rsidR="00000000" w:rsidRDefault="00DD00E1">
      <w:pPr>
        <w:pStyle w:val="a0"/>
        <w:rPr>
          <w:rFonts w:hint="cs"/>
          <w:rtl/>
        </w:rPr>
      </w:pPr>
    </w:p>
    <w:p w14:paraId="5994E368" w14:textId="77777777" w:rsidR="00000000" w:rsidRDefault="00DD00E1">
      <w:pPr>
        <w:pStyle w:val="a0"/>
        <w:rPr>
          <w:rFonts w:hint="cs"/>
          <w:rtl/>
        </w:rPr>
      </w:pPr>
      <w:r>
        <w:rPr>
          <w:rFonts w:hint="cs"/>
          <w:rtl/>
        </w:rPr>
        <w:t>אדוני היושב-ראש. היום נפגשים ראש ה"חמאס" וראש ה"חיזבאללה" לתכנן פיגועים נוספים, איך לרצוח את ילדי ישראל, ופה יושבים ודנים אם צה"ל עשה מספיק או לא עשה מספיק</w:t>
      </w:r>
      <w:r>
        <w:rPr>
          <w:rFonts w:hint="cs"/>
          <w:rtl/>
        </w:rPr>
        <w:t>. אני אומר שצה"ל עושה את המינימום ההכרחי בזהירות המרבית. אני אומר לך, אדוני היושב-ראש, וכנסת נכבדה: בכל מדינה בעולם הטרור שנעשה נגד מדינת ישראל לא היה נסבל. האזרחים מזמן היו קמים וטובחים באויב. לא היו נשמעים, לא להוראות צה"ל ולא למשטרה, ולא בכלל לממשלה. מי</w:t>
      </w:r>
      <w:r>
        <w:rPr>
          <w:rFonts w:hint="cs"/>
          <w:rtl/>
        </w:rPr>
        <w:t xml:space="preserve"> יכול לסבול שעשרות רבות של אזרחים וילדים נטבחים, כמעט מדי שבוע, ולעמוד מנגד? זו המדינה היחידה שעוד שומרת על שפיות. לכן, צה"ל צריך להכות ולהכות כל עוד אותו אויב רצחני לא מפסיק לפגוע בילדי ישראל. </w:t>
      </w:r>
    </w:p>
    <w:p w14:paraId="3FE4EDAA" w14:textId="77777777" w:rsidR="00000000" w:rsidRDefault="00DD00E1">
      <w:pPr>
        <w:pStyle w:val="a0"/>
        <w:rPr>
          <w:rFonts w:hint="cs"/>
          <w:rtl/>
        </w:rPr>
      </w:pPr>
    </w:p>
    <w:p w14:paraId="4C7E6747" w14:textId="77777777" w:rsidR="00000000" w:rsidRDefault="00DD00E1">
      <w:pPr>
        <w:pStyle w:val="af1"/>
        <w:rPr>
          <w:rtl/>
        </w:rPr>
      </w:pPr>
      <w:r>
        <w:rPr>
          <w:rtl/>
        </w:rPr>
        <w:t>היו"ר מיכאל נודלמן:</w:t>
      </w:r>
    </w:p>
    <w:p w14:paraId="284CE470" w14:textId="77777777" w:rsidR="00000000" w:rsidRDefault="00DD00E1">
      <w:pPr>
        <w:pStyle w:val="a0"/>
        <w:rPr>
          <w:rtl/>
        </w:rPr>
      </w:pPr>
    </w:p>
    <w:p w14:paraId="28E467C4" w14:textId="77777777" w:rsidR="00000000" w:rsidRDefault="00DD00E1">
      <w:pPr>
        <w:pStyle w:val="a0"/>
        <w:rPr>
          <w:rFonts w:hint="cs"/>
          <w:rtl/>
        </w:rPr>
      </w:pPr>
      <w:r>
        <w:rPr>
          <w:rFonts w:hint="cs"/>
          <w:rtl/>
        </w:rPr>
        <w:t xml:space="preserve">להצעה של חברת הכנסת זהבה גלאון יש הצעה </w:t>
      </w:r>
      <w:r>
        <w:rPr>
          <w:rFonts w:hint="cs"/>
          <w:rtl/>
        </w:rPr>
        <w:t xml:space="preserve">אחרת, של חבר הכנסת דהאמשה. בבקשה. </w:t>
      </w:r>
    </w:p>
    <w:p w14:paraId="5D6DA431" w14:textId="77777777" w:rsidR="00000000" w:rsidRDefault="00DD00E1">
      <w:pPr>
        <w:pStyle w:val="a0"/>
        <w:rPr>
          <w:rFonts w:hint="cs"/>
          <w:rtl/>
        </w:rPr>
      </w:pPr>
    </w:p>
    <w:p w14:paraId="5240CB69" w14:textId="77777777" w:rsidR="00000000" w:rsidRDefault="00DD00E1">
      <w:pPr>
        <w:pStyle w:val="a"/>
        <w:rPr>
          <w:rtl/>
        </w:rPr>
      </w:pPr>
      <w:bookmarkStart w:id="409" w:name="FS000000550T22_10_2003_16_42_34"/>
      <w:bookmarkStart w:id="410" w:name="_Toc67028615"/>
      <w:bookmarkEnd w:id="409"/>
      <w:r>
        <w:rPr>
          <w:rFonts w:hint="eastAsia"/>
          <w:rtl/>
        </w:rPr>
        <w:t>עבד</w:t>
      </w:r>
      <w:r>
        <w:rPr>
          <w:rtl/>
        </w:rPr>
        <w:t>-אלמאלכ דהאמשה (רע"ם):</w:t>
      </w:r>
      <w:bookmarkEnd w:id="410"/>
    </w:p>
    <w:p w14:paraId="1AC84C4B" w14:textId="77777777" w:rsidR="00000000" w:rsidRDefault="00DD00E1">
      <w:pPr>
        <w:pStyle w:val="a0"/>
        <w:rPr>
          <w:rFonts w:hint="cs"/>
          <w:rtl/>
        </w:rPr>
      </w:pPr>
    </w:p>
    <w:p w14:paraId="1123A839" w14:textId="77777777" w:rsidR="00000000" w:rsidRDefault="00DD00E1">
      <w:pPr>
        <w:pStyle w:val="a0"/>
        <w:rPr>
          <w:rFonts w:hint="cs"/>
          <w:rtl/>
        </w:rPr>
      </w:pPr>
      <w:r>
        <w:rPr>
          <w:rFonts w:hint="cs"/>
          <w:rtl/>
        </w:rPr>
        <w:t>כבוד היושב-ראש, חברי חברי הכנסת, הילדים הנהרגים יום-יום, חבר הכנסת נסים זאב, הם הילדים הפלסטינים. לא צריך להתלהם. תיכף תשמע על זה גם בפרוטרוט בהצעה המיוחדת שאני אעלה כאן. לא צריך להתלהם ולהרבות</w:t>
      </w:r>
      <w:r>
        <w:rPr>
          <w:rFonts w:hint="cs"/>
          <w:rtl/>
        </w:rPr>
        <w:t xml:space="preserve"> בדיבורים, ולהזמין, בהתלהמות שלוחת רסן ובלתי אחראית, גם מעשי פורענות נוספים. מה זאת אומרת שהאזרחים יקומו במדינה אחרת ויעשו מלחמה? חסרות מלחמות? חסר לך דם? חסר לך נשק, או כוח? מה חסר באירועים האלה? הכול נוסה, הכול נעשה. הכול שלוח רסן, הכול בלי שום אחריות. ה</w:t>
      </w:r>
      <w:r>
        <w:rPr>
          <w:rFonts w:hint="cs"/>
          <w:rtl/>
        </w:rPr>
        <w:t>קטל, ההרג והרצח מכים גלים. ואתה, במקום להכות על חטא ולהזמין את הממשלה הזאת לחזור לשפיות, לחזור מדרך הדמים, דרך הכוח והפורענות, אל שולחן הדיונים ולהכרה בזכויות של הצד הפלסטיני, אתה מזמין מלחמה עוד יותר נפשעת ונוראית, יותר נרחבת, גם בצדדים אחרים. חבל שכך היא</w:t>
      </w:r>
      <w:r>
        <w:rPr>
          <w:rFonts w:hint="cs"/>
          <w:rtl/>
        </w:rPr>
        <w:t xml:space="preserve"> ההתבטאות. השפיות מחייבת לחזור למצב השלום. תודה רבה, אדוני. </w:t>
      </w:r>
    </w:p>
    <w:p w14:paraId="1FF9576B" w14:textId="77777777" w:rsidR="00000000" w:rsidRDefault="00DD00E1">
      <w:pPr>
        <w:pStyle w:val="a0"/>
        <w:rPr>
          <w:rFonts w:hint="cs"/>
          <w:rtl/>
        </w:rPr>
      </w:pPr>
    </w:p>
    <w:p w14:paraId="3B9B6D00" w14:textId="77777777" w:rsidR="00000000" w:rsidRDefault="00DD00E1">
      <w:pPr>
        <w:pStyle w:val="af1"/>
        <w:rPr>
          <w:rtl/>
        </w:rPr>
      </w:pPr>
      <w:r>
        <w:rPr>
          <w:rtl/>
        </w:rPr>
        <w:t>היו"ר מיכאל נודלמן:</w:t>
      </w:r>
    </w:p>
    <w:p w14:paraId="54B17DA1" w14:textId="77777777" w:rsidR="00000000" w:rsidRDefault="00DD00E1">
      <w:pPr>
        <w:pStyle w:val="a0"/>
        <w:rPr>
          <w:rtl/>
        </w:rPr>
      </w:pPr>
    </w:p>
    <w:p w14:paraId="382D6128" w14:textId="77777777" w:rsidR="00000000" w:rsidRDefault="00DD00E1">
      <w:pPr>
        <w:pStyle w:val="a0"/>
        <w:rPr>
          <w:rFonts w:hint="cs"/>
          <w:rtl/>
        </w:rPr>
      </w:pPr>
      <w:r>
        <w:rPr>
          <w:rFonts w:hint="cs"/>
          <w:rtl/>
        </w:rPr>
        <w:t xml:space="preserve">חברי הכנסת, היו פה כמה הצעות. ההצעה של סגן השר היא להסיר מסדר-היום. הצעה אחרת היא להעביר לוועדת החוץ והביטחון. אנחנו צריכים להצביע </w:t>
      </w:r>
      <w:r>
        <w:rPr>
          <w:rtl/>
        </w:rPr>
        <w:t>–</w:t>
      </w:r>
      <w:r>
        <w:rPr>
          <w:rFonts w:hint="cs"/>
          <w:rtl/>
        </w:rPr>
        <w:t xml:space="preserve"> בעד זה להעביר לוועדה. נגד זה להסיר. </w:t>
      </w:r>
    </w:p>
    <w:p w14:paraId="3FF502F0" w14:textId="77777777" w:rsidR="00000000" w:rsidRDefault="00DD00E1">
      <w:pPr>
        <w:pStyle w:val="a0"/>
        <w:rPr>
          <w:rFonts w:hint="cs"/>
          <w:rtl/>
        </w:rPr>
      </w:pPr>
    </w:p>
    <w:p w14:paraId="357E8F00" w14:textId="77777777" w:rsidR="00000000" w:rsidRDefault="00DD00E1">
      <w:pPr>
        <w:pStyle w:val="af0"/>
        <w:rPr>
          <w:rtl/>
        </w:rPr>
      </w:pPr>
      <w:r>
        <w:rPr>
          <w:rFonts w:hint="eastAsia"/>
          <w:rtl/>
        </w:rPr>
        <w:t>קר</w:t>
      </w:r>
      <w:r>
        <w:rPr>
          <w:rFonts w:hint="eastAsia"/>
          <w:rtl/>
        </w:rPr>
        <w:t>יאות</w:t>
      </w:r>
      <w:r>
        <w:rPr>
          <w:rtl/>
        </w:rPr>
        <w:t>:</w:t>
      </w:r>
    </w:p>
    <w:p w14:paraId="5340B65C" w14:textId="77777777" w:rsidR="00000000" w:rsidRDefault="00DD00E1">
      <w:pPr>
        <w:pStyle w:val="a0"/>
        <w:rPr>
          <w:rFonts w:hint="cs"/>
          <w:rtl/>
        </w:rPr>
      </w:pPr>
    </w:p>
    <w:p w14:paraId="74A0CC92" w14:textId="77777777" w:rsidR="00000000" w:rsidRDefault="00DD00E1">
      <w:pPr>
        <w:pStyle w:val="a0"/>
        <w:rPr>
          <w:rFonts w:hint="cs"/>
          <w:rtl/>
        </w:rPr>
      </w:pPr>
      <w:r>
        <w:rPr>
          <w:rFonts w:hint="cs"/>
          <w:rtl/>
        </w:rPr>
        <w:t>- - -</w:t>
      </w:r>
    </w:p>
    <w:p w14:paraId="57D5057B" w14:textId="77777777" w:rsidR="00000000" w:rsidRDefault="00DD00E1">
      <w:pPr>
        <w:pStyle w:val="a0"/>
        <w:rPr>
          <w:rFonts w:hint="cs"/>
          <w:rtl/>
        </w:rPr>
      </w:pPr>
    </w:p>
    <w:p w14:paraId="2240370C" w14:textId="77777777" w:rsidR="00000000" w:rsidRDefault="00DD00E1">
      <w:pPr>
        <w:pStyle w:val="af1"/>
        <w:rPr>
          <w:rtl/>
        </w:rPr>
      </w:pPr>
      <w:r>
        <w:rPr>
          <w:rtl/>
        </w:rPr>
        <w:t>היו"ר מיכאל נודלמן:</w:t>
      </w:r>
    </w:p>
    <w:p w14:paraId="148C8866" w14:textId="77777777" w:rsidR="00000000" w:rsidRDefault="00DD00E1">
      <w:pPr>
        <w:pStyle w:val="a0"/>
        <w:rPr>
          <w:rtl/>
        </w:rPr>
      </w:pPr>
    </w:p>
    <w:p w14:paraId="6E597E01" w14:textId="77777777" w:rsidR="00000000" w:rsidRDefault="00DD00E1">
      <w:pPr>
        <w:pStyle w:val="a0"/>
        <w:rPr>
          <w:rFonts w:hint="cs"/>
          <w:rtl/>
        </w:rPr>
      </w:pPr>
      <w:r>
        <w:rPr>
          <w:rFonts w:hint="cs"/>
          <w:rtl/>
        </w:rPr>
        <w:t xml:space="preserve">ההצבעה הראשונה - על פעולת צה"ל ברפיח. ההצבעה התחילה. </w:t>
      </w:r>
    </w:p>
    <w:p w14:paraId="7A43DB1B" w14:textId="77777777" w:rsidR="00000000" w:rsidRDefault="00DD00E1">
      <w:pPr>
        <w:pStyle w:val="a0"/>
        <w:rPr>
          <w:rFonts w:hint="cs"/>
          <w:rtl/>
        </w:rPr>
      </w:pPr>
    </w:p>
    <w:p w14:paraId="183986A2" w14:textId="77777777" w:rsidR="00000000" w:rsidRDefault="00DD00E1">
      <w:pPr>
        <w:pStyle w:val="ab"/>
        <w:bidi/>
        <w:rPr>
          <w:rFonts w:hint="cs"/>
          <w:rtl/>
        </w:rPr>
      </w:pPr>
      <w:r>
        <w:rPr>
          <w:rFonts w:hint="cs"/>
          <w:rtl/>
        </w:rPr>
        <w:t xml:space="preserve"> הצבעה מס' 43</w:t>
      </w:r>
    </w:p>
    <w:p w14:paraId="71EEB703" w14:textId="77777777" w:rsidR="00000000" w:rsidRDefault="00DD00E1">
      <w:pPr>
        <w:pStyle w:val="a0"/>
        <w:rPr>
          <w:rFonts w:hint="cs"/>
          <w:rtl/>
        </w:rPr>
      </w:pPr>
    </w:p>
    <w:p w14:paraId="6DEFD6D6" w14:textId="77777777" w:rsidR="00000000" w:rsidRDefault="00DD00E1">
      <w:pPr>
        <w:pStyle w:val="ac"/>
        <w:bidi/>
        <w:rPr>
          <w:rFonts w:hint="cs"/>
          <w:rtl/>
        </w:rPr>
      </w:pPr>
      <w:r>
        <w:rPr>
          <w:rFonts w:hint="cs"/>
          <w:rtl/>
        </w:rPr>
        <w:t xml:space="preserve">בעד ההצעה לכלול את הנושא בסדר-היום </w:t>
      </w:r>
      <w:r>
        <w:rPr>
          <w:rtl/>
        </w:rPr>
        <w:t>–</w:t>
      </w:r>
      <w:r>
        <w:rPr>
          <w:rFonts w:hint="cs"/>
          <w:rtl/>
        </w:rPr>
        <w:t xml:space="preserve"> 5</w:t>
      </w:r>
    </w:p>
    <w:p w14:paraId="2511CD8C" w14:textId="77777777" w:rsidR="00000000" w:rsidRDefault="00DD00E1">
      <w:pPr>
        <w:pStyle w:val="ac"/>
        <w:bidi/>
        <w:rPr>
          <w:rFonts w:hint="cs"/>
          <w:rtl/>
        </w:rPr>
      </w:pPr>
      <w:r>
        <w:rPr>
          <w:rFonts w:hint="cs"/>
          <w:rtl/>
        </w:rPr>
        <w:t xml:space="preserve">בעד ההצעה שלא לכלול את הנושא בסדר-היום </w:t>
      </w:r>
      <w:r>
        <w:rPr>
          <w:rtl/>
        </w:rPr>
        <w:t>–</w:t>
      </w:r>
      <w:r>
        <w:rPr>
          <w:rFonts w:hint="cs"/>
          <w:rtl/>
        </w:rPr>
        <w:t xml:space="preserve"> 7</w:t>
      </w:r>
    </w:p>
    <w:p w14:paraId="37074CCD" w14:textId="77777777" w:rsidR="00000000" w:rsidRDefault="00DD00E1">
      <w:pPr>
        <w:pStyle w:val="ac"/>
        <w:bidi/>
        <w:rPr>
          <w:rFonts w:hint="cs"/>
          <w:rtl/>
        </w:rPr>
      </w:pPr>
      <w:r>
        <w:rPr>
          <w:rFonts w:hint="cs"/>
          <w:rtl/>
        </w:rPr>
        <w:t xml:space="preserve">נמנעים </w:t>
      </w:r>
      <w:r>
        <w:rPr>
          <w:rtl/>
        </w:rPr>
        <w:t>–</w:t>
      </w:r>
      <w:r>
        <w:rPr>
          <w:rFonts w:hint="cs"/>
          <w:rtl/>
        </w:rPr>
        <w:t>אין</w:t>
      </w:r>
    </w:p>
    <w:p w14:paraId="2E1A1F41" w14:textId="77777777" w:rsidR="00000000" w:rsidRDefault="00DD00E1">
      <w:pPr>
        <w:pStyle w:val="ad"/>
        <w:bidi/>
        <w:rPr>
          <w:rFonts w:hint="cs"/>
          <w:rtl/>
        </w:rPr>
      </w:pPr>
      <w:r>
        <w:rPr>
          <w:rFonts w:hint="cs"/>
          <w:rtl/>
        </w:rPr>
        <w:t xml:space="preserve">ההצעה שלא לכלול את הנושא בסדר-היום של הכנסת נתקבלה. </w:t>
      </w:r>
    </w:p>
    <w:p w14:paraId="3B2DBEBB" w14:textId="77777777" w:rsidR="00000000" w:rsidRDefault="00DD00E1">
      <w:pPr>
        <w:pStyle w:val="a0"/>
        <w:ind w:firstLine="0"/>
        <w:rPr>
          <w:rFonts w:hint="cs"/>
          <w:rtl/>
        </w:rPr>
      </w:pPr>
    </w:p>
    <w:p w14:paraId="64FAD5A9" w14:textId="77777777" w:rsidR="00000000" w:rsidRDefault="00DD00E1">
      <w:pPr>
        <w:pStyle w:val="af1"/>
        <w:rPr>
          <w:rtl/>
        </w:rPr>
      </w:pPr>
      <w:r>
        <w:rPr>
          <w:rtl/>
        </w:rPr>
        <w:t>היו</w:t>
      </w:r>
      <w:r>
        <w:rPr>
          <w:rtl/>
        </w:rPr>
        <w:t>"ר מיכאל נודלמן:</w:t>
      </w:r>
    </w:p>
    <w:p w14:paraId="05E3AA69" w14:textId="77777777" w:rsidR="00000000" w:rsidRDefault="00DD00E1">
      <w:pPr>
        <w:pStyle w:val="a0"/>
        <w:rPr>
          <w:rtl/>
        </w:rPr>
      </w:pPr>
    </w:p>
    <w:p w14:paraId="0A0D34D9" w14:textId="77777777" w:rsidR="00000000" w:rsidRDefault="00DD00E1">
      <w:pPr>
        <w:pStyle w:val="a0"/>
        <w:rPr>
          <w:rFonts w:hint="cs"/>
          <w:rtl/>
        </w:rPr>
      </w:pPr>
      <w:r>
        <w:rPr>
          <w:rFonts w:hint="cs"/>
          <w:rtl/>
        </w:rPr>
        <w:t xml:space="preserve">בעד </w:t>
      </w:r>
      <w:r>
        <w:rPr>
          <w:rtl/>
        </w:rPr>
        <w:t>–</w:t>
      </w:r>
      <w:r>
        <w:rPr>
          <w:rFonts w:hint="cs"/>
          <w:rtl/>
        </w:rPr>
        <w:t xml:space="preserve"> חמישה חברי כנסת. שבעה נגד. זה אומר שאנחנו מסירים את הנושא מסדר-היום. </w:t>
      </w:r>
    </w:p>
    <w:p w14:paraId="37B10CE0" w14:textId="77777777" w:rsidR="00000000" w:rsidRDefault="00DD00E1">
      <w:pPr>
        <w:pStyle w:val="a0"/>
        <w:rPr>
          <w:rFonts w:hint="cs"/>
          <w:rtl/>
        </w:rPr>
      </w:pPr>
    </w:p>
    <w:p w14:paraId="1E47AF04" w14:textId="77777777" w:rsidR="00000000" w:rsidRDefault="00DD00E1">
      <w:pPr>
        <w:pStyle w:val="af0"/>
        <w:rPr>
          <w:rFonts w:hint="cs"/>
          <w:rtl/>
        </w:rPr>
      </w:pPr>
    </w:p>
    <w:p w14:paraId="3F11E46D" w14:textId="77777777" w:rsidR="00000000" w:rsidRDefault="00DD00E1">
      <w:pPr>
        <w:pStyle w:val="af0"/>
        <w:rPr>
          <w:rFonts w:hint="cs"/>
          <w:rtl/>
        </w:rPr>
      </w:pPr>
    </w:p>
    <w:p w14:paraId="2C74F760" w14:textId="77777777" w:rsidR="00000000" w:rsidRDefault="00DD00E1">
      <w:pPr>
        <w:pStyle w:val="af0"/>
        <w:rPr>
          <w:rtl/>
        </w:rPr>
      </w:pPr>
      <w:r>
        <w:rPr>
          <w:rFonts w:hint="eastAsia"/>
          <w:rtl/>
        </w:rPr>
        <w:t>אחמד</w:t>
      </w:r>
      <w:r>
        <w:rPr>
          <w:rtl/>
        </w:rPr>
        <w:t xml:space="preserve"> טיבי (חד"ש-תע"ל):</w:t>
      </w:r>
    </w:p>
    <w:p w14:paraId="1E42E62F" w14:textId="77777777" w:rsidR="00000000" w:rsidRDefault="00DD00E1">
      <w:pPr>
        <w:pStyle w:val="a0"/>
        <w:rPr>
          <w:rFonts w:hint="cs"/>
          <w:rtl/>
        </w:rPr>
      </w:pPr>
    </w:p>
    <w:p w14:paraId="0785576B" w14:textId="77777777" w:rsidR="00000000" w:rsidRDefault="00DD00E1">
      <w:pPr>
        <w:pStyle w:val="a0"/>
        <w:rPr>
          <w:rFonts w:hint="cs"/>
          <w:rtl/>
        </w:rPr>
      </w:pPr>
      <w:r>
        <w:rPr>
          <w:rFonts w:hint="cs"/>
          <w:rtl/>
        </w:rPr>
        <w:t xml:space="preserve">מתי משחררים את החלק השני של הסרט? </w:t>
      </w:r>
    </w:p>
    <w:p w14:paraId="21775C25" w14:textId="77777777" w:rsidR="00000000" w:rsidRDefault="00DD00E1">
      <w:pPr>
        <w:pStyle w:val="a0"/>
        <w:rPr>
          <w:rFonts w:hint="cs"/>
          <w:rtl/>
        </w:rPr>
      </w:pPr>
    </w:p>
    <w:p w14:paraId="7B16BAB9" w14:textId="77777777" w:rsidR="00000000" w:rsidRDefault="00DD00E1">
      <w:pPr>
        <w:pStyle w:val="af1"/>
        <w:rPr>
          <w:rtl/>
        </w:rPr>
      </w:pPr>
      <w:r>
        <w:rPr>
          <w:rtl/>
        </w:rPr>
        <w:t>היו"ר מיכאל נודלמן:</w:t>
      </w:r>
    </w:p>
    <w:p w14:paraId="32064FC2" w14:textId="77777777" w:rsidR="00000000" w:rsidRDefault="00DD00E1">
      <w:pPr>
        <w:pStyle w:val="a0"/>
        <w:rPr>
          <w:rtl/>
        </w:rPr>
      </w:pPr>
    </w:p>
    <w:p w14:paraId="372E8564" w14:textId="77777777" w:rsidR="00000000" w:rsidRDefault="00DD00E1">
      <w:pPr>
        <w:pStyle w:val="a0"/>
        <w:rPr>
          <w:rFonts w:hint="cs"/>
          <w:rtl/>
        </w:rPr>
      </w:pPr>
      <w:r>
        <w:rPr>
          <w:rFonts w:hint="cs"/>
          <w:rtl/>
        </w:rPr>
        <w:t>אנחנו מצביעים על ההצעה לסדר-היום בעניין פיגוע הירי ליד היישוב עופרה. סגן השר מ</w:t>
      </w:r>
      <w:r>
        <w:rPr>
          <w:rFonts w:hint="cs"/>
          <w:rtl/>
        </w:rPr>
        <w:t xml:space="preserve">ציע להעביר לוועדה. </w:t>
      </w:r>
    </w:p>
    <w:p w14:paraId="0EC024D9" w14:textId="77777777" w:rsidR="00000000" w:rsidRDefault="00DD00E1">
      <w:pPr>
        <w:pStyle w:val="a0"/>
        <w:rPr>
          <w:rFonts w:hint="cs"/>
          <w:rtl/>
        </w:rPr>
      </w:pPr>
    </w:p>
    <w:p w14:paraId="7C52524C" w14:textId="77777777" w:rsidR="00000000" w:rsidRDefault="00DD00E1">
      <w:pPr>
        <w:pStyle w:val="a0"/>
        <w:rPr>
          <w:rFonts w:hint="cs"/>
          <w:rtl/>
        </w:rPr>
      </w:pPr>
    </w:p>
    <w:p w14:paraId="7D2C3A06" w14:textId="77777777" w:rsidR="00000000" w:rsidRDefault="00DD00E1">
      <w:pPr>
        <w:pStyle w:val="ab"/>
        <w:bidi/>
        <w:rPr>
          <w:rFonts w:hint="cs"/>
          <w:rtl/>
        </w:rPr>
      </w:pPr>
      <w:r>
        <w:rPr>
          <w:rFonts w:hint="cs"/>
          <w:rtl/>
        </w:rPr>
        <w:t>הצבעה מס' 44</w:t>
      </w:r>
    </w:p>
    <w:p w14:paraId="24BAE14E" w14:textId="77777777" w:rsidR="00000000" w:rsidRDefault="00DD00E1">
      <w:pPr>
        <w:pStyle w:val="a0"/>
        <w:rPr>
          <w:rFonts w:hint="cs"/>
          <w:rtl/>
        </w:rPr>
      </w:pPr>
    </w:p>
    <w:p w14:paraId="3062412F" w14:textId="77777777" w:rsidR="00000000" w:rsidRDefault="00DD00E1">
      <w:pPr>
        <w:pStyle w:val="ac"/>
        <w:bidi/>
        <w:rPr>
          <w:rFonts w:hint="cs"/>
          <w:rtl/>
        </w:rPr>
      </w:pPr>
      <w:r>
        <w:rPr>
          <w:rFonts w:hint="cs"/>
          <w:rtl/>
        </w:rPr>
        <w:t xml:space="preserve">בעד ההצעה להעביר את הנושא לוועדה </w:t>
      </w:r>
      <w:r>
        <w:rPr>
          <w:rtl/>
        </w:rPr>
        <w:t>–</w:t>
      </w:r>
      <w:r>
        <w:rPr>
          <w:rFonts w:hint="cs"/>
          <w:rtl/>
        </w:rPr>
        <w:t xml:space="preserve"> 8</w:t>
      </w:r>
    </w:p>
    <w:p w14:paraId="446B655E" w14:textId="77777777" w:rsidR="00000000" w:rsidRDefault="00DD00E1">
      <w:pPr>
        <w:pStyle w:val="ac"/>
        <w:bidi/>
        <w:rPr>
          <w:rFonts w:hint="cs"/>
          <w:rtl/>
        </w:rPr>
      </w:pPr>
      <w:r>
        <w:rPr>
          <w:rFonts w:hint="cs"/>
          <w:rtl/>
        </w:rPr>
        <w:t>נגד- 5</w:t>
      </w:r>
    </w:p>
    <w:p w14:paraId="671C90F3" w14:textId="77777777" w:rsidR="00000000" w:rsidRDefault="00DD00E1">
      <w:pPr>
        <w:pStyle w:val="ac"/>
        <w:bidi/>
        <w:rPr>
          <w:rFonts w:hint="cs"/>
          <w:rtl/>
        </w:rPr>
      </w:pPr>
      <w:r>
        <w:rPr>
          <w:rFonts w:hint="cs"/>
          <w:rtl/>
        </w:rPr>
        <w:t xml:space="preserve">נמנעים </w:t>
      </w:r>
      <w:r>
        <w:rPr>
          <w:rtl/>
        </w:rPr>
        <w:t>–</w:t>
      </w:r>
      <w:r>
        <w:rPr>
          <w:rFonts w:hint="cs"/>
          <w:rtl/>
        </w:rPr>
        <w:t xml:space="preserve"> אין</w:t>
      </w:r>
    </w:p>
    <w:p w14:paraId="4DF1B742" w14:textId="77777777" w:rsidR="00000000" w:rsidRDefault="00DD00E1">
      <w:pPr>
        <w:pStyle w:val="ad"/>
        <w:bidi/>
        <w:rPr>
          <w:rFonts w:hint="cs"/>
          <w:rtl/>
        </w:rPr>
      </w:pPr>
      <w:r>
        <w:rPr>
          <w:rFonts w:hint="cs"/>
          <w:rtl/>
        </w:rPr>
        <w:t xml:space="preserve">ההצעה להעביר את הנושא לוועדת החוץ והביטחון נתקבלה. </w:t>
      </w:r>
    </w:p>
    <w:p w14:paraId="4D1037EA" w14:textId="77777777" w:rsidR="00000000" w:rsidRDefault="00DD00E1">
      <w:pPr>
        <w:pStyle w:val="a0"/>
        <w:rPr>
          <w:rFonts w:hint="cs"/>
          <w:rtl/>
        </w:rPr>
      </w:pPr>
    </w:p>
    <w:p w14:paraId="023DFD27" w14:textId="77777777" w:rsidR="00000000" w:rsidRDefault="00DD00E1">
      <w:pPr>
        <w:pStyle w:val="a0"/>
        <w:rPr>
          <w:rFonts w:hint="cs"/>
          <w:rtl/>
        </w:rPr>
      </w:pPr>
    </w:p>
    <w:p w14:paraId="1F257F49" w14:textId="77777777" w:rsidR="00000000" w:rsidRDefault="00DD00E1">
      <w:pPr>
        <w:pStyle w:val="af1"/>
        <w:rPr>
          <w:rtl/>
        </w:rPr>
      </w:pPr>
      <w:r>
        <w:rPr>
          <w:rtl/>
        </w:rPr>
        <w:t>היו"ר מיכאל נודלמן:</w:t>
      </w:r>
    </w:p>
    <w:p w14:paraId="7C90DD3F" w14:textId="77777777" w:rsidR="00000000" w:rsidRDefault="00DD00E1">
      <w:pPr>
        <w:pStyle w:val="a0"/>
        <w:rPr>
          <w:rtl/>
        </w:rPr>
      </w:pPr>
    </w:p>
    <w:p w14:paraId="5C84C6E6" w14:textId="77777777" w:rsidR="00000000" w:rsidRDefault="00DD00E1">
      <w:pPr>
        <w:pStyle w:val="a0"/>
        <w:rPr>
          <w:rFonts w:hint="cs"/>
          <w:rtl/>
        </w:rPr>
      </w:pPr>
      <w:r>
        <w:rPr>
          <w:rFonts w:hint="cs"/>
          <w:rtl/>
        </w:rPr>
        <w:t xml:space="preserve">שמונה בעד, חמישה נגד, אין נמנעים </w:t>
      </w:r>
      <w:r>
        <w:rPr>
          <w:rtl/>
        </w:rPr>
        <w:t>–</w:t>
      </w:r>
      <w:r>
        <w:rPr>
          <w:rFonts w:hint="cs"/>
          <w:rtl/>
        </w:rPr>
        <w:t xml:space="preserve"> הנושא יועבר לדיון בוועדת החוץ והביטחון. </w:t>
      </w:r>
    </w:p>
    <w:p w14:paraId="6CCF600F" w14:textId="77777777" w:rsidR="00000000" w:rsidRDefault="00DD00E1">
      <w:pPr>
        <w:pStyle w:val="a0"/>
        <w:rPr>
          <w:rFonts w:hint="cs"/>
          <w:rtl/>
        </w:rPr>
      </w:pPr>
    </w:p>
    <w:p w14:paraId="6AA51EFA" w14:textId="77777777" w:rsidR="00000000" w:rsidRDefault="00DD00E1">
      <w:pPr>
        <w:pStyle w:val="a0"/>
        <w:rPr>
          <w:rtl/>
        </w:rPr>
      </w:pPr>
    </w:p>
    <w:p w14:paraId="5BA23CA7" w14:textId="77777777" w:rsidR="00000000" w:rsidRDefault="00DD00E1">
      <w:pPr>
        <w:pStyle w:val="a0"/>
        <w:rPr>
          <w:rFonts w:hint="cs"/>
          <w:rtl/>
        </w:rPr>
      </w:pPr>
    </w:p>
    <w:p w14:paraId="79FDB8B8" w14:textId="77777777" w:rsidR="00000000" w:rsidRDefault="00DD00E1">
      <w:pPr>
        <w:pStyle w:val="a0"/>
        <w:rPr>
          <w:rFonts w:hint="cs"/>
          <w:rtl/>
        </w:rPr>
      </w:pPr>
    </w:p>
    <w:p w14:paraId="15A453D2" w14:textId="77777777" w:rsidR="00000000" w:rsidRDefault="00DD00E1">
      <w:pPr>
        <w:pStyle w:val="a2"/>
        <w:rPr>
          <w:rFonts w:hint="cs"/>
          <w:rtl/>
        </w:rPr>
      </w:pPr>
      <w:bookmarkStart w:id="411" w:name="CS15991FI0015991T22_10_2003_16_56_53"/>
      <w:bookmarkStart w:id="412" w:name="_Toc67028616"/>
      <w:bookmarkEnd w:id="411"/>
      <w:r>
        <w:rPr>
          <w:rFonts w:hint="cs"/>
          <w:rtl/>
        </w:rPr>
        <w:t>הצעה לסד</w:t>
      </w:r>
      <w:r>
        <w:rPr>
          <w:rFonts w:hint="cs"/>
          <w:rtl/>
        </w:rPr>
        <w:t>ר-היום</w:t>
      </w:r>
      <w:bookmarkEnd w:id="412"/>
    </w:p>
    <w:p w14:paraId="5C306532" w14:textId="77777777" w:rsidR="00000000" w:rsidRDefault="00DD00E1">
      <w:pPr>
        <w:pStyle w:val="a2"/>
        <w:rPr>
          <w:rtl/>
        </w:rPr>
      </w:pPr>
      <w:bookmarkStart w:id="413" w:name="_Toc67028617"/>
      <w:r>
        <w:rPr>
          <w:rtl/>
        </w:rPr>
        <w:t>מותם של הנערים הפלסטינים ליד שדה התעופה קלנדיה-עטרות</w:t>
      </w:r>
      <w:r>
        <w:rPr>
          <w:rFonts w:hint="cs"/>
          <w:rtl/>
        </w:rPr>
        <w:t xml:space="preserve"> ב</w:t>
      </w:r>
      <w:r>
        <w:rPr>
          <w:rtl/>
        </w:rPr>
        <w:t>ירושלים</w:t>
      </w:r>
      <w:bookmarkEnd w:id="413"/>
    </w:p>
    <w:p w14:paraId="47A71B10" w14:textId="77777777" w:rsidR="00000000" w:rsidRDefault="00DD00E1">
      <w:pPr>
        <w:pStyle w:val="-0"/>
        <w:rPr>
          <w:rFonts w:hint="cs"/>
          <w:rtl/>
        </w:rPr>
      </w:pPr>
    </w:p>
    <w:p w14:paraId="70C5FDDD" w14:textId="77777777" w:rsidR="00000000" w:rsidRDefault="00DD00E1">
      <w:pPr>
        <w:pStyle w:val="af1"/>
        <w:rPr>
          <w:rtl/>
        </w:rPr>
      </w:pPr>
      <w:r>
        <w:rPr>
          <w:rtl/>
        </w:rPr>
        <w:t>היו"ר מיכאל נודלמן:</w:t>
      </w:r>
    </w:p>
    <w:p w14:paraId="76A90B4E" w14:textId="77777777" w:rsidR="00000000" w:rsidRDefault="00DD00E1">
      <w:pPr>
        <w:pStyle w:val="a0"/>
        <w:rPr>
          <w:rtl/>
        </w:rPr>
      </w:pPr>
    </w:p>
    <w:p w14:paraId="4E23B1A3" w14:textId="77777777" w:rsidR="00000000" w:rsidRDefault="00DD00E1">
      <w:pPr>
        <w:pStyle w:val="a0"/>
        <w:rPr>
          <w:rFonts w:hint="cs"/>
          <w:rtl/>
        </w:rPr>
      </w:pPr>
      <w:r>
        <w:rPr>
          <w:rFonts w:hint="cs"/>
          <w:rtl/>
        </w:rPr>
        <w:t xml:space="preserve">אנחנו עוברים לנושא הבא: מותם של הנערים הפלסטינים ליד שדה התעופה קלנדיה-עטרות בירושלים, הצעה לסדר-היום מס' 1353. הדובר </w:t>
      </w:r>
      <w:r>
        <w:rPr>
          <w:rtl/>
        </w:rPr>
        <w:t>–</w:t>
      </w:r>
      <w:r>
        <w:rPr>
          <w:rFonts w:hint="cs"/>
          <w:rtl/>
        </w:rPr>
        <w:t xml:space="preserve"> חבר הכנסת עבד-אלמאלכ דהאמשה. בבקשה. </w:t>
      </w:r>
    </w:p>
    <w:p w14:paraId="4A628F42" w14:textId="77777777" w:rsidR="00000000" w:rsidRDefault="00DD00E1">
      <w:pPr>
        <w:pStyle w:val="a0"/>
        <w:rPr>
          <w:rFonts w:hint="cs"/>
          <w:rtl/>
        </w:rPr>
      </w:pPr>
    </w:p>
    <w:p w14:paraId="421EB709" w14:textId="77777777" w:rsidR="00000000" w:rsidRDefault="00DD00E1">
      <w:pPr>
        <w:pStyle w:val="a"/>
        <w:rPr>
          <w:rtl/>
        </w:rPr>
      </w:pPr>
      <w:bookmarkStart w:id="414" w:name="FS000000550T22_10_2003_16_57_31"/>
      <w:bookmarkStart w:id="415" w:name="_Toc67028618"/>
      <w:bookmarkEnd w:id="414"/>
      <w:r>
        <w:rPr>
          <w:rFonts w:hint="eastAsia"/>
          <w:rtl/>
        </w:rPr>
        <w:t>עבד</w:t>
      </w:r>
      <w:r>
        <w:rPr>
          <w:rtl/>
        </w:rPr>
        <w:t>-אלמ</w:t>
      </w:r>
      <w:r>
        <w:rPr>
          <w:rtl/>
        </w:rPr>
        <w:t>אלכ דהאמשה (רע"ם):</w:t>
      </w:r>
      <w:bookmarkEnd w:id="415"/>
    </w:p>
    <w:p w14:paraId="2F60A8DD" w14:textId="77777777" w:rsidR="00000000" w:rsidRDefault="00DD00E1">
      <w:pPr>
        <w:pStyle w:val="a0"/>
        <w:rPr>
          <w:rFonts w:hint="cs"/>
          <w:rtl/>
        </w:rPr>
      </w:pPr>
    </w:p>
    <w:p w14:paraId="2A3B02E6" w14:textId="77777777" w:rsidR="00000000" w:rsidRDefault="00DD00E1">
      <w:pPr>
        <w:pStyle w:val="a0"/>
        <w:rPr>
          <w:rFonts w:hint="cs"/>
          <w:rtl/>
        </w:rPr>
      </w:pPr>
      <w:r>
        <w:rPr>
          <w:rFonts w:hint="cs"/>
          <w:rtl/>
        </w:rPr>
        <w:t xml:space="preserve">כבוד היושב-ראש, חברי חברי הכנסת, אכן באותו נושא, ובהמשך לדברים שיעלו עכשיו, ניתן רק להזכיר שמאז אוקטובר 2000, במאורעות המכוערים האלה, בעזה בלבד נקטלו חייהם של 242 קטינים, ילדים פלסטינים. בגדה המערבית </w:t>
      </w:r>
      <w:r>
        <w:rPr>
          <w:rtl/>
        </w:rPr>
        <w:t>–</w:t>
      </w:r>
      <w:r>
        <w:rPr>
          <w:rFonts w:hint="cs"/>
          <w:rtl/>
        </w:rPr>
        <w:t xml:space="preserve"> 230 קטינים, מתחת לגיל שמונה, ובתוך</w:t>
      </w:r>
      <w:r>
        <w:rPr>
          <w:rFonts w:hint="cs"/>
          <w:rtl/>
        </w:rPr>
        <w:t xml:space="preserve"> ירושלים בלבד </w:t>
      </w:r>
      <w:r>
        <w:rPr>
          <w:rtl/>
        </w:rPr>
        <w:t>–</w:t>
      </w:r>
      <w:r>
        <w:rPr>
          <w:rFonts w:hint="cs"/>
          <w:rtl/>
        </w:rPr>
        <w:t xml:space="preserve"> 15 ילדים פלסטינים. כל אלה נפלו באש כוחות הביטחון, אדוני סגן השר, אם חיילים, אם מג"בניקים, אם בירי מלווה, בירי ממקום קרוב, וגם בירי טילים ומטוסים. היו גם טנקים. זוכרים את הקטינה מח'אן-יונס, אשר הלכה לה מירי של טנק, כאשר היא בחיק אמה, יונקת. </w:t>
      </w:r>
      <w:r>
        <w:rPr>
          <w:rFonts w:hint="cs"/>
          <w:rtl/>
        </w:rPr>
        <w:t xml:space="preserve">חרב עליה עולמה. אמרו </w:t>
      </w:r>
      <w:r>
        <w:rPr>
          <w:rtl/>
        </w:rPr>
        <w:t>–</w:t>
      </w:r>
      <w:r>
        <w:rPr>
          <w:rFonts w:hint="cs"/>
          <w:rtl/>
        </w:rPr>
        <w:t xml:space="preserve"> רגע, הטנק לא ידע שיש שם תינוקת בחיק אמה, והוא לא כיוון </w:t>
      </w:r>
      <w:r>
        <w:rPr>
          <w:rtl/>
        </w:rPr>
        <w:t>–</w:t>
      </w:r>
      <w:r>
        <w:rPr>
          <w:rFonts w:hint="cs"/>
          <w:rtl/>
        </w:rPr>
        <w:t xml:space="preserve"> בסדר. לפעמים אומרים שזה לא צריך להיות, זה לא ראוי, אבל אני שואל: האם באמת ובתמים חייבים היו כל המאות האלה </w:t>
      </w:r>
      <w:r>
        <w:rPr>
          <w:rtl/>
        </w:rPr>
        <w:t>–</w:t>
      </w:r>
      <w:r>
        <w:rPr>
          <w:rFonts w:hint="cs"/>
          <w:rtl/>
        </w:rPr>
        <w:t xml:space="preserve"> סך הכול 487 קטינים פלסטינים - להירצח וליהרג במשך שלוש שנים? כל זה הי</w:t>
      </w:r>
      <w:r>
        <w:rPr>
          <w:rFonts w:hint="cs"/>
          <w:rtl/>
        </w:rPr>
        <w:t xml:space="preserve">ה נחוץ? כל זה היה מסכן את כוחות הביטחון? כל זה היה מתוך הגנה עצמית, כפי שרגילים לטעון החיילים? </w:t>
      </w:r>
    </w:p>
    <w:p w14:paraId="34EAF883" w14:textId="77777777" w:rsidR="00000000" w:rsidRDefault="00DD00E1">
      <w:pPr>
        <w:pStyle w:val="a0"/>
        <w:rPr>
          <w:rFonts w:hint="cs"/>
          <w:rtl/>
        </w:rPr>
      </w:pPr>
    </w:p>
    <w:p w14:paraId="354C93F4" w14:textId="77777777" w:rsidR="00000000" w:rsidRDefault="00DD00E1">
      <w:pPr>
        <w:pStyle w:val="a0"/>
        <w:rPr>
          <w:rFonts w:hint="cs"/>
          <w:rtl/>
        </w:rPr>
      </w:pPr>
      <w:r>
        <w:rPr>
          <w:rFonts w:hint="cs"/>
          <w:rtl/>
        </w:rPr>
        <w:t>ואני שואל יותר מזה: האם זה נחקר? האם מישהו שאל או תחקר, או ביקש או דרש לדעת איך הקטינים האלה נהרגים? אני יודע שמישהו מאוד אחראי אמר, ואני מצטט עכשיו, זו לא אמי</w:t>
      </w:r>
      <w:r>
        <w:rPr>
          <w:rFonts w:hint="cs"/>
          <w:rtl/>
        </w:rPr>
        <w:t xml:space="preserve">רה שלי: "לירות בנער לא חמוש זה דבר לא חוקי בעליל". ודבר לא חוקי בעליל </w:t>
      </w:r>
      <w:r>
        <w:rPr>
          <w:rtl/>
        </w:rPr>
        <w:t>–</w:t>
      </w:r>
      <w:r>
        <w:rPr>
          <w:rFonts w:hint="cs"/>
          <w:rtl/>
        </w:rPr>
        <w:t xml:space="preserve"> אמירה זו ידועה </w:t>
      </w:r>
      <w:r>
        <w:rPr>
          <w:rtl/>
        </w:rPr>
        <w:t>–</w:t>
      </w:r>
      <w:r>
        <w:rPr>
          <w:rFonts w:hint="cs"/>
          <w:rtl/>
        </w:rPr>
        <w:t xml:space="preserve"> כאשר חייל מקבל פקודה שהיא בלתי חוקית בעליל, הוא חייב לסרב לה. הנה, ראש השב"כ לשעבר, עמי איילון, אמר את הדברים האלה בריאיון. הוא אמר: ירייה בנער לא חמוש זה לא חוקי בעלי</w:t>
      </w:r>
      <w:r>
        <w:rPr>
          <w:rFonts w:hint="cs"/>
          <w:rtl/>
        </w:rPr>
        <w:t xml:space="preserve">ל. קרי, הריגות, קטילות, רציחות אלה של קטינים היו בלתי חוקיות בעליל, כי אף אחד מהם לא נשא נשק. בשום מקרה לא היו סיכוני חייל או איש ביטחון. בשום מקרה הם לא סיכנו איש. </w:t>
      </w:r>
    </w:p>
    <w:p w14:paraId="55D4D3BA" w14:textId="77777777" w:rsidR="00000000" w:rsidRDefault="00DD00E1">
      <w:pPr>
        <w:pStyle w:val="a0"/>
        <w:rPr>
          <w:rFonts w:hint="cs"/>
          <w:rtl/>
        </w:rPr>
      </w:pPr>
    </w:p>
    <w:p w14:paraId="60CB6979" w14:textId="77777777" w:rsidR="00000000" w:rsidRDefault="00DD00E1">
      <w:pPr>
        <w:pStyle w:val="a0"/>
        <w:rPr>
          <w:rFonts w:hint="cs"/>
          <w:rtl/>
        </w:rPr>
      </w:pPr>
      <w:r>
        <w:rPr>
          <w:rFonts w:hint="cs"/>
          <w:rtl/>
        </w:rPr>
        <w:t>רק כדי לקרב את הדברים עוד יותר ולהדגיש אותם, אני רוצה להתרכז בקטילת הנערים בקלנדיה. לא רח</w:t>
      </w:r>
      <w:r>
        <w:rPr>
          <w:rFonts w:hint="cs"/>
          <w:rtl/>
        </w:rPr>
        <w:t>וק מאתנו, פה, שדה התעופה קלנדיה. בדצמבר 2001, ילד בן 11, יאסר סמי קסבה, החיילים ירו בו למוות, שם, ליד שדה התעופה. אני לא יודע אם שאלו אותם, אבל אם תשאלו אותם הם יגידו, הוא סיכן חיי אדם, הוא סיכן אותנו, הרגשנו סכנה ממשית אז ירינו בו. בסדר, ילד בן 11. בוא ננ</w:t>
      </w:r>
      <w:r>
        <w:rPr>
          <w:rFonts w:hint="cs"/>
          <w:rtl/>
        </w:rPr>
        <w:t xml:space="preserve">יח שהוא ניסה להיכנס לשטח הצבאי, ניסה אולי לקצץ את הגדר, ירה אבן. אני אומר בכוונה ירה אבן ולא זרק אבן כי האבן כאשר היא בידי הפלסטינים היא כבר ירייה. הילד בן ה-11 ירה אבן. אז היא מסכנת חיי חייל? ואז דינו קטילה במקום, מקרוב? </w:t>
      </w:r>
    </w:p>
    <w:p w14:paraId="769A3E2A" w14:textId="77777777" w:rsidR="00000000" w:rsidRDefault="00DD00E1">
      <w:pPr>
        <w:pStyle w:val="a0"/>
        <w:rPr>
          <w:rFonts w:hint="cs"/>
          <w:rtl/>
        </w:rPr>
      </w:pPr>
    </w:p>
    <w:p w14:paraId="164FD117" w14:textId="77777777" w:rsidR="00000000" w:rsidRDefault="00DD00E1">
      <w:pPr>
        <w:pStyle w:val="a0"/>
        <w:rPr>
          <w:rFonts w:hint="cs"/>
          <w:rtl/>
        </w:rPr>
      </w:pPr>
      <w:r>
        <w:rPr>
          <w:rFonts w:hint="cs"/>
          <w:rtl/>
        </w:rPr>
        <w:t>באפריל 2003 נורה ונהרג נער בן 14</w:t>
      </w:r>
      <w:r>
        <w:rPr>
          <w:rFonts w:hint="cs"/>
          <w:rtl/>
        </w:rPr>
        <w:t xml:space="preserve">, שוב באותו מקום, אותו שדה תעופה קלנדיה. קראו לו עומר מטר. </w:t>
      </w:r>
    </w:p>
    <w:p w14:paraId="0F150E57" w14:textId="77777777" w:rsidR="00000000" w:rsidRDefault="00DD00E1">
      <w:pPr>
        <w:pStyle w:val="a0"/>
        <w:rPr>
          <w:rFonts w:hint="cs"/>
          <w:rtl/>
        </w:rPr>
      </w:pPr>
    </w:p>
    <w:p w14:paraId="35D3CED0" w14:textId="77777777" w:rsidR="00000000" w:rsidRDefault="00DD00E1">
      <w:pPr>
        <w:pStyle w:val="a0"/>
        <w:rPr>
          <w:rFonts w:hint="cs"/>
          <w:rtl/>
        </w:rPr>
      </w:pPr>
      <w:r>
        <w:rPr>
          <w:rFonts w:hint="cs"/>
          <w:rtl/>
        </w:rPr>
        <w:t>ב-8 בדצמבר נורה ונהרג יאסר סמי קסבה. ב-26 בינואר, פחות מ-50 יום, 40 יום אחרי, ירו באחיו של יאסר, סאמר סמי קסבה, בן 15. יאסר היה בן 11, סאמר בן 15; גם הוא נורה ונקטלו חייו באותו מקום, באותו שדה תע</w:t>
      </w:r>
      <w:r>
        <w:rPr>
          <w:rFonts w:hint="cs"/>
          <w:rtl/>
        </w:rPr>
        <w:t xml:space="preserve">ופה.  </w:t>
      </w:r>
    </w:p>
    <w:p w14:paraId="19B1C5AD" w14:textId="77777777" w:rsidR="00000000" w:rsidRDefault="00DD00E1">
      <w:pPr>
        <w:pStyle w:val="a0"/>
        <w:rPr>
          <w:rFonts w:hint="cs"/>
          <w:rtl/>
        </w:rPr>
      </w:pPr>
    </w:p>
    <w:p w14:paraId="53F93598" w14:textId="77777777" w:rsidR="00000000" w:rsidRDefault="00DD00E1">
      <w:pPr>
        <w:pStyle w:val="a0"/>
        <w:rPr>
          <w:rFonts w:hint="cs"/>
          <w:rtl/>
        </w:rPr>
      </w:pPr>
      <w:r>
        <w:rPr>
          <w:rFonts w:hint="cs"/>
          <w:rtl/>
        </w:rPr>
        <w:t>השלישי - שהזכרתי קודם - עומר מטר, נורה ונהרג באפריל 2003. היתה פה איזו הפסקה בת שנתיים, כנראה מישהו חקר, מישהו נתן הוראה, אולי הילדים לא הגיעו, לא יודע, אין לי הסבר. שלושה נערים נקטלים. ועכשיו, מיוני ועד היום, שניים נוספים נרצחו שוב. שלושה ועוד שני</w:t>
      </w:r>
      <w:r>
        <w:rPr>
          <w:rFonts w:hint="cs"/>
          <w:rtl/>
        </w:rPr>
        <w:t xml:space="preserve">ים. היתה הפסקה של שנה וחצי באמצע, אולי סגן שר הביטחון יסביר לנו למה בהפסקה הזאת לא נורו קטינים. אני מניח שהקטינים נשארו קטינים. </w:t>
      </w:r>
    </w:p>
    <w:p w14:paraId="1A89E775" w14:textId="77777777" w:rsidR="00000000" w:rsidRDefault="00DD00E1">
      <w:pPr>
        <w:pStyle w:val="a0"/>
        <w:rPr>
          <w:rFonts w:hint="cs"/>
          <w:rtl/>
        </w:rPr>
      </w:pPr>
    </w:p>
    <w:p w14:paraId="378121CF" w14:textId="77777777" w:rsidR="00000000" w:rsidRDefault="00DD00E1">
      <w:pPr>
        <w:pStyle w:val="a0"/>
        <w:rPr>
          <w:rFonts w:hint="cs"/>
          <w:rtl/>
        </w:rPr>
      </w:pPr>
      <w:r>
        <w:rPr>
          <w:rFonts w:hint="cs"/>
          <w:rtl/>
        </w:rPr>
        <w:t>אגב, אדוני היושב-ראש, אנחנו מדברים על קטינים שחיים במחנה פליטים קלנדיה. הקטינים האלה, מרוב אמצעי מותרות, מחשבים, לימודים, נמאס</w:t>
      </w:r>
      <w:r>
        <w:rPr>
          <w:rFonts w:hint="cs"/>
          <w:rtl/>
        </w:rPr>
        <w:t xml:space="preserve"> להם והולכים להתעסק עם החיילים או שמתקרבים לשדה התעופה. יש להם כל הנוחות וכל האפשרויות שבעולם ללמוד, כשהם דחוסים 12, 11, תשעה, עשרה, בחדר או בשני חדרים, ממש כמו בקופסת סרדינים, ובכל זאת מוצאים להם זמן להתפרק או לצאת החוצה. </w:t>
      </w:r>
    </w:p>
    <w:p w14:paraId="6FFAE5C7" w14:textId="77777777" w:rsidR="00000000" w:rsidRDefault="00DD00E1">
      <w:pPr>
        <w:pStyle w:val="a0"/>
        <w:rPr>
          <w:rFonts w:hint="cs"/>
          <w:rtl/>
        </w:rPr>
      </w:pPr>
    </w:p>
    <w:p w14:paraId="074DEC7F" w14:textId="77777777" w:rsidR="00000000" w:rsidRDefault="00DD00E1">
      <w:pPr>
        <w:pStyle w:val="a0"/>
        <w:rPr>
          <w:rFonts w:hint="cs"/>
          <w:rtl/>
        </w:rPr>
      </w:pPr>
      <w:r>
        <w:rPr>
          <w:rFonts w:hint="cs"/>
          <w:rtl/>
        </w:rPr>
        <w:t>אנחנו חוזרים לרשימה. באפריל 200</w:t>
      </w:r>
      <w:r>
        <w:rPr>
          <w:rFonts w:hint="cs"/>
          <w:rtl/>
        </w:rPr>
        <w:t>3 נורה הילד עומר מטר. לא לפני זמן רב, ב-14 בספטמבר שנה זו, לפני חודש, ממש לפני חודש, ב-14 בספטמבר נורה ונהרג הילד אחמד אבו-לטיפה. במקרה זה, אחמד אבו-לטיפה, יש לנו כבר תיאור של המקרה. ילד בן 13 - עומר מטר היה בן 14 - מדובר בילדים בני 11, 13, 14, 15, זה הגיל</w:t>
      </w:r>
      <w:r>
        <w:rPr>
          <w:rFonts w:hint="cs"/>
          <w:rtl/>
        </w:rPr>
        <w:t>. הוא הלך לשדה התעופה, התקרב לגבול, אומרים שהוא ניסה לקצץ את הגדר. היו שם נערים נוספים, כולם ברחו. נער אחד סיפר, החיילים ממש חיכו לנו והפתיעו אותנו מאחור ואנחנו ברחנו. אבל מה נעשה לאחמד, אשר במקום לברוח יחד אתנו, הוא ברח לכיוון החיילים, מפחד, מבלבול, ברח ל</w:t>
      </w:r>
      <w:r>
        <w:rPr>
          <w:rFonts w:hint="cs"/>
          <w:rtl/>
        </w:rPr>
        <w:t xml:space="preserve">כיוונם, בא אליהם. אז מה? אחמד היה פצצה מתקתקת? מקרוב, ממרחק של מטרים ספורים הוא נורה שתי יריות, אחת בחזה והשנייה במותן. שני חורים, זה כל מה שנשאר ממנו. </w:t>
      </w:r>
    </w:p>
    <w:p w14:paraId="53767883" w14:textId="77777777" w:rsidR="00000000" w:rsidRDefault="00DD00E1">
      <w:pPr>
        <w:pStyle w:val="a0"/>
        <w:rPr>
          <w:rFonts w:hint="cs"/>
          <w:rtl/>
        </w:rPr>
      </w:pPr>
    </w:p>
    <w:p w14:paraId="02FA1229" w14:textId="77777777" w:rsidR="00000000" w:rsidRDefault="00DD00E1">
      <w:pPr>
        <w:pStyle w:val="a0"/>
        <w:rPr>
          <w:rFonts w:hint="cs"/>
          <w:rtl/>
        </w:rPr>
      </w:pPr>
      <w:r>
        <w:rPr>
          <w:rFonts w:hint="cs"/>
          <w:rtl/>
        </w:rPr>
        <w:t>אני שוב שואל, האם ההרג הזה, אני לא רוצה לדבר על 487, אני מדבר על החמישה האחרונים, אלה שנורו בקלנדיה, ב</w:t>
      </w:r>
      <w:r>
        <w:rPr>
          <w:rFonts w:hint="cs"/>
          <w:rtl/>
        </w:rPr>
        <w:t xml:space="preserve">ני 13, 14, 11, 15, האם קיפוח החיים, קטילת חייהם של הנערים האלה היתה מתוך הגנה עצמית, היתה מחויבת המציאות, או שמא היתה כהגדרתו של מר איילון, שציטטתי קודם, דבר לא חוקי בעליל. ממש קיפוח של חיי אדם, ללא שום סיבה, ללא שום צורך, ללא שום סכנה. אני שואל עוד הפעם, </w:t>
      </w:r>
      <w:r>
        <w:rPr>
          <w:rFonts w:hint="cs"/>
          <w:rtl/>
        </w:rPr>
        <w:t xml:space="preserve">לא ניתן היה לעצור אותם? ילד בן 13 רץ לכיוון ארבעה-חמישה חיילים, הוא רץ אליהם, בסדר, אז מה, אי-אפשר לעצור אותו, אי-אפשר לנטרל אותו? אתם יודעים מה, אי-אפשר לירות ברגליו? להפחיד אותו, לא לירות באוויר, אבל למה בחזה ובמותן, שתי יריות, שני חורים, ממרחק של מטרים </w:t>
      </w:r>
      <w:r>
        <w:rPr>
          <w:rFonts w:hint="cs"/>
          <w:rtl/>
        </w:rPr>
        <w:t xml:space="preserve">ספורים. איך הילד הזה סיכן חיי חיילים? למה לא עוצרים אותו? למה לא פוצעים אותו לכל היותר, נגיד שלא ניתן היה אחרת. </w:t>
      </w:r>
    </w:p>
    <w:p w14:paraId="4E9756D5" w14:textId="77777777" w:rsidR="00000000" w:rsidRDefault="00DD00E1">
      <w:pPr>
        <w:pStyle w:val="a0"/>
        <w:rPr>
          <w:rFonts w:hint="cs"/>
          <w:rtl/>
        </w:rPr>
      </w:pPr>
    </w:p>
    <w:p w14:paraId="1EEAFC1B" w14:textId="77777777" w:rsidR="00000000" w:rsidRDefault="00DD00E1">
      <w:pPr>
        <w:pStyle w:val="a0"/>
        <w:rPr>
          <w:rFonts w:hint="cs"/>
          <w:rtl/>
        </w:rPr>
      </w:pPr>
      <w:r>
        <w:rPr>
          <w:rFonts w:hint="cs"/>
          <w:rtl/>
        </w:rPr>
        <w:t>אדוני סגן השר, במצב הזה, אני לא רוצה לומר שדמם של הקטינים האלה זועק לשמים, ונערים הם נערים וקטינים הם קטינים ואדם הוא אדם וחיי אדם הם חיי אדם,</w:t>
      </w:r>
      <w:r>
        <w:rPr>
          <w:rFonts w:hint="cs"/>
          <w:rtl/>
        </w:rPr>
        <w:t xml:space="preserve"> לא משנה אם יש מצב של מלחמה, מצב של התפרעויות או מצב של אינתיפאדה, אבל יש גבול, גם במלחמה יש גבולות, יש קווים אדומים. יש מצבים שלא יורים ולא הורגים בני-אדם. האם נחקרו המקרים האלה? </w:t>
      </w:r>
    </w:p>
    <w:p w14:paraId="37D6504E" w14:textId="77777777" w:rsidR="00000000" w:rsidRDefault="00DD00E1">
      <w:pPr>
        <w:pStyle w:val="a0"/>
        <w:ind w:firstLine="0"/>
        <w:rPr>
          <w:rFonts w:hint="cs"/>
          <w:rtl/>
        </w:rPr>
      </w:pPr>
    </w:p>
    <w:p w14:paraId="33D39887" w14:textId="77777777" w:rsidR="00000000" w:rsidRDefault="00DD00E1">
      <w:pPr>
        <w:pStyle w:val="af1"/>
        <w:rPr>
          <w:rtl/>
        </w:rPr>
      </w:pPr>
      <w:r>
        <w:rPr>
          <w:rtl/>
        </w:rPr>
        <w:t>היו"ר מיכאל נודלמן:</w:t>
      </w:r>
    </w:p>
    <w:p w14:paraId="578F44DD" w14:textId="77777777" w:rsidR="00000000" w:rsidRDefault="00DD00E1">
      <w:pPr>
        <w:pStyle w:val="a0"/>
        <w:rPr>
          <w:rtl/>
        </w:rPr>
      </w:pPr>
    </w:p>
    <w:p w14:paraId="2E51B99D" w14:textId="77777777" w:rsidR="00000000" w:rsidRDefault="00DD00E1">
      <w:pPr>
        <w:pStyle w:val="a0"/>
        <w:rPr>
          <w:rFonts w:hint="cs"/>
          <w:rtl/>
        </w:rPr>
      </w:pPr>
      <w:r>
        <w:rPr>
          <w:rFonts w:hint="cs"/>
          <w:rtl/>
        </w:rPr>
        <w:t xml:space="preserve">לסיים, בבקשה. </w:t>
      </w:r>
    </w:p>
    <w:p w14:paraId="104A8205" w14:textId="77777777" w:rsidR="00000000" w:rsidRDefault="00DD00E1">
      <w:pPr>
        <w:pStyle w:val="-"/>
        <w:rPr>
          <w:rFonts w:hint="cs"/>
          <w:rtl/>
        </w:rPr>
      </w:pPr>
      <w:bookmarkStart w:id="416" w:name="FS000000550T22_10_2003_17_19_09C"/>
      <w:bookmarkEnd w:id="416"/>
    </w:p>
    <w:p w14:paraId="156AC652" w14:textId="77777777" w:rsidR="00000000" w:rsidRDefault="00DD00E1">
      <w:pPr>
        <w:pStyle w:val="-"/>
        <w:rPr>
          <w:rtl/>
        </w:rPr>
      </w:pPr>
      <w:r>
        <w:rPr>
          <w:rtl/>
        </w:rPr>
        <w:t>עבד-אלמאלכ דהאמשה (רע"ם):</w:t>
      </w:r>
    </w:p>
    <w:p w14:paraId="3C46FCB9" w14:textId="77777777" w:rsidR="00000000" w:rsidRDefault="00DD00E1">
      <w:pPr>
        <w:pStyle w:val="a0"/>
        <w:rPr>
          <w:rtl/>
        </w:rPr>
      </w:pPr>
    </w:p>
    <w:p w14:paraId="0A5A233F" w14:textId="77777777" w:rsidR="00000000" w:rsidRDefault="00DD00E1">
      <w:pPr>
        <w:pStyle w:val="a0"/>
        <w:rPr>
          <w:rFonts w:hint="cs"/>
          <w:rtl/>
        </w:rPr>
      </w:pPr>
      <w:r>
        <w:rPr>
          <w:rFonts w:hint="cs"/>
          <w:rtl/>
        </w:rPr>
        <w:t xml:space="preserve">האם מישהו </w:t>
      </w:r>
      <w:r>
        <w:rPr>
          <w:rFonts w:hint="cs"/>
          <w:rtl/>
        </w:rPr>
        <w:t xml:space="preserve">בתוך המערכת עשה בעניין הזה שימוש? שאלה אחרונה, האם יושם קץ לשרשרת הזאת, איך ומתי, יואיל כבוד השר לענות לנו. תודה רבה. </w:t>
      </w:r>
    </w:p>
    <w:p w14:paraId="3F06D9CA" w14:textId="77777777" w:rsidR="00000000" w:rsidRDefault="00DD00E1">
      <w:pPr>
        <w:pStyle w:val="a0"/>
        <w:ind w:firstLine="0"/>
        <w:rPr>
          <w:rFonts w:hint="cs"/>
          <w:rtl/>
        </w:rPr>
      </w:pPr>
    </w:p>
    <w:p w14:paraId="04DDF32D" w14:textId="77777777" w:rsidR="00000000" w:rsidRDefault="00DD00E1">
      <w:pPr>
        <w:pStyle w:val="af1"/>
        <w:rPr>
          <w:rtl/>
        </w:rPr>
      </w:pPr>
      <w:r>
        <w:rPr>
          <w:rtl/>
        </w:rPr>
        <w:t>היו"ר מיכאל נודלמן:</w:t>
      </w:r>
    </w:p>
    <w:p w14:paraId="51C6C230" w14:textId="77777777" w:rsidR="00000000" w:rsidRDefault="00DD00E1">
      <w:pPr>
        <w:pStyle w:val="a0"/>
        <w:rPr>
          <w:rtl/>
        </w:rPr>
      </w:pPr>
    </w:p>
    <w:p w14:paraId="51149828" w14:textId="77777777" w:rsidR="00000000" w:rsidRDefault="00DD00E1">
      <w:pPr>
        <w:pStyle w:val="a0"/>
        <w:rPr>
          <w:rFonts w:hint="cs"/>
          <w:rtl/>
        </w:rPr>
      </w:pPr>
      <w:r>
        <w:rPr>
          <w:rFonts w:hint="cs"/>
          <w:rtl/>
        </w:rPr>
        <w:t xml:space="preserve">כבוד סגן שר הביטחון, בבקשה. </w:t>
      </w:r>
    </w:p>
    <w:p w14:paraId="1E1E25E1" w14:textId="77777777" w:rsidR="00000000" w:rsidRDefault="00DD00E1">
      <w:pPr>
        <w:pStyle w:val="a0"/>
        <w:ind w:firstLine="0"/>
        <w:rPr>
          <w:rFonts w:hint="cs"/>
          <w:rtl/>
        </w:rPr>
      </w:pPr>
    </w:p>
    <w:p w14:paraId="059FD912" w14:textId="77777777" w:rsidR="00000000" w:rsidRDefault="00DD00E1">
      <w:pPr>
        <w:pStyle w:val="a"/>
        <w:rPr>
          <w:rtl/>
        </w:rPr>
      </w:pPr>
      <w:bookmarkStart w:id="417" w:name="FS000000464T22_10_2003_17_19_46"/>
      <w:bookmarkStart w:id="418" w:name="_Toc67028619"/>
      <w:bookmarkEnd w:id="417"/>
      <w:r>
        <w:rPr>
          <w:rFonts w:hint="eastAsia"/>
          <w:rtl/>
        </w:rPr>
        <w:t>סגן</w:t>
      </w:r>
      <w:r>
        <w:rPr>
          <w:rtl/>
        </w:rPr>
        <w:t xml:space="preserve"> שר הביטחון זאב בוים:</w:t>
      </w:r>
      <w:bookmarkEnd w:id="418"/>
    </w:p>
    <w:p w14:paraId="60574115" w14:textId="77777777" w:rsidR="00000000" w:rsidRDefault="00DD00E1">
      <w:pPr>
        <w:pStyle w:val="a0"/>
        <w:rPr>
          <w:rFonts w:hint="cs"/>
          <w:rtl/>
        </w:rPr>
      </w:pPr>
    </w:p>
    <w:p w14:paraId="0E68AFA7" w14:textId="77777777" w:rsidR="00000000" w:rsidRDefault="00DD00E1">
      <w:pPr>
        <w:pStyle w:val="a0"/>
        <w:rPr>
          <w:rFonts w:hint="cs"/>
          <w:rtl/>
        </w:rPr>
      </w:pPr>
      <w:r>
        <w:rPr>
          <w:rFonts w:hint="cs"/>
          <w:rtl/>
        </w:rPr>
        <w:t>אדוני היושב-ראש, חברי הכנסת, הנערים במחנה הפליטים קלנדיה מת</w:t>
      </w:r>
      <w:r>
        <w:rPr>
          <w:rFonts w:hint="cs"/>
          <w:rtl/>
        </w:rPr>
        <w:t xml:space="preserve">נכלים לחיילי צה"ל ותוקפים אותם ואת אנשי כוחות הביטחון בשדה התעופה ובמחסום קלנדיה הסמוך מדי יום. חבר הכנסת דהאמשה, מדי יום. הם לא עוברים שם כעוברי אורח תמימים. הם קטינים לפי ההגדרה שלנו, הם קטינים לפי הגיל - - - </w:t>
      </w:r>
    </w:p>
    <w:p w14:paraId="61275828" w14:textId="77777777" w:rsidR="00000000" w:rsidRDefault="00DD00E1">
      <w:pPr>
        <w:pStyle w:val="a0"/>
        <w:ind w:firstLine="0"/>
        <w:rPr>
          <w:rFonts w:hint="cs"/>
          <w:rtl/>
        </w:rPr>
      </w:pPr>
    </w:p>
    <w:p w14:paraId="3D6DE31A" w14:textId="77777777" w:rsidR="00000000" w:rsidRDefault="00DD00E1">
      <w:pPr>
        <w:pStyle w:val="af0"/>
        <w:rPr>
          <w:rtl/>
        </w:rPr>
      </w:pPr>
      <w:r>
        <w:rPr>
          <w:rFonts w:hint="eastAsia"/>
          <w:rtl/>
        </w:rPr>
        <w:t>עבד</w:t>
      </w:r>
      <w:r>
        <w:rPr>
          <w:rtl/>
        </w:rPr>
        <w:t>-אלמאלכ דהאמשה (רע"ם):</w:t>
      </w:r>
    </w:p>
    <w:p w14:paraId="3BAE3DDA" w14:textId="77777777" w:rsidR="00000000" w:rsidRDefault="00DD00E1">
      <w:pPr>
        <w:pStyle w:val="a0"/>
        <w:rPr>
          <w:rFonts w:hint="cs"/>
          <w:rtl/>
        </w:rPr>
      </w:pPr>
    </w:p>
    <w:p w14:paraId="2687B322" w14:textId="77777777" w:rsidR="00000000" w:rsidRDefault="00DD00E1">
      <w:pPr>
        <w:pStyle w:val="a0"/>
        <w:rPr>
          <w:rFonts w:hint="cs"/>
          <w:rtl/>
        </w:rPr>
      </w:pPr>
      <w:r>
        <w:rPr>
          <w:rFonts w:hint="cs"/>
          <w:rtl/>
        </w:rPr>
        <w:t xml:space="preserve">הם משוגעים.  </w:t>
      </w:r>
    </w:p>
    <w:p w14:paraId="3EEFD826" w14:textId="77777777" w:rsidR="00000000" w:rsidRDefault="00DD00E1">
      <w:pPr>
        <w:pStyle w:val="a0"/>
        <w:rPr>
          <w:rFonts w:hint="cs"/>
          <w:rtl/>
        </w:rPr>
      </w:pPr>
    </w:p>
    <w:p w14:paraId="1243F782" w14:textId="77777777" w:rsidR="00000000" w:rsidRDefault="00DD00E1">
      <w:pPr>
        <w:pStyle w:val="-"/>
        <w:rPr>
          <w:rtl/>
        </w:rPr>
      </w:pPr>
      <w:bookmarkStart w:id="419" w:name="FS000000464T22_10_2003_17_21_29C"/>
      <w:bookmarkEnd w:id="419"/>
      <w:r>
        <w:rPr>
          <w:rtl/>
        </w:rPr>
        <w:t>ס</w:t>
      </w:r>
      <w:r>
        <w:rPr>
          <w:rtl/>
        </w:rPr>
        <w:t>גן שר הביטחון זאב בוים:</w:t>
      </w:r>
    </w:p>
    <w:p w14:paraId="547AF790" w14:textId="77777777" w:rsidR="00000000" w:rsidRDefault="00DD00E1">
      <w:pPr>
        <w:pStyle w:val="a0"/>
        <w:rPr>
          <w:rtl/>
        </w:rPr>
      </w:pPr>
    </w:p>
    <w:p w14:paraId="0C783824" w14:textId="77777777" w:rsidR="00000000" w:rsidRDefault="00DD00E1">
      <w:pPr>
        <w:pStyle w:val="a0"/>
        <w:rPr>
          <w:rFonts w:hint="cs"/>
          <w:rtl/>
        </w:rPr>
      </w:pPr>
      <w:r>
        <w:rPr>
          <w:rFonts w:hint="cs"/>
          <w:rtl/>
        </w:rPr>
        <w:t>הם לא משוגעים, הם באים, הם הורסים את גדר התפר שעוברת שם, שנמצאת במקום ומפרידה בין מחנה הפליטים לבין שדה התעופה עטרות, שמשמש שטח צבאי, הם גורמים נזקים כבדים לגדר, במודע, בכוונה, לא בתמימות, לא לצורך קיצור דרך. זאת המטרה. נכון, הם קט</w:t>
      </w:r>
      <w:r>
        <w:rPr>
          <w:rFonts w:hint="cs"/>
          <w:rtl/>
        </w:rPr>
        <w:t xml:space="preserve">ינים בהגדרה, הם קטינים בגיל 11, 12, 13, 15.  אז לעתים חיילי צה"ל נאלצים לפזר את מפירי הסדר, והיו מקרים שגם נפתחה אש חיה כאשר היתה סכנה. תשמע, הוא ירה אבן. ירה אבן זו סכנה. </w:t>
      </w:r>
    </w:p>
    <w:p w14:paraId="7B0E74F9" w14:textId="77777777" w:rsidR="00000000" w:rsidRDefault="00DD00E1">
      <w:pPr>
        <w:pStyle w:val="a0"/>
        <w:ind w:firstLine="0"/>
        <w:rPr>
          <w:rFonts w:hint="cs"/>
          <w:rtl/>
        </w:rPr>
      </w:pPr>
    </w:p>
    <w:p w14:paraId="74AA61A0" w14:textId="77777777" w:rsidR="00000000" w:rsidRDefault="00DD00E1">
      <w:pPr>
        <w:pStyle w:val="af0"/>
        <w:rPr>
          <w:rtl/>
        </w:rPr>
      </w:pPr>
      <w:r>
        <w:rPr>
          <w:rFonts w:hint="eastAsia"/>
          <w:rtl/>
        </w:rPr>
        <w:t>עבד</w:t>
      </w:r>
      <w:r>
        <w:rPr>
          <w:rtl/>
        </w:rPr>
        <w:t>-אלמאלכ דהאמשה (רע"ם):</w:t>
      </w:r>
    </w:p>
    <w:p w14:paraId="477029FD" w14:textId="77777777" w:rsidR="00000000" w:rsidRDefault="00DD00E1">
      <w:pPr>
        <w:pStyle w:val="a0"/>
        <w:rPr>
          <w:rFonts w:hint="cs"/>
          <w:rtl/>
        </w:rPr>
      </w:pPr>
    </w:p>
    <w:p w14:paraId="3507BA49" w14:textId="77777777" w:rsidR="00000000" w:rsidRDefault="00DD00E1">
      <w:pPr>
        <w:pStyle w:val="a0"/>
        <w:rPr>
          <w:rFonts w:hint="cs"/>
          <w:rtl/>
        </w:rPr>
      </w:pPr>
      <w:r>
        <w:rPr>
          <w:rFonts w:hint="cs"/>
          <w:rtl/>
        </w:rPr>
        <w:t xml:space="preserve">בן 11 ירה אבן, זו סכנת חיים לחייל חמוש? </w:t>
      </w:r>
    </w:p>
    <w:p w14:paraId="0482412A" w14:textId="77777777" w:rsidR="00000000" w:rsidRDefault="00DD00E1">
      <w:pPr>
        <w:pStyle w:val="a0"/>
        <w:ind w:firstLine="0"/>
        <w:rPr>
          <w:rFonts w:hint="cs"/>
          <w:rtl/>
        </w:rPr>
      </w:pPr>
    </w:p>
    <w:p w14:paraId="140A960B" w14:textId="77777777" w:rsidR="00000000" w:rsidRDefault="00DD00E1">
      <w:pPr>
        <w:pStyle w:val="-"/>
        <w:rPr>
          <w:rtl/>
        </w:rPr>
      </w:pPr>
      <w:bookmarkStart w:id="420" w:name="FS000000464T22_10_2003_17_23_55C"/>
      <w:bookmarkEnd w:id="420"/>
      <w:r>
        <w:rPr>
          <w:rtl/>
        </w:rPr>
        <w:t>סגן שר הביטחו</w:t>
      </w:r>
      <w:r>
        <w:rPr>
          <w:rtl/>
        </w:rPr>
        <w:t>ן זאב בוים:</w:t>
      </w:r>
    </w:p>
    <w:p w14:paraId="752AD6CB" w14:textId="77777777" w:rsidR="00000000" w:rsidRDefault="00DD00E1">
      <w:pPr>
        <w:pStyle w:val="a0"/>
        <w:rPr>
          <w:rtl/>
        </w:rPr>
      </w:pPr>
    </w:p>
    <w:p w14:paraId="077F2FCC" w14:textId="77777777" w:rsidR="00000000" w:rsidRDefault="00DD00E1">
      <w:pPr>
        <w:pStyle w:val="a0"/>
        <w:rPr>
          <w:rFonts w:hint="cs"/>
          <w:rtl/>
        </w:rPr>
      </w:pPr>
      <w:r>
        <w:rPr>
          <w:rFonts w:hint="cs"/>
          <w:rtl/>
        </w:rPr>
        <w:t xml:space="preserve">ראינו כבר. ראינו כבר. אני אגיד משהו אחר, החבר'ה הקטנים האלה הם לא כל כך תמימים. </w:t>
      </w:r>
      <w:bookmarkStart w:id="421" w:name="FS000000464T22_10_2003_17_24_31C"/>
      <w:bookmarkEnd w:id="421"/>
    </w:p>
    <w:p w14:paraId="355956F0" w14:textId="77777777" w:rsidR="00000000" w:rsidRDefault="00DD00E1">
      <w:pPr>
        <w:pStyle w:val="a0"/>
        <w:ind w:firstLine="0"/>
        <w:rPr>
          <w:rFonts w:hint="cs"/>
          <w:rtl/>
        </w:rPr>
      </w:pPr>
    </w:p>
    <w:p w14:paraId="3F690702" w14:textId="77777777" w:rsidR="00000000" w:rsidRDefault="00DD00E1">
      <w:pPr>
        <w:pStyle w:val="af0"/>
        <w:rPr>
          <w:rtl/>
        </w:rPr>
      </w:pPr>
      <w:r>
        <w:rPr>
          <w:rFonts w:hint="eastAsia"/>
          <w:rtl/>
        </w:rPr>
        <w:t>עסאם</w:t>
      </w:r>
      <w:r>
        <w:rPr>
          <w:rtl/>
        </w:rPr>
        <w:t xml:space="preserve"> מח'ול (חד"ש-תע"ל):</w:t>
      </w:r>
    </w:p>
    <w:p w14:paraId="3B3EBF0E" w14:textId="77777777" w:rsidR="00000000" w:rsidRDefault="00DD00E1">
      <w:pPr>
        <w:pStyle w:val="a0"/>
        <w:rPr>
          <w:rFonts w:hint="cs"/>
          <w:rtl/>
        </w:rPr>
      </w:pPr>
    </w:p>
    <w:p w14:paraId="71344211" w14:textId="77777777" w:rsidR="00000000" w:rsidRDefault="00DD00E1">
      <w:pPr>
        <w:pStyle w:val="a0"/>
        <w:ind w:firstLine="0"/>
        <w:rPr>
          <w:rFonts w:hint="cs"/>
          <w:rtl/>
        </w:rPr>
      </w:pPr>
      <w:r>
        <w:rPr>
          <w:rFonts w:hint="cs"/>
          <w:rtl/>
        </w:rPr>
        <w:tab/>
        <w:t xml:space="preserve">הם לא צריכים להיות תמימים. </w:t>
      </w:r>
    </w:p>
    <w:p w14:paraId="7CD7790A" w14:textId="77777777" w:rsidR="00000000" w:rsidRDefault="00DD00E1">
      <w:pPr>
        <w:pStyle w:val="a0"/>
        <w:ind w:firstLine="0"/>
        <w:rPr>
          <w:rFonts w:hint="cs"/>
          <w:rtl/>
        </w:rPr>
      </w:pPr>
    </w:p>
    <w:p w14:paraId="714B6001" w14:textId="77777777" w:rsidR="00000000" w:rsidRDefault="00DD00E1">
      <w:pPr>
        <w:pStyle w:val="-"/>
        <w:rPr>
          <w:rtl/>
        </w:rPr>
      </w:pPr>
      <w:bookmarkStart w:id="422" w:name="FS000000464T22_10_2003_16_57_32"/>
      <w:bookmarkEnd w:id="422"/>
      <w:r>
        <w:rPr>
          <w:rtl/>
        </w:rPr>
        <w:t>זאב בוים (הליכוד):</w:t>
      </w:r>
    </w:p>
    <w:p w14:paraId="73AEEB70" w14:textId="77777777" w:rsidR="00000000" w:rsidRDefault="00DD00E1">
      <w:pPr>
        <w:pStyle w:val="a0"/>
        <w:rPr>
          <w:rtl/>
        </w:rPr>
      </w:pPr>
    </w:p>
    <w:p w14:paraId="188B293E" w14:textId="77777777" w:rsidR="00000000" w:rsidRDefault="00DD00E1">
      <w:pPr>
        <w:pStyle w:val="a0"/>
        <w:rPr>
          <w:rFonts w:hint="cs"/>
          <w:rtl/>
        </w:rPr>
      </w:pPr>
      <w:r>
        <w:rPr>
          <w:rFonts w:hint="cs"/>
          <w:rtl/>
        </w:rPr>
        <w:t xml:space="preserve">אתה, שילדיך יהיו בריאים, בתור הורה לא היית שולח אותם לשם. לא היית שולח. הם באים לצורך </w:t>
      </w:r>
      <w:r>
        <w:rPr>
          <w:rFonts w:hint="cs"/>
          <w:rtl/>
        </w:rPr>
        <w:t xml:space="preserve">פגיעה, לצורך חבלה, לצורך התנכלות. אני לא אומר שזו  סיבה להרוג ילדים קטנים. לא. התיאור שלך הוא תיאור קשה. אם הוא נכון, הוא תיאור קשה, וייתכן גם שזה העניין. </w:t>
      </w:r>
    </w:p>
    <w:p w14:paraId="2DB9E540" w14:textId="77777777" w:rsidR="00000000" w:rsidRDefault="00DD00E1">
      <w:pPr>
        <w:pStyle w:val="a0"/>
        <w:rPr>
          <w:rFonts w:hint="cs"/>
          <w:rtl/>
        </w:rPr>
      </w:pPr>
    </w:p>
    <w:p w14:paraId="4F9C84CB" w14:textId="77777777" w:rsidR="00000000" w:rsidRDefault="00DD00E1">
      <w:pPr>
        <w:pStyle w:val="a0"/>
        <w:rPr>
          <w:rFonts w:hint="cs"/>
          <w:rtl/>
        </w:rPr>
      </w:pPr>
      <w:r>
        <w:rPr>
          <w:rFonts w:hint="cs"/>
          <w:rtl/>
        </w:rPr>
        <w:t>אני רוצה לומר לך שכל אירוע שיש בו נפגעים וכל האירועים שציינת היו תחקירים לגביהם. אגב, יכול להיות ול</w:t>
      </w:r>
      <w:r>
        <w:rPr>
          <w:rFonts w:hint="cs"/>
          <w:rtl/>
        </w:rPr>
        <w:t>א מן הנמנע שההפסקה שציינת לתקופה די ממושכת היתה פועל יוצא של תחקיר ואולי של הוראות יותר ברורות, מה אפשר ומותר לעשות עם נערים במצבים כאלה, גם כשהם מבצעים פעולה עוינת. אולי, אני לא יודע. אני יודע שלגבי המקרה האחרון, שנוגע לאחמד אבו-לטיפה, שנהרג, הנושא עולה ל</w:t>
      </w:r>
      <w:r>
        <w:rPr>
          <w:rFonts w:hint="cs"/>
          <w:rtl/>
        </w:rPr>
        <w:t xml:space="preserve">תחקיר מקיף אצל אלוף פיקוד המרכז במהלך השבוע הבא. </w:t>
      </w:r>
    </w:p>
    <w:p w14:paraId="429F3098" w14:textId="77777777" w:rsidR="00000000" w:rsidRDefault="00DD00E1">
      <w:pPr>
        <w:pStyle w:val="a0"/>
        <w:rPr>
          <w:rFonts w:hint="cs"/>
          <w:rtl/>
        </w:rPr>
      </w:pPr>
    </w:p>
    <w:p w14:paraId="701810AE" w14:textId="77777777" w:rsidR="00000000" w:rsidRDefault="00DD00E1">
      <w:pPr>
        <w:pStyle w:val="a0"/>
        <w:rPr>
          <w:rFonts w:hint="cs"/>
          <w:rtl/>
        </w:rPr>
      </w:pPr>
      <w:r>
        <w:rPr>
          <w:rFonts w:hint="cs"/>
          <w:rtl/>
        </w:rPr>
        <w:t>לכן, חברי הכנסת, אני מציע להעביר את הנושא הזה לדיון בוועדה. יש פה מקום לשמוע ולשאול את מפקדי צה"ל על הסוגיה הזאת, כי אני מסכים בדבר אחד: אף  שהנערים האלה מבוגרים דיים כנראה כתוצאה מהמצב הזה, והם פיתחו לעצמ</w:t>
      </w:r>
      <w:r>
        <w:rPr>
          <w:rFonts w:hint="cs"/>
          <w:rtl/>
        </w:rPr>
        <w:t xml:space="preserve">ם מתוקף הסביבה והמציאות שבה הם חיים עמדה בסוגיית הקונפליקט, והם משליכים את עצמם בכל מה שהם יכולים כחיילים בקונפליקט הזה - וזה העניין, הם לא תמימים - עדיין הם קטינים והם צעירים. אני מציע להעביר את הנושא לוועדה. </w:t>
      </w:r>
    </w:p>
    <w:p w14:paraId="6644DEC4" w14:textId="77777777" w:rsidR="00000000" w:rsidRDefault="00DD00E1">
      <w:pPr>
        <w:pStyle w:val="a0"/>
        <w:rPr>
          <w:rFonts w:hint="cs"/>
          <w:rtl/>
        </w:rPr>
      </w:pPr>
    </w:p>
    <w:p w14:paraId="7B22F345" w14:textId="77777777" w:rsidR="00000000" w:rsidRDefault="00DD00E1">
      <w:pPr>
        <w:pStyle w:val="af1"/>
        <w:rPr>
          <w:rtl/>
        </w:rPr>
      </w:pPr>
      <w:r>
        <w:rPr>
          <w:rtl/>
        </w:rPr>
        <w:t>היו"ר מיכאל נודלמן:</w:t>
      </w:r>
    </w:p>
    <w:p w14:paraId="06DB97C1" w14:textId="77777777" w:rsidR="00000000" w:rsidRDefault="00DD00E1">
      <w:pPr>
        <w:pStyle w:val="a0"/>
        <w:rPr>
          <w:rtl/>
        </w:rPr>
      </w:pPr>
    </w:p>
    <w:p w14:paraId="315979FE" w14:textId="77777777" w:rsidR="00000000" w:rsidRDefault="00DD00E1">
      <w:pPr>
        <w:pStyle w:val="a0"/>
        <w:rPr>
          <w:rFonts w:hint="cs"/>
          <w:rtl/>
        </w:rPr>
      </w:pPr>
      <w:r>
        <w:rPr>
          <w:rFonts w:hint="cs"/>
          <w:rtl/>
        </w:rPr>
        <w:t>תודה רבה. חברים, יש הצע</w:t>
      </w:r>
      <w:r>
        <w:rPr>
          <w:rFonts w:hint="cs"/>
          <w:rtl/>
        </w:rPr>
        <w:t>ה להעביר לוועדת החוץ והביטחון. אתה מסכים?</w:t>
      </w:r>
    </w:p>
    <w:p w14:paraId="50A9C590" w14:textId="77777777" w:rsidR="00000000" w:rsidRDefault="00DD00E1">
      <w:pPr>
        <w:pStyle w:val="a0"/>
        <w:rPr>
          <w:rFonts w:hint="cs"/>
          <w:rtl/>
        </w:rPr>
      </w:pPr>
    </w:p>
    <w:p w14:paraId="1C0CF94F" w14:textId="77777777" w:rsidR="00000000" w:rsidRDefault="00DD00E1">
      <w:pPr>
        <w:pStyle w:val="af0"/>
        <w:rPr>
          <w:rtl/>
        </w:rPr>
      </w:pPr>
      <w:r>
        <w:rPr>
          <w:rFonts w:hint="eastAsia"/>
          <w:rtl/>
        </w:rPr>
        <w:t>עבד</w:t>
      </w:r>
      <w:r>
        <w:rPr>
          <w:rtl/>
        </w:rPr>
        <w:t>-אלמאלכ דהאמשה (רע"ם):</w:t>
      </w:r>
    </w:p>
    <w:p w14:paraId="38C516EE" w14:textId="77777777" w:rsidR="00000000" w:rsidRDefault="00DD00E1">
      <w:pPr>
        <w:pStyle w:val="a0"/>
        <w:rPr>
          <w:rFonts w:hint="cs"/>
          <w:rtl/>
        </w:rPr>
      </w:pPr>
    </w:p>
    <w:p w14:paraId="7C0D6A05" w14:textId="77777777" w:rsidR="00000000" w:rsidRDefault="00DD00E1">
      <w:pPr>
        <w:pStyle w:val="a0"/>
        <w:rPr>
          <w:rFonts w:hint="cs"/>
          <w:rtl/>
        </w:rPr>
      </w:pPr>
      <w:r>
        <w:rPr>
          <w:rFonts w:hint="cs"/>
          <w:rtl/>
        </w:rPr>
        <w:t>אפשר להעביר לוועדת הפנים?</w:t>
      </w:r>
    </w:p>
    <w:p w14:paraId="29A93F8C" w14:textId="77777777" w:rsidR="00000000" w:rsidRDefault="00DD00E1">
      <w:pPr>
        <w:pStyle w:val="a0"/>
        <w:rPr>
          <w:rFonts w:hint="cs"/>
          <w:rtl/>
        </w:rPr>
      </w:pPr>
    </w:p>
    <w:p w14:paraId="5CF7AFE8" w14:textId="77777777" w:rsidR="00000000" w:rsidRDefault="00DD00E1">
      <w:pPr>
        <w:pStyle w:val="af1"/>
        <w:rPr>
          <w:rtl/>
        </w:rPr>
      </w:pPr>
      <w:r>
        <w:rPr>
          <w:rtl/>
        </w:rPr>
        <w:t>היו"ר מיכאל נודלמן:</w:t>
      </w:r>
    </w:p>
    <w:p w14:paraId="25242D27" w14:textId="77777777" w:rsidR="00000000" w:rsidRDefault="00DD00E1">
      <w:pPr>
        <w:pStyle w:val="a0"/>
        <w:rPr>
          <w:rtl/>
        </w:rPr>
      </w:pPr>
    </w:p>
    <w:p w14:paraId="77E4EAC9" w14:textId="77777777" w:rsidR="00000000" w:rsidRDefault="00DD00E1">
      <w:pPr>
        <w:pStyle w:val="a0"/>
        <w:rPr>
          <w:rFonts w:hint="cs"/>
          <w:rtl/>
        </w:rPr>
      </w:pPr>
      <w:r>
        <w:rPr>
          <w:rFonts w:hint="cs"/>
          <w:rtl/>
        </w:rPr>
        <w:t>זה ביטחון, זה לא פנים. למה פנים?</w:t>
      </w:r>
    </w:p>
    <w:p w14:paraId="24101503" w14:textId="77777777" w:rsidR="00000000" w:rsidRDefault="00DD00E1">
      <w:pPr>
        <w:pStyle w:val="a0"/>
        <w:rPr>
          <w:rFonts w:hint="cs"/>
          <w:rtl/>
        </w:rPr>
      </w:pPr>
    </w:p>
    <w:p w14:paraId="1802CE76" w14:textId="77777777" w:rsidR="00000000" w:rsidRDefault="00DD00E1">
      <w:pPr>
        <w:pStyle w:val="af0"/>
        <w:rPr>
          <w:rtl/>
        </w:rPr>
      </w:pPr>
      <w:r>
        <w:rPr>
          <w:rFonts w:hint="eastAsia"/>
          <w:rtl/>
        </w:rPr>
        <w:t>עבד</w:t>
      </w:r>
      <w:r>
        <w:rPr>
          <w:rtl/>
        </w:rPr>
        <w:t>-אלמאלכ דהאמשה (רע"ם):</w:t>
      </w:r>
    </w:p>
    <w:p w14:paraId="3EB74B73" w14:textId="77777777" w:rsidR="00000000" w:rsidRDefault="00DD00E1">
      <w:pPr>
        <w:pStyle w:val="a0"/>
        <w:rPr>
          <w:rFonts w:hint="cs"/>
          <w:rtl/>
        </w:rPr>
      </w:pPr>
    </w:p>
    <w:p w14:paraId="18D658AA" w14:textId="77777777" w:rsidR="00000000" w:rsidRDefault="00DD00E1">
      <w:pPr>
        <w:pStyle w:val="a0"/>
        <w:rPr>
          <w:rFonts w:hint="cs"/>
          <w:rtl/>
        </w:rPr>
      </w:pPr>
      <w:r>
        <w:rPr>
          <w:rFonts w:hint="cs"/>
          <w:rtl/>
        </w:rPr>
        <w:t xml:space="preserve">בסדר, שיהיה בוועדת החוץ והביטחון. </w:t>
      </w:r>
    </w:p>
    <w:p w14:paraId="72143C15" w14:textId="77777777" w:rsidR="00000000" w:rsidRDefault="00DD00E1">
      <w:pPr>
        <w:pStyle w:val="a0"/>
        <w:rPr>
          <w:rFonts w:hint="cs"/>
          <w:rtl/>
        </w:rPr>
      </w:pPr>
    </w:p>
    <w:p w14:paraId="0D51F907" w14:textId="77777777" w:rsidR="00000000" w:rsidRDefault="00DD00E1">
      <w:pPr>
        <w:pStyle w:val="af1"/>
        <w:rPr>
          <w:rtl/>
        </w:rPr>
      </w:pPr>
      <w:r>
        <w:rPr>
          <w:rtl/>
        </w:rPr>
        <w:t>היו"ר מיכאל נודלמן:</w:t>
      </w:r>
    </w:p>
    <w:p w14:paraId="1CCB3DB6" w14:textId="77777777" w:rsidR="00000000" w:rsidRDefault="00DD00E1">
      <w:pPr>
        <w:pStyle w:val="a0"/>
        <w:rPr>
          <w:rtl/>
        </w:rPr>
      </w:pPr>
    </w:p>
    <w:p w14:paraId="3C0B437D" w14:textId="77777777" w:rsidR="00000000" w:rsidRDefault="00DD00E1">
      <w:pPr>
        <w:pStyle w:val="a0"/>
        <w:rPr>
          <w:rFonts w:hint="cs"/>
          <w:rtl/>
        </w:rPr>
      </w:pPr>
      <w:r>
        <w:rPr>
          <w:rFonts w:hint="cs"/>
          <w:rtl/>
        </w:rPr>
        <w:t xml:space="preserve">חברים, אנחנו עוברים </w:t>
      </w:r>
      <w:r>
        <w:rPr>
          <w:rFonts w:hint="cs"/>
          <w:rtl/>
        </w:rPr>
        <w:t xml:space="preserve">להצבעה. </w:t>
      </w:r>
    </w:p>
    <w:p w14:paraId="1728DA1F" w14:textId="77777777" w:rsidR="00000000" w:rsidRDefault="00DD00E1">
      <w:pPr>
        <w:pStyle w:val="a0"/>
        <w:rPr>
          <w:rFonts w:hint="cs"/>
          <w:rtl/>
        </w:rPr>
      </w:pPr>
    </w:p>
    <w:p w14:paraId="15448439" w14:textId="77777777" w:rsidR="00000000" w:rsidRDefault="00DD00E1">
      <w:pPr>
        <w:pStyle w:val="ab"/>
        <w:bidi/>
        <w:rPr>
          <w:rtl/>
        </w:rPr>
      </w:pPr>
    </w:p>
    <w:p w14:paraId="00913196" w14:textId="77777777" w:rsidR="00000000" w:rsidRDefault="00DD00E1">
      <w:pPr>
        <w:pStyle w:val="ab"/>
        <w:bidi/>
        <w:rPr>
          <w:rFonts w:hint="cs"/>
          <w:rtl/>
        </w:rPr>
      </w:pPr>
      <w:r>
        <w:rPr>
          <w:rFonts w:hint="cs"/>
          <w:rtl/>
        </w:rPr>
        <w:t>הצבעה מס' 45</w:t>
      </w:r>
    </w:p>
    <w:p w14:paraId="5D2807C7" w14:textId="77777777" w:rsidR="00000000" w:rsidRDefault="00DD00E1">
      <w:pPr>
        <w:pStyle w:val="a0"/>
        <w:rPr>
          <w:rFonts w:hint="cs"/>
          <w:rtl/>
        </w:rPr>
      </w:pPr>
    </w:p>
    <w:p w14:paraId="63BF57A6" w14:textId="77777777" w:rsidR="00000000" w:rsidRDefault="00DD00E1">
      <w:pPr>
        <w:pStyle w:val="ac"/>
        <w:bidi/>
        <w:rPr>
          <w:rFonts w:hint="cs"/>
          <w:rtl/>
        </w:rPr>
      </w:pPr>
      <w:r>
        <w:rPr>
          <w:rFonts w:hint="cs"/>
          <w:rtl/>
        </w:rPr>
        <w:t xml:space="preserve">בעד ההצעה להעביר את הנושא לוועדה </w:t>
      </w:r>
      <w:r>
        <w:rPr>
          <w:rtl/>
        </w:rPr>
        <w:t>–</w:t>
      </w:r>
      <w:r>
        <w:rPr>
          <w:rFonts w:hint="cs"/>
          <w:rtl/>
        </w:rPr>
        <w:t xml:space="preserve"> 9</w:t>
      </w:r>
    </w:p>
    <w:p w14:paraId="3E92785C" w14:textId="77777777" w:rsidR="00000000" w:rsidRDefault="00DD00E1">
      <w:pPr>
        <w:pStyle w:val="ac"/>
        <w:bidi/>
        <w:rPr>
          <w:rFonts w:hint="cs"/>
          <w:rtl/>
        </w:rPr>
      </w:pPr>
      <w:r>
        <w:rPr>
          <w:rFonts w:hint="cs"/>
          <w:rtl/>
        </w:rPr>
        <w:t xml:space="preserve">נגד </w:t>
      </w:r>
      <w:r>
        <w:rPr>
          <w:rtl/>
        </w:rPr>
        <w:t>–</w:t>
      </w:r>
      <w:r>
        <w:rPr>
          <w:rFonts w:hint="cs"/>
          <w:rtl/>
        </w:rPr>
        <w:t xml:space="preserve"> 1</w:t>
      </w:r>
    </w:p>
    <w:p w14:paraId="14204155" w14:textId="77777777" w:rsidR="00000000" w:rsidRDefault="00DD00E1">
      <w:pPr>
        <w:pStyle w:val="ac"/>
        <w:bidi/>
        <w:rPr>
          <w:rFonts w:hint="cs"/>
          <w:rtl/>
        </w:rPr>
      </w:pPr>
      <w:r>
        <w:rPr>
          <w:rFonts w:hint="cs"/>
          <w:rtl/>
        </w:rPr>
        <w:t xml:space="preserve">נמנעים </w:t>
      </w:r>
      <w:r>
        <w:rPr>
          <w:rtl/>
        </w:rPr>
        <w:t>–</w:t>
      </w:r>
      <w:r>
        <w:rPr>
          <w:rFonts w:hint="cs"/>
          <w:rtl/>
        </w:rPr>
        <w:t xml:space="preserve"> אין</w:t>
      </w:r>
    </w:p>
    <w:p w14:paraId="3477208A" w14:textId="77777777" w:rsidR="00000000" w:rsidRDefault="00DD00E1">
      <w:pPr>
        <w:pStyle w:val="ad"/>
        <w:bidi/>
        <w:rPr>
          <w:rFonts w:hint="cs"/>
          <w:rtl/>
        </w:rPr>
      </w:pPr>
      <w:r>
        <w:rPr>
          <w:rFonts w:hint="cs"/>
          <w:rtl/>
        </w:rPr>
        <w:t>ההצעה להעביר את הנושא לוועדת החוץ והביטחון נתקבלה.</w:t>
      </w:r>
    </w:p>
    <w:p w14:paraId="59280C9F" w14:textId="77777777" w:rsidR="00000000" w:rsidRDefault="00DD00E1">
      <w:pPr>
        <w:pStyle w:val="a0"/>
        <w:rPr>
          <w:rFonts w:hint="cs"/>
          <w:rtl/>
        </w:rPr>
      </w:pPr>
    </w:p>
    <w:p w14:paraId="70791C55" w14:textId="77777777" w:rsidR="00000000" w:rsidRDefault="00DD00E1">
      <w:pPr>
        <w:pStyle w:val="af1"/>
        <w:rPr>
          <w:rtl/>
        </w:rPr>
      </w:pPr>
      <w:r>
        <w:rPr>
          <w:rtl/>
        </w:rPr>
        <w:t>היו"ר מיכאל נודלמן:</w:t>
      </w:r>
    </w:p>
    <w:p w14:paraId="7140CA48" w14:textId="77777777" w:rsidR="00000000" w:rsidRDefault="00DD00E1">
      <w:pPr>
        <w:pStyle w:val="a0"/>
        <w:rPr>
          <w:rtl/>
        </w:rPr>
      </w:pPr>
    </w:p>
    <w:p w14:paraId="5D9D3174" w14:textId="77777777" w:rsidR="00000000" w:rsidRDefault="00DD00E1">
      <w:pPr>
        <w:pStyle w:val="a0"/>
        <w:rPr>
          <w:rFonts w:hint="cs"/>
          <w:rtl/>
        </w:rPr>
      </w:pPr>
      <w:r>
        <w:rPr>
          <w:rFonts w:hint="cs"/>
          <w:rtl/>
        </w:rPr>
        <w:t>תשעה בעד, מתנגד אחד ואין נמנעים. אני קובע שהנושא יעבור לדיון בוועדת החוץ והביטחון.</w:t>
      </w:r>
    </w:p>
    <w:p w14:paraId="727F0E5F" w14:textId="77777777" w:rsidR="00000000" w:rsidRDefault="00DD00E1">
      <w:pPr>
        <w:pStyle w:val="a0"/>
        <w:rPr>
          <w:rFonts w:hint="cs"/>
          <w:rtl/>
        </w:rPr>
      </w:pPr>
      <w:r>
        <w:rPr>
          <w:rFonts w:hint="cs"/>
          <w:rtl/>
        </w:rPr>
        <w:t xml:space="preserve"> </w:t>
      </w:r>
    </w:p>
    <w:p w14:paraId="0F574D8C" w14:textId="77777777" w:rsidR="00000000" w:rsidRDefault="00DD00E1">
      <w:pPr>
        <w:pStyle w:val="a0"/>
        <w:rPr>
          <w:rtl/>
        </w:rPr>
      </w:pPr>
    </w:p>
    <w:p w14:paraId="2346B13A" w14:textId="77777777" w:rsidR="00000000" w:rsidRDefault="00DD00E1">
      <w:pPr>
        <w:pStyle w:val="a2"/>
        <w:rPr>
          <w:rtl/>
        </w:rPr>
      </w:pPr>
    </w:p>
    <w:p w14:paraId="6A09CED7" w14:textId="77777777" w:rsidR="00000000" w:rsidRDefault="00DD00E1">
      <w:pPr>
        <w:pStyle w:val="a2"/>
        <w:rPr>
          <w:rFonts w:hint="cs"/>
          <w:u w:val="none"/>
          <w:rtl/>
        </w:rPr>
      </w:pPr>
      <w:bookmarkStart w:id="423" w:name="_Toc67028620"/>
      <w:r>
        <w:rPr>
          <w:rFonts w:hint="cs"/>
          <w:u w:val="none"/>
          <w:rtl/>
        </w:rPr>
        <w:t>הצעות לסדר-הי</w:t>
      </w:r>
      <w:r>
        <w:rPr>
          <w:rFonts w:hint="cs"/>
          <w:u w:val="none"/>
          <w:rtl/>
        </w:rPr>
        <w:t>ום</w:t>
      </w:r>
      <w:bookmarkEnd w:id="423"/>
      <w:r>
        <w:rPr>
          <w:rFonts w:hint="cs"/>
          <w:u w:val="none"/>
          <w:rtl/>
        </w:rPr>
        <w:t xml:space="preserve"> </w:t>
      </w:r>
    </w:p>
    <w:p w14:paraId="155106F8" w14:textId="77777777" w:rsidR="00000000" w:rsidRDefault="00DD00E1">
      <w:pPr>
        <w:pStyle w:val="a2"/>
        <w:rPr>
          <w:rFonts w:hint="cs"/>
          <w:rtl/>
        </w:rPr>
      </w:pPr>
      <w:bookmarkStart w:id="424" w:name="_Toc67028621"/>
      <w:r>
        <w:rPr>
          <w:rFonts w:hint="cs"/>
          <w:rtl/>
        </w:rPr>
        <w:t>זיהום האוויר במפרץ-חיפה, עכו והסביבה</w:t>
      </w:r>
      <w:bookmarkEnd w:id="424"/>
    </w:p>
    <w:p w14:paraId="60850B0B" w14:textId="77777777" w:rsidR="00000000" w:rsidRDefault="00DD00E1">
      <w:pPr>
        <w:pStyle w:val="a0"/>
        <w:rPr>
          <w:rFonts w:hint="cs"/>
          <w:rtl/>
        </w:rPr>
      </w:pPr>
    </w:p>
    <w:p w14:paraId="6B05929D" w14:textId="77777777" w:rsidR="00000000" w:rsidRDefault="00DD00E1">
      <w:pPr>
        <w:pStyle w:val="af1"/>
        <w:rPr>
          <w:rtl/>
        </w:rPr>
      </w:pPr>
      <w:r>
        <w:rPr>
          <w:rtl/>
        </w:rPr>
        <w:t>היו"ר מיכאל נודלמן:</w:t>
      </w:r>
    </w:p>
    <w:p w14:paraId="4FD68745" w14:textId="77777777" w:rsidR="00000000" w:rsidRDefault="00DD00E1">
      <w:pPr>
        <w:pStyle w:val="a0"/>
        <w:rPr>
          <w:rtl/>
        </w:rPr>
      </w:pPr>
    </w:p>
    <w:p w14:paraId="7410542E" w14:textId="77777777" w:rsidR="00000000" w:rsidRDefault="00DD00E1">
      <w:pPr>
        <w:pStyle w:val="a0"/>
        <w:rPr>
          <w:rFonts w:hint="cs"/>
          <w:rtl/>
        </w:rPr>
      </w:pPr>
      <w:r>
        <w:rPr>
          <w:rFonts w:hint="cs"/>
          <w:rtl/>
        </w:rPr>
        <w:t xml:space="preserve">אנחנו עוברים להצעות לסדר-היום מס' 1333, 1342, 1368, 1370, 1379 ו-1384, בנושא: זיהום האוויר במפרץ-חיפה, עכו והסביבה. הדוברת הראשונה היא חברת הכנסת לאה נס. אחריה ידברו דוד אזולאי, מיכאל מלכיאור, </w:t>
      </w:r>
      <w:r>
        <w:rPr>
          <w:rFonts w:hint="cs"/>
          <w:rtl/>
        </w:rPr>
        <w:t xml:space="preserve">רומן ברונפמן, אילן ליבוביץ ומשה גפני. אני מבין שאני לא צריך לומר מי הבא בתור כי רואים את זה במחשב. </w:t>
      </w:r>
    </w:p>
    <w:p w14:paraId="317A5B0E" w14:textId="77777777" w:rsidR="00000000" w:rsidRDefault="00DD00E1">
      <w:pPr>
        <w:pStyle w:val="a0"/>
        <w:rPr>
          <w:rFonts w:hint="cs"/>
          <w:rtl/>
        </w:rPr>
      </w:pPr>
    </w:p>
    <w:p w14:paraId="3E03E2C1" w14:textId="77777777" w:rsidR="00000000" w:rsidRDefault="00DD00E1">
      <w:pPr>
        <w:pStyle w:val="a"/>
        <w:rPr>
          <w:rtl/>
        </w:rPr>
      </w:pPr>
      <w:bookmarkStart w:id="425" w:name="FS000001041T22_10_2003_17_10_04"/>
      <w:bookmarkStart w:id="426" w:name="_Toc67028622"/>
      <w:bookmarkEnd w:id="425"/>
      <w:r>
        <w:rPr>
          <w:rFonts w:hint="eastAsia"/>
          <w:rtl/>
        </w:rPr>
        <w:t>לאה</w:t>
      </w:r>
      <w:r>
        <w:rPr>
          <w:rtl/>
        </w:rPr>
        <w:t xml:space="preserve"> נס (הליכוד):</w:t>
      </w:r>
      <w:bookmarkEnd w:id="426"/>
    </w:p>
    <w:p w14:paraId="361EE892" w14:textId="77777777" w:rsidR="00000000" w:rsidRDefault="00DD00E1">
      <w:pPr>
        <w:pStyle w:val="a0"/>
        <w:rPr>
          <w:rFonts w:hint="cs"/>
          <w:rtl/>
        </w:rPr>
      </w:pPr>
    </w:p>
    <w:p w14:paraId="5ACCF670" w14:textId="77777777" w:rsidR="00000000" w:rsidRDefault="00DD00E1">
      <w:pPr>
        <w:pStyle w:val="a0"/>
        <w:rPr>
          <w:rFonts w:hint="cs"/>
          <w:rtl/>
        </w:rPr>
      </w:pPr>
      <w:r>
        <w:rPr>
          <w:rFonts w:hint="cs"/>
          <w:rtl/>
        </w:rPr>
        <w:t>אדוני היושב-ראש, כנסת נכבדה, מנתונים חדשים שפרסם משרד הבריאות עולה, כי אחד מכל שלושה ישראלים יחלה במהלך חייו במחלת הסרטן. נתון מזעזע זה מ</w:t>
      </w:r>
      <w:r>
        <w:rPr>
          <w:rFonts w:hint="cs"/>
          <w:rtl/>
        </w:rPr>
        <w:t>ושפע באופן ישיר מזיהומים סביבתיים בכלל ומזיהום האוויר בפרט. הנתון הזה אינו מפתיע כל כך לאור מצב זיהום האוויר בישראל. הרי רק בחודש האחרון אירעו שתי תקריות ב"תעשיות אלקטרוכימיות" באזור עכו, וזמן קצר קודם דווח על פליטה מוגברת של עשן וחלקיקים מסוכנים במפעלי בת</w:t>
      </w:r>
      <w:r>
        <w:rPr>
          <w:rFonts w:hint="cs"/>
          <w:rtl/>
        </w:rPr>
        <w:t xml:space="preserve">י-הזיקוק שבמפרץ-חיפה. תקרית שחוזרת ארבע פעמים בתוך חודש איננה תקרית כי אם תופעה, תופעה שחייבת להדליק נורת אזעקה לגבי הסכנה שמצויים בה יום-יום תושבי האזור. </w:t>
      </w:r>
    </w:p>
    <w:p w14:paraId="041718E2" w14:textId="77777777" w:rsidR="00000000" w:rsidRDefault="00DD00E1">
      <w:pPr>
        <w:pStyle w:val="a0"/>
        <w:rPr>
          <w:rFonts w:hint="cs"/>
          <w:rtl/>
        </w:rPr>
      </w:pPr>
    </w:p>
    <w:p w14:paraId="052242B0" w14:textId="77777777" w:rsidR="00000000" w:rsidRDefault="00DD00E1">
      <w:pPr>
        <w:pStyle w:val="a0"/>
        <w:rPr>
          <w:rFonts w:hint="cs"/>
          <w:rtl/>
        </w:rPr>
      </w:pPr>
      <w:r>
        <w:rPr>
          <w:rFonts w:hint="cs"/>
          <w:rtl/>
        </w:rPr>
        <w:t>אדוני היושב-ראש, עם פרוץ התקריות במפרץ-חיפה הוריתי במסגרת תפקידי כיושבת-ראש הוועדה למפגעי איכות הסב</w:t>
      </w:r>
      <w:r>
        <w:rPr>
          <w:rFonts w:hint="cs"/>
          <w:rtl/>
        </w:rPr>
        <w:t>יבה על דיון דחוף בוועדה. בדיון התברר, מתוך נתונים חמורים שהוצגו, כי מלבד הזיהומים שהופצו לאוויר עקב התקריות, במפרץ-חיפה בעת שגרה עולה מדי יום ביומו זיהום האוויר פי-ארבעה ויותר מהמקובל באזורים מתועשים בעולם המערבי. האם ידעתם כי שיעור התחלואה במחלות לב, במחל</w:t>
      </w:r>
      <w:r>
        <w:rPr>
          <w:rFonts w:hint="cs"/>
          <w:rtl/>
        </w:rPr>
        <w:t xml:space="preserve">ות בדרכי הנשימה ובסרטן גבוה הרבה יותר באזורי המגורים שבמפרץ-חיפה ביחס לכלל הארץ? האם לא ניתן לראות מכאן את הקשר הברור בין הסכנה לבריאותנו לבין מצב זיהום האוויר? </w:t>
      </w:r>
    </w:p>
    <w:p w14:paraId="0E651057" w14:textId="77777777" w:rsidR="00000000" w:rsidRDefault="00DD00E1">
      <w:pPr>
        <w:pStyle w:val="a0"/>
        <w:rPr>
          <w:rFonts w:hint="cs"/>
          <w:rtl/>
        </w:rPr>
      </w:pPr>
    </w:p>
    <w:p w14:paraId="56308823" w14:textId="77777777" w:rsidR="00000000" w:rsidRDefault="00DD00E1">
      <w:pPr>
        <w:pStyle w:val="a0"/>
        <w:rPr>
          <w:rFonts w:hint="cs"/>
          <w:rtl/>
        </w:rPr>
      </w:pPr>
      <w:r>
        <w:rPr>
          <w:rFonts w:hint="cs"/>
          <w:rtl/>
        </w:rPr>
        <w:t>על רקע נתונים מדאיגים אלה קראתי בישיבת הוועדה לאיכות הסביבה להקמת ועדת חקירה פרלמנטרית לבדיקת</w:t>
      </w:r>
      <w:r>
        <w:rPr>
          <w:rFonts w:hint="cs"/>
          <w:rtl/>
        </w:rPr>
        <w:t xml:space="preserve"> זיהום האוויר באזור חיפה ככלל, ולא רק בעת חירום. ניתן לטפל בבעיה, שרובה נובעת מהזנחה, משימוש בטכנולוגיות מזהמות ובלתי מתקדמות, אבל לשם כך דרוש בדק-בית יסודי. רק ועדת חקירה, שאני מקווה שתאושר הקמתה על-ידי הבית הזה, תוכל לבדוק אחת ולתמיד ובאופן מהימן עד כמה </w:t>
      </w:r>
      <w:r>
        <w:rPr>
          <w:rFonts w:hint="cs"/>
          <w:rtl/>
        </w:rPr>
        <w:t xml:space="preserve">מפעלים אלה מסכנים את בריאות תושבי האזור ואילו צעדים יש לנקוט על מנת למנוע את הנזק הזה. </w:t>
      </w:r>
    </w:p>
    <w:p w14:paraId="1EE378D7" w14:textId="77777777" w:rsidR="00000000" w:rsidRDefault="00DD00E1">
      <w:pPr>
        <w:pStyle w:val="a0"/>
        <w:rPr>
          <w:rFonts w:hint="cs"/>
          <w:rtl/>
        </w:rPr>
      </w:pPr>
    </w:p>
    <w:p w14:paraId="179F8695" w14:textId="77777777" w:rsidR="00000000" w:rsidRDefault="00DD00E1">
      <w:pPr>
        <w:pStyle w:val="a0"/>
        <w:rPr>
          <w:rFonts w:hint="cs"/>
          <w:rtl/>
        </w:rPr>
      </w:pPr>
      <w:r>
        <w:rPr>
          <w:rFonts w:hint="cs"/>
          <w:rtl/>
        </w:rPr>
        <w:t>איכות סביבה איננה עניין של מותרות. כדי להתמודד עם הנתון הנורא ששליש מכלל האוכלוסייה יחלה בסרטן, יש להתחיל ולטפל באחד הגורמים החשובים ביותר, שהוא זיהום האוויר. אני קורא</w:t>
      </w:r>
      <w:r>
        <w:rPr>
          <w:rFonts w:hint="cs"/>
          <w:rtl/>
        </w:rPr>
        <w:t xml:space="preserve">ת ליושבי הבית הזה לתמוך בהקמת ועדת חקירה פרלמנטרית לחקר זיהום האוויר באזור חיפה ולהתייצב לצד תושבי האזור שיום-יום ושעה-שעה נושמים אוויר מזוהם, ללא כל יכולת להתגונן מהסכנות הטמונות בו. תודה. </w:t>
      </w:r>
    </w:p>
    <w:p w14:paraId="5DFAB7A0" w14:textId="77777777" w:rsidR="00000000" w:rsidRDefault="00DD00E1">
      <w:pPr>
        <w:pStyle w:val="a0"/>
        <w:rPr>
          <w:rFonts w:hint="cs"/>
          <w:rtl/>
        </w:rPr>
      </w:pPr>
    </w:p>
    <w:p w14:paraId="7663697C" w14:textId="77777777" w:rsidR="00000000" w:rsidRDefault="00DD00E1">
      <w:pPr>
        <w:pStyle w:val="af1"/>
        <w:rPr>
          <w:rtl/>
        </w:rPr>
      </w:pPr>
      <w:r>
        <w:rPr>
          <w:rtl/>
        </w:rPr>
        <w:t>היו"ר מיכאל נודלמן:</w:t>
      </w:r>
    </w:p>
    <w:p w14:paraId="5ED2BD9F" w14:textId="77777777" w:rsidR="00000000" w:rsidRDefault="00DD00E1">
      <w:pPr>
        <w:pStyle w:val="a0"/>
        <w:rPr>
          <w:rtl/>
        </w:rPr>
      </w:pPr>
    </w:p>
    <w:p w14:paraId="55C1551A" w14:textId="77777777" w:rsidR="00000000" w:rsidRDefault="00DD00E1">
      <w:pPr>
        <w:pStyle w:val="a0"/>
        <w:rPr>
          <w:rFonts w:hint="cs"/>
          <w:rtl/>
        </w:rPr>
      </w:pPr>
      <w:r>
        <w:rPr>
          <w:rFonts w:hint="cs"/>
          <w:rtl/>
        </w:rPr>
        <w:t xml:space="preserve">תודה. הקמת ועדת חקירה זה לא הנושא. </w:t>
      </w:r>
    </w:p>
    <w:p w14:paraId="74EAA633" w14:textId="77777777" w:rsidR="00000000" w:rsidRDefault="00DD00E1">
      <w:pPr>
        <w:pStyle w:val="a0"/>
        <w:rPr>
          <w:rFonts w:hint="cs"/>
          <w:rtl/>
        </w:rPr>
      </w:pPr>
    </w:p>
    <w:p w14:paraId="68F6F7F9" w14:textId="77777777" w:rsidR="00000000" w:rsidRDefault="00DD00E1">
      <w:pPr>
        <w:pStyle w:val="-"/>
        <w:rPr>
          <w:rtl/>
        </w:rPr>
      </w:pPr>
      <w:bookmarkStart w:id="427" w:name="FS000001041T22_10_2003_17_16_19C"/>
      <w:bookmarkEnd w:id="427"/>
      <w:r>
        <w:rPr>
          <w:rtl/>
        </w:rPr>
        <w:t>לאה נס</w:t>
      </w:r>
      <w:r>
        <w:rPr>
          <w:rtl/>
        </w:rPr>
        <w:t xml:space="preserve"> (הליכוד):</w:t>
      </w:r>
    </w:p>
    <w:p w14:paraId="6593F8A0" w14:textId="77777777" w:rsidR="00000000" w:rsidRDefault="00DD00E1">
      <w:pPr>
        <w:pStyle w:val="a0"/>
        <w:rPr>
          <w:rtl/>
        </w:rPr>
      </w:pPr>
    </w:p>
    <w:p w14:paraId="78B604E9" w14:textId="77777777" w:rsidR="00000000" w:rsidRDefault="00DD00E1">
      <w:pPr>
        <w:pStyle w:val="a0"/>
        <w:rPr>
          <w:rFonts w:hint="cs"/>
          <w:rtl/>
        </w:rPr>
      </w:pPr>
      <w:r>
        <w:rPr>
          <w:rFonts w:hint="cs"/>
          <w:rtl/>
        </w:rPr>
        <w:t xml:space="preserve">זה יהיה אחר כך. </w:t>
      </w:r>
    </w:p>
    <w:p w14:paraId="79E76955" w14:textId="77777777" w:rsidR="00000000" w:rsidRDefault="00DD00E1">
      <w:pPr>
        <w:pStyle w:val="a0"/>
        <w:rPr>
          <w:rFonts w:hint="cs"/>
          <w:rtl/>
        </w:rPr>
      </w:pPr>
    </w:p>
    <w:p w14:paraId="3DC0EA79" w14:textId="77777777" w:rsidR="00000000" w:rsidRDefault="00DD00E1">
      <w:pPr>
        <w:pStyle w:val="af1"/>
        <w:rPr>
          <w:rtl/>
        </w:rPr>
      </w:pPr>
      <w:r>
        <w:rPr>
          <w:rtl/>
        </w:rPr>
        <w:t>היו"ר מיכאל נודלמן:</w:t>
      </w:r>
    </w:p>
    <w:p w14:paraId="2CF002E5" w14:textId="77777777" w:rsidR="00000000" w:rsidRDefault="00DD00E1">
      <w:pPr>
        <w:pStyle w:val="a0"/>
        <w:rPr>
          <w:rtl/>
        </w:rPr>
      </w:pPr>
    </w:p>
    <w:p w14:paraId="0EABC3FE" w14:textId="77777777" w:rsidR="00000000" w:rsidRDefault="00DD00E1">
      <w:pPr>
        <w:pStyle w:val="a0"/>
        <w:rPr>
          <w:rFonts w:hint="cs"/>
          <w:rtl/>
        </w:rPr>
      </w:pPr>
      <w:r>
        <w:rPr>
          <w:rFonts w:hint="cs"/>
          <w:rtl/>
        </w:rPr>
        <w:t xml:space="preserve">חבר הכנסת דוד אזולאי, בבקשה. </w:t>
      </w:r>
    </w:p>
    <w:p w14:paraId="6E8A8E9C" w14:textId="77777777" w:rsidR="00000000" w:rsidRDefault="00DD00E1">
      <w:pPr>
        <w:pStyle w:val="a0"/>
        <w:rPr>
          <w:rFonts w:hint="cs"/>
          <w:rtl/>
        </w:rPr>
      </w:pPr>
    </w:p>
    <w:p w14:paraId="548DDE5F" w14:textId="77777777" w:rsidR="00000000" w:rsidRDefault="00DD00E1">
      <w:pPr>
        <w:pStyle w:val="a"/>
        <w:rPr>
          <w:rtl/>
        </w:rPr>
      </w:pPr>
      <w:bookmarkStart w:id="428" w:name="FS000000483T22_10_2003_17_16_32"/>
      <w:bookmarkStart w:id="429" w:name="_Toc67028623"/>
      <w:bookmarkEnd w:id="428"/>
      <w:r>
        <w:rPr>
          <w:rFonts w:hint="eastAsia"/>
          <w:rtl/>
        </w:rPr>
        <w:t>דוד</w:t>
      </w:r>
      <w:r>
        <w:rPr>
          <w:rtl/>
        </w:rPr>
        <w:t xml:space="preserve"> אזולאי (ש"ס):</w:t>
      </w:r>
      <w:bookmarkEnd w:id="429"/>
    </w:p>
    <w:p w14:paraId="6198CB56" w14:textId="77777777" w:rsidR="00000000" w:rsidRDefault="00DD00E1">
      <w:pPr>
        <w:pStyle w:val="a0"/>
        <w:rPr>
          <w:rFonts w:hint="cs"/>
          <w:rtl/>
        </w:rPr>
      </w:pPr>
    </w:p>
    <w:p w14:paraId="3DBD8081" w14:textId="77777777" w:rsidR="00000000" w:rsidRDefault="00DD00E1">
      <w:pPr>
        <w:pStyle w:val="a0"/>
        <w:rPr>
          <w:rFonts w:hint="cs"/>
          <w:rtl/>
        </w:rPr>
      </w:pPr>
      <w:r>
        <w:rPr>
          <w:rFonts w:hint="cs"/>
          <w:rtl/>
        </w:rPr>
        <w:t>אדוני היושב-ראש, בדיון הזה יש שילוב מעניין גם של היושב-ראש, שהוא מומחה לנושא איכות הסביבה, והשר פורז, שידוע כמכיר ויודע היטב את נושא איכות הסביבה, ואני חוש</w:t>
      </w:r>
      <w:r>
        <w:rPr>
          <w:rFonts w:hint="cs"/>
          <w:rtl/>
        </w:rPr>
        <w:t xml:space="preserve">ב שזה דווקא טוב. </w:t>
      </w:r>
    </w:p>
    <w:p w14:paraId="29F79BAC" w14:textId="77777777" w:rsidR="00000000" w:rsidRDefault="00DD00E1">
      <w:pPr>
        <w:pStyle w:val="a0"/>
        <w:rPr>
          <w:rFonts w:hint="cs"/>
          <w:rtl/>
        </w:rPr>
      </w:pPr>
    </w:p>
    <w:p w14:paraId="1B1BE1EA" w14:textId="77777777" w:rsidR="00000000" w:rsidRDefault="00DD00E1">
      <w:pPr>
        <w:pStyle w:val="a0"/>
        <w:rPr>
          <w:rFonts w:hint="cs"/>
          <w:rtl/>
        </w:rPr>
      </w:pPr>
      <w:r>
        <w:rPr>
          <w:rFonts w:hint="cs"/>
          <w:rtl/>
        </w:rPr>
        <w:t xml:space="preserve">אדוני היושב-ראש, רבים מתושבי הצפון, בעיקר באזור מפרץ-חיפה, מכירים את התחושה הלא-נעימה של להתעורר בבוקר, לפתוח את החלון </w:t>
      </w:r>
      <w:r>
        <w:rPr>
          <w:rtl/>
        </w:rPr>
        <w:t>–</w:t>
      </w:r>
      <w:r>
        <w:rPr>
          <w:rFonts w:hint="cs"/>
          <w:rtl/>
        </w:rPr>
        <w:t xml:space="preserve"> אהה </w:t>
      </w:r>
      <w:r>
        <w:rPr>
          <w:rtl/>
        </w:rPr>
        <w:t>–</w:t>
      </w:r>
      <w:r>
        <w:rPr>
          <w:rFonts w:hint="cs"/>
          <w:rtl/>
        </w:rPr>
        <w:t xml:space="preserve"> ולשאוף את האוויר המזוהם של מפרץ-חיפה. מה לעשות, אני תושב עכו ואמי מרכסים, ולצערנו הרב נשמנו את האוויר הזה פעמי</w:t>
      </w:r>
      <w:r>
        <w:rPr>
          <w:rFonts w:hint="cs"/>
          <w:rtl/>
        </w:rPr>
        <w:t xml:space="preserve">ים </w:t>
      </w:r>
      <w:r>
        <w:rPr>
          <w:rtl/>
        </w:rPr>
        <w:t>–</w:t>
      </w:r>
      <w:r>
        <w:rPr>
          <w:rFonts w:hint="cs"/>
          <w:rtl/>
        </w:rPr>
        <w:t xml:space="preserve"> גם מהמפרץ דרך רכסים וגם מעכו. </w:t>
      </w:r>
    </w:p>
    <w:p w14:paraId="17B68BFA" w14:textId="77777777" w:rsidR="00000000" w:rsidRDefault="00DD00E1">
      <w:pPr>
        <w:pStyle w:val="a0"/>
        <w:rPr>
          <w:rFonts w:hint="cs"/>
          <w:rtl/>
        </w:rPr>
      </w:pPr>
    </w:p>
    <w:p w14:paraId="5124B19D" w14:textId="77777777" w:rsidR="00000000" w:rsidRDefault="00DD00E1">
      <w:pPr>
        <w:pStyle w:val="af0"/>
        <w:rPr>
          <w:rtl/>
        </w:rPr>
      </w:pPr>
      <w:r>
        <w:rPr>
          <w:rFonts w:hint="eastAsia"/>
          <w:rtl/>
        </w:rPr>
        <w:t>לאה</w:t>
      </w:r>
      <w:r>
        <w:rPr>
          <w:rtl/>
        </w:rPr>
        <w:t xml:space="preserve"> נס (הליכוד):</w:t>
      </w:r>
    </w:p>
    <w:p w14:paraId="07BEABEE" w14:textId="77777777" w:rsidR="00000000" w:rsidRDefault="00DD00E1">
      <w:pPr>
        <w:pStyle w:val="a0"/>
        <w:rPr>
          <w:rFonts w:hint="cs"/>
          <w:rtl/>
        </w:rPr>
      </w:pPr>
    </w:p>
    <w:p w14:paraId="38D67F69" w14:textId="77777777" w:rsidR="00000000" w:rsidRDefault="00DD00E1">
      <w:pPr>
        <w:pStyle w:val="a0"/>
        <w:rPr>
          <w:rFonts w:hint="cs"/>
          <w:rtl/>
        </w:rPr>
      </w:pPr>
      <w:r>
        <w:rPr>
          <w:rFonts w:hint="cs"/>
          <w:rtl/>
        </w:rPr>
        <w:t xml:space="preserve">ארבע פעמים, לא פעמיים. </w:t>
      </w:r>
    </w:p>
    <w:p w14:paraId="17E2B098" w14:textId="77777777" w:rsidR="00000000" w:rsidRDefault="00DD00E1">
      <w:pPr>
        <w:pStyle w:val="a0"/>
        <w:rPr>
          <w:rFonts w:hint="cs"/>
          <w:rtl/>
        </w:rPr>
      </w:pPr>
    </w:p>
    <w:p w14:paraId="6E9D7BB3" w14:textId="77777777" w:rsidR="00000000" w:rsidRDefault="00DD00E1">
      <w:pPr>
        <w:pStyle w:val="-"/>
        <w:rPr>
          <w:rtl/>
        </w:rPr>
      </w:pPr>
      <w:bookmarkStart w:id="430" w:name="FS000000483T22_10_2003_17_18_34C"/>
      <w:bookmarkEnd w:id="430"/>
      <w:r>
        <w:rPr>
          <w:rtl/>
        </w:rPr>
        <w:t>דוד אזולאי (ש"ס):</w:t>
      </w:r>
    </w:p>
    <w:p w14:paraId="2A9F82FB" w14:textId="77777777" w:rsidR="00000000" w:rsidRDefault="00DD00E1">
      <w:pPr>
        <w:pStyle w:val="a0"/>
        <w:rPr>
          <w:rtl/>
        </w:rPr>
      </w:pPr>
    </w:p>
    <w:p w14:paraId="4470A1E3" w14:textId="77777777" w:rsidR="00000000" w:rsidRDefault="00DD00E1">
      <w:pPr>
        <w:pStyle w:val="a0"/>
        <w:rPr>
          <w:rFonts w:hint="cs"/>
          <w:rtl/>
        </w:rPr>
      </w:pPr>
      <w:r>
        <w:rPr>
          <w:rFonts w:hint="cs"/>
          <w:rtl/>
        </w:rPr>
        <w:t>נכון, אבל זה קרה פעמיים בחודש אחד. בשבועות האחרונים המצב החמיר ותושבי האזור התבקשו להישאר בבתיהם ולהפסיק פעילות מאומצת, זאת בשל ענן סמיך של רעלים. צירי התנוע</w:t>
      </w:r>
      <w:r>
        <w:rPr>
          <w:rFonts w:hint="cs"/>
          <w:rtl/>
        </w:rPr>
        <w:t xml:space="preserve">ה נחסמו, נוצר לחץ כבד ונזקים גדולים לכל אלה שהיו צריכים להגיע ליעדם. התקלה החמורה הזאת נשנתה כעבור כמה ימים, ושוב הוזהרנו, תושבי האזור, להישאר בבית ולהימנע מלצאת, ממש כמו במלחמה. </w:t>
      </w:r>
    </w:p>
    <w:p w14:paraId="2FFF5EFA" w14:textId="77777777" w:rsidR="00000000" w:rsidRDefault="00DD00E1">
      <w:pPr>
        <w:pStyle w:val="a0"/>
        <w:rPr>
          <w:rFonts w:hint="cs"/>
          <w:rtl/>
        </w:rPr>
      </w:pPr>
    </w:p>
    <w:p w14:paraId="72EB6AAB" w14:textId="77777777" w:rsidR="00000000" w:rsidRDefault="00DD00E1">
      <w:pPr>
        <w:pStyle w:val="a0"/>
        <w:rPr>
          <w:rFonts w:hint="cs"/>
          <w:rtl/>
        </w:rPr>
      </w:pPr>
      <w:r>
        <w:rPr>
          <w:rFonts w:hint="cs"/>
          <w:rtl/>
        </w:rPr>
        <w:t>אדוני היושב-ראש, המחקרים המתפרסמים מחדדים את החששות של תושבי האזור. לפי המח</w:t>
      </w:r>
      <w:r>
        <w:rPr>
          <w:rFonts w:hint="cs"/>
          <w:rtl/>
        </w:rPr>
        <w:t>קרים אחוז החולים בסרטן באזורים אלה גבוה יותר מאשר באזורים אחרים בארץ, ואת חומרת העניין אני רואה דווקא בהתעלמות רבת השנים של המשרד לאיכות הסביבה ממצב זיהום האוויר במפעלי הסביבה ואת תשומת הלב שהוא קיבל רק בעקבות המחדלים הקשים. לדעתי, המשרד צריך לבדוק בעקביות</w:t>
      </w:r>
      <w:r>
        <w:rPr>
          <w:rFonts w:hint="cs"/>
          <w:rtl/>
        </w:rPr>
        <w:t xml:space="preserve"> את נושא הזיהום של המפעלים ובכך למנוע התפוצצויות ותאונות קשות המביאות לסגירת המפעלים ולפגיעה בפרנסתן של משפחות רבות. </w:t>
      </w:r>
    </w:p>
    <w:p w14:paraId="4C6817C2" w14:textId="77777777" w:rsidR="00000000" w:rsidRDefault="00DD00E1">
      <w:pPr>
        <w:pStyle w:val="a0"/>
        <w:rPr>
          <w:rFonts w:hint="cs"/>
          <w:rtl/>
        </w:rPr>
      </w:pPr>
    </w:p>
    <w:p w14:paraId="50644E35" w14:textId="77777777" w:rsidR="00000000" w:rsidRDefault="00DD00E1">
      <w:pPr>
        <w:pStyle w:val="a0"/>
        <w:rPr>
          <w:rFonts w:hint="cs"/>
          <w:rtl/>
        </w:rPr>
      </w:pPr>
      <w:r>
        <w:rPr>
          <w:rFonts w:hint="cs"/>
          <w:rtl/>
        </w:rPr>
        <w:t>אני חייב להגיד, שאני לא יכול לבוא ולהאשים רק את הממשלה הזאת. לצערי הרב, הממשלות לדורותיהן לא תמיד הוכיחו יעילות ואחריות בנושאים הנוגעים ל</w:t>
      </w:r>
      <w:r>
        <w:rPr>
          <w:rFonts w:hint="cs"/>
          <w:rtl/>
        </w:rPr>
        <w:t xml:space="preserve">איכות הסביבה שלנו, והן היו שותפות למחדלים קשים. התגובות של ראשי המשרדים משקפות תמיד פתרון בצורת עריפת ראשים. </w:t>
      </w:r>
    </w:p>
    <w:p w14:paraId="33193433" w14:textId="77777777" w:rsidR="00000000" w:rsidRDefault="00DD00E1">
      <w:pPr>
        <w:pStyle w:val="a0"/>
        <w:rPr>
          <w:rFonts w:hint="cs"/>
          <w:rtl/>
        </w:rPr>
      </w:pPr>
    </w:p>
    <w:p w14:paraId="68F46669" w14:textId="77777777" w:rsidR="00000000" w:rsidRDefault="00DD00E1">
      <w:pPr>
        <w:pStyle w:val="a0"/>
        <w:rPr>
          <w:rFonts w:hint="cs"/>
          <w:rtl/>
        </w:rPr>
      </w:pPr>
      <w:r>
        <w:rPr>
          <w:rFonts w:hint="cs"/>
          <w:rtl/>
        </w:rPr>
        <w:t xml:space="preserve">באים ואומרים: או.קיי., יש בעיה קשה. דבר ראשון, סוגרים את המפעל. לא אכפת להם אם אותם עובדים שנמצאים שם מפרנסים משפחות שמתמודדות עם קשיים יום-יום. </w:t>
      </w:r>
      <w:r>
        <w:rPr>
          <w:rFonts w:hint="cs"/>
          <w:rtl/>
        </w:rPr>
        <w:t>גם ככה הפרנסה קשה בסביבה. אז באים אותם ראשי משרד ופותרים לעצמם את הבעיה בדרך הקלה, כפי שקרה ב"פרוטארום". "פרוטארום" מעסיק למעלה מ-250 עובדים, ובא מישהו, חכם גדול, ואומר שצריך לסגור את המפעל. זה הפתרון. ומה עם 250 העובדים? להוסיף אותם על מספר המובטלים שנמצא</w:t>
      </w:r>
      <w:r>
        <w:rPr>
          <w:rFonts w:hint="cs"/>
          <w:rtl/>
        </w:rPr>
        <w:t>ים באזור?</w:t>
      </w:r>
    </w:p>
    <w:p w14:paraId="0309BAD7" w14:textId="77777777" w:rsidR="00000000" w:rsidRDefault="00DD00E1">
      <w:pPr>
        <w:pStyle w:val="a0"/>
        <w:ind w:firstLine="0"/>
        <w:rPr>
          <w:rFonts w:hint="cs"/>
          <w:rtl/>
        </w:rPr>
      </w:pPr>
    </w:p>
    <w:p w14:paraId="275184C7" w14:textId="77777777" w:rsidR="00000000" w:rsidRDefault="00DD00E1">
      <w:pPr>
        <w:pStyle w:val="af0"/>
        <w:rPr>
          <w:rtl/>
        </w:rPr>
      </w:pPr>
      <w:r>
        <w:rPr>
          <w:rtl/>
        </w:rPr>
        <w:t>מיכאל מלכיאור (העבודה-מימד):</w:t>
      </w:r>
    </w:p>
    <w:p w14:paraId="7D5F8262" w14:textId="77777777" w:rsidR="00000000" w:rsidRDefault="00DD00E1">
      <w:pPr>
        <w:pStyle w:val="a0"/>
        <w:rPr>
          <w:rtl/>
        </w:rPr>
      </w:pPr>
    </w:p>
    <w:p w14:paraId="5419F45E" w14:textId="77777777" w:rsidR="00000000" w:rsidRDefault="00DD00E1">
      <w:pPr>
        <w:pStyle w:val="a0"/>
        <w:rPr>
          <w:rFonts w:hint="cs"/>
          <w:rtl/>
        </w:rPr>
      </w:pPr>
      <w:r>
        <w:rPr>
          <w:rFonts w:hint="cs"/>
          <w:rtl/>
        </w:rPr>
        <w:t>אז מה אתה מציע?</w:t>
      </w:r>
    </w:p>
    <w:p w14:paraId="02C0A347" w14:textId="77777777" w:rsidR="00000000" w:rsidRDefault="00DD00E1">
      <w:pPr>
        <w:pStyle w:val="a0"/>
        <w:ind w:firstLine="0"/>
        <w:rPr>
          <w:rFonts w:hint="cs"/>
          <w:rtl/>
        </w:rPr>
      </w:pPr>
    </w:p>
    <w:p w14:paraId="33448833" w14:textId="77777777" w:rsidR="00000000" w:rsidRDefault="00DD00E1">
      <w:pPr>
        <w:pStyle w:val="-"/>
        <w:rPr>
          <w:rtl/>
        </w:rPr>
      </w:pPr>
      <w:bookmarkStart w:id="431" w:name="FS000000483T22_10_2003_17_12_03"/>
      <w:bookmarkEnd w:id="431"/>
      <w:r>
        <w:rPr>
          <w:rFonts w:hint="eastAsia"/>
          <w:rtl/>
        </w:rPr>
        <w:t>דוד</w:t>
      </w:r>
      <w:r>
        <w:rPr>
          <w:rtl/>
        </w:rPr>
        <w:t xml:space="preserve"> אזולאי (ש"ס):</w:t>
      </w:r>
    </w:p>
    <w:p w14:paraId="6729E937" w14:textId="77777777" w:rsidR="00000000" w:rsidRDefault="00DD00E1">
      <w:pPr>
        <w:pStyle w:val="a0"/>
        <w:rPr>
          <w:rFonts w:hint="cs"/>
          <w:rtl/>
        </w:rPr>
      </w:pPr>
    </w:p>
    <w:p w14:paraId="4DE4C7E9" w14:textId="77777777" w:rsidR="00000000" w:rsidRDefault="00DD00E1">
      <w:pPr>
        <w:pStyle w:val="a0"/>
        <w:rPr>
          <w:rFonts w:hint="cs"/>
          <w:rtl/>
        </w:rPr>
      </w:pPr>
      <w:r>
        <w:rPr>
          <w:rFonts w:hint="cs"/>
          <w:rtl/>
        </w:rPr>
        <w:t>אני אגיד לך מה אני מציע: הרי אם נבוא ונגיד להם, למשרדים הללו, שצריך לעשות יותר אכיפה, יותר פיקוח, אתה יודע מה תהיה התשובה? תנחש. אין תקציב, אין תקנים, מאיפה ניקח תקנים?</w:t>
      </w:r>
    </w:p>
    <w:p w14:paraId="5CD602D2" w14:textId="77777777" w:rsidR="00000000" w:rsidRDefault="00DD00E1">
      <w:pPr>
        <w:pStyle w:val="a0"/>
        <w:ind w:firstLine="0"/>
        <w:rPr>
          <w:rFonts w:hint="cs"/>
          <w:rtl/>
        </w:rPr>
      </w:pPr>
    </w:p>
    <w:p w14:paraId="19370F94" w14:textId="77777777" w:rsidR="00000000" w:rsidRDefault="00DD00E1">
      <w:pPr>
        <w:pStyle w:val="af0"/>
        <w:rPr>
          <w:rtl/>
        </w:rPr>
      </w:pPr>
      <w:r>
        <w:rPr>
          <w:rFonts w:hint="eastAsia"/>
          <w:rtl/>
        </w:rPr>
        <w:t>אילן</w:t>
      </w:r>
      <w:r>
        <w:rPr>
          <w:rtl/>
        </w:rPr>
        <w:t xml:space="preserve"> ליבו</w:t>
      </w:r>
      <w:r>
        <w:rPr>
          <w:rtl/>
        </w:rPr>
        <w:t>ביץ (שינוי):</w:t>
      </w:r>
    </w:p>
    <w:p w14:paraId="705D59B5" w14:textId="77777777" w:rsidR="00000000" w:rsidRDefault="00DD00E1">
      <w:pPr>
        <w:pStyle w:val="a0"/>
        <w:rPr>
          <w:rFonts w:hint="cs"/>
          <w:rtl/>
        </w:rPr>
      </w:pPr>
    </w:p>
    <w:p w14:paraId="484776C1" w14:textId="77777777" w:rsidR="00000000" w:rsidRDefault="00DD00E1">
      <w:pPr>
        <w:pStyle w:val="a0"/>
        <w:rPr>
          <w:rFonts w:hint="cs"/>
          <w:rtl/>
        </w:rPr>
      </w:pPr>
      <w:r>
        <w:rPr>
          <w:rFonts w:hint="cs"/>
          <w:rtl/>
        </w:rPr>
        <w:t>- - -</w:t>
      </w:r>
    </w:p>
    <w:p w14:paraId="78A3A9A5" w14:textId="77777777" w:rsidR="00000000" w:rsidRDefault="00DD00E1">
      <w:pPr>
        <w:pStyle w:val="a0"/>
        <w:ind w:firstLine="0"/>
        <w:rPr>
          <w:rFonts w:hint="cs"/>
          <w:rtl/>
        </w:rPr>
      </w:pPr>
    </w:p>
    <w:p w14:paraId="39B00F7C" w14:textId="77777777" w:rsidR="00000000" w:rsidRDefault="00DD00E1">
      <w:pPr>
        <w:pStyle w:val="-"/>
        <w:rPr>
          <w:rtl/>
        </w:rPr>
      </w:pPr>
      <w:bookmarkStart w:id="432" w:name="FS000000483T22_10_2003_17_12_50C"/>
      <w:bookmarkEnd w:id="432"/>
      <w:r>
        <w:rPr>
          <w:rtl/>
        </w:rPr>
        <w:t>דוד אזולאי (ש"ס):</w:t>
      </w:r>
    </w:p>
    <w:p w14:paraId="324EDB4B" w14:textId="77777777" w:rsidR="00000000" w:rsidRDefault="00DD00E1">
      <w:pPr>
        <w:pStyle w:val="a0"/>
        <w:rPr>
          <w:rtl/>
        </w:rPr>
      </w:pPr>
    </w:p>
    <w:p w14:paraId="163F9E85" w14:textId="77777777" w:rsidR="00000000" w:rsidRDefault="00DD00E1">
      <w:pPr>
        <w:pStyle w:val="a0"/>
        <w:rPr>
          <w:rFonts w:hint="cs"/>
          <w:rtl/>
        </w:rPr>
      </w:pPr>
      <w:r>
        <w:rPr>
          <w:rFonts w:hint="cs"/>
          <w:rtl/>
        </w:rPr>
        <w:t xml:space="preserve">אז יש לי הצעה. </w:t>
      </w:r>
    </w:p>
    <w:p w14:paraId="21B118BA" w14:textId="77777777" w:rsidR="00000000" w:rsidRDefault="00DD00E1">
      <w:pPr>
        <w:pStyle w:val="a0"/>
        <w:ind w:firstLine="0"/>
        <w:rPr>
          <w:rFonts w:hint="cs"/>
          <w:rtl/>
        </w:rPr>
      </w:pPr>
    </w:p>
    <w:p w14:paraId="220E6B31" w14:textId="77777777" w:rsidR="00000000" w:rsidRDefault="00DD00E1">
      <w:pPr>
        <w:pStyle w:val="af0"/>
        <w:rPr>
          <w:rtl/>
        </w:rPr>
      </w:pPr>
      <w:r>
        <w:rPr>
          <w:rFonts w:hint="eastAsia"/>
          <w:rtl/>
        </w:rPr>
        <w:t>מיכאל</w:t>
      </w:r>
      <w:r>
        <w:rPr>
          <w:rtl/>
        </w:rPr>
        <w:t xml:space="preserve"> מלכיאור (העבודה-מימד):</w:t>
      </w:r>
    </w:p>
    <w:p w14:paraId="1E33058E" w14:textId="77777777" w:rsidR="00000000" w:rsidRDefault="00DD00E1">
      <w:pPr>
        <w:pStyle w:val="a0"/>
        <w:rPr>
          <w:rFonts w:hint="cs"/>
          <w:rtl/>
        </w:rPr>
      </w:pPr>
    </w:p>
    <w:p w14:paraId="2668C864" w14:textId="77777777" w:rsidR="00000000" w:rsidRDefault="00DD00E1">
      <w:pPr>
        <w:pStyle w:val="a0"/>
        <w:rPr>
          <w:rFonts w:hint="cs"/>
          <w:rtl/>
        </w:rPr>
      </w:pPr>
      <w:r>
        <w:rPr>
          <w:rFonts w:hint="cs"/>
          <w:rtl/>
        </w:rPr>
        <w:t>הם יודעים שלא יסגרו אותם.</w:t>
      </w:r>
    </w:p>
    <w:p w14:paraId="1CDC79D3" w14:textId="77777777" w:rsidR="00000000" w:rsidRDefault="00DD00E1">
      <w:pPr>
        <w:pStyle w:val="a0"/>
        <w:ind w:firstLine="0"/>
        <w:rPr>
          <w:rFonts w:hint="cs"/>
          <w:rtl/>
        </w:rPr>
      </w:pPr>
    </w:p>
    <w:p w14:paraId="513A50CB" w14:textId="77777777" w:rsidR="00000000" w:rsidRDefault="00DD00E1">
      <w:pPr>
        <w:pStyle w:val="-"/>
        <w:rPr>
          <w:rtl/>
        </w:rPr>
      </w:pPr>
      <w:bookmarkStart w:id="433" w:name="FS000000483T22_10_2003_17_13_19C"/>
      <w:bookmarkEnd w:id="433"/>
      <w:r>
        <w:rPr>
          <w:rtl/>
        </w:rPr>
        <w:t>דוד אזולאי (ש"ס):</w:t>
      </w:r>
    </w:p>
    <w:p w14:paraId="453A5DFA" w14:textId="77777777" w:rsidR="00000000" w:rsidRDefault="00DD00E1">
      <w:pPr>
        <w:pStyle w:val="a0"/>
        <w:rPr>
          <w:rtl/>
        </w:rPr>
      </w:pPr>
    </w:p>
    <w:p w14:paraId="6B341EAD" w14:textId="77777777" w:rsidR="00000000" w:rsidRDefault="00DD00E1">
      <w:pPr>
        <w:pStyle w:val="a0"/>
        <w:rPr>
          <w:rFonts w:hint="cs"/>
          <w:rtl/>
        </w:rPr>
      </w:pPr>
      <w:r>
        <w:rPr>
          <w:rFonts w:hint="cs"/>
          <w:rtl/>
        </w:rPr>
        <w:t xml:space="preserve">אכיפה, פירושו של דבר שיש תקנות שהמשרד לאיכות הסביבה תיקן ולא מיישמים אותן. אין מי שיפקח, אין מי שיישם את הדברים האלה. </w:t>
      </w:r>
    </w:p>
    <w:p w14:paraId="4989D167" w14:textId="77777777" w:rsidR="00000000" w:rsidRDefault="00DD00E1">
      <w:pPr>
        <w:pStyle w:val="a0"/>
        <w:ind w:firstLine="0"/>
        <w:rPr>
          <w:rFonts w:hint="cs"/>
          <w:rtl/>
        </w:rPr>
      </w:pPr>
    </w:p>
    <w:p w14:paraId="47332E51" w14:textId="77777777" w:rsidR="00000000" w:rsidRDefault="00DD00E1">
      <w:pPr>
        <w:pStyle w:val="af0"/>
        <w:rPr>
          <w:rtl/>
        </w:rPr>
      </w:pPr>
      <w:r>
        <w:rPr>
          <w:rFonts w:hint="eastAsia"/>
          <w:rtl/>
        </w:rPr>
        <w:t>איו</w:t>
      </w:r>
      <w:r>
        <w:rPr>
          <w:rFonts w:hint="eastAsia"/>
          <w:rtl/>
        </w:rPr>
        <w:t>ב</w:t>
      </w:r>
      <w:r>
        <w:rPr>
          <w:rtl/>
        </w:rPr>
        <w:t xml:space="preserve"> קרא (הליכוד):</w:t>
      </w:r>
    </w:p>
    <w:p w14:paraId="1184A15C" w14:textId="77777777" w:rsidR="00000000" w:rsidRDefault="00DD00E1">
      <w:pPr>
        <w:pStyle w:val="a0"/>
        <w:rPr>
          <w:rFonts w:hint="cs"/>
          <w:rtl/>
        </w:rPr>
      </w:pPr>
    </w:p>
    <w:p w14:paraId="282F0849" w14:textId="77777777" w:rsidR="00000000" w:rsidRDefault="00DD00E1">
      <w:pPr>
        <w:pStyle w:val="a0"/>
        <w:rPr>
          <w:rFonts w:hint="cs"/>
          <w:rtl/>
        </w:rPr>
      </w:pPr>
      <w:r>
        <w:rPr>
          <w:rFonts w:hint="cs"/>
          <w:rtl/>
        </w:rPr>
        <w:t>- - -</w:t>
      </w:r>
    </w:p>
    <w:p w14:paraId="2F5DA566" w14:textId="77777777" w:rsidR="00000000" w:rsidRDefault="00DD00E1">
      <w:pPr>
        <w:pStyle w:val="a0"/>
        <w:ind w:firstLine="0"/>
        <w:rPr>
          <w:rFonts w:hint="cs"/>
          <w:rtl/>
        </w:rPr>
      </w:pPr>
    </w:p>
    <w:p w14:paraId="369EFB78" w14:textId="77777777" w:rsidR="00000000" w:rsidRDefault="00DD00E1">
      <w:pPr>
        <w:pStyle w:val="-"/>
        <w:rPr>
          <w:rtl/>
        </w:rPr>
      </w:pPr>
      <w:bookmarkStart w:id="434" w:name="FS000000483T22_10_2003_17_13_55C"/>
      <w:bookmarkEnd w:id="434"/>
    </w:p>
    <w:p w14:paraId="0C21F407" w14:textId="77777777" w:rsidR="00000000" w:rsidRDefault="00DD00E1">
      <w:pPr>
        <w:pStyle w:val="-"/>
        <w:rPr>
          <w:rtl/>
        </w:rPr>
      </w:pPr>
      <w:r>
        <w:rPr>
          <w:rtl/>
        </w:rPr>
        <w:t>דוד אזולאי (ש"ס):</w:t>
      </w:r>
    </w:p>
    <w:p w14:paraId="0D9B6452" w14:textId="77777777" w:rsidR="00000000" w:rsidRDefault="00DD00E1">
      <w:pPr>
        <w:pStyle w:val="a0"/>
        <w:rPr>
          <w:rtl/>
        </w:rPr>
      </w:pPr>
    </w:p>
    <w:p w14:paraId="1D6464F9" w14:textId="77777777" w:rsidR="00000000" w:rsidRDefault="00DD00E1">
      <w:pPr>
        <w:pStyle w:val="a0"/>
        <w:rPr>
          <w:rFonts w:hint="cs"/>
          <w:rtl/>
        </w:rPr>
      </w:pPr>
      <w:r>
        <w:rPr>
          <w:rFonts w:hint="cs"/>
          <w:rtl/>
        </w:rPr>
        <w:t>חבר הכנסת מלכיאור, שאלת מה אני מציע, אז אני אומר לך מה אני מציע: היות שהמצוקה הכלכלית במדינת ישראל קשה, אין תקנים ואין כסף, אני אחזיר אותך קצת להיסטוריה. המשרד לאיכות הסביבה פעם היה במשרד הפנים, ומשם טיפלו בכל נו</w:t>
      </w:r>
      <w:r>
        <w:rPr>
          <w:rFonts w:hint="cs"/>
          <w:rtl/>
        </w:rPr>
        <w:t>שא איכות הסביבה. צריך לקחת את המשרד לאיכות הסביבה, לסגור אותו, להוסיף תקנים ותקציבים למשרד הפנים ולהעביר את כל נושא הטיפול באיכות הסביבה אליו, על מנת שאפשר יהיה לאכוף את התקנות, כי מי שפועל היום בכל הנושא של איכות הסביבה זה לא המשרד לאיכות הסביבה, לצערי הר</w:t>
      </w:r>
      <w:r>
        <w:rPr>
          <w:rFonts w:hint="cs"/>
          <w:rtl/>
        </w:rPr>
        <w:t>ב. מי שפועל בעיקר בעניין הזה זה דווקא אותם ארגונים ירוקים, שזועקים יום ולילה על המחדלים הקשים בכל נושא איכות הסביבה.</w:t>
      </w:r>
    </w:p>
    <w:p w14:paraId="2F826D5D" w14:textId="77777777" w:rsidR="00000000" w:rsidRDefault="00DD00E1">
      <w:pPr>
        <w:pStyle w:val="a0"/>
        <w:rPr>
          <w:rFonts w:hint="cs"/>
          <w:rtl/>
        </w:rPr>
      </w:pPr>
    </w:p>
    <w:p w14:paraId="39AA5882" w14:textId="77777777" w:rsidR="00000000" w:rsidRDefault="00DD00E1">
      <w:pPr>
        <w:pStyle w:val="a0"/>
        <w:rPr>
          <w:rFonts w:hint="cs"/>
          <w:rtl/>
        </w:rPr>
      </w:pPr>
      <w:r>
        <w:rPr>
          <w:rFonts w:hint="cs"/>
          <w:rtl/>
        </w:rPr>
        <w:t xml:space="preserve">לכן, עובדה היא. תסתכלו. יושב פה שר הפנים, השר פורז, והנציגה שלו שלחה אותו, שהוא יעלה במקומה. כנראה קשה לה להתמודד עם השאלות ועם התשובות - </w:t>
      </w:r>
      <w:r>
        <w:rPr>
          <w:rFonts w:hint="cs"/>
          <w:rtl/>
        </w:rPr>
        <w:t>- -</w:t>
      </w:r>
    </w:p>
    <w:p w14:paraId="57125741" w14:textId="77777777" w:rsidR="00000000" w:rsidRDefault="00DD00E1">
      <w:pPr>
        <w:pStyle w:val="a0"/>
        <w:ind w:firstLine="0"/>
        <w:rPr>
          <w:rFonts w:hint="cs"/>
          <w:rtl/>
        </w:rPr>
      </w:pPr>
    </w:p>
    <w:p w14:paraId="75AA4542" w14:textId="77777777" w:rsidR="00000000" w:rsidRDefault="00DD00E1">
      <w:pPr>
        <w:pStyle w:val="af0"/>
        <w:rPr>
          <w:rtl/>
        </w:rPr>
      </w:pPr>
      <w:r>
        <w:rPr>
          <w:rFonts w:hint="eastAsia"/>
          <w:rtl/>
        </w:rPr>
        <w:t>שר</w:t>
      </w:r>
      <w:r>
        <w:rPr>
          <w:rtl/>
        </w:rPr>
        <w:t xml:space="preserve"> הפנים אברהם פורז:</w:t>
      </w:r>
    </w:p>
    <w:p w14:paraId="202FDD5B" w14:textId="77777777" w:rsidR="00000000" w:rsidRDefault="00DD00E1">
      <w:pPr>
        <w:pStyle w:val="a0"/>
        <w:rPr>
          <w:rFonts w:hint="cs"/>
          <w:rtl/>
        </w:rPr>
      </w:pPr>
    </w:p>
    <w:p w14:paraId="674BA095" w14:textId="77777777" w:rsidR="00000000" w:rsidRDefault="00DD00E1">
      <w:pPr>
        <w:pStyle w:val="a0"/>
        <w:rPr>
          <w:rFonts w:hint="cs"/>
          <w:rtl/>
        </w:rPr>
      </w:pPr>
      <w:r>
        <w:rPr>
          <w:rFonts w:hint="cs"/>
          <w:rtl/>
        </w:rPr>
        <w:t>לא.</w:t>
      </w:r>
    </w:p>
    <w:p w14:paraId="5B5C5AA1" w14:textId="77777777" w:rsidR="00000000" w:rsidRDefault="00DD00E1">
      <w:pPr>
        <w:pStyle w:val="a0"/>
        <w:ind w:firstLine="0"/>
        <w:rPr>
          <w:rFonts w:hint="cs"/>
          <w:rtl/>
        </w:rPr>
      </w:pPr>
    </w:p>
    <w:p w14:paraId="010DBEEA" w14:textId="77777777" w:rsidR="00000000" w:rsidRDefault="00DD00E1">
      <w:pPr>
        <w:pStyle w:val="-"/>
        <w:rPr>
          <w:rtl/>
        </w:rPr>
      </w:pPr>
      <w:bookmarkStart w:id="435" w:name="FS000000483T22_10_2003_17_20_33C"/>
      <w:bookmarkEnd w:id="435"/>
      <w:r>
        <w:rPr>
          <w:rtl/>
        </w:rPr>
        <w:t>דוד אזולאי (ש"ס):</w:t>
      </w:r>
    </w:p>
    <w:p w14:paraId="0761C41E" w14:textId="77777777" w:rsidR="00000000" w:rsidRDefault="00DD00E1">
      <w:pPr>
        <w:pStyle w:val="a0"/>
        <w:rPr>
          <w:rtl/>
        </w:rPr>
      </w:pPr>
    </w:p>
    <w:p w14:paraId="4CAD73B6" w14:textId="77777777" w:rsidR="00000000" w:rsidRDefault="00DD00E1">
      <w:pPr>
        <w:pStyle w:val="a0"/>
        <w:rPr>
          <w:rFonts w:hint="cs"/>
          <w:rtl/>
        </w:rPr>
      </w:pPr>
      <w:r>
        <w:rPr>
          <w:rFonts w:hint="cs"/>
          <w:rtl/>
        </w:rPr>
        <w:t>לא בגלל זה? טוב, אתה יודע מה? הצעתי לממשלה הזאת: במקום להתעסק עם החרדים, במקום להתעסק עם הבאת גויים לארץ, במקום להתעסק עם כל מיני נושאים כמו העברת בתי-הדין הרבניים לממשלה, יש איכות חיים טובה יותר, וזה פשוט</w:t>
      </w:r>
      <w:r>
        <w:rPr>
          <w:rFonts w:hint="cs"/>
          <w:rtl/>
        </w:rPr>
        <w:t xml:space="preserve"> לקחת את המשרד לאיכות הסביבה, לסגור אותו, להעביר אותו למשרד הפנים, להוסיף תקנים, והאמינו לי שהעבודה תיעשה יותר טוב. מובן שגם משרד המדע. מי צריך את משרד המדע? גם את זה אפשר לסגור, ואז, תאמינו לי, נחסוך הרבה מאוד כסף ונוכל לטפל באיכות החיים של תושבי מדינת יש</w:t>
      </w:r>
      <w:r>
        <w:rPr>
          <w:rFonts w:hint="cs"/>
          <w:rtl/>
        </w:rPr>
        <w:t>ראל. תודה רבה.</w:t>
      </w:r>
    </w:p>
    <w:p w14:paraId="353CF708" w14:textId="77777777" w:rsidR="00000000" w:rsidRDefault="00DD00E1">
      <w:pPr>
        <w:pStyle w:val="a0"/>
        <w:ind w:firstLine="0"/>
        <w:rPr>
          <w:rFonts w:hint="cs"/>
          <w:rtl/>
        </w:rPr>
      </w:pPr>
    </w:p>
    <w:p w14:paraId="7EDDAAE5" w14:textId="77777777" w:rsidR="00000000" w:rsidRDefault="00DD00E1">
      <w:pPr>
        <w:pStyle w:val="af1"/>
        <w:rPr>
          <w:rtl/>
        </w:rPr>
      </w:pPr>
      <w:r>
        <w:rPr>
          <w:rtl/>
        </w:rPr>
        <w:t>היו"ר מיכאל נודלמן:</w:t>
      </w:r>
    </w:p>
    <w:p w14:paraId="18F20DDA" w14:textId="77777777" w:rsidR="00000000" w:rsidRDefault="00DD00E1">
      <w:pPr>
        <w:pStyle w:val="a0"/>
        <w:rPr>
          <w:rtl/>
        </w:rPr>
      </w:pPr>
    </w:p>
    <w:p w14:paraId="190A2503" w14:textId="77777777" w:rsidR="00000000" w:rsidRDefault="00DD00E1">
      <w:pPr>
        <w:pStyle w:val="a0"/>
        <w:rPr>
          <w:rFonts w:hint="cs"/>
          <w:rtl/>
        </w:rPr>
      </w:pPr>
      <w:r>
        <w:rPr>
          <w:rFonts w:hint="cs"/>
          <w:rtl/>
        </w:rPr>
        <w:t>חברי הכנסת, יש שם שעון ואני מבקש לראות כמה זמן נשאר. חבר הכנסת מיכאל מלכיאור, בבקשה.</w:t>
      </w:r>
    </w:p>
    <w:p w14:paraId="353A9C23" w14:textId="77777777" w:rsidR="00000000" w:rsidRDefault="00DD00E1">
      <w:pPr>
        <w:pStyle w:val="a0"/>
        <w:ind w:firstLine="0"/>
        <w:rPr>
          <w:rFonts w:hint="cs"/>
          <w:rtl/>
        </w:rPr>
      </w:pPr>
    </w:p>
    <w:p w14:paraId="2484BF76" w14:textId="77777777" w:rsidR="00000000" w:rsidRDefault="00DD00E1">
      <w:pPr>
        <w:pStyle w:val="a"/>
        <w:rPr>
          <w:rtl/>
        </w:rPr>
      </w:pPr>
      <w:bookmarkStart w:id="436" w:name="FS000000449T22_10_2003_17_22_18"/>
      <w:bookmarkStart w:id="437" w:name="_Toc67028624"/>
      <w:bookmarkEnd w:id="436"/>
      <w:r>
        <w:rPr>
          <w:rFonts w:hint="eastAsia"/>
          <w:rtl/>
        </w:rPr>
        <w:t>מיכאל</w:t>
      </w:r>
      <w:r>
        <w:rPr>
          <w:rtl/>
        </w:rPr>
        <w:t xml:space="preserve"> מלכיאור (העבודה-מימד):</w:t>
      </w:r>
      <w:bookmarkEnd w:id="437"/>
    </w:p>
    <w:p w14:paraId="13B1D60E" w14:textId="77777777" w:rsidR="00000000" w:rsidRDefault="00DD00E1">
      <w:pPr>
        <w:pStyle w:val="a0"/>
        <w:rPr>
          <w:rFonts w:hint="cs"/>
          <w:rtl/>
        </w:rPr>
      </w:pPr>
    </w:p>
    <w:p w14:paraId="286D95CD" w14:textId="77777777" w:rsidR="00000000" w:rsidRDefault="00DD00E1">
      <w:pPr>
        <w:pStyle w:val="a0"/>
        <w:rPr>
          <w:rFonts w:hint="cs"/>
          <w:rtl/>
        </w:rPr>
      </w:pPr>
      <w:r>
        <w:rPr>
          <w:rFonts w:hint="cs"/>
          <w:rtl/>
        </w:rPr>
        <w:t>כבוד היושב-ראש, עמיתי חברי הכנסת, אנחנו דנו לפני כמה שעות פה בנושא באמת חשוב, ואני לא אומר את זה במרכאו</w:t>
      </w:r>
      <w:r>
        <w:rPr>
          <w:rFonts w:hint="cs"/>
          <w:rtl/>
        </w:rPr>
        <w:t>ת כפולות, בנושא גדר ההפרדה. הכנסת היתה מלאה, כי דובר שם על חיים ומוות. כל אחד מבין שצריך להשקיע 7 מיליארדים, 8 מיליארדים בגדר ההפרדה, כי זה עשוי להציל חיים וכל אחד מבין שזה נחוץ. חברה נורמלית עושה את זה כדי להגן על עצמה. עכשיו אנחנו עוסקים בדבר שלא הורג פח</w:t>
      </w:r>
      <w:r>
        <w:rPr>
          <w:rFonts w:hint="cs"/>
          <w:rtl/>
        </w:rPr>
        <w:t>ות אנשים, אולי הרבה יותר. הכנסת ריקה, אין תקציב, אין מענה. איפה אנחנו בכלל עם השאלות המהותיות הללו?</w:t>
      </w:r>
    </w:p>
    <w:p w14:paraId="0F18B497" w14:textId="77777777" w:rsidR="00000000" w:rsidRDefault="00DD00E1">
      <w:pPr>
        <w:pStyle w:val="a0"/>
        <w:rPr>
          <w:rFonts w:hint="cs"/>
          <w:rtl/>
        </w:rPr>
      </w:pPr>
    </w:p>
    <w:p w14:paraId="41D4B389" w14:textId="77777777" w:rsidR="00000000" w:rsidRDefault="00DD00E1">
      <w:pPr>
        <w:pStyle w:val="a0"/>
        <w:rPr>
          <w:rFonts w:hint="cs"/>
          <w:rtl/>
        </w:rPr>
      </w:pPr>
      <w:r>
        <w:rPr>
          <w:rFonts w:hint="cs"/>
          <w:rtl/>
        </w:rPr>
        <w:t>בחודש האחרון היו ארבעה  מקרים של זיהום אוויר חמור במפעלים במפרץ-חיפה. פתאום, יום אחד, יום ראשון, 15 בספטמבר, התעוררו תושבי חיפה, ובלי שום אזהרה מוקדמת נתבק</w:t>
      </w:r>
      <w:r>
        <w:rPr>
          <w:rFonts w:hint="cs"/>
          <w:rtl/>
        </w:rPr>
        <w:t>שו להסתגר בבתיהם. מסוכן לצאת החוצה. אחר כך, בערב יום הכיפורים - לא הצליחו להודיע לאנשים בגלל כניסת יום הכיפורים - אותו מפעל, כל המערכת קרסה. היו עוד שני מקרים בחודש אוקטובר. אני זוכר שלפני כמה חודשים נשאלה פה השרה לאיכות הסביבה - ב-30 ביולי - פה בכנסת, בקש</w:t>
      </w:r>
      <w:r>
        <w:rPr>
          <w:rFonts w:hint="cs"/>
          <w:rtl/>
        </w:rPr>
        <w:t>ר לדוח שהמשרד הוציא ובו נקבע ש-60% מהמפעלים בארץ, לפי הדוח של הממשלה, חורגים  מתקן זיהום האוויר, חלקם בצורה מאוד משמעותית. ואז היא סיפרה שהיא הצליחה להוציא 30 צווים אישיים כנגד מפעלים שחרגו מן התקן, ויש אפילו מקום אחד שהצליחו לסגור לחודש ימים וכו'.</w:t>
      </w:r>
    </w:p>
    <w:p w14:paraId="17F86ED5" w14:textId="77777777" w:rsidR="00000000" w:rsidRDefault="00DD00E1">
      <w:pPr>
        <w:pStyle w:val="a0"/>
        <w:rPr>
          <w:rFonts w:hint="cs"/>
          <w:rtl/>
        </w:rPr>
      </w:pPr>
    </w:p>
    <w:p w14:paraId="30C08F9C" w14:textId="77777777" w:rsidR="00000000" w:rsidRDefault="00DD00E1">
      <w:pPr>
        <w:pStyle w:val="a0"/>
        <w:rPr>
          <w:rFonts w:hint="cs"/>
          <w:rtl/>
        </w:rPr>
      </w:pPr>
      <w:r>
        <w:rPr>
          <w:rFonts w:hint="cs"/>
          <w:rtl/>
        </w:rPr>
        <w:t>אני מו</w:t>
      </w:r>
      <w:r>
        <w:rPr>
          <w:rFonts w:hint="cs"/>
          <w:rtl/>
        </w:rPr>
        <w:t xml:space="preserve">כרח להגיד, חבר הכנסת אזולאי, אני מתפלא עליך ואני מעריך אותך מאוד כחבר כנסת חרוץ וכמי שלומד את הנושאים. הפתרון הוא לא לסגור את המשרד האחראי על הטיפול בנושא ועושה לילות כימים כדי לתקן את המעוות. תסתכל קצת על מה שקורה בעולם. המשרד לאיכות סביבה הוא בין שלושה, </w:t>
      </w:r>
      <w:r>
        <w:rPr>
          <w:rFonts w:hint="cs"/>
          <w:rtl/>
        </w:rPr>
        <w:t>ארבעה המשרדים החשובים ביותר שיש בכל ממשלה וממשלה. הפתרון הוא לא לסגור אותו ולעשות את העבודה  באגף במשרד הפנים, ששם אתה יודע היטב שיש אינטרסנטים גדולים, כמובן לא השר, אבל יש אינטרסנטים גדולים שזה הדבר האחרון שמעניין אותם.</w:t>
      </w:r>
    </w:p>
    <w:p w14:paraId="66523048" w14:textId="77777777" w:rsidR="00000000" w:rsidRDefault="00DD00E1">
      <w:pPr>
        <w:pStyle w:val="a0"/>
        <w:ind w:firstLine="0"/>
        <w:rPr>
          <w:rFonts w:hint="cs"/>
          <w:rtl/>
        </w:rPr>
      </w:pPr>
    </w:p>
    <w:p w14:paraId="7A132779" w14:textId="77777777" w:rsidR="00000000" w:rsidRDefault="00DD00E1">
      <w:pPr>
        <w:pStyle w:val="af0"/>
        <w:rPr>
          <w:rtl/>
        </w:rPr>
      </w:pPr>
      <w:r>
        <w:rPr>
          <w:rFonts w:hint="eastAsia"/>
          <w:rtl/>
        </w:rPr>
        <w:t>דוד</w:t>
      </w:r>
      <w:r>
        <w:rPr>
          <w:rtl/>
        </w:rPr>
        <w:t xml:space="preserve"> אזולאי (ש"ס):</w:t>
      </w:r>
    </w:p>
    <w:p w14:paraId="4BDE4DAF" w14:textId="77777777" w:rsidR="00000000" w:rsidRDefault="00DD00E1">
      <w:pPr>
        <w:pStyle w:val="a0"/>
        <w:rPr>
          <w:rFonts w:hint="cs"/>
          <w:rtl/>
        </w:rPr>
      </w:pPr>
    </w:p>
    <w:p w14:paraId="2A570ED0" w14:textId="77777777" w:rsidR="00000000" w:rsidRDefault="00DD00E1">
      <w:pPr>
        <w:pStyle w:val="a0"/>
        <w:rPr>
          <w:rFonts w:hint="cs"/>
          <w:rtl/>
        </w:rPr>
      </w:pPr>
      <w:r>
        <w:rPr>
          <w:rFonts w:hint="cs"/>
          <w:rtl/>
        </w:rPr>
        <w:t>אבל אין כסף.</w:t>
      </w:r>
    </w:p>
    <w:p w14:paraId="68E00C0A" w14:textId="77777777" w:rsidR="00000000" w:rsidRDefault="00DD00E1">
      <w:pPr>
        <w:pStyle w:val="a0"/>
        <w:ind w:firstLine="0"/>
        <w:rPr>
          <w:rFonts w:hint="cs"/>
          <w:rtl/>
        </w:rPr>
      </w:pPr>
    </w:p>
    <w:p w14:paraId="763ACA99" w14:textId="77777777" w:rsidR="00000000" w:rsidRDefault="00DD00E1">
      <w:pPr>
        <w:pStyle w:val="-"/>
        <w:rPr>
          <w:rtl/>
        </w:rPr>
      </w:pPr>
      <w:bookmarkStart w:id="438" w:name="FS000000449T22_10_2003_17_27_40C"/>
      <w:bookmarkEnd w:id="438"/>
      <w:r>
        <w:rPr>
          <w:rtl/>
        </w:rPr>
        <w:t>מ</w:t>
      </w:r>
      <w:r>
        <w:rPr>
          <w:rtl/>
        </w:rPr>
        <w:t>יכאל מלכיאור (העבודה-מימד):</w:t>
      </w:r>
    </w:p>
    <w:p w14:paraId="487B5029" w14:textId="77777777" w:rsidR="00000000" w:rsidRDefault="00DD00E1">
      <w:pPr>
        <w:pStyle w:val="a0"/>
        <w:rPr>
          <w:rtl/>
        </w:rPr>
      </w:pPr>
    </w:p>
    <w:p w14:paraId="3DBF030C" w14:textId="77777777" w:rsidR="00000000" w:rsidRDefault="00DD00E1">
      <w:pPr>
        <w:pStyle w:val="a0"/>
        <w:rPr>
          <w:rFonts w:hint="cs"/>
          <w:rtl/>
        </w:rPr>
      </w:pPr>
      <w:r>
        <w:rPr>
          <w:rFonts w:hint="cs"/>
          <w:rtl/>
        </w:rPr>
        <w:t>להיפך, מעניין אותם לבנות איפה שלא צריך לבנות, לשים בטון איפה שצריך להיות ירוק. אנחנו יודעים את כל הדברים האלו. אז במקום לתת את הכסף שצריך, לתת את המשקל שצריך כדי שהמשרד לאיכות הסביבה יעשה את מה שהוא יודע ויכול לעשות - ואני יודע</w:t>
      </w:r>
      <w:r>
        <w:rPr>
          <w:rFonts w:hint="cs"/>
          <w:rtl/>
        </w:rPr>
        <w:t xml:space="preserve"> שלשרה המצוינת אכפת מהנושא והיא יודעת מה קורה ונלחמת על הנושא. במקום לתת לה עוצמה, אתה רוצה להחליש אותה. תסתכל קצת מה קורה בעולם, אנחנו לא חייבים להמציא את הגלגל פה, במדינה שלנו, בכל עניין. תן לזה חוזק, תן לזה עוצמה.</w:t>
      </w:r>
    </w:p>
    <w:p w14:paraId="63E4A824" w14:textId="77777777" w:rsidR="00000000" w:rsidRDefault="00DD00E1">
      <w:pPr>
        <w:pStyle w:val="a0"/>
        <w:ind w:firstLine="0"/>
        <w:rPr>
          <w:rFonts w:hint="cs"/>
          <w:rtl/>
        </w:rPr>
      </w:pPr>
    </w:p>
    <w:p w14:paraId="5613638A" w14:textId="77777777" w:rsidR="00000000" w:rsidRDefault="00DD00E1">
      <w:pPr>
        <w:pStyle w:val="af0"/>
        <w:rPr>
          <w:rtl/>
        </w:rPr>
      </w:pPr>
      <w:r>
        <w:rPr>
          <w:rFonts w:hint="eastAsia"/>
          <w:rtl/>
        </w:rPr>
        <w:t>רומן</w:t>
      </w:r>
      <w:r>
        <w:rPr>
          <w:rtl/>
        </w:rPr>
        <w:t xml:space="preserve"> ברונפמן (מרצ):</w:t>
      </w:r>
    </w:p>
    <w:p w14:paraId="40DE85A4" w14:textId="77777777" w:rsidR="00000000" w:rsidRDefault="00DD00E1">
      <w:pPr>
        <w:pStyle w:val="a0"/>
        <w:rPr>
          <w:rFonts w:hint="cs"/>
          <w:rtl/>
        </w:rPr>
      </w:pPr>
    </w:p>
    <w:p w14:paraId="33B9BC9F" w14:textId="77777777" w:rsidR="00000000" w:rsidRDefault="00DD00E1">
      <w:pPr>
        <w:pStyle w:val="a0"/>
        <w:rPr>
          <w:rFonts w:hint="cs"/>
          <w:rtl/>
        </w:rPr>
      </w:pPr>
      <w:r>
        <w:rPr>
          <w:rFonts w:hint="cs"/>
          <w:rtl/>
        </w:rPr>
        <w:t>אז מה אתה מציע?</w:t>
      </w:r>
    </w:p>
    <w:p w14:paraId="7785E3A5" w14:textId="77777777" w:rsidR="00000000" w:rsidRDefault="00DD00E1">
      <w:pPr>
        <w:pStyle w:val="-"/>
        <w:rPr>
          <w:rtl/>
        </w:rPr>
      </w:pPr>
      <w:bookmarkStart w:id="439" w:name="FS000000449T22_10_2003_17_29_08C"/>
      <w:bookmarkEnd w:id="439"/>
    </w:p>
    <w:p w14:paraId="667B2082" w14:textId="77777777" w:rsidR="00000000" w:rsidRDefault="00DD00E1">
      <w:pPr>
        <w:pStyle w:val="-"/>
        <w:rPr>
          <w:rtl/>
        </w:rPr>
      </w:pPr>
      <w:r>
        <w:rPr>
          <w:rFonts w:hint="eastAsia"/>
          <w:rtl/>
        </w:rPr>
        <w:t>מיכאל</w:t>
      </w:r>
      <w:r>
        <w:rPr>
          <w:rtl/>
        </w:rPr>
        <w:t xml:space="preserve"> מלכיאור (העבודה-מימד):</w:t>
      </w:r>
    </w:p>
    <w:p w14:paraId="1C9B06E7" w14:textId="77777777" w:rsidR="00000000" w:rsidRDefault="00DD00E1">
      <w:pPr>
        <w:pStyle w:val="a0"/>
        <w:rPr>
          <w:rFonts w:hint="cs"/>
          <w:rtl/>
        </w:rPr>
      </w:pPr>
    </w:p>
    <w:p w14:paraId="02648012" w14:textId="77777777" w:rsidR="00000000" w:rsidRDefault="00DD00E1">
      <w:pPr>
        <w:pStyle w:val="a0"/>
        <w:rPr>
          <w:rFonts w:hint="cs"/>
          <w:rtl/>
        </w:rPr>
      </w:pPr>
      <w:r>
        <w:rPr>
          <w:rFonts w:hint="cs"/>
          <w:rtl/>
        </w:rPr>
        <w:t xml:space="preserve">אני באמת רוצה שיהיו הרבה יותר שיניים בתחום של אכיפת החוק. החוק הוא בסדר גמור. 60% מהמפעלים כבר חורגים מהחוק. אז מה אנחנו יכולים לעשות? כרגע, צריכים לעשות משהו מעבר לרגיל. ועדת המשנה, בראשות לאה נס, עושה עבודה חשובה מאוד, והיא </w:t>
      </w:r>
      <w:r>
        <w:rPr>
          <w:rFonts w:hint="cs"/>
          <w:rtl/>
        </w:rPr>
        <w:t>מבקשת גם שתהיה בדיקה יותר מעמיקה ויותר רצינית. אנחנו צריכים למצוא את המסגרת הפרלמנטרית, הנאותה, כדי שהבדיקה הזאת תקבל יתר תוקף. יש לנו לובי גדול למען איכות הסביבה. יש לנו 34 חברי כנסת. ניתן את מלוא התמיכה של כל חברי הכנסת, וכל החלטה שתבוא - אם חברת הכנסת ל</w:t>
      </w:r>
      <w:r>
        <w:rPr>
          <w:rFonts w:hint="cs"/>
          <w:rtl/>
        </w:rPr>
        <w:t>אה נס תוביל עניין שיהיה משותף עם עוד כמה ועדות שעוסקות בכך, כמו ועדת הפנים, ועדת הבריאות. הכול קשור בעצם.</w:t>
      </w:r>
    </w:p>
    <w:p w14:paraId="6491F633" w14:textId="77777777" w:rsidR="00000000" w:rsidRDefault="00DD00E1">
      <w:pPr>
        <w:pStyle w:val="a0"/>
        <w:ind w:firstLine="0"/>
        <w:rPr>
          <w:rFonts w:hint="cs"/>
          <w:rtl/>
        </w:rPr>
      </w:pPr>
    </w:p>
    <w:p w14:paraId="4E9EDD31" w14:textId="77777777" w:rsidR="00000000" w:rsidRDefault="00DD00E1">
      <w:pPr>
        <w:pStyle w:val="af1"/>
        <w:rPr>
          <w:rtl/>
        </w:rPr>
      </w:pPr>
      <w:r>
        <w:rPr>
          <w:rFonts w:hint="eastAsia"/>
          <w:rtl/>
        </w:rPr>
        <w:t>היו</w:t>
      </w:r>
      <w:r>
        <w:rPr>
          <w:rtl/>
        </w:rPr>
        <w:t>"ר מיכאל נודלמן:</w:t>
      </w:r>
    </w:p>
    <w:p w14:paraId="3F988967" w14:textId="77777777" w:rsidR="00000000" w:rsidRDefault="00DD00E1">
      <w:pPr>
        <w:pStyle w:val="a0"/>
        <w:rPr>
          <w:rFonts w:hint="cs"/>
          <w:rtl/>
        </w:rPr>
      </w:pPr>
    </w:p>
    <w:p w14:paraId="59DBFDC6" w14:textId="77777777" w:rsidR="00000000" w:rsidRDefault="00DD00E1">
      <w:pPr>
        <w:pStyle w:val="a0"/>
        <w:rPr>
          <w:rFonts w:hint="cs"/>
          <w:rtl/>
        </w:rPr>
      </w:pPr>
      <w:r>
        <w:rPr>
          <w:rFonts w:hint="cs"/>
          <w:rtl/>
        </w:rPr>
        <w:t>יש לי שאלה: אם אתה אומר שיש 60% - - -</w:t>
      </w:r>
    </w:p>
    <w:p w14:paraId="67A36819" w14:textId="77777777" w:rsidR="00000000" w:rsidRDefault="00DD00E1">
      <w:pPr>
        <w:pStyle w:val="a0"/>
        <w:ind w:firstLine="0"/>
        <w:rPr>
          <w:rFonts w:hint="cs"/>
          <w:rtl/>
        </w:rPr>
      </w:pPr>
    </w:p>
    <w:p w14:paraId="02DD78C1" w14:textId="77777777" w:rsidR="00000000" w:rsidRDefault="00DD00E1">
      <w:pPr>
        <w:pStyle w:val="-"/>
        <w:rPr>
          <w:rtl/>
        </w:rPr>
      </w:pPr>
      <w:bookmarkStart w:id="440" w:name="FS000000449T22_10_2003_17_31_10C"/>
      <w:bookmarkEnd w:id="440"/>
      <w:r>
        <w:rPr>
          <w:rFonts w:hint="eastAsia"/>
          <w:rtl/>
        </w:rPr>
        <w:t>מיכאל</w:t>
      </w:r>
      <w:r>
        <w:rPr>
          <w:rtl/>
        </w:rPr>
        <w:t xml:space="preserve"> מלכיאור (העבודה-מימד):</w:t>
      </w:r>
    </w:p>
    <w:p w14:paraId="056E2649" w14:textId="77777777" w:rsidR="00000000" w:rsidRDefault="00DD00E1">
      <w:pPr>
        <w:pStyle w:val="a0"/>
        <w:rPr>
          <w:rFonts w:hint="cs"/>
          <w:rtl/>
        </w:rPr>
      </w:pPr>
    </w:p>
    <w:p w14:paraId="6DBF6B67" w14:textId="77777777" w:rsidR="00000000" w:rsidRDefault="00DD00E1">
      <w:pPr>
        <w:pStyle w:val="a0"/>
        <w:rPr>
          <w:rFonts w:hint="cs"/>
          <w:rtl/>
        </w:rPr>
      </w:pPr>
      <w:r>
        <w:rPr>
          <w:rFonts w:hint="cs"/>
          <w:rtl/>
        </w:rPr>
        <w:t>לא אני אמרתי.</w:t>
      </w:r>
    </w:p>
    <w:p w14:paraId="638837AE" w14:textId="77777777" w:rsidR="00000000" w:rsidRDefault="00DD00E1">
      <w:pPr>
        <w:pStyle w:val="a0"/>
        <w:ind w:firstLine="0"/>
        <w:rPr>
          <w:rFonts w:hint="cs"/>
          <w:rtl/>
        </w:rPr>
      </w:pPr>
    </w:p>
    <w:p w14:paraId="7BCD0711" w14:textId="77777777" w:rsidR="00000000" w:rsidRDefault="00DD00E1">
      <w:pPr>
        <w:pStyle w:val="af1"/>
        <w:rPr>
          <w:rtl/>
        </w:rPr>
      </w:pPr>
      <w:r>
        <w:rPr>
          <w:rFonts w:hint="eastAsia"/>
          <w:rtl/>
        </w:rPr>
        <w:t>היו</w:t>
      </w:r>
      <w:r>
        <w:rPr>
          <w:rtl/>
        </w:rPr>
        <w:t>"ר מיכאל נודלמן:</w:t>
      </w:r>
    </w:p>
    <w:p w14:paraId="039516DC" w14:textId="77777777" w:rsidR="00000000" w:rsidRDefault="00DD00E1">
      <w:pPr>
        <w:pStyle w:val="a0"/>
        <w:rPr>
          <w:rFonts w:hint="cs"/>
          <w:rtl/>
        </w:rPr>
      </w:pPr>
    </w:p>
    <w:p w14:paraId="099A96D2" w14:textId="77777777" w:rsidR="00000000" w:rsidRDefault="00DD00E1">
      <w:pPr>
        <w:pStyle w:val="a0"/>
        <w:rPr>
          <w:rFonts w:hint="cs"/>
          <w:rtl/>
        </w:rPr>
      </w:pPr>
      <w:r>
        <w:rPr>
          <w:rFonts w:hint="cs"/>
          <w:rtl/>
        </w:rPr>
        <w:t>זה פורסם בעיתונים. אז ל</w:t>
      </w:r>
      <w:r>
        <w:rPr>
          <w:rFonts w:hint="cs"/>
          <w:rtl/>
        </w:rPr>
        <w:t>מה צריך עוד בדיקה ועוד בדיקה? למה?</w:t>
      </w:r>
    </w:p>
    <w:p w14:paraId="0A989FCE" w14:textId="77777777" w:rsidR="00000000" w:rsidRDefault="00DD00E1">
      <w:pPr>
        <w:pStyle w:val="a0"/>
        <w:ind w:firstLine="0"/>
        <w:rPr>
          <w:rFonts w:hint="cs"/>
          <w:rtl/>
        </w:rPr>
      </w:pPr>
    </w:p>
    <w:p w14:paraId="1C374714" w14:textId="77777777" w:rsidR="00000000" w:rsidRDefault="00DD00E1">
      <w:pPr>
        <w:pStyle w:val="-"/>
        <w:rPr>
          <w:rtl/>
        </w:rPr>
      </w:pPr>
      <w:bookmarkStart w:id="441" w:name="FS000000449T22_10_2003_17_31_31C"/>
      <w:bookmarkEnd w:id="441"/>
      <w:r>
        <w:rPr>
          <w:rFonts w:hint="eastAsia"/>
          <w:rtl/>
        </w:rPr>
        <w:t>מיכאל</w:t>
      </w:r>
      <w:r>
        <w:rPr>
          <w:rtl/>
        </w:rPr>
        <w:t xml:space="preserve"> מלכיאור (העבודה-מימד):</w:t>
      </w:r>
    </w:p>
    <w:p w14:paraId="0FAE884F" w14:textId="77777777" w:rsidR="00000000" w:rsidRDefault="00DD00E1">
      <w:pPr>
        <w:pStyle w:val="a0"/>
        <w:rPr>
          <w:rFonts w:hint="cs"/>
          <w:rtl/>
        </w:rPr>
      </w:pPr>
    </w:p>
    <w:p w14:paraId="35B00176" w14:textId="77777777" w:rsidR="00000000" w:rsidRDefault="00DD00E1">
      <w:pPr>
        <w:pStyle w:val="a0"/>
        <w:rPr>
          <w:rFonts w:hint="cs"/>
          <w:rtl/>
        </w:rPr>
      </w:pPr>
      <w:r>
        <w:rPr>
          <w:rFonts w:hint="cs"/>
          <w:rtl/>
        </w:rPr>
        <w:t>למה לא אוכפים את זה? אני לא יכול להגיד, אני מצפה לשמוע מהשר, אולי, אם הוא לא יהיה עסוק בעניינים פוליטיים.</w:t>
      </w:r>
    </w:p>
    <w:p w14:paraId="3C34DFA3" w14:textId="77777777" w:rsidR="00000000" w:rsidRDefault="00DD00E1">
      <w:pPr>
        <w:pStyle w:val="a0"/>
        <w:ind w:firstLine="0"/>
        <w:rPr>
          <w:rFonts w:hint="cs"/>
          <w:rtl/>
        </w:rPr>
      </w:pPr>
    </w:p>
    <w:p w14:paraId="53744CE6" w14:textId="77777777" w:rsidR="00000000" w:rsidRDefault="00DD00E1">
      <w:pPr>
        <w:pStyle w:val="af1"/>
        <w:rPr>
          <w:rtl/>
        </w:rPr>
      </w:pPr>
      <w:r>
        <w:rPr>
          <w:rFonts w:hint="eastAsia"/>
          <w:rtl/>
        </w:rPr>
        <w:t>היו</w:t>
      </w:r>
      <w:r>
        <w:rPr>
          <w:rtl/>
        </w:rPr>
        <w:t>"ר מיכאל נודלמן:</w:t>
      </w:r>
    </w:p>
    <w:p w14:paraId="2FB707D8" w14:textId="77777777" w:rsidR="00000000" w:rsidRDefault="00DD00E1">
      <w:pPr>
        <w:pStyle w:val="a0"/>
        <w:rPr>
          <w:rFonts w:hint="cs"/>
          <w:rtl/>
        </w:rPr>
      </w:pPr>
    </w:p>
    <w:p w14:paraId="1BB4BFB7" w14:textId="77777777" w:rsidR="00000000" w:rsidRDefault="00DD00E1">
      <w:pPr>
        <w:pStyle w:val="a0"/>
        <w:rPr>
          <w:rFonts w:hint="cs"/>
          <w:rtl/>
        </w:rPr>
      </w:pPr>
      <w:r>
        <w:rPr>
          <w:rFonts w:hint="cs"/>
          <w:rtl/>
        </w:rPr>
        <w:t>יש נתונים ויש הכול כדי לתקן, אבל לא עושים כלום.</w:t>
      </w:r>
    </w:p>
    <w:p w14:paraId="002B8595" w14:textId="77777777" w:rsidR="00000000" w:rsidRDefault="00DD00E1">
      <w:pPr>
        <w:pStyle w:val="a0"/>
        <w:ind w:firstLine="0"/>
        <w:rPr>
          <w:rFonts w:hint="cs"/>
          <w:rtl/>
        </w:rPr>
      </w:pPr>
    </w:p>
    <w:p w14:paraId="20B05E27" w14:textId="77777777" w:rsidR="00000000" w:rsidRDefault="00DD00E1">
      <w:pPr>
        <w:pStyle w:val="-"/>
        <w:rPr>
          <w:rtl/>
        </w:rPr>
      </w:pPr>
      <w:bookmarkStart w:id="442" w:name="FS000000449T22_10_2003_17_32_02C"/>
      <w:bookmarkEnd w:id="442"/>
      <w:r>
        <w:rPr>
          <w:rFonts w:hint="eastAsia"/>
          <w:rtl/>
        </w:rPr>
        <w:t>מיכאל</w:t>
      </w:r>
      <w:r>
        <w:rPr>
          <w:rtl/>
        </w:rPr>
        <w:t xml:space="preserve"> מלכיאור</w:t>
      </w:r>
      <w:r>
        <w:rPr>
          <w:rtl/>
        </w:rPr>
        <w:t xml:space="preserve"> (העבודה-מימד):</w:t>
      </w:r>
    </w:p>
    <w:p w14:paraId="2918BA6A" w14:textId="77777777" w:rsidR="00000000" w:rsidRDefault="00DD00E1">
      <w:pPr>
        <w:pStyle w:val="a0"/>
        <w:rPr>
          <w:rFonts w:hint="cs"/>
          <w:rtl/>
        </w:rPr>
      </w:pPr>
    </w:p>
    <w:p w14:paraId="34B437DF" w14:textId="77777777" w:rsidR="00000000" w:rsidRDefault="00DD00E1">
      <w:pPr>
        <w:pStyle w:val="a0"/>
        <w:rPr>
          <w:rFonts w:hint="cs"/>
          <w:rtl/>
        </w:rPr>
      </w:pPr>
      <w:r>
        <w:rPr>
          <w:rFonts w:hint="cs"/>
          <w:rtl/>
        </w:rPr>
        <w:t>אני בטוח שנשמע מהשר עוד מעט למה לא אוכפים את החוקים המצוינים שיש לנו - - -</w:t>
      </w:r>
    </w:p>
    <w:p w14:paraId="00D024CE" w14:textId="77777777" w:rsidR="00000000" w:rsidRDefault="00DD00E1">
      <w:pPr>
        <w:pStyle w:val="a0"/>
        <w:ind w:firstLine="0"/>
        <w:rPr>
          <w:rFonts w:hint="cs"/>
          <w:rtl/>
        </w:rPr>
      </w:pPr>
    </w:p>
    <w:p w14:paraId="4C20AE8E" w14:textId="77777777" w:rsidR="00000000" w:rsidRDefault="00DD00E1">
      <w:pPr>
        <w:pStyle w:val="af0"/>
        <w:rPr>
          <w:rtl/>
        </w:rPr>
      </w:pPr>
      <w:r>
        <w:rPr>
          <w:rFonts w:hint="eastAsia"/>
          <w:rtl/>
        </w:rPr>
        <w:t>דוד</w:t>
      </w:r>
      <w:r>
        <w:rPr>
          <w:rtl/>
        </w:rPr>
        <w:t xml:space="preserve"> אזולאי (ש"ס):</w:t>
      </w:r>
    </w:p>
    <w:p w14:paraId="1CD54E83" w14:textId="77777777" w:rsidR="00000000" w:rsidRDefault="00DD00E1">
      <w:pPr>
        <w:pStyle w:val="a0"/>
        <w:rPr>
          <w:rFonts w:hint="cs"/>
          <w:rtl/>
        </w:rPr>
      </w:pPr>
    </w:p>
    <w:p w14:paraId="3E31BD20" w14:textId="77777777" w:rsidR="00000000" w:rsidRDefault="00DD00E1">
      <w:pPr>
        <w:pStyle w:val="a0"/>
        <w:rPr>
          <w:rFonts w:hint="cs"/>
          <w:rtl/>
        </w:rPr>
      </w:pPr>
      <w:r>
        <w:rPr>
          <w:rFonts w:hint="cs"/>
          <w:rtl/>
        </w:rPr>
        <w:t>אין תקציב ואין תקנים.</w:t>
      </w:r>
    </w:p>
    <w:p w14:paraId="15313DAF" w14:textId="77777777" w:rsidR="00000000" w:rsidRDefault="00DD00E1">
      <w:pPr>
        <w:pStyle w:val="a0"/>
        <w:rPr>
          <w:rFonts w:hint="cs"/>
          <w:rtl/>
        </w:rPr>
      </w:pPr>
    </w:p>
    <w:p w14:paraId="1D1819E0" w14:textId="77777777" w:rsidR="00000000" w:rsidRDefault="00DD00E1">
      <w:pPr>
        <w:pStyle w:val="-"/>
        <w:rPr>
          <w:rtl/>
        </w:rPr>
      </w:pPr>
      <w:bookmarkStart w:id="443" w:name="FS000000449T22_10_2003_17_32_31C"/>
      <w:bookmarkEnd w:id="443"/>
      <w:r>
        <w:rPr>
          <w:rtl/>
        </w:rPr>
        <w:t>מיכאל מלכיאור (העבודה-מימד):</w:t>
      </w:r>
    </w:p>
    <w:p w14:paraId="40A55BCD" w14:textId="77777777" w:rsidR="00000000" w:rsidRDefault="00DD00E1">
      <w:pPr>
        <w:pStyle w:val="a0"/>
        <w:rPr>
          <w:rtl/>
        </w:rPr>
      </w:pPr>
    </w:p>
    <w:p w14:paraId="22BF8E82" w14:textId="77777777" w:rsidR="00000000" w:rsidRDefault="00DD00E1">
      <w:pPr>
        <w:pStyle w:val="a0"/>
        <w:rPr>
          <w:rFonts w:hint="cs"/>
          <w:rtl/>
        </w:rPr>
      </w:pPr>
      <w:r>
        <w:rPr>
          <w:rFonts w:hint="cs"/>
          <w:rtl/>
        </w:rPr>
        <w:t>אני לא יודע אם זו הסיבה. אבל, אני חושב שהדבר ראוי לבדיקה יותר מעמיקה של הכנסת. אני מציע לכם</w:t>
      </w:r>
      <w:r>
        <w:rPr>
          <w:rFonts w:hint="cs"/>
          <w:rtl/>
        </w:rPr>
        <w:t xml:space="preserve"> לתמוך במה שמציעה חברת הכנסת לאה נס, שתהיה פה ועדה, אבל ועדה מורחבת, עם שיניים ועם בדיקה, כדי שנוכל להציל חיים, כי באמת בנפשנו הדבר. מדובר בהצלת חיים, וזה לא פחות חשוב מנושאים מרכזיים אחרים. להיפך, אנחנו צריכים להבין שהסרטן שמתפשט היום במדינת ישראל והמחלות</w:t>
      </w:r>
      <w:r>
        <w:rPr>
          <w:rFonts w:hint="cs"/>
          <w:rtl/>
        </w:rPr>
        <w:t xml:space="preserve"> עקב זיהום האוויר ומחלות הנשימה - זה נובע מדברים שאנחנו עושים במו-ידינו. יש לנו חקיקה נכונה ואנחנו חייבים לאכוף אותה. תודה רבה.</w:t>
      </w:r>
    </w:p>
    <w:p w14:paraId="29CACC32" w14:textId="77777777" w:rsidR="00000000" w:rsidRDefault="00DD00E1">
      <w:pPr>
        <w:pStyle w:val="a0"/>
        <w:ind w:firstLine="0"/>
        <w:rPr>
          <w:rFonts w:hint="cs"/>
          <w:rtl/>
        </w:rPr>
      </w:pPr>
    </w:p>
    <w:p w14:paraId="64087221" w14:textId="77777777" w:rsidR="00000000" w:rsidRDefault="00DD00E1">
      <w:pPr>
        <w:pStyle w:val="af1"/>
        <w:rPr>
          <w:rtl/>
        </w:rPr>
      </w:pPr>
      <w:r>
        <w:rPr>
          <w:rtl/>
        </w:rPr>
        <w:t>היו"ר מיכאל נודלמן:</w:t>
      </w:r>
    </w:p>
    <w:p w14:paraId="330F3F45" w14:textId="77777777" w:rsidR="00000000" w:rsidRDefault="00DD00E1">
      <w:pPr>
        <w:pStyle w:val="a0"/>
        <w:rPr>
          <w:rtl/>
        </w:rPr>
      </w:pPr>
    </w:p>
    <w:p w14:paraId="6AFB0764" w14:textId="77777777" w:rsidR="00000000" w:rsidRDefault="00DD00E1">
      <w:pPr>
        <w:pStyle w:val="a0"/>
        <w:rPr>
          <w:rFonts w:hint="cs"/>
          <w:rtl/>
        </w:rPr>
      </w:pPr>
      <w:r>
        <w:rPr>
          <w:rFonts w:hint="cs"/>
          <w:rtl/>
        </w:rPr>
        <w:t>תודה רבה. חבר הכנסת רומן ברונפמן.</w:t>
      </w:r>
    </w:p>
    <w:p w14:paraId="3B57728D" w14:textId="77777777" w:rsidR="00000000" w:rsidRDefault="00DD00E1">
      <w:pPr>
        <w:pStyle w:val="a0"/>
        <w:ind w:firstLine="0"/>
        <w:rPr>
          <w:rFonts w:hint="cs"/>
          <w:rtl/>
        </w:rPr>
      </w:pPr>
    </w:p>
    <w:p w14:paraId="24D2625E" w14:textId="77777777" w:rsidR="00000000" w:rsidRDefault="00DD00E1">
      <w:pPr>
        <w:pStyle w:val="a"/>
        <w:rPr>
          <w:rtl/>
        </w:rPr>
      </w:pPr>
      <w:bookmarkStart w:id="444" w:name="FS000000552T22_10_2003_17_33_56"/>
      <w:bookmarkStart w:id="445" w:name="_Toc67028625"/>
      <w:bookmarkEnd w:id="444"/>
      <w:r>
        <w:rPr>
          <w:rFonts w:hint="eastAsia"/>
          <w:rtl/>
        </w:rPr>
        <w:t>רומן</w:t>
      </w:r>
      <w:r>
        <w:rPr>
          <w:rtl/>
        </w:rPr>
        <w:t xml:space="preserve"> ברונפמן (מרצ):</w:t>
      </w:r>
      <w:bookmarkEnd w:id="445"/>
    </w:p>
    <w:p w14:paraId="36146D24" w14:textId="77777777" w:rsidR="00000000" w:rsidRDefault="00DD00E1">
      <w:pPr>
        <w:pStyle w:val="a0"/>
        <w:rPr>
          <w:rFonts w:hint="cs"/>
          <w:rtl/>
        </w:rPr>
      </w:pPr>
    </w:p>
    <w:p w14:paraId="48ABD25F" w14:textId="77777777" w:rsidR="00000000" w:rsidRDefault="00DD00E1">
      <w:pPr>
        <w:pStyle w:val="a0"/>
        <w:rPr>
          <w:rFonts w:hint="cs"/>
          <w:rtl/>
        </w:rPr>
      </w:pPr>
      <w:r>
        <w:rPr>
          <w:rFonts w:hint="cs"/>
          <w:rtl/>
        </w:rPr>
        <w:t>אדוני היושב-ראש, אני חושב כי כמי שעסק עשרות שנים ב</w:t>
      </w:r>
      <w:r>
        <w:rPr>
          <w:rFonts w:hint="cs"/>
          <w:rtl/>
        </w:rPr>
        <w:t>איכות הסביבה, אתה יודע ומכיר את העובדה שלאחרונה אנחנו ערים למספר די גדול של תאונות בתחום איכות הסביבה, ולמרבה הצער והפלא, הן מתרכזות, כמו שאמר דוד, במפרץ-חיפה.</w:t>
      </w:r>
    </w:p>
    <w:p w14:paraId="02B26D9E" w14:textId="77777777" w:rsidR="00000000" w:rsidRDefault="00DD00E1">
      <w:pPr>
        <w:pStyle w:val="a0"/>
        <w:ind w:firstLine="0"/>
        <w:rPr>
          <w:rFonts w:hint="cs"/>
          <w:rtl/>
        </w:rPr>
      </w:pPr>
    </w:p>
    <w:p w14:paraId="1223F77B" w14:textId="77777777" w:rsidR="00000000" w:rsidRDefault="00DD00E1">
      <w:pPr>
        <w:pStyle w:val="af1"/>
        <w:rPr>
          <w:rtl/>
        </w:rPr>
      </w:pPr>
      <w:r>
        <w:rPr>
          <w:rtl/>
        </w:rPr>
        <w:t>היו"ר מיכאל נודלמן:</w:t>
      </w:r>
    </w:p>
    <w:p w14:paraId="08D9DC31" w14:textId="77777777" w:rsidR="00000000" w:rsidRDefault="00DD00E1">
      <w:pPr>
        <w:pStyle w:val="a0"/>
        <w:rPr>
          <w:rtl/>
        </w:rPr>
      </w:pPr>
    </w:p>
    <w:p w14:paraId="28E0F841" w14:textId="77777777" w:rsidR="00000000" w:rsidRDefault="00DD00E1">
      <w:pPr>
        <w:pStyle w:val="a0"/>
        <w:rPr>
          <w:rFonts w:hint="cs"/>
          <w:rtl/>
        </w:rPr>
      </w:pPr>
      <w:r>
        <w:rPr>
          <w:rFonts w:hint="cs"/>
          <w:rtl/>
        </w:rPr>
        <w:t>אם המצב ימשיך כך, זה יהיה יותר גרוע.</w:t>
      </w:r>
    </w:p>
    <w:p w14:paraId="59A08EC8" w14:textId="77777777" w:rsidR="00000000" w:rsidRDefault="00DD00E1">
      <w:pPr>
        <w:pStyle w:val="a0"/>
        <w:rPr>
          <w:rFonts w:hint="cs"/>
          <w:rtl/>
        </w:rPr>
      </w:pPr>
    </w:p>
    <w:p w14:paraId="7F927F32" w14:textId="77777777" w:rsidR="00000000" w:rsidRDefault="00DD00E1">
      <w:pPr>
        <w:pStyle w:val="-"/>
        <w:rPr>
          <w:rtl/>
        </w:rPr>
      </w:pPr>
      <w:bookmarkStart w:id="446" w:name="FS000000552T22_10_2003_17_28_22"/>
      <w:bookmarkEnd w:id="446"/>
      <w:r>
        <w:rPr>
          <w:rFonts w:hint="eastAsia"/>
          <w:rtl/>
        </w:rPr>
        <w:t>רומן</w:t>
      </w:r>
      <w:r>
        <w:rPr>
          <w:rtl/>
        </w:rPr>
        <w:t xml:space="preserve"> ברונפמן (מרצ):</w:t>
      </w:r>
    </w:p>
    <w:p w14:paraId="32269AA0" w14:textId="77777777" w:rsidR="00000000" w:rsidRDefault="00DD00E1">
      <w:pPr>
        <w:pStyle w:val="a0"/>
        <w:rPr>
          <w:rFonts w:hint="cs"/>
          <w:rtl/>
        </w:rPr>
      </w:pPr>
    </w:p>
    <w:p w14:paraId="0E06B08A" w14:textId="77777777" w:rsidR="00000000" w:rsidRDefault="00DD00E1">
      <w:pPr>
        <w:pStyle w:val="a0"/>
        <w:rPr>
          <w:rFonts w:hint="cs"/>
          <w:rtl/>
        </w:rPr>
      </w:pPr>
      <w:r>
        <w:rPr>
          <w:rFonts w:hint="cs"/>
          <w:rtl/>
        </w:rPr>
        <w:t>דנו במליאה, דנו</w:t>
      </w:r>
      <w:r>
        <w:rPr>
          <w:rFonts w:hint="cs"/>
          <w:rtl/>
        </w:rPr>
        <w:t xml:space="preserve"> בוועדות, העובדות מדברות בעד עצמן - פליטת גזים רעילים בבתי-הזיקוק ובמפעלים הפטרו-כימיים במפרץ, תחלואה ותמותה יותר גבוהות מהממוצע בכל היישובים סביב מפרץ- חיפה, ובמיוחד בקריית-טבעון. אלה עובדות שאף אחד כבר לא מתווכח אתן. גם האכיפה של המשרד לאיכות הסביבה לא ע</w:t>
      </w:r>
      <w:r>
        <w:rPr>
          <w:rFonts w:hint="cs"/>
          <w:rtl/>
        </w:rPr>
        <w:t xml:space="preserve">ומדת בתקנות המודרניות, המערביות. אנחנו יודעים שהמכשור למעקב מפגר בעשר שנים לפחות, הוא לא מתחדש זה עשר שנים. </w:t>
      </w:r>
    </w:p>
    <w:p w14:paraId="31AF4B64" w14:textId="77777777" w:rsidR="00000000" w:rsidRDefault="00DD00E1">
      <w:pPr>
        <w:pStyle w:val="a0"/>
        <w:rPr>
          <w:rFonts w:hint="cs"/>
          <w:rtl/>
        </w:rPr>
      </w:pPr>
    </w:p>
    <w:p w14:paraId="2CEC0A14" w14:textId="77777777" w:rsidR="00000000" w:rsidRDefault="00DD00E1">
      <w:pPr>
        <w:pStyle w:val="a0"/>
        <w:rPr>
          <w:rFonts w:hint="cs"/>
          <w:rtl/>
        </w:rPr>
      </w:pPr>
      <w:r>
        <w:rPr>
          <w:rFonts w:hint="cs"/>
          <w:rtl/>
        </w:rPr>
        <w:t>נשאלת השאלה, מה הכנסת, שבסופו של דבר היא משרתת את העם, יכולה לעשות כדי לעצור את התופעה הזאת. בדקנו. היו ישיבות בוועדת הפנים ואיכות הסביבה, היו ישי</w:t>
      </w:r>
      <w:r>
        <w:rPr>
          <w:rFonts w:hint="cs"/>
          <w:rtl/>
        </w:rPr>
        <w:t>בות שהובילה ד"ר לאה נס בוועדת המשנה לאיכות הסביבה בוועדת הפנים. היו ועדות, לא פחות ולא יותר, במסגרת הוועדה לביקורת המדינה, בזמנה, כאשר רן כהן כיהן כיושב-ראש הוועדה, והוועדה לביקורת המדינה הזמינה את ראשי בתי-הזיקוק ופנתה אליהם באופן פרסונלי, ושום דבר לא הוע</w:t>
      </w:r>
      <w:r>
        <w:rPr>
          <w:rFonts w:hint="cs"/>
          <w:rtl/>
        </w:rPr>
        <w:t>יל. היתה ישיבת מליאה שהוקדשה לאיכות הסביבה, והשרה לאיכות הסביבה, פרופסור יהודית נאות, אמרה מהבמה הזאת שהאכיפה של המשרד לאיכות הסביבה איננה מספיקה ואיננה עונה על הצרכים המודרניים.</w:t>
      </w:r>
    </w:p>
    <w:p w14:paraId="764B776E" w14:textId="77777777" w:rsidR="00000000" w:rsidRDefault="00DD00E1">
      <w:pPr>
        <w:pStyle w:val="a0"/>
        <w:rPr>
          <w:rFonts w:hint="cs"/>
          <w:rtl/>
        </w:rPr>
      </w:pPr>
    </w:p>
    <w:p w14:paraId="4831B2D1" w14:textId="77777777" w:rsidR="00000000" w:rsidRDefault="00DD00E1">
      <w:pPr>
        <w:pStyle w:val="a0"/>
        <w:rPr>
          <w:rFonts w:hint="cs"/>
          <w:rtl/>
        </w:rPr>
      </w:pPr>
      <w:r>
        <w:rPr>
          <w:rFonts w:hint="cs"/>
          <w:rtl/>
        </w:rPr>
        <w:t>נשאלת השאלה, מה הכנסת יכולה לעשות, ואני הולך בעקבות שתי הצעות, גם של דוד אזו</w:t>
      </w:r>
      <w:r>
        <w:rPr>
          <w:rFonts w:hint="cs"/>
          <w:rtl/>
        </w:rPr>
        <w:t>לאי, ששימש סגן שר הפנים, והוא יודע בוודאות שזו הצעה נכונה, לספח את המשרד לאיכות הסביבה למשרד הפנים, שיש לו הרבה יותר כלים, הרבה יותר כוח, עמדה הרבה יותר חזקה. אבל, דוד אזולאי, לצערי, אתה ואני נמצאים באופוזיציה, וההצעה שלנו - אפילו אילן ליבוביץ אומר לך - מה</w:t>
      </w:r>
      <w:r>
        <w:rPr>
          <w:rFonts w:hint="cs"/>
          <w:rtl/>
        </w:rPr>
        <w:t xml:space="preserve"> זה השטויות האלה, מי יוותר על המשרה. לא על המשרד, על המשרה.</w:t>
      </w:r>
    </w:p>
    <w:p w14:paraId="35A5DF82" w14:textId="77777777" w:rsidR="00000000" w:rsidRDefault="00DD00E1">
      <w:pPr>
        <w:pStyle w:val="a0"/>
        <w:rPr>
          <w:rFonts w:hint="cs"/>
          <w:rtl/>
        </w:rPr>
      </w:pPr>
    </w:p>
    <w:p w14:paraId="377C4110" w14:textId="77777777" w:rsidR="00000000" w:rsidRDefault="00DD00E1">
      <w:pPr>
        <w:pStyle w:val="af0"/>
        <w:rPr>
          <w:rtl/>
        </w:rPr>
      </w:pPr>
      <w:r>
        <w:rPr>
          <w:rFonts w:hint="eastAsia"/>
          <w:rtl/>
        </w:rPr>
        <w:t>אילן</w:t>
      </w:r>
      <w:r>
        <w:rPr>
          <w:rtl/>
        </w:rPr>
        <w:t xml:space="preserve"> ליבוביץ (שינוי):</w:t>
      </w:r>
    </w:p>
    <w:p w14:paraId="34D8DD8D" w14:textId="77777777" w:rsidR="00000000" w:rsidRDefault="00DD00E1">
      <w:pPr>
        <w:pStyle w:val="a0"/>
        <w:rPr>
          <w:rFonts w:hint="cs"/>
          <w:rtl/>
        </w:rPr>
      </w:pPr>
    </w:p>
    <w:p w14:paraId="7EB842C9" w14:textId="77777777" w:rsidR="00000000" w:rsidRDefault="00DD00E1">
      <w:pPr>
        <w:pStyle w:val="a0"/>
        <w:rPr>
          <w:rFonts w:hint="cs"/>
          <w:rtl/>
        </w:rPr>
      </w:pPr>
      <w:r>
        <w:rPr>
          <w:rFonts w:hint="cs"/>
          <w:rtl/>
        </w:rPr>
        <w:t>למשרד הפנים יש הרשויות המקומיות שיהרגו את העניין של איכות הסביבה.</w:t>
      </w:r>
    </w:p>
    <w:p w14:paraId="7DE70DAE" w14:textId="77777777" w:rsidR="00000000" w:rsidRDefault="00DD00E1">
      <w:pPr>
        <w:pStyle w:val="a0"/>
        <w:rPr>
          <w:rFonts w:hint="cs"/>
          <w:rtl/>
        </w:rPr>
      </w:pPr>
    </w:p>
    <w:p w14:paraId="2404C55F" w14:textId="77777777" w:rsidR="00000000" w:rsidRDefault="00DD00E1">
      <w:pPr>
        <w:pStyle w:val="-"/>
        <w:rPr>
          <w:rtl/>
        </w:rPr>
      </w:pPr>
      <w:bookmarkStart w:id="447" w:name="FS000000552T22_10_2003_17_34_12C"/>
      <w:bookmarkEnd w:id="447"/>
      <w:r>
        <w:rPr>
          <w:rtl/>
        </w:rPr>
        <w:t>רומן ברונפמן (מרצ):</w:t>
      </w:r>
    </w:p>
    <w:p w14:paraId="66149C69" w14:textId="77777777" w:rsidR="00000000" w:rsidRDefault="00DD00E1">
      <w:pPr>
        <w:pStyle w:val="a0"/>
        <w:rPr>
          <w:rtl/>
        </w:rPr>
      </w:pPr>
    </w:p>
    <w:p w14:paraId="3FC14C40" w14:textId="77777777" w:rsidR="00000000" w:rsidRDefault="00DD00E1">
      <w:pPr>
        <w:pStyle w:val="a0"/>
        <w:rPr>
          <w:rFonts w:hint="cs"/>
          <w:rtl/>
        </w:rPr>
      </w:pPr>
      <w:r>
        <w:rPr>
          <w:rFonts w:hint="cs"/>
          <w:rtl/>
        </w:rPr>
        <w:t>לא נוכל לעשות זאת. זו הצעה טובה, אבל לא יישומית.</w:t>
      </w:r>
    </w:p>
    <w:p w14:paraId="75970080" w14:textId="77777777" w:rsidR="00000000" w:rsidRDefault="00DD00E1">
      <w:pPr>
        <w:pStyle w:val="a0"/>
        <w:rPr>
          <w:rFonts w:hint="cs"/>
          <w:rtl/>
        </w:rPr>
      </w:pPr>
    </w:p>
    <w:p w14:paraId="3CFB12C1" w14:textId="77777777" w:rsidR="00000000" w:rsidRDefault="00DD00E1">
      <w:pPr>
        <w:pStyle w:val="a0"/>
        <w:rPr>
          <w:rFonts w:hint="cs"/>
          <w:rtl/>
        </w:rPr>
      </w:pPr>
      <w:r>
        <w:rPr>
          <w:rFonts w:hint="cs"/>
          <w:rtl/>
        </w:rPr>
        <w:t xml:space="preserve">מה שכן אפשר לעשות, וזאת ההצעה שלי </w:t>
      </w:r>
      <w:r>
        <w:rPr>
          <w:rFonts w:hint="cs"/>
          <w:rtl/>
        </w:rPr>
        <w:t>- כבר פניתי ליושב-ראש הכנסת - לעשות שני צעדים, זה אחר זה. הראשון, לכנס ועדה או ישיבה משותפת של שלוש ועדות: ועדת הפנים ואיכות הסביבה, ועדת העבודה, הרווחה והבריאות, כדי שראשי מערכת הבריאות ישתתפו בישיבה הזאת, שיביאו את הנתונים שלהם, שהם באמת מדאיגים ומטרידים</w:t>
      </w:r>
      <w:r>
        <w:rPr>
          <w:rFonts w:hint="cs"/>
          <w:rtl/>
        </w:rPr>
        <w:t>, וועדת הכלכלה. למה ועדת הכלכלה? כי ועדת הכלכלה היא הוועדה היחידה שיש לה הכלים והמנוף מול הכלים הכלכליים.</w:t>
      </w:r>
    </w:p>
    <w:p w14:paraId="070B5174" w14:textId="77777777" w:rsidR="00000000" w:rsidRDefault="00DD00E1">
      <w:pPr>
        <w:pStyle w:val="a0"/>
        <w:rPr>
          <w:rFonts w:hint="cs"/>
          <w:rtl/>
        </w:rPr>
      </w:pPr>
    </w:p>
    <w:p w14:paraId="584092BA" w14:textId="77777777" w:rsidR="00000000" w:rsidRDefault="00DD00E1">
      <w:pPr>
        <w:pStyle w:val="a0"/>
        <w:rPr>
          <w:rFonts w:hint="cs"/>
          <w:rtl/>
        </w:rPr>
      </w:pPr>
      <w:r>
        <w:rPr>
          <w:rFonts w:hint="cs"/>
          <w:rtl/>
        </w:rPr>
        <w:t>אני הולך צעד אחד קדימה, דיברתי עם ד"ר נס לפני שעליתי על הבמה, ואני מבקש להפוך את שלושת הגופים האלה למין ועדה מורחבת, מיוחדת, לענייני זיהום האוויר במפ</w:t>
      </w:r>
      <w:r>
        <w:rPr>
          <w:rFonts w:hint="cs"/>
          <w:rtl/>
        </w:rPr>
        <w:t>רץ-חיפה, שהיא תוכל לשבת כמה ישיבות שיידרשו, עד שהיא תגיע לפתרון. זה מה שנתון עכשיו בידינו, בידי הנוכחים במליאה, כדי להמליץ לכנסת, לעשות את שני הצעדים האלה: ועדה משותפת שתכריז על ועדה מאוחדת, או בראשות ד"ר לאה נס או בראשותו של מיכאל מלכיאור. לא נחלק עכשיו א</w:t>
      </w:r>
      <w:r>
        <w:rPr>
          <w:rFonts w:hint="cs"/>
          <w:rtl/>
        </w:rPr>
        <w:t>ת הקרדיטים, זה לא חשוב. חשוב להצעיד את הפתרון קדימה. זו הצעתי, אדוני היושב-ראש.</w:t>
      </w:r>
    </w:p>
    <w:p w14:paraId="4049BD44" w14:textId="77777777" w:rsidR="00000000" w:rsidRDefault="00DD00E1">
      <w:pPr>
        <w:pStyle w:val="a0"/>
        <w:rPr>
          <w:rFonts w:hint="cs"/>
          <w:rtl/>
        </w:rPr>
      </w:pPr>
    </w:p>
    <w:p w14:paraId="67EEAF6B" w14:textId="77777777" w:rsidR="00000000" w:rsidRDefault="00DD00E1">
      <w:pPr>
        <w:pStyle w:val="af1"/>
        <w:rPr>
          <w:rtl/>
        </w:rPr>
      </w:pPr>
      <w:r>
        <w:rPr>
          <w:rtl/>
        </w:rPr>
        <w:t>היו"ר מיכאל נודלמן:</w:t>
      </w:r>
    </w:p>
    <w:p w14:paraId="4ACC9448" w14:textId="77777777" w:rsidR="00000000" w:rsidRDefault="00DD00E1">
      <w:pPr>
        <w:pStyle w:val="a0"/>
        <w:rPr>
          <w:rtl/>
        </w:rPr>
      </w:pPr>
    </w:p>
    <w:p w14:paraId="25616407" w14:textId="77777777" w:rsidR="00000000" w:rsidRDefault="00DD00E1">
      <w:pPr>
        <w:pStyle w:val="a0"/>
        <w:rPr>
          <w:rFonts w:hint="cs"/>
          <w:rtl/>
        </w:rPr>
      </w:pPr>
      <w:r>
        <w:rPr>
          <w:rFonts w:hint="cs"/>
          <w:rtl/>
        </w:rPr>
        <w:t>תודה רבה. חבר הכנסת אילן ליבוביץ, בבקשה.</w:t>
      </w:r>
    </w:p>
    <w:p w14:paraId="24471A2A" w14:textId="77777777" w:rsidR="00000000" w:rsidRDefault="00DD00E1">
      <w:pPr>
        <w:pStyle w:val="a0"/>
        <w:rPr>
          <w:rFonts w:hint="cs"/>
          <w:rtl/>
        </w:rPr>
      </w:pPr>
    </w:p>
    <w:p w14:paraId="56C38AE2" w14:textId="77777777" w:rsidR="00000000" w:rsidRDefault="00DD00E1">
      <w:pPr>
        <w:pStyle w:val="a"/>
        <w:rPr>
          <w:rtl/>
        </w:rPr>
      </w:pPr>
      <w:bookmarkStart w:id="448" w:name="FS000001052T22_10_2003_17_38_18"/>
      <w:bookmarkStart w:id="449" w:name="_Toc67028626"/>
      <w:bookmarkEnd w:id="448"/>
      <w:r>
        <w:rPr>
          <w:rFonts w:hint="eastAsia"/>
          <w:rtl/>
        </w:rPr>
        <w:t>אילן</w:t>
      </w:r>
      <w:r>
        <w:rPr>
          <w:rtl/>
        </w:rPr>
        <w:t xml:space="preserve"> ליבוביץ (שינוי):</w:t>
      </w:r>
      <w:bookmarkEnd w:id="449"/>
    </w:p>
    <w:p w14:paraId="26B3E0D6" w14:textId="77777777" w:rsidR="00000000" w:rsidRDefault="00DD00E1">
      <w:pPr>
        <w:pStyle w:val="a0"/>
        <w:rPr>
          <w:rFonts w:hint="cs"/>
          <w:rtl/>
        </w:rPr>
      </w:pPr>
    </w:p>
    <w:p w14:paraId="5DC53853" w14:textId="77777777" w:rsidR="00000000" w:rsidRDefault="00DD00E1">
      <w:pPr>
        <w:pStyle w:val="a0"/>
        <w:rPr>
          <w:rFonts w:hint="cs"/>
          <w:rtl/>
        </w:rPr>
      </w:pPr>
      <w:r>
        <w:rPr>
          <w:rFonts w:hint="cs"/>
          <w:rtl/>
        </w:rPr>
        <w:t>אדוני היושב-ראש, "חיפה היא פצצה מתקתקת בכל הקשור לאיכות הסביבה". את הדברים האלה לא אמרו נ</w:t>
      </w:r>
      <w:r>
        <w:rPr>
          <w:rFonts w:hint="cs"/>
          <w:rtl/>
        </w:rPr>
        <w:t>ציגים של ארגונים סביבתיים. את הדברים האלה אמרה השרה לאיכות הסביבה, גברת יהודית נאות, בריאיון לעיתון בחודש יוני השנה, כשכבר היתה שרה לאיכות הסביבה.</w:t>
      </w:r>
    </w:p>
    <w:p w14:paraId="720EA609" w14:textId="77777777" w:rsidR="00000000" w:rsidRDefault="00DD00E1">
      <w:pPr>
        <w:pStyle w:val="a0"/>
        <w:rPr>
          <w:rFonts w:hint="cs"/>
          <w:rtl/>
        </w:rPr>
      </w:pPr>
    </w:p>
    <w:p w14:paraId="370497F6" w14:textId="77777777" w:rsidR="00000000" w:rsidRDefault="00DD00E1">
      <w:pPr>
        <w:pStyle w:val="a0"/>
        <w:rPr>
          <w:rFonts w:hint="cs"/>
          <w:rtl/>
        </w:rPr>
      </w:pPr>
      <w:r>
        <w:rPr>
          <w:rFonts w:hint="cs"/>
          <w:rtl/>
        </w:rPr>
        <w:t xml:space="preserve">בחודשיים האחרונים התרחשו כמה תקלות במפעלים באזור חיפה, אשר גרמו לזיהום אוויר חמור. ב-15 בספטמבר נחשפו תושבי </w:t>
      </w:r>
      <w:r>
        <w:rPr>
          <w:rFonts w:hint="cs"/>
          <w:rtl/>
        </w:rPr>
        <w:t>חיפה והסביבה לזיהום אוויר חמור ביותר עקב תקלה שהתרחשה במערכת החשמל של בתי-הזיקוק במפרץ-חיפה, שגרמה פליטת עשן שחור, הן ממפעל בבתי-הזיקוק והן ממפעל "כרמל אולפינים" הסמוך. במהלך האירוע הזה נדרשו תושבים בקריית-טבעון והסביבה, שלא לצאת מהבתים. שלושה שבועות מאוחר</w:t>
      </w:r>
      <w:r>
        <w:rPr>
          <w:rFonts w:hint="cs"/>
          <w:rtl/>
        </w:rPr>
        <w:t xml:space="preserve"> יותר, ב-7 באוקטובר, ערב יום הכיפורים, בשעה 21:00, התרחשה שוב אותה תקלה בבתי-הזיקוק בחיפה, שנבעה שוב משיבוש מערכות החשמל. כתוצאה מכך אזור המפרץ כולו היה אפוף בעשן. המשרד לאיכות הסביבה ביקש גם הפעם להזהיר את התושבים להישאר בבתים, אבל בגלל דממת אמצעי התקשורת</w:t>
      </w:r>
      <w:r>
        <w:rPr>
          <w:rFonts w:hint="cs"/>
          <w:rtl/>
        </w:rPr>
        <w:t xml:space="preserve"> במהלך יום הכיפורים לא התאפשר הדבר.</w:t>
      </w:r>
    </w:p>
    <w:p w14:paraId="46469966" w14:textId="77777777" w:rsidR="00000000" w:rsidRDefault="00DD00E1">
      <w:pPr>
        <w:pStyle w:val="a0"/>
        <w:rPr>
          <w:rFonts w:hint="cs"/>
          <w:rtl/>
        </w:rPr>
      </w:pPr>
    </w:p>
    <w:p w14:paraId="1D77C083" w14:textId="77777777" w:rsidR="00000000" w:rsidRDefault="00DD00E1">
      <w:pPr>
        <w:pStyle w:val="a0"/>
        <w:rPr>
          <w:rFonts w:hint="cs"/>
          <w:rtl/>
        </w:rPr>
      </w:pPr>
      <w:r>
        <w:rPr>
          <w:rFonts w:hint="cs"/>
          <w:rtl/>
        </w:rPr>
        <w:t>המשרד לאיכות הסביבה הקים צוות חקירה כבר לאחר האירוע הראשון, והוא המליץ על פתיחת חקירה פלילית נגד בכירים בבתי-הזיקוק וב"כרמל אולפינים" ועל נקיטת שורת צעדים למניעת מקרים דומים בעתיד. מסקנתו העיקרית של צוות החקירה הצביעה ע</w:t>
      </w:r>
      <w:r>
        <w:rPr>
          <w:rFonts w:hint="cs"/>
          <w:rtl/>
        </w:rPr>
        <w:t>ל כשל במערכות הגיבוי במפעלים.</w:t>
      </w:r>
    </w:p>
    <w:p w14:paraId="16212EFE" w14:textId="77777777" w:rsidR="00000000" w:rsidRDefault="00DD00E1">
      <w:pPr>
        <w:pStyle w:val="a0"/>
        <w:rPr>
          <w:rFonts w:hint="cs"/>
          <w:rtl/>
        </w:rPr>
      </w:pPr>
    </w:p>
    <w:p w14:paraId="1214921B" w14:textId="77777777" w:rsidR="00000000" w:rsidRDefault="00DD00E1">
      <w:pPr>
        <w:pStyle w:val="a0"/>
        <w:rPr>
          <w:rFonts w:hint="cs"/>
          <w:rtl/>
        </w:rPr>
      </w:pPr>
      <w:r>
        <w:rPr>
          <w:rFonts w:hint="cs"/>
          <w:rtl/>
        </w:rPr>
        <w:t>במקביל, התרחשו כמה אירועים נוספים במפעל "תעשיות אלקטרוכימיות" באזור התעשייה בעכו. השיא נרשם בשבוע שעבר בשרפה גדולה שפרצה עקב עירוב שגוי של חומרים מסוכנים. השרפה גרמה לענן עשן כבד באזור כולו, ופטריית עשן היתמרה לגובה רב. תושבי</w:t>
      </w:r>
      <w:r>
        <w:rPr>
          <w:rFonts w:hint="cs"/>
          <w:rtl/>
        </w:rPr>
        <w:t xml:space="preserve"> הקיבוצים עין-המפרץ וכפר-מסריק התבקשו להישאר בבתים, והכבישים שוב נחסמו. ועדת החקירה שמונתה על-ידי המשרד לאיכות הסביבה שוב מצאה, כי המפעל לא הפיק לקחים מתקלות קודמות שאירעו בו. רק בנס לא נגמרו המקרים הללו באסון כבד.</w:t>
      </w:r>
    </w:p>
    <w:p w14:paraId="3A35C264" w14:textId="77777777" w:rsidR="00000000" w:rsidRDefault="00DD00E1">
      <w:pPr>
        <w:pStyle w:val="a0"/>
        <w:rPr>
          <w:rFonts w:hint="cs"/>
          <w:rtl/>
        </w:rPr>
      </w:pPr>
    </w:p>
    <w:p w14:paraId="3B6F5317" w14:textId="77777777" w:rsidR="00000000" w:rsidRDefault="00DD00E1">
      <w:pPr>
        <w:pStyle w:val="a0"/>
        <w:rPr>
          <w:rFonts w:hint="cs"/>
          <w:rtl/>
        </w:rPr>
      </w:pPr>
      <w:r>
        <w:rPr>
          <w:rFonts w:hint="cs"/>
          <w:rtl/>
        </w:rPr>
        <w:t>לא ייתכן, אדוני היושב-ראש, שמפעל שפולט ג</w:t>
      </w:r>
      <w:r>
        <w:rPr>
          <w:rFonts w:hint="cs"/>
          <w:rtl/>
        </w:rPr>
        <w:t>זים רעילים והוא פצצה מתקתקת יקבל תשומת לב רק כשהוא מעלה עשן ומסכן את בריאות האזרחים. הקלות הבלתי-נסבלת שבה אנחנו מקבלים תקלות מסוג זה, הטיפול האטי וחוסר הנחישות בטיפול ובענישת האחראים לתקלות הם הבעיה המרכזית בתחום הזה.</w:t>
      </w:r>
    </w:p>
    <w:p w14:paraId="38D36E40" w14:textId="77777777" w:rsidR="00000000" w:rsidRDefault="00DD00E1">
      <w:pPr>
        <w:pStyle w:val="a0"/>
        <w:rPr>
          <w:rFonts w:hint="cs"/>
          <w:rtl/>
        </w:rPr>
      </w:pPr>
    </w:p>
    <w:p w14:paraId="22395F60" w14:textId="77777777" w:rsidR="00000000" w:rsidRDefault="00DD00E1">
      <w:pPr>
        <w:pStyle w:val="a0"/>
        <w:rPr>
          <w:rFonts w:hint="cs"/>
          <w:rtl/>
        </w:rPr>
      </w:pPr>
      <w:r>
        <w:rPr>
          <w:rFonts w:hint="cs"/>
          <w:rtl/>
        </w:rPr>
        <w:t>אני רוצה להזכיר לחברי הכנסת, כי בחוד</w:t>
      </w:r>
      <w:r>
        <w:rPr>
          <w:rFonts w:hint="cs"/>
          <w:rtl/>
        </w:rPr>
        <w:t>ש ינואר בשנה זו התרחשה תקלה נוראית של פיצוץ בצינור השפד"ן בתל-אביב, שבעקבותיה הוזרם ביוב רב לים. ועדות חקירה הוקמו על-ידי המשרד לאיכות הסביבה. למרות המעקב שנעשה על-ידי ועדת הפנים של הכנסת, עד היום לא הביא שום גוף שהקימה ועדת החקירה את המסקנות שלו לוועדת הפ</w:t>
      </w:r>
      <w:r>
        <w:rPr>
          <w:rFonts w:hint="cs"/>
          <w:rtl/>
        </w:rPr>
        <w:t>נים או לבית הזה, כדי שנדע מה המסקנות, מי אשם בתקלה, בכשל ובתפקוד הכושל של כל הגופים בעניין הזה.</w:t>
      </w:r>
    </w:p>
    <w:p w14:paraId="0E0C9C5A" w14:textId="77777777" w:rsidR="00000000" w:rsidRDefault="00DD00E1">
      <w:pPr>
        <w:pStyle w:val="a0"/>
        <w:rPr>
          <w:rFonts w:hint="cs"/>
          <w:rtl/>
        </w:rPr>
      </w:pPr>
    </w:p>
    <w:p w14:paraId="14D6DE32" w14:textId="77777777" w:rsidR="00000000" w:rsidRDefault="00DD00E1">
      <w:pPr>
        <w:pStyle w:val="a0"/>
        <w:rPr>
          <w:rFonts w:hint="cs"/>
          <w:rtl/>
        </w:rPr>
      </w:pPr>
      <w:r>
        <w:rPr>
          <w:rFonts w:hint="cs"/>
          <w:rtl/>
        </w:rPr>
        <w:t>חברי חברי הכנסת, לדעתי, הפתרון לזה הוא לא בהקמת עוד ועדה, הפתרון לזה הוא שהמשרד לאיכות הסביבה, המשטרה והפרקליטות ינקטו יד יותר קשה, תקיפה, נגד מפירי החוקים הסב</w:t>
      </w:r>
      <w:r>
        <w:rPr>
          <w:rFonts w:hint="cs"/>
          <w:rtl/>
        </w:rPr>
        <w:t>יבתיים והמזהמים. אני בטוח שאחרי שמי מהמנהלים של אחד מהמפעלים - - -</w:t>
      </w:r>
    </w:p>
    <w:p w14:paraId="1216F22B" w14:textId="77777777" w:rsidR="00000000" w:rsidRDefault="00DD00E1">
      <w:pPr>
        <w:pStyle w:val="a0"/>
        <w:rPr>
          <w:rFonts w:hint="cs"/>
          <w:rtl/>
        </w:rPr>
      </w:pPr>
    </w:p>
    <w:p w14:paraId="15551279" w14:textId="77777777" w:rsidR="00000000" w:rsidRDefault="00DD00E1">
      <w:pPr>
        <w:pStyle w:val="af0"/>
        <w:rPr>
          <w:rtl/>
        </w:rPr>
      </w:pPr>
      <w:r>
        <w:rPr>
          <w:rFonts w:hint="eastAsia"/>
          <w:rtl/>
        </w:rPr>
        <w:t>מיכאל</w:t>
      </w:r>
      <w:r>
        <w:rPr>
          <w:rtl/>
        </w:rPr>
        <w:t xml:space="preserve"> מלכיאור (העבודה-מימד):</w:t>
      </w:r>
    </w:p>
    <w:p w14:paraId="7BB25DEE" w14:textId="77777777" w:rsidR="00000000" w:rsidRDefault="00DD00E1">
      <w:pPr>
        <w:pStyle w:val="a0"/>
        <w:rPr>
          <w:rFonts w:hint="cs"/>
          <w:rtl/>
        </w:rPr>
      </w:pPr>
    </w:p>
    <w:p w14:paraId="04CA7996" w14:textId="77777777" w:rsidR="00000000" w:rsidRDefault="00DD00E1">
      <w:pPr>
        <w:pStyle w:val="a0"/>
        <w:rPr>
          <w:rFonts w:hint="cs"/>
          <w:rtl/>
        </w:rPr>
      </w:pPr>
      <w:r>
        <w:rPr>
          <w:rFonts w:hint="cs"/>
          <w:rtl/>
        </w:rPr>
        <w:t>מישהו צריך לפקח על זה, כדי שיוכלו לעשות את זה.</w:t>
      </w:r>
    </w:p>
    <w:p w14:paraId="66A7285C" w14:textId="77777777" w:rsidR="00000000" w:rsidRDefault="00DD00E1">
      <w:pPr>
        <w:pStyle w:val="a0"/>
        <w:rPr>
          <w:rFonts w:hint="cs"/>
          <w:rtl/>
        </w:rPr>
      </w:pPr>
    </w:p>
    <w:p w14:paraId="35C44C74" w14:textId="77777777" w:rsidR="00000000" w:rsidRDefault="00DD00E1">
      <w:pPr>
        <w:pStyle w:val="-"/>
        <w:rPr>
          <w:rtl/>
        </w:rPr>
      </w:pPr>
      <w:bookmarkStart w:id="450" w:name="FS000001052T22_10_2003_17_47_39C"/>
      <w:bookmarkEnd w:id="450"/>
      <w:r>
        <w:rPr>
          <w:rtl/>
        </w:rPr>
        <w:t>אילן ליבוביץ (שינוי):</w:t>
      </w:r>
    </w:p>
    <w:p w14:paraId="46B5E1B8" w14:textId="77777777" w:rsidR="00000000" w:rsidRDefault="00DD00E1">
      <w:pPr>
        <w:pStyle w:val="a0"/>
        <w:rPr>
          <w:rtl/>
        </w:rPr>
      </w:pPr>
    </w:p>
    <w:p w14:paraId="4AA1390B" w14:textId="77777777" w:rsidR="00000000" w:rsidRDefault="00DD00E1">
      <w:pPr>
        <w:pStyle w:val="a0"/>
        <w:rPr>
          <w:rFonts w:hint="cs"/>
          <w:rtl/>
        </w:rPr>
      </w:pPr>
      <w:r>
        <w:rPr>
          <w:rFonts w:hint="cs"/>
          <w:rtl/>
        </w:rPr>
        <w:t>אני בטוח שאחרי שמי מהמנהלים של המפעלים המזהמים, שהשמירה על איכות הסביבה היא לא בדיוק בר</w:t>
      </w:r>
      <w:r>
        <w:rPr>
          <w:rFonts w:hint="cs"/>
          <w:rtl/>
        </w:rPr>
        <w:t>אש מעייניו, ותקלה כזאת היתה במפעל שלו, ייכנס פעם אחת לכלא על דבר כזה, כל בעלי המפעלים האחרים ייזהרו שבעתיים שדבר כזה לא יקרה להם. רק אם יינקטו סנקציות משמעותיות, אם לא כלא, אז סנקציות כספיות כבדות ביותר - - -</w:t>
      </w:r>
    </w:p>
    <w:p w14:paraId="261635BC" w14:textId="77777777" w:rsidR="00000000" w:rsidRDefault="00DD00E1">
      <w:pPr>
        <w:pStyle w:val="a0"/>
        <w:rPr>
          <w:rFonts w:hint="cs"/>
          <w:rtl/>
        </w:rPr>
      </w:pPr>
    </w:p>
    <w:p w14:paraId="3D1845DD" w14:textId="77777777" w:rsidR="00000000" w:rsidRDefault="00DD00E1">
      <w:pPr>
        <w:pStyle w:val="af1"/>
        <w:rPr>
          <w:rtl/>
        </w:rPr>
      </w:pPr>
      <w:r>
        <w:rPr>
          <w:rtl/>
        </w:rPr>
        <w:t>היו"ר מיכאל נודלמן:</w:t>
      </w:r>
    </w:p>
    <w:p w14:paraId="673CFD95" w14:textId="77777777" w:rsidR="00000000" w:rsidRDefault="00DD00E1">
      <w:pPr>
        <w:pStyle w:val="a0"/>
        <w:rPr>
          <w:rtl/>
        </w:rPr>
      </w:pPr>
    </w:p>
    <w:p w14:paraId="29D93637" w14:textId="77777777" w:rsidR="00000000" w:rsidRDefault="00DD00E1">
      <w:pPr>
        <w:pStyle w:val="a0"/>
        <w:rPr>
          <w:rFonts w:hint="cs"/>
          <w:rtl/>
        </w:rPr>
      </w:pPr>
      <w:r>
        <w:rPr>
          <w:rFonts w:hint="cs"/>
          <w:rtl/>
        </w:rPr>
        <w:t>מי שמזהם, צריך לשלם.</w:t>
      </w:r>
    </w:p>
    <w:p w14:paraId="0D01A3D7" w14:textId="77777777" w:rsidR="00000000" w:rsidRDefault="00DD00E1">
      <w:pPr>
        <w:pStyle w:val="a0"/>
        <w:rPr>
          <w:rFonts w:hint="cs"/>
          <w:rtl/>
        </w:rPr>
      </w:pPr>
    </w:p>
    <w:p w14:paraId="12F72A01" w14:textId="77777777" w:rsidR="00000000" w:rsidRDefault="00DD00E1">
      <w:pPr>
        <w:pStyle w:val="-"/>
        <w:rPr>
          <w:rtl/>
        </w:rPr>
      </w:pPr>
      <w:bookmarkStart w:id="451" w:name="FS000001052T22_10_2003_17_49_11C"/>
      <w:bookmarkEnd w:id="451"/>
      <w:r>
        <w:rPr>
          <w:rtl/>
        </w:rPr>
        <w:t>איל</w:t>
      </w:r>
      <w:r>
        <w:rPr>
          <w:rtl/>
        </w:rPr>
        <w:t>ן ליבוביץ (שינוי):</w:t>
      </w:r>
    </w:p>
    <w:p w14:paraId="2F131300" w14:textId="77777777" w:rsidR="00000000" w:rsidRDefault="00DD00E1">
      <w:pPr>
        <w:pStyle w:val="a0"/>
        <w:rPr>
          <w:rtl/>
        </w:rPr>
      </w:pPr>
    </w:p>
    <w:p w14:paraId="09CCA80B" w14:textId="77777777" w:rsidR="00000000" w:rsidRDefault="00DD00E1">
      <w:pPr>
        <w:pStyle w:val="a0"/>
        <w:rPr>
          <w:rFonts w:hint="cs"/>
          <w:rtl/>
        </w:rPr>
      </w:pPr>
      <w:r>
        <w:rPr>
          <w:rFonts w:hint="cs"/>
          <w:rtl/>
        </w:rPr>
        <w:t>- - - אבל בצורה משמעותית ביותר, ולא עוד ועדת חקירה שתשעה חודשים לא מצליחה להביא את המסקנות שלה לכנסת.</w:t>
      </w:r>
    </w:p>
    <w:p w14:paraId="0B575496" w14:textId="77777777" w:rsidR="00000000" w:rsidRDefault="00DD00E1">
      <w:pPr>
        <w:pStyle w:val="a0"/>
        <w:rPr>
          <w:rFonts w:hint="cs"/>
          <w:rtl/>
        </w:rPr>
      </w:pPr>
    </w:p>
    <w:p w14:paraId="3054C6E0" w14:textId="77777777" w:rsidR="00000000" w:rsidRDefault="00DD00E1">
      <w:pPr>
        <w:pStyle w:val="af0"/>
        <w:rPr>
          <w:rtl/>
        </w:rPr>
      </w:pPr>
      <w:r>
        <w:rPr>
          <w:rFonts w:hint="eastAsia"/>
          <w:rtl/>
        </w:rPr>
        <w:t>רומן</w:t>
      </w:r>
      <w:r>
        <w:rPr>
          <w:rtl/>
        </w:rPr>
        <w:t xml:space="preserve"> ברונפמן (מרצ):</w:t>
      </w:r>
    </w:p>
    <w:p w14:paraId="3F5E44AF" w14:textId="77777777" w:rsidR="00000000" w:rsidRDefault="00DD00E1">
      <w:pPr>
        <w:pStyle w:val="a0"/>
        <w:rPr>
          <w:rFonts w:hint="cs"/>
          <w:rtl/>
        </w:rPr>
      </w:pPr>
    </w:p>
    <w:p w14:paraId="1E7DC817" w14:textId="77777777" w:rsidR="00000000" w:rsidRDefault="00DD00E1">
      <w:pPr>
        <w:pStyle w:val="a0"/>
        <w:rPr>
          <w:rFonts w:hint="cs"/>
          <w:rtl/>
        </w:rPr>
      </w:pPr>
      <w:r>
        <w:rPr>
          <w:rFonts w:hint="cs"/>
          <w:rtl/>
        </w:rPr>
        <w:t>לכן - ועדת הכלכלה.</w:t>
      </w:r>
    </w:p>
    <w:p w14:paraId="5A71DE04" w14:textId="77777777" w:rsidR="00000000" w:rsidRDefault="00DD00E1">
      <w:pPr>
        <w:pStyle w:val="a0"/>
        <w:rPr>
          <w:rFonts w:hint="cs"/>
          <w:rtl/>
        </w:rPr>
      </w:pPr>
    </w:p>
    <w:p w14:paraId="5D5F1A1D" w14:textId="77777777" w:rsidR="00000000" w:rsidRDefault="00DD00E1">
      <w:pPr>
        <w:pStyle w:val="-"/>
        <w:rPr>
          <w:rtl/>
        </w:rPr>
      </w:pPr>
      <w:bookmarkStart w:id="452" w:name="FS000001052T22_10_2003_17_49_51C"/>
      <w:bookmarkEnd w:id="452"/>
      <w:r>
        <w:rPr>
          <w:rtl/>
        </w:rPr>
        <w:t>אילן ליבוביץ (שינוי):</w:t>
      </w:r>
    </w:p>
    <w:p w14:paraId="2479C27F" w14:textId="77777777" w:rsidR="00000000" w:rsidRDefault="00DD00E1">
      <w:pPr>
        <w:pStyle w:val="a0"/>
        <w:rPr>
          <w:rtl/>
        </w:rPr>
      </w:pPr>
    </w:p>
    <w:p w14:paraId="6E27548E" w14:textId="77777777" w:rsidR="00000000" w:rsidRDefault="00DD00E1">
      <w:pPr>
        <w:pStyle w:val="a0"/>
        <w:rPr>
          <w:rFonts w:hint="cs"/>
          <w:rtl/>
        </w:rPr>
      </w:pPr>
      <w:r>
        <w:rPr>
          <w:rFonts w:hint="cs"/>
          <w:rtl/>
        </w:rPr>
        <w:t xml:space="preserve">לא, צריך את רשויות האכיפה - המשטרה, הפרקליטות - שיהיו תקיפות; שהמשרד </w:t>
      </w:r>
      <w:r>
        <w:rPr>
          <w:rFonts w:hint="cs"/>
          <w:rtl/>
        </w:rPr>
        <w:t>לאיכות הסביבה יפקח עליהן.</w:t>
      </w:r>
    </w:p>
    <w:p w14:paraId="75E3C44B" w14:textId="77777777" w:rsidR="00000000" w:rsidRDefault="00DD00E1">
      <w:pPr>
        <w:pStyle w:val="a0"/>
        <w:rPr>
          <w:rFonts w:hint="cs"/>
          <w:rtl/>
        </w:rPr>
      </w:pPr>
    </w:p>
    <w:p w14:paraId="3DEE6310" w14:textId="77777777" w:rsidR="00000000" w:rsidRDefault="00DD00E1">
      <w:pPr>
        <w:pStyle w:val="af0"/>
        <w:rPr>
          <w:rtl/>
        </w:rPr>
      </w:pPr>
      <w:r>
        <w:rPr>
          <w:rFonts w:hint="eastAsia"/>
          <w:rtl/>
        </w:rPr>
        <w:t>רומן</w:t>
      </w:r>
      <w:r>
        <w:rPr>
          <w:rtl/>
        </w:rPr>
        <w:t xml:space="preserve"> ברונפמן (מרצ):</w:t>
      </w:r>
    </w:p>
    <w:p w14:paraId="7D5B335A" w14:textId="77777777" w:rsidR="00000000" w:rsidRDefault="00DD00E1">
      <w:pPr>
        <w:pStyle w:val="a0"/>
        <w:rPr>
          <w:rFonts w:hint="cs"/>
          <w:rtl/>
        </w:rPr>
      </w:pPr>
    </w:p>
    <w:p w14:paraId="2ECDFC08" w14:textId="77777777" w:rsidR="00000000" w:rsidRDefault="00DD00E1">
      <w:pPr>
        <w:pStyle w:val="a0"/>
        <w:rPr>
          <w:rFonts w:hint="cs"/>
          <w:rtl/>
        </w:rPr>
      </w:pPr>
      <w:r>
        <w:rPr>
          <w:rFonts w:hint="cs"/>
          <w:rtl/>
        </w:rPr>
        <w:t>ועדת הכלכלה צריכה להיות שותפה במהלך הזה.</w:t>
      </w:r>
    </w:p>
    <w:p w14:paraId="2F4A8DF5" w14:textId="77777777" w:rsidR="00000000" w:rsidRDefault="00DD00E1">
      <w:pPr>
        <w:pStyle w:val="a0"/>
        <w:rPr>
          <w:rFonts w:hint="cs"/>
          <w:rtl/>
        </w:rPr>
      </w:pPr>
    </w:p>
    <w:p w14:paraId="5A34BBAE" w14:textId="77777777" w:rsidR="00000000" w:rsidRDefault="00DD00E1">
      <w:pPr>
        <w:pStyle w:val="-"/>
        <w:rPr>
          <w:rtl/>
        </w:rPr>
      </w:pPr>
      <w:bookmarkStart w:id="453" w:name="FS000001052T22_10_2003_17_50_47C"/>
      <w:bookmarkEnd w:id="453"/>
      <w:r>
        <w:rPr>
          <w:rtl/>
        </w:rPr>
        <w:t>אילן ליבוביץ (שינוי):</w:t>
      </w:r>
    </w:p>
    <w:p w14:paraId="3410ED96" w14:textId="77777777" w:rsidR="00000000" w:rsidRDefault="00DD00E1">
      <w:pPr>
        <w:pStyle w:val="a0"/>
        <w:rPr>
          <w:rtl/>
        </w:rPr>
      </w:pPr>
    </w:p>
    <w:p w14:paraId="08775223" w14:textId="77777777" w:rsidR="00000000" w:rsidRDefault="00DD00E1">
      <w:pPr>
        <w:pStyle w:val="a0"/>
        <w:rPr>
          <w:rFonts w:hint="cs"/>
          <w:rtl/>
        </w:rPr>
      </w:pPr>
      <w:r>
        <w:rPr>
          <w:rFonts w:hint="cs"/>
          <w:rtl/>
        </w:rPr>
        <w:t>אחרי מקרה כזה, שאפילו יהיה בבחינת יראו וייראו, כל מנהל מפעל שיש סיכון שיגרום לזיהום אוויר או לכל זיהום אחר, יקים כבר מעצמו מערכות הגנה ובקרה כד</w:t>
      </w:r>
      <w:r>
        <w:rPr>
          <w:rFonts w:hint="cs"/>
          <w:rtl/>
        </w:rPr>
        <w:t>י למנוע תקלות כאלה. אסור לנו להסכים להישנות של מקרים מהסוג הזה. צריכה לצאת מהבית הזה קריאה ברורה: יש להילחם בתופעות של זיהום האוויר ופגיעה באיכות הסביבה כתוצאה מרשלנות, ביד נחושה ותקיפה, על-ידי רשויות האכיפה.</w:t>
      </w:r>
    </w:p>
    <w:p w14:paraId="6496B67E" w14:textId="77777777" w:rsidR="00000000" w:rsidRDefault="00DD00E1">
      <w:pPr>
        <w:pStyle w:val="a0"/>
        <w:rPr>
          <w:rFonts w:hint="cs"/>
          <w:rtl/>
        </w:rPr>
      </w:pPr>
    </w:p>
    <w:p w14:paraId="04E3FF4E" w14:textId="77777777" w:rsidR="00000000" w:rsidRDefault="00DD00E1">
      <w:pPr>
        <w:pStyle w:val="a0"/>
        <w:rPr>
          <w:rFonts w:hint="cs"/>
          <w:rtl/>
        </w:rPr>
      </w:pPr>
      <w:r>
        <w:rPr>
          <w:rFonts w:hint="cs"/>
          <w:rtl/>
        </w:rPr>
        <w:t>אני קורא לשרה לאיכות הסביבה לפעול בתקיפות ובנמ</w:t>
      </w:r>
      <w:r>
        <w:rPr>
          <w:rFonts w:hint="cs"/>
          <w:rtl/>
        </w:rPr>
        <w:t>רצות נגד המזהמים, שאם לא כן הנבואה שלה על היות חיפה פצצה מתקתקת עוד עשויה להתגשם. תודה.</w:t>
      </w:r>
    </w:p>
    <w:p w14:paraId="39C60CA8" w14:textId="77777777" w:rsidR="00000000" w:rsidRDefault="00DD00E1">
      <w:pPr>
        <w:pStyle w:val="a0"/>
        <w:rPr>
          <w:rFonts w:hint="cs"/>
          <w:rtl/>
        </w:rPr>
      </w:pPr>
    </w:p>
    <w:p w14:paraId="7DE06125" w14:textId="77777777" w:rsidR="00000000" w:rsidRDefault="00DD00E1">
      <w:pPr>
        <w:pStyle w:val="af1"/>
        <w:rPr>
          <w:rtl/>
        </w:rPr>
      </w:pPr>
      <w:r>
        <w:rPr>
          <w:rtl/>
        </w:rPr>
        <w:t>היו"ר מיכאל נודלמן:</w:t>
      </w:r>
    </w:p>
    <w:p w14:paraId="23FBB9A9" w14:textId="77777777" w:rsidR="00000000" w:rsidRDefault="00DD00E1">
      <w:pPr>
        <w:pStyle w:val="a0"/>
        <w:rPr>
          <w:rtl/>
        </w:rPr>
      </w:pPr>
    </w:p>
    <w:p w14:paraId="0B0E4D8F" w14:textId="77777777" w:rsidR="00000000" w:rsidRDefault="00DD00E1">
      <w:pPr>
        <w:pStyle w:val="a0"/>
        <w:rPr>
          <w:rFonts w:hint="cs"/>
          <w:rtl/>
        </w:rPr>
      </w:pPr>
      <w:r>
        <w:rPr>
          <w:rFonts w:hint="cs"/>
          <w:rtl/>
        </w:rPr>
        <w:t>תודה רבה. אדוני השר, בבקשה.</w:t>
      </w:r>
    </w:p>
    <w:p w14:paraId="3EC20D2A" w14:textId="77777777" w:rsidR="00000000" w:rsidRDefault="00DD00E1">
      <w:pPr>
        <w:pStyle w:val="a0"/>
        <w:rPr>
          <w:rFonts w:hint="cs"/>
          <w:rtl/>
        </w:rPr>
      </w:pPr>
    </w:p>
    <w:p w14:paraId="357FD029" w14:textId="77777777" w:rsidR="00000000" w:rsidRDefault="00DD00E1">
      <w:pPr>
        <w:pStyle w:val="a"/>
        <w:rPr>
          <w:rtl/>
        </w:rPr>
      </w:pPr>
      <w:bookmarkStart w:id="454" w:name="FS000000519T22_10_2003_17_25_53"/>
      <w:bookmarkStart w:id="455" w:name="_Toc67028627"/>
      <w:bookmarkEnd w:id="454"/>
      <w:r>
        <w:rPr>
          <w:rtl/>
        </w:rPr>
        <w:t>שר הפנים אברהם פורז:</w:t>
      </w:r>
      <w:bookmarkEnd w:id="455"/>
    </w:p>
    <w:p w14:paraId="03618ED0" w14:textId="77777777" w:rsidR="00000000" w:rsidRDefault="00DD00E1">
      <w:pPr>
        <w:pStyle w:val="a0"/>
        <w:rPr>
          <w:rtl/>
        </w:rPr>
      </w:pPr>
    </w:p>
    <w:p w14:paraId="50B073D7" w14:textId="77777777" w:rsidR="00000000" w:rsidRDefault="00DD00E1">
      <w:pPr>
        <w:pStyle w:val="a0"/>
        <w:rPr>
          <w:rFonts w:hint="cs"/>
          <w:rtl/>
        </w:rPr>
      </w:pPr>
      <w:r>
        <w:rPr>
          <w:rFonts w:hint="cs"/>
          <w:rtl/>
        </w:rPr>
        <w:t>אדוני היושב-ראש, חברי הכנסת, אני מודה לחברי הכנסת שחושבים שהאמון שצריך לתת בי כנראה לא מספיק, ו</w:t>
      </w:r>
      <w:r>
        <w:rPr>
          <w:rFonts w:hint="cs"/>
          <w:rtl/>
        </w:rPr>
        <w:t xml:space="preserve">צריך להוסיף לי עוד נושאים שאוכל לטפל בהם, כמו נושאי איכות סביבה. </w:t>
      </w:r>
    </w:p>
    <w:p w14:paraId="1C58D460" w14:textId="77777777" w:rsidR="00000000" w:rsidRDefault="00DD00E1">
      <w:pPr>
        <w:pStyle w:val="a0"/>
        <w:rPr>
          <w:rFonts w:hint="cs"/>
          <w:rtl/>
        </w:rPr>
      </w:pPr>
    </w:p>
    <w:p w14:paraId="16D8357A" w14:textId="77777777" w:rsidR="00000000" w:rsidRDefault="00DD00E1">
      <w:pPr>
        <w:pStyle w:val="af0"/>
        <w:rPr>
          <w:rtl/>
        </w:rPr>
      </w:pPr>
      <w:r>
        <w:rPr>
          <w:rFonts w:hint="eastAsia"/>
          <w:rtl/>
        </w:rPr>
        <w:t>דוד</w:t>
      </w:r>
      <w:r>
        <w:rPr>
          <w:rtl/>
        </w:rPr>
        <w:t xml:space="preserve"> אזולאי (ש"ס):</w:t>
      </w:r>
    </w:p>
    <w:p w14:paraId="7F88518C" w14:textId="77777777" w:rsidR="00000000" w:rsidRDefault="00DD00E1">
      <w:pPr>
        <w:pStyle w:val="a0"/>
        <w:rPr>
          <w:rFonts w:hint="cs"/>
          <w:rtl/>
        </w:rPr>
      </w:pPr>
    </w:p>
    <w:p w14:paraId="2BAD6BF6" w14:textId="77777777" w:rsidR="00000000" w:rsidRDefault="00DD00E1">
      <w:pPr>
        <w:pStyle w:val="a0"/>
        <w:rPr>
          <w:rFonts w:hint="cs"/>
          <w:rtl/>
        </w:rPr>
      </w:pPr>
      <w:r>
        <w:rPr>
          <w:rFonts w:hint="cs"/>
          <w:rtl/>
        </w:rPr>
        <w:t xml:space="preserve">אני פשוט רוצה שתהיה יותר עסוק. אתה עסוק בשטויות במשרד - - - </w:t>
      </w:r>
    </w:p>
    <w:p w14:paraId="371378D6" w14:textId="77777777" w:rsidR="00000000" w:rsidRDefault="00DD00E1">
      <w:pPr>
        <w:pStyle w:val="a0"/>
        <w:rPr>
          <w:rFonts w:hint="cs"/>
          <w:rtl/>
        </w:rPr>
      </w:pPr>
    </w:p>
    <w:p w14:paraId="010F73A0" w14:textId="77777777" w:rsidR="00000000" w:rsidRDefault="00DD00E1">
      <w:pPr>
        <w:pStyle w:val="-"/>
        <w:rPr>
          <w:rtl/>
        </w:rPr>
      </w:pPr>
      <w:bookmarkStart w:id="456" w:name="FS000000519T22_10_2003_17_29_34C"/>
      <w:bookmarkEnd w:id="456"/>
      <w:r>
        <w:rPr>
          <w:rtl/>
        </w:rPr>
        <w:t>שר הפנים אברהם פורז:</w:t>
      </w:r>
    </w:p>
    <w:p w14:paraId="48D37859" w14:textId="77777777" w:rsidR="00000000" w:rsidRDefault="00DD00E1">
      <w:pPr>
        <w:pStyle w:val="a0"/>
        <w:rPr>
          <w:rtl/>
        </w:rPr>
      </w:pPr>
    </w:p>
    <w:p w14:paraId="73BCC326" w14:textId="77777777" w:rsidR="00000000" w:rsidRDefault="00DD00E1">
      <w:pPr>
        <w:pStyle w:val="a0"/>
        <w:rPr>
          <w:rFonts w:hint="cs"/>
          <w:rtl/>
        </w:rPr>
      </w:pPr>
      <w:r>
        <w:rPr>
          <w:rFonts w:hint="cs"/>
          <w:rtl/>
        </w:rPr>
        <w:t>חבר הכנסת אזולאי, אני רק לא בטוח שאם אתעסק בנושאי איכות הסביבה, אוכל להניח לשאלות של ג</w:t>
      </w:r>
      <w:r>
        <w:rPr>
          <w:rFonts w:hint="cs"/>
          <w:rtl/>
        </w:rPr>
        <w:t xml:space="preserve">יור ומעמד אישי וכל הדברים האלה, כי הם עדיין בסמכות משרד הפנים. </w:t>
      </w:r>
    </w:p>
    <w:p w14:paraId="2B9785C9" w14:textId="77777777" w:rsidR="00000000" w:rsidRDefault="00DD00E1">
      <w:pPr>
        <w:pStyle w:val="a0"/>
        <w:rPr>
          <w:rFonts w:hint="cs"/>
          <w:rtl/>
        </w:rPr>
      </w:pPr>
    </w:p>
    <w:p w14:paraId="6EF448F5" w14:textId="77777777" w:rsidR="00000000" w:rsidRDefault="00DD00E1">
      <w:pPr>
        <w:pStyle w:val="a0"/>
        <w:rPr>
          <w:rFonts w:hint="cs"/>
          <w:rtl/>
        </w:rPr>
      </w:pPr>
      <w:r>
        <w:rPr>
          <w:rFonts w:hint="cs"/>
          <w:rtl/>
        </w:rPr>
        <w:t>מכל מקום, נושא איכות הסביבה היה חלק ממשרד הפנים במשך הרבה שנים. היה שירות לשמירת איכות הסביבה בתוך משרד הפנים, ובתקופתו של יצחק שמיר כראש הממשלה הוחלט להקים את המשרד לאיכות הסביבה. האמת היא ש</w:t>
      </w:r>
      <w:r>
        <w:rPr>
          <w:rFonts w:hint="cs"/>
          <w:rtl/>
        </w:rPr>
        <w:t>המשרד בתחילתו היה בממשלת האחדות הלאומית ששמעון פרס עמד בראשה ב-1984. אז החליטו למעשה לראשונה להקים את המשרד לאיכות הסביבה. ואני אומר לכם שטוב שיהיה שר - - -</w:t>
      </w:r>
    </w:p>
    <w:p w14:paraId="2C9FD026" w14:textId="77777777" w:rsidR="00000000" w:rsidRDefault="00DD00E1">
      <w:pPr>
        <w:pStyle w:val="a0"/>
        <w:rPr>
          <w:rFonts w:hint="cs"/>
          <w:rtl/>
        </w:rPr>
      </w:pPr>
    </w:p>
    <w:p w14:paraId="0A010013" w14:textId="77777777" w:rsidR="00000000" w:rsidRDefault="00DD00E1">
      <w:pPr>
        <w:pStyle w:val="af0"/>
        <w:rPr>
          <w:rtl/>
        </w:rPr>
      </w:pPr>
      <w:r>
        <w:rPr>
          <w:rFonts w:hint="eastAsia"/>
          <w:rtl/>
        </w:rPr>
        <w:t>דוד</w:t>
      </w:r>
      <w:r>
        <w:rPr>
          <w:rtl/>
        </w:rPr>
        <w:t xml:space="preserve"> אזולאי (ש"ס):</w:t>
      </w:r>
    </w:p>
    <w:p w14:paraId="636C8A34" w14:textId="77777777" w:rsidR="00000000" w:rsidRDefault="00DD00E1">
      <w:pPr>
        <w:pStyle w:val="a0"/>
        <w:rPr>
          <w:rFonts w:hint="cs"/>
          <w:rtl/>
        </w:rPr>
      </w:pPr>
    </w:p>
    <w:p w14:paraId="55FEDAA9" w14:textId="77777777" w:rsidR="00000000" w:rsidRDefault="00DD00E1">
      <w:pPr>
        <w:pStyle w:val="a0"/>
        <w:rPr>
          <w:rFonts w:hint="cs"/>
          <w:rtl/>
        </w:rPr>
      </w:pPr>
      <w:r>
        <w:rPr>
          <w:rFonts w:hint="cs"/>
          <w:rtl/>
        </w:rPr>
        <w:t>חבר סיעתך אז היה שר לאיכות הסביבה.</w:t>
      </w:r>
    </w:p>
    <w:p w14:paraId="2D176335" w14:textId="77777777" w:rsidR="00000000" w:rsidRDefault="00DD00E1">
      <w:pPr>
        <w:pStyle w:val="a0"/>
        <w:rPr>
          <w:rFonts w:hint="cs"/>
          <w:rtl/>
        </w:rPr>
      </w:pPr>
    </w:p>
    <w:p w14:paraId="7545AB9D" w14:textId="77777777" w:rsidR="00000000" w:rsidRDefault="00DD00E1">
      <w:pPr>
        <w:pStyle w:val="-"/>
        <w:rPr>
          <w:rtl/>
        </w:rPr>
      </w:pPr>
      <w:bookmarkStart w:id="457" w:name="FS000000519T22_10_2003_17_32_37C"/>
      <w:bookmarkEnd w:id="457"/>
      <w:r>
        <w:rPr>
          <w:rtl/>
        </w:rPr>
        <w:t>שר הפנים אברהם פורז:</w:t>
      </w:r>
    </w:p>
    <w:p w14:paraId="0CD58B31" w14:textId="77777777" w:rsidR="00000000" w:rsidRDefault="00DD00E1">
      <w:pPr>
        <w:pStyle w:val="a0"/>
        <w:rPr>
          <w:rtl/>
        </w:rPr>
      </w:pPr>
    </w:p>
    <w:p w14:paraId="774992AA" w14:textId="77777777" w:rsidR="00000000" w:rsidRDefault="00DD00E1">
      <w:pPr>
        <w:pStyle w:val="a0"/>
        <w:rPr>
          <w:rFonts w:hint="cs"/>
          <w:rtl/>
        </w:rPr>
      </w:pPr>
      <w:r>
        <w:rPr>
          <w:rFonts w:hint="cs"/>
          <w:rtl/>
        </w:rPr>
        <w:t>לא, השר הראשון לאיכות</w:t>
      </w:r>
      <w:r>
        <w:rPr>
          <w:rFonts w:hint="cs"/>
          <w:rtl/>
        </w:rPr>
        <w:t xml:space="preserve"> הסביבה היה רוני מילוא. בעצם הוא גם הקים את המשרד הזה. לימים הוא עבר כמה גלגולים. שריד היה כבר יותר מאוחר. לפניו גם היה רפאל איתן באיזה שהוא שלב. </w:t>
      </w:r>
    </w:p>
    <w:p w14:paraId="5C8C88FB" w14:textId="77777777" w:rsidR="00000000" w:rsidRDefault="00DD00E1">
      <w:pPr>
        <w:pStyle w:val="a0"/>
        <w:rPr>
          <w:rFonts w:hint="cs"/>
          <w:rtl/>
        </w:rPr>
      </w:pPr>
    </w:p>
    <w:p w14:paraId="166FDD87" w14:textId="77777777" w:rsidR="00000000" w:rsidRDefault="00DD00E1">
      <w:pPr>
        <w:pStyle w:val="a0"/>
        <w:rPr>
          <w:rFonts w:hint="cs"/>
          <w:rtl/>
        </w:rPr>
      </w:pPr>
      <w:r>
        <w:rPr>
          <w:rFonts w:hint="cs"/>
          <w:rtl/>
        </w:rPr>
        <w:t>מכל מקום, אני חושב שהנושא של איכות הסביבה ראוי שיהיה לו משרד נפרד, טוב שיש משרד לאיכות הסביבה. אני רוצה לומר</w:t>
      </w:r>
      <w:r>
        <w:rPr>
          <w:rFonts w:hint="cs"/>
          <w:rtl/>
        </w:rPr>
        <w:t xml:space="preserve"> לכם שבמערכת היחסים שלי עם המשרד הזה, הם לוחצים עלינו, הם לוחצים גם על משרדי ממשלה אחרים, וטוב שהם קיימים. </w:t>
      </w:r>
    </w:p>
    <w:p w14:paraId="5C923D70" w14:textId="77777777" w:rsidR="00000000" w:rsidRDefault="00DD00E1">
      <w:pPr>
        <w:pStyle w:val="a0"/>
        <w:rPr>
          <w:rFonts w:hint="cs"/>
          <w:rtl/>
        </w:rPr>
      </w:pPr>
    </w:p>
    <w:p w14:paraId="714BD0C5" w14:textId="77777777" w:rsidR="00000000" w:rsidRDefault="00DD00E1">
      <w:pPr>
        <w:pStyle w:val="a0"/>
        <w:rPr>
          <w:rFonts w:hint="cs"/>
          <w:rtl/>
        </w:rPr>
      </w:pPr>
      <w:r>
        <w:rPr>
          <w:rFonts w:hint="cs"/>
          <w:rtl/>
        </w:rPr>
        <w:t xml:space="preserve">אני כמובן גם אקרא פה את התשובה לגבי הנושא המיוחד של מפרץ-חיפה, שהוכנה במשרד לאיכות הסביבה: </w:t>
      </w:r>
    </w:p>
    <w:p w14:paraId="049502AA" w14:textId="77777777" w:rsidR="00000000" w:rsidRDefault="00DD00E1">
      <w:pPr>
        <w:pStyle w:val="a0"/>
        <w:rPr>
          <w:rFonts w:hint="cs"/>
          <w:rtl/>
        </w:rPr>
      </w:pPr>
    </w:p>
    <w:p w14:paraId="6393F937" w14:textId="77777777" w:rsidR="00000000" w:rsidRDefault="00DD00E1">
      <w:pPr>
        <w:pStyle w:val="a0"/>
        <w:rPr>
          <w:rFonts w:hint="cs"/>
          <w:rtl/>
        </w:rPr>
      </w:pPr>
      <w:r>
        <w:rPr>
          <w:rFonts w:hint="cs"/>
          <w:rtl/>
        </w:rPr>
        <w:t xml:space="preserve">אכן, באזור מפרץ-חיפה אירעו בתקופה האחרונה כמה אירועים </w:t>
      </w:r>
      <w:r>
        <w:rPr>
          <w:rFonts w:hint="cs"/>
          <w:rtl/>
        </w:rPr>
        <w:t>קשים, אשר גרמו זיהום אוויר כבד במפרץ ובסביבתו, ואשר היו עלולים להיות איום על בריאות תושבי האזור. במפעל "תעשיות אלקטרוכימיות" בעכו התרחשו ארבעה אירועים שהיו מעורבים בהם חומרים מסוכנים, בתוך שלושה חודשים - שניים מתוכם התרחשו בתוך שבוע אחד בלבד. בבתי-הזיקוק ל</w:t>
      </w:r>
      <w:r>
        <w:rPr>
          <w:rFonts w:hint="cs"/>
          <w:rtl/>
        </w:rPr>
        <w:t xml:space="preserve">נפט במפרץ-חיפה התרחשו בתוך פחות מחודש שני אירועים שבמהלכם נגרם זיהום אוויר כבד באזור המפרץ. </w:t>
      </w:r>
    </w:p>
    <w:p w14:paraId="3ECC9B6E" w14:textId="77777777" w:rsidR="00000000" w:rsidRDefault="00DD00E1">
      <w:pPr>
        <w:pStyle w:val="a0"/>
        <w:rPr>
          <w:rFonts w:hint="cs"/>
          <w:rtl/>
        </w:rPr>
      </w:pPr>
    </w:p>
    <w:p w14:paraId="4A73ACBE" w14:textId="77777777" w:rsidR="00000000" w:rsidRDefault="00DD00E1">
      <w:pPr>
        <w:pStyle w:val="a0"/>
        <w:rPr>
          <w:rFonts w:hint="cs"/>
          <w:rtl/>
        </w:rPr>
      </w:pPr>
      <w:r>
        <w:rPr>
          <w:rFonts w:hint="cs"/>
          <w:rtl/>
        </w:rPr>
        <w:t>יצוין, כי לנוכח חומרת אחד האירועים שהתרחש בבתי-הזיקוק, הזהיר המשרד לאיכות הסביבה מפני שהייה ממושכת של תושבי קריית-טבעון, כפר-חסידים, רכסים, נופית ושער-העמקים מחוץ</w:t>
      </w:r>
      <w:r>
        <w:rPr>
          <w:rFonts w:hint="cs"/>
          <w:rtl/>
        </w:rPr>
        <w:t xml:space="preserve"> לבתיהם, והמליץ להימנע מפעילות גופנית מאומצת למשך כמה שעות. באירוע בעכו הועברה התרעה דומה לתושבי כפר-מסריק ועין-המפרץ.</w:t>
      </w:r>
    </w:p>
    <w:p w14:paraId="52B6D06F" w14:textId="77777777" w:rsidR="00000000" w:rsidRDefault="00DD00E1">
      <w:pPr>
        <w:pStyle w:val="a0"/>
        <w:rPr>
          <w:rFonts w:hint="cs"/>
          <w:rtl/>
        </w:rPr>
      </w:pPr>
    </w:p>
    <w:p w14:paraId="4A67233E" w14:textId="77777777" w:rsidR="00000000" w:rsidRDefault="00DD00E1">
      <w:pPr>
        <w:pStyle w:val="a0"/>
        <w:rPr>
          <w:rFonts w:hint="cs"/>
          <w:rtl/>
        </w:rPr>
      </w:pPr>
      <w:r>
        <w:rPr>
          <w:rFonts w:hint="cs"/>
          <w:rtl/>
        </w:rPr>
        <w:t>בשל חומרת האירועים והשלכותיהם האפשריות על בריאות הציבור, ועל רקע העובדה שמדובר ברצף של אירועים, מינתה השרה לאיכות הסביבה, פרופסור יהודית</w:t>
      </w:r>
      <w:r>
        <w:rPr>
          <w:rFonts w:hint="cs"/>
          <w:rtl/>
        </w:rPr>
        <w:t xml:space="preserve"> נאות, שתי ועדות לבדיקת נסיבות האירועים האחרונים:</w:t>
      </w:r>
    </w:p>
    <w:p w14:paraId="71BFD118" w14:textId="77777777" w:rsidR="00000000" w:rsidRDefault="00DD00E1">
      <w:pPr>
        <w:pStyle w:val="a0"/>
        <w:rPr>
          <w:rFonts w:hint="cs"/>
          <w:rtl/>
        </w:rPr>
      </w:pPr>
    </w:p>
    <w:p w14:paraId="66C5822C" w14:textId="77777777" w:rsidR="00000000" w:rsidRDefault="00DD00E1">
      <w:pPr>
        <w:pStyle w:val="a0"/>
        <w:rPr>
          <w:rFonts w:hint="cs"/>
          <w:rtl/>
        </w:rPr>
      </w:pPr>
      <w:r>
        <w:rPr>
          <w:rFonts w:hint="cs"/>
          <w:rtl/>
        </w:rPr>
        <w:t>1. לגבי בתי-הזיקוק לנפט ומפעל "כרמל אולפינים": ועדת החקירה מצאה כי תקלה באספקת החשמל הביאה להפסקת זרם הקיטור למתקני המפעל, ובכלל זה ללפיד בתי- הזיקוק, כל זאת בלי שמערכת גיבוי החשמל פעלה, דבר שהביא לפליטה מ</w:t>
      </w:r>
      <w:r>
        <w:rPr>
          <w:rFonts w:hint="cs"/>
          <w:rtl/>
        </w:rPr>
        <w:t>וגברת של חלקיקים וגזים רעילים. השרה נאות אימצה את המסקנות הראשוניות של הוועדה, הורתה על פתיחת חקירה פלילית, והמשטרה הירוקה פתחה בחקירה פלילית כנגד בתי-הזיקוק והמפעל "כרמל אולפינים". ועדת החקירה תגבש את המלצותיה הסופיות בקרוב, במטרה למנוע הישנות מקרים דומים</w:t>
      </w:r>
      <w:r>
        <w:rPr>
          <w:rFonts w:hint="cs"/>
          <w:rtl/>
        </w:rPr>
        <w:t xml:space="preserve">. </w:t>
      </w:r>
    </w:p>
    <w:p w14:paraId="421FC6F3" w14:textId="77777777" w:rsidR="00000000" w:rsidRDefault="00DD00E1">
      <w:pPr>
        <w:pStyle w:val="a0"/>
        <w:rPr>
          <w:rFonts w:hint="cs"/>
          <w:rtl/>
        </w:rPr>
      </w:pPr>
    </w:p>
    <w:p w14:paraId="58202082" w14:textId="77777777" w:rsidR="00000000" w:rsidRDefault="00DD00E1">
      <w:pPr>
        <w:pStyle w:val="a0"/>
        <w:rPr>
          <w:rFonts w:hint="cs"/>
          <w:rtl/>
        </w:rPr>
      </w:pPr>
      <w:r>
        <w:rPr>
          <w:rFonts w:hint="cs"/>
          <w:rtl/>
        </w:rPr>
        <w:t>2. לגבי מפעל "תעשיות אלקטרוכימיות": ועדת הבדיקה מצאה, כי תחזוקה לקויה של מתקנים, ליקויים בביצוע בדיקות ואי-עמידה בנהלים פנימיים, הביאו כנראה לשרפות חוזרות, שבמהלכן נמלטו חומרים החשודים כמסרטנים ותוצרי בעירה לאוויר. מדוח ראשוני של הוועדה עולה, כי ככל הנ</w:t>
      </w:r>
      <w:r>
        <w:rPr>
          <w:rFonts w:hint="cs"/>
          <w:rtl/>
        </w:rPr>
        <w:t>ראה לא הופקו הלקחים הנדרשים מאירועים קודמים בצורה מספקת, דבר שהביא להישנות האירוע במתכונת דומה. מנהל מחוז הצפון של המשרד לאיכות הסביבה הוציא למפעל צו סגירה מינהלי, בשל חשד לעבירות לכאורה על חוק רישוי עסקים, אי-נקיטת אמצעים למניעת תקריות והפרת תנאי רשיון הע</w:t>
      </w:r>
      <w:r>
        <w:rPr>
          <w:rFonts w:hint="cs"/>
          <w:rtl/>
        </w:rPr>
        <w:t>סק של המפעל. המשטרה הירוקה פתחה בחקירה פלילית נגד המפעל.</w:t>
      </w:r>
    </w:p>
    <w:p w14:paraId="638BF8F6" w14:textId="77777777" w:rsidR="00000000" w:rsidRDefault="00DD00E1">
      <w:pPr>
        <w:pStyle w:val="a0"/>
        <w:rPr>
          <w:rFonts w:hint="cs"/>
          <w:rtl/>
        </w:rPr>
      </w:pPr>
    </w:p>
    <w:p w14:paraId="0BDAD820" w14:textId="77777777" w:rsidR="00000000" w:rsidRDefault="00DD00E1">
      <w:pPr>
        <w:pStyle w:val="a0"/>
        <w:rPr>
          <w:rFonts w:hint="cs"/>
          <w:rtl/>
        </w:rPr>
      </w:pPr>
      <w:r>
        <w:rPr>
          <w:rFonts w:hint="cs"/>
          <w:rtl/>
        </w:rPr>
        <w:t xml:space="preserve">יש להדגיש כי תקלות המתרחשות בכל מפעל כימי עלולות להוות סיכון, אולם בשל עובדת ריכוזם של מפעלים כה רבים במפרץ-חיפה - אחד האזורים המאוכלסים ביותר במדינה - הסכנה גדולה שבעתיים. </w:t>
      </w:r>
    </w:p>
    <w:p w14:paraId="65A20689" w14:textId="77777777" w:rsidR="00000000" w:rsidRDefault="00DD00E1">
      <w:pPr>
        <w:pStyle w:val="a0"/>
        <w:rPr>
          <w:rFonts w:hint="cs"/>
          <w:rtl/>
        </w:rPr>
      </w:pPr>
    </w:p>
    <w:p w14:paraId="13E1977B" w14:textId="77777777" w:rsidR="00000000" w:rsidRDefault="00DD00E1">
      <w:pPr>
        <w:pStyle w:val="a0"/>
        <w:rPr>
          <w:rFonts w:hint="cs"/>
          <w:rtl/>
        </w:rPr>
      </w:pPr>
      <w:r>
        <w:rPr>
          <w:rFonts w:hint="cs"/>
          <w:rtl/>
        </w:rPr>
        <w:t>אגב, במאמר מוסגר אני יכ</w:t>
      </w:r>
      <w:r>
        <w:rPr>
          <w:rFonts w:hint="cs"/>
          <w:rtl/>
        </w:rPr>
        <w:t xml:space="preserve">ול לספר לכם, שלאזור הזה, האקסטריטוריאלי של המפרץ, שעד היום לא היה בתחום שיפוט של אף רשות מקומית, יש ועדת חקירה שסיימה אתמול את עבודתה, בראשות עוזי וכסלר. היא הגישה לי את המלצותיה, וההמלצה היא להעביר את השטח מבחינה מוניציפלית לעיריית חיפה ולמצוא מנגנון שבו </w:t>
      </w:r>
      <w:r>
        <w:rPr>
          <w:rFonts w:hint="cs"/>
          <w:rtl/>
        </w:rPr>
        <w:t>חלוקת רווחי הארנונה, דהיינו, אותם סכומי ארנונה שהם מעבר לתפעול השוטף שייעשה באמצעות חברה משותפת, יתחלקו בין העיריות הגובלות, ואילו נושא התכנון והבנייה יהיה בסמכותה של הוועדה המחוזית. זה הונח בפני אתמול, ואני צריך כמובן ללמוד את הדוח ולהחליט החלטות. אני יוד</w:t>
      </w:r>
      <w:r>
        <w:rPr>
          <w:rFonts w:hint="cs"/>
          <w:rtl/>
        </w:rPr>
        <w:t xml:space="preserve">ע שהשרה לאיכות הסביבה היתה רוצה להקים באזור הזה מועצה, היא קוראת לזה מועצה תעשייתית-אקולוגית, שמטרתה בעצם להשקיע את כל הכסף בנושאי איכות הסביבה. רק אתמול זה הונח בפני וטרם קיבלתי החלטה אם לאמץ או לא לאמץ. </w:t>
      </w:r>
    </w:p>
    <w:p w14:paraId="507CF7C4" w14:textId="77777777" w:rsidR="00000000" w:rsidRDefault="00DD00E1">
      <w:pPr>
        <w:pStyle w:val="a0"/>
        <w:rPr>
          <w:rFonts w:hint="cs"/>
          <w:rtl/>
        </w:rPr>
      </w:pPr>
    </w:p>
    <w:p w14:paraId="6539E8E0" w14:textId="77777777" w:rsidR="00000000" w:rsidRDefault="00DD00E1">
      <w:pPr>
        <w:pStyle w:val="af0"/>
        <w:rPr>
          <w:rtl/>
        </w:rPr>
      </w:pPr>
      <w:r>
        <w:rPr>
          <w:rFonts w:hint="eastAsia"/>
          <w:rtl/>
        </w:rPr>
        <w:t>דוד</w:t>
      </w:r>
      <w:r>
        <w:rPr>
          <w:rtl/>
        </w:rPr>
        <w:t xml:space="preserve"> אזולאי (ש"ס):</w:t>
      </w:r>
    </w:p>
    <w:p w14:paraId="79A7CEEF" w14:textId="77777777" w:rsidR="00000000" w:rsidRDefault="00DD00E1">
      <w:pPr>
        <w:pStyle w:val="a0"/>
        <w:rPr>
          <w:rFonts w:hint="cs"/>
          <w:rtl/>
        </w:rPr>
      </w:pPr>
    </w:p>
    <w:p w14:paraId="35BAA6CD" w14:textId="77777777" w:rsidR="00000000" w:rsidRDefault="00DD00E1">
      <w:pPr>
        <w:pStyle w:val="a0"/>
        <w:rPr>
          <w:rFonts w:hint="cs"/>
          <w:rtl/>
        </w:rPr>
      </w:pPr>
      <w:r>
        <w:rPr>
          <w:rFonts w:hint="cs"/>
          <w:rtl/>
        </w:rPr>
        <w:t>יהיו עוד כמה ג'ובים לאנשי שינו</w:t>
      </w:r>
      <w:r>
        <w:rPr>
          <w:rFonts w:hint="cs"/>
          <w:rtl/>
        </w:rPr>
        <w:t xml:space="preserve">י. </w:t>
      </w:r>
    </w:p>
    <w:p w14:paraId="549DE99A" w14:textId="77777777" w:rsidR="00000000" w:rsidRDefault="00DD00E1">
      <w:pPr>
        <w:pStyle w:val="a0"/>
        <w:rPr>
          <w:rFonts w:hint="cs"/>
          <w:rtl/>
        </w:rPr>
      </w:pPr>
    </w:p>
    <w:p w14:paraId="49179EB3" w14:textId="77777777" w:rsidR="00000000" w:rsidRDefault="00DD00E1">
      <w:pPr>
        <w:pStyle w:val="-"/>
        <w:rPr>
          <w:rtl/>
        </w:rPr>
      </w:pPr>
      <w:bookmarkStart w:id="458" w:name="FS000000519T22_10_2003_17_46_16C"/>
      <w:bookmarkEnd w:id="458"/>
      <w:r>
        <w:rPr>
          <w:rtl/>
        </w:rPr>
        <w:t>שר הפנים אברהם פורז:</w:t>
      </w:r>
    </w:p>
    <w:p w14:paraId="2A300621" w14:textId="77777777" w:rsidR="00000000" w:rsidRDefault="00DD00E1">
      <w:pPr>
        <w:pStyle w:val="a0"/>
        <w:rPr>
          <w:rtl/>
        </w:rPr>
      </w:pPr>
    </w:p>
    <w:p w14:paraId="0F67F64F" w14:textId="77777777" w:rsidR="00000000" w:rsidRDefault="00DD00E1">
      <w:pPr>
        <w:pStyle w:val="a0"/>
        <w:rPr>
          <w:rFonts w:hint="cs"/>
          <w:rtl/>
        </w:rPr>
      </w:pPr>
      <w:r>
        <w:rPr>
          <w:rFonts w:hint="cs"/>
          <w:rtl/>
        </w:rPr>
        <w:t xml:space="preserve">איפה? </w:t>
      </w:r>
    </w:p>
    <w:p w14:paraId="2260F1C5" w14:textId="77777777" w:rsidR="00000000" w:rsidRDefault="00DD00E1">
      <w:pPr>
        <w:pStyle w:val="a0"/>
        <w:rPr>
          <w:rFonts w:hint="cs"/>
          <w:rtl/>
        </w:rPr>
      </w:pPr>
    </w:p>
    <w:p w14:paraId="7C27C776" w14:textId="77777777" w:rsidR="00000000" w:rsidRDefault="00DD00E1">
      <w:pPr>
        <w:pStyle w:val="af0"/>
        <w:rPr>
          <w:rtl/>
        </w:rPr>
      </w:pPr>
      <w:r>
        <w:rPr>
          <w:rFonts w:hint="eastAsia"/>
          <w:rtl/>
        </w:rPr>
        <w:t>דוד</w:t>
      </w:r>
      <w:r>
        <w:rPr>
          <w:rtl/>
        </w:rPr>
        <w:t xml:space="preserve"> אזולאי (ש"ס):</w:t>
      </w:r>
    </w:p>
    <w:p w14:paraId="1D1C0337" w14:textId="77777777" w:rsidR="00000000" w:rsidRDefault="00DD00E1">
      <w:pPr>
        <w:pStyle w:val="a0"/>
        <w:rPr>
          <w:rFonts w:hint="cs"/>
          <w:rtl/>
        </w:rPr>
      </w:pPr>
    </w:p>
    <w:p w14:paraId="56B40682" w14:textId="77777777" w:rsidR="00000000" w:rsidRDefault="00DD00E1">
      <w:pPr>
        <w:pStyle w:val="a0"/>
        <w:rPr>
          <w:rFonts w:hint="cs"/>
          <w:rtl/>
        </w:rPr>
      </w:pPr>
      <w:r>
        <w:rPr>
          <w:rFonts w:hint="cs"/>
          <w:rtl/>
        </w:rPr>
        <w:t xml:space="preserve">במועצה. </w:t>
      </w:r>
    </w:p>
    <w:p w14:paraId="536A858A" w14:textId="77777777" w:rsidR="00000000" w:rsidRDefault="00DD00E1">
      <w:pPr>
        <w:pStyle w:val="a0"/>
        <w:rPr>
          <w:rFonts w:hint="cs"/>
          <w:rtl/>
        </w:rPr>
      </w:pPr>
    </w:p>
    <w:p w14:paraId="3891D095" w14:textId="77777777" w:rsidR="00000000" w:rsidRDefault="00DD00E1">
      <w:pPr>
        <w:pStyle w:val="-"/>
        <w:rPr>
          <w:rtl/>
        </w:rPr>
      </w:pPr>
      <w:bookmarkStart w:id="459" w:name="FS000000519T22_10_2003_17_46_43C"/>
      <w:bookmarkEnd w:id="459"/>
      <w:r>
        <w:rPr>
          <w:rtl/>
        </w:rPr>
        <w:t>שר הפנים אברהם פורז:</w:t>
      </w:r>
    </w:p>
    <w:p w14:paraId="4CFBA89D" w14:textId="77777777" w:rsidR="00000000" w:rsidRDefault="00DD00E1">
      <w:pPr>
        <w:pStyle w:val="a0"/>
        <w:rPr>
          <w:rtl/>
        </w:rPr>
      </w:pPr>
    </w:p>
    <w:p w14:paraId="6D80699F" w14:textId="77777777" w:rsidR="00000000" w:rsidRDefault="00DD00E1">
      <w:pPr>
        <w:pStyle w:val="a0"/>
        <w:rPr>
          <w:rFonts w:hint="cs"/>
          <w:rtl/>
        </w:rPr>
      </w:pPr>
      <w:r>
        <w:rPr>
          <w:rFonts w:hint="cs"/>
          <w:rtl/>
        </w:rPr>
        <w:t xml:space="preserve">ממש לא. </w:t>
      </w:r>
    </w:p>
    <w:p w14:paraId="7260E9C0" w14:textId="77777777" w:rsidR="00000000" w:rsidRDefault="00DD00E1">
      <w:pPr>
        <w:pStyle w:val="a0"/>
        <w:rPr>
          <w:rFonts w:hint="cs"/>
          <w:rtl/>
        </w:rPr>
      </w:pPr>
    </w:p>
    <w:p w14:paraId="0AF467A9" w14:textId="77777777" w:rsidR="00000000" w:rsidRDefault="00DD00E1">
      <w:pPr>
        <w:pStyle w:val="af0"/>
        <w:rPr>
          <w:rtl/>
        </w:rPr>
      </w:pPr>
      <w:r>
        <w:rPr>
          <w:rFonts w:hint="eastAsia"/>
          <w:rtl/>
        </w:rPr>
        <w:t>רומן</w:t>
      </w:r>
      <w:r>
        <w:rPr>
          <w:rtl/>
        </w:rPr>
        <w:t xml:space="preserve"> ברונפמן (מרצ):</w:t>
      </w:r>
    </w:p>
    <w:p w14:paraId="5D396A14" w14:textId="77777777" w:rsidR="00000000" w:rsidRDefault="00DD00E1">
      <w:pPr>
        <w:pStyle w:val="a0"/>
        <w:rPr>
          <w:rFonts w:hint="cs"/>
          <w:rtl/>
        </w:rPr>
      </w:pPr>
    </w:p>
    <w:p w14:paraId="7EA75721" w14:textId="77777777" w:rsidR="00000000" w:rsidRDefault="00DD00E1">
      <w:pPr>
        <w:pStyle w:val="a0"/>
        <w:rPr>
          <w:rFonts w:hint="cs"/>
          <w:rtl/>
        </w:rPr>
      </w:pPr>
      <w:r>
        <w:rPr>
          <w:rFonts w:hint="cs"/>
          <w:rtl/>
        </w:rPr>
        <w:t xml:space="preserve">הוא מספר לך את זה מהניסיון. </w:t>
      </w:r>
    </w:p>
    <w:p w14:paraId="74C69355" w14:textId="77777777" w:rsidR="00000000" w:rsidRDefault="00DD00E1">
      <w:pPr>
        <w:pStyle w:val="a0"/>
        <w:rPr>
          <w:rFonts w:hint="cs"/>
          <w:rtl/>
        </w:rPr>
      </w:pPr>
    </w:p>
    <w:p w14:paraId="010F17F2" w14:textId="77777777" w:rsidR="00000000" w:rsidRDefault="00DD00E1">
      <w:pPr>
        <w:pStyle w:val="af0"/>
        <w:rPr>
          <w:rtl/>
        </w:rPr>
      </w:pPr>
      <w:r>
        <w:rPr>
          <w:rFonts w:hint="eastAsia"/>
          <w:rtl/>
        </w:rPr>
        <w:t>דוד</w:t>
      </w:r>
      <w:r>
        <w:rPr>
          <w:rtl/>
        </w:rPr>
        <w:t xml:space="preserve"> אזולאי (ש"ס):</w:t>
      </w:r>
    </w:p>
    <w:p w14:paraId="3B166054" w14:textId="77777777" w:rsidR="00000000" w:rsidRDefault="00DD00E1">
      <w:pPr>
        <w:pStyle w:val="a0"/>
        <w:rPr>
          <w:rFonts w:hint="cs"/>
          <w:rtl/>
        </w:rPr>
      </w:pPr>
    </w:p>
    <w:p w14:paraId="647A3FF2" w14:textId="77777777" w:rsidR="00000000" w:rsidRDefault="00DD00E1">
      <w:pPr>
        <w:pStyle w:val="a0"/>
        <w:rPr>
          <w:rFonts w:hint="cs"/>
          <w:rtl/>
        </w:rPr>
      </w:pPr>
      <w:r>
        <w:rPr>
          <w:rFonts w:hint="cs"/>
          <w:rtl/>
        </w:rPr>
        <w:t>- - -</w:t>
      </w:r>
    </w:p>
    <w:p w14:paraId="40F40C84" w14:textId="77777777" w:rsidR="00000000" w:rsidRDefault="00DD00E1">
      <w:pPr>
        <w:pStyle w:val="a0"/>
        <w:rPr>
          <w:rFonts w:hint="cs"/>
          <w:rtl/>
        </w:rPr>
      </w:pPr>
    </w:p>
    <w:p w14:paraId="6D91097A" w14:textId="77777777" w:rsidR="00000000" w:rsidRDefault="00DD00E1">
      <w:pPr>
        <w:pStyle w:val="-"/>
        <w:rPr>
          <w:rtl/>
        </w:rPr>
      </w:pPr>
      <w:bookmarkStart w:id="460" w:name="FS000000519T22_10_2003_17_47_13C"/>
      <w:bookmarkEnd w:id="460"/>
      <w:r>
        <w:rPr>
          <w:rtl/>
        </w:rPr>
        <w:t>שר הפנים אברהם פורז:</w:t>
      </w:r>
    </w:p>
    <w:p w14:paraId="7025923E" w14:textId="77777777" w:rsidR="00000000" w:rsidRDefault="00DD00E1">
      <w:pPr>
        <w:pStyle w:val="a0"/>
        <w:rPr>
          <w:rtl/>
        </w:rPr>
      </w:pPr>
    </w:p>
    <w:p w14:paraId="6C68375A" w14:textId="77777777" w:rsidR="00000000" w:rsidRDefault="00DD00E1">
      <w:pPr>
        <w:pStyle w:val="a0"/>
        <w:rPr>
          <w:rFonts w:hint="cs"/>
          <w:rtl/>
        </w:rPr>
      </w:pPr>
      <w:r>
        <w:rPr>
          <w:rFonts w:hint="cs"/>
          <w:rtl/>
        </w:rPr>
        <w:t xml:space="preserve">חבר הכנסת אזולאי, אם אתה אומר את זה בתור הלצה - - - </w:t>
      </w:r>
    </w:p>
    <w:p w14:paraId="75206803" w14:textId="77777777" w:rsidR="00000000" w:rsidRDefault="00DD00E1">
      <w:pPr>
        <w:pStyle w:val="a0"/>
        <w:rPr>
          <w:rFonts w:hint="cs"/>
          <w:rtl/>
        </w:rPr>
      </w:pPr>
    </w:p>
    <w:p w14:paraId="77431FB7" w14:textId="77777777" w:rsidR="00000000" w:rsidRDefault="00DD00E1">
      <w:pPr>
        <w:pStyle w:val="af0"/>
        <w:rPr>
          <w:rtl/>
        </w:rPr>
      </w:pPr>
      <w:r>
        <w:rPr>
          <w:rFonts w:hint="eastAsia"/>
          <w:rtl/>
        </w:rPr>
        <w:t>דוד</w:t>
      </w:r>
      <w:r>
        <w:rPr>
          <w:rtl/>
        </w:rPr>
        <w:t xml:space="preserve"> אזו</w:t>
      </w:r>
      <w:r>
        <w:rPr>
          <w:rtl/>
        </w:rPr>
        <w:t>לאי (ש"ס):</w:t>
      </w:r>
    </w:p>
    <w:p w14:paraId="6524AD95" w14:textId="77777777" w:rsidR="00000000" w:rsidRDefault="00DD00E1">
      <w:pPr>
        <w:pStyle w:val="a0"/>
        <w:rPr>
          <w:rFonts w:hint="cs"/>
          <w:rtl/>
        </w:rPr>
      </w:pPr>
    </w:p>
    <w:p w14:paraId="4B2421F1" w14:textId="77777777" w:rsidR="00000000" w:rsidRDefault="00DD00E1">
      <w:pPr>
        <w:pStyle w:val="a0"/>
        <w:rPr>
          <w:rFonts w:hint="cs"/>
          <w:rtl/>
        </w:rPr>
      </w:pPr>
      <w:r>
        <w:rPr>
          <w:rFonts w:hint="cs"/>
          <w:rtl/>
        </w:rPr>
        <w:t>- - -</w:t>
      </w:r>
    </w:p>
    <w:p w14:paraId="4436FB35" w14:textId="77777777" w:rsidR="00000000" w:rsidRDefault="00DD00E1">
      <w:pPr>
        <w:pStyle w:val="-"/>
        <w:rPr>
          <w:rtl/>
        </w:rPr>
      </w:pPr>
      <w:bookmarkStart w:id="461" w:name="FS000000519T22_10_2003_17_47_46C"/>
      <w:bookmarkEnd w:id="461"/>
    </w:p>
    <w:p w14:paraId="0C50063C" w14:textId="77777777" w:rsidR="00000000" w:rsidRDefault="00DD00E1">
      <w:pPr>
        <w:pStyle w:val="-"/>
        <w:rPr>
          <w:rtl/>
        </w:rPr>
      </w:pPr>
      <w:r>
        <w:rPr>
          <w:rtl/>
        </w:rPr>
        <w:t>שר הפנים אברהם פורז:</w:t>
      </w:r>
    </w:p>
    <w:p w14:paraId="750BE770" w14:textId="77777777" w:rsidR="00000000" w:rsidRDefault="00DD00E1">
      <w:pPr>
        <w:pStyle w:val="a0"/>
        <w:rPr>
          <w:rtl/>
        </w:rPr>
      </w:pPr>
    </w:p>
    <w:p w14:paraId="64BAA401" w14:textId="77777777" w:rsidR="00000000" w:rsidRDefault="00DD00E1">
      <w:pPr>
        <w:pStyle w:val="a0"/>
        <w:rPr>
          <w:rFonts w:hint="cs"/>
          <w:rtl/>
        </w:rPr>
      </w:pPr>
      <w:r>
        <w:rPr>
          <w:rFonts w:hint="cs"/>
          <w:rtl/>
        </w:rPr>
        <w:t>אם השטח המוניציפלי עובר לעיריית חיפה והוועדה המחוזית היא הוועדה המקומית, איפה יש פה ג'ובים לאנשי שינוי? אולי תסביר לי, כי אני לא יודע. אני אשמח אם תסביר לי, תאיר את עיני. אתם כנראה יודעים, בטח אתה היית מציע ממונה על</w:t>
      </w:r>
      <w:r>
        <w:rPr>
          <w:rFonts w:hint="cs"/>
          <w:rtl/>
        </w:rPr>
        <w:t xml:space="preserve"> מקוואות שם, אפילו שאין אף מקווה.</w:t>
      </w:r>
    </w:p>
    <w:p w14:paraId="67329EFD" w14:textId="77777777" w:rsidR="00000000" w:rsidRDefault="00DD00E1">
      <w:pPr>
        <w:pStyle w:val="a0"/>
        <w:rPr>
          <w:rFonts w:hint="cs"/>
          <w:rtl/>
        </w:rPr>
      </w:pPr>
    </w:p>
    <w:p w14:paraId="1C0A4DF1" w14:textId="77777777" w:rsidR="00000000" w:rsidRDefault="00DD00E1">
      <w:pPr>
        <w:pStyle w:val="af1"/>
        <w:rPr>
          <w:rtl/>
        </w:rPr>
      </w:pPr>
      <w:r>
        <w:rPr>
          <w:rtl/>
        </w:rPr>
        <w:t>היו"ר מיכאל נודלמן:</w:t>
      </w:r>
    </w:p>
    <w:p w14:paraId="525CDDF5" w14:textId="77777777" w:rsidR="00000000" w:rsidRDefault="00DD00E1">
      <w:pPr>
        <w:pStyle w:val="a0"/>
        <w:rPr>
          <w:rtl/>
        </w:rPr>
      </w:pPr>
    </w:p>
    <w:p w14:paraId="4FBBDDD0" w14:textId="77777777" w:rsidR="00000000" w:rsidRDefault="00DD00E1">
      <w:pPr>
        <w:pStyle w:val="a0"/>
        <w:rPr>
          <w:rFonts w:hint="cs"/>
          <w:rtl/>
        </w:rPr>
      </w:pPr>
      <w:r>
        <w:rPr>
          <w:rFonts w:hint="cs"/>
          <w:rtl/>
        </w:rPr>
        <w:t>אם יהיו מומחים, למה לא  - - -</w:t>
      </w:r>
    </w:p>
    <w:p w14:paraId="75395E49" w14:textId="77777777" w:rsidR="00000000" w:rsidRDefault="00DD00E1">
      <w:pPr>
        <w:pStyle w:val="a0"/>
        <w:rPr>
          <w:rFonts w:hint="cs"/>
          <w:rtl/>
        </w:rPr>
      </w:pPr>
    </w:p>
    <w:p w14:paraId="34E2FBAC" w14:textId="77777777" w:rsidR="00000000" w:rsidRDefault="00DD00E1">
      <w:pPr>
        <w:pStyle w:val="-"/>
        <w:rPr>
          <w:rtl/>
        </w:rPr>
      </w:pPr>
      <w:bookmarkStart w:id="462" w:name="FS000000519T22_10_2003_17_49_09C"/>
      <w:bookmarkEnd w:id="462"/>
      <w:r>
        <w:rPr>
          <w:rtl/>
        </w:rPr>
        <w:t>שר הפנים אברהם פורז:</w:t>
      </w:r>
    </w:p>
    <w:p w14:paraId="02DDD7B8" w14:textId="77777777" w:rsidR="00000000" w:rsidRDefault="00DD00E1">
      <w:pPr>
        <w:pStyle w:val="a0"/>
        <w:rPr>
          <w:rtl/>
        </w:rPr>
      </w:pPr>
    </w:p>
    <w:p w14:paraId="13A96658" w14:textId="77777777" w:rsidR="00000000" w:rsidRDefault="00DD00E1">
      <w:pPr>
        <w:pStyle w:val="a0"/>
        <w:rPr>
          <w:rFonts w:hint="cs"/>
          <w:rtl/>
        </w:rPr>
      </w:pPr>
      <w:r>
        <w:rPr>
          <w:rFonts w:hint="cs"/>
          <w:rtl/>
        </w:rPr>
        <w:t>הרי על כל תזוזה שלנו אנחנו  מייד מואשמים, אני לא יודע במה. לצערי הרב, אין אפשרות למנות אף אחד, וגם לא צריך. בסופו של דבר מדובר בשטח שמבחינה מוניציפ</w:t>
      </w:r>
      <w:r>
        <w:rPr>
          <w:rFonts w:hint="cs"/>
          <w:rtl/>
        </w:rPr>
        <w:t>לית יהיה חיפה ומבחינת תכנון ובנייה יהיה הוועדה המחוזית. לדעתי, אלא אם כן נמנה שם רב מטעם שינוי, רב רפורמי למפעלים, יהיה לנו קשה מאוד - - -</w:t>
      </w:r>
    </w:p>
    <w:p w14:paraId="64C7EFCC" w14:textId="77777777" w:rsidR="00000000" w:rsidRDefault="00DD00E1">
      <w:pPr>
        <w:pStyle w:val="a0"/>
        <w:rPr>
          <w:rFonts w:hint="cs"/>
          <w:rtl/>
        </w:rPr>
      </w:pPr>
    </w:p>
    <w:p w14:paraId="65474DEF" w14:textId="77777777" w:rsidR="00000000" w:rsidRDefault="00DD00E1">
      <w:pPr>
        <w:pStyle w:val="af0"/>
        <w:rPr>
          <w:rtl/>
        </w:rPr>
      </w:pPr>
      <w:r>
        <w:rPr>
          <w:rFonts w:hint="eastAsia"/>
          <w:rtl/>
        </w:rPr>
        <w:t>דוד</w:t>
      </w:r>
      <w:r>
        <w:rPr>
          <w:rtl/>
        </w:rPr>
        <w:t xml:space="preserve"> אזולאי (ש"ס):</w:t>
      </w:r>
    </w:p>
    <w:p w14:paraId="7B85A815" w14:textId="77777777" w:rsidR="00000000" w:rsidRDefault="00DD00E1">
      <w:pPr>
        <w:pStyle w:val="a0"/>
        <w:rPr>
          <w:rFonts w:hint="cs"/>
          <w:rtl/>
        </w:rPr>
      </w:pPr>
    </w:p>
    <w:p w14:paraId="518E1ACC" w14:textId="77777777" w:rsidR="00000000" w:rsidRDefault="00DD00E1">
      <w:pPr>
        <w:pStyle w:val="a0"/>
        <w:rPr>
          <w:rFonts w:hint="cs"/>
          <w:rtl/>
        </w:rPr>
      </w:pPr>
      <w:r>
        <w:rPr>
          <w:rFonts w:hint="cs"/>
          <w:rtl/>
        </w:rPr>
        <w:t xml:space="preserve">את זה אתה יכול לעשות. </w:t>
      </w:r>
    </w:p>
    <w:p w14:paraId="53A6F6F9" w14:textId="77777777" w:rsidR="00000000" w:rsidRDefault="00DD00E1">
      <w:pPr>
        <w:pStyle w:val="a0"/>
        <w:rPr>
          <w:rFonts w:hint="cs"/>
          <w:rtl/>
        </w:rPr>
      </w:pPr>
    </w:p>
    <w:p w14:paraId="475D99C1" w14:textId="77777777" w:rsidR="00000000" w:rsidRDefault="00DD00E1">
      <w:pPr>
        <w:pStyle w:val="-"/>
        <w:rPr>
          <w:rtl/>
        </w:rPr>
      </w:pPr>
      <w:bookmarkStart w:id="463" w:name="FS000000519T22_10_2003_17_50_28C"/>
      <w:bookmarkEnd w:id="463"/>
      <w:r>
        <w:rPr>
          <w:rtl/>
        </w:rPr>
        <w:t>שר הפנים אברהם פורז:</w:t>
      </w:r>
    </w:p>
    <w:p w14:paraId="6CE05F25" w14:textId="77777777" w:rsidR="00000000" w:rsidRDefault="00DD00E1">
      <w:pPr>
        <w:pStyle w:val="a0"/>
        <w:rPr>
          <w:rtl/>
        </w:rPr>
      </w:pPr>
    </w:p>
    <w:p w14:paraId="76AF0D11" w14:textId="77777777" w:rsidR="00000000" w:rsidRDefault="00DD00E1">
      <w:pPr>
        <w:pStyle w:val="a0"/>
        <w:rPr>
          <w:rFonts w:hint="cs"/>
          <w:rtl/>
        </w:rPr>
      </w:pPr>
      <w:r>
        <w:rPr>
          <w:rFonts w:hint="cs"/>
          <w:rtl/>
        </w:rPr>
        <w:t xml:space="preserve">אין בעיה עם זה? ובלבד שיהיה רב. אבל אני אשמח אם יש </w:t>
      </w:r>
      <w:r>
        <w:rPr>
          <w:rFonts w:hint="cs"/>
          <w:rtl/>
        </w:rPr>
        <w:t xml:space="preserve">לכם עצות טובות איך בכל זאת עוקפים את כל הדינים ועושים דברים טובים כאלה. תסבירו לי, שאולי גם אני אדע. </w:t>
      </w:r>
    </w:p>
    <w:p w14:paraId="3495447B" w14:textId="77777777" w:rsidR="00000000" w:rsidRDefault="00DD00E1">
      <w:pPr>
        <w:pStyle w:val="a0"/>
        <w:rPr>
          <w:rFonts w:hint="cs"/>
          <w:rtl/>
        </w:rPr>
      </w:pPr>
    </w:p>
    <w:p w14:paraId="5D70ED89" w14:textId="77777777" w:rsidR="00000000" w:rsidRDefault="00DD00E1">
      <w:pPr>
        <w:pStyle w:val="af0"/>
        <w:rPr>
          <w:rtl/>
        </w:rPr>
      </w:pPr>
      <w:r>
        <w:rPr>
          <w:rFonts w:hint="eastAsia"/>
          <w:rtl/>
        </w:rPr>
        <w:t>דוד</w:t>
      </w:r>
      <w:r>
        <w:rPr>
          <w:rtl/>
        </w:rPr>
        <w:t xml:space="preserve"> אזולאי (ש"ס):</w:t>
      </w:r>
    </w:p>
    <w:p w14:paraId="50558C37" w14:textId="77777777" w:rsidR="00000000" w:rsidRDefault="00DD00E1">
      <w:pPr>
        <w:pStyle w:val="a0"/>
        <w:rPr>
          <w:rFonts w:hint="cs"/>
          <w:rtl/>
        </w:rPr>
      </w:pPr>
    </w:p>
    <w:p w14:paraId="7CF105F3" w14:textId="77777777" w:rsidR="00000000" w:rsidRDefault="00DD00E1">
      <w:pPr>
        <w:pStyle w:val="a0"/>
        <w:rPr>
          <w:rFonts w:hint="cs"/>
          <w:rtl/>
        </w:rPr>
      </w:pPr>
      <w:r>
        <w:rPr>
          <w:rFonts w:hint="cs"/>
          <w:rtl/>
        </w:rPr>
        <w:t xml:space="preserve">השר פורז, הרבה יש לנו ללמוד ממך בעניין הזה. </w:t>
      </w:r>
    </w:p>
    <w:p w14:paraId="457E31AA" w14:textId="77777777" w:rsidR="00000000" w:rsidRDefault="00DD00E1">
      <w:pPr>
        <w:pStyle w:val="a0"/>
        <w:rPr>
          <w:rFonts w:hint="cs"/>
          <w:rtl/>
        </w:rPr>
      </w:pPr>
    </w:p>
    <w:p w14:paraId="1544204D" w14:textId="77777777" w:rsidR="00000000" w:rsidRDefault="00DD00E1">
      <w:pPr>
        <w:pStyle w:val="-"/>
        <w:rPr>
          <w:rtl/>
        </w:rPr>
      </w:pPr>
      <w:bookmarkStart w:id="464" w:name="FS000000519T22_10_2003_17_51_38C"/>
      <w:bookmarkEnd w:id="464"/>
      <w:r>
        <w:rPr>
          <w:rtl/>
        </w:rPr>
        <w:t>שר הפנים אברהם פורז:</w:t>
      </w:r>
    </w:p>
    <w:p w14:paraId="7197DFC5" w14:textId="77777777" w:rsidR="00000000" w:rsidRDefault="00DD00E1">
      <w:pPr>
        <w:pStyle w:val="a0"/>
        <w:rPr>
          <w:rtl/>
        </w:rPr>
      </w:pPr>
    </w:p>
    <w:p w14:paraId="6A707270" w14:textId="77777777" w:rsidR="00000000" w:rsidRDefault="00DD00E1">
      <w:pPr>
        <w:pStyle w:val="a0"/>
        <w:rPr>
          <w:rFonts w:hint="cs"/>
          <w:rtl/>
        </w:rPr>
      </w:pPr>
      <w:r>
        <w:rPr>
          <w:rFonts w:hint="cs"/>
          <w:rtl/>
        </w:rPr>
        <w:t>אם אתם תלמדו ממני בעניין הזה, אתם תהיו לא במשרד הפנים, אלא על הפני</w:t>
      </w:r>
      <w:r>
        <w:rPr>
          <w:rFonts w:hint="cs"/>
          <w:rtl/>
        </w:rPr>
        <w:t xml:space="preserve">ם. </w:t>
      </w:r>
    </w:p>
    <w:p w14:paraId="76E325D9" w14:textId="77777777" w:rsidR="00000000" w:rsidRDefault="00DD00E1">
      <w:pPr>
        <w:pStyle w:val="a0"/>
        <w:rPr>
          <w:rFonts w:hint="cs"/>
          <w:rtl/>
        </w:rPr>
      </w:pPr>
    </w:p>
    <w:p w14:paraId="032FFD02" w14:textId="77777777" w:rsidR="00000000" w:rsidRDefault="00DD00E1">
      <w:pPr>
        <w:pStyle w:val="a0"/>
        <w:rPr>
          <w:rFonts w:hint="cs"/>
          <w:rtl/>
        </w:rPr>
      </w:pPr>
      <w:r>
        <w:rPr>
          <w:rFonts w:hint="cs"/>
          <w:rtl/>
        </w:rPr>
        <w:t>אני ממשיך לקרוא: המשרד לאיכות הסביבה מתייחס לפיכך לאירועים האחרונים במלוא הרצינות והחומרה, ומצפה מהמפעלים להתייחס לסיכונים באופן דומה. בכוונת המשרד לדרוש מהמפעלים האלה באזור מפרץ-חיפה לבצע באופן מיידי סקר ניהול סיכונים עם בחינת תרחישים אפשריים, על מנת</w:t>
      </w:r>
      <w:r>
        <w:rPr>
          <w:rFonts w:hint="cs"/>
          <w:rtl/>
        </w:rPr>
        <w:t xml:space="preserve"> להיערך ולקבוע נוהלי פעולה והתרעה מתאימים במקרים של כשל במתקני המפעל או נסיבות אחרות. </w:t>
      </w:r>
    </w:p>
    <w:p w14:paraId="6309DCEA" w14:textId="77777777" w:rsidR="00000000" w:rsidRDefault="00DD00E1">
      <w:pPr>
        <w:pStyle w:val="a0"/>
        <w:rPr>
          <w:rFonts w:hint="cs"/>
          <w:rtl/>
        </w:rPr>
      </w:pPr>
    </w:p>
    <w:p w14:paraId="0C6CD6C7" w14:textId="77777777" w:rsidR="00000000" w:rsidRDefault="00DD00E1">
      <w:pPr>
        <w:pStyle w:val="a0"/>
        <w:rPr>
          <w:rFonts w:hint="cs"/>
          <w:rtl/>
        </w:rPr>
      </w:pPr>
      <w:r>
        <w:rPr>
          <w:rFonts w:hint="cs"/>
          <w:rtl/>
        </w:rPr>
        <w:t>המשרד לאיכות הסביבה מתכוון גם להחמיר את האכיפה בקרב המפעלים באמצעות כל הכלים העומדים לרשותו, בכללם נטילת דגימות פתע, מתן התראות, הוצאת צווי סגירה, פתיחה בחקירה פלילית ו</w:t>
      </w:r>
      <w:r>
        <w:rPr>
          <w:rFonts w:hint="cs"/>
          <w:rtl/>
        </w:rPr>
        <w:t>הגשת כתבי אישום במקרה הצורך, הכול בהתאם לסמכויות המסורות בידיו על-פי חוק.</w:t>
      </w:r>
    </w:p>
    <w:p w14:paraId="46784BA3" w14:textId="77777777" w:rsidR="00000000" w:rsidRDefault="00DD00E1">
      <w:pPr>
        <w:pStyle w:val="a0"/>
        <w:rPr>
          <w:rFonts w:hint="cs"/>
          <w:rtl/>
        </w:rPr>
      </w:pPr>
    </w:p>
    <w:p w14:paraId="0FFA80AA" w14:textId="77777777" w:rsidR="00000000" w:rsidRDefault="00DD00E1">
      <w:pPr>
        <w:pStyle w:val="a0"/>
        <w:rPr>
          <w:rFonts w:hint="cs"/>
          <w:rtl/>
        </w:rPr>
      </w:pPr>
      <w:r>
        <w:rPr>
          <w:rFonts w:hint="cs"/>
          <w:rtl/>
        </w:rPr>
        <w:t>לסיום, השרה לאיכות הסביבה רואה את האירועים האחרונים בחומרה רבה, והודיעה כי לא תהסס להורות בעתיד על סגירה של מפעלים אשר פעילותם עלולה לסכן את בריאות הציבור.</w:t>
      </w:r>
    </w:p>
    <w:p w14:paraId="1826A212" w14:textId="77777777" w:rsidR="00000000" w:rsidRDefault="00DD00E1">
      <w:pPr>
        <w:pStyle w:val="a0"/>
        <w:rPr>
          <w:rFonts w:hint="cs"/>
          <w:rtl/>
        </w:rPr>
      </w:pPr>
    </w:p>
    <w:p w14:paraId="1D245BBE" w14:textId="77777777" w:rsidR="00000000" w:rsidRDefault="00DD00E1">
      <w:pPr>
        <w:pStyle w:val="a0"/>
        <w:rPr>
          <w:rFonts w:hint="cs"/>
          <w:rtl/>
        </w:rPr>
      </w:pPr>
      <w:r>
        <w:rPr>
          <w:rFonts w:hint="cs"/>
          <w:rtl/>
        </w:rPr>
        <w:t xml:space="preserve">אני מבקש, אדוני, להעביר </w:t>
      </w:r>
      <w:r>
        <w:rPr>
          <w:rFonts w:hint="cs"/>
          <w:rtl/>
        </w:rPr>
        <w:t xml:space="preserve">את הנושא לטיפולה של ועדת הפנים ואיכות הסביבה של הכנסת, בין במסגרת המליאה ובין במסגרת ועדת משנה שתדון בנושא הזה. </w:t>
      </w:r>
    </w:p>
    <w:p w14:paraId="16E03B47" w14:textId="77777777" w:rsidR="00000000" w:rsidRDefault="00DD00E1">
      <w:pPr>
        <w:pStyle w:val="a0"/>
        <w:rPr>
          <w:rFonts w:hint="cs"/>
          <w:rtl/>
        </w:rPr>
      </w:pPr>
    </w:p>
    <w:p w14:paraId="334ECF90" w14:textId="77777777" w:rsidR="00000000" w:rsidRDefault="00DD00E1">
      <w:pPr>
        <w:pStyle w:val="a0"/>
        <w:rPr>
          <w:rFonts w:hint="cs"/>
          <w:rtl/>
        </w:rPr>
      </w:pPr>
      <w:r>
        <w:rPr>
          <w:rFonts w:hint="cs"/>
          <w:rtl/>
        </w:rPr>
        <w:t>אני גם באופן אישי יכול לומר לכם, שיצא לי במקרה ללון לילה אחד בחיפה לפני כשבוע, ואני קם בבוקר, הייתי במלון על הכרמל, פתחתי את החלון וחשבתי שאני</w:t>
      </w:r>
      <w:r>
        <w:rPr>
          <w:rFonts w:hint="cs"/>
          <w:rtl/>
        </w:rPr>
        <w:t xml:space="preserve"> בהירושימה. ראיתי פטריית עשן, ממש כמו בצילומים של הפצצה הגרעינית, באיזה מקום בחלק הצפוני של המפרץ, ואז שמעתי ברדיו שהיתה שם שרפה באחד המפעלים. זה נראה לגמרי לא סימפתי, ואכן הנושא באמת חשוב. </w:t>
      </w:r>
    </w:p>
    <w:p w14:paraId="717D86B3" w14:textId="77777777" w:rsidR="00000000" w:rsidRDefault="00DD00E1">
      <w:pPr>
        <w:pStyle w:val="a0"/>
        <w:rPr>
          <w:rFonts w:hint="cs"/>
          <w:rtl/>
        </w:rPr>
      </w:pPr>
    </w:p>
    <w:p w14:paraId="77A5747D" w14:textId="77777777" w:rsidR="00000000" w:rsidRDefault="00DD00E1">
      <w:pPr>
        <w:pStyle w:val="a0"/>
        <w:rPr>
          <w:rFonts w:hint="cs"/>
          <w:rtl/>
        </w:rPr>
      </w:pPr>
      <w:r>
        <w:rPr>
          <w:rFonts w:hint="cs"/>
          <w:rtl/>
        </w:rPr>
        <w:t xml:space="preserve">אני מציע להעביר את הנושא לוועדת הפנים ואיכות הסביבה. תודה. </w:t>
      </w:r>
    </w:p>
    <w:p w14:paraId="2172DC2B" w14:textId="77777777" w:rsidR="00000000" w:rsidRDefault="00DD00E1">
      <w:pPr>
        <w:pStyle w:val="a0"/>
        <w:rPr>
          <w:rFonts w:hint="cs"/>
          <w:rtl/>
        </w:rPr>
      </w:pPr>
    </w:p>
    <w:p w14:paraId="4E7521BB" w14:textId="77777777" w:rsidR="00000000" w:rsidRDefault="00DD00E1">
      <w:pPr>
        <w:pStyle w:val="af1"/>
        <w:rPr>
          <w:rtl/>
        </w:rPr>
      </w:pPr>
      <w:r>
        <w:rPr>
          <w:rtl/>
        </w:rPr>
        <w:t>היו</w:t>
      </w:r>
      <w:r>
        <w:rPr>
          <w:rtl/>
        </w:rPr>
        <w:t>"ר מיכאל נודלמן:</w:t>
      </w:r>
    </w:p>
    <w:p w14:paraId="7E9BE10A" w14:textId="77777777" w:rsidR="00000000" w:rsidRDefault="00DD00E1">
      <w:pPr>
        <w:pStyle w:val="a0"/>
        <w:rPr>
          <w:rtl/>
        </w:rPr>
      </w:pPr>
    </w:p>
    <w:p w14:paraId="3D15423B" w14:textId="77777777" w:rsidR="00000000" w:rsidRDefault="00DD00E1">
      <w:pPr>
        <w:pStyle w:val="a0"/>
        <w:rPr>
          <w:rFonts w:hint="cs"/>
          <w:rtl/>
        </w:rPr>
      </w:pPr>
      <w:r>
        <w:rPr>
          <w:rFonts w:hint="cs"/>
          <w:rtl/>
        </w:rPr>
        <w:t xml:space="preserve">תודה. אני רוצה להוסיף, שיש עוד מקום מאוד גרוע, זה באר-שבע ורמת-חובב. אולי יותר גרוע מחיפה. </w:t>
      </w:r>
    </w:p>
    <w:p w14:paraId="739AA62D" w14:textId="77777777" w:rsidR="00000000" w:rsidRDefault="00DD00E1">
      <w:pPr>
        <w:pStyle w:val="a0"/>
        <w:rPr>
          <w:rFonts w:hint="cs"/>
          <w:rtl/>
        </w:rPr>
      </w:pPr>
    </w:p>
    <w:p w14:paraId="0EE5F6E6" w14:textId="77777777" w:rsidR="00000000" w:rsidRDefault="00DD00E1">
      <w:pPr>
        <w:pStyle w:val="a0"/>
        <w:rPr>
          <w:rFonts w:hint="cs"/>
          <w:rtl/>
        </w:rPr>
      </w:pPr>
      <w:r>
        <w:rPr>
          <w:rFonts w:hint="cs"/>
          <w:rtl/>
        </w:rPr>
        <w:t>חברים, יש הצעות אחרות בנושא. להצעת חברת הכנסת לאה נס יש הצעה אחרת. חבר הכנסת עסאם מח'ול, בבקשה.</w:t>
      </w:r>
    </w:p>
    <w:p w14:paraId="273D946C" w14:textId="77777777" w:rsidR="00000000" w:rsidRDefault="00DD00E1">
      <w:pPr>
        <w:pStyle w:val="a0"/>
        <w:rPr>
          <w:rFonts w:hint="cs"/>
          <w:rtl/>
        </w:rPr>
      </w:pPr>
    </w:p>
    <w:p w14:paraId="0073B5ED" w14:textId="77777777" w:rsidR="00000000" w:rsidRDefault="00DD00E1">
      <w:pPr>
        <w:pStyle w:val="a"/>
        <w:rPr>
          <w:rtl/>
        </w:rPr>
      </w:pPr>
      <w:bookmarkStart w:id="465" w:name="FS000000542T22_10_2003_17_57_39"/>
      <w:bookmarkStart w:id="466" w:name="_Toc67028628"/>
      <w:bookmarkEnd w:id="465"/>
      <w:r>
        <w:rPr>
          <w:rFonts w:hint="eastAsia"/>
          <w:rtl/>
        </w:rPr>
        <w:t>עסאם</w:t>
      </w:r>
      <w:r>
        <w:rPr>
          <w:rtl/>
        </w:rPr>
        <w:t xml:space="preserve"> מח'ול (חד"ש-תע"ל):</w:t>
      </w:r>
      <w:bookmarkEnd w:id="466"/>
    </w:p>
    <w:p w14:paraId="7216EB88" w14:textId="77777777" w:rsidR="00000000" w:rsidRDefault="00DD00E1">
      <w:pPr>
        <w:pStyle w:val="a0"/>
        <w:rPr>
          <w:rFonts w:hint="cs"/>
          <w:rtl/>
        </w:rPr>
      </w:pPr>
    </w:p>
    <w:p w14:paraId="7456C793" w14:textId="77777777" w:rsidR="00000000" w:rsidRDefault="00DD00E1">
      <w:pPr>
        <w:pStyle w:val="a0"/>
        <w:rPr>
          <w:rFonts w:hint="cs"/>
          <w:rtl/>
        </w:rPr>
      </w:pPr>
      <w:r>
        <w:rPr>
          <w:rFonts w:hint="cs"/>
          <w:rtl/>
        </w:rPr>
        <w:t xml:space="preserve">אני דווקא רוצה לברך את </w:t>
      </w:r>
      <w:r>
        <w:rPr>
          <w:rFonts w:hint="cs"/>
          <w:rtl/>
        </w:rPr>
        <w:t>חברת הכנסת לאה נס, שמכריזה על מלחמת המפרץ ששווה להיות שותפים לה, המלחמה על מפרץ-חיפה, שמתאפיין בכך שיש בו יותר מדי מקורות הרעלה ומקורות מוות, אולי, כאשר המשרד לאיכות הסביבה, המופקד על הגנה על הציבור מפשעים אקולוגיים, ואני אקרא לזה פשעים אקולוגיים, מבטא יות</w:t>
      </w:r>
      <w:r>
        <w:rPr>
          <w:rFonts w:hint="cs"/>
          <w:rtl/>
        </w:rPr>
        <w:t xml:space="preserve">ר מדי חוסר אונים. </w:t>
      </w:r>
    </w:p>
    <w:p w14:paraId="403351DB" w14:textId="77777777" w:rsidR="00000000" w:rsidRDefault="00DD00E1">
      <w:pPr>
        <w:pStyle w:val="a0"/>
        <w:rPr>
          <w:rFonts w:hint="cs"/>
          <w:rtl/>
        </w:rPr>
      </w:pPr>
    </w:p>
    <w:p w14:paraId="0BD8175A" w14:textId="77777777" w:rsidR="00000000" w:rsidRDefault="00DD00E1">
      <w:pPr>
        <w:pStyle w:val="a0"/>
        <w:rPr>
          <w:rFonts w:hint="cs"/>
          <w:rtl/>
        </w:rPr>
      </w:pPr>
      <w:r>
        <w:rPr>
          <w:rFonts w:hint="cs"/>
          <w:rtl/>
        </w:rPr>
        <w:t>אני חושב שהשאלה היא לא אם יהיה המשרד הזה בתוך משרד הפנים, השאלה היא איזו מדיניות ואיזו תפיסת עולם תינקט בבית הזה ובממשלה. האם ממשיכים עם קשר השתיקה ועם הקונספירציה עם בעלי העסקים האלה או עם בעלי המפעלים האלה, שנותנים להם לאט, בלי רעש, ב</w:t>
      </w:r>
      <w:r>
        <w:rPr>
          <w:rFonts w:hint="cs"/>
          <w:rtl/>
        </w:rPr>
        <w:t xml:space="preserve">לי הרבה רעש, לסמם ולהרעיל את הסביבה ואת האנשים באזור. </w:t>
      </w:r>
    </w:p>
    <w:p w14:paraId="7C049489" w14:textId="77777777" w:rsidR="00000000" w:rsidRDefault="00DD00E1">
      <w:pPr>
        <w:pStyle w:val="a0"/>
        <w:rPr>
          <w:rFonts w:hint="cs"/>
          <w:color w:val="0000FF"/>
          <w:szCs w:val="28"/>
          <w:rtl/>
        </w:rPr>
      </w:pPr>
    </w:p>
    <w:p w14:paraId="56C3387D" w14:textId="77777777" w:rsidR="00000000" w:rsidRDefault="00DD00E1">
      <w:pPr>
        <w:pStyle w:val="a0"/>
        <w:rPr>
          <w:rFonts w:hint="cs"/>
          <w:rtl/>
        </w:rPr>
      </w:pPr>
      <w:r>
        <w:rPr>
          <w:rFonts w:hint="cs"/>
          <w:rtl/>
        </w:rPr>
        <w:t>אני חושב שהגיע הזמן להשמיע קול זעקה שיחייב גם את משרדי הממשלה, וקודם כול את ראש הממשלה, ולא רק את המשרד לאיכות הסביבה, להתייחס ברצינות למוות הפוטנציאלי הזה שמאיים על כולנו במחוז חיפה. לכן אי-אפשר להשל</w:t>
      </w:r>
      <w:r>
        <w:rPr>
          <w:rFonts w:hint="cs"/>
          <w:rtl/>
        </w:rPr>
        <w:t>ים עם שום תירוץ שיובא על זה שעדיין לא אוכפים את החוק במקרים שהוזכרו כאן.</w:t>
      </w:r>
    </w:p>
    <w:p w14:paraId="1A5B02D5" w14:textId="77777777" w:rsidR="00000000" w:rsidRDefault="00DD00E1">
      <w:pPr>
        <w:pStyle w:val="a0"/>
        <w:rPr>
          <w:rFonts w:hint="cs"/>
          <w:rtl/>
        </w:rPr>
      </w:pPr>
    </w:p>
    <w:p w14:paraId="30885CAD" w14:textId="77777777" w:rsidR="00000000" w:rsidRDefault="00DD00E1">
      <w:pPr>
        <w:pStyle w:val="af1"/>
        <w:rPr>
          <w:rtl/>
        </w:rPr>
      </w:pPr>
      <w:r>
        <w:rPr>
          <w:rtl/>
        </w:rPr>
        <w:t>היו"ר מיכאל נודלמן:</w:t>
      </w:r>
    </w:p>
    <w:p w14:paraId="7A5834A2" w14:textId="77777777" w:rsidR="00000000" w:rsidRDefault="00DD00E1">
      <w:pPr>
        <w:pStyle w:val="a0"/>
        <w:rPr>
          <w:rtl/>
        </w:rPr>
      </w:pPr>
    </w:p>
    <w:p w14:paraId="24E81840" w14:textId="77777777" w:rsidR="00000000" w:rsidRDefault="00DD00E1">
      <w:pPr>
        <w:pStyle w:val="a0"/>
        <w:rPr>
          <w:rFonts w:hint="cs"/>
          <w:rtl/>
        </w:rPr>
      </w:pPr>
      <w:r>
        <w:rPr>
          <w:rFonts w:hint="cs"/>
          <w:rtl/>
        </w:rPr>
        <w:t>תודה. חבר הכנסת מרגי מציע הצעה אחרת להצעתו של חבר הכנסת דוד אזולאי.</w:t>
      </w:r>
    </w:p>
    <w:p w14:paraId="76F70A37" w14:textId="77777777" w:rsidR="00000000" w:rsidRDefault="00DD00E1">
      <w:pPr>
        <w:pStyle w:val="a0"/>
        <w:rPr>
          <w:rFonts w:hint="cs"/>
          <w:rtl/>
        </w:rPr>
      </w:pPr>
    </w:p>
    <w:p w14:paraId="7E4FDE4E" w14:textId="77777777" w:rsidR="00000000" w:rsidRDefault="00DD00E1">
      <w:pPr>
        <w:pStyle w:val="a"/>
        <w:rPr>
          <w:rtl/>
        </w:rPr>
      </w:pPr>
      <w:bookmarkStart w:id="467" w:name="FS000001056T22_10_2003_17_51_42"/>
      <w:bookmarkStart w:id="468" w:name="_Toc67028629"/>
      <w:bookmarkEnd w:id="467"/>
      <w:r>
        <w:rPr>
          <w:rFonts w:hint="eastAsia"/>
          <w:rtl/>
        </w:rPr>
        <w:t>יעקב</w:t>
      </w:r>
      <w:r>
        <w:rPr>
          <w:rtl/>
        </w:rPr>
        <w:t xml:space="preserve"> מרגי (ש"ס):</w:t>
      </w:r>
      <w:bookmarkEnd w:id="468"/>
    </w:p>
    <w:p w14:paraId="59106021" w14:textId="77777777" w:rsidR="00000000" w:rsidRDefault="00DD00E1">
      <w:pPr>
        <w:pStyle w:val="a0"/>
        <w:rPr>
          <w:rFonts w:hint="cs"/>
          <w:rtl/>
        </w:rPr>
      </w:pPr>
    </w:p>
    <w:p w14:paraId="6444AD53" w14:textId="77777777" w:rsidR="00000000" w:rsidRDefault="00DD00E1">
      <w:pPr>
        <w:pStyle w:val="a0"/>
        <w:rPr>
          <w:rFonts w:hint="cs"/>
          <w:rtl/>
        </w:rPr>
      </w:pPr>
      <w:r>
        <w:rPr>
          <w:rFonts w:hint="cs"/>
          <w:rtl/>
        </w:rPr>
        <w:t>אדוני היושב-ראש, אני קורא לכנסת לשלב בכל החלטה שתתקבל על זיהום האוויר במפר</w:t>
      </w:r>
      <w:r>
        <w:rPr>
          <w:rFonts w:hint="cs"/>
          <w:rtl/>
        </w:rPr>
        <w:t xml:space="preserve">ץ-חיפה גם את זיהום האוויר ברמת-חובב ובבריכות האידוי המסוכנות. כתושב באר-שבע אני עולה על יצועי עם הריחות הרעים של רמת-חובב ומתעורר עם אותם ריחות. לכן אבקש גם בנושא זה את התערבות הכנסת. </w:t>
      </w:r>
    </w:p>
    <w:p w14:paraId="39BA331A" w14:textId="77777777" w:rsidR="00000000" w:rsidRDefault="00DD00E1">
      <w:pPr>
        <w:pStyle w:val="a0"/>
        <w:rPr>
          <w:rFonts w:hint="cs"/>
          <w:rtl/>
        </w:rPr>
      </w:pPr>
    </w:p>
    <w:p w14:paraId="37474024" w14:textId="77777777" w:rsidR="00000000" w:rsidRDefault="00DD00E1">
      <w:pPr>
        <w:pStyle w:val="af1"/>
        <w:rPr>
          <w:rtl/>
        </w:rPr>
      </w:pPr>
      <w:r>
        <w:rPr>
          <w:rtl/>
        </w:rPr>
        <w:t>היו"ר מיכאל נודלמן:</w:t>
      </w:r>
    </w:p>
    <w:p w14:paraId="43747ACC" w14:textId="77777777" w:rsidR="00000000" w:rsidRDefault="00DD00E1">
      <w:pPr>
        <w:pStyle w:val="a0"/>
        <w:rPr>
          <w:rtl/>
        </w:rPr>
      </w:pPr>
    </w:p>
    <w:p w14:paraId="6697B627" w14:textId="77777777" w:rsidR="00000000" w:rsidRDefault="00DD00E1">
      <w:pPr>
        <w:pStyle w:val="a0"/>
        <w:rPr>
          <w:rFonts w:hint="cs"/>
          <w:rtl/>
        </w:rPr>
      </w:pPr>
      <w:r>
        <w:rPr>
          <w:rFonts w:hint="cs"/>
          <w:rtl/>
        </w:rPr>
        <w:t>תודה רבה. לחבר הכנסת נסים זאב יש הצעה אחרת להצעתו</w:t>
      </w:r>
      <w:r>
        <w:rPr>
          <w:rFonts w:hint="cs"/>
          <w:rtl/>
        </w:rPr>
        <w:t xml:space="preserve"> של חבר הכנסת מלכיאור. </w:t>
      </w:r>
    </w:p>
    <w:p w14:paraId="6533F266" w14:textId="77777777" w:rsidR="00000000" w:rsidRDefault="00DD00E1">
      <w:pPr>
        <w:pStyle w:val="a0"/>
        <w:rPr>
          <w:rFonts w:hint="cs"/>
          <w:rtl/>
        </w:rPr>
      </w:pPr>
    </w:p>
    <w:p w14:paraId="14E7130A" w14:textId="77777777" w:rsidR="00000000" w:rsidRDefault="00DD00E1">
      <w:pPr>
        <w:pStyle w:val="a"/>
        <w:rPr>
          <w:rtl/>
        </w:rPr>
      </w:pPr>
      <w:bookmarkStart w:id="469" w:name="FS000000490T22_10_2003_17_53_14"/>
      <w:bookmarkStart w:id="470" w:name="_Toc67028630"/>
      <w:bookmarkEnd w:id="469"/>
      <w:r>
        <w:rPr>
          <w:rFonts w:hint="eastAsia"/>
          <w:rtl/>
        </w:rPr>
        <w:t>נסים</w:t>
      </w:r>
      <w:r>
        <w:rPr>
          <w:rtl/>
        </w:rPr>
        <w:t xml:space="preserve"> זאב (ש"ס):</w:t>
      </w:r>
      <w:bookmarkEnd w:id="470"/>
    </w:p>
    <w:p w14:paraId="7FD23441" w14:textId="77777777" w:rsidR="00000000" w:rsidRDefault="00DD00E1">
      <w:pPr>
        <w:pStyle w:val="a0"/>
        <w:rPr>
          <w:rFonts w:hint="cs"/>
          <w:rtl/>
        </w:rPr>
      </w:pPr>
    </w:p>
    <w:p w14:paraId="3E2BA8B6" w14:textId="77777777" w:rsidR="00000000" w:rsidRDefault="00DD00E1">
      <w:pPr>
        <w:pStyle w:val="a0"/>
        <w:rPr>
          <w:rFonts w:hint="cs"/>
          <w:rtl/>
        </w:rPr>
      </w:pPr>
      <w:r>
        <w:rPr>
          <w:rFonts w:hint="cs"/>
          <w:rtl/>
        </w:rPr>
        <w:t>אדוני היושב-ראש, יש שני סוגי זיהומים - יש זיהום הגוף ויש זיהום הנפש והרוח. קודם כול, לגבי זיהום הגוף, אני בהחלט חושב שזכותו של כל אזרח לקבוע את מקום מגוריו, אבל עם זאת זכותו של האזרח לדעת מה רמת הזיהום בכל עיר ועיר</w:t>
      </w:r>
      <w:r>
        <w:rPr>
          <w:rFonts w:hint="cs"/>
          <w:rtl/>
        </w:rPr>
        <w:t xml:space="preserve">. אני אומר לך, אדוני היושב-ראש, אי-אפשר היום לנסוע מעכו לחיפה. אי-אפשר. זה בלתי נסבל. אני נוסע שם הרבה פעמים ופשוט צריך לעצור את הנשימה. לכן, אדם שחי שם צריך לדעת מה רמת הסיכון באזור ובסביבה שהוא גר בהם. </w:t>
      </w:r>
    </w:p>
    <w:p w14:paraId="2BF414C7" w14:textId="77777777" w:rsidR="00000000" w:rsidRDefault="00DD00E1">
      <w:pPr>
        <w:pStyle w:val="a0"/>
        <w:rPr>
          <w:rFonts w:hint="cs"/>
          <w:rtl/>
        </w:rPr>
      </w:pPr>
    </w:p>
    <w:p w14:paraId="4DCDD4C8" w14:textId="77777777" w:rsidR="00000000" w:rsidRDefault="00DD00E1">
      <w:pPr>
        <w:pStyle w:val="a0"/>
        <w:rPr>
          <w:rFonts w:hint="cs"/>
          <w:rtl/>
        </w:rPr>
      </w:pPr>
      <w:r>
        <w:rPr>
          <w:rFonts w:hint="cs"/>
          <w:rtl/>
        </w:rPr>
        <w:t xml:space="preserve">כיוון ששר הפנים הנכבד מתעסק באיכות הסביבה ותפס את </w:t>
      </w:r>
      <w:r>
        <w:rPr>
          <w:rFonts w:hint="cs"/>
          <w:rtl/>
        </w:rPr>
        <w:t xml:space="preserve">השרביט הזה, הייתי מציע שגם יטפל בזיהום הנפש. כשמזהמים את הרוח והנפשות של בנינו ובנותינו, כשרוצים להביא לכאן מצעד גאווה לזהם את העיר ירושלים, הוא כשר הפנים חייב לעשות הכול כדי למנוע זאת. </w:t>
      </w:r>
    </w:p>
    <w:p w14:paraId="6C68E93A" w14:textId="77777777" w:rsidR="00000000" w:rsidRDefault="00DD00E1">
      <w:pPr>
        <w:pStyle w:val="a0"/>
        <w:rPr>
          <w:rFonts w:hint="cs"/>
          <w:rtl/>
        </w:rPr>
      </w:pPr>
    </w:p>
    <w:p w14:paraId="0FC8377B" w14:textId="77777777" w:rsidR="00000000" w:rsidRDefault="00DD00E1">
      <w:pPr>
        <w:pStyle w:val="af1"/>
        <w:rPr>
          <w:rtl/>
        </w:rPr>
      </w:pPr>
      <w:r>
        <w:rPr>
          <w:rtl/>
        </w:rPr>
        <w:t>היו"ר מיכאל נודלמן:</w:t>
      </w:r>
    </w:p>
    <w:p w14:paraId="0F052242" w14:textId="77777777" w:rsidR="00000000" w:rsidRDefault="00DD00E1">
      <w:pPr>
        <w:pStyle w:val="a0"/>
        <w:rPr>
          <w:rtl/>
        </w:rPr>
      </w:pPr>
    </w:p>
    <w:p w14:paraId="52FFF6C5" w14:textId="77777777" w:rsidR="00000000" w:rsidRDefault="00DD00E1">
      <w:pPr>
        <w:pStyle w:val="a0"/>
        <w:rPr>
          <w:rFonts w:hint="cs"/>
          <w:rtl/>
        </w:rPr>
      </w:pPr>
      <w:r>
        <w:rPr>
          <w:rFonts w:hint="cs"/>
          <w:rtl/>
        </w:rPr>
        <w:t>תודה רבה. חבר הכנסת איוב קרא מבקש להציע הצעה אח</w:t>
      </w:r>
      <w:r>
        <w:rPr>
          <w:rFonts w:hint="cs"/>
          <w:rtl/>
        </w:rPr>
        <w:t xml:space="preserve">רת להצעתו של חבר הכנסת רומן ברונפמן. </w:t>
      </w:r>
    </w:p>
    <w:p w14:paraId="40AAD7A1" w14:textId="77777777" w:rsidR="00000000" w:rsidRDefault="00DD00E1">
      <w:pPr>
        <w:pStyle w:val="a0"/>
        <w:rPr>
          <w:rFonts w:hint="cs"/>
          <w:rtl/>
        </w:rPr>
      </w:pPr>
    </w:p>
    <w:p w14:paraId="751F2330" w14:textId="77777777" w:rsidR="00000000" w:rsidRDefault="00DD00E1">
      <w:pPr>
        <w:pStyle w:val="a"/>
        <w:rPr>
          <w:rtl/>
        </w:rPr>
      </w:pPr>
      <w:bookmarkStart w:id="471" w:name="_Toc67028631"/>
      <w:r>
        <w:rPr>
          <w:rFonts w:hint="eastAsia"/>
          <w:rtl/>
        </w:rPr>
        <w:t>איוב</w:t>
      </w:r>
      <w:r>
        <w:rPr>
          <w:rtl/>
        </w:rPr>
        <w:t xml:space="preserve"> קרא (הליכוד):</w:t>
      </w:r>
      <w:bookmarkEnd w:id="471"/>
    </w:p>
    <w:p w14:paraId="4695D143" w14:textId="77777777" w:rsidR="00000000" w:rsidRDefault="00DD00E1">
      <w:pPr>
        <w:pStyle w:val="a0"/>
        <w:rPr>
          <w:rFonts w:hint="cs"/>
          <w:rtl/>
        </w:rPr>
      </w:pPr>
    </w:p>
    <w:p w14:paraId="7C89D5AC" w14:textId="77777777" w:rsidR="00000000" w:rsidRDefault="00DD00E1">
      <w:pPr>
        <w:pStyle w:val="a0"/>
        <w:rPr>
          <w:rFonts w:hint="cs"/>
          <w:rtl/>
        </w:rPr>
      </w:pPr>
      <w:r>
        <w:rPr>
          <w:rFonts w:hint="cs"/>
          <w:rtl/>
        </w:rPr>
        <w:t xml:space="preserve">אדוני היושב-ראש, כנסת נכבדה, שר הפנים, אומנם לנת לילה אחד במלון בכרמל, אבל אנחנו לנים כל השנה על הכרמל. אני רוצה לומר לך שבאותו לילה כל אזור הכרמל, לרבות עוספיא ודליית-אל-כרמל, היה עננה אחת גדולה, </w:t>
      </w:r>
      <w:r>
        <w:rPr>
          <w:rFonts w:hint="cs"/>
          <w:rtl/>
        </w:rPr>
        <w:t xml:space="preserve">שמאוד מזיקה מבחינה בריאותית. בתקופה האחרונה אנשים חולים באזור הזה עקב כל החומרים הכימיים שעולים כלפי מעלה. ממש מכת מחלות סרטן באה על היישובים הללו כתוצאה ממצב המפרץ. </w:t>
      </w:r>
    </w:p>
    <w:p w14:paraId="4ED71B9F" w14:textId="77777777" w:rsidR="00000000" w:rsidRDefault="00DD00E1">
      <w:pPr>
        <w:pStyle w:val="a0"/>
        <w:rPr>
          <w:rFonts w:hint="cs"/>
          <w:rtl/>
        </w:rPr>
      </w:pPr>
    </w:p>
    <w:p w14:paraId="2D4B9195" w14:textId="77777777" w:rsidR="00000000" w:rsidRDefault="00DD00E1">
      <w:pPr>
        <w:pStyle w:val="a0"/>
        <w:rPr>
          <w:rFonts w:hint="cs"/>
          <w:rtl/>
        </w:rPr>
      </w:pPr>
      <w:r>
        <w:rPr>
          <w:rFonts w:hint="cs"/>
          <w:rtl/>
        </w:rPr>
        <w:t>המפרץ הזה הוקם לפני שהקריות גדלו, אדוני השר, וצריך להביא בחשבון שהגידול באוכלוסייה באזור</w:t>
      </w:r>
      <w:r>
        <w:rPr>
          <w:rFonts w:hint="cs"/>
          <w:rtl/>
        </w:rPr>
        <w:t xml:space="preserve"> הזה מחייב היום חשיבה אם האזור הזה צריך בכלל להמשיך להתקיים במתכונתו הנוכחית, אם יש לאפשר בכלל התפתחות אוכלוסין במפרץ הזה. אני חושב שזה מזיק מבחינת איכות הסביבה ומבחינת התפתחות האזור, וטוב נעשה אם נתמוך בהצעת החוק שלי להעביר את כל המפעלים הכימיים במפרץ-חיפ</w:t>
      </w:r>
      <w:r>
        <w:rPr>
          <w:rFonts w:hint="cs"/>
          <w:rtl/>
        </w:rPr>
        <w:t xml:space="preserve">ה לאזור הנגב, לאזור שומם, או שבמקביל תוקם מועצה שתטפל בכל מה שקשור לאיכות הסביבה; או שכל תמורת הארנונה תחולק בין הרשויות, או שתהיה מועצה שתטפל פר-אקסלנס בנושא איכות הסביבה באזור הזה. </w:t>
      </w:r>
    </w:p>
    <w:p w14:paraId="471CCD68" w14:textId="77777777" w:rsidR="00000000" w:rsidRDefault="00DD00E1">
      <w:pPr>
        <w:pStyle w:val="a0"/>
        <w:rPr>
          <w:rFonts w:hint="cs"/>
          <w:rtl/>
        </w:rPr>
      </w:pPr>
    </w:p>
    <w:p w14:paraId="3700E52D" w14:textId="77777777" w:rsidR="00000000" w:rsidRDefault="00DD00E1">
      <w:pPr>
        <w:pStyle w:val="af0"/>
        <w:rPr>
          <w:rtl/>
        </w:rPr>
      </w:pPr>
      <w:r>
        <w:rPr>
          <w:rFonts w:hint="eastAsia"/>
          <w:rtl/>
        </w:rPr>
        <w:t>דוד</w:t>
      </w:r>
      <w:r>
        <w:rPr>
          <w:rtl/>
        </w:rPr>
        <w:t xml:space="preserve"> אזולאי (ש"ס):</w:t>
      </w:r>
    </w:p>
    <w:p w14:paraId="3864B362" w14:textId="77777777" w:rsidR="00000000" w:rsidRDefault="00DD00E1">
      <w:pPr>
        <w:pStyle w:val="a0"/>
        <w:rPr>
          <w:rFonts w:hint="cs"/>
          <w:rtl/>
        </w:rPr>
      </w:pPr>
    </w:p>
    <w:p w14:paraId="0A428DBF" w14:textId="77777777" w:rsidR="00000000" w:rsidRDefault="00DD00E1">
      <w:pPr>
        <w:pStyle w:val="a0"/>
        <w:rPr>
          <w:rFonts w:hint="cs"/>
          <w:rtl/>
        </w:rPr>
      </w:pPr>
      <w:r>
        <w:rPr>
          <w:rFonts w:hint="cs"/>
          <w:rtl/>
        </w:rPr>
        <w:t>- - - ליהודה ושומרון?</w:t>
      </w:r>
    </w:p>
    <w:p w14:paraId="36449561" w14:textId="77777777" w:rsidR="00000000" w:rsidRDefault="00DD00E1">
      <w:pPr>
        <w:pStyle w:val="a0"/>
        <w:rPr>
          <w:rFonts w:hint="cs"/>
          <w:rtl/>
        </w:rPr>
      </w:pPr>
    </w:p>
    <w:p w14:paraId="00237E89" w14:textId="77777777" w:rsidR="00000000" w:rsidRDefault="00DD00E1">
      <w:pPr>
        <w:pStyle w:val="af1"/>
        <w:rPr>
          <w:rtl/>
        </w:rPr>
      </w:pPr>
      <w:r>
        <w:rPr>
          <w:rtl/>
        </w:rPr>
        <w:t>היו"ר מיכאל נודלמן:</w:t>
      </w:r>
    </w:p>
    <w:p w14:paraId="6CBA0E81" w14:textId="77777777" w:rsidR="00000000" w:rsidRDefault="00DD00E1">
      <w:pPr>
        <w:pStyle w:val="a0"/>
        <w:rPr>
          <w:rtl/>
        </w:rPr>
      </w:pPr>
    </w:p>
    <w:p w14:paraId="38CB68AC" w14:textId="77777777" w:rsidR="00000000" w:rsidRDefault="00DD00E1">
      <w:pPr>
        <w:pStyle w:val="a0"/>
        <w:rPr>
          <w:rFonts w:hint="cs"/>
          <w:rtl/>
        </w:rPr>
      </w:pPr>
      <w:r>
        <w:rPr>
          <w:rFonts w:hint="cs"/>
          <w:rtl/>
        </w:rPr>
        <w:t>תודה רבה</w:t>
      </w:r>
      <w:r>
        <w:rPr>
          <w:rFonts w:hint="cs"/>
          <w:rtl/>
        </w:rPr>
        <w:t>. חבר הכנסת יורי שטרן מבקש להציע הצעה אחרת להצעתו של חבר הכנסת ליבוביץ.</w:t>
      </w:r>
    </w:p>
    <w:p w14:paraId="6E7B4F72" w14:textId="77777777" w:rsidR="00000000" w:rsidRDefault="00DD00E1">
      <w:pPr>
        <w:pStyle w:val="a0"/>
        <w:rPr>
          <w:rFonts w:hint="cs"/>
          <w:rtl/>
        </w:rPr>
      </w:pPr>
    </w:p>
    <w:p w14:paraId="0BA3B4C4" w14:textId="77777777" w:rsidR="00000000" w:rsidRDefault="00DD00E1">
      <w:pPr>
        <w:pStyle w:val="a"/>
        <w:rPr>
          <w:rtl/>
        </w:rPr>
      </w:pPr>
      <w:bookmarkStart w:id="472" w:name="FS000000430T22_10_2003_18_05_48"/>
      <w:bookmarkStart w:id="473" w:name="_Toc67028632"/>
      <w:bookmarkEnd w:id="472"/>
      <w:r>
        <w:rPr>
          <w:rFonts w:hint="eastAsia"/>
          <w:rtl/>
        </w:rPr>
        <w:t>יורי</w:t>
      </w:r>
      <w:r>
        <w:rPr>
          <w:rtl/>
        </w:rPr>
        <w:t xml:space="preserve"> שטרן (האיחוד הלאומי - ישראל ביתנו):</w:t>
      </w:r>
      <w:bookmarkEnd w:id="473"/>
    </w:p>
    <w:p w14:paraId="225A697E" w14:textId="77777777" w:rsidR="00000000" w:rsidRDefault="00DD00E1">
      <w:pPr>
        <w:pStyle w:val="a0"/>
        <w:rPr>
          <w:rFonts w:hint="cs"/>
          <w:rtl/>
        </w:rPr>
      </w:pPr>
    </w:p>
    <w:p w14:paraId="018DD9A6" w14:textId="77777777" w:rsidR="00000000" w:rsidRDefault="00DD00E1">
      <w:pPr>
        <w:pStyle w:val="a0"/>
        <w:rPr>
          <w:rFonts w:hint="cs"/>
          <w:rtl/>
        </w:rPr>
      </w:pPr>
      <w:r>
        <w:rPr>
          <w:rFonts w:hint="cs"/>
          <w:rtl/>
        </w:rPr>
        <w:t>כבוד היושב-ראש, כבוד השרים, אני חושב שהמדינה שלנו קטנה לכל הרעיונות האלה של להעביר דבר ממקום למקום. את זה אני אומר לך, חבר הכנסת איוב קרא, כי</w:t>
      </w:r>
      <w:r>
        <w:rPr>
          <w:rFonts w:hint="cs"/>
          <w:rtl/>
        </w:rPr>
        <w:t xml:space="preserve"> מבחינה אקולוגית הנגב במצב קטסטרופלי, אולי גרוע יותר ממה שקורה במפרץ-חיפה. לכן הפתרון הוא שינוי מבני בתעשיות, בכלל בכל הענפים במדינת ישראל, התנהגות סביבתית אחרת, השקעות לגמרי אחרות בציוד שמסנן את החומרים שנפלטים החוצה, ממחזר את הפסולת וכו'. אנחנו חייבים לה</w:t>
      </w:r>
      <w:r>
        <w:rPr>
          <w:rFonts w:hint="cs"/>
          <w:rtl/>
        </w:rPr>
        <w:t xml:space="preserve">יות מדינה אולי הכי ידידותית לסביבה מכל העולם, כי היכולת שלנו להתקיים בשטח הקטן שיש לנו, עם מעט מאוד מים ועם מעט מאוד אדמה ובסופו של דבר גם מעט מאוד אוויר, מוגבלת ביותר. </w:t>
      </w:r>
    </w:p>
    <w:p w14:paraId="39E364BC" w14:textId="77777777" w:rsidR="00000000" w:rsidRDefault="00DD00E1">
      <w:pPr>
        <w:pStyle w:val="a0"/>
        <w:rPr>
          <w:rFonts w:hint="cs"/>
          <w:rtl/>
        </w:rPr>
      </w:pPr>
    </w:p>
    <w:p w14:paraId="639C5950" w14:textId="77777777" w:rsidR="00000000" w:rsidRDefault="00DD00E1">
      <w:pPr>
        <w:pStyle w:val="a0"/>
        <w:rPr>
          <w:rFonts w:hint="cs"/>
          <w:rtl/>
        </w:rPr>
      </w:pPr>
      <w:r>
        <w:rPr>
          <w:rFonts w:hint="cs"/>
          <w:rtl/>
        </w:rPr>
        <w:t>לכן אני חושב שנכון תעשה הכנסת, ואני מקווה שהוועדה שלנו אכן תדון בהצעה זו, אם תגיע לחק</w:t>
      </w:r>
      <w:r>
        <w:rPr>
          <w:rFonts w:hint="cs"/>
          <w:rtl/>
        </w:rPr>
        <w:t xml:space="preserve">יקה וליצירת מנגנון כלכלי אחר שיחייב את כל הגורמים במשק - אם הם רוצים לצאת מזה חופשי ולהמשיך להפעיל מפעלים ועסקים -  להתנהג אחרת ולהשקיע בניקוי ובטיהור של כל החומרים. </w:t>
      </w:r>
    </w:p>
    <w:p w14:paraId="001B2F47" w14:textId="77777777" w:rsidR="00000000" w:rsidRDefault="00DD00E1">
      <w:pPr>
        <w:pStyle w:val="a0"/>
        <w:rPr>
          <w:rFonts w:hint="cs"/>
          <w:rtl/>
        </w:rPr>
      </w:pPr>
    </w:p>
    <w:p w14:paraId="2DF168C6" w14:textId="77777777" w:rsidR="00000000" w:rsidRDefault="00DD00E1">
      <w:pPr>
        <w:pStyle w:val="af1"/>
        <w:rPr>
          <w:rtl/>
        </w:rPr>
      </w:pPr>
      <w:r>
        <w:rPr>
          <w:rtl/>
        </w:rPr>
        <w:t>היו"ר מיכאל נודלמן:</w:t>
      </w:r>
    </w:p>
    <w:p w14:paraId="214D2D54" w14:textId="77777777" w:rsidR="00000000" w:rsidRDefault="00DD00E1">
      <w:pPr>
        <w:pStyle w:val="a0"/>
        <w:rPr>
          <w:rtl/>
        </w:rPr>
      </w:pPr>
    </w:p>
    <w:p w14:paraId="28D0B6A0" w14:textId="77777777" w:rsidR="00000000" w:rsidRDefault="00DD00E1">
      <w:pPr>
        <w:pStyle w:val="a0"/>
        <w:rPr>
          <w:rFonts w:hint="cs"/>
          <w:rtl/>
        </w:rPr>
      </w:pPr>
      <w:r>
        <w:rPr>
          <w:rFonts w:hint="cs"/>
          <w:rtl/>
        </w:rPr>
        <w:t>לקראת ההצבעה אני רוצה להגיד, שבכל העולם המודרני, הליברלי, יש חוק אח</w:t>
      </w:r>
      <w:r>
        <w:rPr>
          <w:rFonts w:hint="cs"/>
          <w:rtl/>
        </w:rPr>
        <w:t>ד: מי שמזהם - משלם. זה הרגולטור הכי טוב. ועדות וכל הדברים האחרים לא עוזרים. אני מדבר על זה הרבה זמן, אבל זה לא נכנס לאוזניים של האנשים.</w:t>
      </w:r>
    </w:p>
    <w:p w14:paraId="69FADA0F" w14:textId="77777777" w:rsidR="00000000" w:rsidRDefault="00DD00E1">
      <w:pPr>
        <w:pStyle w:val="a0"/>
        <w:rPr>
          <w:rFonts w:hint="cs"/>
          <w:rtl/>
        </w:rPr>
      </w:pPr>
    </w:p>
    <w:p w14:paraId="578C6BA8" w14:textId="77777777" w:rsidR="00000000" w:rsidRDefault="00DD00E1">
      <w:pPr>
        <w:pStyle w:val="a0"/>
        <w:rPr>
          <w:rFonts w:hint="cs"/>
          <w:rtl/>
        </w:rPr>
      </w:pPr>
      <w:r>
        <w:rPr>
          <w:rFonts w:hint="cs"/>
          <w:rtl/>
        </w:rPr>
        <w:t xml:space="preserve">אנחנו עוברים להצבעה. יש רק הצעה אחת - להעביר את הנושא לדיון בוועדת הפנים ואיכות הסביבה. </w:t>
      </w:r>
    </w:p>
    <w:p w14:paraId="410AEFB0" w14:textId="77777777" w:rsidR="00000000" w:rsidRDefault="00DD00E1">
      <w:pPr>
        <w:pStyle w:val="a0"/>
        <w:rPr>
          <w:rFonts w:hint="cs"/>
          <w:rtl/>
        </w:rPr>
      </w:pPr>
    </w:p>
    <w:p w14:paraId="5B99FCBE" w14:textId="77777777" w:rsidR="00000000" w:rsidRDefault="00DD00E1">
      <w:pPr>
        <w:pStyle w:val="af0"/>
        <w:rPr>
          <w:rtl/>
        </w:rPr>
      </w:pPr>
      <w:r>
        <w:rPr>
          <w:rFonts w:hint="eastAsia"/>
          <w:rtl/>
        </w:rPr>
        <w:t>רומן</w:t>
      </w:r>
      <w:r>
        <w:rPr>
          <w:rtl/>
        </w:rPr>
        <w:t xml:space="preserve"> ברונפמן (מרצ):</w:t>
      </w:r>
    </w:p>
    <w:p w14:paraId="3D81DBA4" w14:textId="77777777" w:rsidR="00000000" w:rsidRDefault="00DD00E1">
      <w:pPr>
        <w:pStyle w:val="a0"/>
        <w:rPr>
          <w:rFonts w:hint="cs"/>
          <w:rtl/>
        </w:rPr>
      </w:pPr>
    </w:p>
    <w:p w14:paraId="39D3FB85" w14:textId="77777777" w:rsidR="00000000" w:rsidRDefault="00DD00E1">
      <w:pPr>
        <w:pStyle w:val="a0"/>
        <w:rPr>
          <w:rFonts w:hint="cs"/>
          <w:rtl/>
        </w:rPr>
      </w:pPr>
      <w:r>
        <w:rPr>
          <w:rFonts w:hint="cs"/>
          <w:rtl/>
        </w:rPr>
        <w:t>יש לי הצ</w:t>
      </w:r>
      <w:r>
        <w:rPr>
          <w:rFonts w:hint="cs"/>
          <w:rtl/>
        </w:rPr>
        <w:t xml:space="preserve">עה אחרת - אני מבקש להעביר את הנושא לוועדה משותפת או לקיים ישיבה משותפת של שלוש הוועדות. </w:t>
      </w:r>
    </w:p>
    <w:p w14:paraId="1464E819" w14:textId="77777777" w:rsidR="00000000" w:rsidRDefault="00DD00E1">
      <w:pPr>
        <w:pStyle w:val="a0"/>
        <w:rPr>
          <w:rFonts w:hint="cs"/>
          <w:rtl/>
        </w:rPr>
      </w:pPr>
    </w:p>
    <w:p w14:paraId="7E28C532" w14:textId="77777777" w:rsidR="00000000" w:rsidRDefault="00DD00E1">
      <w:pPr>
        <w:pStyle w:val="af1"/>
        <w:rPr>
          <w:rtl/>
        </w:rPr>
      </w:pPr>
      <w:r>
        <w:rPr>
          <w:rtl/>
        </w:rPr>
        <w:t>היו"ר מיכאל נודלמן:</w:t>
      </w:r>
    </w:p>
    <w:p w14:paraId="7D21FF41" w14:textId="77777777" w:rsidR="00000000" w:rsidRDefault="00DD00E1">
      <w:pPr>
        <w:pStyle w:val="a0"/>
        <w:rPr>
          <w:rtl/>
        </w:rPr>
      </w:pPr>
    </w:p>
    <w:p w14:paraId="1C4A56A1" w14:textId="77777777" w:rsidR="00000000" w:rsidRDefault="00DD00E1">
      <w:pPr>
        <w:pStyle w:val="a0"/>
        <w:rPr>
          <w:rFonts w:hint="cs"/>
          <w:rtl/>
        </w:rPr>
      </w:pPr>
      <w:r>
        <w:rPr>
          <w:rFonts w:hint="cs"/>
          <w:rtl/>
        </w:rPr>
        <w:t xml:space="preserve">אי-אפשר לעשות את זה. את זה יכול לעשות רק יושב-ראש הוועדה. </w:t>
      </w:r>
    </w:p>
    <w:p w14:paraId="6AEA1542" w14:textId="77777777" w:rsidR="00000000" w:rsidRDefault="00DD00E1">
      <w:pPr>
        <w:pStyle w:val="a0"/>
        <w:rPr>
          <w:rFonts w:hint="cs"/>
          <w:rtl/>
        </w:rPr>
      </w:pPr>
    </w:p>
    <w:p w14:paraId="313E7CB7" w14:textId="77777777" w:rsidR="00000000" w:rsidRDefault="00DD00E1">
      <w:pPr>
        <w:pStyle w:val="a0"/>
        <w:rPr>
          <w:rFonts w:hint="cs"/>
          <w:rtl/>
        </w:rPr>
      </w:pPr>
      <w:r>
        <w:rPr>
          <w:rFonts w:hint="cs"/>
          <w:rtl/>
        </w:rPr>
        <w:t>ההצבעה החלה.</w:t>
      </w:r>
    </w:p>
    <w:p w14:paraId="45433625" w14:textId="77777777" w:rsidR="00000000" w:rsidRDefault="00DD00E1">
      <w:pPr>
        <w:pStyle w:val="a0"/>
        <w:rPr>
          <w:rFonts w:hint="cs"/>
          <w:rtl/>
        </w:rPr>
      </w:pPr>
    </w:p>
    <w:p w14:paraId="3E811616" w14:textId="77777777" w:rsidR="00000000" w:rsidRDefault="00DD00E1">
      <w:pPr>
        <w:pStyle w:val="ab"/>
        <w:bidi/>
        <w:rPr>
          <w:rFonts w:hint="cs"/>
          <w:rtl/>
        </w:rPr>
      </w:pPr>
      <w:r>
        <w:rPr>
          <w:rFonts w:hint="cs"/>
          <w:rtl/>
        </w:rPr>
        <w:t>הצבעה מס' 46</w:t>
      </w:r>
    </w:p>
    <w:p w14:paraId="7939325D" w14:textId="77777777" w:rsidR="00000000" w:rsidRDefault="00DD00E1">
      <w:pPr>
        <w:pStyle w:val="a0"/>
        <w:rPr>
          <w:rFonts w:hint="cs"/>
          <w:rtl/>
        </w:rPr>
      </w:pPr>
    </w:p>
    <w:p w14:paraId="224E1AF7" w14:textId="77777777" w:rsidR="00000000" w:rsidRDefault="00DD00E1">
      <w:pPr>
        <w:pStyle w:val="ac"/>
        <w:bidi/>
        <w:rPr>
          <w:rFonts w:hint="cs"/>
          <w:rtl/>
        </w:rPr>
      </w:pPr>
      <w:r>
        <w:rPr>
          <w:rFonts w:hint="cs"/>
          <w:rtl/>
        </w:rPr>
        <w:t>בעד ההצעה להעביר את הנושא לוועדה - 15</w:t>
      </w:r>
    </w:p>
    <w:p w14:paraId="296D2EE7" w14:textId="77777777" w:rsidR="00000000" w:rsidRDefault="00DD00E1">
      <w:pPr>
        <w:pStyle w:val="ac"/>
        <w:bidi/>
        <w:rPr>
          <w:rFonts w:hint="cs"/>
          <w:rtl/>
        </w:rPr>
      </w:pPr>
      <w:r>
        <w:rPr>
          <w:rFonts w:hint="cs"/>
          <w:rtl/>
        </w:rPr>
        <w:t>נגד - אין</w:t>
      </w:r>
    </w:p>
    <w:p w14:paraId="5CAD1E18" w14:textId="77777777" w:rsidR="00000000" w:rsidRDefault="00DD00E1">
      <w:pPr>
        <w:pStyle w:val="ac"/>
        <w:bidi/>
        <w:rPr>
          <w:rFonts w:hint="cs"/>
          <w:rtl/>
        </w:rPr>
      </w:pPr>
      <w:r>
        <w:rPr>
          <w:rFonts w:hint="cs"/>
          <w:rtl/>
        </w:rPr>
        <w:t xml:space="preserve">נמנעים - </w:t>
      </w:r>
      <w:r>
        <w:rPr>
          <w:rFonts w:hint="cs"/>
          <w:rtl/>
        </w:rPr>
        <w:t>אין</w:t>
      </w:r>
    </w:p>
    <w:p w14:paraId="7868782D" w14:textId="77777777" w:rsidR="00000000" w:rsidRDefault="00DD00E1">
      <w:pPr>
        <w:pStyle w:val="ad"/>
        <w:bidi/>
        <w:rPr>
          <w:rFonts w:hint="cs"/>
          <w:rtl/>
        </w:rPr>
      </w:pPr>
      <w:r>
        <w:rPr>
          <w:rFonts w:hint="cs"/>
          <w:rtl/>
        </w:rPr>
        <w:t xml:space="preserve">ההצעה להעביר את הנושא לוועדת הפנים ואיכות הסביבה נתקבלה. </w:t>
      </w:r>
    </w:p>
    <w:p w14:paraId="5AD7410B" w14:textId="77777777" w:rsidR="00000000" w:rsidRDefault="00DD00E1">
      <w:pPr>
        <w:pStyle w:val="a0"/>
        <w:rPr>
          <w:rFonts w:hint="cs"/>
          <w:rtl/>
        </w:rPr>
      </w:pPr>
    </w:p>
    <w:p w14:paraId="0EE73604" w14:textId="77777777" w:rsidR="00000000" w:rsidRDefault="00DD00E1">
      <w:pPr>
        <w:pStyle w:val="af1"/>
        <w:rPr>
          <w:rtl/>
        </w:rPr>
      </w:pPr>
      <w:r>
        <w:rPr>
          <w:rtl/>
        </w:rPr>
        <w:t>היו"ר מיכאל נודלמן:</w:t>
      </w:r>
    </w:p>
    <w:p w14:paraId="570FE3F6" w14:textId="77777777" w:rsidR="00000000" w:rsidRDefault="00DD00E1">
      <w:pPr>
        <w:pStyle w:val="a0"/>
        <w:rPr>
          <w:rtl/>
        </w:rPr>
      </w:pPr>
    </w:p>
    <w:p w14:paraId="17A92A2A" w14:textId="77777777" w:rsidR="00000000" w:rsidRDefault="00DD00E1">
      <w:pPr>
        <w:pStyle w:val="a0"/>
        <w:rPr>
          <w:rFonts w:hint="cs"/>
          <w:rtl/>
        </w:rPr>
      </w:pPr>
      <w:r>
        <w:rPr>
          <w:rFonts w:hint="cs"/>
          <w:rtl/>
        </w:rPr>
        <w:t xml:space="preserve">15 בעד, אין מתנגדים ואין נמנעים. אני קובע שהנושא יעבור ויידון בוועדת הפנים ואיכות הסביבה. </w:t>
      </w:r>
    </w:p>
    <w:p w14:paraId="4FC33FE9" w14:textId="77777777" w:rsidR="00000000" w:rsidRDefault="00DD00E1">
      <w:pPr>
        <w:pStyle w:val="a0"/>
        <w:rPr>
          <w:rFonts w:hint="cs"/>
          <w:rtl/>
        </w:rPr>
      </w:pPr>
    </w:p>
    <w:p w14:paraId="10779F65" w14:textId="77777777" w:rsidR="00000000" w:rsidRDefault="00DD00E1">
      <w:pPr>
        <w:pStyle w:val="a0"/>
        <w:rPr>
          <w:rFonts w:hint="cs"/>
          <w:rtl/>
        </w:rPr>
      </w:pPr>
    </w:p>
    <w:p w14:paraId="582A9FAF" w14:textId="77777777" w:rsidR="00000000" w:rsidRDefault="00DD00E1">
      <w:pPr>
        <w:pStyle w:val="a2"/>
        <w:rPr>
          <w:rtl/>
        </w:rPr>
      </w:pPr>
    </w:p>
    <w:p w14:paraId="763CED0A" w14:textId="77777777" w:rsidR="00000000" w:rsidRDefault="00DD00E1">
      <w:pPr>
        <w:pStyle w:val="a2"/>
        <w:rPr>
          <w:rFonts w:hint="cs"/>
          <w:rtl/>
        </w:rPr>
      </w:pPr>
      <w:bookmarkStart w:id="474" w:name="_Toc67028633"/>
      <w:r>
        <w:rPr>
          <w:rFonts w:hint="cs"/>
          <w:rtl/>
        </w:rPr>
        <w:t>הצעות לסדר-היום</w:t>
      </w:r>
      <w:bookmarkEnd w:id="474"/>
    </w:p>
    <w:p w14:paraId="1A5E8B20" w14:textId="77777777" w:rsidR="00000000" w:rsidRDefault="00DD00E1">
      <w:pPr>
        <w:pStyle w:val="a2"/>
        <w:rPr>
          <w:rFonts w:hint="cs"/>
          <w:rtl/>
        </w:rPr>
      </w:pPr>
      <w:bookmarkStart w:id="475" w:name="_Toc67028634"/>
      <w:r>
        <w:rPr>
          <w:rFonts w:hint="cs"/>
          <w:rtl/>
        </w:rPr>
        <w:t>חידוש העיצומים במשק</w:t>
      </w:r>
      <w:bookmarkEnd w:id="475"/>
    </w:p>
    <w:p w14:paraId="380C1315" w14:textId="77777777" w:rsidR="00000000" w:rsidRDefault="00DD00E1">
      <w:pPr>
        <w:pStyle w:val="a0"/>
        <w:rPr>
          <w:rFonts w:hint="cs"/>
          <w:rtl/>
        </w:rPr>
      </w:pPr>
    </w:p>
    <w:p w14:paraId="4244D8E8" w14:textId="77777777" w:rsidR="00000000" w:rsidRDefault="00DD00E1">
      <w:pPr>
        <w:pStyle w:val="af1"/>
        <w:rPr>
          <w:rtl/>
        </w:rPr>
      </w:pPr>
      <w:r>
        <w:rPr>
          <w:rtl/>
        </w:rPr>
        <w:t>היו"ר מיכאל נודלמן:</w:t>
      </w:r>
    </w:p>
    <w:p w14:paraId="664212AC" w14:textId="77777777" w:rsidR="00000000" w:rsidRDefault="00DD00E1">
      <w:pPr>
        <w:pStyle w:val="a0"/>
        <w:rPr>
          <w:rtl/>
        </w:rPr>
      </w:pPr>
    </w:p>
    <w:p w14:paraId="0FD33AE3" w14:textId="77777777" w:rsidR="00000000" w:rsidRDefault="00DD00E1">
      <w:pPr>
        <w:pStyle w:val="a0"/>
        <w:rPr>
          <w:rFonts w:hint="cs"/>
          <w:rtl/>
        </w:rPr>
      </w:pPr>
      <w:r>
        <w:rPr>
          <w:rFonts w:hint="cs"/>
          <w:rtl/>
        </w:rPr>
        <w:t>אנחנו עוברים לנושא ה</w:t>
      </w:r>
      <w:r>
        <w:rPr>
          <w:rFonts w:hint="cs"/>
          <w:rtl/>
        </w:rPr>
        <w:t xml:space="preserve">בא בסדר-היום: חידוש העיצומים במשק - הצעות לסדר מס' 1325, 1336, 1337, 1339, 1351, 1365, 1374, 1376, 1377 ו-1382. ראשון הדוברים, חבר הכנסת עסאם מח'ול, בבקשה. אחריו - חברת הכנסת גילה פינקלשטיין. </w:t>
      </w:r>
    </w:p>
    <w:p w14:paraId="3586C73E" w14:textId="77777777" w:rsidR="00000000" w:rsidRDefault="00DD00E1">
      <w:pPr>
        <w:pStyle w:val="a0"/>
        <w:rPr>
          <w:rFonts w:hint="cs"/>
          <w:rtl/>
        </w:rPr>
      </w:pPr>
    </w:p>
    <w:p w14:paraId="0E9678E2" w14:textId="77777777" w:rsidR="00000000" w:rsidRDefault="00DD00E1">
      <w:pPr>
        <w:pStyle w:val="a"/>
        <w:rPr>
          <w:rtl/>
        </w:rPr>
      </w:pPr>
      <w:bookmarkStart w:id="476" w:name="FS000000542T22_10_2003_18_15_57"/>
      <w:bookmarkStart w:id="477" w:name="_Toc67028635"/>
      <w:bookmarkEnd w:id="476"/>
      <w:r>
        <w:rPr>
          <w:rFonts w:hint="eastAsia"/>
          <w:rtl/>
        </w:rPr>
        <w:t>עסאם</w:t>
      </w:r>
      <w:r>
        <w:rPr>
          <w:rtl/>
        </w:rPr>
        <w:t xml:space="preserve"> מח'ול (חד"ש-תע"ל):</w:t>
      </w:r>
      <w:bookmarkEnd w:id="477"/>
    </w:p>
    <w:p w14:paraId="3DA82408" w14:textId="77777777" w:rsidR="00000000" w:rsidRDefault="00DD00E1">
      <w:pPr>
        <w:pStyle w:val="a0"/>
        <w:rPr>
          <w:rFonts w:hint="cs"/>
          <w:rtl/>
        </w:rPr>
      </w:pPr>
    </w:p>
    <w:p w14:paraId="767B2E01" w14:textId="77777777" w:rsidR="00000000" w:rsidRDefault="00DD00E1">
      <w:pPr>
        <w:pStyle w:val="a0"/>
        <w:rPr>
          <w:rFonts w:hint="cs"/>
          <w:rtl/>
        </w:rPr>
      </w:pPr>
      <w:r>
        <w:rPr>
          <w:rFonts w:hint="cs"/>
          <w:rtl/>
        </w:rPr>
        <w:t>אדוני היושב-ראש, חברי הכנסת, הנושא הז</w:t>
      </w:r>
      <w:r>
        <w:rPr>
          <w:rFonts w:hint="cs"/>
          <w:rtl/>
        </w:rPr>
        <w:t>ה של חידוש העיצומים כנראה גם הוא מצטרף לנושאים השוליים בדיוני הכנסת הזאת מבחינת מקומו בסדר-היום, אבל זה חלק מהנוף הכולל של המדיניות שאנחנו חיים בצלה בשנה האחרונה, שבה היינו עדים לדיכוי מתמשך של העובדים, של האיגודים המקצועיים, שמצא ביטוי בדמות חקיקה חד-צדדי</w:t>
      </w:r>
      <w:r>
        <w:rPr>
          <w:rFonts w:hint="cs"/>
          <w:rtl/>
        </w:rPr>
        <w:t xml:space="preserve">ת בתחומי פנסיות, שכר, ועכשיו גם מתקפה על יחסי העבודה בניסיון לחוקק חוקים הנוגעים ליחסי עבודה. </w:t>
      </w:r>
    </w:p>
    <w:p w14:paraId="6EA0DA2A" w14:textId="77777777" w:rsidR="00000000" w:rsidRDefault="00DD00E1">
      <w:pPr>
        <w:pStyle w:val="a0"/>
        <w:rPr>
          <w:rFonts w:hint="cs"/>
          <w:rtl/>
        </w:rPr>
      </w:pPr>
    </w:p>
    <w:p w14:paraId="2BDE7C90" w14:textId="77777777" w:rsidR="00000000" w:rsidRDefault="00DD00E1">
      <w:pPr>
        <w:pStyle w:val="a0"/>
        <w:rPr>
          <w:rFonts w:hint="cs"/>
          <w:rtl/>
        </w:rPr>
      </w:pPr>
      <w:r>
        <w:rPr>
          <w:rFonts w:hint="cs"/>
          <w:rtl/>
        </w:rPr>
        <w:t>זה כבר לא נושא כלכלי בלבד, זה נושא של מתקפה על זכויות אדם, מתקפה על זכויות עובדים. בין היתר מנסים לייצר תרבות של אינטרסים וקבוצות לחץ, מין "עוזי כהנים" כאלה, במ</w:t>
      </w:r>
      <w:r>
        <w:rPr>
          <w:rFonts w:hint="cs"/>
          <w:rtl/>
        </w:rPr>
        <w:t>קום תרבות של זכויות מעוגנות בחוק וזכות להגן על הזכויות האלה, לרבות הזכות לשבות, הזכות לסנקציות, הזכות לנהל מאבק נגד מדיניות הממשלה ונגד הקיצוצים ונגד הפגיעה בעובדים.</w:t>
      </w:r>
    </w:p>
    <w:p w14:paraId="115D6B2B" w14:textId="77777777" w:rsidR="00000000" w:rsidRDefault="00DD00E1">
      <w:pPr>
        <w:pStyle w:val="a0"/>
        <w:rPr>
          <w:rFonts w:hint="cs"/>
          <w:rtl/>
        </w:rPr>
      </w:pPr>
    </w:p>
    <w:p w14:paraId="47E515B4" w14:textId="77777777" w:rsidR="00000000" w:rsidRDefault="00DD00E1">
      <w:pPr>
        <w:pStyle w:val="a0"/>
        <w:rPr>
          <w:rFonts w:hint="cs"/>
          <w:rtl/>
        </w:rPr>
      </w:pPr>
      <w:r>
        <w:rPr>
          <w:rFonts w:hint="cs"/>
          <w:rtl/>
        </w:rPr>
        <w:t>השאלה היא, האם הממשלה הזאת גמרה אומר להמשיך להתעמר בעובדים, בעניים, במובטלים, בילדים, בקש</w:t>
      </w:r>
      <w:r>
        <w:rPr>
          <w:rFonts w:hint="cs"/>
          <w:rtl/>
        </w:rPr>
        <w:t xml:space="preserve">ישים, בחולים, בבתי-החולים, בטיפות-החלב. אני מכיר מצב דומה במדינה אחרת, אולי הפתרון יצטרך להיות "בוליביזציה" של ישראל, אולי בוליביה היא הדגם. אולי רק בדרך של בוליביה אפשר לגרש את השלטון הזה, המסוכן, אויב העם, אויב העובדים, אויב הילדים, מהשלטון. </w:t>
      </w:r>
    </w:p>
    <w:p w14:paraId="3A7E865D" w14:textId="77777777" w:rsidR="00000000" w:rsidRDefault="00DD00E1">
      <w:pPr>
        <w:pStyle w:val="a0"/>
        <w:rPr>
          <w:rFonts w:hint="cs"/>
          <w:rtl/>
        </w:rPr>
      </w:pPr>
    </w:p>
    <w:p w14:paraId="22F56DD0" w14:textId="77777777" w:rsidR="00000000" w:rsidRDefault="00DD00E1">
      <w:pPr>
        <w:pStyle w:val="a0"/>
        <w:rPr>
          <w:rFonts w:hint="cs"/>
          <w:rtl/>
        </w:rPr>
      </w:pPr>
      <w:r>
        <w:rPr>
          <w:rFonts w:hint="cs"/>
          <w:rtl/>
        </w:rPr>
        <w:t>לאחרונה הת</w:t>
      </w:r>
      <w:r>
        <w:rPr>
          <w:rFonts w:hint="cs"/>
          <w:rtl/>
        </w:rPr>
        <w:t>בשרנו על פיטוריהן של כ-80 אחיות ערביות שעובדות בטיפות-חלב. המשרות האלה התקבלו כניסיון לעשות העדפה מתקנת או גישור פערים בתחום תמותת התינוקות, כדי שתמותת התינוקות במגזר הערבי, שהיא גבוהה פי-שניים, אולי פי-שלושה בחלק מהאזורים, תהיה דומה, תתקרב לאחוז הכללי באר</w:t>
      </w:r>
      <w:r>
        <w:rPr>
          <w:rFonts w:hint="cs"/>
          <w:rtl/>
        </w:rPr>
        <w:t xml:space="preserve">ץ. </w:t>
      </w:r>
    </w:p>
    <w:p w14:paraId="3C8277BD" w14:textId="77777777" w:rsidR="00000000" w:rsidRDefault="00DD00E1">
      <w:pPr>
        <w:pStyle w:val="a0"/>
        <w:rPr>
          <w:rFonts w:hint="cs"/>
          <w:rtl/>
        </w:rPr>
      </w:pPr>
    </w:p>
    <w:p w14:paraId="743869D2" w14:textId="77777777" w:rsidR="00000000" w:rsidRDefault="00DD00E1">
      <w:pPr>
        <w:pStyle w:val="af0"/>
        <w:rPr>
          <w:rtl/>
        </w:rPr>
      </w:pPr>
      <w:r>
        <w:rPr>
          <w:rFonts w:hint="eastAsia"/>
          <w:rtl/>
        </w:rPr>
        <w:t>רן</w:t>
      </w:r>
      <w:r>
        <w:rPr>
          <w:rtl/>
        </w:rPr>
        <w:t xml:space="preserve"> כהן (מרצ):</w:t>
      </w:r>
    </w:p>
    <w:p w14:paraId="3340872A" w14:textId="77777777" w:rsidR="00000000" w:rsidRDefault="00DD00E1">
      <w:pPr>
        <w:pStyle w:val="a0"/>
        <w:rPr>
          <w:rFonts w:hint="cs"/>
          <w:rtl/>
        </w:rPr>
      </w:pPr>
    </w:p>
    <w:p w14:paraId="4D8E230F" w14:textId="77777777" w:rsidR="00000000" w:rsidRDefault="00DD00E1">
      <w:pPr>
        <w:pStyle w:val="a0"/>
        <w:rPr>
          <w:rFonts w:hint="cs"/>
          <w:rtl/>
        </w:rPr>
      </w:pPr>
      <w:r>
        <w:rPr>
          <w:rFonts w:hint="cs"/>
          <w:rtl/>
        </w:rPr>
        <w:t xml:space="preserve">בנגב זה אפילו פי-ארבעה. </w:t>
      </w:r>
    </w:p>
    <w:p w14:paraId="60E3D741" w14:textId="77777777" w:rsidR="00000000" w:rsidRDefault="00DD00E1">
      <w:pPr>
        <w:pStyle w:val="a0"/>
        <w:rPr>
          <w:rtl/>
        </w:rPr>
      </w:pPr>
    </w:p>
    <w:p w14:paraId="1FC5CC88" w14:textId="77777777" w:rsidR="00000000" w:rsidRDefault="00DD00E1">
      <w:pPr>
        <w:pStyle w:val="a0"/>
        <w:rPr>
          <w:rFonts w:hint="cs"/>
          <w:rtl/>
        </w:rPr>
      </w:pPr>
    </w:p>
    <w:p w14:paraId="024430D0" w14:textId="77777777" w:rsidR="00000000" w:rsidRDefault="00DD00E1">
      <w:pPr>
        <w:pStyle w:val="-"/>
        <w:rPr>
          <w:rtl/>
        </w:rPr>
      </w:pPr>
      <w:bookmarkStart w:id="478" w:name="FS000000542T22_10_2003_18_22_07C"/>
      <w:bookmarkEnd w:id="478"/>
      <w:r>
        <w:rPr>
          <w:rtl/>
        </w:rPr>
        <w:t>עסאם מח'ול (חד"ש-תע"ל):</w:t>
      </w:r>
    </w:p>
    <w:p w14:paraId="0D113FE8" w14:textId="77777777" w:rsidR="00000000" w:rsidRDefault="00DD00E1">
      <w:pPr>
        <w:pStyle w:val="a0"/>
        <w:rPr>
          <w:rtl/>
        </w:rPr>
      </w:pPr>
    </w:p>
    <w:p w14:paraId="69CD5E6E" w14:textId="77777777" w:rsidR="00000000" w:rsidRDefault="00DD00E1">
      <w:pPr>
        <w:pStyle w:val="a0"/>
        <w:rPr>
          <w:rFonts w:hint="cs"/>
          <w:rtl/>
        </w:rPr>
      </w:pPr>
      <w:r>
        <w:rPr>
          <w:rFonts w:hint="cs"/>
          <w:rtl/>
        </w:rPr>
        <w:t xml:space="preserve">פי-ארבעה בנגב. אז אנחנו מדברים על זה. במה מקצצת הממשלה הזאת? במי היא פוגעת? את המוות של מי היא מתירה? את המוות של פעוטות, של תינוקות? כאן היא רוצה לקצץ 80 משרות? אני חושב שזה פשע. כאן </w:t>
      </w:r>
      <w:r>
        <w:rPr>
          <w:rFonts w:hint="cs"/>
          <w:rtl/>
        </w:rPr>
        <w:t xml:space="preserve">אפשר לומר עליהם שהם הורגים ולא בוכים. זו מדיניות שאפשר אולי לומר עליה שהיא מדיניות של פרעה במצרים לפני יציאת מצרים. ומה יעשו כדי להסביר את המוות הזה של תינוקות במקרה כזה? אולי הם ישחררו עוד חצי סרט מחיל האוויר? זה לא ישכנע. </w:t>
      </w:r>
    </w:p>
    <w:p w14:paraId="06AC86CF" w14:textId="77777777" w:rsidR="00000000" w:rsidRDefault="00DD00E1">
      <w:pPr>
        <w:pStyle w:val="a0"/>
        <w:rPr>
          <w:rFonts w:hint="cs"/>
          <w:rtl/>
        </w:rPr>
      </w:pPr>
    </w:p>
    <w:p w14:paraId="23BC6A20" w14:textId="77777777" w:rsidR="00000000" w:rsidRDefault="00DD00E1">
      <w:pPr>
        <w:pStyle w:val="a0"/>
        <w:rPr>
          <w:rFonts w:hint="cs"/>
          <w:rtl/>
        </w:rPr>
      </w:pPr>
      <w:r>
        <w:rPr>
          <w:rFonts w:hint="cs"/>
          <w:rtl/>
        </w:rPr>
        <w:t>אני רוצה להגיד כאן שהמדיניות ש</w:t>
      </w:r>
      <w:r>
        <w:rPr>
          <w:rFonts w:hint="cs"/>
          <w:rtl/>
        </w:rPr>
        <w:t xml:space="preserve">ל הממשלה הזאת, עם כל הפגיעות שהיא פוגעת בציבור, זה ניסיון לשנות שינוי אידיאולוגי, מנקודת ראות אידיאולוגית, את המבנה של החברה הישראלית, את יחסי העבודה, את אלה שזכאים להטבות בחברה הזאת ולזכויות וכן את אלה שאין להם זכויות. </w:t>
      </w:r>
    </w:p>
    <w:p w14:paraId="0E400693" w14:textId="77777777" w:rsidR="00000000" w:rsidRDefault="00DD00E1">
      <w:pPr>
        <w:pStyle w:val="a0"/>
        <w:rPr>
          <w:rFonts w:hint="cs"/>
          <w:rtl/>
        </w:rPr>
      </w:pPr>
    </w:p>
    <w:p w14:paraId="4948EAAD" w14:textId="77777777" w:rsidR="00000000" w:rsidRDefault="00DD00E1">
      <w:pPr>
        <w:pStyle w:val="a0"/>
        <w:rPr>
          <w:rFonts w:hint="cs"/>
          <w:rtl/>
        </w:rPr>
      </w:pPr>
      <w:r>
        <w:rPr>
          <w:rFonts w:hint="cs"/>
          <w:rtl/>
        </w:rPr>
        <w:t>אני רוצה להגיד שבכל העולם ציבור הע</w:t>
      </w:r>
      <w:r>
        <w:rPr>
          <w:rFonts w:hint="cs"/>
          <w:rtl/>
        </w:rPr>
        <w:t>ובדים יוצא להגן על זכויותיו, על כבודו הנרמס על-ידי קומץ של בעלי הון. גם העובדים הישראלים זכותם לצאת למאבק, והם יצאו למאבק. אתם חושבים שהעובדים בישראל אין להם כבוד עצמי ואין להם זכויות? אתם חושבים שהקשישים, המובטלים, הילדים, הנכים ושאר מקבלי קצבאות, שהממשלה</w:t>
      </w:r>
      <w:r>
        <w:rPr>
          <w:rFonts w:hint="cs"/>
          <w:rtl/>
        </w:rPr>
        <w:t xml:space="preserve"> שודדת אותם באמצע היום, אין להם כבוד עצמי? יש להם כבוד עצמי. </w:t>
      </w:r>
    </w:p>
    <w:p w14:paraId="0D5FCE4F" w14:textId="77777777" w:rsidR="00000000" w:rsidRDefault="00DD00E1">
      <w:pPr>
        <w:pStyle w:val="a0"/>
        <w:rPr>
          <w:rFonts w:hint="cs"/>
          <w:rtl/>
        </w:rPr>
      </w:pPr>
    </w:p>
    <w:p w14:paraId="2F7A6FE9" w14:textId="77777777" w:rsidR="00000000" w:rsidRDefault="00DD00E1">
      <w:pPr>
        <w:pStyle w:val="a0"/>
        <w:rPr>
          <w:rFonts w:hint="cs"/>
          <w:rtl/>
        </w:rPr>
      </w:pPr>
      <w:r>
        <w:rPr>
          <w:rFonts w:hint="cs"/>
          <w:rtl/>
        </w:rPr>
        <w:t>לממשלה הזאת אין כבוד עצמי. היא רומסת את הכבוד, היא מוציאה 2 מיליארדי שקל בחודש על מלחמת השולל, מלחמת האיוולת שלה נגד העם הפלסטיני ונגד האזרחים בעזה. היום מסיתים נגד העובדים. העלות של מלחמת הברי</w:t>
      </w:r>
      <w:r>
        <w:rPr>
          <w:rFonts w:hint="cs"/>
          <w:rtl/>
        </w:rPr>
        <w:t xml:space="preserve">רה הזאת יכולה לטפל בכל התחלואים של המשק הישראלי, היא יכולה לפתור את כל הבעיות של כל השובתים. בחודש אחד של מלחמה כזאת הם יכולים לסגור את הפערים, הם יכולים לספק את הדרישות של העובדים, ולא להגיע לעיצומים ולא לשביתות האלה. </w:t>
      </w:r>
    </w:p>
    <w:p w14:paraId="072414DD" w14:textId="77777777" w:rsidR="00000000" w:rsidRDefault="00DD00E1">
      <w:pPr>
        <w:pStyle w:val="a0"/>
        <w:rPr>
          <w:rFonts w:hint="cs"/>
          <w:rtl/>
        </w:rPr>
      </w:pPr>
    </w:p>
    <w:p w14:paraId="0E412640" w14:textId="77777777" w:rsidR="00000000" w:rsidRDefault="00DD00E1">
      <w:pPr>
        <w:pStyle w:val="a0"/>
        <w:rPr>
          <w:rFonts w:hint="cs"/>
          <w:rtl/>
        </w:rPr>
      </w:pPr>
      <w:r>
        <w:rPr>
          <w:rFonts w:hint="cs"/>
          <w:rtl/>
        </w:rPr>
        <w:t>לכן הדרך היחידה שיכולה להציל את המש</w:t>
      </w:r>
      <w:r>
        <w:rPr>
          <w:rFonts w:hint="cs"/>
          <w:rtl/>
        </w:rPr>
        <w:t xml:space="preserve">ק הישראלי היא להיפטר מהממשלה הזאת ולהיפטר מהמדיניות שלה ולא לפגוע בזכות העובדים לשבות ולהיאבק. </w:t>
      </w:r>
    </w:p>
    <w:p w14:paraId="74650F0F" w14:textId="77777777" w:rsidR="00000000" w:rsidRDefault="00DD00E1">
      <w:pPr>
        <w:pStyle w:val="a0"/>
        <w:rPr>
          <w:rFonts w:hint="cs"/>
          <w:rtl/>
        </w:rPr>
      </w:pPr>
    </w:p>
    <w:p w14:paraId="63FF99EC" w14:textId="77777777" w:rsidR="00000000" w:rsidRDefault="00DD00E1">
      <w:pPr>
        <w:pStyle w:val="af1"/>
        <w:rPr>
          <w:rtl/>
        </w:rPr>
      </w:pPr>
      <w:r>
        <w:rPr>
          <w:rtl/>
        </w:rPr>
        <w:t>היו"ר מיכאל נודלמן:</w:t>
      </w:r>
    </w:p>
    <w:p w14:paraId="5FC0ED17" w14:textId="77777777" w:rsidR="00000000" w:rsidRDefault="00DD00E1">
      <w:pPr>
        <w:pStyle w:val="a0"/>
        <w:rPr>
          <w:rtl/>
        </w:rPr>
      </w:pPr>
    </w:p>
    <w:p w14:paraId="07547CF3" w14:textId="77777777" w:rsidR="00000000" w:rsidRDefault="00DD00E1">
      <w:pPr>
        <w:pStyle w:val="a0"/>
        <w:rPr>
          <w:rFonts w:hint="cs"/>
          <w:rtl/>
        </w:rPr>
      </w:pPr>
      <w:r>
        <w:rPr>
          <w:rFonts w:hint="cs"/>
          <w:rtl/>
        </w:rPr>
        <w:t xml:space="preserve">תודה רבה.  חברת הכנסת גילה פינקלשטיין. אחריה - חבר הכנסת יצחק הרצוג. </w:t>
      </w:r>
    </w:p>
    <w:p w14:paraId="4F4A37D7" w14:textId="77777777" w:rsidR="00000000" w:rsidRDefault="00DD00E1">
      <w:pPr>
        <w:pStyle w:val="a0"/>
        <w:rPr>
          <w:rFonts w:hint="cs"/>
          <w:rtl/>
        </w:rPr>
      </w:pPr>
    </w:p>
    <w:p w14:paraId="6D4D0A78" w14:textId="77777777" w:rsidR="00000000" w:rsidRDefault="00DD00E1">
      <w:pPr>
        <w:pStyle w:val="a"/>
        <w:rPr>
          <w:rtl/>
        </w:rPr>
      </w:pPr>
      <w:bookmarkStart w:id="479" w:name="FS000001059T22_10_2003_18_29_44"/>
      <w:bookmarkStart w:id="480" w:name="_Toc67028636"/>
      <w:bookmarkEnd w:id="479"/>
      <w:r>
        <w:rPr>
          <w:rFonts w:hint="eastAsia"/>
          <w:rtl/>
        </w:rPr>
        <w:t>גילה</w:t>
      </w:r>
      <w:r>
        <w:rPr>
          <w:rtl/>
        </w:rPr>
        <w:t xml:space="preserve"> פינקלשטיין (מפד"ל):</w:t>
      </w:r>
      <w:bookmarkEnd w:id="480"/>
    </w:p>
    <w:p w14:paraId="3F9795DB" w14:textId="77777777" w:rsidR="00000000" w:rsidRDefault="00DD00E1">
      <w:pPr>
        <w:pStyle w:val="a0"/>
        <w:rPr>
          <w:rFonts w:hint="cs"/>
          <w:rtl/>
        </w:rPr>
      </w:pPr>
    </w:p>
    <w:p w14:paraId="355CBA91" w14:textId="77777777" w:rsidR="00000000" w:rsidRDefault="00DD00E1">
      <w:pPr>
        <w:pStyle w:val="a0"/>
        <w:rPr>
          <w:rFonts w:hint="cs"/>
          <w:rtl/>
        </w:rPr>
      </w:pPr>
      <w:r>
        <w:rPr>
          <w:rFonts w:hint="cs"/>
          <w:rtl/>
        </w:rPr>
        <w:t xml:space="preserve">אדוני היושב-ראש, כנסת נכבדה, מיליארד שקל </w:t>
      </w:r>
      <w:r>
        <w:rPr>
          <w:rFonts w:hint="cs"/>
          <w:rtl/>
        </w:rPr>
        <w:t>ליום. חברי היקרים, כדאי שנשמע היטב שוב: מיליארד שקל. זה הסכום שמשלם המשק הישראלי על כל יום שביתות ועיצומים. על-פי הערכות תעשיינים וסוחרים, השביתה במשק תגרום להפסד תוצר ומסים במיליארדי שקלים, לאובדן שווקים ולקוחות ולגידול באבטלה. קשה להעלות על הדעת כיצד מיש</w:t>
      </w:r>
      <w:r>
        <w:rPr>
          <w:rFonts w:hint="cs"/>
          <w:rtl/>
        </w:rPr>
        <w:t xml:space="preserve">הו חושב שניתן להרשות זאת לעצמנו במצב כלכלי שהוא עגום ממילא. ראו נא לראיה את האינפלציה המצויה בירידה, המשקפת מיתון עמוק שאותו לא צפו אפילו המומחים והכלכלנים. בנוסף, האבטלה משתוללת ולא נעצרת - עסקים נסגרים חדשים לבקרים, וכאילו לא די בכל אלה מוסיפים ומעמיסים </w:t>
      </w:r>
      <w:r>
        <w:rPr>
          <w:rFonts w:hint="cs"/>
          <w:rtl/>
        </w:rPr>
        <w:t xml:space="preserve">עלינו, על כולנו, עיצומים בשירותי הממשלה השונים, לא רק בלשכות השונות, אלא גם בנמלים ובמכס. </w:t>
      </w:r>
    </w:p>
    <w:p w14:paraId="416E1582" w14:textId="77777777" w:rsidR="00000000" w:rsidRDefault="00DD00E1">
      <w:pPr>
        <w:pStyle w:val="a0"/>
        <w:rPr>
          <w:rFonts w:hint="cs"/>
          <w:rtl/>
        </w:rPr>
      </w:pPr>
    </w:p>
    <w:p w14:paraId="373BE4FC" w14:textId="77777777" w:rsidR="00000000" w:rsidRDefault="00DD00E1">
      <w:pPr>
        <w:pStyle w:val="af1"/>
        <w:rPr>
          <w:rtl/>
        </w:rPr>
      </w:pPr>
      <w:r>
        <w:rPr>
          <w:rtl/>
        </w:rPr>
        <w:t>היו"ר מיכאל נודלמן:</w:t>
      </w:r>
    </w:p>
    <w:p w14:paraId="0FCC5956" w14:textId="77777777" w:rsidR="00000000" w:rsidRDefault="00DD00E1">
      <w:pPr>
        <w:pStyle w:val="a0"/>
        <w:rPr>
          <w:rtl/>
        </w:rPr>
      </w:pPr>
    </w:p>
    <w:p w14:paraId="2D8BFE27" w14:textId="77777777" w:rsidR="00000000" w:rsidRDefault="00DD00E1">
      <w:pPr>
        <w:pStyle w:val="a0"/>
        <w:rPr>
          <w:rFonts w:hint="cs"/>
          <w:rtl/>
        </w:rPr>
      </w:pPr>
      <w:r>
        <w:rPr>
          <w:rFonts w:hint="cs"/>
          <w:rtl/>
        </w:rPr>
        <w:t xml:space="preserve">חברים, אנחנו מקבלים כאן קוסמונאוט מרוסיה. </w:t>
      </w:r>
    </w:p>
    <w:p w14:paraId="6EA1E3B3" w14:textId="77777777" w:rsidR="00000000" w:rsidRDefault="00DD00E1">
      <w:pPr>
        <w:pStyle w:val="a0"/>
        <w:rPr>
          <w:rFonts w:hint="cs"/>
          <w:rtl/>
        </w:rPr>
      </w:pPr>
    </w:p>
    <w:p w14:paraId="53A93972" w14:textId="77777777" w:rsidR="00000000" w:rsidRDefault="00DD00E1">
      <w:pPr>
        <w:pStyle w:val="-"/>
        <w:rPr>
          <w:rtl/>
        </w:rPr>
      </w:pPr>
      <w:bookmarkStart w:id="481" w:name="FS000001059T22_10_2003_18_34_43C"/>
      <w:bookmarkEnd w:id="481"/>
      <w:r>
        <w:rPr>
          <w:rtl/>
        </w:rPr>
        <w:t>גילה פינקלשטיין (מפד"ל):</w:t>
      </w:r>
    </w:p>
    <w:p w14:paraId="1E0DA827" w14:textId="77777777" w:rsidR="00000000" w:rsidRDefault="00DD00E1">
      <w:pPr>
        <w:pStyle w:val="a0"/>
        <w:rPr>
          <w:rtl/>
        </w:rPr>
      </w:pPr>
    </w:p>
    <w:p w14:paraId="0CF89C90" w14:textId="77777777" w:rsidR="00000000" w:rsidRDefault="00DD00E1">
      <w:pPr>
        <w:pStyle w:val="a0"/>
        <w:rPr>
          <w:rFonts w:hint="cs"/>
          <w:rtl/>
        </w:rPr>
      </w:pPr>
      <w:r>
        <w:rPr>
          <w:rFonts w:hint="cs"/>
          <w:rtl/>
        </w:rPr>
        <w:t>בלי להיכנס עתה לשאלת "מיליון הדולר" מי צודק בוויכוח המתמשך הזה, האם האוצר</w:t>
      </w:r>
      <w:r>
        <w:rPr>
          <w:rFonts w:hint="cs"/>
          <w:rtl/>
        </w:rPr>
        <w:t xml:space="preserve"> ושר האוצר במגמה שלו להפריט את המשק, או העובדים שחשים פגיעה קשה בזכויות שלהם, ואין ספק כי אין לשלול מהם את הזכות להביע מחאה בדרך המותרת, כפי שיאה למדינה מתוקנת; ובכן, בלי להכריע, אני מציעה לכולנו להנמיך את הטונים, את הלהבות של המאבק, ולראות את האינטרס המשו</w:t>
      </w:r>
      <w:r>
        <w:rPr>
          <w:rFonts w:hint="cs"/>
          <w:rtl/>
        </w:rPr>
        <w:t xml:space="preserve">תף לכולנו, לעשות מאמץ משותף ואמיתי, כדי שלא להחליש את המשק הישראלי הרעוע ממילא. </w:t>
      </w:r>
    </w:p>
    <w:p w14:paraId="389B0339" w14:textId="77777777" w:rsidR="00000000" w:rsidRDefault="00DD00E1">
      <w:pPr>
        <w:pStyle w:val="a0"/>
        <w:rPr>
          <w:rFonts w:hint="cs"/>
          <w:rtl/>
        </w:rPr>
      </w:pPr>
    </w:p>
    <w:p w14:paraId="2DD7836A" w14:textId="77777777" w:rsidR="00000000" w:rsidRDefault="00DD00E1">
      <w:pPr>
        <w:pStyle w:val="a0"/>
        <w:rPr>
          <w:rFonts w:hint="cs"/>
          <w:rtl/>
        </w:rPr>
      </w:pPr>
      <w:r>
        <w:rPr>
          <w:rFonts w:hint="cs"/>
          <w:rtl/>
        </w:rPr>
        <w:t>זה המקום להזכיר את הצעת החוק הוותיקה שהנחתי על שולחן הכנסת: הצעת חוק בוררות חובה בשירותים חיוניים. מסיבות אלה ואחרות המוכרות במקומותינו, ההצעה טרם עברה את ההליכים המתבקשים, ו</w:t>
      </w:r>
      <w:r>
        <w:rPr>
          <w:rFonts w:hint="cs"/>
          <w:rtl/>
        </w:rPr>
        <w:t>אולי גל השביתות המתחדש, שלמעשה איננו נעלם מנוף חיינו הציבוריים כמעט לרגע, יש בו תזכורת לכך כי חוק מסוג זה ראוי לקידום. אלא שיש לסייג ולהזכיר כי הצעת חוק זו עוסקת אך ורק בשירותים שהם חיוניים ביותר לקיומם של חיים אזרחיים תקינים, כגון שירותי רפואה, מים וחשמל,</w:t>
      </w:r>
      <w:r>
        <w:rPr>
          <w:rFonts w:hint="cs"/>
          <w:rtl/>
        </w:rPr>
        <w:t xml:space="preserve"> אולם אין בה מענה ליישוב מהיר של סכסוכי עבודה אחרים במגזר הציבורי. </w:t>
      </w:r>
    </w:p>
    <w:p w14:paraId="3FD94DF4" w14:textId="77777777" w:rsidR="00000000" w:rsidRDefault="00DD00E1">
      <w:pPr>
        <w:pStyle w:val="a0"/>
        <w:rPr>
          <w:rFonts w:hint="cs"/>
          <w:rtl/>
        </w:rPr>
      </w:pPr>
    </w:p>
    <w:p w14:paraId="0E905852" w14:textId="77777777" w:rsidR="00000000" w:rsidRDefault="00DD00E1">
      <w:pPr>
        <w:pStyle w:val="a0"/>
        <w:rPr>
          <w:rFonts w:hint="cs"/>
          <w:rtl/>
        </w:rPr>
      </w:pPr>
      <w:r>
        <w:rPr>
          <w:rFonts w:hint="cs"/>
          <w:rtl/>
        </w:rPr>
        <w:t>אלפי אזרחים סובלים מדי יום מאי-מתן שירות בביטוח הלאומי, במע"מ, במס הכנסה ובמשרדי הרישוי. העיכובים הטורדניים במכס שבנמל התעופה מעכבים את הנכנסים - מקומיים ועל אחת כמה וכמה תיירים, שגם המעט</w:t>
      </w:r>
      <w:r>
        <w:rPr>
          <w:rFonts w:hint="cs"/>
          <w:rtl/>
        </w:rPr>
        <w:t>ים שבהם שעדיין פוקדים אותנו בימים אלה לא קל להם והם עלולים לקבל רושם שלילי ביותר על המתרחש כאן בישראל. נזקי השביתה מוערכים בחצי מיליארד שקל, אולם עם הרחבתה האפשרית גם לתחומים אחרים, כשירותי בנקאות ודלק, הנזקים יעלו מעל למיליארד שקלים.</w:t>
      </w:r>
    </w:p>
    <w:p w14:paraId="5298EAA0" w14:textId="77777777" w:rsidR="00000000" w:rsidRDefault="00DD00E1">
      <w:pPr>
        <w:pStyle w:val="a0"/>
        <w:rPr>
          <w:rFonts w:hint="cs"/>
          <w:rtl/>
        </w:rPr>
      </w:pPr>
    </w:p>
    <w:p w14:paraId="4F6DD5BD" w14:textId="77777777" w:rsidR="00000000" w:rsidRDefault="00DD00E1">
      <w:pPr>
        <w:pStyle w:val="a0"/>
        <w:rPr>
          <w:rFonts w:hint="cs"/>
          <w:rtl/>
        </w:rPr>
      </w:pPr>
      <w:r>
        <w:rPr>
          <w:rFonts w:hint="cs"/>
          <w:rtl/>
        </w:rPr>
        <w:t>חברי היקרים, אסור לה</w:t>
      </w:r>
      <w:r>
        <w:rPr>
          <w:rFonts w:hint="cs"/>
          <w:rtl/>
        </w:rPr>
        <w:t xml:space="preserve">שלים עם המצב הנוכחי. אני קוראת לראשי האוצר וההסתדרות להפסיק את חילופי ההאשמות ולקיים הידברות אמיתית ועניינית, כי השביתה לא מועילה לאיש מאתנו. אנא חסכו מכולנו סבל מיותר ואת הנזק הכלכלי הכבד. הידברות אמיתית. תודה. </w:t>
      </w:r>
    </w:p>
    <w:p w14:paraId="43AD96CA" w14:textId="77777777" w:rsidR="00000000" w:rsidRDefault="00DD00E1">
      <w:pPr>
        <w:pStyle w:val="a0"/>
        <w:rPr>
          <w:rFonts w:hint="cs"/>
          <w:rtl/>
        </w:rPr>
      </w:pPr>
    </w:p>
    <w:p w14:paraId="757EA922" w14:textId="77777777" w:rsidR="00000000" w:rsidRDefault="00DD00E1">
      <w:pPr>
        <w:pStyle w:val="af1"/>
        <w:rPr>
          <w:rtl/>
        </w:rPr>
      </w:pPr>
      <w:r>
        <w:rPr>
          <w:rtl/>
        </w:rPr>
        <w:t>היו"ר מיכאל נודלמן:</w:t>
      </w:r>
    </w:p>
    <w:p w14:paraId="172B70D2" w14:textId="77777777" w:rsidR="00000000" w:rsidRDefault="00DD00E1">
      <w:pPr>
        <w:pStyle w:val="a0"/>
        <w:rPr>
          <w:rtl/>
        </w:rPr>
      </w:pPr>
    </w:p>
    <w:p w14:paraId="7893D851" w14:textId="77777777" w:rsidR="00000000" w:rsidRDefault="00DD00E1">
      <w:pPr>
        <w:pStyle w:val="a0"/>
        <w:rPr>
          <w:rFonts w:hint="cs"/>
          <w:rtl/>
        </w:rPr>
      </w:pPr>
      <w:r>
        <w:rPr>
          <w:rFonts w:hint="cs"/>
          <w:rtl/>
        </w:rPr>
        <w:t xml:space="preserve">תודה. חבר הכנסת יצחק </w:t>
      </w:r>
      <w:r>
        <w:rPr>
          <w:rFonts w:hint="cs"/>
          <w:rtl/>
        </w:rPr>
        <w:t>הרצוג, בבקשה. אחריו - חבר הכנסת רן כהן.</w:t>
      </w:r>
    </w:p>
    <w:p w14:paraId="5ADE85D3" w14:textId="77777777" w:rsidR="00000000" w:rsidRDefault="00DD00E1">
      <w:pPr>
        <w:pStyle w:val="a0"/>
        <w:rPr>
          <w:rFonts w:hint="cs"/>
          <w:rtl/>
        </w:rPr>
      </w:pPr>
    </w:p>
    <w:p w14:paraId="25C0C6CC" w14:textId="77777777" w:rsidR="00000000" w:rsidRDefault="00DD00E1">
      <w:pPr>
        <w:pStyle w:val="a"/>
        <w:rPr>
          <w:rtl/>
        </w:rPr>
      </w:pPr>
      <w:bookmarkStart w:id="482" w:name="FS000001044T22_10_2003_18_41_40"/>
      <w:bookmarkStart w:id="483" w:name="_Toc67028637"/>
      <w:bookmarkEnd w:id="482"/>
      <w:r>
        <w:rPr>
          <w:rFonts w:hint="eastAsia"/>
          <w:rtl/>
        </w:rPr>
        <w:t>יצחק</w:t>
      </w:r>
      <w:r>
        <w:rPr>
          <w:rtl/>
        </w:rPr>
        <w:t xml:space="preserve"> הרצוג (העבודה-מימד):</w:t>
      </w:r>
      <w:bookmarkEnd w:id="483"/>
    </w:p>
    <w:p w14:paraId="6F973D19" w14:textId="77777777" w:rsidR="00000000" w:rsidRDefault="00DD00E1">
      <w:pPr>
        <w:pStyle w:val="a0"/>
        <w:rPr>
          <w:rFonts w:hint="cs"/>
          <w:rtl/>
        </w:rPr>
      </w:pPr>
    </w:p>
    <w:p w14:paraId="180FE2BE" w14:textId="77777777" w:rsidR="00000000" w:rsidRDefault="00DD00E1">
      <w:pPr>
        <w:pStyle w:val="a0"/>
        <w:rPr>
          <w:rFonts w:hint="cs"/>
          <w:rtl/>
        </w:rPr>
      </w:pPr>
      <w:r>
        <w:rPr>
          <w:rFonts w:hint="cs"/>
          <w:rtl/>
        </w:rPr>
        <w:t>אדוני היושב-ראש, חברי הכנסת, מערכת הסכמי העבודה בישראל היא מערכת שגובשה במשך עשרות בשנים. בעצם החל בה דוד בן-גוריון כמזכיר ההסתדרות הראשון, עוד ב-1920. מדובר במערכת מפותחת, מתקדמת, שזכתה ב</w:t>
      </w:r>
      <w:r>
        <w:rPr>
          <w:rFonts w:hint="cs"/>
          <w:rtl/>
        </w:rPr>
        <w:t>עולם להערכה עצומה. בד-בבד עם דיני העבודה שהתפתחו ברבות השנים, גם עם פסיקת העבודה של בתי-הדין לעבודה, פסיקה מפוארת, שהגנה ויצרה איזון ראוי בין מעביד לעובד, יחד עם זאת ובמקביל לכך גם נחקקו חוקי עבודה ויושמו הסכמים קיבוציים כמעט בכל מערכות המשק. להסכמים הקיבו</w:t>
      </w:r>
      <w:r>
        <w:rPr>
          <w:rFonts w:hint="cs"/>
          <w:rtl/>
        </w:rPr>
        <w:t>ציים היה היגיון רב ויש בצדם היגיון רב, מכיוון שהם מאפשרים למעטפת של קבוצות עובדים לחיות בביטחון יחסי לעומת הכוח של המעסיק.</w:t>
      </w:r>
    </w:p>
    <w:p w14:paraId="347A53D6" w14:textId="77777777" w:rsidR="00000000" w:rsidRDefault="00DD00E1">
      <w:pPr>
        <w:pStyle w:val="a0"/>
        <w:ind w:firstLine="0"/>
        <w:rPr>
          <w:rFonts w:hint="cs"/>
          <w:rtl/>
        </w:rPr>
      </w:pPr>
    </w:p>
    <w:p w14:paraId="53EF1727" w14:textId="77777777" w:rsidR="00000000" w:rsidRDefault="00DD00E1">
      <w:pPr>
        <w:pStyle w:val="a0"/>
        <w:ind w:firstLine="0"/>
        <w:rPr>
          <w:rFonts w:hint="cs"/>
          <w:rtl/>
        </w:rPr>
      </w:pPr>
      <w:r>
        <w:rPr>
          <w:rFonts w:hint="cs"/>
          <w:rtl/>
        </w:rPr>
        <w:tab/>
        <w:t xml:space="preserve">נכון שהיו לא מעט מקרים גם של ניצול לרעה של ועדי העובדים, אבל בגדול אפשר לומר שהמערכת הזאת בנתה מעמד ביניים ישראלי אמיתי של שכירים, </w:t>
      </w:r>
      <w:r>
        <w:rPr>
          <w:rFonts w:hint="cs"/>
          <w:rtl/>
        </w:rPr>
        <w:t xml:space="preserve">שעובדים קשה וחוסכים - חוסכים גם לעת גמלה - עובדים שיכולים להיות גאים במקום העבודה שלהם, וגם שתנאי העבודה עצמם הם תנאים אנושיים. </w:t>
      </w:r>
    </w:p>
    <w:p w14:paraId="165807EA" w14:textId="77777777" w:rsidR="00000000" w:rsidRDefault="00DD00E1">
      <w:pPr>
        <w:pStyle w:val="a0"/>
        <w:ind w:firstLine="0"/>
        <w:rPr>
          <w:rFonts w:hint="cs"/>
          <w:rtl/>
        </w:rPr>
      </w:pPr>
    </w:p>
    <w:p w14:paraId="4A346031" w14:textId="77777777" w:rsidR="00000000" w:rsidRDefault="00DD00E1">
      <w:pPr>
        <w:pStyle w:val="a0"/>
        <w:ind w:firstLine="0"/>
        <w:rPr>
          <w:rFonts w:hint="cs"/>
          <w:rtl/>
        </w:rPr>
      </w:pPr>
      <w:r>
        <w:rPr>
          <w:rFonts w:hint="cs"/>
          <w:rtl/>
        </w:rPr>
        <w:tab/>
        <w:t>ובהקשר זה, אני חושב שבפירוש מדובר גם בערכים יהודיים עמוקים מאוד ובערכים שישראל היתה גאה בהם מאוד.</w:t>
      </w:r>
    </w:p>
    <w:p w14:paraId="565B1CE1" w14:textId="77777777" w:rsidR="00000000" w:rsidRDefault="00DD00E1">
      <w:pPr>
        <w:pStyle w:val="a0"/>
        <w:ind w:firstLine="0"/>
        <w:rPr>
          <w:rFonts w:hint="cs"/>
          <w:rtl/>
        </w:rPr>
      </w:pPr>
    </w:p>
    <w:p w14:paraId="006FBEDB" w14:textId="77777777" w:rsidR="00000000" w:rsidRDefault="00DD00E1">
      <w:pPr>
        <w:pStyle w:val="a0"/>
        <w:ind w:firstLine="0"/>
        <w:rPr>
          <w:rFonts w:hint="cs"/>
          <w:rtl/>
        </w:rPr>
      </w:pPr>
      <w:r>
        <w:rPr>
          <w:rFonts w:hint="cs"/>
          <w:rtl/>
        </w:rPr>
        <w:tab/>
        <w:t>היה בעצם הסכם לא כתוב - ו</w:t>
      </w:r>
      <w:r>
        <w:rPr>
          <w:rFonts w:hint="cs"/>
          <w:rtl/>
        </w:rPr>
        <w:t>נמצא פה בייגה שוחט, שר האוצר לשעבר: יש תרבות של הידברות בין הממשלה - בעצם, הייתי אומר המעסיק הגדול במשק - לבין המגזר העסקי לבין העובדים באמצעות ההסתדרות. המערכת עברה שיאים, מהמורות ומכשולים רבים מאוד, והייתי אומר שהוציאה את כלכלת ישראל למרחב. לדוגמה, בתוכנ</w:t>
      </w:r>
      <w:r>
        <w:rPr>
          <w:rFonts w:hint="cs"/>
          <w:rtl/>
        </w:rPr>
        <w:t>ית הייצוב בשנת 1985, אלמלא השותפות האמיצה של הממשלה, המעסיקים וההסתדרות, על תרומתה האמיתית לתוכנית, לא ניתן היה להציל את המשק, שהיה ב-400% אינפלציה והידרדר לעברי פי-פחת.</w:t>
      </w:r>
    </w:p>
    <w:p w14:paraId="59F9863D" w14:textId="77777777" w:rsidR="00000000" w:rsidRDefault="00DD00E1">
      <w:pPr>
        <w:pStyle w:val="a0"/>
        <w:ind w:firstLine="0"/>
        <w:rPr>
          <w:rFonts w:hint="cs"/>
          <w:rtl/>
        </w:rPr>
      </w:pPr>
    </w:p>
    <w:p w14:paraId="549FB238" w14:textId="77777777" w:rsidR="00000000" w:rsidRDefault="00DD00E1">
      <w:pPr>
        <w:pStyle w:val="a0"/>
        <w:ind w:firstLine="0"/>
        <w:rPr>
          <w:rFonts w:hint="cs"/>
          <w:rtl/>
        </w:rPr>
      </w:pPr>
      <w:r>
        <w:rPr>
          <w:rFonts w:hint="cs"/>
          <w:rtl/>
        </w:rPr>
        <w:tab/>
        <w:t xml:space="preserve">כלומר, ההסתדרות היא כוח אמיתי, מאזן, הוגן וראוי, שניתן לנהל אתו משא-ומתן, שמייצג את </w:t>
      </w:r>
      <w:r>
        <w:rPr>
          <w:rFonts w:hint="cs"/>
          <w:rtl/>
        </w:rPr>
        <w:t xml:space="preserve">כל העובדים במשק, ויש לכך יתרון עצום. </w:t>
      </w:r>
    </w:p>
    <w:p w14:paraId="0D84EE68" w14:textId="77777777" w:rsidR="00000000" w:rsidRDefault="00DD00E1">
      <w:pPr>
        <w:pStyle w:val="a0"/>
        <w:ind w:firstLine="0"/>
        <w:rPr>
          <w:rFonts w:hint="cs"/>
          <w:rtl/>
        </w:rPr>
      </w:pPr>
    </w:p>
    <w:p w14:paraId="3FBABA03" w14:textId="77777777" w:rsidR="00000000" w:rsidRDefault="00DD00E1">
      <w:pPr>
        <w:pStyle w:val="a0"/>
        <w:ind w:firstLine="0"/>
        <w:rPr>
          <w:rFonts w:hint="cs"/>
          <w:rtl/>
        </w:rPr>
      </w:pPr>
      <w:r>
        <w:rPr>
          <w:rFonts w:hint="cs"/>
          <w:rtl/>
        </w:rPr>
        <w:tab/>
        <w:t xml:space="preserve">והנה, באה הממשלה בראשותו של אריאל שרון - שמוביל אותו, הייתי אומר, שר האוצר בנימין נתניהו - בתוכנית שאוסרת מלחמה על ארגון העובדים הגדול והיציג ובעצם על העובדים עצמם. במקום לנהל משא-ומתן בהידברות - עם כל הקושי שבדבר - </w:t>
      </w:r>
      <w:r>
        <w:rPr>
          <w:rFonts w:hint="cs"/>
          <w:rtl/>
        </w:rPr>
        <w:t>בהידברות אין-קץ, מתוך כבוד הדדי, מתוך אחריות ומתוך השקפת עולם שאומרת שראוי לשמר את הערכים שהובילו אותנו עשרות בשנים בעניין הזה, החליטה הממשלה בצורה חד-צדדית, ברגל גסה, בברוטליות ובבוטות, להפר את ההסכמים, לפעול באופן חד-צדדי, לנסות לפתור את כל בעיותיה עם הע</w:t>
      </w:r>
      <w:r>
        <w:rPr>
          <w:rFonts w:hint="cs"/>
          <w:rtl/>
        </w:rPr>
        <w:t>ובדים בחקיקה - דבר שמעולם לא נעשה במדינה.</w:t>
      </w:r>
    </w:p>
    <w:p w14:paraId="797EE1B3" w14:textId="77777777" w:rsidR="00000000" w:rsidRDefault="00DD00E1">
      <w:pPr>
        <w:pStyle w:val="a0"/>
        <w:ind w:firstLine="0"/>
        <w:rPr>
          <w:rFonts w:hint="cs"/>
          <w:rtl/>
        </w:rPr>
      </w:pPr>
    </w:p>
    <w:p w14:paraId="13A57D5A" w14:textId="77777777" w:rsidR="00000000" w:rsidRDefault="00DD00E1">
      <w:pPr>
        <w:pStyle w:val="a0"/>
        <w:ind w:firstLine="0"/>
        <w:rPr>
          <w:rFonts w:hint="cs"/>
          <w:rtl/>
        </w:rPr>
      </w:pPr>
      <w:r>
        <w:rPr>
          <w:rFonts w:hint="cs"/>
          <w:rtl/>
        </w:rPr>
        <w:tab/>
        <w:t>לעובדים יש זכויות מוקנות - גם בפסיקה וגם בספרות המשפטית. אלה זכויות, אם אפשר לומר, קנייניות במובן מסוים. וממשלה - שתהא כל ממשלה - רק במצב חירום אמיתי יכולה לנקוט צעדים שיכולים באופן זמני ובמצב של מידתיות, לפגוע ב</w:t>
      </w:r>
      <w:r>
        <w:rPr>
          <w:rFonts w:hint="cs"/>
          <w:rtl/>
        </w:rPr>
        <w:t xml:space="preserve">זכויות האלה. זה לא המצב כרגע, ובוודאי לא כשניתן לקיים הידברות ראויה ומכובדת. </w:t>
      </w:r>
    </w:p>
    <w:p w14:paraId="4EC699C5" w14:textId="77777777" w:rsidR="00000000" w:rsidRDefault="00DD00E1">
      <w:pPr>
        <w:pStyle w:val="a0"/>
        <w:ind w:firstLine="0"/>
        <w:rPr>
          <w:rFonts w:hint="cs"/>
          <w:rtl/>
        </w:rPr>
      </w:pPr>
    </w:p>
    <w:p w14:paraId="3405FD9F" w14:textId="77777777" w:rsidR="00000000" w:rsidRDefault="00DD00E1">
      <w:pPr>
        <w:pStyle w:val="a0"/>
        <w:ind w:firstLine="0"/>
        <w:rPr>
          <w:rFonts w:hint="cs"/>
          <w:rtl/>
        </w:rPr>
      </w:pPr>
      <w:r>
        <w:rPr>
          <w:rFonts w:hint="cs"/>
          <w:rtl/>
        </w:rPr>
        <w:tab/>
        <w:t>ומה שקרה הוא, ששר האוצר, זו פעם שנייה, מנסה - על-ידי פתיחה באש, הייתי אומר, צעד חד-צדדי שלו - להפר את המערכת הזאת. הוא מכשיל כך את הממשלה כולה, את ראש הממשלה, שלא נוקף אצבע בכל</w:t>
      </w:r>
      <w:r>
        <w:rPr>
          <w:rFonts w:hint="cs"/>
          <w:rtl/>
        </w:rPr>
        <w:t>ל לפתרון הבעיה, והסובלים הראשונים הם האזרחים עצמם בכל מערכות החיים.</w:t>
      </w:r>
    </w:p>
    <w:p w14:paraId="64DF9B8B" w14:textId="77777777" w:rsidR="00000000" w:rsidRDefault="00DD00E1">
      <w:pPr>
        <w:pStyle w:val="af1"/>
        <w:rPr>
          <w:rFonts w:hint="cs"/>
          <w:rtl/>
        </w:rPr>
      </w:pPr>
      <w:r>
        <w:rPr>
          <w:rtl/>
        </w:rPr>
        <w:br/>
      </w:r>
    </w:p>
    <w:p w14:paraId="715F1B14" w14:textId="77777777" w:rsidR="00000000" w:rsidRDefault="00DD00E1">
      <w:pPr>
        <w:pStyle w:val="af1"/>
        <w:rPr>
          <w:rtl/>
        </w:rPr>
      </w:pPr>
      <w:r>
        <w:rPr>
          <w:rtl/>
        </w:rPr>
        <w:t>היו"ר מיכאל נודלמן:</w:t>
      </w:r>
    </w:p>
    <w:p w14:paraId="689ECA92" w14:textId="77777777" w:rsidR="00000000" w:rsidRDefault="00DD00E1">
      <w:pPr>
        <w:pStyle w:val="a0"/>
        <w:rPr>
          <w:rtl/>
        </w:rPr>
      </w:pPr>
    </w:p>
    <w:p w14:paraId="2ECE2A11" w14:textId="77777777" w:rsidR="00000000" w:rsidRDefault="00DD00E1">
      <w:pPr>
        <w:pStyle w:val="a0"/>
        <w:rPr>
          <w:rFonts w:hint="cs"/>
          <w:rtl/>
        </w:rPr>
      </w:pPr>
      <w:r>
        <w:rPr>
          <w:rFonts w:hint="cs"/>
          <w:rtl/>
        </w:rPr>
        <w:t>נא לסיים.</w:t>
      </w:r>
    </w:p>
    <w:p w14:paraId="36309EA6" w14:textId="77777777" w:rsidR="00000000" w:rsidRDefault="00DD00E1">
      <w:pPr>
        <w:pStyle w:val="-"/>
        <w:rPr>
          <w:rtl/>
        </w:rPr>
      </w:pPr>
      <w:r>
        <w:rPr>
          <w:rtl/>
        </w:rPr>
        <w:br/>
      </w:r>
      <w:bookmarkStart w:id="484" w:name="FS000001044T22_10_2003_18_08_00"/>
      <w:bookmarkStart w:id="485" w:name="FS000001044T22_10_2003_18_08_04C"/>
      <w:bookmarkEnd w:id="484"/>
      <w:bookmarkEnd w:id="485"/>
      <w:r>
        <w:rPr>
          <w:rtl/>
        </w:rPr>
        <w:t>יצחק הרצוג (העבודה-מימד):</w:t>
      </w:r>
    </w:p>
    <w:p w14:paraId="0243234B" w14:textId="77777777" w:rsidR="00000000" w:rsidRDefault="00DD00E1">
      <w:pPr>
        <w:pStyle w:val="a0"/>
        <w:rPr>
          <w:rFonts w:hint="cs"/>
          <w:rtl/>
        </w:rPr>
      </w:pPr>
    </w:p>
    <w:p w14:paraId="64ADB7AE" w14:textId="77777777" w:rsidR="00000000" w:rsidRDefault="00DD00E1">
      <w:pPr>
        <w:pStyle w:val="a0"/>
        <w:rPr>
          <w:rFonts w:hint="cs"/>
          <w:rtl/>
        </w:rPr>
      </w:pPr>
      <w:r>
        <w:rPr>
          <w:rFonts w:hint="cs"/>
          <w:rtl/>
        </w:rPr>
        <w:t>אני קורא מכאן לממשלה, לראש הממשלה, לשר האוצר - חזרו בכם מיוזמתכם הפסולה. תנהלו משא-ומתן בתום לב, אל תפגעו בזכויות עובדים. מחר א</w:t>
      </w:r>
      <w:r>
        <w:rPr>
          <w:rFonts w:hint="cs"/>
          <w:rtl/>
        </w:rPr>
        <w:t>לה יכולות להיות זכויות של כל האזרחים במדינה. תודה.</w:t>
      </w:r>
    </w:p>
    <w:p w14:paraId="776C7A55" w14:textId="77777777" w:rsidR="00000000" w:rsidRDefault="00DD00E1">
      <w:pPr>
        <w:pStyle w:val="af1"/>
        <w:rPr>
          <w:rtl/>
        </w:rPr>
      </w:pPr>
      <w:r>
        <w:rPr>
          <w:rtl/>
        </w:rPr>
        <w:br/>
        <w:t>היו"ר מיכאל נודלמן:</w:t>
      </w:r>
    </w:p>
    <w:p w14:paraId="179E03D8" w14:textId="77777777" w:rsidR="00000000" w:rsidRDefault="00DD00E1">
      <w:pPr>
        <w:pStyle w:val="a0"/>
        <w:rPr>
          <w:rtl/>
        </w:rPr>
      </w:pPr>
    </w:p>
    <w:p w14:paraId="24063DC7" w14:textId="77777777" w:rsidR="00000000" w:rsidRDefault="00DD00E1">
      <w:pPr>
        <w:pStyle w:val="a0"/>
        <w:rPr>
          <w:rFonts w:hint="cs"/>
          <w:rtl/>
        </w:rPr>
      </w:pPr>
      <w:r>
        <w:rPr>
          <w:rFonts w:hint="cs"/>
          <w:rtl/>
        </w:rPr>
        <w:t xml:space="preserve">תודה. חבר הכנסת רן כהן. אחריו - חבר הכנסת יעקב מרגי. </w:t>
      </w:r>
    </w:p>
    <w:p w14:paraId="1E7CB9A3" w14:textId="77777777" w:rsidR="00000000" w:rsidRDefault="00DD00E1">
      <w:pPr>
        <w:pStyle w:val="a"/>
        <w:rPr>
          <w:rtl/>
        </w:rPr>
      </w:pPr>
      <w:r>
        <w:rPr>
          <w:rtl/>
        </w:rPr>
        <w:br/>
      </w:r>
      <w:bookmarkStart w:id="486" w:name="FS000000507T22_10_2003_18_09_00"/>
      <w:bookmarkStart w:id="487" w:name="_Toc67028638"/>
      <w:bookmarkEnd w:id="486"/>
      <w:r>
        <w:rPr>
          <w:rtl/>
        </w:rPr>
        <w:t>רן כהן (מרצ):</w:t>
      </w:r>
      <w:bookmarkEnd w:id="487"/>
    </w:p>
    <w:p w14:paraId="31EA5A7D" w14:textId="77777777" w:rsidR="00000000" w:rsidRDefault="00DD00E1">
      <w:pPr>
        <w:pStyle w:val="a0"/>
        <w:rPr>
          <w:rtl/>
        </w:rPr>
      </w:pPr>
    </w:p>
    <w:p w14:paraId="069E30B3" w14:textId="77777777" w:rsidR="00000000" w:rsidRDefault="00DD00E1">
      <w:pPr>
        <w:pStyle w:val="a0"/>
        <w:rPr>
          <w:rFonts w:hint="cs"/>
          <w:rtl/>
        </w:rPr>
      </w:pPr>
      <w:r>
        <w:rPr>
          <w:rFonts w:hint="cs"/>
          <w:rtl/>
        </w:rPr>
        <w:t>אדוני היושב-ראש, השר שרנסקי, חברות וחברי הכנסת, אני חייב לומר, אדוני היושב-ראש, שאני חרד מאוד שאנחנו הולכים לעימו</w:t>
      </w:r>
      <w:r>
        <w:rPr>
          <w:rFonts w:hint="cs"/>
          <w:rtl/>
        </w:rPr>
        <w:t xml:space="preserve">ת טוטלי במשק, והדברים הם בעצם מאוד-מאוד פשוטים. </w:t>
      </w:r>
    </w:p>
    <w:p w14:paraId="7DBEFAD8" w14:textId="77777777" w:rsidR="00000000" w:rsidRDefault="00DD00E1">
      <w:pPr>
        <w:pStyle w:val="a0"/>
        <w:rPr>
          <w:rFonts w:hint="cs"/>
          <w:rtl/>
        </w:rPr>
      </w:pPr>
    </w:p>
    <w:p w14:paraId="22AA3D09" w14:textId="77777777" w:rsidR="00000000" w:rsidRDefault="00DD00E1">
      <w:pPr>
        <w:pStyle w:val="a0"/>
        <w:rPr>
          <w:rFonts w:hint="cs"/>
          <w:rtl/>
        </w:rPr>
      </w:pPr>
      <w:r>
        <w:rPr>
          <w:rFonts w:hint="cs"/>
          <w:rtl/>
        </w:rPr>
        <w:t>כשאתה עוקב אחרי ההתנהלות של האוצר תחת שרביטם של נתניהו ושרון ולפיד, אתה מגלה בעצם שיש שיטה, שמזכירה את הימים שבהם ביבי נתניהו לחש על אוזנו של הרב כדורי נגד השמאל כמי שלא יודעים ולא זוכרים מה זה להיות יהודי.</w:t>
      </w:r>
      <w:r>
        <w:rPr>
          <w:rFonts w:hint="cs"/>
          <w:rtl/>
        </w:rPr>
        <w:t xml:space="preserve"> שיטות הסתה. </w:t>
      </w:r>
    </w:p>
    <w:p w14:paraId="77F452D0" w14:textId="77777777" w:rsidR="00000000" w:rsidRDefault="00DD00E1">
      <w:pPr>
        <w:pStyle w:val="a0"/>
        <w:rPr>
          <w:rFonts w:hint="cs"/>
          <w:rtl/>
        </w:rPr>
      </w:pPr>
    </w:p>
    <w:p w14:paraId="7319FFE1" w14:textId="77777777" w:rsidR="00000000" w:rsidRDefault="00DD00E1">
      <w:pPr>
        <w:pStyle w:val="a0"/>
        <w:rPr>
          <w:rFonts w:hint="cs"/>
          <w:rtl/>
        </w:rPr>
      </w:pPr>
      <w:r>
        <w:rPr>
          <w:rFonts w:hint="cs"/>
          <w:rtl/>
        </w:rPr>
        <w:t>מה הוא עשה? בהתחלה הוא התחיל עם עובדי המדינה, והפך אותם לאויב הציבור - שמן, עגול, בטלן, הרובץ על המדינה. השניא אותם על הציבור. לאחר מכן הוא לקח את האמהות החד-הוריות. תלכו לעבוד, הוא אמר להן, כאשר הוא לא יצר מקום עבודה אחד. שוב - הסתה נגדן כד</w:t>
      </w:r>
      <w:r>
        <w:rPr>
          <w:rFonts w:hint="cs"/>
          <w:rtl/>
        </w:rPr>
        <w:t>י להשניא אותן על הציבור. לאחר מכן הוא עבר למובטלים - אותם מובטלים שהממשלה הזאת ייצרה את האבטלה של רובם - ואמר שהם בטלנים, ומה שהם רוצים זה לחיות מהקופה הציבורית. שוב - הסתה נגד פלח בציבוריות הישראלית. לפני שבוע-שבועיים זה היה עם עובדי הנמלים. שוב - בטלנים,</w:t>
      </w:r>
      <w:r>
        <w:rPr>
          <w:rFonts w:hint="cs"/>
          <w:rtl/>
        </w:rPr>
        <w:t xml:space="preserve"> שמנים, שבעים, לא עושים, עצלנים, והלך בכוח לנסות לשבור אותם על-ידי יצירה פרובוקטיבית של שימוש בחוק. </w:t>
      </w:r>
    </w:p>
    <w:p w14:paraId="477A4091" w14:textId="77777777" w:rsidR="00000000" w:rsidRDefault="00DD00E1">
      <w:pPr>
        <w:pStyle w:val="a0"/>
        <w:rPr>
          <w:rFonts w:hint="cs"/>
          <w:rtl/>
        </w:rPr>
      </w:pPr>
    </w:p>
    <w:p w14:paraId="380BCED2" w14:textId="77777777" w:rsidR="00000000" w:rsidRDefault="00DD00E1">
      <w:pPr>
        <w:pStyle w:val="a0"/>
        <w:rPr>
          <w:rFonts w:hint="cs"/>
          <w:rtl/>
        </w:rPr>
      </w:pPr>
      <w:r>
        <w:rPr>
          <w:rFonts w:hint="cs"/>
          <w:rtl/>
        </w:rPr>
        <w:t>זה קרה עם ארבע קבוצות עד עכשיו, כלומר, כל פעם לקיחת פלח מהאוכלוסייה והפיכתו לאויב העם ולהסית נגדו את כולם. עכשיו זה הגיע - ואני מסיים, אדוני היושב-ראש - ל</w:t>
      </w:r>
      <w:r>
        <w:rPr>
          <w:rFonts w:hint="cs"/>
          <w:rtl/>
        </w:rPr>
        <w:t xml:space="preserve">עובדים. </w:t>
      </w:r>
    </w:p>
    <w:p w14:paraId="380A2774" w14:textId="77777777" w:rsidR="00000000" w:rsidRDefault="00DD00E1">
      <w:pPr>
        <w:pStyle w:val="a0"/>
        <w:rPr>
          <w:rFonts w:hint="cs"/>
          <w:rtl/>
        </w:rPr>
      </w:pPr>
    </w:p>
    <w:p w14:paraId="78986CD2" w14:textId="77777777" w:rsidR="00000000" w:rsidRDefault="00DD00E1">
      <w:pPr>
        <w:pStyle w:val="a0"/>
        <w:rPr>
          <w:rFonts w:hint="cs"/>
          <w:rtl/>
        </w:rPr>
      </w:pPr>
      <w:r>
        <w:rPr>
          <w:rFonts w:hint="cs"/>
          <w:rtl/>
        </w:rPr>
        <w:t>רבותי, צריך להבין. אין שלטון טוטליטרי במדינה דמוקרטית, לא קיים דבר כזה. במשק יש יחסי גומלין בין מעסיקים לבין עובדים; בין ממשלה לבין איגודים מקצועיים. לא באים עם תכתיבים מוחלטים ומעמידים ציבור עובדים ענק בפני עובדות של פיטורים, של הפרטות - בלי שהע</w:t>
      </w:r>
      <w:r>
        <w:rPr>
          <w:rFonts w:hint="cs"/>
          <w:rtl/>
        </w:rPr>
        <w:t xml:space="preserve">ובדים יודעים מה קורה אתם - של סגירת ענפים שלמים או מחלקות שלמות. </w:t>
      </w:r>
    </w:p>
    <w:p w14:paraId="0A93B2C6" w14:textId="77777777" w:rsidR="00000000" w:rsidRDefault="00DD00E1">
      <w:pPr>
        <w:pStyle w:val="a0"/>
        <w:rPr>
          <w:rFonts w:hint="cs"/>
          <w:rtl/>
        </w:rPr>
      </w:pPr>
    </w:p>
    <w:p w14:paraId="5F3DFA6B" w14:textId="77777777" w:rsidR="00000000" w:rsidRDefault="00DD00E1">
      <w:pPr>
        <w:pStyle w:val="a0"/>
        <w:rPr>
          <w:rFonts w:hint="cs"/>
          <w:rtl/>
        </w:rPr>
      </w:pPr>
      <w:r>
        <w:rPr>
          <w:rFonts w:hint="cs"/>
          <w:rtl/>
        </w:rPr>
        <w:t>אנחנו רואים כאן איזו יוזמה מדהימה שבה שר האוצר, בתפיסתו, מכתיב לכולם. אין דבר כזה. זו שיטה הלקוחה מן המשטרים הגרועים ביותר בעולם. אגב, היא גם לא תצליח, כי בצדק העובדים יילחמו בה וירסקו את ר</w:t>
      </w:r>
      <w:r>
        <w:rPr>
          <w:rFonts w:hint="cs"/>
          <w:rtl/>
        </w:rPr>
        <w:t xml:space="preserve">צונו של שר האוצר. לא ייתנו לו, לא יעזור לו שום דבר. המדינה הזאת היא לא מדינה פרטית שלו. </w:t>
      </w:r>
    </w:p>
    <w:p w14:paraId="67BCC651" w14:textId="77777777" w:rsidR="00000000" w:rsidRDefault="00DD00E1">
      <w:pPr>
        <w:pStyle w:val="a0"/>
        <w:rPr>
          <w:rFonts w:hint="cs"/>
          <w:rtl/>
        </w:rPr>
      </w:pPr>
    </w:p>
    <w:p w14:paraId="5010FD66" w14:textId="77777777" w:rsidR="00000000" w:rsidRDefault="00DD00E1">
      <w:pPr>
        <w:pStyle w:val="a0"/>
        <w:rPr>
          <w:rFonts w:hint="cs"/>
          <w:rtl/>
        </w:rPr>
      </w:pPr>
      <w:r>
        <w:rPr>
          <w:rFonts w:hint="cs"/>
          <w:rtl/>
        </w:rPr>
        <w:t>אבל מה שיצא מזה זה סבל גדול גם לעובדים, גם לצרכנים, גם לאזרחים, גם המשק ייפגע. אז מספיק לנו מה שהיה לנו השבוע - 274,000 מובטלים ו-0.5% ירידה של מדד המחירים לצרכן - מה</w:t>
      </w:r>
      <w:r>
        <w:rPr>
          <w:rFonts w:hint="cs"/>
          <w:rtl/>
        </w:rPr>
        <w:t xml:space="preserve"> שמלמד על מיתון עמוק, על שבר כלכלי עצום, על תוצאות איומות ונוראות של הכלכלה הישראלית. לאן רוצים להדהיר את כל זה? לריסוק? תודה.</w:t>
      </w:r>
    </w:p>
    <w:p w14:paraId="36D60214" w14:textId="77777777" w:rsidR="00000000" w:rsidRDefault="00DD00E1">
      <w:pPr>
        <w:pStyle w:val="af1"/>
        <w:rPr>
          <w:rtl/>
        </w:rPr>
      </w:pPr>
      <w:r>
        <w:rPr>
          <w:rtl/>
        </w:rPr>
        <w:br/>
        <w:t>היו"ר מיכאל נודלמן:</w:t>
      </w:r>
    </w:p>
    <w:p w14:paraId="4B1A92CE" w14:textId="77777777" w:rsidR="00000000" w:rsidRDefault="00DD00E1">
      <w:pPr>
        <w:pStyle w:val="a0"/>
        <w:rPr>
          <w:rtl/>
        </w:rPr>
      </w:pPr>
    </w:p>
    <w:p w14:paraId="557EC4FF" w14:textId="77777777" w:rsidR="00000000" w:rsidRDefault="00DD00E1">
      <w:pPr>
        <w:pStyle w:val="a0"/>
        <w:rPr>
          <w:rFonts w:hint="cs"/>
          <w:rtl/>
        </w:rPr>
      </w:pPr>
      <w:r>
        <w:rPr>
          <w:rFonts w:hint="cs"/>
          <w:rtl/>
        </w:rPr>
        <w:t>תודה רבה. חבר הכנסת יעקב מרגי.</w:t>
      </w:r>
    </w:p>
    <w:p w14:paraId="7B585482" w14:textId="77777777" w:rsidR="00000000" w:rsidRDefault="00DD00E1">
      <w:pPr>
        <w:pStyle w:val="a"/>
        <w:rPr>
          <w:rtl/>
        </w:rPr>
      </w:pPr>
      <w:r>
        <w:rPr>
          <w:rtl/>
        </w:rPr>
        <w:br/>
      </w:r>
      <w:bookmarkStart w:id="488" w:name="FS000001056T22_10_2003_18_18_50"/>
      <w:bookmarkStart w:id="489" w:name="_Toc67028639"/>
      <w:bookmarkEnd w:id="488"/>
      <w:r>
        <w:rPr>
          <w:rtl/>
        </w:rPr>
        <w:t>יעקב מרגי (ש"ס):</w:t>
      </w:r>
      <w:bookmarkEnd w:id="489"/>
    </w:p>
    <w:p w14:paraId="06AEF252" w14:textId="77777777" w:rsidR="00000000" w:rsidRDefault="00DD00E1">
      <w:pPr>
        <w:pStyle w:val="a0"/>
        <w:rPr>
          <w:rtl/>
        </w:rPr>
      </w:pPr>
    </w:p>
    <w:p w14:paraId="0092E745" w14:textId="77777777" w:rsidR="00000000" w:rsidRDefault="00DD00E1">
      <w:pPr>
        <w:pStyle w:val="a0"/>
        <w:rPr>
          <w:rFonts w:hint="cs"/>
          <w:rtl/>
        </w:rPr>
      </w:pPr>
      <w:r>
        <w:rPr>
          <w:rFonts w:hint="cs"/>
          <w:rtl/>
        </w:rPr>
        <w:t>אדוני היושב-ראש, כנסת נכבדה, לפני תקופת החגים חשנו את גלי</w:t>
      </w:r>
      <w:r>
        <w:rPr>
          <w:rFonts w:hint="cs"/>
          <w:rtl/>
        </w:rPr>
        <w:t xml:space="preserve"> העיצומים. בתקופת החגים היתה קצת הפוגה. היום, לאחר החגים, אנחנו חשים שוב את העיצומים. אני קורא כאן ליושב-ראש ההסתדרות ולמנהיגות העובדים לשנות את השיטה ולהבין אחת ולתמיד שהממשלה הזאת לא מעניין אותה הסבל של אזרחיה, בוחריה. ולראיה - כל הגזירות הכלכליות האכזרי</w:t>
      </w:r>
      <w:r>
        <w:rPr>
          <w:rFonts w:hint="cs"/>
          <w:rtl/>
        </w:rPr>
        <w:t xml:space="preserve">ות והכואבות. גם אם תחזיקו מעמד בעיצומים במשך שנה שלמה - מי שיסבול זה הציבור הרחב, והממשלה הסוררת הזאת תחזיק מעמד ותגרום סבל רב לאזרחיה. </w:t>
      </w:r>
    </w:p>
    <w:p w14:paraId="1EBEED61" w14:textId="77777777" w:rsidR="00000000" w:rsidRDefault="00DD00E1">
      <w:pPr>
        <w:pStyle w:val="a0"/>
        <w:rPr>
          <w:rFonts w:hint="cs"/>
          <w:rtl/>
        </w:rPr>
      </w:pPr>
    </w:p>
    <w:p w14:paraId="1DA55545" w14:textId="77777777" w:rsidR="00000000" w:rsidRDefault="00DD00E1">
      <w:pPr>
        <w:pStyle w:val="a0"/>
        <w:rPr>
          <w:rFonts w:hint="cs"/>
          <w:rtl/>
        </w:rPr>
      </w:pPr>
      <w:r>
        <w:rPr>
          <w:rFonts w:hint="cs"/>
          <w:rtl/>
        </w:rPr>
        <w:t>הרי היום, אם לא היה עניין של הסתדרות העובדים הלאומיים, הממשלה הזאת היתה תומכת בהצעת החוק לפסילת יושב-ראש ההסתדרות לכהן</w:t>
      </w:r>
      <w:r>
        <w:rPr>
          <w:rFonts w:hint="cs"/>
          <w:rtl/>
        </w:rPr>
        <w:t xml:space="preserve"> גם כחבר הכנסת. </w:t>
      </w:r>
    </w:p>
    <w:p w14:paraId="6AC4EB6D" w14:textId="77777777" w:rsidR="00000000" w:rsidRDefault="00DD00E1">
      <w:pPr>
        <w:pStyle w:val="a0"/>
        <w:rPr>
          <w:rFonts w:hint="cs"/>
          <w:rtl/>
        </w:rPr>
      </w:pPr>
    </w:p>
    <w:p w14:paraId="1F88B55D" w14:textId="77777777" w:rsidR="00000000" w:rsidRDefault="00DD00E1">
      <w:pPr>
        <w:pStyle w:val="a0"/>
        <w:rPr>
          <w:rFonts w:hint="cs"/>
          <w:rtl/>
        </w:rPr>
      </w:pPr>
      <w:r>
        <w:rPr>
          <w:rFonts w:hint="cs"/>
          <w:rtl/>
        </w:rPr>
        <w:t>אני קורא להנהגת ההסתדרות לבחון דרכים אחרות להכאיב לשרי הממשלה האנטי-חברתיים והאנטי-אזרחיים. יש לשתק את פעילות הממשלה כממשלה וכן יש לשתק את פעילות אותם משרדים שבהם מתבצעת האדריכלות של האטימות המופרזת של הממשלה הזאת.</w:t>
      </w:r>
    </w:p>
    <w:p w14:paraId="5AA27D49" w14:textId="77777777" w:rsidR="00000000" w:rsidRDefault="00DD00E1">
      <w:pPr>
        <w:pStyle w:val="a0"/>
        <w:rPr>
          <w:rFonts w:hint="cs"/>
          <w:rtl/>
        </w:rPr>
      </w:pPr>
    </w:p>
    <w:p w14:paraId="26AD44D2" w14:textId="77777777" w:rsidR="00000000" w:rsidRDefault="00DD00E1">
      <w:pPr>
        <w:pStyle w:val="a0"/>
        <w:rPr>
          <w:rFonts w:hint="cs"/>
          <w:rtl/>
        </w:rPr>
      </w:pPr>
      <w:r>
        <w:rPr>
          <w:rFonts w:hint="cs"/>
          <w:rtl/>
        </w:rPr>
        <w:t>מדי בוקר ומדי יום ביומ</w:t>
      </w:r>
      <w:r>
        <w:rPr>
          <w:rFonts w:hint="cs"/>
          <w:rtl/>
        </w:rPr>
        <w:t xml:space="preserve">ו אנו קוראים על עוד מפוטרים ועל עוד מפעל שנסגר ועל עוד קריסת מערכות ועל עוד קיצוץ נדרש, ומשרד העבודה - פלא עצום - גאה לפרסם שמספר הזכאים לדמי אבטלה קטן למרות העלייה המתמדת במספר המובטלים. עד היכן יכולה להגיע האטימות? </w:t>
      </w:r>
    </w:p>
    <w:p w14:paraId="6035E3F6" w14:textId="77777777" w:rsidR="00000000" w:rsidRDefault="00DD00E1">
      <w:pPr>
        <w:pStyle w:val="a0"/>
        <w:rPr>
          <w:rFonts w:hint="cs"/>
          <w:rtl/>
        </w:rPr>
      </w:pPr>
    </w:p>
    <w:p w14:paraId="0E772CA3" w14:textId="77777777" w:rsidR="00000000" w:rsidRDefault="00DD00E1">
      <w:pPr>
        <w:pStyle w:val="a0"/>
        <w:rPr>
          <w:rFonts w:hint="cs"/>
          <w:rtl/>
        </w:rPr>
      </w:pPr>
      <w:r>
        <w:rPr>
          <w:rFonts w:hint="cs"/>
          <w:rtl/>
        </w:rPr>
        <w:t xml:space="preserve">לסיום, אני קורא לממשלה להתעשת ולייצר </w:t>
      </w:r>
      <w:r>
        <w:rPr>
          <w:rFonts w:hint="cs"/>
          <w:rtl/>
        </w:rPr>
        <w:t xml:space="preserve">לאלתר מאות ואלפי מקומות עבודה, תוך חיזוק יישובי הפריפריה, בנגב ובגליל, ולא לנטוש אותם לטובת המרכז העשיר והצפוף. </w:t>
      </w:r>
    </w:p>
    <w:p w14:paraId="0CF81BA5" w14:textId="77777777" w:rsidR="00000000" w:rsidRDefault="00DD00E1">
      <w:pPr>
        <w:pStyle w:val="a0"/>
        <w:rPr>
          <w:rFonts w:hint="cs"/>
          <w:rtl/>
        </w:rPr>
      </w:pPr>
    </w:p>
    <w:p w14:paraId="254945C9" w14:textId="77777777" w:rsidR="00000000" w:rsidRDefault="00DD00E1">
      <w:pPr>
        <w:pStyle w:val="a0"/>
        <w:rPr>
          <w:rFonts w:hint="cs"/>
          <w:rtl/>
        </w:rPr>
      </w:pPr>
      <w:r>
        <w:rPr>
          <w:rFonts w:hint="cs"/>
          <w:rtl/>
        </w:rPr>
        <w:t xml:space="preserve">לסיום, אדוני היושב-ראש, אבקש מההסתדרות למצוא דרכים להכאיב לממשלה בלי לפגוע באזרחים הרבים, שאף הם נמנים עם ציבור העובדים. </w:t>
      </w:r>
    </w:p>
    <w:p w14:paraId="0706F662" w14:textId="77777777" w:rsidR="00000000" w:rsidRDefault="00DD00E1">
      <w:pPr>
        <w:pStyle w:val="a0"/>
        <w:rPr>
          <w:rFonts w:hint="cs"/>
          <w:rtl/>
        </w:rPr>
      </w:pPr>
    </w:p>
    <w:p w14:paraId="3126B038" w14:textId="77777777" w:rsidR="00000000" w:rsidRDefault="00DD00E1">
      <w:pPr>
        <w:pStyle w:val="a0"/>
        <w:rPr>
          <w:rFonts w:hint="cs"/>
          <w:rtl/>
        </w:rPr>
      </w:pPr>
      <w:r>
        <w:rPr>
          <w:rFonts w:hint="cs"/>
          <w:rtl/>
        </w:rPr>
        <w:t xml:space="preserve">ולשר האוצר -  הפסק </w:t>
      </w:r>
      <w:r>
        <w:rPr>
          <w:rFonts w:hint="cs"/>
          <w:rtl/>
        </w:rPr>
        <w:t>את מסע ההסתה הפרוע כנגד כל מי שצועק וזועק שכואב לו. ראינו שיטה זו נגד האמהות החד-הוריות, נגד מקבלי הבטחת הכנסה, נגד אנשי הקבע, נגד משפחות ברוכות ילדים. עד אנה ולאן? תודה.</w:t>
      </w:r>
    </w:p>
    <w:p w14:paraId="34432B09" w14:textId="77777777" w:rsidR="00000000" w:rsidRDefault="00DD00E1">
      <w:pPr>
        <w:pStyle w:val="af1"/>
        <w:rPr>
          <w:rtl/>
        </w:rPr>
      </w:pPr>
      <w:r>
        <w:rPr>
          <w:rtl/>
        </w:rPr>
        <w:br/>
        <w:t>היו"ר מיכאל נודלמן:</w:t>
      </w:r>
    </w:p>
    <w:p w14:paraId="0FD6D82E" w14:textId="77777777" w:rsidR="00000000" w:rsidRDefault="00DD00E1">
      <w:pPr>
        <w:pStyle w:val="a0"/>
        <w:rPr>
          <w:rtl/>
        </w:rPr>
      </w:pPr>
    </w:p>
    <w:p w14:paraId="4030235E" w14:textId="77777777" w:rsidR="00000000" w:rsidRDefault="00DD00E1">
      <w:pPr>
        <w:pStyle w:val="a0"/>
        <w:rPr>
          <w:rFonts w:hint="cs"/>
          <w:rtl/>
        </w:rPr>
      </w:pPr>
      <w:r>
        <w:rPr>
          <w:rFonts w:hint="cs"/>
          <w:rtl/>
        </w:rPr>
        <w:t>תודה. חבר הכנסת עזמי בשארה, בבקשה. אחריו - חבר הכנסת יורי שטרן.</w:t>
      </w:r>
      <w:r>
        <w:rPr>
          <w:rFonts w:hint="cs"/>
          <w:rtl/>
        </w:rPr>
        <w:t xml:space="preserve"> </w:t>
      </w:r>
    </w:p>
    <w:p w14:paraId="11C9B201" w14:textId="77777777" w:rsidR="00000000" w:rsidRDefault="00DD00E1">
      <w:pPr>
        <w:pStyle w:val="a"/>
        <w:rPr>
          <w:rtl/>
        </w:rPr>
      </w:pPr>
      <w:r>
        <w:rPr>
          <w:rtl/>
        </w:rPr>
        <w:br/>
      </w:r>
      <w:bookmarkStart w:id="490" w:name="FS000000558T22_10_2003_18_19_07"/>
      <w:bookmarkStart w:id="491" w:name="_Toc67028640"/>
      <w:bookmarkEnd w:id="490"/>
      <w:r>
        <w:rPr>
          <w:rtl/>
        </w:rPr>
        <w:t>עזמי בשארה (בל"ד):</w:t>
      </w:r>
      <w:bookmarkEnd w:id="491"/>
    </w:p>
    <w:p w14:paraId="01BE9693" w14:textId="77777777" w:rsidR="00000000" w:rsidRDefault="00DD00E1">
      <w:pPr>
        <w:pStyle w:val="a0"/>
        <w:rPr>
          <w:rtl/>
        </w:rPr>
      </w:pPr>
    </w:p>
    <w:p w14:paraId="07A34073" w14:textId="77777777" w:rsidR="00000000" w:rsidRDefault="00DD00E1">
      <w:pPr>
        <w:pStyle w:val="a0"/>
        <w:rPr>
          <w:rFonts w:hint="cs"/>
          <w:rtl/>
        </w:rPr>
      </w:pPr>
      <w:r>
        <w:rPr>
          <w:rFonts w:hint="cs"/>
          <w:rtl/>
        </w:rPr>
        <w:t>אדוני היושב-ראש, חברי הכנסת, השיטה עכשיו עברה מניסיון לשכנע את ציבור העובדים שיש מצב חירום לאומי והם צריכים לתת - הם עשו את זה לפני חמישה חודשים, וההסתדרות בצורה חסרת תקדים התרצתה והצטרפה לקונסנזוס הלאומי בנשיאת העול, מה שנקרא, בתקופ</w:t>
      </w:r>
      <w:r>
        <w:rPr>
          <w:rFonts w:hint="cs"/>
          <w:rtl/>
        </w:rPr>
        <w:t xml:space="preserve">ה של חוסר צמיחה ושל ירידה בתוצר וכו', ובאמת הסכימו על פיטורי 1% מהעובדים  במגזר הציבורי ובהורדת המשכורת מ-12 שקל עד 865 שקל, ממשכורת חודשית של עובד שמקבל 20,000  שקל בחודש. </w:t>
      </w:r>
    </w:p>
    <w:p w14:paraId="1CEC345A" w14:textId="77777777" w:rsidR="00000000" w:rsidRDefault="00DD00E1">
      <w:pPr>
        <w:pStyle w:val="a0"/>
        <w:rPr>
          <w:rFonts w:hint="cs"/>
          <w:rtl/>
        </w:rPr>
      </w:pPr>
    </w:p>
    <w:p w14:paraId="2CA1307C" w14:textId="77777777" w:rsidR="00000000" w:rsidRDefault="00DD00E1">
      <w:pPr>
        <w:pStyle w:val="a0"/>
        <w:rPr>
          <w:rFonts w:hint="cs"/>
          <w:rtl/>
        </w:rPr>
      </w:pPr>
      <w:r>
        <w:rPr>
          <w:rFonts w:hint="cs"/>
          <w:rtl/>
        </w:rPr>
        <w:t>עכשיו, באו אליהם עם דרישה לפטר עוד 2,000 עובדים מהסקטור הציבורי, כאשר תהליך של דה</w:t>
      </w:r>
      <w:r>
        <w:rPr>
          <w:rFonts w:hint="cs"/>
          <w:rtl/>
        </w:rPr>
        <w:t>-לגיטימציה, דמגוגיה חברתית, כמעט חסר תקדים, כבר נעשה ובעצם לא רוצים לדבר עם ההסתדרות. כלומר, כבר רוצים להסתדר בלעדיה, לכפות עליה. אפילו ההסתדרות היתה מתרצה, עצם התקדים שרוצים ללכת לבד, יש בו שינוי סדר חברתי מסוכן ביותר. מין תאצ'ריזם כזה, כשמרגרט תאצ'ר לא ר</w:t>
      </w:r>
      <w:r>
        <w:rPr>
          <w:rFonts w:hint="cs"/>
          <w:rtl/>
        </w:rPr>
        <w:t>צתה לדבר עם האיגודים המקצועיים של הכורים והאיגודים המקצועיים של בתי-הדפוס בפליט סטריט. אבל צריך לזכור שאחרי תאצ'ר היתה תקופת מייג'ור, שהיתה פארסה ממש, והיה צורך בבלייר אחר כך, שעכשיו, אם הוא רוצה להתחנף לציבור, הוא מדבר על ביטוח בריאות ועל תיקון עוולותיה ש</w:t>
      </w:r>
      <w:r>
        <w:rPr>
          <w:rFonts w:hint="cs"/>
          <w:rtl/>
        </w:rPr>
        <w:t>ל תאצ'ר. אחרי תאצ'ר יהיה פה בלייר, זה ברור.</w:t>
      </w:r>
    </w:p>
    <w:p w14:paraId="3ECDE0CC" w14:textId="77777777" w:rsidR="00000000" w:rsidRDefault="00DD00E1">
      <w:pPr>
        <w:pStyle w:val="a0"/>
        <w:rPr>
          <w:rFonts w:hint="cs"/>
          <w:rtl/>
        </w:rPr>
      </w:pPr>
    </w:p>
    <w:p w14:paraId="7B35C8D6" w14:textId="77777777" w:rsidR="00000000" w:rsidRDefault="00DD00E1">
      <w:pPr>
        <w:pStyle w:val="a0"/>
        <w:rPr>
          <w:rFonts w:hint="cs"/>
          <w:rtl/>
        </w:rPr>
      </w:pPr>
      <w:r>
        <w:rPr>
          <w:rFonts w:hint="cs"/>
          <w:rtl/>
        </w:rPr>
        <w:t>אני חושב שמה שנעשה כאן זה הריסת תשתיות לפי תיאוריות מסוימות השליטות באוצר, ואני חושב שיש הרס ממשי של תשתיות החברה ושל מדיניות הרווחה. לא רק העובדים וועדי העובדים פה, שעשו מהם מפלצת, כאילו לא ספסרים בבורסה הם האנ</w:t>
      </w:r>
      <w:r>
        <w:rPr>
          <w:rFonts w:hint="cs"/>
          <w:rtl/>
        </w:rPr>
        <w:t>שים שצריך להיפטר מהם ומעצלנותם במדינה הזאת. הבעיה היחידה היא ועדי העובדים של הגופים הגדולים והמגזר הציבורי. רק שם יש, באמת, בעיה עם אנשים, יש בעיה עם ביורוקרטיה, יש בעיה עם אנשים שלא בדיוק עושים את העבודה הדרושה ומקבלים משכורת, זכויות וכו'. הם גם מפיצים מי</w:t>
      </w:r>
      <w:r>
        <w:rPr>
          <w:rFonts w:hint="cs"/>
          <w:rtl/>
        </w:rPr>
        <w:t xml:space="preserve">תוס כאילו הם נפטרים מההישגים החברתיים של העובדים, לרבות דמי האבטלה אגב, ואז אנשים ילכו לעבוד. </w:t>
      </w:r>
    </w:p>
    <w:p w14:paraId="5966B047" w14:textId="77777777" w:rsidR="00000000" w:rsidRDefault="00DD00E1">
      <w:pPr>
        <w:pStyle w:val="a0"/>
        <w:rPr>
          <w:rFonts w:hint="cs"/>
          <w:rtl/>
        </w:rPr>
      </w:pPr>
    </w:p>
    <w:p w14:paraId="53857B6B" w14:textId="77777777" w:rsidR="00000000" w:rsidRDefault="00DD00E1">
      <w:pPr>
        <w:pStyle w:val="a0"/>
        <w:rPr>
          <w:rFonts w:hint="cs"/>
          <w:rtl/>
        </w:rPr>
      </w:pPr>
      <w:r>
        <w:rPr>
          <w:rFonts w:hint="cs"/>
          <w:rtl/>
        </w:rPr>
        <w:t xml:space="preserve">אפשר להסתכל איך זה בעולם, צריך אולי פעם, לעשות השוואה, להיות מוכן לזה ולבוא עם השוואה בין מדינות שיש בהן זכויות לאלה שאין בהן זכויות ולראות איפה יש יותר אבטלה. </w:t>
      </w:r>
      <w:r>
        <w:rPr>
          <w:rFonts w:hint="cs"/>
          <w:rtl/>
        </w:rPr>
        <w:t xml:space="preserve">מי אמר שבמדינות שיש בהן יותר זכויות אבטלה, תשלומי אבטלה לעובדים, יש יותר מובטלים? - מאיפה מביאים את המיתוס הזה - ואילו במדינות שאין בהן, כולם עובדים. לא. יש יותר אבטלה ויותר עניים. זה הכול. יש מין מיתוס כזה, שאנשים אוהבים לקבל דמי אבטלה ולא לעבוד. ככה בני </w:t>
      </w:r>
      <w:r>
        <w:rPr>
          <w:rFonts w:hint="cs"/>
          <w:rtl/>
        </w:rPr>
        <w:t>אדם. עם חשדנות - גזענית, אגב. עם אליטיזם גזעני, אגב, או גזעני נגד קבוצות ציבור מסוימות. יש אנשים מסוימים בממשלה, שיש להם אליטיזם גזעני מהסוג הגרוע ביותר, של המאה ה-19, שחושבים שזה כמו הכלב של פבלוב. העולם ככה חי ממין חיזוק, או גירוי. אתה נותן לעובדים גירוי</w:t>
      </w:r>
      <w:r>
        <w:rPr>
          <w:rFonts w:hint="cs"/>
          <w:rtl/>
        </w:rPr>
        <w:t xml:space="preserve"> לא לעבוד והם ככה מתנהגים, ואם אתה תפסיק לתת להם את זה, הם ילכו לעבוד. שטויות. איזה מין שטויות. במדינות העולם השלישי יש פחות אבטלה? יש פחות זכויות אבטלה, אבל יש פחות אבטלה? במדינות שיש בהן יותר זכויות אבטלה יש יותר אבטלה?</w:t>
      </w:r>
    </w:p>
    <w:p w14:paraId="42DC99BA" w14:textId="77777777" w:rsidR="00000000" w:rsidRDefault="00DD00E1">
      <w:pPr>
        <w:pStyle w:val="a0"/>
        <w:rPr>
          <w:rFonts w:hint="cs"/>
          <w:rtl/>
        </w:rPr>
      </w:pPr>
    </w:p>
    <w:p w14:paraId="240256F4" w14:textId="77777777" w:rsidR="00000000" w:rsidRDefault="00DD00E1">
      <w:pPr>
        <w:pStyle w:val="a0"/>
        <w:rPr>
          <w:rFonts w:hint="cs"/>
          <w:rtl/>
        </w:rPr>
      </w:pPr>
    </w:p>
    <w:p w14:paraId="08CE9514" w14:textId="77777777" w:rsidR="00000000" w:rsidRDefault="00DD00E1">
      <w:pPr>
        <w:pStyle w:val="af1"/>
        <w:rPr>
          <w:rtl/>
        </w:rPr>
      </w:pPr>
      <w:r>
        <w:rPr>
          <w:rtl/>
        </w:rPr>
        <w:t>היו"ר מיכאל נודלמן:</w:t>
      </w:r>
    </w:p>
    <w:p w14:paraId="7839C9D9" w14:textId="77777777" w:rsidR="00000000" w:rsidRDefault="00DD00E1">
      <w:pPr>
        <w:pStyle w:val="a0"/>
        <w:rPr>
          <w:rtl/>
        </w:rPr>
      </w:pPr>
    </w:p>
    <w:p w14:paraId="5C0182C4" w14:textId="77777777" w:rsidR="00000000" w:rsidRDefault="00DD00E1">
      <w:pPr>
        <w:pStyle w:val="a0"/>
        <w:rPr>
          <w:rFonts w:hint="cs"/>
          <w:rtl/>
        </w:rPr>
      </w:pPr>
      <w:r>
        <w:rPr>
          <w:rFonts w:hint="cs"/>
          <w:rtl/>
        </w:rPr>
        <w:t>לסיים, בבקש</w:t>
      </w:r>
      <w:r>
        <w:rPr>
          <w:rFonts w:hint="cs"/>
          <w:rtl/>
        </w:rPr>
        <w:t xml:space="preserve">ה. </w:t>
      </w:r>
    </w:p>
    <w:p w14:paraId="410279A3" w14:textId="77777777" w:rsidR="00000000" w:rsidRDefault="00DD00E1">
      <w:pPr>
        <w:pStyle w:val="a0"/>
        <w:rPr>
          <w:rFonts w:hint="cs"/>
          <w:rtl/>
        </w:rPr>
      </w:pPr>
    </w:p>
    <w:p w14:paraId="1701334A" w14:textId="77777777" w:rsidR="00000000" w:rsidRDefault="00DD00E1">
      <w:pPr>
        <w:pStyle w:val="-"/>
        <w:rPr>
          <w:rtl/>
        </w:rPr>
      </w:pPr>
      <w:bookmarkStart w:id="492" w:name="FS000000558T22_10_2003_18_42_32C"/>
      <w:bookmarkEnd w:id="492"/>
      <w:r>
        <w:rPr>
          <w:rtl/>
        </w:rPr>
        <w:t>עזמי בשארה (בל"ד):</w:t>
      </w:r>
    </w:p>
    <w:p w14:paraId="241965E4" w14:textId="77777777" w:rsidR="00000000" w:rsidRDefault="00DD00E1">
      <w:pPr>
        <w:pStyle w:val="a0"/>
        <w:rPr>
          <w:rtl/>
        </w:rPr>
      </w:pPr>
    </w:p>
    <w:p w14:paraId="7D66A4A8" w14:textId="77777777" w:rsidR="00000000" w:rsidRDefault="00DD00E1">
      <w:pPr>
        <w:pStyle w:val="a0"/>
        <w:rPr>
          <w:rFonts w:hint="cs"/>
          <w:rtl/>
        </w:rPr>
      </w:pPr>
      <w:r>
        <w:rPr>
          <w:rFonts w:hint="cs"/>
          <w:rtl/>
        </w:rPr>
        <w:t>זה עניין כלכלי ולא עניין פיננסי. ויש כלכלה מדינית גרועה במדינת ישראל, בזמן של משבר לאומי. כולם פה קוראים לו משבר לאומי ואין לו פתרון. אין לו פתרון חוץ מאשר יציבות והליכה בכיוון שלום, אבל שם זו אותה הסתה. אותה הסתה נגד ציבור העובדים</w:t>
      </w:r>
      <w:r>
        <w:rPr>
          <w:rFonts w:hint="cs"/>
          <w:rtl/>
        </w:rPr>
        <w:t xml:space="preserve"> ודה-לגיטימציה של האמהות החד-הוריות. </w:t>
      </w:r>
    </w:p>
    <w:p w14:paraId="65C7B026" w14:textId="77777777" w:rsidR="00000000" w:rsidRDefault="00DD00E1">
      <w:pPr>
        <w:pStyle w:val="a0"/>
        <w:rPr>
          <w:rFonts w:hint="cs"/>
          <w:rtl/>
        </w:rPr>
      </w:pPr>
    </w:p>
    <w:p w14:paraId="38BD8A08" w14:textId="77777777" w:rsidR="00000000" w:rsidRDefault="00DD00E1">
      <w:pPr>
        <w:pStyle w:val="a0"/>
        <w:rPr>
          <w:rFonts w:hint="cs"/>
          <w:rtl/>
        </w:rPr>
      </w:pPr>
      <w:r>
        <w:rPr>
          <w:rFonts w:hint="cs"/>
          <w:rtl/>
        </w:rPr>
        <w:t>ראינו רק אתמול, נגד אלה שהכריזו על אמנה, אני יודע, אמנת ז'נבה. אני לא אכנס עכשיו לוויכוח על הדבר הזה, אבל אותן שיטות. אותן שיטות של דה-לגיטימציה. לא רוצים לדבר עם אנשים, עושים דה-לגיטימציה, ובמין טוטליות כזאת הולכים ל</w:t>
      </w:r>
      <w:r>
        <w:rPr>
          <w:rFonts w:hint="cs"/>
          <w:rtl/>
        </w:rPr>
        <w:t xml:space="preserve">בד. טוטליטריזם - שלטון של מפלגה אחת, לבד, בתוך מדינה שאמורה להיות דמוקרטית. כלומר, מותר לנו לדבר. לנו מותר להגיד את הכול ולהם מותר לעשות את הכול. דמוקרטיה. כלומר, לנו מותר להגיד מה שבא לנו, והם יעשו את מה שבראש של אדון שרון ואדון נתניהו. </w:t>
      </w:r>
    </w:p>
    <w:p w14:paraId="5A6521C8" w14:textId="77777777" w:rsidR="00000000" w:rsidRDefault="00DD00E1">
      <w:pPr>
        <w:pStyle w:val="a0"/>
        <w:rPr>
          <w:rFonts w:hint="cs"/>
          <w:rtl/>
        </w:rPr>
      </w:pPr>
    </w:p>
    <w:p w14:paraId="74CDDD6E" w14:textId="77777777" w:rsidR="00000000" w:rsidRDefault="00DD00E1">
      <w:pPr>
        <w:pStyle w:val="a0"/>
        <w:rPr>
          <w:rFonts w:hint="cs"/>
          <w:rtl/>
        </w:rPr>
      </w:pPr>
      <w:r>
        <w:rPr>
          <w:rFonts w:hint="cs"/>
          <w:rtl/>
        </w:rPr>
        <w:t>אין פה דיאלוג, א</w:t>
      </w:r>
      <w:r>
        <w:rPr>
          <w:rFonts w:hint="cs"/>
          <w:rtl/>
        </w:rPr>
        <w:t xml:space="preserve">דוני - - </w:t>
      </w:r>
    </w:p>
    <w:p w14:paraId="18B4B4C2" w14:textId="77777777" w:rsidR="00000000" w:rsidRDefault="00DD00E1">
      <w:pPr>
        <w:pStyle w:val="a0"/>
        <w:rPr>
          <w:rFonts w:hint="cs"/>
          <w:rtl/>
        </w:rPr>
      </w:pPr>
    </w:p>
    <w:p w14:paraId="67872A40" w14:textId="77777777" w:rsidR="00000000" w:rsidRDefault="00DD00E1">
      <w:pPr>
        <w:pStyle w:val="af1"/>
        <w:rPr>
          <w:rtl/>
        </w:rPr>
      </w:pPr>
      <w:r>
        <w:rPr>
          <w:rtl/>
        </w:rPr>
        <w:t>היו"ר מיכאל נודלמן:</w:t>
      </w:r>
    </w:p>
    <w:p w14:paraId="476CC6CC" w14:textId="77777777" w:rsidR="00000000" w:rsidRDefault="00DD00E1">
      <w:pPr>
        <w:pStyle w:val="a0"/>
        <w:rPr>
          <w:rtl/>
        </w:rPr>
      </w:pPr>
    </w:p>
    <w:p w14:paraId="33134904" w14:textId="77777777" w:rsidR="00000000" w:rsidRDefault="00DD00E1">
      <w:pPr>
        <w:pStyle w:val="a0"/>
        <w:rPr>
          <w:rFonts w:hint="cs"/>
          <w:rtl/>
        </w:rPr>
      </w:pPr>
      <w:r>
        <w:rPr>
          <w:rFonts w:hint="cs"/>
          <w:rtl/>
        </w:rPr>
        <w:t xml:space="preserve">תסיים, בבקשה. </w:t>
      </w:r>
    </w:p>
    <w:p w14:paraId="05E4EE2E" w14:textId="77777777" w:rsidR="00000000" w:rsidRDefault="00DD00E1">
      <w:pPr>
        <w:pStyle w:val="a0"/>
        <w:rPr>
          <w:rFonts w:hint="cs"/>
          <w:rtl/>
        </w:rPr>
      </w:pPr>
    </w:p>
    <w:p w14:paraId="3A921861" w14:textId="77777777" w:rsidR="00000000" w:rsidRDefault="00DD00E1">
      <w:pPr>
        <w:pStyle w:val="-"/>
        <w:rPr>
          <w:rtl/>
        </w:rPr>
      </w:pPr>
      <w:bookmarkStart w:id="493" w:name="FS000000558T22_10_2003_18_46_22C"/>
      <w:bookmarkEnd w:id="493"/>
      <w:r>
        <w:rPr>
          <w:rtl/>
        </w:rPr>
        <w:t>עזמי בשארה (בל"ד):</w:t>
      </w:r>
    </w:p>
    <w:p w14:paraId="11BE0786" w14:textId="77777777" w:rsidR="00000000" w:rsidRDefault="00DD00E1">
      <w:pPr>
        <w:pStyle w:val="a0"/>
        <w:rPr>
          <w:rtl/>
        </w:rPr>
      </w:pPr>
    </w:p>
    <w:p w14:paraId="423361B1" w14:textId="77777777" w:rsidR="00000000" w:rsidRDefault="00DD00E1">
      <w:pPr>
        <w:pStyle w:val="a0"/>
        <w:rPr>
          <w:rFonts w:hint="cs"/>
          <w:rtl/>
        </w:rPr>
      </w:pPr>
      <w:r>
        <w:rPr>
          <w:rFonts w:hint="cs"/>
          <w:rtl/>
        </w:rPr>
        <w:t xml:space="preserve">- - לא עם העובדים, לא עם האמהות, לא עם תנועת השלום, לא עם הפרלמנט. אין פה דיאלוג, יש מין טוטליטריזם. תודה רבה לך. </w:t>
      </w:r>
    </w:p>
    <w:p w14:paraId="48379E1D" w14:textId="77777777" w:rsidR="00000000" w:rsidRDefault="00DD00E1">
      <w:pPr>
        <w:pStyle w:val="a0"/>
        <w:rPr>
          <w:rFonts w:hint="cs"/>
          <w:rtl/>
        </w:rPr>
      </w:pPr>
    </w:p>
    <w:p w14:paraId="18B99E12" w14:textId="77777777" w:rsidR="00000000" w:rsidRDefault="00DD00E1">
      <w:pPr>
        <w:pStyle w:val="af1"/>
        <w:rPr>
          <w:rtl/>
        </w:rPr>
      </w:pPr>
      <w:r>
        <w:rPr>
          <w:rtl/>
        </w:rPr>
        <w:t>היו"ר מיכאל נודלמן:</w:t>
      </w:r>
    </w:p>
    <w:p w14:paraId="23F1E2B8" w14:textId="77777777" w:rsidR="00000000" w:rsidRDefault="00DD00E1">
      <w:pPr>
        <w:pStyle w:val="a0"/>
        <w:rPr>
          <w:rtl/>
        </w:rPr>
      </w:pPr>
    </w:p>
    <w:p w14:paraId="11937FF1" w14:textId="77777777" w:rsidR="00000000" w:rsidRDefault="00DD00E1">
      <w:pPr>
        <w:pStyle w:val="a0"/>
        <w:rPr>
          <w:rFonts w:hint="cs"/>
          <w:rtl/>
        </w:rPr>
      </w:pPr>
      <w:r>
        <w:rPr>
          <w:rFonts w:hint="cs"/>
          <w:rtl/>
        </w:rPr>
        <w:t>תודה. חבר הכנסת יורי שטרן, אחריו - חבר הכנסת יעקב ל</w:t>
      </w:r>
      <w:r>
        <w:rPr>
          <w:rFonts w:hint="cs"/>
          <w:rtl/>
        </w:rPr>
        <w:t xml:space="preserve">יצמן, אחריו - חבר הכנסת יגאל יאסינוב   וחבר הכנסת עבד-אלמאלכ דהאמשה. </w:t>
      </w:r>
    </w:p>
    <w:p w14:paraId="62A004E2" w14:textId="77777777" w:rsidR="00000000" w:rsidRDefault="00DD00E1">
      <w:pPr>
        <w:pStyle w:val="a0"/>
        <w:rPr>
          <w:rFonts w:hint="cs"/>
          <w:rtl/>
        </w:rPr>
      </w:pPr>
    </w:p>
    <w:p w14:paraId="2FE8451E" w14:textId="77777777" w:rsidR="00000000" w:rsidRDefault="00DD00E1">
      <w:pPr>
        <w:pStyle w:val="a"/>
        <w:rPr>
          <w:rtl/>
        </w:rPr>
      </w:pPr>
      <w:bookmarkStart w:id="494" w:name="FS000000430T22_10_2003_18_47_35"/>
      <w:bookmarkStart w:id="495" w:name="_Toc67028641"/>
      <w:bookmarkEnd w:id="494"/>
      <w:r>
        <w:rPr>
          <w:rFonts w:hint="eastAsia"/>
          <w:rtl/>
        </w:rPr>
        <w:t>יורי</w:t>
      </w:r>
      <w:r>
        <w:rPr>
          <w:rtl/>
        </w:rPr>
        <w:t xml:space="preserve"> שטרן (האיחוד הלאומי - ישראל ביתנו):</w:t>
      </w:r>
      <w:bookmarkEnd w:id="495"/>
    </w:p>
    <w:p w14:paraId="7CB062C4" w14:textId="77777777" w:rsidR="00000000" w:rsidRDefault="00DD00E1">
      <w:pPr>
        <w:pStyle w:val="a0"/>
        <w:rPr>
          <w:rFonts w:hint="cs"/>
          <w:rtl/>
        </w:rPr>
      </w:pPr>
    </w:p>
    <w:p w14:paraId="15C9F55D" w14:textId="77777777" w:rsidR="00000000" w:rsidRDefault="00DD00E1">
      <w:pPr>
        <w:pStyle w:val="a0"/>
        <w:rPr>
          <w:rFonts w:hint="cs"/>
          <w:rtl/>
        </w:rPr>
      </w:pPr>
      <w:r>
        <w:rPr>
          <w:rFonts w:hint="cs"/>
          <w:rtl/>
        </w:rPr>
        <w:t>כבוד היושב-ראש, כבוד השר, אני לוקח את הדברים האחרונים של חבר הכנסת עזמי בשארה, ואני אגיד: כן, נכון, לא צריך להיות שום דו-שיח עם המחבלים, עם הרמ</w:t>
      </w:r>
      <w:r>
        <w:rPr>
          <w:rFonts w:hint="cs"/>
          <w:rtl/>
        </w:rPr>
        <w:t>אים, שמפירים כל הסכם שהם חותמים עליו, ולא צריך להיות דו-שיח עם הארגונים הפרועים - -</w:t>
      </w:r>
    </w:p>
    <w:p w14:paraId="7FD6A382" w14:textId="77777777" w:rsidR="00000000" w:rsidRDefault="00DD00E1">
      <w:pPr>
        <w:pStyle w:val="a0"/>
        <w:rPr>
          <w:rFonts w:hint="cs"/>
          <w:rtl/>
        </w:rPr>
      </w:pPr>
    </w:p>
    <w:p w14:paraId="684BB14E" w14:textId="77777777" w:rsidR="00000000" w:rsidRDefault="00DD00E1">
      <w:pPr>
        <w:pStyle w:val="af0"/>
        <w:rPr>
          <w:rtl/>
        </w:rPr>
      </w:pPr>
      <w:r>
        <w:rPr>
          <w:rFonts w:hint="eastAsia"/>
          <w:rtl/>
        </w:rPr>
        <w:t>עזמי</w:t>
      </w:r>
      <w:r>
        <w:rPr>
          <w:rtl/>
        </w:rPr>
        <w:t xml:space="preserve"> בשארה (בל"ד):</w:t>
      </w:r>
    </w:p>
    <w:p w14:paraId="3ADDD993" w14:textId="77777777" w:rsidR="00000000" w:rsidRDefault="00DD00E1">
      <w:pPr>
        <w:pStyle w:val="a0"/>
        <w:rPr>
          <w:rFonts w:hint="cs"/>
          <w:rtl/>
        </w:rPr>
      </w:pPr>
    </w:p>
    <w:p w14:paraId="6BF0A6E1" w14:textId="77777777" w:rsidR="00000000" w:rsidRDefault="00DD00E1">
      <w:pPr>
        <w:pStyle w:val="a0"/>
        <w:rPr>
          <w:rFonts w:hint="cs"/>
          <w:rtl/>
        </w:rPr>
      </w:pPr>
      <w:r>
        <w:rPr>
          <w:rFonts w:hint="cs"/>
          <w:rtl/>
        </w:rPr>
        <w:t>- - -</w:t>
      </w:r>
    </w:p>
    <w:p w14:paraId="0A3EF4B6" w14:textId="77777777" w:rsidR="00000000" w:rsidRDefault="00DD00E1">
      <w:pPr>
        <w:pStyle w:val="a0"/>
        <w:rPr>
          <w:rFonts w:hint="cs"/>
          <w:rtl/>
        </w:rPr>
      </w:pPr>
    </w:p>
    <w:p w14:paraId="2C3E9E0B" w14:textId="77777777" w:rsidR="00000000" w:rsidRDefault="00DD00E1">
      <w:pPr>
        <w:pStyle w:val="-"/>
        <w:rPr>
          <w:rtl/>
        </w:rPr>
      </w:pPr>
      <w:bookmarkStart w:id="496" w:name="FS000000430T22_10_2003_18_49_16C"/>
      <w:bookmarkEnd w:id="496"/>
      <w:r>
        <w:rPr>
          <w:rtl/>
        </w:rPr>
        <w:t>יורי שטרן (האיחוד הלאומי - ישראל ביתנו):</w:t>
      </w:r>
    </w:p>
    <w:p w14:paraId="7941E11D" w14:textId="77777777" w:rsidR="00000000" w:rsidRDefault="00DD00E1">
      <w:pPr>
        <w:pStyle w:val="a0"/>
        <w:rPr>
          <w:rtl/>
        </w:rPr>
      </w:pPr>
    </w:p>
    <w:p w14:paraId="6F65FC8F" w14:textId="77777777" w:rsidR="00000000" w:rsidRDefault="00DD00E1">
      <w:pPr>
        <w:pStyle w:val="a0"/>
        <w:rPr>
          <w:rFonts w:hint="cs"/>
          <w:rtl/>
        </w:rPr>
      </w:pPr>
      <w:r>
        <w:rPr>
          <w:rFonts w:hint="cs"/>
          <w:rtl/>
        </w:rPr>
        <w:t xml:space="preserve">סליחה. - - עם הביורוקרטיה של העסקנים של איגודי העובדים, שמשתקים את המדינה. ומי משלם על כך? מי משלם על </w:t>
      </w:r>
      <w:r>
        <w:rPr>
          <w:rFonts w:hint="cs"/>
          <w:rtl/>
        </w:rPr>
        <w:t>זה שהביטוח הלאומי שותק? העובדים בעיצומים. העובדים רוצים את זה? - שום דבר, כי יכול להיות שהם בכלל לא יקבלו על זה משכורת. מקבלי דמי אבטלה רוצים את זה? מקבלי הבטחת הכנסה רוצים את זה? האמהות החד-הוריות? אתם בכיתם פה על גורלם המר, אבל מי ששובת היום בביטוח הלאומ</w:t>
      </w:r>
      <w:r>
        <w:rPr>
          <w:rFonts w:hint="cs"/>
          <w:rtl/>
        </w:rPr>
        <w:t xml:space="preserve">י עושה את חייהם של אותם אנשים לאומללים במיוחד.  </w:t>
      </w:r>
    </w:p>
    <w:p w14:paraId="3696F0DC" w14:textId="77777777" w:rsidR="00000000" w:rsidRDefault="00DD00E1">
      <w:pPr>
        <w:pStyle w:val="a0"/>
        <w:rPr>
          <w:rFonts w:hint="cs"/>
          <w:rtl/>
        </w:rPr>
      </w:pPr>
    </w:p>
    <w:p w14:paraId="57A30BF3" w14:textId="77777777" w:rsidR="00000000" w:rsidRDefault="00DD00E1">
      <w:pPr>
        <w:pStyle w:val="af0"/>
        <w:rPr>
          <w:rtl/>
        </w:rPr>
      </w:pPr>
      <w:r>
        <w:rPr>
          <w:rFonts w:hint="eastAsia"/>
          <w:rtl/>
        </w:rPr>
        <w:t>עסאם</w:t>
      </w:r>
      <w:r>
        <w:rPr>
          <w:rtl/>
        </w:rPr>
        <w:t xml:space="preserve"> מח'ול (חד"ש-תע"ל):</w:t>
      </w:r>
    </w:p>
    <w:p w14:paraId="250E55ED" w14:textId="77777777" w:rsidR="00000000" w:rsidRDefault="00DD00E1">
      <w:pPr>
        <w:pStyle w:val="a0"/>
        <w:rPr>
          <w:rFonts w:hint="cs"/>
          <w:rtl/>
        </w:rPr>
      </w:pPr>
    </w:p>
    <w:p w14:paraId="3203271C" w14:textId="77777777" w:rsidR="00000000" w:rsidRDefault="00DD00E1">
      <w:pPr>
        <w:pStyle w:val="a0"/>
        <w:rPr>
          <w:rFonts w:hint="cs"/>
          <w:rtl/>
        </w:rPr>
      </w:pPr>
      <w:r>
        <w:rPr>
          <w:rFonts w:hint="cs"/>
          <w:rtl/>
        </w:rPr>
        <w:t>זו דמגוגיה.</w:t>
      </w:r>
    </w:p>
    <w:p w14:paraId="3E0037FC" w14:textId="77777777" w:rsidR="00000000" w:rsidRDefault="00DD00E1">
      <w:pPr>
        <w:pStyle w:val="a0"/>
        <w:rPr>
          <w:rFonts w:hint="cs"/>
          <w:rtl/>
        </w:rPr>
      </w:pPr>
    </w:p>
    <w:p w14:paraId="29709E15" w14:textId="77777777" w:rsidR="00000000" w:rsidRDefault="00DD00E1">
      <w:pPr>
        <w:pStyle w:val="-"/>
        <w:rPr>
          <w:rtl/>
        </w:rPr>
      </w:pPr>
      <w:bookmarkStart w:id="497" w:name="FS000000430T22_10_2003_18_51_43C"/>
      <w:bookmarkEnd w:id="497"/>
      <w:r>
        <w:rPr>
          <w:rtl/>
        </w:rPr>
        <w:t>יורי שטרן (האיחוד הלאומי - ישראל ביתנו):</w:t>
      </w:r>
    </w:p>
    <w:p w14:paraId="606D55CE" w14:textId="77777777" w:rsidR="00000000" w:rsidRDefault="00DD00E1">
      <w:pPr>
        <w:pStyle w:val="a0"/>
        <w:rPr>
          <w:rtl/>
        </w:rPr>
      </w:pPr>
    </w:p>
    <w:p w14:paraId="5D81B94B" w14:textId="77777777" w:rsidR="00000000" w:rsidRDefault="00DD00E1">
      <w:pPr>
        <w:pStyle w:val="a0"/>
        <w:rPr>
          <w:rFonts w:hint="cs"/>
          <w:rtl/>
        </w:rPr>
      </w:pPr>
      <w:r>
        <w:rPr>
          <w:rFonts w:hint="cs"/>
          <w:rtl/>
        </w:rPr>
        <w:t>מי מרוויח מהשביתה הזאת בנמלים, המשק הישראלי? העובדים של אותם מפעלים שנסגרים גם כך בגלל המשבר, ופה השביתה הזאת נותנת להם מכה סו</w:t>
      </w:r>
      <w:r>
        <w:rPr>
          <w:rFonts w:hint="cs"/>
          <w:rtl/>
        </w:rPr>
        <w:t>פית? קטלנית במיוחד? אלה הם המרוויחים, המעמד של הפועלים  - -</w:t>
      </w:r>
    </w:p>
    <w:p w14:paraId="54AE5CF1" w14:textId="77777777" w:rsidR="00000000" w:rsidRDefault="00DD00E1">
      <w:pPr>
        <w:pStyle w:val="a0"/>
        <w:rPr>
          <w:rFonts w:hint="cs"/>
          <w:rtl/>
        </w:rPr>
      </w:pPr>
    </w:p>
    <w:p w14:paraId="40307C91" w14:textId="77777777" w:rsidR="00000000" w:rsidRDefault="00DD00E1">
      <w:pPr>
        <w:pStyle w:val="af0"/>
        <w:rPr>
          <w:rtl/>
        </w:rPr>
      </w:pPr>
      <w:r>
        <w:rPr>
          <w:rFonts w:hint="eastAsia"/>
          <w:rtl/>
        </w:rPr>
        <w:t>עזמי</w:t>
      </w:r>
      <w:r>
        <w:rPr>
          <w:rtl/>
        </w:rPr>
        <w:t xml:space="preserve"> בשארה (בל"ד):</w:t>
      </w:r>
    </w:p>
    <w:p w14:paraId="1F27998C" w14:textId="77777777" w:rsidR="00000000" w:rsidRDefault="00DD00E1">
      <w:pPr>
        <w:pStyle w:val="a0"/>
        <w:rPr>
          <w:rFonts w:hint="cs"/>
          <w:rtl/>
        </w:rPr>
      </w:pPr>
    </w:p>
    <w:p w14:paraId="4D3A65A7" w14:textId="77777777" w:rsidR="00000000" w:rsidRDefault="00DD00E1">
      <w:pPr>
        <w:pStyle w:val="a0"/>
        <w:rPr>
          <w:rFonts w:hint="cs"/>
          <w:rtl/>
        </w:rPr>
      </w:pPr>
      <w:r>
        <w:rPr>
          <w:rFonts w:hint="cs"/>
          <w:rtl/>
        </w:rPr>
        <w:t>- - -</w:t>
      </w:r>
    </w:p>
    <w:p w14:paraId="545A90AF" w14:textId="77777777" w:rsidR="00000000" w:rsidRDefault="00DD00E1">
      <w:pPr>
        <w:pStyle w:val="a0"/>
        <w:rPr>
          <w:rFonts w:hint="cs"/>
          <w:rtl/>
        </w:rPr>
      </w:pPr>
    </w:p>
    <w:p w14:paraId="316D5B52" w14:textId="77777777" w:rsidR="00000000" w:rsidRDefault="00DD00E1">
      <w:pPr>
        <w:pStyle w:val="-"/>
        <w:rPr>
          <w:rtl/>
        </w:rPr>
      </w:pPr>
      <w:bookmarkStart w:id="498" w:name="FS000000430T22_10_2003_18_53_00C"/>
      <w:bookmarkEnd w:id="498"/>
      <w:r>
        <w:rPr>
          <w:rtl/>
        </w:rPr>
        <w:t>יורי שטרן (האיחוד הלאומי - ישראל ביתנו):</w:t>
      </w:r>
    </w:p>
    <w:p w14:paraId="4B553925" w14:textId="77777777" w:rsidR="00000000" w:rsidRDefault="00DD00E1">
      <w:pPr>
        <w:pStyle w:val="a0"/>
        <w:rPr>
          <w:rtl/>
        </w:rPr>
      </w:pPr>
    </w:p>
    <w:p w14:paraId="1F7E30E9" w14:textId="77777777" w:rsidR="00000000" w:rsidRDefault="00DD00E1">
      <w:pPr>
        <w:pStyle w:val="a0"/>
        <w:rPr>
          <w:rFonts w:hint="cs"/>
          <w:rtl/>
        </w:rPr>
      </w:pPr>
      <w:r>
        <w:rPr>
          <w:rFonts w:hint="cs"/>
          <w:rtl/>
        </w:rPr>
        <w:t>- - הוא הקורבן של העסקנות הזאת. ברוב מדינות העולם המערבי יש מגבלות, אם לא איסורים, על השבתת המגזר הציבורי, כי עובדי ציבור לא י</w:t>
      </w:r>
      <w:r>
        <w:rPr>
          <w:rFonts w:hint="cs"/>
          <w:rtl/>
        </w:rPr>
        <w:t xml:space="preserve">כולים לשבות. הם עובדי ציבור. השביתות בעולם הן בדרך כלל  - וככה גם לימדו אותנו מרקס, אנגלס ולנין -  נשק של הפועלים נגד הקפיטליסטים, נגד בעלי ההון. </w:t>
      </w:r>
    </w:p>
    <w:p w14:paraId="472726C6" w14:textId="77777777" w:rsidR="00000000" w:rsidRDefault="00DD00E1">
      <w:pPr>
        <w:pStyle w:val="a0"/>
        <w:rPr>
          <w:rFonts w:hint="cs"/>
          <w:rtl/>
        </w:rPr>
      </w:pPr>
    </w:p>
    <w:p w14:paraId="44074263" w14:textId="77777777" w:rsidR="00000000" w:rsidRDefault="00DD00E1">
      <w:pPr>
        <w:pStyle w:val="af0"/>
        <w:rPr>
          <w:rtl/>
        </w:rPr>
      </w:pPr>
      <w:r>
        <w:rPr>
          <w:rFonts w:hint="eastAsia"/>
          <w:rtl/>
        </w:rPr>
        <w:t>עסאם</w:t>
      </w:r>
      <w:r>
        <w:rPr>
          <w:rtl/>
        </w:rPr>
        <w:t xml:space="preserve"> מח'ול (חד"ש-תע"ל):</w:t>
      </w:r>
    </w:p>
    <w:p w14:paraId="658A9C3D" w14:textId="77777777" w:rsidR="00000000" w:rsidRDefault="00DD00E1">
      <w:pPr>
        <w:pStyle w:val="a0"/>
        <w:rPr>
          <w:rFonts w:hint="cs"/>
          <w:rtl/>
        </w:rPr>
      </w:pPr>
    </w:p>
    <w:p w14:paraId="1198CCEB" w14:textId="77777777" w:rsidR="00000000" w:rsidRDefault="00DD00E1">
      <w:pPr>
        <w:pStyle w:val="a0"/>
        <w:rPr>
          <w:rFonts w:hint="cs"/>
          <w:rtl/>
        </w:rPr>
      </w:pPr>
      <w:r>
        <w:rPr>
          <w:rFonts w:hint="cs"/>
          <w:rtl/>
        </w:rPr>
        <w:t>- - -</w:t>
      </w:r>
    </w:p>
    <w:p w14:paraId="2DFA1768" w14:textId="77777777" w:rsidR="00000000" w:rsidRDefault="00DD00E1">
      <w:pPr>
        <w:pStyle w:val="a0"/>
        <w:rPr>
          <w:rFonts w:hint="cs"/>
          <w:rtl/>
        </w:rPr>
      </w:pPr>
    </w:p>
    <w:p w14:paraId="6E60C7EC" w14:textId="77777777" w:rsidR="00000000" w:rsidRDefault="00DD00E1">
      <w:pPr>
        <w:pStyle w:val="-"/>
        <w:rPr>
          <w:rtl/>
        </w:rPr>
      </w:pPr>
      <w:bookmarkStart w:id="499" w:name="FS000000430T22_10_2003_18_55_06C"/>
      <w:bookmarkEnd w:id="499"/>
      <w:r>
        <w:rPr>
          <w:rtl/>
        </w:rPr>
        <w:t>יורי שטרן (האיחוד הלאומי - ישראל ביתנו):</w:t>
      </w:r>
    </w:p>
    <w:p w14:paraId="11E28C18" w14:textId="77777777" w:rsidR="00000000" w:rsidRDefault="00DD00E1">
      <w:pPr>
        <w:pStyle w:val="a0"/>
        <w:rPr>
          <w:rtl/>
        </w:rPr>
      </w:pPr>
    </w:p>
    <w:p w14:paraId="3B2522CD" w14:textId="77777777" w:rsidR="00000000" w:rsidRDefault="00DD00E1">
      <w:pPr>
        <w:pStyle w:val="a0"/>
        <w:rPr>
          <w:rFonts w:hint="cs"/>
          <w:rtl/>
        </w:rPr>
      </w:pPr>
      <w:r>
        <w:rPr>
          <w:rFonts w:hint="cs"/>
          <w:rtl/>
        </w:rPr>
        <w:t>והנה, במדינת ישראל, המגזר הפרטי לא</w:t>
      </w:r>
      <w:r>
        <w:rPr>
          <w:rFonts w:hint="cs"/>
          <w:rtl/>
        </w:rPr>
        <w:t xml:space="preserve"> שובת. מי שובת אצלנו? עובדי ציבור, עובדי החברות הממשלתיות, המונופולים הממשלתיים, הם אלה שמחזיקים את כל המשק "קצר" והם השובתים. הם מזיקים נזק עצום למשק הישראלי, לעובדים ולמקבלי כל הקצבאות הממשלתיות. </w:t>
      </w:r>
    </w:p>
    <w:p w14:paraId="1AB4E126" w14:textId="77777777" w:rsidR="00000000" w:rsidRDefault="00DD00E1">
      <w:pPr>
        <w:pStyle w:val="a0"/>
        <w:rPr>
          <w:rFonts w:hint="cs"/>
          <w:rtl/>
        </w:rPr>
      </w:pPr>
    </w:p>
    <w:p w14:paraId="282E3E01" w14:textId="77777777" w:rsidR="00000000" w:rsidRDefault="00DD00E1">
      <w:pPr>
        <w:pStyle w:val="a0"/>
        <w:rPr>
          <w:rFonts w:hint="cs"/>
          <w:rtl/>
        </w:rPr>
      </w:pPr>
      <w:r>
        <w:rPr>
          <w:rFonts w:hint="cs"/>
          <w:rtl/>
        </w:rPr>
        <w:t>ולכן הממשלה, כשהיא מקצצת את התקציבים - ולא תמיד אני מסכי</w:t>
      </w:r>
      <w:r>
        <w:rPr>
          <w:rFonts w:hint="cs"/>
          <w:rtl/>
        </w:rPr>
        <w:t>ם עם הדרך שבה היא עושה את זה, ולא תמיד אני חושב שהיא עושה דברים נכונים, ויש אטימות באוצר, אין ספק. אבל בגדול, הסיבה המרכזית, חברים, היא הטרור הערבי, הפלסטיני, שפתח נגדנו במלחמה, ולכן משאבי האומה הזאת מצטמצמים. ומי שמגן על הטרור יש לו חוצפה לבוא אל הבמה הזא</w:t>
      </w:r>
      <w:r>
        <w:rPr>
          <w:rFonts w:hint="cs"/>
          <w:rtl/>
        </w:rPr>
        <w:t>ת ולהאשים אותנו  - -</w:t>
      </w:r>
    </w:p>
    <w:p w14:paraId="110D85FB" w14:textId="77777777" w:rsidR="00000000" w:rsidRDefault="00DD00E1">
      <w:pPr>
        <w:pStyle w:val="a0"/>
        <w:rPr>
          <w:rFonts w:hint="cs"/>
          <w:rtl/>
        </w:rPr>
      </w:pPr>
    </w:p>
    <w:p w14:paraId="4ED9AAF3" w14:textId="77777777" w:rsidR="00000000" w:rsidRDefault="00DD00E1">
      <w:pPr>
        <w:pStyle w:val="af0"/>
        <w:rPr>
          <w:rtl/>
        </w:rPr>
      </w:pPr>
      <w:r>
        <w:rPr>
          <w:rFonts w:hint="eastAsia"/>
          <w:rtl/>
        </w:rPr>
        <w:t>עזמי</w:t>
      </w:r>
      <w:r>
        <w:rPr>
          <w:rtl/>
        </w:rPr>
        <w:t xml:space="preserve"> בשארה (בל"ד):</w:t>
      </w:r>
    </w:p>
    <w:p w14:paraId="0F801209" w14:textId="77777777" w:rsidR="00000000" w:rsidRDefault="00DD00E1">
      <w:pPr>
        <w:pStyle w:val="a0"/>
        <w:rPr>
          <w:rFonts w:hint="cs"/>
          <w:rtl/>
        </w:rPr>
      </w:pPr>
    </w:p>
    <w:p w14:paraId="3F408A02" w14:textId="77777777" w:rsidR="00000000" w:rsidRDefault="00DD00E1">
      <w:pPr>
        <w:pStyle w:val="a0"/>
        <w:rPr>
          <w:rFonts w:hint="cs"/>
          <w:rtl/>
        </w:rPr>
      </w:pPr>
      <w:r>
        <w:rPr>
          <w:rFonts w:hint="cs"/>
          <w:rtl/>
        </w:rPr>
        <w:t>הכיבוש, הכיבוש. מי שמגן על הכיבוש יש לו חוצפה - - -</w:t>
      </w:r>
    </w:p>
    <w:p w14:paraId="29FB450C" w14:textId="77777777" w:rsidR="00000000" w:rsidRDefault="00DD00E1">
      <w:pPr>
        <w:pStyle w:val="a0"/>
        <w:rPr>
          <w:rFonts w:hint="cs"/>
          <w:rtl/>
        </w:rPr>
      </w:pPr>
    </w:p>
    <w:p w14:paraId="27949A6E" w14:textId="77777777" w:rsidR="00000000" w:rsidRDefault="00DD00E1">
      <w:pPr>
        <w:pStyle w:val="-"/>
        <w:rPr>
          <w:rtl/>
        </w:rPr>
      </w:pPr>
      <w:bookmarkStart w:id="500" w:name="FS000000430T22_10_2003_18_58_25C"/>
      <w:bookmarkEnd w:id="500"/>
      <w:r>
        <w:rPr>
          <w:rtl/>
        </w:rPr>
        <w:t>יורי שטרן (האיחוד הלאומי - ישראל ביתנו):</w:t>
      </w:r>
    </w:p>
    <w:p w14:paraId="0AF522DD" w14:textId="77777777" w:rsidR="00000000" w:rsidRDefault="00DD00E1">
      <w:pPr>
        <w:pStyle w:val="a0"/>
        <w:rPr>
          <w:rtl/>
        </w:rPr>
      </w:pPr>
    </w:p>
    <w:p w14:paraId="794734E6" w14:textId="77777777" w:rsidR="00000000" w:rsidRDefault="00DD00E1">
      <w:pPr>
        <w:pStyle w:val="a0"/>
        <w:rPr>
          <w:rFonts w:hint="cs"/>
          <w:rtl/>
        </w:rPr>
      </w:pPr>
      <w:r>
        <w:rPr>
          <w:rFonts w:hint="cs"/>
          <w:rtl/>
        </w:rPr>
        <w:t>- - שאנחנו, בהעדר משאבים, מחפשים מאיפה לקצץ. הביורוקרטיה הישראלית והמגזר הציבורי גדולים מדי ואין לנו חופש עיסוק מספיק ב</w:t>
      </w:r>
      <w:r>
        <w:rPr>
          <w:rFonts w:hint="cs"/>
          <w:rtl/>
        </w:rPr>
        <w:t>סקטור הפרטי. ולכן בגדול, הממשלה צודקת: היא צריכה לצמצם את המגזר הציבורי, היא צריכה להקל על היזם הפרטי לעבוד. אלא מה? היא לא עושה את זה. היא מצמצמת את הסקטור הציבורי, אבל היא לא מייצרת מערכת עידוד לעסקים, לעסקים הקטנים ולעסקים הגדולים, למשקיעים, למי שבא לעב</w:t>
      </w:r>
      <w:r>
        <w:rPr>
          <w:rFonts w:hint="cs"/>
          <w:rtl/>
        </w:rPr>
        <w:t>וד ומי שבא ליצור ולייצר. לזה היא לא הגיעה. לכן, המדיניות הזאת היא חד-צדדית, היא באמת מביאה להרבה מאוד כעסים, אבל חלק מהכעסים האלה הם ההיפך ממה שאנחנו צריכים. אנחנו חייבים - ולו בגלל המצב הזה, בגלל מצב החירום - להגביל את הפורענות, השביתות האלה. אנחנו לא יכו</w:t>
      </w:r>
      <w:r>
        <w:rPr>
          <w:rFonts w:hint="cs"/>
          <w:rtl/>
        </w:rPr>
        <w:t>לים להרשות לעצמנו להמשיך ככה.</w:t>
      </w:r>
    </w:p>
    <w:p w14:paraId="3BC559BC" w14:textId="77777777" w:rsidR="00000000" w:rsidRDefault="00DD00E1">
      <w:pPr>
        <w:pStyle w:val="a0"/>
        <w:rPr>
          <w:rFonts w:hint="cs"/>
          <w:rtl/>
        </w:rPr>
      </w:pPr>
    </w:p>
    <w:p w14:paraId="1D1056A5" w14:textId="77777777" w:rsidR="00000000" w:rsidRDefault="00DD00E1">
      <w:pPr>
        <w:pStyle w:val="a0"/>
        <w:rPr>
          <w:rFonts w:hint="cs"/>
          <w:rtl/>
        </w:rPr>
      </w:pPr>
      <w:r>
        <w:rPr>
          <w:rFonts w:hint="cs"/>
          <w:rtl/>
        </w:rPr>
        <w:t xml:space="preserve">יש כמה הצעות. לנו היתה הצעה, כסיעת האיחוד הלאומי, של בוררות חובה: במגזר הציבורי ובענפים שהם קריטיים לתפקוד המשק ולהגנת המדינה השביתות אסורות ויש בוררות חובה, שהיא מחליטה בסכסוכי עבודה. </w:t>
      </w:r>
    </w:p>
    <w:p w14:paraId="16D8A726" w14:textId="77777777" w:rsidR="00000000" w:rsidRDefault="00DD00E1">
      <w:pPr>
        <w:pStyle w:val="a0"/>
        <w:rPr>
          <w:rFonts w:hint="cs"/>
          <w:rtl/>
        </w:rPr>
      </w:pPr>
    </w:p>
    <w:p w14:paraId="109120EB" w14:textId="77777777" w:rsidR="00000000" w:rsidRDefault="00DD00E1">
      <w:pPr>
        <w:pStyle w:val="af1"/>
        <w:rPr>
          <w:rtl/>
        </w:rPr>
      </w:pPr>
      <w:r>
        <w:rPr>
          <w:rtl/>
        </w:rPr>
        <w:t>היו"ר מיכאל נודלמן:</w:t>
      </w:r>
    </w:p>
    <w:p w14:paraId="2AA88F1F" w14:textId="77777777" w:rsidR="00000000" w:rsidRDefault="00DD00E1">
      <w:pPr>
        <w:pStyle w:val="a0"/>
        <w:rPr>
          <w:rtl/>
        </w:rPr>
      </w:pPr>
    </w:p>
    <w:p w14:paraId="1F875122" w14:textId="77777777" w:rsidR="00000000" w:rsidRDefault="00DD00E1">
      <w:pPr>
        <w:pStyle w:val="a0"/>
        <w:rPr>
          <w:rFonts w:hint="cs"/>
          <w:rtl/>
        </w:rPr>
      </w:pPr>
      <w:r>
        <w:rPr>
          <w:rFonts w:hint="cs"/>
          <w:rtl/>
        </w:rPr>
        <w:t>לסיים.</w:t>
      </w:r>
    </w:p>
    <w:p w14:paraId="25405A06" w14:textId="77777777" w:rsidR="00000000" w:rsidRDefault="00DD00E1">
      <w:pPr>
        <w:pStyle w:val="a0"/>
        <w:rPr>
          <w:rFonts w:hint="cs"/>
          <w:rtl/>
        </w:rPr>
      </w:pPr>
    </w:p>
    <w:p w14:paraId="30CA5566" w14:textId="77777777" w:rsidR="00000000" w:rsidRDefault="00DD00E1">
      <w:pPr>
        <w:pStyle w:val="-"/>
        <w:rPr>
          <w:rtl/>
        </w:rPr>
      </w:pPr>
      <w:bookmarkStart w:id="501" w:name="FS000000430T22_10_2003_19_02_39C"/>
      <w:bookmarkEnd w:id="501"/>
      <w:r>
        <w:rPr>
          <w:rtl/>
        </w:rPr>
        <w:t>יורי שטרן</w:t>
      </w:r>
      <w:r>
        <w:rPr>
          <w:rtl/>
        </w:rPr>
        <w:t xml:space="preserve"> (האיחוד הלאומי - ישראל ביתנו):</w:t>
      </w:r>
    </w:p>
    <w:p w14:paraId="5D3AECE4" w14:textId="77777777" w:rsidR="00000000" w:rsidRDefault="00DD00E1">
      <w:pPr>
        <w:pStyle w:val="a0"/>
        <w:rPr>
          <w:rtl/>
        </w:rPr>
      </w:pPr>
    </w:p>
    <w:p w14:paraId="389EC191" w14:textId="77777777" w:rsidR="00000000" w:rsidRDefault="00DD00E1">
      <w:pPr>
        <w:pStyle w:val="a0"/>
        <w:rPr>
          <w:rFonts w:hint="cs"/>
          <w:rtl/>
        </w:rPr>
      </w:pPr>
      <w:r>
        <w:rPr>
          <w:rFonts w:hint="cs"/>
          <w:rtl/>
        </w:rPr>
        <w:t>באה הממשלה עם הצעה אחרת, שברוב קולות של העובדים בכל מפעל ומפעל צריכים להחליט אם תהיה שביתה או לא. באו היום נציגי הארגון של פורום ה-</w:t>
      </w:r>
      <w:r>
        <w:rPr>
          <w:rFonts w:hint="cs"/>
        </w:rPr>
        <w:t>CFO</w:t>
      </w:r>
      <w:r>
        <w:rPr>
          <w:rFonts w:hint="cs"/>
          <w:rtl/>
        </w:rPr>
        <w:t xml:space="preserve"> - </w:t>
      </w:r>
      <w:r>
        <w:t>Chief Financial Officers</w:t>
      </w:r>
      <w:r>
        <w:rPr>
          <w:rFonts w:hint="cs"/>
          <w:rtl/>
        </w:rPr>
        <w:t xml:space="preserve"> - אנשי כספים, גזברים בכירים, עם הצעה של יצירת איזה גוף בראשות</w:t>
      </w:r>
      <w:r>
        <w:rPr>
          <w:rFonts w:hint="cs"/>
          <w:rtl/>
        </w:rPr>
        <w:t>ו של שופט בדימוס, שהוא לפחות ייתן המלצות במקרים של שביתות כאלה ואחרות, איך לעשות, אם אפשר לפתור את הסכסוך בלי השביתות וכו'.</w:t>
      </w:r>
    </w:p>
    <w:p w14:paraId="3D74B03E" w14:textId="77777777" w:rsidR="00000000" w:rsidRDefault="00DD00E1">
      <w:pPr>
        <w:pStyle w:val="a0"/>
        <w:rPr>
          <w:rFonts w:hint="cs"/>
          <w:rtl/>
        </w:rPr>
      </w:pPr>
    </w:p>
    <w:p w14:paraId="409A08D3" w14:textId="77777777" w:rsidR="00000000" w:rsidRDefault="00DD00E1">
      <w:pPr>
        <w:pStyle w:val="af1"/>
        <w:rPr>
          <w:rtl/>
        </w:rPr>
      </w:pPr>
      <w:r>
        <w:rPr>
          <w:rtl/>
        </w:rPr>
        <w:t>היו"ר מיכאל נודלמן:</w:t>
      </w:r>
    </w:p>
    <w:p w14:paraId="7051595F" w14:textId="77777777" w:rsidR="00000000" w:rsidRDefault="00DD00E1">
      <w:pPr>
        <w:pStyle w:val="a0"/>
        <w:rPr>
          <w:rtl/>
        </w:rPr>
      </w:pPr>
    </w:p>
    <w:p w14:paraId="7BDE7FBA" w14:textId="77777777" w:rsidR="00000000" w:rsidRDefault="00DD00E1">
      <w:pPr>
        <w:pStyle w:val="a0"/>
        <w:rPr>
          <w:rFonts w:hint="cs"/>
          <w:rtl/>
        </w:rPr>
      </w:pPr>
      <w:r>
        <w:rPr>
          <w:rFonts w:hint="cs"/>
          <w:rtl/>
        </w:rPr>
        <w:t xml:space="preserve">תסיים, בבקשה. </w:t>
      </w:r>
    </w:p>
    <w:p w14:paraId="21D70A45" w14:textId="77777777" w:rsidR="00000000" w:rsidRDefault="00DD00E1">
      <w:pPr>
        <w:pStyle w:val="a0"/>
        <w:rPr>
          <w:rFonts w:hint="cs"/>
          <w:rtl/>
        </w:rPr>
      </w:pPr>
    </w:p>
    <w:p w14:paraId="51B1AABE" w14:textId="77777777" w:rsidR="00000000" w:rsidRDefault="00DD00E1">
      <w:pPr>
        <w:pStyle w:val="-"/>
        <w:rPr>
          <w:rtl/>
        </w:rPr>
      </w:pPr>
      <w:bookmarkStart w:id="502" w:name="FS000000430T22_10_2003_19_06_05C"/>
      <w:bookmarkEnd w:id="502"/>
      <w:r>
        <w:rPr>
          <w:rtl/>
        </w:rPr>
        <w:t>יורי שטרן (האיחוד הלאומי - ישראל ביתנו):</w:t>
      </w:r>
    </w:p>
    <w:p w14:paraId="27F02546" w14:textId="77777777" w:rsidR="00000000" w:rsidRDefault="00DD00E1">
      <w:pPr>
        <w:pStyle w:val="a0"/>
        <w:rPr>
          <w:rtl/>
        </w:rPr>
      </w:pPr>
    </w:p>
    <w:p w14:paraId="42D2B7A3" w14:textId="77777777" w:rsidR="00000000" w:rsidRDefault="00DD00E1">
      <w:pPr>
        <w:pStyle w:val="a0"/>
        <w:rPr>
          <w:rFonts w:hint="cs"/>
          <w:rtl/>
        </w:rPr>
      </w:pPr>
      <w:r>
        <w:rPr>
          <w:rFonts w:hint="cs"/>
          <w:rtl/>
        </w:rPr>
        <w:t>על כל פנים, השביתות האלה הן לוקסוס. אם פעם זה היה לו</w:t>
      </w:r>
      <w:r>
        <w:rPr>
          <w:rFonts w:hint="cs"/>
          <w:rtl/>
        </w:rPr>
        <w:t>קסוס, היום זה לוקסוס בלתי נסבל, שפוגע בחלשים במיוחד, שפוגע בפועלים, שמגדיל את האבטלה, לא נותן דבר לאיש מן האזרחים הפשוטים, אלא לאותם עסקנים, מחזק אותם - אולי בסוף מחליש - ולאותן קבוצות קטנות שמרוויחות מעל ומעבר ועוד יש חוצפה לשבות.</w:t>
      </w:r>
    </w:p>
    <w:p w14:paraId="28DBAD73" w14:textId="77777777" w:rsidR="00000000" w:rsidRDefault="00DD00E1">
      <w:pPr>
        <w:pStyle w:val="a0"/>
        <w:rPr>
          <w:rFonts w:hint="cs"/>
          <w:rtl/>
        </w:rPr>
      </w:pPr>
    </w:p>
    <w:p w14:paraId="0E99E853" w14:textId="77777777" w:rsidR="00000000" w:rsidRDefault="00DD00E1">
      <w:pPr>
        <w:pStyle w:val="af1"/>
        <w:rPr>
          <w:rtl/>
        </w:rPr>
      </w:pPr>
      <w:r>
        <w:rPr>
          <w:rtl/>
        </w:rPr>
        <w:t>היו"ר מיכאל נודלמן:</w:t>
      </w:r>
    </w:p>
    <w:p w14:paraId="41727FEF" w14:textId="77777777" w:rsidR="00000000" w:rsidRDefault="00DD00E1">
      <w:pPr>
        <w:pStyle w:val="a0"/>
        <w:rPr>
          <w:rtl/>
        </w:rPr>
      </w:pPr>
    </w:p>
    <w:p w14:paraId="60A2CE1C" w14:textId="77777777" w:rsidR="00000000" w:rsidRDefault="00DD00E1">
      <w:pPr>
        <w:pStyle w:val="a0"/>
        <w:rPr>
          <w:rFonts w:hint="cs"/>
          <w:rtl/>
        </w:rPr>
      </w:pPr>
      <w:r>
        <w:rPr>
          <w:rFonts w:hint="cs"/>
          <w:rtl/>
        </w:rPr>
        <w:t>תו</w:t>
      </w:r>
      <w:r>
        <w:rPr>
          <w:rFonts w:hint="cs"/>
          <w:rtl/>
        </w:rPr>
        <w:t xml:space="preserve">דה. חבר הכנסת יעקב ליצמן - אינו נוכח. חבר הכנסת יגאל יאסינוב, בבקשה. </w:t>
      </w:r>
    </w:p>
    <w:p w14:paraId="60CA03A7" w14:textId="77777777" w:rsidR="00000000" w:rsidRDefault="00DD00E1">
      <w:pPr>
        <w:pStyle w:val="a0"/>
        <w:rPr>
          <w:rFonts w:hint="cs"/>
          <w:rtl/>
        </w:rPr>
      </w:pPr>
    </w:p>
    <w:p w14:paraId="40FB04B2" w14:textId="77777777" w:rsidR="00000000" w:rsidRDefault="00DD00E1">
      <w:pPr>
        <w:pStyle w:val="af0"/>
        <w:rPr>
          <w:rtl/>
        </w:rPr>
      </w:pPr>
      <w:r>
        <w:rPr>
          <w:rFonts w:hint="eastAsia"/>
          <w:rtl/>
        </w:rPr>
        <w:t>ג</w:t>
      </w:r>
      <w:r>
        <w:rPr>
          <w:rtl/>
        </w:rPr>
        <w:t>'מאל זחאלקה (בל"ד):</w:t>
      </w:r>
    </w:p>
    <w:p w14:paraId="78EFF122" w14:textId="77777777" w:rsidR="00000000" w:rsidRDefault="00DD00E1">
      <w:pPr>
        <w:pStyle w:val="a0"/>
        <w:rPr>
          <w:rFonts w:hint="cs"/>
          <w:rtl/>
        </w:rPr>
      </w:pPr>
    </w:p>
    <w:p w14:paraId="2802A8B4" w14:textId="77777777" w:rsidR="00000000" w:rsidRDefault="00DD00E1">
      <w:pPr>
        <w:pStyle w:val="a0"/>
        <w:rPr>
          <w:rFonts w:hint="cs"/>
          <w:rtl/>
        </w:rPr>
      </w:pPr>
      <w:r>
        <w:rPr>
          <w:rFonts w:hint="cs"/>
          <w:rtl/>
        </w:rPr>
        <w:t>- - - בעד העובדים.</w:t>
      </w:r>
    </w:p>
    <w:p w14:paraId="090EC4E8" w14:textId="77777777" w:rsidR="00000000" w:rsidRDefault="00DD00E1">
      <w:pPr>
        <w:pStyle w:val="a0"/>
        <w:rPr>
          <w:rFonts w:hint="cs"/>
          <w:rtl/>
        </w:rPr>
      </w:pPr>
    </w:p>
    <w:p w14:paraId="16A49EA6" w14:textId="77777777" w:rsidR="00000000" w:rsidRDefault="00DD00E1">
      <w:pPr>
        <w:pStyle w:val="af1"/>
        <w:rPr>
          <w:rtl/>
        </w:rPr>
      </w:pPr>
      <w:r>
        <w:rPr>
          <w:rtl/>
        </w:rPr>
        <w:t>היו"ר מיכאל נודלמן:</w:t>
      </w:r>
    </w:p>
    <w:p w14:paraId="4466F9C8" w14:textId="77777777" w:rsidR="00000000" w:rsidRDefault="00DD00E1">
      <w:pPr>
        <w:pStyle w:val="a0"/>
        <w:rPr>
          <w:rtl/>
        </w:rPr>
      </w:pPr>
    </w:p>
    <w:p w14:paraId="3D893F54" w14:textId="77777777" w:rsidR="00000000" w:rsidRDefault="00DD00E1">
      <w:pPr>
        <w:pStyle w:val="a0"/>
        <w:rPr>
          <w:rFonts w:hint="cs"/>
          <w:rtl/>
        </w:rPr>
      </w:pPr>
      <w:r>
        <w:rPr>
          <w:rFonts w:hint="cs"/>
          <w:rtl/>
        </w:rPr>
        <w:t>כולם בעד העובדים, אבל - - -</w:t>
      </w:r>
    </w:p>
    <w:p w14:paraId="554F52E7" w14:textId="77777777" w:rsidR="00000000" w:rsidRDefault="00DD00E1">
      <w:pPr>
        <w:pStyle w:val="a0"/>
        <w:rPr>
          <w:rFonts w:hint="cs"/>
          <w:rtl/>
        </w:rPr>
      </w:pPr>
    </w:p>
    <w:p w14:paraId="5F2C5C81" w14:textId="77777777" w:rsidR="00000000" w:rsidRDefault="00DD00E1">
      <w:pPr>
        <w:pStyle w:val="a"/>
        <w:rPr>
          <w:rtl/>
        </w:rPr>
      </w:pPr>
      <w:bookmarkStart w:id="503" w:name="FS000001054T22_10_2003_18_17_44"/>
      <w:bookmarkStart w:id="504" w:name="_Toc67028642"/>
      <w:bookmarkEnd w:id="503"/>
      <w:r>
        <w:rPr>
          <w:rFonts w:hint="eastAsia"/>
          <w:rtl/>
        </w:rPr>
        <w:t>יגאל</w:t>
      </w:r>
      <w:r>
        <w:rPr>
          <w:rtl/>
        </w:rPr>
        <w:t xml:space="preserve"> יאסינוב (שינוי):</w:t>
      </w:r>
      <w:bookmarkEnd w:id="504"/>
    </w:p>
    <w:p w14:paraId="43E5B2FB" w14:textId="77777777" w:rsidR="00000000" w:rsidRDefault="00DD00E1">
      <w:pPr>
        <w:pStyle w:val="a0"/>
        <w:rPr>
          <w:rFonts w:hint="cs"/>
          <w:rtl/>
        </w:rPr>
      </w:pPr>
    </w:p>
    <w:p w14:paraId="5E101329" w14:textId="77777777" w:rsidR="00000000" w:rsidRDefault="00DD00E1">
      <w:pPr>
        <w:pStyle w:val="a0"/>
        <w:rPr>
          <w:rFonts w:hint="cs"/>
          <w:rtl/>
        </w:rPr>
      </w:pPr>
      <w:r>
        <w:rPr>
          <w:rFonts w:hint="cs"/>
          <w:rtl/>
        </w:rPr>
        <w:t>אני כל הזמן בעד העובדים.</w:t>
      </w:r>
    </w:p>
    <w:p w14:paraId="29BBECC7" w14:textId="77777777" w:rsidR="00000000" w:rsidRDefault="00DD00E1">
      <w:pPr>
        <w:pStyle w:val="a0"/>
        <w:rPr>
          <w:rFonts w:hint="cs"/>
          <w:rtl/>
        </w:rPr>
      </w:pPr>
    </w:p>
    <w:p w14:paraId="297762D0" w14:textId="77777777" w:rsidR="00000000" w:rsidRDefault="00DD00E1">
      <w:pPr>
        <w:pStyle w:val="af0"/>
        <w:rPr>
          <w:rtl/>
        </w:rPr>
      </w:pPr>
      <w:r>
        <w:rPr>
          <w:rFonts w:hint="eastAsia"/>
          <w:rtl/>
        </w:rPr>
        <w:t>ג</w:t>
      </w:r>
      <w:r>
        <w:rPr>
          <w:rtl/>
        </w:rPr>
        <w:t>'מאל זחאלקה (בל"ד):</w:t>
      </w:r>
    </w:p>
    <w:p w14:paraId="64169B34" w14:textId="77777777" w:rsidR="00000000" w:rsidRDefault="00DD00E1">
      <w:pPr>
        <w:pStyle w:val="a0"/>
        <w:rPr>
          <w:rFonts w:hint="cs"/>
          <w:rtl/>
        </w:rPr>
      </w:pPr>
    </w:p>
    <w:p w14:paraId="524D0B55" w14:textId="77777777" w:rsidR="00000000" w:rsidRDefault="00DD00E1">
      <w:pPr>
        <w:pStyle w:val="a0"/>
        <w:rPr>
          <w:rFonts w:hint="cs"/>
          <w:rtl/>
        </w:rPr>
      </w:pPr>
      <w:r>
        <w:rPr>
          <w:rFonts w:hint="cs"/>
          <w:rtl/>
        </w:rPr>
        <w:t>בעד השביתות, בעד המאבק</w:t>
      </w:r>
      <w:r>
        <w:rPr>
          <w:rFonts w:hint="cs"/>
          <w:rtl/>
        </w:rPr>
        <w:t xml:space="preserve"> למען הזכויות הסוציאליות ונגד כרישי ההון. </w:t>
      </w:r>
    </w:p>
    <w:p w14:paraId="70B895DD" w14:textId="77777777" w:rsidR="00000000" w:rsidRDefault="00DD00E1">
      <w:pPr>
        <w:pStyle w:val="a0"/>
        <w:rPr>
          <w:rFonts w:hint="cs"/>
          <w:rtl/>
        </w:rPr>
      </w:pPr>
    </w:p>
    <w:p w14:paraId="745A4541" w14:textId="77777777" w:rsidR="00000000" w:rsidRDefault="00DD00E1">
      <w:pPr>
        <w:pStyle w:val="-"/>
        <w:rPr>
          <w:rtl/>
        </w:rPr>
      </w:pPr>
      <w:bookmarkStart w:id="505" w:name="FS000001054T22_10_2003_18_18_39C"/>
      <w:bookmarkEnd w:id="505"/>
      <w:r>
        <w:rPr>
          <w:rtl/>
        </w:rPr>
        <w:t>יגאל יאסינוב (שינוי):</w:t>
      </w:r>
    </w:p>
    <w:p w14:paraId="461FC620" w14:textId="77777777" w:rsidR="00000000" w:rsidRDefault="00DD00E1">
      <w:pPr>
        <w:pStyle w:val="a0"/>
        <w:rPr>
          <w:rtl/>
        </w:rPr>
      </w:pPr>
    </w:p>
    <w:p w14:paraId="4C0088AD" w14:textId="77777777" w:rsidR="00000000" w:rsidRDefault="00DD00E1">
      <w:pPr>
        <w:pStyle w:val="a0"/>
        <w:rPr>
          <w:rFonts w:hint="cs"/>
          <w:rtl/>
        </w:rPr>
      </w:pPr>
      <w:r>
        <w:rPr>
          <w:rFonts w:hint="cs"/>
          <w:rtl/>
        </w:rPr>
        <w:t xml:space="preserve">ברור. </w:t>
      </w:r>
    </w:p>
    <w:p w14:paraId="4B882086" w14:textId="77777777" w:rsidR="00000000" w:rsidRDefault="00DD00E1">
      <w:pPr>
        <w:pStyle w:val="a0"/>
        <w:rPr>
          <w:rFonts w:hint="cs"/>
          <w:rtl/>
        </w:rPr>
      </w:pPr>
    </w:p>
    <w:p w14:paraId="4054A00D" w14:textId="77777777" w:rsidR="00000000" w:rsidRDefault="00DD00E1">
      <w:pPr>
        <w:pStyle w:val="a0"/>
        <w:rPr>
          <w:rFonts w:hint="cs"/>
          <w:rtl/>
        </w:rPr>
      </w:pPr>
      <w:r>
        <w:rPr>
          <w:rFonts w:hint="cs"/>
          <w:rtl/>
        </w:rPr>
        <w:t>אדוני היושב-ראש, כבוד השר, חברי הכנסת, קודם כול אני רוצה שתסתכלו כמה מנציגי העובדים בכנסת נמצאים היום בדיון שנוגע בזה בדיוק, כמה מהם באו לכאן  לעזור לעובדים, להילחם עבורם.</w:t>
      </w:r>
    </w:p>
    <w:p w14:paraId="098CF7BB" w14:textId="77777777" w:rsidR="00000000" w:rsidRDefault="00DD00E1">
      <w:pPr>
        <w:pStyle w:val="a0"/>
        <w:rPr>
          <w:rFonts w:hint="cs"/>
          <w:rtl/>
        </w:rPr>
      </w:pPr>
    </w:p>
    <w:p w14:paraId="00086EB8" w14:textId="77777777" w:rsidR="00000000" w:rsidRDefault="00DD00E1">
      <w:pPr>
        <w:pStyle w:val="af0"/>
        <w:rPr>
          <w:rtl/>
        </w:rPr>
      </w:pPr>
      <w:r>
        <w:rPr>
          <w:rFonts w:hint="eastAsia"/>
          <w:rtl/>
        </w:rPr>
        <w:t>השר</w:t>
      </w:r>
      <w:r>
        <w:rPr>
          <w:rtl/>
        </w:rPr>
        <w:t xml:space="preserve"> נתן </w:t>
      </w:r>
      <w:r>
        <w:rPr>
          <w:rtl/>
        </w:rPr>
        <w:t>שרנסקי:</w:t>
      </w:r>
    </w:p>
    <w:p w14:paraId="5E8C3BA5" w14:textId="77777777" w:rsidR="00000000" w:rsidRDefault="00DD00E1">
      <w:pPr>
        <w:pStyle w:val="a0"/>
        <w:rPr>
          <w:rFonts w:hint="cs"/>
          <w:rtl/>
        </w:rPr>
      </w:pPr>
    </w:p>
    <w:p w14:paraId="44D908A0" w14:textId="77777777" w:rsidR="00000000" w:rsidRDefault="00DD00E1">
      <w:pPr>
        <w:pStyle w:val="a0"/>
        <w:rPr>
          <w:rFonts w:hint="cs"/>
          <w:rtl/>
        </w:rPr>
      </w:pPr>
      <w:r>
        <w:rPr>
          <w:rFonts w:hint="cs"/>
          <w:rtl/>
        </w:rPr>
        <w:t xml:space="preserve">הם בשביתה. </w:t>
      </w:r>
    </w:p>
    <w:p w14:paraId="552CC7E0" w14:textId="77777777" w:rsidR="00000000" w:rsidRDefault="00DD00E1">
      <w:pPr>
        <w:pStyle w:val="a0"/>
        <w:rPr>
          <w:rFonts w:hint="cs"/>
          <w:rtl/>
        </w:rPr>
      </w:pPr>
    </w:p>
    <w:p w14:paraId="31FCCFD7" w14:textId="77777777" w:rsidR="00000000" w:rsidRDefault="00DD00E1">
      <w:pPr>
        <w:pStyle w:val="-"/>
        <w:rPr>
          <w:rtl/>
        </w:rPr>
      </w:pPr>
      <w:bookmarkStart w:id="506" w:name="FS000001054T22_10_2003_18_19_38C"/>
      <w:bookmarkEnd w:id="506"/>
      <w:r>
        <w:rPr>
          <w:rtl/>
        </w:rPr>
        <w:t>יגאל יאסינוב (שינוי):</w:t>
      </w:r>
    </w:p>
    <w:p w14:paraId="4ABE416C" w14:textId="77777777" w:rsidR="00000000" w:rsidRDefault="00DD00E1">
      <w:pPr>
        <w:pStyle w:val="a0"/>
        <w:rPr>
          <w:rtl/>
        </w:rPr>
      </w:pPr>
    </w:p>
    <w:p w14:paraId="7FE0AFA9" w14:textId="77777777" w:rsidR="00000000" w:rsidRDefault="00DD00E1">
      <w:pPr>
        <w:pStyle w:val="a0"/>
        <w:rPr>
          <w:rFonts w:hint="cs"/>
          <w:rtl/>
        </w:rPr>
      </w:pPr>
      <w:r>
        <w:rPr>
          <w:rFonts w:hint="cs"/>
          <w:rtl/>
        </w:rPr>
        <w:t xml:space="preserve">בדיוק, הם בשביתה. זה מה שקורה, זה מה שקורה. </w:t>
      </w:r>
    </w:p>
    <w:p w14:paraId="69BFE805" w14:textId="77777777" w:rsidR="00000000" w:rsidRDefault="00DD00E1">
      <w:pPr>
        <w:pStyle w:val="a0"/>
        <w:rPr>
          <w:rFonts w:hint="cs"/>
          <w:rtl/>
        </w:rPr>
      </w:pPr>
    </w:p>
    <w:p w14:paraId="0234EAF3" w14:textId="77777777" w:rsidR="00000000" w:rsidRDefault="00DD00E1">
      <w:pPr>
        <w:pStyle w:val="af0"/>
        <w:rPr>
          <w:rtl/>
        </w:rPr>
      </w:pPr>
      <w:r>
        <w:rPr>
          <w:rFonts w:hint="eastAsia"/>
          <w:rtl/>
        </w:rPr>
        <w:t>ג</w:t>
      </w:r>
      <w:r>
        <w:rPr>
          <w:rtl/>
        </w:rPr>
        <w:t>'מאל זחאלקה (בל"ד):</w:t>
      </w:r>
    </w:p>
    <w:p w14:paraId="43262BAB" w14:textId="77777777" w:rsidR="00000000" w:rsidRDefault="00DD00E1">
      <w:pPr>
        <w:pStyle w:val="a0"/>
        <w:rPr>
          <w:rFonts w:hint="cs"/>
          <w:rtl/>
        </w:rPr>
      </w:pPr>
    </w:p>
    <w:p w14:paraId="2A660C3A" w14:textId="77777777" w:rsidR="00000000" w:rsidRDefault="00DD00E1">
      <w:pPr>
        <w:pStyle w:val="a0"/>
        <w:rPr>
          <w:rFonts w:hint="cs"/>
          <w:rtl/>
        </w:rPr>
      </w:pPr>
      <w:r>
        <w:rPr>
          <w:rFonts w:hint="cs"/>
          <w:rtl/>
        </w:rPr>
        <w:t xml:space="preserve">- - - יש בקושי אחד. </w:t>
      </w:r>
    </w:p>
    <w:p w14:paraId="27EFD407" w14:textId="77777777" w:rsidR="00000000" w:rsidRDefault="00DD00E1">
      <w:pPr>
        <w:pStyle w:val="a0"/>
        <w:rPr>
          <w:rFonts w:hint="cs"/>
          <w:rtl/>
        </w:rPr>
      </w:pPr>
    </w:p>
    <w:p w14:paraId="36A5EAE8" w14:textId="77777777" w:rsidR="00000000" w:rsidRDefault="00DD00E1">
      <w:pPr>
        <w:pStyle w:val="-"/>
        <w:rPr>
          <w:rtl/>
        </w:rPr>
      </w:pPr>
      <w:bookmarkStart w:id="507" w:name="FS000001054T22_10_2003_18_20_27C"/>
      <w:bookmarkEnd w:id="507"/>
      <w:r>
        <w:rPr>
          <w:rtl/>
        </w:rPr>
        <w:t>יגאל יאסינוב (שינוי):</w:t>
      </w:r>
    </w:p>
    <w:p w14:paraId="1631A25F" w14:textId="77777777" w:rsidR="00000000" w:rsidRDefault="00DD00E1">
      <w:pPr>
        <w:pStyle w:val="a0"/>
        <w:rPr>
          <w:rtl/>
        </w:rPr>
      </w:pPr>
    </w:p>
    <w:p w14:paraId="092ED30F" w14:textId="77777777" w:rsidR="00000000" w:rsidRDefault="00DD00E1">
      <w:pPr>
        <w:pStyle w:val="a0"/>
        <w:rPr>
          <w:rFonts w:hint="cs"/>
          <w:rtl/>
        </w:rPr>
      </w:pPr>
      <w:r>
        <w:rPr>
          <w:rFonts w:hint="cs"/>
          <w:rtl/>
        </w:rPr>
        <w:t>אני לא יודע מה זה "בקושי אחד". כל השנים אני עבדתי. גם לפני שנבחרתי לכנסת עבדתי. אתה יודע מה? אני א</w:t>
      </w:r>
      <w:r>
        <w:rPr>
          <w:rFonts w:hint="cs"/>
          <w:rtl/>
        </w:rPr>
        <w:t xml:space="preserve">גיד לך, הייתי עובד ניקיון, הייתי שומר לילה בבית-קברות, הייתי מאבטח, הייתי שומר, עבדתי בבנייה. איפה לא עבדתי? </w:t>
      </w:r>
    </w:p>
    <w:p w14:paraId="646390EF" w14:textId="77777777" w:rsidR="00000000" w:rsidRDefault="00DD00E1">
      <w:pPr>
        <w:pStyle w:val="a0"/>
        <w:rPr>
          <w:rFonts w:hint="cs"/>
          <w:rtl/>
        </w:rPr>
      </w:pPr>
    </w:p>
    <w:p w14:paraId="5ABBFA4A" w14:textId="77777777" w:rsidR="00000000" w:rsidRDefault="00DD00E1">
      <w:pPr>
        <w:pStyle w:val="af0"/>
        <w:rPr>
          <w:rtl/>
        </w:rPr>
      </w:pPr>
      <w:r>
        <w:rPr>
          <w:rFonts w:hint="eastAsia"/>
          <w:rtl/>
        </w:rPr>
        <w:t>ג</w:t>
      </w:r>
      <w:r>
        <w:rPr>
          <w:rtl/>
        </w:rPr>
        <w:t>'מאל זחאלקה (בל"ד):</w:t>
      </w:r>
    </w:p>
    <w:p w14:paraId="787DBE13" w14:textId="77777777" w:rsidR="00000000" w:rsidRDefault="00DD00E1">
      <w:pPr>
        <w:pStyle w:val="a0"/>
        <w:rPr>
          <w:rFonts w:hint="cs"/>
          <w:rtl/>
        </w:rPr>
      </w:pPr>
    </w:p>
    <w:p w14:paraId="0AF1CCE7" w14:textId="77777777" w:rsidR="00000000" w:rsidRDefault="00DD00E1">
      <w:pPr>
        <w:pStyle w:val="a0"/>
        <w:rPr>
          <w:rFonts w:hint="cs"/>
          <w:rtl/>
        </w:rPr>
      </w:pPr>
      <w:r>
        <w:rPr>
          <w:rFonts w:hint="cs"/>
          <w:rtl/>
        </w:rPr>
        <w:t>אתה היחיד שעבד בארץ, אנשים לא עבדו.</w:t>
      </w:r>
    </w:p>
    <w:p w14:paraId="794E5FE7" w14:textId="77777777" w:rsidR="00000000" w:rsidRDefault="00DD00E1">
      <w:pPr>
        <w:pStyle w:val="a0"/>
        <w:rPr>
          <w:rFonts w:hint="cs"/>
          <w:rtl/>
        </w:rPr>
      </w:pPr>
    </w:p>
    <w:p w14:paraId="4EC224A4" w14:textId="77777777" w:rsidR="00000000" w:rsidRDefault="00DD00E1">
      <w:pPr>
        <w:pStyle w:val="-"/>
        <w:rPr>
          <w:rtl/>
        </w:rPr>
      </w:pPr>
      <w:bookmarkStart w:id="508" w:name="FS000001054T22_10_2003_18_23_35C"/>
      <w:bookmarkEnd w:id="508"/>
      <w:r>
        <w:rPr>
          <w:rtl/>
        </w:rPr>
        <w:t>יגאל יאסינוב (שינוי):</w:t>
      </w:r>
    </w:p>
    <w:p w14:paraId="09048E02" w14:textId="77777777" w:rsidR="00000000" w:rsidRDefault="00DD00E1">
      <w:pPr>
        <w:pStyle w:val="a0"/>
        <w:rPr>
          <w:rtl/>
        </w:rPr>
      </w:pPr>
    </w:p>
    <w:p w14:paraId="0EC8A1D2" w14:textId="77777777" w:rsidR="00000000" w:rsidRDefault="00DD00E1">
      <w:pPr>
        <w:pStyle w:val="a0"/>
        <w:rPr>
          <w:rFonts w:hint="cs"/>
          <w:rtl/>
        </w:rPr>
      </w:pPr>
      <w:r>
        <w:rPr>
          <w:rFonts w:hint="cs"/>
          <w:rtl/>
        </w:rPr>
        <w:t xml:space="preserve">לא, אני לא היחיד, אני לא היחיד. </w:t>
      </w:r>
    </w:p>
    <w:p w14:paraId="41F4A684" w14:textId="77777777" w:rsidR="00000000" w:rsidRDefault="00DD00E1">
      <w:pPr>
        <w:pStyle w:val="a0"/>
        <w:rPr>
          <w:rFonts w:hint="cs"/>
          <w:rtl/>
        </w:rPr>
      </w:pPr>
    </w:p>
    <w:p w14:paraId="61A4FCC1" w14:textId="77777777" w:rsidR="00000000" w:rsidRDefault="00DD00E1">
      <w:pPr>
        <w:pStyle w:val="af0"/>
        <w:rPr>
          <w:rtl/>
        </w:rPr>
      </w:pPr>
      <w:r>
        <w:rPr>
          <w:rFonts w:hint="eastAsia"/>
          <w:rtl/>
        </w:rPr>
        <w:t>עסאם</w:t>
      </w:r>
      <w:r>
        <w:rPr>
          <w:rtl/>
        </w:rPr>
        <w:t xml:space="preserve"> מח'ול (חד"ש-תע"ל):</w:t>
      </w:r>
    </w:p>
    <w:p w14:paraId="11815A0C" w14:textId="77777777" w:rsidR="00000000" w:rsidRDefault="00DD00E1">
      <w:pPr>
        <w:pStyle w:val="a0"/>
        <w:rPr>
          <w:rFonts w:hint="cs"/>
          <w:rtl/>
        </w:rPr>
      </w:pPr>
    </w:p>
    <w:p w14:paraId="2A684159" w14:textId="77777777" w:rsidR="00000000" w:rsidRDefault="00DD00E1">
      <w:pPr>
        <w:pStyle w:val="a0"/>
        <w:rPr>
          <w:rFonts w:hint="cs"/>
          <w:rtl/>
        </w:rPr>
      </w:pPr>
      <w:r>
        <w:rPr>
          <w:rFonts w:hint="cs"/>
          <w:rtl/>
        </w:rPr>
        <w:t xml:space="preserve">- - </w:t>
      </w:r>
      <w:r>
        <w:rPr>
          <w:rFonts w:hint="cs"/>
          <w:rtl/>
        </w:rPr>
        <w:t xml:space="preserve">- עובדים בבתי-קברות. </w:t>
      </w:r>
    </w:p>
    <w:p w14:paraId="7C9FB5A4" w14:textId="77777777" w:rsidR="00000000" w:rsidRDefault="00DD00E1">
      <w:pPr>
        <w:pStyle w:val="a0"/>
        <w:rPr>
          <w:rFonts w:hint="cs"/>
          <w:rtl/>
        </w:rPr>
      </w:pPr>
    </w:p>
    <w:p w14:paraId="16084B44" w14:textId="77777777" w:rsidR="00000000" w:rsidRDefault="00DD00E1">
      <w:pPr>
        <w:pStyle w:val="-"/>
        <w:rPr>
          <w:rtl/>
        </w:rPr>
      </w:pPr>
      <w:bookmarkStart w:id="509" w:name="FS000001054T22_10_2003_18_24_17C"/>
      <w:bookmarkEnd w:id="509"/>
      <w:r>
        <w:rPr>
          <w:rtl/>
        </w:rPr>
        <w:t>יגאל יאסינוב (שינוי):</w:t>
      </w:r>
    </w:p>
    <w:p w14:paraId="573C3EC0" w14:textId="77777777" w:rsidR="00000000" w:rsidRDefault="00DD00E1">
      <w:pPr>
        <w:pStyle w:val="a0"/>
        <w:rPr>
          <w:rtl/>
        </w:rPr>
      </w:pPr>
    </w:p>
    <w:p w14:paraId="3D403DCB" w14:textId="77777777" w:rsidR="00000000" w:rsidRDefault="00DD00E1">
      <w:pPr>
        <w:pStyle w:val="a0"/>
        <w:rPr>
          <w:rFonts w:hint="cs"/>
          <w:rtl/>
        </w:rPr>
      </w:pPr>
      <w:r>
        <w:rPr>
          <w:rFonts w:hint="cs"/>
          <w:rtl/>
        </w:rPr>
        <w:t>אני רוצה להגיד דבר אחד. תגידו לי, בבקשה, נציגים של מי הם האנשים שמנהלים את ה-</w:t>
      </w:r>
      <w:r>
        <w:t>Trade Union</w:t>
      </w:r>
      <w:r>
        <w:rPr>
          <w:rFonts w:hint="cs"/>
          <w:rtl/>
        </w:rPr>
        <w:t>? אני לא רוצה להגיד הסתדרות, כי ההסתדרות זו כבר קללה בעברית. את מי הם מייצגים? אני לא רוצה לחזור על כך שוועדים חזקים מייצג</w:t>
      </w:r>
      <w:r>
        <w:rPr>
          <w:rFonts w:hint="cs"/>
          <w:rtl/>
        </w:rPr>
        <w:t>ים על-פי רוב את בעלי ההון ואת ראשי ההון. למה? אני אסביר לכם.</w:t>
      </w:r>
    </w:p>
    <w:p w14:paraId="648F59C1" w14:textId="77777777" w:rsidR="00000000" w:rsidRDefault="00DD00E1">
      <w:pPr>
        <w:pStyle w:val="a0"/>
        <w:rPr>
          <w:rFonts w:hint="cs"/>
          <w:rtl/>
        </w:rPr>
      </w:pPr>
    </w:p>
    <w:p w14:paraId="6A73261D" w14:textId="77777777" w:rsidR="00000000" w:rsidRDefault="00DD00E1">
      <w:pPr>
        <w:pStyle w:val="af0"/>
        <w:rPr>
          <w:rtl/>
        </w:rPr>
      </w:pPr>
      <w:r>
        <w:rPr>
          <w:rFonts w:hint="eastAsia"/>
          <w:rtl/>
        </w:rPr>
        <w:t>יצחק</w:t>
      </w:r>
      <w:r>
        <w:rPr>
          <w:rtl/>
        </w:rPr>
        <w:t xml:space="preserve"> כהן (ש"ס):</w:t>
      </w:r>
    </w:p>
    <w:p w14:paraId="5E8A210B" w14:textId="77777777" w:rsidR="00000000" w:rsidRDefault="00DD00E1">
      <w:pPr>
        <w:pStyle w:val="a0"/>
        <w:rPr>
          <w:rFonts w:hint="cs"/>
          <w:rtl/>
        </w:rPr>
      </w:pPr>
    </w:p>
    <w:p w14:paraId="74227C28" w14:textId="77777777" w:rsidR="00000000" w:rsidRDefault="00DD00E1">
      <w:pPr>
        <w:pStyle w:val="a0"/>
        <w:rPr>
          <w:rFonts w:hint="cs"/>
          <w:rtl/>
        </w:rPr>
      </w:pPr>
      <w:r>
        <w:rPr>
          <w:rFonts w:hint="cs"/>
          <w:rtl/>
        </w:rPr>
        <w:t>לא הבנתי.</w:t>
      </w:r>
    </w:p>
    <w:p w14:paraId="6A021093" w14:textId="77777777" w:rsidR="00000000" w:rsidRDefault="00DD00E1">
      <w:pPr>
        <w:pStyle w:val="a0"/>
        <w:rPr>
          <w:rFonts w:hint="cs"/>
          <w:rtl/>
        </w:rPr>
      </w:pPr>
    </w:p>
    <w:p w14:paraId="6C42D5F4" w14:textId="77777777" w:rsidR="00000000" w:rsidRDefault="00DD00E1">
      <w:pPr>
        <w:pStyle w:val="-"/>
        <w:rPr>
          <w:rtl/>
        </w:rPr>
      </w:pPr>
      <w:bookmarkStart w:id="510" w:name="FS000001054T22_10_2003_18_26_47C"/>
      <w:bookmarkEnd w:id="510"/>
      <w:r>
        <w:rPr>
          <w:rtl/>
        </w:rPr>
        <w:t>יגאל יאסינוב (שינוי):</w:t>
      </w:r>
    </w:p>
    <w:p w14:paraId="5B16E9D3" w14:textId="77777777" w:rsidR="00000000" w:rsidRDefault="00DD00E1">
      <w:pPr>
        <w:pStyle w:val="a0"/>
        <w:rPr>
          <w:rtl/>
        </w:rPr>
      </w:pPr>
    </w:p>
    <w:p w14:paraId="19152AFB" w14:textId="77777777" w:rsidR="00000000" w:rsidRDefault="00DD00E1">
      <w:pPr>
        <w:pStyle w:val="a0"/>
        <w:rPr>
          <w:rFonts w:hint="cs"/>
          <w:rtl/>
        </w:rPr>
      </w:pPr>
      <w:r>
        <w:rPr>
          <w:rFonts w:hint="cs"/>
          <w:rtl/>
        </w:rPr>
        <w:t>יש לך בעיה של הבנה, מה אני יכול להגיד?</w:t>
      </w:r>
    </w:p>
    <w:p w14:paraId="5C1EA52A" w14:textId="77777777" w:rsidR="00000000" w:rsidRDefault="00DD00E1">
      <w:pPr>
        <w:pStyle w:val="a0"/>
        <w:rPr>
          <w:rFonts w:hint="cs"/>
          <w:rtl/>
        </w:rPr>
      </w:pPr>
    </w:p>
    <w:p w14:paraId="1EB32F20" w14:textId="77777777" w:rsidR="00000000" w:rsidRDefault="00DD00E1">
      <w:pPr>
        <w:pStyle w:val="af0"/>
        <w:rPr>
          <w:rtl/>
        </w:rPr>
      </w:pPr>
      <w:r>
        <w:rPr>
          <w:rFonts w:hint="eastAsia"/>
          <w:rtl/>
        </w:rPr>
        <w:t>יצחק</w:t>
      </w:r>
      <w:r>
        <w:rPr>
          <w:rtl/>
        </w:rPr>
        <w:t xml:space="preserve"> כהן (ש"ס):</w:t>
      </w:r>
    </w:p>
    <w:p w14:paraId="5B23A38F" w14:textId="77777777" w:rsidR="00000000" w:rsidRDefault="00DD00E1">
      <w:pPr>
        <w:pStyle w:val="a0"/>
        <w:rPr>
          <w:rFonts w:hint="cs"/>
          <w:rtl/>
        </w:rPr>
      </w:pPr>
    </w:p>
    <w:p w14:paraId="014682FD" w14:textId="77777777" w:rsidR="00000000" w:rsidRDefault="00DD00E1">
      <w:pPr>
        <w:pStyle w:val="a0"/>
        <w:rPr>
          <w:rFonts w:hint="cs"/>
          <w:rtl/>
        </w:rPr>
      </w:pPr>
      <w:r>
        <w:rPr>
          <w:rFonts w:hint="cs"/>
          <w:rtl/>
        </w:rPr>
        <w:t xml:space="preserve">עוד פעם, עוד פעם, מה אמרת? </w:t>
      </w:r>
    </w:p>
    <w:p w14:paraId="091BD5D1" w14:textId="77777777" w:rsidR="00000000" w:rsidRDefault="00DD00E1">
      <w:pPr>
        <w:pStyle w:val="a0"/>
        <w:rPr>
          <w:rFonts w:hint="cs"/>
          <w:rtl/>
        </w:rPr>
      </w:pPr>
    </w:p>
    <w:p w14:paraId="0BE6655B" w14:textId="77777777" w:rsidR="00000000" w:rsidRDefault="00DD00E1">
      <w:pPr>
        <w:pStyle w:val="-"/>
        <w:rPr>
          <w:rtl/>
        </w:rPr>
      </w:pPr>
      <w:bookmarkStart w:id="511" w:name="FS000001054T22_10_2003_18_27_22C"/>
      <w:bookmarkEnd w:id="511"/>
      <w:r>
        <w:rPr>
          <w:rtl/>
        </w:rPr>
        <w:t>יגאל יאסינוב (שינוי):</w:t>
      </w:r>
    </w:p>
    <w:p w14:paraId="20CB1C67" w14:textId="77777777" w:rsidR="00000000" w:rsidRDefault="00DD00E1">
      <w:pPr>
        <w:pStyle w:val="a0"/>
        <w:rPr>
          <w:rtl/>
        </w:rPr>
      </w:pPr>
    </w:p>
    <w:p w14:paraId="2B0D706D" w14:textId="77777777" w:rsidR="00000000" w:rsidRDefault="00DD00E1">
      <w:pPr>
        <w:pStyle w:val="a0"/>
        <w:rPr>
          <w:rFonts w:hint="cs"/>
          <w:rtl/>
        </w:rPr>
      </w:pPr>
      <w:r>
        <w:rPr>
          <w:rFonts w:hint="cs"/>
          <w:rtl/>
        </w:rPr>
        <w:t>תגידו לי, בבקשה, מי - - -</w:t>
      </w:r>
    </w:p>
    <w:p w14:paraId="3D9ECEFE" w14:textId="77777777" w:rsidR="00000000" w:rsidRDefault="00DD00E1">
      <w:pPr>
        <w:pStyle w:val="a0"/>
        <w:rPr>
          <w:rFonts w:hint="cs"/>
          <w:rtl/>
        </w:rPr>
      </w:pPr>
    </w:p>
    <w:p w14:paraId="1077A9C0" w14:textId="77777777" w:rsidR="00000000" w:rsidRDefault="00DD00E1">
      <w:pPr>
        <w:pStyle w:val="af0"/>
        <w:rPr>
          <w:rtl/>
        </w:rPr>
      </w:pPr>
      <w:r>
        <w:rPr>
          <w:rFonts w:hint="eastAsia"/>
          <w:rtl/>
        </w:rPr>
        <w:t>יצחק</w:t>
      </w:r>
      <w:r>
        <w:rPr>
          <w:rtl/>
        </w:rPr>
        <w:t xml:space="preserve"> כה</w:t>
      </w:r>
      <w:r>
        <w:rPr>
          <w:rtl/>
        </w:rPr>
        <w:t>ן (ש"ס):</w:t>
      </w:r>
    </w:p>
    <w:p w14:paraId="59B7E0D9" w14:textId="77777777" w:rsidR="00000000" w:rsidRDefault="00DD00E1">
      <w:pPr>
        <w:pStyle w:val="a0"/>
        <w:rPr>
          <w:rFonts w:hint="cs"/>
          <w:rtl/>
        </w:rPr>
      </w:pPr>
    </w:p>
    <w:p w14:paraId="7E39C436" w14:textId="77777777" w:rsidR="00000000" w:rsidRDefault="00DD00E1">
      <w:pPr>
        <w:pStyle w:val="a0"/>
        <w:rPr>
          <w:rFonts w:hint="cs"/>
          <w:rtl/>
        </w:rPr>
      </w:pPr>
      <w:r>
        <w:rPr>
          <w:rFonts w:hint="cs"/>
          <w:rtl/>
        </w:rPr>
        <w:t xml:space="preserve">רגע, רגע, אני שואל אם מישהו הבין. מישהו הבין את מה שהוא אומר? </w:t>
      </w:r>
    </w:p>
    <w:p w14:paraId="09295497" w14:textId="77777777" w:rsidR="00000000" w:rsidRDefault="00DD00E1">
      <w:pPr>
        <w:pStyle w:val="a0"/>
        <w:rPr>
          <w:rFonts w:hint="cs"/>
          <w:rtl/>
        </w:rPr>
      </w:pPr>
    </w:p>
    <w:p w14:paraId="119ED9D5" w14:textId="77777777" w:rsidR="00000000" w:rsidRDefault="00DD00E1">
      <w:pPr>
        <w:pStyle w:val="-"/>
        <w:rPr>
          <w:rtl/>
        </w:rPr>
      </w:pPr>
      <w:bookmarkStart w:id="512" w:name="FS000001054T22_10_2003_18_28_03C"/>
      <w:bookmarkStart w:id="513" w:name="FS000001054T22_10_2003_18_28_17C"/>
      <w:bookmarkEnd w:id="512"/>
      <w:bookmarkEnd w:id="513"/>
      <w:r>
        <w:rPr>
          <w:rFonts w:hint="eastAsia"/>
          <w:rtl/>
        </w:rPr>
        <w:t>יגאל</w:t>
      </w:r>
      <w:r>
        <w:rPr>
          <w:rtl/>
        </w:rPr>
        <w:t xml:space="preserve"> יאסינוב (שינוי):</w:t>
      </w:r>
    </w:p>
    <w:p w14:paraId="161783F8" w14:textId="77777777" w:rsidR="00000000" w:rsidRDefault="00DD00E1">
      <w:pPr>
        <w:pStyle w:val="a0"/>
        <w:rPr>
          <w:rFonts w:hint="cs"/>
          <w:rtl/>
        </w:rPr>
      </w:pPr>
    </w:p>
    <w:p w14:paraId="1F2E6E6D" w14:textId="77777777" w:rsidR="00000000" w:rsidRDefault="00DD00E1">
      <w:pPr>
        <w:pStyle w:val="a0"/>
        <w:rPr>
          <w:rFonts w:hint="cs"/>
          <w:rtl/>
        </w:rPr>
      </w:pPr>
      <w:r>
        <w:rPr>
          <w:rFonts w:hint="cs"/>
          <w:rtl/>
        </w:rPr>
        <w:t xml:space="preserve">סליחה, תגידו לי, בבקשה, מי הקים את ארגוני העובדים האלה? </w:t>
      </w:r>
      <w:r>
        <w:rPr>
          <w:rtl/>
        </w:rPr>
        <w:t>–</w:t>
      </w:r>
      <w:r>
        <w:rPr>
          <w:rFonts w:hint="cs"/>
          <w:rtl/>
        </w:rPr>
        <w:t xml:space="preserve"> השמאל. מי שומר עליהם? </w:t>
      </w:r>
      <w:r>
        <w:rPr>
          <w:rtl/>
        </w:rPr>
        <w:t>–</w:t>
      </w:r>
      <w:r>
        <w:rPr>
          <w:rFonts w:hint="cs"/>
          <w:rtl/>
        </w:rPr>
        <w:t xml:space="preserve"> השמאל. מי לא נתן היום לעשות הפרדה בין - - - </w:t>
      </w:r>
    </w:p>
    <w:p w14:paraId="534F2151" w14:textId="77777777" w:rsidR="00000000" w:rsidRDefault="00DD00E1">
      <w:pPr>
        <w:pStyle w:val="a0"/>
        <w:rPr>
          <w:rFonts w:hint="cs"/>
          <w:rtl/>
        </w:rPr>
      </w:pPr>
    </w:p>
    <w:p w14:paraId="1DBDF27A" w14:textId="77777777" w:rsidR="00000000" w:rsidRDefault="00DD00E1">
      <w:pPr>
        <w:pStyle w:val="af0"/>
        <w:rPr>
          <w:rtl/>
        </w:rPr>
      </w:pPr>
      <w:r>
        <w:rPr>
          <w:rFonts w:hint="eastAsia"/>
          <w:rtl/>
        </w:rPr>
        <w:t>ג</w:t>
      </w:r>
      <w:r>
        <w:rPr>
          <w:rtl/>
        </w:rPr>
        <w:t>'מאל זחאלקה (בל"ד):</w:t>
      </w:r>
    </w:p>
    <w:p w14:paraId="1B0BE1D4" w14:textId="77777777" w:rsidR="00000000" w:rsidRDefault="00DD00E1">
      <w:pPr>
        <w:pStyle w:val="a0"/>
        <w:rPr>
          <w:rFonts w:hint="cs"/>
          <w:rtl/>
        </w:rPr>
      </w:pPr>
    </w:p>
    <w:p w14:paraId="31E33BA3" w14:textId="77777777" w:rsidR="00000000" w:rsidRDefault="00DD00E1">
      <w:pPr>
        <w:pStyle w:val="a0"/>
        <w:rPr>
          <w:rFonts w:hint="cs"/>
          <w:rtl/>
        </w:rPr>
      </w:pPr>
      <w:r>
        <w:rPr>
          <w:rFonts w:hint="cs"/>
          <w:rtl/>
        </w:rPr>
        <w:t xml:space="preserve">הליכוד. </w:t>
      </w:r>
    </w:p>
    <w:p w14:paraId="7573A9D6" w14:textId="77777777" w:rsidR="00000000" w:rsidRDefault="00DD00E1">
      <w:pPr>
        <w:pStyle w:val="a0"/>
        <w:rPr>
          <w:rFonts w:hint="cs"/>
          <w:rtl/>
        </w:rPr>
      </w:pPr>
    </w:p>
    <w:p w14:paraId="71477DD6" w14:textId="77777777" w:rsidR="00000000" w:rsidRDefault="00DD00E1">
      <w:pPr>
        <w:pStyle w:val="-"/>
        <w:rPr>
          <w:rtl/>
        </w:rPr>
      </w:pPr>
      <w:bookmarkStart w:id="514" w:name="FS000001054T22_10_2003_18_29_29C"/>
      <w:bookmarkEnd w:id="514"/>
      <w:r>
        <w:rPr>
          <w:rtl/>
        </w:rPr>
        <w:t>יגאל יאסינוב (שינוי):</w:t>
      </w:r>
    </w:p>
    <w:p w14:paraId="5EB367C3" w14:textId="77777777" w:rsidR="00000000" w:rsidRDefault="00DD00E1">
      <w:pPr>
        <w:pStyle w:val="a0"/>
        <w:rPr>
          <w:rtl/>
        </w:rPr>
      </w:pPr>
    </w:p>
    <w:p w14:paraId="23A088C5" w14:textId="77777777" w:rsidR="00000000" w:rsidRDefault="00DD00E1">
      <w:pPr>
        <w:pStyle w:val="a0"/>
        <w:rPr>
          <w:rFonts w:hint="cs"/>
          <w:rtl/>
        </w:rPr>
      </w:pPr>
      <w:r>
        <w:rPr>
          <w:rFonts w:hint="cs"/>
          <w:rtl/>
        </w:rPr>
        <w:t xml:space="preserve">גם הליכוד וגם אתם </w:t>
      </w:r>
      <w:r>
        <w:rPr>
          <w:rtl/>
        </w:rPr>
        <w:t>–</w:t>
      </w:r>
      <w:r>
        <w:rPr>
          <w:rFonts w:hint="cs"/>
          <w:rtl/>
        </w:rPr>
        <w:t xml:space="preserve"> אתם. אז אין פה עניין פוליטי, יש פה עניין ששמאל וימין התחברו, ואנחנו במרכז נשארנו לבד מול קבוצה - -</w:t>
      </w:r>
    </w:p>
    <w:p w14:paraId="60ABBABE" w14:textId="77777777" w:rsidR="00000000" w:rsidRDefault="00DD00E1">
      <w:pPr>
        <w:pStyle w:val="a0"/>
        <w:rPr>
          <w:rFonts w:hint="cs"/>
          <w:rtl/>
        </w:rPr>
      </w:pPr>
    </w:p>
    <w:p w14:paraId="3727E84F" w14:textId="77777777" w:rsidR="00000000" w:rsidRDefault="00DD00E1">
      <w:pPr>
        <w:pStyle w:val="af0"/>
        <w:rPr>
          <w:rtl/>
        </w:rPr>
      </w:pPr>
      <w:r>
        <w:rPr>
          <w:rFonts w:hint="eastAsia"/>
          <w:rtl/>
        </w:rPr>
        <w:t>יצחק</w:t>
      </w:r>
      <w:r>
        <w:rPr>
          <w:rtl/>
        </w:rPr>
        <w:t xml:space="preserve"> כהן (ש"ס):</w:t>
      </w:r>
    </w:p>
    <w:p w14:paraId="1107FE03" w14:textId="77777777" w:rsidR="00000000" w:rsidRDefault="00DD00E1">
      <w:pPr>
        <w:pStyle w:val="a0"/>
        <w:rPr>
          <w:rFonts w:hint="cs"/>
          <w:rtl/>
        </w:rPr>
      </w:pPr>
    </w:p>
    <w:p w14:paraId="7AA86E5C" w14:textId="77777777" w:rsidR="00000000" w:rsidRDefault="00DD00E1">
      <w:pPr>
        <w:pStyle w:val="a0"/>
        <w:rPr>
          <w:rFonts w:hint="cs"/>
          <w:rtl/>
        </w:rPr>
      </w:pPr>
      <w:r>
        <w:rPr>
          <w:rFonts w:hint="cs"/>
          <w:rtl/>
        </w:rPr>
        <w:t>מי זה "אנחנו"?</w:t>
      </w:r>
    </w:p>
    <w:p w14:paraId="2A9EC53F" w14:textId="77777777" w:rsidR="00000000" w:rsidRDefault="00DD00E1">
      <w:pPr>
        <w:pStyle w:val="a0"/>
        <w:rPr>
          <w:rFonts w:hint="cs"/>
          <w:rtl/>
        </w:rPr>
      </w:pPr>
    </w:p>
    <w:p w14:paraId="2801C540" w14:textId="77777777" w:rsidR="00000000" w:rsidRDefault="00DD00E1">
      <w:pPr>
        <w:pStyle w:val="-"/>
        <w:rPr>
          <w:rtl/>
        </w:rPr>
      </w:pPr>
      <w:bookmarkStart w:id="515" w:name="FS000001054T22_10_2003_18_30_38C"/>
      <w:bookmarkEnd w:id="515"/>
      <w:r>
        <w:rPr>
          <w:rtl/>
        </w:rPr>
        <w:t>יגאל יאסינוב (שינוי):</w:t>
      </w:r>
    </w:p>
    <w:p w14:paraId="66F8E70A" w14:textId="77777777" w:rsidR="00000000" w:rsidRDefault="00DD00E1">
      <w:pPr>
        <w:pStyle w:val="a0"/>
        <w:rPr>
          <w:rtl/>
        </w:rPr>
      </w:pPr>
    </w:p>
    <w:p w14:paraId="75C44CB6" w14:textId="77777777" w:rsidR="00000000" w:rsidRDefault="00DD00E1">
      <w:pPr>
        <w:pStyle w:val="a0"/>
        <w:rPr>
          <w:rFonts w:hint="cs"/>
          <w:rtl/>
        </w:rPr>
      </w:pPr>
      <w:r>
        <w:rPr>
          <w:rFonts w:hint="cs"/>
          <w:rtl/>
        </w:rPr>
        <w:t xml:space="preserve">- - מול חברה שאני לא יודע איך לקרוא לה </w:t>
      </w:r>
      <w:r>
        <w:rPr>
          <w:rtl/>
        </w:rPr>
        <w:t>–</w:t>
      </w:r>
      <w:r>
        <w:rPr>
          <w:rFonts w:hint="cs"/>
          <w:rtl/>
        </w:rPr>
        <w:t xml:space="preserve"> ההסתדרות היא חב</w:t>
      </w:r>
      <w:r>
        <w:rPr>
          <w:rFonts w:hint="cs"/>
          <w:rtl/>
        </w:rPr>
        <w:t xml:space="preserve">רה פרטית שמייצגת עובדים. מי מייצג עובדים? </w:t>
      </w:r>
      <w:r>
        <w:rPr>
          <w:rtl/>
        </w:rPr>
        <w:t>–</w:t>
      </w:r>
      <w:r>
        <w:rPr>
          <w:rFonts w:hint="cs"/>
          <w:rtl/>
        </w:rPr>
        <w:t xml:space="preserve"> אלה ששכחו מה זה לעבוד, אלה שאני חושב שאפילו לא ידעו מה זה לעבוד.</w:t>
      </w:r>
    </w:p>
    <w:p w14:paraId="06BFD968" w14:textId="77777777" w:rsidR="00000000" w:rsidRDefault="00DD00E1">
      <w:pPr>
        <w:pStyle w:val="a0"/>
        <w:rPr>
          <w:rFonts w:hint="cs"/>
          <w:rtl/>
        </w:rPr>
      </w:pPr>
    </w:p>
    <w:p w14:paraId="090424DB" w14:textId="77777777" w:rsidR="00000000" w:rsidRDefault="00DD00E1">
      <w:pPr>
        <w:pStyle w:val="af0"/>
        <w:rPr>
          <w:rtl/>
        </w:rPr>
      </w:pPr>
      <w:r>
        <w:rPr>
          <w:rFonts w:hint="eastAsia"/>
          <w:rtl/>
        </w:rPr>
        <w:t>ג</w:t>
      </w:r>
      <w:r>
        <w:rPr>
          <w:rtl/>
        </w:rPr>
        <w:t>'מאל זחאלקה (בל"ד):</w:t>
      </w:r>
    </w:p>
    <w:p w14:paraId="7F069044" w14:textId="77777777" w:rsidR="00000000" w:rsidRDefault="00DD00E1">
      <w:pPr>
        <w:pStyle w:val="a0"/>
        <w:rPr>
          <w:rFonts w:hint="cs"/>
          <w:rtl/>
        </w:rPr>
      </w:pPr>
    </w:p>
    <w:p w14:paraId="39D96F13" w14:textId="77777777" w:rsidR="00000000" w:rsidRDefault="00DD00E1">
      <w:pPr>
        <w:pStyle w:val="a0"/>
        <w:rPr>
          <w:rFonts w:hint="cs"/>
          <w:rtl/>
        </w:rPr>
      </w:pPr>
      <w:r>
        <w:rPr>
          <w:rFonts w:hint="cs"/>
          <w:rtl/>
        </w:rPr>
        <w:t>אתה ראית משכורת של עובד סוציאלי בארץ?</w:t>
      </w:r>
    </w:p>
    <w:p w14:paraId="6586F4CE" w14:textId="77777777" w:rsidR="00000000" w:rsidRDefault="00DD00E1">
      <w:pPr>
        <w:pStyle w:val="a0"/>
        <w:rPr>
          <w:rFonts w:hint="cs"/>
          <w:rtl/>
        </w:rPr>
      </w:pPr>
    </w:p>
    <w:p w14:paraId="056A78ED" w14:textId="77777777" w:rsidR="00000000" w:rsidRDefault="00DD00E1">
      <w:pPr>
        <w:pStyle w:val="-"/>
        <w:rPr>
          <w:rtl/>
        </w:rPr>
      </w:pPr>
      <w:bookmarkStart w:id="516" w:name="FS000001054T22_10_2003_18_33_17C"/>
      <w:bookmarkEnd w:id="516"/>
      <w:r>
        <w:rPr>
          <w:rtl/>
        </w:rPr>
        <w:t>יגאל יאסינוב (שינוי):</w:t>
      </w:r>
    </w:p>
    <w:p w14:paraId="60ADD9C3" w14:textId="77777777" w:rsidR="00000000" w:rsidRDefault="00DD00E1">
      <w:pPr>
        <w:pStyle w:val="a0"/>
        <w:rPr>
          <w:rtl/>
        </w:rPr>
      </w:pPr>
    </w:p>
    <w:p w14:paraId="0887FA7D" w14:textId="77777777" w:rsidR="00000000" w:rsidRDefault="00DD00E1">
      <w:pPr>
        <w:pStyle w:val="a0"/>
        <w:rPr>
          <w:rFonts w:hint="cs"/>
          <w:rtl/>
        </w:rPr>
      </w:pPr>
      <w:r>
        <w:rPr>
          <w:rFonts w:hint="cs"/>
          <w:rtl/>
        </w:rPr>
        <w:t xml:space="preserve">אני רוצה לפנות עכשיו למפלגות הציוניות בכנסת, ואני רוצה להסביר </w:t>
      </w:r>
      <w:r>
        <w:rPr>
          <w:rFonts w:hint="cs"/>
          <w:rtl/>
        </w:rPr>
        <w:t xml:space="preserve">להן איך נציגי ועדי עובדים הורגים היום את העלייה לארץ-ישראל. אני לא יודע אם אתם זוכרים שיש עדיין מושג כזה "עליית יהודים לארץ-ישראל", ובזמן האחרון, בשבועיים, כמה עלו ארצה? </w:t>
      </w:r>
      <w:r>
        <w:rPr>
          <w:rtl/>
        </w:rPr>
        <w:t>–</w:t>
      </w:r>
      <w:r>
        <w:rPr>
          <w:rFonts w:hint="cs"/>
          <w:rtl/>
        </w:rPr>
        <w:t xml:space="preserve"> אפילו לא מאות, עשרות משפחות, אולי 100 איש. האנשים האלה זרוקים ברחוב </w:t>
      </w:r>
      <w:r>
        <w:rPr>
          <w:rtl/>
        </w:rPr>
        <w:t>–</w:t>
      </w:r>
      <w:r>
        <w:rPr>
          <w:rFonts w:hint="cs"/>
          <w:rtl/>
        </w:rPr>
        <w:t xml:space="preserve"> וזה החזון הציו</w:t>
      </w:r>
      <w:r>
        <w:rPr>
          <w:rFonts w:hint="cs"/>
          <w:rtl/>
        </w:rPr>
        <w:t xml:space="preserve">ני וזו המדינה היהודית, ואת זה ההסתדרות במדינת ישראל עושה </w:t>
      </w:r>
      <w:r>
        <w:rPr>
          <w:rtl/>
        </w:rPr>
        <w:t>–</w:t>
      </w:r>
      <w:r>
        <w:rPr>
          <w:rFonts w:hint="cs"/>
          <w:rtl/>
        </w:rPr>
        <w:t xml:space="preserve"> כי משום-מה ועדת החריגים במשרד הקליטה לא רוצה לתת להם שירות, לא רוצה לתת לאנשים האלה אפשרות לקבל סל קליטה, שהוא דמי קיום.</w:t>
      </w:r>
    </w:p>
    <w:p w14:paraId="63A14F6C" w14:textId="77777777" w:rsidR="00000000" w:rsidRDefault="00DD00E1">
      <w:pPr>
        <w:pStyle w:val="a0"/>
        <w:rPr>
          <w:rFonts w:hint="cs"/>
          <w:rtl/>
        </w:rPr>
      </w:pPr>
    </w:p>
    <w:p w14:paraId="3E70BD0C" w14:textId="77777777" w:rsidR="00000000" w:rsidRDefault="00DD00E1">
      <w:pPr>
        <w:pStyle w:val="af1"/>
        <w:rPr>
          <w:rtl/>
        </w:rPr>
      </w:pPr>
      <w:r>
        <w:rPr>
          <w:rtl/>
        </w:rPr>
        <w:t>היו"ר מיכאל נודלמן:</w:t>
      </w:r>
    </w:p>
    <w:p w14:paraId="061154E6" w14:textId="77777777" w:rsidR="00000000" w:rsidRDefault="00DD00E1">
      <w:pPr>
        <w:pStyle w:val="a0"/>
        <w:rPr>
          <w:rtl/>
        </w:rPr>
      </w:pPr>
    </w:p>
    <w:p w14:paraId="61F29F5E" w14:textId="77777777" w:rsidR="00000000" w:rsidRDefault="00DD00E1">
      <w:pPr>
        <w:pStyle w:val="a0"/>
        <w:rPr>
          <w:rFonts w:hint="cs"/>
          <w:rtl/>
        </w:rPr>
      </w:pPr>
      <w:r>
        <w:rPr>
          <w:rFonts w:hint="cs"/>
          <w:rtl/>
        </w:rPr>
        <w:t>תסיים, בבקשה.</w:t>
      </w:r>
    </w:p>
    <w:p w14:paraId="33D8D29C" w14:textId="77777777" w:rsidR="00000000" w:rsidRDefault="00DD00E1">
      <w:pPr>
        <w:pStyle w:val="a0"/>
        <w:rPr>
          <w:rFonts w:hint="cs"/>
          <w:rtl/>
        </w:rPr>
      </w:pPr>
    </w:p>
    <w:p w14:paraId="20146F02" w14:textId="77777777" w:rsidR="00000000" w:rsidRDefault="00DD00E1">
      <w:pPr>
        <w:pStyle w:val="-"/>
        <w:rPr>
          <w:rtl/>
        </w:rPr>
      </w:pPr>
      <w:bookmarkStart w:id="517" w:name="FS000001054T22_10_2003_18_41_29C"/>
      <w:bookmarkEnd w:id="517"/>
      <w:r>
        <w:rPr>
          <w:rtl/>
        </w:rPr>
        <w:t>יגאל יאסינוב (שינוי):</w:t>
      </w:r>
    </w:p>
    <w:p w14:paraId="4AF36C61" w14:textId="77777777" w:rsidR="00000000" w:rsidRDefault="00DD00E1">
      <w:pPr>
        <w:pStyle w:val="a0"/>
        <w:rPr>
          <w:rtl/>
        </w:rPr>
      </w:pPr>
    </w:p>
    <w:p w14:paraId="7791981B" w14:textId="77777777" w:rsidR="00000000" w:rsidRDefault="00DD00E1">
      <w:pPr>
        <w:pStyle w:val="a0"/>
        <w:rPr>
          <w:rFonts w:hint="cs"/>
          <w:rtl/>
        </w:rPr>
      </w:pPr>
      <w:r>
        <w:rPr>
          <w:rFonts w:hint="cs"/>
          <w:rtl/>
        </w:rPr>
        <w:t>ואין להם היום ממ</w:t>
      </w:r>
      <w:r>
        <w:rPr>
          <w:rFonts w:hint="cs"/>
          <w:rtl/>
        </w:rPr>
        <w:t xml:space="preserve">ה לחיות, כי הם באו ממדינה ענייה ואין להם. כיוון שוועד העובדים לא נותן להם להירשם במשרד הקליטה, הם אפילו לא יכולים להירשם לאולפן כדי ללמוד עברית. </w:t>
      </w:r>
    </w:p>
    <w:p w14:paraId="27853FF7" w14:textId="77777777" w:rsidR="00000000" w:rsidRDefault="00DD00E1">
      <w:pPr>
        <w:pStyle w:val="a0"/>
        <w:rPr>
          <w:rFonts w:hint="cs"/>
          <w:rtl/>
        </w:rPr>
      </w:pPr>
    </w:p>
    <w:p w14:paraId="3DF3BFD2" w14:textId="77777777" w:rsidR="00000000" w:rsidRDefault="00DD00E1">
      <w:pPr>
        <w:pStyle w:val="a0"/>
        <w:rPr>
          <w:rFonts w:hint="cs"/>
          <w:rtl/>
        </w:rPr>
      </w:pPr>
      <w:r>
        <w:rPr>
          <w:rFonts w:hint="cs"/>
          <w:rtl/>
        </w:rPr>
        <w:t>מה שאני רוצה להגיד הוא, שוועדי העובדים היום פועלים נגד חלשים, ואך ורק נגד חלשים, כי לחזקים לא יקרה כלום. לחזק</w:t>
      </w:r>
      <w:r>
        <w:rPr>
          <w:rFonts w:hint="cs"/>
          <w:rtl/>
        </w:rPr>
        <w:t xml:space="preserve">ים יש הכסף. הם פוגעים רק באלה שחיים ממשכורת למשכורת, רק באלה שיש להם רק חובות בבנק, כי אלה שיש להם כסף לא מיוצגים בוועד העובדים הזה. </w:t>
      </w:r>
    </w:p>
    <w:p w14:paraId="4B12B401" w14:textId="77777777" w:rsidR="00000000" w:rsidRDefault="00DD00E1">
      <w:pPr>
        <w:pStyle w:val="a0"/>
        <w:rPr>
          <w:rFonts w:hint="cs"/>
          <w:rtl/>
        </w:rPr>
      </w:pPr>
    </w:p>
    <w:p w14:paraId="2790669A" w14:textId="77777777" w:rsidR="00000000" w:rsidRDefault="00DD00E1">
      <w:pPr>
        <w:pStyle w:val="af1"/>
        <w:rPr>
          <w:rtl/>
        </w:rPr>
      </w:pPr>
      <w:r>
        <w:rPr>
          <w:rtl/>
        </w:rPr>
        <w:t>היו"ר מיכאל נודלמן:</w:t>
      </w:r>
    </w:p>
    <w:p w14:paraId="69BCEC6C" w14:textId="77777777" w:rsidR="00000000" w:rsidRDefault="00DD00E1">
      <w:pPr>
        <w:pStyle w:val="a0"/>
        <w:rPr>
          <w:rtl/>
        </w:rPr>
      </w:pPr>
    </w:p>
    <w:p w14:paraId="0FC6DA35" w14:textId="77777777" w:rsidR="00000000" w:rsidRDefault="00DD00E1">
      <w:pPr>
        <w:pStyle w:val="a0"/>
        <w:rPr>
          <w:rFonts w:hint="cs"/>
          <w:rtl/>
        </w:rPr>
      </w:pPr>
      <w:r>
        <w:rPr>
          <w:rFonts w:hint="cs"/>
          <w:rtl/>
        </w:rPr>
        <w:t>תסיים.</w:t>
      </w:r>
    </w:p>
    <w:p w14:paraId="5AADD71A" w14:textId="77777777" w:rsidR="00000000" w:rsidRDefault="00DD00E1">
      <w:pPr>
        <w:pStyle w:val="a0"/>
        <w:rPr>
          <w:rFonts w:hint="cs"/>
          <w:rtl/>
        </w:rPr>
      </w:pPr>
    </w:p>
    <w:p w14:paraId="5A21F4F5" w14:textId="77777777" w:rsidR="00000000" w:rsidRDefault="00DD00E1">
      <w:pPr>
        <w:pStyle w:val="-"/>
        <w:rPr>
          <w:rtl/>
        </w:rPr>
      </w:pPr>
      <w:bookmarkStart w:id="518" w:name="FS000001054T22_10_2003_18_45_36C"/>
      <w:bookmarkEnd w:id="518"/>
      <w:r>
        <w:rPr>
          <w:rtl/>
        </w:rPr>
        <w:t>יגאל יאסינוב (שינוי):</w:t>
      </w:r>
    </w:p>
    <w:p w14:paraId="63BF4626" w14:textId="77777777" w:rsidR="00000000" w:rsidRDefault="00DD00E1">
      <w:pPr>
        <w:pStyle w:val="a0"/>
        <w:rPr>
          <w:rtl/>
        </w:rPr>
      </w:pPr>
    </w:p>
    <w:p w14:paraId="3BF31644" w14:textId="77777777" w:rsidR="00000000" w:rsidRDefault="00DD00E1">
      <w:pPr>
        <w:pStyle w:val="a0"/>
        <w:rPr>
          <w:rFonts w:hint="cs"/>
          <w:rtl/>
        </w:rPr>
      </w:pPr>
      <w:r>
        <w:rPr>
          <w:rFonts w:hint="cs"/>
          <w:rtl/>
        </w:rPr>
        <w:t xml:space="preserve">תודה. </w:t>
      </w:r>
    </w:p>
    <w:p w14:paraId="77AA0F35" w14:textId="77777777" w:rsidR="00000000" w:rsidRDefault="00DD00E1">
      <w:pPr>
        <w:pStyle w:val="a0"/>
        <w:rPr>
          <w:rFonts w:hint="cs"/>
          <w:rtl/>
        </w:rPr>
      </w:pPr>
    </w:p>
    <w:p w14:paraId="521662A8" w14:textId="77777777" w:rsidR="00000000" w:rsidRDefault="00DD00E1">
      <w:pPr>
        <w:pStyle w:val="af1"/>
        <w:rPr>
          <w:rtl/>
        </w:rPr>
      </w:pPr>
      <w:r>
        <w:rPr>
          <w:rtl/>
        </w:rPr>
        <w:t>היו"ר מיכאל נודלמן:</w:t>
      </w:r>
    </w:p>
    <w:p w14:paraId="3FD3B15B" w14:textId="77777777" w:rsidR="00000000" w:rsidRDefault="00DD00E1">
      <w:pPr>
        <w:pStyle w:val="a0"/>
        <w:rPr>
          <w:rtl/>
        </w:rPr>
      </w:pPr>
    </w:p>
    <w:p w14:paraId="3747C03C" w14:textId="77777777" w:rsidR="00000000" w:rsidRDefault="00DD00E1">
      <w:pPr>
        <w:pStyle w:val="a0"/>
        <w:rPr>
          <w:rFonts w:hint="cs"/>
          <w:rtl/>
        </w:rPr>
      </w:pPr>
      <w:r>
        <w:rPr>
          <w:rFonts w:hint="cs"/>
          <w:rtl/>
        </w:rPr>
        <w:t>האחרון, חבר הכנסת עבד-אלמאלכ דהאמשה - לא</w:t>
      </w:r>
      <w:r>
        <w:rPr>
          <w:rFonts w:hint="cs"/>
          <w:rtl/>
        </w:rPr>
        <w:t xml:space="preserve"> נוכח. בבקשה, אדוני השר, אתה תענה.</w:t>
      </w:r>
    </w:p>
    <w:p w14:paraId="56A67EE9" w14:textId="77777777" w:rsidR="00000000" w:rsidRDefault="00DD00E1">
      <w:pPr>
        <w:pStyle w:val="a0"/>
        <w:rPr>
          <w:rFonts w:hint="cs"/>
          <w:rtl/>
        </w:rPr>
      </w:pPr>
    </w:p>
    <w:p w14:paraId="4C5F8490" w14:textId="77777777" w:rsidR="00000000" w:rsidRDefault="00DD00E1">
      <w:pPr>
        <w:pStyle w:val="a"/>
        <w:rPr>
          <w:rtl/>
        </w:rPr>
      </w:pPr>
      <w:bookmarkStart w:id="519" w:name="FS000000535T22_10_2003_18_46_13"/>
      <w:bookmarkStart w:id="520" w:name="_Toc67028643"/>
      <w:bookmarkEnd w:id="519"/>
      <w:r>
        <w:rPr>
          <w:rFonts w:hint="eastAsia"/>
          <w:rtl/>
        </w:rPr>
        <w:t>השר</w:t>
      </w:r>
      <w:r>
        <w:rPr>
          <w:rtl/>
        </w:rPr>
        <w:t xml:space="preserve"> נתן שרנסקי:</w:t>
      </w:r>
      <w:bookmarkEnd w:id="520"/>
    </w:p>
    <w:p w14:paraId="076D72F0" w14:textId="77777777" w:rsidR="00000000" w:rsidRDefault="00DD00E1">
      <w:pPr>
        <w:pStyle w:val="a0"/>
        <w:rPr>
          <w:rFonts w:hint="cs"/>
          <w:rtl/>
        </w:rPr>
      </w:pPr>
    </w:p>
    <w:p w14:paraId="0CDF26E0" w14:textId="77777777" w:rsidR="00000000" w:rsidRDefault="00DD00E1">
      <w:pPr>
        <w:pStyle w:val="a0"/>
        <w:rPr>
          <w:rFonts w:hint="cs"/>
          <w:rtl/>
        </w:rPr>
      </w:pPr>
      <w:r>
        <w:rPr>
          <w:rFonts w:hint="cs"/>
          <w:rtl/>
        </w:rPr>
        <w:t>כבוד היושב-ראש, חברי הכנסת, קודם כול אני צריך להסביר ששר האוצר והשר השטרית לא יכולים מסיבות שונות להיות פה עכשיו, ולכן ביקשו ממני בתור השר התורן לקרוא את התשובה של משרד האוצר:</w:t>
      </w:r>
    </w:p>
    <w:p w14:paraId="67E31000" w14:textId="77777777" w:rsidR="00000000" w:rsidRDefault="00DD00E1">
      <w:pPr>
        <w:pStyle w:val="a0"/>
        <w:rPr>
          <w:rFonts w:hint="cs"/>
          <w:rtl/>
        </w:rPr>
      </w:pPr>
    </w:p>
    <w:p w14:paraId="0CE9CBC9" w14:textId="77777777" w:rsidR="00000000" w:rsidRDefault="00DD00E1">
      <w:pPr>
        <w:pStyle w:val="a0"/>
        <w:rPr>
          <w:rFonts w:hint="cs"/>
          <w:rtl/>
        </w:rPr>
      </w:pPr>
      <w:r>
        <w:rPr>
          <w:rFonts w:hint="cs"/>
          <w:rtl/>
        </w:rPr>
        <w:t>משרד האוצר רואה בחידוש העי</w:t>
      </w:r>
      <w:r>
        <w:rPr>
          <w:rFonts w:hint="cs"/>
          <w:rtl/>
        </w:rPr>
        <w:t xml:space="preserve">צומים לאחר החג זלזול ופגיעה באזרחי ישראל. </w:t>
      </w:r>
    </w:p>
    <w:p w14:paraId="003B9432" w14:textId="77777777" w:rsidR="00000000" w:rsidRDefault="00DD00E1">
      <w:pPr>
        <w:pStyle w:val="a0"/>
        <w:rPr>
          <w:rFonts w:hint="cs"/>
          <w:rtl/>
        </w:rPr>
      </w:pPr>
    </w:p>
    <w:p w14:paraId="08B10228" w14:textId="77777777" w:rsidR="00000000" w:rsidRDefault="00DD00E1">
      <w:pPr>
        <w:pStyle w:val="a0"/>
        <w:rPr>
          <w:rFonts w:hint="cs"/>
          <w:rtl/>
        </w:rPr>
      </w:pPr>
      <w:r>
        <w:rPr>
          <w:rFonts w:hint="cs"/>
          <w:rtl/>
        </w:rPr>
        <w:t>חזרתם של העובדים לעבודה כשעתיים לפני חופשת סוכות נועדה לזרות חול בעיני הקהל הרחב, וזאת על מנת שלא להיפגע בתנאי עבודתם.</w:t>
      </w:r>
    </w:p>
    <w:p w14:paraId="09AC70A8" w14:textId="77777777" w:rsidR="00000000" w:rsidRDefault="00DD00E1">
      <w:pPr>
        <w:pStyle w:val="a0"/>
        <w:rPr>
          <w:rFonts w:hint="cs"/>
          <w:rtl/>
        </w:rPr>
      </w:pPr>
    </w:p>
    <w:p w14:paraId="376AA0C2" w14:textId="77777777" w:rsidR="00000000" w:rsidRDefault="00DD00E1">
      <w:pPr>
        <w:pStyle w:val="a0"/>
        <w:rPr>
          <w:rFonts w:hint="cs"/>
          <w:rtl/>
        </w:rPr>
      </w:pPr>
      <w:r>
        <w:rPr>
          <w:rFonts w:hint="cs"/>
          <w:rtl/>
        </w:rPr>
        <w:t>לעומת זאת, שובם של העובדים לאחר החג למתכונת של עיצומים ושיבושים, תוך דרישה לקבל את מלוא שכרם</w:t>
      </w:r>
      <w:r>
        <w:rPr>
          <w:rFonts w:hint="cs"/>
          <w:rtl/>
        </w:rPr>
        <w:t>, גובלת בשערורייה, ומשרד האוצר אינו יכול להסכים לכך.</w:t>
      </w:r>
    </w:p>
    <w:p w14:paraId="10A604DB" w14:textId="77777777" w:rsidR="00000000" w:rsidRDefault="00DD00E1">
      <w:pPr>
        <w:pStyle w:val="a0"/>
        <w:rPr>
          <w:rFonts w:hint="cs"/>
          <w:rtl/>
        </w:rPr>
      </w:pPr>
    </w:p>
    <w:p w14:paraId="4C14F1FE" w14:textId="77777777" w:rsidR="00000000" w:rsidRDefault="00DD00E1">
      <w:pPr>
        <w:pStyle w:val="a0"/>
        <w:rPr>
          <w:rFonts w:hint="cs"/>
          <w:rtl/>
        </w:rPr>
      </w:pPr>
      <w:r>
        <w:rPr>
          <w:rFonts w:hint="cs"/>
          <w:rtl/>
        </w:rPr>
        <w:t>המשרד קרא להסתדרות עובדי המדינה להיכנס להידברות תוך הפסקת העיצומים, ובכך להקל את מצוקת האזרחים.</w:t>
      </w:r>
    </w:p>
    <w:p w14:paraId="5A946C19" w14:textId="77777777" w:rsidR="00000000" w:rsidRDefault="00DD00E1">
      <w:pPr>
        <w:pStyle w:val="a0"/>
        <w:rPr>
          <w:rFonts w:hint="cs"/>
          <w:rtl/>
        </w:rPr>
      </w:pPr>
    </w:p>
    <w:p w14:paraId="0B03D839" w14:textId="77777777" w:rsidR="00000000" w:rsidRDefault="00DD00E1">
      <w:pPr>
        <w:pStyle w:val="af1"/>
        <w:rPr>
          <w:rtl/>
        </w:rPr>
      </w:pPr>
      <w:r>
        <w:rPr>
          <w:rtl/>
        </w:rPr>
        <w:t>היו"ר מיכאל נודלמן:</w:t>
      </w:r>
    </w:p>
    <w:p w14:paraId="2D8AADB8" w14:textId="77777777" w:rsidR="00000000" w:rsidRDefault="00DD00E1">
      <w:pPr>
        <w:pStyle w:val="a0"/>
        <w:rPr>
          <w:rtl/>
        </w:rPr>
      </w:pPr>
    </w:p>
    <w:p w14:paraId="3C37295C" w14:textId="77777777" w:rsidR="00000000" w:rsidRDefault="00DD00E1">
      <w:pPr>
        <w:pStyle w:val="a0"/>
        <w:rPr>
          <w:rFonts w:hint="cs"/>
          <w:rtl/>
        </w:rPr>
      </w:pPr>
      <w:r>
        <w:rPr>
          <w:rFonts w:hint="cs"/>
          <w:rtl/>
        </w:rPr>
        <w:t>מה האוצר מציע?</w:t>
      </w:r>
    </w:p>
    <w:p w14:paraId="2B3A8D22" w14:textId="77777777" w:rsidR="00000000" w:rsidRDefault="00DD00E1">
      <w:pPr>
        <w:pStyle w:val="a0"/>
        <w:rPr>
          <w:rFonts w:hint="cs"/>
          <w:rtl/>
        </w:rPr>
      </w:pPr>
    </w:p>
    <w:p w14:paraId="00451B9C" w14:textId="77777777" w:rsidR="00000000" w:rsidRDefault="00DD00E1">
      <w:pPr>
        <w:pStyle w:val="-"/>
        <w:rPr>
          <w:rtl/>
        </w:rPr>
      </w:pPr>
      <w:bookmarkStart w:id="521" w:name="FS000000535T22_10_2003_18_49_31C"/>
      <w:bookmarkEnd w:id="521"/>
      <w:r>
        <w:rPr>
          <w:rtl/>
        </w:rPr>
        <w:t>השר נתן שרנסקי:</w:t>
      </w:r>
    </w:p>
    <w:p w14:paraId="7640E35F" w14:textId="77777777" w:rsidR="00000000" w:rsidRDefault="00DD00E1">
      <w:pPr>
        <w:pStyle w:val="a0"/>
        <w:rPr>
          <w:rtl/>
        </w:rPr>
      </w:pPr>
    </w:p>
    <w:p w14:paraId="325F9A17" w14:textId="77777777" w:rsidR="00000000" w:rsidRDefault="00DD00E1">
      <w:pPr>
        <w:pStyle w:val="a0"/>
        <w:rPr>
          <w:rFonts w:hint="cs"/>
          <w:rtl/>
        </w:rPr>
      </w:pPr>
      <w:r>
        <w:rPr>
          <w:rFonts w:hint="cs"/>
          <w:rtl/>
        </w:rPr>
        <w:t>אני מבין ששר האוצר מסכים לכל החלטה שתתקבל פה.</w:t>
      </w:r>
    </w:p>
    <w:p w14:paraId="18A73FD8" w14:textId="77777777" w:rsidR="00000000" w:rsidRDefault="00DD00E1">
      <w:pPr>
        <w:pStyle w:val="a0"/>
        <w:rPr>
          <w:rFonts w:hint="cs"/>
          <w:rtl/>
        </w:rPr>
      </w:pPr>
    </w:p>
    <w:p w14:paraId="634912FD" w14:textId="77777777" w:rsidR="00000000" w:rsidRDefault="00DD00E1">
      <w:pPr>
        <w:pStyle w:val="af1"/>
        <w:rPr>
          <w:rtl/>
        </w:rPr>
      </w:pPr>
      <w:r>
        <w:rPr>
          <w:rtl/>
        </w:rPr>
        <w:t>היו"</w:t>
      </w:r>
      <w:r>
        <w:rPr>
          <w:rtl/>
        </w:rPr>
        <w:t>ר מיכאל נודלמן:</w:t>
      </w:r>
    </w:p>
    <w:p w14:paraId="056A65BB" w14:textId="77777777" w:rsidR="00000000" w:rsidRDefault="00DD00E1">
      <w:pPr>
        <w:pStyle w:val="a0"/>
        <w:rPr>
          <w:rtl/>
        </w:rPr>
      </w:pPr>
    </w:p>
    <w:p w14:paraId="5DCD6709" w14:textId="77777777" w:rsidR="00000000" w:rsidRDefault="00DD00E1">
      <w:pPr>
        <w:pStyle w:val="a0"/>
        <w:rPr>
          <w:rFonts w:hint="cs"/>
          <w:rtl/>
        </w:rPr>
      </w:pPr>
      <w:r>
        <w:rPr>
          <w:rFonts w:hint="cs"/>
          <w:rtl/>
        </w:rPr>
        <w:t xml:space="preserve">איזו ועדה אדוני מציע? </w:t>
      </w:r>
    </w:p>
    <w:p w14:paraId="2BF6B5A3" w14:textId="77777777" w:rsidR="00000000" w:rsidRDefault="00DD00E1">
      <w:pPr>
        <w:pStyle w:val="a0"/>
        <w:rPr>
          <w:rFonts w:hint="cs"/>
          <w:rtl/>
        </w:rPr>
      </w:pPr>
    </w:p>
    <w:p w14:paraId="32A3013D" w14:textId="77777777" w:rsidR="00000000" w:rsidRDefault="00DD00E1">
      <w:pPr>
        <w:pStyle w:val="af0"/>
        <w:rPr>
          <w:rtl/>
        </w:rPr>
      </w:pPr>
      <w:r>
        <w:rPr>
          <w:rFonts w:hint="eastAsia"/>
          <w:rtl/>
        </w:rPr>
        <w:t>יורי</w:t>
      </w:r>
      <w:r>
        <w:rPr>
          <w:rtl/>
        </w:rPr>
        <w:t xml:space="preserve"> שטרן (האיחוד הלאומי - ישראל ביתנו):</w:t>
      </w:r>
    </w:p>
    <w:p w14:paraId="32733E87" w14:textId="77777777" w:rsidR="00000000" w:rsidRDefault="00DD00E1">
      <w:pPr>
        <w:pStyle w:val="a0"/>
        <w:rPr>
          <w:rFonts w:hint="cs"/>
          <w:rtl/>
        </w:rPr>
      </w:pPr>
    </w:p>
    <w:p w14:paraId="0A3291D2" w14:textId="77777777" w:rsidR="00000000" w:rsidRDefault="00DD00E1">
      <w:pPr>
        <w:pStyle w:val="a0"/>
        <w:rPr>
          <w:rFonts w:hint="cs"/>
          <w:rtl/>
        </w:rPr>
      </w:pPr>
      <w:r>
        <w:rPr>
          <w:rFonts w:hint="cs"/>
          <w:rtl/>
        </w:rPr>
        <w:t xml:space="preserve">- - - השביתות האלה עולות לנו כסף שהיה יכול להספיק לכיסוי כל הקצבאות האלה שהוא מדבר על קיצוצן. </w:t>
      </w:r>
    </w:p>
    <w:p w14:paraId="5110D16C" w14:textId="77777777" w:rsidR="00000000" w:rsidRDefault="00DD00E1">
      <w:pPr>
        <w:pStyle w:val="a0"/>
        <w:rPr>
          <w:rFonts w:hint="cs"/>
          <w:rtl/>
        </w:rPr>
      </w:pPr>
    </w:p>
    <w:p w14:paraId="0D3EF58D" w14:textId="77777777" w:rsidR="00000000" w:rsidRDefault="00DD00E1">
      <w:pPr>
        <w:pStyle w:val="-"/>
        <w:rPr>
          <w:rtl/>
        </w:rPr>
      </w:pPr>
      <w:bookmarkStart w:id="522" w:name="FS000000535T22_10_2003_18_51_25C"/>
      <w:bookmarkEnd w:id="522"/>
      <w:r>
        <w:rPr>
          <w:rtl/>
        </w:rPr>
        <w:t>השר נתן שרנסקי:</w:t>
      </w:r>
    </w:p>
    <w:p w14:paraId="435EE97B" w14:textId="77777777" w:rsidR="00000000" w:rsidRDefault="00DD00E1">
      <w:pPr>
        <w:pStyle w:val="a0"/>
        <w:rPr>
          <w:rtl/>
        </w:rPr>
      </w:pPr>
    </w:p>
    <w:p w14:paraId="2B2FE38F" w14:textId="77777777" w:rsidR="00000000" w:rsidRDefault="00DD00E1">
      <w:pPr>
        <w:pStyle w:val="a0"/>
        <w:rPr>
          <w:rFonts w:hint="cs"/>
          <w:rtl/>
        </w:rPr>
      </w:pPr>
      <w:r>
        <w:rPr>
          <w:rFonts w:hint="cs"/>
          <w:rtl/>
        </w:rPr>
        <w:t xml:space="preserve">אין ספק. </w:t>
      </w:r>
    </w:p>
    <w:p w14:paraId="6739B08D" w14:textId="77777777" w:rsidR="00000000" w:rsidRDefault="00DD00E1">
      <w:pPr>
        <w:pStyle w:val="a0"/>
        <w:rPr>
          <w:rFonts w:hint="cs"/>
          <w:rtl/>
        </w:rPr>
      </w:pPr>
    </w:p>
    <w:p w14:paraId="2B36F5A1" w14:textId="77777777" w:rsidR="00000000" w:rsidRDefault="00DD00E1">
      <w:pPr>
        <w:pStyle w:val="a0"/>
        <w:rPr>
          <w:rFonts w:hint="cs"/>
          <w:rtl/>
        </w:rPr>
      </w:pPr>
      <w:r>
        <w:rPr>
          <w:rFonts w:hint="cs"/>
          <w:rtl/>
        </w:rPr>
        <w:t>ועדת העבודה והרווחה.</w:t>
      </w:r>
    </w:p>
    <w:p w14:paraId="7679E43F" w14:textId="77777777" w:rsidR="00000000" w:rsidRDefault="00DD00E1">
      <w:pPr>
        <w:pStyle w:val="a0"/>
        <w:rPr>
          <w:rFonts w:hint="cs"/>
          <w:rtl/>
        </w:rPr>
      </w:pPr>
    </w:p>
    <w:p w14:paraId="3D363F05" w14:textId="77777777" w:rsidR="00000000" w:rsidRDefault="00DD00E1">
      <w:pPr>
        <w:pStyle w:val="af1"/>
        <w:rPr>
          <w:rtl/>
        </w:rPr>
      </w:pPr>
      <w:r>
        <w:rPr>
          <w:rtl/>
        </w:rPr>
        <w:t>היו"ר מיכאל נודלמן:</w:t>
      </w:r>
    </w:p>
    <w:p w14:paraId="651C7FA7" w14:textId="77777777" w:rsidR="00000000" w:rsidRDefault="00DD00E1">
      <w:pPr>
        <w:pStyle w:val="a0"/>
        <w:rPr>
          <w:rtl/>
        </w:rPr>
      </w:pPr>
    </w:p>
    <w:p w14:paraId="115A0589" w14:textId="77777777" w:rsidR="00000000" w:rsidRDefault="00DD00E1">
      <w:pPr>
        <w:pStyle w:val="a0"/>
        <w:rPr>
          <w:rFonts w:hint="cs"/>
          <w:rtl/>
        </w:rPr>
      </w:pPr>
      <w:r>
        <w:rPr>
          <w:rFonts w:hint="cs"/>
          <w:rtl/>
        </w:rPr>
        <w:t>תודה ר</w:t>
      </w:r>
      <w:r>
        <w:rPr>
          <w:rFonts w:hint="cs"/>
          <w:rtl/>
        </w:rPr>
        <w:t xml:space="preserve">בה. יש פה הצעות אחרות. להצעה של חבר הכנסת הרצוג יש הצעה אחרת, של חבר הכנסת זחאלקה. בבקשה. </w:t>
      </w:r>
    </w:p>
    <w:p w14:paraId="45930068" w14:textId="77777777" w:rsidR="00000000" w:rsidRDefault="00DD00E1">
      <w:pPr>
        <w:pStyle w:val="a0"/>
        <w:rPr>
          <w:rFonts w:hint="cs"/>
          <w:rtl/>
        </w:rPr>
      </w:pPr>
    </w:p>
    <w:p w14:paraId="338372FE" w14:textId="77777777" w:rsidR="00000000" w:rsidRDefault="00DD00E1">
      <w:pPr>
        <w:pStyle w:val="a"/>
        <w:rPr>
          <w:rtl/>
        </w:rPr>
      </w:pPr>
      <w:bookmarkStart w:id="523" w:name="FS000001061T22_10_2003_18_52_44"/>
      <w:bookmarkStart w:id="524" w:name="_Toc67028644"/>
      <w:bookmarkEnd w:id="523"/>
      <w:r>
        <w:rPr>
          <w:rFonts w:hint="eastAsia"/>
          <w:rtl/>
        </w:rPr>
        <w:t>ג</w:t>
      </w:r>
      <w:r>
        <w:rPr>
          <w:rtl/>
        </w:rPr>
        <w:t>'מאל זחאלקה (בל"ד):</w:t>
      </w:r>
      <w:bookmarkEnd w:id="524"/>
    </w:p>
    <w:p w14:paraId="54DF529D" w14:textId="77777777" w:rsidR="00000000" w:rsidRDefault="00DD00E1">
      <w:pPr>
        <w:pStyle w:val="a0"/>
        <w:rPr>
          <w:rFonts w:hint="cs"/>
          <w:rtl/>
        </w:rPr>
      </w:pPr>
    </w:p>
    <w:p w14:paraId="167130CC" w14:textId="77777777" w:rsidR="00000000" w:rsidRDefault="00DD00E1">
      <w:pPr>
        <w:pStyle w:val="a0"/>
        <w:rPr>
          <w:rFonts w:hint="cs"/>
          <w:rtl/>
        </w:rPr>
      </w:pPr>
      <w:r>
        <w:rPr>
          <w:rFonts w:hint="cs"/>
          <w:rtl/>
        </w:rPr>
        <w:t>אדוני היושב-ראש, חברי הכנסת, נציגי הממשלה עוסקים בדמגוגיה ברמה נמוכה מאוד. מה הם חשבו לעצמם? תהיה ירידה בשכר הריאלי, יהיו קיצוצים בכל סוגי הקצ</w:t>
      </w:r>
      <w:r>
        <w:rPr>
          <w:rFonts w:hint="cs"/>
          <w:rtl/>
        </w:rPr>
        <w:t>באות, תהיה פגיעה בפנסיה, תהיה ירידה דרסטית ברמת החיים, אנשים יראו קדימה רק חושך, והעובדים ישתקו על ההידרדרות המתמשכת ברמת חייהם ובזכויותיהם ועל הפרת הסכמים? זה רק טבעי שאנשים ישבתו, ואני חושב שיש היום פחות מדי שביתות, ואין ספק שהן יתעצמו, כי הממשלה לא מנהל</w:t>
      </w:r>
      <w:r>
        <w:rPr>
          <w:rFonts w:hint="cs"/>
          <w:rtl/>
        </w:rPr>
        <w:t>ת אף סוג של דו-שיח, לא עם הכנסת, לא עם העובדים, לא עם אף אחד אחר, והנשק והדרך של ציבור העובדים כדי להיאבק על זכויותיו הם לשבות, לנקוט עיצומים ולהכריח את הממשלה לשנות את מדיניותה. אם העובדים לא ישבתו, המצב יידרדר עוד ועוד. לא יכול להיות שיהיו מכות של הממשלה</w:t>
      </w:r>
      <w:r>
        <w:rPr>
          <w:rFonts w:hint="cs"/>
          <w:rtl/>
        </w:rPr>
        <w:t xml:space="preserve">, מצד אחד, ולא תבוא תגובה מצד הציבור. </w:t>
      </w:r>
    </w:p>
    <w:p w14:paraId="0F69BAD5" w14:textId="77777777" w:rsidR="00000000" w:rsidRDefault="00DD00E1">
      <w:pPr>
        <w:pStyle w:val="a0"/>
        <w:rPr>
          <w:rFonts w:hint="cs"/>
          <w:rtl/>
        </w:rPr>
      </w:pPr>
    </w:p>
    <w:p w14:paraId="6631441C" w14:textId="77777777" w:rsidR="00000000" w:rsidRDefault="00DD00E1">
      <w:pPr>
        <w:pStyle w:val="a0"/>
        <w:rPr>
          <w:rFonts w:hint="cs"/>
          <w:rtl/>
        </w:rPr>
      </w:pPr>
      <w:r>
        <w:rPr>
          <w:rFonts w:hint="cs"/>
          <w:rtl/>
        </w:rPr>
        <w:t xml:space="preserve">זו גם דמגוגיה. מה המתקפה הזאת על ועדי העובדים? אני חושב שהאנשים שדיברו לא ראו בחייהם משכורת של עובד סוציאלי, למשל, שלמד ארבע שנים באוניברסיטה. </w:t>
      </w:r>
    </w:p>
    <w:p w14:paraId="0B0ED1FF" w14:textId="77777777" w:rsidR="00000000" w:rsidRDefault="00DD00E1">
      <w:pPr>
        <w:pStyle w:val="a0"/>
        <w:rPr>
          <w:rFonts w:hint="cs"/>
          <w:rtl/>
        </w:rPr>
      </w:pPr>
    </w:p>
    <w:p w14:paraId="529AE5B9" w14:textId="77777777" w:rsidR="00000000" w:rsidRDefault="00DD00E1">
      <w:pPr>
        <w:pStyle w:val="af1"/>
        <w:rPr>
          <w:rtl/>
        </w:rPr>
      </w:pPr>
      <w:r>
        <w:rPr>
          <w:rtl/>
        </w:rPr>
        <w:t>היו"ר מיכאל נודלמן:</w:t>
      </w:r>
    </w:p>
    <w:p w14:paraId="1B6BCBFE" w14:textId="77777777" w:rsidR="00000000" w:rsidRDefault="00DD00E1">
      <w:pPr>
        <w:pStyle w:val="a0"/>
        <w:rPr>
          <w:rtl/>
        </w:rPr>
      </w:pPr>
    </w:p>
    <w:p w14:paraId="117D8453" w14:textId="77777777" w:rsidR="00000000" w:rsidRDefault="00DD00E1">
      <w:pPr>
        <w:pStyle w:val="a0"/>
        <w:rPr>
          <w:rFonts w:hint="cs"/>
          <w:rtl/>
        </w:rPr>
      </w:pPr>
      <w:r>
        <w:rPr>
          <w:rFonts w:hint="cs"/>
          <w:rtl/>
        </w:rPr>
        <w:t xml:space="preserve">חבר הכנסת זחאלקה, תודה רבה. </w:t>
      </w:r>
    </w:p>
    <w:p w14:paraId="174A2EB5" w14:textId="77777777" w:rsidR="00000000" w:rsidRDefault="00DD00E1">
      <w:pPr>
        <w:pStyle w:val="a0"/>
        <w:rPr>
          <w:rFonts w:hint="cs"/>
          <w:rtl/>
        </w:rPr>
      </w:pPr>
    </w:p>
    <w:p w14:paraId="13EEA555" w14:textId="77777777" w:rsidR="00000000" w:rsidRDefault="00DD00E1">
      <w:pPr>
        <w:pStyle w:val="af0"/>
        <w:rPr>
          <w:rtl/>
        </w:rPr>
      </w:pPr>
      <w:r>
        <w:rPr>
          <w:rFonts w:hint="eastAsia"/>
          <w:rtl/>
        </w:rPr>
        <w:t>קריאה</w:t>
      </w:r>
      <w:r>
        <w:rPr>
          <w:rtl/>
        </w:rPr>
        <w:t>:</w:t>
      </w:r>
    </w:p>
    <w:p w14:paraId="45495D9C" w14:textId="77777777" w:rsidR="00000000" w:rsidRDefault="00DD00E1">
      <w:pPr>
        <w:pStyle w:val="a0"/>
        <w:rPr>
          <w:rFonts w:hint="cs"/>
          <w:rtl/>
        </w:rPr>
      </w:pPr>
    </w:p>
    <w:p w14:paraId="2A98F833" w14:textId="77777777" w:rsidR="00000000" w:rsidRDefault="00DD00E1">
      <w:pPr>
        <w:pStyle w:val="a0"/>
        <w:rPr>
          <w:rFonts w:hint="cs"/>
          <w:rtl/>
        </w:rPr>
      </w:pPr>
      <w:r>
        <w:rPr>
          <w:rFonts w:hint="cs"/>
          <w:rtl/>
        </w:rPr>
        <w:t>- - -</w:t>
      </w:r>
    </w:p>
    <w:p w14:paraId="49767DCA" w14:textId="77777777" w:rsidR="00000000" w:rsidRDefault="00DD00E1">
      <w:pPr>
        <w:pStyle w:val="a0"/>
        <w:rPr>
          <w:rFonts w:hint="cs"/>
          <w:rtl/>
        </w:rPr>
      </w:pPr>
    </w:p>
    <w:p w14:paraId="61C4903D" w14:textId="77777777" w:rsidR="00000000" w:rsidRDefault="00DD00E1">
      <w:pPr>
        <w:pStyle w:val="-"/>
        <w:rPr>
          <w:rtl/>
        </w:rPr>
      </w:pPr>
      <w:bookmarkStart w:id="525" w:name="FS000001061T22_10_2003_19_00_47C"/>
      <w:bookmarkEnd w:id="525"/>
      <w:r>
        <w:rPr>
          <w:rtl/>
        </w:rPr>
        <w:t>ג'מאל</w:t>
      </w:r>
      <w:r>
        <w:rPr>
          <w:rtl/>
        </w:rPr>
        <w:t xml:space="preserve"> זחאלקה (בל"ד):</w:t>
      </w:r>
    </w:p>
    <w:p w14:paraId="4CDE568A" w14:textId="77777777" w:rsidR="00000000" w:rsidRDefault="00DD00E1">
      <w:pPr>
        <w:pStyle w:val="a0"/>
        <w:rPr>
          <w:rtl/>
        </w:rPr>
      </w:pPr>
    </w:p>
    <w:p w14:paraId="08AAD8EF" w14:textId="77777777" w:rsidR="00000000" w:rsidRDefault="00DD00E1">
      <w:pPr>
        <w:pStyle w:val="a0"/>
        <w:rPr>
          <w:rFonts w:hint="cs"/>
          <w:rtl/>
        </w:rPr>
      </w:pPr>
      <w:r>
        <w:rPr>
          <w:rFonts w:hint="cs"/>
          <w:rtl/>
        </w:rPr>
        <w:t xml:space="preserve">אני מביא את זה כדוגמה. אני ראיתי. זו בושה וחרפה. אני מציע לך לראות את זה. </w:t>
      </w:r>
    </w:p>
    <w:p w14:paraId="1D50F269" w14:textId="77777777" w:rsidR="00000000" w:rsidRDefault="00DD00E1">
      <w:pPr>
        <w:pStyle w:val="a0"/>
        <w:rPr>
          <w:rFonts w:hint="cs"/>
          <w:rtl/>
        </w:rPr>
      </w:pPr>
    </w:p>
    <w:p w14:paraId="457078B7" w14:textId="77777777" w:rsidR="00000000" w:rsidRDefault="00DD00E1">
      <w:pPr>
        <w:pStyle w:val="af1"/>
        <w:rPr>
          <w:rtl/>
        </w:rPr>
      </w:pPr>
      <w:r>
        <w:rPr>
          <w:rtl/>
        </w:rPr>
        <w:t>היו"ר משה כחלון:</w:t>
      </w:r>
    </w:p>
    <w:p w14:paraId="06D3E4C4" w14:textId="77777777" w:rsidR="00000000" w:rsidRDefault="00DD00E1">
      <w:pPr>
        <w:pStyle w:val="a0"/>
        <w:rPr>
          <w:rtl/>
        </w:rPr>
      </w:pPr>
    </w:p>
    <w:p w14:paraId="09FBF658" w14:textId="77777777" w:rsidR="00000000" w:rsidRDefault="00DD00E1">
      <w:pPr>
        <w:pStyle w:val="a0"/>
        <w:rPr>
          <w:rFonts w:hint="cs"/>
          <w:rtl/>
        </w:rPr>
      </w:pPr>
      <w:r>
        <w:rPr>
          <w:rFonts w:hint="cs"/>
          <w:rtl/>
        </w:rPr>
        <w:t xml:space="preserve">חבר הכנסת זחאלקה, תודה רבה. הצעה אחרת - חבר הכנסת יצחק כהן. אחר כך אנחנו עוברים להצבעה. </w:t>
      </w:r>
    </w:p>
    <w:p w14:paraId="222637DB" w14:textId="77777777" w:rsidR="00000000" w:rsidRDefault="00DD00E1">
      <w:pPr>
        <w:pStyle w:val="a0"/>
        <w:rPr>
          <w:rFonts w:hint="cs"/>
          <w:rtl/>
        </w:rPr>
      </w:pPr>
    </w:p>
    <w:p w14:paraId="2F3994A4" w14:textId="77777777" w:rsidR="00000000" w:rsidRDefault="00DD00E1">
      <w:pPr>
        <w:pStyle w:val="a"/>
        <w:rPr>
          <w:rtl/>
        </w:rPr>
      </w:pPr>
      <w:bookmarkStart w:id="526" w:name="FS000000580T22_10_2003_18_30_03"/>
      <w:bookmarkStart w:id="527" w:name="_Toc67028645"/>
      <w:bookmarkEnd w:id="526"/>
      <w:r>
        <w:rPr>
          <w:rFonts w:hint="eastAsia"/>
          <w:rtl/>
        </w:rPr>
        <w:t>יצחק</w:t>
      </w:r>
      <w:r>
        <w:rPr>
          <w:rtl/>
        </w:rPr>
        <w:t xml:space="preserve"> כהן (ש"ס):</w:t>
      </w:r>
      <w:bookmarkEnd w:id="527"/>
    </w:p>
    <w:p w14:paraId="4F082760" w14:textId="77777777" w:rsidR="00000000" w:rsidRDefault="00DD00E1">
      <w:pPr>
        <w:pStyle w:val="a0"/>
        <w:rPr>
          <w:rFonts w:hint="cs"/>
          <w:rtl/>
        </w:rPr>
      </w:pPr>
    </w:p>
    <w:p w14:paraId="06DB78E0" w14:textId="77777777" w:rsidR="00000000" w:rsidRDefault="00DD00E1">
      <w:pPr>
        <w:pStyle w:val="a0"/>
        <w:rPr>
          <w:rFonts w:hint="cs"/>
          <w:rtl/>
        </w:rPr>
      </w:pPr>
      <w:r>
        <w:rPr>
          <w:rFonts w:hint="cs"/>
          <w:rtl/>
        </w:rPr>
        <w:t>אדוני היושב-ראש, רק במדינת ישראל של שנ</w:t>
      </w:r>
      <w:r>
        <w:rPr>
          <w:rFonts w:hint="cs"/>
          <w:rtl/>
        </w:rPr>
        <w:t>ת 2003 המאשים הופך להיות נאשם והנרדף הופך להיות רודף. כך מציגה הממשלה את הציבור החלש, את האלמנות, את היתומים, את הנכים, ועוד ידה נטויה. אנחנו יודעים מה צפוי בתקציב 2004.</w:t>
      </w:r>
    </w:p>
    <w:p w14:paraId="2CB8EB8A" w14:textId="77777777" w:rsidR="00000000" w:rsidRDefault="00DD00E1">
      <w:pPr>
        <w:pStyle w:val="a0"/>
        <w:rPr>
          <w:rFonts w:hint="cs"/>
          <w:rtl/>
        </w:rPr>
      </w:pPr>
    </w:p>
    <w:p w14:paraId="4D30CF85" w14:textId="77777777" w:rsidR="00000000" w:rsidRDefault="00DD00E1">
      <w:pPr>
        <w:pStyle w:val="a0"/>
        <w:rPr>
          <w:rFonts w:hint="cs"/>
          <w:rtl/>
        </w:rPr>
      </w:pPr>
      <w:r>
        <w:rPr>
          <w:rFonts w:hint="cs"/>
          <w:rtl/>
        </w:rPr>
        <w:t xml:space="preserve">אדוני היושב-ראש, אני מבקש להעביר את הנושא לדיון במליאה. תודה רבה. </w:t>
      </w:r>
    </w:p>
    <w:p w14:paraId="6495F89B" w14:textId="77777777" w:rsidR="00000000" w:rsidRDefault="00DD00E1">
      <w:pPr>
        <w:pStyle w:val="a0"/>
        <w:rPr>
          <w:rFonts w:hint="cs"/>
          <w:rtl/>
        </w:rPr>
      </w:pPr>
    </w:p>
    <w:p w14:paraId="686F4399" w14:textId="77777777" w:rsidR="00000000" w:rsidRDefault="00DD00E1">
      <w:pPr>
        <w:pStyle w:val="af1"/>
        <w:rPr>
          <w:rtl/>
        </w:rPr>
      </w:pPr>
      <w:r>
        <w:rPr>
          <w:rtl/>
        </w:rPr>
        <w:t>היו"ר משה כחלון:</w:t>
      </w:r>
    </w:p>
    <w:p w14:paraId="0F813700" w14:textId="77777777" w:rsidR="00000000" w:rsidRDefault="00DD00E1">
      <w:pPr>
        <w:pStyle w:val="a0"/>
        <w:rPr>
          <w:rtl/>
        </w:rPr>
      </w:pPr>
    </w:p>
    <w:p w14:paraId="6B27BC7C" w14:textId="77777777" w:rsidR="00000000" w:rsidRDefault="00DD00E1">
      <w:pPr>
        <w:pStyle w:val="a0"/>
        <w:rPr>
          <w:rFonts w:hint="cs"/>
          <w:rtl/>
        </w:rPr>
      </w:pPr>
      <w:r>
        <w:rPr>
          <w:rFonts w:hint="cs"/>
          <w:rtl/>
        </w:rPr>
        <w:t xml:space="preserve">חבר הכנסת כהן, השר הציע ועדה. </w:t>
      </w:r>
    </w:p>
    <w:p w14:paraId="6E76D7CE" w14:textId="77777777" w:rsidR="00000000" w:rsidRDefault="00DD00E1">
      <w:pPr>
        <w:pStyle w:val="a0"/>
        <w:rPr>
          <w:rFonts w:hint="cs"/>
          <w:rtl/>
        </w:rPr>
      </w:pPr>
    </w:p>
    <w:p w14:paraId="6041F64A" w14:textId="77777777" w:rsidR="00000000" w:rsidRDefault="00DD00E1">
      <w:pPr>
        <w:pStyle w:val="af0"/>
        <w:rPr>
          <w:rtl/>
        </w:rPr>
      </w:pPr>
      <w:r>
        <w:rPr>
          <w:rFonts w:hint="eastAsia"/>
          <w:rtl/>
        </w:rPr>
        <w:t>עזמי</w:t>
      </w:r>
      <w:r>
        <w:rPr>
          <w:rtl/>
        </w:rPr>
        <w:t xml:space="preserve"> בשארה (בל"ד):</w:t>
      </w:r>
    </w:p>
    <w:p w14:paraId="5D9269D8" w14:textId="77777777" w:rsidR="00000000" w:rsidRDefault="00DD00E1">
      <w:pPr>
        <w:pStyle w:val="a0"/>
        <w:rPr>
          <w:rFonts w:hint="cs"/>
          <w:rtl/>
        </w:rPr>
      </w:pPr>
    </w:p>
    <w:p w14:paraId="54F37210" w14:textId="77777777" w:rsidR="00000000" w:rsidRDefault="00DD00E1">
      <w:pPr>
        <w:pStyle w:val="a0"/>
        <w:rPr>
          <w:rFonts w:hint="cs"/>
          <w:rtl/>
        </w:rPr>
      </w:pPr>
      <w:r>
        <w:rPr>
          <w:rFonts w:hint="cs"/>
          <w:rtl/>
        </w:rPr>
        <w:t xml:space="preserve">הוא לא יכול להציע מליאה, רק להסיר. </w:t>
      </w:r>
    </w:p>
    <w:p w14:paraId="1A6BAD8D" w14:textId="77777777" w:rsidR="00000000" w:rsidRDefault="00DD00E1">
      <w:pPr>
        <w:pStyle w:val="a0"/>
        <w:rPr>
          <w:rFonts w:hint="cs"/>
          <w:rtl/>
        </w:rPr>
      </w:pPr>
    </w:p>
    <w:p w14:paraId="2FEDB69E" w14:textId="77777777" w:rsidR="00000000" w:rsidRDefault="00DD00E1">
      <w:pPr>
        <w:pStyle w:val="af1"/>
        <w:rPr>
          <w:rtl/>
        </w:rPr>
      </w:pPr>
      <w:r>
        <w:rPr>
          <w:rtl/>
        </w:rPr>
        <w:t>היו"ר משה כחלון:</w:t>
      </w:r>
    </w:p>
    <w:p w14:paraId="4D838E4F" w14:textId="77777777" w:rsidR="00000000" w:rsidRDefault="00DD00E1">
      <w:pPr>
        <w:pStyle w:val="a0"/>
        <w:rPr>
          <w:rtl/>
        </w:rPr>
      </w:pPr>
    </w:p>
    <w:p w14:paraId="4AF74E68" w14:textId="77777777" w:rsidR="00000000" w:rsidRDefault="00DD00E1">
      <w:pPr>
        <w:pStyle w:val="a0"/>
        <w:rPr>
          <w:rFonts w:hint="cs"/>
          <w:rtl/>
        </w:rPr>
      </w:pPr>
      <w:r>
        <w:rPr>
          <w:rFonts w:hint="cs"/>
          <w:rtl/>
        </w:rPr>
        <w:t>חבר הכנסת מח'ול, מה אתה מציע?</w:t>
      </w:r>
    </w:p>
    <w:p w14:paraId="0C87C03B" w14:textId="77777777" w:rsidR="00000000" w:rsidRDefault="00DD00E1">
      <w:pPr>
        <w:pStyle w:val="a0"/>
        <w:rPr>
          <w:rFonts w:hint="cs"/>
          <w:rtl/>
        </w:rPr>
      </w:pPr>
    </w:p>
    <w:p w14:paraId="4EE63FBF" w14:textId="77777777" w:rsidR="00000000" w:rsidRDefault="00DD00E1">
      <w:pPr>
        <w:pStyle w:val="af0"/>
        <w:rPr>
          <w:rtl/>
        </w:rPr>
      </w:pPr>
      <w:r>
        <w:rPr>
          <w:rFonts w:hint="eastAsia"/>
          <w:rtl/>
        </w:rPr>
        <w:t>עסאם</w:t>
      </w:r>
      <w:r>
        <w:rPr>
          <w:rtl/>
        </w:rPr>
        <w:t xml:space="preserve"> מח'ול (חד"ש-תע"ל):</w:t>
      </w:r>
    </w:p>
    <w:p w14:paraId="72285195" w14:textId="77777777" w:rsidR="00000000" w:rsidRDefault="00DD00E1">
      <w:pPr>
        <w:pStyle w:val="a0"/>
        <w:rPr>
          <w:rFonts w:hint="cs"/>
          <w:rtl/>
        </w:rPr>
      </w:pPr>
    </w:p>
    <w:p w14:paraId="0FCEC11C" w14:textId="77777777" w:rsidR="00000000" w:rsidRDefault="00DD00E1">
      <w:pPr>
        <w:pStyle w:val="a0"/>
        <w:rPr>
          <w:rFonts w:hint="cs"/>
          <w:rtl/>
        </w:rPr>
      </w:pPr>
      <w:r>
        <w:rPr>
          <w:rFonts w:hint="cs"/>
          <w:rtl/>
        </w:rPr>
        <w:t xml:space="preserve">מליאה. </w:t>
      </w:r>
    </w:p>
    <w:p w14:paraId="09D30BF1" w14:textId="77777777" w:rsidR="00000000" w:rsidRDefault="00DD00E1">
      <w:pPr>
        <w:pStyle w:val="a0"/>
        <w:rPr>
          <w:rFonts w:hint="cs"/>
          <w:rtl/>
        </w:rPr>
      </w:pPr>
    </w:p>
    <w:p w14:paraId="007DDBF2" w14:textId="77777777" w:rsidR="00000000" w:rsidRDefault="00DD00E1">
      <w:pPr>
        <w:pStyle w:val="af1"/>
        <w:rPr>
          <w:rtl/>
        </w:rPr>
      </w:pPr>
      <w:r>
        <w:rPr>
          <w:rtl/>
        </w:rPr>
        <w:t>היו"ר משה כחלון:</w:t>
      </w:r>
    </w:p>
    <w:p w14:paraId="776B79A6" w14:textId="77777777" w:rsidR="00000000" w:rsidRDefault="00DD00E1">
      <w:pPr>
        <w:pStyle w:val="a0"/>
        <w:rPr>
          <w:rtl/>
        </w:rPr>
      </w:pPr>
    </w:p>
    <w:p w14:paraId="7126D1FC" w14:textId="77777777" w:rsidR="00000000" w:rsidRDefault="00DD00E1">
      <w:pPr>
        <w:pStyle w:val="a0"/>
        <w:rPr>
          <w:rFonts w:hint="cs"/>
          <w:rtl/>
        </w:rPr>
      </w:pPr>
      <w:r>
        <w:rPr>
          <w:rFonts w:hint="cs"/>
          <w:rtl/>
        </w:rPr>
        <w:t xml:space="preserve">חבר הכנסת רן כהן. </w:t>
      </w:r>
    </w:p>
    <w:p w14:paraId="79529F83" w14:textId="77777777" w:rsidR="00000000" w:rsidRDefault="00DD00E1">
      <w:pPr>
        <w:pStyle w:val="a0"/>
        <w:rPr>
          <w:rFonts w:hint="cs"/>
          <w:rtl/>
        </w:rPr>
      </w:pPr>
    </w:p>
    <w:p w14:paraId="71BE653D" w14:textId="77777777" w:rsidR="00000000" w:rsidRDefault="00DD00E1">
      <w:pPr>
        <w:pStyle w:val="af0"/>
        <w:rPr>
          <w:rtl/>
        </w:rPr>
      </w:pPr>
      <w:r>
        <w:rPr>
          <w:rFonts w:hint="eastAsia"/>
          <w:rtl/>
        </w:rPr>
        <w:t>רן</w:t>
      </w:r>
      <w:r>
        <w:rPr>
          <w:rtl/>
        </w:rPr>
        <w:t xml:space="preserve"> כהן (מרצ):</w:t>
      </w:r>
    </w:p>
    <w:p w14:paraId="303ED0B8" w14:textId="77777777" w:rsidR="00000000" w:rsidRDefault="00DD00E1">
      <w:pPr>
        <w:pStyle w:val="a0"/>
        <w:rPr>
          <w:rFonts w:hint="cs"/>
          <w:rtl/>
        </w:rPr>
      </w:pPr>
    </w:p>
    <w:p w14:paraId="74D9EA8C" w14:textId="77777777" w:rsidR="00000000" w:rsidRDefault="00DD00E1">
      <w:pPr>
        <w:pStyle w:val="a0"/>
        <w:rPr>
          <w:rFonts w:hint="cs"/>
          <w:rtl/>
        </w:rPr>
      </w:pPr>
      <w:r>
        <w:rPr>
          <w:rFonts w:hint="cs"/>
          <w:rtl/>
        </w:rPr>
        <w:t xml:space="preserve">מליאה. </w:t>
      </w:r>
    </w:p>
    <w:p w14:paraId="6707F68A" w14:textId="77777777" w:rsidR="00000000" w:rsidRDefault="00DD00E1">
      <w:pPr>
        <w:pStyle w:val="a0"/>
        <w:rPr>
          <w:rFonts w:hint="cs"/>
          <w:rtl/>
        </w:rPr>
      </w:pPr>
    </w:p>
    <w:p w14:paraId="378A0BBD" w14:textId="77777777" w:rsidR="00000000" w:rsidRDefault="00DD00E1">
      <w:pPr>
        <w:pStyle w:val="af1"/>
        <w:rPr>
          <w:rtl/>
        </w:rPr>
      </w:pPr>
    </w:p>
    <w:p w14:paraId="45F111F3" w14:textId="77777777" w:rsidR="00000000" w:rsidRDefault="00DD00E1">
      <w:pPr>
        <w:pStyle w:val="af1"/>
        <w:rPr>
          <w:rtl/>
        </w:rPr>
      </w:pPr>
      <w:r>
        <w:rPr>
          <w:rtl/>
        </w:rPr>
        <w:t>היו"ר משה כחלון:</w:t>
      </w:r>
    </w:p>
    <w:p w14:paraId="4C4A6B46" w14:textId="77777777" w:rsidR="00000000" w:rsidRDefault="00DD00E1">
      <w:pPr>
        <w:pStyle w:val="a0"/>
        <w:rPr>
          <w:rtl/>
        </w:rPr>
      </w:pPr>
    </w:p>
    <w:p w14:paraId="5E0227A8" w14:textId="77777777" w:rsidR="00000000" w:rsidRDefault="00DD00E1">
      <w:pPr>
        <w:pStyle w:val="a0"/>
        <w:rPr>
          <w:rFonts w:hint="cs"/>
          <w:rtl/>
        </w:rPr>
      </w:pPr>
      <w:r>
        <w:rPr>
          <w:rFonts w:hint="cs"/>
          <w:rtl/>
        </w:rPr>
        <w:t>חב</w:t>
      </w:r>
      <w:r>
        <w:rPr>
          <w:rFonts w:hint="cs"/>
          <w:rtl/>
        </w:rPr>
        <w:t xml:space="preserve">ר הכנסת יצחק הרצוג - אינו נוכח. חברת הכנסת גילה פינקלשטיין - אינה נוכחת. חבר הכנסת מרגי. </w:t>
      </w:r>
    </w:p>
    <w:p w14:paraId="13B83FF6" w14:textId="77777777" w:rsidR="00000000" w:rsidRDefault="00DD00E1">
      <w:pPr>
        <w:pStyle w:val="a0"/>
        <w:rPr>
          <w:rFonts w:hint="cs"/>
          <w:rtl/>
        </w:rPr>
      </w:pPr>
    </w:p>
    <w:p w14:paraId="1E7A715F" w14:textId="77777777" w:rsidR="00000000" w:rsidRDefault="00DD00E1">
      <w:pPr>
        <w:pStyle w:val="af0"/>
        <w:rPr>
          <w:rtl/>
        </w:rPr>
      </w:pPr>
      <w:r>
        <w:rPr>
          <w:rFonts w:hint="eastAsia"/>
          <w:rtl/>
        </w:rPr>
        <w:t>יעקב</w:t>
      </w:r>
      <w:r>
        <w:rPr>
          <w:rtl/>
        </w:rPr>
        <w:t xml:space="preserve"> מרגי (ש"ס):</w:t>
      </w:r>
    </w:p>
    <w:p w14:paraId="5A5C1B68" w14:textId="77777777" w:rsidR="00000000" w:rsidRDefault="00DD00E1">
      <w:pPr>
        <w:pStyle w:val="a0"/>
        <w:rPr>
          <w:rFonts w:hint="cs"/>
          <w:rtl/>
        </w:rPr>
      </w:pPr>
    </w:p>
    <w:p w14:paraId="1A945314" w14:textId="77777777" w:rsidR="00000000" w:rsidRDefault="00DD00E1">
      <w:pPr>
        <w:pStyle w:val="a0"/>
        <w:rPr>
          <w:rFonts w:hint="cs"/>
          <w:rtl/>
        </w:rPr>
      </w:pPr>
      <w:r>
        <w:rPr>
          <w:rFonts w:hint="cs"/>
          <w:rtl/>
        </w:rPr>
        <w:t xml:space="preserve">מליאה. </w:t>
      </w:r>
    </w:p>
    <w:p w14:paraId="4743E821" w14:textId="77777777" w:rsidR="00000000" w:rsidRDefault="00DD00E1">
      <w:pPr>
        <w:pStyle w:val="a0"/>
        <w:rPr>
          <w:rFonts w:hint="cs"/>
          <w:rtl/>
        </w:rPr>
      </w:pPr>
    </w:p>
    <w:p w14:paraId="132D06DE" w14:textId="77777777" w:rsidR="00000000" w:rsidRDefault="00DD00E1">
      <w:pPr>
        <w:pStyle w:val="af1"/>
        <w:rPr>
          <w:rtl/>
        </w:rPr>
      </w:pPr>
      <w:r>
        <w:rPr>
          <w:rtl/>
        </w:rPr>
        <w:t>היו"ר משה כחלון:</w:t>
      </w:r>
    </w:p>
    <w:p w14:paraId="416D3410" w14:textId="77777777" w:rsidR="00000000" w:rsidRDefault="00DD00E1">
      <w:pPr>
        <w:pStyle w:val="a0"/>
        <w:rPr>
          <w:rtl/>
        </w:rPr>
      </w:pPr>
    </w:p>
    <w:p w14:paraId="1573133F" w14:textId="77777777" w:rsidR="00000000" w:rsidRDefault="00DD00E1">
      <w:pPr>
        <w:pStyle w:val="a0"/>
        <w:rPr>
          <w:rFonts w:hint="cs"/>
          <w:rtl/>
        </w:rPr>
      </w:pPr>
      <w:r>
        <w:rPr>
          <w:rFonts w:hint="cs"/>
          <w:rtl/>
        </w:rPr>
        <w:t xml:space="preserve">חבר הכנסת עזמי בשארה. </w:t>
      </w:r>
    </w:p>
    <w:p w14:paraId="7AB60BA9" w14:textId="77777777" w:rsidR="00000000" w:rsidRDefault="00DD00E1">
      <w:pPr>
        <w:pStyle w:val="a0"/>
        <w:rPr>
          <w:rFonts w:hint="cs"/>
          <w:rtl/>
        </w:rPr>
      </w:pPr>
    </w:p>
    <w:p w14:paraId="34EA3FF1" w14:textId="77777777" w:rsidR="00000000" w:rsidRDefault="00DD00E1">
      <w:pPr>
        <w:pStyle w:val="af0"/>
        <w:rPr>
          <w:rtl/>
        </w:rPr>
      </w:pPr>
      <w:r>
        <w:rPr>
          <w:rFonts w:hint="eastAsia"/>
          <w:rtl/>
        </w:rPr>
        <w:t>עזמי</w:t>
      </w:r>
      <w:r>
        <w:rPr>
          <w:rtl/>
        </w:rPr>
        <w:t xml:space="preserve"> בשארה (בל"ד):</w:t>
      </w:r>
    </w:p>
    <w:p w14:paraId="19A3C99C" w14:textId="77777777" w:rsidR="00000000" w:rsidRDefault="00DD00E1">
      <w:pPr>
        <w:pStyle w:val="a0"/>
        <w:rPr>
          <w:rFonts w:hint="cs"/>
          <w:rtl/>
        </w:rPr>
      </w:pPr>
    </w:p>
    <w:p w14:paraId="3B7A1CF8" w14:textId="77777777" w:rsidR="00000000" w:rsidRDefault="00DD00E1">
      <w:pPr>
        <w:pStyle w:val="a0"/>
        <w:rPr>
          <w:rFonts w:hint="cs"/>
          <w:rtl/>
        </w:rPr>
      </w:pPr>
      <w:r>
        <w:rPr>
          <w:rFonts w:hint="cs"/>
          <w:rtl/>
        </w:rPr>
        <w:t xml:space="preserve">מליאה. </w:t>
      </w:r>
    </w:p>
    <w:p w14:paraId="56B631E1" w14:textId="77777777" w:rsidR="00000000" w:rsidRDefault="00DD00E1">
      <w:pPr>
        <w:pStyle w:val="a0"/>
        <w:rPr>
          <w:rFonts w:hint="cs"/>
          <w:rtl/>
        </w:rPr>
      </w:pPr>
    </w:p>
    <w:p w14:paraId="26A47223" w14:textId="77777777" w:rsidR="00000000" w:rsidRDefault="00DD00E1">
      <w:pPr>
        <w:pStyle w:val="af0"/>
        <w:rPr>
          <w:rtl/>
        </w:rPr>
      </w:pPr>
      <w:r>
        <w:rPr>
          <w:rFonts w:hint="eastAsia"/>
          <w:rtl/>
        </w:rPr>
        <w:t>השר</w:t>
      </w:r>
      <w:r>
        <w:rPr>
          <w:rtl/>
        </w:rPr>
        <w:t xml:space="preserve"> נתן שרנסקי:</w:t>
      </w:r>
    </w:p>
    <w:p w14:paraId="0DBB63B0" w14:textId="77777777" w:rsidR="00000000" w:rsidRDefault="00DD00E1">
      <w:pPr>
        <w:pStyle w:val="a0"/>
        <w:rPr>
          <w:rFonts w:hint="cs"/>
          <w:rtl/>
        </w:rPr>
      </w:pPr>
    </w:p>
    <w:p w14:paraId="68EC088A" w14:textId="77777777" w:rsidR="00000000" w:rsidRDefault="00DD00E1">
      <w:pPr>
        <w:pStyle w:val="a0"/>
        <w:rPr>
          <w:rFonts w:hint="cs"/>
          <w:rtl/>
        </w:rPr>
      </w:pPr>
      <w:r>
        <w:rPr>
          <w:rFonts w:hint="cs"/>
          <w:rtl/>
        </w:rPr>
        <w:t xml:space="preserve">אני מסכים לדיון במליאה. </w:t>
      </w:r>
    </w:p>
    <w:p w14:paraId="4210796A" w14:textId="77777777" w:rsidR="00000000" w:rsidRDefault="00DD00E1">
      <w:pPr>
        <w:pStyle w:val="a0"/>
        <w:rPr>
          <w:rFonts w:hint="cs"/>
          <w:rtl/>
        </w:rPr>
      </w:pPr>
    </w:p>
    <w:p w14:paraId="0D0EA4D6" w14:textId="77777777" w:rsidR="00000000" w:rsidRDefault="00DD00E1">
      <w:pPr>
        <w:pStyle w:val="af1"/>
        <w:rPr>
          <w:rtl/>
        </w:rPr>
      </w:pPr>
      <w:r>
        <w:rPr>
          <w:rtl/>
        </w:rPr>
        <w:t>היו"ר משה כחלון:</w:t>
      </w:r>
    </w:p>
    <w:p w14:paraId="05D66A9B" w14:textId="77777777" w:rsidR="00000000" w:rsidRDefault="00DD00E1">
      <w:pPr>
        <w:pStyle w:val="a0"/>
        <w:rPr>
          <w:rtl/>
        </w:rPr>
      </w:pPr>
    </w:p>
    <w:p w14:paraId="0DC46D04" w14:textId="77777777" w:rsidR="00000000" w:rsidRDefault="00DD00E1">
      <w:pPr>
        <w:pStyle w:val="a0"/>
        <w:rPr>
          <w:rFonts w:hint="cs"/>
          <w:rtl/>
        </w:rPr>
      </w:pPr>
      <w:r>
        <w:rPr>
          <w:rFonts w:hint="cs"/>
          <w:rtl/>
        </w:rPr>
        <w:t>אם כך,</w:t>
      </w:r>
      <w:r>
        <w:rPr>
          <w:rFonts w:hint="cs"/>
          <w:rtl/>
        </w:rPr>
        <w:t xml:space="preserve"> נעבור להצבעה. בעד זה מליאה, נגד זה להסיר.</w:t>
      </w:r>
    </w:p>
    <w:p w14:paraId="4396E87A" w14:textId="77777777" w:rsidR="00000000" w:rsidRDefault="00DD00E1">
      <w:pPr>
        <w:pStyle w:val="a0"/>
        <w:rPr>
          <w:rFonts w:hint="cs"/>
          <w:rtl/>
        </w:rPr>
      </w:pPr>
    </w:p>
    <w:p w14:paraId="0F6168BD" w14:textId="77777777" w:rsidR="00000000" w:rsidRDefault="00DD00E1">
      <w:pPr>
        <w:pStyle w:val="ab"/>
        <w:bidi/>
        <w:rPr>
          <w:rFonts w:hint="cs"/>
          <w:rtl/>
        </w:rPr>
      </w:pPr>
      <w:r>
        <w:rPr>
          <w:rFonts w:hint="cs"/>
          <w:rtl/>
        </w:rPr>
        <w:t>הצבעה מס' 48</w:t>
      </w:r>
    </w:p>
    <w:p w14:paraId="26FBDB07" w14:textId="77777777" w:rsidR="00000000" w:rsidRDefault="00DD00E1">
      <w:pPr>
        <w:pStyle w:val="a0"/>
        <w:rPr>
          <w:rFonts w:hint="cs"/>
          <w:rtl/>
        </w:rPr>
      </w:pPr>
    </w:p>
    <w:p w14:paraId="270E5025" w14:textId="77777777" w:rsidR="00000000" w:rsidRDefault="00DD00E1">
      <w:pPr>
        <w:pStyle w:val="ac"/>
        <w:bidi/>
        <w:rPr>
          <w:rFonts w:hint="cs"/>
          <w:rtl/>
        </w:rPr>
      </w:pPr>
      <w:r>
        <w:rPr>
          <w:rFonts w:hint="cs"/>
          <w:rtl/>
        </w:rPr>
        <w:t xml:space="preserve">בעד ההצעה לכלול את הנושא בסדר-היום </w:t>
      </w:r>
      <w:r>
        <w:rPr>
          <w:rtl/>
        </w:rPr>
        <w:t>–</w:t>
      </w:r>
      <w:r>
        <w:rPr>
          <w:rFonts w:hint="cs"/>
          <w:rtl/>
        </w:rPr>
        <w:t xml:space="preserve"> 9</w:t>
      </w:r>
    </w:p>
    <w:p w14:paraId="6B25628C" w14:textId="77777777" w:rsidR="00000000" w:rsidRDefault="00DD00E1">
      <w:pPr>
        <w:pStyle w:val="ac"/>
        <w:bidi/>
        <w:rPr>
          <w:rFonts w:hint="cs"/>
          <w:rtl/>
        </w:rPr>
      </w:pPr>
      <w:r>
        <w:rPr>
          <w:rFonts w:hint="cs"/>
          <w:rtl/>
        </w:rPr>
        <w:t xml:space="preserve">בעד ההצעה שלא לכלול את הנושא בסדר-היום </w:t>
      </w:r>
      <w:r>
        <w:rPr>
          <w:rtl/>
        </w:rPr>
        <w:t>–</w:t>
      </w:r>
      <w:r>
        <w:rPr>
          <w:rFonts w:hint="cs"/>
          <w:rtl/>
        </w:rPr>
        <w:t xml:space="preserve"> 1</w:t>
      </w:r>
    </w:p>
    <w:p w14:paraId="14427D2A" w14:textId="77777777" w:rsidR="00000000" w:rsidRDefault="00DD00E1">
      <w:pPr>
        <w:pStyle w:val="ac"/>
        <w:bidi/>
        <w:rPr>
          <w:rFonts w:hint="cs"/>
          <w:rtl/>
        </w:rPr>
      </w:pPr>
      <w:r>
        <w:rPr>
          <w:rFonts w:hint="cs"/>
          <w:rtl/>
        </w:rPr>
        <w:t xml:space="preserve">נמנעים </w:t>
      </w:r>
      <w:r>
        <w:rPr>
          <w:rtl/>
        </w:rPr>
        <w:t>–</w:t>
      </w:r>
      <w:r>
        <w:rPr>
          <w:rFonts w:hint="cs"/>
          <w:rtl/>
        </w:rPr>
        <w:t xml:space="preserve"> אין</w:t>
      </w:r>
    </w:p>
    <w:p w14:paraId="55C861BD" w14:textId="77777777" w:rsidR="00000000" w:rsidRDefault="00DD00E1">
      <w:pPr>
        <w:pStyle w:val="ad"/>
        <w:bidi/>
        <w:rPr>
          <w:rFonts w:hint="cs"/>
          <w:rtl/>
        </w:rPr>
      </w:pPr>
      <w:r>
        <w:rPr>
          <w:rFonts w:hint="cs"/>
          <w:rtl/>
        </w:rPr>
        <w:t>ההצעה לכלול את הנושא שהעלו חברי הכנסת עסאם מח'ול, רן כהן, יעקב מרגי ועזמי בשארה בסדר-היום של הכנסת נתקב</w:t>
      </w:r>
      <w:r>
        <w:rPr>
          <w:rFonts w:hint="cs"/>
          <w:rtl/>
        </w:rPr>
        <w:t xml:space="preserve">לה. </w:t>
      </w:r>
    </w:p>
    <w:p w14:paraId="035A7352" w14:textId="77777777" w:rsidR="00000000" w:rsidRDefault="00DD00E1">
      <w:pPr>
        <w:pStyle w:val="af1"/>
        <w:rPr>
          <w:rFonts w:hint="cs"/>
          <w:rtl/>
        </w:rPr>
      </w:pPr>
    </w:p>
    <w:p w14:paraId="4006B43B" w14:textId="77777777" w:rsidR="00000000" w:rsidRDefault="00DD00E1">
      <w:pPr>
        <w:pStyle w:val="af1"/>
        <w:rPr>
          <w:rtl/>
        </w:rPr>
      </w:pPr>
      <w:r>
        <w:rPr>
          <w:rFonts w:hint="eastAsia"/>
          <w:rtl/>
        </w:rPr>
        <w:t>היו</w:t>
      </w:r>
      <w:r>
        <w:rPr>
          <w:rtl/>
        </w:rPr>
        <w:t>"ר משה כחלון:</w:t>
      </w:r>
    </w:p>
    <w:p w14:paraId="5C3D120D" w14:textId="77777777" w:rsidR="00000000" w:rsidRDefault="00DD00E1">
      <w:pPr>
        <w:pStyle w:val="a0"/>
        <w:rPr>
          <w:rFonts w:hint="cs"/>
          <w:rtl/>
        </w:rPr>
      </w:pPr>
    </w:p>
    <w:p w14:paraId="2DEA55AA" w14:textId="77777777" w:rsidR="00000000" w:rsidRDefault="00DD00E1">
      <w:pPr>
        <w:pStyle w:val="a0"/>
        <w:rPr>
          <w:rFonts w:hint="cs"/>
          <w:rtl/>
        </w:rPr>
      </w:pPr>
      <w:r>
        <w:rPr>
          <w:rFonts w:hint="cs"/>
          <w:rtl/>
        </w:rPr>
        <w:t xml:space="preserve">תשעה בעד, אחד  נגד, אין נמנעים. הנושא ייכלל בסדר-היום במליאה. </w:t>
      </w:r>
    </w:p>
    <w:p w14:paraId="11E5258A" w14:textId="77777777" w:rsidR="00000000" w:rsidRDefault="00DD00E1">
      <w:pPr>
        <w:pStyle w:val="a0"/>
        <w:rPr>
          <w:rFonts w:hint="cs"/>
          <w:rtl/>
        </w:rPr>
      </w:pPr>
    </w:p>
    <w:p w14:paraId="1EDDDD40" w14:textId="77777777" w:rsidR="00000000" w:rsidRDefault="00DD00E1">
      <w:pPr>
        <w:pStyle w:val="a2"/>
        <w:rPr>
          <w:rFonts w:hint="cs"/>
          <w:rtl/>
        </w:rPr>
      </w:pPr>
    </w:p>
    <w:p w14:paraId="407DA9FB" w14:textId="77777777" w:rsidR="00000000" w:rsidRDefault="00DD00E1">
      <w:pPr>
        <w:pStyle w:val="a0"/>
        <w:rPr>
          <w:rFonts w:hint="cs"/>
          <w:rtl/>
        </w:rPr>
      </w:pPr>
    </w:p>
    <w:p w14:paraId="2FEED1D5" w14:textId="77777777" w:rsidR="00000000" w:rsidRDefault="00DD00E1">
      <w:pPr>
        <w:pStyle w:val="a2"/>
        <w:rPr>
          <w:rFonts w:hint="cs"/>
          <w:rtl/>
        </w:rPr>
      </w:pPr>
      <w:bookmarkStart w:id="528" w:name="CS16166FI0016166T22_10_2003_18_40_18"/>
      <w:bookmarkStart w:id="529" w:name="_Toc67028646"/>
      <w:bookmarkEnd w:id="528"/>
      <w:r>
        <w:rPr>
          <w:rtl/>
        </w:rPr>
        <w:t>הצע</w:t>
      </w:r>
      <w:r>
        <w:rPr>
          <w:rFonts w:hint="cs"/>
          <w:rtl/>
        </w:rPr>
        <w:t>ות</w:t>
      </w:r>
      <w:r>
        <w:rPr>
          <w:rtl/>
        </w:rPr>
        <w:t xml:space="preserve"> לסדר-היום</w:t>
      </w:r>
      <w:bookmarkEnd w:id="529"/>
      <w:r>
        <w:rPr>
          <w:rtl/>
        </w:rPr>
        <w:t xml:space="preserve"> </w:t>
      </w:r>
    </w:p>
    <w:p w14:paraId="77F4B570" w14:textId="77777777" w:rsidR="00000000" w:rsidRDefault="00DD00E1">
      <w:pPr>
        <w:pStyle w:val="a2"/>
        <w:rPr>
          <w:rtl/>
        </w:rPr>
      </w:pPr>
      <w:bookmarkStart w:id="530" w:name="_Toc67028647"/>
      <w:r>
        <w:rPr>
          <w:rtl/>
        </w:rPr>
        <w:t>ירידת המדד והצורך בהורדת הריבית</w:t>
      </w:r>
      <w:bookmarkEnd w:id="530"/>
    </w:p>
    <w:p w14:paraId="01E17A75" w14:textId="77777777" w:rsidR="00000000" w:rsidRDefault="00DD00E1">
      <w:pPr>
        <w:pStyle w:val="-0"/>
        <w:rPr>
          <w:rFonts w:hint="cs"/>
          <w:rtl/>
        </w:rPr>
      </w:pPr>
    </w:p>
    <w:p w14:paraId="42239C37" w14:textId="77777777" w:rsidR="00000000" w:rsidRDefault="00DD00E1">
      <w:pPr>
        <w:pStyle w:val="af1"/>
        <w:rPr>
          <w:rtl/>
        </w:rPr>
      </w:pPr>
      <w:r>
        <w:rPr>
          <w:rtl/>
        </w:rPr>
        <w:t>היו"ר משה כחלון:</w:t>
      </w:r>
    </w:p>
    <w:p w14:paraId="6B2CCF49" w14:textId="77777777" w:rsidR="00000000" w:rsidRDefault="00DD00E1">
      <w:pPr>
        <w:pStyle w:val="a0"/>
        <w:rPr>
          <w:rtl/>
        </w:rPr>
      </w:pPr>
    </w:p>
    <w:p w14:paraId="3119042E" w14:textId="77777777" w:rsidR="00000000" w:rsidRDefault="00DD00E1">
      <w:pPr>
        <w:pStyle w:val="a0"/>
        <w:rPr>
          <w:rFonts w:hint="cs"/>
          <w:rtl/>
        </w:rPr>
      </w:pPr>
      <w:r>
        <w:rPr>
          <w:rFonts w:hint="cs"/>
          <w:rtl/>
        </w:rPr>
        <w:t>אנחנו עוברים להצעות לסדר-היום מס' 1338, 1348 ו-1383 בנושא: ירידת המדד והצורך בהורדת הריבית. חבר הכ</w:t>
      </w:r>
      <w:r>
        <w:rPr>
          <w:rFonts w:hint="cs"/>
          <w:rtl/>
        </w:rPr>
        <w:t xml:space="preserve">נסת אהוד רצאבי, בבקשה. </w:t>
      </w:r>
    </w:p>
    <w:p w14:paraId="27C2187A" w14:textId="77777777" w:rsidR="00000000" w:rsidRDefault="00DD00E1">
      <w:pPr>
        <w:pStyle w:val="a0"/>
        <w:rPr>
          <w:rFonts w:hint="cs"/>
          <w:rtl/>
        </w:rPr>
      </w:pPr>
    </w:p>
    <w:p w14:paraId="5C31C9E6" w14:textId="77777777" w:rsidR="00000000" w:rsidRDefault="00DD00E1">
      <w:pPr>
        <w:pStyle w:val="a"/>
        <w:rPr>
          <w:rtl/>
        </w:rPr>
      </w:pPr>
      <w:bookmarkStart w:id="531" w:name="FS000001050T22_10_2003_18_42_05"/>
      <w:bookmarkStart w:id="532" w:name="_Toc67028648"/>
      <w:bookmarkEnd w:id="531"/>
      <w:r>
        <w:rPr>
          <w:rFonts w:hint="eastAsia"/>
          <w:rtl/>
        </w:rPr>
        <w:t>אהוד</w:t>
      </w:r>
      <w:r>
        <w:rPr>
          <w:rtl/>
        </w:rPr>
        <w:t xml:space="preserve"> רצאבי (שינוי):</w:t>
      </w:r>
      <w:bookmarkEnd w:id="532"/>
    </w:p>
    <w:p w14:paraId="7D1B64A0" w14:textId="77777777" w:rsidR="00000000" w:rsidRDefault="00DD00E1">
      <w:pPr>
        <w:pStyle w:val="a0"/>
        <w:rPr>
          <w:rFonts w:hint="cs"/>
          <w:rtl/>
        </w:rPr>
      </w:pPr>
    </w:p>
    <w:p w14:paraId="1EF059CB" w14:textId="77777777" w:rsidR="00000000" w:rsidRDefault="00DD00E1">
      <w:pPr>
        <w:pStyle w:val="a0"/>
        <w:rPr>
          <w:rFonts w:hint="cs"/>
          <w:rtl/>
        </w:rPr>
      </w:pPr>
      <w:r>
        <w:rPr>
          <w:rFonts w:hint="cs"/>
          <w:rtl/>
        </w:rPr>
        <w:t xml:space="preserve">כבוד היושב-ראש, כנסת נכבדה, אנו נמצאים באחת התקופות היותר-קשות בכלכלה הישראלית. אנחנו נמצאים בפני תקופה של צמיחה שלילית, מדד שלילי, גירעון גדול בתקציב המדינה, דפלציה, מיתון שהולך ומתעצם. מדיניותו הכלכלית של שר </w:t>
      </w:r>
      <w:r>
        <w:rPr>
          <w:rFonts w:hint="cs"/>
          <w:rtl/>
        </w:rPr>
        <w:t xml:space="preserve">האוצר בכללותה כמסגרת מקובלת עלי, פרט, כמובן, לכמה דברים שאינני מסכים להם בנושא של קיצוצים בנושאים כאלה ואחרים, שאין זה המקום לפרטם. </w:t>
      </w:r>
    </w:p>
    <w:p w14:paraId="05B18A68" w14:textId="77777777" w:rsidR="00000000" w:rsidRDefault="00DD00E1">
      <w:pPr>
        <w:pStyle w:val="a0"/>
        <w:rPr>
          <w:rFonts w:hint="cs"/>
          <w:rtl/>
        </w:rPr>
      </w:pPr>
    </w:p>
    <w:p w14:paraId="07175A1A" w14:textId="77777777" w:rsidR="00000000" w:rsidRDefault="00DD00E1">
      <w:pPr>
        <w:pStyle w:val="a0"/>
        <w:rPr>
          <w:rFonts w:hint="cs"/>
          <w:rtl/>
        </w:rPr>
      </w:pPr>
      <w:r>
        <w:rPr>
          <w:rFonts w:hint="cs"/>
          <w:rtl/>
        </w:rPr>
        <w:t xml:space="preserve">מדיניותו הכלכלית של שר האוצר מלמדת על אומץ לב ונחישות, אך ההשתלחות בנגיד בנק ישראל, לדעתי, היא טעות שיש להפסיק אותה מייד. </w:t>
      </w:r>
      <w:r>
        <w:rPr>
          <w:rFonts w:hint="cs"/>
          <w:rtl/>
        </w:rPr>
        <w:t>הריבית שבה אנחנו נמצאים, הריבית הריאלית, לדעתי מגיעה לסדר-גודל של 12%-13%, וודאי שהיא גדולה יותר כאשר אנחנו מדברים על מדד שלילי ועל אינפלציה שלילית שנתית של קרוב ל-1%. במצב כזה המשק איננו יכול לצמוח, כל תוכנית צמיחה שהיא לא תוכל לעבוד כאשר המדד שלילי. משקי</w:t>
      </w:r>
      <w:r>
        <w:rPr>
          <w:rFonts w:hint="cs"/>
          <w:rtl/>
        </w:rPr>
        <w:t xml:space="preserve">-הבית בוודאי סובלים, אבל גם העסקים אינם יכולים לעבוד כאשר יש לנו ריבית ריאלית כל כך גבוהה. </w:t>
      </w:r>
    </w:p>
    <w:p w14:paraId="25E85244" w14:textId="77777777" w:rsidR="00000000" w:rsidRDefault="00DD00E1">
      <w:pPr>
        <w:pStyle w:val="a0"/>
        <w:rPr>
          <w:rFonts w:hint="cs"/>
          <w:rtl/>
        </w:rPr>
      </w:pPr>
    </w:p>
    <w:p w14:paraId="5CA8C4BB" w14:textId="77777777" w:rsidR="00000000" w:rsidRDefault="00DD00E1">
      <w:pPr>
        <w:pStyle w:val="a0"/>
        <w:rPr>
          <w:rFonts w:hint="cs"/>
          <w:rtl/>
        </w:rPr>
      </w:pPr>
      <w:r>
        <w:rPr>
          <w:rFonts w:hint="cs"/>
          <w:rtl/>
        </w:rPr>
        <w:t xml:space="preserve">יש לאפשר </w:t>
      </w:r>
      <w:r>
        <w:rPr>
          <w:rtl/>
        </w:rPr>
        <w:t>–</w:t>
      </w:r>
      <w:r>
        <w:rPr>
          <w:rFonts w:hint="cs"/>
          <w:rtl/>
        </w:rPr>
        <w:t xml:space="preserve">  ולכן אני עומד מעל במה זאת </w:t>
      </w:r>
      <w:r>
        <w:rPr>
          <w:rtl/>
        </w:rPr>
        <w:t>–</w:t>
      </w:r>
      <w:r>
        <w:rPr>
          <w:rFonts w:hint="cs"/>
          <w:rtl/>
        </w:rPr>
        <w:t xml:space="preserve"> לנגיד בנק ישראל להמשיך במדיניותו הזהירה בקצב הורדת הריבית. מצב שבו אנחנו נלחץ עליו, והוא, חס ושלום, ילך לקראת הורדת ריבית מ</w:t>
      </w:r>
      <w:r>
        <w:rPr>
          <w:rFonts w:hint="cs"/>
          <w:rtl/>
        </w:rPr>
        <w:t>הירה יותר, יכול לגרום למשק להיכנס לסחרור, כפי שקרה בסוף שנת 2001. אז הריבית הורדה בבת-אחת בקרוב ל-2%, אם אינני טועה, והמשק נכנס לסחרור גדול ביותר. דבר כזה יכול להוביל את המשק לאסון, שאנחנו בוודאי לא רוצים להיקלע אליו. לכן הריבית צריכה לרדת בצורה מתונה, וכפ</w:t>
      </w:r>
      <w:r>
        <w:rPr>
          <w:rFonts w:hint="cs"/>
          <w:rtl/>
        </w:rPr>
        <w:t xml:space="preserve">י שבנק ישראל עושה את זה כרגע, מדי חודש בחודשו לשקול ומדי חודש בחודשו לראות את הסימנים לשיפור, ובהתאם לתוצאות של אותו חודש להחליט אם להוריד את הריבית או להשאיר אותה, ובאיזה שיעור לעשות את זה. </w:t>
      </w:r>
    </w:p>
    <w:p w14:paraId="51902574" w14:textId="77777777" w:rsidR="00000000" w:rsidRDefault="00DD00E1">
      <w:pPr>
        <w:pStyle w:val="a0"/>
        <w:rPr>
          <w:rFonts w:hint="cs"/>
          <w:rtl/>
        </w:rPr>
      </w:pPr>
    </w:p>
    <w:p w14:paraId="21F9C615" w14:textId="77777777" w:rsidR="00000000" w:rsidRDefault="00DD00E1">
      <w:pPr>
        <w:pStyle w:val="a0"/>
        <w:rPr>
          <w:rFonts w:hint="cs"/>
          <w:rtl/>
        </w:rPr>
      </w:pPr>
      <w:r>
        <w:rPr>
          <w:rFonts w:hint="cs"/>
          <w:rtl/>
        </w:rPr>
        <w:t>עם כל זאת, עם כל התוכנית הכלכלית שאנו צופים שתשפר את המצב שלנו,</w:t>
      </w:r>
      <w:r>
        <w:rPr>
          <w:rFonts w:hint="cs"/>
          <w:rtl/>
        </w:rPr>
        <w:t xml:space="preserve"> ברור לנו דבר אחד: ללא שיפור באופטימיות הכלכלית שאנחנו מדברים עליה, ללא שיפור במדיניות החוץ שלנו, ללא שיפור במצב הביטחון שלנו, שום דבר לא יקרה פה. לא יבואו לכאן משקיעים זרים, לא ישקיעו משקיעים זרים בשוק אלא ייקחו את כספם ויצאו מהאזור המסוכן שבו אנחנו נמצאי</w:t>
      </w:r>
      <w:r>
        <w:rPr>
          <w:rFonts w:hint="cs"/>
          <w:rtl/>
        </w:rPr>
        <w:t xml:space="preserve">ם. לכן דרוש לנו מצב אופטימי של השוק בישראל, כדי להביא לכאן משקיעים נוספים. לכן יש לעבוד גם בנושא הזה של שיפור המצב בישראל מבחינה מדינית, ולא רק מבחינה כלכלית. תודה רבה. </w:t>
      </w:r>
    </w:p>
    <w:p w14:paraId="0630DF89" w14:textId="77777777" w:rsidR="00000000" w:rsidRDefault="00DD00E1">
      <w:pPr>
        <w:pStyle w:val="a0"/>
        <w:rPr>
          <w:rFonts w:hint="cs"/>
          <w:rtl/>
        </w:rPr>
      </w:pPr>
    </w:p>
    <w:p w14:paraId="1BFC3E53" w14:textId="77777777" w:rsidR="00000000" w:rsidRDefault="00DD00E1">
      <w:pPr>
        <w:pStyle w:val="af1"/>
        <w:rPr>
          <w:rtl/>
        </w:rPr>
      </w:pPr>
      <w:r>
        <w:rPr>
          <w:rtl/>
        </w:rPr>
        <w:t>היו"ר משה כחלון:</w:t>
      </w:r>
    </w:p>
    <w:p w14:paraId="36EFA86E" w14:textId="77777777" w:rsidR="00000000" w:rsidRDefault="00DD00E1">
      <w:pPr>
        <w:pStyle w:val="a0"/>
        <w:rPr>
          <w:rtl/>
        </w:rPr>
      </w:pPr>
    </w:p>
    <w:p w14:paraId="231D593B" w14:textId="77777777" w:rsidR="00000000" w:rsidRDefault="00DD00E1">
      <w:pPr>
        <w:pStyle w:val="a0"/>
        <w:rPr>
          <w:rFonts w:hint="cs"/>
          <w:rtl/>
        </w:rPr>
      </w:pPr>
      <w:r>
        <w:rPr>
          <w:rFonts w:hint="cs"/>
          <w:rtl/>
        </w:rPr>
        <w:t xml:space="preserve">תודה רבה. חבר הכנסת אברהם שוחט, בבקשה. </w:t>
      </w:r>
    </w:p>
    <w:p w14:paraId="37F4FB09" w14:textId="77777777" w:rsidR="00000000" w:rsidRDefault="00DD00E1">
      <w:pPr>
        <w:pStyle w:val="a0"/>
        <w:rPr>
          <w:rFonts w:hint="cs"/>
          <w:rtl/>
        </w:rPr>
      </w:pPr>
    </w:p>
    <w:p w14:paraId="4C4F5080" w14:textId="77777777" w:rsidR="00000000" w:rsidRDefault="00DD00E1">
      <w:pPr>
        <w:pStyle w:val="a"/>
        <w:rPr>
          <w:rtl/>
        </w:rPr>
      </w:pPr>
      <w:bookmarkStart w:id="533" w:name="FS000000459T22_10_2003_18_56_41"/>
      <w:bookmarkStart w:id="534" w:name="_Toc67028649"/>
      <w:bookmarkEnd w:id="533"/>
      <w:r>
        <w:rPr>
          <w:rFonts w:hint="eastAsia"/>
          <w:rtl/>
        </w:rPr>
        <w:t>אברהם</w:t>
      </w:r>
      <w:r>
        <w:rPr>
          <w:rtl/>
        </w:rPr>
        <w:t xml:space="preserve"> בייגה שוחט (העבודה-מ</w:t>
      </w:r>
      <w:r>
        <w:rPr>
          <w:rtl/>
        </w:rPr>
        <w:t>ימד):</w:t>
      </w:r>
      <w:bookmarkEnd w:id="534"/>
    </w:p>
    <w:p w14:paraId="19D01C3D" w14:textId="77777777" w:rsidR="00000000" w:rsidRDefault="00DD00E1">
      <w:pPr>
        <w:pStyle w:val="a0"/>
        <w:rPr>
          <w:rFonts w:hint="cs"/>
          <w:rtl/>
        </w:rPr>
      </w:pPr>
    </w:p>
    <w:p w14:paraId="5FD80C8D" w14:textId="77777777" w:rsidR="00000000" w:rsidRDefault="00DD00E1">
      <w:pPr>
        <w:pStyle w:val="a0"/>
        <w:rPr>
          <w:rFonts w:hint="cs"/>
          <w:rtl/>
        </w:rPr>
      </w:pPr>
      <w:r>
        <w:rPr>
          <w:rFonts w:hint="cs"/>
          <w:rtl/>
        </w:rPr>
        <w:t>אדוני היושב-ראש, כנסת נכבדה, הקשבתי לדיון הקודם ואני רוצה להעיר במשפט אחד על הוויכוח על השביתות במשק. חברי הכנסת ואדוני השר, הבעיה המרכזית בשביתות היא בעיה של פירוק כל האמון, שהוא תנאי בסיסי לקיום של משק ושל יחסי עבודה. עם כל הכבוד לשר האוצר, הוא חש</w:t>
      </w:r>
      <w:r>
        <w:rPr>
          <w:rFonts w:hint="cs"/>
          <w:rtl/>
        </w:rPr>
        <w:t xml:space="preserve">ב שאין מגבלות לכוח של הממשלה. הוא חשב שבזכות 68 חברי כנסת, שהם מרכיבי הקואליציה, אפשר לרסק מערכת יחסים שחייבת להיבנות על משא-ומתן, חייבת להיבנות על אמון הדדי, וזה לא אומר שמפעם לפעם אין קונפליקטים ואין שביתות. אבל חוסר הבנה והנחה שאין מגבלות לכוח </w:t>
      </w:r>
      <w:r>
        <w:rPr>
          <w:rtl/>
        </w:rPr>
        <w:t>–</w:t>
      </w:r>
      <w:r>
        <w:rPr>
          <w:rFonts w:hint="cs"/>
          <w:rtl/>
        </w:rPr>
        <w:t xml:space="preserve"> זה שורש</w:t>
      </w:r>
      <w:r>
        <w:rPr>
          <w:rFonts w:hint="cs"/>
          <w:rtl/>
        </w:rPr>
        <w:t xml:space="preserve"> המשבר ביחסי עבודה. אני מציע לכל דוברי הקואליציה שדיברו כאן והאשימו את ההסתדרות ואת העובדים ואת מנהיגי העובדים למיניהם להפנות אצבע מאשימה לממשלה ולשר האוצר, אשר חשב שהוא יכול לפרק הרבה מאוד דברים שנבנו במשך הרבה מאוד שנים. </w:t>
      </w:r>
    </w:p>
    <w:p w14:paraId="7E66667E" w14:textId="77777777" w:rsidR="00000000" w:rsidRDefault="00DD00E1">
      <w:pPr>
        <w:pStyle w:val="a0"/>
        <w:rPr>
          <w:rFonts w:hint="cs"/>
          <w:rtl/>
        </w:rPr>
      </w:pPr>
    </w:p>
    <w:p w14:paraId="3976F7D8" w14:textId="77777777" w:rsidR="00000000" w:rsidRDefault="00DD00E1">
      <w:pPr>
        <w:pStyle w:val="a0"/>
        <w:rPr>
          <w:rFonts w:hint="cs"/>
          <w:rtl/>
        </w:rPr>
      </w:pPr>
      <w:r>
        <w:rPr>
          <w:rFonts w:hint="cs"/>
          <w:rtl/>
        </w:rPr>
        <w:t xml:space="preserve">מכאן אני רוצה להעיר לנושא המדד </w:t>
      </w:r>
      <w:r>
        <w:rPr>
          <w:rFonts w:hint="cs"/>
          <w:rtl/>
        </w:rPr>
        <w:t xml:space="preserve">השלילי. אני לא חושב שמדד שלילי כשלעצמו, אם הוא קורה בחודש מסוים כזה או אחר, הוא בבחינת בעיה כזאת שהמשק לא יכול לצאת ממנה. אבל מבחינתי הבעיה היא, שהוא "מודד חום" של המצב. כל מי שבודק בצורה אמיתית את המשק הישראלי יודע </w:t>
      </w:r>
      <w:r>
        <w:rPr>
          <w:rtl/>
        </w:rPr>
        <w:t>–</w:t>
      </w:r>
      <w:r>
        <w:rPr>
          <w:rFonts w:hint="cs"/>
          <w:rtl/>
        </w:rPr>
        <w:t xml:space="preserve"> אדוני השר שרנסקי, אתה היית שר כלכלי וא</w:t>
      </w:r>
      <w:r>
        <w:rPr>
          <w:rFonts w:hint="cs"/>
          <w:rtl/>
        </w:rPr>
        <w:t xml:space="preserve">תה מבין את הדברים </w:t>
      </w:r>
      <w:r>
        <w:rPr>
          <w:rtl/>
        </w:rPr>
        <w:t>–</w:t>
      </w:r>
      <w:r>
        <w:rPr>
          <w:rFonts w:hint="cs"/>
          <w:rtl/>
        </w:rPr>
        <w:t xml:space="preserve"> שמדינת ישראל מנהלת מדיניות קשה מאוד, כך שאין כל סיכוי שבעולם שיחול שינוי כלשהו לטובה בשנת 2004. </w:t>
      </w:r>
    </w:p>
    <w:p w14:paraId="240EEDEA" w14:textId="77777777" w:rsidR="00000000" w:rsidRDefault="00DD00E1">
      <w:pPr>
        <w:pStyle w:val="a0"/>
        <w:rPr>
          <w:rFonts w:hint="cs"/>
          <w:rtl/>
        </w:rPr>
      </w:pPr>
    </w:p>
    <w:p w14:paraId="6BC9F8AE" w14:textId="77777777" w:rsidR="00000000" w:rsidRDefault="00DD00E1">
      <w:pPr>
        <w:pStyle w:val="a0"/>
        <w:rPr>
          <w:rFonts w:hint="cs"/>
          <w:rtl/>
        </w:rPr>
      </w:pPr>
      <w:r>
        <w:rPr>
          <w:rFonts w:hint="cs"/>
          <w:rtl/>
        </w:rPr>
        <w:t>מעל העניין הכלכלי מרחפת, כמובן, מדיניות הביטחון ומדיניות חוסר ההידברות עם הערבים, או חוסר הרצון להגיע לפתרון סביר, שמאפיין את הממשלה הזאת.</w:t>
      </w:r>
      <w:r>
        <w:rPr>
          <w:rFonts w:hint="cs"/>
          <w:rtl/>
        </w:rPr>
        <w:t xml:space="preserve"> דברים מסוימים נשמעים מפי שרים בתוך הממשלה, וזה משפיע, כמובן, על המשק. אבל אפילו מתוך המשק עצמו, אנחנו רואים שהממשלה, בגלל העובדה שהמשק לא פעיל, בגלל העובדה שאין לה הכנסות, מקצצת, מורידה את רמת הביקושים במשק במיליארדים. והרי כל אחד מבין שאם מורידים את השכר</w:t>
      </w:r>
      <w:r>
        <w:rPr>
          <w:rFonts w:hint="cs"/>
          <w:rtl/>
        </w:rPr>
        <w:t xml:space="preserve"> בכך וכך מיליארדים, ואת הקצבאות במיליארדים נוספים, הרי זה כסף שבאופן טבעי היה הולך לביקושים והיה יוצר מצב שבו לא נגיע לאינפלציה כזאת. ומצד שני, באותה מגמה ובאותו כיוון בנק ישראל מחזיק את המשק בריבית ריאלית גבוהה מאוד. </w:t>
      </w:r>
    </w:p>
    <w:p w14:paraId="3E5620C6" w14:textId="77777777" w:rsidR="00000000" w:rsidRDefault="00DD00E1">
      <w:pPr>
        <w:pStyle w:val="a0"/>
        <w:rPr>
          <w:rFonts w:hint="cs"/>
          <w:rtl/>
        </w:rPr>
      </w:pPr>
    </w:p>
    <w:p w14:paraId="0934259F" w14:textId="77777777" w:rsidR="00000000" w:rsidRDefault="00DD00E1">
      <w:pPr>
        <w:pStyle w:val="a0"/>
        <w:rPr>
          <w:rFonts w:hint="cs"/>
          <w:rtl/>
        </w:rPr>
      </w:pPr>
      <w:r>
        <w:rPr>
          <w:rFonts w:hint="cs"/>
          <w:rtl/>
        </w:rPr>
        <w:t>אני לא חושב שצריך להשתולל בהורדת הרי</w:t>
      </w:r>
      <w:r>
        <w:rPr>
          <w:rFonts w:hint="cs"/>
          <w:rtl/>
        </w:rPr>
        <w:t xml:space="preserve">בית. צריך לעשות את זה בזהירות, אבל עדיין אתה נמצא במצב שבו שני הגורמים הקובעים ביותר את פעילות המשק פועלים באותו כיוון, בכיוון של ריסון, של חניקת המשק. על זה תוסיפו, כמובן, את המצב הגיאו-פוליטי שלנו, שמונע השקעות, שהן אחד ממנועי הצמיחה העיקריים, לא השקעות </w:t>
      </w:r>
      <w:r>
        <w:rPr>
          <w:rFonts w:hint="cs"/>
          <w:rtl/>
        </w:rPr>
        <w:t xml:space="preserve">של ישראלים, לא השקעות מבחוץ </w:t>
      </w:r>
      <w:r>
        <w:rPr>
          <w:rtl/>
        </w:rPr>
        <w:t>–</w:t>
      </w:r>
      <w:r>
        <w:rPr>
          <w:rFonts w:hint="cs"/>
          <w:rtl/>
        </w:rPr>
        <w:t xml:space="preserve"> והנה אנחנו מקבלים תמונה עגומה של משק הולך ונעלם, משק הולך ומצטמק, משק של ממשלה שנותנת פחות שירותים לתושבים. </w:t>
      </w:r>
    </w:p>
    <w:p w14:paraId="30940880" w14:textId="77777777" w:rsidR="00000000" w:rsidRDefault="00DD00E1">
      <w:pPr>
        <w:pStyle w:val="a0"/>
        <w:rPr>
          <w:rFonts w:hint="cs"/>
          <w:rtl/>
        </w:rPr>
      </w:pPr>
    </w:p>
    <w:p w14:paraId="3A16D1C5" w14:textId="77777777" w:rsidR="00000000" w:rsidRDefault="00DD00E1">
      <w:pPr>
        <w:pStyle w:val="a0"/>
        <w:rPr>
          <w:rFonts w:hint="cs"/>
          <w:rtl/>
        </w:rPr>
      </w:pPr>
      <w:r>
        <w:rPr>
          <w:rFonts w:hint="cs"/>
          <w:rtl/>
        </w:rPr>
        <w:t xml:space="preserve">הנושא הוא כבד ורחב. כפי שאמרתי </w:t>
      </w:r>
      <w:r>
        <w:rPr>
          <w:rtl/>
        </w:rPr>
        <w:t>–</w:t>
      </w:r>
      <w:r>
        <w:rPr>
          <w:rFonts w:hint="cs"/>
          <w:rtl/>
        </w:rPr>
        <w:t xml:space="preserve"> המדד השלילי, אדוני היושב-ראש, הוא מדחום. הוא מראה  איפה אנחנו נמצאים. לצערי הרב, גם</w:t>
      </w:r>
      <w:r>
        <w:rPr>
          <w:rFonts w:hint="cs"/>
          <w:rtl/>
        </w:rPr>
        <w:t xml:space="preserve"> מה שילך כאן בשבוע הבא לא יביא מזור ומרפא לעניין. כל הדיבורים וההתקפות על העובדים, על המגזר הציבורי, על פעולה כזאת או אחרת </w:t>
      </w:r>
      <w:r>
        <w:rPr>
          <w:rtl/>
        </w:rPr>
        <w:t>–</w:t>
      </w:r>
      <w:r>
        <w:rPr>
          <w:rFonts w:hint="cs"/>
          <w:rtl/>
        </w:rPr>
        <w:t xml:space="preserve"> גם הם לא יעשו זאת. כל חודש שר האוצר יראה את המדד. הוא יראה את מספר המובטלים, יראה את הגירעון בתקציב, וזה יחזור לו מדי חודש בחודשו. </w:t>
      </w:r>
      <w:r>
        <w:rPr>
          <w:rFonts w:hint="cs"/>
          <w:rtl/>
        </w:rPr>
        <w:t xml:space="preserve">תאמינו לי, כבעל ניסיון של שש שנים כשר האוצר. אין שר בממשלה ששלוש פעמים בחודש מקבל את סדרת הנתונים, והוא יודע בדיוק איפה הוא נמצא. שר האוצר הזה לא יוכל לפזר הבטחות, ולא להשקות אותנו בכל מיני משקאות שאין להם שום השפעה ושום יכולת לשנות את המציאות. </w:t>
      </w:r>
    </w:p>
    <w:p w14:paraId="187A400C" w14:textId="77777777" w:rsidR="00000000" w:rsidRDefault="00DD00E1">
      <w:pPr>
        <w:pStyle w:val="a0"/>
        <w:rPr>
          <w:rFonts w:hint="cs"/>
          <w:rtl/>
        </w:rPr>
      </w:pPr>
    </w:p>
    <w:p w14:paraId="24F7B8CB" w14:textId="77777777" w:rsidR="00000000" w:rsidRDefault="00DD00E1">
      <w:pPr>
        <w:pStyle w:val="a0"/>
        <w:rPr>
          <w:rFonts w:hint="cs"/>
          <w:rtl/>
        </w:rPr>
      </w:pPr>
      <w:r>
        <w:rPr>
          <w:rFonts w:hint="cs"/>
          <w:rtl/>
        </w:rPr>
        <w:t xml:space="preserve">המציאות, </w:t>
      </w:r>
      <w:r>
        <w:rPr>
          <w:rFonts w:hint="cs"/>
          <w:rtl/>
        </w:rPr>
        <w:t>לצערי הרב, היא עגומה. המספרים מוכיחים את זה. אין פרמטר אחד חיובי, כמעט, ואפילו תהיה צמיחה קטנה בשנה הבאה, עדיין היא תהיה צמיחה שלילית לנפש, ולצערי הרב כך זה יימשך. לכן, לצערי הרב, המדד הזה הוא מדד שהוא בבחינת כתובת על הקיר, שצריך להסתכל, ואולי, ברגע מסוים,</w:t>
      </w:r>
      <w:r>
        <w:rPr>
          <w:rFonts w:hint="cs"/>
          <w:rtl/>
        </w:rPr>
        <w:t xml:space="preserve"> גם לחשוב אם אנחנו לא טועים בגדול, לאורך כל הדרך. </w:t>
      </w:r>
    </w:p>
    <w:p w14:paraId="4E791292" w14:textId="77777777" w:rsidR="00000000" w:rsidRDefault="00DD00E1">
      <w:pPr>
        <w:pStyle w:val="a0"/>
        <w:rPr>
          <w:rFonts w:hint="cs"/>
          <w:rtl/>
        </w:rPr>
      </w:pPr>
    </w:p>
    <w:p w14:paraId="15CA482E" w14:textId="77777777" w:rsidR="00000000" w:rsidRDefault="00DD00E1">
      <w:pPr>
        <w:pStyle w:val="af1"/>
        <w:rPr>
          <w:rtl/>
        </w:rPr>
      </w:pPr>
      <w:r>
        <w:rPr>
          <w:rtl/>
        </w:rPr>
        <w:t>היו"ר משה כחלון:</w:t>
      </w:r>
    </w:p>
    <w:p w14:paraId="0C3FB7B9" w14:textId="77777777" w:rsidR="00000000" w:rsidRDefault="00DD00E1">
      <w:pPr>
        <w:pStyle w:val="a0"/>
        <w:rPr>
          <w:rtl/>
        </w:rPr>
      </w:pPr>
    </w:p>
    <w:p w14:paraId="0377F1BA" w14:textId="77777777" w:rsidR="00000000" w:rsidRDefault="00DD00E1">
      <w:pPr>
        <w:pStyle w:val="a0"/>
        <w:rPr>
          <w:rFonts w:hint="cs"/>
          <w:rtl/>
        </w:rPr>
      </w:pPr>
      <w:r>
        <w:rPr>
          <w:rFonts w:hint="cs"/>
          <w:rtl/>
        </w:rPr>
        <w:t xml:space="preserve">תודה רבה. השר שרנסקי, בבקשה. </w:t>
      </w:r>
    </w:p>
    <w:p w14:paraId="2B8124EB" w14:textId="77777777" w:rsidR="00000000" w:rsidRDefault="00DD00E1">
      <w:pPr>
        <w:pStyle w:val="a0"/>
        <w:rPr>
          <w:rFonts w:hint="cs"/>
          <w:rtl/>
        </w:rPr>
      </w:pPr>
    </w:p>
    <w:p w14:paraId="147215A1" w14:textId="77777777" w:rsidR="00000000" w:rsidRDefault="00DD00E1">
      <w:pPr>
        <w:pStyle w:val="a"/>
        <w:rPr>
          <w:rtl/>
        </w:rPr>
      </w:pPr>
      <w:bookmarkStart w:id="535" w:name="FS000000535T22_10_2003_18_47_05"/>
      <w:bookmarkStart w:id="536" w:name="_Toc67028650"/>
      <w:bookmarkEnd w:id="535"/>
      <w:r>
        <w:rPr>
          <w:rFonts w:hint="eastAsia"/>
          <w:rtl/>
        </w:rPr>
        <w:t>השר</w:t>
      </w:r>
      <w:r>
        <w:rPr>
          <w:rtl/>
        </w:rPr>
        <w:t xml:space="preserve"> נתן שרנסקי:</w:t>
      </w:r>
      <w:bookmarkEnd w:id="536"/>
    </w:p>
    <w:p w14:paraId="77B47530" w14:textId="77777777" w:rsidR="00000000" w:rsidRDefault="00DD00E1">
      <w:pPr>
        <w:pStyle w:val="a0"/>
        <w:rPr>
          <w:rFonts w:hint="cs"/>
          <w:rtl/>
        </w:rPr>
      </w:pPr>
    </w:p>
    <w:p w14:paraId="61009903" w14:textId="77777777" w:rsidR="00000000" w:rsidRDefault="00DD00E1">
      <w:pPr>
        <w:pStyle w:val="a0"/>
        <w:rPr>
          <w:rFonts w:hint="cs"/>
          <w:rtl/>
        </w:rPr>
      </w:pPr>
      <w:r>
        <w:rPr>
          <w:rFonts w:hint="cs"/>
          <w:rtl/>
        </w:rPr>
        <w:t>אדוני היושב-ראש, חברי הכנסת, עוד פעם אני מסביר ששר האוצר לא יכול להיות פה עכשיו, הוא מתנצל והוא ביקש ממני להעביר את התגובה של משרד האוצר:</w:t>
      </w:r>
    </w:p>
    <w:p w14:paraId="6EFAFB8D" w14:textId="77777777" w:rsidR="00000000" w:rsidRDefault="00DD00E1">
      <w:pPr>
        <w:pStyle w:val="a0"/>
        <w:rPr>
          <w:rFonts w:hint="cs"/>
          <w:rtl/>
        </w:rPr>
      </w:pPr>
    </w:p>
    <w:p w14:paraId="2D914CE8" w14:textId="77777777" w:rsidR="00000000" w:rsidRDefault="00DD00E1">
      <w:pPr>
        <w:pStyle w:val="a0"/>
        <w:rPr>
          <w:rFonts w:hint="cs"/>
          <w:rtl/>
        </w:rPr>
      </w:pPr>
      <w:r>
        <w:rPr>
          <w:rFonts w:hint="cs"/>
          <w:rtl/>
        </w:rPr>
        <w:t xml:space="preserve">במהלך 12 החודשים האחרונים חלה ירידה חדה במחירים, אשר הסתכמה ב-1.9%. ירידה זו במחירים התרחשה על רקע הריבית הריאלית הגבוהה והמיתון החריף שהמשק נמצא בו. </w:t>
      </w:r>
    </w:p>
    <w:p w14:paraId="3A401D59" w14:textId="77777777" w:rsidR="00000000" w:rsidRDefault="00DD00E1">
      <w:pPr>
        <w:pStyle w:val="a0"/>
        <w:rPr>
          <w:rFonts w:hint="cs"/>
          <w:rtl/>
        </w:rPr>
      </w:pPr>
    </w:p>
    <w:p w14:paraId="48B2BA98" w14:textId="77777777" w:rsidR="00000000" w:rsidRDefault="00DD00E1">
      <w:pPr>
        <w:pStyle w:val="a0"/>
        <w:rPr>
          <w:rFonts w:hint="cs"/>
          <w:rtl/>
        </w:rPr>
      </w:pPr>
      <w:r>
        <w:rPr>
          <w:rFonts w:hint="cs"/>
          <w:rtl/>
        </w:rPr>
        <w:t>ירידת המחירים איננה הישג. למדיניות הריבית שמובילה לתוצאה זו יש מחיר כבד בדמות פגיעה בפעילות הכלכלית, בע</w:t>
      </w:r>
      <w:r>
        <w:rPr>
          <w:rFonts w:hint="cs"/>
          <w:rtl/>
        </w:rPr>
        <w:t xml:space="preserve">יקר של הענפים המסורתיים ושל משקי-הבית החלשים. ירידת המחירים גורמת למידה דומה של אי-ודאות ושל עיוותים בקביעת המחירים. מדיניות מוניטרית מרסנת מדי גורמת להקטנת הכנסות הממשלה ממסים ולהגדלת הוצאות ריאליות על שכר ועל תשלומי העברה. הגדלה זו מובילה לגידול בגירעון </w:t>
      </w:r>
      <w:r>
        <w:rPr>
          <w:rFonts w:hint="cs"/>
          <w:rtl/>
        </w:rPr>
        <w:t xml:space="preserve">התקציבי. כתוצאה מכך מתחייב ריסון פיסקלי נוסף, שעלול להעמיק את המיתון עוד יותר. </w:t>
      </w:r>
    </w:p>
    <w:p w14:paraId="0BAD3C34" w14:textId="77777777" w:rsidR="00000000" w:rsidRDefault="00DD00E1">
      <w:pPr>
        <w:pStyle w:val="a0"/>
        <w:rPr>
          <w:rFonts w:hint="cs"/>
          <w:rtl/>
        </w:rPr>
      </w:pPr>
    </w:p>
    <w:p w14:paraId="0FEB4859" w14:textId="77777777" w:rsidR="00000000" w:rsidRDefault="00DD00E1">
      <w:pPr>
        <w:pStyle w:val="a0"/>
        <w:rPr>
          <w:rFonts w:hint="cs"/>
          <w:rtl/>
        </w:rPr>
      </w:pPr>
      <w:r>
        <w:rPr>
          <w:rFonts w:hint="cs"/>
          <w:rtl/>
        </w:rPr>
        <w:t>בנק ישראל צפוי להחטיא את יעד האינפלציה, זו השנה החמישית ברציפות, כאשר ארבע פעמים מתוך החמש החטיא כלפי מטה. עמידה מוצלחת ביעד האינפלציה וביסוס אימון הציבור במדיניות המוניטרית -</w:t>
      </w:r>
      <w:r>
        <w:rPr>
          <w:rFonts w:hint="cs"/>
          <w:rtl/>
        </w:rPr>
        <w:t xml:space="preserve"> - -</w:t>
      </w:r>
    </w:p>
    <w:p w14:paraId="50432D50" w14:textId="77777777" w:rsidR="00000000" w:rsidRDefault="00DD00E1">
      <w:pPr>
        <w:pStyle w:val="a0"/>
        <w:rPr>
          <w:rFonts w:hint="cs"/>
          <w:rtl/>
        </w:rPr>
      </w:pPr>
    </w:p>
    <w:p w14:paraId="3C2E2BA2" w14:textId="77777777" w:rsidR="00000000" w:rsidRDefault="00DD00E1">
      <w:pPr>
        <w:pStyle w:val="af0"/>
        <w:rPr>
          <w:rtl/>
        </w:rPr>
      </w:pPr>
      <w:r>
        <w:rPr>
          <w:rFonts w:hint="eastAsia"/>
          <w:rtl/>
        </w:rPr>
        <w:t>אברהם</w:t>
      </w:r>
      <w:r>
        <w:rPr>
          <w:rtl/>
        </w:rPr>
        <w:t xml:space="preserve"> בייגה שוחט (העבודה-מימד):</w:t>
      </w:r>
    </w:p>
    <w:p w14:paraId="524CA9F6" w14:textId="77777777" w:rsidR="00000000" w:rsidRDefault="00DD00E1">
      <w:pPr>
        <w:pStyle w:val="a0"/>
        <w:rPr>
          <w:rFonts w:hint="cs"/>
          <w:rtl/>
        </w:rPr>
      </w:pPr>
    </w:p>
    <w:p w14:paraId="6221207A" w14:textId="77777777" w:rsidR="00000000" w:rsidRDefault="00DD00E1">
      <w:pPr>
        <w:pStyle w:val="a0"/>
        <w:rPr>
          <w:rFonts w:hint="cs"/>
          <w:rtl/>
        </w:rPr>
      </w:pPr>
      <w:r>
        <w:rPr>
          <w:rFonts w:hint="cs"/>
          <w:rtl/>
        </w:rPr>
        <w:t xml:space="preserve">סליחה, נדמה לי ששר האוצר הנוכחי, כשהיה ראש הממשלה, תמך במדיניות הריבית של פרנקל - - - מה קרה לו? אולי אתה יכול להסביר. </w:t>
      </w:r>
    </w:p>
    <w:p w14:paraId="2BE7C78E" w14:textId="77777777" w:rsidR="00000000" w:rsidRDefault="00DD00E1">
      <w:pPr>
        <w:pStyle w:val="a0"/>
        <w:rPr>
          <w:rFonts w:hint="cs"/>
          <w:rtl/>
        </w:rPr>
      </w:pPr>
    </w:p>
    <w:p w14:paraId="75DF6740" w14:textId="77777777" w:rsidR="00000000" w:rsidRDefault="00DD00E1">
      <w:pPr>
        <w:pStyle w:val="-"/>
        <w:rPr>
          <w:rtl/>
        </w:rPr>
      </w:pPr>
      <w:bookmarkStart w:id="537" w:name="FS000000535T22_10_2003_18_51_20C"/>
      <w:bookmarkEnd w:id="537"/>
      <w:r>
        <w:rPr>
          <w:rtl/>
        </w:rPr>
        <w:t>השר נתן שרנסקי:</w:t>
      </w:r>
    </w:p>
    <w:p w14:paraId="16890C32" w14:textId="77777777" w:rsidR="00000000" w:rsidRDefault="00DD00E1">
      <w:pPr>
        <w:pStyle w:val="a0"/>
        <w:rPr>
          <w:rtl/>
        </w:rPr>
      </w:pPr>
    </w:p>
    <w:p w14:paraId="22A59D14" w14:textId="77777777" w:rsidR="00000000" w:rsidRDefault="00DD00E1">
      <w:pPr>
        <w:pStyle w:val="a0"/>
        <w:rPr>
          <w:rFonts w:hint="cs"/>
          <w:rtl/>
        </w:rPr>
      </w:pPr>
      <w:r>
        <w:rPr>
          <w:rFonts w:hint="cs"/>
          <w:rtl/>
        </w:rPr>
        <w:t xml:space="preserve">בסדר, אני אדבר ואני אסביר, אבל בינתיים </w:t>
      </w:r>
      <w:r>
        <w:rPr>
          <w:rtl/>
        </w:rPr>
        <w:t>–</w:t>
      </w:r>
      <w:r>
        <w:rPr>
          <w:rFonts w:hint="cs"/>
          <w:rtl/>
        </w:rPr>
        <w:t xml:space="preserve"> כל התפקיד שלי הוא לקרוא את התגובה של מ</w:t>
      </w:r>
      <w:r>
        <w:rPr>
          <w:rFonts w:hint="cs"/>
          <w:rtl/>
        </w:rPr>
        <w:t>שרד האוצר. אם תיתן לי לסיים - - -</w:t>
      </w:r>
    </w:p>
    <w:p w14:paraId="4687C39C" w14:textId="77777777" w:rsidR="00000000" w:rsidRDefault="00DD00E1">
      <w:pPr>
        <w:pStyle w:val="a0"/>
        <w:rPr>
          <w:rFonts w:hint="cs"/>
          <w:rtl/>
        </w:rPr>
      </w:pPr>
    </w:p>
    <w:p w14:paraId="61680C1D" w14:textId="77777777" w:rsidR="00000000" w:rsidRDefault="00DD00E1">
      <w:pPr>
        <w:pStyle w:val="af0"/>
        <w:rPr>
          <w:rtl/>
        </w:rPr>
      </w:pPr>
      <w:r>
        <w:rPr>
          <w:rFonts w:hint="eastAsia"/>
          <w:rtl/>
        </w:rPr>
        <w:t>אברהם</w:t>
      </w:r>
      <w:r>
        <w:rPr>
          <w:rtl/>
        </w:rPr>
        <w:t xml:space="preserve"> בייגה שוחט (העבודה-מימד):</w:t>
      </w:r>
    </w:p>
    <w:p w14:paraId="6FA5A992" w14:textId="77777777" w:rsidR="00000000" w:rsidRDefault="00DD00E1">
      <w:pPr>
        <w:pStyle w:val="a0"/>
        <w:rPr>
          <w:rFonts w:hint="cs"/>
          <w:rtl/>
        </w:rPr>
      </w:pPr>
    </w:p>
    <w:p w14:paraId="41673B9A" w14:textId="77777777" w:rsidR="00000000" w:rsidRDefault="00DD00E1">
      <w:pPr>
        <w:pStyle w:val="a0"/>
        <w:rPr>
          <w:rFonts w:hint="cs"/>
          <w:rtl/>
        </w:rPr>
      </w:pPr>
      <w:r>
        <w:rPr>
          <w:rFonts w:hint="cs"/>
          <w:rtl/>
        </w:rPr>
        <w:t xml:space="preserve">לפי ההודעה הזאת כבר מצאו את האשם. יש אשם אחד וזהו. </w:t>
      </w:r>
    </w:p>
    <w:p w14:paraId="30665CA3" w14:textId="77777777" w:rsidR="00000000" w:rsidRDefault="00DD00E1">
      <w:pPr>
        <w:pStyle w:val="a0"/>
        <w:rPr>
          <w:rFonts w:hint="cs"/>
          <w:rtl/>
        </w:rPr>
      </w:pPr>
    </w:p>
    <w:p w14:paraId="61FC9CF3" w14:textId="77777777" w:rsidR="00000000" w:rsidRDefault="00DD00E1">
      <w:pPr>
        <w:pStyle w:val="-"/>
        <w:rPr>
          <w:rtl/>
        </w:rPr>
      </w:pPr>
      <w:bookmarkStart w:id="538" w:name="FS000000535T22_10_2003_18_52_06C"/>
      <w:bookmarkEnd w:id="538"/>
      <w:r>
        <w:rPr>
          <w:rtl/>
        </w:rPr>
        <w:t>השר נתן שרנסקי:</w:t>
      </w:r>
    </w:p>
    <w:p w14:paraId="331DF7E9" w14:textId="77777777" w:rsidR="00000000" w:rsidRDefault="00DD00E1">
      <w:pPr>
        <w:pStyle w:val="a0"/>
        <w:rPr>
          <w:rtl/>
        </w:rPr>
      </w:pPr>
    </w:p>
    <w:p w14:paraId="1FBC731F" w14:textId="77777777" w:rsidR="00000000" w:rsidRDefault="00DD00E1">
      <w:pPr>
        <w:pStyle w:val="a0"/>
        <w:rPr>
          <w:rFonts w:hint="cs"/>
          <w:rtl/>
        </w:rPr>
      </w:pPr>
      <w:r>
        <w:rPr>
          <w:rFonts w:hint="cs"/>
          <w:rtl/>
        </w:rPr>
        <w:t xml:space="preserve">עמידה מוצלחת ביעד האינפלציה וביסוס אמון הציבור במדיניות המוניטרית מחייבים הפחתת ריבית נומינלית וריאלית, תוך כדי שמירה </w:t>
      </w:r>
      <w:r>
        <w:rPr>
          <w:rFonts w:hint="cs"/>
          <w:rtl/>
        </w:rPr>
        <w:t xml:space="preserve">על היציבות. הורדת הריבית תסייע לחזרת המשק לתוואי של צמיחה. </w:t>
      </w:r>
    </w:p>
    <w:p w14:paraId="1B993F0F" w14:textId="77777777" w:rsidR="00000000" w:rsidRDefault="00DD00E1">
      <w:pPr>
        <w:pStyle w:val="a0"/>
        <w:rPr>
          <w:rFonts w:hint="cs"/>
          <w:rtl/>
        </w:rPr>
      </w:pPr>
    </w:p>
    <w:p w14:paraId="6114F146" w14:textId="77777777" w:rsidR="00000000" w:rsidRDefault="00DD00E1">
      <w:pPr>
        <w:pStyle w:val="af1"/>
        <w:rPr>
          <w:rtl/>
        </w:rPr>
      </w:pPr>
      <w:r>
        <w:rPr>
          <w:rtl/>
        </w:rPr>
        <w:t>היו"ר משה כחלון:</w:t>
      </w:r>
    </w:p>
    <w:p w14:paraId="7B78E790" w14:textId="77777777" w:rsidR="00000000" w:rsidRDefault="00DD00E1">
      <w:pPr>
        <w:pStyle w:val="a0"/>
        <w:rPr>
          <w:rtl/>
        </w:rPr>
      </w:pPr>
    </w:p>
    <w:p w14:paraId="6858770C" w14:textId="77777777" w:rsidR="00000000" w:rsidRDefault="00DD00E1">
      <w:pPr>
        <w:pStyle w:val="a0"/>
        <w:rPr>
          <w:rFonts w:hint="cs"/>
          <w:rtl/>
        </w:rPr>
      </w:pPr>
      <w:r>
        <w:rPr>
          <w:rFonts w:hint="cs"/>
          <w:rtl/>
        </w:rPr>
        <w:t xml:space="preserve">תודה. מה מציע כבוד שר האוצר? </w:t>
      </w:r>
    </w:p>
    <w:p w14:paraId="24DBEB64" w14:textId="77777777" w:rsidR="00000000" w:rsidRDefault="00DD00E1">
      <w:pPr>
        <w:pStyle w:val="a0"/>
        <w:rPr>
          <w:rFonts w:hint="cs"/>
          <w:rtl/>
        </w:rPr>
      </w:pPr>
    </w:p>
    <w:p w14:paraId="23E2219D" w14:textId="77777777" w:rsidR="00000000" w:rsidRDefault="00DD00E1">
      <w:pPr>
        <w:pStyle w:val="-"/>
        <w:rPr>
          <w:rtl/>
        </w:rPr>
      </w:pPr>
      <w:bookmarkStart w:id="539" w:name="FS000000535T22_10_2003_18_52_54C"/>
      <w:bookmarkEnd w:id="539"/>
      <w:r>
        <w:rPr>
          <w:rtl/>
        </w:rPr>
        <w:t>השר נתן שרנסקי:</w:t>
      </w:r>
    </w:p>
    <w:p w14:paraId="3530460C" w14:textId="77777777" w:rsidR="00000000" w:rsidRDefault="00DD00E1">
      <w:pPr>
        <w:pStyle w:val="a0"/>
        <w:rPr>
          <w:rtl/>
        </w:rPr>
      </w:pPr>
    </w:p>
    <w:p w14:paraId="17FC152D" w14:textId="77777777" w:rsidR="00000000" w:rsidRDefault="00DD00E1">
      <w:pPr>
        <w:pStyle w:val="a0"/>
        <w:rPr>
          <w:rFonts w:hint="cs"/>
          <w:rtl/>
        </w:rPr>
      </w:pPr>
      <w:r>
        <w:rPr>
          <w:rFonts w:hint="cs"/>
          <w:rtl/>
        </w:rPr>
        <w:t xml:space="preserve">אני לא יודע מה הוא מציע. אני, בתור השר התורן, מציע להעביר את הנושא לוועדת הכספים. </w:t>
      </w:r>
    </w:p>
    <w:p w14:paraId="3CC51885" w14:textId="77777777" w:rsidR="00000000" w:rsidRDefault="00DD00E1">
      <w:pPr>
        <w:pStyle w:val="a0"/>
        <w:rPr>
          <w:rFonts w:hint="cs"/>
          <w:rtl/>
        </w:rPr>
      </w:pPr>
    </w:p>
    <w:p w14:paraId="704A707E" w14:textId="77777777" w:rsidR="00000000" w:rsidRDefault="00DD00E1">
      <w:pPr>
        <w:pStyle w:val="af1"/>
        <w:rPr>
          <w:rtl/>
        </w:rPr>
      </w:pPr>
      <w:r>
        <w:rPr>
          <w:rtl/>
        </w:rPr>
        <w:t>היו"ר משה כחלון:</w:t>
      </w:r>
    </w:p>
    <w:p w14:paraId="72CA8B3B" w14:textId="77777777" w:rsidR="00000000" w:rsidRDefault="00DD00E1">
      <w:pPr>
        <w:pStyle w:val="a0"/>
        <w:rPr>
          <w:rtl/>
        </w:rPr>
      </w:pPr>
    </w:p>
    <w:p w14:paraId="5F4C4134" w14:textId="77777777" w:rsidR="00000000" w:rsidRDefault="00DD00E1">
      <w:pPr>
        <w:pStyle w:val="a0"/>
        <w:rPr>
          <w:rFonts w:hint="cs"/>
          <w:rtl/>
        </w:rPr>
      </w:pPr>
      <w:r>
        <w:rPr>
          <w:rFonts w:hint="cs"/>
          <w:rtl/>
        </w:rPr>
        <w:t xml:space="preserve">חבר הכנסת רצאבי, אתה מסכים </w:t>
      </w:r>
      <w:r>
        <w:rPr>
          <w:rFonts w:hint="cs"/>
          <w:rtl/>
        </w:rPr>
        <w:t xml:space="preserve">להעביר לוועדת הכספים? </w:t>
      </w:r>
    </w:p>
    <w:p w14:paraId="0B6E61F4" w14:textId="77777777" w:rsidR="00000000" w:rsidRDefault="00DD00E1">
      <w:pPr>
        <w:pStyle w:val="a0"/>
        <w:rPr>
          <w:rFonts w:hint="cs"/>
          <w:rtl/>
        </w:rPr>
      </w:pPr>
    </w:p>
    <w:p w14:paraId="24B07CFF" w14:textId="77777777" w:rsidR="00000000" w:rsidRDefault="00DD00E1">
      <w:pPr>
        <w:pStyle w:val="a0"/>
        <w:rPr>
          <w:rFonts w:hint="cs"/>
          <w:rtl/>
        </w:rPr>
      </w:pPr>
      <w:r>
        <w:rPr>
          <w:rFonts w:hint="cs"/>
          <w:rtl/>
        </w:rPr>
        <w:t xml:space="preserve">אנחנו בהצבעה: לוועדת הכספים או להסיר. </w:t>
      </w:r>
    </w:p>
    <w:p w14:paraId="21B814AF" w14:textId="77777777" w:rsidR="00000000" w:rsidRDefault="00DD00E1">
      <w:pPr>
        <w:pStyle w:val="a0"/>
        <w:rPr>
          <w:rFonts w:hint="cs"/>
          <w:rtl/>
        </w:rPr>
      </w:pPr>
    </w:p>
    <w:p w14:paraId="2DFE5372" w14:textId="77777777" w:rsidR="00000000" w:rsidRDefault="00DD00E1">
      <w:pPr>
        <w:pStyle w:val="ab"/>
        <w:bidi/>
        <w:rPr>
          <w:rFonts w:hint="cs"/>
          <w:rtl/>
        </w:rPr>
      </w:pPr>
      <w:r>
        <w:rPr>
          <w:rFonts w:hint="cs"/>
          <w:rtl/>
        </w:rPr>
        <w:t>הצבעה מס' 50</w:t>
      </w:r>
    </w:p>
    <w:p w14:paraId="10D3F60A" w14:textId="77777777" w:rsidR="00000000" w:rsidRDefault="00DD00E1">
      <w:pPr>
        <w:pStyle w:val="a0"/>
        <w:rPr>
          <w:rFonts w:hint="cs"/>
          <w:rtl/>
        </w:rPr>
      </w:pPr>
    </w:p>
    <w:p w14:paraId="2E9284E6" w14:textId="77777777" w:rsidR="00000000" w:rsidRDefault="00DD00E1">
      <w:pPr>
        <w:pStyle w:val="ac"/>
        <w:bidi/>
        <w:rPr>
          <w:rFonts w:hint="cs"/>
          <w:rtl/>
        </w:rPr>
      </w:pPr>
      <w:r>
        <w:rPr>
          <w:rFonts w:hint="cs"/>
          <w:rtl/>
        </w:rPr>
        <w:t xml:space="preserve">בעד ההצעה להעביר את הנושא לוועדה </w:t>
      </w:r>
      <w:r>
        <w:rPr>
          <w:rtl/>
        </w:rPr>
        <w:t>–</w:t>
      </w:r>
      <w:r>
        <w:rPr>
          <w:rFonts w:hint="cs"/>
          <w:rtl/>
        </w:rPr>
        <w:t xml:space="preserve"> 4</w:t>
      </w:r>
    </w:p>
    <w:p w14:paraId="460125EC" w14:textId="77777777" w:rsidR="00000000" w:rsidRDefault="00DD00E1">
      <w:pPr>
        <w:pStyle w:val="ac"/>
        <w:bidi/>
        <w:rPr>
          <w:rFonts w:hint="cs"/>
          <w:rtl/>
        </w:rPr>
      </w:pPr>
      <w:r>
        <w:rPr>
          <w:rFonts w:hint="cs"/>
          <w:rtl/>
        </w:rPr>
        <w:t xml:space="preserve">נגד </w:t>
      </w:r>
      <w:r>
        <w:rPr>
          <w:rtl/>
        </w:rPr>
        <w:t>–</w:t>
      </w:r>
      <w:r>
        <w:rPr>
          <w:rFonts w:hint="cs"/>
          <w:rtl/>
        </w:rPr>
        <w:t xml:space="preserve"> אין</w:t>
      </w:r>
    </w:p>
    <w:p w14:paraId="3518BBAE" w14:textId="77777777" w:rsidR="00000000" w:rsidRDefault="00DD00E1">
      <w:pPr>
        <w:pStyle w:val="ac"/>
        <w:bidi/>
        <w:rPr>
          <w:rFonts w:hint="cs"/>
          <w:rtl/>
        </w:rPr>
      </w:pPr>
      <w:r>
        <w:rPr>
          <w:rFonts w:hint="cs"/>
          <w:rtl/>
        </w:rPr>
        <w:t xml:space="preserve">נמנעים </w:t>
      </w:r>
      <w:r>
        <w:rPr>
          <w:rtl/>
        </w:rPr>
        <w:t>–</w:t>
      </w:r>
      <w:r>
        <w:rPr>
          <w:rFonts w:hint="cs"/>
          <w:rtl/>
        </w:rPr>
        <w:t xml:space="preserve"> אין</w:t>
      </w:r>
    </w:p>
    <w:p w14:paraId="10E4E019" w14:textId="77777777" w:rsidR="00000000" w:rsidRDefault="00DD00E1">
      <w:pPr>
        <w:pStyle w:val="ad"/>
        <w:bidi/>
        <w:rPr>
          <w:rFonts w:hint="cs"/>
          <w:rtl/>
        </w:rPr>
      </w:pPr>
      <w:r>
        <w:rPr>
          <w:rFonts w:hint="cs"/>
          <w:rtl/>
        </w:rPr>
        <w:t xml:space="preserve">ההצעה להעביר את הנושא לוועדת הכספים נתקבלה. </w:t>
      </w:r>
    </w:p>
    <w:p w14:paraId="3775E969" w14:textId="77777777" w:rsidR="00000000" w:rsidRDefault="00DD00E1">
      <w:pPr>
        <w:pStyle w:val="a0"/>
        <w:rPr>
          <w:rFonts w:hint="cs"/>
          <w:rtl/>
        </w:rPr>
      </w:pPr>
    </w:p>
    <w:p w14:paraId="4188422D" w14:textId="77777777" w:rsidR="00000000" w:rsidRDefault="00DD00E1">
      <w:pPr>
        <w:pStyle w:val="af1"/>
        <w:rPr>
          <w:rtl/>
        </w:rPr>
      </w:pPr>
      <w:r>
        <w:rPr>
          <w:rtl/>
        </w:rPr>
        <w:t>היו"ר משה כחלון:</w:t>
      </w:r>
    </w:p>
    <w:p w14:paraId="235F9ACE" w14:textId="77777777" w:rsidR="00000000" w:rsidRDefault="00DD00E1">
      <w:pPr>
        <w:pStyle w:val="a0"/>
        <w:rPr>
          <w:rtl/>
        </w:rPr>
      </w:pPr>
    </w:p>
    <w:p w14:paraId="25C29E3D" w14:textId="77777777" w:rsidR="00000000" w:rsidRDefault="00DD00E1">
      <w:pPr>
        <w:pStyle w:val="a0"/>
        <w:rPr>
          <w:rFonts w:hint="cs"/>
          <w:rtl/>
        </w:rPr>
      </w:pPr>
      <w:r>
        <w:rPr>
          <w:rFonts w:hint="cs"/>
          <w:rtl/>
        </w:rPr>
        <w:t>תוצאות ההצבעה: ארבעה בעד, אין מתנגדים, אין נמנעים. הנו</w:t>
      </w:r>
      <w:r>
        <w:rPr>
          <w:rFonts w:hint="cs"/>
          <w:rtl/>
        </w:rPr>
        <w:t xml:space="preserve">שא יועבר לוועדת הכספים. </w:t>
      </w:r>
    </w:p>
    <w:p w14:paraId="363D55FD" w14:textId="77777777" w:rsidR="00000000" w:rsidRDefault="00DD00E1">
      <w:pPr>
        <w:pStyle w:val="a0"/>
        <w:rPr>
          <w:rFonts w:hint="cs"/>
          <w:rtl/>
        </w:rPr>
      </w:pPr>
    </w:p>
    <w:p w14:paraId="6A189DDB" w14:textId="77777777" w:rsidR="00000000" w:rsidRDefault="00DD00E1">
      <w:pPr>
        <w:pStyle w:val="af0"/>
        <w:rPr>
          <w:rtl/>
        </w:rPr>
      </w:pPr>
      <w:r>
        <w:rPr>
          <w:rFonts w:hint="eastAsia"/>
          <w:rtl/>
        </w:rPr>
        <w:t>נסים</w:t>
      </w:r>
      <w:r>
        <w:rPr>
          <w:rtl/>
        </w:rPr>
        <w:t xml:space="preserve"> זאב (ש"ס):</w:t>
      </w:r>
    </w:p>
    <w:p w14:paraId="4D6CB752" w14:textId="77777777" w:rsidR="00000000" w:rsidRDefault="00DD00E1">
      <w:pPr>
        <w:pStyle w:val="a0"/>
        <w:rPr>
          <w:rFonts w:hint="cs"/>
          <w:rtl/>
        </w:rPr>
      </w:pPr>
    </w:p>
    <w:p w14:paraId="5EC199AE" w14:textId="77777777" w:rsidR="00000000" w:rsidRDefault="00DD00E1">
      <w:pPr>
        <w:pStyle w:val="a0"/>
        <w:rPr>
          <w:rFonts w:hint="cs"/>
          <w:rtl/>
        </w:rPr>
      </w:pPr>
      <w:r>
        <w:rPr>
          <w:rFonts w:hint="cs"/>
          <w:rtl/>
        </w:rPr>
        <w:t xml:space="preserve">אפשר לצרף אותי לתוצאות? </w:t>
      </w:r>
    </w:p>
    <w:p w14:paraId="4431A0B2" w14:textId="77777777" w:rsidR="00000000" w:rsidRDefault="00DD00E1">
      <w:pPr>
        <w:pStyle w:val="a0"/>
        <w:rPr>
          <w:rFonts w:hint="cs"/>
          <w:rtl/>
        </w:rPr>
      </w:pPr>
    </w:p>
    <w:p w14:paraId="3EEEA980" w14:textId="77777777" w:rsidR="00000000" w:rsidRDefault="00DD00E1">
      <w:pPr>
        <w:pStyle w:val="af1"/>
        <w:rPr>
          <w:rtl/>
        </w:rPr>
      </w:pPr>
      <w:r>
        <w:rPr>
          <w:rtl/>
        </w:rPr>
        <w:t>היו"ר משה כחלון:</w:t>
      </w:r>
    </w:p>
    <w:p w14:paraId="64E96F5C" w14:textId="77777777" w:rsidR="00000000" w:rsidRDefault="00DD00E1">
      <w:pPr>
        <w:pStyle w:val="a0"/>
        <w:rPr>
          <w:rtl/>
        </w:rPr>
      </w:pPr>
    </w:p>
    <w:p w14:paraId="6A6210C9" w14:textId="77777777" w:rsidR="00000000" w:rsidRDefault="00DD00E1">
      <w:pPr>
        <w:pStyle w:val="a0"/>
        <w:rPr>
          <w:rFonts w:hint="cs"/>
          <w:rtl/>
        </w:rPr>
      </w:pPr>
      <w:r>
        <w:rPr>
          <w:rFonts w:hint="cs"/>
          <w:rtl/>
        </w:rPr>
        <w:t xml:space="preserve">אפשר לצרף את חבר הכנסת נסים זאב, לפרוטוקול? חמישה בעד, אין מתנגדים, אין נמנעים. </w:t>
      </w:r>
    </w:p>
    <w:p w14:paraId="4F2ACC3B" w14:textId="77777777" w:rsidR="00000000" w:rsidRDefault="00DD00E1">
      <w:pPr>
        <w:pStyle w:val="a0"/>
        <w:rPr>
          <w:rFonts w:hint="cs"/>
          <w:rtl/>
        </w:rPr>
      </w:pPr>
    </w:p>
    <w:p w14:paraId="37E9CBC6" w14:textId="77777777" w:rsidR="00000000" w:rsidRDefault="00DD00E1">
      <w:pPr>
        <w:pStyle w:val="a0"/>
        <w:rPr>
          <w:rFonts w:hint="cs"/>
          <w:rtl/>
        </w:rPr>
      </w:pPr>
    </w:p>
    <w:p w14:paraId="1F3B4AB1" w14:textId="77777777" w:rsidR="00000000" w:rsidRDefault="00DD00E1">
      <w:pPr>
        <w:pStyle w:val="a2"/>
        <w:rPr>
          <w:rFonts w:hint="cs"/>
          <w:rtl/>
        </w:rPr>
      </w:pPr>
      <w:bookmarkStart w:id="540" w:name="CS16167FI0016167T22_10_2003_18_57_42"/>
      <w:bookmarkStart w:id="541" w:name="_Toc67028651"/>
      <w:bookmarkEnd w:id="540"/>
      <w:r>
        <w:rPr>
          <w:rtl/>
        </w:rPr>
        <w:t>הצע</w:t>
      </w:r>
      <w:r>
        <w:rPr>
          <w:rFonts w:hint="cs"/>
          <w:rtl/>
        </w:rPr>
        <w:t>ות</w:t>
      </w:r>
      <w:r>
        <w:rPr>
          <w:rtl/>
        </w:rPr>
        <w:t xml:space="preserve"> לסדר-היום</w:t>
      </w:r>
      <w:bookmarkEnd w:id="541"/>
      <w:r>
        <w:rPr>
          <w:rtl/>
        </w:rPr>
        <w:t xml:space="preserve"> </w:t>
      </w:r>
    </w:p>
    <w:p w14:paraId="40AD2106" w14:textId="77777777" w:rsidR="00000000" w:rsidRDefault="00DD00E1">
      <w:pPr>
        <w:pStyle w:val="a2"/>
        <w:rPr>
          <w:rtl/>
        </w:rPr>
      </w:pPr>
      <w:bookmarkStart w:id="542" w:name="_Toc67028652"/>
      <w:r>
        <w:rPr>
          <w:rtl/>
        </w:rPr>
        <w:t xml:space="preserve">נאומו האנטישמי של </w:t>
      </w:r>
      <w:r>
        <w:rPr>
          <w:rFonts w:hint="cs"/>
          <w:rtl/>
        </w:rPr>
        <w:t>ראש ממשלת</w:t>
      </w:r>
      <w:r>
        <w:rPr>
          <w:rtl/>
        </w:rPr>
        <w:t xml:space="preserve"> מלזיה </w:t>
      </w:r>
      <w:r>
        <w:rPr>
          <w:rFonts w:hint="cs"/>
          <w:rtl/>
        </w:rPr>
        <w:br/>
      </w:r>
      <w:r>
        <w:rPr>
          <w:rtl/>
        </w:rPr>
        <w:t xml:space="preserve">וטרפוד ההודעה </w:t>
      </w:r>
      <w:r>
        <w:rPr>
          <w:rFonts w:hint="cs"/>
          <w:rtl/>
        </w:rPr>
        <w:t>ע</w:t>
      </w:r>
      <w:r>
        <w:rPr>
          <w:rtl/>
        </w:rPr>
        <w:t>ל</w:t>
      </w:r>
      <w:r>
        <w:rPr>
          <w:rFonts w:hint="cs"/>
          <w:rtl/>
        </w:rPr>
        <w:t xml:space="preserve"> </w:t>
      </w:r>
      <w:r>
        <w:rPr>
          <w:rtl/>
        </w:rPr>
        <w:t>גינויו על</w:t>
      </w:r>
      <w:r>
        <w:rPr>
          <w:rFonts w:hint="cs"/>
          <w:rtl/>
        </w:rPr>
        <w:t>-</w:t>
      </w:r>
      <w:r>
        <w:rPr>
          <w:rtl/>
        </w:rPr>
        <w:t>ידי נשי</w:t>
      </w:r>
      <w:r>
        <w:rPr>
          <w:rtl/>
        </w:rPr>
        <w:t>א צרפת</w:t>
      </w:r>
      <w:bookmarkEnd w:id="542"/>
    </w:p>
    <w:p w14:paraId="4CD8A9E9" w14:textId="77777777" w:rsidR="00000000" w:rsidRDefault="00DD00E1">
      <w:pPr>
        <w:pStyle w:val="-0"/>
        <w:rPr>
          <w:rFonts w:hint="cs"/>
          <w:rtl/>
        </w:rPr>
      </w:pPr>
    </w:p>
    <w:p w14:paraId="2EFB3B78" w14:textId="77777777" w:rsidR="00000000" w:rsidRDefault="00DD00E1">
      <w:pPr>
        <w:pStyle w:val="af1"/>
        <w:rPr>
          <w:rtl/>
        </w:rPr>
      </w:pPr>
      <w:r>
        <w:rPr>
          <w:rtl/>
        </w:rPr>
        <w:t>היו"ר משה כחלון:</w:t>
      </w:r>
    </w:p>
    <w:p w14:paraId="77252CAD" w14:textId="77777777" w:rsidR="00000000" w:rsidRDefault="00DD00E1">
      <w:pPr>
        <w:pStyle w:val="a0"/>
        <w:rPr>
          <w:rtl/>
        </w:rPr>
      </w:pPr>
    </w:p>
    <w:p w14:paraId="682FF0FE" w14:textId="77777777" w:rsidR="00000000" w:rsidRDefault="00DD00E1">
      <w:pPr>
        <w:pStyle w:val="a0"/>
        <w:rPr>
          <w:rFonts w:hint="cs"/>
          <w:rtl/>
        </w:rPr>
      </w:pPr>
      <w:r>
        <w:rPr>
          <w:rFonts w:hint="cs"/>
          <w:rtl/>
        </w:rPr>
        <w:t xml:space="preserve">אנחנו ממשיכים בסדר-היום: נאומו האנטישמי של ראש ממשלת מלזיה וטרפוד ההודעה על גינויו על-ידי נשיא צרפת - הצעות מס' 1390, 1329, 1331, 1344, 1360 ו-1388. חבר הכנסת מיכאל מלכיאור, בבקשה - אינו נוכח. חבר הכנסת מיכאל נודלמן, בבקשה. </w:t>
      </w:r>
    </w:p>
    <w:p w14:paraId="123D1BC4" w14:textId="77777777" w:rsidR="00000000" w:rsidRDefault="00DD00E1">
      <w:pPr>
        <w:pStyle w:val="a0"/>
        <w:rPr>
          <w:rFonts w:hint="cs"/>
          <w:rtl/>
        </w:rPr>
      </w:pPr>
    </w:p>
    <w:p w14:paraId="4D5ED95D" w14:textId="77777777" w:rsidR="00000000" w:rsidRDefault="00DD00E1">
      <w:pPr>
        <w:pStyle w:val="a"/>
        <w:rPr>
          <w:rtl/>
        </w:rPr>
      </w:pPr>
      <w:bookmarkStart w:id="543" w:name="FS000000565T22_10_2003_18_58_17"/>
      <w:bookmarkStart w:id="544" w:name="_Toc67028653"/>
      <w:bookmarkEnd w:id="543"/>
      <w:r>
        <w:rPr>
          <w:rFonts w:hint="eastAsia"/>
          <w:rtl/>
        </w:rPr>
        <w:t>מיכא</w:t>
      </w:r>
      <w:r>
        <w:rPr>
          <w:rFonts w:hint="eastAsia"/>
          <w:rtl/>
        </w:rPr>
        <w:t>ל</w:t>
      </w:r>
      <w:r>
        <w:rPr>
          <w:rtl/>
        </w:rPr>
        <w:t xml:space="preserve"> נודלמן (האיחוד הלאומי - ישראל ביתנו):</w:t>
      </w:r>
      <w:bookmarkEnd w:id="544"/>
    </w:p>
    <w:p w14:paraId="4AC5903D" w14:textId="77777777" w:rsidR="00000000" w:rsidRDefault="00DD00E1">
      <w:pPr>
        <w:pStyle w:val="a0"/>
        <w:rPr>
          <w:rFonts w:hint="cs"/>
          <w:rtl/>
        </w:rPr>
      </w:pPr>
    </w:p>
    <w:p w14:paraId="183B4AA1" w14:textId="77777777" w:rsidR="00000000" w:rsidRDefault="00DD00E1">
      <w:pPr>
        <w:pStyle w:val="a0"/>
        <w:rPr>
          <w:rFonts w:hint="cs"/>
          <w:rtl/>
        </w:rPr>
      </w:pPr>
      <w:r>
        <w:rPr>
          <w:rFonts w:hint="cs"/>
          <w:rtl/>
        </w:rPr>
        <w:t>כבוד היושב-ראש, כבוד השר. אני חושב שזה נושא שלך. זה נושא שקרוב לתפקיד שלך. גם בלי התפקיד אני יודע שאתה צריך להיות בעניינים. ההתבטאויות של ראש ממשלת מלזיה הן לא שערורייה שגרתית. אלה סימפטומים של מגפה נוראית, בשם גזענ</w:t>
      </w:r>
      <w:r>
        <w:rPr>
          <w:rFonts w:hint="cs"/>
          <w:rtl/>
        </w:rPr>
        <w:t xml:space="preserve">ות ואנטישמיות, אותה גזענות שגרמה לפריצת מלחמת העולם השנייה ולשואה, אותה גזענות שגזלה חיים ממיליוני אנשים, מתוכם שישה מיליוני יהודים. </w:t>
      </w:r>
    </w:p>
    <w:p w14:paraId="35AACD7E" w14:textId="77777777" w:rsidR="00000000" w:rsidRDefault="00DD00E1">
      <w:pPr>
        <w:pStyle w:val="a0"/>
        <w:rPr>
          <w:rFonts w:hint="cs"/>
          <w:rtl/>
        </w:rPr>
      </w:pPr>
    </w:p>
    <w:p w14:paraId="749A2DCB" w14:textId="77777777" w:rsidR="00000000" w:rsidRDefault="00DD00E1">
      <w:pPr>
        <w:pStyle w:val="a0"/>
        <w:rPr>
          <w:rFonts w:hint="cs"/>
          <w:rtl/>
        </w:rPr>
      </w:pPr>
      <w:r>
        <w:rPr>
          <w:rFonts w:hint="cs"/>
          <w:rtl/>
        </w:rPr>
        <w:t>אם ראש הממשלה המלזי מעז להביע דעות גזעניות, כגון: "לא היה טרור עד שלא הוקמה ישראל", או  - "היהודים המציאו את הקומוניזם, ה</w:t>
      </w:r>
      <w:r>
        <w:rPr>
          <w:rFonts w:hint="cs"/>
          <w:rtl/>
        </w:rPr>
        <w:t xml:space="preserve">סוציאליזם, זכויות האדם והדמוקרטיה - כך הם יכולים ליהנות משוויון הזכויות" - זה לא מקובל, אך כאשר העולם לא מגנה אמירות כאלה זה כבר חמור. </w:t>
      </w:r>
    </w:p>
    <w:p w14:paraId="59DBA879" w14:textId="77777777" w:rsidR="00000000" w:rsidRDefault="00DD00E1">
      <w:pPr>
        <w:pStyle w:val="a0"/>
        <w:rPr>
          <w:rFonts w:hint="cs"/>
          <w:rtl/>
        </w:rPr>
      </w:pPr>
    </w:p>
    <w:p w14:paraId="5ADB212B" w14:textId="77777777" w:rsidR="00000000" w:rsidRDefault="00DD00E1">
      <w:pPr>
        <w:pStyle w:val="a0"/>
        <w:rPr>
          <w:rFonts w:hint="cs"/>
          <w:rtl/>
        </w:rPr>
      </w:pPr>
      <w:r>
        <w:rPr>
          <w:rFonts w:hint="cs"/>
          <w:rtl/>
        </w:rPr>
        <w:t>קרובינו, שעברו את השואה, מכירים את ההתבטאויות האלה מקרוב, ומיליוני אנשים הקריבו את חייהם כדי שהם לא ישמעו התבטאויות כאל</w:t>
      </w:r>
      <w:r>
        <w:rPr>
          <w:rFonts w:hint="cs"/>
          <w:rtl/>
        </w:rPr>
        <w:t xml:space="preserve">ה יותר. </w:t>
      </w:r>
    </w:p>
    <w:p w14:paraId="23944816" w14:textId="77777777" w:rsidR="00000000" w:rsidRDefault="00DD00E1">
      <w:pPr>
        <w:pStyle w:val="a0"/>
        <w:rPr>
          <w:rFonts w:hint="cs"/>
          <w:rtl/>
        </w:rPr>
      </w:pPr>
    </w:p>
    <w:p w14:paraId="0A9E4930" w14:textId="77777777" w:rsidR="00000000" w:rsidRDefault="00DD00E1">
      <w:pPr>
        <w:pStyle w:val="a0"/>
        <w:rPr>
          <w:rFonts w:hint="cs"/>
          <w:rtl/>
        </w:rPr>
      </w:pPr>
      <w:r>
        <w:rPr>
          <w:rFonts w:hint="cs"/>
          <w:rtl/>
        </w:rPr>
        <w:t xml:space="preserve">הנורא מכול הוא שנשיא צרפת, ז'אק שיראק, מנע ממועצת האיחוד האירופי להוציא הודעת גינוי לנאום האנטישמי של ראש הממשלה המלזי. לא לראשונה אנו עדים לנטיות אנטישמיות של צרפת, אך הפעם זה היה ברמת הממשל ונשיא המדינה, והשפיע על האיחוד האירופי כולו. אחרי לחץ </w:t>
      </w:r>
      <w:r>
        <w:rPr>
          <w:rFonts w:hint="cs"/>
          <w:rtl/>
        </w:rPr>
        <w:t xml:space="preserve">מצד כמה ראשי מדינות הוא גינה את ההתבטאויות האלה במכתב שהוא שלח לראש ממשלת מלזיה. </w:t>
      </w:r>
    </w:p>
    <w:p w14:paraId="756A7E11" w14:textId="77777777" w:rsidR="00000000" w:rsidRDefault="00DD00E1">
      <w:pPr>
        <w:pStyle w:val="a0"/>
        <w:rPr>
          <w:rFonts w:hint="cs"/>
          <w:rtl/>
        </w:rPr>
      </w:pPr>
    </w:p>
    <w:p w14:paraId="117344E5" w14:textId="77777777" w:rsidR="00000000" w:rsidRDefault="00DD00E1">
      <w:pPr>
        <w:pStyle w:val="a0"/>
        <w:rPr>
          <w:rFonts w:hint="cs"/>
          <w:rtl/>
        </w:rPr>
      </w:pPr>
      <w:r>
        <w:rPr>
          <w:rFonts w:hint="cs"/>
          <w:rtl/>
        </w:rPr>
        <w:t xml:space="preserve">מנקודה זו הגיע העולם בעבר לשואה ולמחנות השמדה. אבל אנחנו, היהודים, צריכים לנקוט את כל האמצעים </w:t>
      </w:r>
      <w:r>
        <w:rPr>
          <w:rtl/>
        </w:rPr>
        <w:t>–</w:t>
      </w:r>
      <w:r>
        <w:rPr>
          <w:rFonts w:hint="cs"/>
          <w:rtl/>
        </w:rPr>
        <w:t xml:space="preserve">  אמצעים פוליטיים ודרכי הסברה </w:t>
      </w:r>
      <w:r>
        <w:rPr>
          <w:rtl/>
        </w:rPr>
        <w:t>–</w:t>
      </w:r>
      <w:r>
        <w:rPr>
          <w:rFonts w:hint="cs"/>
          <w:rtl/>
        </w:rPr>
        <w:t xml:space="preserve"> כדי למנוע את התפשטות מגפת הגזענות. </w:t>
      </w:r>
    </w:p>
    <w:p w14:paraId="0E26BC44" w14:textId="77777777" w:rsidR="00000000" w:rsidRDefault="00DD00E1">
      <w:pPr>
        <w:pStyle w:val="a0"/>
        <w:rPr>
          <w:rFonts w:hint="cs"/>
          <w:rtl/>
        </w:rPr>
      </w:pPr>
    </w:p>
    <w:p w14:paraId="7F114395" w14:textId="77777777" w:rsidR="00000000" w:rsidRDefault="00DD00E1">
      <w:pPr>
        <w:pStyle w:val="a0"/>
        <w:rPr>
          <w:rFonts w:hint="cs"/>
          <w:rtl/>
        </w:rPr>
      </w:pPr>
      <w:r>
        <w:rPr>
          <w:rFonts w:hint="cs"/>
          <w:rtl/>
        </w:rPr>
        <w:t xml:space="preserve">אני קורא </w:t>
      </w:r>
      <w:r>
        <w:rPr>
          <w:rFonts w:hint="cs"/>
          <w:rtl/>
        </w:rPr>
        <w:t xml:space="preserve">לכל היהודים בעולם שלא להגיע למלזיה ולעשות הכול כדי שהגזענות הזאת תיעלם מהעולם. </w:t>
      </w:r>
    </w:p>
    <w:p w14:paraId="545AA4E3" w14:textId="77777777" w:rsidR="00000000" w:rsidRDefault="00DD00E1">
      <w:pPr>
        <w:pStyle w:val="a0"/>
        <w:rPr>
          <w:rFonts w:hint="cs"/>
          <w:rtl/>
        </w:rPr>
      </w:pPr>
    </w:p>
    <w:p w14:paraId="347478C0" w14:textId="77777777" w:rsidR="00000000" w:rsidRDefault="00DD00E1">
      <w:pPr>
        <w:pStyle w:val="af1"/>
        <w:rPr>
          <w:rtl/>
        </w:rPr>
      </w:pPr>
      <w:r>
        <w:rPr>
          <w:rtl/>
        </w:rPr>
        <w:t>היו"ר משה כחלון:</w:t>
      </w:r>
    </w:p>
    <w:p w14:paraId="734920E2" w14:textId="77777777" w:rsidR="00000000" w:rsidRDefault="00DD00E1">
      <w:pPr>
        <w:pStyle w:val="a0"/>
        <w:rPr>
          <w:rtl/>
        </w:rPr>
      </w:pPr>
    </w:p>
    <w:p w14:paraId="577F74B6" w14:textId="77777777" w:rsidR="00000000" w:rsidRDefault="00DD00E1">
      <w:pPr>
        <w:pStyle w:val="a0"/>
        <w:rPr>
          <w:rFonts w:hint="cs"/>
          <w:rtl/>
        </w:rPr>
      </w:pPr>
      <w:r>
        <w:rPr>
          <w:rFonts w:hint="cs"/>
          <w:rtl/>
        </w:rPr>
        <w:t xml:space="preserve">תודה רבה. חבר הכנסת ניסן סלומינסקי, בבקשה. </w:t>
      </w:r>
    </w:p>
    <w:p w14:paraId="4FAD58A3" w14:textId="77777777" w:rsidR="00000000" w:rsidRDefault="00DD00E1">
      <w:pPr>
        <w:pStyle w:val="a0"/>
        <w:rPr>
          <w:rFonts w:hint="cs"/>
          <w:rtl/>
        </w:rPr>
      </w:pPr>
    </w:p>
    <w:p w14:paraId="482E3BFB" w14:textId="77777777" w:rsidR="00000000" w:rsidRDefault="00DD00E1">
      <w:pPr>
        <w:pStyle w:val="a"/>
        <w:rPr>
          <w:rtl/>
        </w:rPr>
      </w:pPr>
      <w:bookmarkStart w:id="545" w:name="FS000001068T22_10_2003_18_50_08"/>
      <w:bookmarkStart w:id="546" w:name="_Toc67028654"/>
      <w:bookmarkEnd w:id="545"/>
      <w:r>
        <w:rPr>
          <w:rtl/>
        </w:rPr>
        <w:t>ניסן סלומינסקי (מפד"ל):</w:t>
      </w:r>
      <w:bookmarkEnd w:id="546"/>
    </w:p>
    <w:p w14:paraId="30BFF310" w14:textId="77777777" w:rsidR="00000000" w:rsidRDefault="00DD00E1">
      <w:pPr>
        <w:pStyle w:val="a0"/>
        <w:rPr>
          <w:rtl/>
        </w:rPr>
      </w:pPr>
    </w:p>
    <w:p w14:paraId="4EDC6F59" w14:textId="77777777" w:rsidR="00000000" w:rsidRDefault="00DD00E1">
      <w:pPr>
        <w:pStyle w:val="a0"/>
        <w:rPr>
          <w:rFonts w:hint="cs"/>
          <w:rtl/>
        </w:rPr>
      </w:pPr>
      <w:r>
        <w:rPr>
          <w:rFonts w:hint="cs"/>
          <w:rtl/>
        </w:rPr>
        <w:t xml:space="preserve">אדוני היושב-ראש, כבוד השר,  חברי חברי הכנסת, אפשר להגיד גם כנסת ריקה, ראש ממשלת מלזיה, </w:t>
      </w:r>
      <w:r>
        <w:rPr>
          <w:rFonts w:hint="cs"/>
          <w:rtl/>
        </w:rPr>
        <w:t xml:space="preserve">אני פונה אליך בשמם של אותם שישה מיליוני יהודים שלמגינת לבך ולצערך שרדו את השואה והם חיים, חלקם הגיעו לארץ ובנו מדינה לתפארת, ואנחנו בניהם או נכדיהם. בשמם אני פונה אליך. </w:t>
      </w:r>
    </w:p>
    <w:p w14:paraId="79A88E8F" w14:textId="77777777" w:rsidR="00000000" w:rsidRDefault="00DD00E1">
      <w:pPr>
        <w:pStyle w:val="a0"/>
        <w:rPr>
          <w:rFonts w:hint="cs"/>
          <w:rtl/>
        </w:rPr>
      </w:pPr>
    </w:p>
    <w:p w14:paraId="5271ECFF" w14:textId="77777777" w:rsidR="00000000" w:rsidRDefault="00DD00E1">
      <w:pPr>
        <w:pStyle w:val="a0"/>
        <w:rPr>
          <w:rFonts w:hint="cs"/>
          <w:rtl/>
        </w:rPr>
      </w:pPr>
      <w:r>
        <w:rPr>
          <w:rFonts w:hint="cs"/>
          <w:rtl/>
        </w:rPr>
        <w:t>רק כדי שנבין על מה אנחנו מדברים, אני חושב שמאז היטלר לא נשמעו דברי נאצה מהסוג שאתה, א</w:t>
      </w:r>
      <w:r>
        <w:rPr>
          <w:rFonts w:hint="cs"/>
          <w:rtl/>
        </w:rPr>
        <w:t>דוני ראש ממשלת מלזיה, אמרת. אני אקרא כמה ציטוטים כדי שנבין את עומק העניין. אמרת את זה לא בינך לבין עצמך. אמרת את זה בפני 57 ראשי ממשלות, נשיאים ומלכים של כל העולם המוסלמי, וכולם קמו ומחאו לך כף. שנדע היכן אנחנו נמצאים. אמרת כך: אמרת שאתה קורא ל-1.3 מיליארד</w:t>
      </w:r>
      <w:r>
        <w:rPr>
          <w:rFonts w:hint="cs"/>
          <w:rtl/>
        </w:rPr>
        <w:t xml:space="preserve"> מוסלמים להתאחד נגד כמה מיליוני יהודים. "האירופים הרגו שישה מיליוני יהודים מתוך 12, אבל היום היהודים שולטים בעולם באמצעות שליחים שלהם והם גורמים לאחרים להילחם ולמות בשבילם". אנחנו מפעילים את ארצות-הברית? אנחנו מפעילים את כולם. </w:t>
      </w:r>
    </w:p>
    <w:p w14:paraId="779DE5F3" w14:textId="77777777" w:rsidR="00000000" w:rsidRDefault="00DD00E1">
      <w:pPr>
        <w:pStyle w:val="a0"/>
        <w:rPr>
          <w:rFonts w:hint="cs"/>
          <w:rtl/>
        </w:rPr>
      </w:pPr>
    </w:p>
    <w:p w14:paraId="7F8B8A05" w14:textId="77777777" w:rsidR="00000000" w:rsidRDefault="00DD00E1">
      <w:pPr>
        <w:pStyle w:val="a0"/>
        <w:rPr>
          <w:rFonts w:hint="cs"/>
          <w:rtl/>
        </w:rPr>
      </w:pPr>
      <w:r>
        <w:rPr>
          <w:rFonts w:hint="cs"/>
          <w:rtl/>
        </w:rPr>
        <w:t xml:space="preserve">אמרת: "אנחנו מתעמתים עם עם </w:t>
      </w:r>
      <w:r>
        <w:rPr>
          <w:rFonts w:hint="cs"/>
          <w:rtl/>
        </w:rPr>
        <w:t>שיודע לחשוב. הם שרדו אלפיים שנות פוגרומים לא באמצעות מכות נגד אלא באמצעות מחשבה. הם המציאו את הסוציאליזם, את הקומוניזם, את זכויות האדם והדמוקרטיה", אנחנו, "כדי שכל פעולה כלפיהם תיחשב מייד לאסורה וכך הם יכולים ליהנות משוויון זכויות". אמרת שהמטרה שלנו, של הי</w:t>
      </w:r>
      <w:r>
        <w:rPr>
          <w:rFonts w:hint="cs"/>
          <w:rtl/>
        </w:rPr>
        <w:t>הודים, של אותם שרידים ששרדו למגינת לבך, היא להשיג שליטה על העולם. "הם קהילה קטנה וזעירה, שהפכו למעצמה עולמית, אבל אסור ש-1.3 מיליארד מוסלמים יובסו בידי כמה מיליוני יהודים. חייבת להימצא דרך", וזה ציטוט מהדברים שלך, "שזה לא יקרה. במשך יותר מחצי מאה נאבקנו על</w:t>
      </w:r>
      <w:r>
        <w:rPr>
          <w:rFonts w:hint="cs"/>
          <w:rtl/>
        </w:rPr>
        <w:t xml:space="preserve"> פלסטין", כלומר: העולם המוסלמי נאבק נגדנו, "ומה השגנו? לא השגנו דבר ומצבנו עכשיו גרוע יותר מאשר בהתחלה. אם נעצור ונחשוב, נוכל לגבש תוכנית שתביא לנו את הניצחון הסופי". זה נאמר לקול תשואות של כל העולם המוסלמי. </w:t>
      </w:r>
    </w:p>
    <w:p w14:paraId="273ACDA4" w14:textId="77777777" w:rsidR="00000000" w:rsidRDefault="00DD00E1">
      <w:pPr>
        <w:pStyle w:val="a0"/>
        <w:rPr>
          <w:rFonts w:hint="cs"/>
          <w:rtl/>
        </w:rPr>
      </w:pPr>
    </w:p>
    <w:p w14:paraId="15EFCEBE" w14:textId="77777777" w:rsidR="00000000" w:rsidRDefault="00DD00E1">
      <w:pPr>
        <w:pStyle w:val="a0"/>
        <w:rPr>
          <w:rFonts w:hint="cs"/>
          <w:rtl/>
        </w:rPr>
      </w:pPr>
      <w:r>
        <w:rPr>
          <w:rFonts w:hint="cs"/>
          <w:rtl/>
        </w:rPr>
        <w:t>דברי נאצה שגבלס בקברו היה מרים לך כוסית שמפניה</w:t>
      </w:r>
      <w:r>
        <w:rPr>
          <w:rFonts w:hint="cs"/>
          <w:rtl/>
        </w:rPr>
        <w:t>, אבל יש כאן נקודה אחת נכונה שאתה כל הזמן אומר: אם נחשוב. אתה צודק. אם תתחילו לחשוב במקום להשתמש במתאבדים, במקום להשתמש בנשק, בכוח ובכל הדברים, ואתם לא מצליחים ולא מצליחים ולא תצליחו. במקום זה תתחילו פעם אחת ולתמיד לחשוב, למצוא דרך לחיות ביחד,  לחיות בשלום</w:t>
      </w:r>
      <w:r>
        <w:rPr>
          <w:rFonts w:hint="cs"/>
          <w:rtl/>
        </w:rPr>
        <w:t xml:space="preserve">, אז אולי נצליח. נקודת המפתח היא שתתחילו לחשוב, וכל מה שאתה עושה, זה בדיוק ההיפך. אתה רוצה ללכת בדרכו של היטלר, לא לחשוב אלא להרוג ולהשמיד, אבל אם תחשבו אני חושב שתמצאו את הדרך שנחיה ביחד. </w:t>
      </w:r>
    </w:p>
    <w:p w14:paraId="2BDB1169" w14:textId="77777777" w:rsidR="00000000" w:rsidRDefault="00DD00E1">
      <w:pPr>
        <w:pStyle w:val="a0"/>
        <w:rPr>
          <w:rFonts w:hint="cs"/>
          <w:rtl/>
        </w:rPr>
      </w:pPr>
    </w:p>
    <w:p w14:paraId="0E37C070" w14:textId="77777777" w:rsidR="00000000" w:rsidRDefault="00DD00E1">
      <w:pPr>
        <w:pStyle w:val="af1"/>
        <w:rPr>
          <w:rtl/>
        </w:rPr>
      </w:pPr>
      <w:r>
        <w:rPr>
          <w:rtl/>
        </w:rPr>
        <w:t>היו"ר משה כחלון:</w:t>
      </w:r>
    </w:p>
    <w:p w14:paraId="0BDE539F" w14:textId="77777777" w:rsidR="00000000" w:rsidRDefault="00DD00E1">
      <w:pPr>
        <w:pStyle w:val="a0"/>
        <w:rPr>
          <w:rtl/>
        </w:rPr>
      </w:pPr>
    </w:p>
    <w:p w14:paraId="6B3AA073" w14:textId="77777777" w:rsidR="00000000" w:rsidRDefault="00DD00E1">
      <w:pPr>
        <w:pStyle w:val="a0"/>
        <w:rPr>
          <w:rFonts w:hint="cs"/>
          <w:rtl/>
        </w:rPr>
      </w:pPr>
      <w:r>
        <w:rPr>
          <w:rFonts w:hint="cs"/>
          <w:rtl/>
        </w:rPr>
        <w:t xml:space="preserve">תודה רבה. משיב השר שרנסקי, בבקשה. </w:t>
      </w:r>
    </w:p>
    <w:p w14:paraId="432A43A1" w14:textId="77777777" w:rsidR="00000000" w:rsidRDefault="00DD00E1">
      <w:pPr>
        <w:pStyle w:val="a0"/>
        <w:rPr>
          <w:rFonts w:hint="cs"/>
          <w:rtl/>
        </w:rPr>
      </w:pPr>
    </w:p>
    <w:p w14:paraId="47714809" w14:textId="77777777" w:rsidR="00000000" w:rsidRDefault="00DD00E1">
      <w:pPr>
        <w:pStyle w:val="af0"/>
        <w:rPr>
          <w:rtl/>
        </w:rPr>
      </w:pPr>
      <w:r>
        <w:rPr>
          <w:rFonts w:hint="eastAsia"/>
          <w:rtl/>
        </w:rPr>
        <w:t>יגאל</w:t>
      </w:r>
      <w:r>
        <w:rPr>
          <w:rtl/>
        </w:rPr>
        <w:t xml:space="preserve"> יאסינו</w:t>
      </w:r>
      <w:r>
        <w:rPr>
          <w:rtl/>
        </w:rPr>
        <w:t>ב (שינוי):</w:t>
      </w:r>
    </w:p>
    <w:p w14:paraId="5FE56539" w14:textId="77777777" w:rsidR="00000000" w:rsidRDefault="00DD00E1">
      <w:pPr>
        <w:pStyle w:val="a0"/>
        <w:rPr>
          <w:rFonts w:hint="cs"/>
          <w:rtl/>
        </w:rPr>
      </w:pPr>
    </w:p>
    <w:p w14:paraId="7E692162" w14:textId="77777777" w:rsidR="00000000" w:rsidRDefault="00DD00E1">
      <w:pPr>
        <w:pStyle w:val="a0"/>
        <w:rPr>
          <w:rFonts w:hint="cs"/>
          <w:rtl/>
        </w:rPr>
      </w:pPr>
      <w:r>
        <w:rPr>
          <w:rFonts w:hint="cs"/>
          <w:rtl/>
        </w:rPr>
        <w:t xml:space="preserve">אין אף נציג שמאל, אף נציג שמאל. לא חשוב להם, הם לא רוצים. </w:t>
      </w:r>
    </w:p>
    <w:p w14:paraId="2232991A" w14:textId="77777777" w:rsidR="00000000" w:rsidRDefault="00DD00E1">
      <w:pPr>
        <w:pStyle w:val="a0"/>
        <w:rPr>
          <w:rFonts w:hint="cs"/>
          <w:rtl/>
        </w:rPr>
      </w:pPr>
    </w:p>
    <w:p w14:paraId="0A282E86" w14:textId="77777777" w:rsidR="00000000" w:rsidRDefault="00DD00E1">
      <w:pPr>
        <w:pStyle w:val="a"/>
        <w:rPr>
          <w:rtl/>
        </w:rPr>
      </w:pPr>
      <w:bookmarkStart w:id="547" w:name="FS000000535T22_10_2003_19_04_51"/>
      <w:bookmarkStart w:id="548" w:name="_Toc67028655"/>
      <w:bookmarkEnd w:id="547"/>
      <w:r>
        <w:rPr>
          <w:rFonts w:hint="eastAsia"/>
          <w:rtl/>
        </w:rPr>
        <w:t>השר</w:t>
      </w:r>
      <w:r>
        <w:rPr>
          <w:rtl/>
        </w:rPr>
        <w:t xml:space="preserve"> נתן שרנסקי:</w:t>
      </w:r>
      <w:bookmarkEnd w:id="548"/>
    </w:p>
    <w:p w14:paraId="428D875F" w14:textId="77777777" w:rsidR="00000000" w:rsidRDefault="00DD00E1">
      <w:pPr>
        <w:pStyle w:val="a0"/>
        <w:rPr>
          <w:rFonts w:hint="cs"/>
          <w:rtl/>
        </w:rPr>
      </w:pPr>
    </w:p>
    <w:p w14:paraId="4A8F264C" w14:textId="77777777" w:rsidR="00000000" w:rsidRDefault="00DD00E1">
      <w:pPr>
        <w:pStyle w:val="a0"/>
        <w:rPr>
          <w:rFonts w:hint="cs"/>
          <w:rtl/>
        </w:rPr>
      </w:pPr>
      <w:r>
        <w:rPr>
          <w:rFonts w:hint="cs"/>
          <w:rtl/>
        </w:rPr>
        <w:t>אדוני היושב-ראש, חברי הכנסת, נאומו של ראש ממשלת מלזיה מייצג נאמנה תופעה אנטישמית חדשה, אותה אנטישמיות שלא מפרידה בין מדינת היהודים לעם היהודי; אותה אנטישמיות חדשה שמטר</w:t>
      </w:r>
      <w:r>
        <w:rPr>
          <w:rFonts w:hint="cs"/>
          <w:rtl/>
        </w:rPr>
        <w:t xml:space="preserve">תה ברורה: לשלול את הלגיטימיות מקיומה של האומה היהודית ושל מדינה יהודית. </w:t>
      </w:r>
    </w:p>
    <w:p w14:paraId="70BD02D4" w14:textId="77777777" w:rsidR="00000000" w:rsidRDefault="00DD00E1">
      <w:pPr>
        <w:pStyle w:val="a0"/>
        <w:rPr>
          <w:rFonts w:hint="cs"/>
          <w:rtl/>
        </w:rPr>
      </w:pPr>
    </w:p>
    <w:p w14:paraId="1E227B53" w14:textId="77777777" w:rsidR="00000000" w:rsidRDefault="00DD00E1">
      <w:pPr>
        <w:pStyle w:val="a0"/>
        <w:rPr>
          <w:rFonts w:hint="cs"/>
          <w:rtl/>
        </w:rPr>
      </w:pPr>
      <w:r>
        <w:rPr>
          <w:rFonts w:hint="cs"/>
          <w:rtl/>
        </w:rPr>
        <w:t>עם זאת, אני לא יכול להסכים עם חברי הכנסת שאומרים שזה קרה בפעם הראשונה אחרי השואה. למעשה שמענו בשנים האחרונות, בעשר השנים האחרונות ובשלוש השנים האחרונות הרבה ביטויי אנטישמיות חריפים מ</w:t>
      </w:r>
      <w:r>
        <w:rPr>
          <w:rFonts w:hint="cs"/>
          <w:rtl/>
        </w:rPr>
        <w:t>אוד. חלק מאתנו, ולצערי גם אני, ראינו חלקים מסדרה של 41 פרקים בשם: "פרש בלי ראש" בטלוויזיה הרשמית של מצרים. אלה "הפרוטוקולים של זקני ציון", שהעבירו אותם למסך הטלוויזיה והראו אותם למאות מיליוני מוסלמים בכל העולם. כמובן שכאשר אתה רואה איך היהודים עושים קשר נג</w:t>
      </w:r>
      <w:r>
        <w:rPr>
          <w:rFonts w:hint="cs"/>
          <w:rtl/>
        </w:rPr>
        <w:t xml:space="preserve">ד כל העולם, איך הם מנהלים את העניינים, איך הם שולחים גויים להילחם נגד גויים לטובת היהודים, זה מקומם מאוד. </w:t>
      </w:r>
    </w:p>
    <w:p w14:paraId="2BE1DFD1" w14:textId="77777777" w:rsidR="00000000" w:rsidRDefault="00DD00E1">
      <w:pPr>
        <w:pStyle w:val="a0"/>
        <w:rPr>
          <w:rFonts w:hint="cs"/>
          <w:rtl/>
        </w:rPr>
      </w:pPr>
    </w:p>
    <w:p w14:paraId="13542567" w14:textId="77777777" w:rsidR="00000000" w:rsidRDefault="00DD00E1">
      <w:pPr>
        <w:pStyle w:val="a0"/>
        <w:rPr>
          <w:rFonts w:hint="cs"/>
          <w:rtl/>
        </w:rPr>
      </w:pPr>
      <w:r>
        <w:rPr>
          <w:rFonts w:hint="cs"/>
          <w:rtl/>
        </w:rPr>
        <w:t>זה לא שכאשר כתבו את "הפרוטוקולים של זקני ציון", כמה אלפי אנשים ברוסיה קראו את זה והלכו לעשות פוגרומים. כאן עשרות ומאות מיליונים מסתכלים ורואים את זה</w:t>
      </w:r>
      <w:r>
        <w:rPr>
          <w:rFonts w:hint="cs"/>
          <w:rtl/>
        </w:rPr>
        <w:t xml:space="preserve"> בטלוויזיה. הטלוויזיה הרשמית של מצרים הקרינה את זה בפעם הראשונה בחג הרמדאן, כך שיותר ויותר אנשים יכלו לראות את זה. בפעם השנייה זה הוקרן בטקס בעקבה, כאשר נשיא ארצות-הברית, נשיא מצרים, ראש ממשלת ישראל ונציגי הפלסטינים דיברו על השלום. באותו זמן הוקרן הסרט האנ</w:t>
      </w:r>
      <w:r>
        <w:rPr>
          <w:rFonts w:hint="cs"/>
          <w:rtl/>
        </w:rPr>
        <w:t>טישמי הזה בפעם השנייה. כך קרה שהייתי בדיוק באותו זמן אצל סגן הנשיא צ'ייני ואמרתי: אתם יודעים שעכשיו, ממש עכשיו, מקרינים סרט אנטישמי שקורא למוסלמים לעשות פוגרום נגד יהודים?</w:t>
      </w:r>
    </w:p>
    <w:p w14:paraId="1E2B970B" w14:textId="77777777" w:rsidR="00000000" w:rsidRDefault="00DD00E1">
      <w:pPr>
        <w:pStyle w:val="a0"/>
        <w:rPr>
          <w:rFonts w:hint="cs"/>
          <w:rtl/>
        </w:rPr>
      </w:pPr>
    </w:p>
    <w:p w14:paraId="094E446F" w14:textId="77777777" w:rsidR="00000000" w:rsidRDefault="00DD00E1">
      <w:pPr>
        <w:pStyle w:val="a0"/>
        <w:rPr>
          <w:rFonts w:hint="cs"/>
          <w:rtl/>
        </w:rPr>
      </w:pPr>
      <w:r>
        <w:rPr>
          <w:rFonts w:hint="cs"/>
          <w:rtl/>
        </w:rPr>
        <w:t>מה החידוש במלים של ראש ממשלת מלזיה? יש חידוש. בפעם הראשונה התבטאויות כל כך וולגריות</w:t>
      </w:r>
      <w:r>
        <w:rPr>
          <w:rFonts w:hint="cs"/>
          <w:rtl/>
        </w:rPr>
        <w:t xml:space="preserve"> ואנטישמיות כל כך פרימיטיבית עולות לרמה של כנס בין-לאומי כל כך מכובד, כך שזה למעשה הופך לפרוגרמה, לנאום פתיחה של כנס שכמעט שליש מהעולם משתתף בו. יתירה מזאת, אנשים עומדים ומוחאים כפיים, </w:t>
      </w:r>
      <w:r>
        <w:t>standing ovation</w:t>
      </w:r>
      <w:r>
        <w:rPr>
          <w:rFonts w:hint="cs"/>
          <w:rtl/>
        </w:rPr>
        <w:t xml:space="preserve"> של עשרות מנהיגים בעולם, מנהיגים של מדינות מוסלמיות ולא</w:t>
      </w:r>
      <w:r>
        <w:rPr>
          <w:rFonts w:hint="cs"/>
          <w:rtl/>
        </w:rPr>
        <w:t xml:space="preserve"> רק מוסלמיות. איך זה קרה? אולי אם כאשר הטלוויזיה של מצרים הקרינה את הסרט האנטישמי "פרש בלי ראש" היו קמים ואומרים: זה בלתי אפשרי, זה לא מקובל, אנחנו לא יכולים להמשיך דיון על השלום עם אנשים שמעודדים אנטישמיות מסוג זה, אולי זה היה עוצר את התופעה הזאת. </w:t>
      </w:r>
    </w:p>
    <w:p w14:paraId="1AA41C16" w14:textId="77777777" w:rsidR="00000000" w:rsidRDefault="00DD00E1">
      <w:pPr>
        <w:pStyle w:val="a0"/>
        <w:rPr>
          <w:rFonts w:hint="cs"/>
          <w:rtl/>
        </w:rPr>
      </w:pPr>
    </w:p>
    <w:p w14:paraId="24D62F97" w14:textId="77777777" w:rsidR="00000000" w:rsidRDefault="00DD00E1">
      <w:pPr>
        <w:pStyle w:val="a0"/>
        <w:rPr>
          <w:rFonts w:hint="cs"/>
          <w:rtl/>
        </w:rPr>
      </w:pPr>
      <w:r>
        <w:rPr>
          <w:rFonts w:hint="cs"/>
          <w:rtl/>
        </w:rPr>
        <w:t>הבעיה</w:t>
      </w:r>
      <w:r>
        <w:rPr>
          <w:rFonts w:hint="cs"/>
          <w:rtl/>
        </w:rPr>
        <w:t xml:space="preserve"> היא לא רק מה אמר ראש ממשלת מלזיה, ואני לא חושב שאנחנו יכולים לשכנע אותו לשנות את הדעות שלו. הדעות שלו ידועות כבר הרבה שנים. הבעיה היא איך העולם מגיב. דווקא כיוון שאנחנו בממשלה הבנו שהתגובה של העולם, גינוי חריף וחד-משמעי של מנהיגי העולם, הוא תנאי מאוד חשוב</w:t>
      </w:r>
      <w:r>
        <w:rPr>
          <w:rFonts w:hint="cs"/>
          <w:rtl/>
        </w:rPr>
        <w:t xml:space="preserve"> על מנת למנוע, להפסיק או להחליש את גל האנטישמיות הזה, מייד התחלנו לפעול. באותו יום נתן משרד החוץ הוראה לכל השגרירויות להיות במגע עם משרדי החוץ של מדינות שונות בעולם, למעשה של כל המדינות שיש לנו יחסים אתן, ולבקש להגיב בצורה חריפה. </w:t>
      </w:r>
    </w:p>
    <w:p w14:paraId="47EC8527" w14:textId="77777777" w:rsidR="00000000" w:rsidRDefault="00DD00E1">
      <w:pPr>
        <w:pStyle w:val="a0"/>
        <w:rPr>
          <w:rFonts w:hint="cs"/>
          <w:rtl/>
        </w:rPr>
      </w:pPr>
    </w:p>
    <w:p w14:paraId="57BD0614" w14:textId="77777777" w:rsidR="00000000" w:rsidRDefault="00DD00E1">
      <w:pPr>
        <w:pStyle w:val="a0"/>
        <w:rPr>
          <w:rFonts w:hint="cs"/>
          <w:rtl/>
        </w:rPr>
      </w:pPr>
      <w:r>
        <w:rPr>
          <w:rFonts w:hint="cs"/>
          <w:rtl/>
        </w:rPr>
        <w:t>אני, בתור שר לענייני תפו</w:t>
      </w:r>
      <w:r>
        <w:rPr>
          <w:rFonts w:hint="cs"/>
          <w:rtl/>
        </w:rPr>
        <w:t>צות, יושב-ראש של פורום גלובלי לתיאום המאבק נגד האנטישמיות, שהקמתי לפני כמה חודשים, הייתי בקשר עם עשרות ארגונים יהודיים בכל העולם. רק אתמול היתה לנו שיחת</w:t>
      </w:r>
      <w:r>
        <w:t xml:space="preserve">conference </w:t>
      </w:r>
      <w:r>
        <w:rPr>
          <w:rFonts w:hint="cs"/>
          <w:rtl/>
        </w:rPr>
        <w:t xml:space="preserve"> של ארגונים מאמריקה, קנדה, אירופה, אוסטרליה, והארגונים האלה התחילו במאבק ציבורי וגם בפניות למ</w:t>
      </w:r>
      <w:r>
        <w:rPr>
          <w:rFonts w:hint="cs"/>
          <w:rtl/>
        </w:rPr>
        <w:t>משל.</w:t>
      </w:r>
    </w:p>
    <w:p w14:paraId="099F101A" w14:textId="77777777" w:rsidR="00000000" w:rsidRDefault="00DD00E1">
      <w:pPr>
        <w:pStyle w:val="a0"/>
        <w:rPr>
          <w:rFonts w:hint="cs"/>
          <w:rtl/>
        </w:rPr>
      </w:pPr>
    </w:p>
    <w:p w14:paraId="363958F6" w14:textId="77777777" w:rsidR="00000000" w:rsidRDefault="00DD00E1">
      <w:pPr>
        <w:pStyle w:val="a0"/>
        <w:rPr>
          <w:rFonts w:hint="cs"/>
          <w:rtl/>
        </w:rPr>
      </w:pPr>
      <w:r>
        <w:rPr>
          <w:rFonts w:hint="cs"/>
          <w:rtl/>
        </w:rPr>
        <w:t>אני חייב להגיד שאנחנו היינו מאוד מרוצים מהתגובות של אוסטרליה, קנדה, גרמניה, איטליה, ספרד, בריטניה, וכמובן ארצות-הברית, שהביעו זעם ומחאה ונקטו צעדים שונים כנגד הנאום של ראש ממשלת מלזיה. עם זאת, חייבים להגיד שבולטת לרעה שתיקתן של מדינות כמו רוסיה או הפ</w:t>
      </w:r>
      <w:r>
        <w:rPr>
          <w:rFonts w:hint="cs"/>
          <w:rtl/>
        </w:rPr>
        <w:t>יליפינים, שהמנהיגים שלהן היו באותה עצרת, שמעו את המלים האלה והשתתפו יחד עם כולם במחיאות הכפיים, ואחר כך, אף שאין ספק שאלה מדינות ששייכות לעולם הנאור, לא מצאו לנכון לגנות את ההתבטאויות האלה. אנחנו מאוכזבים מחוסר התגובה והאדישות, הייתי אומר, של מדינות סקנדינ</w:t>
      </w:r>
      <w:r>
        <w:rPr>
          <w:rFonts w:hint="cs"/>
          <w:rtl/>
        </w:rPr>
        <w:t xml:space="preserve">ביה, וכמובן הזיגזגים של ממשל צרפת, הנשיא של צרפת. </w:t>
      </w:r>
    </w:p>
    <w:p w14:paraId="5116B2F4" w14:textId="77777777" w:rsidR="00000000" w:rsidRDefault="00DD00E1">
      <w:pPr>
        <w:pStyle w:val="a0"/>
        <w:rPr>
          <w:rFonts w:hint="cs"/>
          <w:rtl/>
        </w:rPr>
      </w:pPr>
    </w:p>
    <w:p w14:paraId="6EDC0F75" w14:textId="77777777" w:rsidR="00000000" w:rsidRDefault="00DD00E1">
      <w:pPr>
        <w:pStyle w:val="a0"/>
        <w:rPr>
          <w:rFonts w:hint="cs"/>
          <w:rtl/>
        </w:rPr>
      </w:pPr>
      <w:r>
        <w:rPr>
          <w:rFonts w:hint="cs"/>
          <w:rtl/>
        </w:rPr>
        <w:t>מצד אחד זה מאכזב, ומצד שני, זה אות אזהרה. אנחנו חייבים לדעת מי הידידים שלנו, על מי אנחנו יכולים לסמוך ומי יתגייס ברגע של אמת, כאשר אנחנו, למעשה לא רק אנחנו, השלום בעולם יהיה בסכנה, כי אנחנו יודעים שגלי הא</w:t>
      </w:r>
      <w:r>
        <w:rPr>
          <w:rFonts w:hint="cs"/>
          <w:rtl/>
        </w:rPr>
        <w:t xml:space="preserve">נטישמיות מתחילים מהיהודים, אבל בסוף כל העולם סובל מזה. אז על מי אנחנו יכולים לסמוך במלחמה הזאת? </w:t>
      </w:r>
    </w:p>
    <w:p w14:paraId="0B49ED06" w14:textId="77777777" w:rsidR="00000000" w:rsidRDefault="00DD00E1">
      <w:pPr>
        <w:pStyle w:val="a0"/>
        <w:rPr>
          <w:rFonts w:hint="cs"/>
          <w:rtl/>
        </w:rPr>
      </w:pPr>
    </w:p>
    <w:p w14:paraId="2E16B9DA" w14:textId="77777777" w:rsidR="00000000" w:rsidRDefault="00DD00E1">
      <w:pPr>
        <w:pStyle w:val="a0"/>
        <w:rPr>
          <w:rFonts w:hint="cs"/>
          <w:rtl/>
        </w:rPr>
      </w:pPr>
      <w:r>
        <w:rPr>
          <w:rFonts w:hint="cs"/>
          <w:rtl/>
        </w:rPr>
        <w:t>יש שאלה מאוד חשובה: איך זה קורה שהעולם המערבי, העולם הנאור, אחרי השואה, יכול לגלות איזו מידה של טולרנטיות, של סובלנות לגילוי אנטישמיות. אם אנחנו נסתכל על ההיס</w:t>
      </w:r>
      <w:r>
        <w:rPr>
          <w:rFonts w:hint="cs"/>
          <w:rtl/>
        </w:rPr>
        <w:t>טוריה של השנים האחרונות ונשאל את עצמנו ממתי התחילה הטולרנטיות הזאת, אני יכול להגיד לכם חד-משמעית, שזה התחיל מתהליך אוסלו. זה נשמע מוזר. כשהתחיל תהליך אוסלו, אין ספק שבאירופה המערבית ובעולם המערבי היתה ירידה באנטישמיות, כי ישראל הסכימה עם מה שאירופה כל כך ר</w:t>
      </w:r>
      <w:r>
        <w:rPr>
          <w:rFonts w:hint="cs"/>
          <w:rtl/>
        </w:rPr>
        <w:t xml:space="preserve">צתה. אנחנו הסכמנו למשא-ומתן עם קבוצת טרור, אנחנו הסכמנו לתת להם לבנות דיקטטורה בכניסה למדינת ישראל, אנחנו הסכמנו לתת יותר ויותר ויתורים, רק למען השלום, למען חלום השלום. </w:t>
      </w:r>
    </w:p>
    <w:p w14:paraId="38E49C4A" w14:textId="77777777" w:rsidR="00000000" w:rsidRDefault="00DD00E1">
      <w:pPr>
        <w:pStyle w:val="a0"/>
        <w:rPr>
          <w:rFonts w:hint="cs"/>
          <w:rtl/>
        </w:rPr>
      </w:pPr>
    </w:p>
    <w:p w14:paraId="354C9049" w14:textId="77777777" w:rsidR="00000000" w:rsidRDefault="00DD00E1">
      <w:pPr>
        <w:pStyle w:val="a0"/>
        <w:rPr>
          <w:rFonts w:hint="cs"/>
          <w:rtl/>
        </w:rPr>
      </w:pPr>
      <w:r>
        <w:rPr>
          <w:rFonts w:hint="cs"/>
          <w:rtl/>
        </w:rPr>
        <w:t>המזרח התיכון החדש, זה היה גם חלום של הרבה מדינות במערב-אירופה. בעוד שם ירדה האנטישמיו</w:t>
      </w:r>
      <w:r>
        <w:rPr>
          <w:rFonts w:hint="cs"/>
          <w:rtl/>
        </w:rPr>
        <w:t>ת, היא עלתה בעולם המוסלמי. כי המזרח התיכון החדש, שחשבו שזו התקווה הגדולה, במדינות מוסלמיות התקבל כסכנה. אחר כך כתבו אפילו במצרים שהספר של שמעון פרס על המזרח התיכון החדש הוא הוכחה ל"פרוטוקולים של זקני ציון", כי זה הרצון של ישראל להשתלט עלינו. הם ראו בזה סכנ</w:t>
      </w:r>
      <w:r>
        <w:rPr>
          <w:rFonts w:hint="cs"/>
          <w:rtl/>
        </w:rPr>
        <w:t xml:space="preserve">ה והם חיזקו את התעמולה האנטישמית. </w:t>
      </w:r>
    </w:p>
    <w:p w14:paraId="55480C59" w14:textId="77777777" w:rsidR="00000000" w:rsidRDefault="00DD00E1">
      <w:pPr>
        <w:pStyle w:val="a0"/>
        <w:rPr>
          <w:rFonts w:hint="cs"/>
          <w:rtl/>
        </w:rPr>
      </w:pPr>
    </w:p>
    <w:p w14:paraId="480E8547" w14:textId="77777777" w:rsidR="00000000" w:rsidRDefault="00DD00E1">
      <w:pPr>
        <w:pStyle w:val="a0"/>
        <w:rPr>
          <w:rFonts w:hint="cs"/>
          <w:rtl/>
        </w:rPr>
      </w:pPr>
      <w:r>
        <w:rPr>
          <w:rFonts w:hint="cs"/>
          <w:rtl/>
        </w:rPr>
        <w:t>אם מישהו רצה להבין לאן כל התהליך הולך, אולי צריך לא להסתכל על נאומים בוועידות שלום, אולי צריך להסתכל על מה שלומדים בעזה, מה כותבים בעיתון במצרים ומה מלמדים בסעודיה.</w:t>
      </w:r>
    </w:p>
    <w:p w14:paraId="701BD18D" w14:textId="77777777" w:rsidR="00000000" w:rsidRDefault="00DD00E1">
      <w:pPr>
        <w:pStyle w:val="a0"/>
        <w:rPr>
          <w:rFonts w:hint="cs"/>
          <w:rtl/>
        </w:rPr>
      </w:pPr>
    </w:p>
    <w:p w14:paraId="7643097A" w14:textId="77777777" w:rsidR="00000000" w:rsidRDefault="00DD00E1">
      <w:pPr>
        <w:pStyle w:val="a0"/>
        <w:rPr>
          <w:rFonts w:hint="cs"/>
          <w:rtl/>
        </w:rPr>
      </w:pPr>
      <w:r>
        <w:rPr>
          <w:rFonts w:hint="cs"/>
          <w:rtl/>
        </w:rPr>
        <w:t>ואז, באותו זמן שציפינו שברגע שיש עלייה באנטישמיות במדי</w:t>
      </w:r>
      <w:r>
        <w:rPr>
          <w:rFonts w:hint="cs"/>
          <w:rtl/>
        </w:rPr>
        <w:t xml:space="preserve">נות מוסלמיות, גם מדינות המערב יגיבו על זה בגינוי, זה לא קרה. למה? כי גם מנהיגים של הרבה מדינות במערב וגם הרבה מנהיגים שלנו, חשבו שלמען שלום מותר לוותר ולסבול. לסבול את האנטישמיות. אז תהיה קצת אנטישמיות. יהיו כמה שנים של לימוד לאנטישמיות, אבל עוד מעט אנחנו </w:t>
      </w:r>
      <w:r>
        <w:rPr>
          <w:rFonts w:hint="cs"/>
          <w:rtl/>
        </w:rPr>
        <w:t>נגיע לשלום, אז לא כדאי ללחוץ, לא כדאי לדרוש, לא כדאי להציב תנאים. אני זוכר איך כל העולם ביקש מישראל: אל תציבו תנאים כל כך קשים. אל תדרשו להפסיק את התעמולה האנטישמית, כי אולי זה עוזר בכל זאת לערפאת לשרוד. עכשיו אנחנו משלמים את המחיר על אותה טולרנטיות ביחס ל</w:t>
      </w:r>
      <w:r>
        <w:rPr>
          <w:rFonts w:hint="cs"/>
          <w:rtl/>
        </w:rPr>
        <w:t>אנטישמיות.</w:t>
      </w:r>
    </w:p>
    <w:p w14:paraId="04CF85E2" w14:textId="77777777" w:rsidR="00000000" w:rsidRDefault="00DD00E1">
      <w:pPr>
        <w:pStyle w:val="a0"/>
        <w:rPr>
          <w:rFonts w:hint="cs"/>
          <w:rtl/>
        </w:rPr>
      </w:pPr>
    </w:p>
    <w:p w14:paraId="284FEC9F" w14:textId="77777777" w:rsidR="00000000" w:rsidRDefault="00DD00E1">
      <w:pPr>
        <w:pStyle w:val="a0"/>
        <w:rPr>
          <w:rFonts w:hint="cs"/>
          <w:rtl/>
        </w:rPr>
      </w:pPr>
      <w:r>
        <w:rPr>
          <w:rFonts w:hint="cs"/>
          <w:rtl/>
        </w:rPr>
        <w:t>על כן, אין היום זמן לחכות. אנחנו חייבים לפעול, ואנחנו ממשיכים לפעול ולבנות גוש חזק נגד האנטישמיות. הזכרתי כמה מדינות, ואתמול החלטנו בשיחת הוועידה הטלפונית עם ארגוני יהודים לפנות גם למנהיגים של כנסיות, למנהיגים רוחניים בעולם הנוצרי ובעולם המוסלמ</w:t>
      </w:r>
      <w:r>
        <w:rPr>
          <w:rFonts w:hint="cs"/>
          <w:rtl/>
        </w:rPr>
        <w:t>י. היום ישבתי עם שגריר קזחסטן ושגריר אוזבקיסטן, שתי מדינות מוסלמיות מאוד ידידותיות כלפי ישראל. יש לנו הרבה ידידים, וזה הזמן שהידידים שלנו ידברו ויתחזקו וביחד נילחם נגד התופעה הזאת.</w:t>
      </w:r>
    </w:p>
    <w:p w14:paraId="1D35481C" w14:textId="77777777" w:rsidR="00000000" w:rsidRDefault="00DD00E1">
      <w:pPr>
        <w:pStyle w:val="a0"/>
        <w:rPr>
          <w:rFonts w:hint="cs"/>
          <w:rtl/>
        </w:rPr>
      </w:pPr>
    </w:p>
    <w:p w14:paraId="201C246E" w14:textId="77777777" w:rsidR="00000000" w:rsidRDefault="00DD00E1">
      <w:pPr>
        <w:pStyle w:val="a0"/>
        <w:rPr>
          <w:rFonts w:hint="cs"/>
          <w:rtl/>
        </w:rPr>
      </w:pPr>
      <w:r>
        <w:rPr>
          <w:rFonts w:hint="cs"/>
          <w:rtl/>
        </w:rPr>
        <w:t>אני מציע להעביר את הנושא לדיון בוועדה משותפת של ועדת החוץ והביטחון וועדת ה</w:t>
      </w:r>
      <w:r>
        <w:rPr>
          <w:rFonts w:hint="cs"/>
          <w:rtl/>
        </w:rPr>
        <w:t>עלייה, הקליטה והתפוצות.</w:t>
      </w:r>
    </w:p>
    <w:p w14:paraId="72AE43A9" w14:textId="77777777" w:rsidR="00000000" w:rsidRDefault="00DD00E1">
      <w:pPr>
        <w:pStyle w:val="a0"/>
        <w:ind w:firstLine="0"/>
        <w:rPr>
          <w:rFonts w:hint="cs"/>
          <w:rtl/>
        </w:rPr>
      </w:pPr>
    </w:p>
    <w:p w14:paraId="226690F9" w14:textId="77777777" w:rsidR="00000000" w:rsidRDefault="00DD00E1">
      <w:pPr>
        <w:pStyle w:val="af1"/>
        <w:rPr>
          <w:rtl/>
        </w:rPr>
      </w:pPr>
      <w:r>
        <w:rPr>
          <w:rFonts w:hint="eastAsia"/>
          <w:rtl/>
        </w:rPr>
        <w:t>היו</w:t>
      </w:r>
      <w:r>
        <w:rPr>
          <w:rtl/>
        </w:rPr>
        <w:t>"ר משה כחלון:</w:t>
      </w:r>
    </w:p>
    <w:p w14:paraId="53D46D8F" w14:textId="77777777" w:rsidR="00000000" w:rsidRDefault="00DD00E1">
      <w:pPr>
        <w:pStyle w:val="a0"/>
        <w:rPr>
          <w:rFonts w:hint="cs"/>
          <w:rtl/>
        </w:rPr>
      </w:pPr>
    </w:p>
    <w:p w14:paraId="177BDD45" w14:textId="77777777" w:rsidR="00000000" w:rsidRDefault="00DD00E1">
      <w:pPr>
        <w:pStyle w:val="a0"/>
        <w:rPr>
          <w:rFonts w:hint="cs"/>
          <w:rtl/>
        </w:rPr>
      </w:pPr>
      <w:r>
        <w:rPr>
          <w:rFonts w:hint="cs"/>
          <w:rtl/>
        </w:rPr>
        <w:t>תודה רבה.  חבר הכנסת נסים זאב, הצעה אחרת. בבקשה.</w:t>
      </w:r>
    </w:p>
    <w:p w14:paraId="05E45D23" w14:textId="77777777" w:rsidR="00000000" w:rsidRDefault="00DD00E1">
      <w:pPr>
        <w:pStyle w:val="a0"/>
        <w:ind w:firstLine="0"/>
        <w:rPr>
          <w:rFonts w:hint="cs"/>
          <w:rtl/>
        </w:rPr>
      </w:pPr>
    </w:p>
    <w:p w14:paraId="24D5BC9E" w14:textId="77777777" w:rsidR="00000000" w:rsidRDefault="00DD00E1">
      <w:pPr>
        <w:pStyle w:val="a"/>
        <w:rPr>
          <w:rtl/>
        </w:rPr>
      </w:pPr>
      <w:bookmarkStart w:id="549" w:name="FS000000490T22_10_2003_19_11_57"/>
      <w:bookmarkStart w:id="550" w:name="_Toc67028656"/>
      <w:bookmarkEnd w:id="549"/>
      <w:r>
        <w:rPr>
          <w:rFonts w:hint="eastAsia"/>
          <w:rtl/>
        </w:rPr>
        <w:t>נסים</w:t>
      </w:r>
      <w:r>
        <w:rPr>
          <w:rtl/>
        </w:rPr>
        <w:t xml:space="preserve"> זאב (ש"ס):</w:t>
      </w:r>
      <w:bookmarkEnd w:id="550"/>
    </w:p>
    <w:p w14:paraId="36B1B604" w14:textId="77777777" w:rsidR="00000000" w:rsidRDefault="00DD00E1">
      <w:pPr>
        <w:pStyle w:val="a0"/>
        <w:rPr>
          <w:rFonts w:hint="cs"/>
          <w:rtl/>
        </w:rPr>
      </w:pPr>
    </w:p>
    <w:p w14:paraId="5AA08F45" w14:textId="77777777" w:rsidR="00000000" w:rsidRDefault="00DD00E1">
      <w:pPr>
        <w:pStyle w:val="a0"/>
        <w:rPr>
          <w:rFonts w:hint="cs"/>
          <w:rtl/>
        </w:rPr>
      </w:pPr>
      <w:r>
        <w:rPr>
          <w:rFonts w:hint="cs"/>
          <w:rtl/>
        </w:rPr>
        <w:t xml:space="preserve">אדוני היושב בראש, אין זה פלא שז'אק שיראק בעצם מנע מלגנות את ראש ממשלת מלזיה, כי האנטישמיות חוגגת בצרפת. יהודים נרצחים, בתי-כנסת וספרי תורה נשרפים </w:t>
      </w:r>
      <w:r>
        <w:rPr>
          <w:rFonts w:hint="cs"/>
          <w:rtl/>
        </w:rPr>
        <w:t xml:space="preserve">מדי פעם על-ידי אנטישמים. </w:t>
      </w:r>
    </w:p>
    <w:p w14:paraId="5CA51F69" w14:textId="77777777" w:rsidR="00000000" w:rsidRDefault="00DD00E1">
      <w:pPr>
        <w:pStyle w:val="a0"/>
        <w:rPr>
          <w:rFonts w:hint="cs"/>
          <w:rtl/>
        </w:rPr>
      </w:pPr>
    </w:p>
    <w:p w14:paraId="45B2D4B6" w14:textId="77777777" w:rsidR="00000000" w:rsidRDefault="00DD00E1">
      <w:pPr>
        <w:pStyle w:val="a0"/>
        <w:rPr>
          <w:rFonts w:hint="cs"/>
          <w:rtl/>
        </w:rPr>
      </w:pPr>
      <w:r>
        <w:rPr>
          <w:rFonts w:hint="cs"/>
          <w:rtl/>
        </w:rPr>
        <w:t>אני רוצה לומר לך, אדוני השר, שביום נפילת בנייני התאומים על-ידי הטרוריסטים, אני הייתי בארצות-הברית וראיתי את הזוועה הנוראה הזאת. אבל בתקשורת האמריקנית גם ניסו להאשים, שכל מה שנגרם וכל הטרור בארצות-הברית נובע ממדינת ישראל. שלא נהיה</w:t>
      </w:r>
      <w:r>
        <w:rPr>
          <w:rFonts w:hint="cs"/>
          <w:rtl/>
        </w:rPr>
        <w:t xml:space="preserve"> כל כך תמימים. העולם מנסה להטיח כל בעיה בעם היהודי. </w:t>
      </w:r>
    </w:p>
    <w:p w14:paraId="78973496" w14:textId="77777777" w:rsidR="00000000" w:rsidRDefault="00DD00E1">
      <w:pPr>
        <w:pStyle w:val="a0"/>
        <w:rPr>
          <w:rFonts w:hint="cs"/>
          <w:rtl/>
        </w:rPr>
      </w:pPr>
    </w:p>
    <w:p w14:paraId="5BC962F7" w14:textId="77777777" w:rsidR="00000000" w:rsidRDefault="00DD00E1">
      <w:pPr>
        <w:pStyle w:val="a0"/>
        <w:rPr>
          <w:rFonts w:hint="cs"/>
          <w:rtl/>
        </w:rPr>
      </w:pPr>
      <w:r>
        <w:rPr>
          <w:rFonts w:hint="cs"/>
          <w:rtl/>
        </w:rPr>
        <w:t>ולכן, אני חושב שהעניין של ההסברה שלנו לוקה בחסר, ויש צורך להרחיב את מעגל ההסברה והמדיניות של משרד החוץ לעולם. צריך לשדר אחרת, הרבה יותר. תראו את הפלסטינים, איך הם מעבירים את המסרים שלהם לעולם, איך הם מב</w:t>
      </w:r>
      <w:r>
        <w:rPr>
          <w:rFonts w:hint="cs"/>
          <w:rtl/>
        </w:rPr>
        <w:t>יאים את האנטישמיות כלפי מדינת ישראל. אנחנו לא פועלים די הצורך.</w:t>
      </w:r>
    </w:p>
    <w:p w14:paraId="57E67CF7" w14:textId="77777777" w:rsidR="00000000" w:rsidRDefault="00DD00E1">
      <w:pPr>
        <w:pStyle w:val="a0"/>
        <w:ind w:firstLine="0"/>
        <w:rPr>
          <w:rFonts w:hint="cs"/>
          <w:rtl/>
        </w:rPr>
      </w:pPr>
    </w:p>
    <w:p w14:paraId="4054E466" w14:textId="77777777" w:rsidR="00000000" w:rsidRDefault="00DD00E1">
      <w:pPr>
        <w:pStyle w:val="af1"/>
        <w:rPr>
          <w:rtl/>
        </w:rPr>
      </w:pPr>
      <w:r>
        <w:rPr>
          <w:rFonts w:hint="eastAsia"/>
          <w:rtl/>
        </w:rPr>
        <w:t>היו</w:t>
      </w:r>
      <w:r>
        <w:rPr>
          <w:rtl/>
        </w:rPr>
        <w:t>"ר משה כחלון:</w:t>
      </w:r>
    </w:p>
    <w:p w14:paraId="13CB00A3" w14:textId="77777777" w:rsidR="00000000" w:rsidRDefault="00DD00E1">
      <w:pPr>
        <w:pStyle w:val="a0"/>
        <w:rPr>
          <w:rFonts w:hint="cs"/>
          <w:rtl/>
        </w:rPr>
      </w:pPr>
    </w:p>
    <w:p w14:paraId="6DE4300C" w14:textId="77777777" w:rsidR="00000000" w:rsidRDefault="00DD00E1">
      <w:pPr>
        <w:pStyle w:val="a0"/>
        <w:rPr>
          <w:rFonts w:hint="cs"/>
          <w:rtl/>
        </w:rPr>
      </w:pPr>
      <w:r>
        <w:rPr>
          <w:rFonts w:hint="cs"/>
          <w:rtl/>
        </w:rPr>
        <w:t xml:space="preserve">תודה רבה. </w:t>
      </w:r>
    </w:p>
    <w:p w14:paraId="66143D75" w14:textId="77777777" w:rsidR="00000000" w:rsidRDefault="00DD00E1">
      <w:pPr>
        <w:pStyle w:val="a0"/>
        <w:rPr>
          <w:rFonts w:hint="cs"/>
          <w:rtl/>
        </w:rPr>
      </w:pPr>
    </w:p>
    <w:p w14:paraId="3186B082" w14:textId="77777777" w:rsidR="00000000" w:rsidRDefault="00DD00E1">
      <w:pPr>
        <w:pStyle w:val="a0"/>
        <w:rPr>
          <w:rFonts w:hint="cs"/>
          <w:rtl/>
        </w:rPr>
      </w:pPr>
      <w:r>
        <w:rPr>
          <w:rFonts w:hint="cs"/>
          <w:rtl/>
        </w:rPr>
        <w:t>אנחנו נעבור להצבעה. בעד - נעביר לוועדה משותפת של ועדת החוץ והביטחון וועדת העלייה, הקליטה והתפוצות.</w:t>
      </w:r>
    </w:p>
    <w:p w14:paraId="172E407F" w14:textId="77777777" w:rsidR="00000000" w:rsidRDefault="00DD00E1">
      <w:pPr>
        <w:pStyle w:val="a0"/>
        <w:ind w:firstLine="0"/>
        <w:rPr>
          <w:rFonts w:hint="cs"/>
          <w:rtl/>
        </w:rPr>
      </w:pPr>
    </w:p>
    <w:p w14:paraId="646D16BC" w14:textId="77777777" w:rsidR="00000000" w:rsidRDefault="00DD00E1">
      <w:pPr>
        <w:pStyle w:val="af0"/>
        <w:rPr>
          <w:rtl/>
        </w:rPr>
      </w:pPr>
      <w:r>
        <w:rPr>
          <w:rFonts w:hint="eastAsia"/>
          <w:rtl/>
        </w:rPr>
        <w:t>מיכאל</w:t>
      </w:r>
      <w:r>
        <w:rPr>
          <w:rtl/>
        </w:rPr>
        <w:t xml:space="preserve"> נודלמן (האיחוד הלאומי - ישראל ביתנו):</w:t>
      </w:r>
    </w:p>
    <w:p w14:paraId="480E18E4" w14:textId="77777777" w:rsidR="00000000" w:rsidRDefault="00DD00E1">
      <w:pPr>
        <w:pStyle w:val="a0"/>
        <w:rPr>
          <w:rFonts w:hint="cs"/>
          <w:rtl/>
        </w:rPr>
      </w:pPr>
    </w:p>
    <w:p w14:paraId="5FDDC090" w14:textId="77777777" w:rsidR="00000000" w:rsidRDefault="00DD00E1">
      <w:pPr>
        <w:pStyle w:val="a0"/>
        <w:rPr>
          <w:rFonts w:hint="cs"/>
          <w:rtl/>
        </w:rPr>
      </w:pPr>
      <w:r>
        <w:rPr>
          <w:rFonts w:hint="cs"/>
          <w:rtl/>
        </w:rPr>
        <w:t>אני מבקש מליאה.</w:t>
      </w:r>
    </w:p>
    <w:p w14:paraId="59313711" w14:textId="77777777" w:rsidR="00000000" w:rsidRDefault="00DD00E1">
      <w:pPr>
        <w:pStyle w:val="a0"/>
        <w:ind w:firstLine="0"/>
        <w:rPr>
          <w:rFonts w:hint="cs"/>
          <w:rtl/>
        </w:rPr>
      </w:pPr>
    </w:p>
    <w:p w14:paraId="501A7073" w14:textId="77777777" w:rsidR="00000000" w:rsidRDefault="00DD00E1">
      <w:pPr>
        <w:pStyle w:val="af0"/>
        <w:rPr>
          <w:rtl/>
        </w:rPr>
      </w:pPr>
      <w:r>
        <w:rPr>
          <w:rFonts w:hint="eastAsia"/>
          <w:rtl/>
        </w:rPr>
        <w:t>השר</w:t>
      </w:r>
      <w:r>
        <w:rPr>
          <w:rtl/>
        </w:rPr>
        <w:t xml:space="preserve"> נתן שרנסקי:</w:t>
      </w:r>
    </w:p>
    <w:p w14:paraId="2158CD7C" w14:textId="77777777" w:rsidR="00000000" w:rsidRDefault="00DD00E1">
      <w:pPr>
        <w:pStyle w:val="a0"/>
        <w:rPr>
          <w:rFonts w:hint="cs"/>
          <w:rtl/>
        </w:rPr>
      </w:pPr>
    </w:p>
    <w:p w14:paraId="66CFE27D" w14:textId="77777777" w:rsidR="00000000" w:rsidRDefault="00DD00E1">
      <w:pPr>
        <w:pStyle w:val="a0"/>
        <w:rPr>
          <w:rFonts w:hint="cs"/>
          <w:rtl/>
        </w:rPr>
      </w:pPr>
      <w:r>
        <w:rPr>
          <w:rFonts w:hint="cs"/>
          <w:rtl/>
        </w:rPr>
        <w:t>אני לא מתנגד, רק בתנאי שיהיו כאן יותר אנשים.</w:t>
      </w:r>
    </w:p>
    <w:p w14:paraId="5030CA73" w14:textId="77777777" w:rsidR="00000000" w:rsidRDefault="00DD00E1">
      <w:pPr>
        <w:pStyle w:val="a0"/>
        <w:ind w:firstLine="0"/>
        <w:rPr>
          <w:rFonts w:hint="cs"/>
          <w:rtl/>
        </w:rPr>
      </w:pPr>
    </w:p>
    <w:p w14:paraId="7AD36CF9" w14:textId="77777777" w:rsidR="00000000" w:rsidRDefault="00DD00E1">
      <w:pPr>
        <w:pStyle w:val="af1"/>
        <w:rPr>
          <w:rtl/>
        </w:rPr>
      </w:pPr>
      <w:r>
        <w:rPr>
          <w:rFonts w:hint="eastAsia"/>
          <w:rtl/>
        </w:rPr>
        <w:t>היו</w:t>
      </w:r>
      <w:r>
        <w:rPr>
          <w:rtl/>
        </w:rPr>
        <w:t>"ר משה כחלון:</w:t>
      </w:r>
    </w:p>
    <w:p w14:paraId="1C088C70" w14:textId="77777777" w:rsidR="00000000" w:rsidRDefault="00DD00E1">
      <w:pPr>
        <w:pStyle w:val="a0"/>
        <w:rPr>
          <w:rFonts w:hint="cs"/>
          <w:rtl/>
        </w:rPr>
      </w:pPr>
    </w:p>
    <w:p w14:paraId="0F006175" w14:textId="77777777" w:rsidR="00000000" w:rsidRDefault="00DD00E1">
      <w:pPr>
        <w:pStyle w:val="a0"/>
        <w:rPr>
          <w:rFonts w:hint="cs"/>
          <w:rtl/>
        </w:rPr>
      </w:pPr>
      <w:r>
        <w:rPr>
          <w:rFonts w:hint="cs"/>
          <w:rtl/>
        </w:rPr>
        <w:t>ההצעה היא: או מליאה או להסיר. בעד - מליאה, נגד - להסיר.</w:t>
      </w:r>
    </w:p>
    <w:p w14:paraId="1CA784E5" w14:textId="77777777" w:rsidR="00000000" w:rsidRDefault="00DD00E1">
      <w:pPr>
        <w:pStyle w:val="a0"/>
        <w:ind w:firstLine="0"/>
        <w:rPr>
          <w:rFonts w:hint="cs"/>
          <w:rtl/>
        </w:rPr>
      </w:pPr>
    </w:p>
    <w:p w14:paraId="61A2124A" w14:textId="77777777" w:rsidR="00000000" w:rsidRDefault="00DD00E1">
      <w:pPr>
        <w:pStyle w:val="ab"/>
        <w:bidi/>
        <w:rPr>
          <w:rFonts w:hint="cs"/>
          <w:rtl/>
        </w:rPr>
      </w:pPr>
      <w:r>
        <w:rPr>
          <w:rFonts w:hint="cs"/>
          <w:rtl/>
        </w:rPr>
        <w:t xml:space="preserve">הצבעה מס' 51    </w:t>
      </w:r>
    </w:p>
    <w:p w14:paraId="21A49D91" w14:textId="77777777" w:rsidR="00000000" w:rsidRDefault="00DD00E1">
      <w:pPr>
        <w:pStyle w:val="a0"/>
        <w:rPr>
          <w:rFonts w:hint="cs"/>
          <w:rtl/>
        </w:rPr>
      </w:pPr>
    </w:p>
    <w:p w14:paraId="433D80BE" w14:textId="77777777" w:rsidR="00000000" w:rsidRDefault="00DD00E1">
      <w:pPr>
        <w:pStyle w:val="ac"/>
        <w:bidi/>
        <w:rPr>
          <w:rFonts w:hint="cs"/>
          <w:rtl/>
        </w:rPr>
      </w:pPr>
      <w:r>
        <w:rPr>
          <w:rFonts w:hint="cs"/>
          <w:rtl/>
        </w:rPr>
        <w:t>בעד ההצעה לכלול את הנושא בסדר-היום - 6</w:t>
      </w:r>
    </w:p>
    <w:p w14:paraId="2980D44A" w14:textId="77777777" w:rsidR="00000000" w:rsidRDefault="00DD00E1">
      <w:pPr>
        <w:pStyle w:val="ac"/>
        <w:bidi/>
        <w:rPr>
          <w:rFonts w:hint="cs"/>
          <w:rtl/>
        </w:rPr>
      </w:pPr>
      <w:r>
        <w:rPr>
          <w:rFonts w:hint="cs"/>
          <w:rtl/>
        </w:rPr>
        <w:t>בעד ההצעה שלא לכלול את הנושא בסדר-היום - אין</w:t>
      </w:r>
    </w:p>
    <w:p w14:paraId="4E5CD780" w14:textId="77777777" w:rsidR="00000000" w:rsidRDefault="00DD00E1">
      <w:pPr>
        <w:pStyle w:val="ac"/>
        <w:bidi/>
        <w:rPr>
          <w:rFonts w:hint="cs"/>
          <w:rtl/>
        </w:rPr>
      </w:pPr>
      <w:r>
        <w:rPr>
          <w:rFonts w:hint="cs"/>
          <w:rtl/>
        </w:rPr>
        <w:t>נמנעים - אין</w:t>
      </w:r>
    </w:p>
    <w:p w14:paraId="5AC42151" w14:textId="77777777" w:rsidR="00000000" w:rsidRDefault="00DD00E1">
      <w:pPr>
        <w:pStyle w:val="ad"/>
        <w:bidi/>
        <w:rPr>
          <w:rFonts w:hint="cs"/>
          <w:rtl/>
        </w:rPr>
      </w:pPr>
      <w:r>
        <w:rPr>
          <w:rFonts w:hint="cs"/>
          <w:rtl/>
        </w:rPr>
        <w:t>ההצ</w:t>
      </w:r>
      <w:r>
        <w:rPr>
          <w:rFonts w:hint="cs"/>
          <w:rtl/>
        </w:rPr>
        <w:t>עה לכלול את הנושא בסדר-היום של הכנסת נתקבלה.</w:t>
      </w:r>
    </w:p>
    <w:p w14:paraId="313EF5C5" w14:textId="77777777" w:rsidR="00000000" w:rsidRDefault="00DD00E1">
      <w:pPr>
        <w:pStyle w:val="a0"/>
        <w:ind w:firstLine="0"/>
        <w:rPr>
          <w:rFonts w:hint="cs"/>
          <w:rtl/>
        </w:rPr>
      </w:pPr>
    </w:p>
    <w:p w14:paraId="57675C22" w14:textId="77777777" w:rsidR="00000000" w:rsidRDefault="00DD00E1">
      <w:pPr>
        <w:pStyle w:val="af1"/>
        <w:rPr>
          <w:rtl/>
        </w:rPr>
      </w:pPr>
      <w:r>
        <w:rPr>
          <w:rtl/>
        </w:rPr>
        <w:t>היו"ר משה כחלון:</w:t>
      </w:r>
    </w:p>
    <w:p w14:paraId="33466ED3" w14:textId="77777777" w:rsidR="00000000" w:rsidRDefault="00DD00E1">
      <w:pPr>
        <w:pStyle w:val="a0"/>
        <w:rPr>
          <w:rtl/>
        </w:rPr>
      </w:pPr>
    </w:p>
    <w:p w14:paraId="301672C3" w14:textId="77777777" w:rsidR="00000000" w:rsidRDefault="00DD00E1">
      <w:pPr>
        <w:pStyle w:val="a0"/>
        <w:rPr>
          <w:rFonts w:hint="cs"/>
          <w:rtl/>
        </w:rPr>
      </w:pPr>
      <w:r>
        <w:rPr>
          <w:rFonts w:hint="cs"/>
          <w:rtl/>
        </w:rPr>
        <w:t xml:space="preserve">שישה בעד, אין  מתנגדים. הנושא ייכלל בסדר-היום של המליאה. </w:t>
      </w:r>
    </w:p>
    <w:p w14:paraId="683D8212" w14:textId="77777777" w:rsidR="00000000" w:rsidRDefault="00DD00E1">
      <w:pPr>
        <w:pStyle w:val="a0"/>
        <w:rPr>
          <w:rFonts w:hint="cs"/>
          <w:rtl/>
        </w:rPr>
      </w:pPr>
    </w:p>
    <w:p w14:paraId="1AB3E793" w14:textId="77777777" w:rsidR="00000000" w:rsidRDefault="00DD00E1">
      <w:pPr>
        <w:pStyle w:val="a0"/>
        <w:rPr>
          <w:rFonts w:hint="cs"/>
          <w:rtl/>
        </w:rPr>
      </w:pPr>
    </w:p>
    <w:p w14:paraId="02C7AF9F" w14:textId="77777777" w:rsidR="00000000" w:rsidRDefault="00DD00E1">
      <w:pPr>
        <w:pStyle w:val="a0"/>
        <w:rPr>
          <w:rFonts w:hint="cs"/>
          <w:rtl/>
        </w:rPr>
      </w:pPr>
    </w:p>
    <w:p w14:paraId="41A92999" w14:textId="77777777" w:rsidR="00000000" w:rsidRDefault="00DD00E1">
      <w:pPr>
        <w:pStyle w:val="a2"/>
        <w:rPr>
          <w:rFonts w:hint="cs"/>
          <w:rtl/>
        </w:rPr>
      </w:pPr>
      <w:bookmarkStart w:id="551" w:name="_Toc67028657"/>
      <w:r>
        <w:rPr>
          <w:rFonts w:hint="cs"/>
          <w:rtl/>
        </w:rPr>
        <w:t>הצעה לסדר-היום</w:t>
      </w:r>
      <w:bookmarkEnd w:id="551"/>
    </w:p>
    <w:p w14:paraId="11ADAD53" w14:textId="77777777" w:rsidR="00000000" w:rsidRDefault="00DD00E1">
      <w:pPr>
        <w:pStyle w:val="a2"/>
        <w:rPr>
          <w:rFonts w:hint="cs"/>
          <w:rtl/>
        </w:rPr>
      </w:pPr>
      <w:bookmarkStart w:id="552" w:name="_Toc67028658"/>
      <w:r>
        <w:rPr>
          <w:rFonts w:hint="cs"/>
          <w:rtl/>
        </w:rPr>
        <w:t>החלטת הממשלה להטיל קנס על מפרסמים בערוץ הקודש</w:t>
      </w:r>
      <w:bookmarkEnd w:id="552"/>
    </w:p>
    <w:p w14:paraId="4EDF125B" w14:textId="77777777" w:rsidR="00000000" w:rsidRDefault="00DD00E1">
      <w:pPr>
        <w:pStyle w:val="af1"/>
        <w:rPr>
          <w:rFonts w:hint="cs"/>
          <w:rtl/>
        </w:rPr>
      </w:pPr>
    </w:p>
    <w:p w14:paraId="5ED018A7" w14:textId="77777777" w:rsidR="00000000" w:rsidRDefault="00DD00E1">
      <w:pPr>
        <w:pStyle w:val="af1"/>
        <w:rPr>
          <w:rFonts w:hint="cs"/>
          <w:rtl/>
        </w:rPr>
      </w:pPr>
    </w:p>
    <w:p w14:paraId="704EB893" w14:textId="77777777" w:rsidR="00000000" w:rsidRDefault="00DD00E1">
      <w:pPr>
        <w:pStyle w:val="af1"/>
        <w:rPr>
          <w:rtl/>
        </w:rPr>
      </w:pPr>
      <w:r>
        <w:rPr>
          <w:rtl/>
        </w:rPr>
        <w:t>היו"ר משה כחלון:</w:t>
      </w:r>
    </w:p>
    <w:p w14:paraId="170BCD8D" w14:textId="77777777" w:rsidR="00000000" w:rsidRDefault="00DD00E1">
      <w:pPr>
        <w:pStyle w:val="a0"/>
        <w:rPr>
          <w:rFonts w:hint="cs"/>
          <w:rtl/>
        </w:rPr>
      </w:pPr>
    </w:p>
    <w:p w14:paraId="3AD94E4C" w14:textId="77777777" w:rsidR="00000000" w:rsidRDefault="00DD00E1">
      <w:pPr>
        <w:pStyle w:val="a0"/>
        <w:rPr>
          <w:rFonts w:hint="cs"/>
          <w:rtl/>
        </w:rPr>
      </w:pPr>
      <w:r>
        <w:rPr>
          <w:rFonts w:hint="cs"/>
          <w:rtl/>
        </w:rPr>
        <w:t>אנחנו ממשיכים בסדר-היום. לפנינו הצעה לסדר-היום מס'</w:t>
      </w:r>
      <w:r>
        <w:rPr>
          <w:rFonts w:hint="cs"/>
          <w:rtl/>
        </w:rPr>
        <w:t xml:space="preserve"> 1385 בנושא: החלטת הממשלה להטיל קנס על מפרסמים בערוצי הקודש. יציג חבר הכנסת הרב ישראל אייכלר, והתשובה תהיה במועד אחר.</w:t>
      </w:r>
    </w:p>
    <w:p w14:paraId="3D9D9CAA" w14:textId="77777777" w:rsidR="00000000" w:rsidRDefault="00DD00E1">
      <w:pPr>
        <w:pStyle w:val="a0"/>
        <w:ind w:firstLine="0"/>
        <w:rPr>
          <w:rFonts w:hint="cs"/>
          <w:rtl/>
        </w:rPr>
      </w:pPr>
    </w:p>
    <w:p w14:paraId="6290048A" w14:textId="77777777" w:rsidR="00000000" w:rsidRDefault="00DD00E1">
      <w:pPr>
        <w:pStyle w:val="a"/>
        <w:rPr>
          <w:rtl/>
        </w:rPr>
      </w:pPr>
      <w:bookmarkStart w:id="553" w:name="FS000001057T22_10_2003_19_26_16"/>
      <w:bookmarkStart w:id="554" w:name="_Toc67028659"/>
      <w:bookmarkEnd w:id="553"/>
      <w:r>
        <w:rPr>
          <w:rFonts w:hint="eastAsia"/>
          <w:rtl/>
        </w:rPr>
        <w:t>ישראל</w:t>
      </w:r>
      <w:r>
        <w:rPr>
          <w:rtl/>
        </w:rPr>
        <w:t xml:space="preserve"> אייכלר (יהדות התורה):</w:t>
      </w:r>
      <w:bookmarkEnd w:id="554"/>
    </w:p>
    <w:p w14:paraId="4A0B19B8" w14:textId="77777777" w:rsidR="00000000" w:rsidRDefault="00DD00E1">
      <w:pPr>
        <w:pStyle w:val="a0"/>
        <w:rPr>
          <w:rFonts w:hint="cs"/>
          <w:rtl/>
        </w:rPr>
      </w:pPr>
    </w:p>
    <w:p w14:paraId="26E67DCA" w14:textId="77777777" w:rsidR="00000000" w:rsidRDefault="00DD00E1">
      <w:pPr>
        <w:pStyle w:val="a0"/>
        <w:rPr>
          <w:rFonts w:hint="cs"/>
          <w:rtl/>
        </w:rPr>
      </w:pPr>
      <w:r>
        <w:rPr>
          <w:rFonts w:hint="cs"/>
          <w:rtl/>
        </w:rPr>
        <w:t>אדוני היושב-ראש, חברי הכנסת, דיברו כאן קודם על האנטישמיות של ראש ממשלת מלזיה, על תמיכת העולם הערבי בטענה שהי</w:t>
      </w:r>
      <w:r>
        <w:rPr>
          <w:rFonts w:hint="cs"/>
          <w:rtl/>
        </w:rPr>
        <w:t>הודים שולטים בעולם, שהם שולחים אחרים להילחם וליהרג בשבילם, והשר שרנסקי סיפר פה, מתוך ניסיון אישי, שיש בכל העולם איזו אנטישמיות סמויה ויש תמיכה בשתיקה בגל האנטישמי הזה, והוא שואל איך תיתכן טולרנטיות ביחס לאנטישמיות הזאת, והיתה איזו תשובה מקורית מפי השר, שלא</w:t>
      </w:r>
      <w:r>
        <w:rPr>
          <w:rFonts w:hint="cs"/>
          <w:rtl/>
        </w:rPr>
        <w:t xml:space="preserve"> חשבתי עליה. אתה טוען שדווקא מאז תהליך אוסלו, כשהתחלנו ללכת לקראת ולהבין, זה עשה הפוך על הפוך.</w:t>
      </w:r>
    </w:p>
    <w:p w14:paraId="73746EF8" w14:textId="77777777" w:rsidR="00000000" w:rsidRDefault="00DD00E1">
      <w:pPr>
        <w:pStyle w:val="a0"/>
        <w:rPr>
          <w:rFonts w:hint="cs"/>
          <w:rtl/>
        </w:rPr>
      </w:pPr>
    </w:p>
    <w:p w14:paraId="54D20FF6" w14:textId="77777777" w:rsidR="00000000" w:rsidRDefault="00DD00E1">
      <w:pPr>
        <w:pStyle w:val="a0"/>
        <w:rPr>
          <w:rFonts w:hint="cs"/>
          <w:rtl/>
        </w:rPr>
      </w:pPr>
      <w:r>
        <w:rPr>
          <w:rFonts w:hint="cs"/>
          <w:rtl/>
        </w:rPr>
        <w:t>חשבתי על רעיון אחר, וזה מתקשר מאוד לנושא שאני מעלה פה. העולם הערבי באמת מאמין שאנחנו שולטים בעולם. העולם הסובייטי באמת מאמין שאת המהפכה הקומוניסטית עשו היהודים,</w:t>
      </w:r>
      <w:r>
        <w:rPr>
          <w:rFonts w:hint="cs"/>
          <w:rtl/>
        </w:rPr>
        <w:t xml:space="preserve"> אתה יודע את זה. האמריקנים באמת מאמינים שהיהודים שולטים בבנקים ובכל מיני מקומות בארצות-הברית ובעולם. כיהודי שחי בארץ-ישראל ומבין מעט מאוד ערבית, אבל מבין טוב עברית, אני שומע את הטיעון הזה על הציבור החרדי במשך עשרות שנים פה בארץ, ובעברית: הם שולטים במדינה, </w:t>
      </w:r>
      <w:r>
        <w:rPr>
          <w:rFonts w:hint="cs"/>
          <w:rtl/>
        </w:rPr>
        <w:t>הם עושים כפייה דתית, הם שולחים אחרים להילחם, הם חיים על חשבון אחרים, מנצלים את משלמי המסים. ממש כמעט מלה במלה.</w:t>
      </w:r>
    </w:p>
    <w:p w14:paraId="19BB318D" w14:textId="77777777" w:rsidR="00000000" w:rsidRDefault="00DD00E1">
      <w:pPr>
        <w:pStyle w:val="a0"/>
        <w:rPr>
          <w:rFonts w:hint="cs"/>
          <w:rtl/>
        </w:rPr>
      </w:pPr>
    </w:p>
    <w:p w14:paraId="3D68B841" w14:textId="77777777" w:rsidR="00000000" w:rsidRDefault="00DD00E1">
      <w:pPr>
        <w:pStyle w:val="a0"/>
        <w:rPr>
          <w:rFonts w:hint="cs"/>
          <w:rtl/>
        </w:rPr>
      </w:pPr>
      <w:r>
        <w:rPr>
          <w:rFonts w:hint="cs"/>
          <w:rtl/>
        </w:rPr>
        <w:t>מה הסיבה שגם פה בארץ הרבה אנשים מאמינים שזה כך, כמו שמאמינים בעולם שהיהודים שולטים? על כל השאלות האלה יש תשובה אחת: תעמולה ותקשורת. אין כוח ככוח</w:t>
      </w:r>
      <w:r>
        <w:rPr>
          <w:rFonts w:hint="cs"/>
          <w:rtl/>
        </w:rPr>
        <w:t xml:space="preserve"> של תעמולה ותקשורת. כל "הפרוטוקולים של זקני ציון", זה בסך הכול ספר שאני לא יודע מי כתב אותו, כמה אנשים מטורפים - מה היה הכוח של "הפרוטוקולים של זקני ציון"?</w:t>
      </w:r>
    </w:p>
    <w:p w14:paraId="75715AC5" w14:textId="77777777" w:rsidR="00000000" w:rsidRDefault="00DD00E1">
      <w:pPr>
        <w:pStyle w:val="a0"/>
        <w:rPr>
          <w:rFonts w:hint="cs"/>
          <w:rtl/>
        </w:rPr>
      </w:pPr>
    </w:p>
    <w:p w14:paraId="18B42A82" w14:textId="77777777" w:rsidR="00000000" w:rsidRDefault="00DD00E1">
      <w:pPr>
        <w:pStyle w:val="af0"/>
        <w:rPr>
          <w:rtl/>
        </w:rPr>
      </w:pPr>
      <w:r>
        <w:rPr>
          <w:rFonts w:hint="eastAsia"/>
          <w:rtl/>
        </w:rPr>
        <w:t>השר</w:t>
      </w:r>
      <w:r>
        <w:rPr>
          <w:rtl/>
        </w:rPr>
        <w:t xml:space="preserve"> נתן שרנסקי:</w:t>
      </w:r>
    </w:p>
    <w:p w14:paraId="52CF8947" w14:textId="77777777" w:rsidR="00000000" w:rsidRDefault="00DD00E1">
      <w:pPr>
        <w:pStyle w:val="a0"/>
        <w:rPr>
          <w:rFonts w:hint="cs"/>
          <w:rtl/>
        </w:rPr>
      </w:pPr>
    </w:p>
    <w:p w14:paraId="7ED250A4" w14:textId="77777777" w:rsidR="00000000" w:rsidRDefault="00DD00E1">
      <w:pPr>
        <w:pStyle w:val="a0"/>
        <w:rPr>
          <w:rFonts w:hint="cs"/>
          <w:rtl/>
        </w:rPr>
      </w:pPr>
      <w:r>
        <w:rPr>
          <w:rFonts w:hint="cs"/>
          <w:rtl/>
        </w:rPr>
        <w:t>זה היה איגוד חשאי ברוסיה.</w:t>
      </w:r>
    </w:p>
    <w:p w14:paraId="656C9A56" w14:textId="77777777" w:rsidR="00000000" w:rsidRDefault="00DD00E1">
      <w:pPr>
        <w:pStyle w:val="a0"/>
        <w:rPr>
          <w:rFonts w:hint="cs"/>
          <w:rtl/>
        </w:rPr>
      </w:pPr>
    </w:p>
    <w:p w14:paraId="1269D1B4" w14:textId="77777777" w:rsidR="00000000" w:rsidRDefault="00DD00E1">
      <w:pPr>
        <w:pStyle w:val="-"/>
        <w:rPr>
          <w:rtl/>
        </w:rPr>
      </w:pPr>
      <w:bookmarkStart w:id="555" w:name="FS000001057T22_10_2003_19_26_23C"/>
      <w:bookmarkEnd w:id="555"/>
      <w:r>
        <w:rPr>
          <w:rtl/>
        </w:rPr>
        <w:t>ישראל אייכלר (יהדות התורה):</w:t>
      </w:r>
    </w:p>
    <w:p w14:paraId="009E8E8E" w14:textId="77777777" w:rsidR="00000000" w:rsidRDefault="00DD00E1">
      <w:pPr>
        <w:pStyle w:val="a0"/>
        <w:rPr>
          <w:rtl/>
        </w:rPr>
      </w:pPr>
    </w:p>
    <w:p w14:paraId="5DCF9ED9" w14:textId="77777777" w:rsidR="00000000" w:rsidRDefault="00DD00E1">
      <w:pPr>
        <w:pStyle w:val="a0"/>
        <w:rPr>
          <w:rFonts w:hint="cs"/>
          <w:rtl/>
        </w:rPr>
      </w:pPr>
      <w:r>
        <w:rPr>
          <w:rFonts w:hint="cs"/>
          <w:rtl/>
        </w:rPr>
        <w:t>כן, ארגון חשאי של אנטישמים</w:t>
      </w:r>
      <w:r>
        <w:rPr>
          <w:rFonts w:hint="cs"/>
          <w:rtl/>
        </w:rPr>
        <w:t>, של כמה אנשים, אבל הם הצליחו, משום שזה הופץ במאות-אלפי עותקים בכל העולם, ומי שרצה לדעת מה זה יהודי, הסתכל ב"פרוטוקולים של זקני ציון", כמו כל מיני אנשים שעשו פה ספרים על החרדים. אנשים כותבים דברים, כולם קונים, הם רוצים לדעת מה קורה בציבור החרדי, קונים את ה</w:t>
      </w:r>
      <w:r>
        <w:rPr>
          <w:rFonts w:hint="cs"/>
          <w:rtl/>
        </w:rPr>
        <w:t>ספרים האלה. כשאני קורא את הספר הזה, אני אומר: רגע, זה אנחנו? זה עלינו?</w:t>
      </w:r>
    </w:p>
    <w:p w14:paraId="010DCCB2" w14:textId="77777777" w:rsidR="00000000" w:rsidRDefault="00DD00E1">
      <w:pPr>
        <w:pStyle w:val="a0"/>
        <w:rPr>
          <w:rFonts w:hint="cs"/>
          <w:rtl/>
        </w:rPr>
      </w:pPr>
    </w:p>
    <w:p w14:paraId="097269C9" w14:textId="77777777" w:rsidR="00000000" w:rsidRDefault="00DD00E1">
      <w:pPr>
        <w:pStyle w:val="a0"/>
        <w:rPr>
          <w:rFonts w:hint="cs"/>
          <w:rtl/>
        </w:rPr>
      </w:pPr>
      <w:r>
        <w:rPr>
          <w:rFonts w:hint="cs"/>
          <w:rtl/>
        </w:rPr>
        <w:t>הפתרון היחיד למניעת הסטיגמות האנטישמיות הוא לפזר ולבזר את העניין התקשורתי של התעמולה, שלא תהיה דעה אחת.</w:t>
      </w:r>
    </w:p>
    <w:p w14:paraId="05510271" w14:textId="77777777" w:rsidR="00000000" w:rsidRDefault="00DD00E1">
      <w:pPr>
        <w:pStyle w:val="a0"/>
        <w:rPr>
          <w:rFonts w:hint="cs"/>
          <w:rtl/>
        </w:rPr>
      </w:pPr>
      <w:r>
        <w:rPr>
          <w:rFonts w:hint="cs"/>
          <w:rtl/>
        </w:rPr>
        <w:t xml:space="preserve"> </w:t>
      </w:r>
    </w:p>
    <w:p w14:paraId="0FD74D6F" w14:textId="77777777" w:rsidR="00000000" w:rsidRDefault="00DD00E1">
      <w:pPr>
        <w:pStyle w:val="a0"/>
        <w:rPr>
          <w:rFonts w:hint="cs"/>
          <w:rtl/>
        </w:rPr>
      </w:pPr>
      <w:r>
        <w:rPr>
          <w:rFonts w:hint="cs"/>
          <w:rtl/>
        </w:rPr>
        <w:t>זה אחד הדברים המסוכנים ביותר בתעמולה, וזה הכוח של הסובייטים, שבמשך 70 שנה הצלי</w:t>
      </w:r>
      <w:r>
        <w:rPr>
          <w:rFonts w:hint="cs"/>
          <w:rtl/>
        </w:rPr>
        <w:t>חו להרעיב עם שלם ולספר להם שהם נותנים להם לחם, וזה משום שהיו להם ה"פרבדה" והתקשורת, ולא נתנו לאף אחד אחר לדבר.</w:t>
      </w:r>
    </w:p>
    <w:p w14:paraId="51C242C6" w14:textId="77777777" w:rsidR="00000000" w:rsidRDefault="00DD00E1">
      <w:pPr>
        <w:pStyle w:val="a0"/>
        <w:rPr>
          <w:rFonts w:hint="cs"/>
          <w:rtl/>
        </w:rPr>
      </w:pPr>
    </w:p>
    <w:p w14:paraId="248884E7" w14:textId="77777777" w:rsidR="00000000" w:rsidRDefault="00DD00E1">
      <w:pPr>
        <w:pStyle w:val="a0"/>
        <w:rPr>
          <w:rFonts w:hint="cs"/>
          <w:rtl/>
        </w:rPr>
      </w:pPr>
      <w:r>
        <w:rPr>
          <w:rFonts w:hint="cs"/>
          <w:rtl/>
        </w:rPr>
        <w:t>זאת הסיבה שאנחנו כל כך נלחמים, לא רק כיהודים חרדים, כבני מיעוט, אלא כאזרחים, כדמוקרטים, שיהיה מה שיותר תקשורת. אומרים לי: תדע לך שאם יהיו הרבה כ</w:t>
      </w:r>
      <w:r>
        <w:rPr>
          <w:rFonts w:hint="cs"/>
          <w:rtl/>
        </w:rPr>
        <w:t xml:space="preserve">לי תקשורת, גם אחרים, חילונים ואנטי-דתיים, יעשו תקשורת. אמרתי: ריבונו של עולם, היום יש להם כלי התקשורת הממלכתיים, ולנו אין איפה לדבר. </w:t>
      </w:r>
    </w:p>
    <w:p w14:paraId="245F6158" w14:textId="77777777" w:rsidR="00000000" w:rsidRDefault="00DD00E1">
      <w:pPr>
        <w:pStyle w:val="a0"/>
        <w:rPr>
          <w:rFonts w:hint="cs"/>
          <w:rtl/>
        </w:rPr>
      </w:pPr>
    </w:p>
    <w:p w14:paraId="7A26351F" w14:textId="77777777" w:rsidR="00000000" w:rsidRDefault="00DD00E1">
      <w:pPr>
        <w:pStyle w:val="a0"/>
        <w:rPr>
          <w:rFonts w:hint="cs"/>
          <w:rtl/>
        </w:rPr>
      </w:pPr>
      <w:r>
        <w:rPr>
          <w:rFonts w:hint="cs"/>
          <w:rtl/>
        </w:rPr>
        <w:t>אפילו עכשיו אני מפסיד עוד מעט איזה שידור, ולכן אני אקצר, אדוני היושב-ראש, אבל אני חייב לדבר על הנושא הזה, כי היום הופלה ב</w:t>
      </w:r>
      <w:r>
        <w:rPr>
          <w:rFonts w:hint="cs"/>
          <w:rtl/>
        </w:rPr>
        <w:t>כנסת הצעת החוק, זו היתה הצעה לא כל כך טובה, של הרב נסים זאב, לאפשר ערוצי קודש לשידורי דת. אגב, הרב נסים זאב, אני לא רוצה רק שידורי דת.</w:t>
      </w:r>
    </w:p>
    <w:p w14:paraId="26D0E365" w14:textId="77777777" w:rsidR="00000000" w:rsidRDefault="00DD00E1">
      <w:pPr>
        <w:pStyle w:val="a0"/>
        <w:rPr>
          <w:rFonts w:hint="cs"/>
          <w:rtl/>
        </w:rPr>
      </w:pPr>
    </w:p>
    <w:p w14:paraId="36B05A5B" w14:textId="77777777" w:rsidR="00000000" w:rsidRDefault="00DD00E1">
      <w:pPr>
        <w:pStyle w:val="a0"/>
        <w:rPr>
          <w:rFonts w:hint="cs"/>
          <w:rtl/>
        </w:rPr>
      </w:pPr>
      <w:r>
        <w:rPr>
          <w:rFonts w:hint="cs"/>
          <w:rtl/>
        </w:rPr>
        <w:t xml:space="preserve"> אני עורך עיתון 25 שנה, אף פעם איש לא שאל אותי איזה רשיון יש לי להוציא עיתון. אני מדפיס עיתון. אם אני עומד בחוקי הצנזורה</w:t>
      </w:r>
      <w:r>
        <w:rPr>
          <w:rFonts w:hint="cs"/>
          <w:rtl/>
        </w:rPr>
        <w:t xml:space="preserve">, אני מפיץ אותו איפה שאפשר, ומי שרוצה קונה. </w:t>
      </w:r>
    </w:p>
    <w:p w14:paraId="26872589" w14:textId="77777777" w:rsidR="00000000" w:rsidRDefault="00DD00E1">
      <w:pPr>
        <w:pStyle w:val="a0"/>
        <w:rPr>
          <w:rFonts w:hint="cs"/>
          <w:rtl/>
        </w:rPr>
      </w:pPr>
    </w:p>
    <w:p w14:paraId="29B7AF65" w14:textId="77777777" w:rsidR="00000000" w:rsidRDefault="00DD00E1">
      <w:pPr>
        <w:pStyle w:val="a0"/>
        <w:rPr>
          <w:rFonts w:hint="cs"/>
          <w:rtl/>
        </w:rPr>
      </w:pPr>
      <w:r>
        <w:rPr>
          <w:rFonts w:hint="cs"/>
          <w:rtl/>
        </w:rPr>
        <w:t>מה הסיבה שאסור לי לשדר? בעצם אני כן משדר, אבל אני צריך לעשות את זה בצורה לא מאושרת. למה? למה שאני לא אוכל לשדר? אני צריך לחכות שאיזו מפיקה תואיל בטובה להזמין אותי לריאיון והשדרן יגיד לי: זמנך תם, הנקודה שלך הוב</w:t>
      </w:r>
      <w:r>
        <w:rPr>
          <w:rFonts w:hint="cs"/>
          <w:rtl/>
        </w:rPr>
        <w:t>הרה, כי זה לא מתאים בדיוק למה שהוא רצה שאני אגיד.</w:t>
      </w:r>
    </w:p>
    <w:p w14:paraId="06D07921" w14:textId="77777777" w:rsidR="00000000" w:rsidRDefault="00DD00E1">
      <w:pPr>
        <w:pStyle w:val="a0"/>
        <w:rPr>
          <w:rFonts w:hint="cs"/>
          <w:rtl/>
        </w:rPr>
      </w:pPr>
    </w:p>
    <w:p w14:paraId="06C3ACC0" w14:textId="77777777" w:rsidR="00000000" w:rsidRDefault="00DD00E1">
      <w:pPr>
        <w:pStyle w:val="a0"/>
        <w:rPr>
          <w:rFonts w:hint="cs"/>
          <w:rtl/>
        </w:rPr>
      </w:pPr>
      <w:r>
        <w:rPr>
          <w:rFonts w:hint="cs"/>
          <w:rtl/>
        </w:rPr>
        <w:t xml:space="preserve">לכן, חייבים לאפשר בשם הדמוקרטיה וגם בשם שלום הציבור, כי יש פה הרבה דברים קשים במדינה הזאת. המדינה במצב קשה, גם ביטחוני וגם כלכלי, ויש זעם ציבורי קשה מאוד. החוכמה של הדמוקרטיה, להבדיל מדיקטטורה, שהיא מתעלת </w:t>
      </w:r>
      <w:r>
        <w:rPr>
          <w:rFonts w:hint="cs"/>
          <w:rtl/>
        </w:rPr>
        <w:t>את הזעם הציבורי לאפיקים חיוביים: תלכו לקלפי, בשבוע הבא יהיו בחירות לעיריות, תלכו לכנסת לבחירות, נעשה הכרעה בדיבור, בהידברות, בהסכמה.</w:t>
      </w:r>
    </w:p>
    <w:p w14:paraId="1BC6F959" w14:textId="77777777" w:rsidR="00000000" w:rsidRDefault="00DD00E1">
      <w:pPr>
        <w:pStyle w:val="a0"/>
        <w:rPr>
          <w:rFonts w:hint="cs"/>
          <w:rtl/>
        </w:rPr>
      </w:pPr>
    </w:p>
    <w:p w14:paraId="3B589CA1" w14:textId="77777777" w:rsidR="00000000" w:rsidRDefault="00DD00E1">
      <w:pPr>
        <w:pStyle w:val="a0"/>
        <w:rPr>
          <w:rFonts w:hint="cs"/>
          <w:rtl/>
        </w:rPr>
      </w:pPr>
      <w:r>
        <w:rPr>
          <w:rFonts w:hint="cs"/>
          <w:rtl/>
        </w:rPr>
        <w:t>אחד הכלים החכמים ביותר שהדמוקרטיה מציעה הוא חופש הביטוי, שנותנים לבן-אדם לדבר. כך גם בשלום-בית. אם צופים בנו אנשים שיש להם</w:t>
      </w:r>
      <w:r>
        <w:rPr>
          <w:rFonts w:hint="cs"/>
          <w:rtl/>
        </w:rPr>
        <w:t xml:space="preserve"> בעיות בשלום-בית - תנו לצד השני לדבר, 50% מהזעם ייפתר בשלום-בית. גם פה יש זעם ציבורי גדול מאוד. פגשתי אנשים שאין להם במה לקנות נעליים לילדים לחג. בשידורים שלי אנשים צלצלו ואמרו שאין להם עופות. ארגנו אנשים, שיהיה להם איפה להתארח בחג. יש מצבים במדינת ישראל, </w:t>
      </w:r>
      <w:r>
        <w:rPr>
          <w:rFonts w:hint="cs"/>
          <w:rtl/>
        </w:rPr>
        <w:t xml:space="preserve">שלא יאומן כי יסופר. גדלתי פה בשנות ה-50 וה-60 ולא הרגשנו רעב כזה כמו שיש היום. </w:t>
      </w:r>
    </w:p>
    <w:p w14:paraId="517DA966" w14:textId="77777777" w:rsidR="00000000" w:rsidRDefault="00DD00E1">
      <w:pPr>
        <w:pStyle w:val="a0"/>
        <w:rPr>
          <w:rFonts w:hint="cs"/>
          <w:rtl/>
        </w:rPr>
      </w:pPr>
    </w:p>
    <w:p w14:paraId="5CD890E2" w14:textId="77777777" w:rsidR="00000000" w:rsidRDefault="00DD00E1">
      <w:pPr>
        <w:pStyle w:val="a0"/>
        <w:rPr>
          <w:rFonts w:hint="cs"/>
          <w:rtl/>
        </w:rPr>
      </w:pPr>
      <w:r>
        <w:rPr>
          <w:rFonts w:hint="cs"/>
          <w:rtl/>
        </w:rPr>
        <w:t>במקום לאפשר לאנשים לפתוח ערוצים, לאו דווקא יהודיים, ובלי פיקוח - אמר פה השר פריצקי שיש רדיו "קול חי". עבדתי ברדיו "קול חי". הרדיו משלם תמלוגים או דמי זיכיון כל כך גבוהים, שהוא</w:t>
      </w:r>
      <w:r>
        <w:rPr>
          <w:rFonts w:hint="cs"/>
          <w:rtl/>
        </w:rPr>
        <w:t xml:space="preserve"> צריך את יוסי מימן כדי להחזיק מעמד. ערוץ-10, אני לא יודע אם הוא יחזיק מעמד. למה האזרח צריך לשלם למדינה אגרה כל כך גבוהה בשביל הזכות לדבר? שהמדינה תהיה חכמה ותאפשר לאנשים לדבר, כמובן במגבלות של צנזורה וחוקי לשון הרע והחוקים המתאימים. תארו לעצמכם שיעשו חוק ש</w:t>
      </w:r>
      <w:r>
        <w:rPr>
          <w:rFonts w:hint="cs"/>
          <w:rtl/>
        </w:rPr>
        <w:t xml:space="preserve">מי שמדבר בטלפון צריך זיכיון. כל מי שרוצה לשדר, ישלם איזו אגרה של 1,000 שקלים או אני לא יודע כמה, יקבל רשיון, יעמוד בתנאים החוקיים וישדר. </w:t>
      </w:r>
    </w:p>
    <w:p w14:paraId="7B3B1E57" w14:textId="77777777" w:rsidR="00000000" w:rsidRDefault="00DD00E1">
      <w:pPr>
        <w:pStyle w:val="a0"/>
        <w:rPr>
          <w:rFonts w:hint="cs"/>
          <w:rtl/>
        </w:rPr>
      </w:pPr>
    </w:p>
    <w:p w14:paraId="2607F38E" w14:textId="77777777" w:rsidR="00000000" w:rsidRDefault="00DD00E1">
      <w:pPr>
        <w:pStyle w:val="a0"/>
        <w:rPr>
          <w:rFonts w:hint="cs"/>
          <w:rtl/>
        </w:rPr>
      </w:pPr>
      <w:r>
        <w:rPr>
          <w:rFonts w:hint="cs"/>
          <w:rtl/>
        </w:rPr>
        <w:t xml:space="preserve">אומרים: כשיהיה דיגיטלי. יש היום בכל העולם שידור דיגיטלי. יש בקנדה תחנות בעברית וביידיש, ובארצות-הברית ובכל מקום הדבר </w:t>
      </w:r>
      <w:r>
        <w:rPr>
          <w:rFonts w:hint="cs"/>
          <w:rtl/>
        </w:rPr>
        <w:t xml:space="preserve">הזה קיים. זה עניין טכני, אפשר לעשות את זה, אז עושים חוק ממשלתי שיאסור על מפרסמים לפרסם בערוצים לא-חוקיים. </w:t>
      </w:r>
    </w:p>
    <w:p w14:paraId="1A17637B" w14:textId="77777777" w:rsidR="00000000" w:rsidRDefault="00DD00E1">
      <w:pPr>
        <w:pStyle w:val="a0"/>
        <w:rPr>
          <w:rFonts w:hint="cs"/>
          <w:rtl/>
        </w:rPr>
      </w:pPr>
    </w:p>
    <w:p w14:paraId="0E5037CF" w14:textId="77777777" w:rsidR="00000000" w:rsidRDefault="00DD00E1">
      <w:pPr>
        <w:pStyle w:val="a0"/>
        <w:rPr>
          <w:rFonts w:hint="cs"/>
          <w:rtl/>
        </w:rPr>
      </w:pPr>
      <w:r>
        <w:rPr>
          <w:rFonts w:hint="cs"/>
          <w:rtl/>
        </w:rPr>
        <w:t>איפה כאן היושר האנושי? כמה אנשים עובדים ב"קול ישראל" וב"גלי צה"ל"? למה הם צריכים להחליט על סדר-היום הציבורי? כולם מדברים בכל יום על אותו נושא. כבר צ</w:t>
      </w:r>
      <w:r>
        <w:rPr>
          <w:rFonts w:hint="cs"/>
          <w:rtl/>
        </w:rPr>
        <w:t>יטטתי פעם את איתן הבר, שכתב על המפיקות היורדות לחיינו, שהמפיקה קמה בבוקר ורואה בעיתון איזו ידיעה. אתה ודאי יודע שמצלצלים מייד, מביאים את המרואיינים, מייד המפיקה של התוכנית האחרת חייבת לעמוד בתחרות, וכל היום כולם מדברים על אותו נושא. זו מדינה שמדברת על פלור</w:t>
      </w:r>
      <w:r>
        <w:rPr>
          <w:rFonts w:hint="cs"/>
          <w:rtl/>
        </w:rPr>
        <w:t>ליזם? ארבע בעיות ביום יש במדינה הזאת?</w:t>
      </w:r>
    </w:p>
    <w:p w14:paraId="3679B6AC" w14:textId="77777777" w:rsidR="00000000" w:rsidRDefault="00DD00E1">
      <w:pPr>
        <w:pStyle w:val="a0"/>
        <w:rPr>
          <w:rFonts w:hint="cs"/>
          <w:rtl/>
        </w:rPr>
      </w:pPr>
    </w:p>
    <w:p w14:paraId="7661C058" w14:textId="77777777" w:rsidR="00000000" w:rsidRDefault="00DD00E1">
      <w:pPr>
        <w:pStyle w:val="a0"/>
        <w:rPr>
          <w:rFonts w:hint="cs"/>
          <w:rtl/>
        </w:rPr>
      </w:pPr>
      <w:r>
        <w:rPr>
          <w:rFonts w:hint="cs"/>
          <w:rtl/>
        </w:rPr>
        <w:t>לכן אני שב ומציע לפתוח את העיניים, אלא אם כן מישהו רוצה מלחמה. מה יקרה אם לא יהיו אפיקים לזעם הציבורי? אם יהיה משטר דיכוי? אם שרון וממשלתו יחשבו שיש להם קואליציה כל כך חזקה שהם באמת יוכלו להרעיב את העם? אני חושב שהמשק</w:t>
      </w:r>
      <w:r>
        <w:rPr>
          <w:rFonts w:hint="cs"/>
          <w:rtl/>
        </w:rPr>
        <w:t xml:space="preserve"> הולך למצב עוד יותר קשה מהמצב היום. כל זמן שהוא קיצץ אצל החרדים והחד-הוריות וכל החלשים, זה עוד הלך, עכשיו הוא מתחיל עם העובדים, עם עובדים שיודעים איך להילחם. הוא רוצה פיצוצים פה? הוא רוצה פה מלחמות? הרי הדבר האחרון שחסר למדינה הזאת ולעם הזה, שאנחנו נתחיל ל</w:t>
      </w:r>
      <w:r>
        <w:rPr>
          <w:rFonts w:hint="cs"/>
          <w:rtl/>
        </w:rPr>
        <w:t>הילחם זה בזה פיזית. לזה מלזיה מחכה, לזה הערבים מסביב מחכים.</w:t>
      </w:r>
    </w:p>
    <w:p w14:paraId="1F1CE456" w14:textId="77777777" w:rsidR="00000000" w:rsidRDefault="00DD00E1">
      <w:pPr>
        <w:pStyle w:val="a0"/>
        <w:rPr>
          <w:rFonts w:hint="cs"/>
          <w:rtl/>
        </w:rPr>
      </w:pPr>
    </w:p>
    <w:p w14:paraId="32706E2A" w14:textId="77777777" w:rsidR="00000000" w:rsidRDefault="00DD00E1">
      <w:pPr>
        <w:pStyle w:val="a0"/>
        <w:rPr>
          <w:rFonts w:hint="cs"/>
          <w:rtl/>
        </w:rPr>
      </w:pPr>
      <w:r>
        <w:rPr>
          <w:rFonts w:hint="cs"/>
          <w:rtl/>
        </w:rPr>
        <w:t>למען שלום הציבור, למען שלום בית, למען הדמוקרטיה, למען החירות, אני מציע שידונו בכנסת על הסדרת כל העניין של שידורים פתוחים, אני קורא לזה "שמים פתוחים", אני מתכוון שהתקשורת האלקטרונית תהיה כמו התקשו</w:t>
      </w:r>
      <w:r>
        <w:rPr>
          <w:rFonts w:hint="cs"/>
          <w:rtl/>
        </w:rPr>
        <w:t>רת המודפסת - אותם חוקים, אותו דבר לכל האזרחים. זה יהיה טוב לכולנו, ואני מאחל שנה טובה וחורף טוב לכל עם ישראל. תודה רבה.</w:t>
      </w:r>
    </w:p>
    <w:p w14:paraId="1E3F2092" w14:textId="77777777" w:rsidR="00000000" w:rsidRDefault="00DD00E1">
      <w:pPr>
        <w:pStyle w:val="a0"/>
        <w:rPr>
          <w:rFonts w:hint="cs"/>
          <w:rtl/>
        </w:rPr>
      </w:pPr>
    </w:p>
    <w:p w14:paraId="76D1364F" w14:textId="77777777" w:rsidR="00000000" w:rsidRDefault="00DD00E1">
      <w:pPr>
        <w:pStyle w:val="af1"/>
        <w:rPr>
          <w:rtl/>
        </w:rPr>
      </w:pPr>
      <w:r>
        <w:rPr>
          <w:rtl/>
        </w:rPr>
        <w:t>היו"ר משה כחלון:</w:t>
      </w:r>
    </w:p>
    <w:p w14:paraId="531D7A85" w14:textId="77777777" w:rsidR="00000000" w:rsidRDefault="00DD00E1">
      <w:pPr>
        <w:pStyle w:val="a0"/>
        <w:rPr>
          <w:rtl/>
        </w:rPr>
      </w:pPr>
    </w:p>
    <w:p w14:paraId="2CF22A0B" w14:textId="77777777" w:rsidR="00000000" w:rsidRDefault="00DD00E1">
      <w:pPr>
        <w:pStyle w:val="a0"/>
        <w:rPr>
          <w:rFonts w:hint="cs"/>
          <w:rtl/>
        </w:rPr>
      </w:pPr>
      <w:r>
        <w:rPr>
          <w:rFonts w:hint="cs"/>
          <w:rtl/>
        </w:rPr>
        <w:t xml:space="preserve">תודה רבה. כפי שאמרתי, תשובה מפי סגן השר מיכאל רצון, תינתן במועד מאוחר יותר. </w:t>
      </w:r>
    </w:p>
    <w:p w14:paraId="6143A6C9" w14:textId="77777777" w:rsidR="00000000" w:rsidRDefault="00DD00E1">
      <w:pPr>
        <w:pStyle w:val="a0"/>
        <w:rPr>
          <w:rFonts w:hint="cs"/>
          <w:rtl/>
        </w:rPr>
      </w:pPr>
    </w:p>
    <w:p w14:paraId="7B624F19" w14:textId="77777777" w:rsidR="00000000" w:rsidRDefault="00DD00E1">
      <w:pPr>
        <w:pStyle w:val="a0"/>
        <w:rPr>
          <w:rFonts w:hint="cs"/>
          <w:rtl/>
        </w:rPr>
      </w:pPr>
      <w:r>
        <w:rPr>
          <w:rFonts w:hint="cs"/>
          <w:rtl/>
        </w:rPr>
        <w:t>חברי הכנסת, תמה הישיבה. הישיבה הבאה תתק</w:t>
      </w:r>
      <w:r>
        <w:rPr>
          <w:rFonts w:hint="cs"/>
          <w:rtl/>
        </w:rPr>
        <w:t>יים ביום שני, א' בחשוון התשס"ד, 27 באוקטובר 2003, בשעה 16:00. ישיבה זו נעולה.</w:t>
      </w:r>
    </w:p>
    <w:p w14:paraId="0581695F" w14:textId="77777777" w:rsidR="00000000" w:rsidRDefault="00DD00E1">
      <w:pPr>
        <w:pStyle w:val="a0"/>
        <w:rPr>
          <w:rFonts w:hint="cs"/>
          <w:rtl/>
        </w:rPr>
      </w:pPr>
    </w:p>
    <w:p w14:paraId="50B41B95" w14:textId="77777777" w:rsidR="00000000" w:rsidRDefault="00DD00E1">
      <w:pPr>
        <w:pStyle w:val="a0"/>
        <w:jc w:val="center"/>
        <w:rPr>
          <w:rFonts w:hint="cs"/>
          <w:rtl/>
        </w:rPr>
      </w:pPr>
      <w:r>
        <w:rPr>
          <w:rFonts w:hint="cs"/>
          <w:rtl/>
        </w:rPr>
        <w:t>הישיבה ננעלה בשעה 18:59.</w:t>
      </w:r>
    </w:p>
    <w:p w14:paraId="2892F434" w14:textId="77777777" w:rsidR="00000000" w:rsidRDefault="00DD00E1">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9B28C" w14:textId="77777777" w:rsidR="00000000" w:rsidRDefault="00DD00E1">
      <w:r>
        <w:separator/>
      </w:r>
    </w:p>
  </w:endnote>
  <w:endnote w:type="continuationSeparator" w:id="0">
    <w:p w14:paraId="6FE56DBE" w14:textId="77777777" w:rsidR="00000000" w:rsidRDefault="00DD0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AA64C" w14:textId="77777777" w:rsidR="00000000" w:rsidRDefault="00DD00E1">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73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219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F36E6" w14:textId="77777777" w:rsidR="00000000" w:rsidRDefault="00DD00E1">
      <w:r>
        <w:separator/>
      </w:r>
    </w:p>
  </w:footnote>
  <w:footnote w:type="continuationSeparator" w:id="0">
    <w:p w14:paraId="153544B9" w14:textId="77777777" w:rsidR="00000000" w:rsidRDefault="00DD00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6139_1-46.doc"/>
    <w:docVar w:name="Position" w:val="Merged1-46"/>
    <w:docVar w:name="Queue" w:val="1-46"/>
    <w:docVar w:name="SaveYN" w:val="N"/>
    <w:docVar w:name="Session" w:val="16139"/>
    <w:docVar w:name="SessionDate" w:val="22/10/03"/>
    <w:docVar w:name="SpeakersNum" w:val="0"/>
    <w:docVar w:name="StartMode" w:val="4"/>
  </w:docVars>
  <w:rsids>
    <w:rsidRoot w:val="00DD00E1"/>
    <w:rsid w:val="00DD00E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C6FAC"/>
  <w15:chartTrackingRefBased/>
  <w15:docId w15:val="{20B2A5DD-2AEF-4A87-84F8-EA9EB193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43994</Words>
  <Characters>250767</Characters>
  <Application>Microsoft Office Word</Application>
  <DocSecurity>0</DocSecurity>
  <Lines>2089</Lines>
  <Paragraphs>588</Paragraphs>
  <ScaleCrop>false</ScaleCrop>
  <HeadingPairs>
    <vt:vector size="2" baseType="variant">
      <vt:variant>
        <vt:lpstr>שם</vt:lpstr>
      </vt:variant>
      <vt:variant>
        <vt:i4>1</vt:i4>
      </vt:variant>
    </vt:vector>
  </HeadingPairs>
  <TitlesOfParts>
    <vt:vector size="1" baseType="lpstr">
      <vt:lpstr>חוברת א'</vt:lpstr>
    </vt:vector>
  </TitlesOfParts>
  <Company>EDS</Company>
  <LinksUpToDate>false</LinksUpToDate>
  <CharactersWithSpaces>294173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60 מתאריך 22/10/2003</dc:title>
  <dc:subject/>
  <dc:creator>knesset</dc:creator>
  <cp:keywords/>
  <dc:description/>
  <cp:lastModifiedBy>vladimir</cp:lastModifiedBy>
  <cp:revision>2</cp:revision>
  <cp:lastPrinted>2004-03-14T09:54:00Z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02158304</vt:lpwstr>
  </property>
  <property fmtid="{D5CDD505-2E9C-101B-9397-08002B2CF9AE}" pid="4" name="SDDocDate">
    <vt:lpwstr>2005-07-26T22:01:57Z</vt:lpwstr>
  </property>
  <property fmtid="{D5CDD505-2E9C-101B-9397-08002B2CF9AE}" pid="5" name="SDHebDate">
    <vt:lpwstr>י"ט בתמוז, התשס"ה</vt:lpwstr>
  </property>
  <property fmtid="{D5CDD505-2E9C-101B-9397-08002B2CF9AE}" pid="6" name="SDCategories">
    <vt:lpwstr>:דף הבית:נושאים:דברי הכנסת:כנסת 16;#</vt:lpwstr>
  </property>
  <property fmtid="{D5CDD505-2E9C-101B-9397-08002B2CF9AE}" pid="7" name="MisYeshiva">
    <vt:lpwstr>60.0000000000000</vt:lpwstr>
  </property>
  <property fmtid="{D5CDD505-2E9C-101B-9397-08002B2CF9AE}" pid="8" name="SDAuthor">
    <vt:lpwstr>דבורה אביבי</vt:lpwstr>
  </property>
  <property fmtid="{D5CDD505-2E9C-101B-9397-08002B2CF9AE}" pid="9" name="TaarichYeshiva">
    <vt:lpwstr>2003-10-22T02:00:00Z</vt:lpwstr>
  </property>
</Properties>
</file>