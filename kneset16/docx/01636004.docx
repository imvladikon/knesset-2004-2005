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62BE6" w14:textId="77777777" w:rsidR="00000000" w:rsidRDefault="00373EE0">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3B4EE1B5" w14:textId="77777777" w:rsidR="00000000" w:rsidRDefault="00373EE0">
      <w:pPr>
        <w:pStyle w:val="TOC1"/>
        <w:tabs>
          <w:tab w:val="right" w:leader="dot" w:pos="8296"/>
        </w:tabs>
        <w:rPr>
          <w:rFonts w:ascii="Times New Roman" w:hAnsi="Times New Roman" w:cs="Times New Roman"/>
          <w:sz w:val="24"/>
          <w:szCs w:val="24"/>
        </w:rPr>
      </w:pPr>
      <w:r>
        <w:rPr>
          <w:rtl/>
        </w:rPr>
        <w:t>הצעה לסדר</w:t>
      </w:r>
      <w:r>
        <w:tab/>
      </w:r>
      <w:r>
        <w:fldChar w:fldCharType="begin"/>
      </w:r>
      <w:r>
        <w:instrText xml:space="preserve"> PAGEREF _Toc70050326 \h </w:instrText>
      </w:r>
      <w:r>
        <w:fldChar w:fldCharType="separate"/>
      </w:r>
      <w:r>
        <w:t>4</w:t>
      </w:r>
      <w:r>
        <w:fldChar w:fldCharType="end"/>
      </w:r>
    </w:p>
    <w:p w14:paraId="5C35BDB6" w14:textId="77777777" w:rsidR="00000000" w:rsidRDefault="00373EE0">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_Toc70050327 \h </w:instrText>
      </w:r>
      <w:r>
        <w:fldChar w:fldCharType="separate"/>
      </w:r>
      <w:r>
        <w:t>4</w:t>
      </w:r>
      <w:r>
        <w:fldChar w:fldCharType="end"/>
      </w:r>
    </w:p>
    <w:p w14:paraId="14BBCA9C" w14:textId="77777777" w:rsidR="00000000" w:rsidRDefault="00373EE0">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_Toc70050328 \h </w:instrText>
      </w:r>
      <w:r>
        <w:fldChar w:fldCharType="separate"/>
      </w:r>
      <w:r>
        <w:t>5</w:t>
      </w:r>
      <w:r>
        <w:fldChar w:fldCharType="end"/>
      </w:r>
    </w:p>
    <w:p w14:paraId="03586DD6" w14:textId="77777777" w:rsidR="00000000" w:rsidRDefault="00373EE0">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_Toc70050329</w:instrText>
      </w:r>
      <w:r>
        <w:instrText xml:space="preserve"> \h </w:instrText>
      </w:r>
      <w:r>
        <w:fldChar w:fldCharType="separate"/>
      </w:r>
      <w:r>
        <w:t>5</w:t>
      </w:r>
      <w:r>
        <w:fldChar w:fldCharType="end"/>
      </w:r>
    </w:p>
    <w:p w14:paraId="727A4FD4" w14:textId="77777777" w:rsidR="00000000" w:rsidRDefault="00373EE0">
      <w:pPr>
        <w:pStyle w:val="TOC1"/>
        <w:tabs>
          <w:tab w:val="right" w:leader="dot" w:pos="8296"/>
        </w:tabs>
        <w:rPr>
          <w:rFonts w:ascii="Times New Roman" w:hAnsi="Times New Roman" w:cs="Times New Roman"/>
          <w:sz w:val="24"/>
          <w:szCs w:val="24"/>
        </w:rPr>
      </w:pPr>
      <w:r>
        <w:rPr>
          <w:rtl/>
        </w:rPr>
        <w:t>הצעות סיעות העבודה-מימד</w:t>
      </w:r>
      <w:r>
        <w:t>--</w:t>
      </w:r>
      <w:r>
        <w:rPr>
          <w:rtl/>
        </w:rPr>
        <w:t>יהדות התורה</w:t>
      </w:r>
      <w:r>
        <w:t xml:space="preserve">, </w:t>
      </w:r>
      <w:r>
        <w:rPr>
          <w:rtl/>
        </w:rPr>
        <w:t>בל"ד</w:t>
      </w:r>
      <w:r>
        <w:t>—</w:t>
      </w:r>
      <w:r>
        <w:rPr>
          <w:rtl/>
        </w:rPr>
        <w:t>מרצ--רע"ם,</w:t>
      </w:r>
      <w:r>
        <w:tab/>
      </w:r>
      <w:r>
        <w:fldChar w:fldCharType="begin"/>
      </w:r>
      <w:r>
        <w:instrText xml:space="preserve"> PAGEREF _Toc70050330 \h </w:instrText>
      </w:r>
      <w:r>
        <w:fldChar w:fldCharType="separate"/>
      </w:r>
      <w:r>
        <w:t>7</w:t>
      </w:r>
      <w:r>
        <w:fldChar w:fldCharType="end"/>
      </w:r>
    </w:p>
    <w:p w14:paraId="595574D8" w14:textId="77777777" w:rsidR="00000000" w:rsidRDefault="00373EE0">
      <w:pPr>
        <w:pStyle w:val="TOC1"/>
        <w:tabs>
          <w:tab w:val="right" w:leader="dot" w:pos="8296"/>
        </w:tabs>
        <w:rPr>
          <w:rFonts w:ascii="Times New Roman" w:hAnsi="Times New Roman" w:cs="Times New Roman"/>
          <w:sz w:val="24"/>
          <w:szCs w:val="24"/>
        </w:rPr>
      </w:pPr>
      <w:r>
        <w:rPr>
          <w:rtl/>
        </w:rPr>
        <w:t>ש"ס, חד"ש-תע"ל ועם אחד</w:t>
      </w:r>
      <w:r>
        <w:t xml:space="preserve"> </w:t>
      </w:r>
      <w:r>
        <w:rPr>
          <w:rtl/>
        </w:rPr>
        <w:t>להביע אי-אמון בממשלה בשל</w:t>
      </w:r>
      <w:r>
        <w:t>:</w:t>
      </w:r>
      <w:r>
        <w:tab/>
      </w:r>
      <w:r>
        <w:fldChar w:fldCharType="begin"/>
      </w:r>
      <w:r>
        <w:instrText xml:space="preserve"> PAGEREF _Toc70050331 \h </w:instrText>
      </w:r>
      <w:r>
        <w:fldChar w:fldCharType="separate"/>
      </w:r>
      <w:r>
        <w:t>7</w:t>
      </w:r>
      <w:r>
        <w:fldChar w:fldCharType="end"/>
      </w:r>
    </w:p>
    <w:p w14:paraId="3E7073FC" w14:textId="77777777" w:rsidR="00000000" w:rsidRDefault="00373EE0">
      <w:pPr>
        <w:pStyle w:val="TOC1"/>
        <w:tabs>
          <w:tab w:val="right" w:leader="dot" w:pos="8296"/>
        </w:tabs>
        <w:rPr>
          <w:rFonts w:ascii="Times New Roman" w:hAnsi="Times New Roman" w:cs="Times New Roman"/>
          <w:sz w:val="24"/>
          <w:szCs w:val="24"/>
        </w:rPr>
      </w:pPr>
      <w:r>
        <w:rPr>
          <w:rtl/>
        </w:rPr>
        <w:t>א. הפגיעה בשירותי הבריאות לאזרחים ולזוגות צעירים בפריפריה</w:t>
      </w:r>
      <w:r>
        <w:t>;</w:t>
      </w:r>
      <w:r>
        <w:tab/>
      </w:r>
      <w:r>
        <w:fldChar w:fldCharType="begin"/>
      </w:r>
      <w:r>
        <w:instrText xml:space="preserve"> PAGEREF _Toc70050332 </w:instrText>
      </w:r>
      <w:r>
        <w:instrText xml:space="preserve">\h </w:instrText>
      </w:r>
      <w:r>
        <w:fldChar w:fldCharType="separate"/>
      </w:r>
      <w:r>
        <w:t>7</w:t>
      </w:r>
      <w:r>
        <w:fldChar w:fldCharType="end"/>
      </w:r>
    </w:p>
    <w:p w14:paraId="7B1E6B80" w14:textId="77777777" w:rsidR="00000000" w:rsidRDefault="00373EE0">
      <w:pPr>
        <w:pStyle w:val="TOC1"/>
        <w:tabs>
          <w:tab w:val="right" w:leader="dot" w:pos="8296"/>
        </w:tabs>
        <w:rPr>
          <w:rFonts w:ascii="Times New Roman" w:hAnsi="Times New Roman" w:cs="Times New Roman"/>
          <w:sz w:val="24"/>
          <w:szCs w:val="24"/>
        </w:rPr>
      </w:pPr>
      <w:r>
        <w:rPr>
          <w:rtl/>
        </w:rPr>
        <w:t>ב. הריסת בתים בבענה ובמקומות אחרים והתעלמותה של הממשלה מהחלטות</w:t>
      </w:r>
      <w:r>
        <w:tab/>
      </w:r>
      <w:r>
        <w:fldChar w:fldCharType="begin"/>
      </w:r>
      <w:r>
        <w:instrText xml:space="preserve"> PAGEREF _Toc70050333 \h </w:instrText>
      </w:r>
      <w:r>
        <w:fldChar w:fldCharType="separate"/>
      </w:r>
      <w:r>
        <w:t>7</w:t>
      </w:r>
      <w:r>
        <w:fldChar w:fldCharType="end"/>
      </w:r>
    </w:p>
    <w:p w14:paraId="590F0F59" w14:textId="77777777" w:rsidR="00000000" w:rsidRDefault="00373EE0">
      <w:pPr>
        <w:pStyle w:val="TOC1"/>
        <w:tabs>
          <w:tab w:val="right" w:leader="dot" w:pos="8296"/>
        </w:tabs>
        <w:rPr>
          <w:rFonts w:ascii="Times New Roman" w:hAnsi="Times New Roman" w:cs="Times New Roman"/>
          <w:sz w:val="24"/>
          <w:szCs w:val="24"/>
        </w:rPr>
      </w:pPr>
      <w:r>
        <w:rPr>
          <w:rtl/>
        </w:rPr>
        <w:t>קודמות בדבר הצורך לפתור את מצוקת הקרקע והדיור במגזר הערבי;</w:t>
      </w:r>
      <w:r>
        <w:tab/>
      </w:r>
      <w:r>
        <w:fldChar w:fldCharType="begin"/>
      </w:r>
      <w:r>
        <w:instrText xml:space="preserve"> PAGEREF _Toc70050334 \h </w:instrText>
      </w:r>
      <w:r>
        <w:fldChar w:fldCharType="separate"/>
      </w:r>
      <w:r>
        <w:t>7</w:t>
      </w:r>
      <w:r>
        <w:fldChar w:fldCharType="end"/>
      </w:r>
    </w:p>
    <w:p w14:paraId="31CCC14B" w14:textId="77777777" w:rsidR="00000000" w:rsidRDefault="00373EE0">
      <w:pPr>
        <w:pStyle w:val="TOC1"/>
        <w:tabs>
          <w:tab w:val="right" w:leader="dot" w:pos="8296"/>
        </w:tabs>
        <w:rPr>
          <w:rFonts w:ascii="Times New Roman" w:hAnsi="Times New Roman" w:cs="Times New Roman"/>
          <w:sz w:val="24"/>
          <w:szCs w:val="24"/>
        </w:rPr>
      </w:pPr>
      <w:r>
        <w:rPr>
          <w:rtl/>
        </w:rPr>
        <w:t>ג. התנהלותה בנושא גדר ההפרדה;</w:t>
      </w:r>
      <w:r>
        <w:tab/>
      </w:r>
      <w:r>
        <w:fldChar w:fldCharType="begin"/>
      </w:r>
      <w:r>
        <w:instrText xml:space="preserve"> PAGEREF _Toc70050335 \h </w:instrText>
      </w:r>
      <w:r>
        <w:fldChar w:fldCharType="separate"/>
      </w:r>
      <w:r>
        <w:t>7</w:t>
      </w:r>
      <w:r>
        <w:fldChar w:fldCharType="end"/>
      </w:r>
    </w:p>
    <w:p w14:paraId="17202CAC" w14:textId="77777777" w:rsidR="00000000" w:rsidRDefault="00373EE0">
      <w:pPr>
        <w:pStyle w:val="TOC1"/>
        <w:tabs>
          <w:tab w:val="right" w:leader="dot" w:pos="8296"/>
        </w:tabs>
        <w:rPr>
          <w:rFonts w:ascii="Times New Roman" w:hAnsi="Times New Roman" w:cs="Times New Roman"/>
          <w:sz w:val="24"/>
          <w:szCs w:val="24"/>
        </w:rPr>
      </w:pPr>
      <w:r>
        <w:rPr>
          <w:rtl/>
        </w:rPr>
        <w:t xml:space="preserve">ד. </w:t>
      </w:r>
      <w:r>
        <w:rPr>
          <w:rtl/>
        </w:rPr>
        <w:t>העלייה החדה באבטלה לשיא חדש בייחוד בקרב נשים ועולים חדשים</w:t>
      </w:r>
      <w:r>
        <w:tab/>
      </w:r>
      <w:r>
        <w:fldChar w:fldCharType="begin"/>
      </w:r>
      <w:r>
        <w:instrText xml:space="preserve"> PAGEREF _Toc70050336 \h </w:instrText>
      </w:r>
      <w:r>
        <w:fldChar w:fldCharType="separate"/>
      </w:r>
      <w:r>
        <w:t>7</w:t>
      </w:r>
      <w:r>
        <w:fldChar w:fldCharType="end"/>
      </w:r>
    </w:p>
    <w:p w14:paraId="485E6E78" w14:textId="77777777" w:rsidR="00000000" w:rsidRDefault="00373EE0">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_Toc70050337 \h </w:instrText>
      </w:r>
      <w:r>
        <w:fldChar w:fldCharType="separate"/>
      </w:r>
      <w:r>
        <w:t>7</w:t>
      </w:r>
      <w:r>
        <w:fldChar w:fldCharType="end"/>
      </w:r>
    </w:p>
    <w:p w14:paraId="69C0BCF8" w14:textId="77777777" w:rsidR="00000000" w:rsidRDefault="00373EE0">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_Toc70050338 \h </w:instrText>
      </w:r>
      <w:r>
        <w:fldChar w:fldCharType="separate"/>
      </w:r>
      <w:r>
        <w:t>10</w:t>
      </w:r>
      <w:r>
        <w:fldChar w:fldCharType="end"/>
      </w:r>
    </w:p>
    <w:p w14:paraId="221E6BF5" w14:textId="77777777" w:rsidR="00000000" w:rsidRDefault="00373EE0">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_Toc70050339 \h </w:instrText>
      </w:r>
      <w:r>
        <w:fldChar w:fldCharType="separate"/>
      </w:r>
      <w:r>
        <w:t>19</w:t>
      </w:r>
      <w:r>
        <w:fldChar w:fldCharType="end"/>
      </w:r>
    </w:p>
    <w:p w14:paraId="04206522" w14:textId="77777777" w:rsidR="00000000" w:rsidRDefault="00373EE0">
      <w:pPr>
        <w:pStyle w:val="TOC2"/>
        <w:tabs>
          <w:tab w:val="right" w:leader="dot" w:pos="8296"/>
        </w:tabs>
        <w:ind w:right="0"/>
        <w:rPr>
          <w:rFonts w:ascii="Times New Roman" w:hAnsi="Times New Roman" w:cs="Times New Roman"/>
          <w:sz w:val="24"/>
          <w:szCs w:val="24"/>
        </w:rPr>
      </w:pPr>
      <w:r>
        <w:rPr>
          <w:rtl/>
        </w:rPr>
        <w:t>עסאם מח</w:t>
      </w:r>
      <w:r>
        <w:rPr>
          <w:rtl/>
        </w:rPr>
        <w:t>'ול (חד"ש-תע"ל):</w:t>
      </w:r>
      <w:r>
        <w:tab/>
      </w:r>
      <w:r>
        <w:fldChar w:fldCharType="begin"/>
      </w:r>
      <w:r>
        <w:instrText xml:space="preserve"> PAGEREF _Toc70050340 \h </w:instrText>
      </w:r>
      <w:r>
        <w:fldChar w:fldCharType="separate"/>
      </w:r>
      <w:r>
        <w:t>29</w:t>
      </w:r>
      <w:r>
        <w:fldChar w:fldCharType="end"/>
      </w:r>
    </w:p>
    <w:p w14:paraId="69D475A2" w14:textId="77777777" w:rsidR="00000000" w:rsidRDefault="00373EE0">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_Toc70050341 \h </w:instrText>
      </w:r>
      <w:r>
        <w:fldChar w:fldCharType="separate"/>
      </w:r>
      <w:r>
        <w:t>42</w:t>
      </w:r>
      <w:r>
        <w:fldChar w:fldCharType="end"/>
      </w:r>
    </w:p>
    <w:p w14:paraId="16B1AF1B" w14:textId="77777777" w:rsidR="00000000" w:rsidRDefault="00373EE0">
      <w:pPr>
        <w:pStyle w:val="TOC2"/>
        <w:tabs>
          <w:tab w:val="right" w:leader="dot" w:pos="8296"/>
        </w:tabs>
        <w:ind w:right="0"/>
        <w:rPr>
          <w:rFonts w:ascii="Times New Roman" w:hAnsi="Times New Roman" w:cs="Times New Roman"/>
          <w:sz w:val="24"/>
          <w:szCs w:val="24"/>
        </w:rPr>
      </w:pPr>
      <w:r>
        <w:rPr>
          <w:rtl/>
        </w:rPr>
        <w:t>שר התעשייה, המסחר והתעסוקה אהוד אולמרט:</w:t>
      </w:r>
      <w:r>
        <w:tab/>
      </w:r>
      <w:r>
        <w:fldChar w:fldCharType="begin"/>
      </w:r>
      <w:r>
        <w:instrText xml:space="preserve"> PAGEREF _Toc70050342 \h </w:instrText>
      </w:r>
      <w:r>
        <w:fldChar w:fldCharType="separate"/>
      </w:r>
      <w:r>
        <w:t>43</w:t>
      </w:r>
      <w:r>
        <w:fldChar w:fldCharType="end"/>
      </w:r>
    </w:p>
    <w:p w14:paraId="39975DD3" w14:textId="77777777" w:rsidR="00000000" w:rsidRDefault="00373EE0">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_Toc70050343 </w:instrText>
      </w:r>
      <w:r>
        <w:instrText xml:space="preserve">\h </w:instrText>
      </w:r>
      <w:r>
        <w:fldChar w:fldCharType="separate"/>
      </w:r>
      <w:r>
        <w:t>46</w:t>
      </w:r>
      <w:r>
        <w:fldChar w:fldCharType="end"/>
      </w:r>
    </w:p>
    <w:p w14:paraId="7EF73846" w14:textId="77777777" w:rsidR="00000000" w:rsidRDefault="00373EE0">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_Toc70050344 \h </w:instrText>
      </w:r>
      <w:r>
        <w:fldChar w:fldCharType="separate"/>
      </w:r>
      <w:r>
        <w:t>63</w:t>
      </w:r>
      <w:r>
        <w:fldChar w:fldCharType="end"/>
      </w:r>
    </w:p>
    <w:p w14:paraId="6D36C05A" w14:textId="77777777" w:rsidR="00000000" w:rsidRDefault="00373EE0">
      <w:pPr>
        <w:pStyle w:val="TOC2"/>
        <w:tabs>
          <w:tab w:val="right" w:leader="dot" w:pos="8296"/>
        </w:tabs>
        <w:ind w:right="0"/>
        <w:rPr>
          <w:rFonts w:ascii="Times New Roman" w:hAnsi="Times New Roman" w:cs="Times New Roman"/>
          <w:sz w:val="24"/>
          <w:szCs w:val="24"/>
        </w:rPr>
      </w:pPr>
      <w:r>
        <w:rPr>
          <w:rtl/>
        </w:rPr>
        <w:t>סגן שר הביטחון זאב</w:t>
      </w:r>
      <w:r>
        <w:t xml:space="preserve"> </w:t>
      </w:r>
      <w:r>
        <w:rPr>
          <w:rtl/>
        </w:rPr>
        <w:t>בוים:</w:t>
      </w:r>
      <w:r>
        <w:tab/>
      </w:r>
      <w:r>
        <w:fldChar w:fldCharType="begin"/>
      </w:r>
      <w:r>
        <w:instrText xml:space="preserve"> PAGEREF _Toc70050345 \h </w:instrText>
      </w:r>
      <w:r>
        <w:fldChar w:fldCharType="separate"/>
      </w:r>
      <w:r>
        <w:t>67</w:t>
      </w:r>
      <w:r>
        <w:fldChar w:fldCharType="end"/>
      </w:r>
    </w:p>
    <w:p w14:paraId="687E1E53" w14:textId="77777777" w:rsidR="00000000" w:rsidRDefault="00373EE0">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_Toc70050346 \h </w:instrText>
      </w:r>
      <w:r>
        <w:fldChar w:fldCharType="separate"/>
      </w:r>
      <w:r>
        <w:t>70</w:t>
      </w:r>
      <w:r>
        <w:fldChar w:fldCharType="end"/>
      </w:r>
    </w:p>
    <w:p w14:paraId="495E4A11" w14:textId="77777777" w:rsidR="00000000" w:rsidRDefault="00373EE0">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_Toc70050347 \h </w:instrText>
      </w:r>
      <w:r>
        <w:fldChar w:fldCharType="separate"/>
      </w:r>
      <w:r>
        <w:t>71</w:t>
      </w:r>
      <w:r>
        <w:fldChar w:fldCharType="end"/>
      </w:r>
    </w:p>
    <w:p w14:paraId="414C47F1" w14:textId="77777777" w:rsidR="00000000" w:rsidRDefault="00373EE0">
      <w:pPr>
        <w:pStyle w:val="TOC1"/>
        <w:tabs>
          <w:tab w:val="right" w:leader="dot" w:pos="8296"/>
        </w:tabs>
        <w:rPr>
          <w:rFonts w:ascii="Times New Roman" w:hAnsi="Times New Roman" w:cs="Times New Roman"/>
          <w:sz w:val="24"/>
          <w:szCs w:val="24"/>
        </w:rPr>
      </w:pPr>
      <w:r>
        <w:rPr>
          <w:rtl/>
        </w:rPr>
        <w:t>הצעות סיעות העבודה-מימד</w:t>
      </w:r>
      <w:r>
        <w:t>--</w:t>
      </w:r>
      <w:r>
        <w:rPr>
          <w:rtl/>
        </w:rPr>
        <w:t>י</w:t>
      </w:r>
      <w:r>
        <w:rPr>
          <w:rtl/>
        </w:rPr>
        <w:t>הדות התורה, בל"ד</w:t>
      </w:r>
      <w:r>
        <w:t>—</w:t>
      </w:r>
      <w:r>
        <w:rPr>
          <w:rtl/>
        </w:rPr>
        <w:t>מרצ-</w:t>
      </w:r>
      <w:r>
        <w:t>-</w:t>
      </w:r>
      <w:r>
        <w:rPr>
          <w:rtl/>
        </w:rPr>
        <w:t>רע"ם, ש"ס,</w:t>
      </w:r>
      <w:r>
        <w:tab/>
      </w:r>
      <w:r>
        <w:fldChar w:fldCharType="begin"/>
      </w:r>
      <w:r>
        <w:instrText xml:space="preserve"> PAGEREF _Toc70050348 \h </w:instrText>
      </w:r>
      <w:r>
        <w:fldChar w:fldCharType="separate"/>
      </w:r>
      <w:r>
        <w:t>71</w:t>
      </w:r>
      <w:r>
        <w:fldChar w:fldCharType="end"/>
      </w:r>
    </w:p>
    <w:p w14:paraId="2670B342" w14:textId="77777777" w:rsidR="00000000" w:rsidRDefault="00373EE0">
      <w:pPr>
        <w:pStyle w:val="TOC1"/>
        <w:tabs>
          <w:tab w:val="right" w:leader="dot" w:pos="8296"/>
        </w:tabs>
        <w:rPr>
          <w:rFonts w:ascii="Times New Roman" w:hAnsi="Times New Roman" w:cs="Times New Roman"/>
          <w:sz w:val="24"/>
          <w:szCs w:val="24"/>
        </w:rPr>
      </w:pPr>
      <w:r>
        <w:rPr>
          <w:rtl/>
        </w:rPr>
        <w:t>חד"ש-תע"ל ועם אחד להביע אי-אמון בממשלה בשל:</w:t>
      </w:r>
      <w:r>
        <w:tab/>
      </w:r>
      <w:r>
        <w:fldChar w:fldCharType="begin"/>
      </w:r>
      <w:r>
        <w:instrText xml:space="preserve"> PAGEREF _Toc70050349 \h </w:instrText>
      </w:r>
      <w:r>
        <w:fldChar w:fldCharType="separate"/>
      </w:r>
      <w:r>
        <w:t>71</w:t>
      </w:r>
      <w:r>
        <w:fldChar w:fldCharType="end"/>
      </w:r>
    </w:p>
    <w:p w14:paraId="4C99A220" w14:textId="77777777" w:rsidR="00000000" w:rsidRDefault="00373EE0">
      <w:pPr>
        <w:pStyle w:val="TOC1"/>
        <w:tabs>
          <w:tab w:val="right" w:leader="dot" w:pos="8296"/>
        </w:tabs>
        <w:rPr>
          <w:rFonts w:ascii="Times New Roman" w:hAnsi="Times New Roman" w:cs="Times New Roman"/>
          <w:sz w:val="24"/>
          <w:szCs w:val="24"/>
        </w:rPr>
      </w:pPr>
      <w:r>
        <w:rPr>
          <w:rtl/>
        </w:rPr>
        <w:t>א.</w:t>
      </w:r>
      <w:r>
        <w:t xml:space="preserve"> </w:t>
      </w:r>
      <w:r>
        <w:rPr>
          <w:rtl/>
        </w:rPr>
        <w:t>הפגיעה בשירותי הבריאות לאזרחים ובזוגות צעירים בפריפריה</w:t>
      </w:r>
      <w:r>
        <w:t>;</w:t>
      </w:r>
      <w:r>
        <w:tab/>
      </w:r>
      <w:r>
        <w:fldChar w:fldCharType="begin"/>
      </w:r>
      <w:r>
        <w:instrText xml:space="preserve"> PAGEREF _Toc70050350 \h </w:instrText>
      </w:r>
      <w:r>
        <w:fldChar w:fldCharType="separate"/>
      </w:r>
      <w:r>
        <w:t>71</w:t>
      </w:r>
      <w:r>
        <w:fldChar w:fldCharType="end"/>
      </w:r>
    </w:p>
    <w:p w14:paraId="3CED737A" w14:textId="77777777" w:rsidR="00000000" w:rsidRDefault="00373EE0">
      <w:pPr>
        <w:pStyle w:val="TOC1"/>
        <w:tabs>
          <w:tab w:val="right" w:leader="dot" w:pos="8296"/>
        </w:tabs>
        <w:rPr>
          <w:rFonts w:ascii="Times New Roman" w:hAnsi="Times New Roman" w:cs="Times New Roman"/>
          <w:sz w:val="24"/>
          <w:szCs w:val="24"/>
        </w:rPr>
      </w:pPr>
      <w:r>
        <w:rPr>
          <w:rtl/>
        </w:rPr>
        <w:t>ב. הריסת בתים בבענה ובמק</w:t>
      </w:r>
      <w:r>
        <w:rPr>
          <w:rtl/>
        </w:rPr>
        <w:t>ומות אחרים והתעלמותה של הממשלה</w:t>
      </w:r>
      <w:r>
        <w:tab/>
      </w:r>
      <w:r>
        <w:fldChar w:fldCharType="begin"/>
      </w:r>
      <w:r>
        <w:instrText xml:space="preserve"> PAGEREF _Toc70050351 \h </w:instrText>
      </w:r>
      <w:r>
        <w:fldChar w:fldCharType="separate"/>
      </w:r>
      <w:r>
        <w:t>71</w:t>
      </w:r>
      <w:r>
        <w:fldChar w:fldCharType="end"/>
      </w:r>
    </w:p>
    <w:p w14:paraId="7C73DE97" w14:textId="77777777" w:rsidR="00000000" w:rsidRDefault="00373EE0">
      <w:pPr>
        <w:pStyle w:val="TOC1"/>
        <w:tabs>
          <w:tab w:val="right" w:leader="dot" w:pos="8296"/>
        </w:tabs>
        <w:rPr>
          <w:rFonts w:ascii="Times New Roman" w:hAnsi="Times New Roman" w:cs="Times New Roman"/>
          <w:sz w:val="24"/>
          <w:szCs w:val="24"/>
        </w:rPr>
      </w:pPr>
      <w:r>
        <w:rPr>
          <w:rtl/>
        </w:rPr>
        <w:t>מהחלטות קודמות בדבר  הצורך לפתור את מצוקת הקרקע והדיור במגזר הערבי</w:t>
      </w:r>
      <w:r>
        <w:t>;</w:t>
      </w:r>
      <w:r>
        <w:tab/>
      </w:r>
      <w:r>
        <w:fldChar w:fldCharType="begin"/>
      </w:r>
      <w:r>
        <w:instrText xml:space="preserve"> PAGEREF _Toc70050352 \h </w:instrText>
      </w:r>
      <w:r>
        <w:fldChar w:fldCharType="separate"/>
      </w:r>
      <w:r>
        <w:t>71</w:t>
      </w:r>
      <w:r>
        <w:fldChar w:fldCharType="end"/>
      </w:r>
    </w:p>
    <w:p w14:paraId="042F4DCE" w14:textId="77777777" w:rsidR="00000000" w:rsidRDefault="00373EE0">
      <w:pPr>
        <w:pStyle w:val="TOC1"/>
        <w:tabs>
          <w:tab w:val="right" w:leader="dot" w:pos="8296"/>
        </w:tabs>
        <w:rPr>
          <w:rFonts w:ascii="Times New Roman" w:hAnsi="Times New Roman" w:cs="Times New Roman"/>
          <w:sz w:val="24"/>
          <w:szCs w:val="24"/>
        </w:rPr>
      </w:pPr>
      <w:r>
        <w:rPr>
          <w:rtl/>
        </w:rPr>
        <w:t>ג. התנהלותה של הממשלה בנושא גדר ההפרדה</w:t>
      </w:r>
      <w:r>
        <w:t>;</w:t>
      </w:r>
      <w:r>
        <w:tab/>
      </w:r>
      <w:r>
        <w:fldChar w:fldCharType="begin"/>
      </w:r>
      <w:r>
        <w:instrText xml:space="preserve"> PAGEREF _Toc70050353 \h </w:instrText>
      </w:r>
      <w:r>
        <w:fldChar w:fldCharType="separate"/>
      </w:r>
      <w:r>
        <w:t>71</w:t>
      </w:r>
      <w:r>
        <w:fldChar w:fldCharType="end"/>
      </w:r>
    </w:p>
    <w:p w14:paraId="25C8908F" w14:textId="77777777" w:rsidR="00000000" w:rsidRDefault="00373EE0">
      <w:pPr>
        <w:pStyle w:val="TOC1"/>
        <w:tabs>
          <w:tab w:val="right" w:leader="dot" w:pos="8296"/>
        </w:tabs>
        <w:rPr>
          <w:rFonts w:ascii="Times New Roman" w:hAnsi="Times New Roman" w:cs="Times New Roman"/>
          <w:sz w:val="24"/>
          <w:szCs w:val="24"/>
        </w:rPr>
      </w:pPr>
      <w:r>
        <w:rPr>
          <w:rtl/>
        </w:rPr>
        <w:t>ד. העלייה החדה באבטלה</w:t>
      </w:r>
      <w:r>
        <w:rPr>
          <w:rtl/>
        </w:rPr>
        <w:t xml:space="preserve"> לשיא חדש בייחוד בקרב נשים ועולים חדשים</w:t>
      </w:r>
      <w:r>
        <w:tab/>
      </w:r>
      <w:r>
        <w:fldChar w:fldCharType="begin"/>
      </w:r>
      <w:r>
        <w:instrText xml:space="preserve"> PAGEREF _Toc70050354 \h </w:instrText>
      </w:r>
      <w:r>
        <w:fldChar w:fldCharType="separate"/>
      </w:r>
      <w:r>
        <w:t>71</w:t>
      </w:r>
      <w:r>
        <w:fldChar w:fldCharType="end"/>
      </w:r>
    </w:p>
    <w:p w14:paraId="1A5E84AF" w14:textId="77777777" w:rsidR="00000000" w:rsidRDefault="00373EE0">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_Toc70050355 \h </w:instrText>
      </w:r>
      <w:r>
        <w:fldChar w:fldCharType="separate"/>
      </w:r>
      <w:r>
        <w:t>71</w:t>
      </w:r>
      <w:r>
        <w:fldChar w:fldCharType="end"/>
      </w:r>
    </w:p>
    <w:p w14:paraId="3714F309" w14:textId="77777777" w:rsidR="00000000" w:rsidRDefault="00373EE0">
      <w:pPr>
        <w:pStyle w:val="TOC2"/>
        <w:tabs>
          <w:tab w:val="right" w:leader="dot" w:pos="8296"/>
        </w:tabs>
        <w:ind w:right="0"/>
        <w:rPr>
          <w:rFonts w:ascii="Times New Roman" w:hAnsi="Times New Roman" w:cs="Times New Roman"/>
          <w:sz w:val="24"/>
          <w:szCs w:val="24"/>
        </w:rPr>
      </w:pPr>
      <w:r>
        <w:rPr>
          <w:rtl/>
        </w:rPr>
        <w:t>שר התעשייה, המסחר והתעסוקה אהוד אולמרט:</w:t>
      </w:r>
      <w:r>
        <w:tab/>
      </w:r>
      <w:r>
        <w:fldChar w:fldCharType="begin"/>
      </w:r>
      <w:r>
        <w:instrText xml:space="preserve"> PAGEREF _Toc70050356 \h </w:instrText>
      </w:r>
      <w:r>
        <w:fldChar w:fldCharType="separate"/>
      </w:r>
      <w:r>
        <w:t>75</w:t>
      </w:r>
      <w:r>
        <w:fldChar w:fldCharType="end"/>
      </w:r>
    </w:p>
    <w:p w14:paraId="39BC625B" w14:textId="77777777" w:rsidR="00000000" w:rsidRDefault="00373EE0">
      <w:pPr>
        <w:pStyle w:val="TOC2"/>
        <w:tabs>
          <w:tab w:val="right" w:leader="dot" w:pos="8296"/>
        </w:tabs>
        <w:ind w:right="0"/>
        <w:rPr>
          <w:rFonts w:ascii="Times New Roman" w:hAnsi="Times New Roman" w:cs="Times New Roman"/>
          <w:sz w:val="24"/>
          <w:szCs w:val="24"/>
        </w:rPr>
      </w:pPr>
      <w:r>
        <w:rPr>
          <w:rtl/>
        </w:rPr>
        <w:t>קולט אביטל (העבודה-מימד):</w:t>
      </w:r>
      <w:r>
        <w:tab/>
      </w:r>
      <w:r>
        <w:fldChar w:fldCharType="begin"/>
      </w:r>
      <w:r>
        <w:instrText xml:space="preserve"> PAGEREF _Toc70050357 \h </w:instrText>
      </w:r>
      <w:r>
        <w:fldChar w:fldCharType="separate"/>
      </w:r>
      <w:r>
        <w:t>81</w:t>
      </w:r>
      <w:r>
        <w:fldChar w:fldCharType="end"/>
      </w:r>
    </w:p>
    <w:p w14:paraId="0B161ED8" w14:textId="77777777" w:rsidR="00000000" w:rsidRDefault="00373EE0">
      <w:pPr>
        <w:pStyle w:val="TOC2"/>
        <w:tabs>
          <w:tab w:val="right" w:leader="dot" w:pos="8296"/>
        </w:tabs>
        <w:ind w:right="0"/>
        <w:rPr>
          <w:rFonts w:ascii="Times New Roman" w:hAnsi="Times New Roman" w:cs="Times New Roman"/>
          <w:sz w:val="24"/>
          <w:szCs w:val="24"/>
        </w:rPr>
      </w:pPr>
      <w:r>
        <w:rPr>
          <w:rtl/>
        </w:rPr>
        <w:t>רוח</w:t>
      </w:r>
      <w:r>
        <w:rPr>
          <w:rtl/>
        </w:rPr>
        <w:t>מה</w:t>
      </w:r>
      <w:r>
        <w:t xml:space="preserve"> </w:t>
      </w:r>
      <w:r>
        <w:rPr>
          <w:rtl/>
        </w:rPr>
        <w:t>אברהם (הליכוד):</w:t>
      </w:r>
      <w:r>
        <w:tab/>
      </w:r>
      <w:r>
        <w:fldChar w:fldCharType="begin"/>
      </w:r>
      <w:r>
        <w:instrText xml:space="preserve"> PAGEREF _Toc70050358 \h </w:instrText>
      </w:r>
      <w:r>
        <w:fldChar w:fldCharType="separate"/>
      </w:r>
      <w:r>
        <w:t>83</w:t>
      </w:r>
      <w:r>
        <w:fldChar w:fldCharType="end"/>
      </w:r>
    </w:p>
    <w:p w14:paraId="6AA9F984" w14:textId="77777777" w:rsidR="00000000" w:rsidRDefault="00373EE0">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_Toc70050359 \h </w:instrText>
      </w:r>
      <w:r>
        <w:fldChar w:fldCharType="separate"/>
      </w:r>
      <w:r>
        <w:t>83</w:t>
      </w:r>
      <w:r>
        <w:fldChar w:fldCharType="end"/>
      </w:r>
    </w:p>
    <w:p w14:paraId="15D62DDF" w14:textId="77777777" w:rsidR="00000000" w:rsidRDefault="00373EE0">
      <w:pPr>
        <w:pStyle w:val="TOC2"/>
        <w:tabs>
          <w:tab w:val="right" w:leader="dot" w:pos="8296"/>
        </w:tabs>
        <w:ind w:right="0"/>
        <w:rPr>
          <w:rFonts w:ascii="Times New Roman" w:hAnsi="Times New Roman" w:cs="Times New Roman"/>
          <w:sz w:val="24"/>
          <w:szCs w:val="24"/>
        </w:rPr>
      </w:pPr>
      <w:r>
        <w:rPr>
          <w:rtl/>
        </w:rPr>
        <w:t>אהוד רצאבי (שינוי):</w:t>
      </w:r>
      <w:r>
        <w:tab/>
      </w:r>
      <w:r>
        <w:fldChar w:fldCharType="begin"/>
      </w:r>
      <w:r>
        <w:instrText xml:space="preserve"> PAGEREF _Toc70050360 \h </w:instrText>
      </w:r>
      <w:r>
        <w:fldChar w:fldCharType="separate"/>
      </w:r>
      <w:r>
        <w:t>85</w:t>
      </w:r>
      <w:r>
        <w:fldChar w:fldCharType="end"/>
      </w:r>
    </w:p>
    <w:p w14:paraId="54AA9396" w14:textId="77777777" w:rsidR="00000000" w:rsidRDefault="00373EE0">
      <w:pPr>
        <w:pStyle w:val="TOC2"/>
        <w:tabs>
          <w:tab w:val="right" w:leader="dot" w:pos="8296"/>
        </w:tabs>
        <w:ind w:right="0"/>
        <w:rPr>
          <w:rFonts w:ascii="Times New Roman" w:hAnsi="Times New Roman" w:cs="Times New Roman"/>
          <w:sz w:val="24"/>
          <w:szCs w:val="24"/>
        </w:rPr>
      </w:pPr>
      <w:r>
        <w:rPr>
          <w:rtl/>
        </w:rPr>
        <w:lastRenderedPageBreak/>
        <w:t>יצחק כהן (ש"ס):</w:t>
      </w:r>
      <w:r>
        <w:tab/>
      </w:r>
      <w:r>
        <w:fldChar w:fldCharType="begin"/>
      </w:r>
      <w:r>
        <w:instrText xml:space="preserve"> PAGEREF _Toc70050361 \h </w:instrText>
      </w:r>
      <w:r>
        <w:fldChar w:fldCharType="separate"/>
      </w:r>
      <w:r>
        <w:t>86</w:t>
      </w:r>
      <w:r>
        <w:fldChar w:fldCharType="end"/>
      </w:r>
    </w:p>
    <w:p w14:paraId="2EECB796" w14:textId="77777777" w:rsidR="00000000" w:rsidRDefault="00373EE0">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w:instrText>
      </w:r>
      <w:r>
        <w:instrText xml:space="preserve">_Toc70050362 \h </w:instrText>
      </w:r>
      <w:r>
        <w:fldChar w:fldCharType="separate"/>
      </w:r>
      <w:r>
        <w:t>88</w:t>
      </w:r>
      <w:r>
        <w:fldChar w:fldCharType="end"/>
      </w:r>
    </w:p>
    <w:p w14:paraId="4A4BC404" w14:textId="77777777" w:rsidR="00000000" w:rsidRDefault="00373EE0">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_Toc70050363 \h </w:instrText>
      </w:r>
      <w:r>
        <w:fldChar w:fldCharType="separate"/>
      </w:r>
      <w:r>
        <w:t>89</w:t>
      </w:r>
      <w:r>
        <w:fldChar w:fldCharType="end"/>
      </w:r>
    </w:p>
    <w:p w14:paraId="57ABB514" w14:textId="77777777" w:rsidR="00000000" w:rsidRDefault="00373EE0">
      <w:pPr>
        <w:pStyle w:val="TOC2"/>
        <w:tabs>
          <w:tab w:val="right" w:leader="dot" w:pos="8296"/>
        </w:tabs>
        <w:ind w:right="0"/>
        <w:rPr>
          <w:rFonts w:ascii="Times New Roman" w:hAnsi="Times New Roman" w:cs="Times New Roman"/>
          <w:sz w:val="24"/>
          <w:szCs w:val="24"/>
        </w:rPr>
      </w:pPr>
      <w:r>
        <w:rPr>
          <w:rtl/>
        </w:rPr>
        <w:t>גילה פינקלשטיין (מפד"ל):</w:t>
      </w:r>
      <w:r>
        <w:tab/>
      </w:r>
      <w:r>
        <w:fldChar w:fldCharType="begin"/>
      </w:r>
      <w:r>
        <w:instrText xml:space="preserve"> PAGEREF _Toc70050364 \h </w:instrText>
      </w:r>
      <w:r>
        <w:fldChar w:fldCharType="separate"/>
      </w:r>
      <w:r>
        <w:t>91</w:t>
      </w:r>
      <w:r>
        <w:fldChar w:fldCharType="end"/>
      </w:r>
    </w:p>
    <w:p w14:paraId="714EA21F" w14:textId="77777777" w:rsidR="00000000" w:rsidRDefault="00373EE0">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_Toc70050365 \h </w:instrText>
      </w:r>
      <w:r>
        <w:fldChar w:fldCharType="separate"/>
      </w:r>
      <w:r>
        <w:t>92</w:t>
      </w:r>
      <w:r>
        <w:fldChar w:fldCharType="end"/>
      </w:r>
    </w:p>
    <w:p w14:paraId="70AE61A4" w14:textId="77777777" w:rsidR="00000000" w:rsidRDefault="00373EE0">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_Toc70050366 \h </w:instrText>
      </w:r>
      <w:r>
        <w:fldChar w:fldCharType="separate"/>
      </w:r>
      <w:r>
        <w:t>93</w:t>
      </w:r>
      <w:r>
        <w:fldChar w:fldCharType="end"/>
      </w:r>
    </w:p>
    <w:p w14:paraId="6CE4BD72" w14:textId="77777777" w:rsidR="00000000" w:rsidRDefault="00373EE0">
      <w:pPr>
        <w:pStyle w:val="TOC2"/>
        <w:tabs>
          <w:tab w:val="right" w:leader="dot" w:pos="8296"/>
        </w:tabs>
        <w:ind w:right="0"/>
        <w:rPr>
          <w:rFonts w:ascii="Times New Roman" w:hAnsi="Times New Roman" w:cs="Times New Roman"/>
          <w:sz w:val="24"/>
          <w:szCs w:val="24"/>
        </w:rPr>
      </w:pPr>
      <w:r>
        <w:rPr>
          <w:rtl/>
        </w:rPr>
        <w:t>מוחמד ברכה (חד</w:t>
      </w:r>
      <w:r>
        <w:rPr>
          <w:rtl/>
        </w:rPr>
        <w:t>"ש-תע"ל):</w:t>
      </w:r>
      <w:r>
        <w:tab/>
      </w:r>
      <w:r>
        <w:fldChar w:fldCharType="begin"/>
      </w:r>
      <w:r>
        <w:instrText xml:space="preserve"> PAGEREF _Toc70050367 \h </w:instrText>
      </w:r>
      <w:r>
        <w:fldChar w:fldCharType="separate"/>
      </w:r>
      <w:r>
        <w:t>95</w:t>
      </w:r>
      <w:r>
        <w:fldChar w:fldCharType="end"/>
      </w:r>
    </w:p>
    <w:p w14:paraId="1E44BBC5" w14:textId="77777777" w:rsidR="00000000" w:rsidRDefault="00373EE0">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_Toc70050368 \h </w:instrText>
      </w:r>
      <w:r>
        <w:fldChar w:fldCharType="separate"/>
      </w:r>
      <w:r>
        <w:t>97</w:t>
      </w:r>
      <w:r>
        <w:fldChar w:fldCharType="end"/>
      </w:r>
    </w:p>
    <w:p w14:paraId="4DE44A0F" w14:textId="77777777" w:rsidR="00000000" w:rsidRDefault="00373EE0">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ab/>
      </w:r>
      <w:r>
        <w:fldChar w:fldCharType="begin"/>
      </w:r>
      <w:r>
        <w:instrText xml:space="preserve"> PAGEREF _Toc70050369 \h </w:instrText>
      </w:r>
      <w:r>
        <w:fldChar w:fldCharType="separate"/>
      </w:r>
      <w:r>
        <w:t>97</w:t>
      </w:r>
      <w:r>
        <w:fldChar w:fldCharType="end"/>
      </w:r>
    </w:p>
    <w:p w14:paraId="49FA04F4" w14:textId="77777777" w:rsidR="00000000" w:rsidRDefault="00373EE0">
      <w:pPr>
        <w:pStyle w:val="TOC1"/>
        <w:tabs>
          <w:tab w:val="right" w:leader="dot" w:pos="8296"/>
        </w:tabs>
        <w:rPr>
          <w:rFonts w:ascii="Times New Roman" w:hAnsi="Times New Roman" w:cs="Times New Roman"/>
          <w:sz w:val="24"/>
          <w:szCs w:val="24"/>
        </w:rPr>
      </w:pPr>
      <w:r>
        <w:rPr>
          <w:rtl/>
        </w:rPr>
        <w:t>הצעות סיעות העבודה-מימד</w:t>
      </w:r>
      <w:r>
        <w:t xml:space="preserve">-- </w:t>
      </w:r>
      <w:r>
        <w:rPr>
          <w:rtl/>
        </w:rPr>
        <w:t>יהדות התורה, בל"ד</w:t>
      </w:r>
      <w:r>
        <w:t>—</w:t>
      </w:r>
      <w:r>
        <w:rPr>
          <w:rtl/>
        </w:rPr>
        <w:t xml:space="preserve">מרצ--רע"ם, </w:t>
      </w:r>
      <w:r>
        <w:t xml:space="preserve"> </w:t>
      </w:r>
      <w:r>
        <w:rPr>
          <w:rtl/>
        </w:rPr>
        <w:t xml:space="preserve">ש"ס, חד"ש-תע"ל ועם אחד להביע אי-אמון </w:t>
      </w:r>
      <w:r>
        <w:rPr>
          <w:rtl/>
        </w:rPr>
        <w:t>בממשלה בשל:</w:t>
      </w:r>
      <w:r>
        <w:tab/>
      </w:r>
      <w:r>
        <w:fldChar w:fldCharType="begin"/>
      </w:r>
      <w:r>
        <w:instrText xml:space="preserve"> PAGEREF _Toc70050370 \h </w:instrText>
      </w:r>
      <w:r>
        <w:fldChar w:fldCharType="separate"/>
      </w:r>
      <w:r>
        <w:t>97</w:t>
      </w:r>
      <w:r>
        <w:fldChar w:fldCharType="end"/>
      </w:r>
    </w:p>
    <w:p w14:paraId="179CE6E0" w14:textId="77777777" w:rsidR="00000000" w:rsidRDefault="00373EE0">
      <w:pPr>
        <w:pStyle w:val="TOC1"/>
        <w:tabs>
          <w:tab w:val="right" w:leader="dot" w:pos="8296"/>
        </w:tabs>
        <w:rPr>
          <w:rFonts w:ascii="Times New Roman" w:hAnsi="Times New Roman" w:cs="Times New Roman"/>
          <w:sz w:val="24"/>
          <w:szCs w:val="24"/>
        </w:rPr>
      </w:pPr>
      <w:r>
        <w:rPr>
          <w:rtl/>
        </w:rPr>
        <w:t>א.</w:t>
      </w:r>
      <w:r>
        <w:t xml:space="preserve"> </w:t>
      </w:r>
      <w:r>
        <w:rPr>
          <w:rtl/>
        </w:rPr>
        <w:t>הפגיעה בשירותי הבריאות לאזרחים ובזוגות צעירים בפריפריה</w:t>
      </w:r>
      <w:r>
        <w:t>;</w:t>
      </w:r>
      <w:r>
        <w:tab/>
      </w:r>
      <w:r>
        <w:fldChar w:fldCharType="begin"/>
      </w:r>
      <w:r>
        <w:instrText xml:space="preserve"> PAGEREF _Toc70050371 \h </w:instrText>
      </w:r>
      <w:r>
        <w:fldChar w:fldCharType="separate"/>
      </w:r>
      <w:r>
        <w:t>97</w:t>
      </w:r>
      <w:r>
        <w:fldChar w:fldCharType="end"/>
      </w:r>
    </w:p>
    <w:p w14:paraId="7951D7DE" w14:textId="77777777" w:rsidR="00000000" w:rsidRDefault="00373EE0">
      <w:pPr>
        <w:pStyle w:val="TOC1"/>
        <w:tabs>
          <w:tab w:val="right" w:leader="dot" w:pos="8296"/>
        </w:tabs>
        <w:rPr>
          <w:rFonts w:ascii="Times New Roman" w:hAnsi="Times New Roman" w:cs="Times New Roman"/>
          <w:sz w:val="24"/>
          <w:szCs w:val="24"/>
        </w:rPr>
      </w:pPr>
      <w:r>
        <w:rPr>
          <w:rtl/>
        </w:rPr>
        <w:t>ב.</w:t>
      </w:r>
      <w:r>
        <w:t xml:space="preserve"> </w:t>
      </w:r>
      <w:r>
        <w:rPr>
          <w:rtl/>
        </w:rPr>
        <w:t xml:space="preserve">הריסת בתים בבענה ובמקומות אחרים והתעלמותה של הממשלה מהחלטות </w:t>
      </w:r>
      <w:r>
        <w:t xml:space="preserve"> </w:t>
      </w:r>
      <w:r>
        <w:rPr>
          <w:rtl/>
        </w:rPr>
        <w:t>קודמות בדבר  הצורך לפתור את מצוקת הקרקע והדיור במגזר הערב</w:t>
      </w:r>
      <w:r>
        <w:rPr>
          <w:rtl/>
        </w:rPr>
        <w:t>י</w:t>
      </w:r>
      <w:r>
        <w:t>;</w:t>
      </w:r>
      <w:r>
        <w:tab/>
      </w:r>
      <w:r>
        <w:fldChar w:fldCharType="begin"/>
      </w:r>
      <w:r>
        <w:instrText xml:space="preserve"> PAGEREF _Toc70050372 \h </w:instrText>
      </w:r>
      <w:r>
        <w:fldChar w:fldCharType="separate"/>
      </w:r>
      <w:r>
        <w:t>97</w:t>
      </w:r>
      <w:r>
        <w:fldChar w:fldCharType="end"/>
      </w:r>
    </w:p>
    <w:p w14:paraId="53D35E34" w14:textId="77777777" w:rsidR="00000000" w:rsidRDefault="00373EE0">
      <w:pPr>
        <w:pStyle w:val="TOC1"/>
        <w:tabs>
          <w:tab w:val="right" w:leader="dot" w:pos="8296"/>
        </w:tabs>
        <w:rPr>
          <w:rFonts w:ascii="Times New Roman" w:hAnsi="Times New Roman" w:cs="Times New Roman"/>
          <w:sz w:val="24"/>
          <w:szCs w:val="24"/>
        </w:rPr>
      </w:pPr>
      <w:r>
        <w:rPr>
          <w:rtl/>
        </w:rPr>
        <w:t>ג. התנהלותה של הממשלה בנושא גדר ההפרדה</w:t>
      </w:r>
      <w:r>
        <w:t>;</w:t>
      </w:r>
      <w:r>
        <w:tab/>
      </w:r>
      <w:r>
        <w:fldChar w:fldCharType="begin"/>
      </w:r>
      <w:r>
        <w:instrText xml:space="preserve"> PAGEREF _Toc70050373 \h </w:instrText>
      </w:r>
      <w:r>
        <w:fldChar w:fldCharType="separate"/>
      </w:r>
      <w:r>
        <w:t>97</w:t>
      </w:r>
      <w:r>
        <w:fldChar w:fldCharType="end"/>
      </w:r>
    </w:p>
    <w:p w14:paraId="6ED1C2C9" w14:textId="77777777" w:rsidR="00000000" w:rsidRDefault="00373EE0">
      <w:pPr>
        <w:pStyle w:val="TOC1"/>
        <w:tabs>
          <w:tab w:val="right" w:leader="dot" w:pos="8296"/>
        </w:tabs>
        <w:rPr>
          <w:rFonts w:ascii="Times New Roman" w:hAnsi="Times New Roman" w:cs="Times New Roman"/>
          <w:sz w:val="24"/>
          <w:szCs w:val="24"/>
        </w:rPr>
      </w:pPr>
      <w:r>
        <w:rPr>
          <w:rtl/>
        </w:rPr>
        <w:t>ד. העלייה החדה באבטלה לשיא חדש בייחוד בקרב נשים ועולים חדשים</w:t>
      </w:r>
      <w:r>
        <w:tab/>
      </w:r>
      <w:r>
        <w:fldChar w:fldCharType="begin"/>
      </w:r>
      <w:r>
        <w:instrText xml:space="preserve"> PAGEREF _Toc70050374 \h </w:instrText>
      </w:r>
      <w:r>
        <w:fldChar w:fldCharType="separate"/>
      </w:r>
      <w:r>
        <w:t>97</w:t>
      </w:r>
      <w:r>
        <w:fldChar w:fldCharType="end"/>
      </w:r>
    </w:p>
    <w:p w14:paraId="002A8751" w14:textId="77777777" w:rsidR="00000000" w:rsidRDefault="00373EE0">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_Toc70050375 \h </w:instrText>
      </w:r>
      <w:r>
        <w:fldChar w:fldCharType="separate"/>
      </w:r>
      <w:r>
        <w:t>98</w:t>
      </w:r>
      <w:r>
        <w:fldChar w:fldCharType="end"/>
      </w:r>
    </w:p>
    <w:p w14:paraId="7A95F049" w14:textId="77777777" w:rsidR="00000000" w:rsidRDefault="00373EE0">
      <w:pPr>
        <w:pStyle w:val="TOC2"/>
        <w:tabs>
          <w:tab w:val="right" w:leader="dot" w:pos="8296"/>
        </w:tabs>
        <w:ind w:right="0"/>
        <w:rPr>
          <w:rFonts w:ascii="Times New Roman" w:hAnsi="Times New Roman" w:cs="Times New Roman"/>
          <w:sz w:val="24"/>
          <w:szCs w:val="24"/>
        </w:rPr>
      </w:pPr>
      <w:r>
        <w:rPr>
          <w:rtl/>
        </w:rPr>
        <w:t>ג</w:t>
      </w:r>
      <w:r>
        <w:t>'</w:t>
      </w:r>
      <w:r>
        <w:rPr>
          <w:rtl/>
        </w:rPr>
        <w:t>מאל ז</w:t>
      </w:r>
      <w:r>
        <w:rPr>
          <w:rtl/>
        </w:rPr>
        <w:t>חאלקה (בל"ד):</w:t>
      </w:r>
      <w:r>
        <w:tab/>
      </w:r>
      <w:r>
        <w:fldChar w:fldCharType="begin"/>
      </w:r>
      <w:r>
        <w:instrText xml:space="preserve"> PAGEREF _Toc70050376 \h </w:instrText>
      </w:r>
      <w:r>
        <w:fldChar w:fldCharType="separate"/>
      </w:r>
      <w:r>
        <w:t>100</w:t>
      </w:r>
      <w:r>
        <w:fldChar w:fldCharType="end"/>
      </w:r>
    </w:p>
    <w:p w14:paraId="653013C2" w14:textId="77777777" w:rsidR="00000000" w:rsidRDefault="00373EE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_Toc70050377 \h </w:instrText>
      </w:r>
      <w:r>
        <w:fldChar w:fldCharType="separate"/>
      </w:r>
      <w:r>
        <w:t>103</w:t>
      </w:r>
      <w:r>
        <w:fldChar w:fldCharType="end"/>
      </w:r>
    </w:p>
    <w:p w14:paraId="0072EFA5" w14:textId="77777777" w:rsidR="00000000" w:rsidRDefault="00373EE0">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_Toc70050378 \h </w:instrText>
      </w:r>
      <w:r>
        <w:fldChar w:fldCharType="separate"/>
      </w:r>
      <w:r>
        <w:t>105</w:t>
      </w:r>
      <w:r>
        <w:fldChar w:fldCharType="end"/>
      </w:r>
    </w:p>
    <w:p w14:paraId="54602B36" w14:textId="77777777" w:rsidR="00000000" w:rsidRDefault="00373EE0">
      <w:pPr>
        <w:pStyle w:val="TOC1"/>
        <w:tabs>
          <w:tab w:val="right" w:leader="dot" w:pos="8296"/>
        </w:tabs>
        <w:rPr>
          <w:rFonts w:ascii="Times New Roman" w:hAnsi="Times New Roman" w:cs="Times New Roman"/>
          <w:sz w:val="24"/>
          <w:szCs w:val="24"/>
        </w:rPr>
      </w:pPr>
      <w:r>
        <w:rPr>
          <w:rtl/>
        </w:rPr>
        <w:t>הצעת</w:t>
      </w:r>
      <w:r>
        <w:t xml:space="preserve"> </w:t>
      </w:r>
      <w:r>
        <w:rPr>
          <w:rtl/>
        </w:rPr>
        <w:t>חוק הכנסת (תיקון מס' 18), התשס"ד-2004</w:t>
      </w:r>
      <w:r>
        <w:tab/>
      </w:r>
      <w:r>
        <w:fldChar w:fldCharType="begin"/>
      </w:r>
      <w:r>
        <w:instrText xml:space="preserve"> PAGEREF _Toc70050379 \h </w:instrText>
      </w:r>
      <w:r>
        <w:fldChar w:fldCharType="separate"/>
      </w:r>
      <w:r>
        <w:t>108</w:t>
      </w:r>
      <w:r>
        <w:fldChar w:fldCharType="end"/>
      </w:r>
    </w:p>
    <w:p w14:paraId="08669F26" w14:textId="77777777" w:rsidR="00000000" w:rsidRDefault="00373EE0">
      <w:pPr>
        <w:pStyle w:val="TOC1"/>
        <w:tabs>
          <w:tab w:val="right" w:leader="dot" w:pos="8296"/>
        </w:tabs>
        <w:rPr>
          <w:rFonts w:ascii="Times New Roman" w:hAnsi="Times New Roman" w:cs="Times New Roman"/>
          <w:sz w:val="24"/>
          <w:szCs w:val="24"/>
        </w:rPr>
      </w:pPr>
      <w:r>
        <w:t>(</w:t>
      </w:r>
      <w:r>
        <w:rPr>
          <w:rtl/>
        </w:rPr>
        <w:t>קריאה שנייה וקריאה שלישי</w:t>
      </w:r>
      <w:r>
        <w:rPr>
          <w:rtl/>
        </w:rPr>
        <w:t>ת)</w:t>
      </w:r>
      <w:r>
        <w:tab/>
      </w:r>
      <w:r>
        <w:fldChar w:fldCharType="begin"/>
      </w:r>
      <w:r>
        <w:instrText xml:space="preserve"> PAGEREF _Toc70050380 \h </w:instrText>
      </w:r>
      <w:r>
        <w:fldChar w:fldCharType="separate"/>
      </w:r>
      <w:r>
        <w:t>108</w:t>
      </w:r>
      <w:r>
        <w:fldChar w:fldCharType="end"/>
      </w:r>
    </w:p>
    <w:p w14:paraId="63F41C4A" w14:textId="77777777" w:rsidR="00000000" w:rsidRDefault="00373EE0">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(בשם ועדת הכנסת</w:t>
      </w:r>
      <w:r>
        <w:t>):</w:t>
      </w:r>
      <w:r>
        <w:tab/>
      </w:r>
      <w:r>
        <w:fldChar w:fldCharType="begin"/>
      </w:r>
      <w:r>
        <w:instrText xml:space="preserve"> PAGEREF _Toc70050381 \h </w:instrText>
      </w:r>
      <w:r>
        <w:fldChar w:fldCharType="separate"/>
      </w:r>
      <w:r>
        <w:t>109</w:t>
      </w:r>
      <w:r>
        <w:fldChar w:fldCharType="end"/>
      </w:r>
    </w:p>
    <w:p w14:paraId="26EE3886" w14:textId="77777777" w:rsidR="00000000" w:rsidRDefault="00373EE0">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_Toc70050382 \h </w:instrText>
      </w:r>
      <w:r>
        <w:fldChar w:fldCharType="separate"/>
      </w:r>
      <w:r>
        <w:t>111</w:t>
      </w:r>
      <w:r>
        <w:fldChar w:fldCharType="end"/>
      </w:r>
    </w:p>
    <w:p w14:paraId="1BFB26E7" w14:textId="77777777" w:rsidR="00000000" w:rsidRDefault="00373EE0">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_Toc70050383 \h </w:instrText>
      </w:r>
      <w:r>
        <w:fldChar w:fldCharType="separate"/>
      </w:r>
      <w:r>
        <w:t>113</w:t>
      </w:r>
      <w:r>
        <w:fldChar w:fldCharType="end"/>
      </w:r>
    </w:p>
    <w:p w14:paraId="0D102491" w14:textId="77777777" w:rsidR="00000000" w:rsidRDefault="00373EE0">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_Toc7005038</w:instrText>
      </w:r>
      <w:r>
        <w:instrText xml:space="preserve">4 \h </w:instrText>
      </w:r>
      <w:r>
        <w:fldChar w:fldCharType="separate"/>
      </w:r>
      <w:r>
        <w:t>118</w:t>
      </w:r>
      <w:r>
        <w:fldChar w:fldCharType="end"/>
      </w:r>
    </w:p>
    <w:p w14:paraId="3F578E71" w14:textId="77777777" w:rsidR="00000000" w:rsidRDefault="00373EE0">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_Toc70050385 \h </w:instrText>
      </w:r>
      <w:r>
        <w:fldChar w:fldCharType="separate"/>
      </w:r>
      <w:r>
        <w:t>120</w:t>
      </w:r>
      <w:r>
        <w:fldChar w:fldCharType="end"/>
      </w:r>
    </w:p>
    <w:p w14:paraId="1D004EA2" w14:textId="77777777" w:rsidR="00000000" w:rsidRDefault="00373EE0">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_Toc70050386 \h </w:instrText>
      </w:r>
      <w:r>
        <w:fldChar w:fldCharType="separate"/>
      </w:r>
      <w:r>
        <w:t>122</w:t>
      </w:r>
      <w:r>
        <w:fldChar w:fldCharType="end"/>
      </w:r>
    </w:p>
    <w:p w14:paraId="2FD55E91" w14:textId="77777777" w:rsidR="00000000" w:rsidRDefault="00373EE0">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_Toc70050387 \h </w:instrText>
      </w:r>
      <w:r>
        <w:fldChar w:fldCharType="separate"/>
      </w:r>
      <w:r>
        <w:t>123</w:t>
      </w:r>
      <w:r>
        <w:fldChar w:fldCharType="end"/>
      </w:r>
    </w:p>
    <w:p w14:paraId="27999F9E" w14:textId="77777777" w:rsidR="00000000" w:rsidRDefault="00373EE0">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_Toc70050388 \h </w:instrText>
      </w:r>
      <w:r>
        <w:fldChar w:fldCharType="separate"/>
      </w:r>
      <w:r>
        <w:t>124</w:t>
      </w:r>
      <w:r>
        <w:fldChar w:fldCharType="end"/>
      </w:r>
    </w:p>
    <w:p w14:paraId="4B8D3A0D" w14:textId="77777777" w:rsidR="00000000" w:rsidRDefault="00373EE0">
      <w:pPr>
        <w:pStyle w:val="TOC2"/>
        <w:tabs>
          <w:tab w:val="right" w:leader="dot" w:pos="8296"/>
        </w:tabs>
        <w:ind w:right="0"/>
        <w:rPr>
          <w:rFonts w:ascii="Times New Roman" w:hAnsi="Times New Roman" w:cs="Times New Roman"/>
          <w:sz w:val="24"/>
          <w:szCs w:val="24"/>
        </w:rPr>
      </w:pPr>
      <w:r>
        <w:rPr>
          <w:rtl/>
        </w:rPr>
        <w:t>זהבה גלאון (מרצ)</w:t>
      </w:r>
      <w:r>
        <w:rPr>
          <w:rtl/>
        </w:rPr>
        <w:t>:</w:t>
      </w:r>
      <w:r>
        <w:tab/>
      </w:r>
      <w:r>
        <w:fldChar w:fldCharType="begin"/>
      </w:r>
      <w:r>
        <w:instrText xml:space="preserve"> PAGEREF _Toc70050389 \h </w:instrText>
      </w:r>
      <w:r>
        <w:fldChar w:fldCharType="separate"/>
      </w:r>
      <w:r>
        <w:t>129</w:t>
      </w:r>
      <w:r>
        <w:fldChar w:fldCharType="end"/>
      </w:r>
    </w:p>
    <w:p w14:paraId="03F8F3C5" w14:textId="77777777" w:rsidR="00000000" w:rsidRDefault="00373EE0">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(בשם ועדת הכנסת</w:t>
      </w:r>
      <w:r>
        <w:t>):</w:t>
      </w:r>
      <w:r>
        <w:tab/>
      </w:r>
      <w:r>
        <w:fldChar w:fldCharType="begin"/>
      </w:r>
      <w:r>
        <w:instrText xml:space="preserve"> PAGEREF _Toc70050390 \h </w:instrText>
      </w:r>
      <w:r>
        <w:fldChar w:fldCharType="separate"/>
      </w:r>
      <w:r>
        <w:t>142</w:t>
      </w:r>
      <w:r>
        <w:fldChar w:fldCharType="end"/>
      </w:r>
    </w:p>
    <w:p w14:paraId="00AC8764" w14:textId="77777777" w:rsidR="00000000" w:rsidRDefault="00373EE0">
      <w:pPr>
        <w:pStyle w:val="TOC1"/>
        <w:tabs>
          <w:tab w:val="right" w:leader="dot" w:pos="8296"/>
        </w:tabs>
        <w:rPr>
          <w:rFonts w:ascii="Times New Roman" w:hAnsi="Times New Roman" w:cs="Times New Roman"/>
          <w:sz w:val="24"/>
          <w:szCs w:val="24"/>
        </w:rPr>
      </w:pPr>
      <w:r>
        <w:rPr>
          <w:rtl/>
        </w:rPr>
        <w:t>הצעת חוק להסדרת הפיקוח על כלבים (תיקון)</w:t>
      </w:r>
      <w:r>
        <w:t xml:space="preserve">  (</w:t>
      </w:r>
      <w:r>
        <w:rPr>
          <w:rtl/>
        </w:rPr>
        <w:t>דחיית מועד התחילה), התשס"ד-2004</w:t>
      </w:r>
      <w:r>
        <w:tab/>
      </w:r>
      <w:r>
        <w:fldChar w:fldCharType="begin"/>
      </w:r>
      <w:r>
        <w:instrText xml:space="preserve"> PAGEREF _Toc70050391 \h </w:instrText>
      </w:r>
      <w:r>
        <w:fldChar w:fldCharType="separate"/>
      </w:r>
      <w:r>
        <w:t>142</w:t>
      </w:r>
      <w:r>
        <w:fldChar w:fldCharType="end"/>
      </w:r>
    </w:p>
    <w:p w14:paraId="75D2AAFE" w14:textId="77777777" w:rsidR="00000000" w:rsidRDefault="00373EE0">
      <w:pPr>
        <w:pStyle w:val="TOC2"/>
        <w:tabs>
          <w:tab w:val="right" w:leader="dot" w:pos="8296"/>
        </w:tabs>
        <w:ind w:right="0"/>
        <w:rPr>
          <w:rFonts w:ascii="Times New Roman" w:hAnsi="Times New Roman" w:cs="Times New Roman"/>
          <w:sz w:val="24"/>
          <w:szCs w:val="24"/>
        </w:rPr>
      </w:pPr>
      <w:r>
        <w:rPr>
          <w:rtl/>
        </w:rPr>
        <w:t>שר</w:t>
      </w:r>
      <w:r>
        <w:t xml:space="preserve"> </w:t>
      </w:r>
      <w:r>
        <w:rPr>
          <w:rtl/>
        </w:rPr>
        <w:t>החקלאות ופיתוח הכפר ישראל כץ:</w:t>
      </w:r>
      <w:r>
        <w:tab/>
      </w:r>
      <w:r>
        <w:fldChar w:fldCharType="begin"/>
      </w:r>
      <w:r>
        <w:instrText xml:space="preserve"> PAGEREF _Toc700503</w:instrText>
      </w:r>
      <w:r>
        <w:instrText xml:space="preserve">92 \h </w:instrText>
      </w:r>
      <w:r>
        <w:fldChar w:fldCharType="separate"/>
      </w:r>
      <w:r>
        <w:t>143</w:t>
      </w:r>
      <w:r>
        <w:fldChar w:fldCharType="end"/>
      </w:r>
    </w:p>
    <w:p w14:paraId="2DF6BDCC" w14:textId="77777777" w:rsidR="00000000" w:rsidRDefault="00373EE0">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_Toc70050393 \h </w:instrText>
      </w:r>
      <w:r>
        <w:fldChar w:fldCharType="separate"/>
      </w:r>
      <w:r>
        <w:t>143</w:t>
      </w:r>
      <w:r>
        <w:fldChar w:fldCharType="end"/>
      </w:r>
    </w:p>
    <w:p w14:paraId="6DDC134C" w14:textId="77777777" w:rsidR="00000000" w:rsidRDefault="00373EE0">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_Toc70050394 \h </w:instrText>
      </w:r>
      <w:r>
        <w:fldChar w:fldCharType="separate"/>
      </w:r>
      <w:r>
        <w:t>146</w:t>
      </w:r>
      <w:r>
        <w:fldChar w:fldCharType="end"/>
      </w:r>
    </w:p>
    <w:p w14:paraId="2EDD42CC" w14:textId="77777777" w:rsidR="00000000" w:rsidRDefault="00373EE0">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_Toc70050395 \h </w:instrText>
      </w:r>
      <w:r>
        <w:fldChar w:fldCharType="separate"/>
      </w:r>
      <w:r>
        <w:t>146</w:t>
      </w:r>
      <w:r>
        <w:fldChar w:fldCharType="end"/>
      </w:r>
    </w:p>
    <w:p w14:paraId="79584D12" w14:textId="77777777" w:rsidR="00000000" w:rsidRDefault="00373EE0">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_Toc70050396 \h </w:instrText>
      </w:r>
      <w:r>
        <w:fldChar w:fldCharType="separate"/>
      </w:r>
      <w:r>
        <w:t>147</w:t>
      </w:r>
      <w:r>
        <w:fldChar w:fldCharType="end"/>
      </w:r>
    </w:p>
    <w:p w14:paraId="4B9197E3" w14:textId="77777777" w:rsidR="00000000" w:rsidRDefault="00373EE0">
      <w:pPr>
        <w:pStyle w:val="TOC2"/>
        <w:tabs>
          <w:tab w:val="right" w:leader="dot" w:pos="8296"/>
        </w:tabs>
        <w:ind w:right="0"/>
        <w:rPr>
          <w:rFonts w:ascii="Times New Roman" w:hAnsi="Times New Roman" w:cs="Times New Roman"/>
          <w:sz w:val="24"/>
          <w:szCs w:val="24"/>
        </w:rPr>
      </w:pPr>
      <w:r>
        <w:rPr>
          <w:rtl/>
        </w:rPr>
        <w:t>נ</w:t>
      </w:r>
      <w:r>
        <w:rPr>
          <w:rtl/>
        </w:rPr>
        <w:t>סים</w:t>
      </w:r>
      <w:r>
        <w:t xml:space="preserve"> </w:t>
      </w:r>
      <w:r>
        <w:rPr>
          <w:rtl/>
        </w:rPr>
        <w:t>זאב (ש"ס):</w:t>
      </w:r>
      <w:r>
        <w:tab/>
      </w:r>
      <w:r>
        <w:fldChar w:fldCharType="begin"/>
      </w:r>
      <w:r>
        <w:instrText xml:space="preserve"> PAGEREF _Toc70050397 \h </w:instrText>
      </w:r>
      <w:r>
        <w:fldChar w:fldCharType="separate"/>
      </w:r>
      <w:r>
        <w:t>148</w:t>
      </w:r>
      <w:r>
        <w:fldChar w:fldCharType="end"/>
      </w:r>
    </w:p>
    <w:p w14:paraId="2B7CAC1E" w14:textId="77777777" w:rsidR="00000000" w:rsidRDefault="00373EE0">
      <w:pPr>
        <w:pStyle w:val="TOC2"/>
        <w:tabs>
          <w:tab w:val="right" w:leader="dot" w:pos="8296"/>
        </w:tabs>
        <w:ind w:right="0"/>
        <w:rPr>
          <w:rFonts w:ascii="Times New Roman" w:hAnsi="Times New Roman" w:cs="Times New Roman"/>
          <w:sz w:val="24"/>
          <w:szCs w:val="24"/>
        </w:rPr>
      </w:pPr>
      <w:r>
        <w:rPr>
          <w:rtl/>
        </w:rPr>
        <w:t>שר</w:t>
      </w:r>
      <w:r>
        <w:t xml:space="preserve"> </w:t>
      </w:r>
      <w:r>
        <w:rPr>
          <w:rtl/>
        </w:rPr>
        <w:t>החקלאות ופיתוח הכפר ישראל כץ:</w:t>
      </w:r>
      <w:r>
        <w:tab/>
      </w:r>
      <w:r>
        <w:fldChar w:fldCharType="begin"/>
      </w:r>
      <w:r>
        <w:instrText xml:space="preserve"> PAGEREF _Toc70050398 \h </w:instrText>
      </w:r>
      <w:r>
        <w:fldChar w:fldCharType="separate"/>
      </w:r>
      <w:r>
        <w:t>149</w:t>
      </w:r>
      <w:r>
        <w:fldChar w:fldCharType="end"/>
      </w:r>
    </w:p>
    <w:p w14:paraId="68E3CDC4" w14:textId="77777777" w:rsidR="00000000" w:rsidRDefault="00373EE0">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_Toc70050399 \h </w:instrText>
      </w:r>
      <w:r>
        <w:fldChar w:fldCharType="separate"/>
      </w:r>
      <w:r>
        <w:t>153</w:t>
      </w:r>
      <w:r>
        <w:fldChar w:fldCharType="end"/>
      </w:r>
    </w:p>
    <w:p w14:paraId="0659D45D" w14:textId="77777777" w:rsidR="00000000" w:rsidRDefault="00373EE0">
      <w:pPr>
        <w:pStyle w:val="TOC1"/>
        <w:tabs>
          <w:tab w:val="right" w:leader="dot" w:pos="8296"/>
        </w:tabs>
        <w:rPr>
          <w:rFonts w:ascii="Times New Roman" w:hAnsi="Times New Roman" w:cs="Times New Roman"/>
          <w:sz w:val="24"/>
          <w:szCs w:val="24"/>
        </w:rPr>
      </w:pPr>
      <w:r>
        <w:t xml:space="preserve">640. </w:t>
      </w:r>
      <w:r>
        <w:rPr>
          <w:rtl/>
        </w:rPr>
        <w:t>אספקת ארוחות לילדים בסיכון בבאר-שבע</w:t>
      </w:r>
      <w:r>
        <w:tab/>
      </w:r>
      <w:r>
        <w:fldChar w:fldCharType="begin"/>
      </w:r>
      <w:r>
        <w:instrText xml:space="preserve"> PAGEREF _Toc70050400 \h </w:instrText>
      </w:r>
      <w:r>
        <w:fldChar w:fldCharType="separate"/>
      </w:r>
      <w:r>
        <w:t>153</w:t>
      </w:r>
      <w:r>
        <w:fldChar w:fldCharType="end"/>
      </w:r>
    </w:p>
    <w:p w14:paraId="3F34A670" w14:textId="77777777" w:rsidR="00000000" w:rsidRDefault="00373EE0">
      <w:pPr>
        <w:pStyle w:val="TOC1"/>
        <w:tabs>
          <w:tab w:val="right" w:leader="dot" w:pos="8296"/>
        </w:tabs>
        <w:rPr>
          <w:rFonts w:ascii="Times New Roman" w:hAnsi="Times New Roman" w:cs="Times New Roman"/>
          <w:sz w:val="24"/>
          <w:szCs w:val="24"/>
        </w:rPr>
      </w:pPr>
      <w:r>
        <w:t xml:space="preserve">689. </w:t>
      </w:r>
      <w:r>
        <w:rPr>
          <w:rtl/>
        </w:rPr>
        <w:t>קריטריונים למת</w:t>
      </w:r>
      <w:r>
        <w:rPr>
          <w:rtl/>
        </w:rPr>
        <w:t>ן רשיונות לתחנות דלק</w:t>
      </w:r>
      <w:r>
        <w:tab/>
      </w:r>
      <w:r>
        <w:fldChar w:fldCharType="begin"/>
      </w:r>
      <w:r>
        <w:instrText xml:space="preserve"> PAGEREF _Toc70050401 \h </w:instrText>
      </w:r>
      <w:r>
        <w:fldChar w:fldCharType="separate"/>
      </w:r>
      <w:r>
        <w:t>154</w:t>
      </w:r>
      <w:r>
        <w:fldChar w:fldCharType="end"/>
      </w:r>
    </w:p>
    <w:p w14:paraId="61E1E86F" w14:textId="77777777" w:rsidR="00000000" w:rsidRDefault="00373EE0">
      <w:pPr>
        <w:pStyle w:val="TOC1"/>
        <w:tabs>
          <w:tab w:val="right" w:leader="dot" w:pos="8296"/>
        </w:tabs>
        <w:rPr>
          <w:rFonts w:ascii="Times New Roman" w:hAnsi="Times New Roman" w:cs="Times New Roman"/>
          <w:sz w:val="24"/>
          <w:szCs w:val="24"/>
        </w:rPr>
      </w:pPr>
      <w:r>
        <w:t xml:space="preserve">929. </w:t>
      </w:r>
      <w:r>
        <w:rPr>
          <w:rtl/>
        </w:rPr>
        <w:t>מסורבי כניסה לארץ</w:t>
      </w:r>
      <w:r>
        <w:tab/>
      </w:r>
      <w:r>
        <w:fldChar w:fldCharType="begin"/>
      </w:r>
      <w:r>
        <w:instrText xml:space="preserve"> PAGEREF _Toc70050402 \h </w:instrText>
      </w:r>
      <w:r>
        <w:fldChar w:fldCharType="separate"/>
      </w:r>
      <w:r>
        <w:t>155</w:t>
      </w:r>
      <w:r>
        <w:fldChar w:fldCharType="end"/>
      </w:r>
    </w:p>
    <w:p w14:paraId="329ECAAF" w14:textId="77777777" w:rsidR="00000000" w:rsidRDefault="00373EE0">
      <w:pPr>
        <w:pStyle w:val="TOC2"/>
        <w:tabs>
          <w:tab w:val="right" w:leader="dot" w:pos="8296"/>
        </w:tabs>
        <w:ind w:right="0"/>
        <w:rPr>
          <w:rFonts w:ascii="Times New Roman" w:hAnsi="Times New Roman" w:cs="Times New Roman"/>
          <w:sz w:val="24"/>
          <w:szCs w:val="24"/>
        </w:rPr>
      </w:pPr>
      <w:r>
        <w:rPr>
          <w:rtl/>
        </w:rPr>
        <w:t>סגן שר הפנים ויקטור</w:t>
      </w:r>
      <w:r>
        <w:t xml:space="preserve"> </w:t>
      </w:r>
      <w:r>
        <w:rPr>
          <w:rtl/>
        </w:rPr>
        <w:t>בריילובסקי:</w:t>
      </w:r>
      <w:r>
        <w:tab/>
      </w:r>
      <w:r>
        <w:fldChar w:fldCharType="begin"/>
      </w:r>
      <w:r>
        <w:instrText xml:space="preserve"> PAGEREF _Toc70050403 \h </w:instrText>
      </w:r>
      <w:r>
        <w:fldChar w:fldCharType="separate"/>
      </w:r>
      <w:r>
        <w:t>157</w:t>
      </w:r>
      <w:r>
        <w:fldChar w:fldCharType="end"/>
      </w:r>
    </w:p>
    <w:p w14:paraId="10D265AE" w14:textId="77777777" w:rsidR="00000000" w:rsidRDefault="00373EE0">
      <w:pPr>
        <w:pStyle w:val="TOC1"/>
        <w:tabs>
          <w:tab w:val="right" w:leader="dot" w:pos="8296"/>
        </w:tabs>
        <w:rPr>
          <w:rFonts w:ascii="Times New Roman" w:hAnsi="Times New Roman" w:cs="Times New Roman"/>
          <w:sz w:val="24"/>
          <w:szCs w:val="24"/>
        </w:rPr>
      </w:pPr>
      <w:r>
        <w:t xml:space="preserve">949. </w:t>
      </w:r>
      <w:r>
        <w:rPr>
          <w:rtl/>
        </w:rPr>
        <w:t>תוכנית ההרחבה של</w:t>
      </w:r>
      <w:r>
        <w:t xml:space="preserve"> </w:t>
      </w:r>
      <w:r>
        <w:rPr>
          <w:rtl/>
        </w:rPr>
        <w:t>קיבוץ געש</w:t>
      </w:r>
      <w:r>
        <w:tab/>
      </w:r>
      <w:r>
        <w:fldChar w:fldCharType="begin"/>
      </w:r>
      <w:r>
        <w:instrText xml:space="preserve"> PAGEREF _Toc70050404 \h </w:instrText>
      </w:r>
      <w:r>
        <w:fldChar w:fldCharType="separate"/>
      </w:r>
      <w:r>
        <w:t>157</w:t>
      </w:r>
      <w:r>
        <w:fldChar w:fldCharType="end"/>
      </w:r>
    </w:p>
    <w:p w14:paraId="72939056" w14:textId="77777777" w:rsidR="00000000" w:rsidRDefault="00373EE0">
      <w:pPr>
        <w:pStyle w:val="TOC1"/>
        <w:tabs>
          <w:tab w:val="right" w:leader="dot" w:pos="8296"/>
        </w:tabs>
        <w:rPr>
          <w:rFonts w:ascii="Times New Roman" w:hAnsi="Times New Roman" w:cs="Times New Roman"/>
          <w:sz w:val="24"/>
          <w:szCs w:val="24"/>
        </w:rPr>
      </w:pPr>
      <w:r>
        <w:t xml:space="preserve">975. </w:t>
      </w:r>
      <w:r>
        <w:rPr>
          <w:rtl/>
        </w:rPr>
        <w:t xml:space="preserve">חריגות שכר </w:t>
      </w:r>
      <w:r>
        <w:rPr>
          <w:rtl/>
        </w:rPr>
        <w:t>ברשויות מקומיות</w:t>
      </w:r>
      <w:r>
        <w:tab/>
      </w:r>
      <w:r>
        <w:fldChar w:fldCharType="begin"/>
      </w:r>
      <w:r>
        <w:instrText xml:space="preserve"> PAGEREF _Toc70050405 \h </w:instrText>
      </w:r>
      <w:r>
        <w:fldChar w:fldCharType="separate"/>
      </w:r>
      <w:r>
        <w:t>161</w:t>
      </w:r>
      <w:r>
        <w:fldChar w:fldCharType="end"/>
      </w:r>
    </w:p>
    <w:p w14:paraId="22152210" w14:textId="77777777" w:rsidR="00000000" w:rsidRDefault="00373EE0">
      <w:pPr>
        <w:pStyle w:val="TOC1"/>
        <w:tabs>
          <w:tab w:val="right" w:leader="dot" w:pos="8296"/>
        </w:tabs>
        <w:rPr>
          <w:rFonts w:ascii="Times New Roman" w:hAnsi="Times New Roman" w:cs="Times New Roman"/>
          <w:sz w:val="24"/>
          <w:szCs w:val="24"/>
        </w:rPr>
      </w:pPr>
      <w:r>
        <w:t xml:space="preserve">985. </w:t>
      </w:r>
      <w:r>
        <w:rPr>
          <w:rtl/>
        </w:rPr>
        <w:t>בניית איצטדיוני כדורגל בבאר-שבע ובנתניה</w:t>
      </w:r>
      <w:r>
        <w:tab/>
      </w:r>
      <w:r>
        <w:fldChar w:fldCharType="begin"/>
      </w:r>
      <w:r>
        <w:instrText xml:space="preserve"> PAGEREF _Toc70050406 \h </w:instrText>
      </w:r>
      <w:r>
        <w:fldChar w:fldCharType="separate"/>
      </w:r>
      <w:r>
        <w:t>161</w:t>
      </w:r>
      <w:r>
        <w:fldChar w:fldCharType="end"/>
      </w:r>
    </w:p>
    <w:p w14:paraId="1FC88C2B" w14:textId="77777777" w:rsidR="00000000" w:rsidRDefault="00373EE0">
      <w:pPr>
        <w:pStyle w:val="TOC1"/>
        <w:tabs>
          <w:tab w:val="right" w:leader="dot" w:pos="8296"/>
        </w:tabs>
        <w:rPr>
          <w:rFonts w:ascii="Times New Roman" w:hAnsi="Times New Roman" w:cs="Times New Roman"/>
          <w:sz w:val="24"/>
          <w:szCs w:val="24"/>
        </w:rPr>
      </w:pPr>
      <w:r>
        <w:t xml:space="preserve">1015. </w:t>
      </w:r>
      <w:r>
        <w:rPr>
          <w:rtl/>
        </w:rPr>
        <w:t>השלמת תוכנית המיתאר למרכז מזרח</w:t>
      </w:r>
      <w:r>
        <w:t>-</w:t>
      </w:r>
      <w:r>
        <w:rPr>
          <w:rtl/>
        </w:rPr>
        <w:t>ירושלים</w:t>
      </w:r>
      <w:r>
        <w:tab/>
      </w:r>
      <w:r>
        <w:fldChar w:fldCharType="begin"/>
      </w:r>
      <w:r>
        <w:instrText xml:space="preserve"> PAGEREF _Toc70050407 \h </w:instrText>
      </w:r>
      <w:r>
        <w:fldChar w:fldCharType="separate"/>
      </w:r>
      <w:r>
        <w:t>162</w:t>
      </w:r>
      <w:r>
        <w:fldChar w:fldCharType="end"/>
      </w:r>
    </w:p>
    <w:p w14:paraId="6BB6049E" w14:textId="77777777" w:rsidR="00000000" w:rsidRDefault="00373EE0">
      <w:pPr>
        <w:pStyle w:val="TOC1"/>
        <w:tabs>
          <w:tab w:val="right" w:leader="dot" w:pos="8296"/>
        </w:tabs>
        <w:rPr>
          <w:rFonts w:ascii="Times New Roman" w:hAnsi="Times New Roman" w:cs="Times New Roman"/>
          <w:sz w:val="24"/>
          <w:szCs w:val="24"/>
        </w:rPr>
      </w:pPr>
      <w:r>
        <w:t xml:space="preserve">1045. </w:t>
      </w:r>
      <w:r>
        <w:rPr>
          <w:rtl/>
        </w:rPr>
        <w:t>צווי הריסה לבתי-תפילה</w:t>
      </w:r>
      <w:r>
        <w:tab/>
      </w:r>
      <w:r>
        <w:fldChar w:fldCharType="begin"/>
      </w:r>
      <w:r>
        <w:instrText xml:space="preserve"> PAGEREF _Toc70050408 </w:instrText>
      </w:r>
      <w:r>
        <w:instrText xml:space="preserve">\h </w:instrText>
      </w:r>
      <w:r>
        <w:fldChar w:fldCharType="separate"/>
      </w:r>
      <w:r>
        <w:t>163</w:t>
      </w:r>
      <w:r>
        <w:fldChar w:fldCharType="end"/>
      </w:r>
    </w:p>
    <w:p w14:paraId="40DC07AD" w14:textId="77777777" w:rsidR="00000000" w:rsidRDefault="00373EE0">
      <w:pPr>
        <w:pStyle w:val="TOC1"/>
        <w:tabs>
          <w:tab w:val="right" w:leader="dot" w:pos="8296"/>
        </w:tabs>
        <w:rPr>
          <w:rFonts w:ascii="Times New Roman" w:hAnsi="Times New Roman" w:cs="Times New Roman"/>
          <w:sz w:val="24"/>
          <w:szCs w:val="24"/>
        </w:rPr>
      </w:pPr>
      <w:r>
        <w:t xml:space="preserve">1063. </w:t>
      </w:r>
      <w:r>
        <w:rPr>
          <w:rtl/>
        </w:rPr>
        <w:t>הבחירות למועצות המקומיות הבדואיות בנגב</w:t>
      </w:r>
      <w:r>
        <w:tab/>
      </w:r>
      <w:r>
        <w:fldChar w:fldCharType="begin"/>
      </w:r>
      <w:r>
        <w:instrText xml:space="preserve"> PAGEREF _Toc70050409 \h </w:instrText>
      </w:r>
      <w:r>
        <w:fldChar w:fldCharType="separate"/>
      </w:r>
      <w:r>
        <w:t>164</w:t>
      </w:r>
      <w:r>
        <w:fldChar w:fldCharType="end"/>
      </w:r>
    </w:p>
    <w:p w14:paraId="541F4F70" w14:textId="77777777" w:rsidR="00000000" w:rsidRDefault="00373EE0">
      <w:pPr>
        <w:pStyle w:val="TOC1"/>
        <w:tabs>
          <w:tab w:val="right" w:leader="dot" w:pos="8296"/>
        </w:tabs>
        <w:rPr>
          <w:rFonts w:ascii="Times New Roman" w:hAnsi="Times New Roman" w:cs="Times New Roman"/>
          <w:sz w:val="24"/>
          <w:szCs w:val="24"/>
        </w:rPr>
      </w:pPr>
      <w:r>
        <w:t xml:space="preserve">1064. </w:t>
      </w:r>
      <w:r>
        <w:rPr>
          <w:rtl/>
        </w:rPr>
        <w:t>הבחירות למועצות האזוריות</w:t>
      </w:r>
      <w:r>
        <w:tab/>
      </w:r>
      <w:r>
        <w:fldChar w:fldCharType="begin"/>
      </w:r>
      <w:r>
        <w:instrText xml:space="preserve"> PAGEREF _Toc70050410 \h </w:instrText>
      </w:r>
      <w:r>
        <w:fldChar w:fldCharType="separate"/>
      </w:r>
      <w:r>
        <w:t>165</w:t>
      </w:r>
      <w:r>
        <w:fldChar w:fldCharType="end"/>
      </w:r>
    </w:p>
    <w:p w14:paraId="5037627D" w14:textId="77777777" w:rsidR="00000000" w:rsidRDefault="00373EE0">
      <w:pPr>
        <w:pStyle w:val="TOC1"/>
        <w:tabs>
          <w:tab w:val="right" w:leader="dot" w:pos="8296"/>
        </w:tabs>
        <w:rPr>
          <w:rFonts w:ascii="Times New Roman" w:hAnsi="Times New Roman" w:cs="Times New Roman"/>
          <w:sz w:val="24"/>
          <w:szCs w:val="24"/>
        </w:rPr>
      </w:pPr>
      <w:r>
        <w:t xml:space="preserve">1117. </w:t>
      </w:r>
      <w:r>
        <w:rPr>
          <w:rtl/>
        </w:rPr>
        <w:t>הקיצוץ במענקי האיזון</w:t>
      </w:r>
      <w:r>
        <w:t xml:space="preserve"> </w:t>
      </w:r>
      <w:r>
        <w:rPr>
          <w:rtl/>
        </w:rPr>
        <w:t>לרשויות המקומיות</w:t>
      </w:r>
      <w:r>
        <w:tab/>
      </w:r>
      <w:r>
        <w:fldChar w:fldCharType="begin"/>
      </w:r>
      <w:r>
        <w:instrText xml:space="preserve"> PAGEREF _Toc70050411 \h </w:instrText>
      </w:r>
      <w:r>
        <w:fldChar w:fldCharType="separate"/>
      </w:r>
      <w:r>
        <w:t>166</w:t>
      </w:r>
      <w:r>
        <w:fldChar w:fldCharType="end"/>
      </w:r>
    </w:p>
    <w:p w14:paraId="77CA3757" w14:textId="77777777" w:rsidR="00000000" w:rsidRDefault="00373EE0">
      <w:pPr>
        <w:pStyle w:val="a0"/>
        <w:jc w:val="center"/>
        <w:rPr>
          <w:rtl/>
        </w:rPr>
      </w:pPr>
      <w:r>
        <w:rPr>
          <w:bCs/>
          <w:szCs w:val="36"/>
          <w:u w:val="single"/>
          <w:rtl/>
        </w:rPr>
        <w:fldChar w:fldCharType="end"/>
      </w:r>
    </w:p>
    <w:p w14:paraId="23B9EDF5" w14:textId="77777777" w:rsidR="00000000" w:rsidRDefault="00373EE0">
      <w:pPr>
        <w:pStyle w:val="a0"/>
        <w:rPr>
          <w:rtl/>
        </w:rPr>
      </w:pPr>
      <w:r>
        <w:rPr>
          <w:rtl/>
        </w:rPr>
        <w:br w:type="page"/>
      </w:r>
    </w:p>
    <w:p w14:paraId="2EEA9277" w14:textId="77777777" w:rsidR="00000000" w:rsidRDefault="00373EE0">
      <w:pPr>
        <w:pStyle w:val="a0"/>
        <w:rPr>
          <w:rFonts w:hint="cs"/>
          <w:b/>
          <w:bCs/>
          <w:rtl/>
        </w:rPr>
      </w:pPr>
      <w:r>
        <w:rPr>
          <w:rFonts w:hint="cs"/>
          <w:b/>
          <w:bCs/>
          <w:rtl/>
        </w:rPr>
        <w:t>דברי הכנסת</w:t>
      </w:r>
    </w:p>
    <w:p w14:paraId="7801BD7D" w14:textId="77777777" w:rsidR="00000000" w:rsidRDefault="00373EE0">
      <w:pPr>
        <w:pStyle w:val="a0"/>
        <w:rPr>
          <w:rFonts w:hint="cs"/>
          <w:b/>
          <w:bCs/>
          <w:rtl/>
        </w:rPr>
      </w:pPr>
      <w:r>
        <w:rPr>
          <w:rFonts w:hint="cs"/>
          <w:b/>
          <w:bCs/>
          <w:rtl/>
        </w:rPr>
        <w:t xml:space="preserve">כ/ מושב שני </w:t>
      </w:r>
      <w:r>
        <w:rPr>
          <w:rFonts w:hint="cs"/>
          <w:b/>
          <w:bCs/>
          <w:rtl/>
        </w:rPr>
        <w:t>/ ישיבות קי"ג</w:t>
      </w:r>
      <w:r>
        <w:rPr>
          <w:b/>
          <w:bCs/>
          <w:rtl/>
        </w:rPr>
        <w:t>—</w:t>
      </w:r>
      <w:r>
        <w:rPr>
          <w:rFonts w:hint="cs"/>
          <w:b/>
          <w:bCs/>
          <w:rtl/>
        </w:rPr>
        <w:t>קט"ו /</w:t>
      </w:r>
    </w:p>
    <w:p w14:paraId="75CF5194" w14:textId="77777777" w:rsidR="00000000" w:rsidRDefault="00373EE0">
      <w:pPr>
        <w:pStyle w:val="a0"/>
        <w:rPr>
          <w:rFonts w:hint="cs"/>
          <w:b/>
          <w:bCs/>
          <w:rtl/>
        </w:rPr>
      </w:pPr>
      <w:r>
        <w:rPr>
          <w:rFonts w:hint="cs"/>
          <w:b/>
          <w:bCs/>
          <w:rtl/>
        </w:rPr>
        <w:t>ח'</w:t>
      </w:r>
      <w:r>
        <w:rPr>
          <w:b/>
          <w:bCs/>
          <w:rtl/>
        </w:rPr>
        <w:t>—</w:t>
      </w:r>
      <w:r>
        <w:rPr>
          <w:rFonts w:hint="cs"/>
          <w:b/>
          <w:bCs/>
          <w:rtl/>
        </w:rPr>
        <w:t>י' באדר התשס"ד /  1-3 במרס 2004 / 20</w:t>
      </w:r>
    </w:p>
    <w:p w14:paraId="2D798DA2" w14:textId="77777777" w:rsidR="00000000" w:rsidRDefault="00373EE0">
      <w:pPr>
        <w:pStyle w:val="a0"/>
        <w:rPr>
          <w:rFonts w:hint="cs"/>
          <w:b/>
          <w:bCs/>
          <w:rtl/>
        </w:rPr>
      </w:pPr>
      <w:r>
        <w:rPr>
          <w:rFonts w:hint="cs"/>
          <w:b/>
          <w:bCs/>
          <w:rtl/>
        </w:rPr>
        <w:t>חוברת כ'</w:t>
      </w:r>
    </w:p>
    <w:p w14:paraId="2B3B44DD" w14:textId="77777777" w:rsidR="00000000" w:rsidRDefault="00373EE0">
      <w:pPr>
        <w:pStyle w:val="a0"/>
        <w:rPr>
          <w:rFonts w:hint="cs"/>
          <w:b/>
          <w:bCs/>
          <w:rtl/>
        </w:rPr>
      </w:pPr>
      <w:r>
        <w:rPr>
          <w:rFonts w:hint="cs"/>
          <w:b/>
          <w:bCs/>
          <w:rtl/>
        </w:rPr>
        <w:t>ישיבה קי"ג</w:t>
      </w:r>
    </w:p>
    <w:p w14:paraId="1BCD90EE" w14:textId="77777777" w:rsidR="00000000" w:rsidRDefault="00373EE0">
      <w:pPr>
        <w:pStyle w:val="a0"/>
        <w:rPr>
          <w:rFonts w:hint="cs"/>
          <w:rtl/>
        </w:rPr>
      </w:pPr>
    </w:p>
    <w:p w14:paraId="383DA83E" w14:textId="77777777" w:rsidR="00000000" w:rsidRDefault="00373EE0">
      <w:pPr>
        <w:pStyle w:val="a0"/>
        <w:rPr>
          <w:rtl/>
        </w:rPr>
      </w:pPr>
    </w:p>
    <w:p w14:paraId="306C2BB0" w14:textId="77777777" w:rsidR="00000000" w:rsidRDefault="00373EE0">
      <w:pPr>
        <w:pStyle w:val="a0"/>
        <w:rPr>
          <w:rFonts w:hint="cs"/>
          <w:rtl/>
        </w:rPr>
      </w:pPr>
    </w:p>
    <w:p w14:paraId="40D4DE9F" w14:textId="77777777" w:rsidR="00000000" w:rsidRDefault="00373EE0">
      <w:pPr>
        <w:pStyle w:val="a0"/>
        <w:rPr>
          <w:rFonts w:hint="cs"/>
          <w:rtl/>
        </w:rPr>
      </w:pPr>
    </w:p>
    <w:p w14:paraId="416D51E1" w14:textId="77777777" w:rsidR="00000000" w:rsidRDefault="00373EE0">
      <w:pPr>
        <w:pStyle w:val="a0"/>
        <w:rPr>
          <w:rtl/>
        </w:rPr>
      </w:pPr>
    </w:p>
    <w:p w14:paraId="19EAEF98" w14:textId="77777777" w:rsidR="00000000" w:rsidRDefault="00373EE0">
      <w:pPr>
        <w:pStyle w:val="a0"/>
        <w:rPr>
          <w:rFonts w:hint="cs"/>
          <w:rtl/>
        </w:rPr>
      </w:pPr>
    </w:p>
    <w:p w14:paraId="64F65F4D" w14:textId="77777777" w:rsidR="00000000" w:rsidRDefault="00373EE0">
      <w:pPr>
        <w:pStyle w:val="a0"/>
        <w:rPr>
          <w:rFonts w:hint="cs"/>
          <w:rtl/>
        </w:rPr>
      </w:pPr>
    </w:p>
    <w:p w14:paraId="5AB2F8F1" w14:textId="77777777" w:rsidR="00000000" w:rsidRDefault="00373EE0">
      <w:pPr>
        <w:pStyle w:val="a0"/>
        <w:rPr>
          <w:rFonts w:hint="cs"/>
          <w:rtl/>
        </w:rPr>
      </w:pPr>
    </w:p>
    <w:p w14:paraId="1F052BF1" w14:textId="77777777" w:rsidR="00000000" w:rsidRDefault="00373EE0">
      <w:pPr>
        <w:pStyle w:val="a5"/>
        <w:bidi/>
        <w:rPr>
          <w:rtl/>
        </w:rPr>
      </w:pPr>
      <w:r>
        <w:rPr>
          <w:rtl/>
        </w:rPr>
        <w:t xml:space="preserve">הישיבה </w:t>
      </w:r>
      <w:r>
        <w:rPr>
          <w:rFonts w:hint="cs"/>
          <w:rtl/>
        </w:rPr>
        <w:t xml:space="preserve">המאה-ושלוש-עשרה </w:t>
      </w:r>
      <w:r>
        <w:rPr>
          <w:rtl/>
        </w:rPr>
        <w:t>של הכנסת ה</w:t>
      </w:r>
      <w:r>
        <w:rPr>
          <w:rFonts w:hint="cs"/>
          <w:rtl/>
        </w:rPr>
        <w:t>שש-עשרה</w:t>
      </w:r>
    </w:p>
    <w:p w14:paraId="24736FBB" w14:textId="77777777" w:rsidR="00000000" w:rsidRDefault="00373EE0">
      <w:pPr>
        <w:pStyle w:val="a6"/>
        <w:bidi/>
        <w:rPr>
          <w:rtl/>
        </w:rPr>
      </w:pPr>
      <w:r>
        <w:rPr>
          <w:rtl/>
        </w:rPr>
        <w:t>יום שני,</w:t>
      </w:r>
      <w:r>
        <w:rPr>
          <w:rFonts w:hint="cs"/>
          <w:rtl/>
        </w:rPr>
        <w:t xml:space="preserve"> </w:t>
      </w:r>
      <w:r>
        <w:rPr>
          <w:rtl/>
        </w:rPr>
        <w:t xml:space="preserve">ח' באדר </w:t>
      </w:r>
      <w:r>
        <w:rPr>
          <w:rFonts w:hint="cs"/>
          <w:rtl/>
        </w:rPr>
        <w:t>ה</w:t>
      </w:r>
      <w:r>
        <w:rPr>
          <w:rtl/>
        </w:rPr>
        <w:t>תשס"ד (1 במר</w:t>
      </w:r>
      <w:r>
        <w:rPr>
          <w:rFonts w:hint="cs"/>
          <w:rtl/>
        </w:rPr>
        <w:t>ס</w:t>
      </w:r>
      <w:r>
        <w:rPr>
          <w:rtl/>
        </w:rPr>
        <w:t xml:space="preserve"> 2004)</w:t>
      </w:r>
    </w:p>
    <w:p w14:paraId="7B920EBB" w14:textId="77777777" w:rsidR="00000000" w:rsidRDefault="00373EE0">
      <w:pPr>
        <w:pStyle w:val="a7"/>
        <w:bidi/>
        <w:rPr>
          <w:rFonts w:hint="cs"/>
          <w:rtl/>
        </w:rPr>
      </w:pPr>
      <w:r>
        <w:rPr>
          <w:rtl/>
        </w:rPr>
        <w:t>ירושלים, הכנסת, שעה 16:00</w:t>
      </w:r>
    </w:p>
    <w:p w14:paraId="2D4C05CF" w14:textId="77777777" w:rsidR="00000000" w:rsidRDefault="00373EE0">
      <w:pPr>
        <w:pStyle w:val="a0"/>
        <w:rPr>
          <w:rtl/>
        </w:rPr>
      </w:pPr>
    </w:p>
    <w:p w14:paraId="5887A300" w14:textId="77777777" w:rsidR="00000000" w:rsidRDefault="00373EE0">
      <w:pPr>
        <w:pStyle w:val="a0"/>
        <w:rPr>
          <w:rFonts w:hint="cs"/>
          <w:rtl/>
        </w:rPr>
      </w:pPr>
    </w:p>
    <w:p w14:paraId="668517CE" w14:textId="77777777" w:rsidR="00000000" w:rsidRDefault="00373EE0">
      <w:pPr>
        <w:pStyle w:val="a2"/>
        <w:rPr>
          <w:rFonts w:hint="cs"/>
          <w:rtl/>
        </w:rPr>
      </w:pPr>
      <w:bookmarkStart w:id="0" w:name="_Toc70050326"/>
      <w:r>
        <w:rPr>
          <w:rFonts w:hint="cs"/>
          <w:rtl/>
        </w:rPr>
        <w:t>הצעה לסדר</w:t>
      </w:r>
      <w:bookmarkEnd w:id="0"/>
    </w:p>
    <w:p w14:paraId="1AEF2DC1" w14:textId="77777777" w:rsidR="00000000" w:rsidRDefault="00373EE0">
      <w:pPr>
        <w:pStyle w:val="-0"/>
        <w:rPr>
          <w:rFonts w:hint="cs"/>
          <w:rtl/>
        </w:rPr>
      </w:pPr>
    </w:p>
    <w:p w14:paraId="64BAF883" w14:textId="77777777" w:rsidR="00000000" w:rsidRDefault="00373EE0">
      <w:pPr>
        <w:pStyle w:val="af1"/>
        <w:rPr>
          <w:rtl/>
        </w:rPr>
      </w:pPr>
      <w:r>
        <w:rPr>
          <w:rtl/>
        </w:rPr>
        <w:t>היו"ר ראובן ריבלין:</w:t>
      </w:r>
    </w:p>
    <w:p w14:paraId="73DCAAA7" w14:textId="77777777" w:rsidR="00000000" w:rsidRDefault="00373EE0">
      <w:pPr>
        <w:pStyle w:val="a0"/>
        <w:rPr>
          <w:rtl/>
        </w:rPr>
      </w:pPr>
    </w:p>
    <w:p w14:paraId="738BCC8A" w14:textId="77777777" w:rsidR="00000000" w:rsidRDefault="00373EE0">
      <w:pPr>
        <w:pStyle w:val="a0"/>
        <w:rPr>
          <w:rFonts w:hint="cs"/>
          <w:rtl/>
        </w:rPr>
      </w:pPr>
      <w:r>
        <w:rPr>
          <w:rFonts w:hint="cs"/>
          <w:rtl/>
        </w:rPr>
        <w:t>היום יום שני, אדוני השר,  וח</w:t>
      </w:r>
      <w:r>
        <w:rPr>
          <w:rFonts w:hint="cs"/>
          <w:rtl/>
        </w:rPr>
        <w:t xml:space="preserve">ברתי וחברי חברי הכנסת, ח' באדר התשס"ד, 1 במרס 2004 למניינם. אני מתכבד לפתוח את ישיבת הכנסת. </w:t>
      </w:r>
    </w:p>
    <w:p w14:paraId="5532BE58" w14:textId="77777777" w:rsidR="00000000" w:rsidRDefault="00373EE0">
      <w:pPr>
        <w:pStyle w:val="a0"/>
        <w:rPr>
          <w:rFonts w:hint="cs"/>
          <w:rtl/>
        </w:rPr>
      </w:pPr>
    </w:p>
    <w:p w14:paraId="16BD2BAF" w14:textId="77777777" w:rsidR="00000000" w:rsidRDefault="00373EE0">
      <w:pPr>
        <w:pStyle w:val="a0"/>
        <w:rPr>
          <w:rFonts w:hint="cs"/>
          <w:rtl/>
        </w:rPr>
      </w:pPr>
      <w:r>
        <w:rPr>
          <w:rFonts w:hint="cs"/>
          <w:rtl/>
        </w:rPr>
        <w:t>הודעה לפי  סעיף 53 לחברת הכנסת רוחמה אברהם.</w:t>
      </w:r>
    </w:p>
    <w:p w14:paraId="724199C2" w14:textId="77777777" w:rsidR="00000000" w:rsidRDefault="00373EE0">
      <w:pPr>
        <w:pStyle w:val="a0"/>
        <w:rPr>
          <w:rFonts w:hint="cs"/>
          <w:rtl/>
        </w:rPr>
      </w:pPr>
    </w:p>
    <w:p w14:paraId="59B4A8BA" w14:textId="77777777" w:rsidR="00000000" w:rsidRDefault="00373EE0">
      <w:pPr>
        <w:pStyle w:val="a"/>
        <w:rPr>
          <w:rtl/>
        </w:rPr>
      </w:pPr>
      <w:bookmarkStart w:id="1" w:name="FS000001026T01_03_2004_16_00_36"/>
      <w:bookmarkStart w:id="2" w:name="_Toc70050327"/>
      <w:bookmarkEnd w:id="1"/>
      <w:r>
        <w:rPr>
          <w:rFonts w:hint="eastAsia"/>
          <w:rtl/>
        </w:rPr>
        <w:t>רוחמה</w:t>
      </w:r>
      <w:r>
        <w:rPr>
          <w:rtl/>
        </w:rPr>
        <w:t xml:space="preserve"> אברהם (הליכוד):</w:t>
      </w:r>
      <w:bookmarkEnd w:id="2"/>
    </w:p>
    <w:p w14:paraId="02B9CE27" w14:textId="77777777" w:rsidR="00000000" w:rsidRDefault="00373EE0">
      <w:pPr>
        <w:pStyle w:val="a0"/>
        <w:rPr>
          <w:rFonts w:hint="cs"/>
          <w:rtl/>
        </w:rPr>
      </w:pPr>
    </w:p>
    <w:p w14:paraId="2D2654D5" w14:textId="77777777" w:rsidR="00000000" w:rsidRDefault="00373EE0">
      <w:pPr>
        <w:pStyle w:val="a0"/>
        <w:rPr>
          <w:rFonts w:hint="cs"/>
          <w:rtl/>
        </w:rPr>
      </w:pPr>
      <w:r>
        <w:rPr>
          <w:rFonts w:hint="cs"/>
          <w:rtl/>
        </w:rPr>
        <w:t xml:space="preserve">תודה רבה. </w:t>
      </w:r>
    </w:p>
    <w:p w14:paraId="32913EBB" w14:textId="77777777" w:rsidR="00000000" w:rsidRDefault="00373EE0">
      <w:pPr>
        <w:pStyle w:val="a0"/>
        <w:rPr>
          <w:rFonts w:hint="cs"/>
          <w:rtl/>
        </w:rPr>
      </w:pPr>
    </w:p>
    <w:p w14:paraId="09206421" w14:textId="77777777" w:rsidR="00000000" w:rsidRDefault="00373EE0">
      <w:pPr>
        <w:pStyle w:val="a0"/>
        <w:rPr>
          <w:rFonts w:hint="cs"/>
          <w:rtl/>
        </w:rPr>
      </w:pPr>
      <w:r>
        <w:rPr>
          <w:rFonts w:hint="cs"/>
          <w:rtl/>
        </w:rPr>
        <w:t>אדוני היושב-ראש, חברי חברי הכנסת, אדוני השר, גורלם של השבויים והנעדרים עדיין לוט ב</w:t>
      </w:r>
      <w:r>
        <w:rPr>
          <w:rFonts w:hint="cs"/>
          <w:rtl/>
        </w:rPr>
        <w:t xml:space="preserve">ערפל; אנחנו מקווים ומייחלים שלא לאורך זמן. </w:t>
      </w:r>
    </w:p>
    <w:p w14:paraId="3AADF173" w14:textId="77777777" w:rsidR="00000000" w:rsidRDefault="00373EE0">
      <w:pPr>
        <w:pStyle w:val="a0"/>
        <w:rPr>
          <w:rFonts w:hint="cs"/>
          <w:rtl/>
        </w:rPr>
      </w:pPr>
    </w:p>
    <w:p w14:paraId="3E1489BE" w14:textId="77777777" w:rsidR="00000000" w:rsidRDefault="00373EE0">
      <w:pPr>
        <w:pStyle w:val="a0"/>
        <w:rPr>
          <w:rFonts w:hint="cs"/>
          <w:rtl/>
        </w:rPr>
      </w:pPr>
      <w:r>
        <w:rPr>
          <w:rFonts w:hint="cs"/>
          <w:rtl/>
        </w:rPr>
        <w:t xml:space="preserve">כנסת ישראל לא שוכחת את השבויים והנעדרים ובני משפחותיהם: רב-סמל צבי פלדמן; רב-סמל זכריה באומל; רב-סמל יהודה כץ; רב-סרן רון ארד; רב-טוראי גיא חבר ויונתן פולארד. </w:t>
      </w:r>
    </w:p>
    <w:p w14:paraId="34F50402" w14:textId="77777777" w:rsidR="00000000" w:rsidRDefault="00373EE0">
      <w:pPr>
        <w:pStyle w:val="a0"/>
        <w:rPr>
          <w:rFonts w:hint="cs"/>
          <w:rtl/>
        </w:rPr>
      </w:pPr>
    </w:p>
    <w:p w14:paraId="36A78D3B" w14:textId="77777777" w:rsidR="00000000" w:rsidRDefault="00373EE0">
      <w:pPr>
        <w:pStyle w:val="a0"/>
        <w:rPr>
          <w:rFonts w:hint="cs"/>
          <w:rtl/>
        </w:rPr>
      </w:pPr>
      <w:r>
        <w:rPr>
          <w:rFonts w:hint="cs"/>
          <w:rtl/>
        </w:rPr>
        <w:t>אדוני היושב-ראש,  רבותי חברי הכנסת, השבוע, כמנהגי,</w:t>
      </w:r>
      <w:r>
        <w:rPr>
          <w:rFonts w:hint="cs"/>
          <w:rtl/>
        </w:rPr>
        <w:t xml:space="preserve"> אני רוצה לספר על רב-סמל יהודה כץ. יהודה הוא בן הזקונים של שרה ויוסף, שניהם ניצולי השואה מהונגריה. יוסף האב ניצל על ידי ראול ולנברג, חסיד אומות העולם הזכור לטוב. יהודה זכור כבן-תורה אמיתי שלמד בישיבת ההסדר "כרם דיבנה", בעל מוח חריף ומידות טובות ומעורה בחבר</w:t>
      </w:r>
      <w:r>
        <w:rPr>
          <w:rFonts w:hint="cs"/>
          <w:rtl/>
        </w:rPr>
        <w:t>ה. הוא שירת בחיל השריון כתותחן בטנק "פטון", ונפל בשבי זמן קצר לפני שהיה אמור להשתחרר מצה"ל. הצניעות והפשטות שלו הקרינו למרחוק, ואפשר לומר כי הוא היה הדוגמה האותנטית לחייל בן ישיבת הסדר. לאחר שיהודה נפל בשבי התגלה כי במשך זמן רב הוא התנדב לסייע למשפחות מצוק</w:t>
      </w:r>
      <w:r>
        <w:rPr>
          <w:rFonts w:hint="cs"/>
          <w:rtl/>
        </w:rPr>
        <w:t xml:space="preserve">ה בקריית-מלאכי ובנתיבות, ואת זה הוא עשה בצנעה, בלי שאיש מסביבתו הקרובה ידע על כך. </w:t>
      </w:r>
    </w:p>
    <w:p w14:paraId="54E1D55E" w14:textId="77777777" w:rsidR="00000000" w:rsidRDefault="00373EE0">
      <w:pPr>
        <w:pStyle w:val="a0"/>
        <w:rPr>
          <w:rFonts w:hint="cs"/>
          <w:rtl/>
        </w:rPr>
      </w:pPr>
    </w:p>
    <w:p w14:paraId="76C3552E" w14:textId="77777777" w:rsidR="00000000" w:rsidRDefault="00373EE0">
      <w:pPr>
        <w:pStyle w:val="a0"/>
        <w:rPr>
          <w:rFonts w:hint="cs"/>
          <w:rtl/>
        </w:rPr>
      </w:pPr>
      <w:r>
        <w:rPr>
          <w:rFonts w:hint="cs"/>
          <w:rtl/>
        </w:rPr>
        <w:t>השנה חוגגים הוריו של יהודה, שרה ויוסף, יום הולדת 80, וזהו גיל הגבורה. אני שולחת להם מכאן ברכת מזל טוב, מתוך תקווה גדולה כי עוד השנה נזכה להתבשר בבשורות טובות בעניינו של יהו</w:t>
      </w:r>
      <w:r>
        <w:rPr>
          <w:rFonts w:hint="cs"/>
          <w:rtl/>
        </w:rPr>
        <w:t xml:space="preserve">דה ובעניינם של  שאר השבויים והנעדרים, שלהם אנחנו מצפים כל כך. תודה רבה. </w:t>
      </w:r>
    </w:p>
    <w:p w14:paraId="3EA7C457" w14:textId="77777777" w:rsidR="00000000" w:rsidRDefault="00373EE0">
      <w:pPr>
        <w:pStyle w:val="a0"/>
        <w:rPr>
          <w:rFonts w:hint="cs"/>
          <w:rtl/>
        </w:rPr>
      </w:pPr>
    </w:p>
    <w:p w14:paraId="4524168C" w14:textId="77777777" w:rsidR="00000000" w:rsidRDefault="00373EE0">
      <w:pPr>
        <w:pStyle w:val="af1"/>
        <w:rPr>
          <w:rtl/>
        </w:rPr>
      </w:pPr>
      <w:r>
        <w:rPr>
          <w:rtl/>
        </w:rPr>
        <w:t>היו"ר ראובן ריבלין:</w:t>
      </w:r>
    </w:p>
    <w:p w14:paraId="1481C3A4" w14:textId="77777777" w:rsidR="00000000" w:rsidRDefault="00373EE0">
      <w:pPr>
        <w:pStyle w:val="a0"/>
        <w:rPr>
          <w:rtl/>
        </w:rPr>
      </w:pPr>
    </w:p>
    <w:p w14:paraId="513B28B1" w14:textId="77777777" w:rsidR="00000000" w:rsidRDefault="00373EE0">
      <w:pPr>
        <w:pStyle w:val="a0"/>
        <w:rPr>
          <w:rFonts w:hint="cs"/>
          <w:rtl/>
        </w:rPr>
      </w:pPr>
      <w:r>
        <w:rPr>
          <w:rFonts w:hint="cs"/>
          <w:rtl/>
        </w:rPr>
        <w:t xml:space="preserve">אני מאוד מודה לחברת הכנסת רוחמה אברהם, ונזכור שגם  עזאם עזאם יושב בכלא במצרים. </w:t>
      </w:r>
    </w:p>
    <w:p w14:paraId="6594FE64" w14:textId="77777777" w:rsidR="00000000" w:rsidRDefault="00373EE0">
      <w:pPr>
        <w:pStyle w:val="a0"/>
        <w:rPr>
          <w:rFonts w:hint="cs"/>
          <w:rtl/>
        </w:rPr>
      </w:pPr>
    </w:p>
    <w:p w14:paraId="1FF03858" w14:textId="77777777" w:rsidR="00000000" w:rsidRDefault="00373EE0">
      <w:pPr>
        <w:pStyle w:val="a2"/>
        <w:rPr>
          <w:rtl/>
        </w:rPr>
      </w:pPr>
    </w:p>
    <w:p w14:paraId="5DAE3EAA" w14:textId="77777777" w:rsidR="00000000" w:rsidRDefault="00373EE0">
      <w:pPr>
        <w:pStyle w:val="a2"/>
        <w:rPr>
          <w:rFonts w:hint="cs"/>
          <w:rtl/>
        </w:rPr>
      </w:pPr>
      <w:bookmarkStart w:id="3" w:name="_Toc70050328"/>
      <w:r>
        <w:rPr>
          <w:rFonts w:hint="cs"/>
          <w:rtl/>
        </w:rPr>
        <w:t>מסמכים שהונחו על שולחן הכנסת</w:t>
      </w:r>
      <w:bookmarkEnd w:id="3"/>
    </w:p>
    <w:p w14:paraId="00A6F087" w14:textId="77777777" w:rsidR="00000000" w:rsidRDefault="00373EE0">
      <w:pPr>
        <w:pStyle w:val="-0"/>
        <w:rPr>
          <w:rFonts w:hint="cs"/>
          <w:rtl/>
        </w:rPr>
      </w:pPr>
    </w:p>
    <w:p w14:paraId="1F662CAF" w14:textId="77777777" w:rsidR="00000000" w:rsidRDefault="00373EE0">
      <w:pPr>
        <w:pStyle w:val="af1"/>
        <w:rPr>
          <w:rtl/>
        </w:rPr>
      </w:pPr>
      <w:r>
        <w:rPr>
          <w:rtl/>
        </w:rPr>
        <w:t>היו"ר ראובן ריבלין:</w:t>
      </w:r>
    </w:p>
    <w:p w14:paraId="2DCCED8C" w14:textId="77777777" w:rsidR="00000000" w:rsidRDefault="00373EE0">
      <w:pPr>
        <w:pStyle w:val="a0"/>
        <w:rPr>
          <w:rtl/>
        </w:rPr>
      </w:pPr>
    </w:p>
    <w:p w14:paraId="29C1ED23" w14:textId="77777777" w:rsidR="00000000" w:rsidRDefault="00373EE0">
      <w:pPr>
        <w:pStyle w:val="a0"/>
        <w:rPr>
          <w:rFonts w:hint="cs"/>
          <w:rtl/>
        </w:rPr>
      </w:pPr>
      <w:r>
        <w:rPr>
          <w:rFonts w:hint="cs"/>
          <w:rtl/>
        </w:rPr>
        <w:t>רבותי חברי הכנסת, הודעה למזכ</w:t>
      </w:r>
      <w:r>
        <w:rPr>
          <w:rFonts w:hint="cs"/>
          <w:rtl/>
        </w:rPr>
        <w:t>יר הכנסת. בבקשה.</w:t>
      </w:r>
    </w:p>
    <w:p w14:paraId="0FB32EAC" w14:textId="77777777" w:rsidR="00000000" w:rsidRDefault="00373EE0">
      <w:pPr>
        <w:pStyle w:val="a0"/>
        <w:rPr>
          <w:rFonts w:hint="cs"/>
          <w:rtl/>
        </w:rPr>
      </w:pPr>
    </w:p>
    <w:p w14:paraId="68123B3C" w14:textId="77777777" w:rsidR="00000000" w:rsidRDefault="00373EE0">
      <w:pPr>
        <w:pStyle w:val="a"/>
        <w:rPr>
          <w:rtl/>
        </w:rPr>
      </w:pPr>
      <w:bookmarkStart w:id="4" w:name="FS000000661T01_03_2004_16_02_35"/>
      <w:bookmarkStart w:id="5" w:name="_Toc70050329"/>
      <w:bookmarkEnd w:id="4"/>
      <w:r>
        <w:rPr>
          <w:rFonts w:hint="eastAsia"/>
          <w:rtl/>
        </w:rPr>
        <w:t>מזכיר</w:t>
      </w:r>
      <w:r>
        <w:rPr>
          <w:rtl/>
        </w:rPr>
        <w:t xml:space="preserve"> הכנסת אריה האן:</w:t>
      </w:r>
      <w:bookmarkEnd w:id="5"/>
    </w:p>
    <w:p w14:paraId="1E775E94" w14:textId="77777777" w:rsidR="00000000" w:rsidRDefault="00373EE0">
      <w:pPr>
        <w:pStyle w:val="a0"/>
        <w:rPr>
          <w:rFonts w:hint="cs"/>
          <w:rtl/>
        </w:rPr>
      </w:pPr>
    </w:p>
    <w:p w14:paraId="6474139A" w14:textId="77777777" w:rsidR="00000000" w:rsidRDefault="00373EE0">
      <w:pPr>
        <w:pStyle w:val="a0"/>
        <w:rPr>
          <w:rFonts w:hint="cs"/>
          <w:rtl/>
        </w:rPr>
      </w:pPr>
      <w:r>
        <w:rPr>
          <w:rFonts w:hint="cs"/>
          <w:rtl/>
        </w:rPr>
        <w:t>ברשות יושב-ראש הכנסת, הנני מתכבד להודיע, כי הונחו היום על שולחן הכנסת -</w:t>
      </w:r>
    </w:p>
    <w:p w14:paraId="5420F1DB" w14:textId="77777777" w:rsidR="00000000" w:rsidRDefault="00373EE0">
      <w:pPr>
        <w:pStyle w:val="a0"/>
        <w:rPr>
          <w:rFonts w:hint="cs"/>
          <w:rtl/>
        </w:rPr>
      </w:pPr>
    </w:p>
    <w:p w14:paraId="0EEB4284" w14:textId="77777777" w:rsidR="00000000" w:rsidRDefault="00373EE0">
      <w:pPr>
        <w:pStyle w:val="a0"/>
        <w:rPr>
          <w:rFonts w:hint="cs"/>
          <w:rtl/>
        </w:rPr>
      </w:pPr>
      <w:r>
        <w:rPr>
          <w:rFonts w:hint="cs"/>
          <w:rtl/>
        </w:rPr>
        <w:t xml:space="preserve">לדיון מוקדם: </w:t>
      </w:r>
      <w:r>
        <w:rPr>
          <w:rtl/>
        </w:rPr>
        <w:t>הצעת חוק לתיקון פקודת האריסים (הגנה)</w:t>
      </w:r>
      <w:r>
        <w:rPr>
          <w:rFonts w:hint="cs"/>
          <w:rtl/>
        </w:rPr>
        <w:t xml:space="preserve"> </w:t>
      </w:r>
      <w:r>
        <w:rPr>
          <w:rtl/>
        </w:rPr>
        <w:t>(תיקון - ביטול הפקודה), התשס"ד-2004, מאת חבר</w:t>
      </w:r>
      <w:r>
        <w:rPr>
          <w:rFonts w:hint="cs"/>
          <w:rtl/>
        </w:rPr>
        <w:t>י</w:t>
      </w:r>
      <w:r>
        <w:rPr>
          <w:rtl/>
        </w:rPr>
        <w:t xml:space="preserve"> הכנסת רוני בריזון</w:t>
      </w:r>
      <w:r>
        <w:rPr>
          <w:rFonts w:hint="cs"/>
          <w:rtl/>
        </w:rPr>
        <w:t xml:space="preserve"> ו</w:t>
      </w:r>
      <w:r>
        <w:rPr>
          <w:rtl/>
        </w:rPr>
        <w:t>רשף חן; הצעת חוק הרשות הלאו</w:t>
      </w:r>
      <w:r>
        <w:rPr>
          <w:rtl/>
        </w:rPr>
        <w:t>מית למלחמה בסמים (תיקון - תקציבי משרדי הממשלה בנושאים הקשורים לסמכויות הרשות), התשס"ד-2004, מאת  חבר</w:t>
      </w:r>
      <w:r>
        <w:rPr>
          <w:rFonts w:hint="cs"/>
          <w:rtl/>
        </w:rPr>
        <w:t>ת</w:t>
      </w:r>
      <w:r>
        <w:rPr>
          <w:rtl/>
        </w:rPr>
        <w:t xml:space="preserve"> הכנסת ענבל גבריאלי וקבוצת חברי הכנסת; הצעת חוק העונשין (תיקון - איסור מכירת כלי עישון), התשס"ד-2004, מאת חבר הכנסת מיכאל גורלובסקי; הצעת חוק הסדרת השימוש </w:t>
      </w:r>
      <w:r>
        <w:rPr>
          <w:rtl/>
        </w:rPr>
        <w:t>בתדרי רדיו, התשס"ד-2004, מאת חבר הכנסת אברהם רביץ; הצעת חוק התקשורת (בזק ושידורים) (תיקון - אחריות אישית של מנהל כללי על התקנת אנטנות סלולריות ללא אישור), התשס"ד-2004, מאת חבר</w:t>
      </w:r>
      <w:r>
        <w:rPr>
          <w:rFonts w:hint="cs"/>
          <w:rtl/>
        </w:rPr>
        <w:t>י</w:t>
      </w:r>
      <w:r>
        <w:rPr>
          <w:rtl/>
        </w:rPr>
        <w:t xml:space="preserve"> הכנסת אופיר פינס-פז, איתן כבל</w:t>
      </w:r>
      <w:r>
        <w:rPr>
          <w:rFonts w:hint="cs"/>
          <w:rtl/>
        </w:rPr>
        <w:t xml:space="preserve"> ו</w:t>
      </w:r>
      <w:r>
        <w:rPr>
          <w:rtl/>
        </w:rPr>
        <w:t>גילה גמליאל; הצעת חוק העונשין (תיקון - הפצת מסרי</w:t>
      </w:r>
      <w:r>
        <w:rPr>
          <w:rtl/>
        </w:rPr>
        <w:t>ם מגונים או מיניים בטלפון), התשס"ד-2004, מאת חבר</w:t>
      </w:r>
      <w:r>
        <w:rPr>
          <w:rFonts w:hint="cs"/>
          <w:rtl/>
        </w:rPr>
        <w:t>י</w:t>
      </w:r>
      <w:r>
        <w:rPr>
          <w:rtl/>
        </w:rPr>
        <w:t xml:space="preserve"> הכנסת דוד אזולאי, נסים דהן</w:t>
      </w:r>
      <w:r>
        <w:rPr>
          <w:rFonts w:hint="cs"/>
          <w:rtl/>
        </w:rPr>
        <w:t xml:space="preserve"> ו</w:t>
      </w:r>
      <w:r>
        <w:rPr>
          <w:rtl/>
        </w:rPr>
        <w:t>אליהו ישי; הצעת חוק לימוד חובה (תיקון - ביטול תשלומי הורים), התשס"ד-2004, מאת  חבר הכנסת אילן שלגי וקבוצת חברי הכנסת; הצעת חוק לתיקון פקודת זכות יוצרים, התשס"ד-2004, מאת  חבר</w:t>
      </w:r>
      <w:r>
        <w:rPr>
          <w:rFonts w:hint="cs"/>
          <w:rtl/>
        </w:rPr>
        <w:t>ת</w:t>
      </w:r>
      <w:r>
        <w:rPr>
          <w:rtl/>
        </w:rPr>
        <w:t xml:space="preserve"> הכ</w:t>
      </w:r>
      <w:r>
        <w:rPr>
          <w:rtl/>
        </w:rPr>
        <w:t>נסת קולט אביטל וקבוצת חברי הכנסת; הצעת חוק רכישת מקרקעין בנגב (תיקון - גבולות בטוחים), התשס"ד-2004, מאת חבר הכנסת אבשלום וילן; הצעת חוק הבטחת הכנסה (תיקון - הגדרת תושב ישראל), התשס"ד-2004, מאת חבר</w:t>
      </w:r>
      <w:r>
        <w:rPr>
          <w:rFonts w:hint="cs"/>
          <w:rtl/>
        </w:rPr>
        <w:t>י</w:t>
      </w:r>
      <w:r>
        <w:rPr>
          <w:rtl/>
        </w:rPr>
        <w:t xml:space="preserve"> הכנסת טלב אלסאנע</w:t>
      </w:r>
      <w:r>
        <w:rPr>
          <w:rFonts w:hint="cs"/>
          <w:rtl/>
        </w:rPr>
        <w:t xml:space="preserve"> ו</w:t>
      </w:r>
      <w:r>
        <w:rPr>
          <w:rtl/>
        </w:rPr>
        <w:t xml:space="preserve">עבד-אלמאלכ דהאמשה; הצעת חוק המים (תיקון </w:t>
      </w:r>
      <w:r>
        <w:rPr>
          <w:rtl/>
        </w:rPr>
        <w:t xml:space="preserve">- תשלום ישיר לחברת </w:t>
      </w:r>
      <w:r>
        <w:rPr>
          <w:rFonts w:hint="cs"/>
          <w:rtl/>
        </w:rPr>
        <w:t>"</w:t>
      </w:r>
      <w:r>
        <w:rPr>
          <w:rtl/>
        </w:rPr>
        <w:t>מקורות</w:t>
      </w:r>
      <w:r>
        <w:rPr>
          <w:rFonts w:hint="cs"/>
          <w:rtl/>
        </w:rPr>
        <w:t>"</w:t>
      </w:r>
      <w:r>
        <w:rPr>
          <w:rtl/>
        </w:rPr>
        <w:t>), התשס"ד-2004, מאת חבר</w:t>
      </w:r>
      <w:r>
        <w:rPr>
          <w:rFonts w:hint="cs"/>
          <w:rtl/>
        </w:rPr>
        <w:t>י</w:t>
      </w:r>
      <w:r>
        <w:rPr>
          <w:rtl/>
        </w:rPr>
        <w:t xml:space="preserve"> הכנסת עבד-אלמאלכ דהאמשה </w:t>
      </w:r>
      <w:r>
        <w:rPr>
          <w:rFonts w:hint="cs"/>
          <w:rtl/>
        </w:rPr>
        <w:t>ו</w:t>
      </w:r>
      <w:r>
        <w:rPr>
          <w:rtl/>
        </w:rPr>
        <w:t>טלב אלסאנע; הצעת חוק הביטוח הלאומי (תיקון - דמי אבטלה לעצמאי), התשס"ד-2004, מאת חבר</w:t>
      </w:r>
      <w:r>
        <w:rPr>
          <w:rFonts w:hint="cs"/>
          <w:rtl/>
        </w:rPr>
        <w:t>ת</w:t>
      </w:r>
      <w:r>
        <w:rPr>
          <w:rtl/>
        </w:rPr>
        <w:t xml:space="preserve"> הכנסת אורית נוקד; הצעת חוק הבטחת הכנסה (תיקון - סייגים לזכאות למלגה), התשס"ד-2004, מאת חבר</w:t>
      </w:r>
      <w:r>
        <w:rPr>
          <w:rFonts w:hint="cs"/>
          <w:rtl/>
        </w:rPr>
        <w:t>ות</w:t>
      </w:r>
      <w:r>
        <w:rPr>
          <w:rtl/>
        </w:rPr>
        <w:t xml:space="preserve"> ה</w:t>
      </w:r>
      <w:r>
        <w:rPr>
          <w:rtl/>
        </w:rPr>
        <w:t>כנסת אתי לבני</w:t>
      </w:r>
      <w:r>
        <w:rPr>
          <w:rFonts w:hint="cs"/>
          <w:rtl/>
        </w:rPr>
        <w:t xml:space="preserve"> ו</w:t>
      </w:r>
      <w:r>
        <w:rPr>
          <w:rtl/>
        </w:rPr>
        <w:t>מל פולישוק-בלוך וקבוצת חברי הכנסת; הצעת חוק עבודת נשים (תיקון - עובדות קבלן כוח</w:t>
      </w:r>
      <w:r>
        <w:rPr>
          <w:rFonts w:hint="cs"/>
          <w:rtl/>
        </w:rPr>
        <w:t>-</w:t>
      </w:r>
      <w:r>
        <w:rPr>
          <w:rtl/>
        </w:rPr>
        <w:t>אדם), התשס"ד-2004, מאת חבר</w:t>
      </w:r>
      <w:r>
        <w:rPr>
          <w:rFonts w:hint="cs"/>
          <w:rtl/>
        </w:rPr>
        <w:t>י</w:t>
      </w:r>
      <w:r>
        <w:rPr>
          <w:rtl/>
        </w:rPr>
        <w:t xml:space="preserve"> הכנסת אתי לבני, אילן שלגי, רוני בריזון</w:t>
      </w:r>
      <w:r>
        <w:rPr>
          <w:rFonts w:hint="cs"/>
          <w:rtl/>
        </w:rPr>
        <w:t xml:space="preserve"> ו</w:t>
      </w:r>
      <w:r>
        <w:rPr>
          <w:rtl/>
        </w:rPr>
        <w:t>אילן ליבוביץ; הצעת חוק הממשלה (תיקון - דיווח על הסכמים בעל-פה), התשס"ד-2004, מאת חבר הכנסת או</w:t>
      </w:r>
      <w:r>
        <w:rPr>
          <w:rtl/>
        </w:rPr>
        <w:t>פיר פינס-פז; הצעת חוק שירות המדינה (מינויים)</w:t>
      </w:r>
      <w:r>
        <w:rPr>
          <w:rFonts w:hint="cs"/>
          <w:rtl/>
        </w:rPr>
        <w:t xml:space="preserve"> </w:t>
      </w:r>
      <w:r>
        <w:rPr>
          <w:rtl/>
        </w:rPr>
        <w:t>(תיקון - מינוי בהתייעצות עם ועדת החוץ והביטחון של הכנסת), התשס"ד-2004, מאת חבר</w:t>
      </w:r>
      <w:r>
        <w:rPr>
          <w:rFonts w:hint="cs"/>
          <w:rtl/>
        </w:rPr>
        <w:t>ת</w:t>
      </w:r>
      <w:r>
        <w:rPr>
          <w:rtl/>
        </w:rPr>
        <w:t xml:space="preserve"> הכנסת אורית נוקד; הצעת חוק שירותי הדת היהודיים (תיקון - תשלום פנסיה תקציבית לעובדי מועצות דתיות), התשס"ד-2004, מאת חבר הכנסת עמיר פ</w:t>
      </w:r>
      <w:r>
        <w:rPr>
          <w:rtl/>
        </w:rPr>
        <w:t>רץ וקבוצת חברי הכנסת; הצעת חוק שירות הקבע בצבא</w:t>
      </w:r>
      <w:r>
        <w:rPr>
          <w:rFonts w:hint="cs"/>
          <w:rtl/>
        </w:rPr>
        <w:t>-</w:t>
      </w:r>
      <w:r>
        <w:rPr>
          <w:rtl/>
        </w:rPr>
        <w:t>הגנה לישראל (גמלאות)</w:t>
      </w:r>
      <w:r>
        <w:rPr>
          <w:rFonts w:hint="cs"/>
          <w:rtl/>
        </w:rPr>
        <w:t xml:space="preserve"> </w:t>
      </w:r>
      <w:r>
        <w:rPr>
          <w:rtl/>
        </w:rPr>
        <w:t>(תיקון - השבת קצבה לבן</w:t>
      </w:r>
      <w:r>
        <w:rPr>
          <w:rFonts w:hint="cs"/>
          <w:rtl/>
        </w:rPr>
        <w:t>-</w:t>
      </w:r>
      <w:r>
        <w:rPr>
          <w:rtl/>
        </w:rPr>
        <w:t>זוג שנישא בשנית ונישואיו השניים פקעו), התשס"ד-2004, מאת חבר</w:t>
      </w:r>
      <w:r>
        <w:rPr>
          <w:rFonts w:hint="cs"/>
          <w:rtl/>
        </w:rPr>
        <w:t>י</w:t>
      </w:r>
      <w:r>
        <w:rPr>
          <w:rtl/>
        </w:rPr>
        <w:t xml:space="preserve"> הכנסת אהוד יתום</w:t>
      </w:r>
      <w:r>
        <w:rPr>
          <w:rFonts w:hint="cs"/>
          <w:rtl/>
        </w:rPr>
        <w:t xml:space="preserve"> ו</w:t>
      </w:r>
      <w:r>
        <w:rPr>
          <w:rtl/>
        </w:rPr>
        <w:t>דני יתום וקבוצת חברי הכנסת; הצעת חוק המדיניות הכלכלית לשנת הכספים 2004 (תיקון תיקוני חק</w:t>
      </w:r>
      <w:r>
        <w:rPr>
          <w:rtl/>
        </w:rPr>
        <w:t>יקה - הטבות למשתלבים בעבודה), התשס"ד-2004, מאת  חבר</w:t>
      </w:r>
      <w:r>
        <w:rPr>
          <w:rFonts w:hint="cs"/>
          <w:rtl/>
        </w:rPr>
        <w:t>ת</w:t>
      </w:r>
      <w:r>
        <w:rPr>
          <w:rtl/>
        </w:rPr>
        <w:t xml:space="preserve"> הכנסת אורית נוקד; הצעת חוק לתיקון פקודת הנזיקין (הבטחת כספים המשולמים כפיצויים לקטין), התשס"ד-2004, מאת חבר</w:t>
      </w:r>
      <w:r>
        <w:rPr>
          <w:rFonts w:hint="cs"/>
          <w:rtl/>
        </w:rPr>
        <w:t>ת</w:t>
      </w:r>
      <w:r>
        <w:rPr>
          <w:rtl/>
        </w:rPr>
        <w:t xml:space="preserve"> הכנסת גילה פינקלשטיין  וקבוצת חברי הכנסת; הצעת חוק לעידוד השקעות</w:t>
      </w:r>
      <w:r>
        <w:rPr>
          <w:rFonts w:hint="cs"/>
          <w:rtl/>
        </w:rPr>
        <w:t xml:space="preserve"> </w:t>
      </w:r>
      <w:r>
        <w:rPr>
          <w:rtl/>
        </w:rPr>
        <w:t>הון (תיקון</w:t>
      </w:r>
      <w:r>
        <w:rPr>
          <w:rFonts w:hint="cs"/>
          <w:rtl/>
        </w:rPr>
        <w:t xml:space="preserve"> </w:t>
      </w:r>
      <w:r>
        <w:rPr>
          <w:rtl/>
        </w:rPr>
        <w:t>-</w:t>
      </w:r>
      <w:r>
        <w:rPr>
          <w:rFonts w:hint="cs"/>
          <w:rtl/>
        </w:rPr>
        <w:t xml:space="preserve"> </w:t>
      </w:r>
      <w:r>
        <w:rPr>
          <w:rtl/>
        </w:rPr>
        <w:t>חברות בתעשייה עת</w:t>
      </w:r>
      <w:r>
        <w:rPr>
          <w:rtl/>
        </w:rPr>
        <w:t>ירת טכנולוגיה), התשס"ד-2004, מאת חבר</w:t>
      </w:r>
      <w:r>
        <w:rPr>
          <w:rFonts w:hint="cs"/>
          <w:rtl/>
        </w:rPr>
        <w:t>ת</w:t>
      </w:r>
      <w:r>
        <w:rPr>
          <w:rtl/>
        </w:rPr>
        <w:t xml:space="preserve"> הכנסת מל פולישוק-בלוך  וקבוצת חברי הכנסת; הצעת חוק הביטוח הלאומי (תיקון - ביטוח אבטלה לעובד עצמאי), התשס"ד-2004, מאת חבר הכנסת אופיר פינס-פז; הצעת חוק הגבלות על חזרתו של עבריין מין לסביבת נפגע העבירה, התשס"ד-2004, מאת </w:t>
      </w:r>
      <w:r>
        <w:rPr>
          <w:rtl/>
        </w:rPr>
        <w:t>חבר</w:t>
      </w:r>
      <w:r>
        <w:rPr>
          <w:rFonts w:hint="cs"/>
          <w:rtl/>
        </w:rPr>
        <w:t>י</w:t>
      </w:r>
      <w:r>
        <w:rPr>
          <w:rtl/>
        </w:rPr>
        <w:t xml:space="preserve"> הכנסת יובל שטייניץ</w:t>
      </w:r>
      <w:r>
        <w:rPr>
          <w:rFonts w:hint="cs"/>
          <w:rtl/>
        </w:rPr>
        <w:t xml:space="preserve"> ו</w:t>
      </w:r>
      <w:r>
        <w:rPr>
          <w:rtl/>
        </w:rPr>
        <w:t>ענבל גבריאלי; הצעת חוק הרשויות המקומיות (בחירת ראש הרשות וסגניו וכהונתם)</w:t>
      </w:r>
      <w:r>
        <w:rPr>
          <w:rFonts w:hint="cs"/>
          <w:rtl/>
        </w:rPr>
        <w:t xml:space="preserve"> </w:t>
      </w:r>
      <w:r>
        <w:rPr>
          <w:rtl/>
        </w:rPr>
        <w:t>(תיקון</w:t>
      </w:r>
      <w:r>
        <w:rPr>
          <w:rFonts w:hint="cs"/>
          <w:rtl/>
        </w:rPr>
        <w:t xml:space="preserve"> </w:t>
      </w:r>
      <w:r>
        <w:rPr>
          <w:rtl/>
        </w:rPr>
        <w:t>-</w:t>
      </w:r>
      <w:r>
        <w:rPr>
          <w:rFonts w:hint="cs"/>
          <w:rtl/>
        </w:rPr>
        <w:t xml:space="preserve"> </w:t>
      </w:r>
      <w:r>
        <w:rPr>
          <w:rtl/>
        </w:rPr>
        <w:t xml:space="preserve">מינוי, ביטול האצלה והעברה מכהונה של סגן ראש רשות), התשס"ד-2004, מאת חבר הכנסת רוני בר-און; הצעת חוק הכנסת (תיקון - קבלת מידע על-ידי חבר </w:t>
      </w:r>
      <w:r>
        <w:rPr>
          <w:rFonts w:hint="cs"/>
          <w:rtl/>
        </w:rPr>
        <w:t>ה</w:t>
      </w:r>
      <w:r>
        <w:rPr>
          <w:rtl/>
        </w:rPr>
        <w:t>כנסת), התשס"</w:t>
      </w:r>
      <w:r>
        <w:rPr>
          <w:rtl/>
        </w:rPr>
        <w:t>ד-2004, מאת חבר הכנסת רשף חן  וקבוצת חברי הכנסת; הצעת חוק לתיקון סדרי הדין האזרחי (המדינה כבעל</w:t>
      </w:r>
      <w:r>
        <w:rPr>
          <w:rFonts w:hint="cs"/>
          <w:rtl/>
        </w:rPr>
        <w:t>-</w:t>
      </w:r>
      <w:r>
        <w:rPr>
          <w:rtl/>
        </w:rPr>
        <w:t>דין)</w:t>
      </w:r>
      <w:r>
        <w:rPr>
          <w:rFonts w:hint="cs"/>
          <w:rtl/>
        </w:rPr>
        <w:t xml:space="preserve"> </w:t>
      </w:r>
      <w:r>
        <w:rPr>
          <w:rtl/>
        </w:rPr>
        <w:t>(תיקון – פסק</w:t>
      </w:r>
      <w:r>
        <w:rPr>
          <w:rFonts w:hint="cs"/>
          <w:rtl/>
        </w:rPr>
        <w:t>-</w:t>
      </w:r>
      <w:r>
        <w:rPr>
          <w:rtl/>
        </w:rPr>
        <w:t>דין נגד המדינה), התשס"ד-2004, מאת חבר</w:t>
      </w:r>
      <w:r>
        <w:rPr>
          <w:rFonts w:hint="cs"/>
          <w:rtl/>
        </w:rPr>
        <w:t>י</w:t>
      </w:r>
      <w:r>
        <w:rPr>
          <w:rtl/>
        </w:rPr>
        <w:t xml:space="preserve"> הכנסת רוני בריזון</w:t>
      </w:r>
      <w:r>
        <w:rPr>
          <w:rFonts w:hint="cs"/>
          <w:rtl/>
        </w:rPr>
        <w:t xml:space="preserve"> ו</w:t>
      </w:r>
      <w:r>
        <w:rPr>
          <w:rtl/>
        </w:rPr>
        <w:t>רשף חן</w:t>
      </w:r>
      <w:r>
        <w:rPr>
          <w:rFonts w:hint="cs"/>
          <w:rtl/>
        </w:rPr>
        <w:t>.</w:t>
      </w:r>
      <w:r>
        <w:rPr>
          <w:rtl/>
        </w:rPr>
        <w:t xml:space="preserve"> </w:t>
      </w:r>
      <w:r>
        <w:rPr>
          <w:rFonts w:hint="cs"/>
          <w:rtl/>
        </w:rPr>
        <w:t>תודה רבה.</w:t>
      </w:r>
    </w:p>
    <w:p w14:paraId="72638144" w14:textId="77777777" w:rsidR="00000000" w:rsidRDefault="00373EE0">
      <w:pPr>
        <w:pStyle w:val="a0"/>
        <w:rPr>
          <w:rFonts w:hint="cs"/>
          <w:rtl/>
        </w:rPr>
      </w:pPr>
    </w:p>
    <w:p w14:paraId="6E62FA32" w14:textId="77777777" w:rsidR="00000000" w:rsidRDefault="00373EE0">
      <w:pPr>
        <w:pStyle w:val="af1"/>
        <w:rPr>
          <w:rtl/>
        </w:rPr>
      </w:pPr>
      <w:r>
        <w:rPr>
          <w:rtl/>
        </w:rPr>
        <w:t>היו"ר ראובן ריבלין:</w:t>
      </w:r>
    </w:p>
    <w:p w14:paraId="662550F7" w14:textId="77777777" w:rsidR="00000000" w:rsidRDefault="00373EE0">
      <w:pPr>
        <w:pStyle w:val="a0"/>
        <w:rPr>
          <w:rtl/>
        </w:rPr>
      </w:pPr>
    </w:p>
    <w:p w14:paraId="409FF6DC" w14:textId="77777777" w:rsidR="00000000" w:rsidRDefault="00373EE0">
      <w:pPr>
        <w:pStyle w:val="a0"/>
        <w:rPr>
          <w:rFonts w:hint="cs"/>
          <w:rtl/>
        </w:rPr>
      </w:pPr>
      <w:r>
        <w:rPr>
          <w:rFonts w:hint="cs"/>
          <w:rtl/>
        </w:rPr>
        <w:t xml:space="preserve">תודה למזכיר הכנסת. </w:t>
      </w:r>
    </w:p>
    <w:p w14:paraId="53CE3BAC" w14:textId="77777777" w:rsidR="00000000" w:rsidRDefault="00373EE0">
      <w:pPr>
        <w:pStyle w:val="a0"/>
        <w:rPr>
          <w:rFonts w:hint="cs"/>
          <w:rtl/>
        </w:rPr>
      </w:pPr>
    </w:p>
    <w:p w14:paraId="29D428F3" w14:textId="77777777" w:rsidR="00000000" w:rsidRDefault="00373EE0">
      <w:pPr>
        <w:pStyle w:val="a0"/>
        <w:rPr>
          <w:rFonts w:hint="cs"/>
          <w:rtl/>
        </w:rPr>
      </w:pPr>
    </w:p>
    <w:p w14:paraId="4B33C898" w14:textId="77777777" w:rsidR="00000000" w:rsidRDefault="00373EE0">
      <w:pPr>
        <w:pStyle w:val="a2"/>
        <w:rPr>
          <w:rFonts w:hint="cs"/>
          <w:rtl/>
        </w:rPr>
      </w:pPr>
      <w:bookmarkStart w:id="6" w:name="CS23375FI0023375T01_03_2004_16_14_33"/>
      <w:bookmarkStart w:id="7" w:name="_Toc70050330"/>
      <w:bookmarkEnd w:id="6"/>
      <w:r>
        <w:rPr>
          <w:rtl/>
        </w:rPr>
        <w:t>הצע</w:t>
      </w:r>
      <w:r>
        <w:rPr>
          <w:rFonts w:hint="cs"/>
          <w:rtl/>
        </w:rPr>
        <w:t>ו</w:t>
      </w:r>
      <w:r>
        <w:rPr>
          <w:rtl/>
        </w:rPr>
        <w:t>ת סיעות העבודה-מימד</w:t>
      </w:r>
      <w:r>
        <w:rPr>
          <w:rFonts w:hint="cs"/>
          <w:rtl/>
        </w:rPr>
        <w:t>--</w:t>
      </w:r>
      <w:r>
        <w:rPr>
          <w:rtl/>
        </w:rPr>
        <w:t>יהדות התורה</w:t>
      </w:r>
      <w:r>
        <w:rPr>
          <w:rFonts w:hint="cs"/>
          <w:rtl/>
        </w:rPr>
        <w:t>, בל"ד</w:t>
      </w:r>
      <w:r>
        <w:rPr>
          <w:rtl/>
        </w:rPr>
        <w:t>—</w:t>
      </w:r>
      <w:r>
        <w:rPr>
          <w:rFonts w:hint="cs"/>
          <w:rtl/>
        </w:rPr>
        <w:t>מרצ--רע"ם,</w:t>
      </w:r>
      <w:bookmarkEnd w:id="7"/>
      <w:r>
        <w:rPr>
          <w:rFonts w:hint="cs"/>
          <w:rtl/>
        </w:rPr>
        <w:t xml:space="preserve"> </w:t>
      </w:r>
    </w:p>
    <w:p w14:paraId="1CA352A7" w14:textId="77777777" w:rsidR="00000000" w:rsidRDefault="00373EE0">
      <w:pPr>
        <w:pStyle w:val="a2"/>
        <w:rPr>
          <w:rFonts w:hint="cs"/>
          <w:rtl/>
        </w:rPr>
      </w:pPr>
      <w:bookmarkStart w:id="8" w:name="_Toc70050331"/>
      <w:r>
        <w:rPr>
          <w:rFonts w:hint="cs"/>
          <w:rtl/>
        </w:rPr>
        <w:t>ש"ס, חד"ש-תע"ל ועם אחד</w:t>
      </w:r>
      <w:r>
        <w:rPr>
          <w:rtl/>
        </w:rPr>
        <w:t xml:space="preserve"> </w:t>
      </w:r>
      <w:r>
        <w:rPr>
          <w:rFonts w:hint="cs"/>
          <w:rtl/>
        </w:rPr>
        <w:t>להביע אי-אמון בממשלה בשל</w:t>
      </w:r>
      <w:r>
        <w:rPr>
          <w:rtl/>
        </w:rPr>
        <w:t>:</w:t>
      </w:r>
      <w:bookmarkEnd w:id="8"/>
    </w:p>
    <w:p w14:paraId="40A68591" w14:textId="77777777" w:rsidR="00000000" w:rsidRDefault="00373EE0">
      <w:pPr>
        <w:pStyle w:val="a2"/>
        <w:rPr>
          <w:rFonts w:hint="cs"/>
          <w:rtl/>
        </w:rPr>
      </w:pPr>
      <w:bookmarkStart w:id="9" w:name="_Toc70050332"/>
      <w:r>
        <w:rPr>
          <w:rFonts w:hint="cs"/>
          <w:rtl/>
        </w:rPr>
        <w:t xml:space="preserve">א. </w:t>
      </w:r>
      <w:r>
        <w:rPr>
          <w:rtl/>
        </w:rPr>
        <w:t>הפגיעה בשירותי הבריאות לאזרחים ולזוגות צעירים בפר</w:t>
      </w:r>
      <w:r>
        <w:rPr>
          <w:rFonts w:hint="cs"/>
          <w:rtl/>
        </w:rPr>
        <w:t>י</w:t>
      </w:r>
      <w:r>
        <w:rPr>
          <w:rtl/>
        </w:rPr>
        <w:t>פריה</w:t>
      </w:r>
      <w:r>
        <w:rPr>
          <w:rFonts w:hint="cs"/>
          <w:rtl/>
        </w:rPr>
        <w:t>;</w:t>
      </w:r>
      <w:bookmarkEnd w:id="9"/>
    </w:p>
    <w:p w14:paraId="4F5EEEA8" w14:textId="77777777" w:rsidR="00000000" w:rsidRDefault="00373EE0">
      <w:pPr>
        <w:pStyle w:val="a2"/>
        <w:rPr>
          <w:rFonts w:hint="cs"/>
          <w:rtl/>
        </w:rPr>
      </w:pPr>
      <w:bookmarkStart w:id="10" w:name="_Toc70050333"/>
      <w:r>
        <w:rPr>
          <w:rFonts w:hint="cs"/>
          <w:rtl/>
        </w:rPr>
        <w:t>ב. הריסת בתים בבענה ובמקומות אחרים והתעלמותה של הממשלה מהחלטות</w:t>
      </w:r>
      <w:bookmarkEnd w:id="10"/>
      <w:r>
        <w:rPr>
          <w:rFonts w:hint="cs"/>
          <w:rtl/>
        </w:rPr>
        <w:t xml:space="preserve"> </w:t>
      </w:r>
    </w:p>
    <w:p w14:paraId="07F67ADA" w14:textId="77777777" w:rsidR="00000000" w:rsidRDefault="00373EE0">
      <w:pPr>
        <w:pStyle w:val="a2"/>
        <w:rPr>
          <w:rFonts w:hint="cs"/>
          <w:rtl/>
        </w:rPr>
      </w:pPr>
      <w:bookmarkStart w:id="11" w:name="_Toc70050334"/>
      <w:r>
        <w:rPr>
          <w:rFonts w:hint="cs"/>
          <w:rtl/>
        </w:rPr>
        <w:t xml:space="preserve">קודמות בדבר הצורך לפתור את מצוקת הקרקע והדיור במגזר </w:t>
      </w:r>
      <w:r>
        <w:rPr>
          <w:rFonts w:hint="cs"/>
          <w:rtl/>
        </w:rPr>
        <w:t>הערבי;</w:t>
      </w:r>
      <w:bookmarkEnd w:id="11"/>
    </w:p>
    <w:p w14:paraId="15D3AC2E" w14:textId="77777777" w:rsidR="00000000" w:rsidRDefault="00373EE0">
      <w:pPr>
        <w:pStyle w:val="a2"/>
        <w:rPr>
          <w:rFonts w:hint="cs"/>
          <w:rtl/>
        </w:rPr>
      </w:pPr>
      <w:bookmarkStart w:id="12" w:name="_Toc70050335"/>
      <w:r>
        <w:rPr>
          <w:rFonts w:hint="cs"/>
          <w:rtl/>
        </w:rPr>
        <w:t>ג. התנהלותה בנושא גדר ההפרדה;</w:t>
      </w:r>
      <w:bookmarkEnd w:id="12"/>
    </w:p>
    <w:p w14:paraId="74810FEA" w14:textId="77777777" w:rsidR="00000000" w:rsidRDefault="00373EE0">
      <w:pPr>
        <w:pStyle w:val="a2"/>
        <w:rPr>
          <w:rFonts w:hint="cs"/>
          <w:rtl/>
        </w:rPr>
      </w:pPr>
      <w:bookmarkStart w:id="13" w:name="_Toc70050336"/>
      <w:r>
        <w:rPr>
          <w:rFonts w:hint="cs"/>
          <w:rtl/>
        </w:rPr>
        <w:t>ד. העלייה החדה באבטלה לשיא חדש בייחוד בקרב נשים ועולים חדשים</w:t>
      </w:r>
      <w:bookmarkEnd w:id="13"/>
    </w:p>
    <w:p w14:paraId="164C6E7C" w14:textId="77777777" w:rsidR="00000000" w:rsidRDefault="00373EE0">
      <w:pPr>
        <w:pStyle w:val="a0"/>
        <w:rPr>
          <w:rFonts w:hint="cs"/>
          <w:rtl/>
        </w:rPr>
      </w:pPr>
    </w:p>
    <w:p w14:paraId="0D3742DF" w14:textId="77777777" w:rsidR="00000000" w:rsidRDefault="00373EE0">
      <w:pPr>
        <w:pStyle w:val="-0"/>
        <w:rPr>
          <w:rFonts w:hint="cs"/>
          <w:rtl/>
        </w:rPr>
      </w:pPr>
    </w:p>
    <w:p w14:paraId="1C0D24DA" w14:textId="77777777" w:rsidR="00000000" w:rsidRDefault="00373EE0">
      <w:pPr>
        <w:pStyle w:val="af1"/>
        <w:rPr>
          <w:rtl/>
        </w:rPr>
      </w:pPr>
      <w:r>
        <w:rPr>
          <w:rtl/>
        </w:rPr>
        <w:t>היו"ר ראובן ריבלין:</w:t>
      </w:r>
    </w:p>
    <w:p w14:paraId="3F4B8FBE" w14:textId="77777777" w:rsidR="00000000" w:rsidRDefault="00373EE0">
      <w:pPr>
        <w:pStyle w:val="a0"/>
        <w:rPr>
          <w:rtl/>
        </w:rPr>
      </w:pPr>
    </w:p>
    <w:p w14:paraId="50D64FFA" w14:textId="77777777" w:rsidR="00000000" w:rsidRDefault="00373EE0">
      <w:pPr>
        <w:pStyle w:val="a0"/>
        <w:rPr>
          <w:rFonts w:hint="cs"/>
          <w:rtl/>
        </w:rPr>
      </w:pPr>
      <w:r>
        <w:rPr>
          <w:rFonts w:hint="cs"/>
          <w:rtl/>
        </w:rPr>
        <w:t xml:space="preserve">רבותי, אנחנו עוברים לסדר-היום. הצעות סיעות העבודה-מימד ויהדות התורה, בל"ד--מרצ--רע"ם, ש"ס, חד"ש-תע"ל ועם אחד להביע אי-אמון בממשלה. אתה </w:t>
      </w:r>
      <w:r>
        <w:rPr>
          <w:rFonts w:hint="cs"/>
          <w:rtl/>
        </w:rPr>
        <w:t>רואה, אדוני השר, כמה הצעות יש לך היום לשמוע כאן. ראשון המנמקים את הצעת האי-אמון הוא חבר הכנסת יצחק הרצוג. לרשותו עומדות עשר דקות, והוא יביא את  הבקשה של העבודה-מימד, יחד עם יהדות התורה. אני מאוד מודה. בבקשה, חבר הכנסת הרצוג, לרשותו עשר דקות. המשיב הוא שר ה</w:t>
      </w:r>
      <w:r>
        <w:rPr>
          <w:rFonts w:hint="cs"/>
          <w:rtl/>
        </w:rPr>
        <w:t xml:space="preserve">בריאות הנמצא, ונוכח כאן אתנו גם ממלא-מקום ראש הממשלה. </w:t>
      </w:r>
    </w:p>
    <w:p w14:paraId="48C70F7F" w14:textId="77777777" w:rsidR="00000000" w:rsidRDefault="00373EE0">
      <w:pPr>
        <w:pStyle w:val="a0"/>
        <w:rPr>
          <w:rFonts w:hint="cs"/>
          <w:rtl/>
        </w:rPr>
      </w:pPr>
    </w:p>
    <w:p w14:paraId="17AA67A3" w14:textId="77777777" w:rsidR="00000000" w:rsidRDefault="00373EE0">
      <w:pPr>
        <w:pStyle w:val="a0"/>
        <w:rPr>
          <w:rFonts w:hint="cs"/>
          <w:rtl/>
        </w:rPr>
      </w:pPr>
      <w:r>
        <w:rPr>
          <w:rFonts w:hint="cs"/>
          <w:rtl/>
        </w:rPr>
        <w:t>אדוני, חבר הכנסת הרצוג, ודאי אדוני ישמח לדעת שביציע האורחים יושבים ראשי קהילות יהודיות בדרום-אמריקה, אנשים אשר עושים למען קהילתם באמת לילות כימים וימים כלילות, ואנחנו מברכים אותם בברכת ברוכים הבאים לכ</w:t>
      </w:r>
      <w:r>
        <w:rPr>
          <w:rFonts w:hint="cs"/>
          <w:rtl/>
        </w:rPr>
        <w:t>נסת ישראל, היכל הדמוקרטיה של ישראל, וכמובן למדינת ישראל ולירושלים בירת ישראל. ברוכים הבאים.</w:t>
      </w:r>
    </w:p>
    <w:p w14:paraId="7F568C49" w14:textId="77777777" w:rsidR="00000000" w:rsidRDefault="00373EE0">
      <w:pPr>
        <w:pStyle w:val="a0"/>
        <w:rPr>
          <w:rFonts w:hint="cs"/>
          <w:rtl/>
        </w:rPr>
      </w:pPr>
    </w:p>
    <w:p w14:paraId="3650D5F0" w14:textId="77777777" w:rsidR="00000000" w:rsidRDefault="00373EE0">
      <w:pPr>
        <w:pStyle w:val="a"/>
        <w:rPr>
          <w:rtl/>
        </w:rPr>
      </w:pPr>
      <w:bookmarkStart w:id="14" w:name="FS000001044T01_03_2004_16_05_46"/>
      <w:bookmarkStart w:id="15" w:name="_Toc70050337"/>
      <w:bookmarkEnd w:id="14"/>
      <w:r>
        <w:rPr>
          <w:rFonts w:hint="eastAsia"/>
          <w:rtl/>
        </w:rPr>
        <w:t>יצחק</w:t>
      </w:r>
      <w:r>
        <w:rPr>
          <w:rtl/>
        </w:rPr>
        <w:t xml:space="preserve"> הרצוג (העבודה-מימד):</w:t>
      </w:r>
      <w:bookmarkEnd w:id="15"/>
    </w:p>
    <w:p w14:paraId="562C371F" w14:textId="77777777" w:rsidR="00000000" w:rsidRDefault="00373EE0">
      <w:pPr>
        <w:pStyle w:val="a0"/>
        <w:rPr>
          <w:rFonts w:hint="cs"/>
          <w:rtl/>
        </w:rPr>
      </w:pPr>
    </w:p>
    <w:p w14:paraId="794B7F6B" w14:textId="77777777" w:rsidR="00000000" w:rsidRDefault="00373EE0">
      <w:pPr>
        <w:pStyle w:val="a0"/>
        <w:rPr>
          <w:rFonts w:hint="cs"/>
          <w:rtl/>
        </w:rPr>
      </w:pPr>
      <w:r>
        <w:rPr>
          <w:rFonts w:hint="cs"/>
          <w:rtl/>
        </w:rPr>
        <w:t xml:space="preserve">אדוני היושב-ראש, חברות וחברי הכנסת, אדוני, תודה לך על דברי הפתיחה, ואני מצטרף כמובן לברכות לאורחים הנכבדים. </w:t>
      </w:r>
    </w:p>
    <w:p w14:paraId="60641FEF" w14:textId="77777777" w:rsidR="00000000" w:rsidRDefault="00373EE0">
      <w:pPr>
        <w:pStyle w:val="a0"/>
        <w:rPr>
          <w:rFonts w:hint="cs"/>
          <w:rtl/>
        </w:rPr>
      </w:pPr>
    </w:p>
    <w:p w14:paraId="7C29FB99" w14:textId="77777777" w:rsidR="00000000" w:rsidRDefault="00373EE0">
      <w:pPr>
        <w:pStyle w:val="a0"/>
        <w:rPr>
          <w:rFonts w:hint="cs"/>
          <w:rtl/>
        </w:rPr>
      </w:pPr>
      <w:r>
        <w:rPr>
          <w:rFonts w:hint="cs"/>
          <w:rtl/>
        </w:rPr>
        <w:t>אני מייצג כאן את סיעת העבו</w:t>
      </w:r>
      <w:r>
        <w:rPr>
          <w:rFonts w:hint="cs"/>
          <w:rtl/>
        </w:rPr>
        <w:t>דה-מימד והסיעות האחרות שמגישות היום אי-אמון בממשלה, ואני רוצה להתמקד בססמה "אמרנו לכם". אנחנו אמרנו ואמרנו ואמרנו ואמרנו בשנה האחרונה עשרות פעמים; אמרנו והזהרנו שהמדיניות הכלכלית של הממשלה תוביל אותנו לאבדון. אני זוכר, ואני מזכיר פה לחברות וחברי הכנסת כיצד</w:t>
      </w:r>
      <w:r>
        <w:rPr>
          <w:rFonts w:hint="cs"/>
          <w:rtl/>
        </w:rPr>
        <w:t xml:space="preserve"> לגלגו עלינו, אדוני היושב-ראש, שיצאנו בשלוש בבוקר בתור מחאה מההצבעה על תוכנית כלכלית שאנחנו הזהרנו שהיא תביא עלינו אסון. ואני מזכיר לאדוני כיצד כמעט בכל נושא שהעלינו, בבריאות, בחינוך, ברווחה, בסעד - בכל נושא שהעלינו, אנחנו הזהרנו מפני המשמעויות של המדיניות</w:t>
      </w:r>
      <w:r>
        <w:rPr>
          <w:rFonts w:hint="cs"/>
          <w:rtl/>
        </w:rPr>
        <w:t xml:space="preserve">, ולגלגו עלינו. לא רצו להאמין.  </w:t>
      </w:r>
    </w:p>
    <w:p w14:paraId="71A60C5F" w14:textId="77777777" w:rsidR="00000000" w:rsidRDefault="00373EE0">
      <w:pPr>
        <w:pStyle w:val="a0"/>
        <w:rPr>
          <w:rFonts w:hint="cs"/>
          <w:rtl/>
        </w:rPr>
      </w:pPr>
    </w:p>
    <w:p w14:paraId="0A359904" w14:textId="77777777" w:rsidR="00000000" w:rsidRDefault="00373EE0">
      <w:pPr>
        <w:pStyle w:val="a0"/>
        <w:rPr>
          <w:rFonts w:hint="cs"/>
          <w:rtl/>
        </w:rPr>
      </w:pPr>
      <w:r>
        <w:rPr>
          <w:rFonts w:hint="cs"/>
          <w:rtl/>
        </w:rPr>
        <w:t>והנה, מי שמבקר בימים האלה בבתי-החולים, אדוני היושב-ראש, מגלה תמונה עגומה להחריד; מגלה מסדרונות מלאים חולים, מגלה מערכת בריאות על סף התמוטטות, מגלה בתי-חולים בפשיטת רגל, מגלה קופות-חולים שהממשלה מסרסת אותן, מגלה מערכות טיפו</w:t>
      </w:r>
      <w:r>
        <w:rPr>
          <w:rFonts w:hint="cs"/>
          <w:rtl/>
        </w:rPr>
        <w:t xml:space="preserve">ל בילדים, מערכות טיפות-חלב, שירותים קהילתיים,  על עברי פי פחת, מגלה בית-חולים, כמו "ביקור חולים" בירושלים, בפשיטת רגל. </w:t>
      </w:r>
    </w:p>
    <w:p w14:paraId="453BF5B6" w14:textId="77777777" w:rsidR="00000000" w:rsidRDefault="00373EE0">
      <w:pPr>
        <w:pStyle w:val="a0"/>
        <w:rPr>
          <w:rFonts w:hint="cs"/>
          <w:rtl/>
        </w:rPr>
      </w:pPr>
    </w:p>
    <w:p w14:paraId="284E16FE" w14:textId="77777777" w:rsidR="00000000" w:rsidRDefault="00373EE0">
      <w:pPr>
        <w:pStyle w:val="a0"/>
        <w:rPr>
          <w:rFonts w:hint="cs"/>
          <w:rtl/>
        </w:rPr>
      </w:pPr>
      <w:r>
        <w:rPr>
          <w:rFonts w:hint="cs"/>
          <w:rtl/>
        </w:rPr>
        <w:t>אני לא רוצה לציין את ההתנהגות המבישה של הממשלה בהצבעה על הקיצוץ בתקציב, גם בתקציב הבריאות, בשבוע שעבר. הרי אנחנו הזהרנו בנושא הזה בלי ס</w:t>
      </w:r>
      <w:r>
        <w:rPr>
          <w:rFonts w:hint="cs"/>
          <w:rtl/>
        </w:rPr>
        <w:t>וף, והעלינו ואמרנו שלא ניתן לתת שירותים לאזרחים, ולא ניתן להבטיח חיי אדם בצורה נאותה במדינה מתוקנת ומודרנית במדיניות שהנהיגה הממשלה הזאת.</w:t>
      </w:r>
    </w:p>
    <w:p w14:paraId="56D4D9E0" w14:textId="77777777" w:rsidR="00000000" w:rsidRDefault="00373EE0">
      <w:pPr>
        <w:pStyle w:val="a0"/>
        <w:rPr>
          <w:rFonts w:hint="cs"/>
          <w:rtl/>
        </w:rPr>
      </w:pPr>
    </w:p>
    <w:p w14:paraId="3EB74AC8" w14:textId="77777777" w:rsidR="00000000" w:rsidRDefault="00373EE0">
      <w:pPr>
        <w:pStyle w:val="a0"/>
        <w:rPr>
          <w:rFonts w:hint="cs"/>
          <w:rtl/>
        </w:rPr>
      </w:pPr>
      <w:r>
        <w:rPr>
          <w:rFonts w:hint="cs"/>
          <w:rtl/>
        </w:rPr>
        <w:t>אני אתן דוגמה, אדוני היושב-ראש. בשבת מת חולה בעת השתלה, מכיוון שהיתה טעות בסוג הדם שנתנו לו בעירוי הדם בעת ההשתלה. עכ</w:t>
      </w:r>
      <w:r>
        <w:rPr>
          <w:rFonts w:hint="cs"/>
          <w:rtl/>
        </w:rPr>
        <w:t xml:space="preserve">שיו, אני לא אומר שזה נוגע ישירות למדיניות הכלכלית, אבל המדיניות היא כזאת, שהקיצוץ הנרחב בכוח-האדם - ואני ביררתי את הסיפור הזה - אם היו מספיק כוננים ואם היו מספיק אנשי צוות מינהלי לסייע למערכת לתפקד, ייתכן שאסונות כאלה היו נמנעים. </w:t>
      </w:r>
    </w:p>
    <w:p w14:paraId="18BC9D6C" w14:textId="77777777" w:rsidR="00000000" w:rsidRDefault="00373EE0">
      <w:pPr>
        <w:pStyle w:val="a0"/>
        <w:rPr>
          <w:rFonts w:hint="cs"/>
          <w:rtl/>
        </w:rPr>
      </w:pPr>
    </w:p>
    <w:p w14:paraId="16EFE5A5" w14:textId="77777777" w:rsidR="00000000" w:rsidRDefault="00373EE0">
      <w:pPr>
        <w:pStyle w:val="a0"/>
        <w:rPr>
          <w:rFonts w:hint="cs"/>
          <w:rtl/>
        </w:rPr>
      </w:pPr>
      <w:r>
        <w:rPr>
          <w:rFonts w:hint="cs"/>
          <w:rtl/>
        </w:rPr>
        <w:t>אבל הנושא הרבה יותר חמור</w:t>
      </w:r>
      <w:r>
        <w:rPr>
          <w:rFonts w:hint="cs"/>
          <w:rtl/>
        </w:rPr>
        <w:t>. מערכת הבריאות חייבת היום כ-400 מיליון שקל לספקים. במדינה שבה 70,000 עסקים נסגרו רק בשנת 2003, חוב של 400 מיליון שקל - וחברי נסים דהן ואנוכי יושבים בוועדה שבדקה את הנושא הזה; אלפי עסקים קטנים ובינוניים נתלים ומתמוטטים בגלל הסוגיה הזאת. בתי-חולים לא משלמים</w:t>
      </w:r>
      <w:r>
        <w:rPr>
          <w:rFonts w:hint="cs"/>
          <w:rtl/>
        </w:rPr>
        <w:t xml:space="preserve">. הם לא משלמים גם לספקי התרופות, לחברת "שראל", ללא יכולת לתפקד. בגלל הבעיה שהממשלה לא מוכנה להעלות את מדד יוקר הבריאות, קופות-החולים נכנסות לגירעון, והמעגל השוטה הזה הוא מעגל הרסני ובלתי נסבל. הוא מביא את האזרח הפשוט, שמשלם ביטוח בריאות חודשי, לסכנת חיים. </w:t>
      </w:r>
      <w:r>
        <w:rPr>
          <w:rFonts w:hint="cs"/>
          <w:rtl/>
        </w:rPr>
        <w:t xml:space="preserve">אף אזרח או אזרחית לא בטוחים שיקבלו את הטיפול הנכון להציל את נפשם או את בריאותם. הדבר הזה מביא ליותר ויותר רפואה שחורה, ליותר ויותר שחיתות וריקבון במערכת, אבל הגרוע מכל </w:t>
      </w:r>
      <w:r>
        <w:rPr>
          <w:rtl/>
        </w:rPr>
        <w:t>–</w:t>
      </w:r>
      <w:r>
        <w:rPr>
          <w:rFonts w:hint="cs"/>
          <w:rtl/>
        </w:rPr>
        <w:t xml:space="preserve"> הוא יוצר עוול נורא כלפי אלה שעוסקים במלאכת הקודש של הבריאות הציבורית במדינת ישראל. </w:t>
      </w:r>
    </w:p>
    <w:p w14:paraId="0C49A145" w14:textId="77777777" w:rsidR="00000000" w:rsidRDefault="00373EE0">
      <w:pPr>
        <w:pStyle w:val="a0"/>
        <w:ind w:firstLine="0"/>
        <w:rPr>
          <w:rFonts w:hint="cs"/>
          <w:rtl/>
        </w:rPr>
      </w:pPr>
    </w:p>
    <w:p w14:paraId="7FBC7BA0" w14:textId="77777777" w:rsidR="00000000" w:rsidRDefault="00373EE0">
      <w:pPr>
        <w:pStyle w:val="a0"/>
        <w:ind w:firstLine="0"/>
        <w:rPr>
          <w:rFonts w:hint="cs"/>
          <w:rtl/>
        </w:rPr>
      </w:pPr>
      <w:r>
        <w:rPr>
          <w:rFonts w:hint="cs"/>
          <w:rtl/>
        </w:rPr>
        <w:tab/>
      </w:r>
      <w:r>
        <w:rPr>
          <w:rFonts w:hint="cs"/>
          <w:rtl/>
        </w:rPr>
        <w:t xml:space="preserve">ידידי שר הבריאות, אני לא מבין מה עוד נותר לך לעשות: מלגלגים עליך ומקצצים לך מכל עבר, ואתה יודע שהמערכת שלך קורסת. אי-אפשר לעשות רק תשדירי שירות </w:t>
      </w:r>
      <w:r>
        <w:rPr>
          <w:rFonts w:hint="eastAsia"/>
          <w:rtl/>
        </w:rPr>
        <w:t>–</w:t>
      </w:r>
      <w:r>
        <w:rPr>
          <w:rFonts w:hint="cs"/>
          <w:rtl/>
        </w:rPr>
        <w:t xml:space="preserve"> יש פה דברים מהותיים מאוד, והנושא של מדד יוקר הבריאות, וסל הבריאות, וסל התרופות, והטיפול והמעמד של בתי-החולים ב</w:t>
      </w:r>
      <w:r>
        <w:rPr>
          <w:rFonts w:hint="cs"/>
          <w:rtl/>
        </w:rPr>
        <w:t xml:space="preserve">ישראל הוא נושא שהגיע למצב קטסטרופלי, שכולו נובע ממדיניות האוצר, שהחליט להלאים את מערכת הבריאות מצד אחד, ומצד שני להרוס את הרפואה הציבורית במדינת ישראל, תוך פגיעה נוספת באזרחים. </w:t>
      </w:r>
    </w:p>
    <w:p w14:paraId="7CDFA5BA" w14:textId="77777777" w:rsidR="00000000" w:rsidRDefault="00373EE0">
      <w:pPr>
        <w:pStyle w:val="a0"/>
        <w:ind w:firstLine="0"/>
        <w:rPr>
          <w:rFonts w:hint="cs"/>
          <w:rtl/>
        </w:rPr>
      </w:pPr>
    </w:p>
    <w:p w14:paraId="2AE5D379" w14:textId="77777777" w:rsidR="00000000" w:rsidRDefault="00373EE0">
      <w:pPr>
        <w:pStyle w:val="a0"/>
        <w:rPr>
          <w:rFonts w:hint="cs"/>
          <w:rtl/>
        </w:rPr>
      </w:pPr>
      <w:r>
        <w:rPr>
          <w:rFonts w:hint="cs"/>
          <w:rtl/>
        </w:rPr>
        <w:t>אדוני היושב-ראש, אני אגלה לך שסל ההוצאות המשפחתי בישראל כולל שני מרכיבים מאוד</w:t>
      </w:r>
      <w:r>
        <w:rPr>
          <w:rFonts w:hint="cs"/>
          <w:rtl/>
        </w:rPr>
        <w:t xml:space="preserve"> חשובים, החינוך והבריאות. שני המרכיבים האלה, הממשלה חותכת אותם שוב ושוב בקיצוצים לאורך ולרוחב וגורמת לכך שרק כסף פרטי יוכל להחזיק את האזרחים. במצב כזה רק אלה שיש להם יכולים לקבל בריאות טובה ורק אלה שיש להם יכולים להבטיח לעצמם חינוך נורמלי. המצב הזה גורם לפ</w:t>
      </w:r>
      <w:r>
        <w:rPr>
          <w:rFonts w:hint="cs"/>
          <w:rtl/>
        </w:rPr>
        <w:t xml:space="preserve">תיחת פערים קטסטרופליים בחברה הישראלית ולהרס אמיתי, גם של הסולידריות של החברה, אבל גם של עשירונים שלמים, במיוחד במעמד הביניים בחברה הישראלית. </w:t>
      </w:r>
    </w:p>
    <w:p w14:paraId="4DEE8905" w14:textId="77777777" w:rsidR="00000000" w:rsidRDefault="00373EE0">
      <w:pPr>
        <w:pStyle w:val="a0"/>
        <w:rPr>
          <w:rFonts w:hint="cs"/>
          <w:rtl/>
        </w:rPr>
      </w:pPr>
    </w:p>
    <w:p w14:paraId="530B6A45" w14:textId="77777777" w:rsidR="00000000" w:rsidRDefault="00373EE0">
      <w:pPr>
        <w:pStyle w:val="a0"/>
        <w:rPr>
          <w:rFonts w:hint="cs"/>
          <w:rtl/>
        </w:rPr>
      </w:pPr>
      <w:r>
        <w:rPr>
          <w:rFonts w:hint="cs"/>
          <w:rtl/>
        </w:rPr>
        <w:t>ואם אני כבר הולך על הססמה "אמרנו לכם" ו"הזהרנו אתכם", אני רוצה לחזור לנושא נוסף שבו הזהרנו מעל הבמה הזאת עשרות פע</w:t>
      </w:r>
      <w:r>
        <w:rPr>
          <w:rFonts w:hint="cs"/>
          <w:rtl/>
        </w:rPr>
        <w:t xml:space="preserve">מים. בתוכנית הכלכלית הראשונה </w:t>
      </w:r>
      <w:r>
        <w:rPr>
          <w:rtl/>
        </w:rPr>
        <w:t>–</w:t>
      </w:r>
      <w:r>
        <w:rPr>
          <w:rFonts w:hint="cs"/>
          <w:rtl/>
        </w:rPr>
        <w:t xml:space="preserve"> שכולם פה מחאו לה כפיים, ואנחנו יצאנו בשלוש בבוקר, ואני מזכיר את זה. בתוכנית הזאת היה קיצוץ של 800 מיליון ש"ח במענקים לזוגות צעירים שמבקשים לקבל הלוואות לדיור, במיוחד ביישובי הפריפריה. אמרנו כאן, ואמרנו מעל כל במה אפשרית, שהדב</w:t>
      </w:r>
      <w:r>
        <w:rPr>
          <w:rFonts w:hint="cs"/>
          <w:rtl/>
        </w:rPr>
        <w:t xml:space="preserve">ר הזה ימוטט את הפריפריה, שזוגות צעירים לא יוכלו לקנות דירות, שלא יהיה להם כדאי לגור בפריפריה ולא יהיה להם כדאי לגור בערי הפיתוח. אין שום יכולת להחזיר משכנתאות בלי היכולת לקבל את תנאי הזכאות לזוגות צעירים. </w:t>
      </w:r>
    </w:p>
    <w:p w14:paraId="77F8B0A8" w14:textId="77777777" w:rsidR="00000000" w:rsidRDefault="00373EE0">
      <w:pPr>
        <w:pStyle w:val="a0"/>
        <w:rPr>
          <w:rFonts w:hint="cs"/>
          <w:rtl/>
        </w:rPr>
      </w:pPr>
    </w:p>
    <w:p w14:paraId="1A9E03D6" w14:textId="77777777" w:rsidR="00000000" w:rsidRDefault="00373EE0">
      <w:pPr>
        <w:pStyle w:val="a0"/>
        <w:rPr>
          <w:rFonts w:hint="cs"/>
          <w:rtl/>
        </w:rPr>
      </w:pPr>
      <w:r>
        <w:rPr>
          <w:rFonts w:hint="cs"/>
          <w:rtl/>
        </w:rPr>
        <w:t xml:space="preserve">אדוני היושב-ראש, יתירה מזאת, 50,000 זוגות צעירים </w:t>
      </w:r>
      <w:r>
        <w:rPr>
          <w:rFonts w:hint="cs"/>
          <w:rtl/>
        </w:rPr>
        <w:t xml:space="preserve">נתקעו בצנרת ולא יכלו לקבל הלוואות. אמרנו ואמרנו ואמרנו </w:t>
      </w:r>
      <w:r>
        <w:rPr>
          <w:rFonts w:hint="eastAsia"/>
          <w:rtl/>
        </w:rPr>
        <w:t>–</w:t>
      </w:r>
      <w:r>
        <w:rPr>
          <w:rFonts w:hint="cs"/>
          <w:rtl/>
        </w:rPr>
        <w:t xml:space="preserve"> והנה כותרת מהשבוע: "צניחה במכירת דירות בפריפריה". והדיווח הוא כדלקמן: צניחה ברכישת הדירות בפריפריה בעקבות הפסקת תוכנית המענקים על-ידי משרד האוצר, מתחילת פברואר. מנתוני משרד השיכון עולה, כי בחודש ינוא</w:t>
      </w:r>
      <w:r>
        <w:rPr>
          <w:rFonts w:hint="cs"/>
          <w:rtl/>
        </w:rPr>
        <w:t xml:space="preserve">ר, עוד לפני ביטול המענקים </w:t>
      </w:r>
      <w:r>
        <w:rPr>
          <w:rFonts w:hint="eastAsia"/>
          <w:rtl/>
        </w:rPr>
        <w:t>–</w:t>
      </w:r>
      <w:r>
        <w:rPr>
          <w:rFonts w:hint="cs"/>
          <w:rtl/>
        </w:rPr>
        <w:t xml:space="preserve"> חודש זה סימל שפל שלא היה כמוהו ביישובי הפריפריה, והמבצע של אפי איתם, שנועד לכאורה להציל את המצב, לא עזר כלל. מנכ"ל משרד השיכון, בתגובה: אלו נתונים המעידים על חיסול עידוד ההתיישבות בישראל בפריפריה. </w:t>
      </w:r>
    </w:p>
    <w:p w14:paraId="3B05E450" w14:textId="77777777" w:rsidR="00000000" w:rsidRDefault="00373EE0">
      <w:pPr>
        <w:pStyle w:val="a0"/>
        <w:rPr>
          <w:rFonts w:hint="cs"/>
          <w:rtl/>
        </w:rPr>
      </w:pPr>
    </w:p>
    <w:p w14:paraId="6C14940C" w14:textId="77777777" w:rsidR="00000000" w:rsidRDefault="00373EE0">
      <w:pPr>
        <w:pStyle w:val="a0"/>
        <w:rPr>
          <w:rFonts w:hint="cs"/>
          <w:rtl/>
        </w:rPr>
      </w:pPr>
      <w:r>
        <w:rPr>
          <w:rFonts w:hint="cs"/>
          <w:rtl/>
        </w:rPr>
        <w:t xml:space="preserve">בוקר טוב. כשאנחנו טענו את זה </w:t>
      </w:r>
      <w:r>
        <w:rPr>
          <w:rFonts w:hint="cs"/>
          <w:rtl/>
        </w:rPr>
        <w:t>בתוקף, שר השיכון אמר שיש לו פתרונות ויש לו תוכניות. במידע שמשרדו הוציא השבוע, תחת הכותרת "מידע חודשי", נאמר הדבר הבא: במהלך 2003 נמשכה מגמת הירידה במכירת דירות פרוגרמה - - - ההאטה במכירות במהלך 2003 בולטת על רקע העובדה שהחל ב-11 באוגוסט 2003 מופעל מבצע סיו</w:t>
      </w:r>
      <w:r>
        <w:rPr>
          <w:rFonts w:hint="cs"/>
          <w:rtl/>
        </w:rPr>
        <w:t xml:space="preserve">ע מקום חדש במענקים ומשכנתאות על בסיס יישובי - - - </w:t>
      </w:r>
    </w:p>
    <w:p w14:paraId="6C807908" w14:textId="77777777" w:rsidR="00000000" w:rsidRDefault="00373EE0">
      <w:pPr>
        <w:pStyle w:val="a0"/>
        <w:rPr>
          <w:rFonts w:hint="cs"/>
          <w:rtl/>
        </w:rPr>
      </w:pPr>
    </w:p>
    <w:p w14:paraId="17B01EAC" w14:textId="77777777" w:rsidR="00000000" w:rsidRDefault="00373EE0">
      <w:pPr>
        <w:pStyle w:val="a0"/>
        <w:rPr>
          <w:rFonts w:hint="cs"/>
          <w:rtl/>
        </w:rPr>
      </w:pPr>
      <w:r>
        <w:rPr>
          <w:rFonts w:hint="cs"/>
          <w:rtl/>
        </w:rPr>
        <w:t>המבצע הזה נכשל כישלון טוטלי. התוצאה, על-פי הדוח, ואני מצטט: "המיעוט היחסי של הרוכשים במרבית יישובי המבצע, בהשוואה למבצע קודם ב-2001, נובע כנראה מהמצב הכלכלי והביטחוני ומשיעורי האבטלה הגבוהים, במיוחד באזור</w:t>
      </w:r>
      <w:r>
        <w:rPr>
          <w:rFonts w:hint="cs"/>
          <w:rtl/>
        </w:rPr>
        <w:t xml:space="preserve">ים פריפריאליים, שהרתיעו רוכשים פוטנציאליים מלקיחת משכנתאות ומנשיאה בנטל ההחזר החודשי. השפעה משמעותית היתה אף לביטול מענקי הסיוע לזכאים ולביטול המענקים במסגרת חוק הנגב, כאמור לעיל. כתוצאה מביטול המענקים נוצר תהליך של הקדמת רכישות, שנבע מהרצון להספיק ליהנות </w:t>
      </w:r>
      <w:r>
        <w:rPr>
          <w:rFonts w:hint="cs"/>
          <w:rtl/>
        </w:rPr>
        <w:t>מהמענקים לפני ביטולם".</w:t>
      </w:r>
    </w:p>
    <w:p w14:paraId="5A955C36" w14:textId="77777777" w:rsidR="00000000" w:rsidRDefault="00373EE0">
      <w:pPr>
        <w:pStyle w:val="a0"/>
        <w:rPr>
          <w:rFonts w:hint="cs"/>
          <w:rtl/>
        </w:rPr>
      </w:pPr>
    </w:p>
    <w:p w14:paraId="2EFF7882" w14:textId="77777777" w:rsidR="00000000" w:rsidRDefault="00373EE0">
      <w:pPr>
        <w:pStyle w:val="a0"/>
        <w:rPr>
          <w:rFonts w:hint="cs"/>
          <w:rtl/>
        </w:rPr>
      </w:pPr>
      <w:r>
        <w:rPr>
          <w:rFonts w:hint="cs"/>
          <w:rtl/>
        </w:rPr>
        <w:t>דהיינו, מדיניות הממשלה בעניין הזה נכשלה. אני אומר לממלא-מקום ראש הממשלה: כל מדיניות הקרקעות שלכם בפריפריה היא כישלון טוטלי. יתירה מזאת, אתם מבריחים אזרחים טובים, זוגות צעירים, מהפריפריה. אתם ממוטטים את ערי הפיתוח, וכל היתר מלים, מלי</w:t>
      </w:r>
      <w:r>
        <w:rPr>
          <w:rFonts w:hint="cs"/>
          <w:rtl/>
        </w:rPr>
        <w:t>ם, מלים. לא רק שהתוצאה של מה שהבאתם היא שהכלכלה מתמוטטת והמשפחה הממוצעת בישראל מגיעה לעתים לעברי פי פחת ולרעב, אלא שאתם גם ממוטטים חלקים שלמים במדינת ישראל. לכאורה אתם נושאי הדגל בעידוד הנגב והגליל, ולעומת זאת, מעבר ל"קו הירוק" לא ראינו אפילו קיצוץ אחד בהט</w:t>
      </w:r>
      <w:r>
        <w:rPr>
          <w:rFonts w:hint="cs"/>
          <w:rtl/>
        </w:rPr>
        <w:t xml:space="preserve">בות שאתם מעניקים. </w:t>
      </w:r>
    </w:p>
    <w:p w14:paraId="19BED47E" w14:textId="77777777" w:rsidR="00000000" w:rsidRDefault="00373EE0">
      <w:pPr>
        <w:pStyle w:val="a0"/>
        <w:rPr>
          <w:rFonts w:hint="cs"/>
          <w:rtl/>
        </w:rPr>
      </w:pPr>
    </w:p>
    <w:p w14:paraId="48EAA144" w14:textId="77777777" w:rsidR="00000000" w:rsidRDefault="00373EE0">
      <w:pPr>
        <w:pStyle w:val="a0"/>
        <w:rPr>
          <w:rFonts w:hint="cs"/>
          <w:rtl/>
        </w:rPr>
      </w:pPr>
      <w:r>
        <w:rPr>
          <w:rFonts w:hint="cs"/>
          <w:rtl/>
        </w:rPr>
        <w:t>לכן, אדוני היושב-ראש, אני קורא כאן למליאה לקבל את המלצתנו ואת הצעתנו להביע אי-אמון בממשלה - ממשלה שהביאה לכך שעשירונים שלמים בחברה הישראלית מגיעים לקו העוני; ממשלה שהביאה לכך שמעמד הביניים מתרסק, שמשפחות בישראל רעבות ללחם, שאין רפואה הו</w:t>
      </w:r>
      <w:r>
        <w:rPr>
          <w:rFonts w:hint="cs"/>
          <w:rtl/>
        </w:rPr>
        <w:t xml:space="preserve">גנת לאזרחים, שאין דיור לזוגות צעירים ושאין חינוך נאות לאזרחים. תודה רבה. </w:t>
      </w:r>
    </w:p>
    <w:p w14:paraId="6C399015" w14:textId="77777777" w:rsidR="00000000" w:rsidRDefault="00373EE0">
      <w:pPr>
        <w:pStyle w:val="a0"/>
        <w:rPr>
          <w:rFonts w:hint="cs"/>
          <w:rtl/>
        </w:rPr>
      </w:pPr>
    </w:p>
    <w:p w14:paraId="7759626C" w14:textId="77777777" w:rsidR="00000000" w:rsidRDefault="00373EE0">
      <w:pPr>
        <w:pStyle w:val="af1"/>
        <w:rPr>
          <w:rtl/>
        </w:rPr>
      </w:pPr>
      <w:r>
        <w:rPr>
          <w:rtl/>
        </w:rPr>
        <w:t>היו"ר ראובן ריבלין:</w:t>
      </w:r>
    </w:p>
    <w:p w14:paraId="3B21BF8C" w14:textId="77777777" w:rsidR="00000000" w:rsidRDefault="00373EE0">
      <w:pPr>
        <w:pStyle w:val="a0"/>
        <w:rPr>
          <w:rtl/>
        </w:rPr>
      </w:pPr>
    </w:p>
    <w:p w14:paraId="18BE3082" w14:textId="77777777" w:rsidR="00000000" w:rsidRDefault="00373EE0">
      <w:pPr>
        <w:pStyle w:val="a0"/>
        <w:rPr>
          <w:rFonts w:hint="cs"/>
          <w:rtl/>
        </w:rPr>
      </w:pPr>
      <w:r>
        <w:rPr>
          <w:rFonts w:hint="cs"/>
          <w:rtl/>
        </w:rPr>
        <w:t xml:space="preserve">תודה לחבר הכנסת יצחק הרצוג. יעלה וישיב שר הבריאות דני נוה. בבקשה, אדוני. </w:t>
      </w:r>
    </w:p>
    <w:p w14:paraId="5357AC1D" w14:textId="77777777" w:rsidR="00000000" w:rsidRDefault="00373EE0">
      <w:pPr>
        <w:pStyle w:val="a0"/>
        <w:rPr>
          <w:rFonts w:hint="cs"/>
          <w:rtl/>
        </w:rPr>
      </w:pPr>
    </w:p>
    <w:p w14:paraId="6572B9E9" w14:textId="77777777" w:rsidR="00000000" w:rsidRDefault="00373EE0">
      <w:pPr>
        <w:pStyle w:val="af0"/>
        <w:rPr>
          <w:rtl/>
        </w:rPr>
      </w:pPr>
      <w:r>
        <w:rPr>
          <w:rFonts w:hint="eastAsia"/>
          <w:rtl/>
        </w:rPr>
        <w:t>רן</w:t>
      </w:r>
      <w:r>
        <w:rPr>
          <w:rtl/>
        </w:rPr>
        <w:t xml:space="preserve"> כהן (מרצ):</w:t>
      </w:r>
    </w:p>
    <w:p w14:paraId="7D5316A1" w14:textId="77777777" w:rsidR="00000000" w:rsidRDefault="00373EE0">
      <w:pPr>
        <w:pStyle w:val="a0"/>
        <w:rPr>
          <w:rFonts w:hint="cs"/>
          <w:rtl/>
        </w:rPr>
      </w:pPr>
    </w:p>
    <w:p w14:paraId="77980968" w14:textId="77777777" w:rsidR="00000000" w:rsidRDefault="00373EE0">
      <w:pPr>
        <w:pStyle w:val="a0"/>
        <w:rPr>
          <w:rFonts w:hint="cs"/>
          <w:rtl/>
        </w:rPr>
      </w:pPr>
      <w:r>
        <w:rPr>
          <w:rFonts w:hint="cs"/>
          <w:rtl/>
        </w:rPr>
        <w:t>התשובה היא על כל הצעה באופן נפרד, אדוני?</w:t>
      </w:r>
    </w:p>
    <w:p w14:paraId="1EADE2C7" w14:textId="77777777" w:rsidR="00000000" w:rsidRDefault="00373EE0">
      <w:pPr>
        <w:pStyle w:val="a0"/>
        <w:rPr>
          <w:rFonts w:hint="cs"/>
          <w:rtl/>
        </w:rPr>
      </w:pPr>
    </w:p>
    <w:p w14:paraId="0FE1B9D9" w14:textId="77777777" w:rsidR="00000000" w:rsidRDefault="00373EE0">
      <w:pPr>
        <w:pStyle w:val="af1"/>
        <w:rPr>
          <w:rtl/>
        </w:rPr>
      </w:pPr>
      <w:r>
        <w:rPr>
          <w:rtl/>
        </w:rPr>
        <w:t>היו"ר ראובן ריבלין:</w:t>
      </w:r>
    </w:p>
    <w:p w14:paraId="61A36D3B" w14:textId="77777777" w:rsidR="00000000" w:rsidRDefault="00373EE0">
      <w:pPr>
        <w:pStyle w:val="a0"/>
        <w:rPr>
          <w:rtl/>
        </w:rPr>
      </w:pPr>
    </w:p>
    <w:p w14:paraId="55A26180" w14:textId="77777777" w:rsidR="00000000" w:rsidRDefault="00373EE0">
      <w:pPr>
        <w:pStyle w:val="a0"/>
        <w:rPr>
          <w:rFonts w:hint="cs"/>
          <w:rtl/>
        </w:rPr>
      </w:pPr>
      <w:r>
        <w:rPr>
          <w:rFonts w:hint="cs"/>
          <w:rtl/>
        </w:rPr>
        <w:t>כאשר יש</w:t>
      </w:r>
      <w:r>
        <w:rPr>
          <w:rFonts w:hint="cs"/>
          <w:rtl/>
        </w:rPr>
        <w:t xml:space="preserve"> שר שמשיב, ואחריו משיב שר אחר, התשובה ניתנת בנפרד. שתי ההצעות הבאות תהיינה יחד, משום שהשר המשיב הוא ממלא-מקום ראש הממשלה ושר התעשייה והמסחר. </w:t>
      </w:r>
    </w:p>
    <w:p w14:paraId="51834902" w14:textId="77777777" w:rsidR="00000000" w:rsidRDefault="00373EE0">
      <w:pPr>
        <w:pStyle w:val="a0"/>
        <w:rPr>
          <w:rFonts w:hint="cs"/>
          <w:rtl/>
        </w:rPr>
      </w:pPr>
    </w:p>
    <w:p w14:paraId="3494C5F1" w14:textId="77777777" w:rsidR="00000000" w:rsidRDefault="00373EE0">
      <w:pPr>
        <w:pStyle w:val="a"/>
        <w:rPr>
          <w:rtl/>
        </w:rPr>
      </w:pPr>
      <w:bookmarkStart w:id="16" w:name="FS000000473T01_03_2004_16_16_04"/>
      <w:bookmarkStart w:id="17" w:name="_Toc70050338"/>
      <w:bookmarkEnd w:id="16"/>
      <w:r>
        <w:rPr>
          <w:rFonts w:hint="eastAsia"/>
          <w:rtl/>
        </w:rPr>
        <w:t>שר</w:t>
      </w:r>
      <w:r>
        <w:rPr>
          <w:rtl/>
        </w:rPr>
        <w:t xml:space="preserve"> הבריאות דני נוה:</w:t>
      </w:r>
      <w:bookmarkEnd w:id="17"/>
    </w:p>
    <w:p w14:paraId="4A7A7DD3" w14:textId="77777777" w:rsidR="00000000" w:rsidRDefault="00373EE0">
      <w:pPr>
        <w:pStyle w:val="a0"/>
        <w:rPr>
          <w:rFonts w:hint="cs"/>
          <w:rtl/>
        </w:rPr>
      </w:pPr>
    </w:p>
    <w:p w14:paraId="5839E83C" w14:textId="77777777" w:rsidR="00000000" w:rsidRDefault="00373EE0">
      <w:pPr>
        <w:pStyle w:val="a0"/>
        <w:rPr>
          <w:rFonts w:hint="cs"/>
          <w:rtl/>
        </w:rPr>
      </w:pPr>
      <w:r>
        <w:rPr>
          <w:rFonts w:hint="cs"/>
          <w:rtl/>
        </w:rPr>
        <w:t>אדוני היושב-ראש, חברי חברי הכנסת, נקודת המוצא שלי היא, כמובן, שמערכת הבריאות יקרה לכולנו, בל</w:t>
      </w:r>
      <w:r>
        <w:rPr>
          <w:rFonts w:hint="cs"/>
          <w:rtl/>
        </w:rPr>
        <w:t xml:space="preserve">י קשר למפלגה שאנחנו שייכים אליה ולשאלה באיזה צד אנחנו נמצאים בבית הזה, כי מדובר באמת בנושאים שנוגעים לכל אחד מאתנו, אולי יותר מכל נושא אחר שאנחנו עוסקים בו במדינה שלנו. </w:t>
      </w:r>
    </w:p>
    <w:p w14:paraId="408F24CE" w14:textId="77777777" w:rsidR="00000000" w:rsidRDefault="00373EE0">
      <w:pPr>
        <w:pStyle w:val="a0"/>
        <w:rPr>
          <w:rFonts w:hint="cs"/>
          <w:rtl/>
        </w:rPr>
      </w:pPr>
    </w:p>
    <w:p w14:paraId="4E83D8F6" w14:textId="77777777" w:rsidR="00000000" w:rsidRDefault="00373EE0">
      <w:pPr>
        <w:pStyle w:val="a0"/>
        <w:rPr>
          <w:rFonts w:hint="cs"/>
          <w:rtl/>
        </w:rPr>
      </w:pPr>
      <w:r>
        <w:rPr>
          <w:rFonts w:hint="cs"/>
          <w:rtl/>
        </w:rPr>
        <w:t>אני  חייב לומר שהתפלאתי קצת שחבר הכנסת הרצוג, שאני מעריך אותו באופן אישי ואנחנו ידידי</w:t>
      </w:r>
      <w:r>
        <w:rPr>
          <w:rFonts w:hint="cs"/>
          <w:rtl/>
        </w:rPr>
        <w:t>ם ומכרים כבר שנים רבות, בחר לנסות לעשות הון פוליטי קטן מהסוגיה הזאת. דומני שראש הממשלה שהתבטא והבטיח הבטחה מאוד לא מוצלחת, להוציא את הזקנה מהמסדרון, לא היה ראש הממשלה מטעם הליכוד. דומני שהיה זה ראש הממשלה אהוד ברק, איש מפלגת העבודה. מזכיר הממשלה שלו היה יצ</w:t>
      </w:r>
      <w:r>
        <w:rPr>
          <w:rFonts w:hint="cs"/>
          <w:rtl/>
        </w:rPr>
        <w:t xml:space="preserve">חק הרצוג, כיום חבר הכנסת. לא ידוע לי על דבר וחצי דבר שנעשה באותה קדנציה כדי להוציא את הזקנה מהמסדרון. </w:t>
      </w:r>
    </w:p>
    <w:p w14:paraId="33274550" w14:textId="77777777" w:rsidR="00000000" w:rsidRDefault="00373EE0">
      <w:pPr>
        <w:pStyle w:val="a0"/>
        <w:rPr>
          <w:rFonts w:hint="cs"/>
          <w:rtl/>
        </w:rPr>
      </w:pPr>
    </w:p>
    <w:p w14:paraId="049ACFC7" w14:textId="77777777" w:rsidR="00000000" w:rsidRDefault="00373EE0">
      <w:pPr>
        <w:pStyle w:val="af0"/>
        <w:rPr>
          <w:rtl/>
        </w:rPr>
      </w:pPr>
      <w:r>
        <w:rPr>
          <w:rFonts w:hint="eastAsia"/>
          <w:rtl/>
        </w:rPr>
        <w:t>איתן</w:t>
      </w:r>
      <w:r>
        <w:rPr>
          <w:rtl/>
        </w:rPr>
        <w:t xml:space="preserve"> כבל (העבודה-מימד):</w:t>
      </w:r>
    </w:p>
    <w:p w14:paraId="4221C43C" w14:textId="77777777" w:rsidR="00000000" w:rsidRDefault="00373EE0">
      <w:pPr>
        <w:pStyle w:val="a0"/>
        <w:rPr>
          <w:rFonts w:hint="cs"/>
          <w:rtl/>
        </w:rPr>
      </w:pPr>
    </w:p>
    <w:p w14:paraId="2471FB74" w14:textId="77777777" w:rsidR="00000000" w:rsidRDefault="00373EE0">
      <w:pPr>
        <w:pStyle w:val="a0"/>
        <w:rPr>
          <w:rFonts w:hint="cs"/>
          <w:rtl/>
        </w:rPr>
      </w:pPr>
      <w:r>
        <w:rPr>
          <w:rFonts w:hint="cs"/>
          <w:rtl/>
        </w:rPr>
        <w:t>מאותו מסדרון?</w:t>
      </w:r>
    </w:p>
    <w:p w14:paraId="43C859D2" w14:textId="77777777" w:rsidR="00000000" w:rsidRDefault="00373EE0">
      <w:pPr>
        <w:pStyle w:val="a0"/>
        <w:rPr>
          <w:rFonts w:hint="cs"/>
          <w:rtl/>
        </w:rPr>
      </w:pPr>
    </w:p>
    <w:p w14:paraId="782AAE78" w14:textId="77777777" w:rsidR="00000000" w:rsidRDefault="00373EE0">
      <w:pPr>
        <w:pStyle w:val="-"/>
        <w:rPr>
          <w:rtl/>
        </w:rPr>
      </w:pPr>
      <w:bookmarkStart w:id="18" w:name="FS000000473T01_03_2004_17_18_22"/>
      <w:bookmarkStart w:id="19" w:name="FS000000473T01_03_2004_17_18_26C"/>
      <w:bookmarkEnd w:id="18"/>
      <w:bookmarkEnd w:id="19"/>
      <w:r>
        <w:rPr>
          <w:rtl/>
        </w:rPr>
        <w:t>שר הבריאות דני נוה:</w:t>
      </w:r>
    </w:p>
    <w:p w14:paraId="187421FD" w14:textId="77777777" w:rsidR="00000000" w:rsidRDefault="00373EE0">
      <w:pPr>
        <w:pStyle w:val="a0"/>
        <w:rPr>
          <w:rFonts w:hint="cs"/>
          <w:rtl/>
        </w:rPr>
      </w:pPr>
    </w:p>
    <w:p w14:paraId="3A48AC12" w14:textId="77777777" w:rsidR="00000000" w:rsidRDefault="00373EE0">
      <w:pPr>
        <w:pStyle w:val="a0"/>
        <w:rPr>
          <w:rFonts w:hint="cs"/>
          <w:rtl/>
        </w:rPr>
      </w:pPr>
      <w:r>
        <w:rPr>
          <w:rFonts w:hint="cs"/>
          <w:rtl/>
        </w:rPr>
        <w:t>ולכן אני מציע לא להפוך את הדבר הזה לעניין לניגוח פוליטי, כי מערכת הבריאות במדינת ישראל אומנ</w:t>
      </w:r>
      <w:r>
        <w:rPr>
          <w:rFonts w:hint="cs"/>
          <w:rtl/>
        </w:rPr>
        <w:t xml:space="preserve">ם נמצאת כבר כמה שנים במשבר מאוד קשה. כשאנחנו נמצאים במשבר כלכלי, והמדינה כולה נמצאת במשבר כלכלי קשה ביותר, ודאי שגם מערכת הבריאות סופגת עוד טלטלות כבדות וקשות. </w:t>
      </w:r>
    </w:p>
    <w:p w14:paraId="10FDFB1E" w14:textId="77777777" w:rsidR="00000000" w:rsidRDefault="00373EE0">
      <w:pPr>
        <w:pStyle w:val="a0"/>
        <w:rPr>
          <w:rFonts w:hint="cs"/>
          <w:rtl/>
        </w:rPr>
      </w:pPr>
    </w:p>
    <w:p w14:paraId="7A9779CC" w14:textId="77777777" w:rsidR="00000000" w:rsidRDefault="00373EE0">
      <w:pPr>
        <w:pStyle w:val="af0"/>
        <w:rPr>
          <w:rtl/>
        </w:rPr>
      </w:pPr>
      <w:r>
        <w:rPr>
          <w:rFonts w:hint="eastAsia"/>
          <w:rtl/>
        </w:rPr>
        <w:t>קולט</w:t>
      </w:r>
      <w:r>
        <w:rPr>
          <w:rtl/>
        </w:rPr>
        <w:t xml:space="preserve"> אביטל (העבודה-מימד):</w:t>
      </w:r>
    </w:p>
    <w:p w14:paraId="20288764" w14:textId="77777777" w:rsidR="00000000" w:rsidRDefault="00373EE0">
      <w:pPr>
        <w:pStyle w:val="a0"/>
        <w:rPr>
          <w:rFonts w:hint="cs"/>
          <w:rtl/>
        </w:rPr>
      </w:pPr>
    </w:p>
    <w:p w14:paraId="4DDEB99B" w14:textId="77777777" w:rsidR="00000000" w:rsidRDefault="00373EE0">
      <w:pPr>
        <w:pStyle w:val="a0"/>
        <w:rPr>
          <w:rFonts w:hint="cs"/>
          <w:rtl/>
        </w:rPr>
      </w:pPr>
      <w:r>
        <w:rPr>
          <w:rFonts w:hint="cs"/>
          <w:rtl/>
        </w:rPr>
        <w:t>אתם סוגרים להם בתי-חולים עכשיו.</w:t>
      </w:r>
    </w:p>
    <w:p w14:paraId="74834493" w14:textId="77777777" w:rsidR="00000000" w:rsidRDefault="00373EE0">
      <w:pPr>
        <w:pStyle w:val="a0"/>
        <w:rPr>
          <w:rFonts w:hint="cs"/>
          <w:rtl/>
        </w:rPr>
      </w:pPr>
    </w:p>
    <w:p w14:paraId="6AEAB05D" w14:textId="77777777" w:rsidR="00000000" w:rsidRDefault="00373EE0">
      <w:pPr>
        <w:pStyle w:val="af0"/>
        <w:rPr>
          <w:rtl/>
        </w:rPr>
      </w:pPr>
      <w:r>
        <w:rPr>
          <w:rFonts w:hint="eastAsia"/>
          <w:rtl/>
        </w:rPr>
        <w:t>דליה</w:t>
      </w:r>
      <w:r>
        <w:rPr>
          <w:rtl/>
        </w:rPr>
        <w:t xml:space="preserve"> איציק (העבודה-מימד):</w:t>
      </w:r>
    </w:p>
    <w:p w14:paraId="487CCE74" w14:textId="77777777" w:rsidR="00000000" w:rsidRDefault="00373EE0">
      <w:pPr>
        <w:pStyle w:val="a0"/>
        <w:rPr>
          <w:rFonts w:hint="cs"/>
          <w:rtl/>
        </w:rPr>
      </w:pPr>
    </w:p>
    <w:p w14:paraId="77091CEB" w14:textId="77777777" w:rsidR="00000000" w:rsidRDefault="00373EE0">
      <w:pPr>
        <w:pStyle w:val="a0"/>
        <w:rPr>
          <w:rFonts w:hint="cs"/>
          <w:rtl/>
        </w:rPr>
      </w:pPr>
      <w:r>
        <w:rPr>
          <w:rFonts w:hint="cs"/>
          <w:rtl/>
        </w:rPr>
        <w:t>אנחנו ה</w:t>
      </w:r>
      <w:r>
        <w:rPr>
          <w:rFonts w:hint="cs"/>
          <w:rtl/>
        </w:rPr>
        <w:t>יינו רק שנה וחצי, אתם 30 שנה בשלטון.</w:t>
      </w:r>
    </w:p>
    <w:p w14:paraId="33A748FA" w14:textId="77777777" w:rsidR="00000000" w:rsidRDefault="00373EE0">
      <w:pPr>
        <w:pStyle w:val="a0"/>
        <w:rPr>
          <w:rFonts w:hint="cs"/>
          <w:rtl/>
        </w:rPr>
      </w:pPr>
    </w:p>
    <w:p w14:paraId="33A75DFC" w14:textId="77777777" w:rsidR="00000000" w:rsidRDefault="00373EE0">
      <w:pPr>
        <w:pStyle w:val="-"/>
        <w:rPr>
          <w:rtl/>
        </w:rPr>
      </w:pPr>
      <w:bookmarkStart w:id="20" w:name="FS000000473T01_03_2004_17_20_20C"/>
      <w:bookmarkEnd w:id="20"/>
      <w:r>
        <w:rPr>
          <w:rtl/>
        </w:rPr>
        <w:t>שר הבריאות דני נוה:</w:t>
      </w:r>
    </w:p>
    <w:p w14:paraId="36CD6B1B" w14:textId="77777777" w:rsidR="00000000" w:rsidRDefault="00373EE0">
      <w:pPr>
        <w:pStyle w:val="a0"/>
        <w:rPr>
          <w:rtl/>
        </w:rPr>
      </w:pPr>
    </w:p>
    <w:p w14:paraId="0192CD7E" w14:textId="77777777" w:rsidR="00000000" w:rsidRDefault="00373EE0">
      <w:pPr>
        <w:pStyle w:val="a0"/>
        <w:rPr>
          <w:rFonts w:hint="cs"/>
          <w:rtl/>
        </w:rPr>
      </w:pPr>
      <w:r>
        <w:rPr>
          <w:rFonts w:hint="cs"/>
          <w:rtl/>
        </w:rPr>
        <w:t xml:space="preserve">אני יודע שמאוד מרגיז אתכם להיזכר בימי שלטונו של ברק, ולא מרנין את רוחכם להיזכר בשלטונו של ברק </w:t>
      </w:r>
      <w:r>
        <w:rPr>
          <w:rFonts w:hint="eastAsia"/>
          <w:rtl/>
        </w:rPr>
        <w:t>–</w:t>
      </w:r>
      <w:r>
        <w:rPr>
          <w:rFonts w:hint="cs"/>
          <w:rtl/>
        </w:rPr>
        <w:t xml:space="preserve"> אולי זה מזכיר לכם למה אתם באופוזיציה היום. </w:t>
      </w:r>
    </w:p>
    <w:p w14:paraId="77E216B7" w14:textId="77777777" w:rsidR="00000000" w:rsidRDefault="00373EE0">
      <w:pPr>
        <w:pStyle w:val="a0"/>
        <w:rPr>
          <w:rFonts w:hint="cs"/>
          <w:rtl/>
        </w:rPr>
      </w:pPr>
    </w:p>
    <w:p w14:paraId="378E504F" w14:textId="77777777" w:rsidR="00000000" w:rsidRDefault="00373EE0">
      <w:pPr>
        <w:pStyle w:val="af0"/>
        <w:rPr>
          <w:rtl/>
        </w:rPr>
      </w:pPr>
      <w:r>
        <w:rPr>
          <w:rFonts w:hint="eastAsia"/>
          <w:rtl/>
        </w:rPr>
        <w:t>חיים</w:t>
      </w:r>
      <w:r>
        <w:rPr>
          <w:rtl/>
        </w:rPr>
        <w:t xml:space="preserve"> רמון (העבודה-מימד):</w:t>
      </w:r>
    </w:p>
    <w:p w14:paraId="69ABC661" w14:textId="77777777" w:rsidR="00000000" w:rsidRDefault="00373EE0">
      <w:pPr>
        <w:pStyle w:val="a0"/>
        <w:rPr>
          <w:rFonts w:hint="cs"/>
          <w:rtl/>
        </w:rPr>
      </w:pPr>
    </w:p>
    <w:p w14:paraId="7DE675B7" w14:textId="77777777" w:rsidR="00000000" w:rsidRDefault="00373EE0">
      <w:pPr>
        <w:pStyle w:val="a0"/>
        <w:rPr>
          <w:rFonts w:hint="cs"/>
          <w:rtl/>
        </w:rPr>
      </w:pPr>
      <w:r>
        <w:rPr>
          <w:rFonts w:hint="cs"/>
          <w:rtl/>
        </w:rPr>
        <w:t>מה שמרגיז אותנו הוא כמה שנים ת</w:t>
      </w:r>
      <w:r>
        <w:rPr>
          <w:rFonts w:hint="cs"/>
          <w:rtl/>
        </w:rPr>
        <w:t xml:space="preserve">היו בשלטון ולא תהיו אחראים. </w:t>
      </w:r>
    </w:p>
    <w:p w14:paraId="0D3EDEB3" w14:textId="77777777" w:rsidR="00000000" w:rsidRDefault="00373EE0">
      <w:pPr>
        <w:pStyle w:val="a0"/>
        <w:rPr>
          <w:rFonts w:hint="cs"/>
          <w:rtl/>
        </w:rPr>
      </w:pPr>
    </w:p>
    <w:p w14:paraId="3FF23E30" w14:textId="77777777" w:rsidR="00000000" w:rsidRDefault="00373EE0">
      <w:pPr>
        <w:pStyle w:val="-"/>
        <w:rPr>
          <w:rtl/>
        </w:rPr>
      </w:pPr>
      <w:bookmarkStart w:id="21" w:name="FS000000473T01_03_2004_17_21_34C"/>
      <w:bookmarkEnd w:id="21"/>
      <w:r>
        <w:rPr>
          <w:rtl/>
        </w:rPr>
        <w:t>שר הבריאות דני נוה:</w:t>
      </w:r>
    </w:p>
    <w:p w14:paraId="4B488404" w14:textId="77777777" w:rsidR="00000000" w:rsidRDefault="00373EE0">
      <w:pPr>
        <w:pStyle w:val="a0"/>
        <w:rPr>
          <w:rtl/>
        </w:rPr>
      </w:pPr>
    </w:p>
    <w:p w14:paraId="37FD595B" w14:textId="77777777" w:rsidR="00000000" w:rsidRDefault="00373EE0">
      <w:pPr>
        <w:pStyle w:val="a0"/>
        <w:rPr>
          <w:rFonts w:hint="cs"/>
          <w:rtl/>
        </w:rPr>
      </w:pPr>
      <w:r>
        <w:rPr>
          <w:rFonts w:hint="cs"/>
          <w:rtl/>
        </w:rPr>
        <w:t xml:space="preserve">בואו נתייחס בצורה רצינית לנושא שנמצא על סדר-היום. לראות אותך מגן על אהוד ברק </w:t>
      </w:r>
      <w:r>
        <w:rPr>
          <w:rFonts w:hint="eastAsia"/>
          <w:rtl/>
        </w:rPr>
        <w:t>–</w:t>
      </w:r>
      <w:r>
        <w:rPr>
          <w:rFonts w:hint="cs"/>
          <w:rtl/>
        </w:rPr>
        <w:t xml:space="preserve"> רק בשביל זה היה כדאי לי להעיר את ההערה הזאת. </w:t>
      </w:r>
    </w:p>
    <w:p w14:paraId="0D59D1FA" w14:textId="77777777" w:rsidR="00000000" w:rsidRDefault="00373EE0">
      <w:pPr>
        <w:pStyle w:val="a0"/>
        <w:rPr>
          <w:rFonts w:hint="cs"/>
          <w:rtl/>
        </w:rPr>
      </w:pPr>
    </w:p>
    <w:p w14:paraId="49D91619" w14:textId="77777777" w:rsidR="00000000" w:rsidRDefault="00373EE0">
      <w:pPr>
        <w:pStyle w:val="af0"/>
        <w:rPr>
          <w:rtl/>
        </w:rPr>
      </w:pPr>
      <w:r>
        <w:rPr>
          <w:rFonts w:hint="eastAsia"/>
          <w:rtl/>
        </w:rPr>
        <w:t>חיים</w:t>
      </w:r>
      <w:r>
        <w:rPr>
          <w:rtl/>
        </w:rPr>
        <w:t xml:space="preserve"> רמון (העבודה-מימד):</w:t>
      </w:r>
    </w:p>
    <w:p w14:paraId="2831925A" w14:textId="77777777" w:rsidR="00000000" w:rsidRDefault="00373EE0">
      <w:pPr>
        <w:pStyle w:val="a0"/>
        <w:rPr>
          <w:rFonts w:hint="cs"/>
          <w:rtl/>
        </w:rPr>
      </w:pPr>
    </w:p>
    <w:p w14:paraId="10C8554C" w14:textId="77777777" w:rsidR="00000000" w:rsidRDefault="00373EE0">
      <w:pPr>
        <w:pStyle w:val="a0"/>
        <w:rPr>
          <w:rFonts w:hint="cs"/>
          <w:rtl/>
        </w:rPr>
      </w:pPr>
      <w:r>
        <w:rPr>
          <w:rFonts w:hint="cs"/>
          <w:rtl/>
        </w:rPr>
        <w:t>אתה יושב ליד שולחן הממשלה, תהיה אחראי, זה הכול. אין ע</w:t>
      </w:r>
      <w:r>
        <w:rPr>
          <w:rFonts w:hint="cs"/>
          <w:rtl/>
        </w:rPr>
        <w:t xml:space="preserve">וד מקום בעולם שבו שר מאשים את האופוזיציה. </w:t>
      </w:r>
    </w:p>
    <w:p w14:paraId="707D0CD6" w14:textId="77777777" w:rsidR="00000000" w:rsidRDefault="00373EE0">
      <w:pPr>
        <w:pStyle w:val="a0"/>
        <w:rPr>
          <w:rFonts w:hint="cs"/>
          <w:rtl/>
        </w:rPr>
      </w:pPr>
    </w:p>
    <w:p w14:paraId="086271D8" w14:textId="77777777" w:rsidR="00000000" w:rsidRDefault="00373EE0">
      <w:pPr>
        <w:pStyle w:val="af1"/>
        <w:rPr>
          <w:rtl/>
        </w:rPr>
      </w:pPr>
      <w:r>
        <w:rPr>
          <w:rtl/>
        </w:rPr>
        <w:t>היו"ר ראובן ריבלין:</w:t>
      </w:r>
    </w:p>
    <w:p w14:paraId="43B627F0" w14:textId="77777777" w:rsidR="00000000" w:rsidRDefault="00373EE0">
      <w:pPr>
        <w:pStyle w:val="a0"/>
        <w:rPr>
          <w:rtl/>
        </w:rPr>
      </w:pPr>
    </w:p>
    <w:p w14:paraId="3E26EC11" w14:textId="77777777" w:rsidR="00000000" w:rsidRDefault="00373EE0">
      <w:pPr>
        <w:pStyle w:val="a0"/>
        <w:rPr>
          <w:rFonts w:hint="cs"/>
          <w:rtl/>
        </w:rPr>
      </w:pPr>
      <w:r>
        <w:rPr>
          <w:rFonts w:hint="cs"/>
          <w:rtl/>
        </w:rPr>
        <w:t xml:space="preserve">חבר הכנסת רמון, קריאת ביניים אחת. </w:t>
      </w:r>
    </w:p>
    <w:p w14:paraId="763B25C2" w14:textId="77777777" w:rsidR="00000000" w:rsidRDefault="00373EE0">
      <w:pPr>
        <w:pStyle w:val="a0"/>
        <w:rPr>
          <w:rFonts w:hint="cs"/>
          <w:rtl/>
        </w:rPr>
      </w:pPr>
    </w:p>
    <w:p w14:paraId="56247EA8" w14:textId="77777777" w:rsidR="00000000" w:rsidRDefault="00373EE0">
      <w:pPr>
        <w:pStyle w:val="af0"/>
        <w:rPr>
          <w:rtl/>
        </w:rPr>
      </w:pPr>
      <w:r>
        <w:rPr>
          <w:rFonts w:hint="eastAsia"/>
          <w:rtl/>
        </w:rPr>
        <w:t>חיים</w:t>
      </w:r>
      <w:r>
        <w:rPr>
          <w:rtl/>
        </w:rPr>
        <w:t xml:space="preserve"> רמון (העבודה-מימד):</w:t>
      </w:r>
    </w:p>
    <w:p w14:paraId="511BE48C" w14:textId="77777777" w:rsidR="00000000" w:rsidRDefault="00373EE0">
      <w:pPr>
        <w:pStyle w:val="a0"/>
        <w:rPr>
          <w:rFonts w:hint="cs"/>
          <w:rtl/>
        </w:rPr>
      </w:pPr>
    </w:p>
    <w:p w14:paraId="361BAFD1" w14:textId="77777777" w:rsidR="00000000" w:rsidRDefault="00373EE0">
      <w:pPr>
        <w:pStyle w:val="a0"/>
        <w:rPr>
          <w:rFonts w:hint="cs"/>
          <w:rtl/>
        </w:rPr>
      </w:pPr>
      <w:r>
        <w:rPr>
          <w:rFonts w:hint="cs"/>
          <w:rtl/>
        </w:rPr>
        <w:t>כמה שנים הוא יהיה בשלטון וינהל את העניינים ואנחנו נהיה אחראים?</w:t>
      </w:r>
    </w:p>
    <w:p w14:paraId="5F34C069" w14:textId="77777777" w:rsidR="00000000" w:rsidRDefault="00373EE0">
      <w:pPr>
        <w:pStyle w:val="a0"/>
        <w:rPr>
          <w:rFonts w:hint="cs"/>
          <w:rtl/>
        </w:rPr>
      </w:pPr>
    </w:p>
    <w:p w14:paraId="05C67409" w14:textId="77777777" w:rsidR="00000000" w:rsidRDefault="00373EE0">
      <w:pPr>
        <w:pStyle w:val="af0"/>
        <w:rPr>
          <w:rtl/>
        </w:rPr>
      </w:pPr>
      <w:r>
        <w:rPr>
          <w:rFonts w:hint="eastAsia"/>
          <w:rtl/>
        </w:rPr>
        <w:t>דליה</w:t>
      </w:r>
      <w:r>
        <w:rPr>
          <w:rtl/>
        </w:rPr>
        <w:t xml:space="preserve"> איציק (העבודה-מימד):</w:t>
      </w:r>
    </w:p>
    <w:p w14:paraId="295E225C" w14:textId="77777777" w:rsidR="00000000" w:rsidRDefault="00373EE0">
      <w:pPr>
        <w:pStyle w:val="a0"/>
        <w:rPr>
          <w:rFonts w:hint="cs"/>
          <w:rtl/>
        </w:rPr>
      </w:pPr>
    </w:p>
    <w:p w14:paraId="1B58F9E4" w14:textId="77777777" w:rsidR="00000000" w:rsidRDefault="00373EE0">
      <w:pPr>
        <w:pStyle w:val="a0"/>
        <w:rPr>
          <w:rFonts w:hint="cs"/>
          <w:rtl/>
        </w:rPr>
      </w:pPr>
      <w:r>
        <w:rPr>
          <w:rFonts w:hint="cs"/>
          <w:rtl/>
        </w:rPr>
        <w:t>אתם 30 שנה בשלטון.</w:t>
      </w:r>
    </w:p>
    <w:p w14:paraId="3F776AD5" w14:textId="77777777" w:rsidR="00000000" w:rsidRDefault="00373EE0">
      <w:pPr>
        <w:pStyle w:val="a0"/>
        <w:rPr>
          <w:rFonts w:hint="cs"/>
          <w:rtl/>
        </w:rPr>
      </w:pPr>
    </w:p>
    <w:p w14:paraId="634A4066" w14:textId="77777777" w:rsidR="00000000" w:rsidRDefault="00373EE0">
      <w:pPr>
        <w:pStyle w:val="af0"/>
        <w:rPr>
          <w:rtl/>
        </w:rPr>
      </w:pPr>
      <w:r>
        <w:rPr>
          <w:rFonts w:hint="eastAsia"/>
          <w:rtl/>
        </w:rPr>
        <w:t>רן</w:t>
      </w:r>
      <w:r>
        <w:rPr>
          <w:rtl/>
        </w:rPr>
        <w:t xml:space="preserve"> כהן (מרצ):</w:t>
      </w:r>
    </w:p>
    <w:p w14:paraId="32956CC9" w14:textId="77777777" w:rsidR="00000000" w:rsidRDefault="00373EE0">
      <w:pPr>
        <w:pStyle w:val="a0"/>
        <w:rPr>
          <w:rFonts w:hint="cs"/>
          <w:rtl/>
        </w:rPr>
      </w:pPr>
    </w:p>
    <w:p w14:paraId="297B2BCB" w14:textId="77777777" w:rsidR="00000000" w:rsidRDefault="00373EE0">
      <w:pPr>
        <w:pStyle w:val="a0"/>
        <w:rPr>
          <w:rFonts w:hint="cs"/>
          <w:rtl/>
        </w:rPr>
      </w:pPr>
      <w:r>
        <w:rPr>
          <w:rFonts w:hint="cs"/>
          <w:rtl/>
        </w:rPr>
        <w:t xml:space="preserve">מה </w:t>
      </w:r>
      <w:r>
        <w:rPr>
          <w:rFonts w:hint="cs"/>
          <w:rtl/>
        </w:rPr>
        <w:t>עם בית-החולים "ביקור חולים"?</w:t>
      </w:r>
    </w:p>
    <w:p w14:paraId="754BDD3D" w14:textId="77777777" w:rsidR="00000000" w:rsidRDefault="00373EE0">
      <w:pPr>
        <w:pStyle w:val="a0"/>
        <w:rPr>
          <w:rFonts w:hint="cs"/>
          <w:rtl/>
        </w:rPr>
      </w:pPr>
    </w:p>
    <w:p w14:paraId="7A736CD6" w14:textId="77777777" w:rsidR="00000000" w:rsidRDefault="00373EE0">
      <w:pPr>
        <w:pStyle w:val="-"/>
        <w:rPr>
          <w:rtl/>
        </w:rPr>
      </w:pPr>
      <w:bookmarkStart w:id="22" w:name="FS000000473T01_03_2004_17_23_43C"/>
      <w:bookmarkEnd w:id="22"/>
      <w:r>
        <w:rPr>
          <w:rtl/>
        </w:rPr>
        <w:t>שר הבריאות דני נוה:</w:t>
      </w:r>
    </w:p>
    <w:p w14:paraId="39233B5D" w14:textId="77777777" w:rsidR="00000000" w:rsidRDefault="00373EE0">
      <w:pPr>
        <w:pStyle w:val="a0"/>
        <w:rPr>
          <w:rtl/>
        </w:rPr>
      </w:pPr>
    </w:p>
    <w:p w14:paraId="17A92EBD" w14:textId="77777777" w:rsidR="00000000" w:rsidRDefault="00373EE0">
      <w:pPr>
        <w:pStyle w:val="a0"/>
        <w:rPr>
          <w:rFonts w:hint="cs"/>
          <w:rtl/>
        </w:rPr>
      </w:pPr>
      <w:r>
        <w:rPr>
          <w:rFonts w:hint="cs"/>
          <w:rtl/>
        </w:rPr>
        <w:t xml:space="preserve">בסך הכול ניסיתי לרענן את זיכרונו של אדם צעיר, חבר הכנסת יצחק הרצוג, ולהזכיר לו מי היה ראש הממשלה שהבטיח להוציא את הזקנה מהמסדרון ומי היה מזכיר הממשלה שלו. </w:t>
      </w:r>
    </w:p>
    <w:p w14:paraId="5072B4DE" w14:textId="77777777" w:rsidR="00000000" w:rsidRDefault="00373EE0">
      <w:pPr>
        <w:pStyle w:val="a0"/>
        <w:rPr>
          <w:rFonts w:hint="cs"/>
          <w:rtl/>
        </w:rPr>
      </w:pPr>
    </w:p>
    <w:p w14:paraId="5B9188EE" w14:textId="77777777" w:rsidR="00000000" w:rsidRDefault="00373EE0">
      <w:pPr>
        <w:pStyle w:val="af1"/>
        <w:rPr>
          <w:rtl/>
        </w:rPr>
      </w:pPr>
      <w:r>
        <w:rPr>
          <w:rtl/>
        </w:rPr>
        <w:t>היו"ר ראובן ריבלין:</w:t>
      </w:r>
    </w:p>
    <w:p w14:paraId="793EFBF5" w14:textId="77777777" w:rsidR="00000000" w:rsidRDefault="00373EE0">
      <w:pPr>
        <w:pStyle w:val="a0"/>
        <w:rPr>
          <w:rtl/>
        </w:rPr>
      </w:pPr>
    </w:p>
    <w:p w14:paraId="0054DC9F" w14:textId="77777777" w:rsidR="00000000" w:rsidRDefault="00373EE0">
      <w:pPr>
        <w:pStyle w:val="a0"/>
        <w:rPr>
          <w:rFonts w:hint="cs"/>
          <w:rtl/>
        </w:rPr>
      </w:pPr>
      <w:r>
        <w:rPr>
          <w:rFonts w:hint="cs"/>
          <w:rtl/>
        </w:rPr>
        <w:t>אדוני, יש לנו בעיה קלה. חבר</w:t>
      </w:r>
      <w:r>
        <w:rPr>
          <w:rFonts w:hint="cs"/>
          <w:rtl/>
        </w:rPr>
        <w:t xml:space="preserve">ת הכנסת דליה איציק, שהיא חברה בוועדת הכנסת, קבעה יחד עם חבריה שאדוני צריך להשיב במשך ארבע דקות. כמובן, לא עולה על דעתי לקיים את מצוותה של ועדת הכנסת בנושא זה לאחר שחבר הכנסת הרצוג הביא במשך עשר דקות נימוקים משכנעים מאוד, ואדוני רוצה להשיב עליהם זה אחר זה. </w:t>
      </w:r>
      <w:r>
        <w:rPr>
          <w:rFonts w:hint="cs"/>
          <w:rtl/>
        </w:rPr>
        <w:t xml:space="preserve">עם זה, אני מבקש מאדוני שלא לעשות חשבון עם כל אחד מחברי הכנסת הזועקים, כי אז לא אוכל להגן עליו אם הם ישיבו. </w:t>
      </w:r>
    </w:p>
    <w:p w14:paraId="52A0618E" w14:textId="77777777" w:rsidR="00000000" w:rsidRDefault="00373EE0">
      <w:pPr>
        <w:pStyle w:val="a0"/>
        <w:rPr>
          <w:rFonts w:hint="cs"/>
          <w:rtl/>
        </w:rPr>
      </w:pPr>
    </w:p>
    <w:p w14:paraId="6DCB5B5A" w14:textId="77777777" w:rsidR="00000000" w:rsidRDefault="00373EE0">
      <w:pPr>
        <w:pStyle w:val="a0"/>
        <w:rPr>
          <w:rFonts w:hint="cs"/>
          <w:rtl/>
        </w:rPr>
      </w:pPr>
      <w:r>
        <w:rPr>
          <w:rFonts w:hint="cs"/>
          <w:rtl/>
        </w:rPr>
        <w:t>חברת הכנסת קולט אביטל, גברתי רצתה משהו מהשר?</w:t>
      </w:r>
    </w:p>
    <w:p w14:paraId="2D7C80F6" w14:textId="77777777" w:rsidR="00000000" w:rsidRDefault="00373EE0">
      <w:pPr>
        <w:pStyle w:val="a0"/>
        <w:rPr>
          <w:rFonts w:hint="cs"/>
          <w:rtl/>
        </w:rPr>
      </w:pPr>
    </w:p>
    <w:p w14:paraId="1C6C1B2F" w14:textId="77777777" w:rsidR="00000000" w:rsidRDefault="00373EE0">
      <w:pPr>
        <w:pStyle w:val="af0"/>
        <w:rPr>
          <w:rtl/>
        </w:rPr>
      </w:pPr>
      <w:r>
        <w:rPr>
          <w:rtl/>
        </w:rPr>
        <w:t>קולט אביטל (העבודה-מימד):</w:t>
      </w:r>
    </w:p>
    <w:p w14:paraId="7A5BAE4A" w14:textId="77777777" w:rsidR="00000000" w:rsidRDefault="00373EE0">
      <w:pPr>
        <w:pStyle w:val="a0"/>
        <w:rPr>
          <w:rtl/>
        </w:rPr>
      </w:pPr>
    </w:p>
    <w:p w14:paraId="2A3A5361" w14:textId="77777777" w:rsidR="00000000" w:rsidRDefault="00373EE0">
      <w:pPr>
        <w:pStyle w:val="a0"/>
        <w:rPr>
          <w:rFonts w:hint="cs"/>
          <w:rtl/>
        </w:rPr>
      </w:pPr>
      <w:r>
        <w:rPr>
          <w:rFonts w:hint="cs"/>
          <w:rtl/>
        </w:rPr>
        <w:t>אולי השר יוכל להסביר למה הוא סוגר בתי-חולים שלמים?</w:t>
      </w:r>
    </w:p>
    <w:p w14:paraId="1A9D8BE1" w14:textId="77777777" w:rsidR="00000000" w:rsidRDefault="00373EE0">
      <w:pPr>
        <w:pStyle w:val="a0"/>
        <w:ind w:firstLine="0"/>
        <w:rPr>
          <w:rFonts w:hint="cs"/>
          <w:rtl/>
        </w:rPr>
      </w:pPr>
    </w:p>
    <w:p w14:paraId="290BEFD6" w14:textId="77777777" w:rsidR="00000000" w:rsidRDefault="00373EE0">
      <w:pPr>
        <w:pStyle w:val="af1"/>
        <w:rPr>
          <w:rtl/>
        </w:rPr>
      </w:pPr>
      <w:r>
        <w:rPr>
          <w:rtl/>
        </w:rPr>
        <w:t>היו"ר ראובן ריבלין:</w:t>
      </w:r>
    </w:p>
    <w:p w14:paraId="49FCA7F4" w14:textId="77777777" w:rsidR="00000000" w:rsidRDefault="00373EE0">
      <w:pPr>
        <w:pStyle w:val="a0"/>
        <w:rPr>
          <w:rtl/>
        </w:rPr>
      </w:pPr>
    </w:p>
    <w:p w14:paraId="7CC412DB" w14:textId="77777777" w:rsidR="00000000" w:rsidRDefault="00373EE0">
      <w:pPr>
        <w:pStyle w:val="a0"/>
        <w:rPr>
          <w:rFonts w:hint="cs"/>
          <w:rtl/>
        </w:rPr>
      </w:pPr>
      <w:r>
        <w:rPr>
          <w:rFonts w:hint="cs"/>
          <w:rtl/>
        </w:rPr>
        <w:t>ה</w:t>
      </w:r>
      <w:r>
        <w:rPr>
          <w:rFonts w:hint="cs"/>
          <w:rtl/>
        </w:rPr>
        <w:t>וא הבין. מרגע זה לא צריך לשאול יותר. חבר הכנסת רן כהן, שאלת, הבנו.</w:t>
      </w:r>
    </w:p>
    <w:p w14:paraId="091445E3" w14:textId="77777777" w:rsidR="00000000" w:rsidRDefault="00373EE0">
      <w:pPr>
        <w:pStyle w:val="a0"/>
        <w:ind w:firstLine="0"/>
        <w:rPr>
          <w:rFonts w:hint="cs"/>
          <w:rtl/>
        </w:rPr>
      </w:pPr>
    </w:p>
    <w:p w14:paraId="69C9BF59" w14:textId="77777777" w:rsidR="00000000" w:rsidRDefault="00373EE0">
      <w:pPr>
        <w:pStyle w:val="-"/>
        <w:rPr>
          <w:rtl/>
        </w:rPr>
      </w:pPr>
      <w:bookmarkStart w:id="23" w:name="FS000000473T01_03_2004_16_39_01"/>
      <w:bookmarkStart w:id="24" w:name="FS000000473T01_03_2004_16_39_13C"/>
      <w:bookmarkEnd w:id="23"/>
      <w:bookmarkEnd w:id="24"/>
      <w:r>
        <w:rPr>
          <w:rtl/>
        </w:rPr>
        <w:t>שר הבריאות דני נוה:</w:t>
      </w:r>
    </w:p>
    <w:p w14:paraId="7BBEA7C6" w14:textId="77777777" w:rsidR="00000000" w:rsidRDefault="00373EE0">
      <w:pPr>
        <w:pStyle w:val="a0"/>
        <w:rPr>
          <w:rtl/>
        </w:rPr>
      </w:pPr>
    </w:p>
    <w:p w14:paraId="5C374D17" w14:textId="77777777" w:rsidR="00000000" w:rsidRDefault="00373EE0">
      <w:pPr>
        <w:pStyle w:val="a0"/>
        <w:rPr>
          <w:rFonts w:hint="cs"/>
          <w:rtl/>
        </w:rPr>
      </w:pPr>
      <w:r>
        <w:rPr>
          <w:rFonts w:hint="cs"/>
          <w:rtl/>
        </w:rPr>
        <w:t>אני רק יכול לאחל לך, חברת הכנסת קולט אביטל, שיום אחד תזכי להיות שרת הבריאות במדינת ישראל ותזכי לעשות את מה שאני עשיתי בשנה האחרונה כדי למנוע את סגירתם של בתי-חולים במד</w:t>
      </w:r>
      <w:r>
        <w:rPr>
          <w:rFonts w:hint="cs"/>
          <w:rtl/>
        </w:rPr>
        <w:t xml:space="preserve">ינת ישראל. </w:t>
      </w:r>
    </w:p>
    <w:p w14:paraId="5095566D" w14:textId="77777777" w:rsidR="00000000" w:rsidRDefault="00373EE0">
      <w:pPr>
        <w:pStyle w:val="a0"/>
        <w:ind w:firstLine="0"/>
        <w:rPr>
          <w:rFonts w:hint="cs"/>
          <w:rtl/>
        </w:rPr>
      </w:pPr>
    </w:p>
    <w:p w14:paraId="0C218318" w14:textId="77777777" w:rsidR="00000000" w:rsidRDefault="00373EE0">
      <w:pPr>
        <w:pStyle w:val="af0"/>
        <w:rPr>
          <w:rtl/>
        </w:rPr>
      </w:pPr>
      <w:r>
        <w:rPr>
          <w:rFonts w:hint="eastAsia"/>
          <w:rtl/>
        </w:rPr>
        <w:t>יצחק</w:t>
      </w:r>
      <w:r>
        <w:rPr>
          <w:rtl/>
        </w:rPr>
        <w:t xml:space="preserve"> הרצוג (העבודה-מימד):</w:t>
      </w:r>
    </w:p>
    <w:p w14:paraId="7CAEEDFB" w14:textId="77777777" w:rsidR="00000000" w:rsidRDefault="00373EE0">
      <w:pPr>
        <w:pStyle w:val="a0"/>
        <w:rPr>
          <w:rFonts w:hint="cs"/>
          <w:rtl/>
        </w:rPr>
      </w:pPr>
    </w:p>
    <w:p w14:paraId="5DECB436" w14:textId="77777777" w:rsidR="00000000" w:rsidRDefault="00373EE0">
      <w:pPr>
        <w:pStyle w:val="a0"/>
        <w:rPr>
          <w:rFonts w:hint="cs"/>
          <w:rtl/>
        </w:rPr>
      </w:pPr>
      <w:r>
        <w:rPr>
          <w:rFonts w:hint="cs"/>
          <w:rtl/>
        </w:rPr>
        <w:t>עזרנו לך.</w:t>
      </w:r>
    </w:p>
    <w:p w14:paraId="5CCA6989" w14:textId="77777777" w:rsidR="00000000" w:rsidRDefault="00373EE0">
      <w:pPr>
        <w:pStyle w:val="a0"/>
        <w:ind w:firstLine="0"/>
        <w:rPr>
          <w:rFonts w:hint="cs"/>
          <w:rtl/>
        </w:rPr>
      </w:pPr>
    </w:p>
    <w:p w14:paraId="5C3F9884" w14:textId="77777777" w:rsidR="00000000" w:rsidRDefault="00373EE0">
      <w:pPr>
        <w:pStyle w:val="-"/>
        <w:rPr>
          <w:rtl/>
        </w:rPr>
      </w:pPr>
      <w:bookmarkStart w:id="25" w:name="FS000000473T01_03_2004_16_39_54C"/>
      <w:bookmarkEnd w:id="25"/>
      <w:r>
        <w:rPr>
          <w:rtl/>
        </w:rPr>
        <w:t>שר הבריאות דני נוה:</w:t>
      </w:r>
    </w:p>
    <w:p w14:paraId="0ECAE170" w14:textId="77777777" w:rsidR="00000000" w:rsidRDefault="00373EE0">
      <w:pPr>
        <w:pStyle w:val="a0"/>
        <w:rPr>
          <w:rtl/>
        </w:rPr>
      </w:pPr>
    </w:p>
    <w:p w14:paraId="1837453B" w14:textId="77777777" w:rsidR="00000000" w:rsidRDefault="00373EE0">
      <w:pPr>
        <w:pStyle w:val="a0"/>
        <w:rPr>
          <w:rFonts w:hint="cs"/>
          <w:rtl/>
        </w:rPr>
      </w:pPr>
      <w:r>
        <w:rPr>
          <w:rFonts w:hint="cs"/>
          <w:rtl/>
        </w:rPr>
        <w:t xml:space="preserve">שתזכי לעשות את מה שאני עשיתי כדי שלא ייסגר בית-החולים "בני ציון", ולא ייסגר בית-החולים "פלימן", ולא ייסגר בית-החולים "יוספטל" - - - </w:t>
      </w:r>
    </w:p>
    <w:p w14:paraId="1B679D1C" w14:textId="77777777" w:rsidR="00000000" w:rsidRDefault="00373EE0">
      <w:pPr>
        <w:pStyle w:val="a0"/>
        <w:ind w:firstLine="0"/>
        <w:rPr>
          <w:rFonts w:hint="cs"/>
          <w:rtl/>
        </w:rPr>
      </w:pPr>
    </w:p>
    <w:p w14:paraId="7103093F" w14:textId="77777777" w:rsidR="00000000" w:rsidRDefault="00373EE0">
      <w:pPr>
        <w:pStyle w:val="af0"/>
        <w:rPr>
          <w:rtl/>
        </w:rPr>
      </w:pPr>
      <w:r>
        <w:rPr>
          <w:rFonts w:hint="eastAsia"/>
          <w:rtl/>
        </w:rPr>
        <w:t>אילנה</w:t>
      </w:r>
      <w:r>
        <w:rPr>
          <w:rtl/>
        </w:rPr>
        <w:t xml:space="preserve"> כהן (עם אחד):</w:t>
      </w:r>
    </w:p>
    <w:p w14:paraId="1C869A11" w14:textId="77777777" w:rsidR="00000000" w:rsidRDefault="00373EE0">
      <w:pPr>
        <w:pStyle w:val="a0"/>
        <w:rPr>
          <w:rFonts w:hint="cs"/>
          <w:rtl/>
        </w:rPr>
      </w:pPr>
    </w:p>
    <w:p w14:paraId="72D15278" w14:textId="77777777" w:rsidR="00000000" w:rsidRDefault="00373EE0">
      <w:pPr>
        <w:pStyle w:val="a0"/>
        <w:rPr>
          <w:rFonts w:hint="cs"/>
          <w:rtl/>
        </w:rPr>
      </w:pPr>
      <w:r>
        <w:rPr>
          <w:rFonts w:hint="cs"/>
          <w:rtl/>
        </w:rPr>
        <w:t>"וולפסון".</w:t>
      </w:r>
    </w:p>
    <w:p w14:paraId="6355ACB1" w14:textId="77777777" w:rsidR="00000000" w:rsidRDefault="00373EE0">
      <w:pPr>
        <w:pStyle w:val="a0"/>
        <w:ind w:firstLine="0"/>
        <w:rPr>
          <w:rFonts w:hint="cs"/>
          <w:rtl/>
        </w:rPr>
      </w:pPr>
    </w:p>
    <w:p w14:paraId="68CF001A" w14:textId="77777777" w:rsidR="00000000" w:rsidRDefault="00373EE0">
      <w:pPr>
        <w:pStyle w:val="-"/>
        <w:rPr>
          <w:rtl/>
        </w:rPr>
      </w:pPr>
      <w:bookmarkStart w:id="26" w:name="FS000000473T01_03_2004_16_40_26C"/>
      <w:bookmarkEnd w:id="26"/>
      <w:r>
        <w:rPr>
          <w:rtl/>
        </w:rPr>
        <w:t>שר הבריאות דני נו</w:t>
      </w:r>
      <w:r>
        <w:rPr>
          <w:rtl/>
        </w:rPr>
        <w:t>ה:</w:t>
      </w:r>
    </w:p>
    <w:p w14:paraId="6843E4AC" w14:textId="77777777" w:rsidR="00000000" w:rsidRDefault="00373EE0">
      <w:pPr>
        <w:pStyle w:val="a0"/>
        <w:rPr>
          <w:rtl/>
        </w:rPr>
      </w:pPr>
    </w:p>
    <w:p w14:paraId="0FA884A9" w14:textId="77777777" w:rsidR="00000000" w:rsidRDefault="00373EE0">
      <w:pPr>
        <w:pStyle w:val="a0"/>
        <w:rPr>
          <w:rFonts w:hint="cs"/>
          <w:rtl/>
        </w:rPr>
      </w:pPr>
      <w:r>
        <w:rPr>
          <w:rFonts w:hint="cs"/>
          <w:rtl/>
        </w:rPr>
        <w:t>וגם לא בית-החולים "וולפסון".</w:t>
      </w:r>
    </w:p>
    <w:p w14:paraId="4EF609A1" w14:textId="77777777" w:rsidR="00000000" w:rsidRDefault="00373EE0">
      <w:pPr>
        <w:pStyle w:val="a0"/>
        <w:ind w:firstLine="0"/>
        <w:rPr>
          <w:rFonts w:hint="cs"/>
          <w:rtl/>
        </w:rPr>
      </w:pPr>
    </w:p>
    <w:p w14:paraId="4FDC5535" w14:textId="77777777" w:rsidR="00000000" w:rsidRDefault="00373EE0">
      <w:pPr>
        <w:pStyle w:val="af0"/>
        <w:rPr>
          <w:rtl/>
        </w:rPr>
      </w:pPr>
      <w:r>
        <w:rPr>
          <w:rFonts w:hint="eastAsia"/>
          <w:rtl/>
        </w:rPr>
        <w:t>רן</w:t>
      </w:r>
      <w:r>
        <w:rPr>
          <w:rtl/>
        </w:rPr>
        <w:t xml:space="preserve"> כהן (מרצ):</w:t>
      </w:r>
    </w:p>
    <w:p w14:paraId="52BDA56C" w14:textId="77777777" w:rsidR="00000000" w:rsidRDefault="00373EE0">
      <w:pPr>
        <w:pStyle w:val="a0"/>
        <w:rPr>
          <w:rFonts w:hint="cs"/>
          <w:rtl/>
        </w:rPr>
      </w:pPr>
    </w:p>
    <w:p w14:paraId="508011E6" w14:textId="77777777" w:rsidR="00000000" w:rsidRDefault="00373EE0">
      <w:pPr>
        <w:pStyle w:val="a0"/>
        <w:rPr>
          <w:rFonts w:hint="cs"/>
          <w:rtl/>
        </w:rPr>
      </w:pPr>
      <w:r>
        <w:rPr>
          <w:rFonts w:hint="cs"/>
          <w:rtl/>
        </w:rPr>
        <w:t>מה עם "ביקור חולים"?</w:t>
      </w:r>
    </w:p>
    <w:p w14:paraId="5C3B9372" w14:textId="77777777" w:rsidR="00000000" w:rsidRDefault="00373EE0">
      <w:pPr>
        <w:pStyle w:val="a0"/>
        <w:ind w:firstLine="0"/>
        <w:rPr>
          <w:rFonts w:hint="cs"/>
          <w:rtl/>
        </w:rPr>
      </w:pPr>
    </w:p>
    <w:p w14:paraId="74947605" w14:textId="77777777" w:rsidR="00000000" w:rsidRDefault="00373EE0">
      <w:pPr>
        <w:pStyle w:val="af1"/>
        <w:rPr>
          <w:rtl/>
        </w:rPr>
      </w:pPr>
      <w:r>
        <w:rPr>
          <w:rtl/>
        </w:rPr>
        <w:t>היו"ר ראובן ריבלין:</w:t>
      </w:r>
    </w:p>
    <w:p w14:paraId="7E809673" w14:textId="77777777" w:rsidR="00000000" w:rsidRDefault="00373EE0">
      <w:pPr>
        <w:pStyle w:val="a0"/>
        <w:rPr>
          <w:rtl/>
        </w:rPr>
      </w:pPr>
    </w:p>
    <w:p w14:paraId="2618A4B4" w14:textId="77777777" w:rsidR="00000000" w:rsidRDefault="00373EE0">
      <w:pPr>
        <w:pStyle w:val="a0"/>
        <w:rPr>
          <w:rFonts w:hint="cs"/>
          <w:rtl/>
        </w:rPr>
      </w:pPr>
      <w:r>
        <w:rPr>
          <w:rFonts w:hint="cs"/>
          <w:rtl/>
        </w:rPr>
        <w:t>חבר הכנסת רן כהן, זה לא דיאלוג בינך לבין השר. רבותי, מספיק. עכשיו השר ינאם.</w:t>
      </w:r>
    </w:p>
    <w:p w14:paraId="1A7348A9" w14:textId="77777777" w:rsidR="00000000" w:rsidRDefault="00373EE0">
      <w:pPr>
        <w:pStyle w:val="-"/>
        <w:rPr>
          <w:rtl/>
        </w:rPr>
      </w:pPr>
      <w:bookmarkStart w:id="27" w:name="FS000000473T01_03_2004_16_41_01C"/>
      <w:bookmarkEnd w:id="27"/>
    </w:p>
    <w:p w14:paraId="53B748DF" w14:textId="77777777" w:rsidR="00000000" w:rsidRDefault="00373EE0">
      <w:pPr>
        <w:pStyle w:val="-"/>
        <w:rPr>
          <w:rtl/>
        </w:rPr>
      </w:pPr>
      <w:r>
        <w:rPr>
          <w:rtl/>
        </w:rPr>
        <w:t>שר הבריאות דני נוה:</w:t>
      </w:r>
    </w:p>
    <w:p w14:paraId="397365CF" w14:textId="77777777" w:rsidR="00000000" w:rsidRDefault="00373EE0">
      <w:pPr>
        <w:pStyle w:val="a0"/>
        <w:rPr>
          <w:rtl/>
        </w:rPr>
      </w:pPr>
    </w:p>
    <w:p w14:paraId="1B158507" w14:textId="77777777" w:rsidR="00000000" w:rsidRDefault="00373EE0">
      <w:pPr>
        <w:pStyle w:val="a0"/>
        <w:rPr>
          <w:rFonts w:hint="cs"/>
          <w:rtl/>
        </w:rPr>
      </w:pPr>
      <w:r>
        <w:rPr>
          <w:rFonts w:hint="cs"/>
          <w:rtl/>
        </w:rPr>
        <w:t>אבל אם אדוני מפנה אלי שאלה מאחד מחברי הכנסת אני רוצה לענות.</w:t>
      </w:r>
    </w:p>
    <w:p w14:paraId="239D1451" w14:textId="77777777" w:rsidR="00000000" w:rsidRDefault="00373EE0">
      <w:pPr>
        <w:pStyle w:val="a0"/>
        <w:ind w:firstLine="0"/>
        <w:rPr>
          <w:rFonts w:hint="cs"/>
          <w:rtl/>
        </w:rPr>
      </w:pPr>
    </w:p>
    <w:p w14:paraId="5C2138CC" w14:textId="77777777" w:rsidR="00000000" w:rsidRDefault="00373EE0">
      <w:pPr>
        <w:pStyle w:val="af1"/>
        <w:rPr>
          <w:rtl/>
        </w:rPr>
      </w:pPr>
      <w:r>
        <w:rPr>
          <w:rtl/>
        </w:rPr>
        <w:t>היו"ר</w:t>
      </w:r>
      <w:r>
        <w:rPr>
          <w:rtl/>
        </w:rPr>
        <w:t xml:space="preserve"> ראובן ריבלין:</w:t>
      </w:r>
    </w:p>
    <w:p w14:paraId="018CCDFE" w14:textId="77777777" w:rsidR="00000000" w:rsidRDefault="00373EE0">
      <w:pPr>
        <w:pStyle w:val="a0"/>
        <w:rPr>
          <w:rtl/>
        </w:rPr>
      </w:pPr>
    </w:p>
    <w:p w14:paraId="11C7419F" w14:textId="77777777" w:rsidR="00000000" w:rsidRDefault="00373EE0">
      <w:pPr>
        <w:pStyle w:val="a0"/>
        <w:rPr>
          <w:rFonts w:hint="cs"/>
          <w:rtl/>
        </w:rPr>
      </w:pPr>
      <w:r>
        <w:rPr>
          <w:rFonts w:hint="cs"/>
          <w:rtl/>
        </w:rPr>
        <w:t>אדוני לא מחויב. אמרתי: אם ירצה.</w:t>
      </w:r>
    </w:p>
    <w:p w14:paraId="242D3B05" w14:textId="77777777" w:rsidR="00000000" w:rsidRDefault="00373EE0">
      <w:pPr>
        <w:pStyle w:val="a0"/>
        <w:ind w:firstLine="0"/>
        <w:rPr>
          <w:rFonts w:hint="cs"/>
          <w:rtl/>
        </w:rPr>
      </w:pPr>
    </w:p>
    <w:p w14:paraId="763DEE04" w14:textId="77777777" w:rsidR="00000000" w:rsidRDefault="00373EE0">
      <w:pPr>
        <w:pStyle w:val="-"/>
        <w:rPr>
          <w:rtl/>
        </w:rPr>
      </w:pPr>
      <w:bookmarkStart w:id="28" w:name="FS000000473T01_03_2004_16_41_43C"/>
      <w:bookmarkEnd w:id="28"/>
      <w:r>
        <w:rPr>
          <w:rtl/>
        </w:rPr>
        <w:t>שר הבריאות דני נוה:</w:t>
      </w:r>
    </w:p>
    <w:p w14:paraId="40E104AE" w14:textId="77777777" w:rsidR="00000000" w:rsidRDefault="00373EE0">
      <w:pPr>
        <w:pStyle w:val="a0"/>
        <w:rPr>
          <w:rtl/>
        </w:rPr>
      </w:pPr>
    </w:p>
    <w:p w14:paraId="137D54C4" w14:textId="77777777" w:rsidR="00000000" w:rsidRDefault="00373EE0">
      <w:pPr>
        <w:pStyle w:val="a0"/>
        <w:rPr>
          <w:rFonts w:hint="cs"/>
          <w:rtl/>
        </w:rPr>
      </w:pPr>
      <w:r>
        <w:rPr>
          <w:rFonts w:hint="cs"/>
          <w:rtl/>
        </w:rPr>
        <w:t>אבל אדוני אינו מצפה שאם חברת הכנסת קולט אביטל מטיחה בי דברים אני לא אשיב.</w:t>
      </w:r>
    </w:p>
    <w:p w14:paraId="4A29969B" w14:textId="77777777" w:rsidR="00000000" w:rsidRDefault="00373EE0">
      <w:pPr>
        <w:pStyle w:val="a0"/>
        <w:ind w:firstLine="0"/>
        <w:rPr>
          <w:rFonts w:hint="cs"/>
          <w:rtl/>
        </w:rPr>
      </w:pPr>
    </w:p>
    <w:p w14:paraId="38838303" w14:textId="77777777" w:rsidR="00000000" w:rsidRDefault="00373EE0">
      <w:pPr>
        <w:pStyle w:val="af1"/>
        <w:rPr>
          <w:rtl/>
        </w:rPr>
      </w:pPr>
      <w:r>
        <w:rPr>
          <w:rtl/>
        </w:rPr>
        <w:t>היו"ר ראובן ריבלין:</w:t>
      </w:r>
    </w:p>
    <w:p w14:paraId="2845E79A" w14:textId="77777777" w:rsidR="00000000" w:rsidRDefault="00373EE0">
      <w:pPr>
        <w:pStyle w:val="a0"/>
        <w:rPr>
          <w:rtl/>
        </w:rPr>
      </w:pPr>
    </w:p>
    <w:p w14:paraId="1CD2CCCC" w14:textId="77777777" w:rsidR="00000000" w:rsidRDefault="00373EE0">
      <w:pPr>
        <w:pStyle w:val="a0"/>
        <w:rPr>
          <w:rFonts w:hint="cs"/>
          <w:rtl/>
        </w:rPr>
      </w:pPr>
      <w:r>
        <w:rPr>
          <w:rFonts w:hint="cs"/>
          <w:rtl/>
        </w:rPr>
        <w:t>בוודאי. לכן לא ארשה עוד לחברת הכנסת אביטל להטיח.</w:t>
      </w:r>
    </w:p>
    <w:p w14:paraId="5E077D62" w14:textId="77777777" w:rsidR="00000000" w:rsidRDefault="00373EE0">
      <w:pPr>
        <w:pStyle w:val="a0"/>
        <w:ind w:firstLine="0"/>
        <w:rPr>
          <w:rFonts w:hint="cs"/>
          <w:rtl/>
        </w:rPr>
      </w:pPr>
    </w:p>
    <w:p w14:paraId="6061F92F" w14:textId="77777777" w:rsidR="00000000" w:rsidRDefault="00373EE0">
      <w:pPr>
        <w:pStyle w:val="-"/>
        <w:rPr>
          <w:rtl/>
        </w:rPr>
      </w:pPr>
      <w:bookmarkStart w:id="29" w:name="FS000000473T01_03_2004_16_42_12C"/>
      <w:bookmarkEnd w:id="29"/>
      <w:r>
        <w:rPr>
          <w:rtl/>
        </w:rPr>
        <w:t>שר הבריאות דני נוה:</w:t>
      </w:r>
    </w:p>
    <w:p w14:paraId="29A15F16" w14:textId="77777777" w:rsidR="00000000" w:rsidRDefault="00373EE0">
      <w:pPr>
        <w:pStyle w:val="a0"/>
        <w:rPr>
          <w:rtl/>
        </w:rPr>
      </w:pPr>
    </w:p>
    <w:p w14:paraId="2EC98EC2" w14:textId="77777777" w:rsidR="00000000" w:rsidRDefault="00373EE0">
      <w:pPr>
        <w:pStyle w:val="a0"/>
        <w:rPr>
          <w:rFonts w:hint="cs"/>
          <w:rtl/>
        </w:rPr>
      </w:pPr>
      <w:r>
        <w:rPr>
          <w:rFonts w:hint="cs"/>
          <w:rtl/>
        </w:rPr>
        <w:t>אדוני היושב-ראש, חב</w:t>
      </w:r>
      <w:r>
        <w:rPr>
          <w:rFonts w:hint="cs"/>
          <w:rtl/>
        </w:rPr>
        <w:t>רי חברי הכנסת, מיומי הראשון בתפקידי אני נאבק למען הרפואה הציבורית שלנו. וזה באמת לא נושא פוליטי. הנושא הוא הרפואה הציבורית בישראל שנמצאת למעשה בעשר השנים האחרונות במצוקה מאוד קשה שגוברת והולכת. מדוע? משום שאנחנו נמצאים בכל העולם במציאות שבה יש טכנולוגיות ר</w:t>
      </w:r>
      <w:r>
        <w:rPr>
          <w:rFonts w:hint="cs"/>
          <w:rtl/>
        </w:rPr>
        <w:t xml:space="preserve">פואיות חדשות שעולות המון כסף, יש אוכלוסייה שתוחלת החיים שלה הולכת ועולה, וממשלות ישראל, שחוקקו את חוק ביטוח בריאות ממלכתי לפני עשר שנים, לא נתנו את הדעת לזה שצריך באמת עדכון ריאלי אמיתי הנוגע לטכנולוגיות הרפואיות החדשות המתקדמות האלה ולעלייה בתוחלת החיים. </w:t>
      </w:r>
    </w:p>
    <w:p w14:paraId="0576720F" w14:textId="77777777" w:rsidR="00000000" w:rsidRDefault="00373EE0">
      <w:pPr>
        <w:pStyle w:val="a0"/>
        <w:rPr>
          <w:rFonts w:hint="cs"/>
          <w:rtl/>
        </w:rPr>
      </w:pPr>
    </w:p>
    <w:p w14:paraId="2C026B2A" w14:textId="77777777" w:rsidR="00000000" w:rsidRDefault="00373EE0">
      <w:pPr>
        <w:pStyle w:val="a0"/>
        <w:rPr>
          <w:rFonts w:hint="cs"/>
          <w:rtl/>
        </w:rPr>
      </w:pPr>
      <w:r>
        <w:rPr>
          <w:rFonts w:hint="cs"/>
          <w:rtl/>
        </w:rPr>
        <w:t>לכן, אנחנו רואים מציאות שהיא מאוד קשה ומאוד מטרידה אותי מבחינה חברתית במדינת ישראל. אנחנו נמצאים במגמה שלא התחילה השנה, היא בוודאי החריפה גם בשנה הזאת, אבל היא נמשכת כבר מספר לא מבוטל של שנים, שבהן אנחנו כאזרחי המדינה משלמים יותר ויותר מכיסנו הפרטי על שי</w:t>
      </w:r>
      <w:r>
        <w:rPr>
          <w:rFonts w:hint="cs"/>
          <w:rtl/>
        </w:rPr>
        <w:t xml:space="preserve">רותי הבריאות. המדינה וכל הממשלות בעשור האחרון מקציבות פחות ופחות. ההוצאה הממשלתית לבריאות הולכת ופוחתת, ואזרחי המדינה מקבלים פחות. זו מגמה שאני מטיל את האחריות לה על כל הממשלות שכיהנו פה, לפחות בעשר השנים האחרונות </w:t>
      </w:r>
      <w:r>
        <w:rPr>
          <w:rtl/>
        </w:rPr>
        <w:t>–</w:t>
      </w:r>
      <w:r>
        <w:rPr>
          <w:rFonts w:hint="cs"/>
          <w:rtl/>
        </w:rPr>
        <w:t xml:space="preserve"> מי יותר ומי פחות. </w:t>
      </w:r>
    </w:p>
    <w:p w14:paraId="73D5E932" w14:textId="77777777" w:rsidR="00000000" w:rsidRDefault="00373EE0">
      <w:pPr>
        <w:pStyle w:val="a0"/>
        <w:ind w:firstLine="0"/>
        <w:rPr>
          <w:rFonts w:hint="cs"/>
          <w:rtl/>
        </w:rPr>
      </w:pPr>
    </w:p>
    <w:p w14:paraId="7060132E" w14:textId="77777777" w:rsidR="00000000" w:rsidRDefault="00373EE0">
      <w:pPr>
        <w:pStyle w:val="af0"/>
        <w:rPr>
          <w:rtl/>
        </w:rPr>
      </w:pPr>
      <w:r>
        <w:rPr>
          <w:rFonts w:hint="eastAsia"/>
          <w:rtl/>
        </w:rPr>
        <w:t>רן</w:t>
      </w:r>
      <w:r>
        <w:rPr>
          <w:rtl/>
        </w:rPr>
        <w:t xml:space="preserve"> כהן (מרצ):</w:t>
      </w:r>
    </w:p>
    <w:p w14:paraId="30CCBAD5" w14:textId="77777777" w:rsidR="00000000" w:rsidRDefault="00373EE0">
      <w:pPr>
        <w:pStyle w:val="a0"/>
        <w:rPr>
          <w:rFonts w:hint="cs"/>
          <w:rtl/>
        </w:rPr>
      </w:pPr>
    </w:p>
    <w:p w14:paraId="39283F3E" w14:textId="77777777" w:rsidR="00000000" w:rsidRDefault="00373EE0">
      <w:pPr>
        <w:pStyle w:val="a0"/>
        <w:rPr>
          <w:rFonts w:hint="cs"/>
          <w:rtl/>
        </w:rPr>
      </w:pPr>
      <w:r>
        <w:rPr>
          <w:rFonts w:hint="cs"/>
          <w:rtl/>
        </w:rPr>
        <w:t>להוצי</w:t>
      </w:r>
      <w:r>
        <w:rPr>
          <w:rFonts w:hint="cs"/>
          <w:rtl/>
        </w:rPr>
        <w:t>א ממשלת רבין.</w:t>
      </w:r>
    </w:p>
    <w:p w14:paraId="580EFA66" w14:textId="77777777" w:rsidR="00000000" w:rsidRDefault="00373EE0">
      <w:pPr>
        <w:pStyle w:val="a0"/>
        <w:ind w:firstLine="0"/>
        <w:rPr>
          <w:rFonts w:hint="cs"/>
          <w:rtl/>
        </w:rPr>
      </w:pPr>
    </w:p>
    <w:p w14:paraId="51A902D4" w14:textId="77777777" w:rsidR="00000000" w:rsidRDefault="00373EE0">
      <w:pPr>
        <w:pStyle w:val="-"/>
        <w:rPr>
          <w:rtl/>
        </w:rPr>
      </w:pPr>
      <w:bookmarkStart w:id="30" w:name="FS000000473T01_03_2004_16_45_04C"/>
      <w:bookmarkEnd w:id="30"/>
      <w:r>
        <w:rPr>
          <w:rtl/>
        </w:rPr>
        <w:t>שר הבריאות דני נוה:</w:t>
      </w:r>
    </w:p>
    <w:p w14:paraId="5BDE6ECF" w14:textId="77777777" w:rsidR="00000000" w:rsidRDefault="00373EE0">
      <w:pPr>
        <w:pStyle w:val="a0"/>
        <w:rPr>
          <w:rtl/>
        </w:rPr>
      </w:pPr>
    </w:p>
    <w:p w14:paraId="7F4DD556" w14:textId="77777777" w:rsidR="00000000" w:rsidRDefault="00373EE0">
      <w:pPr>
        <w:pStyle w:val="a0"/>
        <w:rPr>
          <w:rFonts w:hint="cs"/>
          <w:rtl/>
        </w:rPr>
      </w:pPr>
      <w:r>
        <w:rPr>
          <w:rFonts w:hint="cs"/>
          <w:rtl/>
        </w:rPr>
        <w:t>אמרתי, עשר השנים האחרונות, חבר הכנסת רן כהן.</w:t>
      </w:r>
    </w:p>
    <w:p w14:paraId="67FE31C9" w14:textId="77777777" w:rsidR="00000000" w:rsidRDefault="00373EE0">
      <w:pPr>
        <w:pStyle w:val="a0"/>
        <w:rPr>
          <w:rFonts w:hint="cs"/>
          <w:rtl/>
        </w:rPr>
      </w:pPr>
    </w:p>
    <w:p w14:paraId="1DC8DB71" w14:textId="77777777" w:rsidR="00000000" w:rsidRDefault="00373EE0">
      <w:pPr>
        <w:pStyle w:val="af0"/>
        <w:rPr>
          <w:rtl/>
        </w:rPr>
      </w:pPr>
      <w:r>
        <w:rPr>
          <w:rFonts w:hint="eastAsia"/>
          <w:rtl/>
        </w:rPr>
        <w:t>רן</w:t>
      </w:r>
      <w:r>
        <w:rPr>
          <w:rtl/>
        </w:rPr>
        <w:t xml:space="preserve"> כהן (מרצ):</w:t>
      </w:r>
    </w:p>
    <w:p w14:paraId="3D973559" w14:textId="77777777" w:rsidR="00000000" w:rsidRDefault="00373EE0">
      <w:pPr>
        <w:pStyle w:val="a0"/>
        <w:rPr>
          <w:rFonts w:hint="cs"/>
          <w:rtl/>
        </w:rPr>
      </w:pPr>
    </w:p>
    <w:p w14:paraId="6CE6731E" w14:textId="77777777" w:rsidR="00000000" w:rsidRDefault="00373EE0">
      <w:pPr>
        <w:pStyle w:val="a0"/>
        <w:rPr>
          <w:rFonts w:hint="cs"/>
          <w:rtl/>
        </w:rPr>
      </w:pPr>
      <w:r>
        <w:rPr>
          <w:rFonts w:hint="cs"/>
          <w:rtl/>
        </w:rPr>
        <w:t>עשר השנים האחרונות זה גם רבין.</w:t>
      </w:r>
    </w:p>
    <w:p w14:paraId="5FDB334B" w14:textId="77777777" w:rsidR="00000000" w:rsidRDefault="00373EE0">
      <w:pPr>
        <w:pStyle w:val="a0"/>
        <w:ind w:firstLine="0"/>
        <w:rPr>
          <w:rFonts w:hint="cs"/>
          <w:rtl/>
        </w:rPr>
      </w:pPr>
    </w:p>
    <w:p w14:paraId="774BA593" w14:textId="77777777" w:rsidR="00000000" w:rsidRDefault="00373EE0">
      <w:pPr>
        <w:pStyle w:val="-"/>
        <w:rPr>
          <w:rtl/>
        </w:rPr>
      </w:pPr>
      <w:bookmarkStart w:id="31" w:name="FS000000473T01_03_2004_16_45_28C"/>
      <w:bookmarkEnd w:id="31"/>
      <w:r>
        <w:rPr>
          <w:rtl/>
        </w:rPr>
        <w:t>שר הבריאות דני נוה:</w:t>
      </w:r>
    </w:p>
    <w:p w14:paraId="2C1BF6BC" w14:textId="77777777" w:rsidR="00000000" w:rsidRDefault="00373EE0">
      <w:pPr>
        <w:pStyle w:val="a0"/>
        <w:rPr>
          <w:rtl/>
        </w:rPr>
      </w:pPr>
    </w:p>
    <w:p w14:paraId="47D5475D" w14:textId="77777777" w:rsidR="00000000" w:rsidRDefault="00373EE0">
      <w:pPr>
        <w:pStyle w:val="a0"/>
        <w:rPr>
          <w:rFonts w:hint="cs"/>
          <w:rtl/>
        </w:rPr>
      </w:pPr>
      <w:r>
        <w:rPr>
          <w:rFonts w:hint="cs"/>
          <w:rtl/>
        </w:rPr>
        <w:t xml:space="preserve">בסדר. כשחוקק חוק ביטוח בריאות ממלכתי, בזמן ממשלת רבין, דומני, אני חושב שהשגיאה החמורה ביותר שנעשתה אז היא </w:t>
      </w:r>
      <w:r>
        <w:rPr>
          <w:rFonts w:hint="cs"/>
          <w:rtl/>
        </w:rPr>
        <w:t>שכשחוקק החוק הזה שיגרו אותו בלי שנתנו את הדעת לשני הדברים האלה שאמרתי. מה חשבו, שלא יהיו כל שנה טכנולוגיות רפואיות חדשות שיעלו כסף? מה חשבו, שהאוכלוסייה בישראל תפסיק להזדקן ותוחלת החיים במדינת ישראל תפסיק לעלות? לא חשבו שצריך לתקצב את זה? לא חשבו שצריך לתת</w:t>
      </w:r>
      <w:r>
        <w:rPr>
          <w:rFonts w:hint="cs"/>
          <w:rtl/>
        </w:rPr>
        <w:t xml:space="preserve"> לזה  ביטוי בתקציב המדינה? לכן, אני חושב שגם הממשלה שאתה ציינת - -</w:t>
      </w:r>
    </w:p>
    <w:p w14:paraId="5C1F960C" w14:textId="77777777" w:rsidR="00000000" w:rsidRDefault="00373EE0">
      <w:pPr>
        <w:pStyle w:val="a0"/>
        <w:ind w:firstLine="0"/>
        <w:rPr>
          <w:rFonts w:hint="cs"/>
          <w:rtl/>
        </w:rPr>
      </w:pPr>
    </w:p>
    <w:p w14:paraId="42CC2D57" w14:textId="77777777" w:rsidR="00000000" w:rsidRDefault="00373EE0">
      <w:pPr>
        <w:pStyle w:val="af0"/>
        <w:rPr>
          <w:rtl/>
        </w:rPr>
      </w:pPr>
      <w:r>
        <w:rPr>
          <w:rFonts w:hint="eastAsia"/>
          <w:rtl/>
        </w:rPr>
        <w:t>רן</w:t>
      </w:r>
      <w:r>
        <w:rPr>
          <w:rtl/>
        </w:rPr>
        <w:t xml:space="preserve"> כהן (מרצ):</w:t>
      </w:r>
    </w:p>
    <w:p w14:paraId="2DF43A6C" w14:textId="77777777" w:rsidR="00000000" w:rsidRDefault="00373EE0">
      <w:pPr>
        <w:pStyle w:val="a0"/>
        <w:rPr>
          <w:rFonts w:hint="cs"/>
          <w:rtl/>
        </w:rPr>
      </w:pPr>
    </w:p>
    <w:p w14:paraId="0D721695" w14:textId="77777777" w:rsidR="00000000" w:rsidRDefault="00373EE0">
      <w:pPr>
        <w:pStyle w:val="a0"/>
        <w:rPr>
          <w:rFonts w:hint="cs"/>
          <w:rtl/>
        </w:rPr>
      </w:pPr>
      <w:r>
        <w:rPr>
          <w:rFonts w:hint="cs"/>
          <w:rtl/>
        </w:rPr>
        <w:t xml:space="preserve">- - - </w:t>
      </w:r>
    </w:p>
    <w:p w14:paraId="6CD90155" w14:textId="77777777" w:rsidR="00000000" w:rsidRDefault="00373EE0">
      <w:pPr>
        <w:pStyle w:val="a0"/>
        <w:ind w:firstLine="0"/>
        <w:rPr>
          <w:rFonts w:hint="cs"/>
          <w:rtl/>
        </w:rPr>
      </w:pPr>
    </w:p>
    <w:p w14:paraId="5C15045A" w14:textId="77777777" w:rsidR="00000000" w:rsidRDefault="00373EE0">
      <w:pPr>
        <w:pStyle w:val="af1"/>
        <w:rPr>
          <w:rtl/>
        </w:rPr>
      </w:pPr>
      <w:r>
        <w:rPr>
          <w:rtl/>
        </w:rPr>
        <w:t>היו"ר ראובן ריבלין:</w:t>
      </w:r>
    </w:p>
    <w:p w14:paraId="2D54CEE2" w14:textId="77777777" w:rsidR="00000000" w:rsidRDefault="00373EE0">
      <w:pPr>
        <w:pStyle w:val="a0"/>
        <w:rPr>
          <w:rtl/>
        </w:rPr>
      </w:pPr>
    </w:p>
    <w:p w14:paraId="299173F1" w14:textId="77777777" w:rsidR="00000000" w:rsidRDefault="00373EE0">
      <w:pPr>
        <w:pStyle w:val="a0"/>
        <w:rPr>
          <w:rFonts w:hint="cs"/>
          <w:rtl/>
        </w:rPr>
      </w:pPr>
      <w:r>
        <w:rPr>
          <w:rFonts w:hint="cs"/>
          <w:rtl/>
        </w:rPr>
        <w:t>חבר הכנסת כהן, אנחנו צריכים להתקדם, ונדמה לי שאנחנו נתקדם.</w:t>
      </w:r>
    </w:p>
    <w:p w14:paraId="4C19B519" w14:textId="77777777" w:rsidR="00000000" w:rsidRDefault="00373EE0">
      <w:pPr>
        <w:pStyle w:val="a0"/>
        <w:ind w:firstLine="0"/>
        <w:rPr>
          <w:rFonts w:hint="cs"/>
          <w:rtl/>
        </w:rPr>
      </w:pPr>
    </w:p>
    <w:p w14:paraId="1145640A" w14:textId="77777777" w:rsidR="00000000" w:rsidRDefault="00373EE0">
      <w:pPr>
        <w:pStyle w:val="-"/>
        <w:rPr>
          <w:rtl/>
        </w:rPr>
      </w:pPr>
      <w:bookmarkStart w:id="32" w:name="FS000000473T01_03_2004_16_47_00C"/>
      <w:bookmarkEnd w:id="32"/>
      <w:r>
        <w:rPr>
          <w:rtl/>
        </w:rPr>
        <w:t>שר הבריאות דני נוה:</w:t>
      </w:r>
    </w:p>
    <w:p w14:paraId="2E1B92F3" w14:textId="77777777" w:rsidR="00000000" w:rsidRDefault="00373EE0">
      <w:pPr>
        <w:pStyle w:val="a0"/>
        <w:rPr>
          <w:rtl/>
        </w:rPr>
      </w:pPr>
    </w:p>
    <w:p w14:paraId="72E13A68" w14:textId="77777777" w:rsidR="00000000" w:rsidRDefault="00373EE0">
      <w:pPr>
        <w:pStyle w:val="a0"/>
        <w:rPr>
          <w:rFonts w:hint="cs"/>
          <w:rtl/>
        </w:rPr>
      </w:pPr>
      <w:r>
        <w:rPr>
          <w:rFonts w:hint="cs"/>
          <w:rtl/>
        </w:rPr>
        <w:t>- - הוציאה לחלל האוויר חוק חשוב, אבל לא נתנה את הדעת לשני ההיבט</w:t>
      </w:r>
      <w:r>
        <w:rPr>
          <w:rFonts w:hint="cs"/>
          <w:rtl/>
        </w:rPr>
        <w:t>ים האלה.</w:t>
      </w:r>
    </w:p>
    <w:p w14:paraId="458AA895" w14:textId="77777777" w:rsidR="00000000" w:rsidRDefault="00373EE0">
      <w:pPr>
        <w:pStyle w:val="a0"/>
        <w:rPr>
          <w:rFonts w:hint="cs"/>
          <w:rtl/>
        </w:rPr>
      </w:pPr>
    </w:p>
    <w:p w14:paraId="73723F42" w14:textId="77777777" w:rsidR="00000000" w:rsidRDefault="00373EE0">
      <w:pPr>
        <w:pStyle w:val="a0"/>
        <w:rPr>
          <w:rFonts w:hint="cs"/>
          <w:rtl/>
        </w:rPr>
      </w:pPr>
      <w:r>
        <w:rPr>
          <w:rFonts w:hint="cs"/>
          <w:rtl/>
        </w:rPr>
        <w:t>בכל מקרה, בכל מה שנוגע לימים האלה ממש, אני אמשיך להיאבק למען הרפואה הציבורית בישראל, כמו שאני נלחם מיומי הראשון בתפקיד. כי מי שיש לו כסף יכול ליהנות משירותי רפואה פרטית. בתחום הזה אני לא דואג לו. יש לנו רפואה מצוינת, יש לנו רופאים מצוינים, יש לנו</w:t>
      </w:r>
      <w:r>
        <w:rPr>
          <w:rFonts w:hint="cs"/>
          <w:rtl/>
        </w:rPr>
        <w:t xml:space="preserve"> בתי-חולים פרטיים נהדרים. אבל הדאגה שלי היא למי שאין לו כסף ליהנות מהשירותים האלה, ועל זה המלחמה שלי. </w:t>
      </w:r>
    </w:p>
    <w:p w14:paraId="00F1ACBC" w14:textId="77777777" w:rsidR="00000000" w:rsidRDefault="00373EE0">
      <w:pPr>
        <w:pStyle w:val="a0"/>
        <w:rPr>
          <w:rFonts w:hint="cs"/>
          <w:rtl/>
        </w:rPr>
      </w:pPr>
    </w:p>
    <w:p w14:paraId="527C4F2F" w14:textId="77777777" w:rsidR="00000000" w:rsidRDefault="00373EE0">
      <w:pPr>
        <w:pStyle w:val="a0"/>
        <w:rPr>
          <w:rFonts w:hint="cs"/>
          <w:rtl/>
        </w:rPr>
      </w:pPr>
      <w:r>
        <w:rPr>
          <w:rFonts w:hint="cs"/>
          <w:rtl/>
        </w:rPr>
        <w:t xml:space="preserve">לכן, חבר הכנסת הרצוג, הצלחתי להגיע לסיכום עם שר האוצר לפני חודשים מספר, שהביא תוספת שלא זכה לה אף משרד ממשלתי </w:t>
      </w:r>
      <w:r>
        <w:rPr>
          <w:rtl/>
        </w:rPr>
        <w:t>–</w:t>
      </w:r>
      <w:r>
        <w:rPr>
          <w:rFonts w:hint="cs"/>
          <w:rtl/>
        </w:rPr>
        <w:t xml:space="preserve"> 100 מיליון שקל לתקציב 2003, כדי להציל שי</w:t>
      </w:r>
      <w:r>
        <w:rPr>
          <w:rFonts w:hint="cs"/>
          <w:rtl/>
        </w:rPr>
        <w:t xml:space="preserve">רותי בריאות מקריסה. לכן, בניגוד למה שנאמר פה על-ידך, לא קוצץ סל הבריאות, ונלחמתי על זה שלא יקוצץ סל הבריאות. כשנכנסתי למשרדי מצאתי מציאות לא פשוטה, שיש אפס שקלים לטובת טכנולוגיות רפואיות חדשות. השגנו סכום שהוא קטן, קטן מדי, של 60 מיליון שקל, אבל הוא משהו. </w:t>
      </w:r>
      <w:r>
        <w:rPr>
          <w:rFonts w:hint="cs"/>
          <w:rtl/>
        </w:rPr>
        <w:t>למי שזקוק ל"מבטרה" או ל"גליבק" זה ההבדל בין חיים ומוות. הצלחנו להגיע למצב שבו כתוצאה מתקציב של האוצר ומעבודה פנימית שלנו במשרד הבריאות, יש השנה עוד 1,000 קודים גריאטריים. פתרון לעוד 1,000 קשישים השנה. זה לא מספיק, יש יותר ויותר קשישים במדינת ישראל, והמצוקו</w:t>
      </w:r>
      <w:r>
        <w:rPr>
          <w:rFonts w:hint="cs"/>
          <w:rtl/>
        </w:rPr>
        <w:t>ת רבות. אבל זה משהו. הצלחנו במאמץ גדול מאוד להשיג פתרון לבית-החולים "יוספטל" באילת.</w:t>
      </w:r>
    </w:p>
    <w:p w14:paraId="05F6A255" w14:textId="77777777" w:rsidR="00000000" w:rsidRDefault="00373EE0">
      <w:pPr>
        <w:pStyle w:val="a0"/>
        <w:rPr>
          <w:rFonts w:hint="cs"/>
          <w:rtl/>
        </w:rPr>
      </w:pPr>
    </w:p>
    <w:p w14:paraId="61BE572A" w14:textId="77777777" w:rsidR="00000000" w:rsidRDefault="00373EE0">
      <w:pPr>
        <w:pStyle w:val="a0"/>
        <w:rPr>
          <w:rFonts w:hint="cs"/>
          <w:rtl/>
        </w:rPr>
      </w:pPr>
      <w:r>
        <w:rPr>
          <w:rFonts w:hint="cs"/>
          <w:rtl/>
        </w:rPr>
        <w:t>אנחנו נמצאים עכשיו בעיצומם של דיונים, שמי שמוביל אותם זה כונס הנכסים הרשמי, לגבי עתידו של בית-החולים "ביקור חולים" בירושלים. זהו בית-החולים הוותיק ביותר במדינת ישראל, שנמצ</w:t>
      </w:r>
      <w:r>
        <w:rPr>
          <w:rFonts w:hint="cs"/>
          <w:rtl/>
        </w:rPr>
        <w:t>א בסכנת סגירה.</w:t>
      </w:r>
    </w:p>
    <w:p w14:paraId="5E22E09D" w14:textId="77777777" w:rsidR="00000000" w:rsidRDefault="00373EE0">
      <w:pPr>
        <w:pStyle w:val="a0"/>
        <w:ind w:firstLine="0"/>
        <w:rPr>
          <w:rFonts w:hint="cs"/>
          <w:rtl/>
        </w:rPr>
      </w:pPr>
    </w:p>
    <w:p w14:paraId="7B0FD8A0" w14:textId="77777777" w:rsidR="00000000" w:rsidRDefault="00373EE0">
      <w:pPr>
        <w:pStyle w:val="af0"/>
        <w:rPr>
          <w:rtl/>
        </w:rPr>
      </w:pPr>
      <w:r>
        <w:rPr>
          <w:rFonts w:hint="eastAsia"/>
          <w:rtl/>
        </w:rPr>
        <w:t>רן</w:t>
      </w:r>
      <w:r>
        <w:rPr>
          <w:rtl/>
        </w:rPr>
        <w:t xml:space="preserve"> כהן (מרצ):</w:t>
      </w:r>
    </w:p>
    <w:p w14:paraId="29F65A0D" w14:textId="77777777" w:rsidR="00000000" w:rsidRDefault="00373EE0">
      <w:pPr>
        <w:pStyle w:val="a0"/>
        <w:rPr>
          <w:rFonts w:hint="cs"/>
          <w:rtl/>
        </w:rPr>
      </w:pPr>
    </w:p>
    <w:p w14:paraId="6AE97C29" w14:textId="77777777" w:rsidR="00000000" w:rsidRDefault="00373EE0">
      <w:pPr>
        <w:pStyle w:val="a0"/>
        <w:rPr>
          <w:rFonts w:hint="cs"/>
          <w:rtl/>
        </w:rPr>
      </w:pPr>
      <w:r>
        <w:rPr>
          <w:rFonts w:hint="cs"/>
          <w:rtl/>
        </w:rPr>
        <w:t>מה קורה אתו?</w:t>
      </w:r>
    </w:p>
    <w:p w14:paraId="1A4D3020" w14:textId="77777777" w:rsidR="00000000" w:rsidRDefault="00373EE0">
      <w:pPr>
        <w:pStyle w:val="a0"/>
        <w:ind w:firstLine="0"/>
        <w:rPr>
          <w:rFonts w:hint="cs"/>
          <w:rtl/>
        </w:rPr>
      </w:pPr>
    </w:p>
    <w:p w14:paraId="1E3BFF96" w14:textId="77777777" w:rsidR="00000000" w:rsidRDefault="00373EE0">
      <w:pPr>
        <w:pStyle w:val="-"/>
        <w:rPr>
          <w:rFonts w:hint="cs"/>
          <w:rtl/>
        </w:rPr>
      </w:pPr>
      <w:bookmarkStart w:id="33" w:name="FS000000473T01_03_2004_16_52_13C"/>
      <w:bookmarkEnd w:id="33"/>
      <w:r>
        <w:rPr>
          <w:rtl/>
        </w:rPr>
        <w:t>שר הבריאות דני נוה:</w:t>
      </w:r>
    </w:p>
    <w:p w14:paraId="7EC8EDA9" w14:textId="77777777" w:rsidR="00000000" w:rsidRDefault="00373EE0">
      <w:pPr>
        <w:pStyle w:val="a0"/>
        <w:rPr>
          <w:rFonts w:hint="cs"/>
          <w:rtl/>
        </w:rPr>
      </w:pPr>
    </w:p>
    <w:p w14:paraId="7D527A3B" w14:textId="77777777" w:rsidR="00000000" w:rsidRDefault="00373EE0">
      <w:pPr>
        <w:pStyle w:val="a0"/>
        <w:rPr>
          <w:rFonts w:hint="cs"/>
          <w:rtl/>
        </w:rPr>
      </w:pPr>
      <w:r>
        <w:rPr>
          <w:rFonts w:hint="cs"/>
          <w:rtl/>
        </w:rPr>
        <w:t xml:space="preserve">זה שייך לפוליטיקה? זה שייך למדיניות של ממשלה? בכלל, הניסיון הזה לקשור את האירוע הטרגי שקרה בשבת - אני מתפלא עליך, חבר הכנסת הרצוג. זה לא שייך לתקציב. </w:t>
      </w:r>
    </w:p>
    <w:p w14:paraId="602823CA" w14:textId="77777777" w:rsidR="00000000" w:rsidRDefault="00373EE0">
      <w:pPr>
        <w:pStyle w:val="a0"/>
        <w:ind w:firstLine="0"/>
        <w:rPr>
          <w:rFonts w:hint="cs"/>
          <w:rtl/>
        </w:rPr>
      </w:pPr>
    </w:p>
    <w:p w14:paraId="7EF1EE0C" w14:textId="77777777" w:rsidR="00000000" w:rsidRDefault="00373EE0">
      <w:pPr>
        <w:pStyle w:val="af0"/>
        <w:rPr>
          <w:rtl/>
        </w:rPr>
      </w:pPr>
      <w:r>
        <w:rPr>
          <w:rFonts w:hint="eastAsia"/>
          <w:rtl/>
        </w:rPr>
        <w:t>יצחק</w:t>
      </w:r>
      <w:r>
        <w:rPr>
          <w:rtl/>
        </w:rPr>
        <w:t xml:space="preserve"> הרצוג (העבודה-מימד):</w:t>
      </w:r>
    </w:p>
    <w:p w14:paraId="22463141" w14:textId="77777777" w:rsidR="00000000" w:rsidRDefault="00373EE0">
      <w:pPr>
        <w:pStyle w:val="a0"/>
        <w:rPr>
          <w:rFonts w:hint="cs"/>
          <w:rtl/>
        </w:rPr>
      </w:pPr>
    </w:p>
    <w:p w14:paraId="79DC5DDB" w14:textId="77777777" w:rsidR="00000000" w:rsidRDefault="00373EE0">
      <w:pPr>
        <w:pStyle w:val="a0"/>
        <w:rPr>
          <w:rFonts w:hint="cs"/>
          <w:rtl/>
        </w:rPr>
      </w:pPr>
      <w:r>
        <w:rPr>
          <w:rFonts w:hint="cs"/>
          <w:rtl/>
        </w:rPr>
        <w:t xml:space="preserve">כי זה נובע </w:t>
      </w:r>
      <w:r>
        <w:rPr>
          <w:rFonts w:hint="cs"/>
          <w:rtl/>
        </w:rPr>
        <w:t xml:space="preserve">- - - </w:t>
      </w:r>
    </w:p>
    <w:p w14:paraId="16099332" w14:textId="77777777" w:rsidR="00000000" w:rsidRDefault="00373EE0">
      <w:pPr>
        <w:pStyle w:val="a0"/>
        <w:ind w:firstLine="0"/>
        <w:rPr>
          <w:rFonts w:hint="cs"/>
          <w:rtl/>
        </w:rPr>
      </w:pPr>
    </w:p>
    <w:p w14:paraId="0860A9BA" w14:textId="77777777" w:rsidR="00000000" w:rsidRDefault="00373EE0">
      <w:pPr>
        <w:pStyle w:val="-"/>
        <w:rPr>
          <w:rtl/>
        </w:rPr>
      </w:pPr>
      <w:bookmarkStart w:id="34" w:name="FS000000473T01_03_2004_16_52_30C"/>
      <w:bookmarkEnd w:id="34"/>
      <w:r>
        <w:rPr>
          <w:rtl/>
        </w:rPr>
        <w:t>שר הבריאות דני נוה:</w:t>
      </w:r>
    </w:p>
    <w:p w14:paraId="7F5BFFC3" w14:textId="77777777" w:rsidR="00000000" w:rsidRDefault="00373EE0">
      <w:pPr>
        <w:pStyle w:val="a0"/>
        <w:rPr>
          <w:rtl/>
        </w:rPr>
      </w:pPr>
    </w:p>
    <w:p w14:paraId="076FC8B7" w14:textId="77777777" w:rsidR="00000000" w:rsidRDefault="00373EE0">
      <w:pPr>
        <w:pStyle w:val="a0"/>
        <w:rPr>
          <w:rFonts w:hint="cs"/>
          <w:rtl/>
        </w:rPr>
      </w:pPr>
      <w:r>
        <w:rPr>
          <w:rFonts w:hint="cs"/>
          <w:rtl/>
        </w:rPr>
        <w:t>זה לא שייך לסוגיות האלה. למה להכניס את העניין הזה? קרה שם מקרה חמור ביותר, וועדת בדיקה של משרד הבריאות בודקת אותו. אני משוכנע שכולנו רוצים לדעת מה קרה שם כדי להימנע מתקלות חמורות כאלה. מכל דבר לעשות פוליטיקה זולה? אני לא מציע ל</w:t>
      </w:r>
      <w:r>
        <w:rPr>
          <w:rFonts w:hint="cs"/>
          <w:rtl/>
        </w:rPr>
        <w:t xml:space="preserve">עשות זאת. </w:t>
      </w:r>
    </w:p>
    <w:p w14:paraId="6673C51B" w14:textId="77777777" w:rsidR="00000000" w:rsidRDefault="00373EE0">
      <w:pPr>
        <w:pStyle w:val="a0"/>
        <w:ind w:firstLine="0"/>
        <w:rPr>
          <w:rFonts w:hint="cs"/>
          <w:rtl/>
        </w:rPr>
      </w:pPr>
    </w:p>
    <w:p w14:paraId="025D9898" w14:textId="77777777" w:rsidR="00000000" w:rsidRDefault="00373EE0">
      <w:pPr>
        <w:pStyle w:val="af0"/>
        <w:rPr>
          <w:rtl/>
        </w:rPr>
      </w:pPr>
      <w:r>
        <w:rPr>
          <w:rFonts w:hint="eastAsia"/>
          <w:rtl/>
        </w:rPr>
        <w:t>רוחמה</w:t>
      </w:r>
      <w:r>
        <w:rPr>
          <w:rtl/>
        </w:rPr>
        <w:t xml:space="preserve"> אברהם (הליכוד):</w:t>
      </w:r>
    </w:p>
    <w:p w14:paraId="5BB3B564" w14:textId="77777777" w:rsidR="00000000" w:rsidRDefault="00373EE0">
      <w:pPr>
        <w:pStyle w:val="a0"/>
        <w:rPr>
          <w:rFonts w:hint="cs"/>
          <w:rtl/>
        </w:rPr>
      </w:pPr>
    </w:p>
    <w:p w14:paraId="1842A3AF" w14:textId="77777777" w:rsidR="00000000" w:rsidRDefault="00373EE0">
      <w:pPr>
        <w:pStyle w:val="a0"/>
        <w:rPr>
          <w:rFonts w:hint="cs"/>
          <w:rtl/>
        </w:rPr>
      </w:pPr>
      <w:r>
        <w:rPr>
          <w:rFonts w:hint="cs"/>
          <w:rtl/>
        </w:rPr>
        <w:t>זה לרקוד על הדם.</w:t>
      </w:r>
    </w:p>
    <w:p w14:paraId="4F8E3FB3" w14:textId="77777777" w:rsidR="00000000" w:rsidRDefault="00373EE0">
      <w:pPr>
        <w:pStyle w:val="a0"/>
        <w:ind w:firstLine="0"/>
        <w:rPr>
          <w:rFonts w:hint="cs"/>
          <w:rtl/>
        </w:rPr>
      </w:pPr>
    </w:p>
    <w:p w14:paraId="1F2E88AD" w14:textId="77777777" w:rsidR="00000000" w:rsidRDefault="00373EE0">
      <w:pPr>
        <w:pStyle w:val="af0"/>
        <w:rPr>
          <w:rtl/>
        </w:rPr>
      </w:pPr>
      <w:r>
        <w:rPr>
          <w:rFonts w:hint="eastAsia"/>
          <w:rtl/>
        </w:rPr>
        <w:t>רן</w:t>
      </w:r>
      <w:r>
        <w:rPr>
          <w:rtl/>
        </w:rPr>
        <w:t xml:space="preserve"> כהן (מרצ):</w:t>
      </w:r>
    </w:p>
    <w:p w14:paraId="573E15BC" w14:textId="77777777" w:rsidR="00000000" w:rsidRDefault="00373EE0">
      <w:pPr>
        <w:pStyle w:val="a0"/>
        <w:rPr>
          <w:rFonts w:hint="cs"/>
          <w:rtl/>
        </w:rPr>
      </w:pPr>
    </w:p>
    <w:p w14:paraId="03D4B2AE" w14:textId="77777777" w:rsidR="00000000" w:rsidRDefault="00373EE0">
      <w:pPr>
        <w:pStyle w:val="a0"/>
        <w:rPr>
          <w:rFonts w:hint="cs"/>
          <w:rtl/>
        </w:rPr>
      </w:pPr>
      <w:r>
        <w:rPr>
          <w:rFonts w:hint="cs"/>
          <w:rtl/>
        </w:rPr>
        <w:t>מה יהיה עם "ביקור חולים"?</w:t>
      </w:r>
    </w:p>
    <w:p w14:paraId="11D76779" w14:textId="77777777" w:rsidR="00000000" w:rsidRDefault="00373EE0">
      <w:pPr>
        <w:pStyle w:val="a0"/>
        <w:ind w:firstLine="0"/>
        <w:rPr>
          <w:rFonts w:hint="cs"/>
          <w:rtl/>
        </w:rPr>
      </w:pPr>
    </w:p>
    <w:p w14:paraId="0FA95185" w14:textId="77777777" w:rsidR="00000000" w:rsidRDefault="00373EE0">
      <w:pPr>
        <w:pStyle w:val="-"/>
        <w:rPr>
          <w:rtl/>
        </w:rPr>
      </w:pPr>
      <w:bookmarkStart w:id="35" w:name="FS000000473T01_03_2004_16_53_24C"/>
      <w:bookmarkEnd w:id="35"/>
      <w:r>
        <w:rPr>
          <w:rtl/>
        </w:rPr>
        <w:t>שר הבריאות דני נוה:</w:t>
      </w:r>
    </w:p>
    <w:p w14:paraId="6DA91682" w14:textId="77777777" w:rsidR="00000000" w:rsidRDefault="00373EE0">
      <w:pPr>
        <w:pStyle w:val="a0"/>
        <w:rPr>
          <w:rtl/>
        </w:rPr>
      </w:pPr>
    </w:p>
    <w:p w14:paraId="0AD1661A" w14:textId="77777777" w:rsidR="00000000" w:rsidRDefault="00373EE0">
      <w:pPr>
        <w:pStyle w:val="a0"/>
        <w:rPr>
          <w:rFonts w:hint="cs"/>
          <w:rtl/>
        </w:rPr>
      </w:pPr>
      <w:r>
        <w:rPr>
          <w:rFonts w:hint="cs"/>
          <w:rtl/>
        </w:rPr>
        <w:t>אדוני היושב-ראש רוצה שאני אפתח פה תשובה לגבי "ביקור חולים"?</w:t>
      </w:r>
    </w:p>
    <w:p w14:paraId="1E46A413" w14:textId="77777777" w:rsidR="00000000" w:rsidRDefault="00373EE0">
      <w:pPr>
        <w:pStyle w:val="a0"/>
        <w:ind w:firstLine="0"/>
        <w:rPr>
          <w:rFonts w:hint="cs"/>
          <w:rtl/>
        </w:rPr>
      </w:pPr>
    </w:p>
    <w:p w14:paraId="17114253" w14:textId="77777777" w:rsidR="00000000" w:rsidRDefault="00373EE0">
      <w:pPr>
        <w:pStyle w:val="af1"/>
        <w:rPr>
          <w:rtl/>
        </w:rPr>
      </w:pPr>
      <w:r>
        <w:rPr>
          <w:rtl/>
        </w:rPr>
        <w:t>היו"ר ראובן ריבלין:</w:t>
      </w:r>
    </w:p>
    <w:p w14:paraId="0C2A2054" w14:textId="77777777" w:rsidR="00000000" w:rsidRDefault="00373EE0">
      <w:pPr>
        <w:pStyle w:val="a0"/>
        <w:rPr>
          <w:rtl/>
        </w:rPr>
      </w:pPr>
    </w:p>
    <w:p w14:paraId="4726F681" w14:textId="77777777" w:rsidR="00000000" w:rsidRDefault="00373EE0">
      <w:pPr>
        <w:pStyle w:val="a0"/>
        <w:rPr>
          <w:rFonts w:hint="cs"/>
          <w:rtl/>
        </w:rPr>
      </w:pPr>
      <w:r>
        <w:rPr>
          <w:rFonts w:hint="cs"/>
          <w:rtl/>
        </w:rPr>
        <w:t>יש לנו שאילתא על כך.</w:t>
      </w:r>
    </w:p>
    <w:p w14:paraId="3CCB9159" w14:textId="77777777" w:rsidR="00000000" w:rsidRDefault="00373EE0">
      <w:pPr>
        <w:pStyle w:val="a0"/>
        <w:ind w:firstLine="0"/>
        <w:rPr>
          <w:rFonts w:hint="cs"/>
          <w:rtl/>
        </w:rPr>
      </w:pPr>
    </w:p>
    <w:p w14:paraId="6893DF0B" w14:textId="77777777" w:rsidR="00000000" w:rsidRDefault="00373EE0">
      <w:pPr>
        <w:pStyle w:val="af0"/>
        <w:rPr>
          <w:rtl/>
        </w:rPr>
      </w:pPr>
      <w:r>
        <w:rPr>
          <w:rFonts w:hint="eastAsia"/>
          <w:rtl/>
        </w:rPr>
        <w:t>רן</w:t>
      </w:r>
      <w:r>
        <w:rPr>
          <w:rtl/>
        </w:rPr>
        <w:t xml:space="preserve"> כהן (מרצ):</w:t>
      </w:r>
    </w:p>
    <w:p w14:paraId="0BE08F6D" w14:textId="77777777" w:rsidR="00000000" w:rsidRDefault="00373EE0">
      <w:pPr>
        <w:pStyle w:val="a0"/>
        <w:rPr>
          <w:rFonts w:hint="cs"/>
          <w:rtl/>
        </w:rPr>
      </w:pPr>
    </w:p>
    <w:p w14:paraId="40EB07B0" w14:textId="77777777" w:rsidR="00000000" w:rsidRDefault="00373EE0">
      <w:pPr>
        <w:pStyle w:val="a0"/>
        <w:rPr>
          <w:rFonts w:hint="cs"/>
          <w:rtl/>
        </w:rPr>
      </w:pPr>
      <w:r>
        <w:rPr>
          <w:rFonts w:hint="cs"/>
          <w:rtl/>
        </w:rPr>
        <w:t>זהו בית-חולים ירושלמי</w:t>
      </w:r>
      <w:r>
        <w:rPr>
          <w:rFonts w:hint="cs"/>
          <w:rtl/>
        </w:rPr>
        <w:t xml:space="preserve"> הכי ותיק.</w:t>
      </w:r>
    </w:p>
    <w:p w14:paraId="1392C288" w14:textId="77777777" w:rsidR="00000000" w:rsidRDefault="00373EE0">
      <w:pPr>
        <w:pStyle w:val="a0"/>
        <w:ind w:firstLine="0"/>
        <w:rPr>
          <w:rFonts w:hint="cs"/>
          <w:rtl/>
        </w:rPr>
      </w:pPr>
    </w:p>
    <w:p w14:paraId="003D9BD9" w14:textId="77777777" w:rsidR="00000000" w:rsidRDefault="00373EE0">
      <w:pPr>
        <w:pStyle w:val="af1"/>
        <w:rPr>
          <w:rtl/>
        </w:rPr>
      </w:pPr>
      <w:r>
        <w:rPr>
          <w:rtl/>
        </w:rPr>
        <w:t>היו"ר ראובן ריבלין:</w:t>
      </w:r>
    </w:p>
    <w:p w14:paraId="56908F66" w14:textId="77777777" w:rsidR="00000000" w:rsidRDefault="00373EE0">
      <w:pPr>
        <w:pStyle w:val="a0"/>
        <w:rPr>
          <w:rtl/>
        </w:rPr>
      </w:pPr>
    </w:p>
    <w:p w14:paraId="02DA2569" w14:textId="77777777" w:rsidR="00000000" w:rsidRDefault="00373EE0">
      <w:pPr>
        <w:pStyle w:val="a0"/>
        <w:rPr>
          <w:rFonts w:hint="cs"/>
          <w:rtl/>
        </w:rPr>
      </w:pPr>
      <w:r>
        <w:rPr>
          <w:rFonts w:hint="cs"/>
          <w:rtl/>
        </w:rPr>
        <w:t xml:space="preserve">זה ידוע. </w:t>
      </w:r>
    </w:p>
    <w:p w14:paraId="05D9D77C" w14:textId="77777777" w:rsidR="00000000" w:rsidRDefault="00373EE0">
      <w:pPr>
        <w:pStyle w:val="a0"/>
        <w:ind w:firstLine="0"/>
        <w:rPr>
          <w:rFonts w:hint="cs"/>
          <w:rtl/>
        </w:rPr>
      </w:pPr>
    </w:p>
    <w:p w14:paraId="112C5538" w14:textId="77777777" w:rsidR="00000000" w:rsidRDefault="00373EE0">
      <w:pPr>
        <w:pStyle w:val="af0"/>
        <w:rPr>
          <w:rtl/>
        </w:rPr>
      </w:pPr>
      <w:r>
        <w:rPr>
          <w:rFonts w:hint="eastAsia"/>
          <w:rtl/>
        </w:rPr>
        <w:t>רן</w:t>
      </w:r>
      <w:r>
        <w:rPr>
          <w:rtl/>
        </w:rPr>
        <w:t xml:space="preserve"> כהן (מרצ):</w:t>
      </w:r>
    </w:p>
    <w:p w14:paraId="6CCDED0B" w14:textId="77777777" w:rsidR="00000000" w:rsidRDefault="00373EE0">
      <w:pPr>
        <w:pStyle w:val="a0"/>
        <w:rPr>
          <w:rFonts w:hint="cs"/>
          <w:rtl/>
        </w:rPr>
      </w:pPr>
    </w:p>
    <w:p w14:paraId="330BBA4B" w14:textId="77777777" w:rsidR="00000000" w:rsidRDefault="00373EE0">
      <w:pPr>
        <w:pStyle w:val="a0"/>
        <w:rPr>
          <w:rFonts w:hint="cs"/>
          <w:rtl/>
        </w:rPr>
      </w:pPr>
      <w:r>
        <w:rPr>
          <w:rFonts w:hint="cs"/>
          <w:rtl/>
        </w:rPr>
        <w:t>זו הזדמנות לשר לומר.</w:t>
      </w:r>
    </w:p>
    <w:p w14:paraId="63F691B5" w14:textId="77777777" w:rsidR="00000000" w:rsidRDefault="00373EE0">
      <w:pPr>
        <w:pStyle w:val="a0"/>
        <w:ind w:firstLine="0"/>
        <w:rPr>
          <w:rFonts w:hint="cs"/>
          <w:rtl/>
        </w:rPr>
      </w:pPr>
    </w:p>
    <w:p w14:paraId="0540AB05" w14:textId="77777777" w:rsidR="00000000" w:rsidRDefault="00373EE0">
      <w:pPr>
        <w:pStyle w:val="af1"/>
        <w:rPr>
          <w:rtl/>
        </w:rPr>
      </w:pPr>
      <w:r>
        <w:rPr>
          <w:rtl/>
        </w:rPr>
        <w:t>היו"ר ראובן ריבלין:</w:t>
      </w:r>
    </w:p>
    <w:p w14:paraId="1CED7F43" w14:textId="77777777" w:rsidR="00000000" w:rsidRDefault="00373EE0">
      <w:pPr>
        <w:pStyle w:val="a0"/>
        <w:rPr>
          <w:rtl/>
        </w:rPr>
      </w:pPr>
    </w:p>
    <w:p w14:paraId="5E37F9C4" w14:textId="77777777" w:rsidR="00000000" w:rsidRDefault="00373EE0">
      <w:pPr>
        <w:pStyle w:val="a0"/>
        <w:rPr>
          <w:rFonts w:hint="cs"/>
          <w:rtl/>
        </w:rPr>
      </w:pPr>
      <w:r>
        <w:rPr>
          <w:rFonts w:hint="cs"/>
          <w:rtl/>
        </w:rPr>
        <w:t>אני מוכרח לומר לך, חבר הכנסת רן כהן, אני לא רוצה לחייב בדברים את שר הבריאות, אבל אני מודיע לך שאין יום ששר הבריאות אינו עוסק בעניין "ביקור חולים".</w:t>
      </w:r>
    </w:p>
    <w:p w14:paraId="2475B889" w14:textId="77777777" w:rsidR="00000000" w:rsidRDefault="00373EE0">
      <w:pPr>
        <w:pStyle w:val="a0"/>
        <w:ind w:firstLine="0"/>
        <w:rPr>
          <w:rFonts w:hint="cs"/>
          <w:rtl/>
        </w:rPr>
      </w:pPr>
    </w:p>
    <w:p w14:paraId="53351B90" w14:textId="77777777" w:rsidR="00000000" w:rsidRDefault="00373EE0">
      <w:pPr>
        <w:pStyle w:val="af0"/>
        <w:rPr>
          <w:rtl/>
        </w:rPr>
      </w:pPr>
      <w:r>
        <w:rPr>
          <w:rFonts w:hint="eastAsia"/>
          <w:rtl/>
        </w:rPr>
        <w:t>רן</w:t>
      </w:r>
      <w:r>
        <w:rPr>
          <w:rtl/>
        </w:rPr>
        <w:t xml:space="preserve"> כהן</w:t>
      </w:r>
      <w:r>
        <w:rPr>
          <w:rtl/>
        </w:rPr>
        <w:t xml:space="preserve"> (מרצ):</w:t>
      </w:r>
    </w:p>
    <w:p w14:paraId="376F3B34" w14:textId="77777777" w:rsidR="00000000" w:rsidRDefault="00373EE0">
      <w:pPr>
        <w:pStyle w:val="a0"/>
        <w:rPr>
          <w:rFonts w:hint="cs"/>
          <w:rtl/>
        </w:rPr>
      </w:pPr>
    </w:p>
    <w:p w14:paraId="413F1634" w14:textId="77777777" w:rsidR="00000000" w:rsidRDefault="00373EE0">
      <w:pPr>
        <w:pStyle w:val="a0"/>
        <w:rPr>
          <w:rFonts w:hint="cs"/>
          <w:rtl/>
        </w:rPr>
      </w:pPr>
      <w:r>
        <w:rPr>
          <w:rFonts w:hint="cs"/>
          <w:rtl/>
        </w:rPr>
        <w:t>אני בטוח.</w:t>
      </w:r>
    </w:p>
    <w:p w14:paraId="2C439A57" w14:textId="77777777" w:rsidR="00000000" w:rsidRDefault="00373EE0">
      <w:pPr>
        <w:pStyle w:val="a0"/>
        <w:ind w:firstLine="0"/>
        <w:rPr>
          <w:rFonts w:hint="cs"/>
          <w:rtl/>
        </w:rPr>
      </w:pPr>
    </w:p>
    <w:p w14:paraId="3884C017" w14:textId="77777777" w:rsidR="00000000" w:rsidRDefault="00373EE0">
      <w:pPr>
        <w:pStyle w:val="af1"/>
        <w:rPr>
          <w:rtl/>
        </w:rPr>
      </w:pPr>
      <w:r>
        <w:rPr>
          <w:rtl/>
        </w:rPr>
        <w:t>היו"ר ראובן ריבלין:</w:t>
      </w:r>
    </w:p>
    <w:p w14:paraId="57CA0CF1" w14:textId="77777777" w:rsidR="00000000" w:rsidRDefault="00373EE0">
      <w:pPr>
        <w:pStyle w:val="a0"/>
        <w:rPr>
          <w:rtl/>
        </w:rPr>
      </w:pPr>
    </w:p>
    <w:p w14:paraId="7D5F6A8A" w14:textId="77777777" w:rsidR="00000000" w:rsidRDefault="00373EE0">
      <w:pPr>
        <w:pStyle w:val="a0"/>
        <w:rPr>
          <w:rFonts w:hint="cs"/>
          <w:rtl/>
        </w:rPr>
      </w:pPr>
      <w:r>
        <w:rPr>
          <w:rFonts w:hint="cs"/>
          <w:rtl/>
        </w:rPr>
        <w:t>אין יום שהוא אינו עוסק בעניין "ביקור חולים".</w:t>
      </w:r>
    </w:p>
    <w:p w14:paraId="50872D0A" w14:textId="77777777" w:rsidR="00000000" w:rsidRDefault="00373EE0">
      <w:pPr>
        <w:pStyle w:val="a0"/>
        <w:ind w:firstLine="0"/>
        <w:rPr>
          <w:rFonts w:hint="cs"/>
          <w:rtl/>
        </w:rPr>
      </w:pPr>
    </w:p>
    <w:p w14:paraId="6CD7AAAD" w14:textId="77777777" w:rsidR="00000000" w:rsidRDefault="00373EE0">
      <w:pPr>
        <w:pStyle w:val="af0"/>
        <w:rPr>
          <w:rtl/>
        </w:rPr>
      </w:pPr>
      <w:r>
        <w:rPr>
          <w:rFonts w:hint="eastAsia"/>
          <w:rtl/>
        </w:rPr>
        <w:t>רן</w:t>
      </w:r>
      <w:r>
        <w:rPr>
          <w:rtl/>
        </w:rPr>
        <w:t xml:space="preserve"> כהן (מרצ):</w:t>
      </w:r>
    </w:p>
    <w:p w14:paraId="28BBAB15" w14:textId="77777777" w:rsidR="00000000" w:rsidRDefault="00373EE0">
      <w:pPr>
        <w:pStyle w:val="a0"/>
        <w:rPr>
          <w:rFonts w:hint="cs"/>
          <w:rtl/>
        </w:rPr>
      </w:pPr>
    </w:p>
    <w:p w14:paraId="429EFE66" w14:textId="77777777" w:rsidR="00000000" w:rsidRDefault="00373EE0">
      <w:pPr>
        <w:pStyle w:val="a0"/>
        <w:rPr>
          <w:rFonts w:hint="cs"/>
          <w:rtl/>
        </w:rPr>
      </w:pPr>
      <w:r>
        <w:rPr>
          <w:rFonts w:hint="cs"/>
          <w:rtl/>
        </w:rPr>
        <w:t>אני מציע שכל הציבור ידע על זה. גם אני.</w:t>
      </w:r>
    </w:p>
    <w:p w14:paraId="68926A9D" w14:textId="77777777" w:rsidR="00000000" w:rsidRDefault="00373EE0">
      <w:pPr>
        <w:pStyle w:val="a0"/>
        <w:ind w:firstLine="0"/>
        <w:rPr>
          <w:rFonts w:hint="cs"/>
          <w:rtl/>
        </w:rPr>
      </w:pPr>
    </w:p>
    <w:p w14:paraId="541107E3" w14:textId="77777777" w:rsidR="00000000" w:rsidRDefault="00373EE0">
      <w:pPr>
        <w:pStyle w:val="-"/>
        <w:rPr>
          <w:rtl/>
        </w:rPr>
      </w:pPr>
      <w:bookmarkStart w:id="36" w:name="FS000000473T01_03_2004_16_55_21C"/>
      <w:bookmarkEnd w:id="36"/>
      <w:r>
        <w:rPr>
          <w:rtl/>
        </w:rPr>
        <w:t>שר הבריאות דני נוה:</w:t>
      </w:r>
    </w:p>
    <w:p w14:paraId="2C687D29" w14:textId="77777777" w:rsidR="00000000" w:rsidRDefault="00373EE0">
      <w:pPr>
        <w:pStyle w:val="a0"/>
        <w:rPr>
          <w:rtl/>
        </w:rPr>
      </w:pPr>
    </w:p>
    <w:p w14:paraId="3F9664BD" w14:textId="77777777" w:rsidR="00000000" w:rsidRDefault="00373EE0">
      <w:pPr>
        <w:pStyle w:val="a0"/>
        <w:rPr>
          <w:rFonts w:hint="cs"/>
          <w:rtl/>
        </w:rPr>
      </w:pPr>
      <w:r>
        <w:rPr>
          <w:rFonts w:hint="cs"/>
          <w:rtl/>
        </w:rPr>
        <w:t>חבר הכנסת רן כהן, הציבור יודע, כי העניין כבר עלה פה פעמים מספר, לפחות חמש פעמים בחודש האחרון.</w:t>
      </w:r>
    </w:p>
    <w:p w14:paraId="07A36E25" w14:textId="77777777" w:rsidR="00000000" w:rsidRDefault="00373EE0">
      <w:pPr>
        <w:pStyle w:val="af1"/>
        <w:rPr>
          <w:rtl/>
        </w:rPr>
      </w:pPr>
    </w:p>
    <w:p w14:paraId="23C53FDC" w14:textId="77777777" w:rsidR="00000000" w:rsidRDefault="00373EE0">
      <w:pPr>
        <w:pStyle w:val="af1"/>
        <w:rPr>
          <w:rtl/>
        </w:rPr>
      </w:pPr>
      <w:r>
        <w:rPr>
          <w:rtl/>
        </w:rPr>
        <w:t>היו"ר ראובן ריבלין:</w:t>
      </w:r>
    </w:p>
    <w:p w14:paraId="612F9A29" w14:textId="77777777" w:rsidR="00000000" w:rsidRDefault="00373EE0">
      <w:pPr>
        <w:pStyle w:val="a0"/>
        <w:rPr>
          <w:rtl/>
        </w:rPr>
      </w:pPr>
    </w:p>
    <w:p w14:paraId="7A39FC6B" w14:textId="77777777" w:rsidR="00000000" w:rsidRDefault="00373EE0">
      <w:pPr>
        <w:pStyle w:val="a0"/>
        <w:rPr>
          <w:rFonts w:hint="cs"/>
          <w:rtl/>
        </w:rPr>
      </w:pPr>
      <w:r>
        <w:rPr>
          <w:rFonts w:hint="cs"/>
          <w:rtl/>
        </w:rPr>
        <w:t xml:space="preserve">יש בעיה לא קלה. </w:t>
      </w:r>
    </w:p>
    <w:p w14:paraId="1D9599CC" w14:textId="77777777" w:rsidR="00000000" w:rsidRDefault="00373EE0">
      <w:pPr>
        <w:pStyle w:val="a0"/>
        <w:ind w:firstLine="0"/>
        <w:rPr>
          <w:rFonts w:hint="cs"/>
          <w:rtl/>
        </w:rPr>
      </w:pPr>
    </w:p>
    <w:p w14:paraId="0F39E394" w14:textId="77777777" w:rsidR="00000000" w:rsidRDefault="00373EE0">
      <w:pPr>
        <w:pStyle w:val="-"/>
        <w:rPr>
          <w:rtl/>
        </w:rPr>
      </w:pPr>
      <w:bookmarkStart w:id="37" w:name="FS000000473T01_03_2004_16_55_42C"/>
      <w:bookmarkEnd w:id="37"/>
      <w:r>
        <w:rPr>
          <w:rtl/>
        </w:rPr>
        <w:t>שר הבריאות דני נוה:</w:t>
      </w:r>
    </w:p>
    <w:p w14:paraId="3ADC6EA5" w14:textId="77777777" w:rsidR="00000000" w:rsidRDefault="00373EE0">
      <w:pPr>
        <w:pStyle w:val="a0"/>
        <w:rPr>
          <w:rtl/>
        </w:rPr>
      </w:pPr>
    </w:p>
    <w:p w14:paraId="358D8D87" w14:textId="77777777" w:rsidR="00000000" w:rsidRDefault="00373EE0">
      <w:pPr>
        <w:pStyle w:val="a0"/>
        <w:rPr>
          <w:rFonts w:hint="cs"/>
          <w:rtl/>
        </w:rPr>
      </w:pPr>
      <w:r>
        <w:rPr>
          <w:rFonts w:hint="cs"/>
          <w:rtl/>
        </w:rPr>
        <w:t xml:space="preserve">יש פה בעיה לא פשוטה. רק לפני שעתיים בערך היה דיון נוסף ביני לבין שר האוצר בסוגיה הזאת בדיוק. בית-החולים נמצא תחת ניהול של כונס הנכסים הרשמי. יושב-ראש הכנסת, אגב, מעורה בזאת ועוסק בזאת, ולא בכדי </w:t>
      </w:r>
      <w:r>
        <w:rPr>
          <w:rFonts w:hint="cs"/>
          <w:rtl/>
        </w:rPr>
        <w:t xml:space="preserve">הוא התבטא גם כאיש ירושלים וגם כיושב-ראש הכנסת. קיימת מוטרדות מאוד גבוהה לגבי עתידו של בית-החולים, ואנחנו מנסים למצוא פתרון. </w:t>
      </w:r>
    </w:p>
    <w:p w14:paraId="127B48DD" w14:textId="77777777" w:rsidR="00000000" w:rsidRDefault="00373EE0">
      <w:pPr>
        <w:pStyle w:val="a0"/>
        <w:rPr>
          <w:rFonts w:hint="cs"/>
          <w:rtl/>
        </w:rPr>
      </w:pPr>
    </w:p>
    <w:p w14:paraId="1EA71171" w14:textId="77777777" w:rsidR="00000000" w:rsidRDefault="00373EE0">
      <w:pPr>
        <w:pStyle w:val="a0"/>
        <w:rPr>
          <w:rFonts w:hint="cs"/>
          <w:rtl/>
        </w:rPr>
      </w:pPr>
      <w:r>
        <w:rPr>
          <w:rFonts w:hint="cs"/>
          <w:rtl/>
        </w:rPr>
        <w:t>יש בעיה קשה מאוד כרגע עם "שירותי בריאות כללית", שמסרבים לרכוש מבית-החולים שירותים בהיקף שהם רכשו עד כה, ואני דורש מהם לרכוש מבית-ה</w:t>
      </w:r>
      <w:r>
        <w:rPr>
          <w:rFonts w:hint="cs"/>
          <w:rtl/>
        </w:rPr>
        <w:t xml:space="preserve">חולים שירותים באותו היקף שהם רכשו עד כה ולא לשאת באחריות - - - </w:t>
      </w:r>
    </w:p>
    <w:p w14:paraId="0A54D6A6" w14:textId="77777777" w:rsidR="00000000" w:rsidRDefault="00373EE0">
      <w:pPr>
        <w:pStyle w:val="a0"/>
        <w:ind w:firstLine="0"/>
        <w:rPr>
          <w:rFonts w:hint="cs"/>
          <w:rtl/>
        </w:rPr>
      </w:pPr>
    </w:p>
    <w:p w14:paraId="73BB536D" w14:textId="77777777" w:rsidR="00000000" w:rsidRDefault="00373EE0">
      <w:pPr>
        <w:pStyle w:val="af0"/>
        <w:rPr>
          <w:rtl/>
        </w:rPr>
      </w:pPr>
      <w:r>
        <w:rPr>
          <w:rFonts w:hint="eastAsia"/>
          <w:rtl/>
        </w:rPr>
        <w:t>יצחק</w:t>
      </w:r>
      <w:r>
        <w:rPr>
          <w:rtl/>
        </w:rPr>
        <w:t xml:space="preserve"> הרצוג (העבודה-מימד):</w:t>
      </w:r>
    </w:p>
    <w:p w14:paraId="747C747B" w14:textId="77777777" w:rsidR="00000000" w:rsidRDefault="00373EE0">
      <w:pPr>
        <w:pStyle w:val="a0"/>
        <w:rPr>
          <w:rFonts w:hint="cs"/>
          <w:rtl/>
        </w:rPr>
      </w:pPr>
    </w:p>
    <w:p w14:paraId="658D847F" w14:textId="77777777" w:rsidR="00000000" w:rsidRDefault="00373EE0">
      <w:pPr>
        <w:pStyle w:val="a0"/>
        <w:rPr>
          <w:rFonts w:hint="cs"/>
          <w:rtl/>
        </w:rPr>
      </w:pPr>
      <w:r>
        <w:rPr>
          <w:rFonts w:hint="cs"/>
          <w:rtl/>
        </w:rPr>
        <w:t xml:space="preserve">גם בתי-חולים אחרים. כי הם נלחצים - - - </w:t>
      </w:r>
    </w:p>
    <w:p w14:paraId="0120F90C" w14:textId="77777777" w:rsidR="00000000" w:rsidRDefault="00373EE0">
      <w:pPr>
        <w:pStyle w:val="a0"/>
        <w:ind w:firstLine="0"/>
        <w:rPr>
          <w:rFonts w:hint="cs"/>
          <w:rtl/>
        </w:rPr>
      </w:pPr>
    </w:p>
    <w:p w14:paraId="68FEECF7" w14:textId="77777777" w:rsidR="00000000" w:rsidRDefault="00373EE0">
      <w:pPr>
        <w:pStyle w:val="-"/>
        <w:rPr>
          <w:rtl/>
        </w:rPr>
      </w:pPr>
      <w:bookmarkStart w:id="38" w:name="FS000000473T01_03_2004_16_57_11C"/>
      <w:bookmarkEnd w:id="38"/>
      <w:r>
        <w:rPr>
          <w:rtl/>
        </w:rPr>
        <w:t>שר הבריאות דני נוה:</w:t>
      </w:r>
    </w:p>
    <w:p w14:paraId="16D5B4FF" w14:textId="77777777" w:rsidR="00000000" w:rsidRDefault="00373EE0">
      <w:pPr>
        <w:pStyle w:val="a0"/>
        <w:rPr>
          <w:rtl/>
        </w:rPr>
      </w:pPr>
    </w:p>
    <w:p w14:paraId="1F8D63D8" w14:textId="77777777" w:rsidR="00000000" w:rsidRDefault="00373EE0">
      <w:pPr>
        <w:pStyle w:val="a0"/>
        <w:rPr>
          <w:rFonts w:hint="cs"/>
          <w:rtl/>
        </w:rPr>
      </w:pPr>
      <w:r>
        <w:rPr>
          <w:rFonts w:hint="cs"/>
          <w:rtl/>
        </w:rPr>
        <w:t>אני לא לוחץ אותם בעניין הזה. אני לוחץ אותם להמשיך ולרכוש מבית-החולים שירותים בהיקף דומה לזה שהם רכשו ב</w:t>
      </w:r>
      <w:r>
        <w:rPr>
          <w:rFonts w:hint="cs"/>
          <w:rtl/>
        </w:rPr>
        <w:t>עבר, ולא לשאת באחריות לקריסתו של בית-החולים. אנחנו עושים מאמץ גדול מאוד כדי לראות איך בית-החולים הזה ממשיך לחיות. בעניין הזה מושקע מאמץ גדול מאוד. מי שמוביל את הנושא הזה היום הוא כונס הנכסים הרשמי.</w:t>
      </w:r>
    </w:p>
    <w:p w14:paraId="0E3C1AB5" w14:textId="77777777" w:rsidR="00000000" w:rsidRDefault="00373EE0">
      <w:pPr>
        <w:pStyle w:val="a0"/>
        <w:ind w:firstLine="0"/>
        <w:rPr>
          <w:rFonts w:hint="cs"/>
          <w:rtl/>
        </w:rPr>
      </w:pPr>
    </w:p>
    <w:p w14:paraId="32D93EF0" w14:textId="77777777" w:rsidR="00000000" w:rsidRDefault="00373EE0">
      <w:pPr>
        <w:pStyle w:val="af0"/>
        <w:rPr>
          <w:rtl/>
        </w:rPr>
      </w:pPr>
      <w:r>
        <w:rPr>
          <w:rFonts w:hint="eastAsia"/>
          <w:rtl/>
        </w:rPr>
        <w:t>רן</w:t>
      </w:r>
      <w:r>
        <w:rPr>
          <w:rtl/>
        </w:rPr>
        <w:t xml:space="preserve"> כהן (מרצ):</w:t>
      </w:r>
    </w:p>
    <w:p w14:paraId="535044F8" w14:textId="77777777" w:rsidR="00000000" w:rsidRDefault="00373EE0">
      <w:pPr>
        <w:pStyle w:val="a0"/>
        <w:rPr>
          <w:rFonts w:hint="cs"/>
          <w:rtl/>
        </w:rPr>
      </w:pPr>
    </w:p>
    <w:p w14:paraId="4972B862" w14:textId="77777777" w:rsidR="00000000" w:rsidRDefault="00373EE0">
      <w:pPr>
        <w:pStyle w:val="a0"/>
        <w:rPr>
          <w:rFonts w:hint="cs"/>
          <w:rtl/>
        </w:rPr>
      </w:pPr>
      <w:r>
        <w:rPr>
          <w:rFonts w:hint="cs"/>
          <w:rtl/>
        </w:rPr>
        <w:t xml:space="preserve">- - - </w:t>
      </w:r>
    </w:p>
    <w:p w14:paraId="51185CB8" w14:textId="77777777" w:rsidR="00000000" w:rsidRDefault="00373EE0">
      <w:pPr>
        <w:pStyle w:val="a0"/>
        <w:ind w:firstLine="0"/>
        <w:rPr>
          <w:rFonts w:hint="cs"/>
          <w:rtl/>
        </w:rPr>
      </w:pPr>
    </w:p>
    <w:p w14:paraId="2EA9E5DF" w14:textId="77777777" w:rsidR="00000000" w:rsidRDefault="00373EE0">
      <w:pPr>
        <w:pStyle w:val="af1"/>
        <w:rPr>
          <w:rtl/>
        </w:rPr>
      </w:pPr>
      <w:r>
        <w:rPr>
          <w:rtl/>
        </w:rPr>
        <w:t>היו"ר ראובן ריבלין:</w:t>
      </w:r>
    </w:p>
    <w:p w14:paraId="46E46C7C" w14:textId="77777777" w:rsidR="00000000" w:rsidRDefault="00373EE0">
      <w:pPr>
        <w:pStyle w:val="a0"/>
        <w:rPr>
          <w:rtl/>
        </w:rPr>
      </w:pPr>
    </w:p>
    <w:p w14:paraId="4422AE08" w14:textId="77777777" w:rsidR="00000000" w:rsidRDefault="00373EE0">
      <w:pPr>
        <w:pStyle w:val="a0"/>
        <w:rPr>
          <w:rFonts w:hint="cs"/>
          <w:rtl/>
        </w:rPr>
      </w:pPr>
      <w:r>
        <w:rPr>
          <w:rFonts w:hint="cs"/>
          <w:rtl/>
        </w:rPr>
        <w:t xml:space="preserve">חבר הכנסת רן </w:t>
      </w:r>
      <w:r>
        <w:rPr>
          <w:rFonts w:hint="cs"/>
          <w:rtl/>
        </w:rPr>
        <w:t>כהן, אתה אחד מהפעילים, אך השר לא יכול לומר לך. היקף החובות של "ביקור חולים" כל כך גדול, שהאפשרות לפתור את הבעיה דורשת לא מאמץ, אלא השקעה של המדינה בצורה כמעט בלתי מתקבלת על הדעת מבחינת תקציב המדינה, וכולכם בוועדת הכספים תצטרכו לאשר זאת. אנחנו נמצאים היום ב</w:t>
      </w:r>
      <w:r>
        <w:rPr>
          <w:rFonts w:hint="cs"/>
          <w:rtl/>
        </w:rPr>
        <w:t xml:space="preserve">מצב שרק החובות למדינה הם 100 מיליון שקל. </w:t>
      </w:r>
    </w:p>
    <w:p w14:paraId="017B52B6" w14:textId="77777777" w:rsidR="00000000" w:rsidRDefault="00373EE0">
      <w:pPr>
        <w:pStyle w:val="af0"/>
        <w:rPr>
          <w:rtl/>
        </w:rPr>
      </w:pPr>
    </w:p>
    <w:p w14:paraId="7320AF82" w14:textId="77777777" w:rsidR="00000000" w:rsidRDefault="00373EE0">
      <w:pPr>
        <w:pStyle w:val="af0"/>
        <w:rPr>
          <w:rtl/>
        </w:rPr>
      </w:pPr>
      <w:r>
        <w:rPr>
          <w:rFonts w:hint="eastAsia"/>
          <w:rtl/>
        </w:rPr>
        <w:t>רן</w:t>
      </w:r>
      <w:r>
        <w:rPr>
          <w:rtl/>
        </w:rPr>
        <w:t xml:space="preserve"> כהן (מרצ):</w:t>
      </w:r>
    </w:p>
    <w:p w14:paraId="47FA128D" w14:textId="77777777" w:rsidR="00000000" w:rsidRDefault="00373EE0">
      <w:pPr>
        <w:pStyle w:val="a0"/>
        <w:rPr>
          <w:rFonts w:hint="cs"/>
          <w:rtl/>
        </w:rPr>
      </w:pPr>
    </w:p>
    <w:p w14:paraId="5FA6880F" w14:textId="77777777" w:rsidR="00000000" w:rsidRDefault="00373EE0">
      <w:pPr>
        <w:pStyle w:val="a0"/>
        <w:rPr>
          <w:rFonts w:hint="cs"/>
          <w:rtl/>
        </w:rPr>
      </w:pPr>
      <w:r>
        <w:rPr>
          <w:rFonts w:hint="cs"/>
          <w:rtl/>
        </w:rPr>
        <w:t xml:space="preserve">אנחנו לא יכולים להרשות לעצמנו שהוא ייסגר. </w:t>
      </w:r>
    </w:p>
    <w:p w14:paraId="12BE8350" w14:textId="77777777" w:rsidR="00000000" w:rsidRDefault="00373EE0">
      <w:pPr>
        <w:pStyle w:val="a0"/>
        <w:ind w:firstLine="0"/>
        <w:rPr>
          <w:rFonts w:hint="cs"/>
          <w:rtl/>
        </w:rPr>
      </w:pPr>
    </w:p>
    <w:p w14:paraId="31C06210" w14:textId="77777777" w:rsidR="00000000" w:rsidRDefault="00373EE0">
      <w:pPr>
        <w:pStyle w:val="af0"/>
        <w:rPr>
          <w:rtl/>
        </w:rPr>
      </w:pPr>
      <w:r>
        <w:rPr>
          <w:rFonts w:hint="eastAsia"/>
          <w:rtl/>
        </w:rPr>
        <w:t>אילנה</w:t>
      </w:r>
      <w:r>
        <w:rPr>
          <w:rtl/>
        </w:rPr>
        <w:t xml:space="preserve"> כהן (עם אחד):</w:t>
      </w:r>
    </w:p>
    <w:p w14:paraId="3C7EDD06" w14:textId="77777777" w:rsidR="00000000" w:rsidRDefault="00373EE0">
      <w:pPr>
        <w:pStyle w:val="a0"/>
        <w:rPr>
          <w:rFonts w:hint="cs"/>
          <w:rtl/>
        </w:rPr>
      </w:pPr>
    </w:p>
    <w:p w14:paraId="69F20785" w14:textId="77777777" w:rsidR="00000000" w:rsidRDefault="00373EE0">
      <w:pPr>
        <w:pStyle w:val="a0"/>
        <w:rPr>
          <w:rFonts w:hint="cs"/>
          <w:rtl/>
        </w:rPr>
      </w:pPr>
      <w:r>
        <w:rPr>
          <w:rFonts w:hint="cs"/>
          <w:rtl/>
        </w:rPr>
        <w:t>זה מדד יוקר הבריאות.</w:t>
      </w:r>
    </w:p>
    <w:p w14:paraId="05175914" w14:textId="77777777" w:rsidR="00000000" w:rsidRDefault="00373EE0">
      <w:pPr>
        <w:pStyle w:val="a0"/>
        <w:ind w:firstLine="0"/>
        <w:rPr>
          <w:rFonts w:hint="cs"/>
          <w:rtl/>
        </w:rPr>
      </w:pPr>
    </w:p>
    <w:p w14:paraId="6BC10CFC" w14:textId="77777777" w:rsidR="00000000" w:rsidRDefault="00373EE0">
      <w:pPr>
        <w:pStyle w:val="af1"/>
        <w:rPr>
          <w:rtl/>
        </w:rPr>
      </w:pPr>
      <w:r>
        <w:rPr>
          <w:rtl/>
        </w:rPr>
        <w:t>היו"ר ראובן ריבלין:</w:t>
      </w:r>
    </w:p>
    <w:p w14:paraId="681C0CA4" w14:textId="77777777" w:rsidR="00000000" w:rsidRDefault="00373EE0">
      <w:pPr>
        <w:pStyle w:val="a0"/>
        <w:rPr>
          <w:rtl/>
        </w:rPr>
      </w:pPr>
    </w:p>
    <w:p w14:paraId="171DDB67" w14:textId="77777777" w:rsidR="00000000" w:rsidRDefault="00373EE0">
      <w:pPr>
        <w:pStyle w:val="a0"/>
        <w:rPr>
          <w:rFonts w:hint="cs"/>
          <w:rtl/>
        </w:rPr>
      </w:pPr>
      <w:r>
        <w:rPr>
          <w:rFonts w:hint="cs"/>
          <w:rtl/>
        </w:rPr>
        <w:t xml:space="preserve">אנחנו לא יכולים ולא נאפשר. </w:t>
      </w:r>
    </w:p>
    <w:p w14:paraId="6F76C081" w14:textId="77777777" w:rsidR="00000000" w:rsidRDefault="00373EE0">
      <w:pPr>
        <w:pStyle w:val="a0"/>
        <w:ind w:firstLine="0"/>
        <w:rPr>
          <w:rFonts w:hint="cs"/>
          <w:rtl/>
        </w:rPr>
      </w:pPr>
    </w:p>
    <w:p w14:paraId="39C3F6A5" w14:textId="77777777" w:rsidR="00000000" w:rsidRDefault="00373EE0">
      <w:pPr>
        <w:pStyle w:val="-"/>
        <w:rPr>
          <w:rtl/>
        </w:rPr>
      </w:pPr>
      <w:bookmarkStart w:id="39" w:name="FS000000473T01_03_2004_17_00_11C"/>
      <w:bookmarkEnd w:id="39"/>
      <w:r>
        <w:rPr>
          <w:rtl/>
        </w:rPr>
        <w:t>שר הבריאות דני נוה:</w:t>
      </w:r>
    </w:p>
    <w:p w14:paraId="2DD9F36E" w14:textId="77777777" w:rsidR="00000000" w:rsidRDefault="00373EE0">
      <w:pPr>
        <w:pStyle w:val="a0"/>
        <w:rPr>
          <w:rtl/>
        </w:rPr>
      </w:pPr>
    </w:p>
    <w:p w14:paraId="1D5C947C" w14:textId="77777777" w:rsidR="00000000" w:rsidRDefault="00373EE0">
      <w:pPr>
        <w:pStyle w:val="a0"/>
        <w:rPr>
          <w:rFonts w:hint="cs"/>
          <w:rtl/>
        </w:rPr>
      </w:pPr>
      <w:r>
        <w:rPr>
          <w:rFonts w:hint="cs"/>
          <w:rtl/>
        </w:rPr>
        <w:t>בכל מקרה, אדוני היושב-ראש, חברי חברי הכנ</w:t>
      </w:r>
      <w:r>
        <w:rPr>
          <w:rFonts w:hint="cs"/>
          <w:rtl/>
        </w:rPr>
        <w:t xml:space="preserve">סת, אני רק יכול לסיים בכך שאני בכל אופן אמשיך להילחם למען עתיד הרפואה הציבורית בישראל. אני מעריך ומקווה שבניגוד אולי לרושם שנוצר כאן במליאה </w:t>
      </w:r>
      <w:r>
        <w:rPr>
          <w:rtl/>
        </w:rPr>
        <w:t>–</w:t>
      </w:r>
      <w:r>
        <w:rPr>
          <w:rFonts w:hint="cs"/>
          <w:rtl/>
        </w:rPr>
        <w:t xml:space="preserve"> בוועדות הכנסת, בוועדת הכספים, שם הדיון קצת יותר ענייני, אמשיך לקבל תמיכה רחבה בבית באמת במאמץ הזה למען עתיד הרפואה</w:t>
      </w:r>
      <w:r>
        <w:rPr>
          <w:rFonts w:hint="cs"/>
          <w:rtl/>
        </w:rPr>
        <w:t xml:space="preserve"> הציבורית בישראל, וזה בעצם עתיד הרפואה הציבורית של כולנו.</w:t>
      </w:r>
    </w:p>
    <w:p w14:paraId="03B92481" w14:textId="77777777" w:rsidR="00000000" w:rsidRDefault="00373EE0">
      <w:pPr>
        <w:pStyle w:val="a0"/>
        <w:ind w:firstLine="0"/>
        <w:rPr>
          <w:rFonts w:hint="cs"/>
          <w:rtl/>
        </w:rPr>
      </w:pPr>
    </w:p>
    <w:p w14:paraId="70BA18F7" w14:textId="77777777" w:rsidR="00000000" w:rsidRDefault="00373EE0">
      <w:pPr>
        <w:pStyle w:val="af1"/>
        <w:rPr>
          <w:rtl/>
        </w:rPr>
      </w:pPr>
      <w:r>
        <w:rPr>
          <w:rtl/>
        </w:rPr>
        <w:t>היו"ר ראובן ריבלין:</w:t>
      </w:r>
    </w:p>
    <w:p w14:paraId="2E5CAD19" w14:textId="77777777" w:rsidR="00000000" w:rsidRDefault="00373EE0">
      <w:pPr>
        <w:pStyle w:val="a0"/>
        <w:rPr>
          <w:rtl/>
        </w:rPr>
      </w:pPr>
    </w:p>
    <w:p w14:paraId="34696B2E" w14:textId="77777777" w:rsidR="00000000" w:rsidRDefault="00373EE0">
      <w:pPr>
        <w:pStyle w:val="a0"/>
        <w:rPr>
          <w:rFonts w:hint="cs"/>
          <w:rtl/>
        </w:rPr>
      </w:pPr>
      <w:r>
        <w:rPr>
          <w:rFonts w:hint="cs"/>
          <w:rtl/>
        </w:rPr>
        <w:t>אני מאוד מודה לשר הבריאות. אנחנו ממשיכים בהנמקות האי-אמון ובתשובות השרים. דיון משולב ייערך בתום כל ההנמקות. אני מבקש מחבר הכנסת עזמי בשארה לעלות ולהרצות את טענות תנועתו להצעת ה</w:t>
      </w:r>
      <w:r>
        <w:rPr>
          <w:rFonts w:hint="cs"/>
          <w:rtl/>
        </w:rPr>
        <w:t xml:space="preserve">אי-אמון, ולאחר מכן </w:t>
      </w:r>
      <w:r>
        <w:rPr>
          <w:rtl/>
        </w:rPr>
        <w:t>–</w:t>
      </w:r>
      <w:r>
        <w:rPr>
          <w:rFonts w:hint="cs"/>
          <w:rtl/>
        </w:rPr>
        <w:t xml:space="preserve"> חבר הכנסת עסאם מח'ול, ואחר כך ישיב שר המסחר והתעשייה. </w:t>
      </w:r>
    </w:p>
    <w:p w14:paraId="4B41880C" w14:textId="77777777" w:rsidR="00000000" w:rsidRDefault="00373EE0">
      <w:pPr>
        <w:pStyle w:val="a0"/>
        <w:ind w:firstLine="0"/>
        <w:rPr>
          <w:rFonts w:hint="cs"/>
          <w:rtl/>
        </w:rPr>
      </w:pPr>
    </w:p>
    <w:p w14:paraId="2C0D0103" w14:textId="77777777" w:rsidR="00000000" w:rsidRDefault="00373EE0">
      <w:pPr>
        <w:pStyle w:val="a"/>
        <w:rPr>
          <w:rtl/>
        </w:rPr>
      </w:pPr>
      <w:bookmarkStart w:id="40" w:name="FS000000558T01_03_2004_17_01_55"/>
      <w:bookmarkStart w:id="41" w:name="_Toc70050339"/>
      <w:bookmarkEnd w:id="40"/>
      <w:r>
        <w:rPr>
          <w:rFonts w:hint="eastAsia"/>
          <w:rtl/>
        </w:rPr>
        <w:t>עזמי</w:t>
      </w:r>
      <w:r>
        <w:rPr>
          <w:rtl/>
        </w:rPr>
        <w:t xml:space="preserve"> בשארה (בל"ד):</w:t>
      </w:r>
      <w:bookmarkEnd w:id="41"/>
    </w:p>
    <w:p w14:paraId="09ECA2F7" w14:textId="77777777" w:rsidR="00000000" w:rsidRDefault="00373EE0">
      <w:pPr>
        <w:pStyle w:val="a0"/>
        <w:rPr>
          <w:rFonts w:hint="cs"/>
          <w:rtl/>
        </w:rPr>
      </w:pPr>
    </w:p>
    <w:p w14:paraId="56348D29" w14:textId="77777777" w:rsidR="00000000" w:rsidRDefault="00373EE0">
      <w:pPr>
        <w:pStyle w:val="a0"/>
        <w:rPr>
          <w:rFonts w:hint="cs"/>
          <w:rtl/>
        </w:rPr>
      </w:pPr>
      <w:r>
        <w:rPr>
          <w:rFonts w:hint="cs"/>
          <w:rtl/>
        </w:rPr>
        <w:t>אדוני היושב-ראש, חברי הכנסת, ביום רביעי שעבר קמנו עם הידיעה של פשיטת אלפי שוטרים על הכפר בענה, שהוא היום חלק מאיחוד של שלושה כפרים: מג'ד-אל-כרום, בענה ודיר-אל-</w:t>
      </w:r>
      <w:r>
        <w:rPr>
          <w:rFonts w:hint="cs"/>
          <w:rtl/>
        </w:rPr>
        <w:t xml:space="preserve">אסד, והריסת בתיהם של שלושה אזרחים  - ג'מאל, יוסף ומוחמד שובאש-תיתי מהכפר בענה, אשר קמו על חלקת אדמה שהיא רכוש של המשפחה - - - </w:t>
      </w:r>
    </w:p>
    <w:p w14:paraId="391836E9" w14:textId="77777777" w:rsidR="00000000" w:rsidRDefault="00373EE0">
      <w:pPr>
        <w:pStyle w:val="a0"/>
        <w:ind w:firstLine="0"/>
        <w:rPr>
          <w:rFonts w:hint="cs"/>
          <w:rtl/>
        </w:rPr>
      </w:pPr>
    </w:p>
    <w:p w14:paraId="70FF5A63" w14:textId="77777777" w:rsidR="00000000" w:rsidRDefault="00373EE0">
      <w:pPr>
        <w:pStyle w:val="af0"/>
        <w:rPr>
          <w:rtl/>
        </w:rPr>
      </w:pPr>
      <w:r>
        <w:rPr>
          <w:rFonts w:hint="eastAsia"/>
          <w:rtl/>
        </w:rPr>
        <w:t>רוחמה</w:t>
      </w:r>
      <w:r>
        <w:rPr>
          <w:rtl/>
        </w:rPr>
        <w:t xml:space="preserve"> אברהם (הליכוד):</w:t>
      </w:r>
    </w:p>
    <w:p w14:paraId="0F3B8EB0" w14:textId="77777777" w:rsidR="00000000" w:rsidRDefault="00373EE0">
      <w:pPr>
        <w:pStyle w:val="a0"/>
        <w:rPr>
          <w:rFonts w:hint="cs"/>
          <w:rtl/>
        </w:rPr>
      </w:pPr>
    </w:p>
    <w:p w14:paraId="7ADDC030" w14:textId="77777777" w:rsidR="00000000" w:rsidRDefault="00373EE0">
      <w:pPr>
        <w:pStyle w:val="a0"/>
        <w:rPr>
          <w:rFonts w:hint="cs"/>
          <w:rtl/>
        </w:rPr>
      </w:pPr>
      <w:r>
        <w:rPr>
          <w:rFonts w:hint="cs"/>
          <w:rtl/>
        </w:rPr>
        <w:t>לא של המינהל?</w:t>
      </w:r>
    </w:p>
    <w:p w14:paraId="2822F1DE" w14:textId="77777777" w:rsidR="00000000" w:rsidRDefault="00373EE0">
      <w:pPr>
        <w:pStyle w:val="-"/>
        <w:rPr>
          <w:rtl/>
        </w:rPr>
      </w:pPr>
      <w:bookmarkStart w:id="42" w:name="FS000000558T01_03_2004_17_09_19C"/>
      <w:bookmarkEnd w:id="42"/>
    </w:p>
    <w:p w14:paraId="5FA59203" w14:textId="77777777" w:rsidR="00000000" w:rsidRDefault="00373EE0">
      <w:pPr>
        <w:pStyle w:val="-"/>
        <w:rPr>
          <w:rtl/>
        </w:rPr>
      </w:pPr>
      <w:r>
        <w:rPr>
          <w:rtl/>
        </w:rPr>
        <w:t>עזמי בשארה (בל"ד):</w:t>
      </w:r>
    </w:p>
    <w:p w14:paraId="6DDF580D" w14:textId="77777777" w:rsidR="00000000" w:rsidRDefault="00373EE0">
      <w:pPr>
        <w:pStyle w:val="a0"/>
        <w:rPr>
          <w:rtl/>
        </w:rPr>
      </w:pPr>
    </w:p>
    <w:p w14:paraId="2C41D832" w14:textId="77777777" w:rsidR="00000000" w:rsidRDefault="00373EE0">
      <w:pPr>
        <w:pStyle w:val="a0"/>
        <w:rPr>
          <w:rFonts w:hint="cs"/>
          <w:rtl/>
        </w:rPr>
      </w:pPr>
      <w:r>
        <w:rPr>
          <w:rFonts w:hint="cs"/>
          <w:rtl/>
        </w:rPr>
        <w:t>לא. על זה חלוקות המשפחות.</w:t>
      </w:r>
    </w:p>
    <w:p w14:paraId="750FB82C" w14:textId="77777777" w:rsidR="00000000" w:rsidRDefault="00373EE0">
      <w:pPr>
        <w:pStyle w:val="a0"/>
        <w:ind w:firstLine="0"/>
        <w:rPr>
          <w:rFonts w:hint="cs"/>
          <w:rtl/>
        </w:rPr>
      </w:pPr>
    </w:p>
    <w:p w14:paraId="77197128" w14:textId="77777777" w:rsidR="00000000" w:rsidRDefault="00373EE0">
      <w:pPr>
        <w:pStyle w:val="af0"/>
        <w:rPr>
          <w:rtl/>
        </w:rPr>
      </w:pPr>
      <w:r>
        <w:rPr>
          <w:rFonts w:hint="eastAsia"/>
          <w:rtl/>
        </w:rPr>
        <w:t>רוחמה</w:t>
      </w:r>
      <w:r>
        <w:rPr>
          <w:rtl/>
        </w:rPr>
        <w:t xml:space="preserve"> אברהם (הליכוד):</w:t>
      </w:r>
    </w:p>
    <w:p w14:paraId="2617116E" w14:textId="77777777" w:rsidR="00000000" w:rsidRDefault="00373EE0">
      <w:pPr>
        <w:pStyle w:val="a0"/>
        <w:rPr>
          <w:rFonts w:hint="cs"/>
          <w:rtl/>
        </w:rPr>
      </w:pPr>
    </w:p>
    <w:p w14:paraId="5E047337" w14:textId="77777777" w:rsidR="00000000" w:rsidRDefault="00373EE0">
      <w:pPr>
        <w:pStyle w:val="a0"/>
        <w:rPr>
          <w:rFonts w:hint="cs"/>
          <w:rtl/>
        </w:rPr>
      </w:pPr>
      <w:r>
        <w:rPr>
          <w:rFonts w:hint="cs"/>
          <w:rtl/>
        </w:rPr>
        <w:t xml:space="preserve">באמת, נו - - - </w:t>
      </w:r>
    </w:p>
    <w:p w14:paraId="6BC4DF0B" w14:textId="77777777" w:rsidR="00000000" w:rsidRDefault="00373EE0">
      <w:pPr>
        <w:pStyle w:val="a0"/>
        <w:ind w:firstLine="0"/>
        <w:rPr>
          <w:rFonts w:hint="cs"/>
          <w:rtl/>
        </w:rPr>
      </w:pPr>
    </w:p>
    <w:p w14:paraId="7AAD8F92" w14:textId="77777777" w:rsidR="00000000" w:rsidRDefault="00373EE0">
      <w:pPr>
        <w:pStyle w:val="af0"/>
        <w:rPr>
          <w:rtl/>
        </w:rPr>
      </w:pPr>
      <w:r>
        <w:rPr>
          <w:rFonts w:hint="eastAsia"/>
          <w:rtl/>
        </w:rPr>
        <w:t>שר</w:t>
      </w:r>
      <w:r>
        <w:rPr>
          <w:rtl/>
        </w:rPr>
        <w:t xml:space="preserve"> </w:t>
      </w:r>
      <w:r>
        <w:rPr>
          <w:rtl/>
        </w:rPr>
        <w:t>התעשייה, המסחר והתעסוקה אהוד אולמרט:</w:t>
      </w:r>
    </w:p>
    <w:p w14:paraId="6F69C780" w14:textId="77777777" w:rsidR="00000000" w:rsidRDefault="00373EE0">
      <w:pPr>
        <w:pStyle w:val="a0"/>
        <w:rPr>
          <w:rFonts w:hint="cs"/>
          <w:rtl/>
        </w:rPr>
      </w:pPr>
    </w:p>
    <w:p w14:paraId="48177641" w14:textId="77777777" w:rsidR="00000000" w:rsidRDefault="00373EE0">
      <w:pPr>
        <w:pStyle w:val="a0"/>
        <w:rPr>
          <w:rFonts w:hint="cs"/>
          <w:rtl/>
        </w:rPr>
      </w:pPr>
      <w:r>
        <w:rPr>
          <w:rFonts w:hint="cs"/>
          <w:rtl/>
        </w:rPr>
        <w:t>הצחקת אותי, עזמי. איך אתה לא מתבייש לעמוד מעל הבמה ולהגיד דבר שאפילו המשפחה הזאת לא טוענת שהוא אמת.</w:t>
      </w:r>
    </w:p>
    <w:p w14:paraId="47208616" w14:textId="77777777" w:rsidR="00000000" w:rsidRDefault="00373EE0">
      <w:pPr>
        <w:pStyle w:val="a0"/>
        <w:ind w:firstLine="0"/>
        <w:rPr>
          <w:rFonts w:hint="cs"/>
          <w:rtl/>
        </w:rPr>
      </w:pPr>
    </w:p>
    <w:p w14:paraId="45C4D81A" w14:textId="77777777" w:rsidR="00000000" w:rsidRDefault="00373EE0">
      <w:pPr>
        <w:pStyle w:val="-"/>
        <w:rPr>
          <w:rtl/>
        </w:rPr>
      </w:pPr>
      <w:bookmarkStart w:id="43" w:name="FS000000558T01_03_2004_17_10_32C"/>
      <w:bookmarkEnd w:id="43"/>
      <w:r>
        <w:rPr>
          <w:rtl/>
        </w:rPr>
        <w:t>עזמי בשארה (בל"ד):</w:t>
      </w:r>
    </w:p>
    <w:p w14:paraId="2BA33CAE" w14:textId="77777777" w:rsidR="00000000" w:rsidRDefault="00373EE0">
      <w:pPr>
        <w:pStyle w:val="a0"/>
        <w:rPr>
          <w:rtl/>
        </w:rPr>
      </w:pPr>
    </w:p>
    <w:p w14:paraId="305BB3E2" w14:textId="77777777" w:rsidR="00000000" w:rsidRDefault="00373EE0">
      <w:pPr>
        <w:pStyle w:val="a0"/>
        <w:rPr>
          <w:rFonts w:hint="cs"/>
          <w:rtl/>
        </w:rPr>
      </w:pPr>
      <w:r>
        <w:rPr>
          <w:rFonts w:hint="cs"/>
          <w:rtl/>
        </w:rPr>
        <w:t xml:space="preserve">היא טוענת שהוא אמת. </w:t>
      </w:r>
    </w:p>
    <w:p w14:paraId="4910A251" w14:textId="77777777" w:rsidR="00000000" w:rsidRDefault="00373EE0">
      <w:pPr>
        <w:pStyle w:val="a0"/>
        <w:ind w:firstLine="0"/>
        <w:rPr>
          <w:rFonts w:hint="cs"/>
          <w:rtl/>
        </w:rPr>
      </w:pPr>
    </w:p>
    <w:p w14:paraId="1E2FE6A1" w14:textId="77777777" w:rsidR="00000000" w:rsidRDefault="00373EE0">
      <w:pPr>
        <w:pStyle w:val="af0"/>
        <w:rPr>
          <w:rtl/>
        </w:rPr>
      </w:pPr>
      <w:r>
        <w:rPr>
          <w:rFonts w:hint="eastAsia"/>
          <w:rtl/>
        </w:rPr>
        <w:t>רוחמה</w:t>
      </w:r>
      <w:r>
        <w:rPr>
          <w:rtl/>
        </w:rPr>
        <w:t xml:space="preserve"> אברהם (הליכוד):</w:t>
      </w:r>
    </w:p>
    <w:p w14:paraId="2EAF62DD" w14:textId="77777777" w:rsidR="00000000" w:rsidRDefault="00373EE0">
      <w:pPr>
        <w:pStyle w:val="a0"/>
        <w:rPr>
          <w:rFonts w:hint="cs"/>
          <w:rtl/>
        </w:rPr>
      </w:pPr>
    </w:p>
    <w:p w14:paraId="197090DA" w14:textId="77777777" w:rsidR="00000000" w:rsidRDefault="00373EE0">
      <w:pPr>
        <w:pStyle w:val="a0"/>
        <w:rPr>
          <w:rFonts w:hint="cs"/>
          <w:rtl/>
        </w:rPr>
      </w:pPr>
      <w:r>
        <w:rPr>
          <w:rFonts w:hint="cs"/>
          <w:rtl/>
        </w:rPr>
        <w:t xml:space="preserve">- - - </w:t>
      </w:r>
    </w:p>
    <w:p w14:paraId="0E71C980" w14:textId="77777777" w:rsidR="00000000" w:rsidRDefault="00373EE0">
      <w:pPr>
        <w:pStyle w:val="a0"/>
        <w:ind w:firstLine="0"/>
        <w:rPr>
          <w:rFonts w:hint="cs"/>
          <w:rtl/>
        </w:rPr>
      </w:pPr>
    </w:p>
    <w:p w14:paraId="3E4BDFDC" w14:textId="77777777" w:rsidR="00000000" w:rsidRDefault="00373EE0">
      <w:pPr>
        <w:pStyle w:val="af0"/>
        <w:rPr>
          <w:rtl/>
        </w:rPr>
      </w:pPr>
      <w:r>
        <w:rPr>
          <w:rFonts w:hint="eastAsia"/>
          <w:rtl/>
        </w:rPr>
        <w:t>שר</w:t>
      </w:r>
      <w:r>
        <w:rPr>
          <w:rtl/>
        </w:rPr>
        <w:t xml:space="preserve"> התעשייה, המסחר והתעסוקה אהוד אולמרט:</w:t>
      </w:r>
    </w:p>
    <w:p w14:paraId="7FD7C2C6" w14:textId="77777777" w:rsidR="00000000" w:rsidRDefault="00373EE0">
      <w:pPr>
        <w:pStyle w:val="a0"/>
        <w:rPr>
          <w:rFonts w:hint="cs"/>
          <w:rtl/>
        </w:rPr>
      </w:pPr>
    </w:p>
    <w:p w14:paraId="13582D8E" w14:textId="77777777" w:rsidR="00000000" w:rsidRDefault="00373EE0">
      <w:pPr>
        <w:pStyle w:val="a0"/>
        <w:rPr>
          <w:rFonts w:hint="cs"/>
          <w:rtl/>
        </w:rPr>
      </w:pPr>
      <w:r>
        <w:rPr>
          <w:rFonts w:hint="cs"/>
          <w:rtl/>
        </w:rPr>
        <w:t>- -</w:t>
      </w:r>
      <w:r>
        <w:rPr>
          <w:rFonts w:hint="cs"/>
          <w:rtl/>
        </w:rPr>
        <w:t xml:space="preserve"> - </w:t>
      </w:r>
    </w:p>
    <w:p w14:paraId="38D84B5F" w14:textId="77777777" w:rsidR="00000000" w:rsidRDefault="00373EE0">
      <w:pPr>
        <w:pStyle w:val="a0"/>
        <w:ind w:firstLine="0"/>
        <w:rPr>
          <w:rFonts w:hint="cs"/>
          <w:rtl/>
        </w:rPr>
      </w:pPr>
    </w:p>
    <w:p w14:paraId="5CD04A7C" w14:textId="77777777" w:rsidR="00000000" w:rsidRDefault="00373EE0">
      <w:pPr>
        <w:pStyle w:val="af1"/>
        <w:rPr>
          <w:rtl/>
        </w:rPr>
      </w:pPr>
      <w:r>
        <w:rPr>
          <w:rtl/>
        </w:rPr>
        <w:t>היו"ר ראובן ריבלין:</w:t>
      </w:r>
    </w:p>
    <w:p w14:paraId="3DC6621F" w14:textId="77777777" w:rsidR="00000000" w:rsidRDefault="00373EE0">
      <w:pPr>
        <w:pStyle w:val="a0"/>
        <w:rPr>
          <w:rtl/>
        </w:rPr>
      </w:pPr>
    </w:p>
    <w:p w14:paraId="7EAF0863" w14:textId="77777777" w:rsidR="00000000" w:rsidRDefault="00373EE0">
      <w:pPr>
        <w:pStyle w:val="a0"/>
        <w:rPr>
          <w:rFonts w:hint="cs"/>
          <w:rtl/>
        </w:rPr>
      </w:pPr>
      <w:r>
        <w:rPr>
          <w:rFonts w:hint="cs"/>
          <w:rtl/>
        </w:rPr>
        <w:t>כבוד השר וממלא-מקום ראש הממשלה, קודם כול, אם אדוני רוצה לנהוג כחבר הכנסת, הוא צריך לשבת כשהוא קורא קריאות ביניים.</w:t>
      </w:r>
    </w:p>
    <w:p w14:paraId="1BE1C8F6" w14:textId="77777777" w:rsidR="00000000" w:rsidRDefault="00373EE0">
      <w:pPr>
        <w:pStyle w:val="a0"/>
        <w:ind w:firstLine="0"/>
        <w:rPr>
          <w:rFonts w:hint="cs"/>
          <w:rtl/>
        </w:rPr>
      </w:pPr>
    </w:p>
    <w:p w14:paraId="3FE736BF" w14:textId="77777777" w:rsidR="00000000" w:rsidRDefault="00373EE0">
      <w:pPr>
        <w:pStyle w:val="-"/>
        <w:rPr>
          <w:rtl/>
        </w:rPr>
      </w:pPr>
      <w:bookmarkStart w:id="44" w:name="FS000000558T01_03_2004_17_11_21C"/>
      <w:bookmarkEnd w:id="44"/>
      <w:r>
        <w:rPr>
          <w:rtl/>
        </w:rPr>
        <w:t>עזמי בשארה (בל"ד):</w:t>
      </w:r>
    </w:p>
    <w:p w14:paraId="242C0BC4" w14:textId="77777777" w:rsidR="00000000" w:rsidRDefault="00373EE0">
      <w:pPr>
        <w:pStyle w:val="a0"/>
        <w:rPr>
          <w:rtl/>
        </w:rPr>
      </w:pPr>
    </w:p>
    <w:p w14:paraId="48CC1187" w14:textId="77777777" w:rsidR="00000000" w:rsidRDefault="00373EE0">
      <w:pPr>
        <w:pStyle w:val="a0"/>
        <w:rPr>
          <w:rFonts w:hint="cs"/>
          <w:rtl/>
        </w:rPr>
      </w:pPr>
      <w:r>
        <w:rPr>
          <w:rFonts w:hint="cs"/>
          <w:rtl/>
        </w:rPr>
        <w:t>אם היית מחכה למשפט הבא - אני אומר רכוש המשפחה, וזו טענת המשפחה, מזמן הטורקים. יש חילוקי דעות על</w:t>
      </w:r>
      <w:r>
        <w:rPr>
          <w:rFonts w:hint="cs"/>
          <w:rtl/>
        </w:rPr>
        <w:t xml:space="preserve"> זה עם המינהל. היית שומע גם את המשפט הזה. אבל הזדרזת להגיד.</w:t>
      </w:r>
    </w:p>
    <w:p w14:paraId="57C95224" w14:textId="77777777" w:rsidR="00000000" w:rsidRDefault="00373EE0">
      <w:pPr>
        <w:pStyle w:val="a0"/>
        <w:ind w:firstLine="0"/>
        <w:rPr>
          <w:rFonts w:hint="cs"/>
          <w:rtl/>
        </w:rPr>
      </w:pPr>
    </w:p>
    <w:p w14:paraId="616110B5" w14:textId="77777777" w:rsidR="00000000" w:rsidRDefault="00373EE0">
      <w:pPr>
        <w:pStyle w:val="af1"/>
        <w:rPr>
          <w:rtl/>
        </w:rPr>
      </w:pPr>
      <w:r>
        <w:rPr>
          <w:rtl/>
        </w:rPr>
        <w:t>היו"ר ראובן ריבלין:</w:t>
      </w:r>
    </w:p>
    <w:p w14:paraId="63CAE397" w14:textId="77777777" w:rsidR="00000000" w:rsidRDefault="00373EE0">
      <w:pPr>
        <w:pStyle w:val="a0"/>
        <w:rPr>
          <w:rtl/>
        </w:rPr>
      </w:pPr>
    </w:p>
    <w:p w14:paraId="798A1103" w14:textId="77777777" w:rsidR="00000000" w:rsidRDefault="00373EE0">
      <w:pPr>
        <w:pStyle w:val="a0"/>
        <w:rPr>
          <w:rFonts w:hint="cs"/>
          <w:rtl/>
        </w:rPr>
      </w:pPr>
      <w:r>
        <w:rPr>
          <w:rFonts w:hint="cs"/>
          <w:rtl/>
        </w:rPr>
        <w:t xml:space="preserve">אם אדוני רוצה לקרוא קריאות ביניים, ישב. אי-אפשר לקרוא קריאות ביניים בעמידה. יש בכך משום מראית עין של איום. </w:t>
      </w:r>
    </w:p>
    <w:p w14:paraId="40BB9547" w14:textId="77777777" w:rsidR="00000000" w:rsidRDefault="00373EE0">
      <w:pPr>
        <w:pStyle w:val="a0"/>
        <w:rPr>
          <w:rFonts w:hint="cs"/>
          <w:rtl/>
        </w:rPr>
      </w:pPr>
    </w:p>
    <w:p w14:paraId="775AA1ED" w14:textId="77777777" w:rsidR="00000000" w:rsidRDefault="00373EE0">
      <w:pPr>
        <w:pStyle w:val="-"/>
        <w:rPr>
          <w:rtl/>
        </w:rPr>
      </w:pPr>
      <w:bookmarkStart w:id="45" w:name="FS000000558T01_03_2004_16_49_36C"/>
      <w:bookmarkEnd w:id="45"/>
      <w:r>
        <w:rPr>
          <w:rtl/>
        </w:rPr>
        <w:t>עזמי בשארה (בל"ד):</w:t>
      </w:r>
    </w:p>
    <w:p w14:paraId="6B02F8D5" w14:textId="77777777" w:rsidR="00000000" w:rsidRDefault="00373EE0">
      <w:pPr>
        <w:pStyle w:val="a0"/>
        <w:rPr>
          <w:rtl/>
        </w:rPr>
      </w:pPr>
    </w:p>
    <w:p w14:paraId="6C10E768" w14:textId="77777777" w:rsidR="00000000" w:rsidRDefault="00373EE0">
      <w:pPr>
        <w:pStyle w:val="a0"/>
        <w:rPr>
          <w:rFonts w:hint="cs"/>
          <w:rtl/>
        </w:rPr>
      </w:pPr>
      <w:r>
        <w:rPr>
          <w:rFonts w:hint="cs"/>
          <w:rtl/>
        </w:rPr>
        <w:t>אדוני השר, הרי אנחנו לא חולקים על כך שזה נכנס</w:t>
      </w:r>
      <w:r>
        <w:rPr>
          <w:rFonts w:hint="cs"/>
          <w:rtl/>
        </w:rPr>
        <w:t xml:space="preserve"> תחת הכותרת של בנייה בלתי חוקית </w:t>
      </w:r>
      <w:r>
        <w:rPr>
          <w:rFonts w:hint="eastAsia"/>
          <w:rtl/>
        </w:rPr>
        <w:t>–</w:t>
      </w:r>
      <w:r>
        <w:rPr>
          <w:rFonts w:hint="cs"/>
          <w:rtl/>
        </w:rPr>
        <w:t xml:space="preserve"> אחרת לא היו באים והורסים. על הטענה הרשמית אין חולק. יש טענה רשמית כזאת נגד בנייה בלתי חוקית. </w:t>
      </w:r>
    </w:p>
    <w:p w14:paraId="5F8A6D80" w14:textId="77777777" w:rsidR="00000000" w:rsidRDefault="00373EE0">
      <w:pPr>
        <w:pStyle w:val="a0"/>
        <w:rPr>
          <w:rFonts w:hint="cs"/>
          <w:rtl/>
        </w:rPr>
      </w:pPr>
    </w:p>
    <w:p w14:paraId="5C97B6EB" w14:textId="77777777" w:rsidR="00000000" w:rsidRDefault="00373EE0">
      <w:pPr>
        <w:pStyle w:val="af0"/>
        <w:rPr>
          <w:rtl/>
        </w:rPr>
      </w:pPr>
      <w:r>
        <w:rPr>
          <w:rFonts w:hint="eastAsia"/>
          <w:rtl/>
        </w:rPr>
        <w:t>רוחמה</w:t>
      </w:r>
      <w:r>
        <w:rPr>
          <w:rtl/>
        </w:rPr>
        <w:t xml:space="preserve"> אברהם (הליכוד):</w:t>
      </w:r>
    </w:p>
    <w:p w14:paraId="43513308" w14:textId="77777777" w:rsidR="00000000" w:rsidRDefault="00373EE0">
      <w:pPr>
        <w:pStyle w:val="a0"/>
        <w:rPr>
          <w:rFonts w:hint="cs"/>
          <w:rtl/>
        </w:rPr>
      </w:pPr>
    </w:p>
    <w:p w14:paraId="1D1F95B2" w14:textId="77777777" w:rsidR="00000000" w:rsidRDefault="00373EE0">
      <w:pPr>
        <w:pStyle w:val="a0"/>
        <w:rPr>
          <w:rFonts w:hint="cs"/>
          <w:rtl/>
        </w:rPr>
      </w:pPr>
      <w:r>
        <w:rPr>
          <w:rFonts w:hint="cs"/>
          <w:rtl/>
        </w:rPr>
        <w:t>אה, אנחנו בדיון משפטי?</w:t>
      </w:r>
    </w:p>
    <w:p w14:paraId="5FBE94B2" w14:textId="77777777" w:rsidR="00000000" w:rsidRDefault="00373EE0">
      <w:pPr>
        <w:pStyle w:val="a0"/>
        <w:rPr>
          <w:rFonts w:hint="cs"/>
          <w:rtl/>
        </w:rPr>
      </w:pPr>
    </w:p>
    <w:p w14:paraId="2D5B51FF" w14:textId="77777777" w:rsidR="00000000" w:rsidRDefault="00373EE0">
      <w:pPr>
        <w:pStyle w:val="-"/>
        <w:rPr>
          <w:rtl/>
        </w:rPr>
      </w:pPr>
      <w:bookmarkStart w:id="46" w:name="FS000000558T01_03_2004_16_50_48C"/>
      <w:bookmarkEnd w:id="46"/>
      <w:r>
        <w:rPr>
          <w:rtl/>
        </w:rPr>
        <w:t>עזמי בשארה (בל"ד):</w:t>
      </w:r>
    </w:p>
    <w:p w14:paraId="23657B9B" w14:textId="77777777" w:rsidR="00000000" w:rsidRDefault="00373EE0">
      <w:pPr>
        <w:pStyle w:val="a0"/>
        <w:rPr>
          <w:rtl/>
        </w:rPr>
      </w:pPr>
    </w:p>
    <w:p w14:paraId="0743A63B" w14:textId="77777777" w:rsidR="00000000" w:rsidRDefault="00373EE0">
      <w:pPr>
        <w:pStyle w:val="a0"/>
        <w:rPr>
          <w:rFonts w:hint="cs"/>
          <w:rtl/>
        </w:rPr>
      </w:pPr>
      <w:r>
        <w:rPr>
          <w:rFonts w:hint="cs"/>
          <w:rtl/>
        </w:rPr>
        <w:t>אנחנו לא בדיון משפטי, אנחנו בדיון פרלמנטרי על התופעה הזאת וע</w:t>
      </w:r>
      <w:r>
        <w:rPr>
          <w:rFonts w:hint="cs"/>
          <w:rtl/>
        </w:rPr>
        <w:t xml:space="preserve">ל הצורה שבה ממשלת ישראל - - - </w:t>
      </w:r>
    </w:p>
    <w:p w14:paraId="494CCC65" w14:textId="77777777" w:rsidR="00000000" w:rsidRDefault="00373EE0">
      <w:pPr>
        <w:pStyle w:val="a0"/>
        <w:rPr>
          <w:rFonts w:hint="cs"/>
          <w:rtl/>
        </w:rPr>
      </w:pPr>
    </w:p>
    <w:p w14:paraId="224A29EA" w14:textId="77777777" w:rsidR="00000000" w:rsidRDefault="00373EE0">
      <w:pPr>
        <w:pStyle w:val="af0"/>
        <w:rPr>
          <w:rtl/>
        </w:rPr>
      </w:pPr>
      <w:r>
        <w:rPr>
          <w:rFonts w:hint="eastAsia"/>
          <w:rtl/>
        </w:rPr>
        <w:t>רוחמה</w:t>
      </w:r>
      <w:r>
        <w:rPr>
          <w:rtl/>
        </w:rPr>
        <w:t xml:space="preserve"> אברהם (הליכוד):</w:t>
      </w:r>
    </w:p>
    <w:p w14:paraId="1236CD14" w14:textId="77777777" w:rsidR="00000000" w:rsidRDefault="00373EE0">
      <w:pPr>
        <w:pStyle w:val="a0"/>
        <w:rPr>
          <w:rFonts w:hint="cs"/>
          <w:rtl/>
        </w:rPr>
      </w:pPr>
    </w:p>
    <w:p w14:paraId="5B662E4A" w14:textId="77777777" w:rsidR="00000000" w:rsidRDefault="00373EE0">
      <w:pPr>
        <w:pStyle w:val="a0"/>
        <w:ind w:left="719" w:firstLine="0"/>
        <w:rPr>
          <w:rFonts w:hint="cs"/>
          <w:rtl/>
        </w:rPr>
      </w:pPr>
      <w:r>
        <w:rPr>
          <w:rFonts w:hint="cs"/>
          <w:rtl/>
        </w:rPr>
        <w:t>- - -</w:t>
      </w:r>
    </w:p>
    <w:p w14:paraId="7A0AA54C" w14:textId="77777777" w:rsidR="00000000" w:rsidRDefault="00373EE0">
      <w:pPr>
        <w:pStyle w:val="a0"/>
        <w:rPr>
          <w:rFonts w:hint="cs"/>
          <w:rtl/>
        </w:rPr>
      </w:pPr>
    </w:p>
    <w:p w14:paraId="05743B57" w14:textId="77777777" w:rsidR="00000000" w:rsidRDefault="00373EE0">
      <w:pPr>
        <w:pStyle w:val="af1"/>
        <w:rPr>
          <w:rtl/>
        </w:rPr>
      </w:pPr>
      <w:r>
        <w:rPr>
          <w:rtl/>
        </w:rPr>
        <w:t>היו"ר ראובן ריבלין:</w:t>
      </w:r>
    </w:p>
    <w:p w14:paraId="57152D47" w14:textId="77777777" w:rsidR="00000000" w:rsidRDefault="00373EE0">
      <w:pPr>
        <w:pStyle w:val="a0"/>
        <w:rPr>
          <w:rtl/>
        </w:rPr>
      </w:pPr>
    </w:p>
    <w:p w14:paraId="6276F13B" w14:textId="77777777" w:rsidR="00000000" w:rsidRDefault="00373EE0">
      <w:pPr>
        <w:pStyle w:val="a0"/>
        <w:rPr>
          <w:rFonts w:hint="cs"/>
          <w:rtl/>
        </w:rPr>
      </w:pPr>
      <w:r>
        <w:rPr>
          <w:rFonts w:hint="cs"/>
          <w:rtl/>
        </w:rPr>
        <w:t xml:space="preserve">חברת הכנסת רוחמה אברהם, גברתי קראה קריאת ביניים ועוד קריאת ביניים. </w:t>
      </w:r>
    </w:p>
    <w:p w14:paraId="0811489E" w14:textId="77777777" w:rsidR="00000000" w:rsidRDefault="00373EE0">
      <w:pPr>
        <w:pStyle w:val="a0"/>
        <w:rPr>
          <w:rFonts w:hint="cs"/>
          <w:rtl/>
        </w:rPr>
      </w:pPr>
    </w:p>
    <w:p w14:paraId="1A1B8342" w14:textId="77777777" w:rsidR="00000000" w:rsidRDefault="00373EE0">
      <w:pPr>
        <w:pStyle w:val="af0"/>
        <w:rPr>
          <w:rtl/>
        </w:rPr>
      </w:pPr>
      <w:r>
        <w:rPr>
          <w:rFonts w:hint="eastAsia"/>
          <w:rtl/>
        </w:rPr>
        <w:t>רוחמה</w:t>
      </w:r>
      <w:r>
        <w:rPr>
          <w:rtl/>
        </w:rPr>
        <w:t xml:space="preserve"> אברהם (הליכוד):</w:t>
      </w:r>
    </w:p>
    <w:p w14:paraId="2C8734BF" w14:textId="77777777" w:rsidR="00000000" w:rsidRDefault="00373EE0">
      <w:pPr>
        <w:pStyle w:val="a0"/>
        <w:rPr>
          <w:rFonts w:hint="cs"/>
          <w:rtl/>
        </w:rPr>
      </w:pPr>
    </w:p>
    <w:p w14:paraId="59FF5EF3" w14:textId="77777777" w:rsidR="00000000" w:rsidRDefault="00373EE0">
      <w:pPr>
        <w:pStyle w:val="a0"/>
        <w:rPr>
          <w:rFonts w:hint="cs"/>
          <w:rtl/>
        </w:rPr>
      </w:pPr>
      <w:r>
        <w:rPr>
          <w:rFonts w:hint="cs"/>
          <w:rtl/>
        </w:rPr>
        <w:t xml:space="preserve">- - - </w:t>
      </w:r>
    </w:p>
    <w:p w14:paraId="34EA68C5" w14:textId="77777777" w:rsidR="00000000" w:rsidRDefault="00373EE0">
      <w:pPr>
        <w:pStyle w:val="a0"/>
        <w:rPr>
          <w:rFonts w:hint="cs"/>
          <w:rtl/>
        </w:rPr>
      </w:pPr>
    </w:p>
    <w:p w14:paraId="1FC214E7" w14:textId="77777777" w:rsidR="00000000" w:rsidRDefault="00373EE0">
      <w:pPr>
        <w:pStyle w:val="af1"/>
        <w:rPr>
          <w:rtl/>
        </w:rPr>
      </w:pPr>
      <w:r>
        <w:rPr>
          <w:rtl/>
        </w:rPr>
        <w:t>היו"ר ראובן ריבלין:</w:t>
      </w:r>
    </w:p>
    <w:p w14:paraId="73A89265" w14:textId="77777777" w:rsidR="00000000" w:rsidRDefault="00373EE0">
      <w:pPr>
        <w:pStyle w:val="a0"/>
        <w:rPr>
          <w:rtl/>
        </w:rPr>
      </w:pPr>
    </w:p>
    <w:p w14:paraId="25051A8A" w14:textId="77777777" w:rsidR="00000000" w:rsidRDefault="00373EE0">
      <w:pPr>
        <w:pStyle w:val="a0"/>
        <w:rPr>
          <w:rFonts w:hint="cs"/>
          <w:rtl/>
        </w:rPr>
      </w:pPr>
      <w:r>
        <w:rPr>
          <w:rFonts w:hint="cs"/>
          <w:rtl/>
        </w:rPr>
        <w:t>מפאת אהדתי אליה לא קראתי. את ממשיכה גם כשאני מדבר, ז</w:t>
      </w:r>
      <w:r>
        <w:rPr>
          <w:rFonts w:hint="cs"/>
          <w:rtl/>
        </w:rPr>
        <w:t>את אומרת שגם כשאני מדבר זה לא מפריע לך. אני מבקש עכשיו מגברתי שלא לקרוא עוד קריאות ביניים. עצרתי את השעון, אל דאגה.</w:t>
      </w:r>
    </w:p>
    <w:p w14:paraId="4FD7DEB3" w14:textId="77777777" w:rsidR="00000000" w:rsidRDefault="00373EE0">
      <w:pPr>
        <w:pStyle w:val="a0"/>
        <w:rPr>
          <w:rFonts w:hint="cs"/>
          <w:rtl/>
        </w:rPr>
      </w:pPr>
    </w:p>
    <w:p w14:paraId="27874635" w14:textId="77777777" w:rsidR="00000000" w:rsidRDefault="00373EE0">
      <w:pPr>
        <w:pStyle w:val="af0"/>
        <w:rPr>
          <w:rtl/>
        </w:rPr>
      </w:pPr>
      <w:r>
        <w:rPr>
          <w:rFonts w:hint="eastAsia"/>
          <w:rtl/>
        </w:rPr>
        <w:t>ג</w:t>
      </w:r>
      <w:r>
        <w:rPr>
          <w:rtl/>
        </w:rPr>
        <w:t>'מאל זחאלקה (בל"ד):</w:t>
      </w:r>
    </w:p>
    <w:p w14:paraId="0B9D162E" w14:textId="77777777" w:rsidR="00000000" w:rsidRDefault="00373EE0">
      <w:pPr>
        <w:pStyle w:val="a0"/>
        <w:rPr>
          <w:rFonts w:hint="cs"/>
          <w:rtl/>
        </w:rPr>
      </w:pPr>
    </w:p>
    <w:p w14:paraId="24689BA9" w14:textId="77777777" w:rsidR="00000000" w:rsidRDefault="00373EE0">
      <w:pPr>
        <w:pStyle w:val="a0"/>
        <w:rPr>
          <w:rFonts w:hint="cs"/>
          <w:rtl/>
        </w:rPr>
      </w:pPr>
      <w:r>
        <w:rPr>
          <w:rFonts w:hint="cs"/>
          <w:rtl/>
        </w:rPr>
        <w:t>יש לה יועץ.</w:t>
      </w:r>
    </w:p>
    <w:p w14:paraId="5C2857AB" w14:textId="77777777" w:rsidR="00000000" w:rsidRDefault="00373EE0">
      <w:pPr>
        <w:pStyle w:val="a0"/>
        <w:rPr>
          <w:rFonts w:hint="cs"/>
          <w:rtl/>
        </w:rPr>
      </w:pPr>
    </w:p>
    <w:p w14:paraId="12B81A95" w14:textId="77777777" w:rsidR="00000000" w:rsidRDefault="00373EE0">
      <w:pPr>
        <w:pStyle w:val="af1"/>
        <w:rPr>
          <w:rtl/>
        </w:rPr>
      </w:pPr>
      <w:r>
        <w:rPr>
          <w:rtl/>
        </w:rPr>
        <w:t>היו"ר ראובן ריבלין:</w:t>
      </w:r>
    </w:p>
    <w:p w14:paraId="3BE08957" w14:textId="77777777" w:rsidR="00000000" w:rsidRDefault="00373EE0">
      <w:pPr>
        <w:pStyle w:val="a0"/>
        <w:rPr>
          <w:rtl/>
        </w:rPr>
      </w:pPr>
    </w:p>
    <w:p w14:paraId="3001A5D3" w14:textId="77777777" w:rsidR="00000000" w:rsidRDefault="00373EE0">
      <w:pPr>
        <w:pStyle w:val="a0"/>
        <w:rPr>
          <w:rFonts w:hint="cs"/>
          <w:rtl/>
        </w:rPr>
      </w:pPr>
      <w:r>
        <w:rPr>
          <w:rFonts w:hint="cs"/>
          <w:rtl/>
        </w:rPr>
        <w:t>חבר הכנסת זחאלקה, אדוני רוצה לעזור לי עכשיו? חבר הכנסת בשארה עוד לא התחיל לדבר. אתם</w:t>
      </w:r>
      <w:r>
        <w:rPr>
          <w:rFonts w:hint="cs"/>
          <w:rtl/>
        </w:rPr>
        <w:t xml:space="preserve"> נותנים לחבר הכנסת בשארה הרגשה שהוא ראש הממשלה, כי היחיד פה שעוד לא מספיק לדבר וכבר יודעים מה הוא ידבר וצועקים כלפיו הוא ראש הממשלה. אז אתם רוצים כבר לתת לו מעמד של ראש הממשלה?</w:t>
      </w:r>
    </w:p>
    <w:p w14:paraId="4A43539D" w14:textId="77777777" w:rsidR="00000000" w:rsidRDefault="00373EE0">
      <w:pPr>
        <w:pStyle w:val="a0"/>
        <w:rPr>
          <w:rFonts w:hint="cs"/>
          <w:rtl/>
        </w:rPr>
      </w:pPr>
    </w:p>
    <w:p w14:paraId="13EB7E36" w14:textId="77777777" w:rsidR="00000000" w:rsidRDefault="00373EE0">
      <w:pPr>
        <w:pStyle w:val="af0"/>
        <w:rPr>
          <w:rtl/>
        </w:rPr>
      </w:pPr>
      <w:r>
        <w:rPr>
          <w:rFonts w:hint="eastAsia"/>
          <w:rtl/>
        </w:rPr>
        <w:t>רוחמה</w:t>
      </w:r>
      <w:r>
        <w:rPr>
          <w:rtl/>
        </w:rPr>
        <w:t xml:space="preserve"> אברהם (הליכוד):</w:t>
      </w:r>
    </w:p>
    <w:p w14:paraId="4C559EBB" w14:textId="77777777" w:rsidR="00000000" w:rsidRDefault="00373EE0">
      <w:pPr>
        <w:pStyle w:val="a0"/>
        <w:rPr>
          <w:rFonts w:hint="cs"/>
          <w:rtl/>
        </w:rPr>
      </w:pPr>
    </w:p>
    <w:p w14:paraId="0BB73FDB" w14:textId="77777777" w:rsidR="00000000" w:rsidRDefault="00373EE0">
      <w:pPr>
        <w:pStyle w:val="a0"/>
        <w:rPr>
          <w:rFonts w:hint="cs"/>
          <w:rtl/>
        </w:rPr>
      </w:pPr>
      <w:r>
        <w:rPr>
          <w:rFonts w:hint="cs"/>
          <w:rtl/>
        </w:rPr>
        <w:t>אדוני היושב-ראש, לא צריך להגזים.</w:t>
      </w:r>
    </w:p>
    <w:p w14:paraId="101978D2" w14:textId="77777777" w:rsidR="00000000" w:rsidRDefault="00373EE0">
      <w:pPr>
        <w:pStyle w:val="a0"/>
        <w:rPr>
          <w:rFonts w:hint="cs"/>
          <w:rtl/>
        </w:rPr>
      </w:pPr>
    </w:p>
    <w:p w14:paraId="3C3CD5F9" w14:textId="77777777" w:rsidR="00000000" w:rsidRDefault="00373EE0">
      <w:pPr>
        <w:pStyle w:val="af1"/>
        <w:rPr>
          <w:rtl/>
        </w:rPr>
      </w:pPr>
      <w:r>
        <w:rPr>
          <w:rtl/>
        </w:rPr>
        <w:t>היו"ר ראובן ריבלין:</w:t>
      </w:r>
    </w:p>
    <w:p w14:paraId="04E98874" w14:textId="77777777" w:rsidR="00000000" w:rsidRDefault="00373EE0">
      <w:pPr>
        <w:pStyle w:val="a0"/>
        <w:rPr>
          <w:rtl/>
        </w:rPr>
      </w:pPr>
    </w:p>
    <w:p w14:paraId="0E247933" w14:textId="77777777" w:rsidR="00000000" w:rsidRDefault="00373EE0">
      <w:pPr>
        <w:pStyle w:val="a0"/>
        <w:rPr>
          <w:rFonts w:hint="cs"/>
          <w:rtl/>
        </w:rPr>
      </w:pPr>
      <w:r>
        <w:rPr>
          <w:rFonts w:hint="cs"/>
          <w:rtl/>
        </w:rPr>
        <w:t xml:space="preserve">גברתי מגזימה. עוד לפני שהוא דיבר היא מפריעה לו. גברתי מגזימה. אני ראיתי רק דבר אחד </w:t>
      </w:r>
      <w:r>
        <w:rPr>
          <w:rFonts w:hint="eastAsia"/>
          <w:rtl/>
        </w:rPr>
        <w:t>–</w:t>
      </w:r>
      <w:r>
        <w:rPr>
          <w:rFonts w:hint="cs"/>
          <w:rtl/>
        </w:rPr>
        <w:t xml:space="preserve"> ראש ממשלה עולה, עוד לא מספיק לדבר וכבר קוראים קריאות ביניים. תנו לחבר הכנסת בשארה הזדמנות להנהיג את תנועתו קודם.</w:t>
      </w:r>
    </w:p>
    <w:p w14:paraId="284A4FB4" w14:textId="77777777" w:rsidR="00000000" w:rsidRDefault="00373EE0">
      <w:pPr>
        <w:pStyle w:val="a0"/>
        <w:rPr>
          <w:rFonts w:hint="cs"/>
          <w:rtl/>
        </w:rPr>
      </w:pPr>
    </w:p>
    <w:p w14:paraId="45E06C61" w14:textId="77777777" w:rsidR="00000000" w:rsidRDefault="00373EE0">
      <w:pPr>
        <w:pStyle w:val="-"/>
        <w:rPr>
          <w:rtl/>
        </w:rPr>
      </w:pPr>
      <w:bookmarkStart w:id="47" w:name="FS000000558T01_03_2004_16_55_23C"/>
      <w:bookmarkEnd w:id="47"/>
      <w:r>
        <w:rPr>
          <w:rtl/>
        </w:rPr>
        <w:t>עזמי בשארה (בל"ד):</w:t>
      </w:r>
    </w:p>
    <w:p w14:paraId="4DAAA3B9" w14:textId="77777777" w:rsidR="00000000" w:rsidRDefault="00373EE0">
      <w:pPr>
        <w:pStyle w:val="a0"/>
        <w:rPr>
          <w:rtl/>
        </w:rPr>
      </w:pPr>
    </w:p>
    <w:p w14:paraId="2657CBEC" w14:textId="77777777" w:rsidR="00000000" w:rsidRDefault="00373EE0">
      <w:pPr>
        <w:pStyle w:val="a0"/>
        <w:rPr>
          <w:rFonts w:hint="cs"/>
          <w:rtl/>
        </w:rPr>
      </w:pPr>
      <w:r>
        <w:rPr>
          <w:rFonts w:hint="cs"/>
          <w:rtl/>
        </w:rPr>
        <w:t>אדוני היושב-ראש, חברי הכנסת, יש ניסיו</w:t>
      </w:r>
      <w:r>
        <w:rPr>
          <w:rFonts w:hint="cs"/>
          <w:rtl/>
        </w:rPr>
        <w:t xml:space="preserve">ן ליצור רושם כאילו הנהגת האוכלוסייה הערבית, על כל גווניה, תומכת בבנייה בלתי חוקית. אין הדבר כך, אדוני. אנחנו מתנגדים למעשה ההריסה. אנחנו בעד שלאנשים תהיה קורת-גג </w:t>
      </w:r>
      <w:r>
        <w:rPr>
          <w:rFonts w:hint="eastAsia"/>
          <w:rtl/>
        </w:rPr>
        <w:t>–</w:t>
      </w:r>
      <w:r>
        <w:rPr>
          <w:rFonts w:hint="cs"/>
          <w:rtl/>
        </w:rPr>
        <w:t xml:space="preserve"> זכותם שתהיה להם קורת-גג </w:t>
      </w:r>
      <w:r>
        <w:rPr>
          <w:rFonts w:hint="eastAsia"/>
          <w:rtl/>
        </w:rPr>
        <w:t>–</w:t>
      </w:r>
      <w:r>
        <w:rPr>
          <w:rFonts w:hint="cs"/>
          <w:rtl/>
        </w:rPr>
        <w:t xml:space="preserve"> ובעד להסדיר את נושא הבנייה במגזר הערבי. אנחנו בהחלט מתנגדים לכך שה</w:t>
      </w:r>
      <w:r>
        <w:rPr>
          <w:rFonts w:hint="cs"/>
          <w:rtl/>
        </w:rPr>
        <w:t>מדיניות בהסדרת נושא הבנייה במגזר הערבי היא מדיניות הריסה, ובצורה הזאת.</w:t>
      </w:r>
    </w:p>
    <w:p w14:paraId="1136DCCD" w14:textId="77777777" w:rsidR="00000000" w:rsidRDefault="00373EE0">
      <w:pPr>
        <w:pStyle w:val="a0"/>
        <w:rPr>
          <w:rFonts w:hint="cs"/>
          <w:rtl/>
        </w:rPr>
      </w:pPr>
    </w:p>
    <w:p w14:paraId="00C16391" w14:textId="77777777" w:rsidR="00000000" w:rsidRDefault="00373EE0">
      <w:pPr>
        <w:pStyle w:val="a0"/>
        <w:rPr>
          <w:rFonts w:hint="cs"/>
          <w:rtl/>
        </w:rPr>
      </w:pPr>
      <w:r>
        <w:rPr>
          <w:rFonts w:hint="cs"/>
          <w:rtl/>
        </w:rPr>
        <w:t xml:space="preserve"> אנחנו חושבים שיש כנראה החלטה באיזה פורום </w:t>
      </w:r>
      <w:r>
        <w:rPr>
          <w:rtl/>
        </w:rPr>
        <w:t>–</w:t>
      </w:r>
      <w:r>
        <w:rPr>
          <w:rFonts w:hint="cs"/>
          <w:rtl/>
        </w:rPr>
        <w:t xml:space="preserve"> במשרד לביטחון הפנים, במשרד הפנים, בממשלה אולי - - - </w:t>
      </w:r>
    </w:p>
    <w:p w14:paraId="161562E8" w14:textId="77777777" w:rsidR="00000000" w:rsidRDefault="00373EE0">
      <w:pPr>
        <w:pStyle w:val="a0"/>
        <w:rPr>
          <w:rFonts w:hint="cs"/>
          <w:rtl/>
        </w:rPr>
      </w:pPr>
    </w:p>
    <w:p w14:paraId="4D801EB8" w14:textId="77777777" w:rsidR="00000000" w:rsidRDefault="00373EE0">
      <w:pPr>
        <w:pStyle w:val="af0"/>
        <w:rPr>
          <w:rtl/>
        </w:rPr>
      </w:pPr>
      <w:r>
        <w:rPr>
          <w:rFonts w:hint="eastAsia"/>
          <w:rtl/>
        </w:rPr>
        <w:t>רוחמה</w:t>
      </w:r>
      <w:r>
        <w:rPr>
          <w:rtl/>
        </w:rPr>
        <w:t xml:space="preserve"> אברהם (הליכוד):</w:t>
      </w:r>
    </w:p>
    <w:p w14:paraId="47276647" w14:textId="77777777" w:rsidR="00000000" w:rsidRDefault="00373EE0">
      <w:pPr>
        <w:pStyle w:val="a0"/>
        <w:rPr>
          <w:rFonts w:hint="cs"/>
          <w:rtl/>
        </w:rPr>
      </w:pPr>
    </w:p>
    <w:p w14:paraId="4D8B8377" w14:textId="77777777" w:rsidR="00000000" w:rsidRDefault="00373EE0">
      <w:pPr>
        <w:pStyle w:val="a0"/>
        <w:rPr>
          <w:rFonts w:hint="cs"/>
          <w:rtl/>
        </w:rPr>
      </w:pPr>
      <w:r>
        <w:rPr>
          <w:rFonts w:hint="cs"/>
          <w:rtl/>
        </w:rPr>
        <w:t>הגיע הזמן.</w:t>
      </w:r>
    </w:p>
    <w:p w14:paraId="7C3F459E" w14:textId="77777777" w:rsidR="00000000" w:rsidRDefault="00373EE0">
      <w:pPr>
        <w:pStyle w:val="a0"/>
        <w:rPr>
          <w:rFonts w:hint="cs"/>
          <w:rtl/>
        </w:rPr>
      </w:pPr>
    </w:p>
    <w:p w14:paraId="225EB2FD" w14:textId="77777777" w:rsidR="00000000" w:rsidRDefault="00373EE0">
      <w:pPr>
        <w:pStyle w:val="af1"/>
        <w:rPr>
          <w:rtl/>
        </w:rPr>
      </w:pPr>
      <w:r>
        <w:rPr>
          <w:rtl/>
        </w:rPr>
        <w:t>היו"ר ראובן ריבלין:</w:t>
      </w:r>
    </w:p>
    <w:p w14:paraId="26055FAA" w14:textId="77777777" w:rsidR="00000000" w:rsidRDefault="00373EE0">
      <w:pPr>
        <w:pStyle w:val="a0"/>
        <w:rPr>
          <w:rtl/>
        </w:rPr>
      </w:pPr>
    </w:p>
    <w:p w14:paraId="3733C8BC" w14:textId="77777777" w:rsidR="00000000" w:rsidRDefault="00373EE0">
      <w:pPr>
        <w:pStyle w:val="a0"/>
        <w:rPr>
          <w:rFonts w:hint="cs"/>
          <w:rtl/>
        </w:rPr>
      </w:pPr>
      <w:r>
        <w:rPr>
          <w:rFonts w:hint="cs"/>
          <w:rtl/>
        </w:rPr>
        <w:t>חברת הכנסת רוחמה אברהם, מספיק.</w:t>
      </w:r>
      <w:r>
        <w:rPr>
          <w:rFonts w:hint="cs"/>
          <w:rtl/>
        </w:rPr>
        <w:t xml:space="preserve"> בבקשה.</w:t>
      </w:r>
    </w:p>
    <w:p w14:paraId="58A8B52E" w14:textId="77777777" w:rsidR="00000000" w:rsidRDefault="00373EE0">
      <w:pPr>
        <w:pStyle w:val="a0"/>
        <w:rPr>
          <w:rFonts w:hint="cs"/>
          <w:rtl/>
        </w:rPr>
      </w:pPr>
    </w:p>
    <w:p w14:paraId="5B3B7A3B" w14:textId="77777777" w:rsidR="00000000" w:rsidRDefault="00373EE0">
      <w:pPr>
        <w:pStyle w:val="-"/>
        <w:rPr>
          <w:rtl/>
        </w:rPr>
      </w:pPr>
      <w:bookmarkStart w:id="48" w:name="FS000000558T01_03_2004_16_58_02C"/>
      <w:bookmarkEnd w:id="48"/>
      <w:r>
        <w:rPr>
          <w:rtl/>
        </w:rPr>
        <w:t>עזמי בשארה (בל"ד):</w:t>
      </w:r>
    </w:p>
    <w:p w14:paraId="13CCFF14" w14:textId="77777777" w:rsidR="00000000" w:rsidRDefault="00373EE0">
      <w:pPr>
        <w:pStyle w:val="a0"/>
        <w:rPr>
          <w:rtl/>
        </w:rPr>
      </w:pPr>
    </w:p>
    <w:p w14:paraId="3A626D58" w14:textId="77777777" w:rsidR="00000000" w:rsidRDefault="00373EE0">
      <w:pPr>
        <w:pStyle w:val="a0"/>
        <w:rPr>
          <w:rFonts w:hint="cs"/>
          <w:rtl/>
        </w:rPr>
      </w:pPr>
      <w:r>
        <w:rPr>
          <w:rFonts w:hint="cs"/>
          <w:rtl/>
        </w:rPr>
        <w:t>לכן, אדוני, יש ניסיון כזה להיכנס בהם, מין "עליהום" כזה, ללמד אותם לקח, להרוס וכו', כאשר אין מדובר בתופעה עבריינית של פשע מאורגן או מאפיה וכו', אלא באזרחים רגילים, נורמלים, שחלקם הגדול קשי-יום.</w:t>
      </w:r>
    </w:p>
    <w:p w14:paraId="6D09A2F5" w14:textId="77777777" w:rsidR="00000000" w:rsidRDefault="00373EE0">
      <w:pPr>
        <w:pStyle w:val="a0"/>
        <w:rPr>
          <w:rFonts w:hint="cs"/>
          <w:rtl/>
        </w:rPr>
      </w:pPr>
    </w:p>
    <w:p w14:paraId="25BD709D" w14:textId="77777777" w:rsidR="00000000" w:rsidRDefault="00373EE0">
      <w:pPr>
        <w:pStyle w:val="af0"/>
        <w:rPr>
          <w:rtl/>
        </w:rPr>
      </w:pPr>
      <w:r>
        <w:rPr>
          <w:rFonts w:hint="eastAsia"/>
          <w:rtl/>
        </w:rPr>
        <w:t>רוחמה</w:t>
      </w:r>
      <w:r>
        <w:rPr>
          <w:rtl/>
        </w:rPr>
        <w:t xml:space="preserve"> אברהם (הליכוד):</w:t>
      </w:r>
    </w:p>
    <w:p w14:paraId="6F96082E" w14:textId="77777777" w:rsidR="00000000" w:rsidRDefault="00373EE0">
      <w:pPr>
        <w:pStyle w:val="a0"/>
        <w:rPr>
          <w:rFonts w:hint="cs"/>
          <w:rtl/>
        </w:rPr>
      </w:pPr>
    </w:p>
    <w:p w14:paraId="69C4C20C" w14:textId="77777777" w:rsidR="00000000" w:rsidRDefault="00373EE0">
      <w:pPr>
        <w:pStyle w:val="a0"/>
        <w:rPr>
          <w:rFonts w:hint="cs"/>
          <w:rtl/>
        </w:rPr>
      </w:pPr>
      <w:r>
        <w:rPr>
          <w:rFonts w:hint="cs"/>
          <w:rtl/>
        </w:rPr>
        <w:t xml:space="preserve">- - - </w:t>
      </w:r>
    </w:p>
    <w:p w14:paraId="3C553195" w14:textId="77777777" w:rsidR="00000000" w:rsidRDefault="00373EE0">
      <w:pPr>
        <w:pStyle w:val="a0"/>
        <w:rPr>
          <w:rFonts w:hint="cs"/>
          <w:rtl/>
        </w:rPr>
      </w:pPr>
    </w:p>
    <w:p w14:paraId="2B5BF832" w14:textId="77777777" w:rsidR="00000000" w:rsidRDefault="00373EE0">
      <w:pPr>
        <w:pStyle w:val="af1"/>
        <w:rPr>
          <w:rtl/>
        </w:rPr>
      </w:pPr>
      <w:r>
        <w:rPr>
          <w:rtl/>
        </w:rPr>
        <w:t>הי</w:t>
      </w:r>
      <w:r>
        <w:rPr>
          <w:rtl/>
        </w:rPr>
        <w:t>ו"ר ראובן ריבלין:</w:t>
      </w:r>
    </w:p>
    <w:p w14:paraId="024D728E" w14:textId="77777777" w:rsidR="00000000" w:rsidRDefault="00373EE0">
      <w:pPr>
        <w:pStyle w:val="a0"/>
        <w:rPr>
          <w:rtl/>
        </w:rPr>
      </w:pPr>
    </w:p>
    <w:p w14:paraId="703063A3" w14:textId="77777777" w:rsidR="00000000" w:rsidRDefault="00373EE0">
      <w:pPr>
        <w:pStyle w:val="a0"/>
        <w:rPr>
          <w:rFonts w:hint="cs"/>
          <w:rtl/>
        </w:rPr>
      </w:pPr>
      <w:r>
        <w:rPr>
          <w:rFonts w:hint="cs"/>
          <w:rtl/>
        </w:rPr>
        <w:t>חברת הכנסת רוחמה אברהם, אני קורא אותך לסדר פעם ראשונה.</w:t>
      </w:r>
    </w:p>
    <w:p w14:paraId="0B6B4AF3" w14:textId="77777777" w:rsidR="00000000" w:rsidRDefault="00373EE0">
      <w:pPr>
        <w:pStyle w:val="a0"/>
        <w:rPr>
          <w:rFonts w:hint="cs"/>
          <w:rtl/>
        </w:rPr>
      </w:pPr>
    </w:p>
    <w:p w14:paraId="2E26F185" w14:textId="77777777" w:rsidR="00000000" w:rsidRDefault="00373EE0">
      <w:pPr>
        <w:pStyle w:val="-"/>
        <w:rPr>
          <w:rtl/>
        </w:rPr>
      </w:pPr>
      <w:bookmarkStart w:id="49" w:name="FS000000558T01_03_2004_16_59_25C"/>
      <w:bookmarkEnd w:id="49"/>
      <w:r>
        <w:rPr>
          <w:rtl/>
        </w:rPr>
        <w:t>עזמי בשארה (בל"ד):</w:t>
      </w:r>
    </w:p>
    <w:p w14:paraId="270C395C" w14:textId="77777777" w:rsidR="00000000" w:rsidRDefault="00373EE0">
      <w:pPr>
        <w:pStyle w:val="a0"/>
        <w:rPr>
          <w:rtl/>
        </w:rPr>
      </w:pPr>
    </w:p>
    <w:p w14:paraId="1B014130" w14:textId="77777777" w:rsidR="00000000" w:rsidRDefault="00373EE0">
      <w:pPr>
        <w:pStyle w:val="a0"/>
        <w:rPr>
          <w:rFonts w:hint="cs"/>
          <w:rtl/>
        </w:rPr>
      </w:pPr>
      <w:r>
        <w:rPr>
          <w:rFonts w:hint="cs"/>
          <w:rtl/>
        </w:rPr>
        <w:t xml:space="preserve">חלק גדול מהם גם קשי-יום. הרי הם בנו בית </w:t>
      </w:r>
      <w:r>
        <w:rPr>
          <w:rFonts w:hint="eastAsia"/>
          <w:rtl/>
        </w:rPr>
        <w:t>–</w:t>
      </w:r>
      <w:r>
        <w:rPr>
          <w:rFonts w:hint="cs"/>
          <w:rtl/>
        </w:rPr>
        <w:t xml:space="preserve"> הם לא גנבו. בסך הכול זו לא עבירה פלילית מהסוג שהחברה מתייצבת להילחם בה. זה תהליך של בניית בית, שאי-אפשר לטפל בו כמו בשב</w:t>
      </w:r>
      <w:r>
        <w:rPr>
          <w:rFonts w:hint="cs"/>
          <w:rtl/>
        </w:rPr>
        <w:t xml:space="preserve">ירת חוק ובעבריינות. </w:t>
      </w:r>
    </w:p>
    <w:p w14:paraId="1A2E7BD9" w14:textId="77777777" w:rsidR="00000000" w:rsidRDefault="00373EE0">
      <w:pPr>
        <w:pStyle w:val="a0"/>
        <w:rPr>
          <w:rFonts w:hint="cs"/>
          <w:rtl/>
        </w:rPr>
      </w:pPr>
    </w:p>
    <w:p w14:paraId="0451EA29" w14:textId="77777777" w:rsidR="00000000" w:rsidRDefault="00373EE0">
      <w:pPr>
        <w:pStyle w:val="a0"/>
        <w:rPr>
          <w:rFonts w:hint="cs"/>
          <w:rtl/>
        </w:rPr>
      </w:pPr>
      <w:r>
        <w:rPr>
          <w:rFonts w:hint="cs"/>
          <w:rtl/>
        </w:rPr>
        <w:t xml:space="preserve">מה עוד, שהרושם שאנשי זרועות הביטחון נותנים כאשר הם נכנסים לכפר הוא כמו של כיבוש מחדש של הכפר, כאילו פשיטה על הכפר. מדובר על אלפי שוטרים שנכנסו, הרסו, חדרו לבתים, פרצו לבתים, הכו. אדוני השר, ממלא-מקום ראש הממשלה, חשוב שתיתן את הדעת על </w:t>
      </w:r>
      <w:r>
        <w:rPr>
          <w:rFonts w:hint="cs"/>
          <w:rtl/>
        </w:rPr>
        <w:t xml:space="preserve">כך שנכנסו לתוך בית בסביבת האירוע והכו אשה בהיריון, למשל, והכו אשה מבוגרת שהיתה בתוך בית שנבנה ברשיון, ויש 20 פצועים שהלכו לבתי-חולים, שניים מהם פצועים קשה, שגם לא נעצרו </w:t>
      </w:r>
      <w:r>
        <w:rPr>
          <w:rFonts w:hint="eastAsia"/>
          <w:rtl/>
        </w:rPr>
        <w:t>–</w:t>
      </w:r>
      <w:r>
        <w:rPr>
          <w:rFonts w:hint="cs"/>
          <w:rtl/>
        </w:rPr>
        <w:t xml:space="preserve"> שוחררו וזהו </w:t>
      </w:r>
      <w:r>
        <w:rPr>
          <w:rFonts w:hint="eastAsia"/>
          <w:rtl/>
        </w:rPr>
        <w:t>–</w:t>
      </w:r>
      <w:r>
        <w:rPr>
          <w:rFonts w:hint="cs"/>
          <w:rtl/>
        </w:rPr>
        <w:t xml:space="preserve"> אבל הם פצועים קשה. שני הפצועים קשה לא נעצרו, אדוני סגן השר, ובכל זאת הם</w:t>
      </w:r>
      <w:r>
        <w:rPr>
          <w:rFonts w:hint="cs"/>
          <w:rtl/>
        </w:rPr>
        <w:t xml:space="preserve"> פצועים קשה. </w:t>
      </w:r>
    </w:p>
    <w:p w14:paraId="5590CE75" w14:textId="77777777" w:rsidR="00000000" w:rsidRDefault="00373EE0">
      <w:pPr>
        <w:pStyle w:val="a0"/>
        <w:rPr>
          <w:rFonts w:hint="cs"/>
          <w:rtl/>
        </w:rPr>
      </w:pPr>
    </w:p>
    <w:p w14:paraId="2F4D34BF" w14:textId="77777777" w:rsidR="00000000" w:rsidRDefault="00373EE0">
      <w:pPr>
        <w:pStyle w:val="a0"/>
        <w:rPr>
          <w:rFonts w:hint="cs"/>
          <w:rtl/>
        </w:rPr>
      </w:pPr>
      <w:r>
        <w:rPr>
          <w:rFonts w:hint="cs"/>
          <w:rtl/>
        </w:rPr>
        <w:t xml:space="preserve">אדוני היושב-ראש, התהליך שעל-פיו טיפלו פה באזרחים </w:t>
      </w:r>
      <w:r>
        <w:rPr>
          <w:rFonts w:hint="eastAsia"/>
          <w:rtl/>
        </w:rPr>
        <w:t>–</w:t>
      </w:r>
      <w:r>
        <w:rPr>
          <w:rFonts w:hint="cs"/>
          <w:rtl/>
        </w:rPr>
        <w:t xml:space="preserve"> אגב, זו אותה משטרה שמרססת מטעים בנגב. המחשבה היא שככה מטפלים באוכלוסייה הערבית. כך עשו בבענה, שאגב יש לה ראש מועצה שנחשב שייך לשורות החלק הזה של הבית, יש לו חבר אישי וכו', כולם אומרים זאת. ה</w:t>
      </w:r>
      <w:r>
        <w:rPr>
          <w:rFonts w:hint="cs"/>
          <w:rtl/>
        </w:rPr>
        <w:t xml:space="preserve">וא הבטיח לכפרו, והוא נמצא עכשיו במצב מביך. אם תשמעו איך ראש מועצת בענה מדבר עכשיו על המצב ועל הממשלה, תחשבו שהוא חבר בל"ד </w:t>
      </w:r>
      <w:r>
        <w:rPr>
          <w:rFonts w:hint="eastAsia"/>
          <w:rtl/>
        </w:rPr>
        <w:t>–</w:t>
      </w:r>
      <w:r>
        <w:rPr>
          <w:rFonts w:hint="cs"/>
          <w:rtl/>
        </w:rPr>
        <w:t xml:space="preserve"> איך טיפלו בו, ואיך טיפלו בהבטחותיו לאוכלוסייה לגבי הבנייה הבלתי-חוקית בכפר, תשמעו אותו, מה הוא אומר, לא אותי, את ראש מועצת בענה, דיר</w:t>
      </w:r>
      <w:r>
        <w:rPr>
          <w:rFonts w:hint="cs"/>
          <w:rtl/>
        </w:rPr>
        <w:t xml:space="preserve">-אל-אסד, מג'ד-אל-כרום </w:t>
      </w:r>
      <w:r>
        <w:rPr>
          <w:rFonts w:hint="eastAsia"/>
          <w:rtl/>
        </w:rPr>
        <w:t xml:space="preserve">– </w:t>
      </w:r>
      <w:r>
        <w:rPr>
          <w:rFonts w:hint="cs"/>
          <w:rtl/>
        </w:rPr>
        <w:t xml:space="preserve">שהוא איש מדיר-אל-אסד, חבר אישי של ראש הממשלה או של בניו, אני לא יודע, אני לא מעורה בזה, אבל תשמעו איך הוא מדבר על הנושא הזה. </w:t>
      </w:r>
    </w:p>
    <w:p w14:paraId="3FED5FD9" w14:textId="77777777" w:rsidR="00000000" w:rsidRDefault="00373EE0">
      <w:pPr>
        <w:pStyle w:val="a0"/>
        <w:rPr>
          <w:rFonts w:hint="cs"/>
          <w:rtl/>
        </w:rPr>
      </w:pPr>
    </w:p>
    <w:p w14:paraId="1082E738" w14:textId="77777777" w:rsidR="00000000" w:rsidRDefault="00373EE0">
      <w:pPr>
        <w:pStyle w:val="af0"/>
        <w:rPr>
          <w:rtl/>
        </w:rPr>
      </w:pPr>
      <w:r>
        <w:rPr>
          <w:rFonts w:hint="eastAsia"/>
          <w:rtl/>
        </w:rPr>
        <w:t>רוחמה</w:t>
      </w:r>
      <w:r>
        <w:rPr>
          <w:rtl/>
        </w:rPr>
        <w:t xml:space="preserve"> אברהם (הליכוד):</w:t>
      </w:r>
    </w:p>
    <w:p w14:paraId="08ED0B97" w14:textId="77777777" w:rsidR="00000000" w:rsidRDefault="00373EE0">
      <w:pPr>
        <w:pStyle w:val="a0"/>
        <w:rPr>
          <w:rFonts w:hint="cs"/>
          <w:rtl/>
        </w:rPr>
      </w:pPr>
    </w:p>
    <w:p w14:paraId="08E254D5" w14:textId="77777777" w:rsidR="00000000" w:rsidRDefault="00373EE0">
      <w:pPr>
        <w:pStyle w:val="a0"/>
        <w:rPr>
          <w:rFonts w:hint="cs"/>
          <w:rtl/>
        </w:rPr>
      </w:pPr>
      <w:r>
        <w:rPr>
          <w:rFonts w:hint="cs"/>
          <w:rtl/>
        </w:rPr>
        <w:t xml:space="preserve">- - - </w:t>
      </w:r>
    </w:p>
    <w:p w14:paraId="6DDD32F6" w14:textId="77777777" w:rsidR="00000000" w:rsidRDefault="00373EE0">
      <w:pPr>
        <w:pStyle w:val="a0"/>
        <w:rPr>
          <w:rFonts w:hint="cs"/>
          <w:rtl/>
        </w:rPr>
      </w:pPr>
    </w:p>
    <w:p w14:paraId="59F9016D" w14:textId="77777777" w:rsidR="00000000" w:rsidRDefault="00373EE0">
      <w:pPr>
        <w:pStyle w:val="-"/>
        <w:rPr>
          <w:rtl/>
        </w:rPr>
      </w:pPr>
      <w:bookmarkStart w:id="50" w:name="FS000000558T01_03_2004_17_08_24C"/>
      <w:bookmarkEnd w:id="50"/>
      <w:r>
        <w:rPr>
          <w:rtl/>
        </w:rPr>
        <w:t>עזמי בשארה (בל"ד):</w:t>
      </w:r>
    </w:p>
    <w:p w14:paraId="40B88864" w14:textId="77777777" w:rsidR="00000000" w:rsidRDefault="00373EE0">
      <w:pPr>
        <w:pStyle w:val="a0"/>
        <w:rPr>
          <w:rtl/>
        </w:rPr>
      </w:pPr>
    </w:p>
    <w:p w14:paraId="02553D59" w14:textId="77777777" w:rsidR="00000000" w:rsidRDefault="00373EE0">
      <w:pPr>
        <w:pStyle w:val="a0"/>
        <w:rPr>
          <w:rtl/>
        </w:rPr>
      </w:pPr>
      <w:r>
        <w:rPr>
          <w:rFonts w:hint="cs"/>
          <w:rtl/>
        </w:rPr>
        <w:t>איך הוא מדבר על האופן שבו המשטרה טיפלה בתושבי הכפר שלו</w:t>
      </w:r>
      <w:r>
        <w:rPr>
          <w:rFonts w:hint="cs"/>
          <w:rtl/>
        </w:rPr>
        <w:t xml:space="preserve"> ובו אישית, איך המשטרה טיפלה ואיך היא דיברה אליו ואיך ניסו להרביץ לו אישית </w:t>
      </w:r>
      <w:r>
        <w:rPr>
          <w:rFonts w:hint="eastAsia"/>
          <w:rtl/>
        </w:rPr>
        <w:t>–</w:t>
      </w:r>
      <w:r>
        <w:rPr>
          <w:rFonts w:hint="cs"/>
          <w:rtl/>
        </w:rPr>
        <w:t xml:space="preserve"> תשאלו אותו.</w:t>
      </w:r>
    </w:p>
    <w:p w14:paraId="1B1F2AB8" w14:textId="77777777" w:rsidR="00000000" w:rsidRDefault="00373EE0">
      <w:pPr>
        <w:pStyle w:val="a0"/>
        <w:rPr>
          <w:rFonts w:hint="cs"/>
          <w:rtl/>
        </w:rPr>
      </w:pPr>
    </w:p>
    <w:p w14:paraId="15B68ED8" w14:textId="77777777" w:rsidR="00000000" w:rsidRDefault="00373EE0">
      <w:pPr>
        <w:pStyle w:val="af0"/>
        <w:rPr>
          <w:rtl/>
        </w:rPr>
      </w:pPr>
      <w:r>
        <w:rPr>
          <w:rFonts w:hint="eastAsia"/>
          <w:rtl/>
        </w:rPr>
        <w:t>עסאם</w:t>
      </w:r>
      <w:r>
        <w:rPr>
          <w:rtl/>
        </w:rPr>
        <w:t xml:space="preserve"> מח'ול (חד"ש-תע"ל):</w:t>
      </w:r>
    </w:p>
    <w:p w14:paraId="1792AF37" w14:textId="77777777" w:rsidR="00000000" w:rsidRDefault="00373EE0">
      <w:pPr>
        <w:pStyle w:val="a0"/>
        <w:rPr>
          <w:rFonts w:hint="cs"/>
          <w:rtl/>
        </w:rPr>
      </w:pPr>
    </w:p>
    <w:p w14:paraId="7158940A" w14:textId="77777777" w:rsidR="00000000" w:rsidRDefault="00373EE0">
      <w:pPr>
        <w:pStyle w:val="a0"/>
        <w:rPr>
          <w:rFonts w:hint="cs"/>
          <w:rtl/>
        </w:rPr>
      </w:pPr>
      <w:r>
        <w:rPr>
          <w:rFonts w:hint="cs"/>
          <w:rtl/>
        </w:rPr>
        <w:t>הרביצו לו, לא הרסו.</w:t>
      </w:r>
    </w:p>
    <w:p w14:paraId="6E343346" w14:textId="77777777" w:rsidR="00000000" w:rsidRDefault="00373EE0">
      <w:pPr>
        <w:pStyle w:val="a0"/>
        <w:rPr>
          <w:rFonts w:hint="cs"/>
          <w:rtl/>
        </w:rPr>
      </w:pPr>
    </w:p>
    <w:p w14:paraId="639FF725" w14:textId="77777777" w:rsidR="00000000" w:rsidRDefault="00373EE0">
      <w:pPr>
        <w:pStyle w:val="af0"/>
        <w:rPr>
          <w:rtl/>
        </w:rPr>
      </w:pPr>
      <w:r>
        <w:rPr>
          <w:rFonts w:hint="eastAsia"/>
          <w:rtl/>
        </w:rPr>
        <w:t>רוחמה</w:t>
      </w:r>
      <w:r>
        <w:rPr>
          <w:rtl/>
        </w:rPr>
        <w:t xml:space="preserve"> אברהם (הליכוד):</w:t>
      </w:r>
    </w:p>
    <w:p w14:paraId="0AD923E1" w14:textId="77777777" w:rsidR="00000000" w:rsidRDefault="00373EE0">
      <w:pPr>
        <w:pStyle w:val="a0"/>
        <w:rPr>
          <w:rFonts w:hint="cs"/>
          <w:rtl/>
        </w:rPr>
      </w:pPr>
    </w:p>
    <w:p w14:paraId="4742359F" w14:textId="77777777" w:rsidR="00000000" w:rsidRDefault="00373EE0">
      <w:pPr>
        <w:pStyle w:val="a0"/>
        <w:rPr>
          <w:rFonts w:hint="cs"/>
          <w:rtl/>
        </w:rPr>
      </w:pPr>
      <w:r>
        <w:rPr>
          <w:rFonts w:hint="cs"/>
          <w:rtl/>
        </w:rPr>
        <w:t xml:space="preserve">- - - </w:t>
      </w:r>
    </w:p>
    <w:p w14:paraId="520FE828" w14:textId="77777777" w:rsidR="00000000" w:rsidRDefault="00373EE0">
      <w:pPr>
        <w:pStyle w:val="a0"/>
        <w:rPr>
          <w:rFonts w:hint="cs"/>
          <w:rtl/>
        </w:rPr>
      </w:pPr>
    </w:p>
    <w:p w14:paraId="474A26BD" w14:textId="77777777" w:rsidR="00000000" w:rsidRDefault="00373EE0">
      <w:pPr>
        <w:pStyle w:val="af1"/>
        <w:rPr>
          <w:rtl/>
        </w:rPr>
      </w:pPr>
      <w:r>
        <w:rPr>
          <w:rtl/>
        </w:rPr>
        <w:t>היו"ר ראובן ריבלין:</w:t>
      </w:r>
    </w:p>
    <w:p w14:paraId="02BD0332" w14:textId="77777777" w:rsidR="00000000" w:rsidRDefault="00373EE0">
      <w:pPr>
        <w:pStyle w:val="a0"/>
        <w:rPr>
          <w:rtl/>
        </w:rPr>
      </w:pPr>
    </w:p>
    <w:p w14:paraId="2830432C" w14:textId="77777777" w:rsidR="00000000" w:rsidRDefault="00373EE0">
      <w:pPr>
        <w:pStyle w:val="a0"/>
        <w:rPr>
          <w:rFonts w:hint="cs"/>
          <w:rtl/>
        </w:rPr>
      </w:pPr>
      <w:r>
        <w:rPr>
          <w:rFonts w:hint="cs"/>
          <w:rtl/>
        </w:rPr>
        <w:t>חבר הכנסת אדרי, אדוני יכול להשיב. תבקש משר התעשייה והמסחר, ותשיב. חב</w:t>
      </w:r>
      <w:r>
        <w:rPr>
          <w:rFonts w:hint="cs"/>
          <w:rtl/>
        </w:rPr>
        <w:t>רת הכנסת רוחמה אברהם, אנחנו רוצים להתקדם.</w:t>
      </w:r>
    </w:p>
    <w:p w14:paraId="5E8DB6B1" w14:textId="77777777" w:rsidR="00000000" w:rsidRDefault="00373EE0">
      <w:pPr>
        <w:pStyle w:val="a0"/>
        <w:rPr>
          <w:rFonts w:hint="cs"/>
          <w:rtl/>
        </w:rPr>
      </w:pPr>
    </w:p>
    <w:p w14:paraId="7DA68E9F" w14:textId="77777777" w:rsidR="00000000" w:rsidRDefault="00373EE0">
      <w:pPr>
        <w:pStyle w:val="af0"/>
        <w:rPr>
          <w:rtl/>
        </w:rPr>
      </w:pPr>
      <w:r>
        <w:rPr>
          <w:rFonts w:hint="eastAsia"/>
          <w:rtl/>
        </w:rPr>
        <w:t>רוחמה</w:t>
      </w:r>
      <w:r>
        <w:rPr>
          <w:rtl/>
        </w:rPr>
        <w:t xml:space="preserve"> אברהם (הליכוד):</w:t>
      </w:r>
    </w:p>
    <w:p w14:paraId="79BA604C" w14:textId="77777777" w:rsidR="00000000" w:rsidRDefault="00373EE0">
      <w:pPr>
        <w:pStyle w:val="a0"/>
        <w:rPr>
          <w:rFonts w:hint="cs"/>
          <w:rtl/>
        </w:rPr>
      </w:pPr>
    </w:p>
    <w:p w14:paraId="7E0D2B3B" w14:textId="77777777" w:rsidR="00000000" w:rsidRDefault="00373EE0">
      <w:pPr>
        <w:pStyle w:val="a0"/>
        <w:rPr>
          <w:rFonts w:hint="cs"/>
          <w:rtl/>
        </w:rPr>
      </w:pPr>
      <w:r>
        <w:rPr>
          <w:rFonts w:hint="cs"/>
          <w:rtl/>
        </w:rPr>
        <w:t>- - -</w:t>
      </w:r>
    </w:p>
    <w:p w14:paraId="5A407EBA" w14:textId="77777777" w:rsidR="00000000" w:rsidRDefault="00373EE0">
      <w:pPr>
        <w:pStyle w:val="a0"/>
        <w:rPr>
          <w:rFonts w:hint="cs"/>
          <w:rtl/>
        </w:rPr>
      </w:pPr>
    </w:p>
    <w:p w14:paraId="774A8EFE" w14:textId="77777777" w:rsidR="00000000" w:rsidRDefault="00373EE0">
      <w:pPr>
        <w:pStyle w:val="af1"/>
        <w:rPr>
          <w:rtl/>
        </w:rPr>
      </w:pPr>
      <w:r>
        <w:rPr>
          <w:rtl/>
        </w:rPr>
        <w:t>היו"ר ראובן ריבלין:</w:t>
      </w:r>
    </w:p>
    <w:p w14:paraId="025C95EC" w14:textId="77777777" w:rsidR="00000000" w:rsidRDefault="00373EE0">
      <w:pPr>
        <w:pStyle w:val="a0"/>
        <w:rPr>
          <w:rtl/>
        </w:rPr>
      </w:pPr>
    </w:p>
    <w:p w14:paraId="34F024B9" w14:textId="77777777" w:rsidR="00000000" w:rsidRDefault="00373EE0">
      <w:pPr>
        <w:pStyle w:val="a0"/>
        <w:rPr>
          <w:rFonts w:hint="cs"/>
          <w:rtl/>
        </w:rPr>
      </w:pPr>
      <w:r>
        <w:rPr>
          <w:rFonts w:hint="cs"/>
          <w:rtl/>
        </w:rPr>
        <w:t>גברתי רוצה שאני אאסור עליו לדבר? לא? אז היא תאפשר לו. בבקשה, אדוני.</w:t>
      </w:r>
    </w:p>
    <w:p w14:paraId="7BBDAA91" w14:textId="77777777" w:rsidR="00000000" w:rsidRDefault="00373EE0">
      <w:pPr>
        <w:pStyle w:val="a0"/>
        <w:rPr>
          <w:rFonts w:hint="cs"/>
          <w:rtl/>
        </w:rPr>
      </w:pPr>
    </w:p>
    <w:p w14:paraId="364579F5" w14:textId="77777777" w:rsidR="00000000" w:rsidRDefault="00373EE0">
      <w:pPr>
        <w:pStyle w:val="-"/>
        <w:rPr>
          <w:rtl/>
        </w:rPr>
      </w:pPr>
      <w:bookmarkStart w:id="51" w:name="FS000000558T01_03_2004_17_10_46C"/>
      <w:bookmarkEnd w:id="51"/>
      <w:r>
        <w:rPr>
          <w:rtl/>
        </w:rPr>
        <w:t>עזמי בשארה (בל"ד):</w:t>
      </w:r>
    </w:p>
    <w:p w14:paraId="22647A75" w14:textId="77777777" w:rsidR="00000000" w:rsidRDefault="00373EE0">
      <w:pPr>
        <w:pStyle w:val="a0"/>
        <w:rPr>
          <w:rtl/>
        </w:rPr>
      </w:pPr>
    </w:p>
    <w:p w14:paraId="03BA94CD" w14:textId="77777777" w:rsidR="00000000" w:rsidRDefault="00373EE0">
      <w:pPr>
        <w:pStyle w:val="a0"/>
        <w:rPr>
          <w:rFonts w:hint="cs"/>
          <w:rtl/>
        </w:rPr>
      </w:pPr>
      <w:r>
        <w:rPr>
          <w:rFonts w:hint="cs"/>
          <w:rtl/>
        </w:rPr>
        <w:t>אדוני היושב-ראש, חברי הכנסת, מדובר כאן בבעיה רצינית. הרי ראש הממשלה כבר ה</w:t>
      </w:r>
      <w:r>
        <w:rPr>
          <w:rFonts w:hint="cs"/>
          <w:rtl/>
        </w:rPr>
        <w:t>קדיש לה שני נאומים מרכזיים, חלק גדול ונכבד מנאומו בהרצלייה, הרי אני למדתי כל מלה שהוא אמר, אני יודע על מה מדובר, ונאום פה בכנסת, אחד משלושת נאומיו בכנסת הזאת. ומה הוא מציע לאוכלוסייה הערבית? שירות לאומי. אולי נשלח את הילדים שלנו להרוס בתים במגזר הערבי בתור</w:t>
      </w:r>
      <w:r>
        <w:rPr>
          <w:rFonts w:hint="cs"/>
          <w:rtl/>
        </w:rPr>
        <w:t xml:space="preserve"> שירות לאומי? איזה שירות לאומי? במה מדובר? הרי מטפלים באוכלוסייה הערבית כבאויב, לא כבבני אותו לאום. איזו לאומיות? על איזה שירות לאומי מדובר? </w:t>
      </w:r>
    </w:p>
    <w:p w14:paraId="27EB3C17" w14:textId="77777777" w:rsidR="00000000" w:rsidRDefault="00373EE0">
      <w:pPr>
        <w:pStyle w:val="a0"/>
        <w:rPr>
          <w:rFonts w:hint="cs"/>
          <w:rtl/>
        </w:rPr>
      </w:pPr>
    </w:p>
    <w:p w14:paraId="066CFA01" w14:textId="77777777" w:rsidR="00000000" w:rsidRDefault="00373EE0">
      <w:pPr>
        <w:pStyle w:val="a0"/>
        <w:rPr>
          <w:rFonts w:hint="cs"/>
          <w:rtl/>
        </w:rPr>
      </w:pPr>
      <w:r>
        <w:rPr>
          <w:rFonts w:hint="cs"/>
          <w:rtl/>
        </w:rPr>
        <w:t>אותה ממשלה שמדברת על שירות לאומי מרססת מטעים בנגב, מגבירה את תהליך הריסת הבתים, ושום דבר מההבטחות בעניין זכויות ה</w:t>
      </w:r>
      <w:r>
        <w:rPr>
          <w:rFonts w:hint="cs"/>
          <w:rtl/>
        </w:rPr>
        <w:t>אזרח ולתקציבים לא מקוים.</w:t>
      </w:r>
    </w:p>
    <w:p w14:paraId="1DBF9BF5" w14:textId="77777777" w:rsidR="00000000" w:rsidRDefault="00373EE0">
      <w:pPr>
        <w:pStyle w:val="a0"/>
        <w:rPr>
          <w:rFonts w:hint="cs"/>
          <w:rtl/>
        </w:rPr>
      </w:pPr>
    </w:p>
    <w:p w14:paraId="5ACEC431" w14:textId="77777777" w:rsidR="00000000" w:rsidRDefault="00373EE0">
      <w:pPr>
        <w:pStyle w:val="af0"/>
        <w:rPr>
          <w:rtl/>
        </w:rPr>
      </w:pPr>
      <w:r>
        <w:rPr>
          <w:rFonts w:hint="eastAsia"/>
          <w:rtl/>
        </w:rPr>
        <w:t>רוחמה</w:t>
      </w:r>
      <w:r>
        <w:rPr>
          <w:rtl/>
        </w:rPr>
        <w:t xml:space="preserve"> אברהם (הליכוד):</w:t>
      </w:r>
    </w:p>
    <w:p w14:paraId="494982DD" w14:textId="77777777" w:rsidR="00000000" w:rsidRDefault="00373EE0">
      <w:pPr>
        <w:pStyle w:val="a0"/>
        <w:rPr>
          <w:rFonts w:hint="cs"/>
          <w:rtl/>
        </w:rPr>
      </w:pPr>
    </w:p>
    <w:p w14:paraId="242E23D1" w14:textId="77777777" w:rsidR="00000000" w:rsidRDefault="00373EE0">
      <w:pPr>
        <w:pStyle w:val="a0"/>
        <w:rPr>
          <w:rFonts w:hint="cs"/>
          <w:rtl/>
        </w:rPr>
      </w:pPr>
      <w:r>
        <w:rPr>
          <w:rFonts w:hint="cs"/>
          <w:rtl/>
        </w:rPr>
        <w:t xml:space="preserve">- - - </w:t>
      </w:r>
    </w:p>
    <w:p w14:paraId="1920C000" w14:textId="77777777" w:rsidR="00000000" w:rsidRDefault="00373EE0">
      <w:pPr>
        <w:pStyle w:val="a0"/>
        <w:rPr>
          <w:rFonts w:hint="cs"/>
          <w:rtl/>
        </w:rPr>
      </w:pPr>
    </w:p>
    <w:p w14:paraId="187286E3" w14:textId="77777777" w:rsidR="00000000" w:rsidRDefault="00373EE0">
      <w:pPr>
        <w:pStyle w:val="af1"/>
        <w:rPr>
          <w:rtl/>
        </w:rPr>
      </w:pPr>
      <w:r>
        <w:rPr>
          <w:rtl/>
        </w:rPr>
        <w:t>היו"ר ראובן ריבלין:</w:t>
      </w:r>
    </w:p>
    <w:p w14:paraId="7CAD5F7E" w14:textId="77777777" w:rsidR="00000000" w:rsidRDefault="00373EE0">
      <w:pPr>
        <w:pStyle w:val="a0"/>
        <w:rPr>
          <w:rtl/>
        </w:rPr>
      </w:pPr>
    </w:p>
    <w:p w14:paraId="22356B59" w14:textId="77777777" w:rsidR="00000000" w:rsidRDefault="00373EE0">
      <w:pPr>
        <w:pStyle w:val="a0"/>
        <w:rPr>
          <w:rFonts w:hint="cs"/>
          <w:rtl/>
        </w:rPr>
      </w:pPr>
      <w:r>
        <w:rPr>
          <w:rFonts w:hint="cs"/>
          <w:rtl/>
        </w:rPr>
        <w:t>חברת הכנסת רוחמה אברהם, אולי גברתי חושבת שהיא תשתלט על הדיון, לצערי הרב, לא אצלי. אני קורא אותך לסדר פעם שנייה. בבקשה, אדוני.</w:t>
      </w:r>
    </w:p>
    <w:p w14:paraId="7663F17F" w14:textId="77777777" w:rsidR="00000000" w:rsidRDefault="00373EE0">
      <w:pPr>
        <w:pStyle w:val="a0"/>
        <w:rPr>
          <w:rFonts w:hint="cs"/>
          <w:rtl/>
        </w:rPr>
      </w:pPr>
    </w:p>
    <w:p w14:paraId="73348FDE" w14:textId="77777777" w:rsidR="00000000" w:rsidRDefault="00373EE0">
      <w:pPr>
        <w:pStyle w:val="-"/>
        <w:rPr>
          <w:rtl/>
        </w:rPr>
      </w:pPr>
      <w:bookmarkStart w:id="52" w:name="FS000000558T01_03_2004_17_19_33C"/>
      <w:bookmarkEnd w:id="52"/>
      <w:r>
        <w:rPr>
          <w:rtl/>
        </w:rPr>
        <w:t>עזמי בשארה (בל"ד):</w:t>
      </w:r>
    </w:p>
    <w:p w14:paraId="428025DE" w14:textId="77777777" w:rsidR="00000000" w:rsidRDefault="00373EE0">
      <w:pPr>
        <w:pStyle w:val="a0"/>
        <w:rPr>
          <w:rtl/>
        </w:rPr>
      </w:pPr>
    </w:p>
    <w:p w14:paraId="493996FB" w14:textId="77777777" w:rsidR="00000000" w:rsidRDefault="00373EE0">
      <w:pPr>
        <w:pStyle w:val="a0"/>
        <w:rPr>
          <w:rFonts w:hint="cs"/>
          <w:rtl/>
        </w:rPr>
      </w:pPr>
      <w:r>
        <w:rPr>
          <w:rFonts w:hint="cs"/>
          <w:rtl/>
        </w:rPr>
        <w:t>וכל הזכויות התקציביות הנדחות כב</w:t>
      </w:r>
      <w:r>
        <w:rPr>
          <w:rFonts w:hint="cs"/>
          <w:rtl/>
        </w:rPr>
        <w:t xml:space="preserve">ר 30 שנה - -  </w:t>
      </w:r>
    </w:p>
    <w:p w14:paraId="4161F326" w14:textId="77777777" w:rsidR="00000000" w:rsidRDefault="00373EE0">
      <w:pPr>
        <w:pStyle w:val="a0"/>
        <w:rPr>
          <w:rFonts w:hint="cs"/>
          <w:rtl/>
        </w:rPr>
      </w:pPr>
    </w:p>
    <w:p w14:paraId="65B9DC15" w14:textId="77777777" w:rsidR="00000000" w:rsidRDefault="00373EE0">
      <w:pPr>
        <w:pStyle w:val="af1"/>
        <w:rPr>
          <w:rtl/>
        </w:rPr>
      </w:pPr>
      <w:r>
        <w:rPr>
          <w:rtl/>
        </w:rPr>
        <w:t>היו"ר ראובן ריבלין:</w:t>
      </w:r>
    </w:p>
    <w:p w14:paraId="263D0552" w14:textId="77777777" w:rsidR="00000000" w:rsidRDefault="00373EE0">
      <w:pPr>
        <w:pStyle w:val="a0"/>
        <w:rPr>
          <w:rtl/>
        </w:rPr>
      </w:pPr>
    </w:p>
    <w:p w14:paraId="0E01DFA7" w14:textId="77777777" w:rsidR="00000000" w:rsidRDefault="00373EE0">
      <w:pPr>
        <w:pStyle w:val="a0"/>
        <w:rPr>
          <w:rFonts w:hint="cs"/>
          <w:rtl/>
        </w:rPr>
      </w:pPr>
      <w:r>
        <w:rPr>
          <w:rFonts w:hint="cs"/>
          <w:rtl/>
        </w:rPr>
        <w:t>חבר הכנסת מח'ול, לא לעורר לי כאן קריאות מיותרות.</w:t>
      </w:r>
    </w:p>
    <w:p w14:paraId="78EDBA5E" w14:textId="77777777" w:rsidR="00000000" w:rsidRDefault="00373EE0">
      <w:pPr>
        <w:pStyle w:val="a0"/>
        <w:rPr>
          <w:rFonts w:hint="cs"/>
          <w:rtl/>
        </w:rPr>
      </w:pPr>
    </w:p>
    <w:p w14:paraId="5313AAE6" w14:textId="77777777" w:rsidR="00000000" w:rsidRDefault="00373EE0">
      <w:pPr>
        <w:pStyle w:val="-"/>
        <w:rPr>
          <w:rtl/>
        </w:rPr>
      </w:pPr>
      <w:bookmarkStart w:id="53" w:name="FS000000558T01_03_2004_17_20_06C"/>
      <w:bookmarkEnd w:id="53"/>
      <w:r>
        <w:rPr>
          <w:rtl/>
        </w:rPr>
        <w:t>עזמי בשארה (בל"ד):</w:t>
      </w:r>
    </w:p>
    <w:p w14:paraId="3490120C" w14:textId="77777777" w:rsidR="00000000" w:rsidRDefault="00373EE0">
      <w:pPr>
        <w:pStyle w:val="a0"/>
        <w:rPr>
          <w:rtl/>
        </w:rPr>
      </w:pPr>
    </w:p>
    <w:p w14:paraId="16111DB2" w14:textId="77777777" w:rsidR="00000000" w:rsidRDefault="00373EE0">
      <w:pPr>
        <w:pStyle w:val="a0"/>
        <w:rPr>
          <w:rFonts w:hint="cs"/>
          <w:rtl/>
        </w:rPr>
      </w:pPr>
      <w:r>
        <w:rPr>
          <w:rFonts w:hint="cs"/>
          <w:rtl/>
        </w:rPr>
        <w:t xml:space="preserve">- - הנדחות משנה לשנה. כך מטפלים באוכלוסייה הערבית? והצעות לדון בכלל באזרחותה של האוכלוסייה הערבית על-ידי </w:t>
      </w:r>
      <w:r>
        <w:t>swapping</w:t>
      </w:r>
      <w:r>
        <w:rPr>
          <w:rFonts w:hint="cs"/>
          <w:rtl/>
        </w:rPr>
        <w:t xml:space="preserve"> </w:t>
      </w:r>
      <w:r>
        <w:rPr>
          <w:rFonts w:hint="eastAsia"/>
          <w:rtl/>
        </w:rPr>
        <w:t>–</w:t>
      </w:r>
      <w:r>
        <w:rPr>
          <w:rFonts w:hint="cs"/>
          <w:rtl/>
        </w:rPr>
        <w:t xml:space="preserve"> חילופי שטחים, אני יודע מה, האזרחו</w:t>
      </w:r>
      <w:r>
        <w:rPr>
          <w:rFonts w:hint="cs"/>
          <w:rtl/>
        </w:rPr>
        <w:t xml:space="preserve">ת של האוכלוסייה הערבית בכלל פתוחה לשאלה </w:t>
      </w:r>
      <w:r>
        <w:rPr>
          <w:rFonts w:hint="eastAsia"/>
          <w:rtl/>
        </w:rPr>
        <w:t>–</w:t>
      </w:r>
      <w:r>
        <w:rPr>
          <w:rFonts w:hint="cs"/>
          <w:rtl/>
        </w:rPr>
        <w:t xml:space="preserve"> אזרחות מותנית, נתונה למשא-ומתן. איזה חלק מאזרחי המדינה אזרחותם נתונה למשא-ומתן? איך אפשר לקחת את הדברים ברצינות במדינה הזאת מבחינת הזכויות כאשר גם בעניין בנייה בלתי חוקית מטפלים כאילו מדובר לא בשירות לאומי אלא באוי</w:t>
      </w:r>
      <w:r>
        <w:rPr>
          <w:rFonts w:hint="cs"/>
          <w:rtl/>
        </w:rPr>
        <w:t xml:space="preserve">ב לאומי - - </w:t>
      </w:r>
    </w:p>
    <w:p w14:paraId="29ACE625" w14:textId="77777777" w:rsidR="00000000" w:rsidRDefault="00373EE0">
      <w:pPr>
        <w:pStyle w:val="a0"/>
        <w:rPr>
          <w:rFonts w:hint="cs"/>
          <w:rtl/>
        </w:rPr>
      </w:pPr>
    </w:p>
    <w:p w14:paraId="6905E0EC" w14:textId="77777777" w:rsidR="00000000" w:rsidRDefault="00373EE0">
      <w:pPr>
        <w:pStyle w:val="af0"/>
        <w:rPr>
          <w:rtl/>
        </w:rPr>
      </w:pPr>
      <w:r>
        <w:rPr>
          <w:rFonts w:hint="eastAsia"/>
          <w:rtl/>
        </w:rPr>
        <w:t>רוחמה</w:t>
      </w:r>
      <w:r>
        <w:rPr>
          <w:rtl/>
        </w:rPr>
        <w:t xml:space="preserve"> אברהם (הליכוד):</w:t>
      </w:r>
    </w:p>
    <w:p w14:paraId="2192A284" w14:textId="77777777" w:rsidR="00000000" w:rsidRDefault="00373EE0">
      <w:pPr>
        <w:pStyle w:val="a0"/>
        <w:rPr>
          <w:rFonts w:hint="cs"/>
          <w:rtl/>
        </w:rPr>
      </w:pPr>
    </w:p>
    <w:p w14:paraId="11716132" w14:textId="77777777" w:rsidR="00000000" w:rsidRDefault="00373EE0">
      <w:pPr>
        <w:pStyle w:val="a0"/>
        <w:rPr>
          <w:rFonts w:hint="cs"/>
          <w:rtl/>
        </w:rPr>
      </w:pPr>
      <w:r>
        <w:rPr>
          <w:rFonts w:hint="cs"/>
          <w:rtl/>
        </w:rPr>
        <w:t xml:space="preserve">- - - </w:t>
      </w:r>
    </w:p>
    <w:p w14:paraId="45AA7A54" w14:textId="77777777" w:rsidR="00000000" w:rsidRDefault="00373EE0">
      <w:pPr>
        <w:pStyle w:val="a0"/>
        <w:rPr>
          <w:rFonts w:hint="cs"/>
          <w:rtl/>
        </w:rPr>
      </w:pPr>
    </w:p>
    <w:p w14:paraId="3823C713" w14:textId="77777777" w:rsidR="00000000" w:rsidRDefault="00373EE0">
      <w:pPr>
        <w:pStyle w:val="-"/>
        <w:rPr>
          <w:rtl/>
        </w:rPr>
      </w:pPr>
      <w:bookmarkStart w:id="54" w:name="FS000000558T01_03_2004_17_33_07C"/>
      <w:bookmarkEnd w:id="54"/>
      <w:r>
        <w:rPr>
          <w:rtl/>
        </w:rPr>
        <w:t>עזמי בשארה (בל"ד):</w:t>
      </w:r>
    </w:p>
    <w:p w14:paraId="4F990695" w14:textId="77777777" w:rsidR="00000000" w:rsidRDefault="00373EE0">
      <w:pPr>
        <w:pStyle w:val="a0"/>
        <w:rPr>
          <w:rtl/>
        </w:rPr>
      </w:pPr>
    </w:p>
    <w:p w14:paraId="3C9E646F" w14:textId="77777777" w:rsidR="00000000" w:rsidRDefault="00373EE0">
      <w:pPr>
        <w:pStyle w:val="a0"/>
        <w:ind w:left="719" w:firstLine="0"/>
        <w:rPr>
          <w:rFonts w:hint="cs"/>
          <w:rtl/>
        </w:rPr>
      </w:pPr>
      <w:r>
        <w:rPr>
          <w:rFonts w:hint="cs"/>
          <w:rtl/>
        </w:rPr>
        <w:t xml:space="preserve">- - וכאשר מדברים בזכויות האזרחיות בצורה הזאת? </w:t>
      </w:r>
    </w:p>
    <w:p w14:paraId="237FDC27" w14:textId="77777777" w:rsidR="00000000" w:rsidRDefault="00373EE0">
      <w:pPr>
        <w:pStyle w:val="a0"/>
        <w:ind w:left="719" w:firstLine="0"/>
        <w:rPr>
          <w:rFonts w:hint="cs"/>
        </w:rPr>
      </w:pPr>
    </w:p>
    <w:p w14:paraId="7B2D983C" w14:textId="77777777" w:rsidR="00000000" w:rsidRDefault="00373EE0">
      <w:pPr>
        <w:pStyle w:val="a0"/>
        <w:rPr>
          <w:rFonts w:hint="cs"/>
          <w:rtl/>
        </w:rPr>
      </w:pPr>
      <w:r>
        <w:rPr>
          <w:rFonts w:hint="cs"/>
          <w:rtl/>
        </w:rPr>
        <w:t xml:space="preserve">אדוני היושב-ראש, העניין של הריסת הבתים </w:t>
      </w:r>
      <w:r>
        <w:rPr>
          <w:rFonts w:hint="eastAsia"/>
          <w:rtl/>
        </w:rPr>
        <w:t>–</w:t>
      </w:r>
      <w:r>
        <w:rPr>
          <w:rFonts w:hint="cs"/>
          <w:rtl/>
        </w:rPr>
        <w:t xml:space="preserve"> אני מזהיר פה עכשיו, לא מאיים אלא מזהיר </w:t>
      </w:r>
      <w:r>
        <w:rPr>
          <w:rtl/>
        </w:rPr>
        <w:t>–</w:t>
      </w:r>
      <w:r>
        <w:rPr>
          <w:rFonts w:hint="cs"/>
          <w:rtl/>
        </w:rPr>
        <w:t xml:space="preserve"> אני אומר שהנושא הזה, של קורת-גג ואדמה, היה בדרך כלל נושא לעימ</w:t>
      </w:r>
      <w:r>
        <w:rPr>
          <w:rFonts w:hint="cs"/>
          <w:rtl/>
        </w:rPr>
        <w:t>ות בין האוכלוסייה הערבית לבין השלטונות; לא השלטון הזה דווקא, אלא מאז שלטון מפא"י. זה נושא שמאגד בתוכו גם עניינים אזרחיים וגם ראייה לאומית של הקשר של האוכלוסייה הערבית לאדמה. היה יום האדמה ב-1976, והיו עוד כמה עימותים בשנים האחרונות, אני לא צריך להזכיר אותם</w:t>
      </w:r>
      <w:r>
        <w:rPr>
          <w:rFonts w:hint="cs"/>
          <w:rtl/>
        </w:rPr>
        <w:t xml:space="preserve">. </w:t>
      </w:r>
    </w:p>
    <w:p w14:paraId="1F362E5C" w14:textId="77777777" w:rsidR="00000000" w:rsidRDefault="00373EE0">
      <w:pPr>
        <w:pStyle w:val="a0"/>
        <w:ind w:left="719" w:firstLine="0"/>
        <w:rPr>
          <w:rFonts w:hint="cs"/>
          <w:rtl/>
        </w:rPr>
      </w:pPr>
    </w:p>
    <w:p w14:paraId="7C9D3CEF" w14:textId="77777777" w:rsidR="00000000" w:rsidRDefault="00373EE0">
      <w:pPr>
        <w:pStyle w:val="a0"/>
        <w:rPr>
          <w:rFonts w:hint="cs"/>
          <w:rtl/>
        </w:rPr>
      </w:pPr>
      <w:r>
        <w:rPr>
          <w:rFonts w:hint="cs"/>
          <w:rtl/>
        </w:rPr>
        <w:t>ממה שראיתי בבענה ובמג'ד-אל-כרום ובדיר-אל-אסד, אני רואה שזה הולך עכשיו בכיוון הזה. מה שהולך זה הצטברות של מרירות בנושא האדמה ובנושא הלא-פתור והכאוב של הבנייה ושל קורת-הגג. זה הולך בכיוון הזה. זה לא הולך בכיוון של שירות לאומי, ולא בכיוון של ניסיון לקואופ</w:t>
      </w:r>
      <w:r>
        <w:rPr>
          <w:rFonts w:hint="cs"/>
          <w:rtl/>
        </w:rPr>
        <w:t>טציה של האוכלוסייה הערבית. זה הולך בכיוון של עימות. אני אומר לכם, אנחנו מנסים כמה שיותר - - -</w:t>
      </w:r>
    </w:p>
    <w:p w14:paraId="3737A1E6" w14:textId="77777777" w:rsidR="00000000" w:rsidRDefault="00373EE0">
      <w:pPr>
        <w:pStyle w:val="a0"/>
        <w:rPr>
          <w:rFonts w:hint="cs"/>
          <w:rtl/>
        </w:rPr>
      </w:pPr>
    </w:p>
    <w:p w14:paraId="6C4ABECE" w14:textId="77777777" w:rsidR="00000000" w:rsidRDefault="00373EE0">
      <w:pPr>
        <w:pStyle w:val="af0"/>
        <w:rPr>
          <w:rtl/>
        </w:rPr>
      </w:pPr>
      <w:r>
        <w:rPr>
          <w:rFonts w:hint="eastAsia"/>
          <w:rtl/>
        </w:rPr>
        <w:t>יעקב</w:t>
      </w:r>
      <w:r>
        <w:rPr>
          <w:rtl/>
        </w:rPr>
        <w:t xml:space="preserve"> אדרי (הליכוד):</w:t>
      </w:r>
    </w:p>
    <w:p w14:paraId="0A86E544" w14:textId="77777777" w:rsidR="00000000" w:rsidRDefault="00373EE0">
      <w:pPr>
        <w:pStyle w:val="a0"/>
        <w:rPr>
          <w:rFonts w:hint="cs"/>
          <w:rtl/>
        </w:rPr>
      </w:pPr>
    </w:p>
    <w:p w14:paraId="74162210" w14:textId="77777777" w:rsidR="00000000" w:rsidRDefault="00373EE0">
      <w:pPr>
        <w:pStyle w:val="a0"/>
        <w:rPr>
          <w:rFonts w:hint="cs"/>
          <w:rtl/>
        </w:rPr>
      </w:pPr>
      <w:r>
        <w:rPr>
          <w:rFonts w:hint="cs"/>
          <w:rtl/>
        </w:rPr>
        <w:t>זה עידוד להתפרעויות.</w:t>
      </w:r>
    </w:p>
    <w:p w14:paraId="1025C124" w14:textId="77777777" w:rsidR="00000000" w:rsidRDefault="00373EE0">
      <w:pPr>
        <w:pStyle w:val="a0"/>
        <w:rPr>
          <w:rFonts w:hint="cs"/>
          <w:rtl/>
        </w:rPr>
      </w:pPr>
    </w:p>
    <w:p w14:paraId="136F4957" w14:textId="77777777" w:rsidR="00000000" w:rsidRDefault="00373EE0">
      <w:pPr>
        <w:pStyle w:val="-"/>
        <w:rPr>
          <w:rtl/>
        </w:rPr>
      </w:pPr>
      <w:bookmarkStart w:id="55" w:name="FS000000558T01_03_2004_17_38_20C"/>
      <w:bookmarkEnd w:id="55"/>
      <w:r>
        <w:rPr>
          <w:rtl/>
        </w:rPr>
        <w:t>עזמי בשארה (בל"ד):</w:t>
      </w:r>
    </w:p>
    <w:p w14:paraId="2F5D381E" w14:textId="77777777" w:rsidR="00000000" w:rsidRDefault="00373EE0">
      <w:pPr>
        <w:pStyle w:val="a0"/>
        <w:rPr>
          <w:rtl/>
        </w:rPr>
      </w:pPr>
    </w:p>
    <w:p w14:paraId="263EA281" w14:textId="77777777" w:rsidR="00000000" w:rsidRDefault="00373EE0">
      <w:pPr>
        <w:pStyle w:val="a0"/>
        <w:rPr>
          <w:rFonts w:hint="cs"/>
          <w:rtl/>
        </w:rPr>
      </w:pPr>
      <w:r>
        <w:rPr>
          <w:rFonts w:hint="cs"/>
          <w:rtl/>
        </w:rPr>
        <w:t>איזה עידוד?</w:t>
      </w:r>
    </w:p>
    <w:p w14:paraId="4BECECE7" w14:textId="77777777" w:rsidR="00000000" w:rsidRDefault="00373EE0">
      <w:pPr>
        <w:pStyle w:val="a0"/>
        <w:rPr>
          <w:rFonts w:hint="cs"/>
          <w:rtl/>
        </w:rPr>
      </w:pPr>
    </w:p>
    <w:p w14:paraId="5B49430B" w14:textId="77777777" w:rsidR="00000000" w:rsidRDefault="00373EE0">
      <w:pPr>
        <w:pStyle w:val="af1"/>
        <w:rPr>
          <w:rtl/>
        </w:rPr>
      </w:pPr>
      <w:r>
        <w:rPr>
          <w:rtl/>
        </w:rPr>
        <w:t>היו"ר ראובן ריבלין:</w:t>
      </w:r>
    </w:p>
    <w:p w14:paraId="249DD0C5" w14:textId="77777777" w:rsidR="00000000" w:rsidRDefault="00373EE0">
      <w:pPr>
        <w:pStyle w:val="a0"/>
        <w:rPr>
          <w:rtl/>
        </w:rPr>
      </w:pPr>
    </w:p>
    <w:p w14:paraId="555ECBE3" w14:textId="77777777" w:rsidR="00000000" w:rsidRDefault="00373EE0">
      <w:pPr>
        <w:pStyle w:val="a0"/>
        <w:rPr>
          <w:rFonts w:hint="cs"/>
          <w:rtl/>
        </w:rPr>
      </w:pPr>
      <w:r>
        <w:rPr>
          <w:rFonts w:hint="cs"/>
          <w:rtl/>
        </w:rPr>
        <w:t>סגן השר, אתה לא סומך על השר שישיב לו? הרי השר ישיב לו, הדברים לא</w:t>
      </w:r>
      <w:r>
        <w:rPr>
          <w:rFonts w:hint="cs"/>
          <w:rtl/>
        </w:rPr>
        <w:t xml:space="preserve"> יישארו בלי שישיבו עליהם.</w:t>
      </w:r>
    </w:p>
    <w:p w14:paraId="30C0B7C1" w14:textId="77777777" w:rsidR="00000000" w:rsidRDefault="00373EE0">
      <w:pPr>
        <w:pStyle w:val="a0"/>
        <w:rPr>
          <w:rFonts w:hint="cs"/>
          <w:rtl/>
        </w:rPr>
      </w:pPr>
    </w:p>
    <w:p w14:paraId="6C563D5A" w14:textId="77777777" w:rsidR="00000000" w:rsidRDefault="00373EE0">
      <w:pPr>
        <w:pStyle w:val="af0"/>
        <w:rPr>
          <w:rtl/>
        </w:rPr>
      </w:pPr>
      <w:r>
        <w:rPr>
          <w:rFonts w:hint="eastAsia"/>
          <w:rtl/>
        </w:rPr>
        <w:t>יעקב</w:t>
      </w:r>
      <w:r>
        <w:rPr>
          <w:rtl/>
        </w:rPr>
        <w:t xml:space="preserve"> אדרי (הליכוד):</w:t>
      </w:r>
    </w:p>
    <w:p w14:paraId="437CA885" w14:textId="77777777" w:rsidR="00000000" w:rsidRDefault="00373EE0">
      <w:pPr>
        <w:pStyle w:val="a0"/>
        <w:rPr>
          <w:rFonts w:hint="cs"/>
          <w:rtl/>
        </w:rPr>
      </w:pPr>
    </w:p>
    <w:p w14:paraId="2059D5DA" w14:textId="77777777" w:rsidR="00000000" w:rsidRDefault="00373EE0">
      <w:pPr>
        <w:pStyle w:val="a0"/>
        <w:rPr>
          <w:rFonts w:hint="cs"/>
          <w:rtl/>
        </w:rPr>
      </w:pPr>
      <w:r>
        <w:rPr>
          <w:rFonts w:hint="cs"/>
          <w:rtl/>
        </w:rPr>
        <w:t xml:space="preserve">- - - </w:t>
      </w:r>
    </w:p>
    <w:p w14:paraId="316DD660" w14:textId="77777777" w:rsidR="00000000" w:rsidRDefault="00373EE0">
      <w:pPr>
        <w:pStyle w:val="a0"/>
        <w:rPr>
          <w:rFonts w:hint="cs"/>
          <w:rtl/>
        </w:rPr>
      </w:pPr>
    </w:p>
    <w:p w14:paraId="5DC5F3F8" w14:textId="77777777" w:rsidR="00000000" w:rsidRDefault="00373EE0">
      <w:pPr>
        <w:pStyle w:val="-"/>
        <w:rPr>
          <w:rtl/>
        </w:rPr>
      </w:pPr>
      <w:bookmarkStart w:id="56" w:name="FS000000558T01_03_2004_17_38_54C"/>
      <w:bookmarkEnd w:id="56"/>
      <w:r>
        <w:rPr>
          <w:rtl/>
        </w:rPr>
        <w:t>עזמי בשארה (בל"ד):</w:t>
      </w:r>
    </w:p>
    <w:p w14:paraId="0E2D5BCC" w14:textId="77777777" w:rsidR="00000000" w:rsidRDefault="00373EE0">
      <w:pPr>
        <w:pStyle w:val="a0"/>
        <w:rPr>
          <w:rtl/>
        </w:rPr>
      </w:pPr>
    </w:p>
    <w:p w14:paraId="7D274765" w14:textId="77777777" w:rsidR="00000000" w:rsidRDefault="00373EE0">
      <w:pPr>
        <w:pStyle w:val="a0"/>
        <w:rPr>
          <w:rFonts w:hint="cs"/>
          <w:rtl/>
        </w:rPr>
      </w:pPr>
      <w:r>
        <w:rPr>
          <w:rFonts w:hint="cs"/>
          <w:rtl/>
        </w:rPr>
        <w:t xml:space="preserve">אתם לא רוצים להבין. אני מנסה, בתוך דיאלוג רציונלי, להסביר מה קורה פה. יש הצטברות </w:t>
      </w:r>
      <w:r>
        <w:rPr>
          <w:rFonts w:hint="eastAsia"/>
          <w:rtl/>
        </w:rPr>
        <w:t>–</w:t>
      </w:r>
      <w:r>
        <w:rPr>
          <w:rFonts w:hint="cs"/>
          <w:rtl/>
        </w:rPr>
        <w:t xml:space="preserve"> יותר ויותר אלימות כלפי האוכלוסייה הערבית. יש מי שחושב שצריך לעשות פשיטה ולהרוס אלפי בתים להשאיר א</w:t>
      </w:r>
      <w:r>
        <w:rPr>
          <w:rFonts w:hint="cs"/>
          <w:rtl/>
        </w:rPr>
        <w:t xml:space="preserve">נשים בלי קורת-גג </w:t>
      </w:r>
      <w:r>
        <w:rPr>
          <w:rFonts w:hint="eastAsia"/>
          <w:rtl/>
        </w:rPr>
        <w:t>–</w:t>
      </w:r>
      <w:r>
        <w:rPr>
          <w:rFonts w:hint="cs"/>
          <w:rtl/>
        </w:rPr>
        <w:t xml:space="preserve"> זה בלתי אפשרי ככה. אם זה ימשיך בכיוון הזה, אני מזהיר שזה הולך בכיוון הסלמה. אנחנו לא רוצים לחזור למה שהיה באוקטובר 2000. אני אומר, לא רוצים, אבל זה הולך בכיוון הזה. אני מזהיר מפני זה. אני רוצה שזה לא יהיה בכיוון הזה. אני רוצה שניכנס לדיא</w:t>
      </w:r>
      <w:r>
        <w:rPr>
          <w:rFonts w:hint="cs"/>
          <w:rtl/>
        </w:rPr>
        <w:t xml:space="preserve">לוג רציונלי לפתור את הבעיה הזאת, ולא בעזרת בולדוזרים. </w:t>
      </w:r>
    </w:p>
    <w:p w14:paraId="66EAE6EC" w14:textId="77777777" w:rsidR="00000000" w:rsidRDefault="00373EE0">
      <w:pPr>
        <w:pStyle w:val="a0"/>
        <w:rPr>
          <w:rFonts w:hint="cs"/>
          <w:rtl/>
        </w:rPr>
      </w:pPr>
    </w:p>
    <w:p w14:paraId="5CA9E80A" w14:textId="77777777" w:rsidR="00000000" w:rsidRDefault="00373EE0">
      <w:pPr>
        <w:pStyle w:val="af1"/>
        <w:rPr>
          <w:rtl/>
        </w:rPr>
      </w:pPr>
      <w:r>
        <w:rPr>
          <w:rtl/>
        </w:rPr>
        <w:t>היו"ר ראובן ריבלין:</w:t>
      </w:r>
    </w:p>
    <w:p w14:paraId="7D37AE95" w14:textId="77777777" w:rsidR="00000000" w:rsidRDefault="00373EE0">
      <w:pPr>
        <w:pStyle w:val="a0"/>
        <w:rPr>
          <w:rtl/>
        </w:rPr>
      </w:pPr>
    </w:p>
    <w:p w14:paraId="5C3179FF" w14:textId="77777777" w:rsidR="00000000" w:rsidRDefault="00373EE0">
      <w:pPr>
        <w:pStyle w:val="a0"/>
        <w:rPr>
          <w:rFonts w:hint="cs"/>
          <w:rtl/>
        </w:rPr>
      </w:pPr>
      <w:r>
        <w:rPr>
          <w:rFonts w:hint="cs"/>
          <w:rtl/>
        </w:rPr>
        <w:t xml:space="preserve">חבר הכנסת בשארה, אני עוצר את השעון </w:t>
      </w:r>
      <w:r>
        <w:rPr>
          <w:rFonts w:hint="eastAsia"/>
          <w:rtl/>
        </w:rPr>
        <w:t>–</w:t>
      </w:r>
      <w:r>
        <w:rPr>
          <w:rFonts w:hint="cs"/>
          <w:rtl/>
        </w:rPr>
        <w:t xml:space="preserve"> אני רוצה להבין דבר מה. האם אדוני רוצה להוציא קבוצות כלשהן במדינת ישראל, או שטחים במדינת ישראל, שחוק התכנון והבנייה לא יחול עליהם?</w:t>
      </w:r>
    </w:p>
    <w:p w14:paraId="71220CD1" w14:textId="77777777" w:rsidR="00000000" w:rsidRDefault="00373EE0">
      <w:pPr>
        <w:pStyle w:val="a0"/>
        <w:rPr>
          <w:rFonts w:hint="cs"/>
          <w:rtl/>
        </w:rPr>
      </w:pPr>
    </w:p>
    <w:p w14:paraId="42529E52" w14:textId="77777777" w:rsidR="00000000" w:rsidRDefault="00373EE0">
      <w:pPr>
        <w:pStyle w:val="-"/>
        <w:rPr>
          <w:rtl/>
        </w:rPr>
      </w:pPr>
      <w:bookmarkStart w:id="57" w:name="FS000000558T01_03_2004_17_42_00C"/>
      <w:bookmarkEnd w:id="57"/>
      <w:r>
        <w:rPr>
          <w:rtl/>
        </w:rPr>
        <w:t xml:space="preserve">עזמי בשארה </w:t>
      </w:r>
      <w:r>
        <w:rPr>
          <w:rtl/>
        </w:rPr>
        <w:t>(בל"ד):</w:t>
      </w:r>
    </w:p>
    <w:p w14:paraId="769074F2" w14:textId="77777777" w:rsidR="00000000" w:rsidRDefault="00373EE0">
      <w:pPr>
        <w:pStyle w:val="a0"/>
        <w:rPr>
          <w:rtl/>
        </w:rPr>
      </w:pPr>
    </w:p>
    <w:p w14:paraId="1EE35ADB" w14:textId="77777777" w:rsidR="00000000" w:rsidRDefault="00373EE0">
      <w:pPr>
        <w:pStyle w:val="a0"/>
        <w:rPr>
          <w:rFonts w:hint="cs"/>
          <w:rtl/>
        </w:rPr>
      </w:pPr>
      <w:r>
        <w:rPr>
          <w:rFonts w:hint="cs"/>
          <w:rtl/>
        </w:rPr>
        <w:t xml:space="preserve">לא, להיפך, אני אומר שאנחנו לא תומכים </w:t>
      </w:r>
      <w:r>
        <w:rPr>
          <w:rFonts w:hint="eastAsia"/>
          <w:rtl/>
        </w:rPr>
        <w:t>–</w:t>
      </w:r>
      <w:r>
        <w:rPr>
          <w:rFonts w:hint="cs"/>
          <w:rtl/>
        </w:rPr>
        <w:t xml:space="preserve"> הרי אם מישהו פתאום בונה בית על כביש או על רחוב בצורה בוטה במקום שבו היה צריך לעבור כביש, או בית-ספר, או גן-ילדים - - - </w:t>
      </w:r>
    </w:p>
    <w:p w14:paraId="13214F9D" w14:textId="77777777" w:rsidR="00000000" w:rsidRDefault="00373EE0">
      <w:pPr>
        <w:pStyle w:val="a0"/>
        <w:rPr>
          <w:rFonts w:hint="cs"/>
          <w:rtl/>
        </w:rPr>
      </w:pPr>
    </w:p>
    <w:p w14:paraId="7FF7FB85" w14:textId="77777777" w:rsidR="00000000" w:rsidRDefault="00373EE0">
      <w:pPr>
        <w:pStyle w:val="af1"/>
        <w:rPr>
          <w:rtl/>
        </w:rPr>
      </w:pPr>
      <w:r>
        <w:rPr>
          <w:rtl/>
        </w:rPr>
        <w:t>היו"ר ראובן ריבלין:</w:t>
      </w:r>
    </w:p>
    <w:p w14:paraId="67791413" w14:textId="77777777" w:rsidR="00000000" w:rsidRDefault="00373EE0">
      <w:pPr>
        <w:pStyle w:val="a0"/>
        <w:rPr>
          <w:rtl/>
        </w:rPr>
      </w:pPr>
    </w:p>
    <w:p w14:paraId="2B04195C" w14:textId="77777777" w:rsidR="00000000" w:rsidRDefault="00373EE0">
      <w:pPr>
        <w:pStyle w:val="a0"/>
        <w:rPr>
          <w:rFonts w:hint="cs"/>
          <w:rtl/>
        </w:rPr>
      </w:pPr>
      <w:r>
        <w:rPr>
          <w:rFonts w:hint="cs"/>
          <w:rtl/>
        </w:rPr>
        <w:t xml:space="preserve">או למשל בונה וילה במקום שאפשר לבנות בו בתים לשש משפחות במצוקת שטח </w:t>
      </w:r>
      <w:r>
        <w:rPr>
          <w:rFonts w:hint="cs"/>
          <w:rtl/>
        </w:rPr>
        <w:t>רצינית.</w:t>
      </w:r>
    </w:p>
    <w:p w14:paraId="574DACF2" w14:textId="77777777" w:rsidR="00000000" w:rsidRDefault="00373EE0">
      <w:pPr>
        <w:pStyle w:val="a0"/>
        <w:rPr>
          <w:rFonts w:hint="cs"/>
          <w:rtl/>
        </w:rPr>
      </w:pPr>
    </w:p>
    <w:p w14:paraId="59F0A78A" w14:textId="77777777" w:rsidR="00000000" w:rsidRDefault="00373EE0">
      <w:pPr>
        <w:pStyle w:val="-"/>
        <w:rPr>
          <w:rtl/>
        </w:rPr>
      </w:pPr>
      <w:bookmarkStart w:id="58" w:name="FS000000558T01_03_2004_17_43_04C"/>
      <w:bookmarkEnd w:id="58"/>
      <w:r>
        <w:rPr>
          <w:rtl/>
        </w:rPr>
        <w:t>עזמי בשארה (בל"ד):</w:t>
      </w:r>
    </w:p>
    <w:p w14:paraId="00583AFE" w14:textId="77777777" w:rsidR="00000000" w:rsidRDefault="00373EE0">
      <w:pPr>
        <w:pStyle w:val="a0"/>
        <w:rPr>
          <w:rtl/>
        </w:rPr>
      </w:pPr>
    </w:p>
    <w:p w14:paraId="53DBDE4A" w14:textId="77777777" w:rsidR="00000000" w:rsidRDefault="00373EE0">
      <w:pPr>
        <w:pStyle w:val="a0"/>
        <w:rPr>
          <w:rFonts w:hint="cs"/>
          <w:rtl/>
        </w:rPr>
      </w:pPr>
      <w:r>
        <w:rPr>
          <w:rFonts w:hint="cs"/>
          <w:rtl/>
        </w:rPr>
        <w:t>אנחנו מדברים על המצב החוקי.</w:t>
      </w:r>
    </w:p>
    <w:p w14:paraId="34EBA9AE" w14:textId="77777777" w:rsidR="00000000" w:rsidRDefault="00373EE0">
      <w:pPr>
        <w:pStyle w:val="a0"/>
        <w:rPr>
          <w:rFonts w:hint="cs"/>
          <w:rtl/>
        </w:rPr>
      </w:pPr>
    </w:p>
    <w:p w14:paraId="4FD9568C" w14:textId="77777777" w:rsidR="00000000" w:rsidRDefault="00373EE0">
      <w:pPr>
        <w:pStyle w:val="af0"/>
        <w:rPr>
          <w:rtl/>
        </w:rPr>
      </w:pPr>
      <w:r>
        <w:rPr>
          <w:rFonts w:hint="eastAsia"/>
          <w:rtl/>
        </w:rPr>
        <w:t>יעקב</w:t>
      </w:r>
      <w:r>
        <w:rPr>
          <w:rtl/>
        </w:rPr>
        <w:t xml:space="preserve"> אדרי (הליכוד):</w:t>
      </w:r>
    </w:p>
    <w:p w14:paraId="5FDA06A2" w14:textId="77777777" w:rsidR="00000000" w:rsidRDefault="00373EE0">
      <w:pPr>
        <w:pStyle w:val="a0"/>
        <w:rPr>
          <w:rFonts w:hint="cs"/>
          <w:rtl/>
        </w:rPr>
      </w:pPr>
    </w:p>
    <w:p w14:paraId="4A3D6385" w14:textId="77777777" w:rsidR="00000000" w:rsidRDefault="00373EE0">
      <w:pPr>
        <w:pStyle w:val="a0"/>
        <w:rPr>
          <w:rFonts w:hint="cs"/>
          <w:rtl/>
        </w:rPr>
      </w:pPr>
      <w:r>
        <w:rPr>
          <w:rFonts w:hint="cs"/>
          <w:rtl/>
        </w:rPr>
        <w:t>או מי שבונה על שטח ציבורי.</w:t>
      </w:r>
    </w:p>
    <w:p w14:paraId="301FCA05" w14:textId="77777777" w:rsidR="00000000" w:rsidRDefault="00373EE0">
      <w:pPr>
        <w:pStyle w:val="a0"/>
        <w:rPr>
          <w:rFonts w:hint="cs"/>
          <w:rtl/>
        </w:rPr>
      </w:pPr>
    </w:p>
    <w:p w14:paraId="4E960073" w14:textId="77777777" w:rsidR="00000000" w:rsidRDefault="00373EE0">
      <w:pPr>
        <w:pStyle w:val="af1"/>
        <w:rPr>
          <w:rtl/>
        </w:rPr>
      </w:pPr>
      <w:r>
        <w:rPr>
          <w:rtl/>
        </w:rPr>
        <w:t>היו"ר ראובן ריבלין:</w:t>
      </w:r>
    </w:p>
    <w:p w14:paraId="6B9C256D" w14:textId="77777777" w:rsidR="00000000" w:rsidRDefault="00373EE0">
      <w:pPr>
        <w:pStyle w:val="a0"/>
        <w:rPr>
          <w:rtl/>
        </w:rPr>
      </w:pPr>
    </w:p>
    <w:p w14:paraId="6054A4C8" w14:textId="77777777" w:rsidR="00000000" w:rsidRDefault="00373EE0">
      <w:pPr>
        <w:pStyle w:val="a0"/>
        <w:rPr>
          <w:rFonts w:hint="cs"/>
          <w:rtl/>
        </w:rPr>
      </w:pPr>
      <w:r>
        <w:rPr>
          <w:rFonts w:hint="cs"/>
          <w:rtl/>
        </w:rPr>
        <w:t>הוא אמר את זה.</w:t>
      </w:r>
    </w:p>
    <w:p w14:paraId="2A4272EF" w14:textId="77777777" w:rsidR="00000000" w:rsidRDefault="00373EE0">
      <w:pPr>
        <w:pStyle w:val="a0"/>
        <w:rPr>
          <w:rFonts w:hint="cs"/>
          <w:rtl/>
        </w:rPr>
      </w:pPr>
    </w:p>
    <w:p w14:paraId="52401257" w14:textId="77777777" w:rsidR="00000000" w:rsidRDefault="00373EE0">
      <w:pPr>
        <w:pStyle w:val="-"/>
        <w:rPr>
          <w:rtl/>
        </w:rPr>
      </w:pPr>
      <w:bookmarkStart w:id="59" w:name="FS000000558T01_03_2004_17_43_24C"/>
      <w:bookmarkEnd w:id="59"/>
      <w:r>
        <w:rPr>
          <w:rtl/>
        </w:rPr>
        <w:t>עזמי בשארה (בל"ד):</w:t>
      </w:r>
    </w:p>
    <w:p w14:paraId="7F0C736F" w14:textId="77777777" w:rsidR="00000000" w:rsidRDefault="00373EE0">
      <w:pPr>
        <w:pStyle w:val="a0"/>
        <w:rPr>
          <w:rtl/>
        </w:rPr>
      </w:pPr>
    </w:p>
    <w:p w14:paraId="1BB575BE" w14:textId="77777777" w:rsidR="00000000" w:rsidRDefault="00373EE0">
      <w:pPr>
        <w:pStyle w:val="a0"/>
        <w:rPr>
          <w:rFonts w:hint="cs"/>
          <w:rtl/>
        </w:rPr>
      </w:pPr>
      <w:r>
        <w:rPr>
          <w:rFonts w:hint="cs"/>
          <w:rtl/>
        </w:rPr>
        <w:t>אדוני היושב-ראש שאל, תנו לי לענות, שני משפטים ואני מסיים. הרי אי-אפשר לפתור את כל בעיות העול</w:t>
      </w:r>
      <w:r>
        <w:rPr>
          <w:rFonts w:hint="cs"/>
          <w:rtl/>
        </w:rPr>
        <w:t>ם עכשיו, בעשר הדקות האלה. לשאלתך, אדוני, הרי כל הפקעת האדמות של האוכלוסייה הערבית, כל נישולם מאדמתם נעשה בצורה חוקית. יש שישה חוקים, משנות ה-50 וה-60, וכל זה נעשה במסגרת החוק. האם שמחנו על החוקים האלה? לא. הרי החוקים האלה נקראו "חוקי ייהוד האדמה" ו"חוקי הפ</w:t>
      </w:r>
      <w:r>
        <w:rPr>
          <w:rFonts w:hint="cs"/>
          <w:rtl/>
        </w:rPr>
        <w:t>קעת האדמה". אז זה מצב חוקי, זה מצב חוקי שאנחנו לא מסכימים לו.</w:t>
      </w:r>
    </w:p>
    <w:p w14:paraId="1B72BCC9" w14:textId="77777777" w:rsidR="00000000" w:rsidRDefault="00373EE0">
      <w:pPr>
        <w:pStyle w:val="a0"/>
        <w:rPr>
          <w:rFonts w:hint="cs"/>
          <w:rtl/>
        </w:rPr>
      </w:pPr>
    </w:p>
    <w:p w14:paraId="1BC13ECB" w14:textId="77777777" w:rsidR="00000000" w:rsidRDefault="00373EE0">
      <w:pPr>
        <w:pStyle w:val="a0"/>
        <w:rPr>
          <w:rFonts w:hint="cs"/>
          <w:rtl/>
        </w:rPr>
      </w:pPr>
      <w:r>
        <w:rPr>
          <w:rFonts w:hint="cs"/>
          <w:rtl/>
        </w:rPr>
        <w:t>עכשיו, על-ידי החוק רוצים להרוס ולהרוס. אני לא יכול</w:t>
      </w:r>
      <w:r>
        <w:rPr>
          <w:rtl/>
        </w:rPr>
        <w:t xml:space="preserve"> </w:t>
      </w:r>
      <w:r>
        <w:rPr>
          <w:rFonts w:hint="cs"/>
          <w:rtl/>
        </w:rPr>
        <w:t>לעמוד כחבר הכנסת  - וגם לא כאזרח מדינת ישראל - להגיד: תבנו בנייה בלתי חוקית, אבל אני אומר לך, זה לא נושא של חוקיות בלבד, כי החוק יצר את הבעיה.</w:t>
      </w:r>
    </w:p>
    <w:p w14:paraId="5F92A811" w14:textId="77777777" w:rsidR="00000000" w:rsidRDefault="00373EE0">
      <w:pPr>
        <w:pStyle w:val="af0"/>
        <w:rPr>
          <w:rtl/>
        </w:rPr>
      </w:pPr>
      <w:r>
        <w:rPr>
          <w:rtl/>
        </w:rPr>
        <w:br/>
        <w:t>רוחמה אברהם (הליכוד):</w:t>
      </w:r>
    </w:p>
    <w:p w14:paraId="18468878" w14:textId="77777777" w:rsidR="00000000" w:rsidRDefault="00373EE0">
      <w:pPr>
        <w:pStyle w:val="a0"/>
        <w:rPr>
          <w:rtl/>
        </w:rPr>
      </w:pPr>
    </w:p>
    <w:p w14:paraId="64EE1379" w14:textId="77777777" w:rsidR="00000000" w:rsidRDefault="00373EE0">
      <w:pPr>
        <w:pStyle w:val="a0"/>
        <w:rPr>
          <w:rFonts w:hint="cs"/>
          <w:rtl/>
        </w:rPr>
      </w:pPr>
      <w:r>
        <w:rPr>
          <w:rFonts w:hint="cs"/>
          <w:rtl/>
        </w:rPr>
        <w:t>- - -</w:t>
      </w:r>
    </w:p>
    <w:p w14:paraId="1C6DE56C" w14:textId="77777777" w:rsidR="00000000" w:rsidRDefault="00373EE0">
      <w:pPr>
        <w:pStyle w:val="-"/>
        <w:rPr>
          <w:rtl/>
        </w:rPr>
      </w:pPr>
      <w:r>
        <w:rPr>
          <w:rtl/>
        </w:rPr>
        <w:br/>
      </w:r>
      <w:bookmarkStart w:id="60" w:name="FS000000558T01_03_2004_16_58_36"/>
      <w:bookmarkStart w:id="61" w:name="FS000000558T01_03_2004_16_58_40C"/>
      <w:bookmarkEnd w:id="60"/>
      <w:bookmarkEnd w:id="61"/>
      <w:r>
        <w:rPr>
          <w:rtl/>
        </w:rPr>
        <w:t>עזמי בשארה (בל"ד):</w:t>
      </w:r>
    </w:p>
    <w:p w14:paraId="3F071941" w14:textId="77777777" w:rsidR="00000000" w:rsidRDefault="00373EE0">
      <w:pPr>
        <w:pStyle w:val="a0"/>
        <w:rPr>
          <w:rFonts w:hint="cs"/>
          <w:rtl/>
        </w:rPr>
      </w:pPr>
    </w:p>
    <w:p w14:paraId="0E60B539" w14:textId="77777777" w:rsidR="00000000" w:rsidRDefault="00373EE0">
      <w:pPr>
        <w:pStyle w:val="a0"/>
        <w:rPr>
          <w:rFonts w:hint="cs"/>
          <w:rtl/>
        </w:rPr>
      </w:pPr>
      <w:r>
        <w:rPr>
          <w:rFonts w:hint="cs"/>
          <w:rtl/>
        </w:rPr>
        <w:t>אין תוכניות מיתאר, אין אדמה, לא נותנים רשיונות וכו'. המצב החוקי יצר את הבעיה, צריך לשנות אותו. בשביל זה אנחנו בפרלמנט - -</w:t>
      </w:r>
    </w:p>
    <w:p w14:paraId="2F1500AF" w14:textId="77777777" w:rsidR="00000000" w:rsidRDefault="00373EE0">
      <w:pPr>
        <w:pStyle w:val="af0"/>
        <w:rPr>
          <w:rtl/>
        </w:rPr>
      </w:pPr>
      <w:r>
        <w:rPr>
          <w:rtl/>
        </w:rPr>
        <w:br/>
        <w:t>רוחמה אברהם (הליכוד):</w:t>
      </w:r>
    </w:p>
    <w:p w14:paraId="53C7FD29" w14:textId="77777777" w:rsidR="00000000" w:rsidRDefault="00373EE0">
      <w:pPr>
        <w:pStyle w:val="a0"/>
        <w:rPr>
          <w:rtl/>
        </w:rPr>
      </w:pPr>
    </w:p>
    <w:p w14:paraId="3A47E197" w14:textId="77777777" w:rsidR="00000000" w:rsidRDefault="00373EE0">
      <w:pPr>
        <w:pStyle w:val="a0"/>
        <w:rPr>
          <w:rFonts w:hint="cs"/>
          <w:rtl/>
        </w:rPr>
      </w:pPr>
      <w:r>
        <w:rPr>
          <w:rFonts w:hint="cs"/>
          <w:rtl/>
        </w:rPr>
        <w:t>- - -</w:t>
      </w:r>
    </w:p>
    <w:p w14:paraId="72A63392" w14:textId="77777777" w:rsidR="00000000" w:rsidRDefault="00373EE0">
      <w:pPr>
        <w:pStyle w:val="-"/>
        <w:rPr>
          <w:rtl/>
        </w:rPr>
      </w:pPr>
      <w:r>
        <w:rPr>
          <w:rtl/>
        </w:rPr>
        <w:br/>
      </w:r>
      <w:bookmarkStart w:id="62" w:name="FS000000558T01_03_2004_16_59_33C"/>
      <w:bookmarkEnd w:id="62"/>
      <w:r>
        <w:rPr>
          <w:rtl/>
        </w:rPr>
        <w:t>עזמי בשארה (בל"ד):</w:t>
      </w:r>
    </w:p>
    <w:p w14:paraId="6D156072" w14:textId="77777777" w:rsidR="00000000" w:rsidRDefault="00373EE0">
      <w:pPr>
        <w:pStyle w:val="a0"/>
        <w:rPr>
          <w:rtl/>
        </w:rPr>
      </w:pPr>
    </w:p>
    <w:p w14:paraId="6821F1B8" w14:textId="77777777" w:rsidR="00000000" w:rsidRDefault="00373EE0">
      <w:pPr>
        <w:pStyle w:val="a0"/>
        <w:rPr>
          <w:rFonts w:hint="cs"/>
          <w:rtl/>
        </w:rPr>
      </w:pPr>
      <w:r>
        <w:rPr>
          <w:rFonts w:hint="cs"/>
          <w:rtl/>
        </w:rPr>
        <w:t>- -  אפשר לנהל דיאלוג על זה - -</w:t>
      </w:r>
      <w:r>
        <w:rPr>
          <w:rFonts w:hint="cs"/>
          <w:rtl/>
        </w:rPr>
        <w:t xml:space="preserve"> </w:t>
      </w:r>
    </w:p>
    <w:p w14:paraId="794306DE" w14:textId="77777777" w:rsidR="00000000" w:rsidRDefault="00373EE0">
      <w:pPr>
        <w:pStyle w:val="af1"/>
        <w:rPr>
          <w:rtl/>
        </w:rPr>
      </w:pPr>
      <w:r>
        <w:rPr>
          <w:rtl/>
        </w:rPr>
        <w:br/>
        <w:t>היו"ר ראובן ריבלין:</w:t>
      </w:r>
    </w:p>
    <w:p w14:paraId="1B6B697D" w14:textId="77777777" w:rsidR="00000000" w:rsidRDefault="00373EE0">
      <w:pPr>
        <w:pStyle w:val="a0"/>
        <w:rPr>
          <w:rtl/>
        </w:rPr>
      </w:pPr>
    </w:p>
    <w:p w14:paraId="02BA9730" w14:textId="77777777" w:rsidR="00000000" w:rsidRDefault="00373EE0">
      <w:pPr>
        <w:pStyle w:val="a0"/>
        <w:rPr>
          <w:rFonts w:hint="cs"/>
          <w:rtl/>
        </w:rPr>
      </w:pPr>
      <w:r>
        <w:rPr>
          <w:rFonts w:hint="cs"/>
          <w:rtl/>
        </w:rPr>
        <w:t xml:space="preserve">חברת הכנסת אברהם. </w:t>
      </w:r>
    </w:p>
    <w:p w14:paraId="4B46B772" w14:textId="77777777" w:rsidR="00000000" w:rsidRDefault="00373EE0">
      <w:pPr>
        <w:pStyle w:val="-"/>
        <w:rPr>
          <w:rtl/>
        </w:rPr>
      </w:pPr>
      <w:r>
        <w:rPr>
          <w:rtl/>
        </w:rPr>
        <w:br/>
      </w:r>
      <w:bookmarkStart w:id="63" w:name="FS000000558T01_03_2004_16_59_53C"/>
      <w:bookmarkEnd w:id="63"/>
      <w:r>
        <w:rPr>
          <w:rtl/>
        </w:rPr>
        <w:t>עזמי בשארה (בל"ד):</w:t>
      </w:r>
    </w:p>
    <w:p w14:paraId="72F8744B" w14:textId="77777777" w:rsidR="00000000" w:rsidRDefault="00373EE0">
      <w:pPr>
        <w:pStyle w:val="a0"/>
        <w:rPr>
          <w:rtl/>
        </w:rPr>
      </w:pPr>
    </w:p>
    <w:p w14:paraId="409256F5" w14:textId="77777777" w:rsidR="00000000" w:rsidRDefault="00373EE0">
      <w:pPr>
        <w:pStyle w:val="a0"/>
        <w:rPr>
          <w:rFonts w:hint="cs"/>
          <w:rtl/>
        </w:rPr>
      </w:pPr>
      <w:r>
        <w:rPr>
          <w:rFonts w:hint="cs"/>
          <w:rtl/>
        </w:rPr>
        <w:t>- -  ואפשר גם לנהל דיאלוג בפרלמנט, או בין חברי הכנסת לבין הממשלה, בין האזרחים ונציגיהם לבין הממשלה, על השאלה איך לפתור בעיה כזאת, והבעיה היא שגם המצב החוקי הוא בעיה מהבחינה הזאת. זה מצב חוקי ש</w:t>
      </w:r>
      <w:r>
        <w:rPr>
          <w:rFonts w:hint="cs"/>
          <w:rtl/>
        </w:rPr>
        <w:t xml:space="preserve">מייצר עשרות אלפי עבריינים. צריך לבדוק את המצב החוקי הזה. בכל חוק אחר במדינת ישראל, כשנראה שהחוק מייצר אלפי עבריינים בודקים אותו מחדש. אז זה לא עניין של מצב חוקי ועידוד חוק. זאת בעיה נתונה למרות החוק - ויש עבריינים בגלל החוק. </w:t>
      </w:r>
    </w:p>
    <w:p w14:paraId="491EDCA1" w14:textId="77777777" w:rsidR="00000000" w:rsidRDefault="00373EE0">
      <w:pPr>
        <w:pStyle w:val="a0"/>
        <w:rPr>
          <w:rFonts w:hint="cs"/>
          <w:rtl/>
        </w:rPr>
      </w:pPr>
    </w:p>
    <w:p w14:paraId="4002EE58" w14:textId="77777777" w:rsidR="00000000" w:rsidRDefault="00373EE0">
      <w:pPr>
        <w:pStyle w:val="a0"/>
        <w:rPr>
          <w:rFonts w:hint="cs"/>
          <w:rtl/>
        </w:rPr>
      </w:pPr>
      <w:r>
        <w:rPr>
          <w:rFonts w:hint="cs"/>
          <w:rtl/>
        </w:rPr>
        <w:t>צריך לשבת ולחשוב, ולא לפתור א</w:t>
      </w:r>
      <w:r>
        <w:rPr>
          <w:rFonts w:hint="cs"/>
          <w:rtl/>
        </w:rPr>
        <w:t>ת הבעיה בכך שזה לא חוקי, ואז ללכת להרוס כאילו מדובר בעבריינים שצריך לעצור אותם. לא מדובר פה בעבריינות פלילית גרידא, מדובר פה בבעיה חברתית כאובה בין 20% מאזרחי המדינה לבין המדינה. אי-אפשר להסתכל עליה סתם בדקדוקי חוק בלבד. החוק חשוב, אבל צריך גם לראות את הממ</w:t>
      </w:r>
      <w:r>
        <w:rPr>
          <w:rFonts w:hint="cs"/>
          <w:rtl/>
        </w:rPr>
        <w:t xml:space="preserve">דים החברתיים והפוליטיים של הבעיה. תודה רבה, אדוני. </w:t>
      </w:r>
    </w:p>
    <w:p w14:paraId="4B7E8859" w14:textId="77777777" w:rsidR="00000000" w:rsidRDefault="00373EE0">
      <w:pPr>
        <w:pStyle w:val="af1"/>
        <w:rPr>
          <w:rtl/>
        </w:rPr>
      </w:pPr>
      <w:r>
        <w:rPr>
          <w:rtl/>
        </w:rPr>
        <w:br/>
        <w:t>היו"ר ראובן ריבלין:</w:t>
      </w:r>
    </w:p>
    <w:p w14:paraId="5041AB21" w14:textId="77777777" w:rsidR="00000000" w:rsidRDefault="00373EE0">
      <w:pPr>
        <w:pStyle w:val="a0"/>
        <w:rPr>
          <w:rtl/>
        </w:rPr>
      </w:pPr>
    </w:p>
    <w:p w14:paraId="024EE0F1" w14:textId="77777777" w:rsidR="00000000" w:rsidRDefault="00373EE0">
      <w:pPr>
        <w:pStyle w:val="a0"/>
        <w:rPr>
          <w:rFonts w:hint="cs"/>
          <w:rtl/>
        </w:rPr>
      </w:pPr>
      <w:r>
        <w:rPr>
          <w:rFonts w:hint="cs"/>
          <w:rtl/>
        </w:rPr>
        <w:t>תודה. חבר הכנסת עסאם מח'ול, על שתי הצעות. חבר הכנסת עסאם מח'ול באותו עניין - הריסת בתים בבענה ובמקומות אחרים והתעלמותה של הממשלה מהחלטות קודמות בדבר הצורך לפתור את מצוקות הקרקע והדיו</w:t>
      </w:r>
      <w:r>
        <w:rPr>
          <w:rFonts w:hint="cs"/>
          <w:rtl/>
        </w:rPr>
        <w:t xml:space="preserve">ר במגזר הערבי, מטעם חד"ש-תע"ל. החלק של תע"ל חסר פה במליאה, הוא היה קודם. </w:t>
      </w:r>
    </w:p>
    <w:p w14:paraId="271829C3" w14:textId="77777777" w:rsidR="00000000" w:rsidRDefault="00373EE0">
      <w:pPr>
        <w:pStyle w:val="af0"/>
        <w:rPr>
          <w:rtl/>
        </w:rPr>
      </w:pPr>
      <w:r>
        <w:rPr>
          <w:rtl/>
        </w:rPr>
        <w:br/>
        <w:t>נסים זאב (ש"ס):</w:t>
      </w:r>
    </w:p>
    <w:p w14:paraId="6506D7C3" w14:textId="77777777" w:rsidR="00000000" w:rsidRDefault="00373EE0">
      <w:pPr>
        <w:pStyle w:val="a0"/>
        <w:rPr>
          <w:rtl/>
        </w:rPr>
      </w:pPr>
    </w:p>
    <w:p w14:paraId="52902DFA" w14:textId="77777777" w:rsidR="00000000" w:rsidRDefault="00373EE0">
      <w:pPr>
        <w:pStyle w:val="a0"/>
        <w:rPr>
          <w:rFonts w:hint="cs"/>
          <w:rtl/>
        </w:rPr>
      </w:pPr>
      <w:r>
        <w:rPr>
          <w:rFonts w:hint="cs"/>
          <w:rtl/>
        </w:rPr>
        <w:t xml:space="preserve">- - - בהאג. </w:t>
      </w:r>
    </w:p>
    <w:p w14:paraId="0040BD5F" w14:textId="77777777" w:rsidR="00000000" w:rsidRDefault="00373EE0">
      <w:pPr>
        <w:pStyle w:val="af0"/>
        <w:rPr>
          <w:rtl/>
        </w:rPr>
      </w:pPr>
      <w:r>
        <w:rPr>
          <w:rtl/>
        </w:rPr>
        <w:br/>
        <w:t>קריאה:</w:t>
      </w:r>
    </w:p>
    <w:p w14:paraId="4EAD880E" w14:textId="77777777" w:rsidR="00000000" w:rsidRDefault="00373EE0">
      <w:pPr>
        <w:pStyle w:val="a0"/>
        <w:rPr>
          <w:rtl/>
        </w:rPr>
      </w:pPr>
    </w:p>
    <w:p w14:paraId="724950CF" w14:textId="77777777" w:rsidR="00000000" w:rsidRDefault="00373EE0">
      <w:pPr>
        <w:pStyle w:val="a0"/>
        <w:rPr>
          <w:rFonts w:hint="cs"/>
          <w:rtl/>
        </w:rPr>
      </w:pPr>
      <w:r>
        <w:rPr>
          <w:rFonts w:hint="cs"/>
          <w:rtl/>
        </w:rPr>
        <w:t>- - -</w:t>
      </w:r>
    </w:p>
    <w:p w14:paraId="01AE079E" w14:textId="77777777" w:rsidR="00000000" w:rsidRDefault="00373EE0">
      <w:pPr>
        <w:pStyle w:val="af0"/>
        <w:rPr>
          <w:rtl/>
        </w:rPr>
      </w:pPr>
      <w:r>
        <w:rPr>
          <w:rtl/>
        </w:rPr>
        <w:br/>
        <w:t>היו"ר ראובן ריבלין:</w:t>
      </w:r>
    </w:p>
    <w:p w14:paraId="0C66F9F7" w14:textId="77777777" w:rsidR="00000000" w:rsidRDefault="00373EE0">
      <w:pPr>
        <w:pStyle w:val="a0"/>
        <w:rPr>
          <w:rtl/>
        </w:rPr>
      </w:pPr>
    </w:p>
    <w:p w14:paraId="659029BC" w14:textId="77777777" w:rsidR="00000000" w:rsidRDefault="00373EE0">
      <w:pPr>
        <w:pStyle w:val="a0"/>
        <w:rPr>
          <w:rFonts w:hint="cs"/>
          <w:rtl/>
        </w:rPr>
      </w:pPr>
      <w:r>
        <w:rPr>
          <w:rFonts w:hint="cs"/>
          <w:rtl/>
        </w:rPr>
        <w:t>בבקשה. אני מבין, חבר הכנסת נסים זאב, שזה שאלות ותשובות עכשיו לחבר הכנסת ברכה?</w:t>
      </w:r>
    </w:p>
    <w:p w14:paraId="669DFA2F" w14:textId="77777777" w:rsidR="00000000" w:rsidRDefault="00373EE0">
      <w:pPr>
        <w:pStyle w:val="af0"/>
        <w:rPr>
          <w:rtl/>
        </w:rPr>
      </w:pPr>
      <w:r>
        <w:rPr>
          <w:rtl/>
        </w:rPr>
        <w:br/>
        <w:t>יעקב אדרי (הליכוד):</w:t>
      </w:r>
    </w:p>
    <w:p w14:paraId="5593D961" w14:textId="77777777" w:rsidR="00000000" w:rsidRDefault="00373EE0">
      <w:pPr>
        <w:pStyle w:val="a0"/>
        <w:rPr>
          <w:rtl/>
        </w:rPr>
      </w:pPr>
    </w:p>
    <w:p w14:paraId="24074531" w14:textId="77777777" w:rsidR="00000000" w:rsidRDefault="00373EE0">
      <w:pPr>
        <w:pStyle w:val="a0"/>
        <w:rPr>
          <w:rFonts w:hint="cs"/>
          <w:rtl/>
        </w:rPr>
      </w:pPr>
      <w:r>
        <w:rPr>
          <w:rFonts w:hint="cs"/>
          <w:rtl/>
        </w:rPr>
        <w:t xml:space="preserve">הוא שאל - - - </w:t>
      </w:r>
    </w:p>
    <w:p w14:paraId="45F6324E" w14:textId="77777777" w:rsidR="00000000" w:rsidRDefault="00373EE0">
      <w:pPr>
        <w:pStyle w:val="af1"/>
        <w:rPr>
          <w:rtl/>
        </w:rPr>
      </w:pPr>
      <w:r>
        <w:rPr>
          <w:rtl/>
        </w:rPr>
        <w:br/>
        <w:t>היו"ר ראובן ריבלין:</w:t>
      </w:r>
    </w:p>
    <w:p w14:paraId="10F4BB72" w14:textId="77777777" w:rsidR="00000000" w:rsidRDefault="00373EE0">
      <w:pPr>
        <w:pStyle w:val="a0"/>
        <w:rPr>
          <w:rtl/>
        </w:rPr>
      </w:pPr>
    </w:p>
    <w:p w14:paraId="17C7C77A" w14:textId="77777777" w:rsidR="00000000" w:rsidRDefault="00373EE0">
      <w:pPr>
        <w:pStyle w:val="a0"/>
        <w:rPr>
          <w:rFonts w:hint="cs"/>
          <w:rtl/>
        </w:rPr>
      </w:pPr>
      <w:r>
        <w:rPr>
          <w:rFonts w:hint="cs"/>
          <w:rtl/>
        </w:rPr>
        <w:t>שמעתי. שאלתי אם זה שאלות ותשובות לחבר הכנסת ברכה. בבקשה.</w:t>
      </w:r>
    </w:p>
    <w:p w14:paraId="663C5C99" w14:textId="77777777" w:rsidR="00000000" w:rsidRDefault="00373EE0">
      <w:pPr>
        <w:pStyle w:val="af0"/>
        <w:rPr>
          <w:rtl/>
        </w:rPr>
      </w:pPr>
      <w:r>
        <w:rPr>
          <w:rtl/>
        </w:rPr>
        <w:br/>
        <w:t>מוחמד ברכה (חד"ש-תע"ל):</w:t>
      </w:r>
    </w:p>
    <w:p w14:paraId="34B94C26" w14:textId="77777777" w:rsidR="00000000" w:rsidRDefault="00373EE0">
      <w:pPr>
        <w:pStyle w:val="a0"/>
        <w:rPr>
          <w:rtl/>
        </w:rPr>
      </w:pPr>
    </w:p>
    <w:p w14:paraId="43AB1D3B" w14:textId="77777777" w:rsidR="00000000" w:rsidRDefault="00373EE0">
      <w:pPr>
        <w:pStyle w:val="a0"/>
        <w:rPr>
          <w:rFonts w:hint="cs"/>
          <w:rtl/>
        </w:rPr>
      </w:pPr>
      <w:r>
        <w:rPr>
          <w:rFonts w:hint="cs"/>
          <w:rtl/>
        </w:rPr>
        <w:t>- - -</w:t>
      </w:r>
    </w:p>
    <w:p w14:paraId="168D2898" w14:textId="77777777" w:rsidR="00000000" w:rsidRDefault="00373EE0">
      <w:pPr>
        <w:pStyle w:val="af1"/>
        <w:rPr>
          <w:rtl/>
        </w:rPr>
      </w:pPr>
      <w:r>
        <w:rPr>
          <w:rtl/>
        </w:rPr>
        <w:br/>
        <w:t>היו"ר ראובן ריבלין:</w:t>
      </w:r>
    </w:p>
    <w:p w14:paraId="405AFF9F" w14:textId="77777777" w:rsidR="00000000" w:rsidRDefault="00373EE0">
      <w:pPr>
        <w:pStyle w:val="a0"/>
        <w:rPr>
          <w:rtl/>
        </w:rPr>
      </w:pPr>
    </w:p>
    <w:p w14:paraId="7E0D5DA3" w14:textId="77777777" w:rsidR="00000000" w:rsidRDefault="00373EE0">
      <w:pPr>
        <w:pStyle w:val="a0"/>
        <w:rPr>
          <w:rFonts w:hint="cs"/>
          <w:rtl/>
        </w:rPr>
      </w:pPr>
      <w:r>
        <w:rPr>
          <w:rFonts w:hint="cs"/>
          <w:rtl/>
        </w:rPr>
        <w:t>חבר הכנסת ברכה, אדוני צריך לזכור שחבר הכנסת מח'ול על הדוכן. בבקשה.</w:t>
      </w:r>
    </w:p>
    <w:p w14:paraId="61CE1F1D" w14:textId="77777777" w:rsidR="00000000" w:rsidRDefault="00373EE0">
      <w:pPr>
        <w:pStyle w:val="a"/>
        <w:rPr>
          <w:rtl/>
        </w:rPr>
      </w:pPr>
    </w:p>
    <w:p w14:paraId="3B8C80C4" w14:textId="77777777" w:rsidR="00000000" w:rsidRDefault="00373EE0">
      <w:pPr>
        <w:pStyle w:val="a"/>
        <w:rPr>
          <w:rtl/>
        </w:rPr>
      </w:pPr>
      <w:r>
        <w:rPr>
          <w:rtl/>
        </w:rPr>
        <w:br/>
      </w:r>
      <w:bookmarkStart w:id="64" w:name="FS000000542T01_03_2004_17_11_37"/>
      <w:bookmarkStart w:id="65" w:name="_Toc70050340"/>
      <w:bookmarkEnd w:id="64"/>
      <w:r>
        <w:rPr>
          <w:rtl/>
        </w:rPr>
        <w:t>עסאם מח'ול (חד"ש-תע"ל):</w:t>
      </w:r>
      <w:bookmarkEnd w:id="65"/>
    </w:p>
    <w:p w14:paraId="1834A1E4" w14:textId="77777777" w:rsidR="00000000" w:rsidRDefault="00373EE0">
      <w:pPr>
        <w:pStyle w:val="a0"/>
        <w:rPr>
          <w:rtl/>
        </w:rPr>
      </w:pPr>
    </w:p>
    <w:p w14:paraId="363374A1" w14:textId="77777777" w:rsidR="00000000" w:rsidRDefault="00373EE0">
      <w:pPr>
        <w:pStyle w:val="a0"/>
        <w:rPr>
          <w:rFonts w:hint="cs"/>
          <w:rtl/>
        </w:rPr>
      </w:pPr>
      <w:r>
        <w:rPr>
          <w:rFonts w:hint="cs"/>
          <w:rtl/>
        </w:rPr>
        <w:t>אדוני היושב-ראש, חברי הכנסת,</w:t>
      </w:r>
      <w:r>
        <w:rPr>
          <w:rFonts w:hint="cs"/>
          <w:rtl/>
        </w:rPr>
        <w:t xml:space="preserve"> עם הרכבת הממשלה הזאת הודיעו לנו מעל במה זו שתקום ועדה לטיפול בבעיות האוכלוסייה הערבית, והודיעו לנו בחגיגיות שראש הממשלה שרון ביקש לעמוד בראש הוועדה הזאת. באותה הודעה אני שאלתי אם זה איום. היום, לאחר מעשה, אני חושב שזה לא רק איום, אלא זאת סכנה אמיתית. </w:t>
      </w:r>
    </w:p>
    <w:p w14:paraId="6F0E254B" w14:textId="77777777" w:rsidR="00000000" w:rsidRDefault="00373EE0">
      <w:pPr>
        <w:pStyle w:val="a0"/>
        <w:rPr>
          <w:rFonts w:hint="cs"/>
          <w:rtl/>
        </w:rPr>
      </w:pPr>
    </w:p>
    <w:p w14:paraId="0CB9A22A" w14:textId="77777777" w:rsidR="00000000" w:rsidRDefault="00373EE0">
      <w:pPr>
        <w:pStyle w:val="a0"/>
        <w:rPr>
          <w:rFonts w:hint="cs"/>
          <w:rtl/>
        </w:rPr>
      </w:pPr>
      <w:r>
        <w:rPr>
          <w:rFonts w:hint="cs"/>
          <w:rtl/>
        </w:rPr>
        <w:t>נר</w:t>
      </w:r>
      <w:r>
        <w:rPr>
          <w:rFonts w:hint="cs"/>
          <w:rtl/>
        </w:rPr>
        <w:t>אה שאף אחד לא מתכוון ולטפל לא מטפל בבעיות האוכלוסייה הערבית, אלא מטפלים באזרחים הערבים כבעיה. אולי יש מחלוקת בתוך הממשלה - יש כאלה שרואים בה בעיה דמוגרפית, ויש כאלה שרואים בה בעיה גנטית, ואז במרווח הזה מתנהל הוויכוח ומנצלים הזדמנות כדי לבוא חשבון עם האוכלו</w:t>
      </w:r>
      <w:r>
        <w:rPr>
          <w:rFonts w:hint="cs"/>
          <w:rtl/>
        </w:rPr>
        <w:t xml:space="preserve">סייה הערבית ועם תושבי הכפר בענה, כפי שקרה השבוע, כאשר יש שתי שאלות, שני חטאים קשים, נוראיים, שצריך להעמיד אותם. </w:t>
      </w:r>
    </w:p>
    <w:p w14:paraId="488ED8BC" w14:textId="77777777" w:rsidR="00000000" w:rsidRDefault="00373EE0">
      <w:pPr>
        <w:pStyle w:val="a0"/>
        <w:rPr>
          <w:rFonts w:hint="cs"/>
          <w:rtl/>
        </w:rPr>
      </w:pPr>
    </w:p>
    <w:p w14:paraId="2B1D75F8" w14:textId="77777777" w:rsidR="00000000" w:rsidRDefault="00373EE0">
      <w:pPr>
        <w:pStyle w:val="a0"/>
        <w:rPr>
          <w:rFonts w:hint="cs"/>
          <w:rtl/>
        </w:rPr>
      </w:pPr>
      <w:r>
        <w:rPr>
          <w:rFonts w:hint="cs"/>
          <w:rtl/>
        </w:rPr>
        <w:t>החטא האחד הוא הריסת הבתים - ותיכף אני אתייחס לזה. החטא השני הוא ההתעללות בתושבי הכפר, זה כיבוש הכפר מחדש, זה הניסיון להתייחס אל תושבי כפר בענה</w:t>
      </w:r>
      <w:r>
        <w:rPr>
          <w:rFonts w:hint="cs"/>
          <w:rtl/>
        </w:rPr>
        <w:t xml:space="preserve"> כאל ציבור עוין - - -</w:t>
      </w:r>
    </w:p>
    <w:p w14:paraId="2443847C" w14:textId="77777777" w:rsidR="00000000" w:rsidRDefault="00373EE0">
      <w:pPr>
        <w:pStyle w:val="af1"/>
        <w:rPr>
          <w:rtl/>
        </w:rPr>
      </w:pPr>
      <w:r>
        <w:rPr>
          <w:rtl/>
        </w:rPr>
        <w:br/>
        <w:t>היו"ר ראובן ריבלין:</w:t>
      </w:r>
    </w:p>
    <w:p w14:paraId="4D3E5746" w14:textId="77777777" w:rsidR="00000000" w:rsidRDefault="00373EE0">
      <w:pPr>
        <w:pStyle w:val="a0"/>
        <w:rPr>
          <w:rtl/>
        </w:rPr>
      </w:pPr>
    </w:p>
    <w:p w14:paraId="6BA6E42E" w14:textId="77777777" w:rsidR="00000000" w:rsidRDefault="00373EE0">
      <w:pPr>
        <w:pStyle w:val="a0"/>
        <w:rPr>
          <w:rFonts w:hint="cs"/>
          <w:rtl/>
        </w:rPr>
      </w:pPr>
      <w:r>
        <w:rPr>
          <w:rFonts w:hint="cs"/>
          <w:rtl/>
        </w:rPr>
        <w:t>בענה נכבש עוד פעם? מתי הוא נכבש פעם - - -</w:t>
      </w:r>
    </w:p>
    <w:p w14:paraId="7C8CAB0C" w14:textId="77777777" w:rsidR="00000000" w:rsidRDefault="00373EE0">
      <w:pPr>
        <w:pStyle w:val="af0"/>
        <w:rPr>
          <w:rtl/>
        </w:rPr>
      </w:pPr>
      <w:r>
        <w:rPr>
          <w:rtl/>
        </w:rPr>
        <w:br/>
        <w:t>טלב אלסאנע (רע"ם):</w:t>
      </w:r>
    </w:p>
    <w:p w14:paraId="3B8AF2C1" w14:textId="77777777" w:rsidR="00000000" w:rsidRDefault="00373EE0">
      <w:pPr>
        <w:pStyle w:val="a0"/>
        <w:rPr>
          <w:rtl/>
        </w:rPr>
      </w:pPr>
    </w:p>
    <w:p w14:paraId="5C8FB8A4" w14:textId="77777777" w:rsidR="00000000" w:rsidRDefault="00373EE0">
      <w:pPr>
        <w:pStyle w:val="a0"/>
        <w:rPr>
          <w:rFonts w:hint="cs"/>
          <w:rtl/>
        </w:rPr>
      </w:pPr>
      <w:r>
        <w:rPr>
          <w:rFonts w:hint="cs"/>
          <w:rtl/>
        </w:rPr>
        <w:t>השבוע - - -</w:t>
      </w:r>
    </w:p>
    <w:p w14:paraId="10AB6650" w14:textId="77777777" w:rsidR="00000000" w:rsidRDefault="00373EE0">
      <w:pPr>
        <w:pStyle w:val="af0"/>
        <w:rPr>
          <w:rtl/>
        </w:rPr>
      </w:pPr>
      <w:r>
        <w:rPr>
          <w:rtl/>
        </w:rPr>
        <w:br/>
        <w:t>ואסל טאהא (בל"ד):</w:t>
      </w:r>
    </w:p>
    <w:p w14:paraId="1A80D2C6" w14:textId="77777777" w:rsidR="00000000" w:rsidRDefault="00373EE0">
      <w:pPr>
        <w:pStyle w:val="a0"/>
        <w:rPr>
          <w:rtl/>
        </w:rPr>
      </w:pPr>
    </w:p>
    <w:p w14:paraId="5B22A2E3" w14:textId="77777777" w:rsidR="00000000" w:rsidRDefault="00373EE0">
      <w:pPr>
        <w:pStyle w:val="a0"/>
        <w:rPr>
          <w:rFonts w:hint="cs"/>
          <w:rtl/>
        </w:rPr>
      </w:pPr>
      <w:r>
        <w:rPr>
          <w:rFonts w:hint="cs"/>
          <w:rtl/>
        </w:rPr>
        <w:t>- - -</w:t>
      </w:r>
    </w:p>
    <w:p w14:paraId="5ACFB7B4" w14:textId="77777777" w:rsidR="00000000" w:rsidRDefault="00373EE0">
      <w:pPr>
        <w:pStyle w:val="af0"/>
        <w:rPr>
          <w:rtl/>
        </w:rPr>
      </w:pPr>
      <w:r>
        <w:rPr>
          <w:rtl/>
        </w:rPr>
        <w:br/>
        <w:t>עבד-אלמאלכ דהאמשה (רע"ם):</w:t>
      </w:r>
    </w:p>
    <w:p w14:paraId="6DC75B0A" w14:textId="77777777" w:rsidR="00000000" w:rsidRDefault="00373EE0">
      <w:pPr>
        <w:pStyle w:val="a0"/>
        <w:rPr>
          <w:rtl/>
        </w:rPr>
      </w:pPr>
    </w:p>
    <w:p w14:paraId="13FC88FE" w14:textId="77777777" w:rsidR="00000000" w:rsidRDefault="00373EE0">
      <w:pPr>
        <w:pStyle w:val="a0"/>
        <w:rPr>
          <w:rFonts w:hint="cs"/>
          <w:rtl/>
        </w:rPr>
      </w:pPr>
      <w:r>
        <w:rPr>
          <w:rFonts w:hint="cs"/>
          <w:rtl/>
        </w:rPr>
        <w:t>- - -</w:t>
      </w:r>
    </w:p>
    <w:p w14:paraId="5A204393" w14:textId="77777777" w:rsidR="00000000" w:rsidRDefault="00373EE0">
      <w:pPr>
        <w:pStyle w:val="-"/>
        <w:rPr>
          <w:rtl/>
        </w:rPr>
      </w:pPr>
      <w:r>
        <w:rPr>
          <w:rtl/>
        </w:rPr>
        <w:br/>
      </w:r>
      <w:bookmarkStart w:id="66" w:name="FS000000542T01_03_2004_17_18_10C"/>
      <w:bookmarkEnd w:id="66"/>
      <w:r>
        <w:rPr>
          <w:rtl/>
        </w:rPr>
        <w:t>עסאם מח'ול (חד"ש-תע"ל):</w:t>
      </w:r>
    </w:p>
    <w:p w14:paraId="22CD4D4C" w14:textId="77777777" w:rsidR="00000000" w:rsidRDefault="00373EE0">
      <w:pPr>
        <w:pStyle w:val="a0"/>
        <w:rPr>
          <w:rtl/>
        </w:rPr>
      </w:pPr>
    </w:p>
    <w:p w14:paraId="391B2FDB" w14:textId="77777777" w:rsidR="00000000" w:rsidRDefault="00373EE0">
      <w:pPr>
        <w:pStyle w:val="a0"/>
        <w:rPr>
          <w:rFonts w:hint="cs"/>
          <w:rtl/>
        </w:rPr>
      </w:pPr>
      <w:r>
        <w:rPr>
          <w:rFonts w:hint="cs"/>
          <w:rtl/>
        </w:rPr>
        <w:t>הייתי רוצה לצחוק על זה, אבל מי שהיה בבענה השבוע, לא</w:t>
      </w:r>
      <w:r>
        <w:rPr>
          <w:rFonts w:hint="cs"/>
          <w:rtl/>
        </w:rPr>
        <w:t xml:space="preserve"> יכול - - -</w:t>
      </w:r>
    </w:p>
    <w:p w14:paraId="6307B6D4" w14:textId="77777777" w:rsidR="00000000" w:rsidRDefault="00373EE0">
      <w:pPr>
        <w:pStyle w:val="af1"/>
        <w:rPr>
          <w:rtl/>
        </w:rPr>
      </w:pPr>
      <w:r>
        <w:rPr>
          <w:rtl/>
        </w:rPr>
        <w:br/>
        <w:t>היו"ר ראובן ריבלין:</w:t>
      </w:r>
    </w:p>
    <w:p w14:paraId="39FDCDCA" w14:textId="77777777" w:rsidR="00000000" w:rsidRDefault="00373EE0">
      <w:pPr>
        <w:pStyle w:val="a0"/>
        <w:rPr>
          <w:rtl/>
        </w:rPr>
      </w:pPr>
    </w:p>
    <w:p w14:paraId="58CC9200" w14:textId="77777777" w:rsidR="00000000" w:rsidRDefault="00373EE0">
      <w:pPr>
        <w:pStyle w:val="a0"/>
        <w:rPr>
          <w:rFonts w:hint="cs"/>
          <w:rtl/>
        </w:rPr>
      </w:pPr>
      <w:r>
        <w:rPr>
          <w:rFonts w:hint="cs"/>
          <w:rtl/>
        </w:rPr>
        <w:t>חבר הכנסת מח'ול, חלילה. קודם כול, אני לא צוחק על שום דבר כשבית נהרס. אני רק רוצה להבין - כי זה חידוש - זאת אומרת יש לנו כיבוש חדש. גם 1948 הוא כיבוש. אני רק רוצה לדעת - אני שומע את דברך בצימאון - אני שומע את דברך בצימאון כ</w:t>
      </w:r>
      <w:r>
        <w:rPr>
          <w:rFonts w:hint="cs"/>
          <w:rtl/>
        </w:rPr>
        <w:t>שאתה מדבר על יהודים בין הים לירדן, ואני מקבל - אתה פלסטיני, אני פלסטיני - - -</w:t>
      </w:r>
    </w:p>
    <w:p w14:paraId="3B09FF1D" w14:textId="77777777" w:rsidR="00000000" w:rsidRDefault="00373EE0">
      <w:pPr>
        <w:pStyle w:val="-"/>
        <w:rPr>
          <w:rtl/>
        </w:rPr>
      </w:pPr>
      <w:bookmarkStart w:id="67" w:name="FS000000542T01_03_2004_17_24_15C"/>
      <w:bookmarkEnd w:id="67"/>
      <w:r>
        <w:rPr>
          <w:rtl/>
        </w:rPr>
        <w:br/>
        <w:t>עסאם מח'ול (חד"ש-תע"ל):</w:t>
      </w:r>
    </w:p>
    <w:p w14:paraId="098CD1B5" w14:textId="77777777" w:rsidR="00000000" w:rsidRDefault="00373EE0">
      <w:pPr>
        <w:pStyle w:val="a0"/>
        <w:rPr>
          <w:rtl/>
        </w:rPr>
      </w:pPr>
    </w:p>
    <w:p w14:paraId="7A55BBE1" w14:textId="77777777" w:rsidR="00000000" w:rsidRDefault="00373EE0">
      <w:pPr>
        <w:pStyle w:val="a0"/>
        <w:rPr>
          <w:rFonts w:hint="cs"/>
          <w:rtl/>
        </w:rPr>
      </w:pPr>
      <w:r>
        <w:rPr>
          <w:rFonts w:hint="cs"/>
          <w:rtl/>
        </w:rPr>
        <w:t>ב-1948 נכבש פעם ראשונה, ועכשיו היה ניסיון לכבוש אותו פעם שנייה - - -</w:t>
      </w:r>
    </w:p>
    <w:p w14:paraId="4615B09B" w14:textId="77777777" w:rsidR="00000000" w:rsidRDefault="00373EE0">
      <w:pPr>
        <w:pStyle w:val="af1"/>
        <w:rPr>
          <w:rtl/>
        </w:rPr>
      </w:pPr>
      <w:r>
        <w:rPr>
          <w:rtl/>
        </w:rPr>
        <w:br/>
        <w:t>היו"ר ראובן ריבלין:</w:t>
      </w:r>
    </w:p>
    <w:p w14:paraId="49250C8A" w14:textId="77777777" w:rsidR="00000000" w:rsidRDefault="00373EE0">
      <w:pPr>
        <w:pStyle w:val="a0"/>
        <w:rPr>
          <w:rtl/>
        </w:rPr>
      </w:pPr>
    </w:p>
    <w:p w14:paraId="2D5EE8FE" w14:textId="77777777" w:rsidR="00000000" w:rsidRDefault="00373EE0">
      <w:pPr>
        <w:pStyle w:val="a0"/>
        <w:rPr>
          <w:rFonts w:hint="cs"/>
          <w:rtl/>
        </w:rPr>
      </w:pPr>
      <w:r>
        <w:rPr>
          <w:rFonts w:hint="cs"/>
          <w:rtl/>
        </w:rPr>
        <w:t>הבנתי. זאת אומרת, גם 1948 - - -</w:t>
      </w:r>
    </w:p>
    <w:p w14:paraId="2D1D3077" w14:textId="77777777" w:rsidR="00000000" w:rsidRDefault="00373EE0">
      <w:pPr>
        <w:pStyle w:val="-"/>
        <w:rPr>
          <w:rtl/>
        </w:rPr>
      </w:pPr>
      <w:r>
        <w:rPr>
          <w:rtl/>
        </w:rPr>
        <w:br/>
      </w:r>
      <w:bookmarkStart w:id="68" w:name="FS000000542T01_03_2004_17_24_51C"/>
      <w:bookmarkEnd w:id="68"/>
      <w:r>
        <w:rPr>
          <w:rtl/>
        </w:rPr>
        <w:t>עסאם מח'ול (חד"ש-תע"ל):</w:t>
      </w:r>
    </w:p>
    <w:p w14:paraId="53D9170D" w14:textId="77777777" w:rsidR="00000000" w:rsidRDefault="00373EE0">
      <w:pPr>
        <w:pStyle w:val="a0"/>
        <w:rPr>
          <w:rtl/>
        </w:rPr>
      </w:pPr>
    </w:p>
    <w:p w14:paraId="4A56350C" w14:textId="77777777" w:rsidR="00000000" w:rsidRDefault="00373EE0">
      <w:pPr>
        <w:pStyle w:val="a0"/>
        <w:rPr>
          <w:rFonts w:hint="cs"/>
          <w:rtl/>
        </w:rPr>
      </w:pPr>
      <w:r>
        <w:rPr>
          <w:rFonts w:hint="cs"/>
          <w:rtl/>
        </w:rPr>
        <w:t xml:space="preserve">עם </w:t>
      </w:r>
      <w:r>
        <w:rPr>
          <w:rFonts w:hint="cs"/>
          <w:rtl/>
        </w:rPr>
        <w:t xml:space="preserve">הכיבוש הראשון, שיצר מציאות פוליטית מדינית מסוימת - - </w:t>
      </w:r>
    </w:p>
    <w:p w14:paraId="683DF9B4" w14:textId="77777777" w:rsidR="00000000" w:rsidRDefault="00373EE0">
      <w:pPr>
        <w:pStyle w:val="af1"/>
        <w:rPr>
          <w:rtl/>
        </w:rPr>
      </w:pPr>
      <w:r>
        <w:rPr>
          <w:rtl/>
        </w:rPr>
        <w:br/>
        <w:t>היו"ר ראובן ריבלין:</w:t>
      </w:r>
    </w:p>
    <w:p w14:paraId="2CA16142" w14:textId="77777777" w:rsidR="00000000" w:rsidRDefault="00373EE0">
      <w:pPr>
        <w:pStyle w:val="a0"/>
        <w:rPr>
          <w:rtl/>
        </w:rPr>
      </w:pPr>
    </w:p>
    <w:p w14:paraId="461CE5E9" w14:textId="77777777" w:rsidR="00000000" w:rsidRDefault="00373EE0">
      <w:pPr>
        <w:pStyle w:val="a0"/>
        <w:rPr>
          <w:rFonts w:hint="cs"/>
          <w:rtl/>
        </w:rPr>
      </w:pPr>
      <w:r>
        <w:rPr>
          <w:rFonts w:hint="cs"/>
          <w:rtl/>
        </w:rPr>
        <w:t>מאה אחוז.</w:t>
      </w:r>
    </w:p>
    <w:p w14:paraId="5DACF9AE" w14:textId="77777777" w:rsidR="00000000" w:rsidRDefault="00373EE0">
      <w:pPr>
        <w:pStyle w:val="-"/>
        <w:rPr>
          <w:rtl/>
        </w:rPr>
      </w:pPr>
      <w:r>
        <w:rPr>
          <w:rtl/>
        </w:rPr>
        <w:br/>
      </w:r>
      <w:bookmarkStart w:id="69" w:name="FS000000542T01_03_2004_17_25_41C"/>
      <w:bookmarkEnd w:id="69"/>
      <w:r>
        <w:rPr>
          <w:rtl/>
        </w:rPr>
        <w:t>עסאם מח'ול (חד"ש-תע"ל):</w:t>
      </w:r>
    </w:p>
    <w:p w14:paraId="4FF3607A" w14:textId="77777777" w:rsidR="00000000" w:rsidRDefault="00373EE0">
      <w:pPr>
        <w:pStyle w:val="a0"/>
        <w:rPr>
          <w:rtl/>
        </w:rPr>
      </w:pPr>
    </w:p>
    <w:p w14:paraId="46C9011C" w14:textId="77777777" w:rsidR="00000000" w:rsidRDefault="00373EE0">
      <w:pPr>
        <w:pStyle w:val="a0"/>
        <w:rPr>
          <w:rFonts w:hint="cs"/>
          <w:rtl/>
        </w:rPr>
      </w:pPr>
      <w:r>
        <w:rPr>
          <w:rFonts w:hint="cs"/>
          <w:rtl/>
        </w:rPr>
        <w:t xml:space="preserve">- -  יש השלמה.  </w:t>
      </w:r>
    </w:p>
    <w:p w14:paraId="283C7261" w14:textId="77777777" w:rsidR="00000000" w:rsidRDefault="00373EE0">
      <w:pPr>
        <w:pStyle w:val="af1"/>
        <w:rPr>
          <w:rtl/>
        </w:rPr>
      </w:pPr>
      <w:r>
        <w:rPr>
          <w:rtl/>
        </w:rPr>
        <w:br/>
        <w:t>היו"ר ראובן ריבלין:</w:t>
      </w:r>
    </w:p>
    <w:p w14:paraId="31FCB999" w14:textId="77777777" w:rsidR="00000000" w:rsidRDefault="00373EE0">
      <w:pPr>
        <w:pStyle w:val="a0"/>
        <w:rPr>
          <w:rtl/>
        </w:rPr>
      </w:pPr>
    </w:p>
    <w:p w14:paraId="4768EB90" w14:textId="77777777" w:rsidR="00000000" w:rsidRDefault="00373EE0">
      <w:pPr>
        <w:pStyle w:val="a0"/>
        <w:rPr>
          <w:rFonts w:hint="cs"/>
          <w:rtl/>
        </w:rPr>
      </w:pPr>
      <w:r>
        <w:rPr>
          <w:rFonts w:hint="cs"/>
          <w:rtl/>
        </w:rPr>
        <w:t>מאה אחוז, בסדר.</w:t>
      </w:r>
    </w:p>
    <w:p w14:paraId="1F21CA02" w14:textId="77777777" w:rsidR="00000000" w:rsidRDefault="00373EE0">
      <w:pPr>
        <w:pStyle w:val="-"/>
        <w:rPr>
          <w:rtl/>
        </w:rPr>
      </w:pPr>
      <w:r>
        <w:rPr>
          <w:rtl/>
        </w:rPr>
        <w:br/>
      </w:r>
      <w:bookmarkStart w:id="70" w:name="FS000000542T01_03_2004_17_26_02C"/>
      <w:bookmarkEnd w:id="70"/>
      <w:r>
        <w:rPr>
          <w:rtl/>
        </w:rPr>
        <w:t>עסאם מח'ול (חד"ש-תע"ל):</w:t>
      </w:r>
    </w:p>
    <w:p w14:paraId="6E4F6845" w14:textId="77777777" w:rsidR="00000000" w:rsidRDefault="00373EE0">
      <w:pPr>
        <w:pStyle w:val="a0"/>
        <w:rPr>
          <w:rtl/>
        </w:rPr>
      </w:pPr>
    </w:p>
    <w:p w14:paraId="77600C16" w14:textId="77777777" w:rsidR="00000000" w:rsidRDefault="00373EE0">
      <w:pPr>
        <w:pStyle w:val="a0"/>
        <w:rPr>
          <w:rFonts w:hint="cs"/>
          <w:rtl/>
        </w:rPr>
      </w:pPr>
      <w:r>
        <w:rPr>
          <w:rFonts w:hint="cs"/>
          <w:rtl/>
        </w:rPr>
        <w:t xml:space="preserve">עם הכיבוש הזה, החדש, אין השלמה ולא תהיה. </w:t>
      </w:r>
    </w:p>
    <w:p w14:paraId="3ABC8CEC" w14:textId="77777777" w:rsidR="00000000" w:rsidRDefault="00373EE0">
      <w:pPr>
        <w:pStyle w:val="af1"/>
        <w:rPr>
          <w:rtl/>
        </w:rPr>
      </w:pPr>
      <w:r>
        <w:rPr>
          <w:rtl/>
        </w:rPr>
        <w:br/>
        <w:t>היו"ר ראובן ריבלין:</w:t>
      </w:r>
    </w:p>
    <w:p w14:paraId="6E7706FC" w14:textId="77777777" w:rsidR="00000000" w:rsidRDefault="00373EE0">
      <w:pPr>
        <w:pStyle w:val="a0"/>
        <w:rPr>
          <w:rtl/>
        </w:rPr>
      </w:pPr>
    </w:p>
    <w:p w14:paraId="6753D5CD" w14:textId="77777777" w:rsidR="00000000" w:rsidRDefault="00373EE0">
      <w:pPr>
        <w:pStyle w:val="a0"/>
        <w:rPr>
          <w:rFonts w:hint="cs"/>
          <w:rtl/>
        </w:rPr>
      </w:pPr>
      <w:r>
        <w:rPr>
          <w:rFonts w:hint="cs"/>
          <w:rtl/>
        </w:rPr>
        <w:t>כיבוש זה לא טוב, אמר ראש הממשלה.</w:t>
      </w:r>
    </w:p>
    <w:p w14:paraId="163DF4D0" w14:textId="77777777" w:rsidR="00000000" w:rsidRDefault="00373EE0">
      <w:pPr>
        <w:pStyle w:val="-"/>
        <w:rPr>
          <w:rtl/>
        </w:rPr>
      </w:pPr>
      <w:r>
        <w:rPr>
          <w:rtl/>
        </w:rPr>
        <w:br/>
      </w:r>
      <w:bookmarkStart w:id="71" w:name="FS000000542T01_03_2004_17_26_23C"/>
      <w:bookmarkEnd w:id="71"/>
      <w:r>
        <w:rPr>
          <w:rtl/>
        </w:rPr>
        <w:t>עסאם מח'ול (חד"ש-תע"ל):</w:t>
      </w:r>
    </w:p>
    <w:p w14:paraId="61E59325" w14:textId="77777777" w:rsidR="00000000" w:rsidRDefault="00373EE0">
      <w:pPr>
        <w:pStyle w:val="a0"/>
        <w:rPr>
          <w:rtl/>
        </w:rPr>
      </w:pPr>
    </w:p>
    <w:p w14:paraId="3F4AEC80" w14:textId="77777777" w:rsidR="00000000" w:rsidRDefault="00373EE0">
      <w:pPr>
        <w:pStyle w:val="a0"/>
        <w:rPr>
          <w:rFonts w:hint="cs"/>
          <w:rtl/>
        </w:rPr>
      </w:pPr>
      <w:r>
        <w:rPr>
          <w:rFonts w:hint="cs"/>
          <w:rtl/>
        </w:rPr>
        <w:t xml:space="preserve">או.קיי. </w:t>
      </w:r>
    </w:p>
    <w:p w14:paraId="385FC038" w14:textId="77777777" w:rsidR="00000000" w:rsidRDefault="00373EE0">
      <w:pPr>
        <w:pStyle w:val="af0"/>
        <w:rPr>
          <w:rtl/>
        </w:rPr>
      </w:pPr>
      <w:r>
        <w:rPr>
          <w:rtl/>
        </w:rPr>
        <w:br/>
        <w:t>רוחמה אברהם (הליכוד):</w:t>
      </w:r>
    </w:p>
    <w:p w14:paraId="4C5DF664" w14:textId="77777777" w:rsidR="00000000" w:rsidRDefault="00373EE0">
      <w:pPr>
        <w:pStyle w:val="a0"/>
        <w:rPr>
          <w:rtl/>
        </w:rPr>
      </w:pPr>
    </w:p>
    <w:p w14:paraId="4BC23032" w14:textId="77777777" w:rsidR="00000000" w:rsidRDefault="00373EE0">
      <w:pPr>
        <w:pStyle w:val="a0"/>
        <w:rPr>
          <w:rFonts w:hint="cs"/>
          <w:rtl/>
        </w:rPr>
      </w:pPr>
      <w:r>
        <w:rPr>
          <w:rFonts w:hint="cs"/>
          <w:rtl/>
        </w:rPr>
        <w:t>כיבוש חדש - - -</w:t>
      </w:r>
    </w:p>
    <w:p w14:paraId="73BFCE25" w14:textId="77777777" w:rsidR="00000000" w:rsidRDefault="00373EE0">
      <w:pPr>
        <w:pStyle w:val="af1"/>
        <w:rPr>
          <w:rtl/>
        </w:rPr>
      </w:pPr>
      <w:r>
        <w:rPr>
          <w:rtl/>
        </w:rPr>
        <w:br/>
        <w:t>היו"ר ראובן ריבלין:</w:t>
      </w:r>
    </w:p>
    <w:p w14:paraId="2054556F" w14:textId="77777777" w:rsidR="00000000" w:rsidRDefault="00373EE0">
      <w:pPr>
        <w:pStyle w:val="a0"/>
        <w:rPr>
          <w:rtl/>
        </w:rPr>
      </w:pPr>
    </w:p>
    <w:p w14:paraId="5E5E3DB1" w14:textId="77777777" w:rsidR="00000000" w:rsidRDefault="00373EE0">
      <w:pPr>
        <w:pStyle w:val="a0"/>
        <w:rPr>
          <w:rFonts w:hint="cs"/>
          <w:rtl/>
        </w:rPr>
      </w:pPr>
      <w:r>
        <w:rPr>
          <w:rFonts w:hint="cs"/>
          <w:rtl/>
        </w:rPr>
        <w:t>אמר, כיבוש זה לא טוב, זאת אומרת הכיבוש של 1948 גם לא טוב, ואנחנו מתחילים להיות בבעיה.</w:t>
      </w:r>
    </w:p>
    <w:p w14:paraId="60719C3F" w14:textId="77777777" w:rsidR="00000000" w:rsidRDefault="00373EE0">
      <w:pPr>
        <w:pStyle w:val="af0"/>
        <w:rPr>
          <w:rtl/>
        </w:rPr>
      </w:pPr>
      <w:r>
        <w:rPr>
          <w:rtl/>
        </w:rPr>
        <w:br/>
        <w:t>רוחמה אברהם (הליכוד):</w:t>
      </w:r>
    </w:p>
    <w:p w14:paraId="0183FAC7" w14:textId="77777777" w:rsidR="00000000" w:rsidRDefault="00373EE0">
      <w:pPr>
        <w:pStyle w:val="a0"/>
        <w:rPr>
          <w:rtl/>
        </w:rPr>
      </w:pPr>
    </w:p>
    <w:p w14:paraId="3F384842" w14:textId="77777777" w:rsidR="00000000" w:rsidRDefault="00373EE0">
      <w:pPr>
        <w:pStyle w:val="a0"/>
        <w:rPr>
          <w:rFonts w:hint="cs"/>
          <w:rtl/>
        </w:rPr>
      </w:pPr>
      <w:r>
        <w:rPr>
          <w:rFonts w:hint="cs"/>
          <w:rtl/>
        </w:rPr>
        <w:t>יש חדש ויש ישן.</w:t>
      </w:r>
      <w:r>
        <w:rPr>
          <w:rFonts w:hint="cs"/>
          <w:rtl/>
        </w:rPr>
        <w:t xml:space="preserve"> </w:t>
      </w:r>
    </w:p>
    <w:p w14:paraId="6D38ED02" w14:textId="77777777" w:rsidR="00000000" w:rsidRDefault="00373EE0">
      <w:pPr>
        <w:pStyle w:val="af0"/>
        <w:rPr>
          <w:rtl/>
        </w:rPr>
      </w:pPr>
      <w:r>
        <w:rPr>
          <w:rtl/>
        </w:rPr>
        <w:br/>
        <w:t>עבד-אלמאלכ דהאמשה (רע"ם):</w:t>
      </w:r>
    </w:p>
    <w:p w14:paraId="3BE953A6" w14:textId="77777777" w:rsidR="00000000" w:rsidRDefault="00373EE0">
      <w:pPr>
        <w:pStyle w:val="a0"/>
        <w:rPr>
          <w:rtl/>
        </w:rPr>
      </w:pPr>
    </w:p>
    <w:p w14:paraId="013ACCC4" w14:textId="77777777" w:rsidR="00000000" w:rsidRDefault="00373EE0">
      <w:pPr>
        <w:pStyle w:val="a0"/>
        <w:rPr>
          <w:rFonts w:hint="cs"/>
          <w:rtl/>
        </w:rPr>
      </w:pPr>
      <w:r>
        <w:rPr>
          <w:rFonts w:hint="cs"/>
          <w:rtl/>
        </w:rPr>
        <w:t>למה? - - -</w:t>
      </w:r>
    </w:p>
    <w:p w14:paraId="47CE3D4A" w14:textId="77777777" w:rsidR="00000000" w:rsidRDefault="00373EE0">
      <w:pPr>
        <w:pStyle w:val="af1"/>
        <w:rPr>
          <w:rtl/>
        </w:rPr>
      </w:pPr>
      <w:r>
        <w:rPr>
          <w:rtl/>
        </w:rPr>
        <w:br/>
        <w:t>היו"ר ראובן ריבלין:</w:t>
      </w:r>
    </w:p>
    <w:p w14:paraId="4E1221AA" w14:textId="77777777" w:rsidR="00000000" w:rsidRDefault="00373EE0">
      <w:pPr>
        <w:pStyle w:val="a0"/>
        <w:rPr>
          <w:rtl/>
        </w:rPr>
      </w:pPr>
    </w:p>
    <w:p w14:paraId="28A25DA3" w14:textId="77777777" w:rsidR="00000000" w:rsidRDefault="00373EE0">
      <w:pPr>
        <w:pStyle w:val="a0"/>
        <w:rPr>
          <w:rFonts w:hint="cs"/>
          <w:rtl/>
        </w:rPr>
      </w:pPr>
      <w:r>
        <w:rPr>
          <w:rFonts w:hint="cs"/>
          <w:rtl/>
        </w:rPr>
        <w:t xml:space="preserve">אני לא. אני, אישית, לא. אני, אין לי בעיה - אני לפי כל אמנה נמצא פה. </w:t>
      </w:r>
    </w:p>
    <w:p w14:paraId="77EEF8C0" w14:textId="77777777" w:rsidR="00000000" w:rsidRDefault="00373EE0">
      <w:pPr>
        <w:pStyle w:val="-"/>
        <w:rPr>
          <w:rtl/>
        </w:rPr>
      </w:pPr>
      <w:r>
        <w:rPr>
          <w:rtl/>
        </w:rPr>
        <w:br/>
      </w:r>
      <w:bookmarkStart w:id="72" w:name="FS000000542T01_03_2004_17_28_42C"/>
      <w:bookmarkEnd w:id="72"/>
      <w:r>
        <w:rPr>
          <w:rtl/>
        </w:rPr>
        <w:t>עסאם מח'ול (חד"ש-תע"ל):</w:t>
      </w:r>
    </w:p>
    <w:p w14:paraId="25C9C2FB" w14:textId="77777777" w:rsidR="00000000" w:rsidRDefault="00373EE0">
      <w:pPr>
        <w:pStyle w:val="a0"/>
        <w:rPr>
          <w:rtl/>
        </w:rPr>
      </w:pPr>
    </w:p>
    <w:p w14:paraId="4849D9F2" w14:textId="77777777" w:rsidR="00000000" w:rsidRDefault="00373EE0">
      <w:pPr>
        <w:pStyle w:val="a0"/>
        <w:rPr>
          <w:rFonts w:hint="cs"/>
          <w:rtl/>
        </w:rPr>
      </w:pPr>
      <w:r>
        <w:rPr>
          <w:rFonts w:hint="cs"/>
          <w:rtl/>
        </w:rPr>
        <w:t xml:space="preserve">אדוני היושב-ראש, יש בעיה יותר קשה מהפולמוס הזה. </w:t>
      </w:r>
    </w:p>
    <w:p w14:paraId="543AECAF" w14:textId="77777777" w:rsidR="00000000" w:rsidRDefault="00373EE0">
      <w:pPr>
        <w:pStyle w:val="af0"/>
        <w:rPr>
          <w:rtl/>
        </w:rPr>
      </w:pPr>
      <w:r>
        <w:rPr>
          <w:rtl/>
        </w:rPr>
        <w:br/>
        <w:t>רוחמה אברהם (הליכוד):</w:t>
      </w:r>
    </w:p>
    <w:p w14:paraId="7396D242" w14:textId="77777777" w:rsidR="00000000" w:rsidRDefault="00373EE0">
      <w:pPr>
        <w:pStyle w:val="a0"/>
        <w:rPr>
          <w:rtl/>
        </w:rPr>
      </w:pPr>
    </w:p>
    <w:p w14:paraId="7C0D2243" w14:textId="77777777" w:rsidR="00000000" w:rsidRDefault="00373EE0">
      <w:pPr>
        <w:pStyle w:val="a0"/>
        <w:rPr>
          <w:rFonts w:hint="cs"/>
          <w:rtl/>
        </w:rPr>
      </w:pPr>
      <w:r>
        <w:rPr>
          <w:rFonts w:hint="cs"/>
          <w:rtl/>
        </w:rPr>
        <w:t>- - -</w:t>
      </w:r>
    </w:p>
    <w:p w14:paraId="1EE860F3" w14:textId="77777777" w:rsidR="00000000" w:rsidRDefault="00373EE0">
      <w:pPr>
        <w:pStyle w:val="af1"/>
        <w:rPr>
          <w:rtl/>
        </w:rPr>
      </w:pPr>
      <w:r>
        <w:rPr>
          <w:rtl/>
        </w:rPr>
        <w:br/>
        <w:t>היו"ר ראובן ריבלין</w:t>
      </w:r>
      <w:r>
        <w:rPr>
          <w:rtl/>
        </w:rPr>
        <w:t>:</w:t>
      </w:r>
    </w:p>
    <w:p w14:paraId="53DC0073" w14:textId="77777777" w:rsidR="00000000" w:rsidRDefault="00373EE0">
      <w:pPr>
        <w:pStyle w:val="a0"/>
        <w:rPr>
          <w:rtl/>
        </w:rPr>
      </w:pPr>
    </w:p>
    <w:p w14:paraId="3A0A2221" w14:textId="77777777" w:rsidR="00000000" w:rsidRDefault="00373EE0">
      <w:pPr>
        <w:pStyle w:val="a0"/>
        <w:rPr>
          <w:rFonts w:hint="cs"/>
          <w:rtl/>
        </w:rPr>
      </w:pPr>
      <w:r>
        <w:rPr>
          <w:rFonts w:hint="cs"/>
          <w:rtl/>
        </w:rPr>
        <w:t xml:space="preserve">לא. זה פולמוס חדש מעניין מאוד. </w:t>
      </w:r>
    </w:p>
    <w:p w14:paraId="31CC2A79" w14:textId="77777777" w:rsidR="00000000" w:rsidRDefault="00373EE0">
      <w:pPr>
        <w:pStyle w:val="-"/>
        <w:rPr>
          <w:rtl/>
        </w:rPr>
      </w:pPr>
      <w:r>
        <w:rPr>
          <w:rtl/>
        </w:rPr>
        <w:br/>
      </w:r>
      <w:bookmarkStart w:id="73" w:name="FS000000542T01_03_2004_17_29_30C"/>
      <w:bookmarkEnd w:id="73"/>
      <w:r>
        <w:rPr>
          <w:rtl/>
        </w:rPr>
        <w:t>עסאם מח'ול (חד"ש-תע"ל):</w:t>
      </w:r>
    </w:p>
    <w:p w14:paraId="00863FAC" w14:textId="77777777" w:rsidR="00000000" w:rsidRDefault="00373EE0">
      <w:pPr>
        <w:pStyle w:val="a0"/>
        <w:rPr>
          <w:rtl/>
        </w:rPr>
      </w:pPr>
    </w:p>
    <w:p w14:paraId="3945698C" w14:textId="77777777" w:rsidR="00000000" w:rsidRDefault="00373EE0">
      <w:pPr>
        <w:pStyle w:val="a0"/>
        <w:rPr>
          <w:rFonts w:hint="cs"/>
          <w:rtl/>
        </w:rPr>
      </w:pPr>
      <w:r>
        <w:rPr>
          <w:rFonts w:hint="cs"/>
          <w:rtl/>
        </w:rPr>
        <w:t>מישהו חשב בממשלה, ולאחר מנה גדושה של הסתה ושיסוי חסרי תקדים נגד הגליל, נגד בענה, נגד - אם תרצו - השחקן מוחמד בכרי, וחשבו שבענה יכול להפוך לטרף קל ולשיעור שאפשר ללמד לפיו אחרים, לחנך אחרים. זאת הי</w:t>
      </w:r>
      <w:r>
        <w:rPr>
          <w:rFonts w:hint="cs"/>
          <w:rtl/>
        </w:rPr>
        <w:t xml:space="preserve">תה האווירה וזאת היתה הרוח של ההתנהגות של המשטרה ביום רביעי שעבר בכפר בענה, ואני אגיד דברים קונקרטיים. </w:t>
      </w:r>
    </w:p>
    <w:p w14:paraId="36EF0550" w14:textId="77777777" w:rsidR="00000000" w:rsidRDefault="00373EE0">
      <w:pPr>
        <w:pStyle w:val="a0"/>
        <w:rPr>
          <w:rFonts w:hint="cs"/>
          <w:rtl/>
        </w:rPr>
      </w:pPr>
    </w:p>
    <w:p w14:paraId="0AABB11F" w14:textId="77777777" w:rsidR="00000000" w:rsidRDefault="00373EE0">
      <w:pPr>
        <w:pStyle w:val="a0"/>
        <w:rPr>
          <w:rFonts w:hint="cs"/>
          <w:rtl/>
        </w:rPr>
      </w:pPr>
      <w:r>
        <w:rPr>
          <w:rFonts w:hint="cs"/>
          <w:rtl/>
        </w:rPr>
        <w:t>אני לא רוצה - אומנם האמירה הכללית הראשונית, שם סוגרים את הכול, אומרים: יש בנייה בלתי חוקית. ביום חמישי שחלף השתתפתי בישיבת ועדת המעקב העליונה של האוכלוס</w:t>
      </w:r>
      <w:r>
        <w:rPr>
          <w:rFonts w:hint="cs"/>
          <w:rtl/>
        </w:rPr>
        <w:t xml:space="preserve">ייה הערבית, ואני רוצה להעביר לממלא-מקום ראש הממשלה את הקריאה של הנהגת האוכלוסייה הערבית - אנחנו קוראים לממשלה: תאפשרו לנו לבנות בנייה מאושרת ברשיון. אנחנו באים בטענות לממשלה שהיא לא מאפשרת לאוכלוסייה הערבית לבנות בתים ברשיון. </w:t>
      </w:r>
    </w:p>
    <w:p w14:paraId="77B6AAAE" w14:textId="77777777" w:rsidR="00000000" w:rsidRDefault="00373EE0">
      <w:pPr>
        <w:pStyle w:val="af0"/>
        <w:rPr>
          <w:rtl/>
        </w:rPr>
      </w:pPr>
      <w:r>
        <w:rPr>
          <w:rtl/>
        </w:rPr>
        <w:br/>
        <w:t>רוחמה אברהם (הליכוד):</w:t>
      </w:r>
    </w:p>
    <w:p w14:paraId="35BECCCC" w14:textId="77777777" w:rsidR="00000000" w:rsidRDefault="00373EE0">
      <w:pPr>
        <w:pStyle w:val="a0"/>
        <w:rPr>
          <w:rtl/>
        </w:rPr>
      </w:pPr>
    </w:p>
    <w:p w14:paraId="73C3840D" w14:textId="77777777" w:rsidR="00000000" w:rsidRDefault="00373EE0">
      <w:pPr>
        <w:pStyle w:val="a0"/>
        <w:rPr>
          <w:rFonts w:hint="cs"/>
          <w:rtl/>
        </w:rPr>
      </w:pPr>
      <w:r>
        <w:rPr>
          <w:rFonts w:hint="cs"/>
          <w:rtl/>
        </w:rPr>
        <w:t>אז בו</w:t>
      </w:r>
      <w:r>
        <w:rPr>
          <w:rFonts w:hint="cs"/>
          <w:rtl/>
        </w:rPr>
        <w:t xml:space="preserve">נים. </w:t>
      </w:r>
    </w:p>
    <w:p w14:paraId="2EADCDAD" w14:textId="77777777" w:rsidR="00000000" w:rsidRDefault="00373EE0">
      <w:pPr>
        <w:pStyle w:val="-"/>
        <w:rPr>
          <w:rtl/>
        </w:rPr>
      </w:pPr>
      <w:r>
        <w:rPr>
          <w:rtl/>
        </w:rPr>
        <w:br/>
      </w:r>
      <w:bookmarkStart w:id="74" w:name="FS000000542T01_03_2004_17_37_58C"/>
      <w:bookmarkEnd w:id="74"/>
      <w:r>
        <w:rPr>
          <w:rtl/>
        </w:rPr>
        <w:t>עסאם מח'ול (חד"ש-תע"ל):</w:t>
      </w:r>
    </w:p>
    <w:p w14:paraId="5CB82F80" w14:textId="77777777" w:rsidR="00000000" w:rsidRDefault="00373EE0">
      <w:pPr>
        <w:pStyle w:val="a0"/>
        <w:rPr>
          <w:rtl/>
        </w:rPr>
      </w:pPr>
    </w:p>
    <w:p w14:paraId="2103308C" w14:textId="77777777" w:rsidR="00000000" w:rsidRDefault="00373EE0">
      <w:pPr>
        <w:pStyle w:val="a0"/>
        <w:rPr>
          <w:rFonts w:hint="cs"/>
          <w:rtl/>
        </w:rPr>
      </w:pPr>
      <w:r>
        <w:rPr>
          <w:rFonts w:hint="cs"/>
          <w:rtl/>
        </w:rPr>
        <w:t>אז אני אגיד לך מה - אז קמה ועדת-אור. אז קמה ועדת-אור.</w:t>
      </w:r>
    </w:p>
    <w:p w14:paraId="126A25AE" w14:textId="77777777" w:rsidR="00000000" w:rsidRDefault="00373EE0">
      <w:pPr>
        <w:pStyle w:val="af0"/>
        <w:rPr>
          <w:rtl/>
        </w:rPr>
      </w:pPr>
      <w:r>
        <w:rPr>
          <w:rtl/>
        </w:rPr>
        <w:br/>
        <w:t>רוחמה אברהם (הליכוד):</w:t>
      </w:r>
    </w:p>
    <w:p w14:paraId="0D344E3E" w14:textId="77777777" w:rsidR="00000000" w:rsidRDefault="00373EE0">
      <w:pPr>
        <w:pStyle w:val="a0"/>
        <w:rPr>
          <w:rtl/>
        </w:rPr>
      </w:pPr>
    </w:p>
    <w:p w14:paraId="2AAA65AF" w14:textId="77777777" w:rsidR="00000000" w:rsidRDefault="00373EE0">
      <w:pPr>
        <w:pStyle w:val="a0"/>
        <w:rPr>
          <w:rFonts w:hint="cs"/>
          <w:rtl/>
        </w:rPr>
      </w:pPr>
      <w:r>
        <w:rPr>
          <w:rFonts w:hint="cs"/>
          <w:rtl/>
        </w:rPr>
        <w:t>- - -</w:t>
      </w:r>
    </w:p>
    <w:p w14:paraId="660BB726" w14:textId="77777777" w:rsidR="00000000" w:rsidRDefault="00373EE0">
      <w:pPr>
        <w:pStyle w:val="af0"/>
        <w:rPr>
          <w:rtl/>
        </w:rPr>
      </w:pPr>
      <w:r>
        <w:rPr>
          <w:rtl/>
        </w:rPr>
        <w:br/>
        <w:t>מוחמד ברכה (חד"ש-תע"ל):</w:t>
      </w:r>
    </w:p>
    <w:p w14:paraId="6A7E1F11" w14:textId="77777777" w:rsidR="00000000" w:rsidRDefault="00373EE0">
      <w:pPr>
        <w:pStyle w:val="a0"/>
        <w:rPr>
          <w:rtl/>
        </w:rPr>
      </w:pPr>
    </w:p>
    <w:p w14:paraId="037ACF75" w14:textId="77777777" w:rsidR="00000000" w:rsidRDefault="00373EE0">
      <w:pPr>
        <w:pStyle w:val="a0"/>
        <w:rPr>
          <w:rFonts w:hint="cs"/>
          <w:rtl/>
        </w:rPr>
      </w:pPr>
      <w:r>
        <w:rPr>
          <w:rFonts w:hint="cs"/>
          <w:rtl/>
        </w:rPr>
        <w:t>- - - תקימי אוהל ותחיי שם. איזו חוצפה - - -</w:t>
      </w:r>
    </w:p>
    <w:p w14:paraId="19756DC9" w14:textId="77777777" w:rsidR="00000000" w:rsidRDefault="00373EE0">
      <w:pPr>
        <w:pStyle w:val="af1"/>
        <w:rPr>
          <w:rtl/>
        </w:rPr>
      </w:pPr>
      <w:r>
        <w:rPr>
          <w:rtl/>
        </w:rPr>
        <w:br/>
        <w:t>היו"ר ראובן ריבלין:</w:t>
      </w:r>
    </w:p>
    <w:p w14:paraId="490166ED" w14:textId="77777777" w:rsidR="00000000" w:rsidRDefault="00373EE0">
      <w:pPr>
        <w:pStyle w:val="a0"/>
        <w:rPr>
          <w:rtl/>
        </w:rPr>
      </w:pPr>
    </w:p>
    <w:p w14:paraId="55D660B2" w14:textId="77777777" w:rsidR="00000000" w:rsidRDefault="00373EE0">
      <w:pPr>
        <w:pStyle w:val="a0"/>
        <w:rPr>
          <w:rFonts w:hint="cs"/>
          <w:rtl/>
        </w:rPr>
      </w:pPr>
      <w:r>
        <w:rPr>
          <w:rFonts w:hint="cs"/>
          <w:rtl/>
        </w:rPr>
        <w:t>חבר הכנסת ברכה. חברת הכנסת רוחמה אברהם, גברתי לא</w:t>
      </w:r>
      <w:r>
        <w:rPr>
          <w:rFonts w:hint="cs"/>
          <w:rtl/>
        </w:rPr>
        <w:t xml:space="preserve"> יכולה כל הזמן לקרוא קריאות ביניים. מפעם לפעם מילא, אבל כל הזמן?</w:t>
      </w:r>
    </w:p>
    <w:p w14:paraId="1C487B43" w14:textId="77777777" w:rsidR="00000000" w:rsidRDefault="00373EE0">
      <w:pPr>
        <w:pStyle w:val="af0"/>
        <w:rPr>
          <w:rtl/>
        </w:rPr>
      </w:pPr>
      <w:r>
        <w:rPr>
          <w:rtl/>
        </w:rPr>
        <w:br/>
        <w:t>רוחמה אברהם (הליכוד):</w:t>
      </w:r>
    </w:p>
    <w:p w14:paraId="23AD70B7" w14:textId="77777777" w:rsidR="00000000" w:rsidRDefault="00373EE0">
      <w:pPr>
        <w:pStyle w:val="a0"/>
        <w:rPr>
          <w:rtl/>
        </w:rPr>
      </w:pPr>
    </w:p>
    <w:p w14:paraId="4FC9D8DF" w14:textId="77777777" w:rsidR="00000000" w:rsidRDefault="00373EE0">
      <w:pPr>
        <w:pStyle w:val="a0"/>
        <w:rPr>
          <w:rFonts w:hint="cs"/>
          <w:rtl/>
        </w:rPr>
      </w:pPr>
      <w:r>
        <w:rPr>
          <w:rFonts w:hint="cs"/>
          <w:rtl/>
        </w:rPr>
        <w:t>לא, זה לא כל הזמן - - -</w:t>
      </w:r>
    </w:p>
    <w:p w14:paraId="0D91CC4A" w14:textId="77777777" w:rsidR="00000000" w:rsidRDefault="00373EE0">
      <w:pPr>
        <w:pStyle w:val="af1"/>
        <w:rPr>
          <w:rtl/>
        </w:rPr>
      </w:pPr>
      <w:r>
        <w:rPr>
          <w:rtl/>
        </w:rPr>
        <w:br/>
        <w:t>היו"ר ראובן ריבלין:</w:t>
      </w:r>
    </w:p>
    <w:p w14:paraId="2D56EE3A" w14:textId="77777777" w:rsidR="00000000" w:rsidRDefault="00373EE0">
      <w:pPr>
        <w:pStyle w:val="a0"/>
        <w:rPr>
          <w:rtl/>
        </w:rPr>
      </w:pPr>
    </w:p>
    <w:p w14:paraId="7AFDFB83" w14:textId="77777777" w:rsidR="00000000" w:rsidRDefault="00373EE0">
      <w:pPr>
        <w:pStyle w:val="a0"/>
        <w:rPr>
          <w:rFonts w:hint="cs"/>
          <w:rtl/>
        </w:rPr>
      </w:pPr>
      <w:r>
        <w:rPr>
          <w:rFonts w:hint="cs"/>
          <w:rtl/>
        </w:rPr>
        <w:t xml:space="preserve">גברתי אולי לא מרגישה, בגלל עוצמת הרגשות, שהיא - - - עצרתי את השעון. </w:t>
      </w:r>
    </w:p>
    <w:p w14:paraId="7CA6C5A0" w14:textId="77777777" w:rsidR="00000000" w:rsidRDefault="00373EE0">
      <w:pPr>
        <w:pStyle w:val="af0"/>
        <w:rPr>
          <w:rtl/>
        </w:rPr>
      </w:pPr>
      <w:r>
        <w:rPr>
          <w:rtl/>
        </w:rPr>
        <w:br/>
        <w:t>טלב אלסאנע (רע"ם):</w:t>
      </w:r>
    </w:p>
    <w:p w14:paraId="24F880D7" w14:textId="77777777" w:rsidR="00000000" w:rsidRDefault="00373EE0">
      <w:pPr>
        <w:pStyle w:val="a0"/>
        <w:rPr>
          <w:rtl/>
        </w:rPr>
      </w:pPr>
    </w:p>
    <w:p w14:paraId="6C73795E" w14:textId="77777777" w:rsidR="00000000" w:rsidRDefault="00373EE0">
      <w:pPr>
        <w:pStyle w:val="a0"/>
        <w:rPr>
          <w:rFonts w:hint="cs"/>
          <w:rtl/>
        </w:rPr>
      </w:pPr>
      <w:r>
        <w:rPr>
          <w:rFonts w:hint="cs"/>
          <w:rtl/>
        </w:rPr>
        <w:t>היא היתה אחראית על הדסק הזה בלי</w:t>
      </w:r>
      <w:r>
        <w:rPr>
          <w:rFonts w:hint="cs"/>
          <w:rtl/>
        </w:rPr>
        <w:t>כוד - - -</w:t>
      </w:r>
    </w:p>
    <w:p w14:paraId="2503ED02" w14:textId="77777777" w:rsidR="00000000" w:rsidRDefault="00373EE0">
      <w:pPr>
        <w:pStyle w:val="af1"/>
        <w:rPr>
          <w:rtl/>
        </w:rPr>
      </w:pPr>
      <w:r>
        <w:rPr>
          <w:rtl/>
        </w:rPr>
        <w:br/>
        <w:t>היו"ר ראובן ריבלין:</w:t>
      </w:r>
    </w:p>
    <w:p w14:paraId="22A821E5" w14:textId="77777777" w:rsidR="00000000" w:rsidRDefault="00373EE0">
      <w:pPr>
        <w:pStyle w:val="a0"/>
        <w:rPr>
          <w:rtl/>
        </w:rPr>
      </w:pPr>
    </w:p>
    <w:p w14:paraId="27292290" w14:textId="77777777" w:rsidR="00000000" w:rsidRDefault="00373EE0">
      <w:pPr>
        <w:pStyle w:val="a0"/>
        <w:rPr>
          <w:rFonts w:hint="cs"/>
          <w:rtl/>
        </w:rPr>
      </w:pPr>
      <w:r>
        <w:rPr>
          <w:rFonts w:hint="cs"/>
          <w:rtl/>
        </w:rPr>
        <w:t xml:space="preserve">שמעתי. </w:t>
      </w:r>
    </w:p>
    <w:p w14:paraId="701FB604" w14:textId="77777777" w:rsidR="00000000" w:rsidRDefault="00373EE0">
      <w:pPr>
        <w:pStyle w:val="af0"/>
        <w:rPr>
          <w:rtl/>
        </w:rPr>
      </w:pPr>
      <w:r>
        <w:rPr>
          <w:rtl/>
        </w:rPr>
        <w:br/>
        <w:t>טלב אלסאנע (רע"ם):</w:t>
      </w:r>
    </w:p>
    <w:p w14:paraId="0B96B124" w14:textId="77777777" w:rsidR="00000000" w:rsidRDefault="00373EE0">
      <w:pPr>
        <w:pStyle w:val="a0"/>
        <w:rPr>
          <w:rtl/>
        </w:rPr>
      </w:pPr>
    </w:p>
    <w:p w14:paraId="2F1664F5" w14:textId="77777777" w:rsidR="00000000" w:rsidRDefault="00373EE0">
      <w:pPr>
        <w:pStyle w:val="a0"/>
        <w:rPr>
          <w:rFonts w:hint="cs"/>
          <w:rtl/>
        </w:rPr>
      </w:pPr>
      <w:r>
        <w:rPr>
          <w:rFonts w:hint="cs"/>
          <w:rtl/>
        </w:rPr>
        <w:t>היא חייבת - - -</w:t>
      </w:r>
    </w:p>
    <w:p w14:paraId="092BCB4C" w14:textId="77777777" w:rsidR="00000000" w:rsidRDefault="00373EE0">
      <w:pPr>
        <w:pStyle w:val="af1"/>
        <w:rPr>
          <w:rtl/>
        </w:rPr>
      </w:pPr>
      <w:r>
        <w:rPr>
          <w:rtl/>
        </w:rPr>
        <w:br/>
        <w:t>היו"ר ראובן ריבלין:</w:t>
      </w:r>
    </w:p>
    <w:p w14:paraId="7022D03D" w14:textId="77777777" w:rsidR="00000000" w:rsidRDefault="00373EE0">
      <w:pPr>
        <w:pStyle w:val="a0"/>
        <w:rPr>
          <w:rtl/>
        </w:rPr>
      </w:pPr>
    </w:p>
    <w:p w14:paraId="029BA5C1" w14:textId="77777777" w:rsidR="00000000" w:rsidRDefault="00373EE0">
      <w:pPr>
        <w:pStyle w:val="a0"/>
        <w:rPr>
          <w:rFonts w:hint="cs"/>
          <w:rtl/>
        </w:rPr>
      </w:pPr>
      <w:r>
        <w:rPr>
          <w:rFonts w:hint="cs"/>
          <w:rtl/>
        </w:rPr>
        <w:t>אבל לא אאפשר לה, אפילו בליכוד.</w:t>
      </w:r>
    </w:p>
    <w:p w14:paraId="28329EAD" w14:textId="77777777" w:rsidR="00000000" w:rsidRDefault="00373EE0">
      <w:pPr>
        <w:pStyle w:val="af0"/>
        <w:rPr>
          <w:rtl/>
        </w:rPr>
      </w:pPr>
      <w:r>
        <w:rPr>
          <w:rtl/>
        </w:rPr>
        <w:br/>
        <w:t>טלב אלסאנע (רע"ם):</w:t>
      </w:r>
    </w:p>
    <w:p w14:paraId="38FE2A38" w14:textId="77777777" w:rsidR="00000000" w:rsidRDefault="00373EE0">
      <w:pPr>
        <w:pStyle w:val="a0"/>
        <w:rPr>
          <w:rtl/>
        </w:rPr>
      </w:pPr>
    </w:p>
    <w:p w14:paraId="09A668E2" w14:textId="77777777" w:rsidR="00000000" w:rsidRDefault="00373EE0">
      <w:pPr>
        <w:pStyle w:val="a0"/>
        <w:rPr>
          <w:rFonts w:hint="cs"/>
          <w:rtl/>
        </w:rPr>
      </w:pPr>
      <w:r>
        <w:rPr>
          <w:rFonts w:hint="cs"/>
          <w:rtl/>
        </w:rPr>
        <w:t>- - -</w:t>
      </w:r>
    </w:p>
    <w:p w14:paraId="501264F7" w14:textId="77777777" w:rsidR="00000000" w:rsidRDefault="00373EE0">
      <w:pPr>
        <w:pStyle w:val="af1"/>
        <w:rPr>
          <w:rtl/>
        </w:rPr>
      </w:pPr>
      <w:r>
        <w:rPr>
          <w:rtl/>
        </w:rPr>
        <w:br/>
        <w:t>היו"ר ראובן ריבלין:</w:t>
      </w:r>
    </w:p>
    <w:p w14:paraId="6CB840C7" w14:textId="77777777" w:rsidR="00000000" w:rsidRDefault="00373EE0">
      <w:pPr>
        <w:pStyle w:val="a0"/>
        <w:rPr>
          <w:rtl/>
        </w:rPr>
      </w:pPr>
    </w:p>
    <w:p w14:paraId="739A0574" w14:textId="77777777" w:rsidR="00000000" w:rsidRDefault="00373EE0">
      <w:pPr>
        <w:pStyle w:val="a0"/>
        <w:rPr>
          <w:rFonts w:hint="cs"/>
          <w:rtl/>
        </w:rPr>
      </w:pPr>
      <w:r>
        <w:rPr>
          <w:rFonts w:hint="cs"/>
          <w:rtl/>
        </w:rPr>
        <w:t xml:space="preserve">לא אאפשר לה. חבר הכנסת טלב אלסאנע, אדוני עכשיו מפריע לחבר הכנסת מח'ול. </w:t>
      </w:r>
    </w:p>
    <w:p w14:paraId="76D03A62" w14:textId="77777777" w:rsidR="00000000" w:rsidRDefault="00373EE0">
      <w:pPr>
        <w:pStyle w:val="af0"/>
        <w:rPr>
          <w:rtl/>
        </w:rPr>
      </w:pPr>
      <w:r>
        <w:rPr>
          <w:rtl/>
        </w:rPr>
        <w:br/>
        <w:t xml:space="preserve">טלב </w:t>
      </w:r>
      <w:r>
        <w:rPr>
          <w:rtl/>
        </w:rPr>
        <w:t>אלסאנע (רע"ם):</w:t>
      </w:r>
    </w:p>
    <w:p w14:paraId="2D5CBC8F" w14:textId="77777777" w:rsidR="00000000" w:rsidRDefault="00373EE0">
      <w:pPr>
        <w:pStyle w:val="a0"/>
        <w:rPr>
          <w:rtl/>
        </w:rPr>
      </w:pPr>
    </w:p>
    <w:p w14:paraId="59BA96A2" w14:textId="77777777" w:rsidR="00000000" w:rsidRDefault="00373EE0">
      <w:pPr>
        <w:pStyle w:val="a0"/>
        <w:rPr>
          <w:rFonts w:hint="cs"/>
          <w:rtl/>
        </w:rPr>
      </w:pPr>
      <w:r>
        <w:rPr>
          <w:rFonts w:hint="cs"/>
          <w:rtl/>
        </w:rPr>
        <w:t>- - -</w:t>
      </w:r>
    </w:p>
    <w:p w14:paraId="6631B923" w14:textId="77777777" w:rsidR="00000000" w:rsidRDefault="00373EE0">
      <w:pPr>
        <w:pStyle w:val="af1"/>
        <w:rPr>
          <w:rtl/>
        </w:rPr>
      </w:pPr>
      <w:r>
        <w:rPr>
          <w:rtl/>
        </w:rPr>
        <w:br/>
        <w:t>היו"ר ראובן ריבלין:</w:t>
      </w:r>
    </w:p>
    <w:p w14:paraId="1C987053" w14:textId="77777777" w:rsidR="00000000" w:rsidRDefault="00373EE0">
      <w:pPr>
        <w:pStyle w:val="a0"/>
        <w:rPr>
          <w:rtl/>
        </w:rPr>
      </w:pPr>
    </w:p>
    <w:p w14:paraId="1F19D641" w14:textId="77777777" w:rsidR="00000000" w:rsidRDefault="00373EE0">
      <w:pPr>
        <w:pStyle w:val="a0"/>
        <w:rPr>
          <w:rFonts w:hint="cs"/>
          <w:rtl/>
        </w:rPr>
      </w:pPr>
      <w:r>
        <w:rPr>
          <w:rFonts w:hint="cs"/>
          <w:rtl/>
        </w:rPr>
        <w:t xml:space="preserve">אני שמעתי. </w:t>
      </w:r>
    </w:p>
    <w:p w14:paraId="3D3D34A2" w14:textId="77777777" w:rsidR="00000000" w:rsidRDefault="00373EE0">
      <w:pPr>
        <w:pStyle w:val="af0"/>
        <w:rPr>
          <w:rtl/>
        </w:rPr>
      </w:pPr>
      <w:r>
        <w:rPr>
          <w:rtl/>
        </w:rPr>
        <w:br/>
        <w:t>רוחמה אברהם (הליכוד):</w:t>
      </w:r>
    </w:p>
    <w:p w14:paraId="70190D74" w14:textId="77777777" w:rsidR="00000000" w:rsidRDefault="00373EE0">
      <w:pPr>
        <w:pStyle w:val="a0"/>
        <w:rPr>
          <w:rtl/>
        </w:rPr>
      </w:pPr>
    </w:p>
    <w:p w14:paraId="0C261CD8" w14:textId="77777777" w:rsidR="00000000" w:rsidRDefault="00373EE0">
      <w:pPr>
        <w:pStyle w:val="a0"/>
        <w:rPr>
          <w:rFonts w:hint="cs"/>
          <w:rtl/>
        </w:rPr>
      </w:pPr>
      <w:r>
        <w:rPr>
          <w:rFonts w:hint="cs"/>
          <w:rtl/>
        </w:rPr>
        <w:t>תספר בדיחה אחרת. זה לא עובד יותר - - -</w:t>
      </w:r>
    </w:p>
    <w:p w14:paraId="2D2D4E21" w14:textId="77777777" w:rsidR="00000000" w:rsidRDefault="00373EE0">
      <w:pPr>
        <w:pStyle w:val="af1"/>
        <w:rPr>
          <w:rtl/>
        </w:rPr>
      </w:pPr>
      <w:r>
        <w:rPr>
          <w:rtl/>
        </w:rPr>
        <w:br/>
        <w:t>היו"ר ראובן ריבלין:</w:t>
      </w:r>
    </w:p>
    <w:p w14:paraId="3E1B22A7" w14:textId="77777777" w:rsidR="00000000" w:rsidRDefault="00373EE0">
      <w:pPr>
        <w:pStyle w:val="a0"/>
        <w:rPr>
          <w:rtl/>
        </w:rPr>
      </w:pPr>
    </w:p>
    <w:p w14:paraId="320D3244" w14:textId="77777777" w:rsidR="00000000" w:rsidRDefault="00373EE0">
      <w:pPr>
        <w:pStyle w:val="a0"/>
        <w:rPr>
          <w:rFonts w:hint="cs"/>
          <w:rtl/>
        </w:rPr>
      </w:pPr>
      <w:r>
        <w:rPr>
          <w:rFonts w:hint="cs"/>
          <w:rtl/>
        </w:rPr>
        <w:t>חברת הכנסת אברהם. חברת הכנסת אברהם, יותר את לא קוראת קריאות ביניים. לא יכולים למשוך כל הצעה לסדר-היום יותר מ-25 דקו</w:t>
      </w:r>
      <w:r>
        <w:rPr>
          <w:rFonts w:hint="cs"/>
          <w:rtl/>
        </w:rPr>
        <w:t xml:space="preserve">ת רק משום שאת קוראת קריאות ביניים. לא יכול להיות דבר כזה. בבקשה, אדוני. </w:t>
      </w:r>
    </w:p>
    <w:p w14:paraId="3F4E2D20" w14:textId="77777777" w:rsidR="00000000" w:rsidRDefault="00373EE0">
      <w:pPr>
        <w:pStyle w:val="-"/>
        <w:rPr>
          <w:rtl/>
        </w:rPr>
      </w:pPr>
      <w:r>
        <w:rPr>
          <w:rtl/>
        </w:rPr>
        <w:br/>
      </w:r>
      <w:bookmarkStart w:id="75" w:name="FS000000542T01_03_2004_17_45_36C"/>
      <w:bookmarkEnd w:id="75"/>
      <w:r>
        <w:rPr>
          <w:rtl/>
        </w:rPr>
        <w:t>עסאם מח'ול (חד"ש-תע"ל):</w:t>
      </w:r>
    </w:p>
    <w:p w14:paraId="3525F6F9" w14:textId="77777777" w:rsidR="00000000" w:rsidRDefault="00373EE0">
      <w:pPr>
        <w:pStyle w:val="a0"/>
        <w:rPr>
          <w:rtl/>
        </w:rPr>
      </w:pPr>
    </w:p>
    <w:p w14:paraId="0C8079D7" w14:textId="77777777" w:rsidR="00000000" w:rsidRDefault="00373EE0">
      <w:pPr>
        <w:pStyle w:val="a0"/>
        <w:rPr>
          <w:rFonts w:hint="cs"/>
          <w:rtl/>
        </w:rPr>
      </w:pPr>
      <w:r>
        <w:rPr>
          <w:rFonts w:hint="cs"/>
          <w:rtl/>
        </w:rPr>
        <w:t>אדוני היושב-ראש, לפני חודשיים ביקרה משלחת של חברי כנסת, והתארחה בין היתר במועצה המקומית המשותפת בענה. בין חברי המשלחת היה גם חבר הכנסת אפללו משורות הליכוד, מ</w:t>
      </w:r>
      <w:r>
        <w:rPr>
          <w:rFonts w:hint="cs"/>
          <w:rtl/>
        </w:rPr>
        <w:t xml:space="preserve">שורות המפלגה של אברהם. היו גם חבר הכנסת מצנע, אזולאי ואחרים. במו-עיניהם ובמו-אוזניהם הם ראו איך המדינה - בדמות הממשלה ומוסדותיה - תוקעת את התוכניות המאושרות לבנייה ביישוב הזה, תוקעת את התוכניות ואת התקציבים המאושרים להקמת שכונות חדשות - - - </w:t>
      </w:r>
    </w:p>
    <w:p w14:paraId="37CED63E" w14:textId="77777777" w:rsidR="00000000" w:rsidRDefault="00373EE0">
      <w:pPr>
        <w:pStyle w:val="af0"/>
        <w:rPr>
          <w:rFonts w:hint="cs"/>
          <w:rtl/>
        </w:rPr>
      </w:pPr>
    </w:p>
    <w:p w14:paraId="14FDD7A7" w14:textId="77777777" w:rsidR="00000000" w:rsidRDefault="00373EE0">
      <w:pPr>
        <w:pStyle w:val="af0"/>
        <w:rPr>
          <w:rtl/>
        </w:rPr>
      </w:pPr>
      <w:r>
        <w:rPr>
          <w:rtl/>
        </w:rPr>
        <w:t>רוחמה אברהם (</w:t>
      </w:r>
      <w:r>
        <w:rPr>
          <w:rtl/>
        </w:rPr>
        <w:t>הליכוד):</w:t>
      </w:r>
    </w:p>
    <w:p w14:paraId="6946CDF3" w14:textId="77777777" w:rsidR="00000000" w:rsidRDefault="00373EE0">
      <w:pPr>
        <w:pStyle w:val="a0"/>
        <w:rPr>
          <w:rtl/>
        </w:rPr>
      </w:pPr>
    </w:p>
    <w:p w14:paraId="5C57CA87" w14:textId="77777777" w:rsidR="00000000" w:rsidRDefault="00373EE0">
      <w:pPr>
        <w:pStyle w:val="a0"/>
        <w:rPr>
          <w:rFonts w:hint="cs"/>
          <w:rtl/>
        </w:rPr>
      </w:pPr>
      <w:r>
        <w:rPr>
          <w:rFonts w:hint="cs"/>
          <w:rtl/>
        </w:rPr>
        <w:t>- - -</w:t>
      </w:r>
    </w:p>
    <w:p w14:paraId="2F01826C" w14:textId="77777777" w:rsidR="00000000" w:rsidRDefault="00373EE0">
      <w:pPr>
        <w:pStyle w:val="-"/>
        <w:rPr>
          <w:rtl/>
        </w:rPr>
      </w:pPr>
      <w:r>
        <w:rPr>
          <w:rtl/>
        </w:rPr>
        <w:br/>
      </w:r>
      <w:bookmarkStart w:id="76" w:name="FS000000542T01_03_2004_17_47_51C"/>
      <w:bookmarkEnd w:id="76"/>
      <w:r>
        <w:rPr>
          <w:rtl/>
        </w:rPr>
        <w:t>עסאם מח'ול (חד"ש-תע"ל):</w:t>
      </w:r>
    </w:p>
    <w:p w14:paraId="67F539DB" w14:textId="77777777" w:rsidR="00000000" w:rsidRDefault="00373EE0">
      <w:pPr>
        <w:pStyle w:val="a0"/>
        <w:rPr>
          <w:rtl/>
        </w:rPr>
      </w:pPr>
    </w:p>
    <w:p w14:paraId="45B9717B" w14:textId="77777777" w:rsidR="00000000" w:rsidRDefault="00373EE0">
      <w:pPr>
        <w:pStyle w:val="a0"/>
        <w:rPr>
          <w:rFonts w:hint="cs"/>
          <w:rtl/>
        </w:rPr>
      </w:pPr>
      <w:r>
        <w:rPr>
          <w:rFonts w:hint="cs"/>
          <w:rtl/>
        </w:rPr>
        <w:t>אז תפסיקי לקשקש. תפסיקי לקשקש.</w:t>
      </w:r>
    </w:p>
    <w:p w14:paraId="76435D3D" w14:textId="77777777" w:rsidR="00000000" w:rsidRDefault="00373EE0">
      <w:pPr>
        <w:pStyle w:val="af1"/>
        <w:rPr>
          <w:rtl/>
        </w:rPr>
      </w:pPr>
      <w:r>
        <w:rPr>
          <w:rtl/>
        </w:rPr>
        <w:br/>
        <w:t>היו"ר ראובן ריבלין:</w:t>
      </w:r>
    </w:p>
    <w:p w14:paraId="115CDA09" w14:textId="77777777" w:rsidR="00000000" w:rsidRDefault="00373EE0">
      <w:pPr>
        <w:pStyle w:val="a0"/>
        <w:rPr>
          <w:rtl/>
        </w:rPr>
      </w:pPr>
    </w:p>
    <w:p w14:paraId="32253BE6" w14:textId="77777777" w:rsidR="00000000" w:rsidRDefault="00373EE0">
      <w:pPr>
        <w:pStyle w:val="a0"/>
        <w:rPr>
          <w:rFonts w:hint="cs"/>
          <w:rtl/>
        </w:rPr>
      </w:pPr>
      <w:r>
        <w:rPr>
          <w:rFonts w:hint="cs"/>
          <w:rtl/>
        </w:rPr>
        <w:t>חברת הכנסת אברהם, פעם אחרונה שאני מעיר לך הערה. למה גברתי לא תבין את הרמז ובעצמה תלך להירגע בחוץ? היא לא יכולה לשבת פה כאשר היא שומעת את הדוברים מדברים, אבל לא א</w:t>
      </w:r>
      <w:r>
        <w:rPr>
          <w:rFonts w:hint="cs"/>
          <w:rtl/>
        </w:rPr>
        <w:t>אפשר לה לשבת פה ולהפריע.</w:t>
      </w:r>
    </w:p>
    <w:p w14:paraId="5977BBF9" w14:textId="77777777" w:rsidR="00000000" w:rsidRDefault="00373EE0">
      <w:pPr>
        <w:pStyle w:val="af0"/>
        <w:rPr>
          <w:rtl/>
        </w:rPr>
      </w:pPr>
      <w:r>
        <w:rPr>
          <w:rtl/>
        </w:rPr>
        <w:br/>
        <w:t>רוחמה אברהם (הליכוד):</w:t>
      </w:r>
    </w:p>
    <w:p w14:paraId="61731BFE" w14:textId="77777777" w:rsidR="00000000" w:rsidRDefault="00373EE0">
      <w:pPr>
        <w:pStyle w:val="a0"/>
        <w:rPr>
          <w:rtl/>
        </w:rPr>
      </w:pPr>
    </w:p>
    <w:p w14:paraId="1805C5A1" w14:textId="77777777" w:rsidR="00000000" w:rsidRDefault="00373EE0">
      <w:pPr>
        <w:pStyle w:val="a0"/>
        <w:rPr>
          <w:rFonts w:hint="cs"/>
          <w:rtl/>
        </w:rPr>
      </w:pPr>
      <w:r>
        <w:rPr>
          <w:rFonts w:hint="cs"/>
          <w:rtl/>
        </w:rPr>
        <w:t>לא, אם הוא היה - - -</w:t>
      </w:r>
    </w:p>
    <w:p w14:paraId="307B699C" w14:textId="77777777" w:rsidR="00000000" w:rsidRDefault="00373EE0">
      <w:pPr>
        <w:pStyle w:val="af1"/>
        <w:rPr>
          <w:rtl/>
        </w:rPr>
      </w:pPr>
      <w:r>
        <w:rPr>
          <w:rtl/>
        </w:rPr>
        <w:br/>
        <w:t>היו"ר ראובן ריבלין:</w:t>
      </w:r>
    </w:p>
    <w:p w14:paraId="098F6163" w14:textId="77777777" w:rsidR="00000000" w:rsidRDefault="00373EE0">
      <w:pPr>
        <w:pStyle w:val="a0"/>
        <w:rPr>
          <w:rtl/>
        </w:rPr>
      </w:pPr>
    </w:p>
    <w:p w14:paraId="5C97D307" w14:textId="77777777" w:rsidR="00000000" w:rsidRDefault="00373EE0">
      <w:pPr>
        <w:pStyle w:val="a0"/>
        <w:rPr>
          <w:rFonts w:hint="cs"/>
          <w:rtl/>
        </w:rPr>
      </w:pPr>
      <w:r>
        <w:rPr>
          <w:rFonts w:hint="cs"/>
          <w:rtl/>
        </w:rPr>
        <w:t>לא, אל תעני לי. את גם לי עונה. בבקשה.</w:t>
      </w:r>
    </w:p>
    <w:p w14:paraId="478798FF" w14:textId="77777777" w:rsidR="00000000" w:rsidRDefault="00373EE0">
      <w:pPr>
        <w:pStyle w:val="af0"/>
        <w:rPr>
          <w:rtl/>
        </w:rPr>
      </w:pPr>
      <w:r>
        <w:rPr>
          <w:rtl/>
        </w:rPr>
        <w:br/>
        <w:t>מוחמד ברכה (חד"ש-תע"ל):</w:t>
      </w:r>
    </w:p>
    <w:p w14:paraId="3805463B" w14:textId="77777777" w:rsidR="00000000" w:rsidRDefault="00373EE0">
      <w:pPr>
        <w:pStyle w:val="a0"/>
        <w:rPr>
          <w:rtl/>
        </w:rPr>
      </w:pPr>
    </w:p>
    <w:p w14:paraId="3D6405DF" w14:textId="77777777" w:rsidR="00000000" w:rsidRDefault="00373EE0">
      <w:pPr>
        <w:pStyle w:val="a0"/>
        <w:rPr>
          <w:rFonts w:hint="cs"/>
          <w:rtl/>
        </w:rPr>
      </w:pPr>
      <w:r>
        <w:rPr>
          <w:rFonts w:hint="cs"/>
          <w:rtl/>
        </w:rPr>
        <w:t>אתה מקלקל לה את הפרויקט - - -</w:t>
      </w:r>
    </w:p>
    <w:p w14:paraId="41421DF1" w14:textId="77777777" w:rsidR="00000000" w:rsidRDefault="00373EE0">
      <w:pPr>
        <w:pStyle w:val="af1"/>
        <w:rPr>
          <w:rtl/>
        </w:rPr>
      </w:pPr>
      <w:r>
        <w:rPr>
          <w:rtl/>
        </w:rPr>
        <w:br/>
        <w:t>היו"ר ראובן ריבלין:</w:t>
      </w:r>
    </w:p>
    <w:p w14:paraId="20838FE7" w14:textId="77777777" w:rsidR="00000000" w:rsidRDefault="00373EE0">
      <w:pPr>
        <w:pStyle w:val="a0"/>
        <w:rPr>
          <w:rtl/>
        </w:rPr>
      </w:pPr>
    </w:p>
    <w:p w14:paraId="7234533A" w14:textId="77777777" w:rsidR="00000000" w:rsidRDefault="00373EE0">
      <w:pPr>
        <w:pStyle w:val="a0"/>
        <w:rPr>
          <w:rFonts w:hint="cs"/>
          <w:rtl/>
        </w:rPr>
      </w:pPr>
      <w:r>
        <w:rPr>
          <w:rFonts w:hint="cs"/>
          <w:rtl/>
        </w:rPr>
        <w:t>חבר הכנסת ברכה, אני לא יוצר פרויקטים, לא מקלקל -</w:t>
      </w:r>
      <w:r>
        <w:rPr>
          <w:rFonts w:hint="cs"/>
          <w:rtl/>
        </w:rPr>
        <w:t xml:space="preserve"> -</w:t>
      </w:r>
    </w:p>
    <w:p w14:paraId="5C69CEC1" w14:textId="77777777" w:rsidR="00000000" w:rsidRDefault="00373EE0">
      <w:pPr>
        <w:pStyle w:val="af0"/>
        <w:rPr>
          <w:rtl/>
        </w:rPr>
      </w:pPr>
      <w:r>
        <w:rPr>
          <w:rtl/>
        </w:rPr>
        <w:br/>
        <w:t>טלב אלסאנע (רע"ם):</w:t>
      </w:r>
    </w:p>
    <w:p w14:paraId="622DB786" w14:textId="77777777" w:rsidR="00000000" w:rsidRDefault="00373EE0">
      <w:pPr>
        <w:pStyle w:val="a0"/>
        <w:rPr>
          <w:rFonts w:hint="cs"/>
          <w:rtl/>
        </w:rPr>
      </w:pPr>
    </w:p>
    <w:p w14:paraId="0EE681B9" w14:textId="77777777" w:rsidR="00000000" w:rsidRDefault="00373EE0">
      <w:pPr>
        <w:pStyle w:val="a0"/>
        <w:rPr>
          <w:rFonts w:hint="cs"/>
          <w:rtl/>
        </w:rPr>
      </w:pPr>
      <w:r>
        <w:rPr>
          <w:rFonts w:hint="cs"/>
          <w:rtl/>
        </w:rPr>
        <w:t>אם זה היה הבית שלה - - -</w:t>
      </w:r>
    </w:p>
    <w:p w14:paraId="3C0B5B37" w14:textId="77777777" w:rsidR="00000000" w:rsidRDefault="00373EE0">
      <w:pPr>
        <w:pStyle w:val="af1"/>
        <w:rPr>
          <w:rtl/>
        </w:rPr>
      </w:pPr>
      <w:r>
        <w:rPr>
          <w:rtl/>
        </w:rPr>
        <w:br/>
        <w:t>היו"ר ראובן ריבלין:</w:t>
      </w:r>
    </w:p>
    <w:p w14:paraId="1AB731FD" w14:textId="77777777" w:rsidR="00000000" w:rsidRDefault="00373EE0">
      <w:pPr>
        <w:pStyle w:val="a0"/>
        <w:rPr>
          <w:rtl/>
        </w:rPr>
      </w:pPr>
    </w:p>
    <w:p w14:paraId="010564B2" w14:textId="77777777" w:rsidR="00000000" w:rsidRDefault="00373EE0">
      <w:pPr>
        <w:pStyle w:val="a0"/>
        <w:rPr>
          <w:rFonts w:hint="cs"/>
          <w:rtl/>
        </w:rPr>
      </w:pPr>
      <w:r>
        <w:rPr>
          <w:rFonts w:hint="cs"/>
          <w:rtl/>
        </w:rPr>
        <w:t xml:space="preserve">- - אבל שמעתי - אני כל הזמן בסערת נפש, כי הכיבוש - עוד מעט יבואו ויאמרו לי שאום-אל-פחם נכבשה, ומחזירים אותה, ומה יהיה? מה יהיה אם יחזירו את אום-אל-פחם? </w:t>
      </w:r>
    </w:p>
    <w:p w14:paraId="46F4B377" w14:textId="77777777" w:rsidR="00000000" w:rsidRDefault="00373EE0">
      <w:pPr>
        <w:pStyle w:val="af0"/>
        <w:rPr>
          <w:rtl/>
        </w:rPr>
      </w:pPr>
      <w:r>
        <w:rPr>
          <w:rtl/>
        </w:rPr>
        <w:br/>
        <w:t>טלב אלסאנע (רע"ם):</w:t>
      </w:r>
    </w:p>
    <w:p w14:paraId="3495BBEB" w14:textId="77777777" w:rsidR="00000000" w:rsidRDefault="00373EE0">
      <w:pPr>
        <w:pStyle w:val="a0"/>
        <w:rPr>
          <w:rFonts w:hint="cs"/>
          <w:rtl/>
        </w:rPr>
      </w:pPr>
    </w:p>
    <w:p w14:paraId="6F56E396" w14:textId="77777777" w:rsidR="00000000" w:rsidRDefault="00373EE0">
      <w:pPr>
        <w:pStyle w:val="a0"/>
        <w:rPr>
          <w:rFonts w:hint="cs"/>
          <w:rtl/>
        </w:rPr>
      </w:pPr>
      <w:r>
        <w:rPr>
          <w:rFonts w:hint="cs"/>
          <w:rtl/>
        </w:rPr>
        <w:t>לא, לא, לא.</w:t>
      </w:r>
      <w:r>
        <w:rPr>
          <w:rFonts w:hint="cs"/>
          <w:rtl/>
        </w:rPr>
        <w:t xml:space="preserve"> אל תדאג. </w:t>
      </w:r>
    </w:p>
    <w:p w14:paraId="7365DAB0" w14:textId="77777777" w:rsidR="00000000" w:rsidRDefault="00373EE0">
      <w:pPr>
        <w:pStyle w:val="af1"/>
        <w:rPr>
          <w:rtl/>
        </w:rPr>
      </w:pPr>
      <w:r>
        <w:rPr>
          <w:rtl/>
        </w:rPr>
        <w:br/>
        <w:t>היו"ר ראובן ריבלין:</w:t>
      </w:r>
    </w:p>
    <w:p w14:paraId="2583930A" w14:textId="77777777" w:rsidR="00000000" w:rsidRDefault="00373EE0">
      <w:pPr>
        <w:pStyle w:val="a0"/>
        <w:rPr>
          <w:rtl/>
        </w:rPr>
      </w:pPr>
    </w:p>
    <w:p w14:paraId="43ACBF46" w14:textId="77777777" w:rsidR="00000000" w:rsidRDefault="00373EE0">
      <w:pPr>
        <w:pStyle w:val="a0"/>
        <w:rPr>
          <w:rFonts w:hint="cs"/>
          <w:rtl/>
        </w:rPr>
      </w:pPr>
      <w:r>
        <w:rPr>
          <w:rFonts w:hint="cs"/>
          <w:rtl/>
        </w:rPr>
        <w:t>אה, לא לדאוג? אה, לא לדאוג.</w:t>
      </w:r>
    </w:p>
    <w:p w14:paraId="5532B5B2" w14:textId="77777777" w:rsidR="00000000" w:rsidRDefault="00373EE0">
      <w:pPr>
        <w:pStyle w:val="af0"/>
        <w:rPr>
          <w:rtl/>
        </w:rPr>
      </w:pPr>
      <w:r>
        <w:rPr>
          <w:rtl/>
        </w:rPr>
        <w:br/>
        <w:t>טלב אלסאנע (רע"ם):</w:t>
      </w:r>
    </w:p>
    <w:p w14:paraId="157162A1" w14:textId="77777777" w:rsidR="00000000" w:rsidRDefault="00373EE0">
      <w:pPr>
        <w:pStyle w:val="a0"/>
        <w:rPr>
          <w:rtl/>
        </w:rPr>
      </w:pPr>
    </w:p>
    <w:p w14:paraId="39E182B8" w14:textId="77777777" w:rsidR="00000000" w:rsidRDefault="00373EE0">
      <w:pPr>
        <w:pStyle w:val="a0"/>
        <w:rPr>
          <w:rFonts w:hint="cs"/>
          <w:rtl/>
        </w:rPr>
      </w:pPr>
      <w:r>
        <w:rPr>
          <w:rFonts w:hint="cs"/>
          <w:rtl/>
        </w:rPr>
        <w:t>אבל אם זה היה הבית שלה, שהרסו אותו - - -</w:t>
      </w:r>
    </w:p>
    <w:p w14:paraId="1B60AA95" w14:textId="77777777" w:rsidR="00000000" w:rsidRDefault="00373EE0">
      <w:pPr>
        <w:pStyle w:val="af1"/>
        <w:rPr>
          <w:rtl/>
        </w:rPr>
      </w:pPr>
      <w:r>
        <w:rPr>
          <w:rtl/>
        </w:rPr>
        <w:br/>
        <w:t>היו"ר ראובן ריבלין:</w:t>
      </w:r>
    </w:p>
    <w:p w14:paraId="667CD285" w14:textId="77777777" w:rsidR="00000000" w:rsidRDefault="00373EE0">
      <w:pPr>
        <w:pStyle w:val="a0"/>
        <w:rPr>
          <w:rtl/>
        </w:rPr>
      </w:pPr>
    </w:p>
    <w:p w14:paraId="5DA52197" w14:textId="77777777" w:rsidR="00000000" w:rsidRDefault="00373EE0">
      <w:pPr>
        <w:pStyle w:val="a0"/>
        <w:rPr>
          <w:rFonts w:hint="cs"/>
          <w:rtl/>
        </w:rPr>
      </w:pPr>
      <w:r>
        <w:rPr>
          <w:rFonts w:hint="cs"/>
          <w:rtl/>
        </w:rPr>
        <w:t xml:space="preserve">תשמע, חבר הכנסת מח'ול - אני לוקח אותו ברצינות. אני לוקח אותו ברצינות, אני אומר לכם. </w:t>
      </w:r>
    </w:p>
    <w:p w14:paraId="23067F90" w14:textId="77777777" w:rsidR="00000000" w:rsidRDefault="00373EE0">
      <w:pPr>
        <w:pStyle w:val="af0"/>
        <w:rPr>
          <w:rtl/>
        </w:rPr>
      </w:pPr>
      <w:r>
        <w:rPr>
          <w:rtl/>
        </w:rPr>
        <w:br/>
        <w:t>טלב אלסאנע (רע"ם):</w:t>
      </w:r>
    </w:p>
    <w:p w14:paraId="4B588BC2" w14:textId="77777777" w:rsidR="00000000" w:rsidRDefault="00373EE0">
      <w:pPr>
        <w:pStyle w:val="a0"/>
        <w:rPr>
          <w:rtl/>
        </w:rPr>
      </w:pPr>
    </w:p>
    <w:p w14:paraId="1EF66027" w14:textId="77777777" w:rsidR="00000000" w:rsidRDefault="00373EE0">
      <w:pPr>
        <w:pStyle w:val="a0"/>
        <w:rPr>
          <w:rFonts w:hint="cs"/>
          <w:rtl/>
        </w:rPr>
      </w:pPr>
      <w:r>
        <w:rPr>
          <w:rFonts w:hint="cs"/>
          <w:rtl/>
        </w:rPr>
        <w:t>זה סמ</w:t>
      </w:r>
      <w:r>
        <w:rPr>
          <w:rFonts w:hint="cs"/>
          <w:rtl/>
        </w:rPr>
        <w:t>נטיקה.</w:t>
      </w:r>
    </w:p>
    <w:p w14:paraId="6CD3875D" w14:textId="77777777" w:rsidR="00000000" w:rsidRDefault="00373EE0">
      <w:pPr>
        <w:pStyle w:val="af1"/>
        <w:rPr>
          <w:rtl/>
        </w:rPr>
      </w:pPr>
      <w:r>
        <w:rPr>
          <w:rtl/>
        </w:rPr>
        <w:br/>
        <w:t>היו"ר ראובן ריבלין:</w:t>
      </w:r>
    </w:p>
    <w:p w14:paraId="09FCFAC4" w14:textId="77777777" w:rsidR="00000000" w:rsidRDefault="00373EE0">
      <w:pPr>
        <w:pStyle w:val="a0"/>
        <w:rPr>
          <w:rtl/>
        </w:rPr>
      </w:pPr>
    </w:p>
    <w:p w14:paraId="492CEDF8" w14:textId="77777777" w:rsidR="00000000" w:rsidRDefault="00373EE0">
      <w:pPr>
        <w:pStyle w:val="a0"/>
        <w:rPr>
          <w:rFonts w:hint="cs"/>
          <w:rtl/>
        </w:rPr>
      </w:pPr>
      <w:r>
        <w:rPr>
          <w:rFonts w:hint="cs"/>
          <w:rtl/>
        </w:rPr>
        <w:t xml:space="preserve">לא, לא. אצלי זה לא סמנטיקה. אני לוקח אותו ברצינות תמיד. בבקשה, רבותי. </w:t>
      </w:r>
    </w:p>
    <w:p w14:paraId="5BB228D8" w14:textId="77777777" w:rsidR="00000000" w:rsidRDefault="00373EE0">
      <w:pPr>
        <w:pStyle w:val="-"/>
        <w:rPr>
          <w:rtl/>
        </w:rPr>
      </w:pPr>
      <w:r>
        <w:rPr>
          <w:rtl/>
        </w:rPr>
        <w:br/>
      </w:r>
      <w:bookmarkStart w:id="77" w:name="FS000000542T01_03_2004_17_54_25C"/>
      <w:bookmarkEnd w:id="77"/>
      <w:r>
        <w:rPr>
          <w:rtl/>
        </w:rPr>
        <w:t>עסאם מח'ול (חד"ש-תע"ל):</w:t>
      </w:r>
    </w:p>
    <w:p w14:paraId="5CD5D9EF" w14:textId="77777777" w:rsidR="00000000" w:rsidRDefault="00373EE0">
      <w:pPr>
        <w:pStyle w:val="a0"/>
        <w:rPr>
          <w:rtl/>
        </w:rPr>
      </w:pPr>
    </w:p>
    <w:p w14:paraId="13167C25" w14:textId="77777777" w:rsidR="00000000" w:rsidRDefault="00373EE0">
      <w:pPr>
        <w:pStyle w:val="a0"/>
        <w:rPr>
          <w:rFonts w:hint="cs"/>
          <w:rtl/>
        </w:rPr>
      </w:pPr>
      <w:r>
        <w:rPr>
          <w:rFonts w:hint="cs"/>
          <w:rtl/>
        </w:rPr>
        <w:t>אדוני היושב-ראש, אני מצפה, אני ציפיתי, שמישהו מהממשלה - אני עוד מצפה, אבל נראה - - -</w:t>
      </w:r>
    </w:p>
    <w:p w14:paraId="60A55482" w14:textId="77777777" w:rsidR="00000000" w:rsidRDefault="00373EE0">
      <w:pPr>
        <w:pStyle w:val="af1"/>
        <w:rPr>
          <w:rtl/>
        </w:rPr>
      </w:pPr>
      <w:r>
        <w:rPr>
          <w:rtl/>
        </w:rPr>
        <w:br/>
        <w:t>היו"ר ראובן ריבלין:</w:t>
      </w:r>
    </w:p>
    <w:p w14:paraId="41A7DA7D" w14:textId="77777777" w:rsidR="00000000" w:rsidRDefault="00373EE0">
      <w:pPr>
        <w:pStyle w:val="a0"/>
        <w:rPr>
          <w:rtl/>
        </w:rPr>
      </w:pPr>
    </w:p>
    <w:p w14:paraId="5F75D064" w14:textId="77777777" w:rsidR="00000000" w:rsidRDefault="00373EE0">
      <w:pPr>
        <w:pStyle w:val="a0"/>
        <w:rPr>
          <w:rFonts w:hint="cs"/>
          <w:rtl/>
        </w:rPr>
      </w:pPr>
      <w:r>
        <w:rPr>
          <w:rFonts w:hint="cs"/>
          <w:rtl/>
        </w:rPr>
        <w:t xml:space="preserve">נמצא פה. </w:t>
      </w:r>
    </w:p>
    <w:p w14:paraId="45C86425" w14:textId="77777777" w:rsidR="00000000" w:rsidRDefault="00373EE0">
      <w:pPr>
        <w:pStyle w:val="-"/>
        <w:rPr>
          <w:rtl/>
        </w:rPr>
      </w:pPr>
      <w:r>
        <w:rPr>
          <w:rtl/>
        </w:rPr>
        <w:br/>
      </w:r>
      <w:bookmarkStart w:id="78" w:name="FS000000542T01_03_2004_17_55_20C"/>
      <w:bookmarkEnd w:id="78"/>
      <w:r>
        <w:rPr>
          <w:rtl/>
        </w:rPr>
        <w:t>עסאם מח'ול (</w:t>
      </w:r>
      <w:r>
        <w:rPr>
          <w:rtl/>
        </w:rPr>
        <w:t>חד"ש-תע"ל):</w:t>
      </w:r>
    </w:p>
    <w:p w14:paraId="33B6B4C9" w14:textId="77777777" w:rsidR="00000000" w:rsidRDefault="00373EE0">
      <w:pPr>
        <w:pStyle w:val="a0"/>
        <w:rPr>
          <w:rtl/>
        </w:rPr>
      </w:pPr>
    </w:p>
    <w:p w14:paraId="03425897" w14:textId="77777777" w:rsidR="00000000" w:rsidRDefault="00373EE0">
      <w:pPr>
        <w:pStyle w:val="a0"/>
        <w:rPr>
          <w:rFonts w:hint="cs"/>
          <w:rtl/>
        </w:rPr>
      </w:pPr>
      <w:r>
        <w:rPr>
          <w:rFonts w:hint="cs"/>
          <w:rtl/>
        </w:rPr>
        <w:t>- - -  יקום, יעמוד כאן ויכה על חטא, ויתנצל בפני האוכלוסייה הערבית, שהממשלה לא מאפשרת לה להוציא אל הפועל את התוכניות, את התכנונים שלה, לפתח את היישובים הערביים בצורה חוקית. איפה תוכניות המיתאר התקועות במגירות של המשרדים שלכם? איפה התקציבים התקו</w:t>
      </w:r>
      <w:r>
        <w:rPr>
          <w:rFonts w:hint="cs"/>
          <w:rtl/>
        </w:rPr>
        <w:t xml:space="preserve">עים במשרדים שלכם? תסבירו, אל תבואו בטענות לאוכלוסייה הערבית על זה שהם רוצים לקום ולבנות, לבנות משפחות. </w:t>
      </w:r>
    </w:p>
    <w:p w14:paraId="234D5CF8" w14:textId="77777777" w:rsidR="00000000" w:rsidRDefault="00373EE0">
      <w:pPr>
        <w:pStyle w:val="a0"/>
        <w:rPr>
          <w:rFonts w:hint="cs"/>
          <w:rtl/>
        </w:rPr>
      </w:pPr>
    </w:p>
    <w:p w14:paraId="69F44DD7" w14:textId="77777777" w:rsidR="00000000" w:rsidRDefault="00373EE0">
      <w:pPr>
        <w:pStyle w:val="a0"/>
        <w:rPr>
          <w:rFonts w:hint="cs"/>
          <w:rtl/>
        </w:rPr>
      </w:pPr>
      <w:r>
        <w:rPr>
          <w:rFonts w:hint="cs"/>
          <w:rtl/>
        </w:rPr>
        <w:t>הבתים שמדובר בהם נבנו על אדמה שהופקעה בשנות ה-50 מאותה משפחה, אותה משפחה שעדיין תובעת את האדמות האלה מהמדינה בבתי-משפט. על מה אתם מדברים? האדמה הזאת הו</w:t>
      </w:r>
      <w:r>
        <w:rPr>
          <w:rFonts w:hint="cs"/>
          <w:rtl/>
        </w:rPr>
        <w:t xml:space="preserve">גדרה כאדמה שיש עליה סכסוך. באה המועצה המשותפת </w:t>
      </w:r>
      <w:r>
        <w:rPr>
          <w:rFonts w:hint="eastAsia"/>
          <w:rtl/>
        </w:rPr>
        <w:t>–</w:t>
      </w:r>
      <w:r>
        <w:rPr>
          <w:rFonts w:hint="cs"/>
          <w:rtl/>
        </w:rPr>
        <w:t xml:space="preserve"> אתם החלטתם שתהיה משותפת לטובת העניין </w:t>
      </w:r>
      <w:r>
        <w:rPr>
          <w:rFonts w:hint="eastAsia"/>
          <w:rtl/>
        </w:rPr>
        <w:t>–</w:t>
      </w:r>
      <w:r>
        <w:rPr>
          <w:rFonts w:hint="cs"/>
          <w:rtl/>
        </w:rPr>
        <w:t xml:space="preserve"> והציעה למינהל מקרקעי ישראל, עכשיו, בשבוע שעבר, הצעות מהצעות שונות: בואו נמצא פתרון בלי להרוס את הבתים, תנו לנו ארכה, יש לנו הצעות, אנחנו מגישים הצעה חדשה, האדמה מיועדת ל</w:t>
      </w:r>
      <w:r>
        <w:rPr>
          <w:rFonts w:hint="cs"/>
          <w:rtl/>
        </w:rPr>
        <w:t xml:space="preserve">בנייה - האדמה בתוך הכפר ולא מחוץ לכפר - האדמה נמצאת בתכנון, תנו לנו לתכנן ולאפשר את קיומם של הבתים האלה. באו בעלי הבתים ואמרו: תנו לנו את האפשרות להשאיר את הבתים על כנם, ותקבלו, תמורת דונם וחצי, 14 דונם. הפתיעו אותם. כל אלה היו הצעות, היו ניסיונות של הרגע </w:t>
      </w:r>
      <w:r>
        <w:rPr>
          <w:rFonts w:hint="cs"/>
          <w:rtl/>
        </w:rPr>
        <w:t xml:space="preserve">האחרון לפתור את הבעיה בלי הריסה. יש התעקשות להרוס, יש התעקשות להשפיל את הכפר הזה, ולכן נכנסה המשטרה כפי שנכנסה </w:t>
      </w:r>
      <w:r>
        <w:rPr>
          <w:rFonts w:hint="eastAsia"/>
          <w:rtl/>
        </w:rPr>
        <w:t>–</w:t>
      </w:r>
      <w:r>
        <w:rPr>
          <w:rFonts w:hint="cs"/>
          <w:rtl/>
        </w:rPr>
        <w:t xml:space="preserve"> זו הבעיה האמיתית, ואף אחד לא יינקה ממנה. </w:t>
      </w:r>
    </w:p>
    <w:p w14:paraId="5C5B2757" w14:textId="77777777" w:rsidR="00000000" w:rsidRDefault="00373EE0">
      <w:pPr>
        <w:pStyle w:val="a0"/>
        <w:rPr>
          <w:rFonts w:hint="cs"/>
          <w:rtl/>
        </w:rPr>
      </w:pPr>
    </w:p>
    <w:p w14:paraId="30012693" w14:textId="77777777" w:rsidR="00000000" w:rsidRDefault="00373EE0">
      <w:pPr>
        <w:pStyle w:val="a0"/>
        <w:rPr>
          <w:rFonts w:hint="cs"/>
          <w:rtl/>
        </w:rPr>
      </w:pPr>
      <w:r>
        <w:rPr>
          <w:rFonts w:hint="cs"/>
          <w:rtl/>
        </w:rPr>
        <w:t>ראש הממשלה דיבר השבוע בכפר-קאסם על חיים משותפים בין שני העמים. למחרת, אנשי המשטרה של צחי הנגבי - ושל</w:t>
      </w:r>
      <w:r>
        <w:rPr>
          <w:rFonts w:hint="cs"/>
          <w:rtl/>
        </w:rPr>
        <w:t xml:space="preserve"> שרון - מחקו ומעכו ברגל גסה, בנעליים של השוטרים, את האמירות האלה. זה מה שעשו, ואולי לזה התכוונו, ברגל גסה וברוטלית. </w:t>
      </w:r>
    </w:p>
    <w:p w14:paraId="37319372" w14:textId="77777777" w:rsidR="00000000" w:rsidRDefault="00373EE0">
      <w:pPr>
        <w:pStyle w:val="a0"/>
        <w:rPr>
          <w:rFonts w:hint="cs"/>
          <w:rtl/>
        </w:rPr>
      </w:pPr>
    </w:p>
    <w:p w14:paraId="03F23F2E" w14:textId="77777777" w:rsidR="00000000" w:rsidRDefault="00373EE0">
      <w:pPr>
        <w:pStyle w:val="a0"/>
        <w:rPr>
          <w:rFonts w:hint="cs"/>
          <w:rtl/>
        </w:rPr>
      </w:pPr>
      <w:r>
        <w:rPr>
          <w:rFonts w:hint="cs"/>
          <w:rtl/>
        </w:rPr>
        <w:t>שמענו השבוע את נאומו של ראש הממשלה, למשטרה הפעם, כשדיבר על אוזלת היד של המשטרה בענייני הפשיעה, והוא אמר: אל תייללו, לכו תעשו מעשה, תהיו יצ</w:t>
      </w:r>
      <w:r>
        <w:rPr>
          <w:rFonts w:hint="cs"/>
          <w:rtl/>
        </w:rPr>
        <w:t xml:space="preserve">ירתיים </w:t>
      </w:r>
      <w:r>
        <w:rPr>
          <w:rFonts w:hint="eastAsia"/>
          <w:rtl/>
        </w:rPr>
        <w:t>–</w:t>
      </w:r>
      <w:r>
        <w:rPr>
          <w:rFonts w:hint="cs"/>
          <w:rtl/>
        </w:rPr>
        <w:t xml:space="preserve"> אז יצאו לבענה להיות יצירתיים. מה יותר קל? מה, הם ילכו למאחזים בלתי חוקיים? נכנסו באנשים מבענה, נכנסו כמו שנכנסו למערב הפרוע, ניקו את השטח, שטפו את הכפר בגז מדמיע. שטפו גם ילדים בגז מדמיע, ליד הבתים שנהרסו. אחרי שניקו את השטח וכל האנשים כבר היו ליד</w:t>
      </w:r>
      <w:r>
        <w:rPr>
          <w:rFonts w:hint="cs"/>
          <w:rtl/>
        </w:rPr>
        <w:t xml:space="preserve"> בניין ראש המועצה </w:t>
      </w:r>
      <w:r>
        <w:rPr>
          <w:rFonts w:hint="eastAsia"/>
          <w:rtl/>
        </w:rPr>
        <w:t>–</w:t>
      </w:r>
      <w:r>
        <w:rPr>
          <w:rFonts w:hint="cs"/>
          <w:rtl/>
        </w:rPr>
        <w:t xml:space="preserve"> בניין המועצה </w:t>
      </w:r>
      <w:r>
        <w:rPr>
          <w:rFonts w:hint="eastAsia"/>
          <w:rtl/>
        </w:rPr>
        <w:t>–</w:t>
      </w:r>
      <w:r>
        <w:rPr>
          <w:rFonts w:hint="cs"/>
          <w:rtl/>
        </w:rPr>
        <w:t xml:space="preserve"> רדפו אותם לשם, הכו בראש המועצה, באנשים שליוו אותו, שלחו חלק מהם לבתי-חולים. </w:t>
      </w:r>
    </w:p>
    <w:p w14:paraId="7F6E751D" w14:textId="77777777" w:rsidR="00000000" w:rsidRDefault="00373EE0">
      <w:pPr>
        <w:pStyle w:val="a0"/>
        <w:rPr>
          <w:rFonts w:hint="cs"/>
          <w:rtl/>
        </w:rPr>
      </w:pPr>
    </w:p>
    <w:p w14:paraId="4B8FDC96" w14:textId="77777777" w:rsidR="00000000" w:rsidRDefault="00373EE0">
      <w:pPr>
        <w:pStyle w:val="af1"/>
        <w:rPr>
          <w:rtl/>
        </w:rPr>
      </w:pPr>
      <w:r>
        <w:rPr>
          <w:rtl/>
        </w:rPr>
        <w:t>היו"ר ראובן ריבלין:</w:t>
      </w:r>
    </w:p>
    <w:p w14:paraId="690E347E" w14:textId="77777777" w:rsidR="00000000" w:rsidRDefault="00373EE0">
      <w:pPr>
        <w:pStyle w:val="a0"/>
        <w:rPr>
          <w:rtl/>
        </w:rPr>
      </w:pPr>
    </w:p>
    <w:p w14:paraId="6100A2FC" w14:textId="77777777" w:rsidR="00000000" w:rsidRDefault="00373EE0">
      <w:pPr>
        <w:pStyle w:val="a0"/>
        <w:rPr>
          <w:rFonts w:hint="cs"/>
          <w:rtl/>
        </w:rPr>
      </w:pPr>
      <w:r>
        <w:rPr>
          <w:rFonts w:hint="cs"/>
          <w:rtl/>
        </w:rPr>
        <w:t>נדמה לי שהיו גם שוטרים פצועים, לא?</w:t>
      </w:r>
    </w:p>
    <w:p w14:paraId="707975E2" w14:textId="77777777" w:rsidR="00000000" w:rsidRDefault="00373EE0">
      <w:pPr>
        <w:pStyle w:val="a0"/>
        <w:rPr>
          <w:rFonts w:hint="cs"/>
          <w:rtl/>
        </w:rPr>
      </w:pPr>
    </w:p>
    <w:p w14:paraId="7EAC6538" w14:textId="77777777" w:rsidR="00000000" w:rsidRDefault="00373EE0">
      <w:pPr>
        <w:pStyle w:val="-"/>
        <w:rPr>
          <w:rtl/>
        </w:rPr>
      </w:pPr>
      <w:bookmarkStart w:id="79" w:name="FS000000542T01_03_2004_17_36_47C"/>
      <w:bookmarkEnd w:id="79"/>
      <w:r>
        <w:rPr>
          <w:rtl/>
        </w:rPr>
        <w:t>עסאם מח'ול (חד"ש-תע"ל):</w:t>
      </w:r>
    </w:p>
    <w:p w14:paraId="36B41AF1" w14:textId="77777777" w:rsidR="00000000" w:rsidRDefault="00373EE0">
      <w:pPr>
        <w:pStyle w:val="a0"/>
        <w:rPr>
          <w:rtl/>
        </w:rPr>
      </w:pPr>
    </w:p>
    <w:p w14:paraId="367A644C" w14:textId="77777777" w:rsidR="00000000" w:rsidRDefault="00373EE0">
      <w:pPr>
        <w:pStyle w:val="a0"/>
        <w:rPr>
          <w:rFonts w:hint="cs"/>
          <w:rtl/>
        </w:rPr>
      </w:pPr>
      <w:r>
        <w:rPr>
          <w:rFonts w:hint="cs"/>
          <w:rtl/>
        </w:rPr>
        <w:t>כן.</w:t>
      </w:r>
    </w:p>
    <w:p w14:paraId="10667BCC" w14:textId="77777777" w:rsidR="00000000" w:rsidRDefault="00373EE0">
      <w:pPr>
        <w:pStyle w:val="a0"/>
        <w:rPr>
          <w:rFonts w:hint="cs"/>
          <w:rtl/>
        </w:rPr>
      </w:pPr>
    </w:p>
    <w:p w14:paraId="46A7FFD3" w14:textId="77777777" w:rsidR="00000000" w:rsidRDefault="00373EE0">
      <w:pPr>
        <w:pStyle w:val="af0"/>
        <w:rPr>
          <w:rtl/>
        </w:rPr>
      </w:pPr>
      <w:r>
        <w:rPr>
          <w:rFonts w:hint="eastAsia"/>
          <w:rtl/>
        </w:rPr>
        <w:t>רוחמה</w:t>
      </w:r>
      <w:r>
        <w:rPr>
          <w:rtl/>
        </w:rPr>
        <w:t xml:space="preserve"> אברהם (הליכוד):</w:t>
      </w:r>
    </w:p>
    <w:p w14:paraId="360E1CC4" w14:textId="77777777" w:rsidR="00000000" w:rsidRDefault="00373EE0">
      <w:pPr>
        <w:pStyle w:val="a0"/>
        <w:rPr>
          <w:rFonts w:hint="cs"/>
          <w:rtl/>
        </w:rPr>
      </w:pPr>
    </w:p>
    <w:p w14:paraId="5672603F" w14:textId="77777777" w:rsidR="00000000" w:rsidRDefault="00373EE0">
      <w:pPr>
        <w:pStyle w:val="a0"/>
        <w:rPr>
          <w:rFonts w:hint="cs"/>
          <w:rtl/>
        </w:rPr>
      </w:pPr>
      <w:r>
        <w:rPr>
          <w:rFonts w:hint="cs"/>
          <w:rtl/>
        </w:rPr>
        <w:t>- - - אין מגזר יהודי, זה לא קיים.</w:t>
      </w:r>
    </w:p>
    <w:p w14:paraId="7CE330F1" w14:textId="77777777" w:rsidR="00000000" w:rsidRDefault="00373EE0">
      <w:pPr>
        <w:pStyle w:val="a0"/>
        <w:rPr>
          <w:rFonts w:hint="cs"/>
          <w:rtl/>
        </w:rPr>
      </w:pPr>
      <w:bookmarkStart w:id="80" w:name="FS000001064T01_03_2004_18_27_54"/>
      <w:bookmarkStart w:id="81" w:name="FS000001064T01_03_2004_18_27_17"/>
      <w:bookmarkEnd w:id="80"/>
      <w:bookmarkEnd w:id="81"/>
    </w:p>
    <w:p w14:paraId="32D98882" w14:textId="77777777" w:rsidR="00000000" w:rsidRDefault="00373EE0">
      <w:pPr>
        <w:pStyle w:val="af0"/>
        <w:rPr>
          <w:rtl/>
        </w:rPr>
      </w:pPr>
      <w:r>
        <w:rPr>
          <w:rFonts w:hint="eastAsia"/>
          <w:rtl/>
        </w:rPr>
        <w:t>אלי</w:t>
      </w:r>
      <w:r>
        <w:rPr>
          <w:rtl/>
        </w:rPr>
        <w:t xml:space="preserve"> אפללו (הליכוד):</w:t>
      </w:r>
    </w:p>
    <w:p w14:paraId="5E56BFE9" w14:textId="77777777" w:rsidR="00000000" w:rsidRDefault="00373EE0">
      <w:pPr>
        <w:pStyle w:val="a0"/>
        <w:rPr>
          <w:rFonts w:hint="cs"/>
          <w:rtl/>
        </w:rPr>
      </w:pPr>
    </w:p>
    <w:p w14:paraId="410D41EF" w14:textId="77777777" w:rsidR="00000000" w:rsidRDefault="00373EE0">
      <w:pPr>
        <w:pStyle w:val="a0"/>
        <w:rPr>
          <w:rFonts w:hint="cs"/>
          <w:rtl/>
        </w:rPr>
      </w:pPr>
      <w:r>
        <w:rPr>
          <w:rFonts w:hint="cs"/>
          <w:rtl/>
        </w:rPr>
        <w:t>למה ציפית?</w:t>
      </w:r>
    </w:p>
    <w:p w14:paraId="34A74411" w14:textId="77777777" w:rsidR="00000000" w:rsidRDefault="00373EE0">
      <w:pPr>
        <w:pStyle w:val="a0"/>
        <w:rPr>
          <w:rFonts w:hint="cs"/>
          <w:rtl/>
        </w:rPr>
      </w:pPr>
    </w:p>
    <w:p w14:paraId="0FEB1CA4" w14:textId="77777777" w:rsidR="00000000" w:rsidRDefault="00373EE0">
      <w:pPr>
        <w:pStyle w:val="af0"/>
        <w:rPr>
          <w:rtl/>
        </w:rPr>
      </w:pPr>
      <w:r>
        <w:rPr>
          <w:rFonts w:hint="eastAsia"/>
          <w:rtl/>
        </w:rPr>
        <w:t>רוחמה</w:t>
      </w:r>
      <w:r>
        <w:rPr>
          <w:rtl/>
        </w:rPr>
        <w:t xml:space="preserve"> אברהם (הליכוד):</w:t>
      </w:r>
    </w:p>
    <w:p w14:paraId="49B67899" w14:textId="77777777" w:rsidR="00000000" w:rsidRDefault="00373EE0">
      <w:pPr>
        <w:pStyle w:val="a0"/>
        <w:rPr>
          <w:rFonts w:hint="cs"/>
          <w:rtl/>
        </w:rPr>
      </w:pPr>
    </w:p>
    <w:p w14:paraId="783D682F" w14:textId="77777777" w:rsidR="00000000" w:rsidRDefault="00373EE0">
      <w:pPr>
        <w:pStyle w:val="a0"/>
        <w:rPr>
          <w:rFonts w:hint="cs"/>
          <w:rtl/>
        </w:rPr>
      </w:pPr>
      <w:r>
        <w:rPr>
          <w:rFonts w:hint="cs"/>
          <w:rtl/>
        </w:rPr>
        <w:t>- - -</w:t>
      </w:r>
    </w:p>
    <w:p w14:paraId="66D2D4C6" w14:textId="77777777" w:rsidR="00000000" w:rsidRDefault="00373EE0">
      <w:pPr>
        <w:pStyle w:val="a0"/>
        <w:rPr>
          <w:rFonts w:hint="cs"/>
          <w:rtl/>
        </w:rPr>
      </w:pPr>
    </w:p>
    <w:p w14:paraId="413999F4" w14:textId="77777777" w:rsidR="00000000" w:rsidRDefault="00373EE0">
      <w:pPr>
        <w:pStyle w:val="af1"/>
        <w:rPr>
          <w:rtl/>
        </w:rPr>
      </w:pPr>
      <w:r>
        <w:rPr>
          <w:rtl/>
        </w:rPr>
        <w:t>היו"ר ראובן ריבלין:</w:t>
      </w:r>
    </w:p>
    <w:p w14:paraId="59D4004D" w14:textId="77777777" w:rsidR="00000000" w:rsidRDefault="00373EE0">
      <w:pPr>
        <w:pStyle w:val="a0"/>
        <w:rPr>
          <w:rtl/>
        </w:rPr>
      </w:pPr>
    </w:p>
    <w:p w14:paraId="351C81EF" w14:textId="77777777" w:rsidR="00000000" w:rsidRDefault="00373EE0">
      <w:pPr>
        <w:pStyle w:val="a0"/>
        <w:rPr>
          <w:rFonts w:hint="cs"/>
          <w:rtl/>
        </w:rPr>
      </w:pPr>
      <w:r>
        <w:rPr>
          <w:rFonts w:hint="cs"/>
          <w:rtl/>
        </w:rPr>
        <w:t>חברת הכנסת רוחמה אברהם. גברתי, גברתי.</w:t>
      </w:r>
    </w:p>
    <w:p w14:paraId="21B1803F" w14:textId="77777777" w:rsidR="00000000" w:rsidRDefault="00373EE0">
      <w:pPr>
        <w:pStyle w:val="a0"/>
        <w:rPr>
          <w:rFonts w:hint="cs"/>
          <w:rtl/>
        </w:rPr>
      </w:pPr>
    </w:p>
    <w:p w14:paraId="3191C33C" w14:textId="77777777" w:rsidR="00000000" w:rsidRDefault="00373EE0">
      <w:pPr>
        <w:pStyle w:val="af0"/>
        <w:rPr>
          <w:rtl/>
        </w:rPr>
      </w:pPr>
      <w:r>
        <w:rPr>
          <w:rFonts w:hint="eastAsia"/>
          <w:rtl/>
        </w:rPr>
        <w:t>אלי</w:t>
      </w:r>
      <w:r>
        <w:rPr>
          <w:rtl/>
        </w:rPr>
        <w:t xml:space="preserve"> אפללו (הליכוד):</w:t>
      </w:r>
    </w:p>
    <w:p w14:paraId="3FFBA02D" w14:textId="77777777" w:rsidR="00000000" w:rsidRDefault="00373EE0">
      <w:pPr>
        <w:pStyle w:val="a0"/>
        <w:rPr>
          <w:rFonts w:hint="cs"/>
          <w:rtl/>
        </w:rPr>
      </w:pPr>
    </w:p>
    <w:p w14:paraId="333CADD9" w14:textId="77777777" w:rsidR="00000000" w:rsidRDefault="00373EE0">
      <w:pPr>
        <w:pStyle w:val="a0"/>
        <w:rPr>
          <w:rFonts w:hint="cs"/>
          <w:rtl/>
        </w:rPr>
      </w:pPr>
      <w:r>
        <w:rPr>
          <w:rFonts w:hint="cs"/>
          <w:rtl/>
        </w:rPr>
        <w:t>אל תשכח שבעצמכם - - - ראש המועצה התנגד לבתים שנבנו בשטחים ציבוריים.</w:t>
      </w:r>
    </w:p>
    <w:p w14:paraId="39E62CF5" w14:textId="77777777" w:rsidR="00000000" w:rsidRDefault="00373EE0">
      <w:pPr>
        <w:pStyle w:val="a0"/>
        <w:rPr>
          <w:rFonts w:hint="cs"/>
          <w:rtl/>
        </w:rPr>
      </w:pPr>
    </w:p>
    <w:p w14:paraId="4E5785A6" w14:textId="77777777" w:rsidR="00000000" w:rsidRDefault="00373EE0">
      <w:pPr>
        <w:pStyle w:val="af1"/>
        <w:rPr>
          <w:rtl/>
        </w:rPr>
      </w:pPr>
      <w:r>
        <w:rPr>
          <w:rtl/>
        </w:rPr>
        <w:t>היו"ר ראובן ריבלין:</w:t>
      </w:r>
    </w:p>
    <w:p w14:paraId="0EAF188F" w14:textId="77777777" w:rsidR="00000000" w:rsidRDefault="00373EE0">
      <w:pPr>
        <w:pStyle w:val="a0"/>
        <w:rPr>
          <w:rtl/>
        </w:rPr>
      </w:pPr>
    </w:p>
    <w:p w14:paraId="6E4DE4F6" w14:textId="77777777" w:rsidR="00000000" w:rsidRDefault="00373EE0">
      <w:pPr>
        <w:pStyle w:val="a0"/>
        <w:rPr>
          <w:rFonts w:hint="cs"/>
          <w:rtl/>
        </w:rPr>
      </w:pPr>
      <w:r>
        <w:rPr>
          <w:rFonts w:hint="cs"/>
          <w:rtl/>
        </w:rPr>
        <w:t>תודה. חבר הכנסת בשאר</w:t>
      </w:r>
      <w:r>
        <w:rPr>
          <w:rFonts w:hint="cs"/>
          <w:rtl/>
        </w:rPr>
        <w:t xml:space="preserve">ה הזכיר את ראש המועצה, אדוני לא היה פה. </w:t>
      </w:r>
    </w:p>
    <w:p w14:paraId="3D55A85B" w14:textId="77777777" w:rsidR="00000000" w:rsidRDefault="00373EE0">
      <w:pPr>
        <w:pStyle w:val="a0"/>
        <w:rPr>
          <w:rFonts w:hint="cs"/>
          <w:rtl/>
        </w:rPr>
      </w:pPr>
    </w:p>
    <w:p w14:paraId="1A286F9F" w14:textId="77777777" w:rsidR="00000000" w:rsidRDefault="00373EE0">
      <w:pPr>
        <w:pStyle w:val="af0"/>
        <w:rPr>
          <w:rtl/>
        </w:rPr>
      </w:pPr>
      <w:r>
        <w:rPr>
          <w:rFonts w:hint="eastAsia"/>
          <w:rtl/>
        </w:rPr>
        <w:t>רוחמה</w:t>
      </w:r>
      <w:r>
        <w:rPr>
          <w:rtl/>
        </w:rPr>
        <w:t xml:space="preserve"> אברהם (הליכוד):</w:t>
      </w:r>
    </w:p>
    <w:p w14:paraId="1C4EE1F5" w14:textId="77777777" w:rsidR="00000000" w:rsidRDefault="00373EE0">
      <w:pPr>
        <w:pStyle w:val="a0"/>
        <w:rPr>
          <w:rFonts w:hint="cs"/>
          <w:rtl/>
        </w:rPr>
      </w:pPr>
    </w:p>
    <w:p w14:paraId="193F3A84" w14:textId="77777777" w:rsidR="00000000" w:rsidRDefault="00373EE0">
      <w:pPr>
        <w:pStyle w:val="a0"/>
        <w:rPr>
          <w:rFonts w:hint="cs"/>
          <w:rtl/>
        </w:rPr>
      </w:pPr>
      <w:r>
        <w:rPr>
          <w:rFonts w:hint="cs"/>
          <w:rtl/>
        </w:rPr>
        <w:t>- - -</w:t>
      </w:r>
    </w:p>
    <w:p w14:paraId="29B48A82" w14:textId="77777777" w:rsidR="00000000" w:rsidRDefault="00373EE0">
      <w:pPr>
        <w:pStyle w:val="a0"/>
        <w:rPr>
          <w:rFonts w:hint="cs"/>
          <w:rtl/>
        </w:rPr>
      </w:pPr>
    </w:p>
    <w:p w14:paraId="0E326BAE" w14:textId="77777777" w:rsidR="00000000" w:rsidRDefault="00373EE0">
      <w:pPr>
        <w:pStyle w:val="af1"/>
        <w:rPr>
          <w:rtl/>
        </w:rPr>
      </w:pPr>
      <w:r>
        <w:rPr>
          <w:rtl/>
        </w:rPr>
        <w:t>היו"ר ראובן ריבלין:</w:t>
      </w:r>
    </w:p>
    <w:p w14:paraId="3F59AC81" w14:textId="77777777" w:rsidR="00000000" w:rsidRDefault="00373EE0">
      <w:pPr>
        <w:pStyle w:val="a0"/>
        <w:rPr>
          <w:rtl/>
        </w:rPr>
      </w:pPr>
    </w:p>
    <w:p w14:paraId="6E3BB6D7" w14:textId="77777777" w:rsidR="00000000" w:rsidRDefault="00373EE0">
      <w:pPr>
        <w:pStyle w:val="a0"/>
        <w:rPr>
          <w:rFonts w:hint="cs"/>
          <w:rtl/>
        </w:rPr>
      </w:pPr>
      <w:r>
        <w:rPr>
          <w:rFonts w:hint="cs"/>
          <w:rtl/>
        </w:rPr>
        <w:t xml:space="preserve">חברת הכנסת אברהם, אולי גברתי לא מבינה מה אני אומר לה. אולי. </w:t>
      </w:r>
    </w:p>
    <w:p w14:paraId="03E2381E" w14:textId="77777777" w:rsidR="00000000" w:rsidRDefault="00373EE0">
      <w:pPr>
        <w:pStyle w:val="a0"/>
        <w:rPr>
          <w:rFonts w:hint="cs"/>
          <w:rtl/>
        </w:rPr>
      </w:pPr>
    </w:p>
    <w:p w14:paraId="188F7A7E" w14:textId="77777777" w:rsidR="00000000" w:rsidRDefault="00373EE0">
      <w:pPr>
        <w:pStyle w:val="-"/>
        <w:rPr>
          <w:rtl/>
        </w:rPr>
      </w:pPr>
      <w:bookmarkStart w:id="82" w:name="FS000000542T01_03_2004_17_40_06C"/>
      <w:bookmarkEnd w:id="82"/>
      <w:r>
        <w:rPr>
          <w:rtl/>
        </w:rPr>
        <w:t>עסאם מח'ול (חד"ש-תע"ל):</w:t>
      </w:r>
    </w:p>
    <w:p w14:paraId="535AF1F7" w14:textId="77777777" w:rsidR="00000000" w:rsidRDefault="00373EE0">
      <w:pPr>
        <w:pStyle w:val="a0"/>
        <w:rPr>
          <w:rtl/>
        </w:rPr>
      </w:pPr>
    </w:p>
    <w:p w14:paraId="6301616D" w14:textId="77777777" w:rsidR="00000000" w:rsidRDefault="00373EE0">
      <w:pPr>
        <w:pStyle w:val="a0"/>
        <w:rPr>
          <w:rFonts w:hint="cs"/>
          <w:rtl/>
        </w:rPr>
      </w:pPr>
      <w:r>
        <w:rPr>
          <w:rFonts w:hint="cs"/>
          <w:rtl/>
        </w:rPr>
        <w:t xml:space="preserve">אדוני היושב-ראש, יש דבר יותר מסוכן מכל זה </w:t>
      </w:r>
      <w:r>
        <w:rPr>
          <w:rFonts w:hint="eastAsia"/>
          <w:rtl/>
        </w:rPr>
        <w:t>–</w:t>
      </w:r>
      <w:r>
        <w:rPr>
          <w:rFonts w:hint="cs"/>
          <w:rtl/>
        </w:rPr>
        <w:t xml:space="preserve"> אני אומר, עניין הבתים נגמר </w:t>
      </w:r>
      <w:r>
        <w:rPr>
          <w:rFonts w:hint="eastAsia"/>
          <w:rtl/>
        </w:rPr>
        <w:t>–</w:t>
      </w:r>
      <w:r>
        <w:rPr>
          <w:rFonts w:hint="cs"/>
          <w:rtl/>
        </w:rPr>
        <w:t xml:space="preserve"> היח</w:t>
      </w:r>
      <w:r>
        <w:rPr>
          <w:rFonts w:hint="cs"/>
          <w:rtl/>
        </w:rPr>
        <w:t xml:space="preserve">ס אל האזרחים הערבים בכפר בענה.  נכנסו לבתים, שברו חלונות וזרקו רימוני גז מדמיע, שכתוב עליהם - יש לי אותם ביד, אני לא יכול להציג אותם כאן - כתוב עליהם שהם אסורים לשימוש במקומות ציבוריים. זרקו רימוני גז שכתוב עליהם, באנגלית ובעברית, שהם אסורים לשימוש בפיזור </w:t>
      </w:r>
      <w:r>
        <w:rPr>
          <w:rFonts w:hint="cs"/>
          <w:rtl/>
        </w:rPr>
        <w:t>הפגנות. נכנסו לבתים, זרקו נשים, אני שואל את השאלה: באיזו זכות משטרת ישראל שולחת בריונים בלבוש של אנשי משטרה, שנכנסים לבתים עם נשים, שתופסים אשה - - -</w:t>
      </w:r>
    </w:p>
    <w:p w14:paraId="4703847D" w14:textId="77777777" w:rsidR="00000000" w:rsidRDefault="00373EE0">
      <w:pPr>
        <w:pStyle w:val="a0"/>
        <w:rPr>
          <w:rFonts w:hint="cs"/>
          <w:rtl/>
        </w:rPr>
      </w:pPr>
    </w:p>
    <w:p w14:paraId="6CFE8CD8" w14:textId="77777777" w:rsidR="00000000" w:rsidRDefault="00373EE0">
      <w:pPr>
        <w:pStyle w:val="af0"/>
        <w:rPr>
          <w:rtl/>
        </w:rPr>
      </w:pPr>
      <w:r>
        <w:rPr>
          <w:rFonts w:hint="eastAsia"/>
          <w:rtl/>
        </w:rPr>
        <w:t>אלי</w:t>
      </w:r>
      <w:r>
        <w:rPr>
          <w:rtl/>
        </w:rPr>
        <w:t xml:space="preserve"> אפללו (הליכוד):</w:t>
      </w:r>
    </w:p>
    <w:p w14:paraId="7C6E27B6" w14:textId="77777777" w:rsidR="00000000" w:rsidRDefault="00373EE0">
      <w:pPr>
        <w:pStyle w:val="a0"/>
        <w:rPr>
          <w:rFonts w:hint="cs"/>
          <w:rtl/>
        </w:rPr>
      </w:pPr>
    </w:p>
    <w:p w14:paraId="28F66B07" w14:textId="77777777" w:rsidR="00000000" w:rsidRDefault="00373EE0">
      <w:pPr>
        <w:pStyle w:val="a0"/>
        <w:rPr>
          <w:rFonts w:hint="cs"/>
          <w:rtl/>
        </w:rPr>
      </w:pPr>
      <w:r>
        <w:rPr>
          <w:rFonts w:hint="cs"/>
          <w:rtl/>
        </w:rPr>
        <w:t>- - -</w:t>
      </w:r>
    </w:p>
    <w:p w14:paraId="1074B367" w14:textId="77777777" w:rsidR="00000000" w:rsidRDefault="00373EE0">
      <w:pPr>
        <w:pStyle w:val="a0"/>
        <w:rPr>
          <w:rFonts w:hint="cs"/>
          <w:rtl/>
        </w:rPr>
      </w:pPr>
    </w:p>
    <w:p w14:paraId="6813314F" w14:textId="77777777" w:rsidR="00000000" w:rsidRDefault="00373EE0">
      <w:pPr>
        <w:pStyle w:val="af1"/>
        <w:rPr>
          <w:rtl/>
        </w:rPr>
      </w:pPr>
      <w:r>
        <w:rPr>
          <w:rtl/>
        </w:rPr>
        <w:t>היו"ר ראובן ריבלין:</w:t>
      </w:r>
    </w:p>
    <w:p w14:paraId="43579B0F" w14:textId="77777777" w:rsidR="00000000" w:rsidRDefault="00373EE0">
      <w:pPr>
        <w:pStyle w:val="a0"/>
        <w:rPr>
          <w:rtl/>
        </w:rPr>
      </w:pPr>
    </w:p>
    <w:p w14:paraId="12E475DA" w14:textId="77777777" w:rsidR="00000000" w:rsidRDefault="00373EE0">
      <w:pPr>
        <w:pStyle w:val="a0"/>
        <w:rPr>
          <w:rFonts w:hint="cs"/>
          <w:rtl/>
        </w:rPr>
      </w:pPr>
      <w:r>
        <w:rPr>
          <w:rFonts w:hint="cs"/>
          <w:rtl/>
        </w:rPr>
        <w:t>אדוני, אדוני, חבר הכנסת אפללו, שמעתי, אתה לא סומך על השר</w:t>
      </w:r>
      <w:r>
        <w:rPr>
          <w:rFonts w:hint="cs"/>
          <w:rtl/>
        </w:rPr>
        <w:t xml:space="preserve"> שיענה לו? חבר הכנסת אפללו. </w:t>
      </w:r>
    </w:p>
    <w:p w14:paraId="6189F925" w14:textId="77777777" w:rsidR="00000000" w:rsidRDefault="00373EE0">
      <w:pPr>
        <w:pStyle w:val="a0"/>
        <w:rPr>
          <w:rFonts w:hint="cs"/>
          <w:rtl/>
        </w:rPr>
      </w:pPr>
    </w:p>
    <w:p w14:paraId="0527EF30" w14:textId="77777777" w:rsidR="00000000" w:rsidRDefault="00373EE0">
      <w:pPr>
        <w:pStyle w:val="af0"/>
        <w:rPr>
          <w:rtl/>
        </w:rPr>
      </w:pPr>
      <w:r>
        <w:rPr>
          <w:rFonts w:hint="eastAsia"/>
          <w:rtl/>
        </w:rPr>
        <w:t>רוחמה</w:t>
      </w:r>
      <w:r>
        <w:rPr>
          <w:rtl/>
        </w:rPr>
        <w:t xml:space="preserve"> אברהם (הליכוד):</w:t>
      </w:r>
    </w:p>
    <w:p w14:paraId="680FC9BE" w14:textId="77777777" w:rsidR="00000000" w:rsidRDefault="00373EE0">
      <w:pPr>
        <w:pStyle w:val="a0"/>
        <w:rPr>
          <w:rFonts w:hint="cs"/>
          <w:rtl/>
        </w:rPr>
      </w:pPr>
    </w:p>
    <w:p w14:paraId="40BB7EE6" w14:textId="77777777" w:rsidR="00000000" w:rsidRDefault="00373EE0">
      <w:pPr>
        <w:pStyle w:val="a0"/>
        <w:rPr>
          <w:rFonts w:hint="cs"/>
          <w:rtl/>
        </w:rPr>
      </w:pPr>
      <w:r>
        <w:rPr>
          <w:rFonts w:hint="cs"/>
          <w:rtl/>
        </w:rPr>
        <w:t>באיזו זכות אתה מדבר?</w:t>
      </w:r>
    </w:p>
    <w:p w14:paraId="74002793" w14:textId="77777777" w:rsidR="00000000" w:rsidRDefault="00373EE0">
      <w:pPr>
        <w:pStyle w:val="a0"/>
        <w:rPr>
          <w:rFonts w:hint="cs"/>
          <w:rtl/>
        </w:rPr>
      </w:pPr>
    </w:p>
    <w:p w14:paraId="44FB336E" w14:textId="77777777" w:rsidR="00000000" w:rsidRDefault="00373EE0">
      <w:pPr>
        <w:pStyle w:val="-"/>
        <w:rPr>
          <w:rtl/>
        </w:rPr>
      </w:pPr>
      <w:bookmarkStart w:id="83" w:name="FS000000542T01_03_2004_17_43_35C"/>
      <w:bookmarkEnd w:id="83"/>
      <w:r>
        <w:rPr>
          <w:rtl/>
        </w:rPr>
        <w:t>עסאם מח'ול (חד"ש-תע"ל):</w:t>
      </w:r>
    </w:p>
    <w:p w14:paraId="73F0D4B4" w14:textId="77777777" w:rsidR="00000000" w:rsidRDefault="00373EE0">
      <w:pPr>
        <w:pStyle w:val="a0"/>
        <w:rPr>
          <w:rtl/>
        </w:rPr>
      </w:pPr>
    </w:p>
    <w:p w14:paraId="791D041C" w14:textId="77777777" w:rsidR="00000000" w:rsidRDefault="00373EE0">
      <w:pPr>
        <w:pStyle w:val="a0"/>
        <w:rPr>
          <w:rFonts w:hint="cs"/>
          <w:rtl/>
        </w:rPr>
      </w:pPr>
      <w:r>
        <w:rPr>
          <w:rFonts w:hint="cs"/>
          <w:rtl/>
        </w:rPr>
        <w:t xml:space="preserve">אני אגיד לכם למה לא שלחו שוטרות, כי רצו לעשות פרובוקציה. </w:t>
      </w:r>
    </w:p>
    <w:p w14:paraId="693396C9" w14:textId="77777777" w:rsidR="00000000" w:rsidRDefault="00373EE0">
      <w:pPr>
        <w:pStyle w:val="a0"/>
        <w:rPr>
          <w:rFonts w:hint="cs"/>
          <w:rtl/>
        </w:rPr>
      </w:pPr>
    </w:p>
    <w:p w14:paraId="7B2C9D85" w14:textId="77777777" w:rsidR="00000000" w:rsidRDefault="00373EE0">
      <w:pPr>
        <w:pStyle w:val="af0"/>
        <w:rPr>
          <w:rtl/>
        </w:rPr>
      </w:pPr>
      <w:r>
        <w:rPr>
          <w:rFonts w:hint="eastAsia"/>
          <w:rtl/>
        </w:rPr>
        <w:t>רוחמה</w:t>
      </w:r>
      <w:r>
        <w:rPr>
          <w:rtl/>
        </w:rPr>
        <w:t xml:space="preserve"> אברהם (הליכוד):</w:t>
      </w:r>
    </w:p>
    <w:p w14:paraId="79A3E4DC" w14:textId="77777777" w:rsidR="00000000" w:rsidRDefault="00373EE0">
      <w:pPr>
        <w:pStyle w:val="a0"/>
        <w:rPr>
          <w:rFonts w:hint="cs"/>
          <w:rtl/>
        </w:rPr>
      </w:pPr>
    </w:p>
    <w:p w14:paraId="1F8FBB58" w14:textId="77777777" w:rsidR="00000000" w:rsidRDefault="00373EE0">
      <w:pPr>
        <w:pStyle w:val="a0"/>
        <w:rPr>
          <w:rFonts w:hint="cs"/>
          <w:rtl/>
        </w:rPr>
      </w:pPr>
      <w:r>
        <w:rPr>
          <w:rFonts w:hint="cs"/>
          <w:rtl/>
        </w:rPr>
        <w:t>אתם רציתם - - -</w:t>
      </w:r>
    </w:p>
    <w:p w14:paraId="6812D657" w14:textId="77777777" w:rsidR="00000000" w:rsidRDefault="00373EE0">
      <w:pPr>
        <w:pStyle w:val="a0"/>
        <w:rPr>
          <w:rFonts w:hint="cs"/>
          <w:rtl/>
        </w:rPr>
      </w:pPr>
    </w:p>
    <w:p w14:paraId="35B5AA5D" w14:textId="77777777" w:rsidR="00000000" w:rsidRDefault="00373EE0">
      <w:pPr>
        <w:pStyle w:val="af1"/>
        <w:rPr>
          <w:rtl/>
        </w:rPr>
      </w:pPr>
      <w:r>
        <w:rPr>
          <w:rtl/>
        </w:rPr>
        <w:t>היו"ר ראובן ריבלין:</w:t>
      </w:r>
    </w:p>
    <w:p w14:paraId="155574B3" w14:textId="77777777" w:rsidR="00000000" w:rsidRDefault="00373EE0">
      <w:pPr>
        <w:pStyle w:val="a0"/>
        <w:rPr>
          <w:rtl/>
        </w:rPr>
      </w:pPr>
    </w:p>
    <w:p w14:paraId="0A6AB260" w14:textId="77777777" w:rsidR="00000000" w:rsidRDefault="00373EE0">
      <w:pPr>
        <w:pStyle w:val="a0"/>
        <w:rPr>
          <w:rFonts w:hint="cs"/>
          <w:rtl/>
        </w:rPr>
      </w:pPr>
      <w:r>
        <w:rPr>
          <w:rFonts w:hint="cs"/>
          <w:rtl/>
        </w:rPr>
        <w:t xml:space="preserve">חברת הכנסת אברהם. גברתי, חברת הכנסת </w:t>
      </w:r>
      <w:r>
        <w:rPr>
          <w:rFonts w:hint="cs"/>
          <w:rtl/>
        </w:rPr>
        <w:t xml:space="preserve">אברהם, אני מבקש ממך, עשי לי טובה, תירגעי בדרך כלשהי. או לצאת </w:t>
      </w:r>
      <w:r>
        <w:rPr>
          <w:rFonts w:hint="eastAsia"/>
          <w:rtl/>
        </w:rPr>
        <w:t>–</w:t>
      </w:r>
      <w:r>
        <w:rPr>
          <w:rFonts w:hint="cs"/>
          <w:rtl/>
        </w:rPr>
        <w:t xml:space="preserve">  או שתירגעי. </w:t>
      </w:r>
    </w:p>
    <w:p w14:paraId="3A49BAF5" w14:textId="77777777" w:rsidR="00000000" w:rsidRDefault="00373EE0">
      <w:pPr>
        <w:pStyle w:val="a0"/>
        <w:rPr>
          <w:rFonts w:hint="cs"/>
          <w:rtl/>
        </w:rPr>
      </w:pPr>
    </w:p>
    <w:p w14:paraId="399617AE" w14:textId="77777777" w:rsidR="00000000" w:rsidRDefault="00373EE0">
      <w:pPr>
        <w:pStyle w:val="af0"/>
        <w:rPr>
          <w:rtl/>
        </w:rPr>
      </w:pPr>
      <w:r>
        <w:rPr>
          <w:rFonts w:hint="eastAsia"/>
          <w:rtl/>
        </w:rPr>
        <w:t>רוחמה</w:t>
      </w:r>
      <w:r>
        <w:rPr>
          <w:rtl/>
        </w:rPr>
        <w:t xml:space="preserve"> אברהם (הליכוד):</w:t>
      </w:r>
    </w:p>
    <w:p w14:paraId="4E173D69" w14:textId="77777777" w:rsidR="00000000" w:rsidRDefault="00373EE0">
      <w:pPr>
        <w:pStyle w:val="a0"/>
        <w:rPr>
          <w:rFonts w:hint="cs"/>
          <w:rtl/>
        </w:rPr>
      </w:pPr>
    </w:p>
    <w:p w14:paraId="6C9BBEC2" w14:textId="77777777" w:rsidR="00000000" w:rsidRDefault="00373EE0">
      <w:pPr>
        <w:pStyle w:val="a0"/>
        <w:rPr>
          <w:rFonts w:hint="cs"/>
          <w:rtl/>
        </w:rPr>
      </w:pPr>
      <w:r>
        <w:rPr>
          <w:rFonts w:hint="cs"/>
          <w:rtl/>
        </w:rPr>
        <w:t>אני לא יכולה - - -</w:t>
      </w:r>
    </w:p>
    <w:p w14:paraId="2DF1FB9C" w14:textId="77777777" w:rsidR="00000000" w:rsidRDefault="00373EE0">
      <w:pPr>
        <w:pStyle w:val="a0"/>
        <w:rPr>
          <w:rFonts w:hint="cs"/>
          <w:rtl/>
        </w:rPr>
      </w:pPr>
    </w:p>
    <w:p w14:paraId="374E4F23" w14:textId="77777777" w:rsidR="00000000" w:rsidRDefault="00373EE0">
      <w:pPr>
        <w:pStyle w:val="af1"/>
        <w:rPr>
          <w:rtl/>
        </w:rPr>
      </w:pPr>
      <w:r>
        <w:rPr>
          <w:rtl/>
        </w:rPr>
        <w:t>היו"ר ראובן ריבלין:</w:t>
      </w:r>
    </w:p>
    <w:p w14:paraId="523EC5C9" w14:textId="77777777" w:rsidR="00000000" w:rsidRDefault="00373EE0">
      <w:pPr>
        <w:pStyle w:val="a0"/>
        <w:rPr>
          <w:rtl/>
        </w:rPr>
      </w:pPr>
    </w:p>
    <w:p w14:paraId="4D368237" w14:textId="77777777" w:rsidR="00000000" w:rsidRDefault="00373EE0">
      <w:pPr>
        <w:pStyle w:val="a0"/>
        <w:rPr>
          <w:rFonts w:hint="cs"/>
          <w:rtl/>
        </w:rPr>
      </w:pPr>
      <w:r>
        <w:rPr>
          <w:rFonts w:hint="cs"/>
          <w:rtl/>
        </w:rPr>
        <w:t>אבל את לא יכולה, פה זו לא תוכנית כבקשתך ליכולים או לא יכולים. מי שלא יכול, אני מוציא אותו, זה הכול. ואני לא ארשה י</w:t>
      </w:r>
      <w:r>
        <w:rPr>
          <w:rFonts w:hint="cs"/>
          <w:rtl/>
        </w:rPr>
        <w:t xml:space="preserve">ותר, אני אומר ברצינות. נגמר. בבקשה. </w:t>
      </w:r>
    </w:p>
    <w:p w14:paraId="3F2E5BC9" w14:textId="77777777" w:rsidR="00000000" w:rsidRDefault="00373EE0">
      <w:pPr>
        <w:pStyle w:val="a0"/>
        <w:rPr>
          <w:rFonts w:hint="cs"/>
          <w:rtl/>
        </w:rPr>
      </w:pPr>
    </w:p>
    <w:p w14:paraId="708405C2" w14:textId="77777777" w:rsidR="00000000" w:rsidRDefault="00373EE0">
      <w:pPr>
        <w:pStyle w:val="-"/>
        <w:rPr>
          <w:rtl/>
        </w:rPr>
      </w:pPr>
      <w:bookmarkStart w:id="84" w:name="FS000000542T01_03_2004_17_45_42C"/>
      <w:bookmarkEnd w:id="84"/>
      <w:r>
        <w:rPr>
          <w:rtl/>
        </w:rPr>
        <w:t>עסאם מח'ול (חד"ש-תע"ל):</w:t>
      </w:r>
    </w:p>
    <w:p w14:paraId="13DDD838" w14:textId="77777777" w:rsidR="00000000" w:rsidRDefault="00373EE0">
      <w:pPr>
        <w:pStyle w:val="a0"/>
        <w:rPr>
          <w:rtl/>
        </w:rPr>
      </w:pPr>
    </w:p>
    <w:p w14:paraId="40BC8FD2" w14:textId="77777777" w:rsidR="00000000" w:rsidRDefault="00373EE0">
      <w:pPr>
        <w:pStyle w:val="a0"/>
        <w:rPr>
          <w:rFonts w:hint="cs"/>
          <w:rtl/>
        </w:rPr>
      </w:pPr>
      <w:r>
        <w:rPr>
          <w:rFonts w:hint="cs"/>
          <w:rtl/>
        </w:rPr>
        <w:t>אבו-האני תיתי, בן 80, לא איים על המשטרה. איזדיהר תיתי, אשה מבוגרת ששברו לה את היד, שזרקו אותה - - -</w:t>
      </w:r>
    </w:p>
    <w:p w14:paraId="1CE63CF7" w14:textId="77777777" w:rsidR="00000000" w:rsidRDefault="00373EE0">
      <w:pPr>
        <w:pStyle w:val="a0"/>
        <w:rPr>
          <w:rFonts w:hint="cs"/>
          <w:rtl/>
        </w:rPr>
      </w:pPr>
    </w:p>
    <w:p w14:paraId="47BD82C2" w14:textId="77777777" w:rsidR="00000000" w:rsidRDefault="00373EE0">
      <w:pPr>
        <w:pStyle w:val="af0"/>
        <w:rPr>
          <w:rtl/>
        </w:rPr>
      </w:pPr>
      <w:r>
        <w:rPr>
          <w:rFonts w:hint="eastAsia"/>
          <w:rtl/>
        </w:rPr>
        <w:t>רוחמה</w:t>
      </w:r>
      <w:r>
        <w:rPr>
          <w:rtl/>
        </w:rPr>
        <w:t xml:space="preserve"> אברהם (הליכוד):</w:t>
      </w:r>
    </w:p>
    <w:p w14:paraId="4C4E1AB4" w14:textId="77777777" w:rsidR="00000000" w:rsidRDefault="00373EE0">
      <w:pPr>
        <w:pStyle w:val="a0"/>
        <w:rPr>
          <w:rFonts w:hint="cs"/>
          <w:rtl/>
        </w:rPr>
      </w:pPr>
    </w:p>
    <w:p w14:paraId="6B633724" w14:textId="77777777" w:rsidR="00000000" w:rsidRDefault="00373EE0">
      <w:pPr>
        <w:pStyle w:val="a0"/>
        <w:rPr>
          <w:rFonts w:hint="cs"/>
          <w:rtl/>
        </w:rPr>
      </w:pPr>
      <w:r>
        <w:rPr>
          <w:rFonts w:hint="cs"/>
          <w:rtl/>
        </w:rPr>
        <w:t>- - -</w:t>
      </w:r>
    </w:p>
    <w:p w14:paraId="5847526B" w14:textId="77777777" w:rsidR="00000000" w:rsidRDefault="00373EE0">
      <w:pPr>
        <w:pStyle w:val="a0"/>
        <w:rPr>
          <w:rFonts w:hint="cs"/>
          <w:rtl/>
        </w:rPr>
      </w:pPr>
    </w:p>
    <w:p w14:paraId="4331B3E7" w14:textId="77777777" w:rsidR="00000000" w:rsidRDefault="00373EE0">
      <w:pPr>
        <w:pStyle w:val="-"/>
        <w:rPr>
          <w:rtl/>
        </w:rPr>
      </w:pPr>
      <w:bookmarkStart w:id="85" w:name="FS000000542T01_03_2004_17_47_02C"/>
      <w:bookmarkEnd w:id="85"/>
      <w:r>
        <w:rPr>
          <w:rFonts w:hint="eastAsia"/>
          <w:rtl/>
        </w:rPr>
        <w:t>עסאם</w:t>
      </w:r>
      <w:r>
        <w:rPr>
          <w:rtl/>
        </w:rPr>
        <w:t xml:space="preserve"> מח'ול (חד"ש-תע"ל):</w:t>
      </w:r>
    </w:p>
    <w:p w14:paraId="64CF875F" w14:textId="77777777" w:rsidR="00000000" w:rsidRDefault="00373EE0">
      <w:pPr>
        <w:pStyle w:val="a0"/>
        <w:rPr>
          <w:rFonts w:hint="cs"/>
          <w:rtl/>
        </w:rPr>
      </w:pPr>
    </w:p>
    <w:p w14:paraId="08893B48" w14:textId="77777777" w:rsidR="00000000" w:rsidRDefault="00373EE0">
      <w:pPr>
        <w:pStyle w:val="a0"/>
        <w:rPr>
          <w:rFonts w:hint="cs"/>
          <w:rtl/>
        </w:rPr>
      </w:pPr>
      <w:r>
        <w:rPr>
          <w:rFonts w:hint="cs"/>
          <w:rtl/>
        </w:rPr>
        <w:t xml:space="preserve">תשתקי כבר. </w:t>
      </w:r>
    </w:p>
    <w:p w14:paraId="13B3DEA0" w14:textId="77777777" w:rsidR="00000000" w:rsidRDefault="00373EE0">
      <w:pPr>
        <w:pStyle w:val="a0"/>
        <w:rPr>
          <w:rFonts w:hint="cs"/>
          <w:rtl/>
        </w:rPr>
      </w:pPr>
    </w:p>
    <w:p w14:paraId="76704CB4" w14:textId="77777777" w:rsidR="00000000" w:rsidRDefault="00373EE0">
      <w:pPr>
        <w:pStyle w:val="af1"/>
        <w:rPr>
          <w:rtl/>
        </w:rPr>
      </w:pPr>
      <w:r>
        <w:rPr>
          <w:rFonts w:hint="eastAsia"/>
          <w:rtl/>
        </w:rPr>
        <w:t>היו</w:t>
      </w:r>
      <w:r>
        <w:rPr>
          <w:rtl/>
        </w:rPr>
        <w:t>"ר ראובן ריבלין:</w:t>
      </w:r>
    </w:p>
    <w:p w14:paraId="4D3B9884" w14:textId="77777777" w:rsidR="00000000" w:rsidRDefault="00373EE0">
      <w:pPr>
        <w:pStyle w:val="a0"/>
        <w:rPr>
          <w:rFonts w:hint="cs"/>
          <w:rtl/>
        </w:rPr>
      </w:pPr>
    </w:p>
    <w:p w14:paraId="0256D500" w14:textId="77777777" w:rsidR="00000000" w:rsidRDefault="00373EE0">
      <w:pPr>
        <w:pStyle w:val="a0"/>
        <w:rPr>
          <w:rFonts w:hint="cs"/>
          <w:rtl/>
        </w:rPr>
      </w:pPr>
      <w:r>
        <w:rPr>
          <w:rFonts w:hint="cs"/>
          <w:rtl/>
        </w:rPr>
        <w:t>חבר</w:t>
      </w:r>
      <w:r>
        <w:rPr>
          <w:rFonts w:hint="cs"/>
          <w:rtl/>
        </w:rPr>
        <w:t xml:space="preserve">ת הכנסת אברהם, נא לצאת. נא לצאת. נא לצאת. אני לא מוציא אותך, רק תצאי, תצאי, אי-אפשר יותר, אני מצטער. תודה. בבקשה, אדוני. </w:t>
      </w:r>
    </w:p>
    <w:p w14:paraId="58361AB2" w14:textId="77777777" w:rsidR="00000000" w:rsidRDefault="00373EE0">
      <w:pPr>
        <w:pStyle w:val="a0"/>
        <w:rPr>
          <w:rFonts w:hint="cs"/>
          <w:rtl/>
        </w:rPr>
      </w:pPr>
    </w:p>
    <w:p w14:paraId="2EAAF343" w14:textId="77777777" w:rsidR="00000000" w:rsidRDefault="00373EE0">
      <w:pPr>
        <w:pStyle w:val="-"/>
        <w:rPr>
          <w:rtl/>
        </w:rPr>
      </w:pPr>
      <w:bookmarkStart w:id="86" w:name="FS000000542T01_03_2004_17_47_43C"/>
      <w:bookmarkEnd w:id="86"/>
      <w:r>
        <w:rPr>
          <w:rFonts w:hint="eastAsia"/>
          <w:rtl/>
        </w:rPr>
        <w:t>עסאם</w:t>
      </w:r>
      <w:r>
        <w:rPr>
          <w:rtl/>
        </w:rPr>
        <w:t xml:space="preserve"> מח'ול (חד"ש-תע"ל):</w:t>
      </w:r>
    </w:p>
    <w:p w14:paraId="6F431E97" w14:textId="77777777" w:rsidR="00000000" w:rsidRDefault="00373EE0">
      <w:pPr>
        <w:pStyle w:val="a0"/>
        <w:rPr>
          <w:rFonts w:hint="cs"/>
          <w:rtl/>
        </w:rPr>
      </w:pPr>
    </w:p>
    <w:p w14:paraId="7CF96B1B" w14:textId="77777777" w:rsidR="00000000" w:rsidRDefault="00373EE0">
      <w:pPr>
        <w:pStyle w:val="a0"/>
        <w:rPr>
          <w:rFonts w:hint="cs"/>
          <w:rtl/>
        </w:rPr>
      </w:pPr>
      <w:r>
        <w:rPr>
          <w:rFonts w:hint="cs"/>
          <w:rtl/>
        </w:rPr>
        <w:t>איזדיהר תיתי, אשה מבוגרת ששברו לה את היד. שתי בנות שלה, שזרקו אותן מגובה שלושה מטרים, מהחלון, גם להן נשברו ה</w:t>
      </w:r>
      <w:r>
        <w:rPr>
          <w:rFonts w:hint="cs"/>
          <w:rtl/>
        </w:rPr>
        <w:t xml:space="preserve">ידיים. אני רוצה לשאול: מישהו שמע על זה? איזה קשר שתיקה של העיתונות והתקשורת יש בעניין הזה? על הפשע הזה, שקרה בבענה, מה אתם שותקים? מה אתם מחייכים? התנהלה שם התעללות בתושבים </w:t>
      </w:r>
      <w:r>
        <w:rPr>
          <w:rFonts w:hint="eastAsia"/>
          <w:rtl/>
        </w:rPr>
        <w:t>–</w:t>
      </w:r>
      <w:r>
        <w:rPr>
          <w:rFonts w:hint="cs"/>
          <w:rtl/>
        </w:rPr>
        <w:t xml:space="preserve"> הגיעו והטיחו הערות סקסיסטיות בנשים מבוגרות בבענה, התכוונו לעורר את הפרובוקציה הזא</w:t>
      </w:r>
      <w:r>
        <w:rPr>
          <w:rFonts w:hint="cs"/>
          <w:rtl/>
        </w:rPr>
        <w:t xml:space="preserve">ת. חיילים, שוטרים, התחילו להשתין בכניסות של הבתים, מול הנשים. </w:t>
      </w:r>
    </w:p>
    <w:p w14:paraId="078EEC83" w14:textId="77777777" w:rsidR="00000000" w:rsidRDefault="00373EE0">
      <w:pPr>
        <w:pStyle w:val="a0"/>
        <w:rPr>
          <w:rFonts w:hint="cs"/>
          <w:rtl/>
        </w:rPr>
      </w:pPr>
    </w:p>
    <w:p w14:paraId="11142141" w14:textId="77777777" w:rsidR="00000000" w:rsidRDefault="00373EE0">
      <w:pPr>
        <w:pStyle w:val="af1"/>
        <w:rPr>
          <w:rtl/>
        </w:rPr>
      </w:pPr>
      <w:r>
        <w:rPr>
          <w:rFonts w:hint="eastAsia"/>
          <w:rtl/>
        </w:rPr>
        <w:t>היו</w:t>
      </w:r>
      <w:r>
        <w:rPr>
          <w:rtl/>
        </w:rPr>
        <w:t>"ר ראובן ריבלין:</w:t>
      </w:r>
    </w:p>
    <w:p w14:paraId="4C4C6EEA" w14:textId="77777777" w:rsidR="00000000" w:rsidRDefault="00373EE0">
      <w:pPr>
        <w:pStyle w:val="a0"/>
        <w:rPr>
          <w:rFonts w:hint="cs"/>
          <w:rtl/>
        </w:rPr>
      </w:pPr>
    </w:p>
    <w:p w14:paraId="2B47D89B" w14:textId="77777777" w:rsidR="00000000" w:rsidRDefault="00373EE0">
      <w:pPr>
        <w:pStyle w:val="a0"/>
        <w:rPr>
          <w:rFonts w:hint="cs"/>
          <w:rtl/>
        </w:rPr>
      </w:pPr>
      <w:r>
        <w:rPr>
          <w:rFonts w:hint="cs"/>
          <w:rtl/>
        </w:rPr>
        <w:t xml:space="preserve">או.קיי., נא לסיים. </w:t>
      </w:r>
    </w:p>
    <w:p w14:paraId="7E4D84BA" w14:textId="77777777" w:rsidR="00000000" w:rsidRDefault="00373EE0">
      <w:pPr>
        <w:pStyle w:val="a0"/>
        <w:rPr>
          <w:rFonts w:hint="cs"/>
          <w:rtl/>
        </w:rPr>
      </w:pPr>
    </w:p>
    <w:p w14:paraId="7EE9CC47" w14:textId="77777777" w:rsidR="00000000" w:rsidRDefault="00373EE0">
      <w:pPr>
        <w:pStyle w:val="-"/>
        <w:rPr>
          <w:rtl/>
        </w:rPr>
      </w:pPr>
      <w:bookmarkStart w:id="87" w:name="FS000000542T01_03_2004_17_49_26C"/>
      <w:bookmarkEnd w:id="87"/>
      <w:r>
        <w:rPr>
          <w:rFonts w:hint="eastAsia"/>
          <w:rtl/>
        </w:rPr>
        <w:t>עסאם</w:t>
      </w:r>
      <w:r>
        <w:rPr>
          <w:rtl/>
        </w:rPr>
        <w:t xml:space="preserve"> מח'ול (חד"ש-תע"ל):</w:t>
      </w:r>
    </w:p>
    <w:p w14:paraId="6A4EB19B" w14:textId="77777777" w:rsidR="00000000" w:rsidRDefault="00373EE0">
      <w:pPr>
        <w:pStyle w:val="a0"/>
        <w:rPr>
          <w:rFonts w:hint="cs"/>
          <w:rtl/>
        </w:rPr>
      </w:pPr>
    </w:p>
    <w:p w14:paraId="68008436" w14:textId="77777777" w:rsidR="00000000" w:rsidRDefault="00373EE0">
      <w:pPr>
        <w:pStyle w:val="a0"/>
        <w:rPr>
          <w:rFonts w:hint="cs"/>
          <w:rtl/>
        </w:rPr>
      </w:pPr>
      <w:r>
        <w:rPr>
          <w:rFonts w:hint="cs"/>
          <w:rtl/>
        </w:rPr>
        <w:t xml:space="preserve">זאת היתה ההתנהגות, אלה היו הפנים שלכם ביום רביעי שעבר. </w:t>
      </w:r>
    </w:p>
    <w:p w14:paraId="76DD03F3" w14:textId="77777777" w:rsidR="00000000" w:rsidRDefault="00373EE0">
      <w:pPr>
        <w:pStyle w:val="a0"/>
        <w:rPr>
          <w:rFonts w:hint="cs"/>
          <w:rtl/>
        </w:rPr>
      </w:pPr>
    </w:p>
    <w:p w14:paraId="17ED768B" w14:textId="77777777" w:rsidR="00000000" w:rsidRDefault="00373EE0">
      <w:pPr>
        <w:pStyle w:val="af0"/>
        <w:rPr>
          <w:rtl/>
        </w:rPr>
      </w:pPr>
      <w:r>
        <w:rPr>
          <w:rFonts w:hint="eastAsia"/>
          <w:rtl/>
        </w:rPr>
        <w:t>אלי</w:t>
      </w:r>
      <w:r>
        <w:rPr>
          <w:rtl/>
        </w:rPr>
        <w:t xml:space="preserve"> אפללו (הליכוד):</w:t>
      </w:r>
    </w:p>
    <w:p w14:paraId="0BE97051" w14:textId="77777777" w:rsidR="00000000" w:rsidRDefault="00373EE0">
      <w:pPr>
        <w:pStyle w:val="a0"/>
        <w:rPr>
          <w:rFonts w:hint="cs"/>
          <w:rtl/>
        </w:rPr>
      </w:pPr>
    </w:p>
    <w:p w14:paraId="15868149" w14:textId="77777777" w:rsidR="00000000" w:rsidRDefault="00373EE0">
      <w:pPr>
        <w:pStyle w:val="a0"/>
        <w:rPr>
          <w:rFonts w:hint="cs"/>
          <w:rtl/>
        </w:rPr>
      </w:pPr>
      <w:r>
        <w:rPr>
          <w:rFonts w:hint="cs"/>
          <w:rtl/>
        </w:rPr>
        <w:t>- - -</w:t>
      </w:r>
    </w:p>
    <w:p w14:paraId="641A874A" w14:textId="77777777" w:rsidR="00000000" w:rsidRDefault="00373EE0">
      <w:pPr>
        <w:pStyle w:val="a0"/>
        <w:rPr>
          <w:rFonts w:hint="cs"/>
          <w:rtl/>
        </w:rPr>
      </w:pPr>
    </w:p>
    <w:p w14:paraId="68C4FD71" w14:textId="77777777" w:rsidR="00000000" w:rsidRDefault="00373EE0">
      <w:pPr>
        <w:pStyle w:val="af1"/>
        <w:rPr>
          <w:rtl/>
        </w:rPr>
      </w:pPr>
      <w:r>
        <w:rPr>
          <w:rtl/>
        </w:rPr>
        <w:t>היו"ר ראובן ריבלין:</w:t>
      </w:r>
    </w:p>
    <w:p w14:paraId="683BD6E7" w14:textId="77777777" w:rsidR="00000000" w:rsidRDefault="00373EE0">
      <w:pPr>
        <w:pStyle w:val="a0"/>
        <w:rPr>
          <w:rtl/>
        </w:rPr>
      </w:pPr>
    </w:p>
    <w:p w14:paraId="5AB0499D" w14:textId="77777777" w:rsidR="00000000" w:rsidRDefault="00373EE0">
      <w:pPr>
        <w:pStyle w:val="a0"/>
        <w:rPr>
          <w:rFonts w:hint="cs"/>
          <w:rtl/>
        </w:rPr>
      </w:pPr>
      <w:r>
        <w:rPr>
          <w:rFonts w:hint="cs"/>
          <w:rtl/>
        </w:rPr>
        <w:t>חבר הכנסת אפללו, הו</w:t>
      </w:r>
      <w:r>
        <w:rPr>
          <w:rFonts w:hint="cs"/>
          <w:rtl/>
        </w:rPr>
        <w:t>א כבר מעבר לזמן שלו.</w:t>
      </w:r>
    </w:p>
    <w:p w14:paraId="3804E2E1" w14:textId="77777777" w:rsidR="00000000" w:rsidRDefault="00373EE0">
      <w:pPr>
        <w:pStyle w:val="a0"/>
        <w:rPr>
          <w:rFonts w:hint="cs"/>
          <w:rtl/>
        </w:rPr>
      </w:pPr>
    </w:p>
    <w:p w14:paraId="2E809939" w14:textId="77777777" w:rsidR="00000000" w:rsidRDefault="00373EE0">
      <w:pPr>
        <w:pStyle w:val="-"/>
        <w:rPr>
          <w:rtl/>
        </w:rPr>
      </w:pPr>
      <w:bookmarkStart w:id="88" w:name="FS000000542T01_03_2004_17_50_05C"/>
      <w:bookmarkEnd w:id="88"/>
      <w:r>
        <w:rPr>
          <w:rtl/>
        </w:rPr>
        <w:t>עסאם מח'ול (חד"ש-תע"ל):</w:t>
      </w:r>
    </w:p>
    <w:p w14:paraId="1682DE20" w14:textId="77777777" w:rsidR="00000000" w:rsidRDefault="00373EE0">
      <w:pPr>
        <w:pStyle w:val="a0"/>
        <w:rPr>
          <w:rtl/>
        </w:rPr>
      </w:pPr>
    </w:p>
    <w:p w14:paraId="359030DE" w14:textId="77777777" w:rsidR="00000000" w:rsidRDefault="00373EE0">
      <w:pPr>
        <w:pStyle w:val="a0"/>
        <w:rPr>
          <w:rFonts w:hint="cs"/>
          <w:rtl/>
        </w:rPr>
      </w:pPr>
      <w:r>
        <w:rPr>
          <w:rFonts w:hint="cs"/>
          <w:rtl/>
        </w:rPr>
        <w:t xml:space="preserve">אלה היו הפנים שלכם ביום רביעי שעבר. </w:t>
      </w:r>
    </w:p>
    <w:p w14:paraId="77AF73CF" w14:textId="77777777" w:rsidR="00000000" w:rsidRDefault="00373EE0">
      <w:pPr>
        <w:pStyle w:val="a0"/>
        <w:rPr>
          <w:rFonts w:hint="cs"/>
          <w:rtl/>
        </w:rPr>
      </w:pPr>
    </w:p>
    <w:p w14:paraId="20FAD120" w14:textId="77777777" w:rsidR="00000000" w:rsidRDefault="00373EE0">
      <w:pPr>
        <w:pStyle w:val="af1"/>
        <w:rPr>
          <w:rtl/>
        </w:rPr>
      </w:pPr>
      <w:r>
        <w:rPr>
          <w:rtl/>
        </w:rPr>
        <w:t>היו"ר ראובן ריבלין:</w:t>
      </w:r>
    </w:p>
    <w:p w14:paraId="51357517" w14:textId="77777777" w:rsidR="00000000" w:rsidRDefault="00373EE0">
      <w:pPr>
        <w:pStyle w:val="a0"/>
        <w:rPr>
          <w:rtl/>
        </w:rPr>
      </w:pPr>
    </w:p>
    <w:p w14:paraId="0AD9E39A" w14:textId="77777777" w:rsidR="00000000" w:rsidRDefault="00373EE0">
      <w:pPr>
        <w:pStyle w:val="a0"/>
        <w:rPr>
          <w:rFonts w:hint="cs"/>
          <w:rtl/>
        </w:rPr>
      </w:pPr>
      <w:r>
        <w:rPr>
          <w:rFonts w:hint="cs"/>
          <w:rtl/>
        </w:rPr>
        <w:t>תודה רבה. נא לסיים.</w:t>
      </w:r>
    </w:p>
    <w:p w14:paraId="63FD422A" w14:textId="77777777" w:rsidR="00000000" w:rsidRDefault="00373EE0">
      <w:pPr>
        <w:pStyle w:val="a0"/>
        <w:rPr>
          <w:rFonts w:hint="cs"/>
          <w:rtl/>
        </w:rPr>
      </w:pPr>
    </w:p>
    <w:p w14:paraId="05E04072" w14:textId="77777777" w:rsidR="00000000" w:rsidRDefault="00373EE0">
      <w:pPr>
        <w:pStyle w:val="-"/>
      </w:pPr>
      <w:bookmarkStart w:id="89" w:name="FS000000542T01_03_2004_17_50_18C"/>
      <w:bookmarkEnd w:id="89"/>
      <w:r>
        <w:rPr>
          <w:rtl/>
        </w:rPr>
        <w:t>עסאם מח'ול (חד"ש-תע"ל):</w:t>
      </w:r>
    </w:p>
    <w:p w14:paraId="0714FA35" w14:textId="77777777" w:rsidR="00000000" w:rsidRDefault="00373EE0">
      <w:pPr>
        <w:pStyle w:val="a0"/>
        <w:rPr>
          <w:rtl/>
        </w:rPr>
      </w:pPr>
    </w:p>
    <w:p w14:paraId="4ACF7DD9" w14:textId="77777777" w:rsidR="00000000" w:rsidRDefault="00373EE0">
      <w:pPr>
        <w:pStyle w:val="a0"/>
        <w:rPr>
          <w:rFonts w:hint="cs"/>
          <w:rtl/>
        </w:rPr>
      </w:pPr>
      <w:r>
        <w:rPr>
          <w:rFonts w:hint="cs"/>
          <w:rtl/>
        </w:rPr>
        <w:t xml:space="preserve">אדוני היושב-ראש, אני קורא מכאן </w:t>
      </w:r>
      <w:r>
        <w:rPr>
          <w:rFonts w:hint="eastAsia"/>
          <w:rtl/>
        </w:rPr>
        <w:t>–</w:t>
      </w:r>
      <w:r>
        <w:rPr>
          <w:rFonts w:hint="cs"/>
          <w:rtl/>
        </w:rPr>
        <w:t xml:space="preserve"> אני אומר לכם דברים קשים, כולם מתועדים, כולם מתועדים על-ידי ארגונים שבכו</w:t>
      </w:r>
      <w:r>
        <w:rPr>
          <w:rFonts w:hint="cs"/>
          <w:rtl/>
        </w:rPr>
        <w:t xml:space="preserve">ונה עשו את זה בצורה הרשמית ביותר. </w:t>
      </w:r>
    </w:p>
    <w:p w14:paraId="151BC953" w14:textId="77777777" w:rsidR="00000000" w:rsidRDefault="00373EE0">
      <w:pPr>
        <w:pStyle w:val="a0"/>
        <w:rPr>
          <w:rFonts w:hint="cs"/>
          <w:rtl/>
        </w:rPr>
      </w:pPr>
    </w:p>
    <w:p w14:paraId="6607204F" w14:textId="77777777" w:rsidR="00000000" w:rsidRDefault="00373EE0">
      <w:pPr>
        <w:pStyle w:val="af1"/>
        <w:rPr>
          <w:rtl/>
        </w:rPr>
      </w:pPr>
      <w:r>
        <w:rPr>
          <w:rtl/>
        </w:rPr>
        <w:t>היו"ר ראובן ריבלין:</w:t>
      </w:r>
    </w:p>
    <w:p w14:paraId="3A6F6884" w14:textId="77777777" w:rsidR="00000000" w:rsidRDefault="00373EE0">
      <w:pPr>
        <w:pStyle w:val="a0"/>
        <w:rPr>
          <w:rtl/>
        </w:rPr>
      </w:pPr>
    </w:p>
    <w:p w14:paraId="5F09666B" w14:textId="77777777" w:rsidR="00000000" w:rsidRDefault="00373EE0">
      <w:pPr>
        <w:pStyle w:val="a0"/>
        <w:rPr>
          <w:rFonts w:hint="cs"/>
          <w:rtl/>
        </w:rPr>
      </w:pPr>
      <w:r>
        <w:rPr>
          <w:rFonts w:hint="cs"/>
          <w:rtl/>
        </w:rPr>
        <w:t>נא לסיים.</w:t>
      </w:r>
    </w:p>
    <w:p w14:paraId="06AB083E" w14:textId="77777777" w:rsidR="00000000" w:rsidRDefault="00373EE0">
      <w:pPr>
        <w:pStyle w:val="a0"/>
        <w:rPr>
          <w:rFonts w:hint="cs"/>
          <w:rtl/>
        </w:rPr>
      </w:pPr>
    </w:p>
    <w:p w14:paraId="6A67DF2E" w14:textId="77777777" w:rsidR="00000000" w:rsidRDefault="00373EE0">
      <w:pPr>
        <w:pStyle w:val="-"/>
        <w:rPr>
          <w:rtl/>
        </w:rPr>
      </w:pPr>
      <w:bookmarkStart w:id="90" w:name="FS000000542T01_03_2004_17_51_23C"/>
      <w:bookmarkEnd w:id="90"/>
      <w:r>
        <w:rPr>
          <w:rtl/>
        </w:rPr>
        <w:t>עסאם מח'ול (חד"ש-תע"ל):</w:t>
      </w:r>
    </w:p>
    <w:p w14:paraId="2DE9CB71" w14:textId="77777777" w:rsidR="00000000" w:rsidRDefault="00373EE0">
      <w:pPr>
        <w:pStyle w:val="a0"/>
        <w:rPr>
          <w:rtl/>
        </w:rPr>
      </w:pPr>
    </w:p>
    <w:p w14:paraId="7D2E7ED2" w14:textId="77777777" w:rsidR="00000000" w:rsidRDefault="00373EE0">
      <w:pPr>
        <w:pStyle w:val="a0"/>
        <w:rPr>
          <w:rFonts w:hint="cs"/>
          <w:rtl/>
        </w:rPr>
      </w:pPr>
      <w:r>
        <w:rPr>
          <w:rFonts w:hint="cs"/>
          <w:rtl/>
        </w:rPr>
        <w:t xml:space="preserve">שוטרי משמר הגבול ושוטרי משטרת ישראל נכנסו לחדר המיון בבית-החולים נהרייה והכו אחד הפצועים באלות. באלות. </w:t>
      </w:r>
    </w:p>
    <w:p w14:paraId="7BC43725" w14:textId="77777777" w:rsidR="00000000" w:rsidRDefault="00373EE0">
      <w:pPr>
        <w:pStyle w:val="a0"/>
        <w:rPr>
          <w:rFonts w:hint="cs"/>
          <w:rtl/>
        </w:rPr>
      </w:pPr>
    </w:p>
    <w:p w14:paraId="31848632" w14:textId="77777777" w:rsidR="00000000" w:rsidRDefault="00373EE0">
      <w:pPr>
        <w:pStyle w:val="af1"/>
        <w:rPr>
          <w:rtl/>
        </w:rPr>
      </w:pPr>
      <w:r>
        <w:rPr>
          <w:rtl/>
        </w:rPr>
        <w:t>היו"ר ראובן ריבלין:</w:t>
      </w:r>
    </w:p>
    <w:p w14:paraId="441CFA77" w14:textId="77777777" w:rsidR="00000000" w:rsidRDefault="00373EE0">
      <w:pPr>
        <w:pStyle w:val="a0"/>
        <w:rPr>
          <w:rtl/>
        </w:rPr>
      </w:pPr>
    </w:p>
    <w:p w14:paraId="26C179F4" w14:textId="77777777" w:rsidR="00000000" w:rsidRDefault="00373EE0">
      <w:pPr>
        <w:pStyle w:val="a0"/>
        <w:rPr>
          <w:rFonts w:hint="cs"/>
          <w:rtl/>
        </w:rPr>
      </w:pPr>
      <w:r>
        <w:rPr>
          <w:rFonts w:hint="cs"/>
          <w:rtl/>
        </w:rPr>
        <w:t xml:space="preserve">נא לסיים. </w:t>
      </w:r>
    </w:p>
    <w:p w14:paraId="67704D7F" w14:textId="77777777" w:rsidR="00000000" w:rsidRDefault="00373EE0">
      <w:pPr>
        <w:pStyle w:val="a0"/>
        <w:rPr>
          <w:rFonts w:hint="cs"/>
          <w:rtl/>
        </w:rPr>
      </w:pPr>
    </w:p>
    <w:p w14:paraId="5A59E264" w14:textId="77777777" w:rsidR="00000000" w:rsidRDefault="00373EE0">
      <w:pPr>
        <w:pStyle w:val="-"/>
        <w:rPr>
          <w:rtl/>
        </w:rPr>
      </w:pPr>
      <w:bookmarkStart w:id="91" w:name="FS000000542T01_03_2004_17_52_07C"/>
      <w:bookmarkEnd w:id="91"/>
      <w:r>
        <w:rPr>
          <w:rtl/>
        </w:rPr>
        <w:t>עסאם מח'ול (חד"ש-תע"ל):</w:t>
      </w:r>
    </w:p>
    <w:p w14:paraId="454F0DB0" w14:textId="77777777" w:rsidR="00000000" w:rsidRDefault="00373EE0">
      <w:pPr>
        <w:pStyle w:val="a0"/>
        <w:rPr>
          <w:rtl/>
        </w:rPr>
      </w:pPr>
    </w:p>
    <w:p w14:paraId="04CD0058" w14:textId="77777777" w:rsidR="00000000" w:rsidRDefault="00373EE0">
      <w:pPr>
        <w:pStyle w:val="a0"/>
        <w:rPr>
          <w:rFonts w:hint="cs"/>
          <w:rtl/>
        </w:rPr>
      </w:pPr>
      <w:r>
        <w:rPr>
          <w:rFonts w:hint="cs"/>
          <w:rtl/>
        </w:rPr>
        <w:t xml:space="preserve">אלה דברים שצריך לקבל עליהם תשובה, אדוני השר; היום. </w:t>
      </w:r>
    </w:p>
    <w:p w14:paraId="4792D68F" w14:textId="77777777" w:rsidR="00000000" w:rsidRDefault="00373EE0">
      <w:pPr>
        <w:pStyle w:val="a0"/>
        <w:rPr>
          <w:rFonts w:hint="cs"/>
          <w:rtl/>
        </w:rPr>
      </w:pPr>
    </w:p>
    <w:p w14:paraId="673DF454" w14:textId="77777777" w:rsidR="00000000" w:rsidRDefault="00373EE0">
      <w:pPr>
        <w:pStyle w:val="af1"/>
        <w:rPr>
          <w:rtl/>
        </w:rPr>
      </w:pPr>
      <w:r>
        <w:rPr>
          <w:rtl/>
        </w:rPr>
        <w:t>היו"ר ראובן ריבלין:</w:t>
      </w:r>
    </w:p>
    <w:p w14:paraId="4ED32630" w14:textId="77777777" w:rsidR="00000000" w:rsidRDefault="00373EE0">
      <w:pPr>
        <w:pStyle w:val="a0"/>
        <w:rPr>
          <w:rtl/>
        </w:rPr>
      </w:pPr>
    </w:p>
    <w:p w14:paraId="156CD9F4" w14:textId="77777777" w:rsidR="00000000" w:rsidRDefault="00373EE0">
      <w:pPr>
        <w:pStyle w:val="a0"/>
        <w:rPr>
          <w:rFonts w:hint="cs"/>
          <w:rtl/>
        </w:rPr>
      </w:pPr>
      <w:r>
        <w:rPr>
          <w:rFonts w:hint="cs"/>
          <w:rtl/>
        </w:rPr>
        <w:t xml:space="preserve">תודה. בסדר. ולא  </w:t>
      </w:r>
      <w:r>
        <w:rPr>
          <w:rFonts w:hint="eastAsia"/>
          <w:rtl/>
        </w:rPr>
        <w:t>–</w:t>
      </w:r>
      <w:r>
        <w:rPr>
          <w:rFonts w:hint="cs"/>
          <w:rtl/>
        </w:rPr>
        <w:t xml:space="preserve"> אי-אמון. אין יותר מעשר דקות, חבר הכנסת מח'ול. נטו. נטו. </w:t>
      </w:r>
    </w:p>
    <w:p w14:paraId="0BF2294E" w14:textId="77777777" w:rsidR="00000000" w:rsidRDefault="00373EE0">
      <w:pPr>
        <w:pStyle w:val="a0"/>
        <w:rPr>
          <w:rFonts w:hint="cs"/>
          <w:rtl/>
        </w:rPr>
      </w:pPr>
    </w:p>
    <w:p w14:paraId="642749A2" w14:textId="77777777" w:rsidR="00000000" w:rsidRDefault="00373EE0">
      <w:pPr>
        <w:pStyle w:val="-"/>
        <w:rPr>
          <w:rtl/>
        </w:rPr>
      </w:pPr>
      <w:bookmarkStart w:id="92" w:name="FS000000542T01_03_2004_17_52_44C"/>
      <w:bookmarkEnd w:id="92"/>
      <w:r>
        <w:rPr>
          <w:rFonts w:hint="eastAsia"/>
          <w:rtl/>
        </w:rPr>
        <w:t>עסאם</w:t>
      </w:r>
      <w:r>
        <w:rPr>
          <w:rtl/>
        </w:rPr>
        <w:t xml:space="preserve"> מח'ול (חד"ש-תע"ל):</w:t>
      </w:r>
    </w:p>
    <w:p w14:paraId="5240C3D0" w14:textId="77777777" w:rsidR="00000000" w:rsidRDefault="00373EE0">
      <w:pPr>
        <w:pStyle w:val="a0"/>
        <w:rPr>
          <w:rFonts w:hint="cs"/>
          <w:rtl/>
        </w:rPr>
      </w:pPr>
    </w:p>
    <w:p w14:paraId="19A4D4FC" w14:textId="77777777" w:rsidR="00000000" w:rsidRDefault="00373EE0">
      <w:pPr>
        <w:pStyle w:val="a0"/>
        <w:rPr>
          <w:rFonts w:hint="cs"/>
          <w:rtl/>
        </w:rPr>
      </w:pPr>
      <w:r>
        <w:rPr>
          <w:rFonts w:hint="cs"/>
          <w:rtl/>
        </w:rPr>
        <w:t>אתה ראית את הוויכוח?</w:t>
      </w:r>
    </w:p>
    <w:p w14:paraId="638B99E4" w14:textId="77777777" w:rsidR="00000000" w:rsidRDefault="00373EE0">
      <w:pPr>
        <w:pStyle w:val="a0"/>
        <w:rPr>
          <w:rFonts w:hint="cs"/>
          <w:rtl/>
        </w:rPr>
      </w:pPr>
    </w:p>
    <w:p w14:paraId="7D9BB191" w14:textId="77777777" w:rsidR="00000000" w:rsidRDefault="00373EE0">
      <w:pPr>
        <w:pStyle w:val="af1"/>
        <w:rPr>
          <w:rtl/>
        </w:rPr>
      </w:pPr>
      <w:r>
        <w:rPr>
          <w:rFonts w:hint="eastAsia"/>
          <w:rtl/>
        </w:rPr>
        <w:t>היו</w:t>
      </w:r>
      <w:r>
        <w:rPr>
          <w:rtl/>
        </w:rPr>
        <w:t>"ר ראובן ריבלין:</w:t>
      </w:r>
    </w:p>
    <w:p w14:paraId="58F7FD89" w14:textId="77777777" w:rsidR="00000000" w:rsidRDefault="00373EE0">
      <w:pPr>
        <w:pStyle w:val="a0"/>
        <w:rPr>
          <w:rFonts w:hint="cs"/>
          <w:rtl/>
        </w:rPr>
      </w:pPr>
    </w:p>
    <w:p w14:paraId="3CC66655" w14:textId="77777777" w:rsidR="00000000" w:rsidRDefault="00373EE0">
      <w:pPr>
        <w:pStyle w:val="a0"/>
        <w:rPr>
          <w:rFonts w:hint="cs"/>
          <w:rtl/>
        </w:rPr>
      </w:pPr>
      <w:r>
        <w:rPr>
          <w:rFonts w:hint="cs"/>
          <w:rtl/>
        </w:rPr>
        <w:t xml:space="preserve">תאמין לי, אדוני </w:t>
      </w:r>
      <w:r>
        <w:rPr>
          <w:rFonts w:hint="eastAsia"/>
          <w:rtl/>
        </w:rPr>
        <w:t>–</w:t>
      </w:r>
      <w:r>
        <w:rPr>
          <w:rFonts w:hint="cs"/>
          <w:rtl/>
        </w:rPr>
        <w:t xml:space="preserve"> אבל אני עצרתי בכל פ</w:t>
      </w:r>
      <w:r>
        <w:rPr>
          <w:rFonts w:hint="cs"/>
          <w:rtl/>
        </w:rPr>
        <w:t>עם שהיא דיברה. לכן אתה עומד - אדוני יודע כמה זמן הוא עומד על הדוכן?</w:t>
      </w:r>
    </w:p>
    <w:p w14:paraId="2250A47F" w14:textId="77777777" w:rsidR="00000000" w:rsidRDefault="00373EE0">
      <w:pPr>
        <w:pStyle w:val="a0"/>
        <w:rPr>
          <w:rFonts w:hint="cs"/>
          <w:rtl/>
        </w:rPr>
      </w:pPr>
    </w:p>
    <w:p w14:paraId="0AC358E8" w14:textId="77777777" w:rsidR="00000000" w:rsidRDefault="00373EE0">
      <w:pPr>
        <w:pStyle w:val="-"/>
        <w:rPr>
          <w:rtl/>
        </w:rPr>
      </w:pPr>
      <w:bookmarkStart w:id="93" w:name="FS000000542T01_03_2004_17_53_17C"/>
      <w:bookmarkEnd w:id="93"/>
      <w:r>
        <w:rPr>
          <w:rFonts w:hint="eastAsia"/>
          <w:rtl/>
        </w:rPr>
        <w:t>עסאם</w:t>
      </w:r>
      <w:r>
        <w:rPr>
          <w:rtl/>
        </w:rPr>
        <w:t xml:space="preserve"> מח'ול (חד"ש-תע"ל):</w:t>
      </w:r>
    </w:p>
    <w:p w14:paraId="03367BAD" w14:textId="77777777" w:rsidR="00000000" w:rsidRDefault="00373EE0">
      <w:pPr>
        <w:pStyle w:val="a0"/>
        <w:rPr>
          <w:rFonts w:hint="cs"/>
          <w:rtl/>
        </w:rPr>
      </w:pPr>
    </w:p>
    <w:p w14:paraId="5C334296" w14:textId="77777777" w:rsidR="00000000" w:rsidRDefault="00373EE0">
      <w:pPr>
        <w:pStyle w:val="a0"/>
        <w:rPr>
          <w:rFonts w:hint="cs"/>
          <w:rtl/>
        </w:rPr>
      </w:pPr>
      <w:r>
        <w:rPr>
          <w:rFonts w:hint="cs"/>
          <w:rtl/>
        </w:rPr>
        <w:t>טוב, אני אסיים. אני אסיים.</w:t>
      </w:r>
    </w:p>
    <w:p w14:paraId="358E4AD0" w14:textId="77777777" w:rsidR="00000000" w:rsidRDefault="00373EE0">
      <w:pPr>
        <w:pStyle w:val="a0"/>
        <w:rPr>
          <w:rFonts w:hint="cs"/>
          <w:rtl/>
        </w:rPr>
      </w:pPr>
    </w:p>
    <w:p w14:paraId="2ED8E1A2" w14:textId="77777777" w:rsidR="00000000" w:rsidRDefault="00373EE0">
      <w:pPr>
        <w:pStyle w:val="af1"/>
        <w:rPr>
          <w:rtl/>
        </w:rPr>
      </w:pPr>
      <w:r>
        <w:rPr>
          <w:rFonts w:hint="eastAsia"/>
          <w:rtl/>
        </w:rPr>
        <w:t>היו</w:t>
      </w:r>
      <w:r>
        <w:rPr>
          <w:rtl/>
        </w:rPr>
        <w:t>"ר ראובן ריבלין:</w:t>
      </w:r>
    </w:p>
    <w:p w14:paraId="5154D60C" w14:textId="77777777" w:rsidR="00000000" w:rsidRDefault="00373EE0">
      <w:pPr>
        <w:pStyle w:val="a0"/>
        <w:rPr>
          <w:rFonts w:hint="cs"/>
          <w:rtl/>
        </w:rPr>
      </w:pPr>
    </w:p>
    <w:p w14:paraId="3EA46E2A" w14:textId="77777777" w:rsidR="00000000" w:rsidRDefault="00373EE0">
      <w:pPr>
        <w:pStyle w:val="a0"/>
        <w:rPr>
          <w:rFonts w:hint="cs"/>
          <w:rtl/>
        </w:rPr>
      </w:pPr>
      <w:r>
        <w:rPr>
          <w:rFonts w:hint="cs"/>
          <w:rtl/>
        </w:rPr>
        <w:t xml:space="preserve">אדוני יודע כמה זמן הוא עומד על הדוכן? 21 דקות. </w:t>
      </w:r>
    </w:p>
    <w:p w14:paraId="45231900" w14:textId="77777777" w:rsidR="00000000" w:rsidRDefault="00373EE0">
      <w:pPr>
        <w:pStyle w:val="a0"/>
        <w:rPr>
          <w:rFonts w:hint="cs"/>
          <w:rtl/>
        </w:rPr>
      </w:pPr>
    </w:p>
    <w:p w14:paraId="6E82E35F" w14:textId="77777777" w:rsidR="00000000" w:rsidRDefault="00373EE0">
      <w:pPr>
        <w:pStyle w:val="-"/>
        <w:rPr>
          <w:rtl/>
        </w:rPr>
      </w:pPr>
      <w:bookmarkStart w:id="94" w:name="FS000000542T01_03_2004_17_53_34C"/>
      <w:bookmarkEnd w:id="94"/>
      <w:r>
        <w:rPr>
          <w:rtl/>
        </w:rPr>
        <w:t>עסאם מח'ול (חד"ש-תע"ל):</w:t>
      </w:r>
    </w:p>
    <w:p w14:paraId="2E59B391" w14:textId="77777777" w:rsidR="00000000" w:rsidRDefault="00373EE0">
      <w:pPr>
        <w:pStyle w:val="a0"/>
        <w:rPr>
          <w:rtl/>
        </w:rPr>
      </w:pPr>
    </w:p>
    <w:p w14:paraId="424A857C" w14:textId="77777777" w:rsidR="00000000" w:rsidRDefault="00373EE0">
      <w:pPr>
        <w:pStyle w:val="a0"/>
        <w:rPr>
          <w:rFonts w:hint="cs"/>
          <w:rtl/>
        </w:rPr>
      </w:pPr>
      <w:r>
        <w:rPr>
          <w:rFonts w:hint="cs"/>
          <w:rtl/>
        </w:rPr>
        <w:t xml:space="preserve">אני מסיים, אדוני. </w:t>
      </w:r>
    </w:p>
    <w:p w14:paraId="3FEFCEA6" w14:textId="77777777" w:rsidR="00000000" w:rsidRDefault="00373EE0">
      <w:pPr>
        <w:pStyle w:val="a0"/>
        <w:rPr>
          <w:rFonts w:hint="cs"/>
          <w:rtl/>
        </w:rPr>
      </w:pPr>
    </w:p>
    <w:p w14:paraId="6DD77FA8" w14:textId="77777777" w:rsidR="00000000" w:rsidRDefault="00373EE0">
      <w:pPr>
        <w:pStyle w:val="a0"/>
        <w:rPr>
          <w:rFonts w:hint="cs"/>
          <w:rtl/>
        </w:rPr>
      </w:pPr>
      <w:r>
        <w:rPr>
          <w:rFonts w:hint="cs"/>
          <w:rtl/>
        </w:rPr>
        <w:t>מצד אחד, יש הפשע של</w:t>
      </w:r>
      <w:r>
        <w:rPr>
          <w:rFonts w:hint="cs"/>
          <w:rtl/>
        </w:rPr>
        <w:t xml:space="preserve"> ההריסה </w:t>
      </w:r>
      <w:r>
        <w:rPr>
          <w:rFonts w:hint="eastAsia"/>
          <w:rtl/>
        </w:rPr>
        <w:t>–</w:t>
      </w:r>
      <w:r>
        <w:rPr>
          <w:rFonts w:hint="cs"/>
          <w:rtl/>
        </w:rPr>
        <w:t xml:space="preserve"> בלי לאפשר לאנשים לבנות בתים מאושרים ובלי לשחרר תוכניות תקועות. הפשע השני הוא ההתנהגות של המשטרה. שוטרים שחיפשו את ביתו של מוחמד בכרי, השחקן, ניסו לעשות את "בענה בענה" במקביל ל"ג'נין ג'נין". </w:t>
      </w:r>
    </w:p>
    <w:p w14:paraId="7F494990" w14:textId="77777777" w:rsidR="00000000" w:rsidRDefault="00373EE0">
      <w:pPr>
        <w:pStyle w:val="a0"/>
        <w:rPr>
          <w:rFonts w:hint="cs"/>
          <w:rtl/>
        </w:rPr>
      </w:pPr>
    </w:p>
    <w:p w14:paraId="39980B21" w14:textId="77777777" w:rsidR="00000000" w:rsidRDefault="00373EE0">
      <w:pPr>
        <w:pStyle w:val="af1"/>
        <w:rPr>
          <w:rtl/>
        </w:rPr>
      </w:pPr>
      <w:r>
        <w:rPr>
          <w:rtl/>
        </w:rPr>
        <w:t>היו"ר ראובן ריבלין:</w:t>
      </w:r>
    </w:p>
    <w:p w14:paraId="18EFC788" w14:textId="77777777" w:rsidR="00000000" w:rsidRDefault="00373EE0">
      <w:pPr>
        <w:pStyle w:val="a0"/>
        <w:rPr>
          <w:rtl/>
        </w:rPr>
      </w:pPr>
    </w:p>
    <w:p w14:paraId="41C67E61" w14:textId="77777777" w:rsidR="00000000" w:rsidRDefault="00373EE0">
      <w:pPr>
        <w:pStyle w:val="a0"/>
        <w:rPr>
          <w:rFonts w:hint="cs"/>
          <w:rtl/>
        </w:rPr>
      </w:pPr>
      <w:r>
        <w:rPr>
          <w:rFonts w:hint="cs"/>
          <w:rtl/>
        </w:rPr>
        <w:t>טוב, אדוני. אדוני מתחיל - - -</w:t>
      </w:r>
    </w:p>
    <w:p w14:paraId="76EB1E22" w14:textId="77777777" w:rsidR="00000000" w:rsidRDefault="00373EE0">
      <w:pPr>
        <w:pStyle w:val="a0"/>
        <w:rPr>
          <w:rFonts w:hint="cs"/>
          <w:rtl/>
        </w:rPr>
      </w:pPr>
    </w:p>
    <w:p w14:paraId="34F008D2" w14:textId="77777777" w:rsidR="00000000" w:rsidRDefault="00373EE0">
      <w:pPr>
        <w:pStyle w:val="-"/>
        <w:rPr>
          <w:rtl/>
        </w:rPr>
      </w:pPr>
      <w:bookmarkStart w:id="95" w:name="FS000000542T01_03_2004_17_55_32C"/>
      <w:bookmarkEnd w:id="95"/>
      <w:r>
        <w:rPr>
          <w:rtl/>
        </w:rPr>
        <w:t>עס</w:t>
      </w:r>
      <w:r>
        <w:rPr>
          <w:rtl/>
        </w:rPr>
        <w:t>אם מח'ול (חד"ש-תע"ל):</w:t>
      </w:r>
    </w:p>
    <w:p w14:paraId="778F2D89" w14:textId="77777777" w:rsidR="00000000" w:rsidRDefault="00373EE0">
      <w:pPr>
        <w:pStyle w:val="a0"/>
        <w:rPr>
          <w:rtl/>
        </w:rPr>
      </w:pPr>
    </w:p>
    <w:p w14:paraId="4AD2EB63" w14:textId="77777777" w:rsidR="00000000" w:rsidRDefault="00373EE0">
      <w:pPr>
        <w:pStyle w:val="a0"/>
        <w:rPr>
          <w:rFonts w:hint="cs"/>
          <w:rtl/>
        </w:rPr>
      </w:pPr>
      <w:r>
        <w:rPr>
          <w:rFonts w:hint="cs"/>
          <w:rtl/>
        </w:rPr>
        <w:t xml:space="preserve">אני חושב שההתנהגות המפלצתית הזאת חייבת לשלוח את הממשלה הזאת אל מחוץ לשלטון, לשלוח אותה לבית-משפט, אבל הפעם אני רוצה שהוא יהיה בישראל. </w:t>
      </w:r>
    </w:p>
    <w:p w14:paraId="189D104E" w14:textId="77777777" w:rsidR="00000000" w:rsidRDefault="00373EE0">
      <w:pPr>
        <w:pStyle w:val="a0"/>
        <w:rPr>
          <w:rFonts w:hint="cs"/>
          <w:rtl/>
        </w:rPr>
      </w:pPr>
    </w:p>
    <w:p w14:paraId="5C8743EB" w14:textId="77777777" w:rsidR="00000000" w:rsidRDefault="00373EE0">
      <w:pPr>
        <w:pStyle w:val="af1"/>
        <w:rPr>
          <w:rtl/>
        </w:rPr>
      </w:pPr>
      <w:r>
        <w:rPr>
          <w:rtl/>
        </w:rPr>
        <w:t>היו"ר ראובן ריבלין:</w:t>
      </w:r>
    </w:p>
    <w:p w14:paraId="4C45886E" w14:textId="77777777" w:rsidR="00000000" w:rsidRDefault="00373EE0">
      <w:pPr>
        <w:pStyle w:val="a0"/>
        <w:rPr>
          <w:rtl/>
        </w:rPr>
      </w:pPr>
    </w:p>
    <w:p w14:paraId="228FB9AE" w14:textId="77777777" w:rsidR="00000000" w:rsidRDefault="00373EE0">
      <w:pPr>
        <w:pStyle w:val="a0"/>
        <w:rPr>
          <w:rFonts w:hint="cs"/>
          <w:rtl/>
        </w:rPr>
      </w:pPr>
      <w:r>
        <w:rPr>
          <w:rFonts w:hint="cs"/>
          <w:rtl/>
        </w:rPr>
        <w:t>תודה רבה לחבר הכנסת מח'ול. כבוד ממלא-מקום ראש הממשלה, אדוני ישיב על שתי הצעו</w:t>
      </w:r>
      <w:r>
        <w:rPr>
          <w:rFonts w:hint="cs"/>
          <w:rtl/>
        </w:rPr>
        <w:t xml:space="preserve">ת, האחת של חבר הכנסת בשארה והשנייה של חבר הכנסת מח'ול, כי כתוב לי: הריסת בתים, ינמק שר התעשייה, המסחר והתעסוקה. אני חשבתי שינמק זאת סגן שר - אבל אדוני מוכן לזה, כן? </w:t>
      </w:r>
    </w:p>
    <w:p w14:paraId="7ED31A41" w14:textId="77777777" w:rsidR="00000000" w:rsidRDefault="00373EE0">
      <w:pPr>
        <w:pStyle w:val="af0"/>
        <w:rPr>
          <w:rFonts w:hint="cs"/>
          <w:rtl/>
        </w:rPr>
      </w:pPr>
    </w:p>
    <w:p w14:paraId="03A32BD9" w14:textId="77777777" w:rsidR="00000000" w:rsidRDefault="00373EE0">
      <w:pPr>
        <w:pStyle w:val="af0"/>
        <w:rPr>
          <w:rtl/>
        </w:rPr>
      </w:pPr>
      <w:r>
        <w:rPr>
          <w:rFonts w:hint="eastAsia"/>
          <w:rtl/>
        </w:rPr>
        <w:t>מוחמד</w:t>
      </w:r>
      <w:r>
        <w:rPr>
          <w:rtl/>
        </w:rPr>
        <w:t xml:space="preserve"> ברכה (חד"ש-תע"ל):</w:t>
      </w:r>
    </w:p>
    <w:p w14:paraId="25D5DD9B" w14:textId="77777777" w:rsidR="00000000" w:rsidRDefault="00373EE0">
      <w:pPr>
        <w:pStyle w:val="a0"/>
        <w:rPr>
          <w:rFonts w:hint="cs"/>
          <w:rtl/>
        </w:rPr>
      </w:pPr>
    </w:p>
    <w:p w14:paraId="18A33883" w14:textId="77777777" w:rsidR="00000000" w:rsidRDefault="00373EE0">
      <w:pPr>
        <w:pStyle w:val="a0"/>
        <w:rPr>
          <w:rFonts w:hint="cs"/>
          <w:rtl/>
        </w:rPr>
      </w:pPr>
      <w:r>
        <w:rPr>
          <w:rFonts w:hint="cs"/>
          <w:rtl/>
        </w:rPr>
        <w:t>העניין הוא שרוצים להפוך את - - - זה כל העניין. עצם העובדה שהשר א</w:t>
      </w:r>
      <w:r>
        <w:rPr>
          <w:rFonts w:hint="cs"/>
          <w:rtl/>
        </w:rPr>
        <w:t>ולמרט הוא זה שמשיב - - -</w:t>
      </w:r>
    </w:p>
    <w:p w14:paraId="48BBABB7" w14:textId="77777777" w:rsidR="00000000" w:rsidRDefault="00373EE0">
      <w:pPr>
        <w:pStyle w:val="a0"/>
        <w:rPr>
          <w:rFonts w:hint="cs"/>
          <w:rtl/>
        </w:rPr>
      </w:pPr>
    </w:p>
    <w:p w14:paraId="62B7792C" w14:textId="77777777" w:rsidR="00000000" w:rsidRDefault="00373EE0">
      <w:pPr>
        <w:pStyle w:val="af1"/>
        <w:rPr>
          <w:rtl/>
        </w:rPr>
      </w:pPr>
      <w:r>
        <w:rPr>
          <w:rtl/>
        </w:rPr>
        <w:t>היו"ר ראובן ריבלין:</w:t>
      </w:r>
    </w:p>
    <w:p w14:paraId="33B08A31" w14:textId="77777777" w:rsidR="00000000" w:rsidRDefault="00373EE0">
      <w:pPr>
        <w:pStyle w:val="a0"/>
        <w:rPr>
          <w:rtl/>
        </w:rPr>
      </w:pPr>
    </w:p>
    <w:p w14:paraId="16B24149" w14:textId="77777777" w:rsidR="00000000" w:rsidRDefault="00373EE0">
      <w:pPr>
        <w:pStyle w:val="a0"/>
        <w:rPr>
          <w:rFonts w:hint="cs"/>
          <w:rtl/>
        </w:rPr>
      </w:pPr>
      <w:r>
        <w:rPr>
          <w:rFonts w:hint="cs"/>
          <w:rtl/>
        </w:rPr>
        <w:t>לא, לא, השר אולמרט - - -</w:t>
      </w:r>
    </w:p>
    <w:p w14:paraId="4F7F4BEF" w14:textId="77777777" w:rsidR="00000000" w:rsidRDefault="00373EE0">
      <w:pPr>
        <w:pStyle w:val="a0"/>
        <w:rPr>
          <w:rFonts w:hint="cs"/>
          <w:rtl/>
        </w:rPr>
      </w:pPr>
    </w:p>
    <w:p w14:paraId="6190F56D" w14:textId="77777777" w:rsidR="00000000" w:rsidRDefault="00373EE0">
      <w:pPr>
        <w:pStyle w:val="af0"/>
        <w:rPr>
          <w:rtl/>
        </w:rPr>
      </w:pPr>
      <w:r>
        <w:rPr>
          <w:rFonts w:hint="eastAsia"/>
          <w:rtl/>
        </w:rPr>
        <w:t>מוחמד</w:t>
      </w:r>
      <w:r>
        <w:rPr>
          <w:rtl/>
        </w:rPr>
        <w:t xml:space="preserve"> ברכה (חד"ש-תע"ל):</w:t>
      </w:r>
    </w:p>
    <w:p w14:paraId="11243C21" w14:textId="77777777" w:rsidR="00000000" w:rsidRDefault="00373EE0">
      <w:pPr>
        <w:pStyle w:val="a0"/>
        <w:rPr>
          <w:rFonts w:hint="cs"/>
          <w:rtl/>
        </w:rPr>
      </w:pPr>
    </w:p>
    <w:p w14:paraId="3623762F" w14:textId="77777777" w:rsidR="00000000" w:rsidRDefault="00373EE0">
      <w:pPr>
        <w:pStyle w:val="a0"/>
        <w:rPr>
          <w:rFonts w:hint="cs"/>
          <w:rtl/>
        </w:rPr>
      </w:pPr>
      <w:r>
        <w:rPr>
          <w:rFonts w:hint="cs"/>
          <w:rtl/>
        </w:rPr>
        <w:t>זו לא שאלה של תכנון ובנייה ושל העדר בתים.</w:t>
      </w:r>
    </w:p>
    <w:p w14:paraId="0979CBC2" w14:textId="77777777" w:rsidR="00000000" w:rsidRDefault="00373EE0">
      <w:pPr>
        <w:pStyle w:val="a0"/>
        <w:rPr>
          <w:rFonts w:hint="cs"/>
          <w:rtl/>
        </w:rPr>
      </w:pPr>
    </w:p>
    <w:p w14:paraId="208A8D6C" w14:textId="77777777" w:rsidR="00000000" w:rsidRDefault="00373EE0">
      <w:pPr>
        <w:pStyle w:val="af1"/>
        <w:rPr>
          <w:rtl/>
        </w:rPr>
      </w:pPr>
      <w:r>
        <w:rPr>
          <w:rtl/>
        </w:rPr>
        <w:t>היו"ר ראובן ריבלין:</w:t>
      </w:r>
    </w:p>
    <w:p w14:paraId="7E6027B2" w14:textId="77777777" w:rsidR="00000000" w:rsidRDefault="00373EE0">
      <w:pPr>
        <w:pStyle w:val="a0"/>
        <w:rPr>
          <w:rtl/>
        </w:rPr>
      </w:pPr>
    </w:p>
    <w:p w14:paraId="49DFD219" w14:textId="77777777" w:rsidR="00000000" w:rsidRDefault="00373EE0">
      <w:pPr>
        <w:pStyle w:val="a0"/>
        <w:rPr>
          <w:rFonts w:hint="cs"/>
          <w:rtl/>
        </w:rPr>
      </w:pPr>
      <w:r>
        <w:rPr>
          <w:rFonts w:hint="cs"/>
          <w:rtl/>
        </w:rPr>
        <w:t xml:space="preserve">השר אולמרט הוא השר האחראי לנושא מינהל מקרקעי ישראל. </w:t>
      </w:r>
    </w:p>
    <w:p w14:paraId="2A8BDB6E" w14:textId="77777777" w:rsidR="00000000" w:rsidRDefault="00373EE0">
      <w:pPr>
        <w:pStyle w:val="a0"/>
        <w:rPr>
          <w:rFonts w:hint="cs"/>
          <w:rtl/>
        </w:rPr>
      </w:pPr>
    </w:p>
    <w:p w14:paraId="526DD657" w14:textId="77777777" w:rsidR="00000000" w:rsidRDefault="00373EE0">
      <w:pPr>
        <w:pStyle w:val="af0"/>
        <w:rPr>
          <w:rtl/>
        </w:rPr>
      </w:pPr>
      <w:r>
        <w:rPr>
          <w:rFonts w:hint="eastAsia"/>
          <w:rtl/>
        </w:rPr>
        <w:t>מוחמד</w:t>
      </w:r>
      <w:r>
        <w:rPr>
          <w:rtl/>
        </w:rPr>
        <w:t xml:space="preserve"> ברכה (חד"ש-תע"ל):</w:t>
      </w:r>
    </w:p>
    <w:p w14:paraId="5AC4971A" w14:textId="77777777" w:rsidR="00000000" w:rsidRDefault="00373EE0">
      <w:pPr>
        <w:pStyle w:val="a0"/>
        <w:rPr>
          <w:rFonts w:hint="cs"/>
          <w:rtl/>
        </w:rPr>
      </w:pPr>
    </w:p>
    <w:p w14:paraId="42E5B5EF" w14:textId="77777777" w:rsidR="00000000" w:rsidRDefault="00373EE0">
      <w:pPr>
        <w:pStyle w:val="a0"/>
        <w:rPr>
          <w:rFonts w:hint="cs"/>
          <w:rtl/>
        </w:rPr>
      </w:pPr>
      <w:r>
        <w:rPr>
          <w:rFonts w:hint="cs"/>
          <w:rtl/>
        </w:rPr>
        <w:t xml:space="preserve">בדיוק. </w:t>
      </w:r>
    </w:p>
    <w:p w14:paraId="01816479" w14:textId="77777777" w:rsidR="00000000" w:rsidRDefault="00373EE0">
      <w:pPr>
        <w:pStyle w:val="a0"/>
        <w:rPr>
          <w:rFonts w:hint="cs"/>
          <w:rtl/>
        </w:rPr>
      </w:pPr>
    </w:p>
    <w:p w14:paraId="5BF836D8" w14:textId="77777777" w:rsidR="00000000" w:rsidRDefault="00373EE0">
      <w:pPr>
        <w:pStyle w:val="af1"/>
        <w:rPr>
          <w:rtl/>
        </w:rPr>
      </w:pPr>
      <w:r>
        <w:rPr>
          <w:rtl/>
        </w:rPr>
        <w:t xml:space="preserve">היו"ר </w:t>
      </w:r>
      <w:r>
        <w:rPr>
          <w:rtl/>
        </w:rPr>
        <w:t>ראובן ריבלין:</w:t>
      </w:r>
    </w:p>
    <w:p w14:paraId="5C5CE1D9" w14:textId="77777777" w:rsidR="00000000" w:rsidRDefault="00373EE0">
      <w:pPr>
        <w:pStyle w:val="a0"/>
        <w:rPr>
          <w:rtl/>
        </w:rPr>
      </w:pPr>
    </w:p>
    <w:p w14:paraId="72511DEB" w14:textId="77777777" w:rsidR="00000000" w:rsidRDefault="00373EE0">
      <w:pPr>
        <w:pStyle w:val="a0"/>
        <w:rPr>
          <w:rFonts w:hint="cs"/>
          <w:rtl/>
        </w:rPr>
      </w:pPr>
      <w:r>
        <w:rPr>
          <w:rFonts w:hint="cs"/>
          <w:rtl/>
        </w:rPr>
        <w:t xml:space="preserve">הממשלה בחרה את הדבר שהוא לפי דעתה החשוב ביותר בתשובה, כדי לשכנע את חברי הכנסת שלא להצביע אי-אמון בממשלה. </w:t>
      </w:r>
    </w:p>
    <w:p w14:paraId="2CF5A347" w14:textId="77777777" w:rsidR="00000000" w:rsidRDefault="00373EE0">
      <w:pPr>
        <w:pStyle w:val="a0"/>
        <w:rPr>
          <w:rFonts w:hint="cs"/>
          <w:rtl/>
        </w:rPr>
      </w:pPr>
    </w:p>
    <w:p w14:paraId="6685ABA3" w14:textId="77777777" w:rsidR="00000000" w:rsidRDefault="00373EE0">
      <w:pPr>
        <w:pStyle w:val="af0"/>
        <w:rPr>
          <w:rtl/>
        </w:rPr>
      </w:pPr>
      <w:r>
        <w:rPr>
          <w:rFonts w:hint="eastAsia"/>
          <w:rtl/>
        </w:rPr>
        <w:t>מוחמד</w:t>
      </w:r>
      <w:r>
        <w:rPr>
          <w:rtl/>
        </w:rPr>
        <w:t xml:space="preserve"> ברכה (חד"ש-תע"ל):</w:t>
      </w:r>
    </w:p>
    <w:p w14:paraId="31168C0B" w14:textId="77777777" w:rsidR="00000000" w:rsidRDefault="00373EE0">
      <w:pPr>
        <w:pStyle w:val="a0"/>
        <w:rPr>
          <w:rFonts w:hint="cs"/>
          <w:rtl/>
        </w:rPr>
      </w:pPr>
    </w:p>
    <w:p w14:paraId="49075730" w14:textId="77777777" w:rsidR="00000000" w:rsidRDefault="00373EE0">
      <w:pPr>
        <w:pStyle w:val="a0"/>
        <w:rPr>
          <w:rFonts w:hint="cs"/>
          <w:rtl/>
        </w:rPr>
      </w:pPr>
      <w:r>
        <w:rPr>
          <w:rFonts w:hint="cs"/>
          <w:rtl/>
        </w:rPr>
        <w:t>החשוב ביותר הוא לא להרוס בתים של אזרחים.</w:t>
      </w:r>
    </w:p>
    <w:p w14:paraId="39A8BA6F" w14:textId="77777777" w:rsidR="00000000" w:rsidRDefault="00373EE0">
      <w:pPr>
        <w:pStyle w:val="a0"/>
        <w:rPr>
          <w:rFonts w:hint="cs"/>
          <w:rtl/>
        </w:rPr>
      </w:pPr>
    </w:p>
    <w:p w14:paraId="190500AE" w14:textId="77777777" w:rsidR="00000000" w:rsidRDefault="00373EE0">
      <w:pPr>
        <w:pStyle w:val="af1"/>
        <w:rPr>
          <w:rtl/>
        </w:rPr>
      </w:pPr>
      <w:r>
        <w:rPr>
          <w:rtl/>
        </w:rPr>
        <w:t>היו"ר ראובן ריבלין:</w:t>
      </w:r>
    </w:p>
    <w:p w14:paraId="6FF7CA35" w14:textId="77777777" w:rsidR="00000000" w:rsidRDefault="00373EE0">
      <w:pPr>
        <w:pStyle w:val="a0"/>
        <w:rPr>
          <w:rtl/>
        </w:rPr>
      </w:pPr>
    </w:p>
    <w:p w14:paraId="10153989" w14:textId="77777777" w:rsidR="00000000" w:rsidRDefault="00373EE0">
      <w:pPr>
        <w:pStyle w:val="a0"/>
        <w:rPr>
          <w:rFonts w:hint="cs"/>
          <w:rtl/>
        </w:rPr>
      </w:pPr>
      <w:r>
        <w:rPr>
          <w:rFonts w:hint="cs"/>
          <w:rtl/>
        </w:rPr>
        <w:t xml:space="preserve">זה עניין אחר, אבל, אדוני - - - </w:t>
      </w:r>
    </w:p>
    <w:p w14:paraId="194CEE00" w14:textId="77777777" w:rsidR="00000000" w:rsidRDefault="00373EE0">
      <w:pPr>
        <w:pStyle w:val="a0"/>
        <w:rPr>
          <w:rFonts w:hint="cs"/>
          <w:rtl/>
        </w:rPr>
      </w:pPr>
    </w:p>
    <w:p w14:paraId="37533670" w14:textId="77777777" w:rsidR="00000000" w:rsidRDefault="00373EE0">
      <w:pPr>
        <w:pStyle w:val="a"/>
        <w:rPr>
          <w:rtl/>
        </w:rPr>
      </w:pPr>
      <w:bookmarkStart w:id="96" w:name="FS000001064T01_03_2004_18_00_37"/>
      <w:bookmarkStart w:id="97" w:name="_Toc70050341"/>
      <w:bookmarkEnd w:id="96"/>
      <w:r>
        <w:rPr>
          <w:rFonts w:hint="eastAsia"/>
          <w:rtl/>
        </w:rPr>
        <w:t>שר</w:t>
      </w:r>
      <w:r>
        <w:rPr>
          <w:rtl/>
        </w:rPr>
        <w:t xml:space="preserve"> התעשייה, ה</w:t>
      </w:r>
      <w:r>
        <w:rPr>
          <w:rtl/>
        </w:rPr>
        <w:t>מסחר והתעסוקה אהוד אולמרט:</w:t>
      </w:r>
      <w:bookmarkEnd w:id="97"/>
    </w:p>
    <w:p w14:paraId="0E5C489F" w14:textId="77777777" w:rsidR="00000000" w:rsidRDefault="00373EE0">
      <w:pPr>
        <w:pStyle w:val="a0"/>
        <w:rPr>
          <w:rFonts w:hint="cs"/>
          <w:rtl/>
        </w:rPr>
      </w:pPr>
    </w:p>
    <w:p w14:paraId="055ABEC0" w14:textId="77777777" w:rsidR="00000000" w:rsidRDefault="00373EE0">
      <w:pPr>
        <w:pStyle w:val="a0"/>
        <w:rPr>
          <w:rFonts w:hint="cs"/>
          <w:rtl/>
        </w:rPr>
      </w:pPr>
      <w:r>
        <w:rPr>
          <w:rFonts w:hint="cs"/>
          <w:rtl/>
        </w:rPr>
        <w:t>כבוד יושב-ראש  הכנסת - - -</w:t>
      </w:r>
    </w:p>
    <w:p w14:paraId="05548E11" w14:textId="77777777" w:rsidR="00000000" w:rsidRDefault="00373EE0">
      <w:pPr>
        <w:pStyle w:val="a0"/>
        <w:rPr>
          <w:rFonts w:hint="cs"/>
          <w:rtl/>
        </w:rPr>
      </w:pPr>
    </w:p>
    <w:p w14:paraId="17DACC23" w14:textId="77777777" w:rsidR="00000000" w:rsidRDefault="00373EE0">
      <w:pPr>
        <w:pStyle w:val="af1"/>
        <w:rPr>
          <w:rtl/>
        </w:rPr>
      </w:pPr>
      <w:r>
        <w:rPr>
          <w:rtl/>
        </w:rPr>
        <w:t>היו"ר ראובן ריבלין:</w:t>
      </w:r>
    </w:p>
    <w:p w14:paraId="3FD629C4" w14:textId="77777777" w:rsidR="00000000" w:rsidRDefault="00373EE0">
      <w:pPr>
        <w:pStyle w:val="a0"/>
        <w:rPr>
          <w:rtl/>
        </w:rPr>
      </w:pPr>
    </w:p>
    <w:p w14:paraId="160D0FE2" w14:textId="77777777" w:rsidR="00000000" w:rsidRDefault="00373EE0">
      <w:pPr>
        <w:pStyle w:val="a0"/>
        <w:rPr>
          <w:rFonts w:hint="cs"/>
          <w:rtl/>
        </w:rPr>
      </w:pPr>
      <w:r>
        <w:rPr>
          <w:rFonts w:hint="cs"/>
          <w:rtl/>
        </w:rPr>
        <w:t>בבקשה, אדוני, אני רק רוצה להבהיר לאדוני - ואדוני יאמר לי אם זה אפשרי - הצטוויתי על-ידי ועדת הכנסת לאפשר לך לענות יחד על שתי הצעות, שהועלו במשך 20 דקות, במשך ארבע דקות. האם אדוני מ</w:t>
      </w:r>
      <w:r>
        <w:rPr>
          <w:rFonts w:hint="cs"/>
          <w:rtl/>
        </w:rPr>
        <w:t xml:space="preserve">סוגל לעמוד במטלה הזאת? כי אני לא מתכוון לחייב אותו להשיב בארבע דקות על 20 דקות. </w:t>
      </w:r>
    </w:p>
    <w:p w14:paraId="0E27161D" w14:textId="77777777" w:rsidR="00000000" w:rsidRDefault="00373EE0">
      <w:pPr>
        <w:pStyle w:val="a0"/>
        <w:rPr>
          <w:rFonts w:hint="cs"/>
          <w:rtl/>
        </w:rPr>
      </w:pPr>
    </w:p>
    <w:p w14:paraId="0C88152E" w14:textId="77777777" w:rsidR="00000000" w:rsidRDefault="00373EE0">
      <w:pPr>
        <w:pStyle w:val="-"/>
        <w:rPr>
          <w:rtl/>
        </w:rPr>
      </w:pPr>
      <w:bookmarkStart w:id="98" w:name="FS000001064T01_03_2004_18_02_30C"/>
      <w:bookmarkEnd w:id="98"/>
      <w:r>
        <w:rPr>
          <w:rtl/>
        </w:rPr>
        <w:t>שר התעשייה, המסחר והתעסוקה אהוד אולמרט:</w:t>
      </w:r>
    </w:p>
    <w:p w14:paraId="5BA1337E" w14:textId="77777777" w:rsidR="00000000" w:rsidRDefault="00373EE0">
      <w:pPr>
        <w:pStyle w:val="a0"/>
        <w:rPr>
          <w:rtl/>
        </w:rPr>
      </w:pPr>
    </w:p>
    <w:p w14:paraId="524141F0" w14:textId="77777777" w:rsidR="00000000" w:rsidRDefault="00373EE0">
      <w:pPr>
        <w:pStyle w:val="a0"/>
        <w:rPr>
          <w:rFonts w:hint="cs"/>
          <w:rtl/>
        </w:rPr>
      </w:pPr>
      <w:r>
        <w:rPr>
          <w:rFonts w:hint="cs"/>
          <w:rtl/>
        </w:rPr>
        <w:t xml:space="preserve">תודה רבה. אני פטור מלהשיב, לאחר שהתברר לי שהיושב-ראש אינו מתכוון לחייב אותי. </w:t>
      </w:r>
    </w:p>
    <w:p w14:paraId="2C8B73DF" w14:textId="77777777" w:rsidR="00000000" w:rsidRDefault="00373EE0">
      <w:pPr>
        <w:pStyle w:val="a0"/>
        <w:rPr>
          <w:rFonts w:hint="cs"/>
          <w:rtl/>
        </w:rPr>
      </w:pPr>
    </w:p>
    <w:p w14:paraId="7CE90A20" w14:textId="77777777" w:rsidR="00000000" w:rsidRDefault="00373EE0">
      <w:pPr>
        <w:pStyle w:val="af1"/>
        <w:rPr>
          <w:rtl/>
        </w:rPr>
      </w:pPr>
      <w:r>
        <w:rPr>
          <w:rtl/>
        </w:rPr>
        <w:t>היו"ר ראובן ריבלין:</w:t>
      </w:r>
    </w:p>
    <w:p w14:paraId="13365ED8" w14:textId="77777777" w:rsidR="00000000" w:rsidRDefault="00373EE0">
      <w:pPr>
        <w:pStyle w:val="a0"/>
        <w:rPr>
          <w:rtl/>
        </w:rPr>
      </w:pPr>
    </w:p>
    <w:p w14:paraId="27E149A1" w14:textId="77777777" w:rsidR="00000000" w:rsidRDefault="00373EE0">
      <w:pPr>
        <w:pStyle w:val="a0"/>
        <w:rPr>
          <w:rFonts w:hint="cs"/>
          <w:rtl/>
        </w:rPr>
      </w:pPr>
      <w:r>
        <w:rPr>
          <w:rFonts w:hint="cs"/>
          <w:rtl/>
        </w:rPr>
        <w:t>בבקשה, אדוני, אבל אדוני לא צריך ל</w:t>
      </w:r>
      <w:r>
        <w:rPr>
          <w:rFonts w:hint="cs"/>
          <w:rtl/>
        </w:rPr>
        <w:t xml:space="preserve">הגזים, ולא לענות יותר מעשר דקות, כן. </w:t>
      </w:r>
    </w:p>
    <w:p w14:paraId="08D27212" w14:textId="77777777" w:rsidR="00000000" w:rsidRDefault="00373EE0">
      <w:pPr>
        <w:pStyle w:val="a0"/>
        <w:rPr>
          <w:rFonts w:hint="cs"/>
          <w:rtl/>
        </w:rPr>
      </w:pPr>
    </w:p>
    <w:p w14:paraId="0C6EC215" w14:textId="77777777" w:rsidR="00000000" w:rsidRDefault="00373EE0">
      <w:pPr>
        <w:pStyle w:val="-"/>
        <w:rPr>
          <w:rtl/>
        </w:rPr>
      </w:pPr>
      <w:bookmarkStart w:id="99" w:name="FS000001064T01_03_2004_18_03_05C"/>
      <w:bookmarkEnd w:id="99"/>
      <w:r>
        <w:rPr>
          <w:rtl/>
        </w:rPr>
        <w:t>שר התעשייה, המסחר והתעסוקה אהוד אולמרט:</w:t>
      </w:r>
    </w:p>
    <w:p w14:paraId="1018532F" w14:textId="77777777" w:rsidR="00000000" w:rsidRDefault="00373EE0">
      <w:pPr>
        <w:pStyle w:val="a0"/>
        <w:rPr>
          <w:rtl/>
        </w:rPr>
      </w:pPr>
    </w:p>
    <w:p w14:paraId="103BE45B" w14:textId="77777777" w:rsidR="00000000" w:rsidRDefault="00373EE0">
      <w:pPr>
        <w:pStyle w:val="a0"/>
        <w:rPr>
          <w:rFonts w:hint="cs"/>
          <w:rtl/>
        </w:rPr>
      </w:pPr>
      <w:r>
        <w:rPr>
          <w:rFonts w:hint="cs"/>
          <w:rtl/>
        </w:rPr>
        <w:t xml:space="preserve">אדוני, צריך להשיב על שתי הצעות, שכל אחת מהן נומקה ביותר מעשר דקות. תודה רבה.  </w:t>
      </w:r>
    </w:p>
    <w:p w14:paraId="64B425F6" w14:textId="77777777" w:rsidR="00000000" w:rsidRDefault="00373EE0">
      <w:pPr>
        <w:pStyle w:val="a0"/>
        <w:rPr>
          <w:rFonts w:hint="cs"/>
          <w:rtl/>
        </w:rPr>
      </w:pPr>
    </w:p>
    <w:p w14:paraId="6E214354" w14:textId="77777777" w:rsidR="00000000" w:rsidRDefault="00373EE0">
      <w:pPr>
        <w:pStyle w:val="af1"/>
        <w:rPr>
          <w:rtl/>
        </w:rPr>
      </w:pPr>
      <w:r>
        <w:rPr>
          <w:rtl/>
        </w:rPr>
        <w:t>היו"ר ראובן ריבלין:</w:t>
      </w:r>
    </w:p>
    <w:p w14:paraId="0D20DC1D" w14:textId="77777777" w:rsidR="00000000" w:rsidRDefault="00373EE0">
      <w:pPr>
        <w:pStyle w:val="a0"/>
        <w:rPr>
          <w:rtl/>
        </w:rPr>
      </w:pPr>
    </w:p>
    <w:p w14:paraId="40A8FBE8" w14:textId="77777777" w:rsidR="00000000" w:rsidRDefault="00373EE0">
      <w:pPr>
        <w:pStyle w:val="a0"/>
        <w:rPr>
          <w:rFonts w:hint="cs"/>
          <w:rtl/>
        </w:rPr>
      </w:pPr>
      <w:r>
        <w:rPr>
          <w:rFonts w:hint="cs"/>
          <w:rtl/>
        </w:rPr>
        <w:t xml:space="preserve">לא, אם יפריעו לאדוני אני אעצור את השעון, אבל אדוני יוכל בעשר דקות לדחות את </w:t>
      </w:r>
      <w:r>
        <w:rPr>
          <w:rFonts w:hint="cs"/>
          <w:rtl/>
        </w:rPr>
        <w:t xml:space="preserve">שתיהן, כי זו אחת בעצם. </w:t>
      </w:r>
    </w:p>
    <w:p w14:paraId="2DD4D60A" w14:textId="77777777" w:rsidR="00000000" w:rsidRDefault="00373EE0">
      <w:pPr>
        <w:pStyle w:val="a0"/>
        <w:rPr>
          <w:rFonts w:hint="cs"/>
          <w:rtl/>
        </w:rPr>
      </w:pPr>
    </w:p>
    <w:p w14:paraId="5924008B" w14:textId="77777777" w:rsidR="00000000" w:rsidRDefault="00373EE0">
      <w:pPr>
        <w:pStyle w:val="-"/>
        <w:rPr>
          <w:rtl/>
        </w:rPr>
      </w:pPr>
      <w:bookmarkStart w:id="100" w:name="FS000001064T01_03_2004_18_04_43C"/>
      <w:bookmarkEnd w:id="100"/>
      <w:r>
        <w:rPr>
          <w:rFonts w:hint="eastAsia"/>
          <w:rtl/>
        </w:rPr>
        <w:t>שר</w:t>
      </w:r>
      <w:r>
        <w:rPr>
          <w:rtl/>
        </w:rPr>
        <w:t xml:space="preserve"> התעשייה, המסחר והתעסוקה אהוד אולמרט:</w:t>
      </w:r>
    </w:p>
    <w:p w14:paraId="5535B634" w14:textId="77777777" w:rsidR="00000000" w:rsidRDefault="00373EE0">
      <w:pPr>
        <w:pStyle w:val="a0"/>
        <w:rPr>
          <w:rFonts w:hint="cs"/>
          <w:rtl/>
        </w:rPr>
      </w:pPr>
    </w:p>
    <w:p w14:paraId="089BBD57" w14:textId="77777777" w:rsidR="00000000" w:rsidRDefault="00373EE0">
      <w:pPr>
        <w:pStyle w:val="a0"/>
        <w:rPr>
          <w:rFonts w:hint="cs"/>
          <w:rtl/>
        </w:rPr>
      </w:pPr>
      <w:r>
        <w:rPr>
          <w:rFonts w:hint="cs"/>
          <w:rtl/>
        </w:rPr>
        <w:t xml:space="preserve">אם אדוני יאפשר לי לפתוח, ודאי אוכל להתחיל. </w:t>
      </w:r>
    </w:p>
    <w:p w14:paraId="59BB5AEA" w14:textId="77777777" w:rsidR="00000000" w:rsidRDefault="00373EE0">
      <w:pPr>
        <w:pStyle w:val="a0"/>
        <w:rPr>
          <w:rFonts w:hint="cs"/>
          <w:rtl/>
        </w:rPr>
      </w:pPr>
    </w:p>
    <w:p w14:paraId="039BB893" w14:textId="77777777" w:rsidR="00000000" w:rsidRDefault="00373EE0">
      <w:pPr>
        <w:pStyle w:val="af1"/>
        <w:rPr>
          <w:rtl/>
        </w:rPr>
      </w:pPr>
      <w:r>
        <w:rPr>
          <w:rtl/>
        </w:rPr>
        <w:t>היו"ר ראובן ריבלין:</w:t>
      </w:r>
    </w:p>
    <w:p w14:paraId="080492A8" w14:textId="77777777" w:rsidR="00000000" w:rsidRDefault="00373EE0">
      <w:pPr>
        <w:pStyle w:val="a0"/>
        <w:rPr>
          <w:rtl/>
        </w:rPr>
      </w:pPr>
    </w:p>
    <w:p w14:paraId="327AF3CD" w14:textId="77777777" w:rsidR="00000000" w:rsidRDefault="00373EE0">
      <w:pPr>
        <w:pStyle w:val="a0"/>
        <w:rPr>
          <w:rFonts w:hint="cs"/>
          <w:rtl/>
        </w:rPr>
      </w:pPr>
      <w:r>
        <w:rPr>
          <w:rFonts w:hint="cs"/>
          <w:rtl/>
        </w:rPr>
        <w:t xml:space="preserve">עוד לא התחלתי להפעיל את השעון. בבקשה, אדוני. </w:t>
      </w:r>
    </w:p>
    <w:p w14:paraId="31E7BEDD" w14:textId="77777777" w:rsidR="00000000" w:rsidRDefault="00373EE0">
      <w:pPr>
        <w:pStyle w:val="a0"/>
        <w:rPr>
          <w:rFonts w:hint="cs"/>
          <w:rtl/>
        </w:rPr>
      </w:pPr>
    </w:p>
    <w:p w14:paraId="2291F163" w14:textId="77777777" w:rsidR="00000000" w:rsidRDefault="00373EE0">
      <w:pPr>
        <w:pStyle w:val="-"/>
        <w:rPr>
          <w:rtl/>
        </w:rPr>
      </w:pPr>
      <w:bookmarkStart w:id="101" w:name="FS000001064T01_03_2004_18_05_07C"/>
      <w:bookmarkEnd w:id="101"/>
      <w:r>
        <w:rPr>
          <w:rtl/>
        </w:rPr>
        <w:t>שר התעשייה, המסחר והתעסוקה אהוד אולמרט:</w:t>
      </w:r>
    </w:p>
    <w:p w14:paraId="53E63948" w14:textId="77777777" w:rsidR="00000000" w:rsidRDefault="00373EE0">
      <w:pPr>
        <w:pStyle w:val="a0"/>
        <w:rPr>
          <w:rtl/>
        </w:rPr>
      </w:pPr>
    </w:p>
    <w:p w14:paraId="42306296" w14:textId="77777777" w:rsidR="00000000" w:rsidRDefault="00373EE0">
      <w:pPr>
        <w:pStyle w:val="a0"/>
        <w:rPr>
          <w:rFonts w:hint="cs"/>
          <w:rtl/>
        </w:rPr>
      </w:pPr>
      <w:r>
        <w:rPr>
          <w:rFonts w:hint="cs"/>
          <w:rtl/>
        </w:rPr>
        <w:t xml:space="preserve">אז אולי באמת שימתין עם הפעלת השעון. </w:t>
      </w:r>
    </w:p>
    <w:p w14:paraId="5542EFC1" w14:textId="77777777" w:rsidR="00000000" w:rsidRDefault="00373EE0">
      <w:pPr>
        <w:pStyle w:val="a0"/>
        <w:rPr>
          <w:rFonts w:hint="cs"/>
          <w:rtl/>
        </w:rPr>
      </w:pPr>
    </w:p>
    <w:p w14:paraId="03F4A219" w14:textId="77777777" w:rsidR="00000000" w:rsidRDefault="00373EE0">
      <w:pPr>
        <w:pStyle w:val="af0"/>
        <w:rPr>
          <w:rtl/>
        </w:rPr>
      </w:pPr>
      <w:r>
        <w:rPr>
          <w:rFonts w:hint="eastAsia"/>
          <w:rtl/>
        </w:rPr>
        <w:t>רוני</w:t>
      </w:r>
      <w:r>
        <w:rPr>
          <w:rtl/>
        </w:rPr>
        <w:t xml:space="preserve"> בר-און (ה</w:t>
      </w:r>
      <w:r>
        <w:rPr>
          <w:rFonts w:hint="cs"/>
          <w:rtl/>
        </w:rPr>
        <w:t>ליכוד</w:t>
      </w:r>
      <w:r>
        <w:rPr>
          <w:rtl/>
        </w:rPr>
        <w:t>):</w:t>
      </w:r>
    </w:p>
    <w:p w14:paraId="5AFB4A89" w14:textId="77777777" w:rsidR="00000000" w:rsidRDefault="00373EE0">
      <w:pPr>
        <w:pStyle w:val="a0"/>
        <w:rPr>
          <w:rFonts w:hint="cs"/>
          <w:rtl/>
        </w:rPr>
      </w:pPr>
    </w:p>
    <w:p w14:paraId="75673F1C" w14:textId="77777777" w:rsidR="00000000" w:rsidRDefault="00373EE0">
      <w:pPr>
        <w:pStyle w:val="a0"/>
        <w:rPr>
          <w:rFonts w:hint="cs"/>
          <w:rtl/>
        </w:rPr>
      </w:pPr>
      <w:r>
        <w:rPr>
          <w:rFonts w:hint="cs"/>
          <w:rtl/>
        </w:rPr>
        <w:t xml:space="preserve">אם ממלא-מקום ראש הממשלה ידע שזוהי החלטה של ועדת הכנסת, אולי הוא יכבד אותה. </w:t>
      </w:r>
    </w:p>
    <w:p w14:paraId="14ED111B" w14:textId="77777777" w:rsidR="00000000" w:rsidRDefault="00373EE0">
      <w:pPr>
        <w:pStyle w:val="a0"/>
        <w:rPr>
          <w:rFonts w:hint="cs"/>
          <w:color w:val="0000FF"/>
          <w:szCs w:val="28"/>
          <w:rtl/>
        </w:rPr>
      </w:pPr>
    </w:p>
    <w:p w14:paraId="65B5FD11" w14:textId="77777777" w:rsidR="00000000" w:rsidRDefault="00373EE0">
      <w:pPr>
        <w:pStyle w:val="af1"/>
        <w:rPr>
          <w:rtl/>
        </w:rPr>
      </w:pPr>
      <w:r>
        <w:rPr>
          <w:rtl/>
        </w:rPr>
        <w:t>היו"ר ראובן ריבלין:</w:t>
      </w:r>
    </w:p>
    <w:p w14:paraId="11BA613A" w14:textId="77777777" w:rsidR="00000000" w:rsidRDefault="00373EE0">
      <w:pPr>
        <w:pStyle w:val="a0"/>
        <w:rPr>
          <w:rtl/>
        </w:rPr>
      </w:pPr>
    </w:p>
    <w:p w14:paraId="36309EB3" w14:textId="77777777" w:rsidR="00000000" w:rsidRDefault="00373EE0">
      <w:pPr>
        <w:pStyle w:val="a0"/>
        <w:rPr>
          <w:rFonts w:hint="cs"/>
          <w:rtl/>
        </w:rPr>
      </w:pPr>
      <w:r>
        <w:rPr>
          <w:rFonts w:hint="cs"/>
          <w:rtl/>
        </w:rPr>
        <w:t xml:space="preserve">אמרתי לו, הצטוויתי על-ידי ועדת הכנסת. </w:t>
      </w:r>
    </w:p>
    <w:p w14:paraId="02450E73" w14:textId="77777777" w:rsidR="00000000" w:rsidRDefault="00373EE0">
      <w:pPr>
        <w:pStyle w:val="a"/>
        <w:rPr>
          <w:rFonts w:hint="cs"/>
          <w:b w:val="0"/>
          <w:bCs w:val="0"/>
          <w:u w:val="none"/>
          <w:rtl/>
        </w:rPr>
      </w:pPr>
      <w:bookmarkStart w:id="102" w:name="FS000001064T01_03_2004_17_46_23"/>
      <w:bookmarkStart w:id="103" w:name="FS000001064T01_03_2004_17_46_36"/>
      <w:bookmarkStart w:id="104" w:name="FS000001064T01_03_2004_17_46_54"/>
      <w:bookmarkEnd w:id="102"/>
      <w:bookmarkEnd w:id="103"/>
      <w:bookmarkEnd w:id="104"/>
    </w:p>
    <w:p w14:paraId="2E4807F4" w14:textId="77777777" w:rsidR="00000000" w:rsidRDefault="00373EE0">
      <w:pPr>
        <w:pStyle w:val="af0"/>
        <w:rPr>
          <w:rtl/>
        </w:rPr>
      </w:pPr>
      <w:r>
        <w:rPr>
          <w:rFonts w:hint="eastAsia"/>
          <w:rtl/>
        </w:rPr>
        <w:t>שר</w:t>
      </w:r>
      <w:r>
        <w:rPr>
          <w:rtl/>
        </w:rPr>
        <w:t xml:space="preserve"> התעשייה, המסחר והתעסוקה אהוד אולמרט:</w:t>
      </w:r>
    </w:p>
    <w:p w14:paraId="1C65DBA2" w14:textId="77777777" w:rsidR="00000000" w:rsidRDefault="00373EE0">
      <w:pPr>
        <w:pStyle w:val="a0"/>
        <w:rPr>
          <w:rFonts w:hint="cs"/>
          <w:rtl/>
        </w:rPr>
      </w:pPr>
    </w:p>
    <w:p w14:paraId="0AA7A4FB" w14:textId="77777777" w:rsidR="00000000" w:rsidRDefault="00373EE0">
      <w:pPr>
        <w:pStyle w:val="a0"/>
        <w:rPr>
          <w:rFonts w:hint="cs"/>
          <w:rtl/>
        </w:rPr>
      </w:pPr>
      <w:bookmarkStart w:id="105" w:name="FS000001064T01_03_2004_17_20_32"/>
      <w:bookmarkEnd w:id="105"/>
      <w:r>
        <w:rPr>
          <w:rFonts w:hint="cs"/>
          <w:rtl/>
        </w:rPr>
        <w:t xml:space="preserve">שמה? </w:t>
      </w:r>
    </w:p>
    <w:p w14:paraId="5C70DD77" w14:textId="77777777" w:rsidR="00000000" w:rsidRDefault="00373EE0">
      <w:pPr>
        <w:pStyle w:val="a0"/>
        <w:rPr>
          <w:rFonts w:hint="cs"/>
          <w:rtl/>
        </w:rPr>
      </w:pPr>
    </w:p>
    <w:p w14:paraId="70ED057B" w14:textId="77777777" w:rsidR="00000000" w:rsidRDefault="00373EE0">
      <w:pPr>
        <w:pStyle w:val="af1"/>
        <w:rPr>
          <w:rtl/>
        </w:rPr>
      </w:pPr>
      <w:r>
        <w:rPr>
          <w:rtl/>
        </w:rPr>
        <w:t>היו"ר ראובן ריבלין:</w:t>
      </w:r>
    </w:p>
    <w:p w14:paraId="4FF82510" w14:textId="77777777" w:rsidR="00000000" w:rsidRDefault="00373EE0">
      <w:pPr>
        <w:pStyle w:val="a0"/>
        <w:rPr>
          <w:rtl/>
        </w:rPr>
      </w:pPr>
    </w:p>
    <w:p w14:paraId="7DB2A782" w14:textId="77777777" w:rsidR="00000000" w:rsidRDefault="00373EE0">
      <w:pPr>
        <w:pStyle w:val="a0"/>
        <w:rPr>
          <w:rFonts w:hint="cs"/>
          <w:rtl/>
        </w:rPr>
      </w:pPr>
      <w:r>
        <w:rPr>
          <w:rFonts w:hint="cs"/>
          <w:rtl/>
        </w:rPr>
        <w:t>לאפשר לך ארבע דקות. כבוד</w:t>
      </w:r>
      <w:r>
        <w:rPr>
          <w:rFonts w:hint="cs"/>
          <w:rtl/>
        </w:rPr>
        <w:t xml:space="preserve"> ממלא-מקום ראש הממשלה - בבקשה, אדוני. </w:t>
      </w:r>
    </w:p>
    <w:p w14:paraId="49D1181E" w14:textId="77777777" w:rsidR="00000000" w:rsidRDefault="00373EE0">
      <w:pPr>
        <w:pStyle w:val="a"/>
        <w:rPr>
          <w:rFonts w:hint="cs"/>
          <w:rtl/>
        </w:rPr>
      </w:pPr>
    </w:p>
    <w:p w14:paraId="75971455" w14:textId="77777777" w:rsidR="00000000" w:rsidRDefault="00373EE0">
      <w:pPr>
        <w:pStyle w:val="a"/>
        <w:rPr>
          <w:rtl/>
        </w:rPr>
      </w:pPr>
      <w:bookmarkStart w:id="106" w:name="_Toc70050342"/>
      <w:r>
        <w:rPr>
          <w:rtl/>
        </w:rPr>
        <w:t>שר התעשייה, המסחר והתעסוקה אהוד אולמרט:</w:t>
      </w:r>
      <w:bookmarkEnd w:id="106"/>
    </w:p>
    <w:p w14:paraId="3FF3EE20" w14:textId="77777777" w:rsidR="00000000" w:rsidRDefault="00373EE0">
      <w:pPr>
        <w:pStyle w:val="a0"/>
        <w:rPr>
          <w:rtl/>
        </w:rPr>
      </w:pPr>
    </w:p>
    <w:p w14:paraId="0C03152C" w14:textId="77777777" w:rsidR="00000000" w:rsidRDefault="00373EE0">
      <w:pPr>
        <w:pStyle w:val="a0"/>
        <w:rPr>
          <w:rFonts w:hint="cs"/>
          <w:rtl/>
        </w:rPr>
      </w:pPr>
      <w:r>
        <w:rPr>
          <w:rFonts w:hint="cs"/>
          <w:rtl/>
        </w:rPr>
        <w:t xml:space="preserve">כבוד היושב-ראש, יש חשש בדיון מהסוג הזה, לאחר שהמציעים הציעו את הצעותיהם ונימקו אותן בהרחבה, שהתגובה הנאותה תשמש עילה בידיהם לשבש את הדיון ולמנוע את האפשרות להאזין גם לעובדות, </w:t>
      </w:r>
      <w:r>
        <w:rPr>
          <w:rFonts w:hint="cs"/>
          <w:rtl/>
        </w:rPr>
        <w:t xml:space="preserve">כדי למנוע אפילו מראית עין של תירוץ. אני אשתדל, אני מקווה שבעזרת חברי - העזרה הכי גדולה שלהם תהיה אם הם יאזינו לי יחד עם האחרים - קודם כול, לפרט את המסכת העובדתית שקשורה בפרשה, כדי שמזה תלמד, לא על כביכול קורבנות הרס הבתים, אלא על שליחיהם בכנסת. </w:t>
      </w:r>
    </w:p>
    <w:p w14:paraId="6D5000C3" w14:textId="77777777" w:rsidR="00000000" w:rsidRDefault="00373EE0">
      <w:pPr>
        <w:pStyle w:val="a0"/>
        <w:rPr>
          <w:rFonts w:hint="cs"/>
          <w:rtl/>
        </w:rPr>
      </w:pPr>
    </w:p>
    <w:p w14:paraId="313A397E" w14:textId="77777777" w:rsidR="00000000" w:rsidRDefault="00373EE0">
      <w:pPr>
        <w:pStyle w:val="a0"/>
        <w:rPr>
          <w:rFonts w:hint="cs"/>
          <w:rtl/>
        </w:rPr>
      </w:pPr>
      <w:r>
        <w:rPr>
          <w:rFonts w:hint="cs"/>
          <w:rtl/>
        </w:rPr>
        <w:t>בחודש יול</w:t>
      </w:r>
      <w:r>
        <w:rPr>
          <w:rFonts w:hint="cs"/>
          <w:rtl/>
        </w:rPr>
        <w:t>י 1999 גילה מפקח של מינהל מקרקעי ישראל, כי ארבעה מבני משפחת תיתי החלו לבצע הכשרת שטח וגינון בשטח של 7.5 דונם, בגוש/חלקה 18969/2 ובגוש/חלקה 18970/62 באדמות בענה. ב-14 באוקטובר 1999 הוגשו בבית-משפט השלום בעכו תביעת פינוי כנגד הארבעה בתיק אזרחי 4925/99. חמישה</w:t>
      </w:r>
      <w:r>
        <w:rPr>
          <w:rFonts w:hint="cs"/>
          <w:rtl/>
        </w:rPr>
        <w:t xml:space="preserve"> ימים לאחר מכן הגישו 21 מבני משפחת הנתבעים, משפחת תיתי, תביעת בעלות לבית-המשפט המחוזי בחיפה, תיק אזרחי 1259/99. בתגובה על תביעת הפינוי הם הגישו  תביעת בעלות. </w:t>
      </w:r>
    </w:p>
    <w:p w14:paraId="21BC6BF8" w14:textId="77777777" w:rsidR="00000000" w:rsidRDefault="00373EE0">
      <w:pPr>
        <w:pStyle w:val="a0"/>
        <w:rPr>
          <w:rFonts w:hint="cs"/>
          <w:rtl/>
        </w:rPr>
      </w:pPr>
    </w:p>
    <w:p w14:paraId="5486D0B9" w14:textId="77777777" w:rsidR="00000000" w:rsidRDefault="00373EE0">
      <w:pPr>
        <w:pStyle w:val="a0"/>
        <w:rPr>
          <w:rFonts w:hint="cs"/>
          <w:rtl/>
        </w:rPr>
      </w:pPr>
      <w:r>
        <w:rPr>
          <w:rFonts w:hint="cs"/>
          <w:rtl/>
        </w:rPr>
        <w:t>בסוף חודש מאי 2000 גילה המפקח כי הנתבעים ממשיכים בביצוע פעולות הכשרה בשטח. הוגשה בקשה למתן צו מנ</w:t>
      </w:r>
      <w:r>
        <w:rPr>
          <w:rFonts w:hint="cs"/>
          <w:rtl/>
        </w:rPr>
        <w:t xml:space="preserve">יעה זמני נגד ארבעת הנתבעים, וביום 14 ביוני 2000 ניתן צו מניעה זמני. בעת שניתן צו המניעה הזמני, הבתים היו בשלבי הבנייה הראשוניים שלהם. כלומר, בית-משפט במדינת ישראל הוציא צו מניעה זמני כשעוד לא היו בתים, רק יסודות. </w:t>
      </w:r>
    </w:p>
    <w:p w14:paraId="53023BEC" w14:textId="77777777" w:rsidR="00000000" w:rsidRDefault="00373EE0">
      <w:pPr>
        <w:pStyle w:val="a0"/>
        <w:rPr>
          <w:rFonts w:hint="cs"/>
          <w:rtl/>
        </w:rPr>
      </w:pPr>
    </w:p>
    <w:p w14:paraId="17C1AA19" w14:textId="77777777" w:rsidR="00000000" w:rsidRDefault="00373EE0">
      <w:pPr>
        <w:pStyle w:val="a0"/>
        <w:rPr>
          <w:rFonts w:hint="cs"/>
          <w:rtl/>
        </w:rPr>
      </w:pPr>
      <w:r>
        <w:rPr>
          <w:rFonts w:hint="cs"/>
          <w:rtl/>
        </w:rPr>
        <w:t>הנתבעים כמובן לא קיימו את צו המניעה הזמני</w:t>
      </w:r>
      <w:r>
        <w:rPr>
          <w:rFonts w:hint="cs"/>
          <w:rtl/>
        </w:rPr>
        <w:t xml:space="preserve">, וביום 3 ביוני 2001 הוגשה נגדם בקשה לפי פקודת ביזיון בית-המשפט בתיק 182701. בדיון שהתקיים ב-27 ביוני 2001, הצהיר בא כוח הנתבעים, אנשי משפחת תיתי, כי הם מתחייבים מעתה ואילך לכבד את הצו, ולפיכך הסכים בית-המשפט לבטל, למחוק את הבקשה. </w:t>
      </w:r>
    </w:p>
    <w:p w14:paraId="7BA740FE" w14:textId="77777777" w:rsidR="00000000" w:rsidRDefault="00373EE0">
      <w:pPr>
        <w:pStyle w:val="a0"/>
        <w:rPr>
          <w:rFonts w:hint="cs"/>
          <w:rtl/>
        </w:rPr>
      </w:pPr>
    </w:p>
    <w:p w14:paraId="5A754E27" w14:textId="77777777" w:rsidR="00000000" w:rsidRDefault="00373EE0">
      <w:pPr>
        <w:pStyle w:val="a0"/>
        <w:rPr>
          <w:rFonts w:hint="cs"/>
          <w:rtl/>
        </w:rPr>
      </w:pPr>
      <w:r>
        <w:rPr>
          <w:rFonts w:hint="cs"/>
          <w:rtl/>
        </w:rPr>
        <w:t>ביום 12 באוגוסט דחה בית</w:t>
      </w:r>
      <w:r>
        <w:rPr>
          <w:rFonts w:hint="cs"/>
          <w:rtl/>
        </w:rPr>
        <w:t>-המשפט המחוזי בפסק-דין מנומק את תביעת הבעלות שהגישה משפחת תיתי.  מה לעשות, עמדת כאן, דיברת דברי הבל. הנה, ביום 12 באוגוסט, בית-משפט מחוזי דחה את תביעת הבעלות של משפחת תיתי.</w:t>
      </w:r>
    </w:p>
    <w:p w14:paraId="61440E00" w14:textId="77777777" w:rsidR="00000000" w:rsidRDefault="00373EE0">
      <w:pPr>
        <w:pStyle w:val="a0"/>
        <w:rPr>
          <w:rFonts w:hint="cs"/>
          <w:rtl/>
        </w:rPr>
      </w:pPr>
    </w:p>
    <w:p w14:paraId="0AD9FC0E" w14:textId="77777777" w:rsidR="00000000" w:rsidRDefault="00373EE0">
      <w:pPr>
        <w:pStyle w:val="af0"/>
        <w:rPr>
          <w:rtl/>
        </w:rPr>
      </w:pPr>
      <w:r>
        <w:rPr>
          <w:rFonts w:hint="eastAsia"/>
          <w:rtl/>
        </w:rPr>
        <w:t>עסאם</w:t>
      </w:r>
      <w:r>
        <w:rPr>
          <w:rtl/>
        </w:rPr>
        <w:t xml:space="preserve"> מח'ול (חד"ש-תע"ל):</w:t>
      </w:r>
    </w:p>
    <w:p w14:paraId="67A767B2" w14:textId="77777777" w:rsidR="00000000" w:rsidRDefault="00373EE0">
      <w:pPr>
        <w:pStyle w:val="a0"/>
        <w:rPr>
          <w:rFonts w:hint="cs"/>
          <w:rtl/>
        </w:rPr>
      </w:pPr>
    </w:p>
    <w:p w14:paraId="1C4203DD" w14:textId="77777777" w:rsidR="00000000" w:rsidRDefault="00373EE0">
      <w:pPr>
        <w:pStyle w:val="a0"/>
        <w:rPr>
          <w:rFonts w:hint="cs"/>
          <w:rtl/>
        </w:rPr>
      </w:pPr>
      <w:r>
        <w:rPr>
          <w:rFonts w:hint="cs"/>
          <w:rtl/>
        </w:rPr>
        <w:t xml:space="preserve">אתה מדבר דברי הבל. </w:t>
      </w:r>
    </w:p>
    <w:p w14:paraId="2B9AF3DA" w14:textId="77777777" w:rsidR="00000000" w:rsidRDefault="00373EE0">
      <w:pPr>
        <w:pStyle w:val="a0"/>
        <w:rPr>
          <w:rFonts w:hint="cs"/>
          <w:rtl/>
        </w:rPr>
      </w:pPr>
    </w:p>
    <w:p w14:paraId="7289BF5E" w14:textId="77777777" w:rsidR="00000000" w:rsidRDefault="00373EE0">
      <w:pPr>
        <w:pStyle w:val="-"/>
        <w:rPr>
          <w:rtl/>
        </w:rPr>
      </w:pPr>
      <w:bookmarkStart w:id="107" w:name="FS000001064T01_03_2004_17_34_45C"/>
      <w:bookmarkEnd w:id="107"/>
      <w:r>
        <w:rPr>
          <w:rtl/>
        </w:rPr>
        <w:t>שר התעשייה, המסחר והתעסוקה אהוד אולמ</w:t>
      </w:r>
      <w:r>
        <w:rPr>
          <w:rtl/>
        </w:rPr>
        <w:t>רט:</w:t>
      </w:r>
    </w:p>
    <w:p w14:paraId="297F7CCD" w14:textId="77777777" w:rsidR="00000000" w:rsidRDefault="00373EE0">
      <w:pPr>
        <w:pStyle w:val="a0"/>
        <w:rPr>
          <w:rtl/>
        </w:rPr>
      </w:pPr>
    </w:p>
    <w:p w14:paraId="1AE37D7F" w14:textId="77777777" w:rsidR="00000000" w:rsidRDefault="00373EE0">
      <w:pPr>
        <w:pStyle w:val="a0"/>
        <w:rPr>
          <w:rFonts w:hint="cs"/>
          <w:rtl/>
        </w:rPr>
      </w:pPr>
      <w:r>
        <w:rPr>
          <w:rFonts w:hint="cs"/>
          <w:rtl/>
        </w:rPr>
        <w:t xml:space="preserve"> לא חשוב בית-משפט, לא חשוב פסק-דין, לא חשוב כלום. בהתחלה אומרים: האדמה שלהם, יש סכסוך. עכשיו, כשאתה מביא פסק-דין של בית-משפט מחוזי, אומרים לך: מה זה חשוב בית-משפט. </w:t>
      </w:r>
    </w:p>
    <w:p w14:paraId="24522D62" w14:textId="77777777" w:rsidR="00000000" w:rsidRDefault="00373EE0">
      <w:pPr>
        <w:pStyle w:val="a0"/>
        <w:rPr>
          <w:rFonts w:hint="cs"/>
          <w:rtl/>
        </w:rPr>
      </w:pPr>
    </w:p>
    <w:p w14:paraId="7FA3BD93" w14:textId="77777777" w:rsidR="00000000" w:rsidRDefault="00373EE0">
      <w:pPr>
        <w:pStyle w:val="af1"/>
        <w:rPr>
          <w:rtl/>
        </w:rPr>
      </w:pPr>
      <w:r>
        <w:rPr>
          <w:rFonts w:hint="eastAsia"/>
          <w:rtl/>
        </w:rPr>
        <w:t>היו</w:t>
      </w:r>
      <w:r>
        <w:rPr>
          <w:rtl/>
        </w:rPr>
        <w:t>"ר ראובן ריבלין:</w:t>
      </w:r>
    </w:p>
    <w:p w14:paraId="47AC9A5A" w14:textId="77777777" w:rsidR="00000000" w:rsidRDefault="00373EE0">
      <w:pPr>
        <w:pStyle w:val="a0"/>
        <w:rPr>
          <w:rFonts w:hint="cs"/>
          <w:rtl/>
        </w:rPr>
      </w:pPr>
    </w:p>
    <w:p w14:paraId="43AA428A" w14:textId="77777777" w:rsidR="00000000" w:rsidRDefault="00373EE0">
      <w:pPr>
        <w:pStyle w:val="a0"/>
        <w:rPr>
          <w:rFonts w:hint="cs"/>
          <w:rtl/>
        </w:rPr>
      </w:pPr>
      <w:r>
        <w:rPr>
          <w:rFonts w:hint="cs"/>
          <w:rtl/>
        </w:rPr>
        <w:t xml:space="preserve">חבר הכנסת בשארה טען, שעל אדמה פרטית.  </w:t>
      </w:r>
    </w:p>
    <w:p w14:paraId="75C78BC9" w14:textId="77777777" w:rsidR="00000000" w:rsidRDefault="00373EE0">
      <w:pPr>
        <w:pStyle w:val="a0"/>
        <w:rPr>
          <w:rFonts w:hint="cs"/>
          <w:rtl/>
        </w:rPr>
      </w:pPr>
    </w:p>
    <w:p w14:paraId="034A8E31" w14:textId="77777777" w:rsidR="00000000" w:rsidRDefault="00373EE0">
      <w:pPr>
        <w:pStyle w:val="-"/>
        <w:rPr>
          <w:rtl/>
        </w:rPr>
      </w:pPr>
      <w:bookmarkStart w:id="108" w:name="FS000001064T01_03_2004_17_34_10C"/>
      <w:bookmarkEnd w:id="108"/>
      <w:r>
        <w:rPr>
          <w:rtl/>
        </w:rPr>
        <w:t>שר התעשייה, המסחר והתעסו</w:t>
      </w:r>
      <w:r>
        <w:rPr>
          <w:rtl/>
        </w:rPr>
        <w:t>קה אהוד אולמרט:</w:t>
      </w:r>
    </w:p>
    <w:p w14:paraId="5E3D9E21" w14:textId="77777777" w:rsidR="00000000" w:rsidRDefault="00373EE0">
      <w:pPr>
        <w:pStyle w:val="a0"/>
        <w:rPr>
          <w:rtl/>
        </w:rPr>
      </w:pPr>
    </w:p>
    <w:p w14:paraId="7CE837E5" w14:textId="77777777" w:rsidR="00000000" w:rsidRDefault="00373EE0">
      <w:pPr>
        <w:pStyle w:val="a0"/>
        <w:rPr>
          <w:rFonts w:hint="cs"/>
          <w:rtl/>
        </w:rPr>
      </w:pPr>
      <w:r>
        <w:rPr>
          <w:rFonts w:hint="cs"/>
          <w:rtl/>
        </w:rPr>
        <w:t xml:space="preserve">זה מה שאומר בית-המשפט. השופט נאמן אומר כך: </w:t>
      </w:r>
      <w:bookmarkStart w:id="109" w:name="FS000001064T01_03_2004_17_04_20C"/>
      <w:bookmarkEnd w:id="109"/>
      <w:r>
        <w:rPr>
          <w:rFonts w:hint="cs"/>
          <w:rtl/>
        </w:rPr>
        <w:t xml:space="preserve">טענתו האחרונה של עורך-דין כמאל היא, שהלכה פסוקה היא, שאל לו לבית-המשפט למהר לסלק תביעה על הסף. לכך אני משיב: אם יש תביעה שאין כל ספק לגביה, שיש לסלקה על הסף, זוהי תביעת סרק שבפני. חסד אני עושה עם </w:t>
      </w:r>
      <w:r>
        <w:rPr>
          <w:rFonts w:hint="cs"/>
          <w:rtl/>
        </w:rPr>
        <w:t>התובעים, שאני מונע מהם את הטרדות וההוצאות הכרוכות בניהול ההוכחות בתיק זה על-ידי סילוק התביעה באבה. חסד אני עושה עם אלה שהגישו את התביעה לבעלות, שאני מסלק אותה על הסף כדי למנוע מהם את הצורך להיכנס להוצאות, להיכנס לטרדות; שאני כבר אומר לכם מראש, אין לכל התבי</w:t>
      </w:r>
      <w:r>
        <w:rPr>
          <w:rFonts w:hint="cs"/>
          <w:rtl/>
        </w:rPr>
        <w:t xml:space="preserve">עה הזאת שום בסיס. </w:t>
      </w:r>
    </w:p>
    <w:p w14:paraId="73B55036" w14:textId="77777777" w:rsidR="00000000" w:rsidRDefault="00373EE0">
      <w:pPr>
        <w:pStyle w:val="a0"/>
        <w:rPr>
          <w:rFonts w:hint="cs"/>
          <w:rtl/>
        </w:rPr>
      </w:pPr>
    </w:p>
    <w:p w14:paraId="0DD329EC" w14:textId="77777777" w:rsidR="00000000" w:rsidRDefault="00373EE0">
      <w:pPr>
        <w:pStyle w:val="af1"/>
        <w:rPr>
          <w:rtl/>
        </w:rPr>
      </w:pPr>
      <w:r>
        <w:rPr>
          <w:rtl/>
        </w:rPr>
        <w:t>היו"ר ראובן ריבלין:</w:t>
      </w:r>
    </w:p>
    <w:p w14:paraId="78FBF169" w14:textId="77777777" w:rsidR="00000000" w:rsidRDefault="00373EE0">
      <w:pPr>
        <w:pStyle w:val="a0"/>
        <w:rPr>
          <w:rtl/>
        </w:rPr>
      </w:pPr>
    </w:p>
    <w:p w14:paraId="74694F90" w14:textId="77777777" w:rsidR="00000000" w:rsidRDefault="00373EE0">
      <w:pPr>
        <w:pStyle w:val="a0"/>
        <w:rPr>
          <w:rFonts w:hint="cs"/>
          <w:rtl/>
        </w:rPr>
      </w:pPr>
      <w:r>
        <w:rPr>
          <w:rFonts w:hint="cs"/>
          <w:rtl/>
        </w:rPr>
        <w:t xml:space="preserve">זה אומר בית-המשפט. </w:t>
      </w:r>
    </w:p>
    <w:p w14:paraId="071E426C" w14:textId="77777777" w:rsidR="00000000" w:rsidRDefault="00373EE0">
      <w:pPr>
        <w:pStyle w:val="a0"/>
        <w:rPr>
          <w:rFonts w:hint="cs"/>
          <w:rtl/>
        </w:rPr>
      </w:pPr>
    </w:p>
    <w:p w14:paraId="2EE6ED7F" w14:textId="77777777" w:rsidR="00000000" w:rsidRDefault="00373EE0">
      <w:pPr>
        <w:pStyle w:val="-"/>
        <w:rPr>
          <w:rtl/>
        </w:rPr>
      </w:pPr>
      <w:bookmarkStart w:id="110" w:name="FS000001064T01_03_2004_17_37_27C"/>
      <w:bookmarkEnd w:id="110"/>
      <w:r>
        <w:rPr>
          <w:rtl/>
        </w:rPr>
        <w:t>שר התעשייה, המסחר והתעסוקה אהוד אולמרט:</w:t>
      </w:r>
    </w:p>
    <w:p w14:paraId="6C31E6D1" w14:textId="77777777" w:rsidR="00000000" w:rsidRDefault="00373EE0">
      <w:pPr>
        <w:pStyle w:val="a0"/>
        <w:rPr>
          <w:rtl/>
        </w:rPr>
      </w:pPr>
    </w:p>
    <w:p w14:paraId="5170DD48" w14:textId="77777777" w:rsidR="00000000" w:rsidRDefault="00373EE0">
      <w:pPr>
        <w:pStyle w:val="a0"/>
        <w:rPr>
          <w:rFonts w:hint="cs"/>
          <w:rtl/>
        </w:rPr>
      </w:pPr>
      <w:r>
        <w:rPr>
          <w:rFonts w:hint="cs"/>
          <w:rtl/>
        </w:rPr>
        <w:t xml:space="preserve">בית-המשפט על משפחת תיתי, שבונה על אדמה. תיכף אני אומר לכם למה מיועדת האדמה הזאת. הצדיקים האלה שמדברים פה בשם הצדק של הבנייה, על זכויות הבנייה של הערבים. </w:t>
      </w:r>
    </w:p>
    <w:p w14:paraId="71E5E8A6" w14:textId="77777777" w:rsidR="00000000" w:rsidRDefault="00373EE0">
      <w:pPr>
        <w:pStyle w:val="a0"/>
        <w:rPr>
          <w:rFonts w:hint="cs"/>
          <w:rtl/>
        </w:rPr>
      </w:pPr>
    </w:p>
    <w:p w14:paraId="1C1B0BD0" w14:textId="77777777" w:rsidR="00000000" w:rsidRDefault="00373EE0">
      <w:pPr>
        <w:pStyle w:val="af0"/>
        <w:rPr>
          <w:rtl/>
        </w:rPr>
      </w:pPr>
      <w:r>
        <w:rPr>
          <w:rFonts w:hint="eastAsia"/>
          <w:rtl/>
        </w:rPr>
        <w:t>עסאם</w:t>
      </w:r>
      <w:r>
        <w:rPr>
          <w:rtl/>
        </w:rPr>
        <w:t xml:space="preserve"> מח'ול (חד"ש-תע"ל):</w:t>
      </w:r>
    </w:p>
    <w:p w14:paraId="54A0E66E" w14:textId="77777777" w:rsidR="00000000" w:rsidRDefault="00373EE0">
      <w:pPr>
        <w:pStyle w:val="a0"/>
        <w:rPr>
          <w:rFonts w:hint="cs"/>
          <w:rtl/>
        </w:rPr>
      </w:pPr>
    </w:p>
    <w:p w14:paraId="3BB4E8D2" w14:textId="77777777" w:rsidR="00000000" w:rsidRDefault="00373EE0">
      <w:pPr>
        <w:pStyle w:val="a0"/>
        <w:rPr>
          <w:rFonts w:hint="cs"/>
          <w:rtl/>
        </w:rPr>
      </w:pPr>
      <w:r>
        <w:rPr>
          <w:rFonts w:hint="cs"/>
          <w:rtl/>
        </w:rPr>
        <w:t xml:space="preserve">על הברוטליות שלך. </w:t>
      </w:r>
    </w:p>
    <w:p w14:paraId="2654987B" w14:textId="77777777" w:rsidR="00000000" w:rsidRDefault="00373EE0">
      <w:pPr>
        <w:pStyle w:val="a0"/>
        <w:rPr>
          <w:rFonts w:hint="cs"/>
          <w:rtl/>
        </w:rPr>
      </w:pPr>
    </w:p>
    <w:p w14:paraId="166A7882" w14:textId="77777777" w:rsidR="00000000" w:rsidRDefault="00373EE0">
      <w:pPr>
        <w:pStyle w:val="-"/>
        <w:rPr>
          <w:rtl/>
        </w:rPr>
      </w:pPr>
      <w:bookmarkStart w:id="111" w:name="FS000001064T01_03_2004_17_05_55C"/>
      <w:bookmarkEnd w:id="111"/>
      <w:r>
        <w:rPr>
          <w:rtl/>
        </w:rPr>
        <w:t>שר התעשייה, המסחר והתעסוקה אהוד אולמרט:</w:t>
      </w:r>
    </w:p>
    <w:p w14:paraId="0D9DD431" w14:textId="77777777" w:rsidR="00000000" w:rsidRDefault="00373EE0">
      <w:pPr>
        <w:pStyle w:val="a0"/>
        <w:rPr>
          <w:rtl/>
        </w:rPr>
      </w:pPr>
    </w:p>
    <w:p w14:paraId="7AE221C8" w14:textId="77777777" w:rsidR="00000000" w:rsidRDefault="00373EE0">
      <w:pPr>
        <w:pStyle w:val="a0"/>
        <w:rPr>
          <w:rFonts w:hint="cs"/>
          <w:rtl/>
        </w:rPr>
      </w:pPr>
      <w:r>
        <w:rPr>
          <w:rFonts w:hint="cs"/>
          <w:rtl/>
        </w:rPr>
        <w:t>משפחת תיתי הגישה ערעור לבית-המשפט העליון, ערעור אזרחי 7363/01. ביום 16 באוקטובר 2002 נמחק ערעורם של משפחת תיתי בבית-המשפט העליון ופסק-דינו של בית-המשפט המחוזי הפך לחלוט</w:t>
      </w:r>
      <w:r>
        <w:rPr>
          <w:rFonts w:hint="cs"/>
          <w:rtl/>
        </w:rPr>
        <w:t xml:space="preserve">. כלומר, יש פסק-דין חלוט, סופי, מוחלט, שאין יותר לערער עליו, שאין להם בעלות והם בונים באופן בלתי חוקי על אדמה לא להם. גנבים. שודדים. פורעי חוק. ואלה פורעי החוק שמגינים עליהם. </w:t>
      </w:r>
    </w:p>
    <w:p w14:paraId="5036E885" w14:textId="77777777" w:rsidR="00000000" w:rsidRDefault="00373EE0">
      <w:pPr>
        <w:pStyle w:val="af0"/>
        <w:rPr>
          <w:rFonts w:hint="cs"/>
          <w:rtl/>
        </w:rPr>
      </w:pPr>
    </w:p>
    <w:p w14:paraId="658321B0" w14:textId="77777777" w:rsidR="00000000" w:rsidRDefault="00373EE0">
      <w:pPr>
        <w:pStyle w:val="af0"/>
        <w:rPr>
          <w:rtl/>
        </w:rPr>
      </w:pPr>
      <w:r>
        <w:rPr>
          <w:rFonts w:hint="eastAsia"/>
          <w:rtl/>
        </w:rPr>
        <w:t>מוחמד</w:t>
      </w:r>
      <w:r>
        <w:rPr>
          <w:rtl/>
        </w:rPr>
        <w:t xml:space="preserve"> ברכה (חד"ש-תע"ל):</w:t>
      </w:r>
    </w:p>
    <w:p w14:paraId="72B041F0" w14:textId="77777777" w:rsidR="00000000" w:rsidRDefault="00373EE0">
      <w:pPr>
        <w:pStyle w:val="a0"/>
        <w:rPr>
          <w:rFonts w:hint="cs"/>
          <w:rtl/>
        </w:rPr>
      </w:pPr>
    </w:p>
    <w:p w14:paraId="6EDE8EB1" w14:textId="77777777" w:rsidR="00000000" w:rsidRDefault="00373EE0">
      <w:pPr>
        <w:pStyle w:val="a0"/>
        <w:rPr>
          <w:rFonts w:hint="cs"/>
          <w:rtl/>
        </w:rPr>
      </w:pPr>
      <w:r>
        <w:rPr>
          <w:rFonts w:hint="cs"/>
          <w:rtl/>
        </w:rPr>
        <w:t xml:space="preserve">אתה בריון. מה הסגנון הזה? </w:t>
      </w:r>
    </w:p>
    <w:p w14:paraId="6B151BE7" w14:textId="77777777" w:rsidR="00000000" w:rsidRDefault="00373EE0">
      <w:pPr>
        <w:pStyle w:val="a0"/>
        <w:rPr>
          <w:rFonts w:hint="cs"/>
          <w:rtl/>
        </w:rPr>
      </w:pPr>
    </w:p>
    <w:p w14:paraId="23DC53A6" w14:textId="77777777" w:rsidR="00000000" w:rsidRDefault="00373EE0">
      <w:pPr>
        <w:pStyle w:val="af1"/>
        <w:rPr>
          <w:rtl/>
        </w:rPr>
      </w:pPr>
      <w:r>
        <w:rPr>
          <w:rtl/>
        </w:rPr>
        <w:t>היו"ר ראובן ריבלין:</w:t>
      </w:r>
    </w:p>
    <w:p w14:paraId="5681BBFA" w14:textId="77777777" w:rsidR="00000000" w:rsidRDefault="00373EE0">
      <w:pPr>
        <w:pStyle w:val="a0"/>
        <w:rPr>
          <w:rtl/>
        </w:rPr>
      </w:pPr>
    </w:p>
    <w:p w14:paraId="4A155A42" w14:textId="77777777" w:rsidR="00000000" w:rsidRDefault="00373EE0">
      <w:pPr>
        <w:pStyle w:val="a0"/>
        <w:rPr>
          <w:rFonts w:hint="cs"/>
          <w:rtl/>
        </w:rPr>
      </w:pPr>
      <w:r>
        <w:rPr>
          <w:rFonts w:hint="cs"/>
          <w:rtl/>
        </w:rPr>
        <w:t>חבר ה</w:t>
      </w:r>
      <w:r>
        <w:rPr>
          <w:rFonts w:hint="cs"/>
          <w:rtl/>
        </w:rPr>
        <w:t xml:space="preserve">כנסת ברכה. חבר הכנסת דהאמשה. </w:t>
      </w:r>
    </w:p>
    <w:p w14:paraId="30347A28" w14:textId="77777777" w:rsidR="00000000" w:rsidRDefault="00373EE0">
      <w:pPr>
        <w:pStyle w:val="a0"/>
        <w:rPr>
          <w:rFonts w:hint="cs"/>
          <w:rtl/>
        </w:rPr>
      </w:pPr>
    </w:p>
    <w:p w14:paraId="683F24C0" w14:textId="77777777" w:rsidR="00000000" w:rsidRDefault="00373EE0">
      <w:pPr>
        <w:pStyle w:val="af0"/>
        <w:rPr>
          <w:rtl/>
        </w:rPr>
      </w:pPr>
      <w:r>
        <w:rPr>
          <w:rFonts w:hint="eastAsia"/>
          <w:rtl/>
        </w:rPr>
        <w:t>מוחמד</w:t>
      </w:r>
      <w:r>
        <w:rPr>
          <w:rtl/>
        </w:rPr>
        <w:t xml:space="preserve"> ברכה (חד"ש-תע"ל):</w:t>
      </w:r>
    </w:p>
    <w:p w14:paraId="5971B9E2" w14:textId="77777777" w:rsidR="00000000" w:rsidRDefault="00373EE0">
      <w:pPr>
        <w:pStyle w:val="a0"/>
        <w:rPr>
          <w:rFonts w:hint="cs"/>
          <w:rtl/>
        </w:rPr>
      </w:pPr>
    </w:p>
    <w:p w14:paraId="7AF4EEA9" w14:textId="77777777" w:rsidR="00000000" w:rsidRDefault="00373EE0">
      <w:pPr>
        <w:pStyle w:val="a0"/>
        <w:rPr>
          <w:rFonts w:hint="cs"/>
          <w:rtl/>
        </w:rPr>
      </w:pPr>
      <w:r>
        <w:rPr>
          <w:rFonts w:hint="cs"/>
          <w:rtl/>
        </w:rPr>
        <w:t xml:space="preserve">מה הסגנון הזה? </w:t>
      </w:r>
    </w:p>
    <w:p w14:paraId="2174C840" w14:textId="77777777" w:rsidR="00000000" w:rsidRDefault="00373EE0">
      <w:pPr>
        <w:pStyle w:val="a0"/>
        <w:rPr>
          <w:rFonts w:hint="cs"/>
          <w:rtl/>
        </w:rPr>
      </w:pPr>
    </w:p>
    <w:p w14:paraId="183306A9" w14:textId="77777777" w:rsidR="00000000" w:rsidRDefault="00373EE0">
      <w:pPr>
        <w:pStyle w:val="af1"/>
        <w:rPr>
          <w:rtl/>
        </w:rPr>
      </w:pPr>
      <w:r>
        <w:rPr>
          <w:rtl/>
        </w:rPr>
        <w:t>היו"ר ראובן ריבלין:</w:t>
      </w:r>
    </w:p>
    <w:p w14:paraId="789338D7" w14:textId="77777777" w:rsidR="00000000" w:rsidRDefault="00373EE0">
      <w:pPr>
        <w:pStyle w:val="a0"/>
        <w:rPr>
          <w:rtl/>
        </w:rPr>
      </w:pPr>
    </w:p>
    <w:p w14:paraId="42F879D4" w14:textId="77777777" w:rsidR="00000000" w:rsidRDefault="00373EE0">
      <w:pPr>
        <w:pStyle w:val="a0"/>
        <w:rPr>
          <w:rFonts w:hint="cs"/>
          <w:rtl/>
        </w:rPr>
      </w:pPr>
      <w:r>
        <w:rPr>
          <w:rFonts w:hint="cs"/>
          <w:rtl/>
        </w:rPr>
        <w:t xml:space="preserve">אני שמעתי את מח'ול. הוא אומר דברים פחות חריפים, חבר הכנסת ברכה. חבר הכנסת מח'ול אמר על השוטרים דברים הרבה יותר חריפים. הרבה יותר חריפים. </w:t>
      </w:r>
    </w:p>
    <w:p w14:paraId="51669F3E" w14:textId="77777777" w:rsidR="00000000" w:rsidRDefault="00373EE0">
      <w:pPr>
        <w:pStyle w:val="a0"/>
        <w:rPr>
          <w:rFonts w:hint="cs"/>
          <w:rtl/>
        </w:rPr>
      </w:pPr>
    </w:p>
    <w:p w14:paraId="68F7F692" w14:textId="77777777" w:rsidR="00000000" w:rsidRDefault="00373EE0">
      <w:pPr>
        <w:pStyle w:val="af0"/>
        <w:rPr>
          <w:rtl/>
        </w:rPr>
      </w:pPr>
      <w:r>
        <w:rPr>
          <w:rFonts w:hint="eastAsia"/>
          <w:rtl/>
        </w:rPr>
        <w:t>מוחמד</w:t>
      </w:r>
      <w:r>
        <w:rPr>
          <w:rtl/>
        </w:rPr>
        <w:t xml:space="preserve"> ברכה (חד"ש-תע"ל):</w:t>
      </w:r>
    </w:p>
    <w:p w14:paraId="0BBB3235" w14:textId="77777777" w:rsidR="00000000" w:rsidRDefault="00373EE0">
      <w:pPr>
        <w:pStyle w:val="a0"/>
        <w:rPr>
          <w:rFonts w:hint="cs"/>
          <w:rtl/>
        </w:rPr>
      </w:pPr>
    </w:p>
    <w:p w14:paraId="2781D5B3" w14:textId="77777777" w:rsidR="00000000" w:rsidRDefault="00373EE0">
      <w:pPr>
        <w:pStyle w:val="a0"/>
        <w:rPr>
          <w:rFonts w:hint="cs"/>
          <w:rtl/>
        </w:rPr>
      </w:pPr>
      <w:r>
        <w:rPr>
          <w:rFonts w:hint="cs"/>
          <w:rtl/>
        </w:rPr>
        <w:t>הוא יכול לדבר כך על חברי הכנסת, הוא לא יכול לדבר כך על אזרחים.</w:t>
      </w:r>
    </w:p>
    <w:p w14:paraId="3AF00194" w14:textId="77777777" w:rsidR="00000000" w:rsidRDefault="00373EE0">
      <w:pPr>
        <w:pStyle w:val="a0"/>
        <w:rPr>
          <w:rFonts w:hint="cs"/>
          <w:rtl/>
        </w:rPr>
      </w:pPr>
      <w:r>
        <w:rPr>
          <w:rFonts w:hint="cs"/>
          <w:rtl/>
        </w:rPr>
        <w:t xml:space="preserve"> </w:t>
      </w:r>
    </w:p>
    <w:p w14:paraId="24796488" w14:textId="77777777" w:rsidR="00000000" w:rsidRDefault="00373EE0">
      <w:pPr>
        <w:pStyle w:val="a"/>
        <w:rPr>
          <w:rtl/>
        </w:rPr>
      </w:pPr>
      <w:bookmarkStart w:id="112" w:name="FS000001064T01_03_2004_17_48_26C"/>
      <w:bookmarkStart w:id="113" w:name="FS000001064T01_03_2004_17_48_33"/>
      <w:bookmarkStart w:id="114" w:name="_Toc70050343"/>
      <w:bookmarkEnd w:id="112"/>
      <w:bookmarkEnd w:id="113"/>
      <w:r>
        <w:rPr>
          <w:rFonts w:hint="eastAsia"/>
          <w:rtl/>
        </w:rPr>
        <w:t>שר</w:t>
      </w:r>
      <w:r>
        <w:rPr>
          <w:rtl/>
        </w:rPr>
        <w:t xml:space="preserve"> התעשייה, המסחר והתעסוקה אהוד אולמרט:</w:t>
      </w:r>
      <w:bookmarkEnd w:id="114"/>
    </w:p>
    <w:p w14:paraId="6012801C" w14:textId="77777777" w:rsidR="00000000" w:rsidRDefault="00373EE0">
      <w:pPr>
        <w:pStyle w:val="a0"/>
        <w:rPr>
          <w:rFonts w:hint="cs"/>
          <w:rtl/>
        </w:rPr>
      </w:pPr>
    </w:p>
    <w:p w14:paraId="40C98FAF" w14:textId="77777777" w:rsidR="00000000" w:rsidRDefault="00373EE0">
      <w:pPr>
        <w:pStyle w:val="a0"/>
        <w:rPr>
          <w:rFonts w:hint="cs"/>
          <w:rtl/>
        </w:rPr>
      </w:pPr>
      <w:r>
        <w:rPr>
          <w:rFonts w:hint="cs"/>
          <w:rtl/>
        </w:rPr>
        <w:t>אדוני היושב-ראש, אנשים בונים על קרקע לא שלהם. בית-המשפט קובע שהם בנו על קרקע לא שלהם. מה הם אם לא פורעי חוק, שודדים, פורעים? ואלה - אלה המסיתים, אלה</w:t>
      </w:r>
      <w:r>
        <w:rPr>
          <w:rFonts w:hint="cs"/>
          <w:rtl/>
        </w:rPr>
        <w:t xml:space="preserve"> התומכים בפורעי החוק; אלה תומכים בפורעי החוק, מסיתים ותומכים בפורעי חוק. אתם. </w:t>
      </w:r>
    </w:p>
    <w:p w14:paraId="0F99FA6E" w14:textId="77777777" w:rsidR="00000000" w:rsidRDefault="00373EE0">
      <w:pPr>
        <w:pStyle w:val="a0"/>
        <w:rPr>
          <w:rFonts w:hint="cs"/>
          <w:rtl/>
        </w:rPr>
      </w:pPr>
    </w:p>
    <w:p w14:paraId="2128F6E0" w14:textId="77777777" w:rsidR="00000000" w:rsidRDefault="00373EE0">
      <w:pPr>
        <w:pStyle w:val="af0"/>
        <w:rPr>
          <w:rtl/>
        </w:rPr>
      </w:pPr>
      <w:r>
        <w:rPr>
          <w:rFonts w:hint="eastAsia"/>
          <w:rtl/>
        </w:rPr>
        <w:t>מוחמד</w:t>
      </w:r>
      <w:r>
        <w:rPr>
          <w:rtl/>
        </w:rPr>
        <w:t xml:space="preserve"> ברכה (חד"ש-תע"ל):</w:t>
      </w:r>
    </w:p>
    <w:p w14:paraId="3B93A998" w14:textId="77777777" w:rsidR="00000000" w:rsidRDefault="00373EE0">
      <w:pPr>
        <w:pStyle w:val="a0"/>
        <w:rPr>
          <w:rFonts w:hint="cs"/>
          <w:rtl/>
        </w:rPr>
      </w:pPr>
    </w:p>
    <w:p w14:paraId="2ADE0B3B" w14:textId="77777777" w:rsidR="00000000" w:rsidRDefault="00373EE0">
      <w:pPr>
        <w:pStyle w:val="a0"/>
        <w:rPr>
          <w:rFonts w:hint="cs"/>
          <w:rtl/>
        </w:rPr>
      </w:pPr>
      <w:r>
        <w:rPr>
          <w:rFonts w:hint="cs"/>
          <w:rtl/>
        </w:rPr>
        <w:t xml:space="preserve">אסור לו לדבר בצורה כזאת. אתה גנב ושודד. </w:t>
      </w:r>
    </w:p>
    <w:p w14:paraId="23619633" w14:textId="77777777" w:rsidR="00000000" w:rsidRDefault="00373EE0">
      <w:pPr>
        <w:pStyle w:val="a0"/>
        <w:rPr>
          <w:rFonts w:hint="cs"/>
          <w:rtl/>
        </w:rPr>
      </w:pPr>
    </w:p>
    <w:p w14:paraId="71CBEC1B" w14:textId="77777777" w:rsidR="00000000" w:rsidRDefault="00373EE0">
      <w:pPr>
        <w:pStyle w:val="af0"/>
        <w:rPr>
          <w:rtl/>
        </w:rPr>
      </w:pPr>
      <w:r>
        <w:rPr>
          <w:rFonts w:hint="eastAsia"/>
          <w:rtl/>
        </w:rPr>
        <w:t>עבד</w:t>
      </w:r>
      <w:r>
        <w:rPr>
          <w:rtl/>
        </w:rPr>
        <w:t>-אלמאלכ דהאמשה (רע"ם):</w:t>
      </w:r>
    </w:p>
    <w:p w14:paraId="372DAFE3" w14:textId="77777777" w:rsidR="00000000" w:rsidRDefault="00373EE0">
      <w:pPr>
        <w:pStyle w:val="a0"/>
        <w:rPr>
          <w:rFonts w:hint="cs"/>
          <w:rtl/>
        </w:rPr>
      </w:pPr>
    </w:p>
    <w:p w14:paraId="6EC1567A" w14:textId="77777777" w:rsidR="00000000" w:rsidRDefault="00373EE0">
      <w:pPr>
        <w:pStyle w:val="a0"/>
        <w:rPr>
          <w:rFonts w:hint="cs"/>
          <w:rtl/>
        </w:rPr>
      </w:pPr>
      <w:r>
        <w:rPr>
          <w:rFonts w:hint="cs"/>
          <w:rtl/>
        </w:rPr>
        <w:t xml:space="preserve">האדמה של אבא שלך, נכון? </w:t>
      </w:r>
    </w:p>
    <w:p w14:paraId="0A1F7D4F" w14:textId="77777777" w:rsidR="00000000" w:rsidRDefault="00373EE0">
      <w:pPr>
        <w:pStyle w:val="a0"/>
        <w:rPr>
          <w:rFonts w:hint="cs"/>
          <w:rtl/>
        </w:rPr>
      </w:pPr>
    </w:p>
    <w:p w14:paraId="75170441" w14:textId="77777777" w:rsidR="00000000" w:rsidRDefault="00373EE0">
      <w:pPr>
        <w:pStyle w:val="af0"/>
        <w:rPr>
          <w:rtl/>
        </w:rPr>
      </w:pPr>
      <w:r>
        <w:rPr>
          <w:rFonts w:hint="eastAsia"/>
          <w:rtl/>
        </w:rPr>
        <w:t>עסאם</w:t>
      </w:r>
      <w:r>
        <w:rPr>
          <w:rtl/>
        </w:rPr>
        <w:t xml:space="preserve"> מח'ול (חד"ש-תע"ל):</w:t>
      </w:r>
    </w:p>
    <w:p w14:paraId="0F0B3989" w14:textId="77777777" w:rsidR="00000000" w:rsidRDefault="00373EE0">
      <w:pPr>
        <w:pStyle w:val="a0"/>
        <w:rPr>
          <w:rFonts w:hint="cs"/>
          <w:rtl/>
        </w:rPr>
      </w:pPr>
    </w:p>
    <w:p w14:paraId="3CAB036D" w14:textId="77777777" w:rsidR="00000000" w:rsidRDefault="00373EE0">
      <w:pPr>
        <w:pStyle w:val="a0"/>
        <w:rPr>
          <w:rFonts w:hint="cs"/>
          <w:rtl/>
        </w:rPr>
      </w:pPr>
      <w:r>
        <w:rPr>
          <w:rFonts w:hint="cs"/>
          <w:rtl/>
        </w:rPr>
        <w:t xml:space="preserve">יאללה, יאללה. </w:t>
      </w:r>
    </w:p>
    <w:p w14:paraId="07AF5174" w14:textId="77777777" w:rsidR="00000000" w:rsidRDefault="00373EE0">
      <w:pPr>
        <w:pStyle w:val="a0"/>
        <w:rPr>
          <w:rFonts w:hint="cs"/>
          <w:rtl/>
        </w:rPr>
      </w:pPr>
    </w:p>
    <w:p w14:paraId="6BD49559" w14:textId="77777777" w:rsidR="00000000" w:rsidRDefault="00373EE0">
      <w:pPr>
        <w:pStyle w:val="af1"/>
        <w:rPr>
          <w:rtl/>
        </w:rPr>
      </w:pPr>
      <w:r>
        <w:rPr>
          <w:rtl/>
        </w:rPr>
        <w:t>היו"ר ראובן ריב</w:t>
      </w:r>
      <w:r>
        <w:rPr>
          <w:rtl/>
        </w:rPr>
        <w:t>לין:</w:t>
      </w:r>
    </w:p>
    <w:p w14:paraId="557258BD" w14:textId="77777777" w:rsidR="00000000" w:rsidRDefault="00373EE0">
      <w:pPr>
        <w:pStyle w:val="a0"/>
        <w:rPr>
          <w:rtl/>
        </w:rPr>
      </w:pPr>
    </w:p>
    <w:p w14:paraId="1EC32999" w14:textId="77777777" w:rsidR="00000000" w:rsidRDefault="00373EE0">
      <w:pPr>
        <w:pStyle w:val="a0"/>
        <w:rPr>
          <w:rFonts w:hint="cs"/>
          <w:rtl/>
        </w:rPr>
      </w:pPr>
      <w:r>
        <w:rPr>
          <w:rFonts w:hint="cs"/>
          <w:rtl/>
        </w:rPr>
        <w:t>חברי הכנסת. חבר הכנסת טלב אלסאנע. חבר הכנסת ברכה. חבר הכנסת מח'ול. נאמרו פה דברים קשים ביותר. אני ישבתי פה, שמעתי כל מלה.</w:t>
      </w:r>
    </w:p>
    <w:p w14:paraId="401F8B61" w14:textId="77777777" w:rsidR="00000000" w:rsidRDefault="00373EE0">
      <w:pPr>
        <w:pStyle w:val="a0"/>
        <w:rPr>
          <w:rFonts w:hint="cs"/>
          <w:rtl/>
        </w:rPr>
      </w:pPr>
    </w:p>
    <w:p w14:paraId="1532D5F1" w14:textId="77777777" w:rsidR="00000000" w:rsidRDefault="00373EE0">
      <w:pPr>
        <w:pStyle w:val="af0"/>
        <w:rPr>
          <w:rtl/>
        </w:rPr>
      </w:pPr>
      <w:r>
        <w:rPr>
          <w:rFonts w:hint="eastAsia"/>
          <w:rtl/>
        </w:rPr>
        <w:t>טלב</w:t>
      </w:r>
      <w:r>
        <w:rPr>
          <w:rtl/>
        </w:rPr>
        <w:t xml:space="preserve"> אלסאנע (רע"ם):</w:t>
      </w:r>
    </w:p>
    <w:p w14:paraId="5A463FE3" w14:textId="77777777" w:rsidR="00000000" w:rsidRDefault="00373EE0">
      <w:pPr>
        <w:pStyle w:val="a0"/>
        <w:rPr>
          <w:rFonts w:hint="cs"/>
          <w:rtl/>
        </w:rPr>
      </w:pPr>
    </w:p>
    <w:p w14:paraId="540DD04A" w14:textId="77777777" w:rsidR="00000000" w:rsidRDefault="00373EE0">
      <w:pPr>
        <w:pStyle w:val="a0"/>
        <w:rPr>
          <w:rFonts w:hint="cs"/>
          <w:rtl/>
        </w:rPr>
      </w:pPr>
      <w:r>
        <w:rPr>
          <w:rFonts w:hint="cs"/>
          <w:rtl/>
        </w:rPr>
        <w:t xml:space="preserve">הוא אמר שודדים, גנבים - איך הוא מדבר? מדובר בסכסוך אזרחי, מה המושג הזה? </w:t>
      </w:r>
    </w:p>
    <w:p w14:paraId="30FC8525" w14:textId="77777777" w:rsidR="00000000" w:rsidRDefault="00373EE0">
      <w:pPr>
        <w:pStyle w:val="a0"/>
        <w:rPr>
          <w:rFonts w:hint="cs"/>
          <w:rtl/>
        </w:rPr>
      </w:pPr>
    </w:p>
    <w:p w14:paraId="628CA33F" w14:textId="77777777" w:rsidR="00000000" w:rsidRDefault="00373EE0">
      <w:pPr>
        <w:pStyle w:val="af1"/>
        <w:rPr>
          <w:rtl/>
        </w:rPr>
      </w:pPr>
      <w:r>
        <w:rPr>
          <w:rtl/>
        </w:rPr>
        <w:t>היו"ר ראובן ריבלין:</w:t>
      </w:r>
    </w:p>
    <w:p w14:paraId="485F9AAD" w14:textId="77777777" w:rsidR="00000000" w:rsidRDefault="00373EE0">
      <w:pPr>
        <w:pStyle w:val="a0"/>
        <w:rPr>
          <w:rtl/>
        </w:rPr>
      </w:pPr>
    </w:p>
    <w:p w14:paraId="16BDC32E" w14:textId="77777777" w:rsidR="00000000" w:rsidRDefault="00373EE0">
      <w:pPr>
        <w:pStyle w:val="a0"/>
        <w:rPr>
          <w:rFonts w:hint="cs"/>
          <w:rtl/>
        </w:rPr>
      </w:pPr>
      <w:r>
        <w:rPr>
          <w:rFonts w:hint="cs"/>
          <w:rtl/>
        </w:rPr>
        <w:t>חבר הכנסת טל</w:t>
      </w:r>
      <w:r>
        <w:rPr>
          <w:rFonts w:hint="cs"/>
          <w:rtl/>
        </w:rPr>
        <w:t xml:space="preserve">ב אלסאנע. </w:t>
      </w:r>
    </w:p>
    <w:p w14:paraId="08F57782" w14:textId="77777777" w:rsidR="00000000" w:rsidRDefault="00373EE0">
      <w:pPr>
        <w:pStyle w:val="a0"/>
        <w:rPr>
          <w:rFonts w:hint="cs"/>
          <w:rtl/>
        </w:rPr>
      </w:pPr>
    </w:p>
    <w:p w14:paraId="4BF667C1" w14:textId="77777777" w:rsidR="00000000" w:rsidRDefault="00373EE0">
      <w:pPr>
        <w:pStyle w:val="af0"/>
        <w:rPr>
          <w:rtl/>
        </w:rPr>
      </w:pPr>
      <w:r>
        <w:rPr>
          <w:rFonts w:hint="eastAsia"/>
          <w:rtl/>
        </w:rPr>
        <w:t>טלב</w:t>
      </w:r>
      <w:r>
        <w:rPr>
          <w:rtl/>
        </w:rPr>
        <w:t xml:space="preserve"> אלסאנע (רע"ם):</w:t>
      </w:r>
    </w:p>
    <w:p w14:paraId="46F7336D" w14:textId="77777777" w:rsidR="00000000" w:rsidRDefault="00373EE0">
      <w:pPr>
        <w:pStyle w:val="a0"/>
        <w:rPr>
          <w:rFonts w:hint="cs"/>
          <w:rtl/>
        </w:rPr>
      </w:pPr>
    </w:p>
    <w:p w14:paraId="147CAE0C" w14:textId="77777777" w:rsidR="00000000" w:rsidRDefault="00373EE0">
      <w:pPr>
        <w:pStyle w:val="a0"/>
        <w:rPr>
          <w:rFonts w:hint="cs"/>
          <w:rtl/>
        </w:rPr>
      </w:pPr>
      <w:r>
        <w:rPr>
          <w:rFonts w:hint="cs"/>
          <w:rtl/>
        </w:rPr>
        <w:t xml:space="preserve">על סמך הוא אומר? זאת עבירה פלילית. </w:t>
      </w:r>
    </w:p>
    <w:p w14:paraId="0E2DC6D9" w14:textId="77777777" w:rsidR="00000000" w:rsidRDefault="00373EE0">
      <w:pPr>
        <w:pStyle w:val="a0"/>
        <w:rPr>
          <w:rFonts w:hint="cs"/>
          <w:rtl/>
        </w:rPr>
      </w:pPr>
    </w:p>
    <w:p w14:paraId="0D32270F" w14:textId="77777777" w:rsidR="00000000" w:rsidRDefault="00373EE0">
      <w:pPr>
        <w:pStyle w:val="af1"/>
        <w:rPr>
          <w:rtl/>
        </w:rPr>
      </w:pPr>
      <w:r>
        <w:rPr>
          <w:rtl/>
        </w:rPr>
        <w:t>היו"ר ראובן ריבלין:</w:t>
      </w:r>
    </w:p>
    <w:p w14:paraId="58113514" w14:textId="77777777" w:rsidR="00000000" w:rsidRDefault="00373EE0">
      <w:pPr>
        <w:pStyle w:val="a0"/>
        <w:rPr>
          <w:rtl/>
        </w:rPr>
      </w:pPr>
    </w:p>
    <w:p w14:paraId="272E16CF" w14:textId="77777777" w:rsidR="00000000" w:rsidRDefault="00373EE0">
      <w:pPr>
        <w:pStyle w:val="a0"/>
        <w:rPr>
          <w:rFonts w:hint="cs"/>
          <w:rtl/>
        </w:rPr>
      </w:pPr>
      <w:r>
        <w:rPr>
          <w:rFonts w:hint="cs"/>
          <w:rtl/>
        </w:rPr>
        <w:t xml:space="preserve">חבר הכנסת טלב אלסאנע, אני קורא אותך לסדר פעם ראשונה. </w:t>
      </w:r>
    </w:p>
    <w:p w14:paraId="2E2DD52C" w14:textId="77777777" w:rsidR="00000000" w:rsidRDefault="00373EE0">
      <w:pPr>
        <w:pStyle w:val="a0"/>
        <w:rPr>
          <w:rFonts w:hint="cs"/>
          <w:rtl/>
        </w:rPr>
      </w:pPr>
    </w:p>
    <w:p w14:paraId="2F57C7E3" w14:textId="77777777" w:rsidR="00000000" w:rsidRDefault="00373EE0">
      <w:pPr>
        <w:pStyle w:val="af0"/>
        <w:rPr>
          <w:rtl/>
        </w:rPr>
      </w:pPr>
      <w:r>
        <w:rPr>
          <w:rFonts w:hint="eastAsia"/>
          <w:rtl/>
        </w:rPr>
        <w:t>טלב</w:t>
      </w:r>
      <w:r>
        <w:rPr>
          <w:rtl/>
        </w:rPr>
        <w:t xml:space="preserve"> אלסאנע (רע"ם):</w:t>
      </w:r>
    </w:p>
    <w:p w14:paraId="559C0D34" w14:textId="77777777" w:rsidR="00000000" w:rsidRDefault="00373EE0">
      <w:pPr>
        <w:pStyle w:val="a0"/>
        <w:rPr>
          <w:rFonts w:hint="cs"/>
          <w:rtl/>
        </w:rPr>
      </w:pPr>
    </w:p>
    <w:p w14:paraId="5EB37781" w14:textId="77777777" w:rsidR="00000000" w:rsidRDefault="00373EE0">
      <w:pPr>
        <w:pStyle w:val="a0"/>
        <w:rPr>
          <w:rFonts w:hint="cs"/>
          <w:rtl/>
        </w:rPr>
      </w:pPr>
      <w:r>
        <w:rPr>
          <w:rFonts w:hint="cs"/>
          <w:rtl/>
        </w:rPr>
        <w:t>ראינו מי פושע.</w:t>
      </w:r>
    </w:p>
    <w:p w14:paraId="25FC741F" w14:textId="77777777" w:rsidR="00000000" w:rsidRDefault="00373EE0">
      <w:pPr>
        <w:pStyle w:val="a0"/>
        <w:rPr>
          <w:rFonts w:hint="cs"/>
          <w:rtl/>
        </w:rPr>
      </w:pPr>
    </w:p>
    <w:p w14:paraId="60FF7E16" w14:textId="77777777" w:rsidR="00000000" w:rsidRDefault="00373EE0">
      <w:pPr>
        <w:pStyle w:val="af1"/>
        <w:rPr>
          <w:rtl/>
        </w:rPr>
      </w:pPr>
      <w:r>
        <w:rPr>
          <w:rtl/>
        </w:rPr>
        <w:t>היו"ר ראובן ריבלין:</w:t>
      </w:r>
    </w:p>
    <w:p w14:paraId="4494EE01" w14:textId="77777777" w:rsidR="00000000" w:rsidRDefault="00373EE0">
      <w:pPr>
        <w:pStyle w:val="a0"/>
        <w:rPr>
          <w:rtl/>
        </w:rPr>
      </w:pPr>
    </w:p>
    <w:p w14:paraId="207B784D" w14:textId="77777777" w:rsidR="00000000" w:rsidRDefault="00373EE0">
      <w:pPr>
        <w:pStyle w:val="a0"/>
        <w:rPr>
          <w:rFonts w:hint="cs"/>
          <w:rtl/>
        </w:rPr>
      </w:pPr>
      <w:r>
        <w:rPr>
          <w:rFonts w:hint="cs"/>
          <w:rtl/>
        </w:rPr>
        <w:t>חבר הכנסת טלב אלסאנע, פעם שנייה אני קורא אותך לסדר.</w:t>
      </w:r>
    </w:p>
    <w:p w14:paraId="3BC2F6F1" w14:textId="77777777" w:rsidR="00000000" w:rsidRDefault="00373EE0">
      <w:pPr>
        <w:pStyle w:val="a0"/>
        <w:rPr>
          <w:rFonts w:hint="cs"/>
          <w:rtl/>
        </w:rPr>
      </w:pPr>
    </w:p>
    <w:p w14:paraId="418854A4" w14:textId="77777777" w:rsidR="00000000" w:rsidRDefault="00373EE0">
      <w:pPr>
        <w:pStyle w:val="af0"/>
        <w:rPr>
          <w:rtl/>
        </w:rPr>
      </w:pPr>
      <w:r>
        <w:rPr>
          <w:rFonts w:hint="eastAsia"/>
          <w:rtl/>
        </w:rPr>
        <w:t>מ</w:t>
      </w:r>
      <w:r>
        <w:rPr>
          <w:rFonts w:hint="eastAsia"/>
          <w:rtl/>
        </w:rPr>
        <w:t>וחמד</w:t>
      </w:r>
      <w:r>
        <w:rPr>
          <w:rtl/>
        </w:rPr>
        <w:t xml:space="preserve"> ברכה (חד"ש-תע"ל):</w:t>
      </w:r>
    </w:p>
    <w:p w14:paraId="2623F04C" w14:textId="77777777" w:rsidR="00000000" w:rsidRDefault="00373EE0">
      <w:pPr>
        <w:pStyle w:val="a0"/>
        <w:rPr>
          <w:rFonts w:hint="cs"/>
          <w:rtl/>
        </w:rPr>
      </w:pPr>
    </w:p>
    <w:p w14:paraId="4BC6497C" w14:textId="77777777" w:rsidR="00000000" w:rsidRDefault="00373EE0">
      <w:pPr>
        <w:pStyle w:val="a0"/>
        <w:rPr>
          <w:rFonts w:hint="cs"/>
          <w:rtl/>
        </w:rPr>
      </w:pPr>
      <w:r>
        <w:rPr>
          <w:rFonts w:hint="cs"/>
          <w:rtl/>
        </w:rPr>
        <w:t xml:space="preserve">אני חושב שראוי - - - </w:t>
      </w:r>
    </w:p>
    <w:p w14:paraId="10FDE487" w14:textId="77777777" w:rsidR="00000000" w:rsidRDefault="00373EE0">
      <w:pPr>
        <w:pStyle w:val="a0"/>
        <w:rPr>
          <w:rFonts w:hint="cs"/>
          <w:rtl/>
        </w:rPr>
      </w:pPr>
    </w:p>
    <w:p w14:paraId="7734D7A5" w14:textId="77777777" w:rsidR="00000000" w:rsidRDefault="00373EE0">
      <w:pPr>
        <w:pStyle w:val="af1"/>
        <w:rPr>
          <w:rtl/>
        </w:rPr>
      </w:pPr>
      <w:r>
        <w:rPr>
          <w:rtl/>
        </w:rPr>
        <w:t>היו"ר ראובן ריבלין:</w:t>
      </w:r>
    </w:p>
    <w:p w14:paraId="4141D585" w14:textId="77777777" w:rsidR="00000000" w:rsidRDefault="00373EE0">
      <w:pPr>
        <w:pStyle w:val="a0"/>
        <w:rPr>
          <w:rtl/>
        </w:rPr>
      </w:pPr>
    </w:p>
    <w:p w14:paraId="15A91D78" w14:textId="77777777" w:rsidR="00000000" w:rsidRDefault="00373EE0">
      <w:pPr>
        <w:pStyle w:val="a0"/>
        <w:rPr>
          <w:rFonts w:hint="cs"/>
          <w:rtl/>
        </w:rPr>
      </w:pPr>
      <w:r>
        <w:rPr>
          <w:rFonts w:hint="cs"/>
          <w:rtl/>
        </w:rPr>
        <w:t xml:space="preserve">חבר הכנסת ברכה, הדברים שנאמרו על-ידי חבר הכנסת מח'ול על שוטרי ישראל היו חמורים לא פחות, אולי יותר ממה שאמר השר לגבי פורעי החוק. </w:t>
      </w:r>
    </w:p>
    <w:p w14:paraId="13DC4962" w14:textId="77777777" w:rsidR="00000000" w:rsidRDefault="00373EE0">
      <w:pPr>
        <w:pStyle w:val="a0"/>
        <w:rPr>
          <w:rFonts w:hint="cs"/>
          <w:rtl/>
        </w:rPr>
      </w:pPr>
    </w:p>
    <w:p w14:paraId="04F7DE57" w14:textId="77777777" w:rsidR="00000000" w:rsidRDefault="00373EE0">
      <w:pPr>
        <w:pStyle w:val="-"/>
        <w:rPr>
          <w:rtl/>
        </w:rPr>
      </w:pPr>
      <w:bookmarkStart w:id="115" w:name="FS000001064T01_03_2004_17_08_58C"/>
      <w:bookmarkEnd w:id="115"/>
      <w:r>
        <w:rPr>
          <w:rtl/>
        </w:rPr>
        <w:t>שר התעשייה, המסחר והתעסוקה אהוד אולמרט:</w:t>
      </w:r>
    </w:p>
    <w:p w14:paraId="341969C0" w14:textId="77777777" w:rsidR="00000000" w:rsidRDefault="00373EE0">
      <w:pPr>
        <w:pStyle w:val="a0"/>
        <w:rPr>
          <w:rtl/>
        </w:rPr>
      </w:pPr>
    </w:p>
    <w:p w14:paraId="4DFAC2CA" w14:textId="77777777" w:rsidR="00000000" w:rsidRDefault="00373EE0">
      <w:pPr>
        <w:pStyle w:val="a0"/>
        <w:rPr>
          <w:rFonts w:hint="cs"/>
          <w:rtl/>
        </w:rPr>
      </w:pPr>
      <w:r>
        <w:rPr>
          <w:rFonts w:hint="cs"/>
          <w:rtl/>
        </w:rPr>
        <w:t>רגע, אדוני. עם כל</w:t>
      </w:r>
      <w:r>
        <w:rPr>
          <w:rFonts w:hint="cs"/>
          <w:rtl/>
        </w:rPr>
        <w:t xml:space="preserve"> הכבוד, אדוני יושב-ראש הכנסת, ההשוואה הזאת איננה במקומה ואני מבקש שלא יחזרו עליה. דיברתי על אנשים שבית-משפט במדינת ישראל קבע, שהם ניסו לשדוד קרקע ציבורית. </w:t>
      </w:r>
    </w:p>
    <w:p w14:paraId="280FA9A2" w14:textId="77777777" w:rsidR="00000000" w:rsidRDefault="00373EE0">
      <w:pPr>
        <w:pStyle w:val="a0"/>
        <w:rPr>
          <w:rFonts w:hint="cs"/>
          <w:rtl/>
        </w:rPr>
      </w:pPr>
    </w:p>
    <w:p w14:paraId="7BEB750E" w14:textId="77777777" w:rsidR="00000000" w:rsidRDefault="00373EE0">
      <w:pPr>
        <w:pStyle w:val="af1"/>
        <w:rPr>
          <w:rtl/>
        </w:rPr>
      </w:pPr>
      <w:r>
        <w:rPr>
          <w:rtl/>
        </w:rPr>
        <w:t>היו"ר ראובן ריבלין:</w:t>
      </w:r>
    </w:p>
    <w:p w14:paraId="12F685B0" w14:textId="77777777" w:rsidR="00000000" w:rsidRDefault="00373EE0">
      <w:pPr>
        <w:pStyle w:val="a0"/>
        <w:rPr>
          <w:rtl/>
        </w:rPr>
      </w:pPr>
    </w:p>
    <w:p w14:paraId="16735E1F" w14:textId="77777777" w:rsidR="00000000" w:rsidRDefault="00373EE0">
      <w:pPr>
        <w:pStyle w:val="a0"/>
        <w:rPr>
          <w:rFonts w:hint="cs"/>
          <w:rtl/>
        </w:rPr>
      </w:pPr>
      <w:r>
        <w:rPr>
          <w:rFonts w:hint="cs"/>
          <w:rtl/>
        </w:rPr>
        <w:t xml:space="preserve">אמרתי מה אדוני אמר. אמרתי משהו? </w:t>
      </w:r>
    </w:p>
    <w:p w14:paraId="62EE930B" w14:textId="77777777" w:rsidR="00000000" w:rsidRDefault="00373EE0">
      <w:pPr>
        <w:pStyle w:val="a0"/>
        <w:rPr>
          <w:rFonts w:hint="cs"/>
          <w:rtl/>
        </w:rPr>
      </w:pPr>
    </w:p>
    <w:p w14:paraId="758BE748" w14:textId="77777777" w:rsidR="00000000" w:rsidRDefault="00373EE0">
      <w:pPr>
        <w:pStyle w:val="-"/>
        <w:rPr>
          <w:rtl/>
        </w:rPr>
      </w:pPr>
      <w:bookmarkStart w:id="116" w:name="FS000001064T01_03_2004_17_54_29C"/>
      <w:bookmarkEnd w:id="116"/>
      <w:r>
        <w:rPr>
          <w:rtl/>
        </w:rPr>
        <w:t>שר התעשייה, המסחר והתעסוקה אהוד אולמרט:</w:t>
      </w:r>
    </w:p>
    <w:p w14:paraId="1334B0A4" w14:textId="77777777" w:rsidR="00000000" w:rsidRDefault="00373EE0">
      <w:pPr>
        <w:pStyle w:val="a0"/>
        <w:rPr>
          <w:rtl/>
        </w:rPr>
      </w:pPr>
    </w:p>
    <w:p w14:paraId="6769443D" w14:textId="77777777" w:rsidR="00000000" w:rsidRDefault="00373EE0">
      <w:pPr>
        <w:pStyle w:val="a0"/>
        <w:rPr>
          <w:rFonts w:hint="cs"/>
          <w:rtl/>
        </w:rPr>
      </w:pPr>
      <w:r>
        <w:rPr>
          <w:rFonts w:hint="cs"/>
          <w:rtl/>
        </w:rPr>
        <w:t xml:space="preserve">מה </w:t>
      </w:r>
      <w:r>
        <w:rPr>
          <w:rFonts w:hint="cs"/>
          <w:rtl/>
        </w:rPr>
        <w:t xml:space="preserve">יש לו להתווכח על זה? פורעי חוק, אז מה ההשוואה הזאת? </w:t>
      </w:r>
    </w:p>
    <w:p w14:paraId="4C6BCEFF" w14:textId="77777777" w:rsidR="00000000" w:rsidRDefault="00373EE0">
      <w:pPr>
        <w:pStyle w:val="a0"/>
        <w:rPr>
          <w:rFonts w:hint="cs"/>
          <w:rtl/>
        </w:rPr>
      </w:pPr>
    </w:p>
    <w:p w14:paraId="5EF0E99F" w14:textId="77777777" w:rsidR="00000000" w:rsidRDefault="00373EE0">
      <w:pPr>
        <w:pStyle w:val="af1"/>
        <w:rPr>
          <w:rtl/>
        </w:rPr>
      </w:pPr>
      <w:r>
        <w:rPr>
          <w:rtl/>
        </w:rPr>
        <w:t>היו"ר ראובן ריבלין:</w:t>
      </w:r>
    </w:p>
    <w:p w14:paraId="5B3F628F" w14:textId="77777777" w:rsidR="00000000" w:rsidRDefault="00373EE0">
      <w:pPr>
        <w:pStyle w:val="a0"/>
        <w:rPr>
          <w:rtl/>
        </w:rPr>
      </w:pPr>
    </w:p>
    <w:p w14:paraId="29B4F413" w14:textId="77777777" w:rsidR="00000000" w:rsidRDefault="00373EE0">
      <w:pPr>
        <w:pStyle w:val="a0"/>
        <w:rPr>
          <w:rFonts w:hint="cs"/>
          <w:rtl/>
        </w:rPr>
      </w:pPr>
      <w:r>
        <w:rPr>
          <w:rFonts w:hint="cs"/>
          <w:rtl/>
        </w:rPr>
        <w:t xml:space="preserve">זאת לא השוואה, הם מדברים על התבטאויות, ההתבטאויות שלהם היו הרבה יותר חריפות. אדוני אומר את האמת שלו, הם חשבו שהם אמרו את האמת שלהם, ואדוני מחזיר להם מנה אחת אפיים. </w:t>
      </w:r>
    </w:p>
    <w:p w14:paraId="1E043480" w14:textId="77777777" w:rsidR="00000000" w:rsidRDefault="00373EE0">
      <w:pPr>
        <w:pStyle w:val="a0"/>
        <w:rPr>
          <w:rFonts w:hint="cs"/>
          <w:rtl/>
        </w:rPr>
      </w:pPr>
    </w:p>
    <w:p w14:paraId="225EE3CD" w14:textId="77777777" w:rsidR="00000000" w:rsidRDefault="00373EE0">
      <w:pPr>
        <w:pStyle w:val="-"/>
        <w:rPr>
          <w:rtl/>
        </w:rPr>
      </w:pPr>
      <w:bookmarkStart w:id="117" w:name="FS000001064T01_03_2004_17_55_20C"/>
      <w:bookmarkEnd w:id="117"/>
      <w:r>
        <w:rPr>
          <w:rtl/>
        </w:rPr>
        <w:t>שר התעשייה, המס</w:t>
      </w:r>
      <w:r>
        <w:rPr>
          <w:rtl/>
        </w:rPr>
        <w:t>חר והתעסוקה אהוד אולמרט:</w:t>
      </w:r>
    </w:p>
    <w:p w14:paraId="2D55E606" w14:textId="77777777" w:rsidR="00000000" w:rsidRDefault="00373EE0">
      <w:pPr>
        <w:pStyle w:val="a0"/>
        <w:rPr>
          <w:rtl/>
        </w:rPr>
      </w:pPr>
    </w:p>
    <w:p w14:paraId="536630A5" w14:textId="77777777" w:rsidR="00000000" w:rsidRDefault="00373EE0">
      <w:pPr>
        <w:pStyle w:val="a0"/>
        <w:rPr>
          <w:rFonts w:hint="cs"/>
          <w:rtl/>
        </w:rPr>
      </w:pPr>
      <w:r>
        <w:rPr>
          <w:rFonts w:hint="cs"/>
          <w:rtl/>
        </w:rPr>
        <w:t xml:space="preserve">בית-משפט במדינת ישראל קבע שהם שודדים ופורעי חוק. בית-משפט קבע את זה - שודדים, פורעי חוק וגוזלי אדמות. ואלה חבורה של מסיתים שבאים לכאן אחרי פסק-דין בבית-משפט ומסיתים נגד שוטרי ישראל. מה זה כאן? </w:t>
      </w:r>
    </w:p>
    <w:p w14:paraId="12651A30" w14:textId="77777777" w:rsidR="00000000" w:rsidRDefault="00373EE0">
      <w:pPr>
        <w:pStyle w:val="a0"/>
        <w:rPr>
          <w:rFonts w:hint="cs"/>
          <w:rtl/>
        </w:rPr>
      </w:pPr>
    </w:p>
    <w:p w14:paraId="4BAA5AA9" w14:textId="77777777" w:rsidR="00000000" w:rsidRDefault="00373EE0">
      <w:pPr>
        <w:pStyle w:val="af1"/>
        <w:rPr>
          <w:rtl/>
        </w:rPr>
      </w:pPr>
      <w:r>
        <w:rPr>
          <w:rFonts w:hint="eastAsia"/>
          <w:rtl/>
        </w:rPr>
        <w:t>היו</w:t>
      </w:r>
      <w:r>
        <w:rPr>
          <w:rtl/>
        </w:rPr>
        <w:t>”</w:t>
      </w:r>
      <w:r>
        <w:rPr>
          <w:rFonts w:hint="eastAsia"/>
          <w:rtl/>
        </w:rPr>
        <w:t>ר ראובן</w:t>
      </w:r>
      <w:r>
        <w:rPr>
          <w:rFonts w:hint="cs"/>
          <w:rtl/>
        </w:rPr>
        <w:t xml:space="preserve"> ריבלין</w:t>
      </w:r>
      <w:r>
        <w:rPr>
          <w:rtl/>
        </w:rPr>
        <w:t>:</w:t>
      </w:r>
    </w:p>
    <w:p w14:paraId="6164DA36" w14:textId="77777777" w:rsidR="00000000" w:rsidRDefault="00373EE0">
      <w:pPr>
        <w:pStyle w:val="a0"/>
        <w:rPr>
          <w:rFonts w:hint="cs"/>
          <w:rtl/>
        </w:rPr>
      </w:pPr>
    </w:p>
    <w:p w14:paraId="75143B21" w14:textId="77777777" w:rsidR="00000000" w:rsidRDefault="00373EE0">
      <w:pPr>
        <w:pStyle w:val="a0"/>
        <w:rPr>
          <w:rFonts w:hint="cs"/>
          <w:rtl/>
        </w:rPr>
      </w:pPr>
      <w:r>
        <w:rPr>
          <w:rFonts w:hint="cs"/>
          <w:rtl/>
        </w:rPr>
        <w:t>חבר הכנסת ברכה</w:t>
      </w:r>
      <w:r>
        <w:rPr>
          <w:rFonts w:hint="cs"/>
          <w:rtl/>
        </w:rPr>
        <w:t xml:space="preserve">. חבר הכנסת מח'ול. חבר הכנסת ברכה, אני קורא את אדוני לסדר פעם ראשונה. חבר הכנסת דהאמשה, אני קורא אותך לסדר פעם ראשונה. </w:t>
      </w:r>
    </w:p>
    <w:p w14:paraId="242D6850" w14:textId="77777777" w:rsidR="00000000" w:rsidRDefault="00373EE0">
      <w:pPr>
        <w:pStyle w:val="a0"/>
        <w:rPr>
          <w:rFonts w:hint="cs"/>
          <w:rtl/>
        </w:rPr>
      </w:pPr>
    </w:p>
    <w:p w14:paraId="7D077A55" w14:textId="77777777" w:rsidR="00000000" w:rsidRDefault="00373EE0">
      <w:pPr>
        <w:pStyle w:val="af0"/>
        <w:rPr>
          <w:rtl/>
        </w:rPr>
      </w:pPr>
      <w:r>
        <w:rPr>
          <w:rFonts w:hint="eastAsia"/>
          <w:rtl/>
        </w:rPr>
        <w:t>מוחמד</w:t>
      </w:r>
      <w:r>
        <w:rPr>
          <w:rtl/>
        </w:rPr>
        <w:t xml:space="preserve"> ברכה (חד"ש-תע"ל):</w:t>
      </w:r>
    </w:p>
    <w:p w14:paraId="22ED14B4" w14:textId="77777777" w:rsidR="00000000" w:rsidRDefault="00373EE0">
      <w:pPr>
        <w:pStyle w:val="a0"/>
        <w:rPr>
          <w:rFonts w:hint="cs"/>
          <w:rtl/>
        </w:rPr>
      </w:pPr>
    </w:p>
    <w:p w14:paraId="7C4000BF" w14:textId="77777777" w:rsidR="00000000" w:rsidRDefault="00373EE0">
      <w:pPr>
        <w:pStyle w:val="a0"/>
        <w:rPr>
          <w:rFonts w:hint="cs"/>
          <w:rtl/>
        </w:rPr>
      </w:pPr>
      <w:r>
        <w:rPr>
          <w:rFonts w:hint="cs"/>
          <w:rtl/>
        </w:rPr>
        <w:t>תוציא אותו.</w:t>
      </w:r>
    </w:p>
    <w:p w14:paraId="3E69AAE7" w14:textId="77777777" w:rsidR="00000000" w:rsidRDefault="00373EE0">
      <w:pPr>
        <w:pStyle w:val="a0"/>
        <w:rPr>
          <w:rFonts w:hint="cs"/>
          <w:rtl/>
        </w:rPr>
      </w:pPr>
    </w:p>
    <w:p w14:paraId="76CE4225" w14:textId="77777777" w:rsidR="00000000" w:rsidRDefault="00373EE0">
      <w:pPr>
        <w:pStyle w:val="af1"/>
        <w:rPr>
          <w:rtl/>
        </w:rPr>
      </w:pPr>
      <w:r>
        <w:rPr>
          <w:rFonts w:hint="eastAsia"/>
          <w:rtl/>
        </w:rPr>
        <w:t>היו</w:t>
      </w:r>
      <w:r>
        <w:rPr>
          <w:rtl/>
        </w:rPr>
        <w:t>”</w:t>
      </w:r>
      <w:r>
        <w:rPr>
          <w:rFonts w:hint="eastAsia"/>
          <w:rtl/>
        </w:rPr>
        <w:t>ר ראובן</w:t>
      </w:r>
      <w:r>
        <w:rPr>
          <w:rFonts w:hint="cs"/>
          <w:rtl/>
        </w:rPr>
        <w:t xml:space="preserve"> ריבלין</w:t>
      </w:r>
      <w:r>
        <w:rPr>
          <w:rtl/>
        </w:rPr>
        <w:t>:</w:t>
      </w:r>
    </w:p>
    <w:p w14:paraId="61CC8AAA" w14:textId="77777777" w:rsidR="00000000" w:rsidRDefault="00373EE0">
      <w:pPr>
        <w:pStyle w:val="a0"/>
        <w:rPr>
          <w:rFonts w:hint="cs"/>
          <w:rtl/>
        </w:rPr>
      </w:pPr>
    </w:p>
    <w:p w14:paraId="7EF07418" w14:textId="77777777" w:rsidR="00000000" w:rsidRDefault="00373EE0">
      <w:pPr>
        <w:pStyle w:val="a0"/>
        <w:rPr>
          <w:rFonts w:hint="cs"/>
          <w:rtl/>
        </w:rPr>
      </w:pPr>
      <w:r>
        <w:rPr>
          <w:rFonts w:hint="cs"/>
          <w:rtl/>
        </w:rPr>
        <w:t>להוציא אותו? הוא קורא לך את מה שאומר בית-המשפט. הוא אומר לך מה שקורה בבית-המ</w:t>
      </w:r>
      <w:r>
        <w:rPr>
          <w:rFonts w:hint="cs"/>
          <w:rtl/>
        </w:rPr>
        <w:t xml:space="preserve">שפט, הוא קורא מדברי בית-המשפט. </w:t>
      </w:r>
    </w:p>
    <w:p w14:paraId="69A2C2D7" w14:textId="77777777" w:rsidR="00000000" w:rsidRDefault="00373EE0">
      <w:pPr>
        <w:pStyle w:val="a0"/>
        <w:rPr>
          <w:rFonts w:hint="cs"/>
          <w:rtl/>
        </w:rPr>
      </w:pPr>
    </w:p>
    <w:p w14:paraId="24199157" w14:textId="77777777" w:rsidR="00000000" w:rsidRDefault="00373EE0">
      <w:pPr>
        <w:pStyle w:val="af0"/>
        <w:rPr>
          <w:rtl/>
        </w:rPr>
      </w:pPr>
      <w:r>
        <w:rPr>
          <w:rFonts w:hint="eastAsia"/>
          <w:rtl/>
        </w:rPr>
        <w:t>מוחמד</w:t>
      </w:r>
      <w:r>
        <w:rPr>
          <w:rtl/>
        </w:rPr>
        <w:t xml:space="preserve"> ברכה (חד"ש-תע"ל):</w:t>
      </w:r>
    </w:p>
    <w:p w14:paraId="03E98B47" w14:textId="77777777" w:rsidR="00000000" w:rsidRDefault="00373EE0">
      <w:pPr>
        <w:pStyle w:val="a0"/>
        <w:rPr>
          <w:rFonts w:hint="cs"/>
          <w:rtl/>
        </w:rPr>
      </w:pPr>
    </w:p>
    <w:p w14:paraId="3190E003" w14:textId="77777777" w:rsidR="00000000" w:rsidRDefault="00373EE0">
      <w:pPr>
        <w:pStyle w:val="a0"/>
        <w:ind w:left="719" w:firstLine="0"/>
        <w:rPr>
          <w:rFonts w:hint="cs"/>
          <w:rtl/>
        </w:rPr>
      </w:pPr>
      <w:r>
        <w:rPr>
          <w:rFonts w:hint="cs"/>
          <w:rtl/>
        </w:rPr>
        <w:t>- - -</w:t>
      </w:r>
    </w:p>
    <w:p w14:paraId="1DEE95EE" w14:textId="77777777" w:rsidR="00000000" w:rsidRDefault="00373EE0">
      <w:pPr>
        <w:pStyle w:val="a0"/>
        <w:ind w:left="719" w:firstLine="0"/>
        <w:rPr>
          <w:rFonts w:hint="cs"/>
          <w:rtl/>
        </w:rPr>
      </w:pPr>
      <w:r>
        <w:rPr>
          <w:rFonts w:hint="cs"/>
          <w:rtl/>
        </w:rPr>
        <w:t xml:space="preserve"> </w:t>
      </w:r>
    </w:p>
    <w:p w14:paraId="64FA7FD5" w14:textId="77777777" w:rsidR="00000000" w:rsidRDefault="00373EE0">
      <w:pPr>
        <w:pStyle w:val="af1"/>
        <w:rPr>
          <w:rtl/>
        </w:rPr>
      </w:pPr>
      <w:r>
        <w:rPr>
          <w:rFonts w:hint="eastAsia"/>
          <w:rtl/>
        </w:rPr>
        <w:t>היו</w:t>
      </w:r>
      <w:r>
        <w:rPr>
          <w:rtl/>
        </w:rPr>
        <w:t>”</w:t>
      </w:r>
      <w:r>
        <w:rPr>
          <w:rFonts w:hint="eastAsia"/>
          <w:rtl/>
        </w:rPr>
        <w:t>ר ראובן</w:t>
      </w:r>
      <w:r>
        <w:rPr>
          <w:rFonts w:hint="cs"/>
          <w:rtl/>
        </w:rPr>
        <w:t xml:space="preserve"> ריבלין</w:t>
      </w:r>
      <w:r>
        <w:rPr>
          <w:rtl/>
        </w:rPr>
        <w:t>:</w:t>
      </w:r>
    </w:p>
    <w:p w14:paraId="79070D4E" w14:textId="77777777" w:rsidR="00000000" w:rsidRDefault="00373EE0">
      <w:pPr>
        <w:pStyle w:val="a0"/>
        <w:rPr>
          <w:rFonts w:hint="cs"/>
          <w:rtl/>
        </w:rPr>
      </w:pPr>
    </w:p>
    <w:p w14:paraId="1E965E00" w14:textId="77777777" w:rsidR="00000000" w:rsidRDefault="00373EE0">
      <w:pPr>
        <w:pStyle w:val="a0"/>
        <w:ind w:left="719" w:firstLine="0"/>
        <w:rPr>
          <w:rFonts w:hint="cs"/>
          <w:rtl/>
        </w:rPr>
      </w:pPr>
      <w:r>
        <w:rPr>
          <w:rFonts w:hint="cs"/>
          <w:rtl/>
        </w:rPr>
        <w:t xml:space="preserve">חבר הכנסת ברכה. חבר הכנסת מח'ול. </w:t>
      </w:r>
    </w:p>
    <w:p w14:paraId="09A0F8CD" w14:textId="77777777" w:rsidR="00000000" w:rsidRDefault="00373EE0">
      <w:pPr>
        <w:pStyle w:val="a0"/>
        <w:ind w:left="719" w:firstLine="0"/>
        <w:rPr>
          <w:rFonts w:hint="cs"/>
          <w:rtl/>
        </w:rPr>
      </w:pPr>
    </w:p>
    <w:p w14:paraId="7F7578EE" w14:textId="77777777" w:rsidR="00000000" w:rsidRDefault="00373EE0">
      <w:pPr>
        <w:pStyle w:val="af0"/>
        <w:rPr>
          <w:rtl/>
        </w:rPr>
      </w:pPr>
      <w:r>
        <w:rPr>
          <w:rFonts w:hint="eastAsia"/>
          <w:rtl/>
        </w:rPr>
        <w:t>זאב</w:t>
      </w:r>
      <w:r>
        <w:rPr>
          <w:rtl/>
        </w:rPr>
        <w:t xml:space="preserve"> בוים (הליכוד):</w:t>
      </w:r>
    </w:p>
    <w:p w14:paraId="58AD45F5" w14:textId="77777777" w:rsidR="00000000" w:rsidRDefault="00373EE0">
      <w:pPr>
        <w:pStyle w:val="a0"/>
        <w:rPr>
          <w:rFonts w:hint="cs"/>
          <w:rtl/>
        </w:rPr>
      </w:pPr>
    </w:p>
    <w:p w14:paraId="0A61BFD1" w14:textId="77777777" w:rsidR="00000000" w:rsidRDefault="00373EE0">
      <w:pPr>
        <w:pStyle w:val="a0"/>
        <w:rPr>
          <w:rFonts w:hint="cs"/>
          <w:rtl/>
        </w:rPr>
      </w:pPr>
      <w:r>
        <w:rPr>
          <w:rFonts w:hint="cs"/>
          <w:rtl/>
        </w:rPr>
        <w:t>- - -</w:t>
      </w:r>
    </w:p>
    <w:p w14:paraId="63087969" w14:textId="77777777" w:rsidR="00000000" w:rsidRDefault="00373EE0">
      <w:pPr>
        <w:pStyle w:val="a0"/>
        <w:rPr>
          <w:rFonts w:hint="cs"/>
          <w:rtl/>
        </w:rPr>
      </w:pPr>
    </w:p>
    <w:p w14:paraId="57268BBB" w14:textId="77777777" w:rsidR="00000000" w:rsidRDefault="00373EE0">
      <w:pPr>
        <w:pStyle w:val="af0"/>
        <w:rPr>
          <w:rtl/>
        </w:rPr>
      </w:pPr>
      <w:r>
        <w:rPr>
          <w:rFonts w:hint="eastAsia"/>
          <w:rtl/>
        </w:rPr>
        <w:t>מוחמד</w:t>
      </w:r>
      <w:r>
        <w:rPr>
          <w:rtl/>
        </w:rPr>
        <w:t xml:space="preserve"> ברכה (חד"ש-תע"ל):</w:t>
      </w:r>
    </w:p>
    <w:p w14:paraId="7CCB75EC" w14:textId="77777777" w:rsidR="00000000" w:rsidRDefault="00373EE0">
      <w:pPr>
        <w:pStyle w:val="a0"/>
        <w:rPr>
          <w:rFonts w:hint="cs"/>
          <w:rtl/>
        </w:rPr>
      </w:pPr>
    </w:p>
    <w:p w14:paraId="2477DBA4" w14:textId="77777777" w:rsidR="00000000" w:rsidRDefault="00373EE0">
      <w:pPr>
        <w:pStyle w:val="a0"/>
        <w:rPr>
          <w:rFonts w:hint="cs"/>
          <w:rtl/>
        </w:rPr>
      </w:pPr>
      <w:r>
        <w:rPr>
          <w:rFonts w:hint="cs"/>
          <w:rtl/>
        </w:rPr>
        <w:t>- - -</w:t>
      </w:r>
    </w:p>
    <w:p w14:paraId="2531F4A0" w14:textId="77777777" w:rsidR="00000000" w:rsidRDefault="00373EE0">
      <w:pPr>
        <w:pStyle w:val="a0"/>
        <w:rPr>
          <w:rFonts w:hint="cs"/>
          <w:rtl/>
        </w:rPr>
      </w:pPr>
    </w:p>
    <w:p w14:paraId="088273FF" w14:textId="77777777" w:rsidR="00000000" w:rsidRDefault="00373EE0">
      <w:pPr>
        <w:pStyle w:val="af1"/>
        <w:rPr>
          <w:rtl/>
        </w:rPr>
      </w:pPr>
      <w:r>
        <w:rPr>
          <w:rFonts w:hint="eastAsia"/>
          <w:rtl/>
        </w:rPr>
        <w:t>היו</w:t>
      </w:r>
      <w:r>
        <w:rPr>
          <w:rtl/>
        </w:rPr>
        <w:t>”</w:t>
      </w:r>
      <w:r>
        <w:rPr>
          <w:rFonts w:hint="eastAsia"/>
          <w:rtl/>
        </w:rPr>
        <w:t>ר ראובן</w:t>
      </w:r>
      <w:r>
        <w:rPr>
          <w:rFonts w:hint="cs"/>
          <w:rtl/>
        </w:rPr>
        <w:t xml:space="preserve"> ריבלין</w:t>
      </w:r>
      <w:r>
        <w:rPr>
          <w:rtl/>
        </w:rPr>
        <w:t>:</w:t>
      </w:r>
    </w:p>
    <w:p w14:paraId="0FA8B743" w14:textId="77777777" w:rsidR="00000000" w:rsidRDefault="00373EE0">
      <w:pPr>
        <w:pStyle w:val="a0"/>
        <w:rPr>
          <w:rFonts w:hint="cs"/>
          <w:rtl/>
        </w:rPr>
      </w:pPr>
    </w:p>
    <w:p w14:paraId="568B2C9A" w14:textId="77777777" w:rsidR="00000000" w:rsidRDefault="00373EE0">
      <w:pPr>
        <w:pStyle w:val="a0"/>
        <w:rPr>
          <w:rFonts w:hint="cs"/>
          <w:rtl/>
        </w:rPr>
      </w:pPr>
      <w:r>
        <w:rPr>
          <w:rFonts w:hint="cs"/>
          <w:rtl/>
        </w:rPr>
        <w:t>חבר הכנסת ברכה, אני קורא אותך לסדר פעם שנייה. חבר הכנס</w:t>
      </w:r>
      <w:r>
        <w:rPr>
          <w:rFonts w:hint="cs"/>
          <w:rtl/>
        </w:rPr>
        <w:t>ת ברכה, אני קורא אותך לסדר פעם שנייה. חבר הכנסת בוים, אני קורא אותך לסדר פעם ראשונה.</w:t>
      </w:r>
    </w:p>
    <w:p w14:paraId="343AF0AE" w14:textId="77777777" w:rsidR="00000000" w:rsidRDefault="00373EE0">
      <w:pPr>
        <w:pStyle w:val="a0"/>
        <w:rPr>
          <w:rFonts w:hint="cs"/>
          <w:rtl/>
        </w:rPr>
      </w:pPr>
    </w:p>
    <w:p w14:paraId="543009CB" w14:textId="77777777" w:rsidR="00000000" w:rsidRDefault="00373EE0">
      <w:pPr>
        <w:pStyle w:val="af0"/>
        <w:rPr>
          <w:rtl/>
        </w:rPr>
      </w:pPr>
      <w:r>
        <w:rPr>
          <w:rFonts w:hint="eastAsia"/>
          <w:rtl/>
        </w:rPr>
        <w:t>מוחמד</w:t>
      </w:r>
      <w:r>
        <w:rPr>
          <w:rtl/>
        </w:rPr>
        <w:t xml:space="preserve"> ברכה (חד"ש-תע"ל):</w:t>
      </w:r>
    </w:p>
    <w:p w14:paraId="51F48EA1" w14:textId="77777777" w:rsidR="00000000" w:rsidRDefault="00373EE0">
      <w:pPr>
        <w:pStyle w:val="a0"/>
        <w:rPr>
          <w:rFonts w:hint="cs"/>
          <w:rtl/>
        </w:rPr>
      </w:pPr>
    </w:p>
    <w:p w14:paraId="2E10A72F" w14:textId="77777777" w:rsidR="00000000" w:rsidRDefault="00373EE0">
      <w:pPr>
        <w:pStyle w:val="a0"/>
        <w:rPr>
          <w:rFonts w:hint="cs"/>
          <w:rtl/>
        </w:rPr>
      </w:pPr>
      <w:r>
        <w:rPr>
          <w:rFonts w:hint="cs"/>
          <w:rtl/>
        </w:rPr>
        <w:t>- - -</w:t>
      </w:r>
    </w:p>
    <w:p w14:paraId="4FEA70BE" w14:textId="77777777" w:rsidR="00000000" w:rsidRDefault="00373EE0">
      <w:pPr>
        <w:pStyle w:val="af1"/>
        <w:rPr>
          <w:rtl/>
        </w:rPr>
      </w:pPr>
    </w:p>
    <w:p w14:paraId="6FF40B7A" w14:textId="77777777" w:rsidR="00000000" w:rsidRDefault="00373EE0">
      <w:pPr>
        <w:pStyle w:val="af1"/>
        <w:rPr>
          <w:rtl/>
        </w:rPr>
      </w:pPr>
      <w:r>
        <w:rPr>
          <w:rFonts w:hint="eastAsia"/>
          <w:rtl/>
        </w:rPr>
        <w:t>היו</w:t>
      </w:r>
      <w:r>
        <w:rPr>
          <w:rtl/>
        </w:rPr>
        <w:t>”</w:t>
      </w:r>
      <w:r>
        <w:rPr>
          <w:rFonts w:hint="eastAsia"/>
          <w:rtl/>
        </w:rPr>
        <w:t>ר ראובן</w:t>
      </w:r>
      <w:r>
        <w:rPr>
          <w:rFonts w:hint="cs"/>
          <w:rtl/>
        </w:rPr>
        <w:t xml:space="preserve"> ריבלין</w:t>
      </w:r>
      <w:r>
        <w:rPr>
          <w:rtl/>
        </w:rPr>
        <w:t>:</w:t>
      </w:r>
    </w:p>
    <w:p w14:paraId="00693B17" w14:textId="77777777" w:rsidR="00000000" w:rsidRDefault="00373EE0">
      <w:pPr>
        <w:pStyle w:val="a0"/>
        <w:rPr>
          <w:rFonts w:hint="cs"/>
          <w:rtl/>
        </w:rPr>
      </w:pPr>
    </w:p>
    <w:p w14:paraId="600C86E5" w14:textId="77777777" w:rsidR="00000000" w:rsidRDefault="00373EE0">
      <w:pPr>
        <w:pStyle w:val="a0"/>
        <w:rPr>
          <w:rFonts w:hint="cs"/>
          <w:rtl/>
        </w:rPr>
      </w:pPr>
      <w:r>
        <w:rPr>
          <w:rFonts w:hint="cs"/>
          <w:rtl/>
        </w:rPr>
        <w:t>חבר הכנסת ברכה. חבר הכנסת בוים, אני קורא אותך לסדר. חבר הכנסת מח'ול, אדוני סיים. הוא עונה לך.</w:t>
      </w:r>
    </w:p>
    <w:p w14:paraId="5B9FD91B" w14:textId="77777777" w:rsidR="00000000" w:rsidRDefault="00373EE0">
      <w:pPr>
        <w:pStyle w:val="a0"/>
        <w:rPr>
          <w:rFonts w:hint="cs"/>
          <w:rtl/>
        </w:rPr>
      </w:pPr>
    </w:p>
    <w:p w14:paraId="1E58C7D6" w14:textId="77777777" w:rsidR="00000000" w:rsidRDefault="00373EE0">
      <w:pPr>
        <w:pStyle w:val="af0"/>
        <w:rPr>
          <w:rtl/>
        </w:rPr>
      </w:pPr>
      <w:r>
        <w:rPr>
          <w:rFonts w:hint="eastAsia"/>
          <w:rtl/>
        </w:rPr>
        <w:t>עסאם</w:t>
      </w:r>
      <w:r>
        <w:rPr>
          <w:rtl/>
        </w:rPr>
        <w:t xml:space="preserve"> מח'ול (חד"ש-תע"ל)</w:t>
      </w:r>
      <w:r>
        <w:rPr>
          <w:rtl/>
        </w:rPr>
        <w:t>:</w:t>
      </w:r>
    </w:p>
    <w:p w14:paraId="4EF72D37" w14:textId="77777777" w:rsidR="00000000" w:rsidRDefault="00373EE0">
      <w:pPr>
        <w:pStyle w:val="a0"/>
        <w:rPr>
          <w:rFonts w:hint="cs"/>
          <w:rtl/>
        </w:rPr>
      </w:pPr>
    </w:p>
    <w:p w14:paraId="7B8E73F7" w14:textId="77777777" w:rsidR="00000000" w:rsidRDefault="00373EE0">
      <w:pPr>
        <w:pStyle w:val="a0"/>
        <w:rPr>
          <w:rFonts w:hint="cs"/>
          <w:rtl/>
        </w:rPr>
      </w:pPr>
      <w:r>
        <w:rPr>
          <w:rFonts w:hint="cs"/>
          <w:rtl/>
        </w:rPr>
        <w:t>הוא לא עונה.</w:t>
      </w:r>
    </w:p>
    <w:p w14:paraId="2303B488" w14:textId="77777777" w:rsidR="00000000" w:rsidRDefault="00373EE0">
      <w:pPr>
        <w:pStyle w:val="a0"/>
        <w:rPr>
          <w:rFonts w:hint="cs"/>
          <w:rtl/>
        </w:rPr>
      </w:pPr>
    </w:p>
    <w:p w14:paraId="60318B2A" w14:textId="77777777" w:rsidR="00000000" w:rsidRDefault="00373EE0">
      <w:pPr>
        <w:pStyle w:val="af1"/>
        <w:rPr>
          <w:rtl/>
        </w:rPr>
      </w:pPr>
      <w:r>
        <w:rPr>
          <w:rFonts w:hint="eastAsia"/>
          <w:rtl/>
        </w:rPr>
        <w:t>היו</w:t>
      </w:r>
      <w:r>
        <w:rPr>
          <w:rtl/>
        </w:rPr>
        <w:t>”</w:t>
      </w:r>
      <w:r>
        <w:rPr>
          <w:rFonts w:hint="eastAsia"/>
          <w:rtl/>
        </w:rPr>
        <w:t>ר ראובן</w:t>
      </w:r>
      <w:r>
        <w:rPr>
          <w:rFonts w:hint="cs"/>
          <w:rtl/>
        </w:rPr>
        <w:t xml:space="preserve"> ריבלין</w:t>
      </w:r>
      <w:r>
        <w:rPr>
          <w:rtl/>
        </w:rPr>
        <w:t>:</w:t>
      </w:r>
    </w:p>
    <w:p w14:paraId="67B4A837" w14:textId="77777777" w:rsidR="00000000" w:rsidRDefault="00373EE0">
      <w:pPr>
        <w:pStyle w:val="a0"/>
        <w:rPr>
          <w:rFonts w:hint="cs"/>
          <w:rtl/>
        </w:rPr>
      </w:pPr>
    </w:p>
    <w:p w14:paraId="18A63DA5" w14:textId="77777777" w:rsidR="00000000" w:rsidRDefault="00373EE0">
      <w:pPr>
        <w:pStyle w:val="a0"/>
        <w:rPr>
          <w:rFonts w:hint="cs"/>
          <w:rtl/>
        </w:rPr>
      </w:pPr>
      <w:r>
        <w:rPr>
          <w:rFonts w:hint="cs"/>
          <w:rtl/>
        </w:rPr>
        <w:t>הוא עונה לך. אולי בעיני אדוני התשובה שלו לא מוצאת חן, אבל הוא עונה לך. מספיק כבר.</w:t>
      </w:r>
    </w:p>
    <w:p w14:paraId="3C97997D" w14:textId="77777777" w:rsidR="00000000" w:rsidRDefault="00373EE0">
      <w:pPr>
        <w:pStyle w:val="a0"/>
        <w:rPr>
          <w:rFonts w:hint="cs"/>
          <w:rtl/>
        </w:rPr>
      </w:pPr>
    </w:p>
    <w:p w14:paraId="1EE8333E" w14:textId="77777777" w:rsidR="00000000" w:rsidRDefault="00373EE0">
      <w:pPr>
        <w:pStyle w:val="-"/>
        <w:rPr>
          <w:rtl/>
        </w:rPr>
      </w:pPr>
      <w:bookmarkStart w:id="118" w:name="FS000001064T01_03_2004_17_45_07"/>
      <w:bookmarkStart w:id="119" w:name="FS000001064T01_03_2004_17_45_26"/>
      <w:bookmarkStart w:id="120" w:name="FS000001064T01_03_2004_17_45_37"/>
      <w:bookmarkStart w:id="121" w:name="FS000001064T01_03_2004_20_57_13"/>
      <w:bookmarkEnd w:id="118"/>
      <w:bookmarkEnd w:id="119"/>
      <w:bookmarkEnd w:id="120"/>
      <w:bookmarkEnd w:id="121"/>
      <w:r>
        <w:rPr>
          <w:rtl/>
        </w:rPr>
        <w:t>שר ה</w:t>
      </w:r>
      <w:r>
        <w:rPr>
          <w:rFonts w:hint="cs"/>
          <w:rtl/>
        </w:rPr>
        <w:t>תעשייה, המסחר והתעסוקה</w:t>
      </w:r>
      <w:bookmarkStart w:id="122" w:name="FS000001064T01_03_2004_17_46_39C"/>
      <w:bookmarkEnd w:id="122"/>
      <w:r>
        <w:rPr>
          <w:rFonts w:hint="cs"/>
          <w:rtl/>
        </w:rPr>
        <w:t xml:space="preserve"> אהוד א</w:t>
      </w:r>
      <w:r>
        <w:rPr>
          <w:rtl/>
        </w:rPr>
        <w:t>ולמרט:</w:t>
      </w:r>
    </w:p>
    <w:p w14:paraId="4D029B67" w14:textId="77777777" w:rsidR="00000000" w:rsidRDefault="00373EE0">
      <w:pPr>
        <w:pStyle w:val="a0"/>
        <w:rPr>
          <w:rtl/>
        </w:rPr>
      </w:pPr>
    </w:p>
    <w:p w14:paraId="78109C00" w14:textId="77777777" w:rsidR="00000000" w:rsidRDefault="00373EE0">
      <w:pPr>
        <w:pStyle w:val="a0"/>
        <w:rPr>
          <w:rFonts w:hint="cs"/>
          <w:rtl/>
        </w:rPr>
      </w:pPr>
      <w:r>
        <w:rPr>
          <w:rFonts w:hint="cs"/>
          <w:rtl/>
        </w:rPr>
        <w:t>אדוני היושב-ראש - - -</w:t>
      </w:r>
    </w:p>
    <w:p w14:paraId="303DA72F" w14:textId="77777777" w:rsidR="00000000" w:rsidRDefault="00373EE0">
      <w:pPr>
        <w:pStyle w:val="af1"/>
        <w:rPr>
          <w:rFonts w:hint="cs"/>
          <w:rtl/>
        </w:rPr>
      </w:pPr>
    </w:p>
    <w:p w14:paraId="4843813A" w14:textId="77777777" w:rsidR="00000000" w:rsidRDefault="00373EE0">
      <w:pPr>
        <w:pStyle w:val="af1"/>
        <w:rPr>
          <w:rtl/>
        </w:rPr>
      </w:pPr>
      <w:r>
        <w:rPr>
          <w:rFonts w:hint="eastAsia"/>
          <w:rtl/>
        </w:rPr>
        <w:t>היו</w:t>
      </w:r>
      <w:r>
        <w:rPr>
          <w:rtl/>
        </w:rPr>
        <w:t>”</w:t>
      </w:r>
      <w:r>
        <w:rPr>
          <w:rFonts w:hint="eastAsia"/>
          <w:rtl/>
        </w:rPr>
        <w:t>ר ראובן</w:t>
      </w:r>
      <w:r>
        <w:rPr>
          <w:rFonts w:hint="cs"/>
          <w:rtl/>
        </w:rPr>
        <w:t xml:space="preserve"> ריבלין</w:t>
      </w:r>
      <w:r>
        <w:rPr>
          <w:rtl/>
        </w:rPr>
        <w:t>:</w:t>
      </w:r>
    </w:p>
    <w:p w14:paraId="60C16F07" w14:textId="77777777" w:rsidR="00000000" w:rsidRDefault="00373EE0">
      <w:pPr>
        <w:pStyle w:val="a0"/>
        <w:rPr>
          <w:rFonts w:hint="cs"/>
          <w:rtl/>
        </w:rPr>
      </w:pPr>
    </w:p>
    <w:p w14:paraId="77CD3B07" w14:textId="77777777" w:rsidR="00000000" w:rsidRDefault="00373EE0">
      <w:pPr>
        <w:pStyle w:val="a0"/>
        <w:rPr>
          <w:rFonts w:hint="cs"/>
          <w:rtl/>
        </w:rPr>
      </w:pPr>
      <w:r>
        <w:rPr>
          <w:rFonts w:hint="cs"/>
          <w:rtl/>
        </w:rPr>
        <w:t xml:space="preserve">כן, בבקשה. עכשיו אדוני יענה לעניין. </w:t>
      </w:r>
    </w:p>
    <w:p w14:paraId="175E736E" w14:textId="77777777" w:rsidR="00000000" w:rsidRDefault="00373EE0">
      <w:pPr>
        <w:pStyle w:val="a0"/>
        <w:rPr>
          <w:rFonts w:hint="cs"/>
          <w:rtl/>
        </w:rPr>
      </w:pPr>
    </w:p>
    <w:p w14:paraId="1D7F0E6B" w14:textId="77777777" w:rsidR="00000000" w:rsidRDefault="00373EE0">
      <w:pPr>
        <w:pStyle w:val="-"/>
        <w:rPr>
          <w:rtl/>
        </w:rPr>
      </w:pPr>
      <w:bookmarkStart w:id="123" w:name="FS000001064T01_03_2004_17_47_06C"/>
      <w:bookmarkEnd w:id="123"/>
      <w:r>
        <w:rPr>
          <w:rtl/>
        </w:rPr>
        <w:t>שר ה</w:t>
      </w:r>
      <w:r>
        <w:rPr>
          <w:rFonts w:hint="cs"/>
          <w:rtl/>
        </w:rPr>
        <w:t xml:space="preserve">תעשייה, </w:t>
      </w:r>
      <w:r>
        <w:rPr>
          <w:rFonts w:hint="cs"/>
          <w:rtl/>
        </w:rPr>
        <w:t>המסחר והתעסוקה</w:t>
      </w:r>
      <w:r>
        <w:rPr>
          <w:rtl/>
        </w:rPr>
        <w:t xml:space="preserve"> אהוד אולמרט:</w:t>
      </w:r>
    </w:p>
    <w:p w14:paraId="2E58CEFA" w14:textId="77777777" w:rsidR="00000000" w:rsidRDefault="00373EE0">
      <w:pPr>
        <w:pStyle w:val="a0"/>
        <w:rPr>
          <w:rFonts w:hint="cs"/>
          <w:rtl/>
        </w:rPr>
      </w:pPr>
    </w:p>
    <w:p w14:paraId="200917D3" w14:textId="77777777" w:rsidR="00000000" w:rsidRDefault="00373EE0">
      <w:pPr>
        <w:pStyle w:val="a0"/>
        <w:rPr>
          <w:rFonts w:hint="cs"/>
          <w:rtl/>
        </w:rPr>
      </w:pPr>
      <w:r>
        <w:rPr>
          <w:rFonts w:hint="cs"/>
          <w:rtl/>
        </w:rPr>
        <w:t>סליחה, אדוני, אני מצטער. אני מבקש סליחה. אדוני היושב-ראש, אני קראתי - - -</w:t>
      </w:r>
    </w:p>
    <w:p w14:paraId="17E3CCAD" w14:textId="77777777" w:rsidR="00000000" w:rsidRDefault="00373EE0">
      <w:pPr>
        <w:pStyle w:val="a0"/>
        <w:rPr>
          <w:rFonts w:hint="cs"/>
          <w:rtl/>
        </w:rPr>
      </w:pPr>
    </w:p>
    <w:p w14:paraId="192FC637" w14:textId="77777777" w:rsidR="00000000" w:rsidRDefault="00373EE0">
      <w:pPr>
        <w:pStyle w:val="af1"/>
        <w:rPr>
          <w:rtl/>
        </w:rPr>
      </w:pPr>
      <w:r>
        <w:rPr>
          <w:rFonts w:hint="eastAsia"/>
          <w:rtl/>
        </w:rPr>
        <w:t>היו</w:t>
      </w:r>
      <w:r>
        <w:rPr>
          <w:rtl/>
        </w:rPr>
        <w:t>”</w:t>
      </w:r>
      <w:r>
        <w:rPr>
          <w:rFonts w:hint="eastAsia"/>
          <w:rtl/>
        </w:rPr>
        <w:t>ר ראובן</w:t>
      </w:r>
      <w:r>
        <w:rPr>
          <w:rFonts w:hint="cs"/>
          <w:rtl/>
        </w:rPr>
        <w:t xml:space="preserve"> ריבלין</w:t>
      </w:r>
      <w:r>
        <w:rPr>
          <w:rtl/>
        </w:rPr>
        <w:t>:</w:t>
      </w:r>
    </w:p>
    <w:p w14:paraId="58D3FCC1" w14:textId="77777777" w:rsidR="00000000" w:rsidRDefault="00373EE0">
      <w:pPr>
        <w:pStyle w:val="a0"/>
        <w:rPr>
          <w:rFonts w:hint="cs"/>
          <w:rtl/>
        </w:rPr>
      </w:pPr>
    </w:p>
    <w:p w14:paraId="57944A9C" w14:textId="77777777" w:rsidR="00000000" w:rsidRDefault="00373EE0">
      <w:pPr>
        <w:pStyle w:val="a0"/>
        <w:rPr>
          <w:rFonts w:hint="cs"/>
          <w:rtl/>
        </w:rPr>
      </w:pPr>
      <w:r>
        <w:rPr>
          <w:rFonts w:hint="cs"/>
          <w:rtl/>
        </w:rPr>
        <w:t xml:space="preserve">אבל אתה חוזר על כך כבר פעם חמישית. </w:t>
      </w:r>
    </w:p>
    <w:p w14:paraId="6EFF1BFC" w14:textId="77777777" w:rsidR="00000000" w:rsidRDefault="00373EE0">
      <w:pPr>
        <w:pStyle w:val="a0"/>
        <w:rPr>
          <w:rFonts w:hint="cs"/>
          <w:rtl/>
        </w:rPr>
      </w:pPr>
    </w:p>
    <w:p w14:paraId="4BE1802B" w14:textId="77777777" w:rsidR="00000000" w:rsidRDefault="00373EE0">
      <w:pPr>
        <w:pStyle w:val="-"/>
        <w:rPr>
          <w:rtl/>
        </w:rPr>
      </w:pPr>
      <w:bookmarkStart w:id="124" w:name="FS000001064T01_03_2004_17_47_39C"/>
      <w:bookmarkEnd w:id="124"/>
      <w:r>
        <w:rPr>
          <w:rtl/>
        </w:rPr>
        <w:t>שר ה</w:t>
      </w:r>
      <w:r>
        <w:rPr>
          <w:rFonts w:hint="cs"/>
          <w:rtl/>
        </w:rPr>
        <w:t>תעשייה, המסחר והתעסוקה</w:t>
      </w:r>
      <w:r>
        <w:rPr>
          <w:rtl/>
        </w:rPr>
        <w:t xml:space="preserve"> אהוד אולמרט:</w:t>
      </w:r>
    </w:p>
    <w:p w14:paraId="24FEC192" w14:textId="77777777" w:rsidR="00000000" w:rsidRDefault="00373EE0">
      <w:pPr>
        <w:pStyle w:val="a0"/>
        <w:rPr>
          <w:rFonts w:hint="cs"/>
          <w:rtl/>
        </w:rPr>
      </w:pPr>
    </w:p>
    <w:p w14:paraId="5C54D09C" w14:textId="77777777" w:rsidR="00000000" w:rsidRDefault="00373EE0">
      <w:pPr>
        <w:pStyle w:val="a0"/>
        <w:rPr>
          <w:rFonts w:hint="cs"/>
          <w:rtl/>
        </w:rPr>
      </w:pPr>
      <w:r>
        <w:rPr>
          <w:rFonts w:hint="cs"/>
          <w:rtl/>
        </w:rPr>
        <w:t>אדוני היושב-ראש, עם כל הכבוד. אני קורא ציטוטים מפסקי-</w:t>
      </w:r>
      <w:r>
        <w:rPr>
          <w:rFonts w:hint="cs"/>
          <w:rtl/>
        </w:rPr>
        <w:t xml:space="preserve">דין של בית-משפט. אל יאמר לי אדוני, תשיב לעניין. זה העניין. </w:t>
      </w:r>
    </w:p>
    <w:p w14:paraId="3CD3D0F5" w14:textId="77777777" w:rsidR="00000000" w:rsidRDefault="00373EE0">
      <w:pPr>
        <w:pStyle w:val="a0"/>
        <w:rPr>
          <w:rFonts w:hint="cs"/>
          <w:rtl/>
        </w:rPr>
      </w:pPr>
    </w:p>
    <w:p w14:paraId="25040A24" w14:textId="77777777" w:rsidR="00000000" w:rsidRDefault="00373EE0">
      <w:pPr>
        <w:pStyle w:val="af1"/>
        <w:rPr>
          <w:rtl/>
        </w:rPr>
      </w:pPr>
      <w:r>
        <w:rPr>
          <w:rFonts w:hint="eastAsia"/>
          <w:rtl/>
        </w:rPr>
        <w:t>היו</w:t>
      </w:r>
      <w:r>
        <w:rPr>
          <w:rtl/>
        </w:rPr>
        <w:t>”</w:t>
      </w:r>
      <w:r>
        <w:rPr>
          <w:rFonts w:hint="eastAsia"/>
          <w:rtl/>
        </w:rPr>
        <w:t>ר ראובן</w:t>
      </w:r>
      <w:r>
        <w:rPr>
          <w:rFonts w:hint="cs"/>
          <w:rtl/>
        </w:rPr>
        <w:t xml:space="preserve"> ריבלין</w:t>
      </w:r>
      <w:r>
        <w:rPr>
          <w:rtl/>
        </w:rPr>
        <w:t>:</w:t>
      </w:r>
    </w:p>
    <w:p w14:paraId="2705D754" w14:textId="77777777" w:rsidR="00000000" w:rsidRDefault="00373EE0">
      <w:pPr>
        <w:pStyle w:val="a0"/>
        <w:rPr>
          <w:rFonts w:hint="cs"/>
          <w:rtl/>
        </w:rPr>
      </w:pPr>
    </w:p>
    <w:p w14:paraId="26227999" w14:textId="77777777" w:rsidR="00000000" w:rsidRDefault="00373EE0">
      <w:pPr>
        <w:pStyle w:val="a0"/>
        <w:rPr>
          <w:rFonts w:hint="cs"/>
          <w:rtl/>
        </w:rPr>
      </w:pPr>
      <w:r>
        <w:rPr>
          <w:rFonts w:hint="cs"/>
          <w:rtl/>
        </w:rPr>
        <w:t>בסדר. אבל אדוני רוצה לחזור על זה עוד פעם? נתחיל מההתחלה.</w:t>
      </w:r>
    </w:p>
    <w:p w14:paraId="139FB262" w14:textId="77777777" w:rsidR="00000000" w:rsidRDefault="00373EE0">
      <w:pPr>
        <w:pStyle w:val="-"/>
        <w:rPr>
          <w:rtl/>
        </w:rPr>
      </w:pPr>
      <w:bookmarkStart w:id="125" w:name="FS000001064T01_03_2004_17_49_58C"/>
      <w:bookmarkEnd w:id="125"/>
    </w:p>
    <w:p w14:paraId="708B1E3C" w14:textId="77777777" w:rsidR="00000000" w:rsidRDefault="00373EE0">
      <w:pPr>
        <w:pStyle w:val="-"/>
        <w:rPr>
          <w:rtl/>
        </w:rPr>
      </w:pPr>
      <w:r>
        <w:rPr>
          <w:rtl/>
        </w:rPr>
        <w:t>שר ה</w:t>
      </w:r>
      <w:r>
        <w:rPr>
          <w:rFonts w:hint="cs"/>
          <w:rtl/>
        </w:rPr>
        <w:t>תעשייה, המסחר והתעסוקה</w:t>
      </w:r>
      <w:r>
        <w:rPr>
          <w:rtl/>
        </w:rPr>
        <w:t xml:space="preserve"> אהוד אולמרט:</w:t>
      </w:r>
    </w:p>
    <w:p w14:paraId="2413CC53" w14:textId="77777777" w:rsidR="00000000" w:rsidRDefault="00373EE0">
      <w:pPr>
        <w:pStyle w:val="a0"/>
        <w:rPr>
          <w:rFonts w:hint="cs"/>
          <w:rtl/>
        </w:rPr>
      </w:pPr>
    </w:p>
    <w:p w14:paraId="26924E9E" w14:textId="77777777" w:rsidR="00000000" w:rsidRDefault="00373EE0">
      <w:pPr>
        <w:pStyle w:val="a0"/>
        <w:rPr>
          <w:rFonts w:hint="cs"/>
          <w:rtl/>
        </w:rPr>
      </w:pPr>
      <w:r>
        <w:rPr>
          <w:rFonts w:hint="cs"/>
          <w:rtl/>
        </w:rPr>
        <w:t>סליחה, אדוני. יושבת כאן חבורה של מסיתים ושל פורעים - - -</w:t>
      </w:r>
    </w:p>
    <w:p w14:paraId="55DEBB4B" w14:textId="77777777" w:rsidR="00000000" w:rsidRDefault="00373EE0">
      <w:pPr>
        <w:pStyle w:val="a0"/>
        <w:rPr>
          <w:rFonts w:hint="cs"/>
          <w:rtl/>
        </w:rPr>
      </w:pPr>
    </w:p>
    <w:p w14:paraId="5CC4196A" w14:textId="77777777" w:rsidR="00000000" w:rsidRDefault="00373EE0">
      <w:pPr>
        <w:pStyle w:val="af0"/>
        <w:rPr>
          <w:rtl/>
        </w:rPr>
      </w:pPr>
      <w:r>
        <w:rPr>
          <w:rFonts w:hint="eastAsia"/>
          <w:rtl/>
        </w:rPr>
        <w:t>זאב</w:t>
      </w:r>
      <w:r>
        <w:rPr>
          <w:rtl/>
        </w:rPr>
        <w:t xml:space="preserve"> בוים (הליכוד)</w:t>
      </w:r>
      <w:r>
        <w:rPr>
          <w:rtl/>
        </w:rPr>
        <w:t>:</w:t>
      </w:r>
    </w:p>
    <w:p w14:paraId="6A0FEA4C" w14:textId="77777777" w:rsidR="00000000" w:rsidRDefault="00373EE0">
      <w:pPr>
        <w:pStyle w:val="a0"/>
        <w:rPr>
          <w:rFonts w:hint="cs"/>
          <w:rtl/>
        </w:rPr>
      </w:pPr>
    </w:p>
    <w:p w14:paraId="7F9C49EF" w14:textId="77777777" w:rsidR="00000000" w:rsidRDefault="00373EE0">
      <w:pPr>
        <w:pStyle w:val="a0"/>
        <w:rPr>
          <w:rFonts w:hint="cs"/>
          <w:rtl/>
        </w:rPr>
      </w:pPr>
      <w:r>
        <w:rPr>
          <w:rFonts w:hint="cs"/>
          <w:rtl/>
        </w:rPr>
        <w:t>- - -</w:t>
      </w:r>
    </w:p>
    <w:p w14:paraId="29CD5E58" w14:textId="77777777" w:rsidR="00000000" w:rsidRDefault="00373EE0">
      <w:pPr>
        <w:pStyle w:val="a0"/>
        <w:rPr>
          <w:rFonts w:hint="cs"/>
          <w:rtl/>
        </w:rPr>
      </w:pPr>
    </w:p>
    <w:p w14:paraId="46A92E02" w14:textId="77777777" w:rsidR="00000000" w:rsidRDefault="00373EE0">
      <w:pPr>
        <w:pStyle w:val="af1"/>
        <w:rPr>
          <w:rtl/>
        </w:rPr>
      </w:pPr>
      <w:r>
        <w:rPr>
          <w:rFonts w:hint="eastAsia"/>
          <w:rtl/>
        </w:rPr>
        <w:t>היו</w:t>
      </w:r>
      <w:r>
        <w:rPr>
          <w:rtl/>
        </w:rPr>
        <w:t>”</w:t>
      </w:r>
      <w:r>
        <w:rPr>
          <w:rFonts w:hint="eastAsia"/>
          <w:rtl/>
        </w:rPr>
        <w:t>ר ראובן</w:t>
      </w:r>
      <w:r>
        <w:rPr>
          <w:rFonts w:hint="cs"/>
          <w:rtl/>
        </w:rPr>
        <w:t xml:space="preserve"> ריבלין</w:t>
      </w:r>
      <w:r>
        <w:rPr>
          <w:rtl/>
        </w:rPr>
        <w:t>:</w:t>
      </w:r>
    </w:p>
    <w:p w14:paraId="6356ECF9" w14:textId="77777777" w:rsidR="00000000" w:rsidRDefault="00373EE0">
      <w:pPr>
        <w:pStyle w:val="a0"/>
        <w:rPr>
          <w:rFonts w:hint="cs"/>
          <w:rtl/>
        </w:rPr>
      </w:pPr>
    </w:p>
    <w:p w14:paraId="18CDFC07" w14:textId="77777777" w:rsidR="00000000" w:rsidRDefault="00373EE0">
      <w:pPr>
        <w:pStyle w:val="a0"/>
        <w:rPr>
          <w:rFonts w:hint="cs"/>
          <w:rtl/>
        </w:rPr>
      </w:pPr>
      <w:r>
        <w:rPr>
          <w:rFonts w:hint="cs"/>
          <w:rtl/>
        </w:rPr>
        <w:t xml:space="preserve">חבר הכנסת בוים, אני קורא אותך לסדר פעם שנייה. </w:t>
      </w:r>
    </w:p>
    <w:p w14:paraId="314A5DC7" w14:textId="77777777" w:rsidR="00000000" w:rsidRDefault="00373EE0">
      <w:pPr>
        <w:pStyle w:val="a0"/>
        <w:rPr>
          <w:rFonts w:hint="cs"/>
          <w:rtl/>
        </w:rPr>
      </w:pPr>
    </w:p>
    <w:p w14:paraId="0CFC6ED7" w14:textId="77777777" w:rsidR="00000000" w:rsidRDefault="00373EE0">
      <w:pPr>
        <w:pStyle w:val="af0"/>
        <w:rPr>
          <w:rtl/>
        </w:rPr>
      </w:pPr>
      <w:r>
        <w:rPr>
          <w:rFonts w:hint="eastAsia"/>
          <w:rtl/>
        </w:rPr>
        <w:t>זאב</w:t>
      </w:r>
      <w:r>
        <w:rPr>
          <w:rtl/>
        </w:rPr>
        <w:t xml:space="preserve"> בוים (הליכוד):</w:t>
      </w:r>
    </w:p>
    <w:p w14:paraId="4B34F5E3" w14:textId="77777777" w:rsidR="00000000" w:rsidRDefault="00373EE0">
      <w:pPr>
        <w:pStyle w:val="a0"/>
        <w:rPr>
          <w:rFonts w:hint="cs"/>
          <w:rtl/>
        </w:rPr>
      </w:pPr>
    </w:p>
    <w:p w14:paraId="49C9DFC1" w14:textId="77777777" w:rsidR="00000000" w:rsidRDefault="00373EE0">
      <w:pPr>
        <w:pStyle w:val="a0"/>
        <w:rPr>
          <w:rFonts w:hint="cs"/>
          <w:rtl/>
        </w:rPr>
      </w:pPr>
      <w:r>
        <w:rPr>
          <w:rFonts w:hint="cs"/>
          <w:rtl/>
        </w:rPr>
        <w:t xml:space="preserve">- - - </w:t>
      </w:r>
    </w:p>
    <w:p w14:paraId="6099C43B" w14:textId="77777777" w:rsidR="00000000" w:rsidRDefault="00373EE0">
      <w:pPr>
        <w:pStyle w:val="a0"/>
        <w:rPr>
          <w:rFonts w:hint="cs"/>
          <w:rtl/>
        </w:rPr>
      </w:pPr>
    </w:p>
    <w:p w14:paraId="0609F277" w14:textId="77777777" w:rsidR="00000000" w:rsidRDefault="00373EE0">
      <w:pPr>
        <w:pStyle w:val="af1"/>
        <w:rPr>
          <w:rtl/>
        </w:rPr>
      </w:pPr>
      <w:r>
        <w:rPr>
          <w:rFonts w:hint="eastAsia"/>
          <w:rtl/>
        </w:rPr>
        <w:t>היו</w:t>
      </w:r>
      <w:r>
        <w:rPr>
          <w:rtl/>
        </w:rPr>
        <w:t>”</w:t>
      </w:r>
      <w:r>
        <w:rPr>
          <w:rFonts w:hint="eastAsia"/>
          <w:rtl/>
        </w:rPr>
        <w:t>ר ראובן</w:t>
      </w:r>
      <w:r>
        <w:rPr>
          <w:rFonts w:hint="cs"/>
          <w:rtl/>
        </w:rPr>
        <w:t xml:space="preserve"> ריבלין</w:t>
      </w:r>
      <w:r>
        <w:rPr>
          <w:rtl/>
        </w:rPr>
        <w:t>:</w:t>
      </w:r>
    </w:p>
    <w:p w14:paraId="46A76957" w14:textId="77777777" w:rsidR="00000000" w:rsidRDefault="00373EE0">
      <w:pPr>
        <w:pStyle w:val="a0"/>
        <w:rPr>
          <w:rFonts w:hint="cs"/>
          <w:rtl/>
        </w:rPr>
      </w:pPr>
    </w:p>
    <w:p w14:paraId="1F810B98" w14:textId="77777777" w:rsidR="00000000" w:rsidRDefault="00373EE0">
      <w:pPr>
        <w:pStyle w:val="a0"/>
        <w:rPr>
          <w:rFonts w:hint="cs"/>
          <w:rtl/>
        </w:rPr>
      </w:pPr>
      <w:r>
        <w:rPr>
          <w:rFonts w:hint="cs"/>
          <w:rtl/>
        </w:rPr>
        <w:t>חבר הכנסת בוים, פעם שלישית. להוציא אותו החוצה. להוציא אותו החוצה מייד. לך ותסית במקום אחר, לך. לך מפה. אתה לא תשיב. תפנה את תשומ</w:t>
      </w:r>
      <w:r>
        <w:rPr>
          <w:rFonts w:hint="cs"/>
          <w:rtl/>
        </w:rPr>
        <w:t xml:space="preserve">ת לב הממשלה לכך שאתה לא יכול להשיב על ההצעה. נא להוציא אותו. </w:t>
      </w:r>
    </w:p>
    <w:p w14:paraId="34A689A8" w14:textId="77777777" w:rsidR="00000000" w:rsidRDefault="00373EE0">
      <w:pPr>
        <w:pStyle w:val="a0"/>
        <w:rPr>
          <w:rFonts w:hint="cs"/>
          <w:rtl/>
        </w:rPr>
      </w:pPr>
    </w:p>
    <w:p w14:paraId="73FBB7C9" w14:textId="77777777" w:rsidR="00000000" w:rsidRDefault="00373EE0">
      <w:pPr>
        <w:pStyle w:val="af0"/>
        <w:rPr>
          <w:rtl/>
        </w:rPr>
      </w:pPr>
      <w:r>
        <w:rPr>
          <w:rFonts w:hint="eastAsia"/>
          <w:rtl/>
        </w:rPr>
        <w:t>זאב</w:t>
      </w:r>
      <w:r>
        <w:rPr>
          <w:rtl/>
        </w:rPr>
        <w:t xml:space="preserve"> בוים (הליכוד):</w:t>
      </w:r>
    </w:p>
    <w:p w14:paraId="1AC69E58" w14:textId="77777777" w:rsidR="00000000" w:rsidRDefault="00373EE0">
      <w:pPr>
        <w:pStyle w:val="a0"/>
        <w:rPr>
          <w:rFonts w:hint="cs"/>
          <w:rtl/>
        </w:rPr>
      </w:pPr>
    </w:p>
    <w:p w14:paraId="50B5676A" w14:textId="77777777" w:rsidR="00000000" w:rsidRDefault="00373EE0">
      <w:pPr>
        <w:pStyle w:val="a0"/>
        <w:rPr>
          <w:rFonts w:hint="cs"/>
          <w:rtl/>
        </w:rPr>
      </w:pPr>
      <w:r>
        <w:rPr>
          <w:rFonts w:hint="cs"/>
          <w:rtl/>
        </w:rPr>
        <w:t>הם פורעים את החוק. זה סגן יושב-ראש הכנסת, הוא פורע חוק.</w:t>
      </w:r>
    </w:p>
    <w:p w14:paraId="5A4D385B" w14:textId="77777777" w:rsidR="00000000" w:rsidRDefault="00373EE0">
      <w:pPr>
        <w:pStyle w:val="a0"/>
        <w:rPr>
          <w:rFonts w:hint="cs"/>
          <w:rtl/>
        </w:rPr>
      </w:pPr>
    </w:p>
    <w:p w14:paraId="5F77D5A5" w14:textId="77777777" w:rsidR="00000000" w:rsidRDefault="00373EE0">
      <w:pPr>
        <w:pStyle w:val="a0"/>
        <w:jc w:val="center"/>
        <w:rPr>
          <w:rFonts w:hint="cs"/>
          <w:rtl/>
        </w:rPr>
      </w:pPr>
      <w:r>
        <w:rPr>
          <w:rFonts w:hint="cs"/>
          <w:rtl/>
        </w:rPr>
        <w:t>(חבר הכנסת זאב בוים יוצא מאולם המליאה.)</w:t>
      </w:r>
    </w:p>
    <w:p w14:paraId="134C0BF0" w14:textId="77777777" w:rsidR="00000000" w:rsidRDefault="00373EE0">
      <w:pPr>
        <w:pStyle w:val="a0"/>
        <w:rPr>
          <w:rFonts w:hint="cs"/>
          <w:rtl/>
        </w:rPr>
      </w:pPr>
    </w:p>
    <w:p w14:paraId="6772A65D" w14:textId="77777777" w:rsidR="00000000" w:rsidRDefault="00373EE0">
      <w:pPr>
        <w:pStyle w:val="af0"/>
        <w:rPr>
          <w:rtl/>
        </w:rPr>
      </w:pPr>
      <w:r>
        <w:rPr>
          <w:rFonts w:hint="eastAsia"/>
          <w:rtl/>
        </w:rPr>
        <w:t>מוחמד</w:t>
      </w:r>
      <w:r>
        <w:rPr>
          <w:rtl/>
        </w:rPr>
        <w:t xml:space="preserve"> ברכה (חד"ש-תע"ל):</w:t>
      </w:r>
    </w:p>
    <w:p w14:paraId="3465361F" w14:textId="77777777" w:rsidR="00000000" w:rsidRDefault="00373EE0">
      <w:pPr>
        <w:pStyle w:val="a0"/>
        <w:rPr>
          <w:rFonts w:hint="cs"/>
          <w:rtl/>
        </w:rPr>
      </w:pPr>
    </w:p>
    <w:p w14:paraId="29DA122A" w14:textId="77777777" w:rsidR="00000000" w:rsidRDefault="00373EE0">
      <w:pPr>
        <w:pStyle w:val="a0"/>
        <w:rPr>
          <w:rFonts w:hint="cs"/>
          <w:rtl/>
        </w:rPr>
      </w:pPr>
      <w:r>
        <w:rPr>
          <w:rFonts w:hint="cs"/>
          <w:rtl/>
        </w:rPr>
        <w:t>- - -</w:t>
      </w:r>
    </w:p>
    <w:p w14:paraId="2DF79300" w14:textId="77777777" w:rsidR="00000000" w:rsidRDefault="00373EE0">
      <w:pPr>
        <w:pStyle w:val="a0"/>
        <w:rPr>
          <w:rFonts w:hint="cs"/>
          <w:rtl/>
        </w:rPr>
      </w:pPr>
    </w:p>
    <w:p w14:paraId="0DCF3441" w14:textId="77777777" w:rsidR="00000000" w:rsidRDefault="00373EE0">
      <w:pPr>
        <w:pStyle w:val="af1"/>
        <w:rPr>
          <w:rtl/>
        </w:rPr>
      </w:pPr>
      <w:r>
        <w:rPr>
          <w:rFonts w:hint="eastAsia"/>
          <w:rtl/>
        </w:rPr>
        <w:t>היו</w:t>
      </w:r>
      <w:r>
        <w:rPr>
          <w:rtl/>
        </w:rPr>
        <w:t>”</w:t>
      </w:r>
      <w:r>
        <w:rPr>
          <w:rFonts w:hint="eastAsia"/>
          <w:rtl/>
        </w:rPr>
        <w:t>ר ראובן</w:t>
      </w:r>
      <w:r>
        <w:rPr>
          <w:rFonts w:hint="cs"/>
          <w:rtl/>
        </w:rPr>
        <w:t xml:space="preserve"> ריבלין</w:t>
      </w:r>
      <w:r>
        <w:rPr>
          <w:rtl/>
        </w:rPr>
        <w:t>:</w:t>
      </w:r>
    </w:p>
    <w:p w14:paraId="61145F81" w14:textId="77777777" w:rsidR="00000000" w:rsidRDefault="00373EE0">
      <w:pPr>
        <w:pStyle w:val="a0"/>
        <w:rPr>
          <w:rFonts w:hint="cs"/>
          <w:rtl/>
        </w:rPr>
      </w:pPr>
    </w:p>
    <w:p w14:paraId="65A0B30D" w14:textId="77777777" w:rsidR="00000000" w:rsidRDefault="00373EE0">
      <w:pPr>
        <w:pStyle w:val="a0"/>
        <w:rPr>
          <w:rFonts w:hint="cs"/>
          <w:rtl/>
        </w:rPr>
      </w:pPr>
      <w:r>
        <w:rPr>
          <w:rFonts w:hint="cs"/>
          <w:rtl/>
        </w:rPr>
        <w:t xml:space="preserve">חבר הכנסת ברכה. אדוני </w:t>
      </w:r>
      <w:r>
        <w:rPr>
          <w:rFonts w:hint="cs"/>
          <w:rtl/>
        </w:rPr>
        <w:t xml:space="preserve">נקרא לסדר פעם שנייה. </w:t>
      </w:r>
    </w:p>
    <w:p w14:paraId="6101D5BC" w14:textId="77777777" w:rsidR="00000000" w:rsidRDefault="00373EE0">
      <w:pPr>
        <w:pStyle w:val="a0"/>
        <w:rPr>
          <w:rFonts w:hint="cs"/>
          <w:rtl/>
        </w:rPr>
      </w:pPr>
    </w:p>
    <w:p w14:paraId="1E71693C" w14:textId="77777777" w:rsidR="00000000" w:rsidRDefault="00373EE0">
      <w:pPr>
        <w:pStyle w:val="af0"/>
        <w:rPr>
          <w:rtl/>
        </w:rPr>
      </w:pPr>
      <w:r>
        <w:rPr>
          <w:rFonts w:hint="eastAsia"/>
          <w:rtl/>
        </w:rPr>
        <w:t>מיכאל</w:t>
      </w:r>
      <w:r>
        <w:rPr>
          <w:rtl/>
        </w:rPr>
        <w:t xml:space="preserve"> רצון (הליכוד):</w:t>
      </w:r>
    </w:p>
    <w:p w14:paraId="7FDEF7C3" w14:textId="77777777" w:rsidR="00000000" w:rsidRDefault="00373EE0">
      <w:pPr>
        <w:pStyle w:val="a0"/>
        <w:rPr>
          <w:rFonts w:hint="cs"/>
          <w:rtl/>
        </w:rPr>
      </w:pPr>
    </w:p>
    <w:p w14:paraId="27D3F34B" w14:textId="77777777" w:rsidR="00000000" w:rsidRDefault="00373EE0">
      <w:pPr>
        <w:pStyle w:val="a0"/>
        <w:rPr>
          <w:rFonts w:hint="cs"/>
          <w:rtl/>
        </w:rPr>
      </w:pPr>
      <w:r>
        <w:rPr>
          <w:rFonts w:hint="cs"/>
          <w:rtl/>
        </w:rPr>
        <w:t>לא נותנים - - -</w:t>
      </w:r>
    </w:p>
    <w:p w14:paraId="09295D0A" w14:textId="77777777" w:rsidR="00000000" w:rsidRDefault="00373EE0">
      <w:pPr>
        <w:pStyle w:val="a0"/>
        <w:rPr>
          <w:rFonts w:hint="cs"/>
          <w:rtl/>
        </w:rPr>
      </w:pPr>
    </w:p>
    <w:p w14:paraId="12E3057A" w14:textId="77777777" w:rsidR="00000000" w:rsidRDefault="00373EE0">
      <w:pPr>
        <w:pStyle w:val="af1"/>
        <w:rPr>
          <w:rtl/>
        </w:rPr>
      </w:pPr>
      <w:r>
        <w:rPr>
          <w:rFonts w:hint="eastAsia"/>
          <w:rtl/>
        </w:rPr>
        <w:t>היו</w:t>
      </w:r>
      <w:r>
        <w:rPr>
          <w:rtl/>
        </w:rPr>
        <w:t>”</w:t>
      </w:r>
      <w:r>
        <w:rPr>
          <w:rFonts w:hint="eastAsia"/>
          <w:rtl/>
        </w:rPr>
        <w:t>ר ראובן</w:t>
      </w:r>
      <w:r>
        <w:rPr>
          <w:rFonts w:hint="cs"/>
          <w:rtl/>
        </w:rPr>
        <w:t xml:space="preserve"> ריבלין</w:t>
      </w:r>
      <w:r>
        <w:rPr>
          <w:rtl/>
        </w:rPr>
        <w:t>:</w:t>
      </w:r>
    </w:p>
    <w:p w14:paraId="2A55DFAE" w14:textId="77777777" w:rsidR="00000000" w:rsidRDefault="00373EE0">
      <w:pPr>
        <w:pStyle w:val="a0"/>
        <w:rPr>
          <w:rFonts w:hint="cs"/>
          <w:rtl/>
        </w:rPr>
      </w:pPr>
    </w:p>
    <w:p w14:paraId="3B72DF31" w14:textId="77777777" w:rsidR="00000000" w:rsidRDefault="00373EE0">
      <w:pPr>
        <w:pStyle w:val="a0"/>
        <w:rPr>
          <w:rFonts w:hint="cs"/>
          <w:rtl/>
        </w:rPr>
      </w:pPr>
      <w:r>
        <w:rPr>
          <w:rFonts w:hint="cs"/>
          <w:rtl/>
        </w:rPr>
        <w:t xml:space="preserve">זה הכול. </w:t>
      </w:r>
    </w:p>
    <w:p w14:paraId="40E9317E" w14:textId="77777777" w:rsidR="00000000" w:rsidRDefault="00373EE0">
      <w:pPr>
        <w:pStyle w:val="a0"/>
        <w:rPr>
          <w:rFonts w:hint="cs"/>
          <w:rtl/>
        </w:rPr>
      </w:pPr>
    </w:p>
    <w:p w14:paraId="4D1C8EAE" w14:textId="77777777" w:rsidR="00000000" w:rsidRDefault="00373EE0">
      <w:pPr>
        <w:pStyle w:val="af0"/>
        <w:rPr>
          <w:rtl/>
        </w:rPr>
      </w:pPr>
      <w:r>
        <w:rPr>
          <w:rFonts w:hint="eastAsia"/>
          <w:rtl/>
        </w:rPr>
        <w:t>עבד</w:t>
      </w:r>
      <w:r>
        <w:rPr>
          <w:rtl/>
        </w:rPr>
        <w:t>-אלמאלכ דהאמשה (רע"ם):</w:t>
      </w:r>
    </w:p>
    <w:p w14:paraId="5B9A963B" w14:textId="77777777" w:rsidR="00000000" w:rsidRDefault="00373EE0">
      <w:pPr>
        <w:pStyle w:val="a0"/>
        <w:rPr>
          <w:rFonts w:hint="cs"/>
          <w:rtl/>
        </w:rPr>
      </w:pPr>
    </w:p>
    <w:p w14:paraId="54823A49" w14:textId="77777777" w:rsidR="00000000" w:rsidRDefault="00373EE0">
      <w:pPr>
        <w:pStyle w:val="a0"/>
        <w:rPr>
          <w:rFonts w:hint="cs"/>
          <w:rtl/>
        </w:rPr>
      </w:pPr>
      <w:r>
        <w:rPr>
          <w:rFonts w:hint="cs"/>
          <w:rtl/>
        </w:rPr>
        <w:t>- - -</w:t>
      </w:r>
    </w:p>
    <w:p w14:paraId="2302EF18" w14:textId="77777777" w:rsidR="00000000" w:rsidRDefault="00373EE0">
      <w:pPr>
        <w:pStyle w:val="a0"/>
        <w:rPr>
          <w:rFonts w:hint="cs"/>
          <w:rtl/>
        </w:rPr>
      </w:pPr>
    </w:p>
    <w:p w14:paraId="429B26C3" w14:textId="77777777" w:rsidR="00000000" w:rsidRDefault="00373EE0">
      <w:pPr>
        <w:pStyle w:val="af1"/>
        <w:rPr>
          <w:rtl/>
        </w:rPr>
      </w:pPr>
      <w:r>
        <w:rPr>
          <w:rFonts w:hint="eastAsia"/>
          <w:rtl/>
        </w:rPr>
        <w:t>היו</w:t>
      </w:r>
      <w:r>
        <w:rPr>
          <w:rtl/>
        </w:rPr>
        <w:t>”</w:t>
      </w:r>
      <w:r>
        <w:rPr>
          <w:rFonts w:hint="eastAsia"/>
          <w:rtl/>
        </w:rPr>
        <w:t>ר ראובן</w:t>
      </w:r>
      <w:r>
        <w:rPr>
          <w:rFonts w:hint="cs"/>
          <w:rtl/>
        </w:rPr>
        <w:t xml:space="preserve"> ריבלין</w:t>
      </w:r>
      <w:r>
        <w:rPr>
          <w:rtl/>
        </w:rPr>
        <w:t>:</w:t>
      </w:r>
    </w:p>
    <w:p w14:paraId="552AE5C6" w14:textId="77777777" w:rsidR="00000000" w:rsidRDefault="00373EE0">
      <w:pPr>
        <w:pStyle w:val="a0"/>
        <w:rPr>
          <w:rFonts w:hint="cs"/>
          <w:rtl/>
        </w:rPr>
      </w:pPr>
    </w:p>
    <w:p w14:paraId="69BDBC16" w14:textId="77777777" w:rsidR="00000000" w:rsidRDefault="00373EE0">
      <w:pPr>
        <w:pStyle w:val="a0"/>
        <w:rPr>
          <w:rFonts w:hint="cs"/>
          <w:rtl/>
        </w:rPr>
      </w:pPr>
      <w:r>
        <w:rPr>
          <w:rFonts w:hint="cs"/>
          <w:rtl/>
        </w:rPr>
        <w:t xml:space="preserve">חבר הכנסת דהאמשה, אני קורא אותך לסדר פעם ראשונה. חבר הכנסת דהאמשה, אני קורא אותך לסדר פעם שנייה. </w:t>
      </w:r>
    </w:p>
    <w:p w14:paraId="2EE58C0F" w14:textId="77777777" w:rsidR="00000000" w:rsidRDefault="00373EE0">
      <w:pPr>
        <w:pStyle w:val="a0"/>
        <w:rPr>
          <w:rFonts w:hint="cs"/>
          <w:rtl/>
        </w:rPr>
      </w:pPr>
    </w:p>
    <w:p w14:paraId="373ADCCA" w14:textId="77777777" w:rsidR="00000000" w:rsidRDefault="00373EE0">
      <w:pPr>
        <w:pStyle w:val="af0"/>
        <w:rPr>
          <w:rtl/>
        </w:rPr>
      </w:pPr>
      <w:r>
        <w:rPr>
          <w:rFonts w:hint="eastAsia"/>
          <w:rtl/>
        </w:rPr>
        <w:t>רוחמה</w:t>
      </w:r>
      <w:r>
        <w:rPr>
          <w:rtl/>
        </w:rPr>
        <w:t xml:space="preserve"> אב</w:t>
      </w:r>
      <w:r>
        <w:rPr>
          <w:rtl/>
        </w:rPr>
        <w:t>רהם (הליכוד):</w:t>
      </w:r>
    </w:p>
    <w:p w14:paraId="6834F3D8" w14:textId="77777777" w:rsidR="00000000" w:rsidRDefault="00373EE0">
      <w:pPr>
        <w:pStyle w:val="a0"/>
        <w:rPr>
          <w:rFonts w:hint="cs"/>
          <w:rtl/>
        </w:rPr>
      </w:pPr>
    </w:p>
    <w:p w14:paraId="527B83BA" w14:textId="77777777" w:rsidR="00000000" w:rsidRDefault="00373EE0">
      <w:pPr>
        <w:pStyle w:val="a0"/>
        <w:rPr>
          <w:rFonts w:hint="cs"/>
          <w:rtl/>
        </w:rPr>
      </w:pPr>
      <w:r>
        <w:rPr>
          <w:rFonts w:hint="cs"/>
          <w:rtl/>
        </w:rPr>
        <w:t>- - -</w:t>
      </w:r>
    </w:p>
    <w:p w14:paraId="677963BD" w14:textId="77777777" w:rsidR="00000000" w:rsidRDefault="00373EE0">
      <w:pPr>
        <w:pStyle w:val="a0"/>
        <w:rPr>
          <w:rFonts w:hint="cs"/>
          <w:rtl/>
        </w:rPr>
      </w:pPr>
    </w:p>
    <w:p w14:paraId="36F43C74" w14:textId="77777777" w:rsidR="00000000" w:rsidRDefault="00373EE0">
      <w:pPr>
        <w:pStyle w:val="af1"/>
        <w:rPr>
          <w:rtl/>
        </w:rPr>
      </w:pPr>
      <w:r>
        <w:rPr>
          <w:rFonts w:hint="eastAsia"/>
          <w:rtl/>
        </w:rPr>
        <w:t>היו</w:t>
      </w:r>
      <w:r>
        <w:rPr>
          <w:rtl/>
        </w:rPr>
        <w:t>”</w:t>
      </w:r>
      <w:r>
        <w:rPr>
          <w:rFonts w:hint="eastAsia"/>
          <w:rtl/>
        </w:rPr>
        <w:t>ר ראובן</w:t>
      </w:r>
      <w:r>
        <w:rPr>
          <w:rFonts w:hint="cs"/>
          <w:rtl/>
        </w:rPr>
        <w:t xml:space="preserve"> ריבלין</w:t>
      </w:r>
      <w:r>
        <w:rPr>
          <w:rtl/>
        </w:rPr>
        <w:t>:</w:t>
      </w:r>
    </w:p>
    <w:p w14:paraId="52BFEC1B" w14:textId="77777777" w:rsidR="00000000" w:rsidRDefault="00373EE0">
      <w:pPr>
        <w:pStyle w:val="a0"/>
        <w:rPr>
          <w:rFonts w:hint="cs"/>
          <w:rtl/>
        </w:rPr>
      </w:pPr>
    </w:p>
    <w:p w14:paraId="27D1A9F7" w14:textId="77777777" w:rsidR="00000000" w:rsidRDefault="00373EE0">
      <w:pPr>
        <w:pStyle w:val="a0"/>
        <w:rPr>
          <w:rFonts w:hint="cs"/>
          <w:rtl/>
        </w:rPr>
      </w:pPr>
      <w:r>
        <w:rPr>
          <w:rFonts w:hint="cs"/>
          <w:rtl/>
        </w:rPr>
        <w:t xml:space="preserve">חברת הכנסת אברהם, זה שוויתרתי לך בפעם הקודמת, זאת התוצאה. </w:t>
      </w:r>
    </w:p>
    <w:p w14:paraId="3172409F" w14:textId="77777777" w:rsidR="00000000" w:rsidRDefault="00373EE0">
      <w:pPr>
        <w:pStyle w:val="a0"/>
        <w:rPr>
          <w:rFonts w:hint="cs"/>
          <w:rtl/>
        </w:rPr>
      </w:pPr>
    </w:p>
    <w:p w14:paraId="0725F014" w14:textId="77777777" w:rsidR="00000000" w:rsidRDefault="00373EE0">
      <w:pPr>
        <w:pStyle w:val="af0"/>
        <w:rPr>
          <w:rtl/>
        </w:rPr>
      </w:pPr>
      <w:r>
        <w:rPr>
          <w:rFonts w:hint="eastAsia"/>
          <w:rtl/>
        </w:rPr>
        <w:t>רוחמה</w:t>
      </w:r>
      <w:r>
        <w:rPr>
          <w:rtl/>
        </w:rPr>
        <w:t xml:space="preserve"> אברהם (הליכוד):</w:t>
      </w:r>
    </w:p>
    <w:p w14:paraId="5577DA59" w14:textId="77777777" w:rsidR="00000000" w:rsidRDefault="00373EE0">
      <w:pPr>
        <w:pStyle w:val="a0"/>
        <w:rPr>
          <w:rFonts w:hint="cs"/>
          <w:rtl/>
        </w:rPr>
      </w:pPr>
    </w:p>
    <w:p w14:paraId="7200732D" w14:textId="77777777" w:rsidR="00000000" w:rsidRDefault="00373EE0">
      <w:pPr>
        <w:pStyle w:val="a0"/>
        <w:rPr>
          <w:rFonts w:hint="cs"/>
          <w:rtl/>
        </w:rPr>
      </w:pPr>
      <w:r>
        <w:rPr>
          <w:rFonts w:hint="cs"/>
          <w:rtl/>
        </w:rPr>
        <w:t>זו לא התוצאה.</w:t>
      </w:r>
    </w:p>
    <w:p w14:paraId="164F864D" w14:textId="77777777" w:rsidR="00000000" w:rsidRDefault="00373EE0">
      <w:pPr>
        <w:pStyle w:val="a0"/>
        <w:rPr>
          <w:rFonts w:hint="cs"/>
          <w:rtl/>
        </w:rPr>
      </w:pPr>
    </w:p>
    <w:p w14:paraId="03E002AE" w14:textId="77777777" w:rsidR="00000000" w:rsidRDefault="00373EE0">
      <w:pPr>
        <w:pStyle w:val="af1"/>
        <w:rPr>
          <w:rtl/>
        </w:rPr>
      </w:pPr>
      <w:r>
        <w:rPr>
          <w:rFonts w:hint="eastAsia"/>
          <w:rtl/>
        </w:rPr>
        <w:t>היו</w:t>
      </w:r>
      <w:r>
        <w:rPr>
          <w:rtl/>
        </w:rPr>
        <w:t>”</w:t>
      </w:r>
      <w:r>
        <w:rPr>
          <w:rFonts w:hint="eastAsia"/>
          <w:rtl/>
        </w:rPr>
        <w:t>ר ראובן</w:t>
      </w:r>
      <w:r>
        <w:rPr>
          <w:rFonts w:hint="cs"/>
          <w:rtl/>
        </w:rPr>
        <w:t xml:space="preserve"> ריבלין</w:t>
      </w:r>
      <w:r>
        <w:rPr>
          <w:rtl/>
        </w:rPr>
        <w:t>:</w:t>
      </w:r>
    </w:p>
    <w:p w14:paraId="43D3845C" w14:textId="77777777" w:rsidR="00000000" w:rsidRDefault="00373EE0">
      <w:pPr>
        <w:pStyle w:val="a0"/>
        <w:rPr>
          <w:rFonts w:hint="cs"/>
          <w:rtl/>
        </w:rPr>
      </w:pPr>
    </w:p>
    <w:p w14:paraId="24898B46" w14:textId="77777777" w:rsidR="00000000" w:rsidRDefault="00373EE0">
      <w:pPr>
        <w:pStyle w:val="a0"/>
        <w:rPr>
          <w:rFonts w:hint="cs"/>
          <w:rtl/>
        </w:rPr>
      </w:pPr>
      <w:r>
        <w:rPr>
          <w:rFonts w:hint="cs"/>
          <w:rtl/>
        </w:rPr>
        <w:t>זאת התוצאה. אני קורא אותך לסדר פעם ראשונה. זאת התוצאה. בפעם הקודמת אני ויתרתי לך.</w:t>
      </w:r>
    </w:p>
    <w:p w14:paraId="4BB0CBB4" w14:textId="77777777" w:rsidR="00000000" w:rsidRDefault="00373EE0">
      <w:pPr>
        <w:pStyle w:val="a0"/>
        <w:rPr>
          <w:rFonts w:hint="cs"/>
          <w:rtl/>
        </w:rPr>
      </w:pPr>
    </w:p>
    <w:p w14:paraId="588398F9" w14:textId="77777777" w:rsidR="00000000" w:rsidRDefault="00373EE0">
      <w:pPr>
        <w:pStyle w:val="af0"/>
        <w:rPr>
          <w:rtl/>
        </w:rPr>
      </w:pPr>
      <w:r>
        <w:rPr>
          <w:rFonts w:hint="eastAsia"/>
          <w:rtl/>
        </w:rPr>
        <w:t>רוחמה</w:t>
      </w:r>
      <w:r>
        <w:rPr>
          <w:rtl/>
        </w:rPr>
        <w:t xml:space="preserve"> אברהם</w:t>
      </w:r>
      <w:r>
        <w:rPr>
          <w:rtl/>
        </w:rPr>
        <w:t xml:space="preserve"> (הליכוד):</w:t>
      </w:r>
    </w:p>
    <w:p w14:paraId="4B906777" w14:textId="77777777" w:rsidR="00000000" w:rsidRDefault="00373EE0">
      <w:pPr>
        <w:pStyle w:val="a0"/>
        <w:rPr>
          <w:rFonts w:hint="cs"/>
          <w:rtl/>
        </w:rPr>
      </w:pPr>
    </w:p>
    <w:p w14:paraId="7DDE265B" w14:textId="77777777" w:rsidR="00000000" w:rsidRDefault="00373EE0">
      <w:pPr>
        <w:pStyle w:val="a0"/>
        <w:rPr>
          <w:rFonts w:hint="cs"/>
          <w:rtl/>
        </w:rPr>
      </w:pPr>
      <w:r>
        <w:rPr>
          <w:rFonts w:hint="cs"/>
          <w:rtl/>
        </w:rPr>
        <w:t>- - -</w:t>
      </w:r>
    </w:p>
    <w:p w14:paraId="4E726100" w14:textId="77777777" w:rsidR="00000000" w:rsidRDefault="00373EE0">
      <w:pPr>
        <w:pStyle w:val="a0"/>
        <w:rPr>
          <w:rFonts w:hint="cs"/>
          <w:rtl/>
        </w:rPr>
      </w:pPr>
    </w:p>
    <w:p w14:paraId="1500253A" w14:textId="77777777" w:rsidR="00000000" w:rsidRDefault="00373EE0">
      <w:pPr>
        <w:pStyle w:val="af1"/>
        <w:rPr>
          <w:rtl/>
        </w:rPr>
      </w:pPr>
      <w:r>
        <w:rPr>
          <w:rFonts w:hint="eastAsia"/>
          <w:rtl/>
        </w:rPr>
        <w:t>היו</w:t>
      </w:r>
      <w:r>
        <w:rPr>
          <w:rtl/>
        </w:rPr>
        <w:t>”</w:t>
      </w:r>
      <w:r>
        <w:rPr>
          <w:rFonts w:hint="eastAsia"/>
          <w:rtl/>
        </w:rPr>
        <w:t>ר ראובן</w:t>
      </w:r>
      <w:r>
        <w:rPr>
          <w:rFonts w:hint="cs"/>
          <w:rtl/>
        </w:rPr>
        <w:t xml:space="preserve"> ריבלין</w:t>
      </w:r>
      <w:r>
        <w:rPr>
          <w:rtl/>
        </w:rPr>
        <w:t>:</w:t>
      </w:r>
    </w:p>
    <w:p w14:paraId="41A0EEF2" w14:textId="77777777" w:rsidR="00000000" w:rsidRDefault="00373EE0">
      <w:pPr>
        <w:pStyle w:val="a0"/>
        <w:rPr>
          <w:rFonts w:hint="cs"/>
          <w:rtl/>
        </w:rPr>
      </w:pPr>
    </w:p>
    <w:p w14:paraId="55FBA1B0" w14:textId="77777777" w:rsidR="00000000" w:rsidRDefault="00373EE0">
      <w:pPr>
        <w:pStyle w:val="a0"/>
        <w:rPr>
          <w:rFonts w:hint="cs"/>
          <w:rtl/>
        </w:rPr>
      </w:pPr>
      <w:r>
        <w:rPr>
          <w:rFonts w:hint="cs"/>
          <w:rtl/>
        </w:rPr>
        <w:t>אני קורא אותך לסדר פעם שנייה. בבקשה, אדוני.</w:t>
      </w:r>
    </w:p>
    <w:p w14:paraId="3176CCBB" w14:textId="77777777" w:rsidR="00000000" w:rsidRDefault="00373EE0">
      <w:pPr>
        <w:pStyle w:val="a0"/>
        <w:rPr>
          <w:rFonts w:hint="cs"/>
          <w:rtl/>
        </w:rPr>
      </w:pPr>
    </w:p>
    <w:p w14:paraId="3598FC13" w14:textId="77777777" w:rsidR="00000000" w:rsidRDefault="00373EE0">
      <w:pPr>
        <w:pStyle w:val="-"/>
        <w:rPr>
          <w:rtl/>
        </w:rPr>
      </w:pPr>
      <w:bookmarkStart w:id="126" w:name="FS000001064T01_03_2004_17_57_51C"/>
      <w:bookmarkEnd w:id="126"/>
      <w:r>
        <w:rPr>
          <w:rtl/>
        </w:rPr>
        <w:t>שר ה</w:t>
      </w:r>
      <w:r>
        <w:rPr>
          <w:rFonts w:hint="cs"/>
          <w:rtl/>
        </w:rPr>
        <w:t>תעשייה, המסחר והתעסוקה</w:t>
      </w:r>
      <w:r>
        <w:rPr>
          <w:rtl/>
        </w:rPr>
        <w:t xml:space="preserve"> אהוד אולמרט:</w:t>
      </w:r>
    </w:p>
    <w:p w14:paraId="490B2C16" w14:textId="77777777" w:rsidR="00000000" w:rsidRDefault="00373EE0">
      <w:pPr>
        <w:pStyle w:val="a0"/>
        <w:rPr>
          <w:rFonts w:hint="cs"/>
          <w:rtl/>
        </w:rPr>
      </w:pPr>
    </w:p>
    <w:p w14:paraId="4CA710E6" w14:textId="77777777" w:rsidR="00000000" w:rsidRDefault="00373EE0">
      <w:pPr>
        <w:pStyle w:val="a0"/>
        <w:rPr>
          <w:rFonts w:hint="cs"/>
          <w:rtl/>
        </w:rPr>
      </w:pPr>
      <w:r>
        <w:rPr>
          <w:rFonts w:hint="cs"/>
          <w:rtl/>
        </w:rPr>
        <w:t>יש לי רק בקשה אחת, אדוני היושב-ראש. יש כאן ניסיון שחוזר על עצמו במצבים כאלה. אנשים עומדים על הדוכן ואומרים דברים איומים. אתה מתכוו</w:t>
      </w:r>
      <w:r>
        <w:rPr>
          <w:rFonts w:hint="cs"/>
          <w:rtl/>
        </w:rPr>
        <w:t>ץ מכעס, ושותק. אתה שומע על שוטרי ישראל דברים שאתה יודע שהם עלילת דם שאין לה שחר, ואתה שותק, כי יש חופש ביטוי.</w:t>
      </w:r>
    </w:p>
    <w:p w14:paraId="40401747" w14:textId="77777777" w:rsidR="00000000" w:rsidRDefault="00373EE0">
      <w:pPr>
        <w:pStyle w:val="a0"/>
        <w:rPr>
          <w:rFonts w:hint="cs"/>
          <w:rtl/>
        </w:rPr>
      </w:pPr>
    </w:p>
    <w:p w14:paraId="75C9E2D2" w14:textId="77777777" w:rsidR="00000000" w:rsidRDefault="00373EE0">
      <w:pPr>
        <w:pStyle w:val="af0"/>
        <w:rPr>
          <w:rtl/>
        </w:rPr>
      </w:pPr>
      <w:r>
        <w:rPr>
          <w:rFonts w:hint="eastAsia"/>
          <w:rtl/>
        </w:rPr>
        <w:t>עבד</w:t>
      </w:r>
      <w:r>
        <w:rPr>
          <w:rtl/>
        </w:rPr>
        <w:t>-אלמאלכ דהאמשה (רע"ם):</w:t>
      </w:r>
    </w:p>
    <w:p w14:paraId="5D0F7EEF" w14:textId="77777777" w:rsidR="00000000" w:rsidRDefault="00373EE0">
      <w:pPr>
        <w:pStyle w:val="a0"/>
        <w:rPr>
          <w:rFonts w:hint="cs"/>
          <w:rtl/>
        </w:rPr>
      </w:pPr>
    </w:p>
    <w:p w14:paraId="36857F5A" w14:textId="77777777" w:rsidR="00000000" w:rsidRDefault="00373EE0">
      <w:pPr>
        <w:pStyle w:val="a0"/>
        <w:rPr>
          <w:rFonts w:hint="cs"/>
          <w:rtl/>
        </w:rPr>
      </w:pPr>
      <w:r>
        <w:rPr>
          <w:rFonts w:hint="cs"/>
          <w:rtl/>
        </w:rPr>
        <w:t>- - -</w:t>
      </w:r>
    </w:p>
    <w:p w14:paraId="3A736215" w14:textId="77777777" w:rsidR="00000000" w:rsidRDefault="00373EE0">
      <w:pPr>
        <w:pStyle w:val="a0"/>
        <w:rPr>
          <w:rFonts w:hint="cs"/>
          <w:rtl/>
        </w:rPr>
      </w:pPr>
    </w:p>
    <w:p w14:paraId="778696EB" w14:textId="77777777" w:rsidR="00000000" w:rsidRDefault="00373EE0">
      <w:pPr>
        <w:pStyle w:val="af0"/>
        <w:rPr>
          <w:rtl/>
        </w:rPr>
      </w:pPr>
      <w:r>
        <w:rPr>
          <w:rFonts w:hint="eastAsia"/>
          <w:rtl/>
        </w:rPr>
        <w:t>ואסל</w:t>
      </w:r>
      <w:r>
        <w:rPr>
          <w:rtl/>
        </w:rPr>
        <w:t xml:space="preserve"> טאהא (בל"ד):</w:t>
      </w:r>
    </w:p>
    <w:p w14:paraId="0158A6AB" w14:textId="77777777" w:rsidR="00000000" w:rsidRDefault="00373EE0">
      <w:pPr>
        <w:pStyle w:val="a0"/>
        <w:rPr>
          <w:rFonts w:hint="cs"/>
          <w:rtl/>
        </w:rPr>
      </w:pPr>
    </w:p>
    <w:p w14:paraId="40FE93CF" w14:textId="77777777" w:rsidR="00000000" w:rsidRDefault="00373EE0">
      <w:pPr>
        <w:pStyle w:val="a0"/>
        <w:rPr>
          <w:rFonts w:hint="cs"/>
          <w:rtl/>
        </w:rPr>
      </w:pPr>
      <w:r>
        <w:rPr>
          <w:rFonts w:hint="cs"/>
          <w:rtl/>
        </w:rPr>
        <w:t>- - -</w:t>
      </w:r>
    </w:p>
    <w:p w14:paraId="0179540E" w14:textId="77777777" w:rsidR="00000000" w:rsidRDefault="00373EE0">
      <w:pPr>
        <w:pStyle w:val="a0"/>
        <w:rPr>
          <w:rFonts w:hint="cs"/>
          <w:rtl/>
        </w:rPr>
      </w:pPr>
    </w:p>
    <w:p w14:paraId="269A5296" w14:textId="77777777" w:rsidR="00000000" w:rsidRDefault="00373EE0">
      <w:pPr>
        <w:pStyle w:val="af1"/>
        <w:rPr>
          <w:rtl/>
        </w:rPr>
      </w:pPr>
      <w:r>
        <w:rPr>
          <w:rFonts w:hint="eastAsia"/>
          <w:rtl/>
        </w:rPr>
        <w:t>היו</w:t>
      </w:r>
      <w:r>
        <w:rPr>
          <w:rtl/>
        </w:rPr>
        <w:t>”</w:t>
      </w:r>
      <w:r>
        <w:rPr>
          <w:rFonts w:hint="eastAsia"/>
          <w:rtl/>
        </w:rPr>
        <w:t>ר ראובן</w:t>
      </w:r>
      <w:r>
        <w:rPr>
          <w:rFonts w:hint="cs"/>
          <w:rtl/>
        </w:rPr>
        <w:t xml:space="preserve"> ריבלין</w:t>
      </w:r>
      <w:r>
        <w:rPr>
          <w:rtl/>
        </w:rPr>
        <w:t>:</w:t>
      </w:r>
    </w:p>
    <w:p w14:paraId="095F127F" w14:textId="77777777" w:rsidR="00000000" w:rsidRDefault="00373EE0">
      <w:pPr>
        <w:pStyle w:val="a0"/>
        <w:rPr>
          <w:rFonts w:hint="cs"/>
          <w:rtl/>
        </w:rPr>
      </w:pPr>
    </w:p>
    <w:p w14:paraId="1F55547D" w14:textId="77777777" w:rsidR="00000000" w:rsidRDefault="00373EE0">
      <w:pPr>
        <w:pStyle w:val="a0"/>
        <w:rPr>
          <w:rFonts w:hint="cs"/>
          <w:rtl/>
        </w:rPr>
      </w:pPr>
      <w:r>
        <w:rPr>
          <w:rFonts w:hint="cs"/>
          <w:rtl/>
        </w:rPr>
        <w:t>חבר הכנסת דהאמשה, אני קורא אותך לסדר פעם שנייה, סופית.</w:t>
      </w:r>
    </w:p>
    <w:p w14:paraId="2797000A" w14:textId="77777777" w:rsidR="00000000" w:rsidRDefault="00373EE0">
      <w:pPr>
        <w:pStyle w:val="a0"/>
        <w:rPr>
          <w:rFonts w:hint="cs"/>
          <w:rtl/>
        </w:rPr>
      </w:pPr>
    </w:p>
    <w:p w14:paraId="66E93970" w14:textId="77777777" w:rsidR="00000000" w:rsidRDefault="00373EE0">
      <w:pPr>
        <w:pStyle w:val="af0"/>
        <w:rPr>
          <w:rtl/>
        </w:rPr>
      </w:pPr>
      <w:r>
        <w:rPr>
          <w:rFonts w:hint="eastAsia"/>
          <w:rtl/>
        </w:rPr>
        <w:t>עסאם</w:t>
      </w:r>
      <w:r>
        <w:rPr>
          <w:rtl/>
        </w:rPr>
        <w:t xml:space="preserve"> מח'</w:t>
      </w:r>
      <w:r>
        <w:rPr>
          <w:rtl/>
        </w:rPr>
        <w:t>ול (חד"ש-תע"ל):</w:t>
      </w:r>
    </w:p>
    <w:p w14:paraId="1C4D6FEB" w14:textId="77777777" w:rsidR="00000000" w:rsidRDefault="00373EE0">
      <w:pPr>
        <w:pStyle w:val="a0"/>
        <w:rPr>
          <w:rFonts w:hint="cs"/>
          <w:rtl/>
        </w:rPr>
      </w:pPr>
    </w:p>
    <w:p w14:paraId="61CB4DA8" w14:textId="77777777" w:rsidR="00000000" w:rsidRDefault="00373EE0">
      <w:pPr>
        <w:pStyle w:val="a0"/>
        <w:rPr>
          <w:rFonts w:hint="cs"/>
          <w:rtl/>
        </w:rPr>
      </w:pPr>
      <w:r>
        <w:rPr>
          <w:rFonts w:hint="cs"/>
          <w:rtl/>
        </w:rPr>
        <w:t>- - -</w:t>
      </w:r>
    </w:p>
    <w:p w14:paraId="4F6F0437" w14:textId="77777777" w:rsidR="00000000" w:rsidRDefault="00373EE0">
      <w:pPr>
        <w:pStyle w:val="a0"/>
        <w:rPr>
          <w:rFonts w:hint="cs"/>
          <w:rtl/>
        </w:rPr>
      </w:pPr>
    </w:p>
    <w:p w14:paraId="7101982E" w14:textId="77777777" w:rsidR="00000000" w:rsidRDefault="00373EE0">
      <w:pPr>
        <w:pStyle w:val="af1"/>
        <w:rPr>
          <w:rtl/>
        </w:rPr>
      </w:pPr>
      <w:r>
        <w:rPr>
          <w:rFonts w:hint="eastAsia"/>
          <w:rtl/>
        </w:rPr>
        <w:t>היו</w:t>
      </w:r>
      <w:r>
        <w:rPr>
          <w:rtl/>
        </w:rPr>
        <w:t>”</w:t>
      </w:r>
      <w:r>
        <w:rPr>
          <w:rFonts w:hint="eastAsia"/>
          <w:rtl/>
        </w:rPr>
        <w:t>ר ראובן</w:t>
      </w:r>
      <w:r>
        <w:rPr>
          <w:rFonts w:hint="cs"/>
          <w:rtl/>
        </w:rPr>
        <w:t xml:space="preserve"> ריבלין</w:t>
      </w:r>
      <w:r>
        <w:rPr>
          <w:rtl/>
        </w:rPr>
        <w:t>:</w:t>
      </w:r>
    </w:p>
    <w:p w14:paraId="6538139F" w14:textId="77777777" w:rsidR="00000000" w:rsidRDefault="00373EE0">
      <w:pPr>
        <w:pStyle w:val="a0"/>
        <w:rPr>
          <w:rFonts w:hint="cs"/>
          <w:rtl/>
        </w:rPr>
      </w:pPr>
    </w:p>
    <w:p w14:paraId="33559ECB" w14:textId="77777777" w:rsidR="00000000" w:rsidRDefault="00373EE0">
      <w:pPr>
        <w:pStyle w:val="a0"/>
        <w:rPr>
          <w:rFonts w:hint="cs"/>
          <w:rtl/>
        </w:rPr>
      </w:pPr>
      <w:r>
        <w:rPr>
          <w:rFonts w:hint="cs"/>
          <w:rtl/>
        </w:rPr>
        <w:t xml:space="preserve">חבר הכנסת מח'ול, אדוני, אין לך יותר. </w:t>
      </w:r>
    </w:p>
    <w:p w14:paraId="76B99807" w14:textId="77777777" w:rsidR="00000000" w:rsidRDefault="00373EE0">
      <w:pPr>
        <w:pStyle w:val="a0"/>
        <w:rPr>
          <w:rFonts w:hint="cs"/>
          <w:rtl/>
        </w:rPr>
      </w:pPr>
    </w:p>
    <w:p w14:paraId="490A2CEB" w14:textId="77777777" w:rsidR="00000000" w:rsidRDefault="00373EE0">
      <w:pPr>
        <w:pStyle w:val="af0"/>
        <w:rPr>
          <w:rtl/>
        </w:rPr>
      </w:pPr>
      <w:r>
        <w:rPr>
          <w:rFonts w:hint="eastAsia"/>
          <w:rtl/>
        </w:rPr>
        <w:t>טלב</w:t>
      </w:r>
      <w:r>
        <w:rPr>
          <w:rtl/>
        </w:rPr>
        <w:t xml:space="preserve"> אלסאנע (רע"ם):</w:t>
      </w:r>
    </w:p>
    <w:p w14:paraId="266A0E43" w14:textId="77777777" w:rsidR="00000000" w:rsidRDefault="00373EE0">
      <w:pPr>
        <w:pStyle w:val="a0"/>
        <w:rPr>
          <w:rFonts w:hint="cs"/>
          <w:rtl/>
        </w:rPr>
      </w:pPr>
    </w:p>
    <w:p w14:paraId="4DB1E07A" w14:textId="77777777" w:rsidR="00000000" w:rsidRDefault="00373EE0">
      <w:pPr>
        <w:pStyle w:val="a0"/>
        <w:rPr>
          <w:rFonts w:hint="cs"/>
          <w:rtl/>
        </w:rPr>
      </w:pPr>
      <w:r>
        <w:rPr>
          <w:rFonts w:hint="cs"/>
          <w:rtl/>
        </w:rPr>
        <w:t xml:space="preserve">- - - </w:t>
      </w:r>
    </w:p>
    <w:p w14:paraId="3BFD94BE" w14:textId="77777777" w:rsidR="00000000" w:rsidRDefault="00373EE0">
      <w:pPr>
        <w:pStyle w:val="a0"/>
        <w:rPr>
          <w:rFonts w:hint="cs"/>
          <w:rtl/>
        </w:rPr>
      </w:pPr>
    </w:p>
    <w:p w14:paraId="0A40107F" w14:textId="77777777" w:rsidR="00000000" w:rsidRDefault="00373EE0">
      <w:pPr>
        <w:pStyle w:val="af1"/>
        <w:rPr>
          <w:rtl/>
        </w:rPr>
      </w:pPr>
      <w:r>
        <w:rPr>
          <w:rFonts w:hint="eastAsia"/>
          <w:rtl/>
        </w:rPr>
        <w:t>היו</w:t>
      </w:r>
      <w:r>
        <w:rPr>
          <w:rtl/>
        </w:rPr>
        <w:t>”</w:t>
      </w:r>
      <w:r>
        <w:rPr>
          <w:rFonts w:hint="eastAsia"/>
          <w:rtl/>
        </w:rPr>
        <w:t>ר ראובן</w:t>
      </w:r>
      <w:r>
        <w:rPr>
          <w:rFonts w:hint="cs"/>
          <w:rtl/>
        </w:rPr>
        <w:t xml:space="preserve"> ריבלין</w:t>
      </w:r>
      <w:r>
        <w:rPr>
          <w:rtl/>
        </w:rPr>
        <w:t>:</w:t>
      </w:r>
    </w:p>
    <w:p w14:paraId="56C598F3" w14:textId="77777777" w:rsidR="00000000" w:rsidRDefault="00373EE0">
      <w:pPr>
        <w:pStyle w:val="a0"/>
        <w:rPr>
          <w:rFonts w:hint="cs"/>
          <w:rtl/>
        </w:rPr>
      </w:pPr>
    </w:p>
    <w:p w14:paraId="758980AF" w14:textId="77777777" w:rsidR="00000000" w:rsidRDefault="00373EE0">
      <w:pPr>
        <w:pStyle w:val="a0"/>
        <w:rPr>
          <w:rFonts w:hint="cs"/>
          <w:rtl/>
        </w:rPr>
      </w:pPr>
      <w:r>
        <w:rPr>
          <w:rFonts w:hint="cs"/>
          <w:rtl/>
        </w:rPr>
        <w:t xml:space="preserve">חבר הכנסת טלב אלסאנע, פעם שלישית. החוצה. </w:t>
      </w:r>
    </w:p>
    <w:p w14:paraId="371AB4AF" w14:textId="77777777" w:rsidR="00000000" w:rsidRDefault="00373EE0">
      <w:pPr>
        <w:pStyle w:val="a0"/>
        <w:rPr>
          <w:rFonts w:hint="cs"/>
          <w:rtl/>
        </w:rPr>
      </w:pPr>
    </w:p>
    <w:p w14:paraId="169261D6" w14:textId="77777777" w:rsidR="00000000" w:rsidRDefault="00373EE0">
      <w:pPr>
        <w:pStyle w:val="af0"/>
        <w:rPr>
          <w:rtl/>
        </w:rPr>
      </w:pPr>
      <w:r>
        <w:rPr>
          <w:rFonts w:hint="eastAsia"/>
          <w:rtl/>
        </w:rPr>
        <w:t>טלב</w:t>
      </w:r>
      <w:r>
        <w:rPr>
          <w:rtl/>
        </w:rPr>
        <w:t xml:space="preserve"> אלסאנע (רע"ם):</w:t>
      </w:r>
    </w:p>
    <w:p w14:paraId="08C0146E" w14:textId="77777777" w:rsidR="00000000" w:rsidRDefault="00373EE0">
      <w:pPr>
        <w:pStyle w:val="a0"/>
        <w:rPr>
          <w:rFonts w:hint="cs"/>
          <w:rtl/>
        </w:rPr>
      </w:pPr>
    </w:p>
    <w:p w14:paraId="4BDC7097" w14:textId="77777777" w:rsidR="00000000" w:rsidRDefault="00373EE0">
      <w:pPr>
        <w:pStyle w:val="a0"/>
        <w:rPr>
          <w:rFonts w:hint="cs"/>
          <w:rtl/>
        </w:rPr>
      </w:pPr>
      <w:r>
        <w:rPr>
          <w:rFonts w:hint="cs"/>
          <w:rtl/>
        </w:rPr>
        <w:t>- - -</w:t>
      </w:r>
    </w:p>
    <w:p w14:paraId="62D82646" w14:textId="77777777" w:rsidR="00000000" w:rsidRDefault="00373EE0">
      <w:pPr>
        <w:pStyle w:val="af1"/>
        <w:rPr>
          <w:rtl/>
        </w:rPr>
      </w:pPr>
    </w:p>
    <w:p w14:paraId="194127F8" w14:textId="77777777" w:rsidR="00000000" w:rsidRDefault="00373EE0">
      <w:pPr>
        <w:pStyle w:val="af1"/>
        <w:rPr>
          <w:rtl/>
        </w:rPr>
      </w:pPr>
      <w:r>
        <w:rPr>
          <w:rFonts w:hint="eastAsia"/>
          <w:rtl/>
        </w:rPr>
        <w:t>היו</w:t>
      </w:r>
      <w:r>
        <w:rPr>
          <w:rtl/>
        </w:rPr>
        <w:t>”</w:t>
      </w:r>
      <w:r>
        <w:rPr>
          <w:rFonts w:hint="eastAsia"/>
          <w:rtl/>
        </w:rPr>
        <w:t>ר ראובן</w:t>
      </w:r>
      <w:r>
        <w:rPr>
          <w:rFonts w:hint="cs"/>
          <w:rtl/>
        </w:rPr>
        <w:t xml:space="preserve"> ריבלין</w:t>
      </w:r>
      <w:r>
        <w:rPr>
          <w:rtl/>
        </w:rPr>
        <w:t>:</w:t>
      </w:r>
    </w:p>
    <w:p w14:paraId="73A71514" w14:textId="77777777" w:rsidR="00000000" w:rsidRDefault="00373EE0">
      <w:pPr>
        <w:pStyle w:val="a0"/>
        <w:rPr>
          <w:rFonts w:hint="cs"/>
          <w:rtl/>
        </w:rPr>
      </w:pPr>
    </w:p>
    <w:p w14:paraId="6BE0A51C" w14:textId="77777777" w:rsidR="00000000" w:rsidRDefault="00373EE0">
      <w:pPr>
        <w:pStyle w:val="a0"/>
        <w:rPr>
          <w:rFonts w:hint="cs"/>
          <w:rtl/>
        </w:rPr>
      </w:pPr>
      <w:r>
        <w:rPr>
          <w:rFonts w:hint="cs"/>
          <w:rtl/>
        </w:rPr>
        <w:t>חבר הכנסת טלב אלסאנע, החוצה. בבק</w:t>
      </w:r>
      <w:r>
        <w:rPr>
          <w:rFonts w:hint="cs"/>
          <w:rtl/>
        </w:rPr>
        <w:t xml:space="preserve">שה, רבותי. מה קרה לכם? </w:t>
      </w:r>
    </w:p>
    <w:p w14:paraId="242B2553" w14:textId="77777777" w:rsidR="00000000" w:rsidRDefault="00373EE0">
      <w:pPr>
        <w:pStyle w:val="a0"/>
        <w:rPr>
          <w:rFonts w:hint="cs"/>
          <w:rtl/>
        </w:rPr>
      </w:pPr>
    </w:p>
    <w:p w14:paraId="2643A843" w14:textId="77777777" w:rsidR="00000000" w:rsidRDefault="00373EE0">
      <w:pPr>
        <w:pStyle w:val="af0"/>
        <w:rPr>
          <w:rtl/>
        </w:rPr>
      </w:pPr>
      <w:r>
        <w:rPr>
          <w:rFonts w:hint="eastAsia"/>
          <w:rtl/>
        </w:rPr>
        <w:t>טלב</w:t>
      </w:r>
      <w:r>
        <w:rPr>
          <w:rtl/>
        </w:rPr>
        <w:t xml:space="preserve"> אלסאנע (רע"ם):</w:t>
      </w:r>
    </w:p>
    <w:p w14:paraId="0C9AD448" w14:textId="77777777" w:rsidR="00000000" w:rsidRDefault="00373EE0">
      <w:pPr>
        <w:pStyle w:val="a0"/>
        <w:rPr>
          <w:rFonts w:hint="cs"/>
          <w:rtl/>
        </w:rPr>
      </w:pPr>
    </w:p>
    <w:p w14:paraId="2ACE7BA4" w14:textId="77777777" w:rsidR="00000000" w:rsidRDefault="00373EE0">
      <w:pPr>
        <w:pStyle w:val="a0"/>
        <w:rPr>
          <w:rFonts w:hint="cs"/>
          <w:rtl/>
        </w:rPr>
      </w:pPr>
      <w:r>
        <w:rPr>
          <w:rFonts w:hint="cs"/>
          <w:rtl/>
        </w:rPr>
        <w:t xml:space="preserve">אני יוצא. </w:t>
      </w:r>
    </w:p>
    <w:p w14:paraId="4E69FFDE" w14:textId="77777777" w:rsidR="00000000" w:rsidRDefault="00373EE0">
      <w:pPr>
        <w:pStyle w:val="a0"/>
        <w:rPr>
          <w:rFonts w:hint="cs"/>
          <w:rtl/>
        </w:rPr>
      </w:pPr>
    </w:p>
    <w:p w14:paraId="5389D7D1" w14:textId="77777777" w:rsidR="00000000" w:rsidRDefault="00373EE0">
      <w:pPr>
        <w:pStyle w:val="af1"/>
        <w:rPr>
          <w:rtl/>
        </w:rPr>
      </w:pPr>
      <w:r>
        <w:rPr>
          <w:rFonts w:hint="eastAsia"/>
          <w:rtl/>
        </w:rPr>
        <w:t>היו</w:t>
      </w:r>
      <w:r>
        <w:rPr>
          <w:rtl/>
        </w:rPr>
        <w:t>”</w:t>
      </w:r>
      <w:r>
        <w:rPr>
          <w:rFonts w:hint="eastAsia"/>
          <w:rtl/>
        </w:rPr>
        <w:t>ר ראובן</w:t>
      </w:r>
      <w:r>
        <w:rPr>
          <w:rFonts w:hint="cs"/>
          <w:rtl/>
        </w:rPr>
        <w:t xml:space="preserve"> ריבלין</w:t>
      </w:r>
      <w:r>
        <w:rPr>
          <w:rtl/>
        </w:rPr>
        <w:t>:</w:t>
      </w:r>
    </w:p>
    <w:p w14:paraId="6A29438A" w14:textId="77777777" w:rsidR="00000000" w:rsidRDefault="00373EE0">
      <w:pPr>
        <w:pStyle w:val="a0"/>
        <w:rPr>
          <w:rFonts w:hint="cs"/>
          <w:rtl/>
        </w:rPr>
      </w:pPr>
    </w:p>
    <w:p w14:paraId="4C110470" w14:textId="77777777" w:rsidR="00000000" w:rsidRDefault="00373EE0">
      <w:pPr>
        <w:pStyle w:val="a0"/>
        <w:rPr>
          <w:rFonts w:hint="cs"/>
          <w:rtl/>
        </w:rPr>
      </w:pPr>
      <w:r>
        <w:rPr>
          <w:rFonts w:hint="cs"/>
          <w:rtl/>
        </w:rPr>
        <w:t>בסדר, תצא.</w:t>
      </w:r>
    </w:p>
    <w:p w14:paraId="43E40777" w14:textId="77777777" w:rsidR="00000000" w:rsidRDefault="00373EE0">
      <w:pPr>
        <w:pStyle w:val="a0"/>
        <w:rPr>
          <w:rFonts w:hint="cs"/>
          <w:rtl/>
        </w:rPr>
      </w:pPr>
    </w:p>
    <w:p w14:paraId="1DFF44B6" w14:textId="77777777" w:rsidR="00000000" w:rsidRDefault="00373EE0">
      <w:pPr>
        <w:pStyle w:val="af0"/>
        <w:rPr>
          <w:rtl/>
        </w:rPr>
      </w:pPr>
      <w:r>
        <w:rPr>
          <w:rFonts w:hint="eastAsia"/>
          <w:rtl/>
        </w:rPr>
        <w:t>טלב</w:t>
      </w:r>
      <w:r>
        <w:rPr>
          <w:rtl/>
        </w:rPr>
        <w:t xml:space="preserve"> אלסאנע (רע"ם):</w:t>
      </w:r>
    </w:p>
    <w:p w14:paraId="64FBC3D8" w14:textId="77777777" w:rsidR="00000000" w:rsidRDefault="00373EE0">
      <w:pPr>
        <w:pStyle w:val="a0"/>
        <w:rPr>
          <w:rFonts w:hint="cs"/>
          <w:rtl/>
        </w:rPr>
      </w:pPr>
    </w:p>
    <w:p w14:paraId="29952B7C" w14:textId="77777777" w:rsidR="00000000" w:rsidRDefault="00373EE0">
      <w:pPr>
        <w:pStyle w:val="a0"/>
        <w:rPr>
          <w:rFonts w:hint="cs"/>
          <w:rtl/>
        </w:rPr>
      </w:pPr>
      <w:r>
        <w:rPr>
          <w:rFonts w:hint="cs"/>
          <w:rtl/>
        </w:rPr>
        <w:t xml:space="preserve">חבל שלא קראת את דוח ועדת-אור. </w:t>
      </w:r>
    </w:p>
    <w:p w14:paraId="5AB1EABE" w14:textId="77777777" w:rsidR="00000000" w:rsidRDefault="00373EE0">
      <w:pPr>
        <w:pStyle w:val="a0"/>
        <w:rPr>
          <w:rFonts w:hint="cs"/>
          <w:rtl/>
        </w:rPr>
      </w:pPr>
    </w:p>
    <w:p w14:paraId="76876BCA" w14:textId="77777777" w:rsidR="00000000" w:rsidRDefault="00373EE0">
      <w:pPr>
        <w:pStyle w:val="af1"/>
        <w:rPr>
          <w:rtl/>
        </w:rPr>
      </w:pPr>
      <w:r>
        <w:rPr>
          <w:rFonts w:hint="eastAsia"/>
          <w:rtl/>
        </w:rPr>
        <w:t>היו</w:t>
      </w:r>
      <w:r>
        <w:rPr>
          <w:rtl/>
        </w:rPr>
        <w:t>”</w:t>
      </w:r>
      <w:r>
        <w:rPr>
          <w:rFonts w:hint="eastAsia"/>
          <w:rtl/>
        </w:rPr>
        <w:t>ר ראובן</w:t>
      </w:r>
      <w:r>
        <w:rPr>
          <w:rFonts w:hint="cs"/>
          <w:rtl/>
        </w:rPr>
        <w:t xml:space="preserve"> ריבלין</w:t>
      </w:r>
      <w:r>
        <w:rPr>
          <w:rtl/>
        </w:rPr>
        <w:t>:</w:t>
      </w:r>
    </w:p>
    <w:p w14:paraId="443F0C62" w14:textId="77777777" w:rsidR="00000000" w:rsidRDefault="00373EE0">
      <w:pPr>
        <w:pStyle w:val="a0"/>
        <w:rPr>
          <w:rFonts w:hint="cs"/>
          <w:rtl/>
        </w:rPr>
      </w:pPr>
    </w:p>
    <w:p w14:paraId="41CAE9F0" w14:textId="77777777" w:rsidR="00000000" w:rsidRDefault="00373EE0">
      <w:pPr>
        <w:pStyle w:val="a0"/>
        <w:rPr>
          <w:rFonts w:hint="cs"/>
          <w:rtl/>
        </w:rPr>
      </w:pPr>
      <w:r>
        <w:rPr>
          <w:rFonts w:hint="cs"/>
          <w:rtl/>
        </w:rPr>
        <w:t>חבר הכנסת טלב אלסאנע, אדוני לא מבין מה אמרתי לו?</w:t>
      </w:r>
    </w:p>
    <w:p w14:paraId="207D69F7" w14:textId="77777777" w:rsidR="00000000" w:rsidRDefault="00373EE0">
      <w:pPr>
        <w:pStyle w:val="a0"/>
        <w:jc w:val="center"/>
        <w:rPr>
          <w:rFonts w:hint="cs"/>
          <w:rtl/>
        </w:rPr>
      </w:pPr>
    </w:p>
    <w:p w14:paraId="0656F10A" w14:textId="77777777" w:rsidR="00000000" w:rsidRDefault="00373EE0">
      <w:pPr>
        <w:pStyle w:val="a0"/>
        <w:jc w:val="center"/>
        <w:rPr>
          <w:rFonts w:hint="cs"/>
          <w:rtl/>
        </w:rPr>
      </w:pPr>
      <w:r>
        <w:rPr>
          <w:rFonts w:hint="cs"/>
          <w:rtl/>
        </w:rPr>
        <w:t>(חבר הכנסת טלב אלסאנע יוצא מאולם המליאה.)</w:t>
      </w:r>
    </w:p>
    <w:p w14:paraId="5069CAF9" w14:textId="77777777" w:rsidR="00000000" w:rsidRDefault="00373EE0">
      <w:pPr>
        <w:pStyle w:val="a0"/>
        <w:rPr>
          <w:rFonts w:hint="cs"/>
          <w:rtl/>
        </w:rPr>
      </w:pPr>
    </w:p>
    <w:p w14:paraId="059C9118" w14:textId="77777777" w:rsidR="00000000" w:rsidRDefault="00373EE0">
      <w:pPr>
        <w:pStyle w:val="af0"/>
        <w:rPr>
          <w:rtl/>
        </w:rPr>
      </w:pPr>
      <w:r>
        <w:rPr>
          <w:rFonts w:hint="eastAsia"/>
          <w:rtl/>
        </w:rPr>
        <w:t>רוחמה</w:t>
      </w:r>
      <w:r>
        <w:rPr>
          <w:rtl/>
        </w:rPr>
        <w:t xml:space="preserve"> אברהם (הליכוד):</w:t>
      </w:r>
    </w:p>
    <w:p w14:paraId="62770901" w14:textId="77777777" w:rsidR="00000000" w:rsidRDefault="00373EE0">
      <w:pPr>
        <w:pStyle w:val="a0"/>
        <w:rPr>
          <w:rFonts w:hint="cs"/>
          <w:rtl/>
        </w:rPr>
      </w:pPr>
    </w:p>
    <w:p w14:paraId="0BA1498D" w14:textId="77777777" w:rsidR="00000000" w:rsidRDefault="00373EE0">
      <w:pPr>
        <w:pStyle w:val="a0"/>
        <w:rPr>
          <w:rFonts w:hint="cs"/>
          <w:rtl/>
        </w:rPr>
      </w:pPr>
      <w:r>
        <w:rPr>
          <w:rFonts w:hint="cs"/>
          <w:rtl/>
        </w:rPr>
        <w:t xml:space="preserve">- - - </w:t>
      </w:r>
    </w:p>
    <w:p w14:paraId="458F6610" w14:textId="77777777" w:rsidR="00000000" w:rsidRDefault="00373EE0">
      <w:pPr>
        <w:pStyle w:val="a0"/>
        <w:rPr>
          <w:rFonts w:hint="cs"/>
          <w:rtl/>
        </w:rPr>
      </w:pPr>
    </w:p>
    <w:p w14:paraId="294B445D" w14:textId="77777777" w:rsidR="00000000" w:rsidRDefault="00373EE0">
      <w:pPr>
        <w:pStyle w:val="-"/>
        <w:rPr>
          <w:rtl/>
        </w:rPr>
      </w:pPr>
      <w:bookmarkStart w:id="127" w:name="FS000001064T01_03_2004_18_02_57C"/>
      <w:bookmarkEnd w:id="127"/>
      <w:r>
        <w:rPr>
          <w:rtl/>
        </w:rPr>
        <w:t>שר ה</w:t>
      </w:r>
      <w:r>
        <w:rPr>
          <w:rFonts w:hint="cs"/>
          <w:rtl/>
        </w:rPr>
        <w:t>תעשייה, המסחר והתעסוקה</w:t>
      </w:r>
      <w:r>
        <w:rPr>
          <w:rtl/>
        </w:rPr>
        <w:t xml:space="preserve"> אהוד אולמרט:</w:t>
      </w:r>
    </w:p>
    <w:p w14:paraId="478A6160" w14:textId="77777777" w:rsidR="00000000" w:rsidRDefault="00373EE0">
      <w:pPr>
        <w:pStyle w:val="a0"/>
        <w:rPr>
          <w:rFonts w:hint="cs"/>
          <w:rtl/>
        </w:rPr>
      </w:pPr>
    </w:p>
    <w:p w14:paraId="22C6858E" w14:textId="77777777" w:rsidR="00000000" w:rsidRDefault="00373EE0">
      <w:pPr>
        <w:pStyle w:val="a0"/>
        <w:rPr>
          <w:rFonts w:hint="cs"/>
          <w:rtl/>
        </w:rPr>
      </w:pPr>
      <w:r>
        <w:rPr>
          <w:rFonts w:hint="cs"/>
          <w:rtl/>
        </w:rPr>
        <w:t>יושבת כאן חבורה שלא נותנת לדבר, שמפריעה באופן שיטתי, כשאני בסך הכול מצטט את סדרת האירועים האין-סופית מבחינה משפטית, שקדמה לביצוע - - -</w:t>
      </w:r>
    </w:p>
    <w:p w14:paraId="34FE5EB8" w14:textId="77777777" w:rsidR="00000000" w:rsidRDefault="00373EE0">
      <w:pPr>
        <w:pStyle w:val="a0"/>
        <w:rPr>
          <w:rFonts w:hint="cs"/>
          <w:rtl/>
        </w:rPr>
      </w:pPr>
    </w:p>
    <w:p w14:paraId="1D849349" w14:textId="77777777" w:rsidR="00000000" w:rsidRDefault="00373EE0">
      <w:pPr>
        <w:pStyle w:val="af0"/>
        <w:rPr>
          <w:rtl/>
        </w:rPr>
      </w:pPr>
      <w:r>
        <w:rPr>
          <w:rFonts w:hint="eastAsia"/>
          <w:rtl/>
        </w:rPr>
        <w:t>עסאם</w:t>
      </w:r>
      <w:r>
        <w:rPr>
          <w:rtl/>
        </w:rPr>
        <w:t xml:space="preserve"> מח'ול (חד"ש-תע"ל):</w:t>
      </w:r>
    </w:p>
    <w:p w14:paraId="02131437" w14:textId="77777777" w:rsidR="00000000" w:rsidRDefault="00373EE0">
      <w:pPr>
        <w:pStyle w:val="a0"/>
        <w:rPr>
          <w:rFonts w:hint="cs"/>
          <w:rtl/>
        </w:rPr>
      </w:pPr>
    </w:p>
    <w:p w14:paraId="30FB3A67" w14:textId="77777777" w:rsidR="00000000" w:rsidRDefault="00373EE0">
      <w:pPr>
        <w:pStyle w:val="a0"/>
        <w:rPr>
          <w:rFonts w:hint="cs"/>
          <w:rtl/>
        </w:rPr>
      </w:pPr>
      <w:r>
        <w:rPr>
          <w:rFonts w:hint="cs"/>
          <w:rtl/>
        </w:rPr>
        <w:t>- - -</w:t>
      </w:r>
    </w:p>
    <w:p w14:paraId="30FC52A5" w14:textId="77777777" w:rsidR="00000000" w:rsidRDefault="00373EE0">
      <w:pPr>
        <w:pStyle w:val="a0"/>
        <w:rPr>
          <w:rFonts w:hint="cs"/>
          <w:rtl/>
        </w:rPr>
      </w:pPr>
    </w:p>
    <w:p w14:paraId="5AFB4A86" w14:textId="77777777" w:rsidR="00000000" w:rsidRDefault="00373EE0">
      <w:pPr>
        <w:pStyle w:val="af1"/>
        <w:rPr>
          <w:rtl/>
        </w:rPr>
      </w:pPr>
      <w:r>
        <w:rPr>
          <w:rFonts w:hint="eastAsia"/>
          <w:rtl/>
        </w:rPr>
        <w:t>היו</w:t>
      </w:r>
      <w:r>
        <w:rPr>
          <w:rtl/>
        </w:rPr>
        <w:t>”</w:t>
      </w:r>
      <w:r>
        <w:rPr>
          <w:rFonts w:hint="eastAsia"/>
          <w:rtl/>
        </w:rPr>
        <w:t>ר ראובן</w:t>
      </w:r>
      <w:r>
        <w:rPr>
          <w:rFonts w:hint="cs"/>
          <w:rtl/>
        </w:rPr>
        <w:t xml:space="preserve"> ריבל</w:t>
      </w:r>
      <w:r>
        <w:rPr>
          <w:rFonts w:hint="cs"/>
          <w:rtl/>
        </w:rPr>
        <w:t>ין</w:t>
      </w:r>
      <w:r>
        <w:rPr>
          <w:rtl/>
        </w:rPr>
        <w:t>:</w:t>
      </w:r>
    </w:p>
    <w:p w14:paraId="7566D490" w14:textId="77777777" w:rsidR="00000000" w:rsidRDefault="00373EE0">
      <w:pPr>
        <w:pStyle w:val="a0"/>
        <w:rPr>
          <w:rFonts w:hint="cs"/>
          <w:rtl/>
        </w:rPr>
      </w:pPr>
    </w:p>
    <w:p w14:paraId="04F58902" w14:textId="77777777" w:rsidR="00000000" w:rsidRDefault="00373EE0">
      <w:pPr>
        <w:pStyle w:val="a0"/>
        <w:rPr>
          <w:rFonts w:hint="cs"/>
          <w:rtl/>
        </w:rPr>
      </w:pPr>
      <w:r>
        <w:rPr>
          <w:rFonts w:hint="cs"/>
          <w:rtl/>
        </w:rPr>
        <w:t>חבר הכנסת מח'ול, פעם אחרונה שאדוני מפריע, אחרת אתה תצא החוצה.</w:t>
      </w:r>
    </w:p>
    <w:p w14:paraId="5A95CC65" w14:textId="77777777" w:rsidR="00000000" w:rsidRDefault="00373EE0">
      <w:pPr>
        <w:pStyle w:val="af0"/>
        <w:rPr>
          <w:rtl/>
        </w:rPr>
      </w:pPr>
    </w:p>
    <w:p w14:paraId="3FCF2126" w14:textId="77777777" w:rsidR="00000000" w:rsidRDefault="00373EE0">
      <w:pPr>
        <w:pStyle w:val="af0"/>
        <w:rPr>
          <w:rtl/>
        </w:rPr>
      </w:pPr>
      <w:r>
        <w:rPr>
          <w:rFonts w:hint="eastAsia"/>
          <w:rtl/>
        </w:rPr>
        <w:t>יעקב</w:t>
      </w:r>
      <w:r>
        <w:rPr>
          <w:rtl/>
        </w:rPr>
        <w:t xml:space="preserve"> אדרי (הליכוד):</w:t>
      </w:r>
    </w:p>
    <w:p w14:paraId="08377C36" w14:textId="77777777" w:rsidR="00000000" w:rsidRDefault="00373EE0">
      <w:pPr>
        <w:pStyle w:val="a0"/>
        <w:rPr>
          <w:rFonts w:hint="cs"/>
          <w:rtl/>
        </w:rPr>
      </w:pPr>
    </w:p>
    <w:p w14:paraId="53A4C915" w14:textId="77777777" w:rsidR="00000000" w:rsidRDefault="00373EE0">
      <w:pPr>
        <w:pStyle w:val="a0"/>
        <w:rPr>
          <w:rFonts w:hint="cs"/>
          <w:rtl/>
        </w:rPr>
      </w:pPr>
      <w:r>
        <w:rPr>
          <w:rFonts w:hint="cs"/>
          <w:rtl/>
        </w:rPr>
        <w:t>הם לא נותנים לדבר.</w:t>
      </w:r>
    </w:p>
    <w:p w14:paraId="73C2FD92" w14:textId="77777777" w:rsidR="00000000" w:rsidRDefault="00373EE0">
      <w:pPr>
        <w:pStyle w:val="a0"/>
        <w:rPr>
          <w:rFonts w:hint="cs"/>
          <w:rtl/>
        </w:rPr>
      </w:pPr>
    </w:p>
    <w:p w14:paraId="1A86CD2B" w14:textId="77777777" w:rsidR="00000000" w:rsidRDefault="00373EE0">
      <w:pPr>
        <w:pStyle w:val="-"/>
        <w:rPr>
          <w:rtl/>
        </w:rPr>
      </w:pPr>
      <w:bookmarkStart w:id="128" w:name="FS000001064T01_03_2004_18_04_18C"/>
      <w:bookmarkEnd w:id="128"/>
      <w:r>
        <w:rPr>
          <w:rtl/>
        </w:rPr>
        <w:t>שר ה</w:t>
      </w:r>
      <w:r>
        <w:rPr>
          <w:rFonts w:hint="cs"/>
          <w:rtl/>
        </w:rPr>
        <w:t>תעשייה, המסחר והתעסוקה</w:t>
      </w:r>
      <w:r>
        <w:rPr>
          <w:rtl/>
        </w:rPr>
        <w:t xml:space="preserve"> אהוד אולמרט:</w:t>
      </w:r>
    </w:p>
    <w:p w14:paraId="4079994D" w14:textId="77777777" w:rsidR="00000000" w:rsidRDefault="00373EE0">
      <w:pPr>
        <w:pStyle w:val="a0"/>
        <w:rPr>
          <w:rFonts w:hint="cs"/>
          <w:rtl/>
        </w:rPr>
      </w:pPr>
    </w:p>
    <w:p w14:paraId="13FAFF09" w14:textId="77777777" w:rsidR="00000000" w:rsidRDefault="00373EE0">
      <w:pPr>
        <w:pStyle w:val="a0"/>
        <w:rPr>
          <w:rFonts w:hint="cs"/>
          <w:rtl/>
        </w:rPr>
      </w:pPr>
      <w:r>
        <w:rPr>
          <w:rFonts w:hint="cs"/>
          <w:rtl/>
        </w:rPr>
        <w:t>הם מפריעים, ואני מתבקש לדבר לעניין. באמת.</w:t>
      </w:r>
    </w:p>
    <w:p w14:paraId="1F16AA81" w14:textId="77777777" w:rsidR="00000000" w:rsidRDefault="00373EE0">
      <w:pPr>
        <w:pStyle w:val="a0"/>
        <w:rPr>
          <w:rFonts w:hint="cs"/>
          <w:rtl/>
        </w:rPr>
      </w:pPr>
    </w:p>
    <w:p w14:paraId="4397CD1D" w14:textId="77777777" w:rsidR="00000000" w:rsidRDefault="00373EE0">
      <w:pPr>
        <w:pStyle w:val="af0"/>
        <w:rPr>
          <w:rtl/>
        </w:rPr>
      </w:pPr>
      <w:r>
        <w:rPr>
          <w:rFonts w:hint="eastAsia"/>
          <w:rtl/>
        </w:rPr>
        <w:t>עבד</w:t>
      </w:r>
      <w:r>
        <w:rPr>
          <w:rtl/>
        </w:rPr>
        <w:t>-אלמאלכ דהאמשה (רע"ם):</w:t>
      </w:r>
    </w:p>
    <w:p w14:paraId="31A4987E" w14:textId="77777777" w:rsidR="00000000" w:rsidRDefault="00373EE0">
      <w:pPr>
        <w:pStyle w:val="a0"/>
        <w:rPr>
          <w:rFonts w:hint="cs"/>
          <w:rtl/>
        </w:rPr>
      </w:pPr>
    </w:p>
    <w:p w14:paraId="127AF424" w14:textId="77777777" w:rsidR="00000000" w:rsidRDefault="00373EE0">
      <w:pPr>
        <w:pStyle w:val="a0"/>
        <w:rPr>
          <w:rFonts w:hint="cs"/>
          <w:rtl/>
        </w:rPr>
      </w:pPr>
      <w:r>
        <w:rPr>
          <w:rFonts w:hint="cs"/>
          <w:rtl/>
        </w:rPr>
        <w:t>באמת לעניין.</w:t>
      </w:r>
    </w:p>
    <w:p w14:paraId="11F4BECE" w14:textId="77777777" w:rsidR="00000000" w:rsidRDefault="00373EE0">
      <w:pPr>
        <w:pStyle w:val="a0"/>
        <w:rPr>
          <w:rFonts w:hint="cs"/>
          <w:rtl/>
        </w:rPr>
      </w:pPr>
    </w:p>
    <w:p w14:paraId="7548A160" w14:textId="77777777" w:rsidR="00000000" w:rsidRDefault="00373EE0">
      <w:pPr>
        <w:pStyle w:val="-"/>
        <w:rPr>
          <w:rtl/>
        </w:rPr>
      </w:pPr>
      <w:bookmarkStart w:id="129" w:name="FS000001064T01_03_2004_18_04_35C"/>
      <w:bookmarkEnd w:id="129"/>
      <w:r>
        <w:rPr>
          <w:rtl/>
        </w:rPr>
        <w:t>שר ה</w:t>
      </w:r>
      <w:r>
        <w:rPr>
          <w:rFonts w:hint="cs"/>
          <w:rtl/>
        </w:rPr>
        <w:t>תעשייה, המסחר והתע</w:t>
      </w:r>
      <w:r>
        <w:rPr>
          <w:rFonts w:hint="cs"/>
          <w:rtl/>
        </w:rPr>
        <w:t>סוקה</w:t>
      </w:r>
      <w:r>
        <w:rPr>
          <w:rtl/>
        </w:rPr>
        <w:t xml:space="preserve"> אהוד אולמרט:</w:t>
      </w:r>
    </w:p>
    <w:p w14:paraId="7E63D715" w14:textId="77777777" w:rsidR="00000000" w:rsidRDefault="00373EE0">
      <w:pPr>
        <w:pStyle w:val="a0"/>
        <w:rPr>
          <w:rFonts w:hint="cs"/>
          <w:rtl/>
        </w:rPr>
      </w:pPr>
    </w:p>
    <w:p w14:paraId="573F4088" w14:textId="77777777" w:rsidR="00000000" w:rsidRDefault="00373EE0">
      <w:pPr>
        <w:pStyle w:val="a0"/>
        <w:rPr>
          <w:rFonts w:hint="cs"/>
          <w:rtl/>
        </w:rPr>
      </w:pPr>
      <w:r>
        <w:rPr>
          <w:rFonts w:hint="cs"/>
          <w:rtl/>
        </w:rPr>
        <w:t xml:space="preserve">ובכן, לאחר החלטת בית-המשפט העליון, בעקבות הפיכתו של פסק-הדין הקובע שאין למשפחת תיתי אף לא גרם אחד של בעלות על הקרקע, הם המשיכו לבנות על הקרקע. כתוצאה מכך הוגשו צווי הפסקה שיפוטיים וצווים מינהליים נגד משפחת תיתי בסדרה של הליכים משפטיים </w:t>
      </w:r>
      <w:r>
        <w:rPr>
          <w:rtl/>
        </w:rPr>
        <w:t>–</w:t>
      </w:r>
      <w:r>
        <w:rPr>
          <w:rFonts w:hint="cs"/>
          <w:rtl/>
        </w:rPr>
        <w:t xml:space="preserve"> </w:t>
      </w:r>
      <w:r>
        <w:rPr>
          <w:rFonts w:hint="cs"/>
          <w:rtl/>
        </w:rPr>
        <w:t xml:space="preserve">3697/02, 3699/02, 3696/02, והגישו עוד פעם תביעה ביום 13 ביוני 2002 בתיק אזרחי 3445 בבית-משפט השלום בקריות נגד 21 נתבעים נוספים מבני המשפחה המהוללת תיתי. </w:t>
      </w:r>
    </w:p>
    <w:p w14:paraId="309B7DA5" w14:textId="77777777" w:rsidR="00000000" w:rsidRDefault="00373EE0">
      <w:pPr>
        <w:pStyle w:val="a0"/>
        <w:rPr>
          <w:rFonts w:hint="cs"/>
          <w:rtl/>
        </w:rPr>
      </w:pPr>
    </w:p>
    <w:p w14:paraId="582FED6B" w14:textId="77777777" w:rsidR="00000000" w:rsidRDefault="00373EE0">
      <w:pPr>
        <w:pStyle w:val="a0"/>
        <w:rPr>
          <w:rFonts w:hint="cs"/>
          <w:rtl/>
        </w:rPr>
      </w:pPr>
      <w:r>
        <w:rPr>
          <w:rFonts w:hint="cs"/>
          <w:rtl/>
        </w:rPr>
        <w:t xml:space="preserve">באותו יום הוגשה בקשה לפי פקודת ביזיון בית-המשפט נגד אחד מבני המשפחה </w:t>
      </w:r>
      <w:r>
        <w:rPr>
          <w:rtl/>
        </w:rPr>
        <w:t>–</w:t>
      </w:r>
      <w:r>
        <w:rPr>
          <w:rFonts w:hint="cs"/>
          <w:rtl/>
        </w:rPr>
        <w:t xml:space="preserve"> יוסף ג'מאל שובאש-תיתי </w:t>
      </w:r>
      <w:r>
        <w:rPr>
          <w:rtl/>
        </w:rPr>
        <w:t>–</w:t>
      </w:r>
      <w:r>
        <w:rPr>
          <w:rFonts w:hint="cs"/>
          <w:rtl/>
        </w:rPr>
        <w:t xml:space="preserve"> זה שאכל</w:t>
      </w:r>
      <w:r>
        <w:rPr>
          <w:rFonts w:hint="cs"/>
          <w:rtl/>
        </w:rPr>
        <w:t>ס בית בלתי חוקי על הקרקע שאיננה שלו, שאותה הוא ניסה לשדוד. בסופו של דבר, למזלנו הטוב, הבתים נהרסו. לכן, השוד הופסק.</w:t>
      </w:r>
    </w:p>
    <w:p w14:paraId="41B410D7" w14:textId="77777777" w:rsidR="00000000" w:rsidRDefault="00373EE0">
      <w:pPr>
        <w:pStyle w:val="a0"/>
        <w:rPr>
          <w:rFonts w:hint="cs"/>
          <w:rtl/>
        </w:rPr>
      </w:pPr>
    </w:p>
    <w:p w14:paraId="33F6E252" w14:textId="77777777" w:rsidR="00000000" w:rsidRDefault="00373EE0">
      <w:pPr>
        <w:pStyle w:val="af0"/>
        <w:rPr>
          <w:rtl/>
        </w:rPr>
      </w:pPr>
      <w:r>
        <w:rPr>
          <w:rFonts w:hint="eastAsia"/>
          <w:rtl/>
        </w:rPr>
        <w:t>עבד</w:t>
      </w:r>
      <w:r>
        <w:rPr>
          <w:rtl/>
        </w:rPr>
        <w:t>-אלמאלכ דהאמשה (רע"ם):</w:t>
      </w:r>
    </w:p>
    <w:p w14:paraId="215531F1" w14:textId="77777777" w:rsidR="00000000" w:rsidRDefault="00373EE0">
      <w:pPr>
        <w:pStyle w:val="a0"/>
        <w:rPr>
          <w:rFonts w:hint="cs"/>
          <w:rtl/>
        </w:rPr>
      </w:pPr>
    </w:p>
    <w:p w14:paraId="5C69AF55" w14:textId="77777777" w:rsidR="00000000" w:rsidRDefault="00373EE0">
      <w:pPr>
        <w:pStyle w:val="a0"/>
        <w:rPr>
          <w:rFonts w:hint="cs"/>
          <w:rtl/>
        </w:rPr>
      </w:pPr>
      <w:r>
        <w:rPr>
          <w:rFonts w:hint="cs"/>
          <w:rtl/>
        </w:rPr>
        <w:t>הוא מדבר על שוד.</w:t>
      </w:r>
    </w:p>
    <w:p w14:paraId="5D784657" w14:textId="77777777" w:rsidR="00000000" w:rsidRDefault="00373EE0">
      <w:pPr>
        <w:pStyle w:val="a0"/>
        <w:rPr>
          <w:rFonts w:hint="cs"/>
          <w:rtl/>
        </w:rPr>
      </w:pPr>
    </w:p>
    <w:p w14:paraId="6A2F581C" w14:textId="77777777" w:rsidR="00000000" w:rsidRDefault="00373EE0">
      <w:pPr>
        <w:pStyle w:val="af1"/>
        <w:rPr>
          <w:rtl/>
        </w:rPr>
      </w:pPr>
      <w:r>
        <w:rPr>
          <w:rFonts w:hint="eastAsia"/>
          <w:rtl/>
        </w:rPr>
        <w:t>היו</w:t>
      </w:r>
      <w:r>
        <w:rPr>
          <w:rtl/>
        </w:rPr>
        <w:t>”</w:t>
      </w:r>
      <w:r>
        <w:rPr>
          <w:rFonts w:hint="eastAsia"/>
          <w:rtl/>
        </w:rPr>
        <w:t>ר ראובן</w:t>
      </w:r>
      <w:r>
        <w:rPr>
          <w:rFonts w:hint="cs"/>
          <w:rtl/>
        </w:rPr>
        <w:t xml:space="preserve"> ריבלין</w:t>
      </w:r>
      <w:r>
        <w:rPr>
          <w:rtl/>
        </w:rPr>
        <w:t>:</w:t>
      </w:r>
    </w:p>
    <w:p w14:paraId="35542894" w14:textId="77777777" w:rsidR="00000000" w:rsidRDefault="00373EE0">
      <w:pPr>
        <w:pStyle w:val="a0"/>
        <w:rPr>
          <w:rFonts w:hint="cs"/>
          <w:rtl/>
        </w:rPr>
      </w:pPr>
    </w:p>
    <w:p w14:paraId="78A579A6" w14:textId="77777777" w:rsidR="00000000" w:rsidRDefault="00373EE0">
      <w:pPr>
        <w:pStyle w:val="a0"/>
        <w:rPr>
          <w:rFonts w:hint="cs"/>
          <w:rtl/>
        </w:rPr>
      </w:pPr>
      <w:r>
        <w:rPr>
          <w:rFonts w:hint="cs"/>
          <w:rtl/>
        </w:rPr>
        <w:t xml:space="preserve">חבר הכנסת דהאמשה, אני לא יכול להשאיר את סיעתך בלי נציג. </w:t>
      </w:r>
    </w:p>
    <w:p w14:paraId="7F38C4DF" w14:textId="77777777" w:rsidR="00000000" w:rsidRDefault="00373EE0">
      <w:pPr>
        <w:pStyle w:val="a0"/>
        <w:rPr>
          <w:rFonts w:hint="cs"/>
          <w:rtl/>
        </w:rPr>
      </w:pPr>
    </w:p>
    <w:p w14:paraId="3FE58AAF" w14:textId="77777777" w:rsidR="00000000" w:rsidRDefault="00373EE0">
      <w:pPr>
        <w:pStyle w:val="-"/>
        <w:rPr>
          <w:rtl/>
        </w:rPr>
      </w:pPr>
      <w:bookmarkStart w:id="130" w:name="FS000001064T01_03_2004_18_09_15C"/>
      <w:bookmarkEnd w:id="130"/>
      <w:r>
        <w:rPr>
          <w:rtl/>
        </w:rPr>
        <w:t>שר ה</w:t>
      </w:r>
      <w:r>
        <w:rPr>
          <w:rFonts w:hint="cs"/>
          <w:rtl/>
        </w:rPr>
        <w:t>תעשייה, המס</w:t>
      </w:r>
      <w:r>
        <w:rPr>
          <w:rFonts w:hint="cs"/>
          <w:rtl/>
        </w:rPr>
        <w:t>חר והתעסוקה</w:t>
      </w:r>
      <w:r>
        <w:rPr>
          <w:rtl/>
        </w:rPr>
        <w:t xml:space="preserve"> אהוד אולמרט:</w:t>
      </w:r>
    </w:p>
    <w:p w14:paraId="64063629" w14:textId="77777777" w:rsidR="00000000" w:rsidRDefault="00373EE0">
      <w:pPr>
        <w:pStyle w:val="a0"/>
        <w:rPr>
          <w:rFonts w:hint="cs"/>
          <w:rtl/>
        </w:rPr>
      </w:pPr>
    </w:p>
    <w:p w14:paraId="5D58B3E3" w14:textId="77777777" w:rsidR="00000000" w:rsidRDefault="00373EE0">
      <w:pPr>
        <w:pStyle w:val="a0"/>
        <w:rPr>
          <w:rFonts w:hint="cs"/>
          <w:rtl/>
        </w:rPr>
      </w:pPr>
      <w:r>
        <w:rPr>
          <w:rFonts w:hint="cs"/>
          <w:rtl/>
        </w:rPr>
        <w:t>הוגשה בקשה נוספת לצו מניעה, הוצא צו מניעה ואוחדו כל התיקים. יש כאן אין-ספור הליכים נוספים.</w:t>
      </w:r>
    </w:p>
    <w:p w14:paraId="2EF9E202" w14:textId="77777777" w:rsidR="00000000" w:rsidRDefault="00373EE0">
      <w:pPr>
        <w:pStyle w:val="af0"/>
        <w:rPr>
          <w:rtl/>
        </w:rPr>
      </w:pPr>
    </w:p>
    <w:p w14:paraId="436038B3" w14:textId="77777777" w:rsidR="00000000" w:rsidRDefault="00373EE0">
      <w:pPr>
        <w:pStyle w:val="af0"/>
        <w:rPr>
          <w:rtl/>
        </w:rPr>
      </w:pPr>
      <w:r>
        <w:rPr>
          <w:rFonts w:hint="eastAsia"/>
          <w:rtl/>
        </w:rPr>
        <w:t>רוחמה</w:t>
      </w:r>
      <w:r>
        <w:rPr>
          <w:rtl/>
        </w:rPr>
        <w:t xml:space="preserve"> אברהם (הליכוד):</w:t>
      </w:r>
    </w:p>
    <w:p w14:paraId="5D6BF9ED" w14:textId="77777777" w:rsidR="00000000" w:rsidRDefault="00373EE0">
      <w:pPr>
        <w:pStyle w:val="a0"/>
        <w:rPr>
          <w:rFonts w:hint="cs"/>
          <w:rtl/>
        </w:rPr>
      </w:pPr>
    </w:p>
    <w:p w14:paraId="125FDD34" w14:textId="77777777" w:rsidR="00000000" w:rsidRDefault="00373EE0">
      <w:pPr>
        <w:pStyle w:val="a0"/>
        <w:rPr>
          <w:rFonts w:hint="cs"/>
          <w:rtl/>
        </w:rPr>
      </w:pPr>
      <w:r>
        <w:rPr>
          <w:rFonts w:hint="cs"/>
          <w:rtl/>
        </w:rPr>
        <w:t>מה עוד צריך לעשות?</w:t>
      </w:r>
    </w:p>
    <w:p w14:paraId="02B5E125" w14:textId="77777777" w:rsidR="00000000" w:rsidRDefault="00373EE0">
      <w:pPr>
        <w:pStyle w:val="a0"/>
        <w:rPr>
          <w:rFonts w:hint="cs"/>
          <w:rtl/>
        </w:rPr>
      </w:pPr>
    </w:p>
    <w:p w14:paraId="168B0656" w14:textId="77777777" w:rsidR="00000000" w:rsidRDefault="00373EE0">
      <w:pPr>
        <w:pStyle w:val="-"/>
        <w:rPr>
          <w:rtl/>
        </w:rPr>
      </w:pPr>
      <w:bookmarkStart w:id="131" w:name="FS000001064T01_03_2004_18_09_55C"/>
      <w:bookmarkEnd w:id="131"/>
      <w:r>
        <w:rPr>
          <w:rtl/>
        </w:rPr>
        <w:t>שר ה</w:t>
      </w:r>
      <w:r>
        <w:rPr>
          <w:rFonts w:hint="cs"/>
          <w:rtl/>
        </w:rPr>
        <w:t>תעשייה, המסחר והתעסוקה</w:t>
      </w:r>
      <w:r>
        <w:rPr>
          <w:rtl/>
        </w:rPr>
        <w:t xml:space="preserve"> אהוד אולמרט:</w:t>
      </w:r>
    </w:p>
    <w:p w14:paraId="6E7EC611" w14:textId="77777777" w:rsidR="00000000" w:rsidRDefault="00373EE0">
      <w:pPr>
        <w:pStyle w:val="a0"/>
        <w:rPr>
          <w:rFonts w:hint="cs"/>
          <w:rtl/>
        </w:rPr>
      </w:pPr>
    </w:p>
    <w:p w14:paraId="10816D32" w14:textId="77777777" w:rsidR="00000000" w:rsidRDefault="00373EE0">
      <w:pPr>
        <w:pStyle w:val="a0"/>
        <w:rPr>
          <w:rFonts w:hint="cs"/>
          <w:rtl/>
        </w:rPr>
      </w:pPr>
      <w:r>
        <w:rPr>
          <w:rFonts w:hint="cs"/>
          <w:rtl/>
        </w:rPr>
        <w:t>אתה חושב לעצמך: כל מה שאירע בתיק הזה – היו עשרות הליכי</w:t>
      </w:r>
      <w:r>
        <w:rPr>
          <w:rFonts w:hint="cs"/>
          <w:rtl/>
        </w:rPr>
        <w:t>ם משפטיים בבתי-המשפט המקומיים ובבתי-המשפט המחוזיים. אדוני היושב-ראש, באף אחד מעשרות ההליכים המשפטיים האלה לא נתקבלה החלטה שמגבה את השודדים האלה. אף לא החלטה אחת - עשרות החלטות של בתי-משפט. מה זה כאן?</w:t>
      </w:r>
    </w:p>
    <w:p w14:paraId="5046C3BF" w14:textId="77777777" w:rsidR="00000000" w:rsidRDefault="00373EE0">
      <w:pPr>
        <w:pStyle w:val="a0"/>
        <w:rPr>
          <w:rFonts w:hint="cs"/>
          <w:rtl/>
        </w:rPr>
      </w:pPr>
    </w:p>
    <w:p w14:paraId="45D05326" w14:textId="77777777" w:rsidR="00000000" w:rsidRDefault="00373EE0">
      <w:pPr>
        <w:pStyle w:val="af0"/>
        <w:rPr>
          <w:rtl/>
        </w:rPr>
      </w:pPr>
      <w:r>
        <w:rPr>
          <w:rFonts w:hint="eastAsia"/>
          <w:rtl/>
        </w:rPr>
        <w:t>עסאם</w:t>
      </w:r>
      <w:r>
        <w:rPr>
          <w:rtl/>
        </w:rPr>
        <w:t xml:space="preserve"> מח'ול (חד"ש-תע"ל):</w:t>
      </w:r>
    </w:p>
    <w:p w14:paraId="6412ADB2" w14:textId="77777777" w:rsidR="00000000" w:rsidRDefault="00373EE0">
      <w:pPr>
        <w:pStyle w:val="a0"/>
        <w:rPr>
          <w:rFonts w:hint="cs"/>
          <w:rtl/>
        </w:rPr>
      </w:pPr>
    </w:p>
    <w:p w14:paraId="3B9E7E26" w14:textId="77777777" w:rsidR="00000000" w:rsidRDefault="00373EE0">
      <w:pPr>
        <w:pStyle w:val="a0"/>
        <w:rPr>
          <w:rFonts w:hint="cs"/>
          <w:rtl/>
        </w:rPr>
      </w:pPr>
      <w:r>
        <w:rPr>
          <w:rFonts w:hint="cs"/>
          <w:rtl/>
        </w:rPr>
        <w:t>- - -</w:t>
      </w:r>
    </w:p>
    <w:p w14:paraId="4A5A54A4" w14:textId="77777777" w:rsidR="00000000" w:rsidRDefault="00373EE0">
      <w:pPr>
        <w:pStyle w:val="a0"/>
        <w:rPr>
          <w:rFonts w:hint="cs"/>
          <w:rtl/>
        </w:rPr>
      </w:pPr>
    </w:p>
    <w:p w14:paraId="066DF372" w14:textId="77777777" w:rsidR="00000000" w:rsidRDefault="00373EE0">
      <w:pPr>
        <w:pStyle w:val="af1"/>
        <w:rPr>
          <w:rtl/>
        </w:rPr>
      </w:pPr>
      <w:r>
        <w:rPr>
          <w:rFonts w:hint="eastAsia"/>
          <w:rtl/>
        </w:rPr>
        <w:t>היו</w:t>
      </w:r>
      <w:r>
        <w:rPr>
          <w:rtl/>
        </w:rPr>
        <w:t>”</w:t>
      </w:r>
      <w:r>
        <w:rPr>
          <w:rFonts w:hint="eastAsia"/>
          <w:rtl/>
        </w:rPr>
        <w:t>ר ראובן</w:t>
      </w:r>
      <w:r>
        <w:rPr>
          <w:rFonts w:hint="cs"/>
          <w:rtl/>
        </w:rPr>
        <w:t xml:space="preserve"> ריבלין</w:t>
      </w:r>
      <w:r>
        <w:rPr>
          <w:rtl/>
        </w:rPr>
        <w:t>:</w:t>
      </w:r>
    </w:p>
    <w:p w14:paraId="4321040D" w14:textId="77777777" w:rsidR="00000000" w:rsidRDefault="00373EE0">
      <w:pPr>
        <w:pStyle w:val="a0"/>
        <w:rPr>
          <w:rFonts w:hint="cs"/>
          <w:rtl/>
        </w:rPr>
      </w:pPr>
    </w:p>
    <w:p w14:paraId="64A543EE" w14:textId="77777777" w:rsidR="00000000" w:rsidRDefault="00373EE0">
      <w:pPr>
        <w:pStyle w:val="a0"/>
        <w:rPr>
          <w:rFonts w:hint="cs"/>
          <w:rtl/>
        </w:rPr>
      </w:pPr>
      <w:r>
        <w:rPr>
          <w:rFonts w:hint="cs"/>
          <w:rtl/>
        </w:rPr>
        <w:t>חב</w:t>
      </w:r>
      <w:r>
        <w:rPr>
          <w:rFonts w:hint="cs"/>
          <w:rtl/>
        </w:rPr>
        <w:t>ר הכנסת מח'ול.</w:t>
      </w:r>
    </w:p>
    <w:p w14:paraId="332C002A" w14:textId="77777777" w:rsidR="00000000" w:rsidRDefault="00373EE0">
      <w:pPr>
        <w:pStyle w:val="a0"/>
        <w:rPr>
          <w:rFonts w:hint="cs"/>
          <w:rtl/>
        </w:rPr>
      </w:pPr>
    </w:p>
    <w:p w14:paraId="3A0F2B04" w14:textId="77777777" w:rsidR="00000000" w:rsidRDefault="00373EE0">
      <w:pPr>
        <w:pStyle w:val="af0"/>
        <w:rPr>
          <w:rtl/>
        </w:rPr>
      </w:pPr>
      <w:r>
        <w:rPr>
          <w:rFonts w:hint="eastAsia"/>
          <w:rtl/>
        </w:rPr>
        <w:t>מיכאל</w:t>
      </w:r>
      <w:r>
        <w:rPr>
          <w:rtl/>
        </w:rPr>
        <w:t xml:space="preserve"> רצון (הליכוד):</w:t>
      </w:r>
    </w:p>
    <w:p w14:paraId="72F21789" w14:textId="77777777" w:rsidR="00000000" w:rsidRDefault="00373EE0">
      <w:pPr>
        <w:pStyle w:val="a0"/>
        <w:rPr>
          <w:rFonts w:hint="cs"/>
          <w:rtl/>
        </w:rPr>
      </w:pPr>
    </w:p>
    <w:p w14:paraId="4C7DCFDD" w14:textId="77777777" w:rsidR="00000000" w:rsidRDefault="00373EE0">
      <w:pPr>
        <w:pStyle w:val="a0"/>
        <w:rPr>
          <w:rFonts w:hint="cs"/>
          <w:rtl/>
        </w:rPr>
      </w:pPr>
      <w:r>
        <w:rPr>
          <w:rFonts w:hint="cs"/>
          <w:rtl/>
        </w:rPr>
        <w:t>אתם רוצים - - -</w:t>
      </w:r>
    </w:p>
    <w:p w14:paraId="119C3D1C" w14:textId="77777777" w:rsidR="00000000" w:rsidRDefault="00373EE0">
      <w:pPr>
        <w:pStyle w:val="a0"/>
        <w:rPr>
          <w:rFonts w:hint="cs"/>
          <w:rtl/>
        </w:rPr>
      </w:pPr>
    </w:p>
    <w:p w14:paraId="31E11D43" w14:textId="77777777" w:rsidR="00000000" w:rsidRDefault="00373EE0">
      <w:pPr>
        <w:pStyle w:val="af0"/>
        <w:rPr>
          <w:rtl/>
        </w:rPr>
      </w:pPr>
      <w:r>
        <w:rPr>
          <w:rFonts w:hint="eastAsia"/>
          <w:rtl/>
        </w:rPr>
        <w:t>יעקב</w:t>
      </w:r>
      <w:r>
        <w:rPr>
          <w:rtl/>
        </w:rPr>
        <w:t xml:space="preserve"> אדרי (הליכוד):</w:t>
      </w:r>
    </w:p>
    <w:p w14:paraId="242C4EC3" w14:textId="77777777" w:rsidR="00000000" w:rsidRDefault="00373EE0">
      <w:pPr>
        <w:pStyle w:val="a0"/>
        <w:rPr>
          <w:rFonts w:hint="cs"/>
          <w:rtl/>
        </w:rPr>
      </w:pPr>
    </w:p>
    <w:p w14:paraId="52D643E3" w14:textId="77777777" w:rsidR="00000000" w:rsidRDefault="00373EE0">
      <w:pPr>
        <w:pStyle w:val="a0"/>
        <w:rPr>
          <w:rFonts w:hint="cs"/>
          <w:rtl/>
        </w:rPr>
      </w:pPr>
      <w:r>
        <w:rPr>
          <w:rFonts w:hint="cs"/>
          <w:rtl/>
        </w:rPr>
        <w:t>- - -</w:t>
      </w:r>
    </w:p>
    <w:p w14:paraId="00F74C63" w14:textId="77777777" w:rsidR="00000000" w:rsidRDefault="00373EE0">
      <w:pPr>
        <w:pStyle w:val="af1"/>
        <w:rPr>
          <w:rFonts w:hint="cs"/>
          <w:rtl/>
        </w:rPr>
      </w:pPr>
    </w:p>
    <w:p w14:paraId="2A3A1B2D" w14:textId="77777777" w:rsidR="00000000" w:rsidRDefault="00373EE0">
      <w:pPr>
        <w:pStyle w:val="af1"/>
        <w:rPr>
          <w:rtl/>
        </w:rPr>
      </w:pPr>
      <w:r>
        <w:rPr>
          <w:rFonts w:hint="eastAsia"/>
          <w:rtl/>
        </w:rPr>
        <w:t>היו</w:t>
      </w:r>
      <w:r>
        <w:rPr>
          <w:rtl/>
        </w:rPr>
        <w:t>”</w:t>
      </w:r>
      <w:r>
        <w:rPr>
          <w:rFonts w:hint="eastAsia"/>
          <w:rtl/>
        </w:rPr>
        <w:t>ר ראובן</w:t>
      </w:r>
      <w:r>
        <w:rPr>
          <w:rFonts w:hint="cs"/>
          <w:rtl/>
        </w:rPr>
        <w:t xml:space="preserve"> ריבלין</w:t>
      </w:r>
      <w:r>
        <w:rPr>
          <w:rtl/>
        </w:rPr>
        <w:t>:</w:t>
      </w:r>
    </w:p>
    <w:p w14:paraId="12316372" w14:textId="77777777" w:rsidR="00000000" w:rsidRDefault="00373EE0">
      <w:pPr>
        <w:pStyle w:val="a0"/>
        <w:rPr>
          <w:rFonts w:hint="cs"/>
          <w:rtl/>
        </w:rPr>
      </w:pPr>
    </w:p>
    <w:p w14:paraId="0BC0C015" w14:textId="77777777" w:rsidR="00000000" w:rsidRDefault="00373EE0">
      <w:pPr>
        <w:pStyle w:val="a0"/>
        <w:rPr>
          <w:rFonts w:hint="cs"/>
          <w:rtl/>
        </w:rPr>
      </w:pPr>
      <w:r>
        <w:rPr>
          <w:rFonts w:hint="cs"/>
          <w:rtl/>
        </w:rPr>
        <w:t xml:space="preserve">למה אתה מפריע לשר? אתה חושב שהוא לא מתמודד עם זה? חבר הכנסת דהאמשה, חבר הכנסת מח'ול, האם סיימתם? </w:t>
      </w:r>
    </w:p>
    <w:p w14:paraId="7C958F2C" w14:textId="77777777" w:rsidR="00000000" w:rsidRDefault="00373EE0">
      <w:pPr>
        <w:pStyle w:val="a0"/>
        <w:rPr>
          <w:rFonts w:hint="cs"/>
          <w:rtl/>
        </w:rPr>
      </w:pPr>
    </w:p>
    <w:p w14:paraId="10A2939F" w14:textId="77777777" w:rsidR="00000000" w:rsidRDefault="00373EE0">
      <w:pPr>
        <w:pStyle w:val="af0"/>
        <w:rPr>
          <w:rtl/>
        </w:rPr>
      </w:pPr>
      <w:r>
        <w:rPr>
          <w:rFonts w:hint="eastAsia"/>
          <w:rtl/>
        </w:rPr>
        <w:t>עסאם</w:t>
      </w:r>
      <w:r>
        <w:rPr>
          <w:rtl/>
        </w:rPr>
        <w:t xml:space="preserve"> מח'ול (חד"ש-תע"ל):</w:t>
      </w:r>
    </w:p>
    <w:p w14:paraId="4805E399" w14:textId="77777777" w:rsidR="00000000" w:rsidRDefault="00373EE0">
      <w:pPr>
        <w:pStyle w:val="a0"/>
        <w:rPr>
          <w:rFonts w:hint="cs"/>
          <w:rtl/>
        </w:rPr>
      </w:pPr>
    </w:p>
    <w:p w14:paraId="24F93E33" w14:textId="77777777" w:rsidR="00000000" w:rsidRDefault="00373EE0">
      <w:pPr>
        <w:pStyle w:val="a0"/>
        <w:rPr>
          <w:rFonts w:hint="cs"/>
          <w:rtl/>
        </w:rPr>
      </w:pPr>
      <w:r>
        <w:rPr>
          <w:rFonts w:hint="cs"/>
          <w:rtl/>
        </w:rPr>
        <w:t>העיקר שהוא יסיים.</w:t>
      </w:r>
    </w:p>
    <w:p w14:paraId="08D3E74C" w14:textId="77777777" w:rsidR="00000000" w:rsidRDefault="00373EE0">
      <w:pPr>
        <w:pStyle w:val="a0"/>
        <w:rPr>
          <w:rFonts w:hint="cs"/>
          <w:rtl/>
        </w:rPr>
      </w:pPr>
    </w:p>
    <w:p w14:paraId="445D0E00" w14:textId="77777777" w:rsidR="00000000" w:rsidRDefault="00373EE0">
      <w:pPr>
        <w:pStyle w:val="-"/>
        <w:rPr>
          <w:rtl/>
        </w:rPr>
      </w:pPr>
      <w:bookmarkStart w:id="132" w:name="FS000001064T01_03_2004_18_12_12C"/>
      <w:bookmarkEnd w:id="132"/>
      <w:r>
        <w:rPr>
          <w:rtl/>
        </w:rPr>
        <w:t>שר ה</w:t>
      </w:r>
      <w:r>
        <w:rPr>
          <w:rFonts w:hint="cs"/>
          <w:rtl/>
        </w:rPr>
        <w:t>תעשיי</w:t>
      </w:r>
      <w:r>
        <w:rPr>
          <w:rFonts w:hint="cs"/>
          <w:rtl/>
        </w:rPr>
        <w:t>ה, המסחר והתעסוקה</w:t>
      </w:r>
      <w:r>
        <w:rPr>
          <w:rtl/>
        </w:rPr>
        <w:t xml:space="preserve"> אהוד אולמרט:</w:t>
      </w:r>
    </w:p>
    <w:p w14:paraId="40EEE31A" w14:textId="77777777" w:rsidR="00000000" w:rsidRDefault="00373EE0">
      <w:pPr>
        <w:pStyle w:val="a0"/>
        <w:rPr>
          <w:rFonts w:hint="cs"/>
          <w:rtl/>
        </w:rPr>
      </w:pPr>
    </w:p>
    <w:p w14:paraId="278B32C4" w14:textId="77777777" w:rsidR="00000000" w:rsidRDefault="00373EE0">
      <w:pPr>
        <w:pStyle w:val="a0"/>
        <w:rPr>
          <w:rFonts w:hint="cs"/>
          <w:rtl/>
        </w:rPr>
      </w:pPr>
      <w:r>
        <w:rPr>
          <w:rFonts w:hint="cs"/>
          <w:rtl/>
        </w:rPr>
        <w:t>אני יודע שאתם הייתם מעדיפים שאני לא אשיב, כי אתם מומחים בהסתה, מומחים בהתפרעות ומומחים בסתימת פיות. רק דבר אחד אתם לא מסוגלים: אתם לא מסוגלים לשמוע את האמת. אתם צינים. אתם עומדים כאן, אתם יודעים - - -</w:t>
      </w:r>
    </w:p>
    <w:p w14:paraId="22274646" w14:textId="77777777" w:rsidR="00000000" w:rsidRDefault="00373EE0">
      <w:pPr>
        <w:pStyle w:val="a0"/>
        <w:rPr>
          <w:rFonts w:hint="cs"/>
          <w:rtl/>
        </w:rPr>
      </w:pPr>
    </w:p>
    <w:p w14:paraId="57BFA054" w14:textId="77777777" w:rsidR="00000000" w:rsidRDefault="00373EE0">
      <w:pPr>
        <w:pStyle w:val="af0"/>
        <w:rPr>
          <w:rtl/>
        </w:rPr>
      </w:pPr>
      <w:r>
        <w:rPr>
          <w:rFonts w:hint="eastAsia"/>
          <w:rtl/>
        </w:rPr>
        <w:t>מוחמד</w:t>
      </w:r>
      <w:r>
        <w:rPr>
          <w:rtl/>
        </w:rPr>
        <w:t xml:space="preserve"> ברכה (חד"ש-תע"ל)</w:t>
      </w:r>
      <w:r>
        <w:rPr>
          <w:rtl/>
        </w:rPr>
        <w:t>:</w:t>
      </w:r>
    </w:p>
    <w:p w14:paraId="6D76997E" w14:textId="77777777" w:rsidR="00000000" w:rsidRDefault="00373EE0">
      <w:pPr>
        <w:pStyle w:val="a0"/>
        <w:rPr>
          <w:rFonts w:hint="cs"/>
          <w:rtl/>
        </w:rPr>
      </w:pPr>
    </w:p>
    <w:p w14:paraId="79EB74F3" w14:textId="77777777" w:rsidR="00000000" w:rsidRDefault="00373EE0">
      <w:pPr>
        <w:pStyle w:val="a0"/>
        <w:rPr>
          <w:rFonts w:hint="cs"/>
          <w:rtl/>
        </w:rPr>
      </w:pPr>
      <w:r>
        <w:rPr>
          <w:rFonts w:hint="cs"/>
          <w:rtl/>
        </w:rPr>
        <w:t>שיפסיק - - -</w:t>
      </w:r>
    </w:p>
    <w:p w14:paraId="58F289FC" w14:textId="77777777" w:rsidR="00000000" w:rsidRDefault="00373EE0">
      <w:pPr>
        <w:pStyle w:val="a0"/>
        <w:rPr>
          <w:rFonts w:hint="cs"/>
          <w:rtl/>
        </w:rPr>
      </w:pPr>
    </w:p>
    <w:p w14:paraId="6BA45E30" w14:textId="77777777" w:rsidR="00000000" w:rsidRDefault="00373EE0">
      <w:pPr>
        <w:pStyle w:val="af1"/>
        <w:rPr>
          <w:rtl/>
        </w:rPr>
      </w:pPr>
      <w:r>
        <w:rPr>
          <w:rFonts w:hint="eastAsia"/>
          <w:rtl/>
        </w:rPr>
        <w:t>היו</w:t>
      </w:r>
      <w:r>
        <w:rPr>
          <w:rtl/>
        </w:rPr>
        <w:t>”</w:t>
      </w:r>
      <w:r>
        <w:rPr>
          <w:rFonts w:hint="eastAsia"/>
          <w:rtl/>
        </w:rPr>
        <w:t>ר ראובן</w:t>
      </w:r>
      <w:r>
        <w:rPr>
          <w:rFonts w:hint="cs"/>
          <w:rtl/>
        </w:rPr>
        <w:t xml:space="preserve"> ריבלין</w:t>
      </w:r>
      <w:r>
        <w:rPr>
          <w:rtl/>
        </w:rPr>
        <w:t>:</w:t>
      </w:r>
    </w:p>
    <w:p w14:paraId="1BBE48E2" w14:textId="77777777" w:rsidR="00000000" w:rsidRDefault="00373EE0">
      <w:pPr>
        <w:pStyle w:val="a0"/>
        <w:rPr>
          <w:rFonts w:hint="cs"/>
          <w:rtl/>
        </w:rPr>
      </w:pPr>
    </w:p>
    <w:p w14:paraId="6DFEB9E0" w14:textId="77777777" w:rsidR="00000000" w:rsidRDefault="00373EE0">
      <w:pPr>
        <w:pStyle w:val="a0"/>
        <w:rPr>
          <w:rFonts w:hint="cs"/>
          <w:rtl/>
        </w:rPr>
      </w:pPr>
      <w:r>
        <w:rPr>
          <w:rFonts w:hint="cs"/>
          <w:rtl/>
        </w:rPr>
        <w:t>איזו זכות יש לי להפסיק לו את ההטפות? איזו זכות?</w:t>
      </w:r>
    </w:p>
    <w:p w14:paraId="602DB3EB" w14:textId="77777777" w:rsidR="00000000" w:rsidRDefault="00373EE0">
      <w:pPr>
        <w:pStyle w:val="a0"/>
        <w:rPr>
          <w:rFonts w:hint="cs"/>
          <w:rtl/>
        </w:rPr>
      </w:pPr>
    </w:p>
    <w:p w14:paraId="545C2DCA" w14:textId="77777777" w:rsidR="00000000" w:rsidRDefault="00373EE0">
      <w:pPr>
        <w:pStyle w:val="af0"/>
        <w:rPr>
          <w:rtl/>
        </w:rPr>
      </w:pPr>
      <w:r>
        <w:rPr>
          <w:rFonts w:hint="eastAsia"/>
          <w:rtl/>
        </w:rPr>
        <w:t>מוחמד</w:t>
      </w:r>
      <w:r>
        <w:rPr>
          <w:rtl/>
        </w:rPr>
        <w:t xml:space="preserve"> ברכה (חד"ש-תע"ל):</w:t>
      </w:r>
    </w:p>
    <w:p w14:paraId="6F557C0A" w14:textId="77777777" w:rsidR="00000000" w:rsidRDefault="00373EE0">
      <w:pPr>
        <w:pStyle w:val="a0"/>
        <w:rPr>
          <w:rFonts w:hint="cs"/>
          <w:rtl/>
        </w:rPr>
      </w:pPr>
    </w:p>
    <w:p w14:paraId="3D848DC9" w14:textId="77777777" w:rsidR="00000000" w:rsidRDefault="00373EE0">
      <w:pPr>
        <w:pStyle w:val="a0"/>
        <w:rPr>
          <w:rFonts w:hint="cs"/>
          <w:rtl/>
        </w:rPr>
      </w:pPr>
      <w:r>
        <w:rPr>
          <w:rFonts w:hint="cs"/>
          <w:rtl/>
        </w:rPr>
        <w:t>באיזו זכות אתה מבקש ממני לשתוק?</w:t>
      </w:r>
    </w:p>
    <w:p w14:paraId="21401F21" w14:textId="77777777" w:rsidR="00000000" w:rsidRDefault="00373EE0">
      <w:pPr>
        <w:pStyle w:val="a0"/>
        <w:rPr>
          <w:rFonts w:hint="cs"/>
          <w:rtl/>
        </w:rPr>
      </w:pPr>
    </w:p>
    <w:p w14:paraId="33F6F6ED" w14:textId="77777777" w:rsidR="00000000" w:rsidRDefault="00373EE0">
      <w:pPr>
        <w:pStyle w:val="af1"/>
        <w:rPr>
          <w:rtl/>
        </w:rPr>
      </w:pPr>
      <w:r>
        <w:rPr>
          <w:rFonts w:hint="eastAsia"/>
          <w:rtl/>
        </w:rPr>
        <w:t>היו</w:t>
      </w:r>
      <w:r>
        <w:rPr>
          <w:rtl/>
        </w:rPr>
        <w:t>”</w:t>
      </w:r>
      <w:r>
        <w:rPr>
          <w:rFonts w:hint="eastAsia"/>
          <w:rtl/>
        </w:rPr>
        <w:t>ר ראובן</w:t>
      </w:r>
      <w:r>
        <w:rPr>
          <w:rFonts w:hint="cs"/>
          <w:rtl/>
        </w:rPr>
        <w:t xml:space="preserve"> ריבלין</w:t>
      </w:r>
      <w:r>
        <w:rPr>
          <w:rtl/>
        </w:rPr>
        <w:t>:</w:t>
      </w:r>
    </w:p>
    <w:p w14:paraId="246BB5F2" w14:textId="77777777" w:rsidR="00000000" w:rsidRDefault="00373EE0">
      <w:pPr>
        <w:pStyle w:val="a0"/>
        <w:rPr>
          <w:rFonts w:hint="cs"/>
          <w:rtl/>
        </w:rPr>
      </w:pPr>
    </w:p>
    <w:p w14:paraId="532FC234" w14:textId="77777777" w:rsidR="00000000" w:rsidRDefault="00373EE0">
      <w:pPr>
        <w:pStyle w:val="a0"/>
        <w:rPr>
          <w:rFonts w:hint="cs"/>
          <w:rtl/>
        </w:rPr>
      </w:pPr>
      <w:r>
        <w:rPr>
          <w:rFonts w:hint="cs"/>
          <w:rtl/>
        </w:rPr>
        <w:t>הוא יכול לומר מה שהוא רוצה. מה הוא אמר לא בסדר? מה הוא אמר? הוא מטיף לך. אתה תבוא לכאן ותט</w:t>
      </w:r>
      <w:r>
        <w:rPr>
          <w:rFonts w:hint="cs"/>
          <w:rtl/>
        </w:rPr>
        <w:t>יף לו. מה קרה? אסור לו להטיף לך? הוא מטיף לך? הוא אמר כאן דבר לא פרלמנטרי? הוא אמר כאן דבר פוגע? הוא מטיף לך.</w:t>
      </w:r>
    </w:p>
    <w:p w14:paraId="6A3A350E" w14:textId="77777777" w:rsidR="00000000" w:rsidRDefault="00373EE0">
      <w:pPr>
        <w:pStyle w:val="a0"/>
        <w:rPr>
          <w:rFonts w:hint="cs"/>
          <w:rtl/>
        </w:rPr>
      </w:pPr>
    </w:p>
    <w:p w14:paraId="56125711" w14:textId="77777777" w:rsidR="00000000" w:rsidRDefault="00373EE0">
      <w:pPr>
        <w:pStyle w:val="af0"/>
        <w:rPr>
          <w:rtl/>
        </w:rPr>
      </w:pPr>
      <w:r>
        <w:rPr>
          <w:rFonts w:hint="eastAsia"/>
          <w:rtl/>
        </w:rPr>
        <w:t>עסאם</w:t>
      </w:r>
      <w:r>
        <w:rPr>
          <w:rtl/>
        </w:rPr>
        <w:t xml:space="preserve"> מח'ול (חד"ש-תע"ל):</w:t>
      </w:r>
    </w:p>
    <w:p w14:paraId="18A3001E" w14:textId="77777777" w:rsidR="00000000" w:rsidRDefault="00373EE0">
      <w:pPr>
        <w:pStyle w:val="a0"/>
        <w:rPr>
          <w:rFonts w:hint="cs"/>
          <w:rtl/>
        </w:rPr>
      </w:pPr>
    </w:p>
    <w:p w14:paraId="404849AD" w14:textId="77777777" w:rsidR="00000000" w:rsidRDefault="00373EE0">
      <w:pPr>
        <w:pStyle w:val="a0"/>
        <w:rPr>
          <w:rFonts w:hint="cs"/>
          <w:rtl/>
        </w:rPr>
      </w:pPr>
      <w:r>
        <w:rPr>
          <w:rFonts w:hint="cs"/>
          <w:rtl/>
        </w:rPr>
        <w:t>- - -</w:t>
      </w:r>
    </w:p>
    <w:p w14:paraId="303F5654" w14:textId="77777777" w:rsidR="00000000" w:rsidRDefault="00373EE0">
      <w:pPr>
        <w:pStyle w:val="a0"/>
        <w:rPr>
          <w:rFonts w:hint="cs"/>
          <w:rtl/>
        </w:rPr>
      </w:pPr>
    </w:p>
    <w:p w14:paraId="08DF9E40" w14:textId="77777777" w:rsidR="00000000" w:rsidRDefault="00373EE0">
      <w:pPr>
        <w:pStyle w:val="af1"/>
        <w:rPr>
          <w:rtl/>
        </w:rPr>
      </w:pPr>
      <w:r>
        <w:rPr>
          <w:rFonts w:hint="eastAsia"/>
          <w:rtl/>
        </w:rPr>
        <w:t>היו</w:t>
      </w:r>
      <w:r>
        <w:rPr>
          <w:rtl/>
        </w:rPr>
        <w:t>”</w:t>
      </w:r>
      <w:r>
        <w:rPr>
          <w:rFonts w:hint="eastAsia"/>
          <w:rtl/>
        </w:rPr>
        <w:t>ר ראובן</w:t>
      </w:r>
      <w:r>
        <w:rPr>
          <w:rFonts w:hint="cs"/>
          <w:rtl/>
        </w:rPr>
        <w:t xml:space="preserve"> ריבלין</w:t>
      </w:r>
      <w:r>
        <w:rPr>
          <w:rtl/>
        </w:rPr>
        <w:t>:</w:t>
      </w:r>
    </w:p>
    <w:p w14:paraId="05C6A68A" w14:textId="77777777" w:rsidR="00000000" w:rsidRDefault="00373EE0">
      <w:pPr>
        <w:pStyle w:val="a0"/>
        <w:rPr>
          <w:rFonts w:hint="cs"/>
          <w:rtl/>
        </w:rPr>
      </w:pPr>
    </w:p>
    <w:p w14:paraId="30EFB2D5" w14:textId="77777777" w:rsidR="00000000" w:rsidRDefault="00373EE0">
      <w:pPr>
        <w:pStyle w:val="a0"/>
        <w:rPr>
          <w:rFonts w:hint="cs"/>
          <w:rtl/>
        </w:rPr>
      </w:pPr>
      <w:r>
        <w:rPr>
          <w:rFonts w:hint="cs"/>
          <w:rtl/>
        </w:rPr>
        <w:t>קודם כול הוא קרא וציטט דברים בשם אומרם, ואחר כך הוא אמר לכם.</w:t>
      </w:r>
    </w:p>
    <w:p w14:paraId="76AC5FC8" w14:textId="77777777" w:rsidR="00000000" w:rsidRDefault="00373EE0">
      <w:pPr>
        <w:pStyle w:val="a0"/>
        <w:rPr>
          <w:rFonts w:hint="cs"/>
          <w:rtl/>
        </w:rPr>
      </w:pPr>
    </w:p>
    <w:p w14:paraId="4DE363A8" w14:textId="77777777" w:rsidR="00000000" w:rsidRDefault="00373EE0">
      <w:pPr>
        <w:pStyle w:val="af0"/>
        <w:rPr>
          <w:rtl/>
        </w:rPr>
      </w:pPr>
      <w:r>
        <w:rPr>
          <w:rFonts w:hint="eastAsia"/>
          <w:rtl/>
        </w:rPr>
        <w:t>רוחמה</w:t>
      </w:r>
      <w:r>
        <w:rPr>
          <w:rtl/>
        </w:rPr>
        <w:t xml:space="preserve"> אברהם (הליכוד):</w:t>
      </w:r>
    </w:p>
    <w:p w14:paraId="2773025E" w14:textId="77777777" w:rsidR="00000000" w:rsidRDefault="00373EE0">
      <w:pPr>
        <w:pStyle w:val="a0"/>
        <w:rPr>
          <w:rFonts w:hint="cs"/>
          <w:rtl/>
        </w:rPr>
      </w:pPr>
    </w:p>
    <w:p w14:paraId="022E9DEE" w14:textId="77777777" w:rsidR="00000000" w:rsidRDefault="00373EE0">
      <w:pPr>
        <w:pStyle w:val="a0"/>
        <w:rPr>
          <w:rFonts w:hint="cs"/>
          <w:rtl/>
        </w:rPr>
      </w:pPr>
      <w:r>
        <w:rPr>
          <w:rFonts w:hint="cs"/>
          <w:rtl/>
        </w:rPr>
        <w:t>כולם מש</w:t>
      </w:r>
      <w:r>
        <w:rPr>
          <w:rFonts w:hint="cs"/>
          <w:rtl/>
        </w:rPr>
        <w:t>קרים.</w:t>
      </w:r>
    </w:p>
    <w:p w14:paraId="516D5567" w14:textId="77777777" w:rsidR="00000000" w:rsidRDefault="00373EE0">
      <w:pPr>
        <w:pStyle w:val="a0"/>
        <w:rPr>
          <w:rFonts w:hint="cs"/>
          <w:rtl/>
        </w:rPr>
      </w:pPr>
    </w:p>
    <w:p w14:paraId="6A72351F" w14:textId="77777777" w:rsidR="00000000" w:rsidRDefault="00373EE0">
      <w:pPr>
        <w:pStyle w:val="af1"/>
        <w:rPr>
          <w:rtl/>
        </w:rPr>
      </w:pPr>
      <w:r>
        <w:rPr>
          <w:rFonts w:hint="eastAsia"/>
          <w:rtl/>
        </w:rPr>
        <w:t>היו</w:t>
      </w:r>
      <w:r>
        <w:rPr>
          <w:rtl/>
        </w:rPr>
        <w:t>”</w:t>
      </w:r>
      <w:r>
        <w:rPr>
          <w:rFonts w:hint="eastAsia"/>
          <w:rtl/>
        </w:rPr>
        <w:t>ר ראובן</w:t>
      </w:r>
      <w:r>
        <w:rPr>
          <w:rFonts w:hint="cs"/>
          <w:rtl/>
        </w:rPr>
        <w:t xml:space="preserve"> ריבלין</w:t>
      </w:r>
      <w:r>
        <w:rPr>
          <w:rtl/>
        </w:rPr>
        <w:t>:</w:t>
      </w:r>
    </w:p>
    <w:p w14:paraId="3A6CDBE6" w14:textId="77777777" w:rsidR="00000000" w:rsidRDefault="00373EE0">
      <w:pPr>
        <w:pStyle w:val="a0"/>
        <w:rPr>
          <w:rFonts w:hint="cs"/>
          <w:rtl/>
        </w:rPr>
      </w:pPr>
    </w:p>
    <w:p w14:paraId="7D3CE722" w14:textId="77777777" w:rsidR="00000000" w:rsidRDefault="00373EE0">
      <w:pPr>
        <w:pStyle w:val="a0"/>
        <w:rPr>
          <w:rFonts w:hint="cs"/>
          <w:rtl/>
        </w:rPr>
      </w:pPr>
      <w:r>
        <w:rPr>
          <w:rFonts w:hint="cs"/>
          <w:rtl/>
        </w:rPr>
        <w:t>חברת הכנסת אברהם.</w:t>
      </w:r>
    </w:p>
    <w:p w14:paraId="247C08BA" w14:textId="77777777" w:rsidR="00000000" w:rsidRDefault="00373EE0">
      <w:pPr>
        <w:pStyle w:val="a0"/>
        <w:rPr>
          <w:rFonts w:hint="cs"/>
          <w:rtl/>
        </w:rPr>
      </w:pPr>
    </w:p>
    <w:p w14:paraId="45678756" w14:textId="77777777" w:rsidR="00000000" w:rsidRDefault="00373EE0">
      <w:pPr>
        <w:pStyle w:val="-"/>
        <w:rPr>
          <w:rtl/>
        </w:rPr>
      </w:pPr>
      <w:bookmarkStart w:id="133" w:name="FS000001064T01_03_2004_18_16_19C"/>
      <w:bookmarkEnd w:id="133"/>
      <w:r>
        <w:rPr>
          <w:rtl/>
        </w:rPr>
        <w:t>שר ה</w:t>
      </w:r>
      <w:r>
        <w:rPr>
          <w:rFonts w:hint="cs"/>
          <w:rtl/>
        </w:rPr>
        <w:t>תעשייה, המסחר והתעסוקה</w:t>
      </w:r>
      <w:r>
        <w:rPr>
          <w:rtl/>
        </w:rPr>
        <w:t xml:space="preserve"> אהוד אולמרט:</w:t>
      </w:r>
    </w:p>
    <w:p w14:paraId="2FBFB7D3" w14:textId="77777777" w:rsidR="00000000" w:rsidRDefault="00373EE0">
      <w:pPr>
        <w:pStyle w:val="a0"/>
        <w:rPr>
          <w:rFonts w:hint="cs"/>
          <w:rtl/>
        </w:rPr>
      </w:pPr>
    </w:p>
    <w:p w14:paraId="68FBDB5D" w14:textId="77777777" w:rsidR="00000000" w:rsidRDefault="00373EE0">
      <w:pPr>
        <w:pStyle w:val="a0"/>
        <w:rPr>
          <w:rFonts w:hint="cs"/>
          <w:rtl/>
        </w:rPr>
      </w:pPr>
      <w:r>
        <w:rPr>
          <w:rFonts w:hint="cs"/>
          <w:rtl/>
        </w:rPr>
        <w:t>הרי באמת יש איזה גבול שאין לשאת את החוצפה ואת ההתגרות שמעבר לו.</w:t>
      </w:r>
    </w:p>
    <w:p w14:paraId="211B6417" w14:textId="77777777" w:rsidR="00000000" w:rsidRDefault="00373EE0">
      <w:pPr>
        <w:pStyle w:val="a0"/>
        <w:rPr>
          <w:rFonts w:hint="cs"/>
          <w:rtl/>
        </w:rPr>
      </w:pPr>
    </w:p>
    <w:p w14:paraId="32DB9003" w14:textId="77777777" w:rsidR="00000000" w:rsidRDefault="00373EE0">
      <w:pPr>
        <w:pStyle w:val="af0"/>
        <w:rPr>
          <w:rtl/>
        </w:rPr>
      </w:pPr>
      <w:r>
        <w:rPr>
          <w:rFonts w:hint="eastAsia"/>
          <w:rtl/>
        </w:rPr>
        <w:t>עסאם</w:t>
      </w:r>
      <w:r>
        <w:rPr>
          <w:rtl/>
        </w:rPr>
        <w:t xml:space="preserve"> מח'ול (חד"ש-תע"ל):</w:t>
      </w:r>
    </w:p>
    <w:p w14:paraId="2C308BC6" w14:textId="77777777" w:rsidR="00000000" w:rsidRDefault="00373EE0">
      <w:pPr>
        <w:pStyle w:val="a0"/>
        <w:rPr>
          <w:rFonts w:hint="cs"/>
          <w:rtl/>
        </w:rPr>
      </w:pPr>
    </w:p>
    <w:p w14:paraId="5D6EE5BF" w14:textId="77777777" w:rsidR="00000000" w:rsidRDefault="00373EE0">
      <w:pPr>
        <w:pStyle w:val="a0"/>
        <w:rPr>
          <w:rFonts w:hint="cs"/>
          <w:rtl/>
        </w:rPr>
      </w:pPr>
      <w:r>
        <w:rPr>
          <w:rFonts w:hint="cs"/>
          <w:rtl/>
        </w:rPr>
        <w:t>אז למה קראת פסקי-דין?</w:t>
      </w:r>
    </w:p>
    <w:p w14:paraId="0270C0C9" w14:textId="77777777" w:rsidR="00000000" w:rsidRDefault="00373EE0">
      <w:pPr>
        <w:pStyle w:val="a0"/>
        <w:rPr>
          <w:rFonts w:hint="cs"/>
          <w:rtl/>
        </w:rPr>
      </w:pPr>
    </w:p>
    <w:p w14:paraId="3AA07DD1" w14:textId="77777777" w:rsidR="00000000" w:rsidRDefault="00373EE0">
      <w:pPr>
        <w:pStyle w:val="af1"/>
        <w:rPr>
          <w:rtl/>
        </w:rPr>
      </w:pPr>
      <w:r>
        <w:rPr>
          <w:rFonts w:hint="eastAsia"/>
          <w:rtl/>
        </w:rPr>
        <w:t>היו</w:t>
      </w:r>
      <w:r>
        <w:rPr>
          <w:rtl/>
        </w:rPr>
        <w:t>”</w:t>
      </w:r>
      <w:r>
        <w:rPr>
          <w:rFonts w:hint="eastAsia"/>
          <w:rtl/>
        </w:rPr>
        <w:t>ר ראובן</w:t>
      </w:r>
      <w:r>
        <w:rPr>
          <w:rFonts w:hint="cs"/>
          <w:rtl/>
        </w:rPr>
        <w:t xml:space="preserve"> ריבלין</w:t>
      </w:r>
      <w:r>
        <w:rPr>
          <w:rtl/>
        </w:rPr>
        <w:t>:</w:t>
      </w:r>
    </w:p>
    <w:p w14:paraId="3A078781" w14:textId="77777777" w:rsidR="00000000" w:rsidRDefault="00373EE0">
      <w:pPr>
        <w:pStyle w:val="a0"/>
        <w:rPr>
          <w:rFonts w:hint="cs"/>
          <w:rtl/>
        </w:rPr>
      </w:pPr>
    </w:p>
    <w:p w14:paraId="4DE642C5" w14:textId="77777777" w:rsidR="00000000" w:rsidRDefault="00373EE0">
      <w:pPr>
        <w:pStyle w:val="a0"/>
        <w:rPr>
          <w:rFonts w:hint="cs"/>
          <w:rtl/>
        </w:rPr>
      </w:pPr>
      <w:r>
        <w:rPr>
          <w:rFonts w:hint="cs"/>
          <w:rtl/>
        </w:rPr>
        <w:t xml:space="preserve">חבר הכנסת מח'ול. </w:t>
      </w:r>
    </w:p>
    <w:p w14:paraId="159C506B" w14:textId="77777777" w:rsidR="00000000" w:rsidRDefault="00373EE0">
      <w:pPr>
        <w:pStyle w:val="a0"/>
        <w:rPr>
          <w:rFonts w:hint="cs"/>
          <w:rtl/>
        </w:rPr>
      </w:pPr>
    </w:p>
    <w:p w14:paraId="28C5CBF9" w14:textId="77777777" w:rsidR="00000000" w:rsidRDefault="00373EE0">
      <w:pPr>
        <w:pStyle w:val="-"/>
        <w:rPr>
          <w:rtl/>
        </w:rPr>
      </w:pPr>
      <w:bookmarkStart w:id="134" w:name="FS000001064T01_03_2004_18_16_56C"/>
      <w:bookmarkEnd w:id="134"/>
      <w:r>
        <w:rPr>
          <w:rtl/>
        </w:rPr>
        <w:t>שר ה</w:t>
      </w:r>
      <w:r>
        <w:rPr>
          <w:rFonts w:hint="cs"/>
          <w:rtl/>
        </w:rPr>
        <w:t>תעשייה, המס</w:t>
      </w:r>
      <w:r>
        <w:rPr>
          <w:rFonts w:hint="cs"/>
          <w:rtl/>
        </w:rPr>
        <w:t>חר והתעסוקה</w:t>
      </w:r>
      <w:r>
        <w:rPr>
          <w:rtl/>
        </w:rPr>
        <w:t xml:space="preserve"> אהוד אולמרט:</w:t>
      </w:r>
    </w:p>
    <w:p w14:paraId="472EE4A6" w14:textId="77777777" w:rsidR="00000000" w:rsidRDefault="00373EE0">
      <w:pPr>
        <w:pStyle w:val="a0"/>
        <w:rPr>
          <w:rFonts w:hint="cs"/>
          <w:rtl/>
        </w:rPr>
      </w:pPr>
    </w:p>
    <w:p w14:paraId="6D06A24C" w14:textId="77777777" w:rsidR="00000000" w:rsidRDefault="00373EE0">
      <w:pPr>
        <w:pStyle w:val="a0"/>
        <w:rPr>
          <w:rFonts w:hint="cs"/>
          <w:rtl/>
        </w:rPr>
      </w:pPr>
      <w:r>
        <w:rPr>
          <w:rFonts w:hint="cs"/>
          <w:rtl/>
        </w:rPr>
        <w:t>יש הצהרות-החלטות. עכשיו, רבותי, אני רוצה לגלות לכם, וחבל שאין כאן אנשים שאינם חלק מהמקהלה המסיתה המאורגנת.</w:t>
      </w:r>
    </w:p>
    <w:p w14:paraId="328D3053" w14:textId="77777777" w:rsidR="00000000" w:rsidRDefault="00373EE0">
      <w:pPr>
        <w:pStyle w:val="a0"/>
        <w:rPr>
          <w:rFonts w:hint="cs"/>
          <w:rtl/>
        </w:rPr>
      </w:pPr>
    </w:p>
    <w:p w14:paraId="6D83BD96" w14:textId="77777777" w:rsidR="00000000" w:rsidRDefault="00373EE0">
      <w:pPr>
        <w:pStyle w:val="af1"/>
        <w:rPr>
          <w:rtl/>
        </w:rPr>
      </w:pPr>
      <w:r>
        <w:rPr>
          <w:rFonts w:hint="eastAsia"/>
          <w:rtl/>
        </w:rPr>
        <w:t>היו</w:t>
      </w:r>
      <w:r>
        <w:rPr>
          <w:rtl/>
        </w:rPr>
        <w:t>”</w:t>
      </w:r>
      <w:r>
        <w:rPr>
          <w:rFonts w:hint="eastAsia"/>
          <w:rtl/>
        </w:rPr>
        <w:t>ר ראובן</w:t>
      </w:r>
      <w:r>
        <w:rPr>
          <w:rFonts w:hint="cs"/>
          <w:rtl/>
        </w:rPr>
        <w:t xml:space="preserve"> ריבלין</w:t>
      </w:r>
      <w:r>
        <w:rPr>
          <w:rtl/>
        </w:rPr>
        <w:t>:</w:t>
      </w:r>
    </w:p>
    <w:p w14:paraId="720D10BC" w14:textId="77777777" w:rsidR="00000000" w:rsidRDefault="00373EE0">
      <w:pPr>
        <w:pStyle w:val="a0"/>
        <w:rPr>
          <w:rFonts w:hint="cs"/>
          <w:rtl/>
        </w:rPr>
      </w:pPr>
    </w:p>
    <w:p w14:paraId="7A47F634" w14:textId="77777777" w:rsidR="00000000" w:rsidRDefault="00373EE0">
      <w:pPr>
        <w:pStyle w:val="a0"/>
        <w:rPr>
          <w:rFonts w:hint="cs"/>
          <w:rtl/>
        </w:rPr>
      </w:pPr>
      <w:r>
        <w:rPr>
          <w:rFonts w:hint="cs"/>
          <w:rtl/>
        </w:rPr>
        <w:t xml:space="preserve">למה? אדוני עומד כאן 20 דקות, ורוצה רק לעורר. בבקשה, רבותי </w:t>
      </w:r>
      <w:r>
        <w:rPr>
          <w:rtl/>
        </w:rPr>
        <w:t>–</w:t>
      </w:r>
      <w:r>
        <w:rPr>
          <w:rFonts w:hint="cs"/>
          <w:rtl/>
        </w:rPr>
        <w:t xml:space="preserve"> חופשי. </w:t>
      </w:r>
    </w:p>
    <w:p w14:paraId="35BD171C" w14:textId="77777777" w:rsidR="00000000" w:rsidRDefault="00373EE0">
      <w:pPr>
        <w:pStyle w:val="a0"/>
        <w:rPr>
          <w:rFonts w:hint="cs"/>
          <w:rtl/>
        </w:rPr>
      </w:pPr>
    </w:p>
    <w:p w14:paraId="322C6E81" w14:textId="77777777" w:rsidR="00000000" w:rsidRDefault="00373EE0">
      <w:pPr>
        <w:pStyle w:val="-"/>
        <w:rPr>
          <w:rtl/>
        </w:rPr>
      </w:pPr>
      <w:bookmarkStart w:id="135" w:name="FS000001064T01_03_2004_18_18_07C"/>
      <w:bookmarkEnd w:id="135"/>
      <w:r>
        <w:rPr>
          <w:rtl/>
        </w:rPr>
        <w:t>שר ה</w:t>
      </w:r>
      <w:r>
        <w:rPr>
          <w:rFonts w:hint="cs"/>
          <w:rtl/>
        </w:rPr>
        <w:t>תעשייה, המסחר והתעסוקה</w:t>
      </w:r>
      <w:r>
        <w:rPr>
          <w:rtl/>
        </w:rPr>
        <w:t xml:space="preserve"> אהוד </w:t>
      </w:r>
      <w:r>
        <w:rPr>
          <w:rtl/>
        </w:rPr>
        <w:t>אולמרט:</w:t>
      </w:r>
    </w:p>
    <w:p w14:paraId="6D9822D4" w14:textId="77777777" w:rsidR="00000000" w:rsidRDefault="00373EE0">
      <w:pPr>
        <w:pStyle w:val="a0"/>
        <w:rPr>
          <w:rFonts w:hint="cs"/>
          <w:rtl/>
        </w:rPr>
      </w:pPr>
    </w:p>
    <w:p w14:paraId="007D024D" w14:textId="77777777" w:rsidR="00000000" w:rsidRDefault="00373EE0">
      <w:pPr>
        <w:pStyle w:val="a0"/>
        <w:rPr>
          <w:rFonts w:hint="cs"/>
          <w:rtl/>
        </w:rPr>
      </w:pPr>
      <w:r>
        <w:rPr>
          <w:rFonts w:hint="cs"/>
          <w:rtl/>
        </w:rPr>
        <w:t>עם כל הכבוד, אדוני היושב-ראש, זו מקהלה מסיתה ומאורגנת.</w:t>
      </w:r>
    </w:p>
    <w:p w14:paraId="56CDEB02" w14:textId="77777777" w:rsidR="00000000" w:rsidRDefault="00373EE0">
      <w:pPr>
        <w:pStyle w:val="a0"/>
        <w:rPr>
          <w:rFonts w:hint="cs"/>
          <w:rtl/>
        </w:rPr>
      </w:pPr>
    </w:p>
    <w:p w14:paraId="34BD9DEB" w14:textId="77777777" w:rsidR="00000000" w:rsidRDefault="00373EE0">
      <w:pPr>
        <w:pStyle w:val="af1"/>
        <w:rPr>
          <w:rtl/>
        </w:rPr>
      </w:pPr>
      <w:r>
        <w:rPr>
          <w:rFonts w:hint="eastAsia"/>
          <w:rtl/>
        </w:rPr>
        <w:t>היו</w:t>
      </w:r>
      <w:r>
        <w:rPr>
          <w:rtl/>
        </w:rPr>
        <w:t>”</w:t>
      </w:r>
      <w:r>
        <w:rPr>
          <w:rFonts w:hint="eastAsia"/>
          <w:rtl/>
        </w:rPr>
        <w:t>ר ראובן</w:t>
      </w:r>
      <w:r>
        <w:rPr>
          <w:rFonts w:hint="cs"/>
          <w:rtl/>
        </w:rPr>
        <w:t xml:space="preserve"> ריבלין</w:t>
      </w:r>
      <w:r>
        <w:rPr>
          <w:rtl/>
        </w:rPr>
        <w:t>:</w:t>
      </w:r>
    </w:p>
    <w:p w14:paraId="69601EC7" w14:textId="77777777" w:rsidR="00000000" w:rsidRDefault="00373EE0">
      <w:pPr>
        <w:pStyle w:val="a0"/>
        <w:rPr>
          <w:rFonts w:hint="cs"/>
          <w:rtl/>
        </w:rPr>
      </w:pPr>
    </w:p>
    <w:p w14:paraId="2789B367" w14:textId="77777777" w:rsidR="00000000" w:rsidRDefault="00373EE0">
      <w:pPr>
        <w:pStyle w:val="a0"/>
        <w:rPr>
          <w:rFonts w:hint="cs"/>
          <w:rtl/>
        </w:rPr>
      </w:pPr>
      <w:r>
        <w:rPr>
          <w:rFonts w:hint="cs"/>
          <w:rtl/>
        </w:rPr>
        <w:t xml:space="preserve">אבל אדוני אמר זאת כבר בפעם ה-70. מספיק כבר. </w:t>
      </w:r>
    </w:p>
    <w:p w14:paraId="68B43A9A" w14:textId="77777777" w:rsidR="00000000" w:rsidRDefault="00373EE0">
      <w:pPr>
        <w:pStyle w:val="a0"/>
        <w:rPr>
          <w:rFonts w:hint="cs"/>
          <w:rtl/>
        </w:rPr>
      </w:pPr>
    </w:p>
    <w:p w14:paraId="65390B06" w14:textId="77777777" w:rsidR="00000000" w:rsidRDefault="00373EE0">
      <w:pPr>
        <w:pStyle w:val="-"/>
        <w:rPr>
          <w:rtl/>
        </w:rPr>
      </w:pPr>
      <w:bookmarkStart w:id="136" w:name="FS000001064T01_03_2004_18_18_50C"/>
      <w:bookmarkEnd w:id="136"/>
      <w:r>
        <w:rPr>
          <w:rtl/>
        </w:rPr>
        <w:t>שר ה</w:t>
      </w:r>
      <w:r>
        <w:rPr>
          <w:rFonts w:hint="cs"/>
          <w:rtl/>
        </w:rPr>
        <w:t>תעשייה, המסחר והתעסוקה</w:t>
      </w:r>
      <w:r>
        <w:rPr>
          <w:rtl/>
        </w:rPr>
        <w:t xml:space="preserve"> אהוד אולמרט:</w:t>
      </w:r>
    </w:p>
    <w:p w14:paraId="5868C04B" w14:textId="77777777" w:rsidR="00000000" w:rsidRDefault="00373EE0">
      <w:pPr>
        <w:pStyle w:val="a0"/>
        <w:rPr>
          <w:rFonts w:hint="cs"/>
          <w:rtl/>
        </w:rPr>
      </w:pPr>
    </w:p>
    <w:p w14:paraId="45A5D24A" w14:textId="77777777" w:rsidR="00000000" w:rsidRDefault="00373EE0">
      <w:pPr>
        <w:pStyle w:val="a0"/>
        <w:rPr>
          <w:rFonts w:hint="cs"/>
          <w:rtl/>
        </w:rPr>
      </w:pPr>
      <w:r>
        <w:rPr>
          <w:rFonts w:hint="cs"/>
          <w:rtl/>
        </w:rPr>
        <w:t xml:space="preserve">אני אגיד את זה גם בפעם ה-80, כשלא יפריעו לי. </w:t>
      </w:r>
    </w:p>
    <w:p w14:paraId="058140F2" w14:textId="77777777" w:rsidR="00000000" w:rsidRDefault="00373EE0">
      <w:pPr>
        <w:pStyle w:val="a0"/>
        <w:rPr>
          <w:rFonts w:hint="cs"/>
          <w:rtl/>
        </w:rPr>
      </w:pPr>
    </w:p>
    <w:p w14:paraId="4AA53225" w14:textId="77777777" w:rsidR="00000000" w:rsidRDefault="00373EE0">
      <w:pPr>
        <w:pStyle w:val="af1"/>
        <w:rPr>
          <w:rtl/>
        </w:rPr>
      </w:pPr>
      <w:r>
        <w:rPr>
          <w:rFonts w:hint="eastAsia"/>
          <w:rtl/>
        </w:rPr>
        <w:t>היו</w:t>
      </w:r>
      <w:r>
        <w:rPr>
          <w:rtl/>
        </w:rPr>
        <w:t>”</w:t>
      </w:r>
      <w:r>
        <w:rPr>
          <w:rFonts w:hint="eastAsia"/>
          <w:rtl/>
        </w:rPr>
        <w:t>ר ראובן</w:t>
      </w:r>
      <w:r>
        <w:rPr>
          <w:rFonts w:hint="cs"/>
          <w:rtl/>
        </w:rPr>
        <w:t xml:space="preserve"> ריבלין</w:t>
      </w:r>
      <w:r>
        <w:rPr>
          <w:rtl/>
        </w:rPr>
        <w:t>:</w:t>
      </w:r>
    </w:p>
    <w:p w14:paraId="3E81920E" w14:textId="77777777" w:rsidR="00000000" w:rsidRDefault="00373EE0">
      <w:pPr>
        <w:pStyle w:val="a0"/>
        <w:rPr>
          <w:rFonts w:hint="cs"/>
          <w:rtl/>
        </w:rPr>
      </w:pPr>
    </w:p>
    <w:p w14:paraId="0BCCEA0C" w14:textId="77777777" w:rsidR="00000000" w:rsidRDefault="00373EE0">
      <w:pPr>
        <w:pStyle w:val="a0"/>
        <w:rPr>
          <w:rFonts w:hint="cs"/>
          <w:rtl/>
        </w:rPr>
      </w:pPr>
      <w:r>
        <w:rPr>
          <w:rFonts w:hint="cs"/>
          <w:rtl/>
        </w:rPr>
        <w:t xml:space="preserve">הם לא מפריעים. </w:t>
      </w:r>
      <w:r>
        <w:rPr>
          <w:rFonts w:hint="cs"/>
          <w:rtl/>
        </w:rPr>
        <w:t>הם לא מפריעים לך עכשיו.</w:t>
      </w:r>
    </w:p>
    <w:p w14:paraId="4F3B825C" w14:textId="77777777" w:rsidR="00000000" w:rsidRDefault="00373EE0">
      <w:pPr>
        <w:pStyle w:val="-"/>
        <w:rPr>
          <w:rtl/>
        </w:rPr>
      </w:pPr>
      <w:bookmarkStart w:id="137" w:name="FS000001064T01_03_2004_18_19_21C"/>
      <w:bookmarkEnd w:id="137"/>
    </w:p>
    <w:p w14:paraId="3904DF82" w14:textId="77777777" w:rsidR="00000000" w:rsidRDefault="00373EE0">
      <w:pPr>
        <w:pStyle w:val="-"/>
        <w:rPr>
          <w:rtl/>
        </w:rPr>
      </w:pPr>
      <w:r>
        <w:rPr>
          <w:rtl/>
        </w:rPr>
        <w:t>שר ה</w:t>
      </w:r>
      <w:r>
        <w:rPr>
          <w:rFonts w:hint="cs"/>
          <w:rtl/>
        </w:rPr>
        <w:t>תעשייה, המסחר והתעסוקה</w:t>
      </w:r>
      <w:r>
        <w:rPr>
          <w:rtl/>
        </w:rPr>
        <w:t xml:space="preserve"> אהוד אולמרט:</w:t>
      </w:r>
    </w:p>
    <w:p w14:paraId="0AFF6123" w14:textId="77777777" w:rsidR="00000000" w:rsidRDefault="00373EE0">
      <w:pPr>
        <w:pStyle w:val="a0"/>
        <w:rPr>
          <w:rFonts w:hint="cs"/>
          <w:rtl/>
        </w:rPr>
      </w:pPr>
    </w:p>
    <w:p w14:paraId="023E2634" w14:textId="77777777" w:rsidR="00000000" w:rsidRDefault="00373EE0">
      <w:pPr>
        <w:pStyle w:val="a0"/>
        <w:rPr>
          <w:rFonts w:hint="cs"/>
          <w:rtl/>
        </w:rPr>
      </w:pPr>
      <w:r>
        <w:rPr>
          <w:rFonts w:hint="cs"/>
          <w:rtl/>
        </w:rPr>
        <w:t xml:space="preserve">הם מפריעים כל הזמן, אדוני היושב-ראש, עם כל הכבוד. </w:t>
      </w:r>
    </w:p>
    <w:p w14:paraId="254C4BFE" w14:textId="77777777" w:rsidR="00000000" w:rsidRDefault="00373EE0">
      <w:pPr>
        <w:pStyle w:val="a0"/>
        <w:rPr>
          <w:rFonts w:hint="cs"/>
          <w:rtl/>
        </w:rPr>
      </w:pPr>
    </w:p>
    <w:p w14:paraId="7B0C2477" w14:textId="77777777" w:rsidR="00000000" w:rsidRDefault="00373EE0">
      <w:pPr>
        <w:pStyle w:val="a0"/>
        <w:rPr>
          <w:rFonts w:hint="cs"/>
          <w:rtl/>
        </w:rPr>
      </w:pPr>
      <w:r>
        <w:rPr>
          <w:rFonts w:hint="cs"/>
          <w:rtl/>
        </w:rPr>
        <w:t xml:space="preserve">למה מיועדים שטחי הקרקע האלה? שטחי הקרקע האלה מיועדים ל-23 מגרשי בנייה, שבכל אחד מהם ניתן לבנות ארבע יחידות דיור, ובכך לתת פתרון דיור ל-92 </w:t>
      </w:r>
      <w:r>
        <w:rPr>
          <w:rFonts w:hint="cs"/>
          <w:rtl/>
        </w:rPr>
        <w:t>משפחות מבני הכפר.</w:t>
      </w:r>
    </w:p>
    <w:p w14:paraId="1BDFEE3B" w14:textId="77777777" w:rsidR="00000000" w:rsidRDefault="00373EE0">
      <w:pPr>
        <w:pStyle w:val="a0"/>
        <w:rPr>
          <w:rFonts w:hint="cs"/>
          <w:rtl/>
        </w:rPr>
      </w:pPr>
    </w:p>
    <w:p w14:paraId="78C310CA" w14:textId="77777777" w:rsidR="00000000" w:rsidRDefault="00373EE0">
      <w:pPr>
        <w:pStyle w:val="af0"/>
        <w:rPr>
          <w:rtl/>
        </w:rPr>
      </w:pPr>
      <w:r>
        <w:rPr>
          <w:rFonts w:hint="eastAsia"/>
          <w:rtl/>
        </w:rPr>
        <w:t>יעקב</w:t>
      </w:r>
      <w:r>
        <w:rPr>
          <w:rtl/>
        </w:rPr>
        <w:t xml:space="preserve"> אדרי (הליכוד):</w:t>
      </w:r>
    </w:p>
    <w:p w14:paraId="6E6820E6" w14:textId="77777777" w:rsidR="00000000" w:rsidRDefault="00373EE0">
      <w:pPr>
        <w:pStyle w:val="a0"/>
        <w:rPr>
          <w:rFonts w:hint="cs"/>
          <w:rtl/>
        </w:rPr>
      </w:pPr>
    </w:p>
    <w:p w14:paraId="2BC2F9CA" w14:textId="77777777" w:rsidR="00000000" w:rsidRDefault="00373EE0">
      <w:pPr>
        <w:pStyle w:val="a0"/>
        <w:rPr>
          <w:rFonts w:hint="cs"/>
          <w:rtl/>
        </w:rPr>
      </w:pPr>
      <w:r>
        <w:rPr>
          <w:rFonts w:hint="cs"/>
          <w:rtl/>
        </w:rPr>
        <w:t>מהכפר.</w:t>
      </w:r>
    </w:p>
    <w:p w14:paraId="71F572F3" w14:textId="77777777" w:rsidR="00000000" w:rsidRDefault="00373EE0">
      <w:pPr>
        <w:pStyle w:val="a0"/>
        <w:rPr>
          <w:rFonts w:hint="cs"/>
          <w:rtl/>
        </w:rPr>
      </w:pPr>
    </w:p>
    <w:p w14:paraId="7047D9CC" w14:textId="77777777" w:rsidR="00000000" w:rsidRDefault="00373EE0">
      <w:pPr>
        <w:pStyle w:val="af0"/>
        <w:rPr>
          <w:rtl/>
        </w:rPr>
      </w:pPr>
      <w:r>
        <w:rPr>
          <w:rFonts w:hint="eastAsia"/>
          <w:rtl/>
        </w:rPr>
        <w:t>רוחמה</w:t>
      </w:r>
      <w:r>
        <w:rPr>
          <w:rtl/>
        </w:rPr>
        <w:t xml:space="preserve"> אברהם (הליכוד):</w:t>
      </w:r>
    </w:p>
    <w:p w14:paraId="0F7B5B54" w14:textId="77777777" w:rsidR="00000000" w:rsidRDefault="00373EE0">
      <w:pPr>
        <w:pStyle w:val="a0"/>
        <w:rPr>
          <w:rFonts w:hint="cs"/>
          <w:rtl/>
        </w:rPr>
      </w:pPr>
    </w:p>
    <w:p w14:paraId="0A6B4E81" w14:textId="77777777" w:rsidR="00000000" w:rsidRDefault="00373EE0">
      <w:pPr>
        <w:pStyle w:val="a0"/>
        <w:rPr>
          <w:rFonts w:hint="cs"/>
          <w:rtl/>
        </w:rPr>
      </w:pPr>
      <w:r>
        <w:rPr>
          <w:rFonts w:hint="cs"/>
          <w:rtl/>
        </w:rPr>
        <w:t xml:space="preserve">- - - </w:t>
      </w:r>
    </w:p>
    <w:p w14:paraId="51AF6C0D" w14:textId="77777777" w:rsidR="00000000" w:rsidRDefault="00373EE0">
      <w:pPr>
        <w:pStyle w:val="a0"/>
        <w:rPr>
          <w:rFonts w:hint="cs"/>
          <w:rtl/>
        </w:rPr>
      </w:pPr>
    </w:p>
    <w:p w14:paraId="51D1099C" w14:textId="77777777" w:rsidR="00000000" w:rsidRDefault="00373EE0">
      <w:pPr>
        <w:pStyle w:val="af1"/>
        <w:rPr>
          <w:rtl/>
        </w:rPr>
      </w:pPr>
      <w:bookmarkStart w:id="138" w:name="FS000001064T01_03_2004_18_20_24C"/>
      <w:bookmarkEnd w:id="138"/>
      <w:r>
        <w:rPr>
          <w:rFonts w:hint="eastAsia"/>
          <w:rtl/>
        </w:rPr>
        <w:t>היו</w:t>
      </w:r>
      <w:r>
        <w:rPr>
          <w:rtl/>
        </w:rPr>
        <w:t>”</w:t>
      </w:r>
      <w:r>
        <w:rPr>
          <w:rFonts w:hint="eastAsia"/>
          <w:rtl/>
        </w:rPr>
        <w:t>ר ראובן</w:t>
      </w:r>
      <w:r>
        <w:rPr>
          <w:rFonts w:hint="cs"/>
          <w:rtl/>
        </w:rPr>
        <w:t xml:space="preserve"> ריבלין</w:t>
      </w:r>
      <w:r>
        <w:rPr>
          <w:rtl/>
        </w:rPr>
        <w:t>:</w:t>
      </w:r>
    </w:p>
    <w:p w14:paraId="5B6A8C2C" w14:textId="77777777" w:rsidR="00000000" w:rsidRDefault="00373EE0">
      <w:pPr>
        <w:pStyle w:val="a0"/>
        <w:rPr>
          <w:rFonts w:hint="cs"/>
          <w:rtl/>
        </w:rPr>
      </w:pPr>
    </w:p>
    <w:p w14:paraId="21906068" w14:textId="77777777" w:rsidR="00000000" w:rsidRDefault="00373EE0">
      <w:pPr>
        <w:pStyle w:val="a0"/>
        <w:rPr>
          <w:rFonts w:hint="cs"/>
          <w:rtl/>
        </w:rPr>
      </w:pPr>
      <w:r>
        <w:rPr>
          <w:rFonts w:hint="cs"/>
          <w:rtl/>
        </w:rPr>
        <w:t>לא, אני לא מאפשר.</w:t>
      </w:r>
    </w:p>
    <w:p w14:paraId="3ACF4941" w14:textId="77777777" w:rsidR="00000000" w:rsidRDefault="00373EE0">
      <w:pPr>
        <w:pStyle w:val="a0"/>
        <w:rPr>
          <w:rFonts w:hint="cs"/>
          <w:rtl/>
        </w:rPr>
      </w:pPr>
      <w:r>
        <w:rPr>
          <w:rFonts w:hint="cs"/>
          <w:rtl/>
        </w:rPr>
        <w:t xml:space="preserve"> </w:t>
      </w:r>
    </w:p>
    <w:p w14:paraId="3D3A036D" w14:textId="77777777" w:rsidR="00000000" w:rsidRDefault="00373EE0">
      <w:pPr>
        <w:pStyle w:val="-"/>
        <w:rPr>
          <w:rtl/>
        </w:rPr>
      </w:pPr>
      <w:r>
        <w:rPr>
          <w:rtl/>
        </w:rPr>
        <w:t>שר ה</w:t>
      </w:r>
      <w:r>
        <w:rPr>
          <w:rFonts w:hint="cs"/>
          <w:rtl/>
        </w:rPr>
        <w:t>תעשייה, המסחר והתעסוקה</w:t>
      </w:r>
      <w:r>
        <w:rPr>
          <w:rtl/>
        </w:rPr>
        <w:t xml:space="preserve"> אהוד אולמרט:</w:t>
      </w:r>
    </w:p>
    <w:p w14:paraId="75A24B01" w14:textId="77777777" w:rsidR="00000000" w:rsidRDefault="00373EE0">
      <w:pPr>
        <w:pStyle w:val="a0"/>
        <w:rPr>
          <w:rFonts w:hint="cs"/>
          <w:rtl/>
        </w:rPr>
      </w:pPr>
    </w:p>
    <w:p w14:paraId="6E246078" w14:textId="77777777" w:rsidR="00000000" w:rsidRDefault="00373EE0">
      <w:pPr>
        <w:pStyle w:val="a0"/>
        <w:rPr>
          <w:rFonts w:hint="cs"/>
          <w:rtl/>
        </w:rPr>
      </w:pPr>
      <w:r>
        <w:rPr>
          <w:rFonts w:hint="cs"/>
          <w:rtl/>
        </w:rPr>
        <w:t xml:space="preserve">הקרקע הזאת מיועדת לבני הכפר. אתם מפריעים לי. ודאי. </w:t>
      </w:r>
    </w:p>
    <w:p w14:paraId="0495C638" w14:textId="77777777" w:rsidR="00000000" w:rsidRDefault="00373EE0">
      <w:pPr>
        <w:pStyle w:val="a0"/>
        <w:rPr>
          <w:rFonts w:hint="cs"/>
          <w:rtl/>
        </w:rPr>
      </w:pPr>
    </w:p>
    <w:p w14:paraId="00E2181B" w14:textId="77777777" w:rsidR="00000000" w:rsidRDefault="00373EE0">
      <w:pPr>
        <w:pStyle w:val="af0"/>
        <w:rPr>
          <w:rtl/>
        </w:rPr>
      </w:pPr>
      <w:r>
        <w:rPr>
          <w:rFonts w:hint="eastAsia"/>
          <w:rtl/>
        </w:rPr>
        <w:t>רוני</w:t>
      </w:r>
      <w:r>
        <w:rPr>
          <w:rtl/>
        </w:rPr>
        <w:t xml:space="preserve"> בר-און (הליכוד):</w:t>
      </w:r>
    </w:p>
    <w:p w14:paraId="7CC37B67" w14:textId="77777777" w:rsidR="00000000" w:rsidRDefault="00373EE0">
      <w:pPr>
        <w:pStyle w:val="a0"/>
        <w:rPr>
          <w:rFonts w:hint="cs"/>
          <w:rtl/>
        </w:rPr>
      </w:pPr>
    </w:p>
    <w:p w14:paraId="72621614" w14:textId="77777777" w:rsidR="00000000" w:rsidRDefault="00373EE0">
      <w:pPr>
        <w:pStyle w:val="a0"/>
        <w:rPr>
          <w:rFonts w:hint="cs"/>
          <w:rtl/>
        </w:rPr>
      </w:pPr>
      <w:r>
        <w:rPr>
          <w:rFonts w:hint="cs"/>
          <w:rtl/>
        </w:rPr>
        <w:t>- - -</w:t>
      </w:r>
    </w:p>
    <w:p w14:paraId="37F5E5CB" w14:textId="77777777" w:rsidR="00000000" w:rsidRDefault="00373EE0">
      <w:pPr>
        <w:pStyle w:val="-"/>
        <w:rPr>
          <w:rFonts w:hint="cs"/>
          <w:rtl/>
        </w:rPr>
      </w:pPr>
    </w:p>
    <w:p w14:paraId="6F7D5F34" w14:textId="77777777" w:rsidR="00000000" w:rsidRDefault="00373EE0">
      <w:pPr>
        <w:pStyle w:val="-"/>
        <w:rPr>
          <w:rtl/>
        </w:rPr>
      </w:pPr>
      <w:r>
        <w:rPr>
          <w:rtl/>
        </w:rPr>
        <w:t>שר ה</w:t>
      </w:r>
      <w:r>
        <w:rPr>
          <w:rFonts w:hint="cs"/>
          <w:rtl/>
        </w:rPr>
        <w:t xml:space="preserve">תעשייה, </w:t>
      </w:r>
      <w:r>
        <w:rPr>
          <w:rFonts w:hint="cs"/>
          <w:rtl/>
        </w:rPr>
        <w:t>המסחר והתעסוקה</w:t>
      </w:r>
      <w:r>
        <w:rPr>
          <w:rtl/>
        </w:rPr>
        <w:t xml:space="preserve"> אהוד אולמרט:</w:t>
      </w:r>
    </w:p>
    <w:p w14:paraId="37BA5284" w14:textId="77777777" w:rsidR="00000000" w:rsidRDefault="00373EE0">
      <w:pPr>
        <w:pStyle w:val="a0"/>
        <w:rPr>
          <w:rFonts w:hint="cs"/>
          <w:rtl/>
        </w:rPr>
      </w:pPr>
    </w:p>
    <w:p w14:paraId="01FC58EA" w14:textId="77777777" w:rsidR="00000000" w:rsidRDefault="00373EE0">
      <w:pPr>
        <w:pStyle w:val="a0"/>
        <w:rPr>
          <w:rFonts w:hint="cs"/>
          <w:rtl/>
        </w:rPr>
      </w:pPr>
      <w:r>
        <w:rPr>
          <w:rFonts w:hint="cs"/>
          <w:rtl/>
        </w:rPr>
        <w:t xml:space="preserve">אם היתה קרקע פרטית של מישהו אחר, רק אם הוא היה מתלונן היתה המדינה יכולה ליזום הליכים לפינוי. </w:t>
      </w:r>
    </w:p>
    <w:p w14:paraId="48EBBD02" w14:textId="77777777" w:rsidR="00000000" w:rsidRDefault="00373EE0">
      <w:pPr>
        <w:pStyle w:val="a0"/>
        <w:rPr>
          <w:rFonts w:hint="cs"/>
          <w:rtl/>
        </w:rPr>
      </w:pPr>
    </w:p>
    <w:p w14:paraId="16BED1D2" w14:textId="77777777" w:rsidR="00000000" w:rsidRDefault="00373EE0">
      <w:pPr>
        <w:pStyle w:val="af1"/>
        <w:rPr>
          <w:rtl/>
        </w:rPr>
      </w:pPr>
      <w:r>
        <w:rPr>
          <w:rtl/>
        </w:rPr>
        <w:t>היו"ר ראובן ריבלין:</w:t>
      </w:r>
    </w:p>
    <w:p w14:paraId="31841279" w14:textId="77777777" w:rsidR="00000000" w:rsidRDefault="00373EE0">
      <w:pPr>
        <w:pStyle w:val="a0"/>
        <w:rPr>
          <w:rtl/>
        </w:rPr>
      </w:pPr>
    </w:p>
    <w:p w14:paraId="32C573BD" w14:textId="77777777" w:rsidR="00000000" w:rsidRDefault="00373EE0">
      <w:pPr>
        <w:pStyle w:val="a0"/>
        <w:rPr>
          <w:rFonts w:hint="cs"/>
          <w:rtl/>
        </w:rPr>
      </w:pPr>
      <w:r>
        <w:rPr>
          <w:rFonts w:hint="cs"/>
          <w:rtl/>
        </w:rPr>
        <w:t xml:space="preserve">אדוני דיבר יותר מ-20 דקות. אם אדוני רוצה עוד שעה, בבקשה. </w:t>
      </w:r>
    </w:p>
    <w:p w14:paraId="5BF5F3F3" w14:textId="77777777" w:rsidR="00000000" w:rsidRDefault="00373EE0">
      <w:pPr>
        <w:pStyle w:val="a"/>
        <w:rPr>
          <w:rFonts w:hint="cs"/>
          <w:rtl/>
        </w:rPr>
      </w:pPr>
      <w:bookmarkStart w:id="139" w:name="FS000001064T01_03_2004_17_38_19"/>
      <w:bookmarkStart w:id="140" w:name="FS000001064T01_03_2004_17_39_50"/>
      <w:bookmarkEnd w:id="139"/>
      <w:bookmarkEnd w:id="140"/>
    </w:p>
    <w:p w14:paraId="059C8666" w14:textId="77777777" w:rsidR="00000000" w:rsidRDefault="00373EE0">
      <w:pPr>
        <w:pStyle w:val="-"/>
        <w:rPr>
          <w:rtl/>
        </w:rPr>
      </w:pPr>
      <w:bookmarkStart w:id="141" w:name="FS000001064T01_03_2004_17_41_33"/>
      <w:bookmarkStart w:id="142" w:name="FS000001064T01_03_2004_17_41_37C"/>
      <w:bookmarkEnd w:id="141"/>
      <w:bookmarkEnd w:id="142"/>
      <w:r>
        <w:rPr>
          <w:rtl/>
        </w:rPr>
        <w:t>שר התעשייה, המסחר והתעסוקה אהוד אולמרט:</w:t>
      </w:r>
    </w:p>
    <w:p w14:paraId="60DCB7B7" w14:textId="77777777" w:rsidR="00000000" w:rsidRDefault="00373EE0">
      <w:pPr>
        <w:pStyle w:val="a0"/>
        <w:rPr>
          <w:rtl/>
        </w:rPr>
      </w:pPr>
    </w:p>
    <w:p w14:paraId="0E80DE52" w14:textId="77777777" w:rsidR="00000000" w:rsidRDefault="00373EE0">
      <w:pPr>
        <w:pStyle w:val="a0"/>
        <w:rPr>
          <w:rFonts w:hint="cs"/>
          <w:rtl/>
        </w:rPr>
      </w:pPr>
      <w:r>
        <w:rPr>
          <w:rFonts w:hint="cs"/>
          <w:rtl/>
        </w:rPr>
        <w:t xml:space="preserve">במקרה הזה, </w:t>
      </w:r>
      <w:r>
        <w:rPr>
          <w:rFonts w:hint="cs"/>
          <w:rtl/>
        </w:rPr>
        <w:t>היוזמה להליכים היתה של בעלי הקרקע, של מדינת ישראל, שייעדו את הקרקע הזאת ל-92 משפחות של ערבים, וכך היו יכולים לפתור את בעיות הדיור שלהם בכפר.</w:t>
      </w:r>
    </w:p>
    <w:p w14:paraId="00DDA66A" w14:textId="77777777" w:rsidR="00000000" w:rsidRDefault="00373EE0">
      <w:pPr>
        <w:pStyle w:val="a0"/>
        <w:rPr>
          <w:rFonts w:hint="cs"/>
          <w:rtl/>
        </w:rPr>
      </w:pPr>
    </w:p>
    <w:p w14:paraId="5245F3F1" w14:textId="77777777" w:rsidR="00000000" w:rsidRDefault="00373EE0">
      <w:pPr>
        <w:pStyle w:val="af1"/>
        <w:rPr>
          <w:rtl/>
        </w:rPr>
      </w:pPr>
      <w:r>
        <w:rPr>
          <w:rtl/>
        </w:rPr>
        <w:t>היו"ר ראובן ריבלין:</w:t>
      </w:r>
    </w:p>
    <w:p w14:paraId="60AC50AC" w14:textId="77777777" w:rsidR="00000000" w:rsidRDefault="00373EE0">
      <w:pPr>
        <w:pStyle w:val="a0"/>
        <w:rPr>
          <w:rtl/>
        </w:rPr>
      </w:pPr>
    </w:p>
    <w:p w14:paraId="4D9FBFE8" w14:textId="77777777" w:rsidR="00000000" w:rsidRDefault="00373EE0">
      <w:pPr>
        <w:pStyle w:val="a0"/>
        <w:rPr>
          <w:rFonts w:hint="cs"/>
          <w:rtl/>
        </w:rPr>
      </w:pPr>
      <w:r>
        <w:rPr>
          <w:rFonts w:hint="cs"/>
          <w:rtl/>
        </w:rPr>
        <w:t>אדוני כבר אמר זאת.</w:t>
      </w:r>
    </w:p>
    <w:p w14:paraId="049216EE" w14:textId="77777777" w:rsidR="00000000" w:rsidRDefault="00373EE0">
      <w:pPr>
        <w:pStyle w:val="a0"/>
        <w:rPr>
          <w:rFonts w:hint="cs"/>
          <w:rtl/>
        </w:rPr>
      </w:pPr>
    </w:p>
    <w:p w14:paraId="73864E4C" w14:textId="77777777" w:rsidR="00000000" w:rsidRDefault="00373EE0">
      <w:pPr>
        <w:pStyle w:val="-"/>
        <w:rPr>
          <w:rtl/>
        </w:rPr>
      </w:pPr>
      <w:bookmarkStart w:id="143" w:name="FS000001064T01_03_2004_17_43_01C"/>
      <w:bookmarkEnd w:id="143"/>
      <w:r>
        <w:rPr>
          <w:rtl/>
        </w:rPr>
        <w:t>שר התעשייה, המסחר והתעסוקה אהוד אולמרט:</w:t>
      </w:r>
    </w:p>
    <w:p w14:paraId="0276AF67" w14:textId="77777777" w:rsidR="00000000" w:rsidRDefault="00373EE0">
      <w:pPr>
        <w:pStyle w:val="a0"/>
        <w:rPr>
          <w:rtl/>
        </w:rPr>
      </w:pPr>
    </w:p>
    <w:p w14:paraId="1E33A437" w14:textId="77777777" w:rsidR="00000000" w:rsidRDefault="00373EE0">
      <w:pPr>
        <w:pStyle w:val="a0"/>
        <w:rPr>
          <w:rFonts w:hint="cs"/>
          <w:rtl/>
        </w:rPr>
      </w:pPr>
      <w:r>
        <w:rPr>
          <w:rFonts w:hint="cs"/>
          <w:rtl/>
        </w:rPr>
        <w:t>אני אומר זאת.</w:t>
      </w:r>
    </w:p>
    <w:p w14:paraId="3E2F8263" w14:textId="77777777" w:rsidR="00000000" w:rsidRDefault="00373EE0">
      <w:pPr>
        <w:pStyle w:val="a0"/>
        <w:rPr>
          <w:rFonts w:hint="cs"/>
          <w:rtl/>
        </w:rPr>
      </w:pPr>
    </w:p>
    <w:p w14:paraId="3FA9E77B" w14:textId="77777777" w:rsidR="00000000" w:rsidRDefault="00373EE0">
      <w:pPr>
        <w:pStyle w:val="af1"/>
        <w:rPr>
          <w:rtl/>
        </w:rPr>
      </w:pPr>
      <w:r>
        <w:rPr>
          <w:rtl/>
        </w:rPr>
        <w:t>היו"ר ראובן ריבלי</w:t>
      </w:r>
      <w:r>
        <w:rPr>
          <w:rtl/>
        </w:rPr>
        <w:t>ן:</w:t>
      </w:r>
    </w:p>
    <w:p w14:paraId="74223984" w14:textId="77777777" w:rsidR="00000000" w:rsidRDefault="00373EE0">
      <w:pPr>
        <w:pStyle w:val="a0"/>
        <w:rPr>
          <w:rtl/>
        </w:rPr>
      </w:pPr>
    </w:p>
    <w:p w14:paraId="60056301" w14:textId="77777777" w:rsidR="00000000" w:rsidRDefault="00373EE0">
      <w:pPr>
        <w:pStyle w:val="a0"/>
        <w:rPr>
          <w:rFonts w:hint="cs"/>
          <w:rtl/>
        </w:rPr>
      </w:pPr>
      <w:r>
        <w:rPr>
          <w:rFonts w:hint="cs"/>
          <w:rtl/>
        </w:rPr>
        <w:t xml:space="preserve">אבל כבר אמרת את זה. </w:t>
      </w:r>
    </w:p>
    <w:p w14:paraId="49B4067D" w14:textId="77777777" w:rsidR="00000000" w:rsidRDefault="00373EE0">
      <w:pPr>
        <w:pStyle w:val="a0"/>
        <w:rPr>
          <w:rFonts w:hint="cs"/>
          <w:rtl/>
        </w:rPr>
      </w:pPr>
    </w:p>
    <w:p w14:paraId="1A69BD2F" w14:textId="77777777" w:rsidR="00000000" w:rsidRDefault="00373EE0">
      <w:pPr>
        <w:pStyle w:val="-"/>
        <w:rPr>
          <w:rtl/>
        </w:rPr>
      </w:pPr>
      <w:bookmarkStart w:id="144" w:name="FS000001064T01_03_2004_17_43_18C"/>
      <w:bookmarkEnd w:id="144"/>
      <w:r>
        <w:rPr>
          <w:rtl/>
        </w:rPr>
        <w:t>שר התעשייה, המסחר והתעסוקה אהוד אולמרט:</w:t>
      </w:r>
    </w:p>
    <w:p w14:paraId="658B6A65" w14:textId="77777777" w:rsidR="00000000" w:rsidRDefault="00373EE0">
      <w:pPr>
        <w:pStyle w:val="a0"/>
        <w:rPr>
          <w:rtl/>
        </w:rPr>
      </w:pPr>
    </w:p>
    <w:p w14:paraId="307D98FB" w14:textId="77777777" w:rsidR="00000000" w:rsidRDefault="00373EE0">
      <w:pPr>
        <w:pStyle w:val="a0"/>
        <w:rPr>
          <w:rFonts w:hint="cs"/>
          <w:rtl/>
        </w:rPr>
      </w:pPr>
      <w:r>
        <w:rPr>
          <w:rFonts w:hint="cs"/>
          <w:rtl/>
        </w:rPr>
        <w:t>יפה.</w:t>
      </w:r>
    </w:p>
    <w:p w14:paraId="5D62AB6D" w14:textId="77777777" w:rsidR="00000000" w:rsidRDefault="00373EE0">
      <w:pPr>
        <w:pStyle w:val="a0"/>
        <w:rPr>
          <w:rFonts w:hint="cs"/>
          <w:rtl/>
        </w:rPr>
      </w:pPr>
    </w:p>
    <w:p w14:paraId="2D575110" w14:textId="77777777" w:rsidR="00000000" w:rsidRDefault="00373EE0">
      <w:pPr>
        <w:pStyle w:val="af1"/>
        <w:rPr>
          <w:rtl/>
        </w:rPr>
      </w:pPr>
      <w:r>
        <w:rPr>
          <w:rtl/>
        </w:rPr>
        <w:t>היו"ר ראובן ריבלין:</w:t>
      </w:r>
    </w:p>
    <w:p w14:paraId="09CD8BD6" w14:textId="77777777" w:rsidR="00000000" w:rsidRDefault="00373EE0">
      <w:pPr>
        <w:pStyle w:val="a0"/>
        <w:rPr>
          <w:rtl/>
        </w:rPr>
      </w:pPr>
    </w:p>
    <w:p w14:paraId="2D7A4CFC" w14:textId="77777777" w:rsidR="00000000" w:rsidRDefault="00373EE0">
      <w:pPr>
        <w:pStyle w:val="a0"/>
        <w:rPr>
          <w:rFonts w:hint="cs"/>
          <w:rtl/>
        </w:rPr>
      </w:pPr>
      <w:r>
        <w:rPr>
          <w:rFonts w:hint="cs"/>
          <w:rtl/>
        </w:rPr>
        <w:t xml:space="preserve">אדוני כאן כבר יותר מ-20 דקות. </w:t>
      </w:r>
    </w:p>
    <w:p w14:paraId="47E83AE2" w14:textId="77777777" w:rsidR="00000000" w:rsidRDefault="00373EE0">
      <w:pPr>
        <w:pStyle w:val="a0"/>
        <w:ind w:firstLine="0"/>
        <w:rPr>
          <w:rFonts w:hint="cs"/>
          <w:rtl/>
        </w:rPr>
      </w:pPr>
    </w:p>
    <w:p w14:paraId="3327DA0D" w14:textId="77777777" w:rsidR="00000000" w:rsidRDefault="00373EE0">
      <w:pPr>
        <w:pStyle w:val="-"/>
        <w:rPr>
          <w:rtl/>
        </w:rPr>
      </w:pPr>
      <w:bookmarkStart w:id="145" w:name="FS000001064T01_03_2004_17_43_45C"/>
      <w:bookmarkEnd w:id="145"/>
      <w:r>
        <w:rPr>
          <w:rtl/>
        </w:rPr>
        <w:t>שר התעשייה, המסחר והתעסוקה אהוד אולמרט:</w:t>
      </w:r>
    </w:p>
    <w:p w14:paraId="1AE4F86C" w14:textId="77777777" w:rsidR="00000000" w:rsidRDefault="00373EE0">
      <w:pPr>
        <w:pStyle w:val="a0"/>
        <w:rPr>
          <w:rtl/>
        </w:rPr>
      </w:pPr>
    </w:p>
    <w:p w14:paraId="5D1AF696" w14:textId="77777777" w:rsidR="00000000" w:rsidRDefault="00373EE0">
      <w:pPr>
        <w:pStyle w:val="a0"/>
        <w:ind w:firstLine="0"/>
        <w:rPr>
          <w:rFonts w:hint="cs"/>
          <w:rtl/>
        </w:rPr>
      </w:pPr>
      <w:r>
        <w:rPr>
          <w:rFonts w:hint="cs"/>
          <w:rtl/>
        </w:rPr>
        <w:tab/>
        <w:t>אלה, חבורת המסיתים הזאת, באו בשם שודדי האדמות כדי להגן עליהם ולהסית נגד שוטרי ישראל.</w:t>
      </w:r>
    </w:p>
    <w:p w14:paraId="6E72D0E6" w14:textId="77777777" w:rsidR="00000000" w:rsidRDefault="00373EE0">
      <w:pPr>
        <w:pStyle w:val="a0"/>
        <w:ind w:firstLine="0"/>
        <w:rPr>
          <w:rFonts w:hint="cs"/>
          <w:rtl/>
        </w:rPr>
      </w:pPr>
    </w:p>
    <w:p w14:paraId="45C503C9" w14:textId="77777777" w:rsidR="00000000" w:rsidRDefault="00373EE0">
      <w:pPr>
        <w:pStyle w:val="af0"/>
        <w:rPr>
          <w:rtl/>
        </w:rPr>
      </w:pPr>
      <w:r>
        <w:rPr>
          <w:rFonts w:hint="eastAsia"/>
          <w:rtl/>
        </w:rPr>
        <w:t>וא</w:t>
      </w:r>
      <w:r>
        <w:rPr>
          <w:rFonts w:hint="eastAsia"/>
          <w:rtl/>
        </w:rPr>
        <w:t>סל</w:t>
      </w:r>
      <w:r>
        <w:rPr>
          <w:rtl/>
        </w:rPr>
        <w:t xml:space="preserve"> טאהא (בל"ד):</w:t>
      </w:r>
    </w:p>
    <w:p w14:paraId="322F1627" w14:textId="77777777" w:rsidR="00000000" w:rsidRDefault="00373EE0">
      <w:pPr>
        <w:pStyle w:val="a0"/>
        <w:rPr>
          <w:rFonts w:hint="cs"/>
          <w:rtl/>
        </w:rPr>
      </w:pPr>
    </w:p>
    <w:p w14:paraId="5371B1BB" w14:textId="77777777" w:rsidR="00000000" w:rsidRDefault="00373EE0">
      <w:pPr>
        <w:pStyle w:val="a0"/>
        <w:rPr>
          <w:rFonts w:hint="cs"/>
          <w:rtl/>
        </w:rPr>
      </w:pPr>
      <w:r>
        <w:rPr>
          <w:rFonts w:hint="cs"/>
          <w:rtl/>
        </w:rPr>
        <w:t xml:space="preserve">- - - </w:t>
      </w:r>
    </w:p>
    <w:p w14:paraId="4BBC2B6C" w14:textId="77777777" w:rsidR="00000000" w:rsidRDefault="00373EE0">
      <w:pPr>
        <w:pStyle w:val="a0"/>
        <w:rPr>
          <w:rFonts w:hint="cs"/>
          <w:rtl/>
        </w:rPr>
      </w:pPr>
    </w:p>
    <w:p w14:paraId="0CDABBEF" w14:textId="77777777" w:rsidR="00000000" w:rsidRDefault="00373EE0">
      <w:pPr>
        <w:pStyle w:val="-"/>
        <w:rPr>
          <w:rtl/>
        </w:rPr>
      </w:pPr>
      <w:bookmarkStart w:id="146" w:name="FS000001064T01_03_2004_17_44_24C"/>
      <w:bookmarkEnd w:id="146"/>
      <w:r>
        <w:rPr>
          <w:rtl/>
        </w:rPr>
        <w:t>שר התעשייה, המסחר והתעסוקה אהוד אולמרט:</w:t>
      </w:r>
    </w:p>
    <w:p w14:paraId="3E68704E" w14:textId="77777777" w:rsidR="00000000" w:rsidRDefault="00373EE0">
      <w:pPr>
        <w:pStyle w:val="a0"/>
        <w:rPr>
          <w:rtl/>
        </w:rPr>
      </w:pPr>
    </w:p>
    <w:p w14:paraId="47A927D1" w14:textId="77777777" w:rsidR="00000000" w:rsidRDefault="00373EE0">
      <w:pPr>
        <w:pStyle w:val="a0"/>
        <w:rPr>
          <w:rFonts w:hint="cs"/>
          <w:rtl/>
        </w:rPr>
      </w:pPr>
      <w:r>
        <w:rPr>
          <w:rFonts w:hint="cs"/>
          <w:rtl/>
        </w:rPr>
        <w:t xml:space="preserve">אני אומר לכם ש-16 שוטרים אושפזו בשל ההתפרעות שאתם מסיתים לה נגד שוטרי ישראל. </w:t>
      </w:r>
    </w:p>
    <w:p w14:paraId="3F6961B4" w14:textId="77777777" w:rsidR="00000000" w:rsidRDefault="00373EE0">
      <w:pPr>
        <w:pStyle w:val="a0"/>
        <w:rPr>
          <w:rFonts w:hint="cs"/>
          <w:rtl/>
        </w:rPr>
      </w:pPr>
    </w:p>
    <w:p w14:paraId="48D61BFE" w14:textId="77777777" w:rsidR="00000000" w:rsidRDefault="00373EE0">
      <w:pPr>
        <w:pStyle w:val="af0"/>
        <w:rPr>
          <w:rtl/>
        </w:rPr>
      </w:pPr>
      <w:r>
        <w:rPr>
          <w:rFonts w:hint="eastAsia"/>
          <w:rtl/>
        </w:rPr>
        <w:t>עסאם</w:t>
      </w:r>
      <w:r>
        <w:rPr>
          <w:rtl/>
        </w:rPr>
        <w:t xml:space="preserve"> מח'ול (חד"ש-תע"ל):</w:t>
      </w:r>
    </w:p>
    <w:p w14:paraId="58FCC4CD" w14:textId="77777777" w:rsidR="00000000" w:rsidRDefault="00373EE0">
      <w:pPr>
        <w:pStyle w:val="a0"/>
        <w:rPr>
          <w:rFonts w:hint="cs"/>
          <w:rtl/>
        </w:rPr>
      </w:pPr>
    </w:p>
    <w:p w14:paraId="7416CB08" w14:textId="77777777" w:rsidR="00000000" w:rsidRDefault="00373EE0">
      <w:pPr>
        <w:pStyle w:val="a0"/>
        <w:rPr>
          <w:rFonts w:hint="cs"/>
          <w:rtl/>
        </w:rPr>
      </w:pPr>
      <w:r>
        <w:rPr>
          <w:rFonts w:hint="cs"/>
          <w:rtl/>
        </w:rPr>
        <w:t xml:space="preserve">- - - </w:t>
      </w:r>
    </w:p>
    <w:p w14:paraId="2977D497" w14:textId="77777777" w:rsidR="00000000" w:rsidRDefault="00373EE0">
      <w:pPr>
        <w:pStyle w:val="a0"/>
        <w:rPr>
          <w:rFonts w:hint="cs"/>
          <w:rtl/>
        </w:rPr>
      </w:pPr>
    </w:p>
    <w:p w14:paraId="752360DF" w14:textId="77777777" w:rsidR="00000000" w:rsidRDefault="00373EE0">
      <w:pPr>
        <w:pStyle w:val="-"/>
        <w:rPr>
          <w:rFonts w:hint="cs"/>
          <w:rtl/>
        </w:rPr>
      </w:pPr>
      <w:bookmarkStart w:id="147" w:name="FS000001064T01_03_2004_17_45_27C"/>
      <w:bookmarkEnd w:id="147"/>
      <w:r>
        <w:rPr>
          <w:rtl/>
        </w:rPr>
        <w:t>שר התעשייה, המסחר והתעסוקה אהוד אולמרט:</w:t>
      </w:r>
    </w:p>
    <w:p w14:paraId="694837CE" w14:textId="77777777" w:rsidR="00000000" w:rsidRDefault="00373EE0">
      <w:pPr>
        <w:pStyle w:val="a0"/>
        <w:rPr>
          <w:rFonts w:hint="cs"/>
          <w:rtl/>
        </w:rPr>
      </w:pPr>
    </w:p>
    <w:p w14:paraId="1291D027" w14:textId="77777777" w:rsidR="00000000" w:rsidRDefault="00373EE0">
      <w:pPr>
        <w:pStyle w:val="a0"/>
        <w:rPr>
          <w:rFonts w:hint="cs"/>
          <w:rtl/>
        </w:rPr>
      </w:pPr>
      <w:r>
        <w:rPr>
          <w:rFonts w:hint="cs"/>
          <w:rtl/>
        </w:rPr>
        <w:t>אתם וחבריכם המסיתים נגדם גורמים להתפר</w:t>
      </w:r>
      <w:r>
        <w:rPr>
          <w:rFonts w:hint="cs"/>
          <w:rtl/>
        </w:rPr>
        <w:t xml:space="preserve">עות של אנשים נגד פעולה חוקית של אכיפה נגד שודדי בתים ושודדי אדמות, וגורמים לפציעתם של שוטרים, ולאחר מכן באים לכאן, לכנסת, בהטפת מוסר ובגלגול עיניים למרום - - </w:t>
      </w:r>
    </w:p>
    <w:p w14:paraId="7EEB145F" w14:textId="77777777" w:rsidR="00000000" w:rsidRDefault="00373EE0">
      <w:pPr>
        <w:pStyle w:val="a0"/>
        <w:rPr>
          <w:rFonts w:hint="cs"/>
          <w:rtl/>
        </w:rPr>
      </w:pPr>
    </w:p>
    <w:p w14:paraId="1B798729" w14:textId="77777777" w:rsidR="00000000" w:rsidRDefault="00373EE0">
      <w:pPr>
        <w:pStyle w:val="af1"/>
        <w:rPr>
          <w:rtl/>
        </w:rPr>
      </w:pPr>
      <w:r>
        <w:rPr>
          <w:rtl/>
        </w:rPr>
        <w:t>היו"ר ראובן ריבלין:</w:t>
      </w:r>
    </w:p>
    <w:p w14:paraId="2042F31C" w14:textId="77777777" w:rsidR="00000000" w:rsidRDefault="00373EE0">
      <w:pPr>
        <w:pStyle w:val="a0"/>
        <w:rPr>
          <w:rtl/>
        </w:rPr>
      </w:pPr>
    </w:p>
    <w:p w14:paraId="43752A06" w14:textId="77777777" w:rsidR="00000000" w:rsidRDefault="00373EE0">
      <w:pPr>
        <w:pStyle w:val="a0"/>
        <w:rPr>
          <w:rFonts w:hint="cs"/>
          <w:rtl/>
        </w:rPr>
      </w:pPr>
      <w:r>
        <w:rPr>
          <w:rFonts w:hint="cs"/>
          <w:rtl/>
        </w:rPr>
        <w:t xml:space="preserve">אדוני כבר אמר זאת 80 פעם. </w:t>
      </w:r>
    </w:p>
    <w:p w14:paraId="00DA1282" w14:textId="77777777" w:rsidR="00000000" w:rsidRDefault="00373EE0">
      <w:pPr>
        <w:pStyle w:val="a0"/>
        <w:rPr>
          <w:rFonts w:hint="cs"/>
          <w:rtl/>
        </w:rPr>
      </w:pPr>
    </w:p>
    <w:p w14:paraId="4904AF09" w14:textId="77777777" w:rsidR="00000000" w:rsidRDefault="00373EE0">
      <w:pPr>
        <w:pStyle w:val="-"/>
        <w:rPr>
          <w:rtl/>
        </w:rPr>
      </w:pPr>
      <w:bookmarkStart w:id="148" w:name="FS000001064T01_03_2004_17_46_44C"/>
      <w:bookmarkEnd w:id="148"/>
      <w:r>
        <w:rPr>
          <w:rtl/>
        </w:rPr>
        <w:t>שר התעשייה, המסחר והתעסוקה אהוד אולמרט:</w:t>
      </w:r>
    </w:p>
    <w:p w14:paraId="53BBD3BF" w14:textId="77777777" w:rsidR="00000000" w:rsidRDefault="00373EE0">
      <w:pPr>
        <w:pStyle w:val="a0"/>
        <w:rPr>
          <w:rtl/>
        </w:rPr>
      </w:pPr>
    </w:p>
    <w:p w14:paraId="67B725C5" w14:textId="77777777" w:rsidR="00000000" w:rsidRDefault="00373EE0">
      <w:pPr>
        <w:pStyle w:val="a0"/>
        <w:rPr>
          <w:rFonts w:hint="cs"/>
          <w:rtl/>
        </w:rPr>
      </w:pPr>
      <w:r>
        <w:rPr>
          <w:rFonts w:hint="cs"/>
          <w:rtl/>
        </w:rPr>
        <w:t>- -  כ</w:t>
      </w:r>
      <w:r>
        <w:rPr>
          <w:rFonts w:hint="cs"/>
          <w:rtl/>
        </w:rPr>
        <w:t>די לדבר על ההתפרעות של השוטרים. בושה וחרפה לכם.</w:t>
      </w:r>
    </w:p>
    <w:p w14:paraId="7830D92B" w14:textId="77777777" w:rsidR="00000000" w:rsidRDefault="00373EE0">
      <w:pPr>
        <w:pStyle w:val="a0"/>
        <w:ind w:firstLine="0"/>
        <w:rPr>
          <w:rFonts w:hint="cs"/>
          <w:rtl/>
        </w:rPr>
      </w:pPr>
    </w:p>
    <w:p w14:paraId="05084853" w14:textId="77777777" w:rsidR="00000000" w:rsidRDefault="00373EE0">
      <w:pPr>
        <w:pStyle w:val="af0"/>
        <w:rPr>
          <w:rtl/>
        </w:rPr>
      </w:pPr>
      <w:r>
        <w:rPr>
          <w:rFonts w:hint="eastAsia"/>
          <w:rtl/>
        </w:rPr>
        <w:t>ואסל</w:t>
      </w:r>
      <w:r>
        <w:rPr>
          <w:rtl/>
        </w:rPr>
        <w:t xml:space="preserve"> טאהא (בל"ד):</w:t>
      </w:r>
    </w:p>
    <w:p w14:paraId="29CB5BD0" w14:textId="77777777" w:rsidR="00000000" w:rsidRDefault="00373EE0">
      <w:pPr>
        <w:pStyle w:val="a0"/>
        <w:rPr>
          <w:rFonts w:hint="cs"/>
          <w:rtl/>
        </w:rPr>
      </w:pPr>
    </w:p>
    <w:p w14:paraId="798E1539" w14:textId="77777777" w:rsidR="00000000" w:rsidRDefault="00373EE0">
      <w:pPr>
        <w:pStyle w:val="a0"/>
        <w:rPr>
          <w:rFonts w:hint="cs"/>
          <w:rtl/>
        </w:rPr>
      </w:pPr>
      <w:r>
        <w:rPr>
          <w:rFonts w:hint="cs"/>
          <w:rtl/>
        </w:rPr>
        <w:t xml:space="preserve">- - - </w:t>
      </w:r>
    </w:p>
    <w:p w14:paraId="5AD123AA" w14:textId="77777777" w:rsidR="00000000" w:rsidRDefault="00373EE0">
      <w:pPr>
        <w:pStyle w:val="a0"/>
        <w:rPr>
          <w:rFonts w:hint="cs"/>
          <w:rtl/>
        </w:rPr>
      </w:pPr>
    </w:p>
    <w:p w14:paraId="2452299F" w14:textId="77777777" w:rsidR="00000000" w:rsidRDefault="00373EE0">
      <w:pPr>
        <w:pStyle w:val="-"/>
        <w:rPr>
          <w:rtl/>
        </w:rPr>
      </w:pPr>
      <w:bookmarkStart w:id="149" w:name="FS000001064T01_03_2004_17_47_28C"/>
      <w:bookmarkEnd w:id="149"/>
      <w:r>
        <w:rPr>
          <w:rtl/>
        </w:rPr>
        <w:t>שר התעשייה, המסחר והתעסוקה אהוד אולמרט:</w:t>
      </w:r>
    </w:p>
    <w:p w14:paraId="7F136BB6" w14:textId="77777777" w:rsidR="00000000" w:rsidRDefault="00373EE0">
      <w:pPr>
        <w:pStyle w:val="a0"/>
        <w:rPr>
          <w:rtl/>
        </w:rPr>
      </w:pPr>
    </w:p>
    <w:p w14:paraId="271812BD" w14:textId="77777777" w:rsidR="00000000" w:rsidRDefault="00373EE0">
      <w:pPr>
        <w:pStyle w:val="a0"/>
        <w:rPr>
          <w:rFonts w:hint="cs"/>
          <w:rtl/>
        </w:rPr>
      </w:pPr>
      <w:r>
        <w:rPr>
          <w:rFonts w:hint="cs"/>
          <w:rtl/>
        </w:rPr>
        <w:t>סליחה, אדוני היושב-ראש - - -</w:t>
      </w:r>
    </w:p>
    <w:p w14:paraId="6193AC9B" w14:textId="77777777" w:rsidR="00000000" w:rsidRDefault="00373EE0">
      <w:pPr>
        <w:pStyle w:val="a0"/>
        <w:rPr>
          <w:rFonts w:hint="cs"/>
          <w:rtl/>
        </w:rPr>
      </w:pPr>
    </w:p>
    <w:p w14:paraId="7951AF3D" w14:textId="77777777" w:rsidR="00000000" w:rsidRDefault="00373EE0">
      <w:pPr>
        <w:pStyle w:val="af1"/>
        <w:rPr>
          <w:rtl/>
        </w:rPr>
      </w:pPr>
      <w:r>
        <w:rPr>
          <w:rtl/>
        </w:rPr>
        <w:t>היו"ר ראובן ריבלין:</w:t>
      </w:r>
    </w:p>
    <w:p w14:paraId="4DBCBDCE" w14:textId="77777777" w:rsidR="00000000" w:rsidRDefault="00373EE0">
      <w:pPr>
        <w:pStyle w:val="a0"/>
        <w:rPr>
          <w:rtl/>
        </w:rPr>
      </w:pPr>
    </w:p>
    <w:p w14:paraId="5CCA7169" w14:textId="77777777" w:rsidR="00000000" w:rsidRDefault="00373EE0">
      <w:pPr>
        <w:pStyle w:val="a0"/>
        <w:rPr>
          <w:rFonts w:hint="cs"/>
          <w:rtl/>
        </w:rPr>
      </w:pPr>
      <w:r>
        <w:rPr>
          <w:rFonts w:hint="cs"/>
          <w:rtl/>
        </w:rPr>
        <w:t>אני לא סולח. אדוני יסיים.</w:t>
      </w:r>
    </w:p>
    <w:p w14:paraId="5D6DA05C" w14:textId="77777777" w:rsidR="00000000" w:rsidRDefault="00373EE0">
      <w:pPr>
        <w:pStyle w:val="a0"/>
        <w:rPr>
          <w:rFonts w:hint="cs"/>
          <w:rtl/>
        </w:rPr>
      </w:pPr>
    </w:p>
    <w:p w14:paraId="51ADD3BF" w14:textId="77777777" w:rsidR="00000000" w:rsidRDefault="00373EE0">
      <w:pPr>
        <w:pStyle w:val="-"/>
        <w:rPr>
          <w:rtl/>
        </w:rPr>
      </w:pPr>
      <w:bookmarkStart w:id="150" w:name="FS000001064T01_03_2004_17_21_28"/>
      <w:bookmarkStart w:id="151" w:name="FS000001064T01_03_2004_17_21_31C"/>
      <w:bookmarkEnd w:id="150"/>
      <w:bookmarkEnd w:id="151"/>
      <w:r>
        <w:rPr>
          <w:rtl/>
        </w:rPr>
        <w:t>שר התעשייה, המסחר והתעסוקה אהוד אולמרט:</w:t>
      </w:r>
    </w:p>
    <w:p w14:paraId="14A11690" w14:textId="77777777" w:rsidR="00000000" w:rsidRDefault="00373EE0">
      <w:pPr>
        <w:pStyle w:val="a0"/>
        <w:rPr>
          <w:rtl/>
        </w:rPr>
      </w:pPr>
    </w:p>
    <w:p w14:paraId="02EB536E" w14:textId="77777777" w:rsidR="00000000" w:rsidRDefault="00373EE0">
      <w:pPr>
        <w:pStyle w:val="a0"/>
        <w:rPr>
          <w:rFonts w:hint="cs"/>
          <w:rtl/>
        </w:rPr>
      </w:pPr>
      <w:r>
        <w:rPr>
          <w:rFonts w:hint="cs"/>
          <w:rtl/>
        </w:rPr>
        <w:t>אדוני היושב-ראש, אני</w:t>
      </w:r>
      <w:r>
        <w:rPr>
          <w:rFonts w:hint="cs"/>
          <w:rtl/>
        </w:rPr>
        <w:t xml:space="preserve"> מבין - - - </w:t>
      </w:r>
    </w:p>
    <w:p w14:paraId="18EC5085" w14:textId="77777777" w:rsidR="00000000" w:rsidRDefault="00373EE0">
      <w:pPr>
        <w:pStyle w:val="a0"/>
        <w:rPr>
          <w:rFonts w:hint="cs"/>
          <w:rtl/>
        </w:rPr>
      </w:pPr>
    </w:p>
    <w:p w14:paraId="3CD9C294" w14:textId="77777777" w:rsidR="00000000" w:rsidRDefault="00373EE0">
      <w:pPr>
        <w:pStyle w:val="af0"/>
        <w:rPr>
          <w:rtl/>
        </w:rPr>
      </w:pPr>
      <w:r>
        <w:rPr>
          <w:rFonts w:hint="eastAsia"/>
          <w:rtl/>
        </w:rPr>
        <w:t>יצחק</w:t>
      </w:r>
      <w:r>
        <w:rPr>
          <w:rtl/>
        </w:rPr>
        <w:t xml:space="preserve"> כהן (ש"ס):</w:t>
      </w:r>
    </w:p>
    <w:p w14:paraId="090A8475" w14:textId="77777777" w:rsidR="00000000" w:rsidRDefault="00373EE0">
      <w:pPr>
        <w:pStyle w:val="a0"/>
        <w:rPr>
          <w:rFonts w:hint="cs"/>
          <w:rtl/>
        </w:rPr>
      </w:pPr>
    </w:p>
    <w:p w14:paraId="73882410" w14:textId="77777777" w:rsidR="00000000" w:rsidRDefault="00373EE0">
      <w:pPr>
        <w:pStyle w:val="a0"/>
        <w:rPr>
          <w:rFonts w:hint="cs"/>
          <w:rtl/>
        </w:rPr>
      </w:pPr>
      <w:r>
        <w:rPr>
          <w:rFonts w:hint="cs"/>
          <w:rtl/>
        </w:rPr>
        <w:t xml:space="preserve">- - - </w:t>
      </w:r>
    </w:p>
    <w:p w14:paraId="48DC766B" w14:textId="77777777" w:rsidR="00000000" w:rsidRDefault="00373EE0">
      <w:pPr>
        <w:pStyle w:val="a0"/>
        <w:rPr>
          <w:rFonts w:hint="cs"/>
          <w:rtl/>
        </w:rPr>
      </w:pPr>
    </w:p>
    <w:p w14:paraId="4CB7C368" w14:textId="77777777" w:rsidR="00000000" w:rsidRDefault="00373EE0">
      <w:pPr>
        <w:pStyle w:val="af1"/>
        <w:rPr>
          <w:rtl/>
        </w:rPr>
      </w:pPr>
      <w:r>
        <w:rPr>
          <w:rtl/>
        </w:rPr>
        <w:t>היו"ר ראובן ריבלין:</w:t>
      </w:r>
    </w:p>
    <w:p w14:paraId="40D05322" w14:textId="77777777" w:rsidR="00000000" w:rsidRDefault="00373EE0">
      <w:pPr>
        <w:pStyle w:val="a0"/>
        <w:rPr>
          <w:rFonts w:hint="cs"/>
          <w:rtl/>
        </w:rPr>
      </w:pPr>
    </w:p>
    <w:p w14:paraId="13121DD7" w14:textId="77777777" w:rsidR="00000000" w:rsidRDefault="00373EE0">
      <w:pPr>
        <w:pStyle w:val="a0"/>
        <w:rPr>
          <w:rFonts w:hint="cs"/>
          <w:rtl/>
        </w:rPr>
      </w:pPr>
      <w:r>
        <w:rPr>
          <w:rFonts w:hint="cs"/>
          <w:rtl/>
        </w:rPr>
        <w:t>חבר הכנסת יצחק כהן, אל תעזור לי. אדוני יסיים, כי אדוני לא יכול לחזור על אותו דבר יותר מ-40 פעמים.</w:t>
      </w:r>
    </w:p>
    <w:p w14:paraId="390F7675" w14:textId="77777777" w:rsidR="00000000" w:rsidRDefault="00373EE0">
      <w:pPr>
        <w:pStyle w:val="-"/>
        <w:rPr>
          <w:rFonts w:hint="cs"/>
          <w:b w:val="0"/>
          <w:bCs w:val="0"/>
          <w:u w:val="none"/>
          <w:rtl/>
        </w:rPr>
      </w:pPr>
      <w:bookmarkStart w:id="152" w:name="FS000001064T01_03_2004_17_21_45C"/>
      <w:bookmarkEnd w:id="152"/>
    </w:p>
    <w:p w14:paraId="21402692" w14:textId="77777777" w:rsidR="00000000" w:rsidRDefault="00373EE0">
      <w:pPr>
        <w:pStyle w:val="-"/>
        <w:rPr>
          <w:rtl/>
        </w:rPr>
      </w:pPr>
      <w:r>
        <w:rPr>
          <w:rtl/>
        </w:rPr>
        <w:t>שר התעשייה, המסחר והתעסוקה אהוד אולמרט:</w:t>
      </w:r>
    </w:p>
    <w:p w14:paraId="35146E21" w14:textId="77777777" w:rsidR="00000000" w:rsidRDefault="00373EE0">
      <w:pPr>
        <w:pStyle w:val="a0"/>
        <w:rPr>
          <w:rtl/>
        </w:rPr>
      </w:pPr>
    </w:p>
    <w:p w14:paraId="6BD1BF94" w14:textId="77777777" w:rsidR="00000000" w:rsidRDefault="00373EE0">
      <w:pPr>
        <w:pStyle w:val="a0"/>
        <w:rPr>
          <w:rFonts w:hint="cs"/>
          <w:rtl/>
        </w:rPr>
      </w:pPr>
      <w:r>
        <w:rPr>
          <w:rFonts w:hint="cs"/>
          <w:rtl/>
        </w:rPr>
        <w:t xml:space="preserve">רק הרשע הזה יכול להתחבר עם החברים האלה בהסתה נגד המשטרה </w:t>
      </w:r>
      <w:r>
        <w:rPr>
          <w:rFonts w:hint="cs"/>
          <w:rtl/>
        </w:rPr>
        <w:t xml:space="preserve">- - - </w:t>
      </w:r>
    </w:p>
    <w:p w14:paraId="68AF7791" w14:textId="77777777" w:rsidR="00000000" w:rsidRDefault="00373EE0">
      <w:pPr>
        <w:pStyle w:val="a0"/>
        <w:rPr>
          <w:rFonts w:hint="cs"/>
          <w:rtl/>
        </w:rPr>
      </w:pPr>
    </w:p>
    <w:p w14:paraId="2E8AD79C" w14:textId="77777777" w:rsidR="00000000" w:rsidRDefault="00373EE0">
      <w:pPr>
        <w:pStyle w:val="af0"/>
        <w:rPr>
          <w:rtl/>
        </w:rPr>
      </w:pPr>
      <w:r>
        <w:rPr>
          <w:rFonts w:hint="eastAsia"/>
          <w:rtl/>
        </w:rPr>
        <w:t>יצחק</w:t>
      </w:r>
      <w:r>
        <w:rPr>
          <w:rtl/>
        </w:rPr>
        <w:t xml:space="preserve"> כהן (ש"ס):</w:t>
      </w:r>
    </w:p>
    <w:p w14:paraId="1F7E3EA9" w14:textId="77777777" w:rsidR="00000000" w:rsidRDefault="00373EE0">
      <w:pPr>
        <w:pStyle w:val="a0"/>
        <w:rPr>
          <w:rFonts w:hint="cs"/>
          <w:rtl/>
        </w:rPr>
      </w:pPr>
    </w:p>
    <w:p w14:paraId="49369BB5" w14:textId="77777777" w:rsidR="00000000" w:rsidRDefault="00373EE0">
      <w:pPr>
        <w:pStyle w:val="a0"/>
        <w:rPr>
          <w:rFonts w:hint="cs"/>
          <w:rtl/>
        </w:rPr>
      </w:pPr>
      <w:r>
        <w:rPr>
          <w:rFonts w:hint="cs"/>
          <w:rtl/>
        </w:rPr>
        <w:t xml:space="preserve">- - - </w:t>
      </w:r>
    </w:p>
    <w:p w14:paraId="4F003F14" w14:textId="77777777" w:rsidR="00000000" w:rsidRDefault="00373EE0">
      <w:pPr>
        <w:pStyle w:val="a0"/>
        <w:rPr>
          <w:rFonts w:hint="cs"/>
          <w:rtl/>
        </w:rPr>
      </w:pPr>
    </w:p>
    <w:p w14:paraId="5780B150" w14:textId="77777777" w:rsidR="00000000" w:rsidRDefault="00373EE0">
      <w:pPr>
        <w:pStyle w:val="af1"/>
        <w:rPr>
          <w:rtl/>
        </w:rPr>
      </w:pPr>
      <w:r>
        <w:rPr>
          <w:rtl/>
        </w:rPr>
        <w:t>היו"ר ראובן ריבלין:</w:t>
      </w:r>
    </w:p>
    <w:p w14:paraId="7F1F3C1A" w14:textId="77777777" w:rsidR="00000000" w:rsidRDefault="00373EE0">
      <w:pPr>
        <w:pStyle w:val="a0"/>
        <w:rPr>
          <w:rtl/>
        </w:rPr>
      </w:pPr>
    </w:p>
    <w:p w14:paraId="6C519CD1" w14:textId="77777777" w:rsidR="00000000" w:rsidRDefault="00373EE0">
      <w:pPr>
        <w:pStyle w:val="a0"/>
        <w:rPr>
          <w:rFonts w:hint="cs"/>
          <w:rtl/>
        </w:rPr>
      </w:pPr>
      <w:r>
        <w:rPr>
          <w:rFonts w:hint="cs"/>
          <w:rtl/>
        </w:rPr>
        <w:t>חבר הכנסת כהן, אתה רוצה עכשיו להעביר את האש גם לשם?</w:t>
      </w:r>
    </w:p>
    <w:p w14:paraId="11F9E302" w14:textId="77777777" w:rsidR="00000000" w:rsidRDefault="00373EE0">
      <w:pPr>
        <w:pStyle w:val="a0"/>
        <w:rPr>
          <w:rFonts w:hint="cs"/>
          <w:rtl/>
        </w:rPr>
      </w:pPr>
    </w:p>
    <w:p w14:paraId="3A86788D" w14:textId="77777777" w:rsidR="00000000" w:rsidRDefault="00373EE0">
      <w:pPr>
        <w:pStyle w:val="-"/>
        <w:rPr>
          <w:rtl/>
        </w:rPr>
      </w:pPr>
      <w:bookmarkStart w:id="153" w:name="FS000001064T01_03_2004_17_49_56C"/>
      <w:bookmarkEnd w:id="153"/>
      <w:r>
        <w:rPr>
          <w:rtl/>
        </w:rPr>
        <w:t>שר התעשייה, המסחר והתעסוקה אהוד אולמרט:</w:t>
      </w:r>
    </w:p>
    <w:p w14:paraId="53CB953C" w14:textId="77777777" w:rsidR="00000000" w:rsidRDefault="00373EE0">
      <w:pPr>
        <w:pStyle w:val="a0"/>
        <w:rPr>
          <w:rtl/>
        </w:rPr>
      </w:pPr>
    </w:p>
    <w:p w14:paraId="4428FABC" w14:textId="77777777" w:rsidR="00000000" w:rsidRDefault="00373EE0">
      <w:pPr>
        <w:pStyle w:val="a0"/>
        <w:rPr>
          <w:rFonts w:hint="cs"/>
          <w:rtl/>
        </w:rPr>
      </w:pPr>
      <w:r>
        <w:rPr>
          <w:rFonts w:hint="cs"/>
          <w:rtl/>
        </w:rPr>
        <w:t xml:space="preserve">אדוני היושב-ראש - - - </w:t>
      </w:r>
    </w:p>
    <w:p w14:paraId="7327D343" w14:textId="77777777" w:rsidR="00000000" w:rsidRDefault="00373EE0">
      <w:pPr>
        <w:pStyle w:val="a0"/>
        <w:rPr>
          <w:rFonts w:hint="cs"/>
          <w:rtl/>
        </w:rPr>
      </w:pPr>
    </w:p>
    <w:p w14:paraId="59E0B0CB" w14:textId="77777777" w:rsidR="00000000" w:rsidRDefault="00373EE0">
      <w:pPr>
        <w:pStyle w:val="af1"/>
        <w:rPr>
          <w:rtl/>
        </w:rPr>
      </w:pPr>
      <w:r>
        <w:rPr>
          <w:rtl/>
        </w:rPr>
        <w:t>היו"ר ראובן ריבלין:</w:t>
      </w:r>
    </w:p>
    <w:p w14:paraId="1BEB348A" w14:textId="77777777" w:rsidR="00000000" w:rsidRDefault="00373EE0">
      <w:pPr>
        <w:pStyle w:val="a0"/>
        <w:rPr>
          <w:rtl/>
        </w:rPr>
      </w:pPr>
    </w:p>
    <w:p w14:paraId="294B4EFA" w14:textId="77777777" w:rsidR="00000000" w:rsidRDefault="00373EE0">
      <w:pPr>
        <w:pStyle w:val="a0"/>
        <w:rPr>
          <w:rFonts w:hint="cs"/>
          <w:rtl/>
        </w:rPr>
      </w:pPr>
      <w:r>
        <w:rPr>
          <w:rFonts w:hint="cs"/>
          <w:rtl/>
        </w:rPr>
        <w:t>אדוני, לא אתן לו. לא אתן לו להבעיר את הכנסת. אדוני מבין? לא אתן</w:t>
      </w:r>
      <w:r>
        <w:rPr>
          <w:rFonts w:hint="cs"/>
          <w:rtl/>
        </w:rPr>
        <w:t xml:space="preserve"> לו להבעיר את הכנסת.</w:t>
      </w:r>
    </w:p>
    <w:p w14:paraId="4921932E" w14:textId="77777777" w:rsidR="00000000" w:rsidRDefault="00373EE0">
      <w:pPr>
        <w:pStyle w:val="a0"/>
        <w:rPr>
          <w:rFonts w:hint="cs"/>
          <w:rtl/>
        </w:rPr>
      </w:pPr>
    </w:p>
    <w:p w14:paraId="281814B1" w14:textId="77777777" w:rsidR="00000000" w:rsidRDefault="00373EE0">
      <w:pPr>
        <w:pStyle w:val="-"/>
        <w:rPr>
          <w:rtl/>
        </w:rPr>
      </w:pPr>
      <w:bookmarkStart w:id="154" w:name="FS000001064T01_03_2004_17_50_30C"/>
      <w:bookmarkEnd w:id="154"/>
      <w:r>
        <w:rPr>
          <w:rtl/>
        </w:rPr>
        <w:t>שר התעשייה, המסחר והתעסוקה אהוד אולמרט:</w:t>
      </w:r>
    </w:p>
    <w:p w14:paraId="3EDEA0FE" w14:textId="77777777" w:rsidR="00000000" w:rsidRDefault="00373EE0">
      <w:pPr>
        <w:pStyle w:val="a0"/>
        <w:rPr>
          <w:rtl/>
        </w:rPr>
      </w:pPr>
    </w:p>
    <w:p w14:paraId="7DD3102E" w14:textId="77777777" w:rsidR="00000000" w:rsidRDefault="00373EE0">
      <w:pPr>
        <w:pStyle w:val="a0"/>
        <w:rPr>
          <w:rFonts w:hint="cs"/>
          <w:rtl/>
        </w:rPr>
      </w:pPr>
      <w:r>
        <w:rPr>
          <w:rFonts w:hint="cs"/>
          <w:rtl/>
        </w:rPr>
        <w:t xml:space="preserve">אדוני היושב-ראש, אני מבין את מצוקת היושב-ראש, אבל בכל הכבוד, אני חושב שהיא מופנית לכיוון הלא-נכון, וחבל. </w:t>
      </w:r>
    </w:p>
    <w:p w14:paraId="2520A1BC" w14:textId="77777777" w:rsidR="00000000" w:rsidRDefault="00373EE0">
      <w:pPr>
        <w:pStyle w:val="a0"/>
        <w:rPr>
          <w:rFonts w:hint="cs"/>
          <w:rtl/>
        </w:rPr>
      </w:pPr>
    </w:p>
    <w:p w14:paraId="6FE967DC" w14:textId="77777777" w:rsidR="00000000" w:rsidRDefault="00373EE0">
      <w:pPr>
        <w:pStyle w:val="af1"/>
        <w:rPr>
          <w:rtl/>
        </w:rPr>
      </w:pPr>
      <w:r>
        <w:rPr>
          <w:rtl/>
        </w:rPr>
        <w:t>היו"ר ראובן ריבלין:</w:t>
      </w:r>
    </w:p>
    <w:p w14:paraId="68425676" w14:textId="77777777" w:rsidR="00000000" w:rsidRDefault="00373EE0">
      <w:pPr>
        <w:pStyle w:val="a0"/>
        <w:rPr>
          <w:rtl/>
        </w:rPr>
      </w:pPr>
    </w:p>
    <w:p w14:paraId="53FBCA4D" w14:textId="77777777" w:rsidR="00000000" w:rsidRDefault="00373EE0">
      <w:pPr>
        <w:pStyle w:val="a0"/>
        <w:rPr>
          <w:rFonts w:hint="cs"/>
          <w:rtl/>
        </w:rPr>
      </w:pPr>
      <w:r>
        <w:rPr>
          <w:rFonts w:hint="cs"/>
          <w:rtl/>
        </w:rPr>
        <w:t>אדוני חוזר על כל דבר הרבה פעמים.</w:t>
      </w:r>
    </w:p>
    <w:p w14:paraId="7D8CD937" w14:textId="77777777" w:rsidR="00000000" w:rsidRDefault="00373EE0">
      <w:pPr>
        <w:pStyle w:val="a0"/>
        <w:rPr>
          <w:rFonts w:hint="cs"/>
          <w:rtl/>
        </w:rPr>
      </w:pPr>
    </w:p>
    <w:p w14:paraId="1F760CBE" w14:textId="77777777" w:rsidR="00000000" w:rsidRDefault="00373EE0">
      <w:pPr>
        <w:pStyle w:val="-"/>
        <w:rPr>
          <w:rtl/>
        </w:rPr>
      </w:pPr>
      <w:bookmarkStart w:id="155" w:name="FS000001064T01_03_2004_17_51_07C"/>
      <w:bookmarkEnd w:id="155"/>
      <w:r>
        <w:rPr>
          <w:rtl/>
        </w:rPr>
        <w:t>שר התעשייה, המסחר והתעסוקה אהוד</w:t>
      </w:r>
      <w:r>
        <w:rPr>
          <w:rtl/>
        </w:rPr>
        <w:t xml:space="preserve"> אולמרט:</w:t>
      </w:r>
    </w:p>
    <w:p w14:paraId="0ED38EF2" w14:textId="77777777" w:rsidR="00000000" w:rsidRDefault="00373EE0">
      <w:pPr>
        <w:pStyle w:val="a0"/>
        <w:rPr>
          <w:rtl/>
        </w:rPr>
      </w:pPr>
    </w:p>
    <w:p w14:paraId="651F9D0C" w14:textId="77777777" w:rsidR="00000000" w:rsidRDefault="00373EE0">
      <w:pPr>
        <w:pStyle w:val="a0"/>
        <w:ind w:firstLine="720"/>
        <w:rPr>
          <w:rFonts w:hint="cs"/>
          <w:rtl/>
        </w:rPr>
      </w:pPr>
      <w:r>
        <w:rPr>
          <w:rFonts w:hint="cs"/>
          <w:rtl/>
        </w:rPr>
        <w:t>עוד לא הייתי מסוגל לומר יותר משלושה משפטים בלי הפרעה של מקהלה מאורגנת, והיושב-ראש כל הזמן מטיף לי מוסר. בכל הכבוד.</w:t>
      </w:r>
    </w:p>
    <w:p w14:paraId="08D8CBF9" w14:textId="77777777" w:rsidR="00000000" w:rsidRDefault="00373EE0">
      <w:pPr>
        <w:pStyle w:val="a0"/>
        <w:rPr>
          <w:rFonts w:hint="cs"/>
          <w:rtl/>
        </w:rPr>
      </w:pPr>
    </w:p>
    <w:p w14:paraId="0015D78B" w14:textId="77777777" w:rsidR="00000000" w:rsidRDefault="00373EE0">
      <w:pPr>
        <w:pStyle w:val="af1"/>
        <w:rPr>
          <w:rtl/>
        </w:rPr>
      </w:pPr>
      <w:r>
        <w:rPr>
          <w:rtl/>
        </w:rPr>
        <w:t>היו"ר ראובן ריבלין:</w:t>
      </w:r>
    </w:p>
    <w:p w14:paraId="60FA98EE" w14:textId="77777777" w:rsidR="00000000" w:rsidRDefault="00373EE0">
      <w:pPr>
        <w:pStyle w:val="a0"/>
        <w:rPr>
          <w:rtl/>
        </w:rPr>
      </w:pPr>
    </w:p>
    <w:p w14:paraId="08C9CD77" w14:textId="77777777" w:rsidR="00000000" w:rsidRDefault="00373EE0">
      <w:pPr>
        <w:pStyle w:val="a0"/>
        <w:rPr>
          <w:rFonts w:hint="cs"/>
          <w:rtl/>
        </w:rPr>
      </w:pPr>
      <w:r>
        <w:rPr>
          <w:rFonts w:hint="cs"/>
          <w:rtl/>
        </w:rPr>
        <w:t>אדוני, אני אטיף לך מוסר וגם אלמד אותך. אדוני יסיים את דבריו.</w:t>
      </w:r>
    </w:p>
    <w:p w14:paraId="40DBF7AB" w14:textId="77777777" w:rsidR="00000000" w:rsidRDefault="00373EE0">
      <w:pPr>
        <w:pStyle w:val="a0"/>
        <w:rPr>
          <w:rFonts w:hint="cs"/>
          <w:rtl/>
        </w:rPr>
      </w:pPr>
    </w:p>
    <w:p w14:paraId="51B91FC1" w14:textId="77777777" w:rsidR="00000000" w:rsidRDefault="00373EE0">
      <w:pPr>
        <w:pStyle w:val="-"/>
        <w:rPr>
          <w:rtl/>
        </w:rPr>
      </w:pPr>
      <w:bookmarkStart w:id="156" w:name="FS000001064T01_03_2004_17_22_09C"/>
      <w:bookmarkEnd w:id="156"/>
      <w:r>
        <w:rPr>
          <w:rtl/>
        </w:rPr>
        <w:t>שר התעשייה, המסחר והתעסוקה אהוד אולמרט:</w:t>
      </w:r>
    </w:p>
    <w:p w14:paraId="460417A3" w14:textId="77777777" w:rsidR="00000000" w:rsidRDefault="00373EE0">
      <w:pPr>
        <w:pStyle w:val="a0"/>
        <w:rPr>
          <w:rtl/>
        </w:rPr>
      </w:pPr>
    </w:p>
    <w:p w14:paraId="260BB0F7" w14:textId="77777777" w:rsidR="00000000" w:rsidRDefault="00373EE0">
      <w:pPr>
        <w:pStyle w:val="a0"/>
        <w:rPr>
          <w:rFonts w:hint="cs"/>
          <w:rtl/>
        </w:rPr>
      </w:pPr>
      <w:r>
        <w:rPr>
          <w:rFonts w:hint="cs"/>
          <w:rtl/>
        </w:rPr>
        <w:t>בכל הכ</w:t>
      </w:r>
      <w:r>
        <w:rPr>
          <w:rFonts w:hint="cs"/>
          <w:rtl/>
        </w:rPr>
        <w:t xml:space="preserve">בוד, יאפשר לי היושב-ראש ואני אסיים. </w:t>
      </w:r>
    </w:p>
    <w:p w14:paraId="2990CB06" w14:textId="77777777" w:rsidR="00000000" w:rsidRDefault="00373EE0">
      <w:pPr>
        <w:pStyle w:val="a0"/>
        <w:ind w:firstLine="0"/>
        <w:rPr>
          <w:rFonts w:hint="cs"/>
          <w:rtl/>
        </w:rPr>
      </w:pPr>
    </w:p>
    <w:p w14:paraId="32C9701C" w14:textId="77777777" w:rsidR="00000000" w:rsidRDefault="00373EE0">
      <w:pPr>
        <w:pStyle w:val="af1"/>
        <w:rPr>
          <w:rtl/>
        </w:rPr>
      </w:pPr>
      <w:r>
        <w:rPr>
          <w:rtl/>
        </w:rPr>
        <w:t>היו"ר ראובן ריבלין:</w:t>
      </w:r>
    </w:p>
    <w:p w14:paraId="74DEAE39" w14:textId="77777777" w:rsidR="00000000" w:rsidRDefault="00373EE0">
      <w:pPr>
        <w:pStyle w:val="a0"/>
        <w:rPr>
          <w:rtl/>
        </w:rPr>
      </w:pPr>
    </w:p>
    <w:p w14:paraId="1DCEA88F" w14:textId="77777777" w:rsidR="00000000" w:rsidRDefault="00373EE0">
      <w:pPr>
        <w:pStyle w:val="a0"/>
        <w:rPr>
          <w:rFonts w:hint="cs"/>
          <w:rtl/>
        </w:rPr>
      </w:pPr>
      <w:r>
        <w:rPr>
          <w:rFonts w:hint="cs"/>
          <w:rtl/>
        </w:rPr>
        <w:t xml:space="preserve">בכל הכבוד, אין לך שום כבוד, לא ליושב-ראש ולא לכנסת. אדוני לא ימשיך כל רגע לומר אותם דברים. אדוני אמר את הדברים על-פי דרכו </w:t>
      </w:r>
      <w:r>
        <w:rPr>
          <w:rFonts w:hint="eastAsia"/>
          <w:rtl/>
        </w:rPr>
        <w:t>–</w:t>
      </w:r>
      <w:r>
        <w:rPr>
          <w:rFonts w:hint="cs"/>
          <w:rtl/>
        </w:rPr>
        <w:t xml:space="preserve"> אמר אותם, והוא לא יכול לחזור עליהם בכל שתי דקות כדי להבעיר פה סערה.</w:t>
      </w:r>
    </w:p>
    <w:p w14:paraId="1C254680" w14:textId="77777777" w:rsidR="00000000" w:rsidRDefault="00373EE0">
      <w:pPr>
        <w:pStyle w:val="a0"/>
        <w:rPr>
          <w:rFonts w:hint="cs"/>
          <w:rtl/>
        </w:rPr>
      </w:pPr>
    </w:p>
    <w:p w14:paraId="5D0E5A17" w14:textId="77777777" w:rsidR="00000000" w:rsidRDefault="00373EE0">
      <w:pPr>
        <w:pStyle w:val="-"/>
        <w:rPr>
          <w:rtl/>
        </w:rPr>
      </w:pPr>
      <w:bookmarkStart w:id="157" w:name="FS000001064T01_03_2004_17_22_26C"/>
      <w:bookmarkEnd w:id="157"/>
      <w:r>
        <w:rPr>
          <w:rtl/>
        </w:rPr>
        <w:t>שר ה</w:t>
      </w:r>
      <w:r>
        <w:rPr>
          <w:rtl/>
        </w:rPr>
        <w:t>תעשייה, המסחר והתעסוקה אהוד אולמרט:</w:t>
      </w:r>
    </w:p>
    <w:p w14:paraId="0AA30A09" w14:textId="77777777" w:rsidR="00000000" w:rsidRDefault="00373EE0">
      <w:pPr>
        <w:pStyle w:val="a0"/>
        <w:rPr>
          <w:rtl/>
        </w:rPr>
      </w:pPr>
    </w:p>
    <w:p w14:paraId="2BC4C167" w14:textId="77777777" w:rsidR="00000000" w:rsidRDefault="00373EE0">
      <w:pPr>
        <w:pStyle w:val="a0"/>
        <w:rPr>
          <w:rFonts w:hint="cs"/>
          <w:rtl/>
        </w:rPr>
      </w:pPr>
      <w:r>
        <w:rPr>
          <w:rFonts w:hint="cs"/>
          <w:rtl/>
        </w:rPr>
        <w:t xml:space="preserve">אם היושב-ראש יאפשר לי - - </w:t>
      </w:r>
    </w:p>
    <w:p w14:paraId="363C66DB" w14:textId="77777777" w:rsidR="00000000" w:rsidRDefault="00373EE0">
      <w:pPr>
        <w:pStyle w:val="a0"/>
        <w:rPr>
          <w:rFonts w:hint="cs"/>
          <w:rtl/>
        </w:rPr>
      </w:pPr>
    </w:p>
    <w:p w14:paraId="4642C29D" w14:textId="77777777" w:rsidR="00000000" w:rsidRDefault="00373EE0">
      <w:pPr>
        <w:pStyle w:val="af1"/>
        <w:rPr>
          <w:rtl/>
        </w:rPr>
      </w:pPr>
      <w:r>
        <w:rPr>
          <w:rtl/>
        </w:rPr>
        <w:t>היו"ר ראובן ריבלין:</w:t>
      </w:r>
    </w:p>
    <w:p w14:paraId="0A30DFD3" w14:textId="77777777" w:rsidR="00000000" w:rsidRDefault="00373EE0">
      <w:pPr>
        <w:pStyle w:val="a0"/>
        <w:rPr>
          <w:rtl/>
        </w:rPr>
      </w:pPr>
    </w:p>
    <w:p w14:paraId="10074C84" w14:textId="77777777" w:rsidR="00000000" w:rsidRDefault="00373EE0">
      <w:pPr>
        <w:pStyle w:val="a0"/>
        <w:rPr>
          <w:rFonts w:hint="cs"/>
          <w:rtl/>
        </w:rPr>
      </w:pPr>
      <w:r>
        <w:rPr>
          <w:rFonts w:hint="cs"/>
          <w:rtl/>
        </w:rPr>
        <w:t>בבקשה, אני מאפשר לך לסיים.</w:t>
      </w:r>
    </w:p>
    <w:p w14:paraId="030F1389" w14:textId="77777777" w:rsidR="00000000" w:rsidRDefault="00373EE0">
      <w:pPr>
        <w:pStyle w:val="a0"/>
        <w:rPr>
          <w:rFonts w:hint="cs"/>
          <w:rtl/>
        </w:rPr>
      </w:pPr>
    </w:p>
    <w:p w14:paraId="746D2F5B" w14:textId="77777777" w:rsidR="00000000" w:rsidRDefault="00373EE0">
      <w:pPr>
        <w:pStyle w:val="-"/>
        <w:rPr>
          <w:rtl/>
        </w:rPr>
      </w:pPr>
      <w:bookmarkStart w:id="158" w:name="FS000001064T01_03_2004_17_53_45C"/>
      <w:bookmarkEnd w:id="158"/>
      <w:r>
        <w:rPr>
          <w:rtl/>
        </w:rPr>
        <w:t>שר התעשייה, המסחר והתעסוקה אהוד אולמרט:</w:t>
      </w:r>
    </w:p>
    <w:p w14:paraId="1BBEA5EE" w14:textId="77777777" w:rsidR="00000000" w:rsidRDefault="00373EE0">
      <w:pPr>
        <w:pStyle w:val="a0"/>
        <w:rPr>
          <w:rtl/>
        </w:rPr>
      </w:pPr>
    </w:p>
    <w:p w14:paraId="7BF06D34" w14:textId="77777777" w:rsidR="00000000" w:rsidRDefault="00373EE0">
      <w:pPr>
        <w:pStyle w:val="a0"/>
        <w:rPr>
          <w:rFonts w:hint="cs"/>
          <w:rtl/>
        </w:rPr>
      </w:pPr>
      <w:r>
        <w:rPr>
          <w:rFonts w:hint="cs"/>
          <w:rtl/>
        </w:rPr>
        <w:t>- - אני אסיים. אני חושב שהיה כאן ניצול מחפיר מצד חברי הכנסת למעשי הסתה נגד שוטרי ישראל, נגד רכוש מדינ</w:t>
      </w:r>
      <w:r>
        <w:rPr>
          <w:rFonts w:hint="cs"/>
          <w:rtl/>
        </w:rPr>
        <w:t xml:space="preserve">ת ישראל ונגד תושבים ערבים שזכאים למגורים הוגנים ולא להיות קורבנות של שודדי אדמות. מכל הטעמים האלה אני חושב שצריך לדחות את ההצעות הללו </w:t>
      </w:r>
      <w:r>
        <w:rPr>
          <w:rFonts w:hint="eastAsia"/>
          <w:rtl/>
        </w:rPr>
        <w:t>–</w:t>
      </w:r>
      <w:r>
        <w:rPr>
          <w:rFonts w:hint="cs"/>
          <w:rtl/>
        </w:rPr>
        <w:t xml:space="preserve"> לדחות את ההצעות ולדחות את המציעים. תודה. </w:t>
      </w:r>
    </w:p>
    <w:p w14:paraId="519A6A9C" w14:textId="77777777" w:rsidR="00000000" w:rsidRDefault="00373EE0">
      <w:pPr>
        <w:pStyle w:val="a0"/>
        <w:rPr>
          <w:rFonts w:hint="cs"/>
          <w:rtl/>
        </w:rPr>
      </w:pPr>
    </w:p>
    <w:p w14:paraId="2BF8D34A" w14:textId="77777777" w:rsidR="00000000" w:rsidRDefault="00373EE0">
      <w:pPr>
        <w:pStyle w:val="af1"/>
        <w:rPr>
          <w:rtl/>
        </w:rPr>
      </w:pPr>
      <w:r>
        <w:rPr>
          <w:rtl/>
        </w:rPr>
        <w:t>היו"ר ראובן ריבלין:</w:t>
      </w:r>
    </w:p>
    <w:p w14:paraId="03CE97F3" w14:textId="77777777" w:rsidR="00000000" w:rsidRDefault="00373EE0">
      <w:pPr>
        <w:pStyle w:val="a0"/>
        <w:rPr>
          <w:rtl/>
        </w:rPr>
      </w:pPr>
    </w:p>
    <w:p w14:paraId="27A8057E" w14:textId="77777777" w:rsidR="00000000" w:rsidRDefault="00373EE0">
      <w:pPr>
        <w:pStyle w:val="a0"/>
        <w:rPr>
          <w:rFonts w:hint="cs"/>
          <w:rtl/>
        </w:rPr>
      </w:pPr>
      <w:r>
        <w:rPr>
          <w:rFonts w:hint="cs"/>
          <w:rtl/>
        </w:rPr>
        <w:t>תודה לממלא-מקום ראש הממשלה. רבותי חברי הכנסת, אי-אפשר שכ</w:t>
      </w:r>
      <w:r>
        <w:rPr>
          <w:rFonts w:hint="cs"/>
          <w:rtl/>
        </w:rPr>
        <w:t xml:space="preserve">ולם יאמרו אותם דברים בצעקות ביניים, וגם לא מעל הדוכן, מה עוד שהדברים הם דברים שמבעירים ומאפשרים את הזעקה והצעקה החוזרת. רבותי, השר רשאי לומר את כל אשר הוא מביא, ועם זה, חברי הכנסת לא יכולים לטעון טענות ולאחר מכן לא לקבל תשובות. </w:t>
      </w:r>
    </w:p>
    <w:p w14:paraId="73E77FCC" w14:textId="77777777" w:rsidR="00000000" w:rsidRDefault="00373EE0">
      <w:pPr>
        <w:pStyle w:val="a0"/>
        <w:rPr>
          <w:rFonts w:hint="cs"/>
          <w:rtl/>
        </w:rPr>
      </w:pPr>
    </w:p>
    <w:p w14:paraId="131EAAD3" w14:textId="77777777" w:rsidR="00000000" w:rsidRDefault="00373EE0">
      <w:pPr>
        <w:pStyle w:val="a0"/>
        <w:rPr>
          <w:rFonts w:hint="cs"/>
          <w:rtl/>
        </w:rPr>
      </w:pPr>
      <w:r>
        <w:rPr>
          <w:rFonts w:hint="cs"/>
          <w:rtl/>
        </w:rPr>
        <w:t>הצעת אי-אמון בממשלה מטעם ס</w:t>
      </w:r>
      <w:r>
        <w:rPr>
          <w:rFonts w:hint="cs"/>
          <w:rtl/>
        </w:rPr>
        <w:t>יעת ש"ס, בעניין התנהלותה בנושא גדר ההפרדה. ישיב סגן שר הביטחון.</w:t>
      </w:r>
    </w:p>
    <w:p w14:paraId="1A8C21EB" w14:textId="77777777" w:rsidR="00000000" w:rsidRDefault="00373EE0">
      <w:pPr>
        <w:pStyle w:val="a0"/>
        <w:rPr>
          <w:rFonts w:hint="cs"/>
          <w:rtl/>
        </w:rPr>
      </w:pPr>
    </w:p>
    <w:p w14:paraId="0CFDEFDE" w14:textId="77777777" w:rsidR="00000000" w:rsidRDefault="00373EE0">
      <w:pPr>
        <w:pStyle w:val="af0"/>
        <w:rPr>
          <w:rtl/>
        </w:rPr>
      </w:pPr>
      <w:r>
        <w:rPr>
          <w:rFonts w:hint="eastAsia"/>
          <w:rtl/>
        </w:rPr>
        <w:t>ג</w:t>
      </w:r>
      <w:r>
        <w:rPr>
          <w:rtl/>
        </w:rPr>
        <w:t>'מאל זחאלקה (בל"ד):</w:t>
      </w:r>
    </w:p>
    <w:p w14:paraId="04E7D3AC" w14:textId="77777777" w:rsidR="00000000" w:rsidRDefault="00373EE0">
      <w:pPr>
        <w:pStyle w:val="a0"/>
        <w:rPr>
          <w:rFonts w:hint="cs"/>
          <w:rtl/>
        </w:rPr>
      </w:pPr>
    </w:p>
    <w:p w14:paraId="4CB00D8E" w14:textId="77777777" w:rsidR="00000000" w:rsidRDefault="00373EE0">
      <w:pPr>
        <w:pStyle w:val="a0"/>
        <w:rPr>
          <w:rFonts w:hint="cs"/>
          <w:rtl/>
        </w:rPr>
      </w:pPr>
      <w:r>
        <w:rPr>
          <w:rFonts w:hint="cs"/>
          <w:rtl/>
        </w:rPr>
        <w:t>ההפרטה או ההפרדה?</w:t>
      </w:r>
    </w:p>
    <w:p w14:paraId="1904D08A" w14:textId="77777777" w:rsidR="00000000" w:rsidRDefault="00373EE0">
      <w:pPr>
        <w:pStyle w:val="a0"/>
        <w:rPr>
          <w:rFonts w:hint="cs"/>
          <w:rtl/>
        </w:rPr>
      </w:pPr>
    </w:p>
    <w:p w14:paraId="68C0EA57" w14:textId="77777777" w:rsidR="00000000" w:rsidRDefault="00373EE0">
      <w:pPr>
        <w:pStyle w:val="af1"/>
        <w:rPr>
          <w:rtl/>
        </w:rPr>
      </w:pPr>
      <w:r>
        <w:rPr>
          <w:rtl/>
        </w:rPr>
        <w:t>היו"ר ראובן ריבלין:</w:t>
      </w:r>
    </w:p>
    <w:p w14:paraId="4BEAEBE3" w14:textId="77777777" w:rsidR="00000000" w:rsidRDefault="00373EE0">
      <w:pPr>
        <w:pStyle w:val="a0"/>
        <w:rPr>
          <w:rtl/>
        </w:rPr>
      </w:pPr>
    </w:p>
    <w:p w14:paraId="0E684CF8" w14:textId="77777777" w:rsidR="00000000" w:rsidRDefault="00373EE0">
      <w:pPr>
        <w:pStyle w:val="a0"/>
        <w:rPr>
          <w:rFonts w:hint="cs"/>
          <w:rtl/>
        </w:rPr>
      </w:pPr>
      <w:r>
        <w:rPr>
          <w:rFonts w:hint="cs"/>
          <w:rtl/>
        </w:rPr>
        <w:t>ההפרדה.</w:t>
      </w:r>
    </w:p>
    <w:p w14:paraId="525D6FFA" w14:textId="77777777" w:rsidR="00000000" w:rsidRDefault="00373EE0">
      <w:pPr>
        <w:pStyle w:val="a0"/>
        <w:rPr>
          <w:rFonts w:hint="cs"/>
          <w:rtl/>
        </w:rPr>
      </w:pPr>
      <w:r>
        <w:rPr>
          <w:rFonts w:hint="cs"/>
          <w:rtl/>
        </w:rPr>
        <w:t xml:space="preserve"> </w:t>
      </w:r>
    </w:p>
    <w:p w14:paraId="659DB843" w14:textId="77777777" w:rsidR="00000000" w:rsidRDefault="00373EE0">
      <w:pPr>
        <w:pStyle w:val="a"/>
        <w:rPr>
          <w:rtl/>
        </w:rPr>
      </w:pPr>
      <w:bookmarkStart w:id="159" w:name="FS000000494T01_03_2004_17_23_54"/>
      <w:bookmarkStart w:id="160" w:name="_Toc70050344"/>
      <w:bookmarkEnd w:id="159"/>
      <w:r>
        <w:rPr>
          <w:rFonts w:hint="eastAsia"/>
          <w:rtl/>
        </w:rPr>
        <w:t>אליהו</w:t>
      </w:r>
      <w:r>
        <w:rPr>
          <w:rtl/>
        </w:rPr>
        <w:t xml:space="preserve"> ישי (ש"ס):</w:t>
      </w:r>
      <w:bookmarkEnd w:id="160"/>
    </w:p>
    <w:p w14:paraId="6EB2D880" w14:textId="77777777" w:rsidR="00000000" w:rsidRDefault="00373EE0">
      <w:pPr>
        <w:pStyle w:val="a0"/>
        <w:rPr>
          <w:rFonts w:hint="cs"/>
          <w:rtl/>
        </w:rPr>
      </w:pPr>
    </w:p>
    <w:p w14:paraId="5E28917F" w14:textId="77777777" w:rsidR="00000000" w:rsidRDefault="00373EE0">
      <w:pPr>
        <w:pStyle w:val="a0"/>
        <w:rPr>
          <w:rFonts w:hint="cs"/>
          <w:rtl/>
        </w:rPr>
      </w:pPr>
      <w:r>
        <w:rPr>
          <w:rFonts w:hint="cs"/>
          <w:rtl/>
        </w:rPr>
        <w:t>אדוני היושב-ראש, האמת היא שהקומדיה שאנחנו רואים פה היא המשך ההידרדרות וההתפרקות של הממשלה. האמת היא ש</w:t>
      </w:r>
      <w:r>
        <w:rPr>
          <w:rFonts w:hint="cs"/>
          <w:rtl/>
        </w:rPr>
        <w:t>אני לא מתפלא, אדוני היושב-ראש. אני לא מתפלא, משום שמדובר בממשלה שמזגזגת - - -</w:t>
      </w:r>
    </w:p>
    <w:p w14:paraId="55629DA9" w14:textId="77777777" w:rsidR="00000000" w:rsidRDefault="00373EE0">
      <w:pPr>
        <w:pStyle w:val="a0"/>
        <w:rPr>
          <w:rFonts w:hint="cs"/>
          <w:rtl/>
        </w:rPr>
      </w:pPr>
    </w:p>
    <w:p w14:paraId="43474525" w14:textId="77777777" w:rsidR="00000000" w:rsidRDefault="00373EE0">
      <w:pPr>
        <w:pStyle w:val="af0"/>
        <w:rPr>
          <w:rtl/>
        </w:rPr>
      </w:pPr>
      <w:r>
        <w:rPr>
          <w:rFonts w:hint="eastAsia"/>
          <w:rtl/>
        </w:rPr>
        <w:t>מיכאל</w:t>
      </w:r>
      <w:r>
        <w:rPr>
          <w:rtl/>
        </w:rPr>
        <w:t xml:space="preserve"> רצון (הליכוד):</w:t>
      </w:r>
    </w:p>
    <w:p w14:paraId="203473BC" w14:textId="77777777" w:rsidR="00000000" w:rsidRDefault="00373EE0">
      <w:pPr>
        <w:pStyle w:val="a0"/>
        <w:rPr>
          <w:rFonts w:hint="cs"/>
          <w:rtl/>
        </w:rPr>
      </w:pPr>
    </w:p>
    <w:p w14:paraId="1748BE3A" w14:textId="77777777" w:rsidR="00000000" w:rsidRDefault="00373EE0">
      <w:pPr>
        <w:pStyle w:val="a0"/>
        <w:rPr>
          <w:rFonts w:hint="cs"/>
          <w:rtl/>
        </w:rPr>
      </w:pPr>
      <w:r>
        <w:rPr>
          <w:rFonts w:hint="cs"/>
          <w:rtl/>
        </w:rPr>
        <w:t xml:space="preserve">- - - הערבים? </w:t>
      </w:r>
    </w:p>
    <w:p w14:paraId="5CB6831F" w14:textId="77777777" w:rsidR="00000000" w:rsidRDefault="00373EE0">
      <w:pPr>
        <w:pStyle w:val="a0"/>
        <w:rPr>
          <w:rFonts w:hint="cs"/>
          <w:rtl/>
        </w:rPr>
      </w:pPr>
    </w:p>
    <w:p w14:paraId="60D1241C" w14:textId="77777777" w:rsidR="00000000" w:rsidRDefault="00373EE0">
      <w:pPr>
        <w:pStyle w:val="-"/>
        <w:rPr>
          <w:rtl/>
        </w:rPr>
      </w:pPr>
      <w:bookmarkStart w:id="161" w:name="FS000000494T01_03_2004_17_24_20C"/>
      <w:bookmarkEnd w:id="161"/>
      <w:r>
        <w:rPr>
          <w:rtl/>
        </w:rPr>
        <w:t>אליהו ישי (ש"ס):</w:t>
      </w:r>
    </w:p>
    <w:p w14:paraId="52633CEF" w14:textId="77777777" w:rsidR="00000000" w:rsidRDefault="00373EE0">
      <w:pPr>
        <w:pStyle w:val="a0"/>
        <w:rPr>
          <w:rtl/>
        </w:rPr>
      </w:pPr>
    </w:p>
    <w:p w14:paraId="442572D8" w14:textId="77777777" w:rsidR="00000000" w:rsidRDefault="00373EE0">
      <w:pPr>
        <w:pStyle w:val="a0"/>
        <w:rPr>
          <w:rFonts w:hint="cs"/>
          <w:rtl/>
        </w:rPr>
      </w:pPr>
      <w:r>
        <w:rPr>
          <w:rFonts w:hint="cs"/>
          <w:rtl/>
        </w:rPr>
        <w:t>בהחלט לא. להיפך, בקטע הזה לא תהיה לך בעיה אתי, מיכי. בקטע הזה לא תהיה לך בעיה אתי, אתה יודע את זה יפה מאוד. אני, כמו כל א</w:t>
      </w:r>
      <w:r>
        <w:rPr>
          <w:rFonts w:hint="cs"/>
          <w:rtl/>
        </w:rPr>
        <w:t xml:space="preserve">זרחי מדינת ישראל, יושב, עוקב וצופה את ההידרדרות, את חוסר העקביות, את הבלבול, לפעמים את הטמטום, סליחה על הביטוי. </w:t>
      </w:r>
    </w:p>
    <w:p w14:paraId="6BB39006" w14:textId="77777777" w:rsidR="00000000" w:rsidRDefault="00373EE0">
      <w:pPr>
        <w:pStyle w:val="a0"/>
        <w:rPr>
          <w:rFonts w:hint="cs"/>
          <w:rtl/>
        </w:rPr>
      </w:pPr>
    </w:p>
    <w:p w14:paraId="62A921ED" w14:textId="77777777" w:rsidR="00000000" w:rsidRDefault="00373EE0">
      <w:pPr>
        <w:pStyle w:val="a0"/>
        <w:rPr>
          <w:rFonts w:hint="cs"/>
          <w:rtl/>
        </w:rPr>
      </w:pPr>
      <w:r>
        <w:rPr>
          <w:rFonts w:hint="cs"/>
          <w:rtl/>
        </w:rPr>
        <w:t>אם היום שר הפנים פורז, שעמד פה לפני כמה חודשים ואמר שהוא לא ייתן אזרחות לילדי עובדים זרים,</w:t>
      </w:r>
      <w:r>
        <w:rPr>
          <w:rFonts w:hint="eastAsia"/>
          <w:rtl/>
        </w:rPr>
        <w:t xml:space="preserve"> </w:t>
      </w:r>
      <w:r>
        <w:rPr>
          <w:rFonts w:hint="cs"/>
          <w:rtl/>
        </w:rPr>
        <w:t xml:space="preserve">והיום אין לו שום בעיה עם זה </w:t>
      </w:r>
      <w:r>
        <w:rPr>
          <w:rFonts w:hint="eastAsia"/>
          <w:rtl/>
        </w:rPr>
        <w:t>–</w:t>
      </w:r>
      <w:r>
        <w:rPr>
          <w:rFonts w:hint="cs"/>
          <w:rtl/>
        </w:rPr>
        <w:t xml:space="preserve"> פשוט אחז בו חיידק הרי</w:t>
      </w:r>
      <w:r>
        <w:rPr>
          <w:rFonts w:hint="cs"/>
          <w:rtl/>
        </w:rPr>
        <w:t>יטינג הפוליטי הטורף, וכל מה שמעניין אותו זה לאבד את הזהות של המדינה היהודית הזאת ולגרום הרס וחורבן רוחני לדור הבא. אבל הוא לא יצליח, כי הרבה כמוהו קמו נגד העם היהודי ונגד תורת ישראל ולא הצליחו. מה לעשות, זה ערב רב. פשוט ערב רב. אדם שמנסה לעקור מהשורש את המ</w:t>
      </w:r>
      <w:r>
        <w:rPr>
          <w:rFonts w:hint="cs"/>
          <w:rtl/>
        </w:rPr>
        <w:t xml:space="preserve">סורת היהודית ומדבר על אזרחות לילדי עובדים זרים, ופה אין תקציב לקצבאות ילדים, אז איפה ההיגיון, איפה הסדר, איפה המינהל התקין? </w:t>
      </w:r>
    </w:p>
    <w:p w14:paraId="0D8762BC" w14:textId="77777777" w:rsidR="00000000" w:rsidRDefault="00373EE0">
      <w:pPr>
        <w:pStyle w:val="a0"/>
        <w:rPr>
          <w:rFonts w:hint="cs"/>
          <w:rtl/>
        </w:rPr>
      </w:pPr>
    </w:p>
    <w:p w14:paraId="1DE36D69" w14:textId="77777777" w:rsidR="00000000" w:rsidRDefault="00373EE0">
      <w:pPr>
        <w:pStyle w:val="a0"/>
        <w:rPr>
          <w:rFonts w:hint="cs"/>
          <w:rtl/>
        </w:rPr>
      </w:pPr>
      <w:r>
        <w:rPr>
          <w:rFonts w:hint="cs"/>
          <w:rtl/>
        </w:rPr>
        <w:t>זה מה שקורה בממשלה. זה בתחום היהודי, בתחום האזרחות. אין כסף לילדי ישראל, ומעלים את מחיר הלחם. ילדים רעבים ללחם, ופה מדברים על אזרח</w:t>
      </w:r>
      <w:r>
        <w:rPr>
          <w:rFonts w:hint="cs"/>
          <w:rtl/>
        </w:rPr>
        <w:t xml:space="preserve">ות לילדי עובדים זרים. אין שום בעיה שיהיו עוד כמה אלפים, אבל אתה יודע שכשאתה נותן אזרחות לילד אתה לא יכול שלא לתת אזרחות להורים שלו </w:t>
      </w:r>
      <w:r>
        <w:rPr>
          <w:rFonts w:hint="eastAsia"/>
          <w:rtl/>
        </w:rPr>
        <w:t>–</w:t>
      </w:r>
      <w:r>
        <w:rPr>
          <w:rFonts w:hint="cs"/>
          <w:rtl/>
        </w:rPr>
        <w:t xml:space="preserve"> אני רוצה לראות איזה שר לא ייתן אזרחות לאותו ילד מסכן, בן ארבע, חמש, שש, שבע, שמונה, תשע, עשר, זה לא משנה, אם הוא נמצא בארץ </w:t>
      </w:r>
      <w:r>
        <w:rPr>
          <w:rFonts w:hint="cs"/>
          <w:rtl/>
        </w:rPr>
        <w:t xml:space="preserve">וההורים שלו לא נמצאים פה. אז מדובר בעצם באלפים ובעשרות אלפים, והם מבקשים אזרחות. על-פי חוק הכניסה לארץ גם הוריהם, בני-דודיהם, אחיהם ובני משפחתם, וזה בעצם תחילת הסוף, מה שהוא רוצה להביא אותנו אליו. לכאורה, תחילת הסוף של המדינה היהודית.  </w:t>
      </w:r>
    </w:p>
    <w:p w14:paraId="38E927F1" w14:textId="77777777" w:rsidR="00000000" w:rsidRDefault="00373EE0">
      <w:pPr>
        <w:pStyle w:val="a0"/>
        <w:rPr>
          <w:rFonts w:hint="cs"/>
          <w:rtl/>
        </w:rPr>
      </w:pPr>
    </w:p>
    <w:p w14:paraId="63AE1760" w14:textId="77777777" w:rsidR="00000000" w:rsidRDefault="00373EE0">
      <w:pPr>
        <w:pStyle w:val="a0"/>
        <w:rPr>
          <w:rFonts w:hint="cs"/>
          <w:rtl/>
        </w:rPr>
      </w:pPr>
      <w:r>
        <w:rPr>
          <w:rFonts w:hint="cs"/>
          <w:rtl/>
        </w:rPr>
        <w:t>זה לא יעזור לו, וה</w:t>
      </w:r>
      <w:r>
        <w:rPr>
          <w:rFonts w:hint="cs"/>
          <w:rtl/>
        </w:rPr>
        <w:t xml:space="preserve">וא לא יצליח, משום שהממשלה מגיעה לסוף דרכה. הממשלה מגיעה לסוף דרכה, ולכן, אדוני היושב-ראש, ראינו את זה בתחום היהודי, ואנחנו רואים את זה בתחום החברתי - הרס וחורבן, רעב, מצוקה, עוני </w:t>
      </w:r>
      <w:r>
        <w:rPr>
          <w:rFonts w:hint="eastAsia"/>
          <w:rtl/>
        </w:rPr>
        <w:t>–</w:t>
      </w:r>
      <w:r>
        <w:rPr>
          <w:rFonts w:hint="cs"/>
          <w:rtl/>
        </w:rPr>
        <w:t xml:space="preserve"> עד כדי כך הגדילו לעשות, ולהעלות את מחיר הלחם. זה פשוט טמטום, רוע, אכזריות, </w:t>
      </w:r>
      <w:r>
        <w:rPr>
          <w:rFonts w:hint="cs"/>
          <w:rtl/>
        </w:rPr>
        <w:t xml:space="preserve">טיפשות. גם את הלחם של הילדים האלה? הרי הילדים באים לבתי-ספר </w:t>
      </w:r>
      <w:r>
        <w:rPr>
          <w:rFonts w:hint="eastAsia"/>
          <w:rtl/>
        </w:rPr>
        <w:t>–</w:t>
      </w:r>
      <w:r>
        <w:rPr>
          <w:rFonts w:hint="cs"/>
          <w:rtl/>
        </w:rPr>
        <w:t xml:space="preserve"> אתם פותחים את העיתונים יום-יום: ילדים לא מגיעים לבתי-הספר כי אין להם אוכל, אין להם לחם בבית, ואתה מעלה את מחיר הלחם עוד יותר. </w:t>
      </w:r>
    </w:p>
    <w:p w14:paraId="28C39B03" w14:textId="77777777" w:rsidR="00000000" w:rsidRDefault="00373EE0">
      <w:pPr>
        <w:pStyle w:val="a0"/>
        <w:rPr>
          <w:rFonts w:hint="cs"/>
          <w:rtl/>
        </w:rPr>
      </w:pPr>
    </w:p>
    <w:p w14:paraId="731E9376" w14:textId="77777777" w:rsidR="00000000" w:rsidRDefault="00373EE0">
      <w:pPr>
        <w:pStyle w:val="a0"/>
        <w:rPr>
          <w:rFonts w:hint="cs"/>
          <w:rtl/>
        </w:rPr>
      </w:pPr>
      <w:r>
        <w:rPr>
          <w:rFonts w:hint="cs"/>
          <w:rtl/>
        </w:rPr>
        <w:t>זה בתחום החברתי, הכלכלי, המדיני, הדתי, היהודי, ולצערי הרב הממשלה ה</w:t>
      </w:r>
      <w:r>
        <w:rPr>
          <w:rFonts w:hint="cs"/>
          <w:rtl/>
        </w:rPr>
        <w:t>ולכת מדחי אל דחי. אין לה שום עקרונות, אין לה שום מדיניות, להוציא מדיניות הרסנית אחת בתחום הכלכלי והחברתי. מעבר לזה אין לה שום קו.</w:t>
      </w:r>
    </w:p>
    <w:p w14:paraId="770BF9BE" w14:textId="77777777" w:rsidR="00000000" w:rsidRDefault="00373EE0">
      <w:pPr>
        <w:pStyle w:val="a0"/>
        <w:rPr>
          <w:rFonts w:hint="cs"/>
          <w:rtl/>
        </w:rPr>
      </w:pPr>
    </w:p>
    <w:p w14:paraId="2178F32C" w14:textId="77777777" w:rsidR="00000000" w:rsidRDefault="00373EE0">
      <w:pPr>
        <w:pStyle w:val="a0"/>
        <w:rPr>
          <w:rFonts w:hint="cs"/>
          <w:rtl/>
        </w:rPr>
      </w:pPr>
      <w:r>
        <w:rPr>
          <w:rFonts w:hint="cs"/>
          <w:rtl/>
        </w:rPr>
        <w:t>מפה אני מגיע לא רק להתנתקות החד-צדדית של הממשלה מעם ישראל, אלא אני מגיע, אדוני היושב-ראש, לגדר ההפרדה. כשהיינו בממשלה, לא פעם</w:t>
      </w:r>
      <w:r>
        <w:rPr>
          <w:rFonts w:hint="cs"/>
          <w:rtl/>
        </w:rPr>
        <w:t xml:space="preserve"> אחת ביקשנו לזרז את הקמת גדר ההפרדה. אני קראתי לה גדר ביטחון </w:t>
      </w:r>
      <w:r>
        <w:rPr>
          <w:rFonts w:hint="eastAsia"/>
          <w:rtl/>
        </w:rPr>
        <w:t>–</w:t>
      </w:r>
      <w:r>
        <w:rPr>
          <w:rFonts w:hint="cs"/>
          <w:rtl/>
        </w:rPr>
        <w:t xml:space="preserve"> לא על גבולות 1967, אבל לפחות שתיתן מענה וביטחון לאזרחי מדינת ישראל. ראינו ביהודה ושומרון, אזור שאין בו גדר, מה קרה. קרוב ל-400 הרוגים מחדירות של של עשרות </w:t>
      </w:r>
      <w:r>
        <w:rPr>
          <w:rtl/>
        </w:rPr>
        <w:t>–</w:t>
      </w:r>
      <w:r>
        <w:rPr>
          <w:rFonts w:hint="cs"/>
          <w:rtl/>
        </w:rPr>
        <w:t xml:space="preserve"> 60</w:t>
      </w:r>
      <w:r>
        <w:rPr>
          <w:rFonts w:hint="eastAsia"/>
          <w:rtl/>
        </w:rPr>
        <w:t>–</w:t>
      </w:r>
      <w:r>
        <w:rPr>
          <w:rFonts w:hint="cs"/>
          <w:rtl/>
        </w:rPr>
        <w:t xml:space="preserve">70 - מחבלים מתאבדים, שחלקם הצליחו </w:t>
      </w:r>
      <w:r>
        <w:rPr>
          <w:rFonts w:hint="cs"/>
          <w:rtl/>
        </w:rPr>
        <w:t>ברצח השפל והנורא וחלק מהפיגועים סוכל בדרך. זה גרם גם לאלפי פצועים. כל זה במקום שאין בו גדר. בחבל-עזה יש גדר, ושם אולי היתה חדירה או שתיים. דרך אגב, הם עברו דרך המעברים - פעם התפוצצו בתוך המעבר ופעם אולי מחוץ לו. במקרה אחד או שניים אפילו אזרחים בריטים השתתפ</w:t>
      </w:r>
      <w:r>
        <w:rPr>
          <w:rFonts w:hint="cs"/>
          <w:rtl/>
        </w:rPr>
        <w:t xml:space="preserve">ו בזה. רואים את ההבדל. </w:t>
      </w:r>
    </w:p>
    <w:p w14:paraId="3815B048" w14:textId="77777777" w:rsidR="00000000" w:rsidRDefault="00373EE0">
      <w:pPr>
        <w:pStyle w:val="a0"/>
        <w:rPr>
          <w:rFonts w:hint="cs"/>
          <w:rtl/>
        </w:rPr>
      </w:pPr>
    </w:p>
    <w:p w14:paraId="33189712" w14:textId="77777777" w:rsidR="00000000" w:rsidRDefault="00373EE0">
      <w:pPr>
        <w:pStyle w:val="a0"/>
        <w:rPr>
          <w:rFonts w:hint="cs"/>
          <w:rtl/>
        </w:rPr>
      </w:pPr>
      <w:r>
        <w:rPr>
          <w:rFonts w:hint="cs"/>
          <w:rtl/>
        </w:rPr>
        <w:t>דם יהודי נשפך כמים. הייתי מצפה, אדוני היושב-ראש, שלפחות בנושא של חיי אדם, לפחות כשמדובר בהצלת חיי אדם, במניעת שפיכות דמים, אולי ממשלה תתעלה טיפ-טיפה. אז פעם אומרים שלא נזוז ולא נחזור לגבולות 1967, אבל עכשיו מתחילים להגיע לגבולות 19</w:t>
      </w:r>
      <w:r>
        <w:rPr>
          <w:rFonts w:hint="cs"/>
          <w:rtl/>
        </w:rPr>
        <w:t xml:space="preserve">67. מפחדים מהאו"ם - אומרים שלא נזיז לפי הכתבות של האו"ם, אבל בדיוק כשהאו"ם התחיל לקיים את הדיון בהאג, באותו יום כבר מזיזים את הגדר. אנחנו נראים לא רציניים בעיני אזרחי מדינת ישראל, אבל הכי גרוע </w:t>
      </w:r>
      <w:r>
        <w:rPr>
          <w:rFonts w:hint="eastAsia"/>
          <w:rtl/>
        </w:rPr>
        <w:t>–</w:t>
      </w:r>
      <w:r>
        <w:rPr>
          <w:rFonts w:hint="cs"/>
          <w:rtl/>
        </w:rPr>
        <w:t xml:space="preserve"> אנחנו נראים רע בעיני העולם. </w:t>
      </w:r>
    </w:p>
    <w:p w14:paraId="51684A01" w14:textId="77777777" w:rsidR="00000000" w:rsidRDefault="00373EE0">
      <w:pPr>
        <w:pStyle w:val="a0"/>
        <w:rPr>
          <w:rFonts w:hint="cs"/>
          <w:rtl/>
        </w:rPr>
      </w:pPr>
    </w:p>
    <w:p w14:paraId="28EBF89C" w14:textId="77777777" w:rsidR="00000000" w:rsidRDefault="00373EE0">
      <w:pPr>
        <w:pStyle w:val="a0"/>
        <w:ind w:firstLine="0"/>
        <w:rPr>
          <w:rFonts w:hint="cs"/>
          <w:rtl/>
        </w:rPr>
      </w:pPr>
      <w:r>
        <w:rPr>
          <w:rFonts w:hint="cs"/>
          <w:rtl/>
        </w:rPr>
        <w:tab/>
        <w:t>ואז, שר המשפטים הולך ואומר: חי</w:t>
      </w:r>
      <w:r>
        <w:rPr>
          <w:rFonts w:hint="cs"/>
          <w:rtl/>
        </w:rPr>
        <w:t>יבים להזיז עוד פעם. הוא מזיז לפה וזה מזיז לפה. האמת היא, הזיגזג של הממשלה הזאת לא פחות חד מאשר ההזזות והמשחקים עם הגדר. תחליטו. איפה האמון שעם ישראל נתן ונותן בממשלה? היום, ברוך השם, הממשלה איבדה את חנה ואת האמון שלה בעיני העם. אנחנו רואים את זה לפי עיתוני</w:t>
      </w:r>
      <w:r>
        <w:rPr>
          <w:rFonts w:hint="cs"/>
          <w:rtl/>
        </w:rPr>
        <w:t xml:space="preserve"> סוף השבוע וגם בהתנהלות פה, בכנסת ובמפלגות השותפות לקואליציה.</w:t>
      </w:r>
    </w:p>
    <w:p w14:paraId="7FAD2FE4" w14:textId="77777777" w:rsidR="00000000" w:rsidRDefault="00373EE0">
      <w:pPr>
        <w:pStyle w:val="a0"/>
        <w:ind w:firstLine="0"/>
        <w:rPr>
          <w:rFonts w:hint="cs"/>
          <w:rtl/>
        </w:rPr>
      </w:pPr>
    </w:p>
    <w:p w14:paraId="32133903" w14:textId="77777777" w:rsidR="00000000" w:rsidRDefault="00373EE0">
      <w:pPr>
        <w:pStyle w:val="a0"/>
        <w:ind w:firstLine="0"/>
        <w:rPr>
          <w:rFonts w:hint="cs"/>
          <w:rtl/>
        </w:rPr>
      </w:pPr>
      <w:r>
        <w:rPr>
          <w:rFonts w:hint="cs"/>
          <w:rtl/>
        </w:rPr>
        <w:tab/>
        <w:t>אדוני היושב-ראש, אנחנו בעצם מביעים אי-אמון בממשלה. אי-אמון בממשלה המידרדרת, הממשלה שבעצם מתחילה לספור לאחור, ממשלה שמגיעה לסוף דרכה - - -</w:t>
      </w:r>
    </w:p>
    <w:p w14:paraId="267EF33F" w14:textId="77777777" w:rsidR="00000000" w:rsidRDefault="00373EE0">
      <w:pPr>
        <w:pStyle w:val="a0"/>
        <w:ind w:firstLine="0"/>
        <w:rPr>
          <w:rFonts w:hint="cs"/>
          <w:rtl/>
        </w:rPr>
      </w:pPr>
    </w:p>
    <w:p w14:paraId="6F46727A" w14:textId="77777777" w:rsidR="00000000" w:rsidRDefault="00373EE0">
      <w:pPr>
        <w:pStyle w:val="af0"/>
        <w:rPr>
          <w:rtl/>
        </w:rPr>
      </w:pPr>
      <w:r>
        <w:rPr>
          <w:rFonts w:hint="eastAsia"/>
          <w:rtl/>
        </w:rPr>
        <w:t>עמיר</w:t>
      </w:r>
      <w:r>
        <w:rPr>
          <w:rtl/>
        </w:rPr>
        <w:t xml:space="preserve"> פרץ (עם אחד):</w:t>
      </w:r>
    </w:p>
    <w:p w14:paraId="7CA2B42B" w14:textId="77777777" w:rsidR="00000000" w:rsidRDefault="00373EE0">
      <w:pPr>
        <w:pStyle w:val="a0"/>
        <w:rPr>
          <w:rFonts w:hint="cs"/>
          <w:rtl/>
        </w:rPr>
      </w:pPr>
    </w:p>
    <w:p w14:paraId="08E6CD96" w14:textId="77777777" w:rsidR="00000000" w:rsidRDefault="00373EE0">
      <w:pPr>
        <w:pStyle w:val="a0"/>
        <w:rPr>
          <w:rFonts w:hint="cs"/>
          <w:rtl/>
        </w:rPr>
      </w:pPr>
      <w:r>
        <w:rPr>
          <w:rFonts w:hint="cs"/>
          <w:rtl/>
        </w:rPr>
        <w:t>ואין לה גם לאן.</w:t>
      </w:r>
    </w:p>
    <w:p w14:paraId="19699FA1" w14:textId="77777777" w:rsidR="00000000" w:rsidRDefault="00373EE0">
      <w:pPr>
        <w:pStyle w:val="a0"/>
        <w:ind w:firstLine="0"/>
        <w:rPr>
          <w:rFonts w:hint="cs"/>
          <w:rtl/>
        </w:rPr>
      </w:pPr>
    </w:p>
    <w:p w14:paraId="041D9672" w14:textId="77777777" w:rsidR="00000000" w:rsidRDefault="00373EE0">
      <w:pPr>
        <w:pStyle w:val="-"/>
        <w:rPr>
          <w:rtl/>
        </w:rPr>
      </w:pPr>
      <w:bookmarkStart w:id="162" w:name="FS000000494T01_03_2004_17_59_38"/>
      <w:bookmarkStart w:id="163" w:name="FS000000494T01_03_2004_17_59_44C"/>
      <w:bookmarkEnd w:id="162"/>
      <w:bookmarkEnd w:id="163"/>
      <w:r>
        <w:rPr>
          <w:rtl/>
        </w:rPr>
        <w:t>אליהו ישי (ש"ס):</w:t>
      </w:r>
    </w:p>
    <w:p w14:paraId="7E21344E" w14:textId="77777777" w:rsidR="00000000" w:rsidRDefault="00373EE0">
      <w:pPr>
        <w:pStyle w:val="a0"/>
        <w:rPr>
          <w:rtl/>
        </w:rPr>
      </w:pPr>
    </w:p>
    <w:p w14:paraId="5AE08A92" w14:textId="77777777" w:rsidR="00000000" w:rsidRDefault="00373EE0">
      <w:pPr>
        <w:pStyle w:val="a0"/>
        <w:rPr>
          <w:rFonts w:hint="cs"/>
          <w:rtl/>
        </w:rPr>
      </w:pPr>
      <w:r>
        <w:rPr>
          <w:rFonts w:hint="cs"/>
          <w:rtl/>
        </w:rPr>
        <w:t xml:space="preserve">אין לה גם לאן, אני מסכים אתך באמת. אבל תראה איזה מחיר משלמים אזרחי מדינת ישראל? בתחום הביטחוני - אמרנו, בתחום החברתי והכלכלי - אמרנו. לאן נגיע? מה עוד צריך לקרות? אני אומר, שהיועץ המשפטי לממשלה החליט שהבחירות יהיו כנראה ב-2006. אז אני אמרתי: יפה שנה אחת </w:t>
      </w:r>
      <w:r>
        <w:rPr>
          <w:rFonts w:hint="cs"/>
          <w:rtl/>
        </w:rPr>
        <w:t>קודם. אני מקווה שזה יהיה יפה עוד שנה אחת קודם. אני מאמין שזה יהיה בשנת 2005, זו ההערכה שלי. אבל לפי מה שאני רואה, איך שזה מתנהל, איך זה מידרדר, איך מטעים, איך מזגזגים, איך מוליכים שולל ומשקרים לאזרחי מדינת ישראל - אילו הבטחות? חינוך, בריאות, רווחה, פערים ח</w:t>
      </w:r>
      <w:r>
        <w:rPr>
          <w:rFonts w:hint="cs"/>
          <w:rtl/>
        </w:rPr>
        <w:t xml:space="preserve">ברתיים, צמיחה, ביטחון, שלום. מה יש לנו במדינה הזאת? חורבן, הרס, שוד ושבר. </w:t>
      </w:r>
    </w:p>
    <w:p w14:paraId="7330F527" w14:textId="77777777" w:rsidR="00000000" w:rsidRDefault="00373EE0">
      <w:pPr>
        <w:pStyle w:val="a0"/>
        <w:rPr>
          <w:rFonts w:hint="cs"/>
          <w:rtl/>
        </w:rPr>
      </w:pPr>
    </w:p>
    <w:p w14:paraId="3839CB82" w14:textId="77777777" w:rsidR="00000000" w:rsidRDefault="00373EE0">
      <w:pPr>
        <w:pStyle w:val="a0"/>
        <w:rPr>
          <w:rFonts w:hint="cs"/>
          <w:rtl/>
        </w:rPr>
      </w:pPr>
      <w:r>
        <w:rPr>
          <w:rFonts w:hint="cs"/>
          <w:rtl/>
        </w:rPr>
        <w:t>תקומו ותגידו: נכשלנו. מותר להודות. עדיף להודות לפעמים. למה לחכות שיותר אנשים ייפגעו? למה לגרום לנזק כזה, שאחר כך כל ממשלה אחרת ייקח לה שנים רבות, אם בכלל תוכל לתקן את הנזקים הכבדים</w:t>
      </w:r>
      <w:r>
        <w:rPr>
          <w:rFonts w:hint="cs"/>
          <w:rtl/>
        </w:rPr>
        <w:t xml:space="preserve"> הללו. נכון, יש קואליציה מאוד אכזרית, מאוד מוצקה, עם אינטרס של כיסא. אין פה שום אינטרס אחר. ראינו שכבר אין ימין ואין שמאל, אין שום דבר. יש דבר אחד: כיסא. זה מה שמעניין אותנו. </w:t>
      </w:r>
    </w:p>
    <w:p w14:paraId="1C411B43" w14:textId="77777777" w:rsidR="00000000" w:rsidRDefault="00373EE0">
      <w:pPr>
        <w:pStyle w:val="a0"/>
        <w:rPr>
          <w:rFonts w:hint="cs"/>
          <w:rtl/>
        </w:rPr>
      </w:pPr>
    </w:p>
    <w:p w14:paraId="08BF9570" w14:textId="77777777" w:rsidR="00000000" w:rsidRDefault="00373EE0">
      <w:pPr>
        <w:pStyle w:val="a0"/>
        <w:rPr>
          <w:rFonts w:hint="cs"/>
          <w:rtl/>
        </w:rPr>
      </w:pPr>
      <w:r>
        <w:rPr>
          <w:rFonts w:hint="cs"/>
          <w:rtl/>
        </w:rPr>
        <w:t xml:space="preserve">בשלב מסוים גם חבר כנסת טירון מבין שהוא מאבד את האמון שיש לו מבוחריו, מהמצביעים </w:t>
      </w:r>
      <w:r>
        <w:rPr>
          <w:rFonts w:hint="cs"/>
          <w:rtl/>
        </w:rPr>
        <w:t xml:space="preserve">בפריימריס. אני מסייר בשטח ואני רואה איך לאט-לאט הממשלה מאבדת את התמיכה. גם בסקרים אנחנו רואים בחודשים האחרונים, שיותר ויותר - דבר שמעולם לא היה, בכל שלוש השנים האלה של הממשלה, גם הקודמת וגם זאת, לא היה מצב שפל כל כך גדול בחוסר האמון של העם בממשלה. זה קורה </w:t>
      </w:r>
      <w:r>
        <w:rPr>
          <w:rFonts w:hint="cs"/>
          <w:rtl/>
        </w:rPr>
        <w:t>וזה תהליך. יש חוסר אמון של העם בממשלה, יש חוסר אמון במדיניות החברתית, הכלכלית, הביטחונית, המדינית.</w:t>
      </w:r>
    </w:p>
    <w:p w14:paraId="38D490BA" w14:textId="77777777" w:rsidR="00000000" w:rsidRDefault="00373EE0">
      <w:pPr>
        <w:pStyle w:val="a0"/>
        <w:rPr>
          <w:rFonts w:hint="cs"/>
          <w:rtl/>
        </w:rPr>
      </w:pPr>
    </w:p>
    <w:p w14:paraId="4DC0FB66" w14:textId="77777777" w:rsidR="00000000" w:rsidRDefault="00373EE0">
      <w:pPr>
        <w:pStyle w:val="a0"/>
        <w:rPr>
          <w:rFonts w:hint="cs"/>
          <w:rtl/>
        </w:rPr>
      </w:pPr>
      <w:r>
        <w:rPr>
          <w:rFonts w:hint="cs"/>
          <w:rtl/>
        </w:rPr>
        <w:t xml:space="preserve">לפני שבועות מספר הזדעזעתי לראות ש-76% מאזרחי מדינת ישראל אומרים שהממשלה מתאכזרת לחלשים. 74% כמדומני אומרים שהמדינה כבר לא מדינה חברתית. אין מדיניות חברתית, </w:t>
      </w:r>
      <w:r>
        <w:rPr>
          <w:rFonts w:hint="cs"/>
          <w:rtl/>
        </w:rPr>
        <w:t>יש קריסה חברתית, יותר נכון, לפי לשון הסקר. מה עוד צריך לקרות במדינת ישראל? מה עוד צריך לקרות כדי שתקום הממשלה ותחליט מרצון - כבר קרה שהלכו לבחירות מרצון, שהתפרקה ממשלה מרצון. זה קורה. גם אהוד ברק קם והתפטר, אף שאמרו שהוא לא יתפטר לעולם. אבל הוא ידע שאין בר</w:t>
      </w:r>
      <w:r>
        <w:rPr>
          <w:rFonts w:hint="cs"/>
          <w:rtl/>
        </w:rPr>
        <w:t>ירה, אין בו אמון. הוא איבד את האמון. גם פה זה קורה.</w:t>
      </w:r>
    </w:p>
    <w:p w14:paraId="7F794AFF" w14:textId="77777777" w:rsidR="00000000" w:rsidRDefault="00373EE0">
      <w:pPr>
        <w:pStyle w:val="a0"/>
        <w:rPr>
          <w:rFonts w:hint="cs"/>
          <w:rtl/>
        </w:rPr>
      </w:pPr>
    </w:p>
    <w:p w14:paraId="6B3F1BC2" w14:textId="77777777" w:rsidR="00000000" w:rsidRDefault="00373EE0">
      <w:pPr>
        <w:pStyle w:val="a0"/>
        <w:rPr>
          <w:rFonts w:hint="cs"/>
          <w:rtl/>
        </w:rPr>
      </w:pPr>
      <w:r>
        <w:rPr>
          <w:rFonts w:hint="cs"/>
          <w:rtl/>
        </w:rPr>
        <w:t>אני ממש מבקש מחברי הבית לגלות אחריות לא רק לעם ישראל, אפילו לעצמכם, לכיסא, לפריימריס, למפלגה. מה תגידו לציבור שלכם? הרי אתם לא יכולים להסתובב ברחוב. אתם לא מסוגלים להסתובב בשווקים וברחוב. אנחנו נמצאים שם</w:t>
      </w:r>
      <w:r>
        <w:rPr>
          <w:rFonts w:hint="cs"/>
          <w:rtl/>
        </w:rPr>
        <w:t xml:space="preserve"> הרבה. לצערי הרב, נאלצנו לפתוח מאות בתי-תמחוי. מאות. כשאתם מרעיבים את העם, אנחנו באופוזיציה יכולים לצעוק, יכולים להגיש אי-אמון, הצעות לסדר-היום, שאילתות, ולזעוק חמס. אבל מצד שני, אנחנו צריכים לעשות משהו. כשהממשלה מתאכזרת ומרעיבה את העם אנחנו חייבים. מה לעש</w:t>
      </w:r>
      <w:r>
        <w:rPr>
          <w:rFonts w:hint="cs"/>
          <w:rtl/>
        </w:rPr>
        <w:t>ות? זה קשה, זה כואב. מאות בתי-תמחוי, דבר שמעולם לא היה.</w:t>
      </w:r>
    </w:p>
    <w:p w14:paraId="6F18DCE2" w14:textId="77777777" w:rsidR="00000000" w:rsidRDefault="00373EE0">
      <w:pPr>
        <w:pStyle w:val="a0"/>
        <w:ind w:firstLine="0"/>
        <w:rPr>
          <w:rFonts w:hint="cs"/>
          <w:rtl/>
        </w:rPr>
      </w:pPr>
    </w:p>
    <w:p w14:paraId="27DEAA3D" w14:textId="77777777" w:rsidR="00000000" w:rsidRDefault="00373EE0">
      <w:pPr>
        <w:pStyle w:val="af0"/>
        <w:rPr>
          <w:rtl/>
        </w:rPr>
      </w:pPr>
      <w:r>
        <w:rPr>
          <w:rFonts w:hint="eastAsia"/>
          <w:rtl/>
        </w:rPr>
        <w:t>נסים</w:t>
      </w:r>
      <w:r>
        <w:rPr>
          <w:rtl/>
        </w:rPr>
        <w:t xml:space="preserve"> דהן (ש"ס):</w:t>
      </w:r>
    </w:p>
    <w:p w14:paraId="24359B70" w14:textId="77777777" w:rsidR="00000000" w:rsidRDefault="00373EE0">
      <w:pPr>
        <w:pStyle w:val="a0"/>
        <w:rPr>
          <w:rFonts w:hint="cs"/>
          <w:rtl/>
        </w:rPr>
      </w:pPr>
    </w:p>
    <w:p w14:paraId="3798D0C9" w14:textId="77777777" w:rsidR="00000000" w:rsidRDefault="00373EE0">
      <w:pPr>
        <w:pStyle w:val="a0"/>
        <w:rPr>
          <w:rFonts w:hint="cs"/>
          <w:rtl/>
        </w:rPr>
      </w:pPr>
      <w:r>
        <w:rPr>
          <w:rFonts w:hint="cs"/>
          <w:rtl/>
        </w:rPr>
        <w:t>15,000 מנות בשבוע.</w:t>
      </w:r>
    </w:p>
    <w:p w14:paraId="7C8E723A" w14:textId="77777777" w:rsidR="00000000" w:rsidRDefault="00373EE0">
      <w:pPr>
        <w:pStyle w:val="a0"/>
        <w:ind w:firstLine="0"/>
        <w:rPr>
          <w:rFonts w:hint="cs"/>
          <w:rtl/>
        </w:rPr>
      </w:pPr>
    </w:p>
    <w:p w14:paraId="7FC118A6" w14:textId="77777777" w:rsidR="00000000" w:rsidRDefault="00373EE0">
      <w:pPr>
        <w:pStyle w:val="-"/>
        <w:rPr>
          <w:rtl/>
        </w:rPr>
      </w:pPr>
      <w:bookmarkStart w:id="164" w:name="FS000000494T01_03_2004_18_10_00C"/>
      <w:bookmarkEnd w:id="164"/>
      <w:r>
        <w:rPr>
          <w:rFonts w:hint="eastAsia"/>
          <w:rtl/>
        </w:rPr>
        <w:t>אליהו</w:t>
      </w:r>
      <w:r>
        <w:rPr>
          <w:rtl/>
        </w:rPr>
        <w:t xml:space="preserve"> ישי (ש"ס):</w:t>
      </w:r>
    </w:p>
    <w:p w14:paraId="2DDB82A1" w14:textId="77777777" w:rsidR="00000000" w:rsidRDefault="00373EE0">
      <w:pPr>
        <w:pStyle w:val="a0"/>
        <w:rPr>
          <w:rFonts w:hint="cs"/>
          <w:rtl/>
        </w:rPr>
      </w:pPr>
    </w:p>
    <w:p w14:paraId="592F2ABC" w14:textId="77777777" w:rsidR="00000000" w:rsidRDefault="00373EE0">
      <w:pPr>
        <w:pStyle w:val="a0"/>
        <w:rPr>
          <w:rFonts w:hint="cs"/>
          <w:rtl/>
        </w:rPr>
      </w:pPr>
      <w:r>
        <w:rPr>
          <w:rFonts w:hint="cs"/>
          <w:rtl/>
        </w:rPr>
        <w:t>זה בשבוע. אבל מה שאנחנו חילקנו בקמחא דפסחא? עשרות אלפי מנות.</w:t>
      </w:r>
    </w:p>
    <w:p w14:paraId="01875CBF" w14:textId="77777777" w:rsidR="00000000" w:rsidRDefault="00373EE0">
      <w:pPr>
        <w:pStyle w:val="a0"/>
        <w:ind w:firstLine="0"/>
        <w:rPr>
          <w:rFonts w:hint="cs"/>
          <w:rtl/>
        </w:rPr>
      </w:pPr>
    </w:p>
    <w:p w14:paraId="40FDB4D3" w14:textId="77777777" w:rsidR="00000000" w:rsidRDefault="00373EE0">
      <w:pPr>
        <w:pStyle w:val="af0"/>
        <w:rPr>
          <w:rtl/>
        </w:rPr>
      </w:pPr>
      <w:r>
        <w:rPr>
          <w:rFonts w:hint="eastAsia"/>
          <w:rtl/>
        </w:rPr>
        <w:t>שלמה</w:t>
      </w:r>
      <w:r>
        <w:rPr>
          <w:rtl/>
        </w:rPr>
        <w:t xml:space="preserve"> בניזרי (ש"ס):</w:t>
      </w:r>
    </w:p>
    <w:p w14:paraId="600EC749" w14:textId="77777777" w:rsidR="00000000" w:rsidRDefault="00373EE0">
      <w:pPr>
        <w:pStyle w:val="a0"/>
        <w:rPr>
          <w:rFonts w:hint="cs"/>
          <w:rtl/>
        </w:rPr>
      </w:pPr>
    </w:p>
    <w:p w14:paraId="32002F82" w14:textId="77777777" w:rsidR="00000000" w:rsidRDefault="00373EE0">
      <w:pPr>
        <w:pStyle w:val="a0"/>
        <w:rPr>
          <w:rFonts w:hint="cs"/>
          <w:rtl/>
        </w:rPr>
      </w:pPr>
      <w:r>
        <w:rPr>
          <w:rFonts w:hint="cs"/>
          <w:rtl/>
        </w:rPr>
        <w:t>2.5 מיליוני מנות בשנה חילקנו כשהיינו במשרד הרווחה.</w:t>
      </w:r>
    </w:p>
    <w:p w14:paraId="4C2B6EF5" w14:textId="77777777" w:rsidR="00000000" w:rsidRDefault="00373EE0">
      <w:pPr>
        <w:pStyle w:val="a0"/>
        <w:ind w:firstLine="0"/>
        <w:rPr>
          <w:rFonts w:hint="cs"/>
          <w:rtl/>
        </w:rPr>
      </w:pPr>
    </w:p>
    <w:p w14:paraId="394C99F3" w14:textId="77777777" w:rsidR="00000000" w:rsidRDefault="00373EE0">
      <w:pPr>
        <w:pStyle w:val="af1"/>
        <w:rPr>
          <w:rtl/>
        </w:rPr>
      </w:pPr>
      <w:bookmarkStart w:id="165" w:name="FS000000494T01_03_2004_18_10_37C"/>
      <w:bookmarkEnd w:id="165"/>
      <w:r>
        <w:rPr>
          <w:rtl/>
        </w:rPr>
        <w:t>היו"ר ראוב</w:t>
      </w:r>
      <w:r>
        <w:rPr>
          <w:rtl/>
        </w:rPr>
        <w:t>ן ריבלין:</w:t>
      </w:r>
    </w:p>
    <w:p w14:paraId="4ABADD2A" w14:textId="77777777" w:rsidR="00000000" w:rsidRDefault="00373EE0">
      <w:pPr>
        <w:pStyle w:val="a0"/>
        <w:rPr>
          <w:rtl/>
        </w:rPr>
      </w:pPr>
    </w:p>
    <w:p w14:paraId="7DC35E95" w14:textId="77777777" w:rsidR="00000000" w:rsidRDefault="00373EE0">
      <w:pPr>
        <w:pStyle w:val="a0"/>
        <w:rPr>
          <w:rFonts w:hint="cs"/>
          <w:rtl/>
        </w:rPr>
      </w:pPr>
      <w:r>
        <w:rPr>
          <w:rFonts w:hint="cs"/>
          <w:rtl/>
        </w:rPr>
        <w:t>אדוני מסיים?</w:t>
      </w:r>
    </w:p>
    <w:p w14:paraId="4B108186" w14:textId="77777777" w:rsidR="00000000" w:rsidRDefault="00373EE0">
      <w:pPr>
        <w:pStyle w:val="a0"/>
        <w:ind w:firstLine="0"/>
        <w:rPr>
          <w:rFonts w:hint="cs"/>
          <w:rtl/>
        </w:rPr>
      </w:pPr>
    </w:p>
    <w:p w14:paraId="5345D436" w14:textId="77777777" w:rsidR="00000000" w:rsidRDefault="00373EE0">
      <w:pPr>
        <w:pStyle w:val="-"/>
        <w:rPr>
          <w:rtl/>
        </w:rPr>
      </w:pPr>
      <w:bookmarkStart w:id="166" w:name="FS000000494T01_03_2004_18_10_51C"/>
      <w:bookmarkEnd w:id="166"/>
      <w:r>
        <w:rPr>
          <w:rtl/>
        </w:rPr>
        <w:t>אליהו ישי (ש"ס):</w:t>
      </w:r>
    </w:p>
    <w:p w14:paraId="38EAEFFD" w14:textId="77777777" w:rsidR="00000000" w:rsidRDefault="00373EE0">
      <w:pPr>
        <w:pStyle w:val="a0"/>
        <w:rPr>
          <w:rtl/>
        </w:rPr>
      </w:pPr>
    </w:p>
    <w:p w14:paraId="2805849E" w14:textId="77777777" w:rsidR="00000000" w:rsidRDefault="00373EE0">
      <w:pPr>
        <w:pStyle w:val="a0"/>
        <w:rPr>
          <w:rFonts w:hint="cs"/>
          <w:rtl/>
        </w:rPr>
      </w:pPr>
      <w:r>
        <w:rPr>
          <w:rFonts w:hint="cs"/>
          <w:rtl/>
        </w:rPr>
        <w:t xml:space="preserve">כן, אני זוכר את התקופה שחילקנו 2.5 מיליוני מנות, כשהיית שר העבודה והרווחה. זה פשוט בושה וחרפה. אני מודה, הרבה דברים לא הספקנו לעשות. בלמנו המון. בלמנו בכל הכוח הרבה מאוד מהגזירות. שיפרנו הרבה מאוד. השגנו תקציבים. </w:t>
      </w:r>
      <w:r>
        <w:rPr>
          <w:rFonts w:hint="cs"/>
          <w:rtl/>
        </w:rPr>
        <w:t xml:space="preserve">כשאתה היית שר הבריאות והשגת 250 מיליון שקל, גם בתקופתך וגם בתקפותו של נסים דהן, אמרו: סחטנים. 250 מיליון שקל לסל התרופות; 450 מיליון שקל לתקציב הרווחה. אנחנו סחטנים? אני מוכן להמשיך להיות סחטן כזה אם אני עוזר לשכבות החלשות, לאומללים ולמסכנים. </w:t>
      </w:r>
    </w:p>
    <w:p w14:paraId="76BD74B7" w14:textId="77777777" w:rsidR="00000000" w:rsidRDefault="00373EE0">
      <w:pPr>
        <w:pStyle w:val="a0"/>
        <w:rPr>
          <w:rFonts w:hint="cs"/>
          <w:rtl/>
        </w:rPr>
      </w:pPr>
    </w:p>
    <w:p w14:paraId="5D339015" w14:textId="77777777" w:rsidR="00000000" w:rsidRDefault="00373EE0">
      <w:pPr>
        <w:pStyle w:val="a0"/>
        <w:rPr>
          <w:rFonts w:hint="cs"/>
          <w:rtl/>
        </w:rPr>
      </w:pPr>
      <w:r>
        <w:rPr>
          <w:rFonts w:hint="cs"/>
          <w:rtl/>
        </w:rPr>
        <w:t xml:space="preserve">תרופות אין </w:t>
      </w:r>
      <w:r>
        <w:rPr>
          <w:rFonts w:hint="cs"/>
          <w:rtl/>
        </w:rPr>
        <w:t>למסכנים האלה. קשישים מגיעים לחרפת רעב. רואים כל יום תמונות מזעזעות - זוועה בטלוויזיה, בתקשורת ובעיתונות - ואטימות. פעם היתה כזאת כותרת, אז כל המדינה, כל העולם היה עומד על הרגליים. כל כלי התקשורת, כל הכנסת - דיון, הצעות לסדר-היום, דיון דחוף בממשלה. היום - כ</w:t>
      </w:r>
      <w:r>
        <w:rPr>
          <w:rFonts w:hint="cs"/>
          <w:rtl/>
        </w:rPr>
        <w:t>לום. אדישות. מותר הכול. מותר לזלזל, לשקר, להוליך שולל, להונות, לרמות את העם. הכול בסדר גמור. הממשלה הזאת יכולה לעשות הכול. כל ההרס שרק יכול להיות, הממשלה הזאת כבר עשתה.</w:t>
      </w:r>
    </w:p>
    <w:p w14:paraId="1E2B5C5C" w14:textId="77777777" w:rsidR="00000000" w:rsidRDefault="00373EE0">
      <w:pPr>
        <w:pStyle w:val="a0"/>
        <w:rPr>
          <w:rFonts w:hint="cs"/>
          <w:rtl/>
        </w:rPr>
      </w:pPr>
    </w:p>
    <w:p w14:paraId="0082EA07" w14:textId="77777777" w:rsidR="00000000" w:rsidRDefault="00373EE0">
      <w:pPr>
        <w:pStyle w:val="a0"/>
        <w:rPr>
          <w:rFonts w:hint="cs"/>
          <w:rtl/>
        </w:rPr>
      </w:pPr>
      <w:r>
        <w:rPr>
          <w:rFonts w:hint="cs"/>
          <w:rtl/>
        </w:rPr>
        <w:t>אני מתפלל ומקווה, ואולי גם משתדל, אני מנהל הרבה שיחות עם חברי כנסת, עם שרים. למה לנו ל</w:t>
      </w:r>
      <w:r>
        <w:rPr>
          <w:rFonts w:hint="cs"/>
          <w:rtl/>
        </w:rPr>
        <w:t>חכות לרגע שזה יהיה כמעט בלתי הפיך מבחינת ההשלכות החברתיות? תחוסו לא רק על עם ישראל, כפי שאמרתי, אלא במקרים מסוימים גם על המעמד שלכם, גם על הכיסא שלכם ואולי גם על המפלגה שלכם. לכן, אני חושב שהגיע הזמן לומר את האמת ולסיים את הזיגזג הזה, את ההתפתלות הזאת של ה</w:t>
      </w:r>
      <w:r>
        <w:rPr>
          <w:rFonts w:hint="cs"/>
          <w:rtl/>
        </w:rPr>
        <w:t xml:space="preserve">גדר ושל הממשלה בכל תחומי החיים ולהביע אי-אמון בממשלה. </w:t>
      </w:r>
    </w:p>
    <w:p w14:paraId="3958AF4A" w14:textId="77777777" w:rsidR="00000000" w:rsidRDefault="00373EE0">
      <w:pPr>
        <w:pStyle w:val="a0"/>
        <w:rPr>
          <w:rFonts w:hint="cs"/>
          <w:rtl/>
        </w:rPr>
      </w:pPr>
    </w:p>
    <w:p w14:paraId="1A496BD3" w14:textId="77777777" w:rsidR="00000000" w:rsidRDefault="00373EE0">
      <w:pPr>
        <w:pStyle w:val="a0"/>
        <w:rPr>
          <w:rFonts w:hint="cs"/>
          <w:rtl/>
        </w:rPr>
      </w:pPr>
      <w:r>
        <w:rPr>
          <w:rFonts w:hint="cs"/>
          <w:rtl/>
        </w:rPr>
        <w:t xml:space="preserve">אני מאמין, שבעזרת השם, אולי הפעם, הכנסת כולה תביע אי-אמון בממשלה, ובפעמים הבאות, גם אי-אמון של רוב, של 61, שיהיה אפשר להעביר את ממשלת הזדון מן הארץ. </w:t>
      </w:r>
    </w:p>
    <w:p w14:paraId="0DBA369A" w14:textId="77777777" w:rsidR="00000000" w:rsidRDefault="00373EE0">
      <w:pPr>
        <w:pStyle w:val="a0"/>
        <w:ind w:firstLine="0"/>
        <w:rPr>
          <w:rFonts w:hint="cs"/>
          <w:rtl/>
        </w:rPr>
      </w:pPr>
    </w:p>
    <w:p w14:paraId="3BCD6738" w14:textId="77777777" w:rsidR="00000000" w:rsidRDefault="00373EE0">
      <w:pPr>
        <w:pStyle w:val="af1"/>
        <w:rPr>
          <w:rtl/>
        </w:rPr>
      </w:pPr>
      <w:r>
        <w:rPr>
          <w:rFonts w:hint="eastAsia"/>
          <w:rtl/>
        </w:rPr>
        <w:t>היו</w:t>
      </w:r>
      <w:r>
        <w:rPr>
          <w:rtl/>
        </w:rPr>
        <w:t>"ר אלי בן-מנחם:</w:t>
      </w:r>
    </w:p>
    <w:p w14:paraId="51FDAECD" w14:textId="77777777" w:rsidR="00000000" w:rsidRDefault="00373EE0">
      <w:pPr>
        <w:pStyle w:val="a0"/>
        <w:rPr>
          <w:rFonts w:hint="cs"/>
          <w:rtl/>
        </w:rPr>
      </w:pPr>
    </w:p>
    <w:p w14:paraId="0C27D80D" w14:textId="77777777" w:rsidR="00000000" w:rsidRDefault="00373EE0">
      <w:pPr>
        <w:pStyle w:val="a0"/>
        <w:rPr>
          <w:rFonts w:hint="cs"/>
          <w:rtl/>
        </w:rPr>
      </w:pPr>
      <w:r>
        <w:rPr>
          <w:rFonts w:hint="cs"/>
          <w:rtl/>
        </w:rPr>
        <w:t>תודה לחבר הכנסת אלי ישי. ישיב</w:t>
      </w:r>
      <w:r>
        <w:rPr>
          <w:rFonts w:hint="cs"/>
          <w:rtl/>
        </w:rPr>
        <w:t xml:space="preserve"> בשם הממשלה סגן שר הביטחון, חבר הכנסת זאב בוים. בבקשה.</w:t>
      </w:r>
    </w:p>
    <w:p w14:paraId="6F981B93" w14:textId="77777777" w:rsidR="00000000" w:rsidRDefault="00373EE0">
      <w:pPr>
        <w:pStyle w:val="a0"/>
        <w:ind w:firstLine="0"/>
        <w:rPr>
          <w:rFonts w:hint="cs"/>
          <w:rtl/>
        </w:rPr>
      </w:pPr>
    </w:p>
    <w:p w14:paraId="3966C0BA" w14:textId="77777777" w:rsidR="00000000" w:rsidRDefault="00373EE0">
      <w:pPr>
        <w:pStyle w:val="af0"/>
        <w:rPr>
          <w:rtl/>
        </w:rPr>
      </w:pPr>
      <w:bookmarkStart w:id="167" w:name="FS000000464T01_03_2004_18_16_26"/>
      <w:bookmarkEnd w:id="167"/>
      <w:r>
        <w:rPr>
          <w:rtl/>
        </w:rPr>
        <w:t>נסים דהן (ש"ס):</w:t>
      </w:r>
    </w:p>
    <w:p w14:paraId="35FC6FD2" w14:textId="77777777" w:rsidR="00000000" w:rsidRDefault="00373EE0">
      <w:pPr>
        <w:pStyle w:val="a0"/>
        <w:rPr>
          <w:rtl/>
        </w:rPr>
      </w:pPr>
    </w:p>
    <w:p w14:paraId="305A935F" w14:textId="77777777" w:rsidR="00000000" w:rsidRDefault="00373EE0">
      <w:pPr>
        <w:pStyle w:val="a0"/>
        <w:rPr>
          <w:rFonts w:hint="cs"/>
          <w:rtl/>
        </w:rPr>
      </w:pPr>
      <w:r>
        <w:rPr>
          <w:rFonts w:hint="cs"/>
          <w:rtl/>
        </w:rPr>
        <w:t>מה הוא יענה על זה שמרעיבים ילדים?</w:t>
      </w:r>
    </w:p>
    <w:p w14:paraId="1DD47350" w14:textId="77777777" w:rsidR="00000000" w:rsidRDefault="00373EE0">
      <w:pPr>
        <w:pStyle w:val="a0"/>
        <w:ind w:firstLine="0"/>
        <w:rPr>
          <w:rFonts w:hint="cs"/>
          <w:rtl/>
        </w:rPr>
      </w:pPr>
    </w:p>
    <w:p w14:paraId="7A5888B2" w14:textId="77777777" w:rsidR="00000000" w:rsidRDefault="00373EE0">
      <w:pPr>
        <w:pStyle w:val="a"/>
        <w:rPr>
          <w:rtl/>
        </w:rPr>
      </w:pPr>
      <w:bookmarkStart w:id="168" w:name="_Toc70050345"/>
      <w:r>
        <w:rPr>
          <w:rFonts w:hint="cs"/>
          <w:rtl/>
        </w:rPr>
        <w:t xml:space="preserve">סגן שר הביטחון </w:t>
      </w:r>
      <w:r>
        <w:rPr>
          <w:rFonts w:hint="eastAsia"/>
          <w:rtl/>
        </w:rPr>
        <w:t>זאב</w:t>
      </w:r>
      <w:r>
        <w:rPr>
          <w:rtl/>
        </w:rPr>
        <w:t xml:space="preserve"> בוים:</w:t>
      </w:r>
      <w:bookmarkEnd w:id="168"/>
    </w:p>
    <w:p w14:paraId="3180FD31" w14:textId="77777777" w:rsidR="00000000" w:rsidRDefault="00373EE0">
      <w:pPr>
        <w:pStyle w:val="a0"/>
        <w:rPr>
          <w:rFonts w:hint="cs"/>
          <w:rtl/>
        </w:rPr>
      </w:pPr>
    </w:p>
    <w:p w14:paraId="3C7E0343" w14:textId="77777777" w:rsidR="00000000" w:rsidRDefault="00373EE0">
      <w:pPr>
        <w:pStyle w:val="a0"/>
        <w:rPr>
          <w:rFonts w:hint="cs"/>
          <w:rtl/>
        </w:rPr>
      </w:pPr>
      <w:r>
        <w:rPr>
          <w:rFonts w:hint="cs"/>
          <w:rtl/>
        </w:rPr>
        <w:t>אדוני היושב-ראש, חברי הכנסת, באמת אני שואל את עצמי, מה הקשר בין הנושא שהעלתה סיעת ש"ס כהצעה לאי-אמון לבין הדברים שאמר יושב</w:t>
      </w:r>
      <w:r>
        <w:rPr>
          <w:rFonts w:hint="cs"/>
          <w:rtl/>
        </w:rPr>
        <w:t>-ראש ש"ס, חבר הכנסת אלי ישי. רק כדי לצאת ידי חובה הוא אמר משהו בעניין הגדר. הוא התייחס לכך רק בקצת מזמנו ורוב הזמן הוא דיבר - - -</w:t>
      </w:r>
    </w:p>
    <w:p w14:paraId="494FFF99" w14:textId="77777777" w:rsidR="00000000" w:rsidRDefault="00373EE0">
      <w:pPr>
        <w:pStyle w:val="a0"/>
        <w:ind w:firstLine="0"/>
        <w:rPr>
          <w:rFonts w:hint="cs"/>
          <w:rtl/>
        </w:rPr>
      </w:pPr>
    </w:p>
    <w:p w14:paraId="1D0D7DC1" w14:textId="77777777" w:rsidR="00000000" w:rsidRDefault="00373EE0">
      <w:pPr>
        <w:pStyle w:val="af0"/>
        <w:rPr>
          <w:rtl/>
        </w:rPr>
      </w:pPr>
      <w:r>
        <w:rPr>
          <w:rFonts w:hint="eastAsia"/>
          <w:rtl/>
        </w:rPr>
        <w:t>אליהו</w:t>
      </w:r>
      <w:r>
        <w:rPr>
          <w:rtl/>
        </w:rPr>
        <w:t xml:space="preserve"> ישי (ש"ס):</w:t>
      </w:r>
    </w:p>
    <w:p w14:paraId="299E218B" w14:textId="77777777" w:rsidR="00000000" w:rsidRDefault="00373EE0">
      <w:pPr>
        <w:pStyle w:val="a0"/>
        <w:rPr>
          <w:rFonts w:hint="cs"/>
          <w:rtl/>
        </w:rPr>
      </w:pPr>
    </w:p>
    <w:p w14:paraId="32798F77" w14:textId="77777777" w:rsidR="00000000" w:rsidRDefault="00373EE0">
      <w:pPr>
        <w:pStyle w:val="a0"/>
        <w:rPr>
          <w:rFonts w:hint="cs"/>
          <w:rtl/>
        </w:rPr>
      </w:pPr>
      <w:r>
        <w:rPr>
          <w:rFonts w:hint="cs"/>
          <w:rtl/>
        </w:rPr>
        <w:t>- - -</w:t>
      </w:r>
    </w:p>
    <w:p w14:paraId="7C818405" w14:textId="77777777" w:rsidR="00000000" w:rsidRDefault="00373EE0">
      <w:pPr>
        <w:pStyle w:val="a0"/>
        <w:ind w:firstLine="0"/>
        <w:rPr>
          <w:rFonts w:hint="cs"/>
          <w:rtl/>
        </w:rPr>
      </w:pPr>
    </w:p>
    <w:p w14:paraId="0FB2B213" w14:textId="77777777" w:rsidR="00000000" w:rsidRDefault="00373EE0">
      <w:pPr>
        <w:pStyle w:val="-"/>
        <w:rPr>
          <w:rtl/>
        </w:rPr>
      </w:pPr>
      <w:bookmarkStart w:id="169" w:name="FS000000464T01_03_2004_18_18_26C"/>
      <w:bookmarkEnd w:id="169"/>
      <w:r>
        <w:rPr>
          <w:rFonts w:hint="cs"/>
          <w:rtl/>
        </w:rPr>
        <w:t xml:space="preserve">סגן שר הביטחון </w:t>
      </w:r>
      <w:r>
        <w:rPr>
          <w:rtl/>
        </w:rPr>
        <w:t>זאב בוים:</w:t>
      </w:r>
    </w:p>
    <w:p w14:paraId="556638ED" w14:textId="77777777" w:rsidR="00000000" w:rsidRDefault="00373EE0">
      <w:pPr>
        <w:pStyle w:val="a0"/>
        <w:rPr>
          <w:rtl/>
        </w:rPr>
      </w:pPr>
    </w:p>
    <w:p w14:paraId="4DA2B483" w14:textId="77777777" w:rsidR="00000000" w:rsidRDefault="00373EE0">
      <w:pPr>
        <w:pStyle w:val="a0"/>
        <w:rPr>
          <w:rFonts w:hint="cs"/>
          <w:rtl/>
        </w:rPr>
      </w:pPr>
      <w:r>
        <w:rPr>
          <w:rFonts w:hint="cs"/>
          <w:rtl/>
        </w:rPr>
        <w:t>בסדר, אם הייתי יודע שכך - לא שאני לא יכול להתייחס גם לדברים אחרים חשובים ש</w:t>
      </w:r>
      <w:r>
        <w:rPr>
          <w:rFonts w:hint="cs"/>
          <w:rtl/>
        </w:rPr>
        <w:t>אתה נגעת בהם, אבל אני עליתי לדוכן כדי לענות בעצם על האי-אמון המקורי, ההצעה המקורית. לא שמעתי אלא חלקם ומקצת מדבריך, חבר הכנסת אלי ישי, ומה ששמעתי, אני רוצה לומר לך שאין קשר בין הדברים שבהם התייחסת לגדר לבין המציאות בשטח.</w:t>
      </w:r>
    </w:p>
    <w:p w14:paraId="75F3EC50" w14:textId="77777777" w:rsidR="00000000" w:rsidRDefault="00373EE0">
      <w:pPr>
        <w:pStyle w:val="a0"/>
        <w:rPr>
          <w:rFonts w:hint="cs"/>
          <w:rtl/>
        </w:rPr>
      </w:pPr>
      <w:r>
        <w:rPr>
          <w:rFonts w:hint="cs"/>
          <w:rtl/>
        </w:rPr>
        <w:t xml:space="preserve"> </w:t>
      </w:r>
    </w:p>
    <w:p w14:paraId="29BDBA64" w14:textId="77777777" w:rsidR="00000000" w:rsidRDefault="00373EE0">
      <w:pPr>
        <w:pStyle w:val="a0"/>
        <w:rPr>
          <w:rFonts w:hint="cs"/>
          <w:rtl/>
        </w:rPr>
      </w:pPr>
      <w:r>
        <w:rPr>
          <w:rFonts w:hint="cs"/>
          <w:rtl/>
        </w:rPr>
        <w:t xml:space="preserve">ברשותכם, חברי הכנסת, אני לא יודע </w:t>
      </w:r>
      <w:r>
        <w:rPr>
          <w:rFonts w:hint="cs"/>
          <w:rtl/>
        </w:rPr>
        <w:t>מדוע דווקא תנועת ש"ס, שמתהדרת בהתייחסות המיוחדת שלה לענייני חברה, העלתה את הסוגיה הזאת. אני יכול להבין את - - -</w:t>
      </w:r>
    </w:p>
    <w:p w14:paraId="6EA45595" w14:textId="77777777" w:rsidR="00000000" w:rsidRDefault="00373EE0">
      <w:pPr>
        <w:pStyle w:val="a0"/>
        <w:ind w:firstLine="0"/>
        <w:rPr>
          <w:rFonts w:hint="cs"/>
          <w:rtl/>
        </w:rPr>
      </w:pPr>
    </w:p>
    <w:p w14:paraId="31742B5E" w14:textId="77777777" w:rsidR="00000000" w:rsidRDefault="00373EE0">
      <w:pPr>
        <w:pStyle w:val="af0"/>
        <w:rPr>
          <w:rtl/>
        </w:rPr>
      </w:pPr>
      <w:r>
        <w:rPr>
          <w:rFonts w:hint="eastAsia"/>
          <w:rtl/>
        </w:rPr>
        <w:t>נסים</w:t>
      </w:r>
      <w:r>
        <w:rPr>
          <w:rtl/>
        </w:rPr>
        <w:t xml:space="preserve"> דהן (ש"ס):</w:t>
      </w:r>
    </w:p>
    <w:p w14:paraId="50B080E6" w14:textId="77777777" w:rsidR="00000000" w:rsidRDefault="00373EE0">
      <w:pPr>
        <w:pStyle w:val="a0"/>
        <w:rPr>
          <w:rFonts w:hint="cs"/>
          <w:rtl/>
        </w:rPr>
      </w:pPr>
    </w:p>
    <w:p w14:paraId="1E4DE9E6" w14:textId="77777777" w:rsidR="00000000" w:rsidRDefault="00373EE0">
      <w:pPr>
        <w:pStyle w:val="a0"/>
        <w:rPr>
          <w:rFonts w:hint="cs"/>
          <w:rtl/>
        </w:rPr>
      </w:pPr>
      <w:r>
        <w:rPr>
          <w:rFonts w:hint="cs"/>
          <w:rtl/>
        </w:rPr>
        <w:t>שהממשלה תחליט אחת ולתמיד מה היא עושה. בונה, הורסת - תעשו משהו.</w:t>
      </w:r>
    </w:p>
    <w:p w14:paraId="2E12D713" w14:textId="77777777" w:rsidR="00000000" w:rsidRDefault="00373EE0">
      <w:pPr>
        <w:pStyle w:val="a0"/>
        <w:ind w:firstLine="0"/>
        <w:rPr>
          <w:rFonts w:hint="cs"/>
          <w:rtl/>
        </w:rPr>
      </w:pPr>
    </w:p>
    <w:p w14:paraId="23D1C86C" w14:textId="77777777" w:rsidR="00000000" w:rsidRDefault="00373EE0">
      <w:pPr>
        <w:pStyle w:val="-"/>
        <w:rPr>
          <w:rtl/>
        </w:rPr>
      </w:pPr>
      <w:bookmarkStart w:id="170" w:name="FS000000464T01_03_2004_18_20_32C"/>
      <w:bookmarkEnd w:id="170"/>
      <w:r>
        <w:rPr>
          <w:rFonts w:hint="cs"/>
          <w:rtl/>
        </w:rPr>
        <w:t xml:space="preserve">סגן שר הביטחון </w:t>
      </w:r>
      <w:r>
        <w:rPr>
          <w:rtl/>
        </w:rPr>
        <w:t>זאב בוים:</w:t>
      </w:r>
    </w:p>
    <w:p w14:paraId="4202ACE1" w14:textId="77777777" w:rsidR="00000000" w:rsidRDefault="00373EE0">
      <w:pPr>
        <w:pStyle w:val="a0"/>
        <w:rPr>
          <w:rtl/>
        </w:rPr>
      </w:pPr>
    </w:p>
    <w:p w14:paraId="7BAEFED0" w14:textId="77777777" w:rsidR="00000000" w:rsidRDefault="00373EE0">
      <w:pPr>
        <w:pStyle w:val="a0"/>
        <w:rPr>
          <w:rFonts w:hint="cs"/>
          <w:rtl/>
        </w:rPr>
      </w:pPr>
      <w:r>
        <w:rPr>
          <w:rFonts w:hint="cs"/>
          <w:rtl/>
        </w:rPr>
        <w:t>חבר הכנסת דהן, אני יכול להבין שאתם ר</w:t>
      </w:r>
      <w:r>
        <w:rPr>
          <w:rFonts w:hint="cs"/>
          <w:rtl/>
        </w:rPr>
        <w:t>וצים להביא לקצה של הממשלה הזאת. זה בסדר, זה לגיטימי. אבל תוך כדי כך לבוא ולהתנפל על סוגיה כמו עניין גדר ההפרדה, אני חושב שדווקא בעניין הזה, במקום לתקוף את הממשלה - אני לא שמעתי מלה אחת, אולי צריך להפנות משהו בדברים גם אל הפלסטינים, אל מנהיגות הפלסטינים. אי</w:t>
      </w:r>
      <w:r>
        <w:rPr>
          <w:rFonts w:hint="cs"/>
          <w:rtl/>
        </w:rPr>
        <w:t>ך זה קרה שאנחנו בכלל באנו לבנות פרויקט כזה גדול, שעלותו גדולה. הרי בואו נזכיר לעצמנו - היינו חלוקים בשאלה אם אנחנו בכלל צריכים את הגדר הזאת. המחלוקת הזאת חצתה מפלגות והיה ויכוח פוליטי.</w:t>
      </w:r>
    </w:p>
    <w:p w14:paraId="037271EB" w14:textId="77777777" w:rsidR="00000000" w:rsidRDefault="00373EE0">
      <w:pPr>
        <w:pStyle w:val="a0"/>
        <w:ind w:firstLine="0"/>
        <w:rPr>
          <w:rFonts w:hint="cs"/>
          <w:rtl/>
        </w:rPr>
      </w:pPr>
    </w:p>
    <w:p w14:paraId="5888FDB1" w14:textId="77777777" w:rsidR="00000000" w:rsidRDefault="00373EE0">
      <w:pPr>
        <w:pStyle w:val="af0"/>
        <w:rPr>
          <w:rtl/>
        </w:rPr>
      </w:pPr>
      <w:r>
        <w:rPr>
          <w:rFonts w:hint="eastAsia"/>
          <w:rtl/>
        </w:rPr>
        <w:t>אליהו</w:t>
      </w:r>
      <w:r>
        <w:rPr>
          <w:rtl/>
        </w:rPr>
        <w:t xml:space="preserve"> ישי (ש"ס):</w:t>
      </w:r>
    </w:p>
    <w:p w14:paraId="1A79476B" w14:textId="77777777" w:rsidR="00000000" w:rsidRDefault="00373EE0">
      <w:pPr>
        <w:pStyle w:val="a0"/>
        <w:rPr>
          <w:rFonts w:hint="cs"/>
          <w:rtl/>
        </w:rPr>
      </w:pPr>
    </w:p>
    <w:p w14:paraId="39B59EBA" w14:textId="77777777" w:rsidR="00000000" w:rsidRDefault="00373EE0">
      <w:pPr>
        <w:pStyle w:val="a0"/>
        <w:rPr>
          <w:rFonts w:hint="cs"/>
          <w:rtl/>
        </w:rPr>
      </w:pPr>
      <w:r>
        <w:rPr>
          <w:rFonts w:hint="cs"/>
          <w:rtl/>
        </w:rPr>
        <w:t>אנחנו היינו תמיד בעד.</w:t>
      </w:r>
    </w:p>
    <w:p w14:paraId="07970AA8" w14:textId="77777777" w:rsidR="00000000" w:rsidRDefault="00373EE0">
      <w:pPr>
        <w:pStyle w:val="a0"/>
        <w:rPr>
          <w:rFonts w:hint="cs"/>
          <w:rtl/>
        </w:rPr>
      </w:pPr>
    </w:p>
    <w:p w14:paraId="488094A4" w14:textId="77777777" w:rsidR="00000000" w:rsidRDefault="00373EE0">
      <w:pPr>
        <w:pStyle w:val="-"/>
        <w:rPr>
          <w:rtl/>
        </w:rPr>
      </w:pPr>
      <w:r>
        <w:rPr>
          <w:rFonts w:hint="cs"/>
          <w:rtl/>
        </w:rPr>
        <w:t xml:space="preserve">סגן שר הביטחון </w:t>
      </w:r>
      <w:r>
        <w:rPr>
          <w:rtl/>
        </w:rPr>
        <w:t>זאב בוים:</w:t>
      </w:r>
    </w:p>
    <w:p w14:paraId="07D3279B" w14:textId="77777777" w:rsidR="00000000" w:rsidRDefault="00373EE0">
      <w:pPr>
        <w:pStyle w:val="a0"/>
        <w:ind w:firstLine="0"/>
        <w:rPr>
          <w:rFonts w:hint="cs"/>
          <w:rtl/>
        </w:rPr>
      </w:pPr>
    </w:p>
    <w:p w14:paraId="4AA3187C" w14:textId="77777777" w:rsidR="00000000" w:rsidRDefault="00373EE0">
      <w:pPr>
        <w:pStyle w:val="a0"/>
        <w:rPr>
          <w:rFonts w:hint="cs"/>
          <w:rtl/>
        </w:rPr>
      </w:pPr>
      <w:bookmarkStart w:id="171" w:name="FS000000464T01_03_2004_18_22_04C"/>
      <w:bookmarkEnd w:id="171"/>
      <w:r>
        <w:rPr>
          <w:rFonts w:hint="cs"/>
          <w:rtl/>
        </w:rPr>
        <w:t>אני</w:t>
      </w:r>
      <w:r>
        <w:rPr>
          <w:rFonts w:hint="cs"/>
          <w:rtl/>
        </w:rPr>
        <w:t xml:space="preserve"> לא שמעתי היום בעד. אני שומע הצעת אי-אמון בעניין הגדר. אני לא מבין למה.</w:t>
      </w:r>
    </w:p>
    <w:p w14:paraId="6DEF2935" w14:textId="77777777" w:rsidR="00000000" w:rsidRDefault="00373EE0">
      <w:pPr>
        <w:pStyle w:val="a0"/>
        <w:ind w:firstLine="0"/>
        <w:rPr>
          <w:rFonts w:hint="cs"/>
          <w:rtl/>
        </w:rPr>
      </w:pPr>
    </w:p>
    <w:p w14:paraId="0B0CC022" w14:textId="77777777" w:rsidR="00000000" w:rsidRDefault="00373EE0">
      <w:pPr>
        <w:pStyle w:val="a0"/>
        <w:ind w:firstLine="0"/>
        <w:rPr>
          <w:rFonts w:hint="cs"/>
          <w:rtl/>
        </w:rPr>
      </w:pPr>
      <w:r>
        <w:rPr>
          <w:rFonts w:hint="cs"/>
          <w:rtl/>
        </w:rPr>
        <w:tab/>
        <w:t xml:space="preserve">הגדר הזאת נכפתה עלינו על-ידי ערפאת, על-ידי הטרור והרצח, ואנחנו באים פה נגד עצמנו, ובשם שיקולים פוליטיים לגיטימיים כשלעצמם - אבל לא לכרוך את הגדר לעניין הזה. דיברת על העניין החברתי </w:t>
      </w:r>
      <w:r>
        <w:rPr>
          <w:rtl/>
        </w:rPr>
        <w:t>–</w:t>
      </w:r>
      <w:r>
        <w:rPr>
          <w:rFonts w:hint="cs"/>
          <w:rtl/>
        </w:rPr>
        <w:t xml:space="preserve"> </w:t>
      </w:r>
      <w:r>
        <w:rPr>
          <w:rFonts w:hint="cs"/>
          <w:rtl/>
        </w:rPr>
        <w:t>לגיטימי. אבל על משהו שהוא מציל חיים ואנחנו עושים בו - - -</w:t>
      </w:r>
    </w:p>
    <w:p w14:paraId="03337ECB" w14:textId="77777777" w:rsidR="00000000" w:rsidRDefault="00373EE0">
      <w:pPr>
        <w:pStyle w:val="a0"/>
        <w:rPr>
          <w:rFonts w:hint="cs"/>
          <w:rtl/>
        </w:rPr>
      </w:pPr>
    </w:p>
    <w:p w14:paraId="6993EC30" w14:textId="77777777" w:rsidR="00000000" w:rsidRDefault="00373EE0">
      <w:pPr>
        <w:pStyle w:val="af0"/>
        <w:rPr>
          <w:rtl/>
        </w:rPr>
      </w:pPr>
      <w:r>
        <w:rPr>
          <w:rFonts w:hint="eastAsia"/>
          <w:rtl/>
        </w:rPr>
        <w:t>אליהו</w:t>
      </w:r>
      <w:r>
        <w:rPr>
          <w:rtl/>
        </w:rPr>
        <w:t xml:space="preserve"> ישי (ש"ס):</w:t>
      </w:r>
    </w:p>
    <w:p w14:paraId="6AD8E15A" w14:textId="77777777" w:rsidR="00000000" w:rsidRDefault="00373EE0">
      <w:pPr>
        <w:pStyle w:val="a0"/>
        <w:rPr>
          <w:rFonts w:hint="cs"/>
          <w:rtl/>
        </w:rPr>
      </w:pPr>
    </w:p>
    <w:p w14:paraId="1D4A2A77" w14:textId="77777777" w:rsidR="00000000" w:rsidRDefault="00373EE0">
      <w:pPr>
        <w:pStyle w:val="a0"/>
        <w:rPr>
          <w:rFonts w:hint="cs"/>
          <w:rtl/>
        </w:rPr>
      </w:pPr>
      <w:r>
        <w:rPr>
          <w:rFonts w:hint="cs"/>
          <w:rtl/>
        </w:rPr>
        <w:t>כמה פעמים שיניתם את התוואי?</w:t>
      </w:r>
    </w:p>
    <w:p w14:paraId="414BD8F1" w14:textId="77777777" w:rsidR="00000000" w:rsidRDefault="00373EE0">
      <w:pPr>
        <w:pStyle w:val="a0"/>
        <w:rPr>
          <w:rFonts w:hint="cs"/>
          <w:rtl/>
        </w:rPr>
      </w:pPr>
    </w:p>
    <w:p w14:paraId="15CE7ADB" w14:textId="77777777" w:rsidR="00000000" w:rsidRDefault="00373EE0">
      <w:pPr>
        <w:pStyle w:val="-"/>
        <w:rPr>
          <w:rtl/>
        </w:rPr>
      </w:pPr>
      <w:bookmarkStart w:id="172" w:name="FS000000464T01_03_2004_17_53_33"/>
      <w:bookmarkEnd w:id="172"/>
      <w:r>
        <w:rPr>
          <w:rFonts w:hint="cs"/>
          <w:rtl/>
        </w:rPr>
        <w:t xml:space="preserve">סגן שר הביטחון </w:t>
      </w:r>
      <w:r>
        <w:rPr>
          <w:rtl/>
        </w:rPr>
        <w:t>זאב בוים:</w:t>
      </w:r>
    </w:p>
    <w:p w14:paraId="2D4BED37" w14:textId="77777777" w:rsidR="00000000" w:rsidRDefault="00373EE0">
      <w:pPr>
        <w:pStyle w:val="a0"/>
        <w:rPr>
          <w:rFonts w:hint="cs"/>
          <w:rtl/>
        </w:rPr>
      </w:pPr>
    </w:p>
    <w:p w14:paraId="54D81FA9" w14:textId="77777777" w:rsidR="00000000" w:rsidRDefault="00373EE0">
      <w:pPr>
        <w:pStyle w:val="a0"/>
        <w:rPr>
          <w:rFonts w:hint="cs"/>
          <w:rtl/>
        </w:rPr>
      </w:pPr>
      <w:r>
        <w:rPr>
          <w:rFonts w:hint="cs"/>
          <w:rtl/>
        </w:rPr>
        <w:t>סליחה, קודם כול אני מוכן להגיד לך משהו על שינוי התוואי. אבל אני לא מבין מה הקשר - ואם אתה משנה תוואי זה משמיט את הצורך  בבני</w:t>
      </w:r>
      <w:r>
        <w:rPr>
          <w:rFonts w:hint="cs"/>
          <w:rtl/>
        </w:rPr>
        <w:t xml:space="preserve">ית הגדר? זה לא משמיט צורך. חבר הכנסת אלי ישי,  אני אתן לך שלוש דוגמאות על שינויי התוואי. אתה מחבר את שינוי התוואי להאג. לא דובים ולא יער. זה שבצירוף מקרים יצא שאחרי עבודה של שבעה חודשים על חיפוש תוואי בתוך רצף אורבני באזור הבקות </w:t>
      </w:r>
      <w:r>
        <w:rPr>
          <w:rtl/>
        </w:rPr>
        <w:t>–</w:t>
      </w:r>
      <w:r>
        <w:rPr>
          <w:rFonts w:hint="cs"/>
          <w:rtl/>
        </w:rPr>
        <w:t xml:space="preserve"> אל-ע'רביה ושרקיה, נמצא פת</w:t>
      </w:r>
      <w:r>
        <w:rPr>
          <w:rFonts w:hint="cs"/>
          <w:rtl/>
        </w:rPr>
        <w:t xml:space="preserve">רון ונבנתה גדר ש"עושה יותר שכל" ומוציאה החוצה פלסטינים שלא יהיו בתוך הגדר בסדר-גודל  של 8,500 תושבים? - זה שינוי. </w:t>
      </w:r>
    </w:p>
    <w:p w14:paraId="02437795" w14:textId="77777777" w:rsidR="00000000" w:rsidRDefault="00373EE0">
      <w:pPr>
        <w:pStyle w:val="a0"/>
        <w:rPr>
          <w:rFonts w:hint="cs"/>
          <w:rtl/>
        </w:rPr>
      </w:pPr>
    </w:p>
    <w:p w14:paraId="714F32CB" w14:textId="77777777" w:rsidR="00000000" w:rsidRDefault="00373EE0">
      <w:pPr>
        <w:pStyle w:val="af0"/>
        <w:rPr>
          <w:rtl/>
        </w:rPr>
      </w:pPr>
      <w:r>
        <w:rPr>
          <w:rFonts w:hint="eastAsia"/>
          <w:rtl/>
        </w:rPr>
        <w:t>אליהו</w:t>
      </w:r>
      <w:r>
        <w:rPr>
          <w:rtl/>
        </w:rPr>
        <w:t xml:space="preserve"> ישי (ש"ס):</w:t>
      </w:r>
    </w:p>
    <w:p w14:paraId="065C8146" w14:textId="77777777" w:rsidR="00000000" w:rsidRDefault="00373EE0">
      <w:pPr>
        <w:pStyle w:val="a0"/>
        <w:rPr>
          <w:rFonts w:hint="cs"/>
          <w:rtl/>
        </w:rPr>
      </w:pPr>
    </w:p>
    <w:p w14:paraId="25D817A6" w14:textId="77777777" w:rsidR="00000000" w:rsidRDefault="00373EE0">
      <w:pPr>
        <w:pStyle w:val="a0"/>
        <w:rPr>
          <w:rFonts w:hint="cs"/>
          <w:rtl/>
        </w:rPr>
      </w:pPr>
      <w:r>
        <w:rPr>
          <w:rFonts w:hint="cs"/>
          <w:rtl/>
        </w:rPr>
        <w:t>מי שהכין לך את התשובה - - - וגם בנקודה הזאת דיברנו, והיתה החלטה ברורה ומנומקת למה.</w:t>
      </w:r>
    </w:p>
    <w:p w14:paraId="6E0FFE23" w14:textId="77777777" w:rsidR="00000000" w:rsidRDefault="00373EE0">
      <w:pPr>
        <w:pStyle w:val="a0"/>
        <w:rPr>
          <w:rFonts w:hint="cs"/>
          <w:rtl/>
        </w:rPr>
      </w:pPr>
    </w:p>
    <w:p w14:paraId="769585D0" w14:textId="77777777" w:rsidR="00000000" w:rsidRDefault="00373EE0">
      <w:pPr>
        <w:pStyle w:val="-"/>
        <w:rPr>
          <w:rtl/>
        </w:rPr>
      </w:pPr>
      <w:bookmarkStart w:id="173" w:name="FS000000464T01_03_2004_17_41_09"/>
      <w:bookmarkEnd w:id="173"/>
      <w:r>
        <w:rPr>
          <w:rFonts w:hint="cs"/>
          <w:rtl/>
        </w:rPr>
        <w:t xml:space="preserve">סגן שר הביטחון </w:t>
      </w:r>
      <w:r>
        <w:rPr>
          <w:rtl/>
        </w:rPr>
        <w:t>זאב בוים:</w:t>
      </w:r>
    </w:p>
    <w:p w14:paraId="613B7B90" w14:textId="77777777" w:rsidR="00000000" w:rsidRDefault="00373EE0">
      <w:pPr>
        <w:pStyle w:val="a0"/>
        <w:rPr>
          <w:rFonts w:hint="cs"/>
          <w:rtl/>
        </w:rPr>
      </w:pPr>
    </w:p>
    <w:p w14:paraId="42003F05" w14:textId="77777777" w:rsidR="00000000" w:rsidRDefault="00373EE0">
      <w:pPr>
        <w:pStyle w:val="a0"/>
        <w:rPr>
          <w:rFonts w:hint="cs"/>
          <w:rtl/>
        </w:rPr>
      </w:pPr>
      <w:r>
        <w:rPr>
          <w:rFonts w:hint="cs"/>
          <w:rtl/>
        </w:rPr>
        <w:t>חבר הכנסת  א</w:t>
      </w:r>
      <w:r>
        <w:rPr>
          <w:rFonts w:hint="cs"/>
          <w:rtl/>
        </w:rPr>
        <w:t>לי ישי, אף אחד לא הכין לי. אני אתן לך רק דוגמאות. אנחנו עושים שינויים מקומיים בהפעלת הגדר; פה ושם גם בעניין תוואי מקומי ותו לא. אז הטענות על שינוי תוואי, למה הן נועדו בעצם? אנחנו, בגלל התחשבות, תוך כדי הפעלת הגדר אנחנו לומדים איך זה מתנהג מול התושבים שם. ב</w:t>
      </w:r>
      <w:r>
        <w:rPr>
          <w:rFonts w:hint="cs"/>
          <w:rtl/>
        </w:rPr>
        <w:t xml:space="preserve">קלקיליה, למשל, יש שער בידוק ממזרח, ואנחנו פותחים אותו, כשמסתבר שזו גזירה שהציבור הגדול הזה, הסובל, לא יכול לעמוד בה. זה משנה משהו לגבי בניית הפרויקט? </w:t>
      </w:r>
    </w:p>
    <w:p w14:paraId="1E7E7863" w14:textId="77777777" w:rsidR="00000000" w:rsidRDefault="00373EE0">
      <w:pPr>
        <w:pStyle w:val="a0"/>
        <w:rPr>
          <w:rFonts w:hint="cs"/>
          <w:rtl/>
        </w:rPr>
      </w:pPr>
    </w:p>
    <w:p w14:paraId="74DD3212" w14:textId="77777777" w:rsidR="00000000" w:rsidRDefault="00373EE0">
      <w:pPr>
        <w:pStyle w:val="af0"/>
        <w:rPr>
          <w:rtl/>
        </w:rPr>
      </w:pPr>
      <w:r>
        <w:rPr>
          <w:rFonts w:hint="eastAsia"/>
          <w:rtl/>
        </w:rPr>
        <w:t>אליהו</w:t>
      </w:r>
      <w:r>
        <w:rPr>
          <w:rtl/>
        </w:rPr>
        <w:t xml:space="preserve"> ישי (ש"ס):</w:t>
      </w:r>
    </w:p>
    <w:p w14:paraId="64D6E103" w14:textId="77777777" w:rsidR="00000000" w:rsidRDefault="00373EE0">
      <w:pPr>
        <w:pStyle w:val="a0"/>
        <w:rPr>
          <w:rFonts w:hint="cs"/>
          <w:rtl/>
        </w:rPr>
      </w:pPr>
    </w:p>
    <w:p w14:paraId="22830F53" w14:textId="77777777" w:rsidR="00000000" w:rsidRDefault="00373EE0">
      <w:pPr>
        <w:pStyle w:val="a0"/>
        <w:rPr>
          <w:rFonts w:hint="cs"/>
          <w:rtl/>
        </w:rPr>
      </w:pPr>
      <w:r>
        <w:rPr>
          <w:rFonts w:hint="cs"/>
          <w:rtl/>
        </w:rPr>
        <w:t>התקבלה כבר החלטה סופית אם אריאל מחוץ לגדר או בתוך הגדר?</w:t>
      </w:r>
    </w:p>
    <w:p w14:paraId="18EFB7D3" w14:textId="77777777" w:rsidR="00000000" w:rsidRDefault="00373EE0">
      <w:pPr>
        <w:pStyle w:val="a0"/>
        <w:rPr>
          <w:rFonts w:hint="cs"/>
          <w:rtl/>
        </w:rPr>
      </w:pPr>
    </w:p>
    <w:p w14:paraId="3F6BD6DE" w14:textId="77777777" w:rsidR="00000000" w:rsidRDefault="00373EE0">
      <w:pPr>
        <w:pStyle w:val="-"/>
        <w:rPr>
          <w:rtl/>
        </w:rPr>
      </w:pPr>
      <w:bookmarkStart w:id="174" w:name="FS000000464T01_03_2004_17_42_02C"/>
      <w:bookmarkEnd w:id="174"/>
      <w:r>
        <w:rPr>
          <w:rFonts w:hint="cs"/>
          <w:rtl/>
        </w:rPr>
        <w:t xml:space="preserve">סגן שר הביטחון </w:t>
      </w:r>
      <w:r>
        <w:rPr>
          <w:rtl/>
        </w:rPr>
        <w:t>זאב בוים:</w:t>
      </w:r>
    </w:p>
    <w:p w14:paraId="271EEBD9" w14:textId="77777777" w:rsidR="00000000" w:rsidRDefault="00373EE0">
      <w:pPr>
        <w:pStyle w:val="a0"/>
        <w:rPr>
          <w:rtl/>
        </w:rPr>
      </w:pPr>
    </w:p>
    <w:p w14:paraId="684ABE91" w14:textId="77777777" w:rsidR="00000000" w:rsidRDefault="00373EE0">
      <w:pPr>
        <w:pStyle w:val="a0"/>
        <w:rPr>
          <w:rFonts w:hint="cs"/>
          <w:rtl/>
        </w:rPr>
      </w:pPr>
      <w:r>
        <w:rPr>
          <w:rFonts w:hint="cs"/>
          <w:rtl/>
        </w:rPr>
        <w:t>אני</w:t>
      </w:r>
      <w:r>
        <w:rPr>
          <w:rFonts w:hint="cs"/>
          <w:rtl/>
        </w:rPr>
        <w:t xml:space="preserve"> אגיד  לך לגבי אריאל. קודם כול נפלה החלטה. הממשלה החליטה החלטה שאריאל ובנותיה יהיו בתוך הגדר ומוקפות גדר. יש שם רוב יהודי של אריאל ועמנואל וקרני-שומרון וקדומים ביחד, כמעט 40,000 תושבים, מול אותו תא שטח ששם יש כ-5,000 פלסטינים. זה כשלעצמו הפרינציפ, העיקרון </w:t>
      </w:r>
      <w:r>
        <w:rPr>
          <w:rFonts w:hint="cs"/>
          <w:rtl/>
        </w:rPr>
        <w:t>שעל-פיו נבנתה הגדר ועוצב התוואי שלה. היה ויכוח, שהתחיל מהספסלים פה, שהרימו והציפו את הוויכוח הזה החוצה, מחוץ לגבולות הארץ. התעוררו שאר הגויים ובאו בטענות ואמרו: רגע, זה? זה לא שיקול ביטחוני, זה עניין פוליטי. ואתה יודע את הדברים. הממשלה החליטה לגבי אריאל, א</w:t>
      </w:r>
      <w:r>
        <w:rPr>
          <w:rFonts w:hint="cs"/>
          <w:rtl/>
        </w:rPr>
        <w:t>נחנו נבצע את הגדר מסביב לאריאל ובנותיה, אבל בדרך הביצוע אנחנו נתחיל רק באבטחה מקומית של פעולות מרכיבי ביטחון של גדר מסביב לאריאל והיישובים האחרים, בלי להשלים את הפרויקט הזה. נמתין עם החיבור אל גדר ההפרדה, ומאלקנה לירושלים אנחנו נמשיך על התוואי. אם אתה שואל</w:t>
      </w:r>
      <w:r>
        <w:rPr>
          <w:rFonts w:hint="cs"/>
          <w:rtl/>
        </w:rPr>
        <w:t xml:space="preserve">, אני אומר לך גם את התשובה הזאת. </w:t>
      </w:r>
    </w:p>
    <w:p w14:paraId="167DBF9B" w14:textId="77777777" w:rsidR="00000000" w:rsidRDefault="00373EE0">
      <w:pPr>
        <w:pStyle w:val="a0"/>
        <w:rPr>
          <w:rFonts w:hint="cs"/>
          <w:rtl/>
        </w:rPr>
      </w:pPr>
    </w:p>
    <w:p w14:paraId="712C6B9B" w14:textId="77777777" w:rsidR="00000000" w:rsidRDefault="00373EE0">
      <w:pPr>
        <w:pStyle w:val="a0"/>
        <w:rPr>
          <w:rFonts w:hint="cs"/>
          <w:rtl/>
        </w:rPr>
      </w:pPr>
      <w:r>
        <w:rPr>
          <w:rFonts w:hint="cs"/>
          <w:rtl/>
        </w:rPr>
        <w:t>אני רוצה לומר עוד משהו. אני שומע טענות לגבי הקצב של בניית הגדר. אז קודם כול - ושמעתי, דרך אגב, טענות שבאות מצד אנשים שמכירים ועסקו בזה, למשל, חבר הכנסת מתן וילנאי היה אלוף פיקוד הדרום, והאלוף מתן וילנאי בנה את הגדר בעזה ב</w:t>
      </w:r>
      <w:r>
        <w:rPr>
          <w:rFonts w:hint="cs"/>
          <w:rtl/>
        </w:rPr>
        <w:t xml:space="preserve">שנת 1974, הגדר שהיא הדגם שעל-פיו אנחנו אימצנו את הפרינציפ הזה, בסופו של דבר, שגדר שמסוגלת לתת הגנה ולמנוע חדירה של מחבלים ומתאבדים.  </w:t>
      </w:r>
    </w:p>
    <w:p w14:paraId="50291264" w14:textId="77777777" w:rsidR="00000000" w:rsidRDefault="00373EE0">
      <w:pPr>
        <w:pStyle w:val="a0"/>
        <w:rPr>
          <w:rFonts w:hint="cs"/>
          <w:rtl/>
        </w:rPr>
      </w:pPr>
    </w:p>
    <w:p w14:paraId="52B3748C" w14:textId="77777777" w:rsidR="00000000" w:rsidRDefault="00373EE0">
      <w:pPr>
        <w:pStyle w:val="a0"/>
        <w:rPr>
          <w:rFonts w:hint="cs"/>
          <w:rtl/>
        </w:rPr>
      </w:pPr>
      <w:r>
        <w:rPr>
          <w:rFonts w:hint="cs"/>
          <w:rtl/>
        </w:rPr>
        <w:t>והנה הנתונים,  חברים יקרים, בשנת 1994, חבר הכנסת אלי ישי, הוקמה מסביב לעזה גדר של 71 קילומטר ב-18 חודשים. אנחנו הקמנו גדר</w:t>
      </w:r>
      <w:r>
        <w:rPr>
          <w:rFonts w:hint="cs"/>
          <w:rtl/>
        </w:rPr>
        <w:t>, מרגע שהחלטנו על 200 קילומטר ב-18 חודשים. זה פי-שלושה ויותר מבחינת קיצור משך הזמן. 200 קילומטר באותם 18 חודשים - ב-1994 האלוף במילואים מתן וילנאי, שמקונן על קצב הבנייה ואומר שבשבועיים אפשר לגמור את סיפור ירושלים, את העוטף הירושלמי, אז הנה הנתונים. אז בבקש</w:t>
      </w:r>
      <w:r>
        <w:rPr>
          <w:rFonts w:hint="cs"/>
          <w:rtl/>
        </w:rPr>
        <w:t>ה, לפחות להיות צמודים לזה. הנביא הגדול שאני רואה בעניין הגדר, האלוף עוזי דיין. האלוף עוזי דיין, באפריל 2002 הוא הציע לממשלה - הוא היה אז ראש המועצה לביטחון לאומי - הוא הציע להקים בכלל גדר לא רציפה. הוא הציע להקים גדר לא רציפה באורך של 80 קילומטר, בקטעים מו</w:t>
      </w:r>
      <w:r>
        <w:rPr>
          <w:rFonts w:hint="cs"/>
          <w:rtl/>
        </w:rPr>
        <w:t>ל אום-אל-פחם, מול טול-כרם, מול קלקיליה, בצפון ודרום ירושלים. היום עוזי דיין מדבר על פרויקט הגדר ועל הקצב.</w:t>
      </w:r>
    </w:p>
    <w:p w14:paraId="498B001E" w14:textId="77777777" w:rsidR="00000000" w:rsidRDefault="00373EE0">
      <w:pPr>
        <w:pStyle w:val="a0"/>
        <w:rPr>
          <w:rFonts w:hint="cs"/>
          <w:rtl/>
        </w:rPr>
      </w:pPr>
    </w:p>
    <w:p w14:paraId="74904FE5" w14:textId="77777777" w:rsidR="00000000" w:rsidRDefault="00373EE0">
      <w:pPr>
        <w:pStyle w:val="a0"/>
        <w:rPr>
          <w:rFonts w:hint="cs"/>
          <w:rtl/>
        </w:rPr>
      </w:pPr>
      <w:r>
        <w:rPr>
          <w:rFonts w:hint="cs"/>
          <w:rtl/>
        </w:rPr>
        <w:t>אני, אדוני היושב-ראש, לא רוצה להאריך, אני רק אומר, אנחנו בונים במלוא הקיטור. ציינתי את 200 הקילומטר שאנחנו כבר מפעילים זה כשישה חודשים. מאז הפעלת הגד</w:t>
      </w:r>
      <w:r>
        <w:rPr>
          <w:rFonts w:hint="cs"/>
          <w:rtl/>
        </w:rPr>
        <w:t xml:space="preserve">ר לא חדר  מתאבד, מחבל אחד דרך הגדר. פעם אחת מחבלת שפוצצה את עצמה במסעדת "מקסים" בחיפה, עברה דרך שער שנפתח עבורה, והמסיע הערבי הוא אזרח תושב ישראל עם לוחיות צהובות. אף אחד לא הצליח לעבור את הגדר. זה לא פתרון אולטימטיבי לטרור. יש גם כל מיני דרכים </w:t>
      </w:r>
      <w:r>
        <w:rPr>
          <w:rtl/>
        </w:rPr>
        <w:t>–</w:t>
      </w:r>
      <w:r>
        <w:rPr>
          <w:rFonts w:hint="cs"/>
          <w:rtl/>
        </w:rPr>
        <w:t xml:space="preserve"> בתלול מסל</w:t>
      </w:r>
      <w:r>
        <w:rPr>
          <w:rFonts w:hint="cs"/>
          <w:rtl/>
        </w:rPr>
        <w:t xml:space="preserve">ול </w:t>
      </w:r>
      <w:r>
        <w:rPr>
          <w:rtl/>
        </w:rPr>
        <w:t>–</w:t>
      </w:r>
      <w:r>
        <w:rPr>
          <w:rFonts w:hint="cs"/>
          <w:rtl/>
        </w:rPr>
        <w:t xml:space="preserve"> אנחנו רואים את זה בעזה. זה לא נותן פתרון אולטימטיבי, אבל זה מרכיב מרכזי ביכולת שלנו להתמודד נגד הטרור. </w:t>
      </w:r>
    </w:p>
    <w:p w14:paraId="5F55EB97" w14:textId="77777777" w:rsidR="00000000" w:rsidRDefault="00373EE0">
      <w:pPr>
        <w:pStyle w:val="a0"/>
        <w:rPr>
          <w:rFonts w:hint="cs"/>
          <w:rtl/>
        </w:rPr>
      </w:pPr>
    </w:p>
    <w:p w14:paraId="7E3BF32B" w14:textId="77777777" w:rsidR="00000000" w:rsidRDefault="00373EE0">
      <w:pPr>
        <w:pStyle w:val="a0"/>
        <w:rPr>
          <w:rFonts w:hint="cs"/>
          <w:rtl/>
        </w:rPr>
      </w:pPr>
      <w:r>
        <w:rPr>
          <w:rFonts w:hint="cs"/>
          <w:rtl/>
        </w:rPr>
        <w:t>וכך, אדוני היושב-ראש, אנחנו בשנה הזאת נשלים את הקטע שעובדים עליו עכשיו מאלקנה לירושלים. אנחנו נשלים את עוטף-ירושלים עצמו, את החלק המזרחי שעובדים ע</w:t>
      </w:r>
      <w:r>
        <w:rPr>
          <w:rFonts w:hint="cs"/>
          <w:rtl/>
        </w:rPr>
        <w:t xml:space="preserve">ליו עכשיו, ואנחנו נמשיך, נעטוף את גוש-עציון בואכה תרקומיא. זה בשנה הזאת. ובשנת 2005 יושלם הפרויקט, כאשר הגדר תיבנה סביב הר-חברון בחלק המערבי והדרומי של אזור יתיר, דרך מעון-כרמל לכיוון אום-דרג'ה. </w:t>
      </w:r>
    </w:p>
    <w:p w14:paraId="5CECA75D" w14:textId="77777777" w:rsidR="00000000" w:rsidRDefault="00373EE0">
      <w:pPr>
        <w:pStyle w:val="a0"/>
        <w:rPr>
          <w:rFonts w:hint="cs"/>
          <w:rtl/>
        </w:rPr>
      </w:pPr>
    </w:p>
    <w:p w14:paraId="7DDD869B" w14:textId="77777777" w:rsidR="00000000" w:rsidRDefault="00373EE0">
      <w:pPr>
        <w:pStyle w:val="a0"/>
        <w:rPr>
          <w:rFonts w:hint="cs"/>
          <w:rtl/>
        </w:rPr>
      </w:pPr>
      <w:r>
        <w:rPr>
          <w:rFonts w:hint="cs"/>
          <w:rtl/>
        </w:rPr>
        <w:t xml:space="preserve">לכן אני רוצה לומר לחברי הכנסת בכל מה שקשור, אף שרוב הדברים </w:t>
      </w:r>
      <w:r>
        <w:rPr>
          <w:rFonts w:hint="cs"/>
          <w:rtl/>
        </w:rPr>
        <w:t xml:space="preserve">בהצעת האי-אמון הזאת לא היו קשורים לגדר, אבל הכותרת  היתה על הגדר - אני חושב שחבר הכנסת אלי ישי שהעלה כאן את העניין הזה, בכל מה שהוא נגע לגדר, אני מקווה, בחלקם של דברים הוא היה פה, אולי הוא עוד שומע - זאת התשובה. לכן, בכל מה שקשור לגדר בוודאי לא רק שאין מה </w:t>
      </w:r>
      <w:r>
        <w:rPr>
          <w:rFonts w:hint="cs"/>
          <w:rtl/>
        </w:rPr>
        <w:t xml:space="preserve">לבוא בטענות אל הממשלה ולהציע הצעת אי-אמון בה, אלא להיפך - הממשלה ראויה לכל החיזוק והתמיכה בתחום הזה, ולפיכך אני מציע לחברי הכנסת להדוף ולדחות את הצעת האי-אמון. תודה רבה. </w:t>
      </w:r>
    </w:p>
    <w:p w14:paraId="3681D0C2" w14:textId="77777777" w:rsidR="00000000" w:rsidRDefault="00373EE0">
      <w:pPr>
        <w:pStyle w:val="a0"/>
        <w:rPr>
          <w:rFonts w:hint="cs"/>
          <w:rtl/>
        </w:rPr>
      </w:pPr>
    </w:p>
    <w:p w14:paraId="2D328469" w14:textId="77777777" w:rsidR="00000000" w:rsidRDefault="00373EE0">
      <w:pPr>
        <w:pStyle w:val="af1"/>
        <w:rPr>
          <w:rtl/>
        </w:rPr>
      </w:pPr>
      <w:r>
        <w:rPr>
          <w:rtl/>
        </w:rPr>
        <w:t>היו"ר</w:t>
      </w:r>
      <w:r>
        <w:rPr>
          <w:rFonts w:hint="cs"/>
          <w:rtl/>
        </w:rPr>
        <w:t xml:space="preserve"> אלי בן-מנחם</w:t>
      </w:r>
      <w:r>
        <w:rPr>
          <w:rtl/>
        </w:rPr>
        <w:t>:</w:t>
      </w:r>
    </w:p>
    <w:p w14:paraId="060E7322" w14:textId="77777777" w:rsidR="00000000" w:rsidRDefault="00373EE0">
      <w:pPr>
        <w:pStyle w:val="a0"/>
        <w:rPr>
          <w:rtl/>
        </w:rPr>
      </w:pPr>
    </w:p>
    <w:p w14:paraId="7363A1A9" w14:textId="77777777" w:rsidR="00000000" w:rsidRDefault="00373EE0">
      <w:pPr>
        <w:pStyle w:val="a0"/>
        <w:rPr>
          <w:rFonts w:hint="cs"/>
          <w:rtl/>
        </w:rPr>
      </w:pPr>
      <w:r>
        <w:rPr>
          <w:rFonts w:hint="cs"/>
          <w:rtl/>
        </w:rPr>
        <w:t>תודה לסגן השר זאב בוים.</w:t>
      </w:r>
    </w:p>
    <w:p w14:paraId="503DC715" w14:textId="77777777" w:rsidR="00000000" w:rsidRDefault="00373EE0">
      <w:pPr>
        <w:pStyle w:val="a0"/>
        <w:rPr>
          <w:rFonts w:hint="cs"/>
          <w:rtl/>
        </w:rPr>
      </w:pPr>
    </w:p>
    <w:p w14:paraId="6D0B3FAD" w14:textId="77777777" w:rsidR="00000000" w:rsidRDefault="00373EE0">
      <w:pPr>
        <w:pStyle w:val="a2"/>
        <w:rPr>
          <w:rtl/>
        </w:rPr>
      </w:pPr>
    </w:p>
    <w:p w14:paraId="6396C1E3" w14:textId="77777777" w:rsidR="00000000" w:rsidRDefault="00373EE0">
      <w:pPr>
        <w:pStyle w:val="a2"/>
        <w:rPr>
          <w:rFonts w:hint="cs"/>
          <w:rtl/>
        </w:rPr>
      </w:pPr>
      <w:bookmarkStart w:id="175" w:name="_Toc70050346"/>
      <w:r>
        <w:rPr>
          <w:rFonts w:hint="cs"/>
          <w:rtl/>
        </w:rPr>
        <w:t>מסמכים שהונחו על שולחן הכנסת</w:t>
      </w:r>
      <w:bookmarkEnd w:id="175"/>
    </w:p>
    <w:p w14:paraId="29990CFD" w14:textId="77777777" w:rsidR="00000000" w:rsidRDefault="00373EE0">
      <w:pPr>
        <w:pStyle w:val="-0"/>
        <w:rPr>
          <w:rFonts w:hint="cs"/>
          <w:rtl/>
        </w:rPr>
      </w:pPr>
    </w:p>
    <w:p w14:paraId="6F94127C" w14:textId="77777777" w:rsidR="00000000" w:rsidRDefault="00373EE0">
      <w:pPr>
        <w:pStyle w:val="af1"/>
        <w:rPr>
          <w:rtl/>
        </w:rPr>
      </w:pPr>
      <w:r>
        <w:rPr>
          <w:rtl/>
        </w:rPr>
        <w:t>היו"ר</w:t>
      </w:r>
      <w:r>
        <w:rPr>
          <w:rFonts w:hint="cs"/>
          <w:rtl/>
        </w:rPr>
        <w:t xml:space="preserve"> אל</w:t>
      </w:r>
      <w:r>
        <w:rPr>
          <w:rFonts w:hint="cs"/>
          <w:rtl/>
        </w:rPr>
        <w:t>י בן-מנחם</w:t>
      </w:r>
      <w:r>
        <w:rPr>
          <w:rtl/>
        </w:rPr>
        <w:t>:</w:t>
      </w:r>
    </w:p>
    <w:p w14:paraId="1E961151" w14:textId="77777777" w:rsidR="00000000" w:rsidRDefault="00373EE0">
      <w:pPr>
        <w:pStyle w:val="a0"/>
        <w:rPr>
          <w:rtl/>
        </w:rPr>
      </w:pPr>
    </w:p>
    <w:p w14:paraId="7E23040C" w14:textId="77777777" w:rsidR="00000000" w:rsidRDefault="00373EE0">
      <w:pPr>
        <w:pStyle w:val="a0"/>
        <w:rPr>
          <w:rFonts w:hint="cs"/>
          <w:rtl/>
        </w:rPr>
      </w:pPr>
      <w:r>
        <w:rPr>
          <w:rFonts w:hint="cs"/>
          <w:rtl/>
        </w:rPr>
        <w:t>הודעה למזכיר הכנסת. בבקשה.</w:t>
      </w:r>
    </w:p>
    <w:p w14:paraId="205F4655" w14:textId="77777777" w:rsidR="00000000" w:rsidRDefault="00373EE0">
      <w:pPr>
        <w:pStyle w:val="a0"/>
        <w:rPr>
          <w:rFonts w:hint="cs"/>
          <w:rtl/>
        </w:rPr>
      </w:pPr>
    </w:p>
    <w:p w14:paraId="0219FC08" w14:textId="77777777" w:rsidR="00000000" w:rsidRDefault="00373EE0">
      <w:pPr>
        <w:pStyle w:val="a"/>
        <w:rPr>
          <w:rtl/>
        </w:rPr>
      </w:pPr>
      <w:bookmarkStart w:id="176" w:name="FS000000661T01_03_2004_17_48_30"/>
      <w:bookmarkStart w:id="177" w:name="_Toc70050347"/>
      <w:bookmarkEnd w:id="176"/>
      <w:r>
        <w:rPr>
          <w:rFonts w:hint="eastAsia"/>
          <w:rtl/>
        </w:rPr>
        <w:t>מזכיר</w:t>
      </w:r>
      <w:r>
        <w:rPr>
          <w:rtl/>
        </w:rPr>
        <w:t xml:space="preserve"> הכנסת אריה האן:</w:t>
      </w:r>
      <w:bookmarkEnd w:id="177"/>
    </w:p>
    <w:p w14:paraId="39E66785" w14:textId="77777777" w:rsidR="00000000" w:rsidRDefault="00373EE0">
      <w:pPr>
        <w:pStyle w:val="a0"/>
        <w:rPr>
          <w:rFonts w:hint="cs"/>
          <w:rtl/>
        </w:rPr>
      </w:pPr>
    </w:p>
    <w:p w14:paraId="571E1E07" w14:textId="77777777" w:rsidR="00000000" w:rsidRDefault="00373EE0">
      <w:pPr>
        <w:pStyle w:val="a0"/>
        <w:rPr>
          <w:rFonts w:hint="cs"/>
          <w:rtl/>
        </w:rPr>
      </w:pPr>
      <w:r>
        <w:rPr>
          <w:rFonts w:hint="cs"/>
          <w:rtl/>
        </w:rPr>
        <w:t>ברשות יושב-ראש  הישיבה, הנני מתכבד להודיע, כי ועדת הכנסת הניחה על שולחן הכנסת, על-פי סעיף 151 לתקנון הכנסת, הצעה לתיקון סעיף 41 לתקנון. תודה רבה.</w:t>
      </w:r>
    </w:p>
    <w:p w14:paraId="3972D2AD" w14:textId="77777777" w:rsidR="00000000" w:rsidRDefault="00373EE0">
      <w:pPr>
        <w:pStyle w:val="a2"/>
        <w:rPr>
          <w:rFonts w:hint="cs"/>
          <w:rtl/>
        </w:rPr>
      </w:pPr>
    </w:p>
    <w:p w14:paraId="0509126A" w14:textId="77777777" w:rsidR="00000000" w:rsidRDefault="00373EE0">
      <w:pPr>
        <w:pStyle w:val="a0"/>
        <w:rPr>
          <w:rFonts w:hint="cs"/>
          <w:rtl/>
        </w:rPr>
      </w:pPr>
    </w:p>
    <w:p w14:paraId="48141EA2" w14:textId="77777777" w:rsidR="00000000" w:rsidRDefault="00373EE0">
      <w:pPr>
        <w:pStyle w:val="a2"/>
        <w:rPr>
          <w:rFonts w:hint="cs"/>
          <w:rtl/>
        </w:rPr>
      </w:pPr>
      <w:bookmarkStart w:id="178" w:name="CS23375FI0023375T01_03_2004_17_56_22"/>
      <w:bookmarkStart w:id="179" w:name="_Toc70050348"/>
      <w:bookmarkEnd w:id="178"/>
      <w:r>
        <w:rPr>
          <w:rtl/>
        </w:rPr>
        <w:t>הצע</w:t>
      </w:r>
      <w:r>
        <w:rPr>
          <w:rFonts w:hint="cs"/>
          <w:rtl/>
        </w:rPr>
        <w:t>ו</w:t>
      </w:r>
      <w:r>
        <w:rPr>
          <w:rtl/>
        </w:rPr>
        <w:t>ת סיעות העבודה-מימד</w:t>
      </w:r>
      <w:r>
        <w:rPr>
          <w:rFonts w:hint="cs"/>
          <w:rtl/>
        </w:rPr>
        <w:t>--יהדות התורה, בל"ד</w:t>
      </w:r>
      <w:r>
        <w:rPr>
          <w:rtl/>
        </w:rPr>
        <w:t>—</w:t>
      </w:r>
      <w:r>
        <w:rPr>
          <w:rFonts w:hint="cs"/>
          <w:rtl/>
        </w:rPr>
        <w:t>מר</w:t>
      </w:r>
      <w:r>
        <w:rPr>
          <w:rFonts w:hint="cs"/>
          <w:rtl/>
        </w:rPr>
        <w:t>צ--רע"ם, ש"ס,</w:t>
      </w:r>
      <w:bookmarkEnd w:id="179"/>
      <w:r>
        <w:rPr>
          <w:rFonts w:hint="cs"/>
          <w:rtl/>
        </w:rPr>
        <w:t xml:space="preserve"> </w:t>
      </w:r>
    </w:p>
    <w:p w14:paraId="46E81A8C" w14:textId="77777777" w:rsidR="00000000" w:rsidRDefault="00373EE0">
      <w:pPr>
        <w:pStyle w:val="a2"/>
        <w:rPr>
          <w:rFonts w:hint="cs"/>
          <w:rtl/>
        </w:rPr>
      </w:pPr>
      <w:bookmarkStart w:id="180" w:name="_Toc70050349"/>
      <w:r>
        <w:rPr>
          <w:rFonts w:hint="cs"/>
          <w:rtl/>
        </w:rPr>
        <w:t>חד"ש-תע"ל ועם אחד להביע אי-אמון בממשלה בשל:</w:t>
      </w:r>
      <w:bookmarkEnd w:id="180"/>
    </w:p>
    <w:p w14:paraId="514F43B3" w14:textId="77777777" w:rsidR="00000000" w:rsidRDefault="00373EE0">
      <w:pPr>
        <w:pStyle w:val="a2"/>
        <w:rPr>
          <w:rFonts w:hint="cs"/>
          <w:rtl/>
        </w:rPr>
      </w:pPr>
      <w:bookmarkStart w:id="181" w:name="_Toc70050350"/>
      <w:r>
        <w:rPr>
          <w:rFonts w:hint="cs"/>
          <w:rtl/>
        </w:rPr>
        <w:t>א.</w:t>
      </w:r>
      <w:r>
        <w:rPr>
          <w:rtl/>
        </w:rPr>
        <w:t xml:space="preserve"> הפגיעה בשירותי הבריאות לאזרחים ו</w:t>
      </w:r>
      <w:r>
        <w:rPr>
          <w:rFonts w:hint="cs"/>
          <w:rtl/>
        </w:rPr>
        <w:t>ב</w:t>
      </w:r>
      <w:r>
        <w:rPr>
          <w:rtl/>
        </w:rPr>
        <w:t>זוגות צעירים בפר</w:t>
      </w:r>
      <w:r>
        <w:rPr>
          <w:rFonts w:hint="cs"/>
          <w:rtl/>
        </w:rPr>
        <w:t>י</w:t>
      </w:r>
      <w:r>
        <w:rPr>
          <w:rtl/>
        </w:rPr>
        <w:t>פריה</w:t>
      </w:r>
      <w:r>
        <w:rPr>
          <w:rFonts w:hint="cs"/>
          <w:rtl/>
        </w:rPr>
        <w:t>;</w:t>
      </w:r>
      <w:bookmarkEnd w:id="181"/>
    </w:p>
    <w:p w14:paraId="68E517DF" w14:textId="77777777" w:rsidR="00000000" w:rsidRDefault="00373EE0">
      <w:pPr>
        <w:pStyle w:val="a2"/>
        <w:rPr>
          <w:rFonts w:hint="cs"/>
          <w:rtl/>
        </w:rPr>
      </w:pPr>
      <w:bookmarkStart w:id="182" w:name="CS23376FI0023376T01_03_2004_17_56_35"/>
      <w:bookmarkStart w:id="183" w:name="_Toc70050351"/>
      <w:bookmarkEnd w:id="182"/>
      <w:r>
        <w:rPr>
          <w:rFonts w:hint="cs"/>
          <w:rtl/>
        </w:rPr>
        <w:t xml:space="preserve">ב. </w:t>
      </w:r>
      <w:r>
        <w:rPr>
          <w:rtl/>
        </w:rPr>
        <w:t>הריסת בתים בבענה ובמקומות אחרים והתעלמותה של הממשלה</w:t>
      </w:r>
      <w:bookmarkEnd w:id="183"/>
      <w:r>
        <w:rPr>
          <w:rtl/>
        </w:rPr>
        <w:t xml:space="preserve"> </w:t>
      </w:r>
    </w:p>
    <w:p w14:paraId="37D1AACB" w14:textId="77777777" w:rsidR="00000000" w:rsidRDefault="00373EE0">
      <w:pPr>
        <w:pStyle w:val="a2"/>
        <w:rPr>
          <w:rFonts w:hint="cs"/>
          <w:rtl/>
        </w:rPr>
      </w:pPr>
      <w:bookmarkStart w:id="184" w:name="_Toc70050352"/>
      <w:r>
        <w:rPr>
          <w:rtl/>
        </w:rPr>
        <w:t>מהחלטות קודמות בדבר  הצורך לפתור את מצוקת הקרקע והדיור במגזר הערבי</w:t>
      </w:r>
      <w:r>
        <w:rPr>
          <w:rFonts w:hint="cs"/>
          <w:rtl/>
        </w:rPr>
        <w:t>;</w:t>
      </w:r>
      <w:bookmarkEnd w:id="184"/>
    </w:p>
    <w:p w14:paraId="0191ECFD" w14:textId="77777777" w:rsidR="00000000" w:rsidRDefault="00373EE0">
      <w:pPr>
        <w:pStyle w:val="a2"/>
        <w:rPr>
          <w:rFonts w:hint="cs"/>
          <w:rtl/>
        </w:rPr>
      </w:pPr>
      <w:bookmarkStart w:id="185" w:name="CS23377FI0023377T01_03_2004_17_56_54"/>
      <w:bookmarkStart w:id="186" w:name="_Toc70050353"/>
      <w:bookmarkEnd w:id="185"/>
      <w:r>
        <w:rPr>
          <w:rFonts w:hint="cs"/>
          <w:rtl/>
        </w:rPr>
        <w:t xml:space="preserve">ג. </w:t>
      </w:r>
      <w:r>
        <w:rPr>
          <w:rtl/>
        </w:rPr>
        <w:t>התנהלותה בנ</w:t>
      </w:r>
      <w:r>
        <w:rPr>
          <w:rtl/>
        </w:rPr>
        <w:t>ושא גדר ההפרדה</w:t>
      </w:r>
      <w:r>
        <w:rPr>
          <w:rFonts w:hint="cs"/>
          <w:rtl/>
        </w:rPr>
        <w:t>;</w:t>
      </w:r>
      <w:bookmarkEnd w:id="186"/>
    </w:p>
    <w:p w14:paraId="563D6513" w14:textId="77777777" w:rsidR="00000000" w:rsidRDefault="00373EE0">
      <w:pPr>
        <w:pStyle w:val="a2"/>
        <w:rPr>
          <w:rtl/>
        </w:rPr>
      </w:pPr>
      <w:bookmarkStart w:id="187" w:name="CS23378FI0023378T01_03_2004_17_57_07"/>
      <w:bookmarkStart w:id="188" w:name="_Toc70050354"/>
      <w:bookmarkEnd w:id="187"/>
      <w:r>
        <w:rPr>
          <w:rFonts w:hint="cs"/>
          <w:rtl/>
        </w:rPr>
        <w:t xml:space="preserve">ד. </w:t>
      </w:r>
      <w:r>
        <w:rPr>
          <w:rtl/>
        </w:rPr>
        <w:t>העלייה החדה באבטלה לשיא חדש בייחוד בקרב נשים ועולים חדשים</w:t>
      </w:r>
      <w:bookmarkEnd w:id="188"/>
    </w:p>
    <w:p w14:paraId="0C5B6877" w14:textId="77777777" w:rsidR="00000000" w:rsidRDefault="00373EE0">
      <w:pPr>
        <w:pStyle w:val="-0"/>
        <w:rPr>
          <w:rFonts w:hint="cs"/>
          <w:rtl/>
        </w:rPr>
      </w:pPr>
    </w:p>
    <w:p w14:paraId="29C36503" w14:textId="77777777" w:rsidR="00000000" w:rsidRDefault="00373EE0">
      <w:pPr>
        <w:pStyle w:val="a0"/>
        <w:rPr>
          <w:rFonts w:hint="cs"/>
          <w:rtl/>
        </w:rPr>
      </w:pPr>
    </w:p>
    <w:p w14:paraId="4806FE61" w14:textId="77777777" w:rsidR="00000000" w:rsidRDefault="00373EE0">
      <w:pPr>
        <w:pStyle w:val="af1"/>
        <w:rPr>
          <w:rtl/>
        </w:rPr>
      </w:pPr>
      <w:r>
        <w:rPr>
          <w:rFonts w:hint="cs"/>
          <w:rtl/>
        </w:rPr>
        <w:t>ה</w:t>
      </w:r>
      <w:r>
        <w:rPr>
          <w:rtl/>
        </w:rPr>
        <w:t>יו"ר</w:t>
      </w:r>
      <w:r>
        <w:rPr>
          <w:rFonts w:hint="cs"/>
          <w:rtl/>
        </w:rPr>
        <w:t xml:space="preserve"> אלי בן-מנחם</w:t>
      </w:r>
      <w:r>
        <w:rPr>
          <w:rtl/>
        </w:rPr>
        <w:t>:</w:t>
      </w:r>
    </w:p>
    <w:p w14:paraId="4F59A45B" w14:textId="77777777" w:rsidR="00000000" w:rsidRDefault="00373EE0">
      <w:pPr>
        <w:pStyle w:val="a0"/>
        <w:rPr>
          <w:rtl/>
        </w:rPr>
      </w:pPr>
    </w:p>
    <w:p w14:paraId="3D031E16" w14:textId="77777777" w:rsidR="00000000" w:rsidRDefault="00373EE0">
      <w:pPr>
        <w:pStyle w:val="a0"/>
        <w:rPr>
          <w:rFonts w:hint="cs"/>
          <w:rtl/>
        </w:rPr>
      </w:pPr>
      <w:r>
        <w:rPr>
          <w:rFonts w:hint="cs"/>
          <w:rtl/>
        </w:rPr>
        <w:t>אנחנו עוברים להצעת אי-אמון בנושא: העלייה החדה באבטלה לשיא חדש, בייחוד בקרב נשים ועולים חדשים - של עם אחד. יציג את הנושא חבר הכנסת עמיר פרץ. לרשותך עשר דקות.</w:t>
      </w:r>
    </w:p>
    <w:p w14:paraId="3BA60277" w14:textId="77777777" w:rsidR="00000000" w:rsidRDefault="00373EE0">
      <w:pPr>
        <w:pStyle w:val="a0"/>
        <w:rPr>
          <w:rFonts w:hint="cs"/>
          <w:rtl/>
        </w:rPr>
      </w:pPr>
    </w:p>
    <w:p w14:paraId="6AB96C37" w14:textId="77777777" w:rsidR="00000000" w:rsidRDefault="00373EE0">
      <w:pPr>
        <w:pStyle w:val="a"/>
        <w:rPr>
          <w:rtl/>
        </w:rPr>
      </w:pPr>
      <w:bookmarkStart w:id="189" w:name="FS000000557T01_03_2004_17_48_48"/>
      <w:bookmarkStart w:id="190" w:name="_Toc70050355"/>
      <w:bookmarkEnd w:id="189"/>
      <w:r>
        <w:rPr>
          <w:rFonts w:hint="eastAsia"/>
          <w:rtl/>
        </w:rPr>
        <w:t>עמיר</w:t>
      </w:r>
      <w:r>
        <w:rPr>
          <w:rtl/>
        </w:rPr>
        <w:t xml:space="preserve"> פרץ (עם אחד):</w:t>
      </w:r>
      <w:bookmarkEnd w:id="190"/>
    </w:p>
    <w:p w14:paraId="667963C7" w14:textId="77777777" w:rsidR="00000000" w:rsidRDefault="00373EE0">
      <w:pPr>
        <w:pStyle w:val="a0"/>
        <w:rPr>
          <w:rFonts w:hint="cs"/>
          <w:rtl/>
        </w:rPr>
      </w:pPr>
    </w:p>
    <w:p w14:paraId="59F5B56A" w14:textId="77777777" w:rsidR="00000000" w:rsidRDefault="00373EE0">
      <w:pPr>
        <w:pStyle w:val="a0"/>
        <w:rPr>
          <w:rFonts w:hint="cs"/>
          <w:rtl/>
        </w:rPr>
      </w:pPr>
      <w:r>
        <w:rPr>
          <w:rFonts w:hint="cs"/>
          <w:rtl/>
        </w:rPr>
        <w:t>אדוני היושב-ראש, חברי הכנסת, ב-1966, בדיון בכנסת על המצב החברתי, פנה חבר הכנסת אריה בן-אליעזר מגח"ל לשר העבודה יגאל אלון ואמר לו כך: "לפני ימים אחדים נשאת דבריך על  בעיות הביטחון. שותף אני להנחתך כי מדינת ישראל יהא בכוחה לעמוד מול כל א</w:t>
      </w:r>
      <w:r>
        <w:rPr>
          <w:rFonts w:hint="cs"/>
          <w:rtl/>
        </w:rPr>
        <w:t>ויב אשר יעז לפגוע בריבונותה ובקיומה. יש בכוחה לעשות זאת, ואף גם תעשה זאת בימי מבחן. אולם אין בכוחה של מדינת ישראל, אדוני שר העבודה, לעמוד פנים אל פנים מול ילד או ילדה האומרים: אני רעב. על הממשלה לתת תשובה מיידית כיצד להבטיח שלא יהיו ילדים בישראל האומרים: ר</w:t>
      </w:r>
      <w:r>
        <w:rPr>
          <w:rFonts w:hint="cs"/>
          <w:rtl/>
        </w:rPr>
        <w:t>עב אני. אם אין ביכולתה לעשות, הרי משטר זה היוצר תנאים כאלה, יחויב לרדת, ויפה שעה אחת קודם, כדי שמדינתנו תעמוד במבחן הקיום האנושי והלאומי".</w:t>
      </w:r>
    </w:p>
    <w:p w14:paraId="423D8178" w14:textId="77777777" w:rsidR="00000000" w:rsidRDefault="00373EE0">
      <w:pPr>
        <w:pStyle w:val="a0"/>
        <w:rPr>
          <w:rFonts w:hint="cs"/>
          <w:rtl/>
        </w:rPr>
      </w:pPr>
    </w:p>
    <w:p w14:paraId="4C9CA9E4" w14:textId="77777777" w:rsidR="00000000" w:rsidRDefault="00373EE0">
      <w:pPr>
        <w:pStyle w:val="a0"/>
        <w:rPr>
          <w:rFonts w:hint="cs"/>
          <w:rtl/>
        </w:rPr>
      </w:pPr>
      <w:r>
        <w:rPr>
          <w:rFonts w:hint="cs"/>
          <w:rtl/>
        </w:rPr>
        <w:t>הדיון בכנסת נערך בעקבות דבריה של הילדה יפה כהן, בת 13, מבית-שאן, שאמרה בתוכנית "יום ביישוב" ב"קול ישראל", בדצמבר 196</w:t>
      </w:r>
      <w:r>
        <w:rPr>
          <w:rFonts w:hint="cs"/>
          <w:rtl/>
        </w:rPr>
        <w:t xml:space="preserve">6: "אני רעבה". משפט אחד, שזעזע את הציבור הישראלי, ובתוך ימים היה לסמל של המיתון, המצוקה והאבטלה הקשה שבאותה עת סבלו מהם ערי הפיתוח. </w:t>
      </w:r>
    </w:p>
    <w:p w14:paraId="312E6CBE" w14:textId="77777777" w:rsidR="00000000" w:rsidRDefault="00373EE0">
      <w:pPr>
        <w:pStyle w:val="a0"/>
        <w:rPr>
          <w:rFonts w:hint="cs"/>
          <w:rtl/>
        </w:rPr>
      </w:pPr>
    </w:p>
    <w:p w14:paraId="5D0E717D" w14:textId="77777777" w:rsidR="00000000" w:rsidRDefault="00373EE0">
      <w:pPr>
        <w:pStyle w:val="a0"/>
        <w:rPr>
          <w:rFonts w:hint="cs"/>
          <w:rtl/>
        </w:rPr>
      </w:pPr>
      <w:r>
        <w:rPr>
          <w:rFonts w:hint="cs"/>
          <w:rtl/>
        </w:rPr>
        <w:t>ב-1966 ראשי מפא"י היו עדיין שאננים. הסקרים שלהם הראו כי אין סכנת מהפך, אין סכנה שיבוא זעזוע חברתי כלשהו. אני רוצה לציין נת</w:t>
      </w:r>
      <w:r>
        <w:rPr>
          <w:rFonts w:hint="cs"/>
          <w:rtl/>
        </w:rPr>
        <w:t xml:space="preserve">ון אחד, שנראה לקוח מן הדמיון: בבחירות שהיו ב-1965 המערך קיבל 45 מנדטים וגח"ל קיבלו 26 מנדטים. אבל ב-1969, אחרי אירוע הילדה הרעבה, המערך עדיין קיבל 56 מנדטים, וגח"ל קיבלו 26 מנדטים. </w:t>
      </w:r>
    </w:p>
    <w:p w14:paraId="0E24B8A8" w14:textId="77777777" w:rsidR="00000000" w:rsidRDefault="00373EE0">
      <w:pPr>
        <w:pStyle w:val="a0"/>
        <w:rPr>
          <w:rFonts w:hint="cs"/>
          <w:rtl/>
        </w:rPr>
      </w:pPr>
    </w:p>
    <w:p w14:paraId="31CCBC41" w14:textId="77777777" w:rsidR="00000000" w:rsidRDefault="00373EE0">
      <w:pPr>
        <w:pStyle w:val="a0"/>
        <w:rPr>
          <w:rFonts w:hint="cs"/>
          <w:rtl/>
        </w:rPr>
      </w:pPr>
      <w:r>
        <w:rPr>
          <w:rFonts w:hint="cs"/>
          <w:rtl/>
        </w:rPr>
        <w:t xml:space="preserve">זה נכון, לפעמים תהליכים מתחילים בנקודת זמן מסוימת ומבשילים, והתוצאה שלהם </w:t>
      </w:r>
      <w:r>
        <w:rPr>
          <w:rFonts w:hint="cs"/>
          <w:rtl/>
        </w:rPr>
        <w:t>באה רק לאחר כמה שנים. אני יודע שלמען האמת ההיסטורית צריך לציין, שלאחר כמה שנים, כשאותה ילדה התראיינה ושאלו אותה אם באמת היתה רעבה, היא אמרה: לא, דחפו אותי לומר זאת. אבל אני רוצה להדגיש כאן, שהשאלה אם הילדה היתה רעבה באמת או לא היא לא השאלה החשובה. השאלה הח</w:t>
      </w:r>
      <w:r>
        <w:rPr>
          <w:rFonts w:hint="cs"/>
          <w:rtl/>
        </w:rPr>
        <w:t xml:space="preserve">שובה ביותר היא מדוע באותה עת הציבור הישראלי הזדעזע מאותה אמירה, שהוא חשב שהיא נכונה, ולא היה מוכן לעמוד ללא תגובה </w:t>
      </w:r>
      <w:r>
        <w:rPr>
          <w:rFonts w:hint="eastAsia"/>
          <w:rtl/>
        </w:rPr>
        <w:t>–</w:t>
      </w:r>
      <w:r>
        <w:rPr>
          <w:rFonts w:hint="cs"/>
          <w:rtl/>
        </w:rPr>
        <w:t xml:space="preserve"> זו היתה אמירה שלמעשה אף אדם בישראל לא היה יכול להתעלם ממנה. </w:t>
      </w:r>
    </w:p>
    <w:p w14:paraId="165EDE6F" w14:textId="77777777" w:rsidR="00000000" w:rsidRDefault="00373EE0">
      <w:pPr>
        <w:pStyle w:val="a0"/>
        <w:rPr>
          <w:rFonts w:hint="cs"/>
          <w:rtl/>
        </w:rPr>
      </w:pPr>
    </w:p>
    <w:p w14:paraId="5088137A" w14:textId="77777777" w:rsidR="00000000" w:rsidRDefault="00373EE0">
      <w:pPr>
        <w:pStyle w:val="a0"/>
        <w:rPr>
          <w:rFonts w:hint="cs"/>
          <w:rtl/>
        </w:rPr>
      </w:pPr>
      <w:r>
        <w:rPr>
          <w:rFonts w:hint="cs"/>
          <w:rtl/>
        </w:rPr>
        <w:t>אני שואל את עצמי כמה שאלות. אני מנסה לחשוב, איך ייתכן שהיום, במדינה, כשאנו נחש</w:t>
      </w:r>
      <w:r>
        <w:rPr>
          <w:rFonts w:hint="cs"/>
          <w:rtl/>
        </w:rPr>
        <w:t>פים למאות אלפי ילדים מתחת לקו העוני, חלקם סובלים חרפת רעב, איך זה קורה שהמדינה עוברת לסדר-היום. פעם אחר פעם אנחנו זועקים את זעקת הרעבים, אך נראה כאילו שוב ושוב זעקות אלה נופלות על אוזניים אטומות. אני מנסה לחשוב מדוע הציבור אינו מזדעק, ויש שתי אפשרויות. האח</w:t>
      </w:r>
      <w:r>
        <w:rPr>
          <w:rFonts w:hint="cs"/>
          <w:rtl/>
        </w:rPr>
        <w:t xml:space="preserve">ת </w:t>
      </w:r>
      <w:r>
        <w:rPr>
          <w:rFonts w:hint="eastAsia"/>
          <w:rtl/>
        </w:rPr>
        <w:t>–</w:t>
      </w:r>
      <w:r>
        <w:rPr>
          <w:rFonts w:hint="cs"/>
          <w:rtl/>
        </w:rPr>
        <w:t xml:space="preserve"> שאנחנו מגזימים בנתונים; שאנחנו ממציאים את הרעבים; שאנחנו ממציאים את הקשישים המושפלים; שאנחנו ממציאים את האמהות הנאנקות. השנייה </w:t>
      </w:r>
      <w:r>
        <w:rPr>
          <w:rFonts w:hint="eastAsia"/>
          <w:rtl/>
        </w:rPr>
        <w:t>–</w:t>
      </w:r>
      <w:r>
        <w:rPr>
          <w:rFonts w:hint="cs"/>
          <w:rtl/>
        </w:rPr>
        <w:t xml:space="preserve"> שהממשל מזלזל ומתעלם מהתרחבות הפערים ומהמשבר החברתי. </w:t>
      </w:r>
    </w:p>
    <w:p w14:paraId="0F601048" w14:textId="77777777" w:rsidR="00000000" w:rsidRDefault="00373EE0">
      <w:pPr>
        <w:pStyle w:val="a0"/>
        <w:rPr>
          <w:rFonts w:hint="cs"/>
          <w:rtl/>
        </w:rPr>
      </w:pPr>
    </w:p>
    <w:p w14:paraId="735D4F47" w14:textId="77777777" w:rsidR="00000000" w:rsidRDefault="00373EE0">
      <w:pPr>
        <w:pStyle w:val="a0"/>
        <w:ind w:left="26" w:firstLine="540"/>
        <w:rPr>
          <w:rFonts w:hint="cs"/>
          <w:rtl/>
        </w:rPr>
      </w:pPr>
      <w:r>
        <w:rPr>
          <w:rFonts w:hint="cs"/>
          <w:rtl/>
        </w:rPr>
        <w:t>לגבי האפשרות הראשונה, שהנתונים לא נכונים או מוגזמים, היא אינה יכולה ל</w:t>
      </w:r>
      <w:r>
        <w:rPr>
          <w:rFonts w:hint="cs"/>
          <w:rtl/>
        </w:rPr>
        <w:t xml:space="preserve">היות נכונה </w:t>
      </w:r>
      <w:r>
        <w:rPr>
          <w:rFonts w:hint="eastAsia"/>
          <w:rtl/>
        </w:rPr>
        <w:t>–</w:t>
      </w:r>
      <w:r>
        <w:rPr>
          <w:rFonts w:hint="cs"/>
          <w:rtl/>
        </w:rPr>
        <w:t xml:space="preserve"> נניח שהלשכה המרכזית לסטטיסטיקה מעוותת את הנתונים, הרי המציאות בשטח מדברת. בכל עיר צומחים בתי-תמחוי, מרכזים לחלוקת מזון, מרכזים לחלוקת בגדים. אני בטוח שכל שר כאן, כל חבר כנסת, שמבקר היום ביישובים, חווה אותה חוויה שאני חווה. </w:t>
      </w:r>
    </w:p>
    <w:p w14:paraId="5DB74EAD" w14:textId="77777777" w:rsidR="00000000" w:rsidRDefault="00373EE0">
      <w:pPr>
        <w:pStyle w:val="a0"/>
        <w:ind w:left="720" w:hanging="1"/>
        <w:rPr>
          <w:rFonts w:hint="cs"/>
          <w:rtl/>
        </w:rPr>
      </w:pPr>
    </w:p>
    <w:p w14:paraId="5C5234AA" w14:textId="77777777" w:rsidR="00000000" w:rsidRDefault="00373EE0">
      <w:pPr>
        <w:pStyle w:val="af0"/>
        <w:rPr>
          <w:rtl/>
        </w:rPr>
      </w:pPr>
      <w:r>
        <w:rPr>
          <w:rFonts w:hint="eastAsia"/>
          <w:rtl/>
        </w:rPr>
        <w:t>יצחק</w:t>
      </w:r>
      <w:r>
        <w:rPr>
          <w:rtl/>
        </w:rPr>
        <w:t xml:space="preserve"> כהן (ש"ס):</w:t>
      </w:r>
    </w:p>
    <w:p w14:paraId="58BB3439" w14:textId="77777777" w:rsidR="00000000" w:rsidRDefault="00373EE0">
      <w:pPr>
        <w:pStyle w:val="a0"/>
        <w:rPr>
          <w:rFonts w:hint="cs"/>
          <w:rtl/>
        </w:rPr>
      </w:pPr>
    </w:p>
    <w:p w14:paraId="20CF6013" w14:textId="77777777" w:rsidR="00000000" w:rsidRDefault="00373EE0">
      <w:pPr>
        <w:pStyle w:val="a0"/>
        <w:rPr>
          <w:rFonts w:hint="cs"/>
          <w:rtl/>
        </w:rPr>
      </w:pPr>
      <w:r>
        <w:rPr>
          <w:rFonts w:hint="cs"/>
          <w:rtl/>
        </w:rPr>
        <w:t>ה</w:t>
      </w:r>
      <w:r>
        <w:rPr>
          <w:rFonts w:hint="cs"/>
          <w:rtl/>
        </w:rPr>
        <w:t xml:space="preserve">ם לא מבקרים. הם בחוץ-לארץ, הם לא פה. הם מבקרים בניו-יורק, בז'נבה, אצל ג'וליאני. </w:t>
      </w:r>
    </w:p>
    <w:p w14:paraId="4EA58BEC" w14:textId="77777777" w:rsidR="00000000" w:rsidRDefault="00373EE0">
      <w:pPr>
        <w:pStyle w:val="a0"/>
        <w:rPr>
          <w:rFonts w:hint="cs"/>
          <w:rtl/>
        </w:rPr>
      </w:pPr>
    </w:p>
    <w:p w14:paraId="3FF5C077" w14:textId="77777777" w:rsidR="00000000" w:rsidRDefault="00373EE0">
      <w:pPr>
        <w:pStyle w:val="-"/>
        <w:rPr>
          <w:rFonts w:hint="cs"/>
          <w:rtl/>
        </w:rPr>
      </w:pPr>
      <w:bookmarkStart w:id="191" w:name="FS000000557T01_03_2004_17_54_46"/>
      <w:bookmarkStart w:id="192" w:name="FS000000557T01_03_2004_17_55_00C"/>
      <w:bookmarkEnd w:id="191"/>
      <w:bookmarkEnd w:id="192"/>
      <w:r>
        <w:rPr>
          <w:rtl/>
        </w:rPr>
        <w:t>עמיר פרץ (עם אחד):</w:t>
      </w:r>
    </w:p>
    <w:p w14:paraId="51E56601" w14:textId="77777777" w:rsidR="00000000" w:rsidRDefault="00373EE0">
      <w:pPr>
        <w:pStyle w:val="-"/>
        <w:rPr>
          <w:rFonts w:hint="cs"/>
          <w:rtl/>
        </w:rPr>
      </w:pPr>
    </w:p>
    <w:p w14:paraId="688706DB" w14:textId="77777777" w:rsidR="00000000" w:rsidRDefault="00373EE0">
      <w:pPr>
        <w:pStyle w:val="-"/>
        <w:rPr>
          <w:rFonts w:hint="cs"/>
          <w:rtl/>
        </w:rPr>
      </w:pPr>
    </w:p>
    <w:p w14:paraId="1F1EFF3D" w14:textId="77777777" w:rsidR="00000000" w:rsidRDefault="00373EE0">
      <w:pPr>
        <w:pStyle w:val="a0"/>
        <w:rPr>
          <w:rFonts w:hint="cs"/>
          <w:rtl/>
        </w:rPr>
      </w:pPr>
      <w:r>
        <w:rPr>
          <w:rFonts w:hint="cs"/>
          <w:rtl/>
        </w:rPr>
        <w:t xml:space="preserve">אני מניח שכן. חבר הכנסת כהן, את הרישומים של היציאות תשמור לפעם אחרת. תן לי בבקשה לנסות להסביר דבר קצת יותר עמוק. </w:t>
      </w:r>
    </w:p>
    <w:p w14:paraId="03328E6C" w14:textId="77777777" w:rsidR="00000000" w:rsidRDefault="00373EE0">
      <w:pPr>
        <w:pStyle w:val="a0"/>
        <w:rPr>
          <w:rFonts w:hint="cs"/>
          <w:rtl/>
        </w:rPr>
      </w:pPr>
    </w:p>
    <w:p w14:paraId="458E6EBF" w14:textId="77777777" w:rsidR="00000000" w:rsidRDefault="00373EE0">
      <w:pPr>
        <w:pStyle w:val="a0"/>
        <w:rPr>
          <w:rFonts w:hint="cs"/>
          <w:rtl/>
        </w:rPr>
      </w:pPr>
      <w:r>
        <w:rPr>
          <w:rFonts w:hint="cs"/>
          <w:rtl/>
        </w:rPr>
        <w:t>כל אחד שמגיע לביקור ביישוב כלשהו, מישה</w:t>
      </w:r>
      <w:r>
        <w:rPr>
          <w:rFonts w:hint="cs"/>
          <w:rtl/>
        </w:rPr>
        <w:t xml:space="preserve">ו תופס אותו בשרוול ואומר: הקמתי עמותה שמחלקת מזון, אולי יש לך דרך לעזור לי, לגייס תרומה לעמותה שלי; הקמתי עמותה שמחלקת בגדים. כולם מתמחים עכשיו בהקמת עמותות ובתי-תמחוי. והיום </w:t>
      </w:r>
      <w:r>
        <w:rPr>
          <w:rtl/>
        </w:rPr>
        <w:t>–</w:t>
      </w:r>
      <w:r>
        <w:rPr>
          <w:rFonts w:hint="cs"/>
          <w:rtl/>
        </w:rPr>
        <w:t xml:space="preserve"> שימו לב מה באוויר </w:t>
      </w:r>
      <w:r>
        <w:rPr>
          <w:rtl/>
        </w:rPr>
        <w:t>–</w:t>
      </w:r>
      <w:r>
        <w:rPr>
          <w:rFonts w:hint="cs"/>
          <w:rtl/>
        </w:rPr>
        <w:t xml:space="preserve"> כולנו נערכים למפגן הצדקה הגדול של קמחא דפסחא. הנה, במדינת י</w:t>
      </w:r>
      <w:r>
        <w:rPr>
          <w:rFonts w:hint="cs"/>
          <w:rtl/>
        </w:rPr>
        <w:t xml:space="preserve">שראל, בעוד חודש, תהיה תחרות, והטלוויזיות יצלמו מרכזי לוגיסטיקה, משאיות שנעות מצד לצד ומחברות את המצות ואת מנות הירקות והבשר והתרנגולות </w:t>
      </w:r>
      <w:r>
        <w:rPr>
          <w:rFonts w:hint="eastAsia"/>
          <w:rtl/>
        </w:rPr>
        <w:t>–</w:t>
      </w:r>
      <w:r>
        <w:rPr>
          <w:rFonts w:hint="cs"/>
          <w:rtl/>
        </w:rPr>
        <w:t xml:space="preserve"> שומו שמים, בזה המדינה משתבחת? בזה שהפכנו למרכז צדקה אחד גדול? במקום שנהיה מדינה שוחרת צדק הפכנו לאלופי הצדקה?</w:t>
      </w:r>
    </w:p>
    <w:p w14:paraId="043B60FF" w14:textId="77777777" w:rsidR="00000000" w:rsidRDefault="00373EE0">
      <w:pPr>
        <w:pStyle w:val="a0"/>
        <w:rPr>
          <w:rFonts w:hint="cs"/>
          <w:rtl/>
        </w:rPr>
      </w:pPr>
    </w:p>
    <w:p w14:paraId="7504C550" w14:textId="77777777" w:rsidR="00000000" w:rsidRDefault="00373EE0">
      <w:pPr>
        <w:pStyle w:val="a0"/>
        <w:rPr>
          <w:rFonts w:hint="cs"/>
          <w:rtl/>
        </w:rPr>
      </w:pPr>
      <w:r>
        <w:rPr>
          <w:rFonts w:hint="cs"/>
          <w:rtl/>
        </w:rPr>
        <w:t>צפיתי לפ</w:t>
      </w:r>
      <w:r>
        <w:rPr>
          <w:rFonts w:hint="cs"/>
          <w:rtl/>
        </w:rPr>
        <w:t>ני חודש, כמו כולכם, בתוכנית "יום טוב", והיתה לי נפש חצויה. בכל זאת, זו תוכנית שגייסו בה תרומות לילדים במצוקה. מצד אחד הלב מתמלא גאווה, אתה רואה איך כל אמני ישראל, איך כל האזרחים מתגייסים יחד, מוצאים מכנה משותף שמאחד אותם, כל אחד תורם כמיטב יכולתו. מצד שני,</w:t>
      </w:r>
      <w:r>
        <w:rPr>
          <w:rFonts w:hint="cs"/>
          <w:rtl/>
        </w:rPr>
        <w:t xml:space="preserve"> הלב נחמץ, אתה צופה בתוכנית ובא לך לשקוע בייאוש, כי אתה שואל את עצמך: מה יקרה אם התוכנית לא תצליח? מה היה קורה אם, חלילה, ההתגייסות ל"יום טוב" לא היתה מצליחה? האם אותם ילדים, אותן קבוצות, אותן תוכניות מפוארות שהראו לנו בטלוויזיה, של ילדים מנותקים שמצאו בית</w:t>
      </w:r>
      <w:r>
        <w:rPr>
          <w:rFonts w:hint="cs"/>
          <w:rtl/>
        </w:rPr>
        <w:t xml:space="preserve"> חם, של ילדים שהיו זקוקים לעזרה ולא מצאו זאת בממשלה, במדינה </w:t>
      </w:r>
      <w:r>
        <w:rPr>
          <w:rtl/>
        </w:rPr>
        <w:t>–</w:t>
      </w:r>
      <w:r>
        <w:rPr>
          <w:rFonts w:hint="cs"/>
          <w:rtl/>
        </w:rPr>
        <w:t xml:space="preserve"> האם ייתכן שאם התוכנית לא תצליח אותם ילדים יהיו מופקרים ומושלכים לרחובות? איך יעלה על הדעת? המסקנה שלי היא אחת </w:t>
      </w:r>
      <w:r>
        <w:rPr>
          <w:rFonts w:hint="eastAsia"/>
          <w:rtl/>
        </w:rPr>
        <w:t>–</w:t>
      </w:r>
      <w:r>
        <w:rPr>
          <w:rFonts w:hint="cs"/>
          <w:rtl/>
        </w:rPr>
        <w:t xml:space="preserve"> המסקנה שלי היא שהממשלה הזאת מתעלמת מציבור בוחריה. </w:t>
      </w:r>
    </w:p>
    <w:p w14:paraId="5312947C" w14:textId="77777777" w:rsidR="00000000" w:rsidRDefault="00373EE0">
      <w:pPr>
        <w:pStyle w:val="a0"/>
        <w:rPr>
          <w:rFonts w:hint="cs"/>
          <w:rtl/>
        </w:rPr>
      </w:pPr>
    </w:p>
    <w:p w14:paraId="0AD72DCB" w14:textId="77777777" w:rsidR="00000000" w:rsidRDefault="00373EE0">
      <w:pPr>
        <w:pStyle w:val="a0"/>
        <w:rPr>
          <w:rFonts w:hint="cs"/>
          <w:rtl/>
        </w:rPr>
      </w:pPr>
      <w:r>
        <w:rPr>
          <w:rFonts w:hint="cs"/>
          <w:rtl/>
        </w:rPr>
        <w:t xml:space="preserve">אני רוצה לקרוא לכם כמה נתונים </w:t>
      </w:r>
      <w:r>
        <w:rPr>
          <w:rFonts w:hint="cs"/>
          <w:rtl/>
        </w:rPr>
        <w:t>מדהימים, שמדאיגים מאוד מבחינה פוליטית, אבל מדאיגים אותי גם מבחינה לאומית. ב-1999 הצביעו לליכוד באופקים 11%, ומספר דורשי העבודה בה ב-2002 היה 9.4%. ב-2003 הצביעו לליכוד באופקים 27%, והליכוד נתן להם במתנה תוספת, בונוס, והעלה להם את האבטלה ל-16.5%. בדימונה הצ</w:t>
      </w:r>
      <w:r>
        <w:rPr>
          <w:rFonts w:hint="cs"/>
          <w:rtl/>
        </w:rPr>
        <w:t xml:space="preserve">ביעו ב-1999 14.6% לליכוד, והיו בסך הכול 14% דורשי עבודה. ב-2003 החליטו תושבי דימונה להעניק פרס לליכוד, להחזיר אותו לשלטון, ונתנו לו 40%. מה הם קיבלו בתמורה? הליכוד דאג שהאבטלה תעלה ל-18%. </w:t>
      </w:r>
    </w:p>
    <w:p w14:paraId="7C0488ED" w14:textId="77777777" w:rsidR="00000000" w:rsidRDefault="00373EE0">
      <w:pPr>
        <w:pStyle w:val="a0"/>
        <w:rPr>
          <w:rFonts w:hint="cs"/>
          <w:rtl/>
        </w:rPr>
      </w:pPr>
    </w:p>
    <w:p w14:paraId="5505F78A" w14:textId="77777777" w:rsidR="00000000" w:rsidRDefault="00373EE0">
      <w:pPr>
        <w:pStyle w:val="af0"/>
        <w:rPr>
          <w:rtl/>
        </w:rPr>
      </w:pPr>
      <w:r>
        <w:rPr>
          <w:rFonts w:hint="eastAsia"/>
          <w:rtl/>
        </w:rPr>
        <w:t>גלעד</w:t>
      </w:r>
      <w:r>
        <w:rPr>
          <w:rtl/>
        </w:rPr>
        <w:t xml:space="preserve"> ארדן (הליכוד):</w:t>
      </w:r>
    </w:p>
    <w:p w14:paraId="60F64452" w14:textId="77777777" w:rsidR="00000000" w:rsidRDefault="00373EE0">
      <w:pPr>
        <w:pStyle w:val="a0"/>
        <w:rPr>
          <w:rFonts w:hint="cs"/>
          <w:rtl/>
        </w:rPr>
      </w:pPr>
    </w:p>
    <w:p w14:paraId="62A7D9CD" w14:textId="77777777" w:rsidR="00000000" w:rsidRDefault="00373EE0">
      <w:pPr>
        <w:pStyle w:val="a0"/>
        <w:rPr>
          <w:rFonts w:hint="cs"/>
          <w:rtl/>
        </w:rPr>
      </w:pPr>
      <w:r>
        <w:rPr>
          <w:rFonts w:hint="cs"/>
          <w:rtl/>
        </w:rPr>
        <w:t>יכול להיות שלאינתיפאדה שאהוד ברק הביא עלינו י</w:t>
      </w:r>
      <w:r>
        <w:rPr>
          <w:rFonts w:hint="cs"/>
          <w:rtl/>
        </w:rPr>
        <w:t>ש קשר לנושא?</w:t>
      </w:r>
    </w:p>
    <w:p w14:paraId="5C5B6969" w14:textId="77777777" w:rsidR="00000000" w:rsidRDefault="00373EE0">
      <w:pPr>
        <w:pStyle w:val="a0"/>
        <w:rPr>
          <w:rFonts w:hint="cs"/>
          <w:rtl/>
        </w:rPr>
      </w:pPr>
    </w:p>
    <w:p w14:paraId="39E7B61D" w14:textId="77777777" w:rsidR="00000000" w:rsidRDefault="00373EE0">
      <w:pPr>
        <w:pStyle w:val="-"/>
        <w:rPr>
          <w:rtl/>
        </w:rPr>
      </w:pPr>
      <w:bookmarkStart w:id="193" w:name="FS000000473T01_03_2004_18_25_07C"/>
      <w:bookmarkStart w:id="194" w:name="FS000000557T01_03_2004_18_25_16"/>
      <w:bookmarkStart w:id="195" w:name="FS000000557T01_03_2004_18_25_19C"/>
      <w:bookmarkEnd w:id="193"/>
      <w:bookmarkEnd w:id="194"/>
      <w:bookmarkEnd w:id="195"/>
      <w:r>
        <w:rPr>
          <w:rtl/>
        </w:rPr>
        <w:t>עמיר פרץ (עם אחד):</w:t>
      </w:r>
    </w:p>
    <w:p w14:paraId="09424FA1" w14:textId="77777777" w:rsidR="00000000" w:rsidRDefault="00373EE0">
      <w:pPr>
        <w:pStyle w:val="a0"/>
        <w:rPr>
          <w:rtl/>
        </w:rPr>
      </w:pPr>
    </w:p>
    <w:p w14:paraId="4FF585D7" w14:textId="77777777" w:rsidR="00000000" w:rsidRDefault="00373EE0">
      <w:pPr>
        <w:pStyle w:val="a0"/>
        <w:rPr>
          <w:rFonts w:hint="cs"/>
          <w:rtl/>
        </w:rPr>
      </w:pPr>
      <w:r>
        <w:rPr>
          <w:rFonts w:hint="cs"/>
          <w:rtl/>
        </w:rPr>
        <w:t>אני לא יודע, אני קורא את הנתונים. אפשר להתחלק באחריות איך שנוח, כי אחרת אני אגיד לך שכל מה שאתם קוצרים היום זה את פירותיה של הממשלה האחרת. אני מציע, כמו בממשל תקין, שכל אחד ייקח אחריות לזמן שהוא נמצא בו. כך אני חושב. אני ל</w:t>
      </w:r>
      <w:r>
        <w:rPr>
          <w:rFonts w:hint="cs"/>
          <w:rtl/>
        </w:rPr>
        <w:t xml:space="preserve">פחות יכול לטעון כלפי כולם, כי לא הייתי לא בממשלה הזאת ולא בממשלה האחרת. </w:t>
      </w:r>
    </w:p>
    <w:p w14:paraId="191C6558" w14:textId="77777777" w:rsidR="00000000" w:rsidRDefault="00373EE0">
      <w:pPr>
        <w:pStyle w:val="a0"/>
        <w:rPr>
          <w:rFonts w:hint="cs"/>
          <w:rtl/>
        </w:rPr>
      </w:pPr>
    </w:p>
    <w:p w14:paraId="7168AB72" w14:textId="77777777" w:rsidR="00000000" w:rsidRDefault="00373EE0">
      <w:pPr>
        <w:pStyle w:val="af1"/>
        <w:rPr>
          <w:rtl/>
        </w:rPr>
      </w:pPr>
      <w:r>
        <w:rPr>
          <w:rtl/>
        </w:rPr>
        <w:t>היו"ר</w:t>
      </w:r>
      <w:r>
        <w:rPr>
          <w:rFonts w:hint="cs"/>
          <w:rtl/>
        </w:rPr>
        <w:t xml:space="preserve"> אלי בן-מנחם</w:t>
      </w:r>
      <w:r>
        <w:rPr>
          <w:rtl/>
        </w:rPr>
        <w:t>:</w:t>
      </w:r>
    </w:p>
    <w:p w14:paraId="57862362" w14:textId="77777777" w:rsidR="00000000" w:rsidRDefault="00373EE0">
      <w:pPr>
        <w:pStyle w:val="a0"/>
        <w:rPr>
          <w:rtl/>
        </w:rPr>
      </w:pPr>
    </w:p>
    <w:p w14:paraId="500840E4" w14:textId="77777777" w:rsidR="00000000" w:rsidRDefault="00373EE0">
      <w:pPr>
        <w:pStyle w:val="a0"/>
        <w:rPr>
          <w:rFonts w:hint="cs"/>
          <w:rtl/>
        </w:rPr>
      </w:pPr>
      <w:r>
        <w:rPr>
          <w:rFonts w:hint="cs"/>
          <w:rtl/>
        </w:rPr>
        <w:t xml:space="preserve">חבר הכנסת עמיר פרץ, תשתדל לסיים. </w:t>
      </w:r>
    </w:p>
    <w:p w14:paraId="67AE3FF2" w14:textId="77777777" w:rsidR="00000000" w:rsidRDefault="00373EE0">
      <w:pPr>
        <w:pStyle w:val="a0"/>
        <w:rPr>
          <w:rFonts w:hint="cs"/>
          <w:rtl/>
        </w:rPr>
      </w:pPr>
    </w:p>
    <w:p w14:paraId="22D80DF1" w14:textId="77777777" w:rsidR="00000000" w:rsidRDefault="00373EE0">
      <w:pPr>
        <w:pStyle w:val="-"/>
        <w:rPr>
          <w:rtl/>
        </w:rPr>
      </w:pPr>
      <w:bookmarkStart w:id="196" w:name="FS000000557T01_03_2004_19_00_20C"/>
      <w:bookmarkEnd w:id="196"/>
      <w:r>
        <w:rPr>
          <w:rtl/>
        </w:rPr>
        <w:t>עמיר פרץ (עם אחד):</w:t>
      </w:r>
    </w:p>
    <w:p w14:paraId="559BA706" w14:textId="77777777" w:rsidR="00000000" w:rsidRDefault="00373EE0">
      <w:pPr>
        <w:pStyle w:val="a0"/>
        <w:rPr>
          <w:rtl/>
        </w:rPr>
      </w:pPr>
    </w:p>
    <w:p w14:paraId="4F636E2A" w14:textId="77777777" w:rsidR="00000000" w:rsidRDefault="00373EE0">
      <w:pPr>
        <w:pStyle w:val="a0"/>
        <w:rPr>
          <w:rFonts w:hint="cs"/>
          <w:rtl/>
        </w:rPr>
      </w:pPr>
      <w:r>
        <w:rPr>
          <w:rFonts w:hint="cs"/>
          <w:rtl/>
        </w:rPr>
        <w:t xml:space="preserve">יש לי פה לקרוא לך כמה נתונים מאוד חשובים. לדעתי, הם יעניינו מאוד את היושב-ראש. אני בטוח בכך. </w:t>
      </w:r>
    </w:p>
    <w:p w14:paraId="34862B0F" w14:textId="77777777" w:rsidR="00000000" w:rsidRDefault="00373EE0">
      <w:pPr>
        <w:pStyle w:val="a0"/>
        <w:rPr>
          <w:rFonts w:hint="cs"/>
          <w:rtl/>
        </w:rPr>
      </w:pPr>
    </w:p>
    <w:p w14:paraId="1A2EA436" w14:textId="77777777" w:rsidR="00000000" w:rsidRDefault="00373EE0">
      <w:pPr>
        <w:pStyle w:val="a0"/>
        <w:rPr>
          <w:rFonts w:hint="cs"/>
          <w:rtl/>
        </w:rPr>
      </w:pPr>
      <w:r>
        <w:rPr>
          <w:rFonts w:hint="cs"/>
          <w:rtl/>
        </w:rPr>
        <w:t>עוד נתון אחד</w:t>
      </w:r>
      <w:r>
        <w:rPr>
          <w:rFonts w:hint="cs"/>
          <w:rtl/>
        </w:rPr>
        <w:t xml:space="preserve">: בעכו למשל, 15% הצביעו לליכוד ב-1999,  14% דורשי עבודה באותה עת. ב-2003 </w:t>
      </w:r>
      <w:r>
        <w:rPr>
          <w:rtl/>
        </w:rPr>
        <w:t>–</w:t>
      </w:r>
      <w:r>
        <w:rPr>
          <w:rFonts w:hint="cs"/>
          <w:rtl/>
        </w:rPr>
        <w:t xml:space="preserve"> 36% הצביעו לליכוד. ומה קיבלתם, תושבי עכו, בתמורה? 20% אבטלה. זה מה שקיבלתם. זה מה שהליכוד נתן לכם בתמורה. </w:t>
      </w:r>
    </w:p>
    <w:p w14:paraId="0A5E6338" w14:textId="77777777" w:rsidR="00000000" w:rsidRDefault="00373EE0">
      <w:pPr>
        <w:pStyle w:val="a0"/>
        <w:rPr>
          <w:rFonts w:hint="cs"/>
          <w:rtl/>
        </w:rPr>
      </w:pPr>
    </w:p>
    <w:p w14:paraId="62110647" w14:textId="77777777" w:rsidR="00000000" w:rsidRDefault="00373EE0">
      <w:pPr>
        <w:pStyle w:val="a0"/>
        <w:rPr>
          <w:rFonts w:hint="cs"/>
          <w:rtl/>
        </w:rPr>
      </w:pPr>
      <w:r>
        <w:rPr>
          <w:rFonts w:hint="cs"/>
          <w:rtl/>
        </w:rPr>
        <w:t xml:space="preserve">מה אומרים לי? אומרים לי: שמע, כל הכבוד לשר האוצר. מה אתה רוצה משר האוצר? </w:t>
      </w:r>
      <w:r>
        <w:rPr>
          <w:rFonts w:hint="cs"/>
          <w:rtl/>
        </w:rPr>
        <w:t>שר האוצר נוהג מעשה אמיץ. תראה איזה אומץ לב ציבורי. תראה איך לא אכפת לו משום פוליטיקה. תראה איך הוא מכה בבוחרים שלו, תראה איך הוא לא מתחשב בנושאים פוליטיים, איך הוא מתייצב בגבורה מתוך אחריות לאומית. מה אתה רוצה משר האוצר? מה עוד אפשר לצפות ממנו?</w:t>
      </w:r>
    </w:p>
    <w:p w14:paraId="422AAEB4" w14:textId="77777777" w:rsidR="00000000" w:rsidRDefault="00373EE0">
      <w:pPr>
        <w:pStyle w:val="a0"/>
        <w:rPr>
          <w:rFonts w:hint="cs"/>
          <w:rtl/>
        </w:rPr>
      </w:pPr>
    </w:p>
    <w:p w14:paraId="7A7D1238" w14:textId="77777777" w:rsidR="00000000" w:rsidRDefault="00373EE0">
      <w:pPr>
        <w:pStyle w:val="a0"/>
        <w:rPr>
          <w:rFonts w:hint="cs"/>
          <w:rtl/>
        </w:rPr>
      </w:pPr>
      <w:r>
        <w:rPr>
          <w:rFonts w:hint="cs"/>
          <w:rtl/>
        </w:rPr>
        <w:t xml:space="preserve"> אני אומר </w:t>
      </w:r>
      <w:r>
        <w:rPr>
          <w:rFonts w:hint="cs"/>
          <w:rtl/>
        </w:rPr>
        <w:t>לכם, ששר האוצר ביבי נתניהו יוצא מנקודת הנחה, שתושבי אופקים, אור-עקיבא, בית-שמש, דימונה, ירוחם, קריית-גת, קריית-מלאכי, שדרות, שלומי, קריית-שמונה, עפולה, בית-שאן, חצור, יבנה, לוד, מעלות ושאר ערי הפיתוח, הם בכיס שלו. שר האוצר מזלזל באוכלוסיות האלה. שר האוצר ח</w:t>
      </w:r>
      <w:r>
        <w:rPr>
          <w:rFonts w:hint="cs"/>
          <w:rtl/>
        </w:rPr>
        <w:t>ושב שהוא יכול להמשיך, בצדק מבחינתו, להשפיל אותם, להרעיב אותם, לבזות את ילדיהם, לרמוס את קשישיהם, הם ממילא יצביעו בשבילו.</w:t>
      </w:r>
    </w:p>
    <w:p w14:paraId="2B30DE97" w14:textId="77777777" w:rsidR="00000000" w:rsidRDefault="00373EE0">
      <w:pPr>
        <w:pStyle w:val="a0"/>
        <w:rPr>
          <w:rFonts w:hint="cs"/>
          <w:rtl/>
        </w:rPr>
      </w:pPr>
    </w:p>
    <w:p w14:paraId="0CD7FE3B" w14:textId="77777777" w:rsidR="00000000" w:rsidRDefault="00373EE0">
      <w:pPr>
        <w:pStyle w:val="a0"/>
        <w:rPr>
          <w:rFonts w:hint="cs"/>
          <w:rtl/>
        </w:rPr>
      </w:pPr>
      <w:r>
        <w:rPr>
          <w:rFonts w:hint="cs"/>
          <w:rtl/>
        </w:rPr>
        <w:t>ואני אומר לכם, שר האוצר יעשה הכול כדי לקבל את הלגיטימציה של בעלי ההון, אותה אצולת ממון שמעולם לא קיבלה אותו בגלל דעותיו המדיניות, והיו</w:t>
      </w:r>
      <w:r>
        <w:rPr>
          <w:rFonts w:hint="cs"/>
          <w:rtl/>
        </w:rPr>
        <w:t>ם הוא מוכן למכור את עתידם של בני ערי הפיתוח, עולים חדשים, אוכלוסיות עובדים - את כולם הוא מוכן למכור תמורת כרטיס הכניסה לאליטה הישראלית. זאת האמת. שום אומץ לב ציבורי. זלזול מוחלט.</w:t>
      </w:r>
    </w:p>
    <w:p w14:paraId="5540D9D3" w14:textId="77777777" w:rsidR="00000000" w:rsidRDefault="00373EE0">
      <w:pPr>
        <w:pStyle w:val="a0"/>
        <w:ind w:firstLine="0"/>
        <w:rPr>
          <w:rFonts w:hint="cs"/>
          <w:rtl/>
        </w:rPr>
      </w:pPr>
    </w:p>
    <w:p w14:paraId="33F15CED" w14:textId="77777777" w:rsidR="00000000" w:rsidRDefault="00373EE0">
      <w:pPr>
        <w:pStyle w:val="af1"/>
        <w:rPr>
          <w:rtl/>
        </w:rPr>
      </w:pPr>
      <w:r>
        <w:rPr>
          <w:rtl/>
        </w:rPr>
        <w:t>היו"ר אלי בן-מנחם:</w:t>
      </w:r>
    </w:p>
    <w:p w14:paraId="4D86D1CE" w14:textId="77777777" w:rsidR="00000000" w:rsidRDefault="00373EE0">
      <w:pPr>
        <w:pStyle w:val="a0"/>
        <w:rPr>
          <w:rtl/>
        </w:rPr>
      </w:pPr>
    </w:p>
    <w:p w14:paraId="482BA048" w14:textId="77777777" w:rsidR="00000000" w:rsidRDefault="00373EE0">
      <w:pPr>
        <w:pStyle w:val="a0"/>
        <w:rPr>
          <w:rFonts w:hint="cs"/>
          <w:rtl/>
        </w:rPr>
      </w:pPr>
      <w:r>
        <w:rPr>
          <w:rFonts w:hint="cs"/>
          <w:rtl/>
        </w:rPr>
        <w:t xml:space="preserve">חבר הכנסת עמיר פרץ. </w:t>
      </w:r>
    </w:p>
    <w:p w14:paraId="4CB0B8D5" w14:textId="77777777" w:rsidR="00000000" w:rsidRDefault="00373EE0">
      <w:pPr>
        <w:pStyle w:val="a0"/>
        <w:rPr>
          <w:rFonts w:hint="cs"/>
          <w:rtl/>
        </w:rPr>
      </w:pPr>
    </w:p>
    <w:p w14:paraId="32AF9294" w14:textId="77777777" w:rsidR="00000000" w:rsidRDefault="00373EE0">
      <w:pPr>
        <w:pStyle w:val="-"/>
        <w:rPr>
          <w:rtl/>
        </w:rPr>
      </w:pPr>
      <w:bookmarkStart w:id="197" w:name="FS000000557T01_03_2004_18_24_07C"/>
      <w:bookmarkEnd w:id="197"/>
      <w:r>
        <w:rPr>
          <w:rtl/>
        </w:rPr>
        <w:t>עמיר פרץ (עם אחד):</w:t>
      </w:r>
    </w:p>
    <w:p w14:paraId="14971162" w14:textId="77777777" w:rsidR="00000000" w:rsidRDefault="00373EE0">
      <w:pPr>
        <w:pStyle w:val="a0"/>
        <w:ind w:firstLine="0"/>
        <w:rPr>
          <w:rFonts w:hint="cs"/>
          <w:rtl/>
        </w:rPr>
      </w:pPr>
    </w:p>
    <w:p w14:paraId="0282995F" w14:textId="77777777" w:rsidR="00000000" w:rsidRDefault="00373EE0">
      <w:pPr>
        <w:pStyle w:val="a0"/>
        <w:rPr>
          <w:rFonts w:hint="cs"/>
          <w:rtl/>
        </w:rPr>
      </w:pPr>
      <w:r>
        <w:rPr>
          <w:rFonts w:hint="cs"/>
          <w:rtl/>
        </w:rPr>
        <w:t xml:space="preserve"> לכן אני פונה </w:t>
      </w:r>
      <w:r>
        <w:rPr>
          <w:rFonts w:hint="cs"/>
          <w:rtl/>
        </w:rPr>
        <w:t>מעל הבמה הזאת ומישיר מבט לתושבי ערי הפיתוח ואומר לכם, מדינת ישראל התחילה להתחשב בנו רק ביום שבו עשינו את המהפך ב-1977. אז הבינו שתושבי ערי הפיתוח יודעים גם לבוא חשבון עם מי שמבזה אותם. היום אני אומר באופן מפורש, שמה שעשה מנחם בגין כאשר הצליח להפיל את החומו</w:t>
      </w:r>
      <w:r>
        <w:rPr>
          <w:rFonts w:hint="cs"/>
          <w:rtl/>
        </w:rPr>
        <w:t>ת בין ארץ-ישראל הראשונה לארץ-ישראל השנייה, היום ביבי נתניהו, שר האוצר, הרים מחדש אותן חומות בין עשירים לעניים, אותן חומות בין הקבוצות במדינת ישראל. הוא מפלג אותן, משסה בהן, ויוצר את הקרע החברתי העמוק ביותר, שהוא הסכנה הלאומית הכי מסוכנת למדינה הזאת בשנה הז</w:t>
      </w:r>
      <w:r>
        <w:rPr>
          <w:rFonts w:hint="cs"/>
          <w:rtl/>
        </w:rPr>
        <w:t xml:space="preserve">את, בעת הזאת. לכן הממשלה הזאת ראויה לאי-אמון מוחלט. </w:t>
      </w:r>
    </w:p>
    <w:p w14:paraId="674290E6" w14:textId="77777777" w:rsidR="00000000" w:rsidRDefault="00373EE0">
      <w:pPr>
        <w:pStyle w:val="a0"/>
        <w:ind w:firstLine="0"/>
        <w:rPr>
          <w:rFonts w:hint="cs"/>
          <w:rtl/>
        </w:rPr>
      </w:pPr>
    </w:p>
    <w:p w14:paraId="7FBDBB05" w14:textId="77777777" w:rsidR="00000000" w:rsidRDefault="00373EE0">
      <w:pPr>
        <w:pStyle w:val="af1"/>
        <w:rPr>
          <w:rtl/>
        </w:rPr>
      </w:pPr>
      <w:r>
        <w:rPr>
          <w:rtl/>
        </w:rPr>
        <w:t>היו"ר אלי בן-מנחם:</w:t>
      </w:r>
    </w:p>
    <w:p w14:paraId="2CBC9C23" w14:textId="77777777" w:rsidR="00000000" w:rsidRDefault="00373EE0">
      <w:pPr>
        <w:pStyle w:val="af1"/>
        <w:rPr>
          <w:rFonts w:hint="cs"/>
          <w:rtl/>
        </w:rPr>
      </w:pPr>
    </w:p>
    <w:p w14:paraId="5ABEC527" w14:textId="77777777" w:rsidR="00000000" w:rsidRDefault="00373EE0">
      <w:pPr>
        <w:pStyle w:val="a0"/>
        <w:ind w:firstLine="720"/>
        <w:rPr>
          <w:rFonts w:hint="cs"/>
          <w:rtl/>
        </w:rPr>
      </w:pPr>
    </w:p>
    <w:p w14:paraId="639E4C39" w14:textId="77777777" w:rsidR="00000000" w:rsidRDefault="00373EE0">
      <w:pPr>
        <w:pStyle w:val="a0"/>
        <w:ind w:firstLine="720"/>
        <w:rPr>
          <w:rFonts w:hint="cs"/>
          <w:rtl/>
        </w:rPr>
      </w:pPr>
      <w:r>
        <w:rPr>
          <w:rFonts w:hint="cs"/>
          <w:rtl/>
        </w:rPr>
        <w:t>ישיב בשם הממשלה השר אולמרט. בבקשה.</w:t>
      </w:r>
      <w:bookmarkStart w:id="198" w:name="FS000001064T01_03_2004_18_02_58"/>
      <w:bookmarkEnd w:id="198"/>
    </w:p>
    <w:p w14:paraId="4ADF057E" w14:textId="77777777" w:rsidR="00000000" w:rsidRDefault="00373EE0">
      <w:pPr>
        <w:pStyle w:val="a0"/>
        <w:ind w:firstLine="0"/>
        <w:rPr>
          <w:rFonts w:hint="cs"/>
          <w:rtl/>
        </w:rPr>
      </w:pPr>
    </w:p>
    <w:p w14:paraId="68E283FE" w14:textId="77777777" w:rsidR="00000000" w:rsidRDefault="00373EE0">
      <w:pPr>
        <w:pStyle w:val="af0"/>
        <w:rPr>
          <w:rtl/>
        </w:rPr>
      </w:pPr>
      <w:r>
        <w:rPr>
          <w:rFonts w:hint="eastAsia"/>
          <w:rtl/>
        </w:rPr>
        <w:t>אברהם</w:t>
      </w:r>
      <w:r>
        <w:rPr>
          <w:rtl/>
        </w:rPr>
        <w:t xml:space="preserve"> בייגה שוחט (העבודה-מימד):</w:t>
      </w:r>
    </w:p>
    <w:p w14:paraId="54EEA394" w14:textId="77777777" w:rsidR="00000000" w:rsidRDefault="00373EE0">
      <w:pPr>
        <w:pStyle w:val="a0"/>
        <w:rPr>
          <w:rFonts w:hint="cs"/>
          <w:rtl/>
        </w:rPr>
      </w:pPr>
    </w:p>
    <w:p w14:paraId="62064BB7" w14:textId="77777777" w:rsidR="00000000" w:rsidRDefault="00373EE0">
      <w:pPr>
        <w:pStyle w:val="a0"/>
        <w:rPr>
          <w:rFonts w:hint="cs"/>
          <w:rtl/>
        </w:rPr>
      </w:pPr>
      <w:r>
        <w:rPr>
          <w:rFonts w:hint="cs"/>
          <w:rtl/>
        </w:rPr>
        <w:t>אהוד, תודה שלעמיר היה נאום מצוין.</w:t>
      </w:r>
    </w:p>
    <w:p w14:paraId="26939B5A" w14:textId="77777777" w:rsidR="00000000" w:rsidRDefault="00373EE0">
      <w:pPr>
        <w:pStyle w:val="a0"/>
        <w:ind w:firstLine="0"/>
        <w:rPr>
          <w:rFonts w:hint="cs"/>
          <w:rtl/>
        </w:rPr>
      </w:pPr>
    </w:p>
    <w:p w14:paraId="07BB8671" w14:textId="77777777" w:rsidR="00000000" w:rsidRDefault="00373EE0">
      <w:pPr>
        <w:pStyle w:val="a"/>
        <w:rPr>
          <w:rtl/>
        </w:rPr>
      </w:pPr>
      <w:bookmarkStart w:id="199" w:name="FS000001064T01_03_2004_18_03_32C"/>
      <w:bookmarkStart w:id="200" w:name="_Toc70050356"/>
      <w:bookmarkEnd w:id="199"/>
      <w:r>
        <w:rPr>
          <w:rtl/>
        </w:rPr>
        <w:t>שר התעשייה, המסחר והתעסוקה אהוד אולמרט:</w:t>
      </w:r>
      <w:bookmarkEnd w:id="200"/>
    </w:p>
    <w:p w14:paraId="4021601D" w14:textId="77777777" w:rsidR="00000000" w:rsidRDefault="00373EE0">
      <w:pPr>
        <w:pStyle w:val="a0"/>
        <w:rPr>
          <w:rtl/>
        </w:rPr>
      </w:pPr>
    </w:p>
    <w:p w14:paraId="5B7101D0" w14:textId="77777777" w:rsidR="00000000" w:rsidRDefault="00373EE0">
      <w:pPr>
        <w:pStyle w:val="a0"/>
        <w:rPr>
          <w:rFonts w:hint="cs"/>
          <w:rtl/>
        </w:rPr>
      </w:pPr>
      <w:r>
        <w:rPr>
          <w:rFonts w:hint="cs"/>
          <w:rtl/>
        </w:rPr>
        <w:t>איך אתה יודע מתי נאום הוא נהדר?</w:t>
      </w:r>
    </w:p>
    <w:p w14:paraId="195F7B21" w14:textId="77777777" w:rsidR="00000000" w:rsidRDefault="00373EE0">
      <w:pPr>
        <w:pStyle w:val="a0"/>
        <w:ind w:firstLine="0"/>
        <w:rPr>
          <w:rFonts w:hint="cs"/>
          <w:rtl/>
        </w:rPr>
      </w:pPr>
    </w:p>
    <w:p w14:paraId="7F037069" w14:textId="77777777" w:rsidR="00000000" w:rsidRDefault="00373EE0">
      <w:pPr>
        <w:pStyle w:val="af0"/>
        <w:rPr>
          <w:rtl/>
        </w:rPr>
      </w:pPr>
      <w:r>
        <w:rPr>
          <w:rFonts w:hint="eastAsia"/>
          <w:rtl/>
        </w:rPr>
        <w:t>אבר</w:t>
      </w:r>
      <w:r>
        <w:rPr>
          <w:rFonts w:hint="eastAsia"/>
          <w:rtl/>
        </w:rPr>
        <w:t>הם</w:t>
      </w:r>
      <w:r>
        <w:rPr>
          <w:rtl/>
        </w:rPr>
        <w:t xml:space="preserve"> בייגה שוחט (העבודה-מימד):</w:t>
      </w:r>
    </w:p>
    <w:p w14:paraId="41FC5AAA" w14:textId="77777777" w:rsidR="00000000" w:rsidRDefault="00373EE0">
      <w:pPr>
        <w:pStyle w:val="a0"/>
        <w:rPr>
          <w:rFonts w:hint="cs"/>
          <w:rtl/>
        </w:rPr>
      </w:pPr>
    </w:p>
    <w:p w14:paraId="092F029A" w14:textId="77777777" w:rsidR="00000000" w:rsidRDefault="00373EE0">
      <w:pPr>
        <w:pStyle w:val="a0"/>
        <w:rPr>
          <w:rFonts w:hint="cs"/>
          <w:rtl/>
        </w:rPr>
      </w:pPr>
      <w:r>
        <w:rPr>
          <w:rFonts w:hint="cs"/>
          <w:rtl/>
        </w:rPr>
        <w:t xml:space="preserve">כשהוא מתאר את האמת. </w:t>
      </w:r>
    </w:p>
    <w:p w14:paraId="6B83956D" w14:textId="77777777" w:rsidR="00000000" w:rsidRDefault="00373EE0">
      <w:pPr>
        <w:pStyle w:val="a0"/>
        <w:ind w:firstLine="0"/>
        <w:rPr>
          <w:rFonts w:hint="cs"/>
          <w:rtl/>
        </w:rPr>
      </w:pPr>
    </w:p>
    <w:p w14:paraId="32085B61" w14:textId="77777777" w:rsidR="00000000" w:rsidRDefault="00373EE0">
      <w:pPr>
        <w:pStyle w:val="-"/>
        <w:rPr>
          <w:rtl/>
        </w:rPr>
      </w:pPr>
      <w:bookmarkStart w:id="201" w:name="FS000001064T01_03_2004_18_03_44C"/>
      <w:bookmarkEnd w:id="201"/>
      <w:r>
        <w:rPr>
          <w:rtl/>
        </w:rPr>
        <w:t>שר התעשייה, המסחר והתעסוקה אהוד אולמרט:</w:t>
      </w:r>
    </w:p>
    <w:p w14:paraId="05A6578E" w14:textId="77777777" w:rsidR="00000000" w:rsidRDefault="00373EE0">
      <w:pPr>
        <w:pStyle w:val="a0"/>
        <w:rPr>
          <w:rtl/>
        </w:rPr>
      </w:pPr>
    </w:p>
    <w:p w14:paraId="5979A8B8" w14:textId="77777777" w:rsidR="00000000" w:rsidRDefault="00373EE0">
      <w:pPr>
        <w:pStyle w:val="a0"/>
        <w:rPr>
          <w:rFonts w:hint="cs"/>
          <w:rtl/>
        </w:rPr>
      </w:pPr>
      <w:r>
        <w:rPr>
          <w:rFonts w:hint="cs"/>
          <w:rtl/>
        </w:rPr>
        <w:t xml:space="preserve">ככל שהפער בין הנאום לבין המציאות יותר גדול, כך הנאום יותר נהדר. כי אחרת לא צריך לנאום כל כך. </w:t>
      </w:r>
    </w:p>
    <w:p w14:paraId="2B4A7549" w14:textId="77777777" w:rsidR="00000000" w:rsidRDefault="00373EE0">
      <w:pPr>
        <w:pStyle w:val="a0"/>
        <w:rPr>
          <w:rFonts w:hint="cs"/>
          <w:rtl/>
        </w:rPr>
      </w:pPr>
    </w:p>
    <w:p w14:paraId="62822E36" w14:textId="77777777" w:rsidR="00000000" w:rsidRDefault="00373EE0">
      <w:pPr>
        <w:pStyle w:val="af0"/>
        <w:rPr>
          <w:rtl/>
        </w:rPr>
      </w:pPr>
      <w:r>
        <w:rPr>
          <w:rFonts w:hint="eastAsia"/>
          <w:rtl/>
        </w:rPr>
        <w:t>אברהם</w:t>
      </w:r>
      <w:r>
        <w:rPr>
          <w:rtl/>
        </w:rPr>
        <w:t xml:space="preserve"> בייגה שוחט (העבודה-מימד):</w:t>
      </w:r>
    </w:p>
    <w:p w14:paraId="3733AC67" w14:textId="77777777" w:rsidR="00000000" w:rsidRDefault="00373EE0">
      <w:pPr>
        <w:pStyle w:val="a0"/>
        <w:rPr>
          <w:rFonts w:hint="cs"/>
          <w:rtl/>
        </w:rPr>
      </w:pPr>
    </w:p>
    <w:p w14:paraId="5469BCA4" w14:textId="77777777" w:rsidR="00000000" w:rsidRDefault="00373EE0">
      <w:pPr>
        <w:pStyle w:val="a0"/>
        <w:rPr>
          <w:rFonts w:hint="cs"/>
          <w:rtl/>
        </w:rPr>
      </w:pPr>
      <w:r>
        <w:rPr>
          <w:rFonts w:hint="cs"/>
          <w:rtl/>
        </w:rPr>
        <w:t xml:space="preserve">הנאום הזה הגדיר בדיוק את המציאות. </w:t>
      </w:r>
    </w:p>
    <w:p w14:paraId="7776B585" w14:textId="77777777" w:rsidR="00000000" w:rsidRDefault="00373EE0">
      <w:pPr>
        <w:pStyle w:val="a0"/>
        <w:ind w:firstLine="0"/>
        <w:rPr>
          <w:rFonts w:hint="cs"/>
          <w:rtl/>
        </w:rPr>
      </w:pPr>
    </w:p>
    <w:p w14:paraId="201E9645" w14:textId="77777777" w:rsidR="00000000" w:rsidRDefault="00373EE0">
      <w:pPr>
        <w:pStyle w:val="-"/>
        <w:rPr>
          <w:rFonts w:hint="cs"/>
          <w:rtl/>
        </w:rPr>
      </w:pPr>
      <w:bookmarkStart w:id="202" w:name="FS000001064T01_03_2004_18_29_46"/>
      <w:bookmarkStart w:id="203" w:name="FS000001064T01_03_2004_18_29_51C"/>
      <w:bookmarkEnd w:id="202"/>
      <w:bookmarkEnd w:id="203"/>
      <w:r>
        <w:rPr>
          <w:rtl/>
        </w:rPr>
        <w:t>שר התעשייה, המסחר והתעסוקה אהוד אולמרט:</w:t>
      </w:r>
    </w:p>
    <w:p w14:paraId="50779EB8" w14:textId="77777777" w:rsidR="00000000" w:rsidRDefault="00373EE0">
      <w:pPr>
        <w:pStyle w:val="a0"/>
        <w:ind w:firstLine="0"/>
        <w:rPr>
          <w:rFonts w:hint="cs"/>
          <w:rtl/>
        </w:rPr>
      </w:pPr>
    </w:p>
    <w:p w14:paraId="1810E7E4" w14:textId="77777777" w:rsidR="00000000" w:rsidRDefault="00373EE0">
      <w:pPr>
        <w:pStyle w:val="a0"/>
        <w:rPr>
          <w:rFonts w:hint="cs"/>
          <w:rtl/>
        </w:rPr>
      </w:pPr>
      <w:r>
        <w:rPr>
          <w:rFonts w:hint="cs"/>
          <w:rtl/>
        </w:rPr>
        <w:t>כבוד היושב-ראש, חברי הכנסת הנכבדים, אני לא רוצה להתווכח עם חבר הכנסת פרץ על דבר אחד: על כך שכל זמן שיש מובטל אחד, כל זמן שיש אדם אחד שחי מהבטחת הכנסה, מוטלת על כולנו, בראש וראשונה עלינו, על הממשלה, האחריות ליצור את</w:t>
      </w:r>
      <w:r>
        <w:rPr>
          <w:rFonts w:hint="cs"/>
          <w:rtl/>
        </w:rPr>
        <w:t xml:space="preserve"> התנאים שיבטיחו לו, לילדיו, לבני משפחתו, קיום בכבוד. הואיל ויש לנו הרבה יותר ממובטל אחד, אין ספק שהאחריות הזאת מוטלת בראש ובראשונה עלינו. לא באתי לכאן עכשיו כדי להתנצח ולחלק אחריות, לפזר ולטשטש אותה. זה תמיד מוטל בראש ובראשונה על הממשלה. מבחינה זאת חלוקת ה</w:t>
      </w:r>
      <w:r>
        <w:rPr>
          <w:rFonts w:hint="cs"/>
          <w:rtl/>
        </w:rPr>
        <w:t xml:space="preserve">תפקידים בינינו לביניכם מראש נותנת לכם יתרון עצום בוויכוח מן הסוג הזה כשאתם עולים על הבמה. </w:t>
      </w:r>
    </w:p>
    <w:p w14:paraId="5B9CD0A5" w14:textId="77777777" w:rsidR="00000000" w:rsidRDefault="00373EE0">
      <w:pPr>
        <w:pStyle w:val="a0"/>
        <w:ind w:firstLine="0"/>
        <w:rPr>
          <w:rFonts w:hint="cs"/>
          <w:rtl/>
        </w:rPr>
      </w:pPr>
    </w:p>
    <w:p w14:paraId="29FD3A56" w14:textId="77777777" w:rsidR="00000000" w:rsidRDefault="00373EE0">
      <w:pPr>
        <w:pStyle w:val="af0"/>
        <w:rPr>
          <w:rtl/>
        </w:rPr>
      </w:pPr>
      <w:r>
        <w:rPr>
          <w:rFonts w:hint="eastAsia"/>
          <w:rtl/>
        </w:rPr>
        <w:t>עמיר</w:t>
      </w:r>
      <w:r>
        <w:rPr>
          <w:rtl/>
        </w:rPr>
        <w:t xml:space="preserve"> פרץ (עם אחד):</w:t>
      </w:r>
    </w:p>
    <w:p w14:paraId="72B3BA66" w14:textId="77777777" w:rsidR="00000000" w:rsidRDefault="00373EE0">
      <w:pPr>
        <w:pStyle w:val="a0"/>
        <w:ind w:left="719" w:firstLine="0"/>
        <w:rPr>
          <w:rFonts w:hint="cs"/>
          <w:rtl/>
        </w:rPr>
      </w:pPr>
    </w:p>
    <w:p w14:paraId="7402CDFE" w14:textId="77777777" w:rsidR="00000000" w:rsidRDefault="00373EE0">
      <w:pPr>
        <w:pStyle w:val="a0"/>
        <w:ind w:left="719" w:firstLine="0"/>
        <w:rPr>
          <w:rFonts w:hint="cs"/>
          <w:rtl/>
        </w:rPr>
      </w:pPr>
      <w:r>
        <w:rPr>
          <w:rFonts w:hint="cs"/>
          <w:rtl/>
        </w:rPr>
        <w:t xml:space="preserve">אנחנו באנו - - - </w:t>
      </w:r>
    </w:p>
    <w:p w14:paraId="2AA57BB1" w14:textId="77777777" w:rsidR="00000000" w:rsidRDefault="00373EE0">
      <w:pPr>
        <w:pStyle w:val="a0"/>
        <w:ind w:firstLine="0"/>
        <w:rPr>
          <w:rFonts w:hint="cs"/>
          <w:rtl/>
        </w:rPr>
      </w:pPr>
    </w:p>
    <w:p w14:paraId="2986F6DD" w14:textId="77777777" w:rsidR="00000000" w:rsidRDefault="00373EE0">
      <w:pPr>
        <w:pStyle w:val="-"/>
        <w:rPr>
          <w:rtl/>
        </w:rPr>
      </w:pPr>
      <w:bookmarkStart w:id="204" w:name="FS000001064T01_03_2004_18_05_04C"/>
      <w:bookmarkEnd w:id="204"/>
      <w:r>
        <w:rPr>
          <w:rtl/>
        </w:rPr>
        <w:t>שר התעשייה, המסחר והתעסוקה אהוד אולמרט:</w:t>
      </w:r>
    </w:p>
    <w:p w14:paraId="39B953A7" w14:textId="77777777" w:rsidR="00000000" w:rsidRDefault="00373EE0">
      <w:pPr>
        <w:pStyle w:val="a0"/>
        <w:rPr>
          <w:rtl/>
        </w:rPr>
      </w:pPr>
    </w:p>
    <w:p w14:paraId="15CAFF91" w14:textId="77777777" w:rsidR="00000000" w:rsidRDefault="00373EE0">
      <w:pPr>
        <w:pStyle w:val="a0"/>
        <w:rPr>
          <w:rFonts w:hint="cs"/>
          <w:rtl/>
        </w:rPr>
      </w:pPr>
      <w:r>
        <w:rPr>
          <w:rFonts w:hint="cs"/>
          <w:rtl/>
        </w:rPr>
        <w:t xml:space="preserve"> אני יודע. אבל היות ששנינו דואגים למשפחות במצוקה, אני חושב ששנינו נגיע מהר מאוד למסק</w:t>
      </w:r>
      <w:r>
        <w:rPr>
          <w:rFonts w:hint="cs"/>
          <w:rtl/>
        </w:rPr>
        <w:t>נה, שכדאי שאתם תמשיכו לצעוק ואנחנו נמשיך לעבוד כדי לדאוג לכם.</w:t>
      </w:r>
    </w:p>
    <w:p w14:paraId="27BB259C" w14:textId="77777777" w:rsidR="00000000" w:rsidRDefault="00373EE0">
      <w:pPr>
        <w:pStyle w:val="a0"/>
        <w:rPr>
          <w:rFonts w:hint="cs"/>
          <w:rtl/>
        </w:rPr>
      </w:pPr>
    </w:p>
    <w:p w14:paraId="519E9388" w14:textId="77777777" w:rsidR="00000000" w:rsidRDefault="00373EE0">
      <w:pPr>
        <w:pStyle w:val="a0"/>
        <w:rPr>
          <w:rFonts w:hint="cs"/>
          <w:rtl/>
        </w:rPr>
      </w:pPr>
      <w:r>
        <w:rPr>
          <w:rFonts w:hint="cs"/>
          <w:rtl/>
        </w:rPr>
        <w:t>קודם כול אני רוצה לומר, כדי שלא אצטרך לחזור על זה בהמשך, שאני דוחה על הסף את הלשון הקלה הזאת על שר האוצר ועל מניעיו. אפשר להסכים עם מדיניותו ואפשר לחלוק עליה, וזה לגיטימי;  בוודאי לאופוזיציה, ל</w:t>
      </w:r>
      <w:r>
        <w:rPr>
          <w:rFonts w:hint="cs"/>
          <w:rtl/>
        </w:rPr>
        <w:t>ראש ההסתדרות, למנהיג ההסתדרות שמתוקף המציאות נמצא בצד השני של המתרס, שגם אם הוא מבין,  כפי שאני משוכנע שעמיר מבין שחלק גדול מהצעדים שננקטו על-ידי הממשלה יועילו לעובדים ולמשפחות במצוקה, הוא צריך לתקוף. אבל מכאן ועד לייחס לשר האוצר כוונות מהסוג הזה, לפי דעתי</w:t>
      </w:r>
      <w:r>
        <w:rPr>
          <w:rFonts w:hint="cs"/>
          <w:rtl/>
        </w:rPr>
        <w:t xml:space="preserve">, הדרך רחוקה מאוד. </w:t>
      </w:r>
    </w:p>
    <w:p w14:paraId="4B8EBBA5" w14:textId="77777777" w:rsidR="00000000" w:rsidRDefault="00373EE0">
      <w:pPr>
        <w:pStyle w:val="a0"/>
        <w:rPr>
          <w:rFonts w:hint="cs"/>
          <w:rtl/>
        </w:rPr>
      </w:pPr>
    </w:p>
    <w:p w14:paraId="3DC190B8" w14:textId="77777777" w:rsidR="00000000" w:rsidRDefault="00373EE0">
      <w:pPr>
        <w:pStyle w:val="a0"/>
        <w:rPr>
          <w:rFonts w:hint="cs"/>
          <w:rtl/>
        </w:rPr>
      </w:pPr>
      <w:r>
        <w:rPr>
          <w:rFonts w:hint="cs"/>
          <w:rtl/>
        </w:rPr>
        <w:t>אין לי אפילו גרם אחד של הרהור או ערעור או ספק במחויבות הבלתי-מוגבלת של שר האוצר לעשות הכול כדי שכל משפחה במדינת ישראל תתקיים בכבוד, שכל עובד יוכל לעבוד ולהרוויח לפרנסתו ביושר ובכבוד. ודאי שאי-אפשר לומר עליו שהוא נכנס למשרד האוצר בתנאים</w:t>
      </w:r>
      <w:r>
        <w:rPr>
          <w:rFonts w:hint="cs"/>
          <w:rtl/>
        </w:rPr>
        <w:t xml:space="preserve"> של מצוקה שאי-אפשר לטעות בה ולהגיד שלמישהו היו פתרונות קסם כאלה שבלחיצה על כפתור אפשר היה לשנות את כל המציאות הזאת. עם כל הכבוד לידידי עמיר פרץ, שאני קורא לו ידידי אף שאנחנו בני-פלוגתא בנושאים האלה, אני חושב שזאת הגזמה לא הוגנת. שר האוצר לא עשה שום דבר לא </w:t>
      </w:r>
      <w:r>
        <w:rPr>
          <w:rFonts w:hint="cs"/>
          <w:rtl/>
        </w:rPr>
        <w:t xml:space="preserve">בשמחה ולא בששון, ולא באיזו החלטה שרירותית לפגוע בשכבות הנזקקות, אף שכאילו הן בסיס הכוח הפוליטי של מפלגתו, כדי להוכיח משהו למישהו. אם חס וחלילה מישהו נפגע, זה מדיר שינה מעיניו כמו מעיניך. אין לי ספק בכך. </w:t>
      </w:r>
    </w:p>
    <w:p w14:paraId="45D9AC46" w14:textId="77777777" w:rsidR="00000000" w:rsidRDefault="00373EE0">
      <w:pPr>
        <w:pStyle w:val="a0"/>
        <w:rPr>
          <w:rFonts w:hint="cs"/>
          <w:rtl/>
        </w:rPr>
      </w:pPr>
    </w:p>
    <w:p w14:paraId="4AB2D391" w14:textId="77777777" w:rsidR="00000000" w:rsidRDefault="00373EE0">
      <w:pPr>
        <w:pStyle w:val="a0"/>
        <w:rPr>
          <w:rFonts w:hint="cs"/>
          <w:rtl/>
        </w:rPr>
      </w:pPr>
      <w:r>
        <w:rPr>
          <w:rFonts w:hint="cs"/>
          <w:rtl/>
        </w:rPr>
        <w:t>אני רוצה להתייחס בקצרה לשלושה היבטים. קודם כול, אין</w:t>
      </w:r>
      <w:r>
        <w:rPr>
          <w:rFonts w:hint="cs"/>
          <w:rtl/>
        </w:rPr>
        <w:t xml:space="preserve"> ויכוח בדבר אחד </w:t>
      </w:r>
      <w:r>
        <w:rPr>
          <w:rtl/>
        </w:rPr>
        <w:t>–</w:t>
      </w:r>
      <w:r>
        <w:rPr>
          <w:rFonts w:hint="cs"/>
          <w:rtl/>
        </w:rPr>
        <w:t xml:space="preserve"> שבשלושת הרבעונים האחרונים היו התחלות - אני אומר בזהירות - היו התחלות של סימנים חיוביים להתחלה של צמיחה במשק. זה התחיל בגידול בשיעור שנתי של 2.6% לרבעון. ברבעון האחרון של שנת 2003 הגידול אפילו היה 2.8% ברמה שנתית. כמובן, סך כל הגידול ב-200</w:t>
      </w:r>
      <w:r>
        <w:rPr>
          <w:rFonts w:hint="cs"/>
          <w:rtl/>
        </w:rPr>
        <w:t xml:space="preserve">3 היה 1.3%, שיטען מי שיטען שזה לא גידול ריאלי, וזה נכון. כי  אם הגידול במספר האוכלוסין במדינה הוא 1.7% - - - </w:t>
      </w:r>
    </w:p>
    <w:p w14:paraId="496B4F38" w14:textId="77777777" w:rsidR="00000000" w:rsidRDefault="00373EE0">
      <w:pPr>
        <w:pStyle w:val="a0"/>
        <w:ind w:firstLine="0"/>
        <w:rPr>
          <w:rFonts w:hint="cs"/>
          <w:rtl/>
        </w:rPr>
      </w:pPr>
    </w:p>
    <w:p w14:paraId="34CB069D" w14:textId="77777777" w:rsidR="00000000" w:rsidRDefault="00373EE0">
      <w:pPr>
        <w:pStyle w:val="af0"/>
        <w:rPr>
          <w:rtl/>
        </w:rPr>
      </w:pPr>
      <w:r>
        <w:rPr>
          <w:rFonts w:hint="eastAsia"/>
          <w:rtl/>
        </w:rPr>
        <w:t>אברהם</w:t>
      </w:r>
      <w:r>
        <w:rPr>
          <w:rtl/>
        </w:rPr>
        <w:t xml:space="preserve"> בייגה שוחט (העבודה-מימד):</w:t>
      </w:r>
    </w:p>
    <w:p w14:paraId="6BC984C2" w14:textId="77777777" w:rsidR="00000000" w:rsidRDefault="00373EE0">
      <w:pPr>
        <w:pStyle w:val="a0"/>
        <w:rPr>
          <w:rFonts w:hint="cs"/>
          <w:rtl/>
        </w:rPr>
      </w:pPr>
    </w:p>
    <w:p w14:paraId="2CF6EA82" w14:textId="77777777" w:rsidR="00000000" w:rsidRDefault="00373EE0">
      <w:pPr>
        <w:pStyle w:val="a0"/>
        <w:rPr>
          <w:rFonts w:hint="cs"/>
          <w:rtl/>
        </w:rPr>
      </w:pPr>
      <w:r>
        <w:rPr>
          <w:rFonts w:hint="cs"/>
          <w:rtl/>
        </w:rPr>
        <w:t>לא. 2.2%.</w:t>
      </w:r>
    </w:p>
    <w:p w14:paraId="178F4396" w14:textId="77777777" w:rsidR="00000000" w:rsidRDefault="00373EE0">
      <w:pPr>
        <w:pStyle w:val="a0"/>
        <w:ind w:firstLine="0"/>
        <w:rPr>
          <w:rFonts w:hint="cs"/>
          <w:rtl/>
        </w:rPr>
      </w:pPr>
    </w:p>
    <w:p w14:paraId="6E209A78" w14:textId="77777777" w:rsidR="00000000" w:rsidRDefault="00373EE0">
      <w:pPr>
        <w:pStyle w:val="-"/>
        <w:rPr>
          <w:rtl/>
        </w:rPr>
      </w:pPr>
      <w:bookmarkStart w:id="205" w:name="FS000001064T01_03_2004_18_09_10C"/>
      <w:bookmarkEnd w:id="205"/>
      <w:r>
        <w:rPr>
          <w:rtl/>
        </w:rPr>
        <w:t>שר התעשייה, המסחר והתעסוקה אהוד אולמרט:</w:t>
      </w:r>
    </w:p>
    <w:p w14:paraId="73D2EAA5" w14:textId="77777777" w:rsidR="00000000" w:rsidRDefault="00373EE0">
      <w:pPr>
        <w:pStyle w:val="a0"/>
        <w:rPr>
          <w:rtl/>
        </w:rPr>
      </w:pPr>
    </w:p>
    <w:p w14:paraId="7D80C249" w14:textId="77777777" w:rsidR="00000000" w:rsidRDefault="00373EE0">
      <w:pPr>
        <w:pStyle w:val="a0"/>
        <w:rPr>
          <w:rFonts w:hint="cs"/>
          <w:rtl/>
        </w:rPr>
      </w:pPr>
      <w:r>
        <w:rPr>
          <w:rFonts w:hint="cs"/>
          <w:rtl/>
        </w:rPr>
        <w:t>לא. הגידול הוא 1.7%, לפי הנתונים שאני יודע, בייגה. מכל מקום,</w:t>
      </w:r>
      <w:r>
        <w:rPr>
          <w:rFonts w:hint="cs"/>
          <w:rtl/>
        </w:rPr>
        <w:t xml:space="preserve"> זה עוד קצת, אבל אין ויכוח שגידול של 1.3% הוא לא גידול ריאלי, משום שפר-נפש הוא נופל מהגידול הממוצע באוכלוסייה, ולכן התוצאה היא עדיין שלילית. אבל בהשוואה לירידה של 0.8% בשנת 2002 ו-0.9% בשנת 2001, אלה סימנים חיוביים כשהם שיטתיים לאורך שלושה רבעים. זה דבר אח</w:t>
      </w:r>
      <w:r>
        <w:rPr>
          <w:rFonts w:hint="cs"/>
          <w:rtl/>
        </w:rPr>
        <w:t>ד.</w:t>
      </w:r>
    </w:p>
    <w:p w14:paraId="4FAA5E95" w14:textId="77777777" w:rsidR="00000000" w:rsidRDefault="00373EE0">
      <w:pPr>
        <w:pStyle w:val="a0"/>
        <w:rPr>
          <w:rFonts w:hint="cs"/>
          <w:rtl/>
        </w:rPr>
      </w:pPr>
    </w:p>
    <w:p w14:paraId="55FB61E7" w14:textId="77777777" w:rsidR="00000000" w:rsidRDefault="00373EE0">
      <w:pPr>
        <w:pStyle w:val="a0"/>
        <w:rPr>
          <w:rFonts w:hint="cs"/>
          <w:rtl/>
        </w:rPr>
      </w:pPr>
      <w:r>
        <w:rPr>
          <w:rFonts w:hint="cs"/>
          <w:rtl/>
        </w:rPr>
        <w:t xml:space="preserve">עכשיו משהו בעניין הנתונים על התעסוקה. הרבעון האחרון של שנת 2003 מצביע על עלייה ל-10.9% אבטלה, בהשוואה ל-10.7% ברבעון השלישי. כלומר, מספר הבלתי-מועסקים עלה מ-279,700 ל-287,200. </w:t>
      </w:r>
    </w:p>
    <w:p w14:paraId="27E7CAB6" w14:textId="77777777" w:rsidR="00000000" w:rsidRDefault="00373EE0">
      <w:pPr>
        <w:pStyle w:val="a0"/>
        <w:rPr>
          <w:rFonts w:hint="cs"/>
          <w:rtl/>
        </w:rPr>
      </w:pPr>
    </w:p>
    <w:p w14:paraId="02588243" w14:textId="77777777" w:rsidR="00000000" w:rsidRDefault="00373EE0">
      <w:pPr>
        <w:pStyle w:val="af0"/>
        <w:rPr>
          <w:rtl/>
        </w:rPr>
      </w:pPr>
      <w:r>
        <w:rPr>
          <w:rFonts w:hint="eastAsia"/>
          <w:rtl/>
        </w:rPr>
        <w:t>אברהם</w:t>
      </w:r>
      <w:r>
        <w:rPr>
          <w:rtl/>
        </w:rPr>
        <w:t xml:space="preserve"> בייגה שוחט (העבודה-מימד):</w:t>
      </w:r>
    </w:p>
    <w:p w14:paraId="1889E529" w14:textId="77777777" w:rsidR="00000000" w:rsidRDefault="00373EE0">
      <w:pPr>
        <w:pStyle w:val="a0"/>
        <w:rPr>
          <w:rFonts w:hint="cs"/>
          <w:rtl/>
        </w:rPr>
      </w:pPr>
    </w:p>
    <w:p w14:paraId="7D291ECC" w14:textId="77777777" w:rsidR="00000000" w:rsidRDefault="00373EE0">
      <w:pPr>
        <w:pStyle w:val="a0"/>
        <w:rPr>
          <w:rFonts w:hint="cs"/>
          <w:rtl/>
        </w:rPr>
      </w:pPr>
      <w:r>
        <w:rPr>
          <w:rFonts w:hint="cs"/>
          <w:rtl/>
        </w:rPr>
        <w:t>שיא של כל הזמנים.</w:t>
      </w:r>
    </w:p>
    <w:p w14:paraId="2D8F8533" w14:textId="77777777" w:rsidR="00000000" w:rsidRDefault="00373EE0">
      <w:pPr>
        <w:pStyle w:val="a0"/>
        <w:rPr>
          <w:rFonts w:hint="cs"/>
          <w:rtl/>
        </w:rPr>
      </w:pPr>
    </w:p>
    <w:p w14:paraId="75F5D090" w14:textId="77777777" w:rsidR="00000000" w:rsidRDefault="00373EE0">
      <w:pPr>
        <w:pStyle w:val="-"/>
        <w:rPr>
          <w:rtl/>
        </w:rPr>
      </w:pPr>
      <w:bookmarkStart w:id="206" w:name="FS000001064T01_03_2004_18_33_43C"/>
      <w:bookmarkEnd w:id="206"/>
      <w:r>
        <w:rPr>
          <w:rtl/>
        </w:rPr>
        <w:t>שר התעשייה, המסחר והתע</w:t>
      </w:r>
      <w:r>
        <w:rPr>
          <w:rtl/>
        </w:rPr>
        <w:t>סוקה אהוד אולמרט:</w:t>
      </w:r>
    </w:p>
    <w:p w14:paraId="724F18C0" w14:textId="77777777" w:rsidR="00000000" w:rsidRDefault="00373EE0">
      <w:pPr>
        <w:pStyle w:val="a0"/>
        <w:rPr>
          <w:rtl/>
        </w:rPr>
      </w:pPr>
    </w:p>
    <w:p w14:paraId="5F756214" w14:textId="77777777" w:rsidR="00000000" w:rsidRDefault="00373EE0">
      <w:pPr>
        <w:pStyle w:val="a0"/>
        <w:rPr>
          <w:rFonts w:hint="cs"/>
          <w:rtl/>
        </w:rPr>
      </w:pPr>
      <w:r>
        <w:rPr>
          <w:rFonts w:hint="cs"/>
          <w:rtl/>
        </w:rPr>
        <w:t>יחד עם זה, באותה תקופה עצמה עלה מספר המועסקים ב-1.3%, מ-2 מיליונים ו-328,600 ל-2 מיליונים ו-358,700, כלומר, תוספת של 30,100 מועסקים.</w:t>
      </w:r>
    </w:p>
    <w:p w14:paraId="35407B7F" w14:textId="77777777" w:rsidR="00000000" w:rsidRDefault="00373EE0">
      <w:pPr>
        <w:pStyle w:val="a0"/>
        <w:rPr>
          <w:rFonts w:hint="cs"/>
          <w:rtl/>
        </w:rPr>
      </w:pPr>
    </w:p>
    <w:p w14:paraId="05CE9600" w14:textId="77777777" w:rsidR="00000000" w:rsidRDefault="00373EE0">
      <w:pPr>
        <w:pStyle w:val="af0"/>
        <w:rPr>
          <w:rtl/>
        </w:rPr>
      </w:pPr>
      <w:r>
        <w:rPr>
          <w:rFonts w:hint="eastAsia"/>
          <w:rtl/>
        </w:rPr>
        <w:t>עמיר</w:t>
      </w:r>
      <w:r>
        <w:rPr>
          <w:rtl/>
        </w:rPr>
        <w:t xml:space="preserve"> פרץ (עם אחד):</w:t>
      </w:r>
    </w:p>
    <w:p w14:paraId="615D2FD3" w14:textId="77777777" w:rsidR="00000000" w:rsidRDefault="00373EE0">
      <w:pPr>
        <w:pStyle w:val="a0"/>
        <w:rPr>
          <w:rFonts w:hint="cs"/>
          <w:rtl/>
        </w:rPr>
      </w:pPr>
    </w:p>
    <w:p w14:paraId="4F00A9D6" w14:textId="77777777" w:rsidR="00000000" w:rsidRDefault="00373EE0">
      <w:pPr>
        <w:pStyle w:val="a0"/>
        <w:rPr>
          <w:rFonts w:hint="cs"/>
          <w:rtl/>
        </w:rPr>
      </w:pPr>
      <w:r>
        <w:rPr>
          <w:rFonts w:hint="cs"/>
          <w:rtl/>
        </w:rPr>
        <w:t xml:space="preserve">אדוני השר, 60,000 הם תוספת טבעית שמתרחשת מאליה, שתדע.  </w:t>
      </w:r>
    </w:p>
    <w:p w14:paraId="67805E11" w14:textId="77777777" w:rsidR="00000000" w:rsidRDefault="00373EE0">
      <w:pPr>
        <w:pStyle w:val="a0"/>
        <w:rPr>
          <w:rFonts w:hint="cs"/>
          <w:rtl/>
        </w:rPr>
      </w:pPr>
    </w:p>
    <w:p w14:paraId="42A59E86" w14:textId="77777777" w:rsidR="00000000" w:rsidRDefault="00373EE0">
      <w:pPr>
        <w:pStyle w:val="af1"/>
        <w:rPr>
          <w:rtl/>
        </w:rPr>
      </w:pPr>
      <w:r>
        <w:rPr>
          <w:rtl/>
        </w:rPr>
        <w:t>היו"ר אלי בן-מנחם:</w:t>
      </w:r>
    </w:p>
    <w:p w14:paraId="66BF472E" w14:textId="77777777" w:rsidR="00000000" w:rsidRDefault="00373EE0">
      <w:pPr>
        <w:pStyle w:val="a0"/>
        <w:rPr>
          <w:rtl/>
        </w:rPr>
      </w:pPr>
    </w:p>
    <w:p w14:paraId="531A9B02" w14:textId="77777777" w:rsidR="00000000" w:rsidRDefault="00373EE0">
      <w:pPr>
        <w:pStyle w:val="a0"/>
        <w:rPr>
          <w:rFonts w:hint="cs"/>
          <w:rtl/>
        </w:rPr>
      </w:pPr>
      <w:r>
        <w:rPr>
          <w:rFonts w:hint="cs"/>
          <w:rtl/>
        </w:rPr>
        <w:t>חבר הכ</w:t>
      </w:r>
      <w:r>
        <w:rPr>
          <w:rFonts w:hint="cs"/>
          <w:rtl/>
        </w:rPr>
        <w:t>נסת עמיר פרץ, הוא מדבר אליך.</w:t>
      </w:r>
    </w:p>
    <w:p w14:paraId="3EB979C3" w14:textId="77777777" w:rsidR="00000000" w:rsidRDefault="00373EE0">
      <w:pPr>
        <w:pStyle w:val="a0"/>
        <w:rPr>
          <w:rFonts w:hint="cs"/>
          <w:rtl/>
        </w:rPr>
      </w:pPr>
    </w:p>
    <w:p w14:paraId="6C81061A" w14:textId="77777777" w:rsidR="00000000" w:rsidRDefault="00373EE0">
      <w:pPr>
        <w:pStyle w:val="-"/>
        <w:rPr>
          <w:rtl/>
        </w:rPr>
      </w:pPr>
      <w:bookmarkStart w:id="207" w:name="FS000001064T01_03_2004_18_34_48C"/>
      <w:bookmarkEnd w:id="207"/>
      <w:r>
        <w:rPr>
          <w:rtl/>
        </w:rPr>
        <w:t>שר התעשייה, המסחר והתעסוקה אהוד אולמרט:</w:t>
      </w:r>
    </w:p>
    <w:p w14:paraId="2CD4129A" w14:textId="77777777" w:rsidR="00000000" w:rsidRDefault="00373EE0">
      <w:pPr>
        <w:pStyle w:val="a0"/>
        <w:rPr>
          <w:rtl/>
        </w:rPr>
      </w:pPr>
    </w:p>
    <w:p w14:paraId="5EDA5ADC" w14:textId="77777777" w:rsidR="00000000" w:rsidRDefault="00373EE0">
      <w:pPr>
        <w:pStyle w:val="a0"/>
        <w:rPr>
          <w:rFonts w:hint="cs"/>
          <w:rtl/>
        </w:rPr>
      </w:pPr>
      <w:r>
        <w:rPr>
          <w:rFonts w:hint="cs"/>
          <w:rtl/>
        </w:rPr>
        <w:t>אני רוצה לומר משהו על המספרים. קודם כול, הגידול באבטלה מוסבר בכך שחל גידול בשיעור המשתתפים בכוח העבודה ברבעון האחרון, מ-54.3% ל-54.8%. כלומר, כוח העבודה גדל מ-2.6% ל-2.645%, כך שמתוך הת</w:t>
      </w:r>
      <w:r>
        <w:rPr>
          <w:rFonts w:hint="cs"/>
          <w:rtl/>
        </w:rPr>
        <w:t>וספת של המועסקים, 30,000 הצטרפו למעגל העבודה, ו-7,500 הצטרפו למעגל הבלתי- מועסקים.</w:t>
      </w:r>
    </w:p>
    <w:p w14:paraId="79DC9D9C" w14:textId="77777777" w:rsidR="00000000" w:rsidRDefault="00373EE0">
      <w:pPr>
        <w:pStyle w:val="a0"/>
        <w:rPr>
          <w:rFonts w:hint="cs"/>
          <w:rtl/>
        </w:rPr>
      </w:pPr>
    </w:p>
    <w:p w14:paraId="1F9754E6" w14:textId="77777777" w:rsidR="00000000" w:rsidRDefault="00373EE0">
      <w:pPr>
        <w:pStyle w:val="a0"/>
        <w:rPr>
          <w:rFonts w:hint="cs"/>
          <w:rtl/>
        </w:rPr>
      </w:pPr>
      <w:r>
        <w:rPr>
          <w:rFonts w:hint="cs"/>
          <w:rtl/>
        </w:rPr>
        <w:t xml:space="preserve">המספר  המוגבר של מבקשי הבטחת הכנסה, כפי שאתם יודעים היטב, הוא תוצאה בלתי נמנעת מחוק ההסדרים של 2003 </w:t>
      </w:r>
      <w:r>
        <w:rPr>
          <w:rFonts w:hint="eastAsia"/>
          <w:rtl/>
        </w:rPr>
        <w:t>–</w:t>
      </w:r>
      <w:r>
        <w:rPr>
          <w:rFonts w:hint="cs"/>
          <w:rtl/>
        </w:rPr>
        <w:t xml:space="preserve"> מביטול הפטור למבחני הכנסה. בשל ביטול הפטור הזה, נוספו הרבה מאוד אנשים </w:t>
      </w:r>
      <w:r>
        <w:rPr>
          <w:rFonts w:hint="cs"/>
          <w:rtl/>
        </w:rPr>
        <w:t xml:space="preserve">שלא היו מועסקים גם קודם לכן, אבל לא היו צריכים להתייצב </w:t>
      </w:r>
      <w:r>
        <w:rPr>
          <w:rFonts w:hint="eastAsia"/>
          <w:rtl/>
        </w:rPr>
        <w:t>–</w:t>
      </w:r>
      <w:r>
        <w:rPr>
          <w:rFonts w:hint="cs"/>
          <w:rtl/>
        </w:rPr>
        <w:t xml:space="preserve"> משום שהם נאלצו להתייצב, נומינלית המספר שלהם גדל, אף שזה לא באמת משקף שינוי מהותי, כי גם קודם לכן הם היו בלתי מועסקים. </w:t>
      </w:r>
    </w:p>
    <w:p w14:paraId="0BA0AC56" w14:textId="77777777" w:rsidR="00000000" w:rsidRDefault="00373EE0">
      <w:pPr>
        <w:pStyle w:val="a0"/>
        <w:rPr>
          <w:rFonts w:hint="cs"/>
          <w:rtl/>
        </w:rPr>
      </w:pPr>
    </w:p>
    <w:p w14:paraId="2E001C3C" w14:textId="77777777" w:rsidR="00000000" w:rsidRDefault="00373EE0">
      <w:pPr>
        <w:pStyle w:val="a0"/>
        <w:rPr>
          <w:rFonts w:hint="cs"/>
          <w:rtl/>
        </w:rPr>
      </w:pPr>
      <w:r>
        <w:rPr>
          <w:rFonts w:hint="cs"/>
          <w:rtl/>
        </w:rPr>
        <w:t xml:space="preserve">עם זה, אנחנו רואים שבתחילת השנה יש התחלה של ירידה משמעותית במספר דורשי העבודה. </w:t>
      </w:r>
      <w:r>
        <w:rPr>
          <w:rFonts w:hint="cs"/>
          <w:rtl/>
        </w:rPr>
        <w:t>בעוד אשר בשנת 2003 המספר גדל ב-1.9%, בינואר 2004 הוא ירד ל-0.7%. לכן אני אומר, שגם כאשר, למשל, מספר מבקשי הבטחת הכנסה - - -</w:t>
      </w:r>
    </w:p>
    <w:p w14:paraId="5547FE17" w14:textId="77777777" w:rsidR="00000000" w:rsidRDefault="00373EE0">
      <w:pPr>
        <w:pStyle w:val="a0"/>
        <w:rPr>
          <w:rFonts w:hint="cs"/>
          <w:rtl/>
        </w:rPr>
      </w:pPr>
    </w:p>
    <w:p w14:paraId="45EB9F75" w14:textId="77777777" w:rsidR="00000000" w:rsidRDefault="00373EE0">
      <w:pPr>
        <w:pStyle w:val="af1"/>
        <w:rPr>
          <w:rtl/>
        </w:rPr>
      </w:pPr>
      <w:r>
        <w:rPr>
          <w:rtl/>
        </w:rPr>
        <w:t>היו"ר אלי בן-מנחם:</w:t>
      </w:r>
    </w:p>
    <w:p w14:paraId="7B5122F1" w14:textId="77777777" w:rsidR="00000000" w:rsidRDefault="00373EE0">
      <w:pPr>
        <w:pStyle w:val="a0"/>
        <w:rPr>
          <w:rtl/>
        </w:rPr>
      </w:pPr>
    </w:p>
    <w:p w14:paraId="72B676C7" w14:textId="77777777" w:rsidR="00000000" w:rsidRDefault="00373EE0">
      <w:pPr>
        <w:pStyle w:val="a0"/>
        <w:rPr>
          <w:rFonts w:hint="cs"/>
          <w:rtl/>
        </w:rPr>
      </w:pPr>
      <w:r>
        <w:rPr>
          <w:rFonts w:hint="cs"/>
          <w:rtl/>
        </w:rPr>
        <w:t>חברת הכנסת קולט אביטל, חבר הכנסת שריד, זה קצת מפריע.</w:t>
      </w:r>
    </w:p>
    <w:p w14:paraId="5CF79A9D" w14:textId="77777777" w:rsidR="00000000" w:rsidRDefault="00373EE0">
      <w:pPr>
        <w:pStyle w:val="a0"/>
        <w:rPr>
          <w:rFonts w:hint="cs"/>
          <w:rtl/>
        </w:rPr>
      </w:pPr>
    </w:p>
    <w:p w14:paraId="21F36FA6" w14:textId="77777777" w:rsidR="00000000" w:rsidRDefault="00373EE0">
      <w:pPr>
        <w:pStyle w:val="-"/>
        <w:rPr>
          <w:rtl/>
        </w:rPr>
      </w:pPr>
      <w:bookmarkStart w:id="208" w:name="FS000001064T01_03_2004_18_39_19C"/>
      <w:bookmarkEnd w:id="208"/>
      <w:r>
        <w:rPr>
          <w:rtl/>
        </w:rPr>
        <w:t>שר התעשייה, המסחר והתעסוקה אהוד אולמרט:</w:t>
      </w:r>
    </w:p>
    <w:p w14:paraId="130EFB64" w14:textId="77777777" w:rsidR="00000000" w:rsidRDefault="00373EE0">
      <w:pPr>
        <w:pStyle w:val="a0"/>
        <w:rPr>
          <w:rtl/>
        </w:rPr>
      </w:pPr>
    </w:p>
    <w:p w14:paraId="40CED4C4" w14:textId="77777777" w:rsidR="00000000" w:rsidRDefault="00373EE0">
      <w:pPr>
        <w:pStyle w:val="a0"/>
        <w:rPr>
          <w:rFonts w:hint="cs"/>
          <w:rtl/>
        </w:rPr>
      </w:pPr>
      <w:r>
        <w:rPr>
          <w:rFonts w:hint="cs"/>
          <w:rtl/>
        </w:rPr>
        <w:t>- - - גם אם מספר</w:t>
      </w:r>
      <w:r>
        <w:rPr>
          <w:rFonts w:hint="cs"/>
          <w:rtl/>
        </w:rPr>
        <w:t xml:space="preserve"> תובעי הבטחת הכנסה גדל ב-2.3% ברבעון האחרון, הרי שהגידול השנתי הממוצע היה 4.3%, כך שגם כאן אנחנו רואים מגמה של קיטון בעלייה.</w:t>
      </w:r>
    </w:p>
    <w:p w14:paraId="59C527D6" w14:textId="77777777" w:rsidR="00000000" w:rsidRDefault="00373EE0">
      <w:pPr>
        <w:pStyle w:val="a0"/>
        <w:rPr>
          <w:rFonts w:hint="cs"/>
          <w:rtl/>
        </w:rPr>
      </w:pPr>
    </w:p>
    <w:p w14:paraId="7B962544" w14:textId="77777777" w:rsidR="00000000" w:rsidRDefault="00373EE0">
      <w:pPr>
        <w:pStyle w:val="a0"/>
        <w:rPr>
          <w:rFonts w:hint="cs"/>
          <w:rtl/>
        </w:rPr>
      </w:pPr>
      <w:r>
        <w:rPr>
          <w:rFonts w:hint="cs"/>
          <w:rtl/>
        </w:rPr>
        <w:t>אגב, בתחום של הורים יחידים יש ירידה של 4,700 במספר דורשי העבודה, שזה 21.8% פחות בהשוואה לחודש הקודם. אני לא יכול שלא לראות בכך מגמ</w:t>
      </w:r>
      <w:r>
        <w:rPr>
          <w:rFonts w:hint="cs"/>
          <w:rtl/>
        </w:rPr>
        <w:t xml:space="preserve">ה חיובית מסוימת, תוצאת התוכנית שהפעלנו </w:t>
      </w:r>
      <w:r>
        <w:rPr>
          <w:rFonts w:hint="eastAsia"/>
          <w:rtl/>
        </w:rPr>
        <w:t>–</w:t>
      </w:r>
      <w:r>
        <w:rPr>
          <w:rFonts w:hint="cs"/>
          <w:rtl/>
        </w:rPr>
        <w:t xml:space="preserve"> שירות התעסוקה ומשרד התעשייה, המסחר והתעסוקה </w:t>
      </w:r>
      <w:r>
        <w:rPr>
          <w:rFonts w:hint="eastAsia"/>
          <w:rtl/>
        </w:rPr>
        <w:t>–</w:t>
      </w:r>
      <w:r>
        <w:rPr>
          <w:rFonts w:hint="cs"/>
          <w:rtl/>
        </w:rPr>
        <w:t xml:space="preserve"> שבזמננו גיבשנו, שר האוצר ואני, למשפחות חד-הוריות. זה מתחיל להשתקף.</w:t>
      </w:r>
    </w:p>
    <w:p w14:paraId="4A208A74" w14:textId="77777777" w:rsidR="00000000" w:rsidRDefault="00373EE0">
      <w:pPr>
        <w:pStyle w:val="a0"/>
        <w:rPr>
          <w:rFonts w:hint="cs"/>
          <w:rtl/>
        </w:rPr>
      </w:pPr>
    </w:p>
    <w:p w14:paraId="5D6C5B95" w14:textId="77777777" w:rsidR="00000000" w:rsidRDefault="00373EE0">
      <w:pPr>
        <w:pStyle w:val="af0"/>
        <w:rPr>
          <w:rtl/>
        </w:rPr>
      </w:pPr>
      <w:r>
        <w:rPr>
          <w:rFonts w:hint="eastAsia"/>
          <w:rtl/>
        </w:rPr>
        <w:t>דוד</w:t>
      </w:r>
      <w:r>
        <w:rPr>
          <w:rtl/>
        </w:rPr>
        <w:t xml:space="preserve"> טל (עם אחד):</w:t>
      </w:r>
    </w:p>
    <w:p w14:paraId="21023BFF" w14:textId="77777777" w:rsidR="00000000" w:rsidRDefault="00373EE0">
      <w:pPr>
        <w:pStyle w:val="a0"/>
        <w:rPr>
          <w:rFonts w:hint="cs"/>
          <w:rtl/>
        </w:rPr>
      </w:pPr>
    </w:p>
    <w:p w14:paraId="6DC46972" w14:textId="77777777" w:rsidR="00000000" w:rsidRDefault="00373EE0">
      <w:pPr>
        <w:pStyle w:val="a0"/>
        <w:rPr>
          <w:rFonts w:hint="cs"/>
          <w:rtl/>
        </w:rPr>
      </w:pPr>
      <w:r>
        <w:rPr>
          <w:rFonts w:hint="cs"/>
          <w:rtl/>
        </w:rPr>
        <w:t>אבל אתה לא רואה מגמה שלילית בעלייה באבטלה? הבנתי את מה שאמרת על ספטמבר.</w:t>
      </w:r>
    </w:p>
    <w:p w14:paraId="230E2304" w14:textId="77777777" w:rsidR="00000000" w:rsidRDefault="00373EE0">
      <w:pPr>
        <w:pStyle w:val="a0"/>
        <w:rPr>
          <w:rFonts w:hint="cs"/>
          <w:rtl/>
        </w:rPr>
      </w:pPr>
    </w:p>
    <w:p w14:paraId="706219CE" w14:textId="77777777" w:rsidR="00000000" w:rsidRDefault="00373EE0">
      <w:pPr>
        <w:pStyle w:val="-"/>
        <w:rPr>
          <w:rtl/>
        </w:rPr>
      </w:pPr>
      <w:bookmarkStart w:id="209" w:name="FS000001064T01_03_2004_18_41_39C"/>
      <w:bookmarkEnd w:id="209"/>
      <w:r>
        <w:rPr>
          <w:rtl/>
        </w:rPr>
        <w:t>שר התעשייה</w:t>
      </w:r>
      <w:r>
        <w:rPr>
          <w:rtl/>
        </w:rPr>
        <w:t>, המסחר והתעסוקה אהוד אולמרט:</w:t>
      </w:r>
    </w:p>
    <w:p w14:paraId="7E84ED5E" w14:textId="77777777" w:rsidR="00000000" w:rsidRDefault="00373EE0">
      <w:pPr>
        <w:pStyle w:val="a0"/>
        <w:rPr>
          <w:rtl/>
        </w:rPr>
      </w:pPr>
    </w:p>
    <w:p w14:paraId="4C9320F7" w14:textId="77777777" w:rsidR="00000000" w:rsidRDefault="00373EE0">
      <w:pPr>
        <w:pStyle w:val="a0"/>
        <w:rPr>
          <w:rFonts w:hint="cs"/>
          <w:rtl/>
        </w:rPr>
      </w:pPr>
      <w:r>
        <w:rPr>
          <w:rFonts w:hint="cs"/>
          <w:rtl/>
        </w:rPr>
        <w:t>לא רק זה. אם הבנת, הבנת גם שחלק מהגידול במספר הנרשמים אינו משקף שינוי מהותי, אלא משקף רק את העובדה שבגלל ביטול הפטור ממבחן הכנסה נאלצו הרבה מאוד אנשים להתייצב, ולכן המספר גדל, אף שזה לא משקף שינוי מהותי.</w:t>
      </w:r>
    </w:p>
    <w:p w14:paraId="43647A46" w14:textId="77777777" w:rsidR="00000000" w:rsidRDefault="00373EE0">
      <w:pPr>
        <w:pStyle w:val="a0"/>
        <w:rPr>
          <w:rFonts w:hint="cs"/>
          <w:rtl/>
        </w:rPr>
      </w:pPr>
    </w:p>
    <w:p w14:paraId="00B3A168" w14:textId="77777777" w:rsidR="00000000" w:rsidRDefault="00373EE0">
      <w:pPr>
        <w:pStyle w:val="af0"/>
        <w:rPr>
          <w:rtl/>
        </w:rPr>
      </w:pPr>
      <w:r>
        <w:rPr>
          <w:rFonts w:hint="eastAsia"/>
          <w:rtl/>
        </w:rPr>
        <w:t>אברהם</w:t>
      </w:r>
      <w:r>
        <w:rPr>
          <w:rtl/>
        </w:rPr>
        <w:t xml:space="preserve"> בייגה שוחט (הע</w:t>
      </w:r>
      <w:r>
        <w:rPr>
          <w:rtl/>
        </w:rPr>
        <w:t>בודה-מימד):</w:t>
      </w:r>
    </w:p>
    <w:p w14:paraId="0643BB52" w14:textId="77777777" w:rsidR="00000000" w:rsidRDefault="00373EE0">
      <w:pPr>
        <w:pStyle w:val="a0"/>
        <w:rPr>
          <w:rFonts w:hint="cs"/>
          <w:rtl/>
        </w:rPr>
      </w:pPr>
    </w:p>
    <w:p w14:paraId="6F75F687" w14:textId="77777777" w:rsidR="00000000" w:rsidRDefault="00373EE0">
      <w:pPr>
        <w:pStyle w:val="a0"/>
        <w:rPr>
          <w:rFonts w:hint="cs"/>
          <w:rtl/>
        </w:rPr>
      </w:pPr>
      <w:r>
        <w:rPr>
          <w:rFonts w:hint="cs"/>
          <w:rtl/>
        </w:rPr>
        <w:t>כבוד השר, יש לך טעות. המספר 10.9% הוא לא מספר של משרד העבודה, אלא של הלשכה המרכזית לסטטיסטיקה. זה נעשה באמצעות סקר.</w:t>
      </w:r>
    </w:p>
    <w:p w14:paraId="1B7F9828" w14:textId="77777777" w:rsidR="00000000" w:rsidRDefault="00373EE0">
      <w:pPr>
        <w:pStyle w:val="a0"/>
        <w:rPr>
          <w:rFonts w:hint="cs"/>
          <w:rtl/>
        </w:rPr>
      </w:pPr>
    </w:p>
    <w:p w14:paraId="08FCFB8B" w14:textId="77777777" w:rsidR="00000000" w:rsidRDefault="00373EE0">
      <w:pPr>
        <w:pStyle w:val="-"/>
        <w:rPr>
          <w:rtl/>
        </w:rPr>
      </w:pPr>
      <w:bookmarkStart w:id="210" w:name="FS000001064T01_03_2004_18_43_13C"/>
      <w:bookmarkEnd w:id="210"/>
      <w:r>
        <w:rPr>
          <w:rtl/>
        </w:rPr>
        <w:t>שר התעשייה, המסחר והתעסוקה אהוד אולמרט:</w:t>
      </w:r>
    </w:p>
    <w:p w14:paraId="6C4AC222" w14:textId="77777777" w:rsidR="00000000" w:rsidRDefault="00373EE0">
      <w:pPr>
        <w:pStyle w:val="a0"/>
        <w:rPr>
          <w:rtl/>
        </w:rPr>
      </w:pPr>
    </w:p>
    <w:p w14:paraId="0B068CDD" w14:textId="77777777" w:rsidR="00000000" w:rsidRDefault="00373EE0">
      <w:pPr>
        <w:pStyle w:val="a0"/>
        <w:rPr>
          <w:rFonts w:hint="cs"/>
          <w:rtl/>
        </w:rPr>
      </w:pPr>
      <w:r>
        <w:rPr>
          <w:rFonts w:hint="cs"/>
          <w:rtl/>
        </w:rPr>
        <w:t>מה זה חשוב?</w:t>
      </w:r>
    </w:p>
    <w:p w14:paraId="1556AD2A" w14:textId="77777777" w:rsidR="00000000" w:rsidRDefault="00373EE0">
      <w:pPr>
        <w:pStyle w:val="a0"/>
        <w:rPr>
          <w:rFonts w:hint="cs"/>
          <w:rtl/>
        </w:rPr>
      </w:pPr>
    </w:p>
    <w:p w14:paraId="393DE48C" w14:textId="77777777" w:rsidR="00000000" w:rsidRDefault="00373EE0">
      <w:pPr>
        <w:pStyle w:val="af0"/>
        <w:rPr>
          <w:rtl/>
        </w:rPr>
      </w:pPr>
      <w:r>
        <w:rPr>
          <w:rFonts w:hint="eastAsia"/>
          <w:rtl/>
        </w:rPr>
        <w:t>אברהם</w:t>
      </w:r>
      <w:r>
        <w:rPr>
          <w:rtl/>
        </w:rPr>
        <w:t xml:space="preserve"> בייגה שוחט (העבודה-מימד):</w:t>
      </w:r>
    </w:p>
    <w:p w14:paraId="1675A2DB" w14:textId="77777777" w:rsidR="00000000" w:rsidRDefault="00373EE0">
      <w:pPr>
        <w:pStyle w:val="a0"/>
        <w:rPr>
          <w:rFonts w:hint="cs"/>
          <w:rtl/>
        </w:rPr>
      </w:pPr>
    </w:p>
    <w:p w14:paraId="39F576CA" w14:textId="77777777" w:rsidR="00000000" w:rsidRDefault="00373EE0">
      <w:pPr>
        <w:pStyle w:val="a0"/>
        <w:rPr>
          <w:rFonts w:hint="cs"/>
          <w:rtl/>
        </w:rPr>
      </w:pPr>
      <w:r>
        <w:rPr>
          <w:rFonts w:hint="cs"/>
          <w:rtl/>
        </w:rPr>
        <w:t>זה חשוב מאוד.</w:t>
      </w:r>
    </w:p>
    <w:p w14:paraId="18DAE4F3" w14:textId="77777777" w:rsidR="00000000" w:rsidRDefault="00373EE0">
      <w:pPr>
        <w:pStyle w:val="a0"/>
        <w:rPr>
          <w:rFonts w:hint="cs"/>
          <w:rtl/>
        </w:rPr>
      </w:pPr>
    </w:p>
    <w:p w14:paraId="208DEF48" w14:textId="77777777" w:rsidR="00000000" w:rsidRDefault="00373EE0">
      <w:pPr>
        <w:pStyle w:val="-"/>
        <w:rPr>
          <w:rtl/>
        </w:rPr>
      </w:pPr>
      <w:bookmarkStart w:id="211" w:name="FS000001064T01_03_2004_18_43_27C"/>
      <w:bookmarkEnd w:id="211"/>
      <w:r>
        <w:rPr>
          <w:rtl/>
        </w:rPr>
        <w:t>שר התעשייה, המסחר והתעסו</w:t>
      </w:r>
      <w:r>
        <w:rPr>
          <w:rtl/>
        </w:rPr>
        <w:t>קה אהוד אולמרט:</w:t>
      </w:r>
    </w:p>
    <w:p w14:paraId="00216F0F" w14:textId="77777777" w:rsidR="00000000" w:rsidRDefault="00373EE0">
      <w:pPr>
        <w:pStyle w:val="a0"/>
        <w:rPr>
          <w:rFonts w:hint="cs"/>
          <w:rtl/>
        </w:rPr>
      </w:pPr>
    </w:p>
    <w:p w14:paraId="1DAE3405" w14:textId="77777777" w:rsidR="00000000" w:rsidRDefault="00373EE0">
      <w:pPr>
        <w:pStyle w:val="a0"/>
        <w:rPr>
          <w:rFonts w:hint="cs"/>
          <w:rtl/>
        </w:rPr>
      </w:pPr>
      <w:r>
        <w:rPr>
          <w:rFonts w:hint="cs"/>
          <w:rtl/>
        </w:rPr>
        <w:t xml:space="preserve">מה זה חשוב אם זה מספר של הלשכה המרכזית לסטטיסטיקה? הוא מתאר את המציאות. אתה צריך לנסות להסביר מנין זה נובע. יש גם גידול של 2.3% במספר הנרשמים, ולזה הוא התייחס </w:t>
      </w:r>
      <w:r>
        <w:rPr>
          <w:rFonts w:hint="eastAsia"/>
          <w:rtl/>
        </w:rPr>
        <w:t>–</w:t>
      </w:r>
      <w:r>
        <w:rPr>
          <w:rFonts w:hint="cs"/>
          <w:rtl/>
        </w:rPr>
        <w:t xml:space="preserve"> למבקשי השלמת הכנסה.</w:t>
      </w:r>
    </w:p>
    <w:p w14:paraId="3F0E65AE" w14:textId="77777777" w:rsidR="00000000" w:rsidRDefault="00373EE0">
      <w:pPr>
        <w:pStyle w:val="a0"/>
        <w:rPr>
          <w:rFonts w:hint="cs"/>
          <w:rtl/>
        </w:rPr>
      </w:pPr>
    </w:p>
    <w:p w14:paraId="265F9F7A" w14:textId="77777777" w:rsidR="00000000" w:rsidRDefault="00373EE0">
      <w:pPr>
        <w:pStyle w:val="af0"/>
        <w:rPr>
          <w:rtl/>
        </w:rPr>
      </w:pPr>
      <w:r>
        <w:rPr>
          <w:rFonts w:hint="eastAsia"/>
          <w:rtl/>
        </w:rPr>
        <w:t>אברהם</w:t>
      </w:r>
      <w:r>
        <w:rPr>
          <w:rtl/>
        </w:rPr>
        <w:t xml:space="preserve"> בייגה שוחט (העבודה-מימד):</w:t>
      </w:r>
    </w:p>
    <w:p w14:paraId="3D75C7F0" w14:textId="77777777" w:rsidR="00000000" w:rsidRDefault="00373EE0">
      <w:pPr>
        <w:pStyle w:val="a0"/>
        <w:rPr>
          <w:rFonts w:hint="cs"/>
          <w:rtl/>
        </w:rPr>
      </w:pPr>
    </w:p>
    <w:p w14:paraId="6A841A00" w14:textId="77777777" w:rsidR="00000000" w:rsidRDefault="00373EE0">
      <w:pPr>
        <w:pStyle w:val="a0"/>
        <w:rPr>
          <w:rFonts w:hint="cs"/>
          <w:rtl/>
        </w:rPr>
      </w:pPr>
      <w:r>
        <w:rPr>
          <w:rFonts w:hint="cs"/>
          <w:rtl/>
        </w:rPr>
        <w:t>אדוני השר, המספר חשוב.</w:t>
      </w:r>
    </w:p>
    <w:p w14:paraId="68E66DB4" w14:textId="77777777" w:rsidR="00000000" w:rsidRDefault="00373EE0">
      <w:pPr>
        <w:pStyle w:val="a0"/>
        <w:rPr>
          <w:rFonts w:hint="cs"/>
          <w:rtl/>
        </w:rPr>
      </w:pPr>
    </w:p>
    <w:p w14:paraId="6B0B8E52" w14:textId="77777777" w:rsidR="00000000" w:rsidRDefault="00373EE0">
      <w:pPr>
        <w:pStyle w:val="af1"/>
        <w:rPr>
          <w:rtl/>
        </w:rPr>
      </w:pPr>
      <w:r>
        <w:rPr>
          <w:rtl/>
        </w:rPr>
        <w:t>היו"ר אלי בן-מנחם:</w:t>
      </w:r>
    </w:p>
    <w:p w14:paraId="355FCA43" w14:textId="77777777" w:rsidR="00000000" w:rsidRDefault="00373EE0">
      <w:pPr>
        <w:pStyle w:val="a0"/>
        <w:rPr>
          <w:rtl/>
        </w:rPr>
      </w:pPr>
    </w:p>
    <w:p w14:paraId="36DF4A87" w14:textId="77777777" w:rsidR="00000000" w:rsidRDefault="00373EE0">
      <w:pPr>
        <w:pStyle w:val="a0"/>
        <w:rPr>
          <w:rFonts w:hint="cs"/>
          <w:rtl/>
        </w:rPr>
      </w:pPr>
      <w:r>
        <w:rPr>
          <w:rFonts w:hint="cs"/>
          <w:rtl/>
        </w:rPr>
        <w:t>חבר הכנסת בייגה שוחט, יש לנו עוד יום ארוך מאוד. אני מבקש לאפשר לשר לסיים.</w:t>
      </w:r>
    </w:p>
    <w:p w14:paraId="2F3ADCE2" w14:textId="77777777" w:rsidR="00000000" w:rsidRDefault="00373EE0">
      <w:pPr>
        <w:pStyle w:val="a0"/>
        <w:rPr>
          <w:rFonts w:hint="cs"/>
          <w:rtl/>
        </w:rPr>
      </w:pPr>
    </w:p>
    <w:p w14:paraId="00389AA7" w14:textId="77777777" w:rsidR="00000000" w:rsidRDefault="00373EE0">
      <w:pPr>
        <w:pStyle w:val="-"/>
        <w:rPr>
          <w:rtl/>
        </w:rPr>
      </w:pPr>
      <w:bookmarkStart w:id="212" w:name="FS000001064T01_03_2004_18_45_02C"/>
      <w:bookmarkEnd w:id="212"/>
      <w:r>
        <w:rPr>
          <w:rtl/>
        </w:rPr>
        <w:t>שר התעשייה, המסחר והתעסוקה אהוד אולמרט:</w:t>
      </w:r>
    </w:p>
    <w:p w14:paraId="1691B643" w14:textId="77777777" w:rsidR="00000000" w:rsidRDefault="00373EE0">
      <w:pPr>
        <w:pStyle w:val="a0"/>
        <w:rPr>
          <w:rtl/>
        </w:rPr>
      </w:pPr>
    </w:p>
    <w:p w14:paraId="6F09E7A7" w14:textId="77777777" w:rsidR="00000000" w:rsidRDefault="00373EE0">
      <w:pPr>
        <w:pStyle w:val="a0"/>
        <w:rPr>
          <w:rFonts w:hint="cs"/>
          <w:rtl/>
        </w:rPr>
      </w:pPr>
      <w:r>
        <w:rPr>
          <w:rFonts w:hint="cs"/>
          <w:rtl/>
        </w:rPr>
        <w:t xml:space="preserve">המספר 10.9%, שאתה מדבר עליו, חל על הרבעון האחרון של שנת 2003, שזה בכל זאת לפני שלושה חודשים. המגמות </w:t>
      </w:r>
      <w:r>
        <w:rPr>
          <w:rtl/>
        </w:rPr>
        <w:t>–</w:t>
      </w:r>
      <w:r>
        <w:rPr>
          <w:rFonts w:hint="cs"/>
          <w:rtl/>
        </w:rPr>
        <w:t xml:space="preserve"> ואמרתי את זה קודם,</w:t>
      </w:r>
      <w:r>
        <w:rPr>
          <w:rFonts w:hint="cs"/>
          <w:rtl/>
        </w:rPr>
        <w:t xml:space="preserve"> פשוט היית עסוק עם היושב-ראש לשעבר של מרצ ולכן לא שמעת </w:t>
      </w:r>
      <w:r>
        <w:rPr>
          <w:rtl/>
        </w:rPr>
        <w:t>–</w:t>
      </w:r>
      <w:r>
        <w:rPr>
          <w:rFonts w:hint="cs"/>
          <w:rtl/>
        </w:rPr>
        <w:t xml:space="preserve"> אמרתי שהמגמות שאנחנו רואים בתחילת 2004 מצביעות על קיטון ניכר בגידול של המספרים האלה.</w:t>
      </w:r>
    </w:p>
    <w:p w14:paraId="6A08EC88" w14:textId="77777777" w:rsidR="00000000" w:rsidRDefault="00373EE0">
      <w:pPr>
        <w:pStyle w:val="a0"/>
        <w:rPr>
          <w:rFonts w:hint="cs"/>
          <w:rtl/>
        </w:rPr>
      </w:pPr>
    </w:p>
    <w:p w14:paraId="7366FAFD" w14:textId="77777777" w:rsidR="00000000" w:rsidRDefault="00373EE0">
      <w:pPr>
        <w:pStyle w:val="a0"/>
        <w:rPr>
          <w:rFonts w:hint="cs"/>
          <w:rtl/>
        </w:rPr>
      </w:pPr>
      <w:r>
        <w:rPr>
          <w:rFonts w:hint="cs"/>
          <w:rtl/>
        </w:rPr>
        <w:t xml:space="preserve">אני רוצה לומר שתי הערות לסיכום התשובה שלי. אם אנחנו מתייחסים למצב במקרו </w:t>
      </w:r>
      <w:r>
        <w:rPr>
          <w:rFonts w:hint="eastAsia"/>
          <w:rtl/>
        </w:rPr>
        <w:t>–</w:t>
      </w:r>
      <w:r>
        <w:rPr>
          <w:rFonts w:hint="cs"/>
          <w:rtl/>
        </w:rPr>
        <w:t xml:space="preserve"> בשדרות, בירוחם, בנתיבות, בעכו או במקומו</w:t>
      </w:r>
      <w:r>
        <w:rPr>
          <w:rFonts w:hint="cs"/>
          <w:rtl/>
        </w:rPr>
        <w:t xml:space="preserve">ת אחרים - - - </w:t>
      </w:r>
    </w:p>
    <w:p w14:paraId="50B7B717" w14:textId="77777777" w:rsidR="00000000" w:rsidRDefault="00373EE0">
      <w:pPr>
        <w:pStyle w:val="a0"/>
        <w:rPr>
          <w:rFonts w:hint="cs"/>
          <w:rtl/>
        </w:rPr>
      </w:pPr>
    </w:p>
    <w:p w14:paraId="32F7DEDF" w14:textId="77777777" w:rsidR="00000000" w:rsidRDefault="00373EE0">
      <w:pPr>
        <w:pStyle w:val="af0"/>
        <w:rPr>
          <w:rtl/>
        </w:rPr>
      </w:pPr>
      <w:r>
        <w:rPr>
          <w:rFonts w:hint="eastAsia"/>
          <w:rtl/>
        </w:rPr>
        <w:t>חיים</w:t>
      </w:r>
      <w:r>
        <w:rPr>
          <w:rtl/>
        </w:rPr>
        <w:t xml:space="preserve"> אורון (מרצ):</w:t>
      </w:r>
    </w:p>
    <w:p w14:paraId="6A2DF1F7" w14:textId="77777777" w:rsidR="00000000" w:rsidRDefault="00373EE0">
      <w:pPr>
        <w:pStyle w:val="a0"/>
        <w:rPr>
          <w:rFonts w:hint="cs"/>
          <w:rtl/>
        </w:rPr>
      </w:pPr>
    </w:p>
    <w:p w14:paraId="7FA89294" w14:textId="77777777" w:rsidR="00000000" w:rsidRDefault="00373EE0">
      <w:pPr>
        <w:pStyle w:val="a0"/>
        <w:rPr>
          <w:rFonts w:hint="cs"/>
          <w:rtl/>
        </w:rPr>
      </w:pPr>
      <w:r>
        <w:rPr>
          <w:rFonts w:hint="cs"/>
          <w:rtl/>
        </w:rPr>
        <w:t>תוסיף גם את רהט, שיהיה ברור.</w:t>
      </w:r>
    </w:p>
    <w:p w14:paraId="010C2FA8" w14:textId="77777777" w:rsidR="00000000" w:rsidRDefault="00373EE0">
      <w:pPr>
        <w:pStyle w:val="a0"/>
        <w:rPr>
          <w:rFonts w:hint="cs"/>
          <w:rtl/>
        </w:rPr>
      </w:pPr>
    </w:p>
    <w:p w14:paraId="4B8CE51F" w14:textId="77777777" w:rsidR="00000000" w:rsidRDefault="00373EE0">
      <w:pPr>
        <w:pStyle w:val="-"/>
        <w:rPr>
          <w:rtl/>
        </w:rPr>
      </w:pPr>
      <w:bookmarkStart w:id="213" w:name="FS000001064T01_03_2004_18_46_36C"/>
      <w:bookmarkEnd w:id="213"/>
      <w:r>
        <w:rPr>
          <w:rtl/>
        </w:rPr>
        <w:t>שר התעשייה, המסחר והתעסוקה אהוד אולמרט:</w:t>
      </w:r>
    </w:p>
    <w:p w14:paraId="773EACBA" w14:textId="77777777" w:rsidR="00000000" w:rsidRDefault="00373EE0">
      <w:pPr>
        <w:pStyle w:val="a0"/>
        <w:rPr>
          <w:rtl/>
        </w:rPr>
      </w:pPr>
    </w:p>
    <w:p w14:paraId="3A755867" w14:textId="77777777" w:rsidR="00000000" w:rsidRDefault="00373EE0">
      <w:pPr>
        <w:pStyle w:val="a0"/>
        <w:rPr>
          <w:rFonts w:hint="cs"/>
          <w:rtl/>
        </w:rPr>
      </w:pPr>
      <w:r>
        <w:rPr>
          <w:rFonts w:hint="cs"/>
          <w:rtl/>
        </w:rPr>
        <w:t xml:space="preserve">בעכו אני מתייחס גם ליהודים וגם לערבים </w:t>
      </w:r>
      <w:r>
        <w:rPr>
          <w:rFonts w:hint="eastAsia"/>
          <w:rtl/>
        </w:rPr>
        <w:t>–</w:t>
      </w:r>
      <w:r>
        <w:rPr>
          <w:rFonts w:hint="cs"/>
          <w:rtl/>
        </w:rPr>
        <w:t xml:space="preserve"> במקרה דנתי בזה עכשיו למטה בדיון אחר.</w:t>
      </w:r>
    </w:p>
    <w:p w14:paraId="42CD3292" w14:textId="77777777" w:rsidR="00000000" w:rsidRDefault="00373EE0">
      <w:pPr>
        <w:pStyle w:val="a0"/>
        <w:rPr>
          <w:rFonts w:hint="cs"/>
          <w:rtl/>
        </w:rPr>
      </w:pPr>
    </w:p>
    <w:p w14:paraId="5519EBFF" w14:textId="77777777" w:rsidR="00000000" w:rsidRDefault="00373EE0">
      <w:pPr>
        <w:pStyle w:val="a0"/>
        <w:rPr>
          <w:rFonts w:hint="cs"/>
          <w:rtl/>
        </w:rPr>
      </w:pPr>
      <w:r>
        <w:rPr>
          <w:rFonts w:hint="cs"/>
          <w:rtl/>
        </w:rPr>
        <w:t xml:space="preserve">אין ספק, ואמרתי את זה קודם: לא אני, ולא הממשלה, ולא שר האוצר </w:t>
      </w:r>
      <w:r>
        <w:rPr>
          <w:rFonts w:hint="eastAsia"/>
          <w:rtl/>
        </w:rPr>
        <w:t>–</w:t>
      </w:r>
      <w:r>
        <w:rPr>
          <w:rFonts w:hint="cs"/>
          <w:rtl/>
        </w:rPr>
        <w:t xml:space="preserve"> אף אחד מא</w:t>
      </w:r>
      <w:r>
        <w:rPr>
          <w:rFonts w:hint="cs"/>
          <w:rtl/>
        </w:rPr>
        <w:t xml:space="preserve">תנו  לא מטיל אחריות על מישהו זולתנו. האחריות לשיפור מצבם של כל אלה שחיים במצוקה, שנאלצים לחיות מהבטחת הכנסה </w:t>
      </w:r>
      <w:r>
        <w:rPr>
          <w:rFonts w:hint="eastAsia"/>
          <w:rtl/>
        </w:rPr>
        <w:t>–</w:t>
      </w:r>
      <w:r>
        <w:rPr>
          <w:rFonts w:hint="cs"/>
          <w:rtl/>
        </w:rPr>
        <w:t xml:space="preserve"> האחריות הזאת מוטלת עלינו, ועלינו בלבד. אנחנו יכולים לתת עשרים אלף תירוצים והסברים במונחי תהליכים, השפעות חיצוניות, השפעות פנימיות </w:t>
      </w:r>
      <w:r>
        <w:rPr>
          <w:rFonts w:hint="eastAsia"/>
          <w:rtl/>
        </w:rPr>
        <w:t>–</w:t>
      </w:r>
      <w:r>
        <w:rPr>
          <w:rFonts w:hint="cs"/>
          <w:rtl/>
        </w:rPr>
        <w:t xml:space="preserve"> כל זה לא משנה.</w:t>
      </w:r>
      <w:r>
        <w:rPr>
          <w:rFonts w:hint="cs"/>
          <w:rtl/>
        </w:rPr>
        <w:t xml:space="preserve"> אנחנו החלטנו על קו של מדיניות מסוימת, והמדיניות הזאת חייבת </w:t>
      </w:r>
      <w:r>
        <w:rPr>
          <w:rFonts w:hint="eastAsia"/>
          <w:rtl/>
        </w:rPr>
        <w:t>–</w:t>
      </w:r>
      <w:r>
        <w:rPr>
          <w:rFonts w:hint="cs"/>
          <w:rtl/>
        </w:rPr>
        <w:t xml:space="preserve"> כך אנחנו מאמינים בכל לבנו </w:t>
      </w:r>
      <w:r>
        <w:rPr>
          <w:rFonts w:hint="eastAsia"/>
          <w:rtl/>
        </w:rPr>
        <w:t>–</w:t>
      </w:r>
      <w:r>
        <w:rPr>
          <w:rFonts w:hint="cs"/>
          <w:rtl/>
        </w:rPr>
        <w:t xml:space="preserve"> לעודד צמיחה. </w:t>
      </w:r>
    </w:p>
    <w:p w14:paraId="5E7F711F" w14:textId="77777777" w:rsidR="00000000" w:rsidRDefault="00373EE0">
      <w:pPr>
        <w:pStyle w:val="a0"/>
        <w:rPr>
          <w:rFonts w:hint="cs"/>
          <w:rtl/>
        </w:rPr>
      </w:pPr>
    </w:p>
    <w:p w14:paraId="5A23AA25" w14:textId="77777777" w:rsidR="00000000" w:rsidRDefault="00373EE0">
      <w:pPr>
        <w:pStyle w:val="a0"/>
        <w:rPr>
          <w:rFonts w:hint="cs"/>
          <w:rtl/>
        </w:rPr>
      </w:pPr>
      <w:r>
        <w:rPr>
          <w:rFonts w:hint="cs"/>
          <w:rtl/>
        </w:rPr>
        <w:t xml:space="preserve">נכון שהשלב הראשון שלה </w:t>
      </w:r>
      <w:r>
        <w:rPr>
          <w:rFonts w:hint="eastAsia"/>
          <w:rtl/>
        </w:rPr>
        <w:t>–</w:t>
      </w:r>
      <w:r>
        <w:rPr>
          <w:rFonts w:hint="cs"/>
          <w:rtl/>
        </w:rPr>
        <w:t xml:space="preserve"> שמראית העין הראשונה היא של צעדים מכאיבים, של קיצוצים קשים, אבל המגמה שמתחילה להסתמן, שבאה לידי ביטוי גם בביקורות שאנחנו שומעים </w:t>
      </w:r>
      <w:r>
        <w:rPr>
          <w:rFonts w:hint="cs"/>
          <w:rtl/>
        </w:rPr>
        <w:t xml:space="preserve">מכל המומחים מחוץ-לארץ, היא שהשנה צפוי לנו בצמיחה במשק גידול משמעותי יותר מכפי שהיה בכל השנים האחרונות, והגידול הזה ייצור מקומות תעסוקה חדשים ויגדיל את רמת ההכנסה. הוא כבר מתבטא בהגדלת הצריכה הפרטית, באופן שמצביע על כיוון חיובי. </w:t>
      </w:r>
    </w:p>
    <w:p w14:paraId="25433F42" w14:textId="77777777" w:rsidR="00000000" w:rsidRDefault="00373EE0">
      <w:pPr>
        <w:pStyle w:val="a0"/>
        <w:rPr>
          <w:rFonts w:hint="cs"/>
          <w:rtl/>
        </w:rPr>
      </w:pPr>
    </w:p>
    <w:p w14:paraId="1FDE9D72" w14:textId="77777777" w:rsidR="00000000" w:rsidRDefault="00373EE0">
      <w:pPr>
        <w:pStyle w:val="a0"/>
        <w:rPr>
          <w:rFonts w:hint="cs"/>
          <w:rtl/>
        </w:rPr>
      </w:pPr>
      <w:r>
        <w:rPr>
          <w:rFonts w:hint="cs"/>
          <w:rtl/>
        </w:rPr>
        <w:t xml:space="preserve">זה תהליך ארוך. בתהליך הזה </w:t>
      </w:r>
      <w:r>
        <w:rPr>
          <w:rFonts w:hint="cs"/>
          <w:rtl/>
        </w:rPr>
        <w:t>אתה תמשיך למתוח עלינו ביקורת, ואתה תשתמש בכל הזדמנות כדי להתריע על סבלם האמיתי, מעורר החרדה ומעורר הכאב של רבים באוכלוסייה הישראלית, ואנחנו נעשה כל מאמץ להתמודד, ולתת עוד תשובות, וליצור עוד אמצעים, ולהשפיע על תהליכים נוספים, כדי שהאוכלוסייה הזאת תצטמצם ומצ</w:t>
      </w:r>
      <w:r>
        <w:rPr>
          <w:rFonts w:hint="cs"/>
          <w:rtl/>
        </w:rPr>
        <w:t xml:space="preserve">בה ישתפר. </w:t>
      </w:r>
    </w:p>
    <w:p w14:paraId="3A4AE96B" w14:textId="77777777" w:rsidR="00000000" w:rsidRDefault="00373EE0">
      <w:pPr>
        <w:pStyle w:val="a0"/>
        <w:rPr>
          <w:rFonts w:hint="cs"/>
          <w:rtl/>
        </w:rPr>
      </w:pPr>
    </w:p>
    <w:p w14:paraId="66E980E4" w14:textId="77777777" w:rsidR="00000000" w:rsidRDefault="00373EE0">
      <w:pPr>
        <w:pStyle w:val="a0"/>
        <w:rPr>
          <w:rFonts w:hint="cs"/>
          <w:rtl/>
        </w:rPr>
      </w:pPr>
      <w:r>
        <w:rPr>
          <w:rFonts w:hint="cs"/>
          <w:rtl/>
        </w:rPr>
        <w:t xml:space="preserve">במידה שאנחנו יכולים להתבונן במספרים של ראשית שנת 2004, אני חושב שיש לנו בסיס להיות יותר אופטימים. אני לא אומר שצריך לצאת כבר בתחושה של ביטחון מלא </w:t>
      </w:r>
      <w:r>
        <w:rPr>
          <w:rFonts w:hint="eastAsia"/>
          <w:rtl/>
        </w:rPr>
        <w:t>–</w:t>
      </w:r>
      <w:r>
        <w:rPr>
          <w:rFonts w:hint="cs"/>
          <w:rtl/>
        </w:rPr>
        <w:t xml:space="preserve"> אין שום ביטחון מלא, כל תהפוכה קטנה במצב שסביבנו משפיעה על האווירה הכללית ובסופו של דבר משפיעה גם</w:t>
      </w:r>
      <w:r>
        <w:rPr>
          <w:rFonts w:hint="cs"/>
          <w:rtl/>
        </w:rPr>
        <w:t xml:space="preserve"> על המצב הכלכלי, ואני לא מזלזל בזה. אני לא בטוח בשום דבר, אני לא משוכנע בוודאות גמורה. אני כן חושב שהמספרים האלה מתחילים להצביע על האפשרות שהאמצעים שהממשלה נקטה, בהנהגת שר האוצר נתניהו בראש ובראשונה, יכול להיות שיש בהם גרעין של אופטימיות ותהליך חיובי.</w:t>
      </w:r>
    </w:p>
    <w:p w14:paraId="27028E8F" w14:textId="77777777" w:rsidR="00000000" w:rsidRDefault="00373EE0">
      <w:pPr>
        <w:pStyle w:val="a0"/>
        <w:rPr>
          <w:rFonts w:hint="cs"/>
          <w:rtl/>
        </w:rPr>
      </w:pPr>
    </w:p>
    <w:p w14:paraId="2823D4B9" w14:textId="77777777" w:rsidR="00000000" w:rsidRDefault="00373EE0">
      <w:pPr>
        <w:pStyle w:val="a0"/>
        <w:rPr>
          <w:rFonts w:hint="cs"/>
          <w:rtl/>
        </w:rPr>
      </w:pPr>
      <w:r>
        <w:rPr>
          <w:rFonts w:hint="cs"/>
          <w:rtl/>
        </w:rPr>
        <w:t>אני</w:t>
      </w:r>
      <w:r>
        <w:rPr>
          <w:rFonts w:hint="cs"/>
          <w:rtl/>
        </w:rPr>
        <w:t xml:space="preserve"> מבין את הצורך הפרלמנטרי הציבורי שלך להציע אי-אמון, אבל אני חושב שאם יש לך בסיס למשהו דווקא בתקופה האחרונה, זה לומר לממשלה כל הכבוד על ההחלטות הקשות שהיית מוכנה לקבל, בנושאים האלה כמו בנושאים אחרים, ואנחנו מקווים שהמגמות שהתחילו להסתמן יימשכו, כדי להביא לש</w:t>
      </w:r>
      <w:r>
        <w:rPr>
          <w:rFonts w:hint="cs"/>
          <w:rtl/>
        </w:rPr>
        <w:t>יפור משמעותי במצב המשק.</w:t>
      </w:r>
    </w:p>
    <w:p w14:paraId="01A48FB5" w14:textId="77777777" w:rsidR="00000000" w:rsidRDefault="00373EE0">
      <w:pPr>
        <w:pStyle w:val="a0"/>
        <w:rPr>
          <w:rFonts w:hint="cs"/>
          <w:rtl/>
        </w:rPr>
      </w:pPr>
    </w:p>
    <w:p w14:paraId="2129C5B5" w14:textId="77777777" w:rsidR="00000000" w:rsidRDefault="00373EE0">
      <w:pPr>
        <w:pStyle w:val="a0"/>
        <w:rPr>
          <w:rFonts w:hint="cs"/>
          <w:rtl/>
        </w:rPr>
      </w:pPr>
      <w:r>
        <w:rPr>
          <w:rFonts w:hint="cs"/>
          <w:rtl/>
        </w:rPr>
        <w:t>על כן, אדוני היושב-ראש, אני נאלץ להמליץ שהכנסת לא תקבל את הצעתו של חבר הכנסת עמיר פרץ ותדחה את ההצעה להביע אי-אמון בממשלה. תודה.</w:t>
      </w:r>
    </w:p>
    <w:p w14:paraId="5A927803" w14:textId="77777777" w:rsidR="00000000" w:rsidRDefault="00373EE0">
      <w:pPr>
        <w:pStyle w:val="a0"/>
        <w:rPr>
          <w:rFonts w:hint="cs"/>
          <w:rtl/>
        </w:rPr>
      </w:pPr>
    </w:p>
    <w:p w14:paraId="4012E677" w14:textId="77777777" w:rsidR="00000000" w:rsidRDefault="00373EE0">
      <w:pPr>
        <w:pStyle w:val="af1"/>
        <w:rPr>
          <w:rtl/>
        </w:rPr>
      </w:pPr>
      <w:r>
        <w:rPr>
          <w:rtl/>
        </w:rPr>
        <w:t>היו"ר אלי בן-מנחם:</w:t>
      </w:r>
    </w:p>
    <w:p w14:paraId="30203D72" w14:textId="77777777" w:rsidR="00000000" w:rsidRDefault="00373EE0">
      <w:pPr>
        <w:pStyle w:val="a0"/>
        <w:rPr>
          <w:rtl/>
        </w:rPr>
      </w:pPr>
    </w:p>
    <w:p w14:paraId="5FE20C90" w14:textId="77777777" w:rsidR="00000000" w:rsidRDefault="00373EE0">
      <w:pPr>
        <w:pStyle w:val="a0"/>
        <w:rPr>
          <w:rFonts w:hint="cs"/>
          <w:rtl/>
        </w:rPr>
      </w:pPr>
      <w:r>
        <w:rPr>
          <w:rFonts w:hint="cs"/>
          <w:rtl/>
        </w:rPr>
        <w:t xml:space="preserve">תודה לסגן ראש הממשלה אהוד אולמרט. רבותי חברי הכנסת, אנחנו עוברים לרשימת הדוברים. </w:t>
      </w:r>
      <w:r>
        <w:rPr>
          <w:rFonts w:hint="cs"/>
          <w:rtl/>
        </w:rPr>
        <w:t>אני מבקש מכל חברי הכנסת להקפיד על הזמן המוקצב להם.</w:t>
      </w:r>
    </w:p>
    <w:p w14:paraId="7E08DB75" w14:textId="77777777" w:rsidR="00000000" w:rsidRDefault="00373EE0">
      <w:pPr>
        <w:pStyle w:val="a0"/>
        <w:rPr>
          <w:rFonts w:hint="cs"/>
          <w:rtl/>
        </w:rPr>
      </w:pPr>
    </w:p>
    <w:p w14:paraId="34D80DF7" w14:textId="77777777" w:rsidR="00000000" w:rsidRDefault="00373EE0">
      <w:pPr>
        <w:pStyle w:val="af0"/>
        <w:rPr>
          <w:rtl/>
        </w:rPr>
      </w:pPr>
      <w:r>
        <w:rPr>
          <w:rFonts w:hint="eastAsia"/>
          <w:rtl/>
        </w:rPr>
        <w:t>נסים</w:t>
      </w:r>
      <w:r>
        <w:rPr>
          <w:rtl/>
        </w:rPr>
        <w:t xml:space="preserve"> דהן (ש"ס):</w:t>
      </w:r>
    </w:p>
    <w:p w14:paraId="5F9C9D50" w14:textId="77777777" w:rsidR="00000000" w:rsidRDefault="00373EE0">
      <w:pPr>
        <w:pStyle w:val="a0"/>
        <w:rPr>
          <w:rFonts w:hint="cs"/>
          <w:rtl/>
        </w:rPr>
      </w:pPr>
    </w:p>
    <w:p w14:paraId="164BE513" w14:textId="77777777" w:rsidR="00000000" w:rsidRDefault="00373EE0">
      <w:pPr>
        <w:pStyle w:val="a0"/>
        <w:rPr>
          <w:rFonts w:hint="cs"/>
          <w:rtl/>
        </w:rPr>
      </w:pPr>
      <w:r>
        <w:rPr>
          <w:rFonts w:hint="cs"/>
          <w:rtl/>
        </w:rPr>
        <w:t xml:space="preserve">מה זה רשימת הדוברים? זה אי-אמון, נגמר הסיפור. </w:t>
      </w:r>
    </w:p>
    <w:p w14:paraId="789FC9AA" w14:textId="77777777" w:rsidR="00000000" w:rsidRDefault="00373EE0">
      <w:pPr>
        <w:pStyle w:val="a0"/>
        <w:rPr>
          <w:rFonts w:hint="cs"/>
          <w:rtl/>
        </w:rPr>
      </w:pPr>
    </w:p>
    <w:p w14:paraId="25086EB4" w14:textId="77777777" w:rsidR="00000000" w:rsidRDefault="00373EE0">
      <w:pPr>
        <w:pStyle w:val="af1"/>
        <w:rPr>
          <w:rtl/>
        </w:rPr>
      </w:pPr>
      <w:r>
        <w:rPr>
          <w:rtl/>
        </w:rPr>
        <w:t>היו"ר אלי בן-מנחם:</w:t>
      </w:r>
    </w:p>
    <w:p w14:paraId="4F8BB141" w14:textId="77777777" w:rsidR="00000000" w:rsidRDefault="00373EE0">
      <w:pPr>
        <w:pStyle w:val="a0"/>
        <w:rPr>
          <w:rFonts w:hint="cs"/>
          <w:rtl/>
        </w:rPr>
      </w:pPr>
    </w:p>
    <w:p w14:paraId="3D1BD77D" w14:textId="77777777" w:rsidR="00000000" w:rsidRDefault="00373EE0">
      <w:pPr>
        <w:pStyle w:val="a0"/>
        <w:rPr>
          <w:rFonts w:hint="cs"/>
          <w:rtl/>
        </w:rPr>
      </w:pPr>
      <w:r>
        <w:rPr>
          <w:rFonts w:hint="cs"/>
          <w:rtl/>
        </w:rPr>
        <w:t>תודה, חבר הכנסת נסים דהן.</w:t>
      </w:r>
    </w:p>
    <w:p w14:paraId="7026BE2F" w14:textId="77777777" w:rsidR="00000000" w:rsidRDefault="00373EE0">
      <w:pPr>
        <w:pStyle w:val="a0"/>
        <w:rPr>
          <w:rFonts w:hint="cs"/>
          <w:rtl/>
        </w:rPr>
      </w:pPr>
    </w:p>
    <w:p w14:paraId="195B00DF" w14:textId="77777777" w:rsidR="00000000" w:rsidRDefault="00373EE0">
      <w:pPr>
        <w:pStyle w:val="af0"/>
        <w:rPr>
          <w:rtl/>
        </w:rPr>
      </w:pPr>
      <w:r>
        <w:rPr>
          <w:rFonts w:hint="eastAsia"/>
          <w:rtl/>
        </w:rPr>
        <w:t>חיים</w:t>
      </w:r>
      <w:r>
        <w:rPr>
          <w:rtl/>
        </w:rPr>
        <w:t xml:space="preserve"> אורון (מרצ):</w:t>
      </w:r>
    </w:p>
    <w:p w14:paraId="533D1EC9" w14:textId="77777777" w:rsidR="00000000" w:rsidRDefault="00373EE0">
      <w:pPr>
        <w:pStyle w:val="a0"/>
        <w:rPr>
          <w:rFonts w:hint="cs"/>
          <w:rtl/>
        </w:rPr>
      </w:pPr>
    </w:p>
    <w:p w14:paraId="6AD2F290" w14:textId="77777777" w:rsidR="00000000" w:rsidRDefault="00373EE0">
      <w:pPr>
        <w:pStyle w:val="a0"/>
        <w:rPr>
          <w:rFonts w:hint="cs"/>
          <w:rtl/>
        </w:rPr>
      </w:pPr>
      <w:r>
        <w:rPr>
          <w:rFonts w:hint="cs"/>
          <w:rtl/>
        </w:rPr>
        <w:t>לא. הסיעות עוד לא דיברו.</w:t>
      </w:r>
    </w:p>
    <w:p w14:paraId="39B06D95" w14:textId="77777777" w:rsidR="00000000" w:rsidRDefault="00373EE0">
      <w:pPr>
        <w:pStyle w:val="a0"/>
        <w:rPr>
          <w:rFonts w:hint="cs"/>
          <w:rtl/>
        </w:rPr>
      </w:pPr>
    </w:p>
    <w:p w14:paraId="4068BCEE" w14:textId="77777777" w:rsidR="00000000" w:rsidRDefault="00373EE0">
      <w:pPr>
        <w:pStyle w:val="af0"/>
        <w:rPr>
          <w:rtl/>
        </w:rPr>
      </w:pPr>
      <w:r>
        <w:rPr>
          <w:rFonts w:hint="eastAsia"/>
          <w:rtl/>
        </w:rPr>
        <w:t>נסים</w:t>
      </w:r>
      <w:r>
        <w:rPr>
          <w:rtl/>
        </w:rPr>
        <w:t xml:space="preserve"> דהן (ש"ס):</w:t>
      </w:r>
    </w:p>
    <w:p w14:paraId="0D24BB19" w14:textId="77777777" w:rsidR="00000000" w:rsidRDefault="00373EE0">
      <w:pPr>
        <w:pStyle w:val="a0"/>
        <w:rPr>
          <w:rFonts w:hint="cs"/>
          <w:rtl/>
        </w:rPr>
      </w:pPr>
    </w:p>
    <w:p w14:paraId="552A703E" w14:textId="77777777" w:rsidR="00000000" w:rsidRDefault="00373EE0">
      <w:pPr>
        <w:pStyle w:val="a0"/>
        <w:rPr>
          <w:rFonts w:hint="cs"/>
          <w:rtl/>
        </w:rPr>
      </w:pPr>
      <w:r>
        <w:rPr>
          <w:rFonts w:hint="cs"/>
          <w:rtl/>
        </w:rPr>
        <w:t>הסיעות עוד לא דיברו? אז איך הש</w:t>
      </w:r>
      <w:r>
        <w:rPr>
          <w:rFonts w:hint="cs"/>
          <w:rtl/>
        </w:rPr>
        <w:t>ר השיב?</w:t>
      </w:r>
    </w:p>
    <w:p w14:paraId="5820E346" w14:textId="77777777" w:rsidR="00000000" w:rsidRDefault="00373EE0">
      <w:pPr>
        <w:pStyle w:val="a0"/>
        <w:rPr>
          <w:rFonts w:hint="cs"/>
          <w:rtl/>
        </w:rPr>
      </w:pPr>
    </w:p>
    <w:p w14:paraId="00BBCBBA" w14:textId="77777777" w:rsidR="00000000" w:rsidRDefault="00373EE0">
      <w:pPr>
        <w:pStyle w:val="af1"/>
        <w:rPr>
          <w:rtl/>
        </w:rPr>
      </w:pPr>
      <w:r>
        <w:rPr>
          <w:rtl/>
        </w:rPr>
        <w:t>היו"ר אלי בן-מנחם:</w:t>
      </w:r>
    </w:p>
    <w:p w14:paraId="3F834323" w14:textId="77777777" w:rsidR="00000000" w:rsidRDefault="00373EE0">
      <w:pPr>
        <w:pStyle w:val="a0"/>
        <w:rPr>
          <w:rtl/>
        </w:rPr>
      </w:pPr>
    </w:p>
    <w:p w14:paraId="29B361C5" w14:textId="77777777" w:rsidR="00000000" w:rsidRDefault="00373EE0">
      <w:pPr>
        <w:pStyle w:val="a0"/>
        <w:rPr>
          <w:rFonts w:hint="cs"/>
          <w:rtl/>
        </w:rPr>
      </w:pPr>
      <w:r>
        <w:rPr>
          <w:rFonts w:hint="cs"/>
          <w:rtl/>
        </w:rPr>
        <w:t xml:space="preserve">השר השיב אחרי האי-אמון. ראשונת הדוברים, חברת הכנסת קולט אביטל, לרשותך שלוש דקות. אני מבקש מחברי הכנסת להקפיד על הזמן, להסתכל למעלה ולתכנן את הנאום בהתאם לזמן המוקצב להם. אחריה - חברת הכנסת רוחמה אברהם. </w:t>
      </w:r>
    </w:p>
    <w:p w14:paraId="61BA8F84" w14:textId="77777777" w:rsidR="00000000" w:rsidRDefault="00373EE0">
      <w:pPr>
        <w:pStyle w:val="a0"/>
        <w:rPr>
          <w:rFonts w:hint="cs"/>
          <w:rtl/>
        </w:rPr>
      </w:pPr>
    </w:p>
    <w:p w14:paraId="4D20A9B2" w14:textId="77777777" w:rsidR="00000000" w:rsidRDefault="00373EE0">
      <w:pPr>
        <w:pStyle w:val="a0"/>
        <w:rPr>
          <w:rFonts w:hint="cs"/>
          <w:rtl/>
        </w:rPr>
      </w:pPr>
      <w:r>
        <w:rPr>
          <w:rFonts w:hint="cs"/>
          <w:rtl/>
        </w:rPr>
        <w:t>שנייה אחת, חברת הכנסת א</w:t>
      </w:r>
      <w:r>
        <w:rPr>
          <w:rFonts w:hint="cs"/>
          <w:rtl/>
        </w:rPr>
        <w:t xml:space="preserve">ביטל, אני רוצה לקרוא את כל רשימת הדוברים, כדי שהם יהיו כאן: חברי הכנסת קולט </w:t>
      </w:r>
      <w:r>
        <w:rPr>
          <w:rtl/>
        </w:rPr>
        <w:t>אביטל</w:t>
      </w:r>
      <w:r>
        <w:rPr>
          <w:rFonts w:hint="cs"/>
          <w:rtl/>
        </w:rPr>
        <w:t>, רוחמה אברהם, אהוד רצאבי, יצחק כהן, אריה אלדד, אבשלום וילן, גילה פינקלשטיין, יהדות התורה - יחליטו מי הדובר שלהם. חברי הכנסת אחמד טיבי, דוד טל, ג'מאל זחאלקה, עבד-אלמאלכ דהאמשה</w:t>
      </w:r>
      <w:r>
        <w:rPr>
          <w:rFonts w:hint="cs"/>
          <w:rtl/>
        </w:rPr>
        <w:t xml:space="preserve"> -  הוקצבו שלוש דקות לכל אחד. בבקשה, חברת הכנסת קולט אביטל.</w:t>
      </w:r>
    </w:p>
    <w:p w14:paraId="791AFD55" w14:textId="77777777" w:rsidR="00000000" w:rsidRDefault="00373EE0">
      <w:pPr>
        <w:pStyle w:val="a0"/>
        <w:rPr>
          <w:rFonts w:hint="cs"/>
          <w:rtl/>
        </w:rPr>
      </w:pPr>
    </w:p>
    <w:p w14:paraId="1B75A6C2" w14:textId="77777777" w:rsidR="00000000" w:rsidRDefault="00373EE0">
      <w:pPr>
        <w:pStyle w:val="a"/>
        <w:rPr>
          <w:rtl/>
        </w:rPr>
      </w:pPr>
      <w:bookmarkStart w:id="214" w:name="FS000000431T01_03_2004_19_08_49"/>
      <w:bookmarkStart w:id="215" w:name="_Toc70050357"/>
      <w:bookmarkEnd w:id="214"/>
      <w:r>
        <w:rPr>
          <w:rtl/>
        </w:rPr>
        <w:t>קולט אביטל (העבודה-מימד):</w:t>
      </w:r>
      <w:bookmarkEnd w:id="215"/>
    </w:p>
    <w:p w14:paraId="0B8B2424" w14:textId="77777777" w:rsidR="00000000" w:rsidRDefault="00373EE0">
      <w:pPr>
        <w:pStyle w:val="a0"/>
        <w:rPr>
          <w:rtl/>
        </w:rPr>
      </w:pPr>
    </w:p>
    <w:p w14:paraId="73F62D60" w14:textId="77777777" w:rsidR="00000000" w:rsidRDefault="00373EE0">
      <w:pPr>
        <w:pStyle w:val="a0"/>
        <w:rPr>
          <w:rFonts w:hint="cs"/>
          <w:rtl/>
        </w:rPr>
      </w:pPr>
      <w:r>
        <w:rPr>
          <w:rFonts w:hint="cs"/>
          <w:rtl/>
        </w:rPr>
        <w:t xml:space="preserve">תודה רבה. </w:t>
      </w:r>
    </w:p>
    <w:p w14:paraId="4637B3D6" w14:textId="77777777" w:rsidR="00000000" w:rsidRDefault="00373EE0">
      <w:pPr>
        <w:pStyle w:val="a0"/>
        <w:rPr>
          <w:rFonts w:hint="cs"/>
          <w:rtl/>
        </w:rPr>
      </w:pPr>
    </w:p>
    <w:p w14:paraId="61FAEB3D" w14:textId="77777777" w:rsidR="00000000" w:rsidRDefault="00373EE0">
      <w:pPr>
        <w:pStyle w:val="a0"/>
        <w:rPr>
          <w:rFonts w:hint="cs"/>
          <w:rtl/>
        </w:rPr>
      </w:pPr>
      <w:r>
        <w:rPr>
          <w:rFonts w:hint="cs"/>
          <w:rtl/>
        </w:rPr>
        <w:t>אדוני השר, חברי חברי הכנסת, אני מוכרחה להגיד שהקשבתי קשב רב לדברי השר ואני רוצה להזכיר רק מה שאמר יהודה הלוי ב"הכוזרי": כוונותיך רצויות, אבל מעשיך אינם רצוי</w:t>
      </w:r>
      <w:r>
        <w:rPr>
          <w:rFonts w:hint="cs"/>
          <w:rtl/>
        </w:rPr>
        <w:t>ים.</w:t>
      </w:r>
    </w:p>
    <w:p w14:paraId="721F5C79" w14:textId="77777777" w:rsidR="00000000" w:rsidRDefault="00373EE0">
      <w:pPr>
        <w:pStyle w:val="a0"/>
        <w:rPr>
          <w:rFonts w:hint="cs"/>
          <w:rtl/>
        </w:rPr>
      </w:pPr>
      <w:r>
        <w:rPr>
          <w:rFonts w:hint="cs"/>
          <w:rtl/>
        </w:rPr>
        <w:t xml:space="preserve"> </w:t>
      </w:r>
    </w:p>
    <w:p w14:paraId="382B7B94" w14:textId="77777777" w:rsidR="00000000" w:rsidRDefault="00373EE0">
      <w:pPr>
        <w:pStyle w:val="a0"/>
        <w:rPr>
          <w:rFonts w:hint="cs"/>
          <w:rtl/>
        </w:rPr>
      </w:pPr>
      <w:r>
        <w:rPr>
          <w:rFonts w:hint="cs"/>
          <w:rtl/>
        </w:rPr>
        <w:t>אני שמחה שהשר מודה בכך שהוא יודע מה המצוקות האמיתיות. אני לא מתרשמת שלבו מלא חמלה. כי אין יום שבו אנחנו לא קמים לבוקר של גזירות כלכליות חדשות; אין יום שבו לא מתמוטטים אנשים קשי-יום, מוסדות, מפעלים, בתי-חולים, עסקים ומשפחות; אין יום בלי פיטורים; אין י</w:t>
      </w:r>
      <w:r>
        <w:rPr>
          <w:rFonts w:hint="cs"/>
          <w:rtl/>
        </w:rPr>
        <w:t xml:space="preserve">ום בלי רעב של ילדים והשפלת הורים, ואין יום שבו הייאוש לא מכה בדלת. </w:t>
      </w:r>
    </w:p>
    <w:p w14:paraId="7730ACB6" w14:textId="77777777" w:rsidR="00000000" w:rsidRDefault="00373EE0">
      <w:pPr>
        <w:pStyle w:val="a0"/>
        <w:rPr>
          <w:rFonts w:hint="cs"/>
          <w:rtl/>
        </w:rPr>
      </w:pPr>
    </w:p>
    <w:p w14:paraId="215EBB0E" w14:textId="77777777" w:rsidR="00000000" w:rsidRDefault="00373EE0">
      <w:pPr>
        <w:pStyle w:val="a0"/>
        <w:rPr>
          <w:rFonts w:hint="cs"/>
          <w:rtl/>
        </w:rPr>
      </w:pPr>
      <w:r>
        <w:rPr>
          <w:rFonts w:hint="cs"/>
          <w:rtl/>
        </w:rPr>
        <w:t xml:space="preserve">נציגי הממשלה - ואני כבר רואה מה יגידו כאן - יכולים לבוא ולטעון שוב שנשק האי-אמון שחוק. מה ששחוק הוא חוש הבושה של חבריה, חוש ההגינות, חוש היושר, המוסר והצדק האלמנטריים. אזרחי המדינה שלחמו </w:t>
      </w:r>
      <w:r>
        <w:rPr>
          <w:rFonts w:hint="cs"/>
          <w:rtl/>
        </w:rPr>
        <w:t xml:space="preserve">במערכות ישראל ונותרו נכים, זוכים היום ליחס אכזרי, זכויותיהם מקוצצות, והם לעתים חסרי כול. אזרחי המדינה הוותיקים, שהרימו בזיעת אפם מפעל לתפארת, שמתפורר היום מול עיניהם, נותרו גם הם ללא טיפול, ללא סעד, ללא מזור. נגמרה הבושה וחמלה מעולם לא היתה. </w:t>
      </w:r>
    </w:p>
    <w:p w14:paraId="4A3AC228" w14:textId="77777777" w:rsidR="00000000" w:rsidRDefault="00373EE0">
      <w:pPr>
        <w:pStyle w:val="a0"/>
        <w:rPr>
          <w:rFonts w:hint="cs"/>
          <w:rtl/>
        </w:rPr>
      </w:pPr>
    </w:p>
    <w:p w14:paraId="4B37499A" w14:textId="77777777" w:rsidR="00000000" w:rsidRDefault="00373EE0">
      <w:pPr>
        <w:pStyle w:val="a0"/>
        <w:rPr>
          <w:rFonts w:hint="cs"/>
          <w:rtl/>
        </w:rPr>
      </w:pPr>
      <w:r>
        <w:rPr>
          <w:rFonts w:hint="cs"/>
          <w:rtl/>
        </w:rPr>
        <w:t>את קולו של ש</w:t>
      </w:r>
      <w:r>
        <w:rPr>
          <w:rFonts w:hint="cs"/>
          <w:rtl/>
        </w:rPr>
        <w:t xml:space="preserve">ר הבריאות אנחנו שומעים בג'ינגלים השכם והערב: אנא, תרמו איברים. אך את קולו לא שמענו כאשר קיצצו שוב את תקציב משרדו. הוא קיבל את הקיצוץ בקול ענות חלושה, והקיצוץ הרי פירושו סגירת בתי-חולים סיעודיים, סגירת בתי-חולים לחולי נפש; פירושו שפנסיונרים ומעוטי יכולת לא </w:t>
      </w:r>
      <w:r>
        <w:rPr>
          <w:rFonts w:hint="cs"/>
          <w:rtl/>
        </w:rPr>
        <w:t>יוכלו עוד לרכוש או לקבל תרופות שבלעדיהן נגזר עליהם גזר-דין מוות.</w:t>
      </w:r>
    </w:p>
    <w:p w14:paraId="230F8751" w14:textId="77777777" w:rsidR="00000000" w:rsidRDefault="00373EE0">
      <w:pPr>
        <w:pStyle w:val="a0"/>
        <w:rPr>
          <w:rFonts w:hint="cs"/>
          <w:rtl/>
        </w:rPr>
      </w:pPr>
    </w:p>
    <w:p w14:paraId="25C6F742" w14:textId="77777777" w:rsidR="00000000" w:rsidRDefault="00373EE0">
      <w:pPr>
        <w:pStyle w:val="a0"/>
        <w:rPr>
          <w:rFonts w:hint="cs"/>
          <w:rtl/>
        </w:rPr>
      </w:pPr>
      <w:r>
        <w:rPr>
          <w:rFonts w:hint="cs"/>
          <w:rtl/>
        </w:rPr>
        <w:t>אין יום שבו אנחנו לא משכימים למציאות שבה אין קיצוצים וגזירות נוספים לציבורי העולים, אותו ציבור שלו כל כך ייחלנו. ואם זה אינו מספיק,  גם את התושבים החוזרים הפוטנציאלים, את הישראלים שאולי, אול</w:t>
      </w:r>
      <w:r>
        <w:rPr>
          <w:rFonts w:hint="cs"/>
          <w:rtl/>
        </w:rPr>
        <w:t xml:space="preserve">י אפשר היה לשכנע לחזור, גם את אלה החליטה הממשלה להעניש. </w:t>
      </w:r>
    </w:p>
    <w:p w14:paraId="5D0867BB" w14:textId="77777777" w:rsidR="00000000" w:rsidRDefault="00373EE0">
      <w:pPr>
        <w:pStyle w:val="a0"/>
        <w:rPr>
          <w:rFonts w:hint="cs"/>
          <w:rtl/>
        </w:rPr>
      </w:pPr>
    </w:p>
    <w:p w14:paraId="26805916" w14:textId="77777777" w:rsidR="00000000" w:rsidRDefault="00373EE0">
      <w:pPr>
        <w:pStyle w:val="a0"/>
        <w:rPr>
          <w:rFonts w:hint="cs"/>
          <w:rtl/>
        </w:rPr>
      </w:pPr>
      <w:r>
        <w:rPr>
          <w:rFonts w:hint="cs"/>
          <w:rtl/>
        </w:rPr>
        <w:t>אתמול, למשל, התבשרנו שהוחלט לבטל לעולים זכויות אישיות כמו רכישת רכב, והאבסורד הוא שהממשלה לא תרוויח מכך, שכן אם עולה לא יוכל לקנות את הרכב או את הריהוט, ממילא הוא לא ישלם את המסים, לרבות מסים עקיפים</w:t>
      </w:r>
      <w:r>
        <w:rPr>
          <w:rFonts w:hint="cs"/>
          <w:rtl/>
        </w:rPr>
        <w:t>. ולכן, הממשלה לא תרוויח, אבל העולים יפסידו. גזירות אלה חלות, כמובן, גם על התושבים החוזרים, אך אלה יצטרכו, נוסף על כך, לשלם גם קנס על כך שנעדרו מהארץ, אם לא יעבירו לביטוח הלאומי סכום של 30,000 דולר. תקשיב לי, אדוני היושב-ראש: אם תושב חוזר לא יחזיר לביטוח ה</w:t>
      </w:r>
      <w:r>
        <w:rPr>
          <w:rFonts w:hint="cs"/>
          <w:rtl/>
        </w:rPr>
        <w:t xml:space="preserve">לאומי 30,000 דולר, הוא לא יוכל לזכות לביטוח רפואי. </w:t>
      </w:r>
    </w:p>
    <w:p w14:paraId="24E666E7" w14:textId="77777777" w:rsidR="00000000" w:rsidRDefault="00373EE0">
      <w:pPr>
        <w:pStyle w:val="a0"/>
        <w:rPr>
          <w:rFonts w:hint="cs"/>
          <w:rtl/>
        </w:rPr>
      </w:pPr>
    </w:p>
    <w:p w14:paraId="36067174" w14:textId="77777777" w:rsidR="00000000" w:rsidRDefault="00373EE0">
      <w:pPr>
        <w:pStyle w:val="a0"/>
        <w:rPr>
          <w:rFonts w:hint="cs"/>
          <w:rtl/>
        </w:rPr>
      </w:pPr>
      <w:r>
        <w:rPr>
          <w:rFonts w:hint="cs"/>
          <w:rtl/>
        </w:rPr>
        <w:t xml:space="preserve">על כל אלה אפשר להגיד רק דבר אחד: די לצביעות, די לציניות ודי לרשעות. הפסיקו כבר להתאכזר לעם הזה. </w:t>
      </w:r>
    </w:p>
    <w:p w14:paraId="303B3832" w14:textId="77777777" w:rsidR="00000000" w:rsidRDefault="00373EE0">
      <w:pPr>
        <w:pStyle w:val="a0"/>
        <w:rPr>
          <w:rFonts w:hint="cs"/>
          <w:rtl/>
        </w:rPr>
      </w:pPr>
    </w:p>
    <w:p w14:paraId="6AE7B3D2" w14:textId="77777777" w:rsidR="00000000" w:rsidRDefault="00373EE0">
      <w:pPr>
        <w:pStyle w:val="a0"/>
        <w:rPr>
          <w:rFonts w:hint="cs"/>
          <w:rtl/>
        </w:rPr>
      </w:pPr>
      <w:r>
        <w:rPr>
          <w:rFonts w:hint="cs"/>
          <w:rtl/>
        </w:rPr>
        <w:t xml:space="preserve">לכל אלה שטוענים שאנחנו מרבים בהצעות אי-אמון, אני מבקשת להגיד רק דבר אחד: לא. בשלב זה אולי לא נצליח לשנות </w:t>
      </w:r>
      <w:r>
        <w:rPr>
          <w:rFonts w:hint="cs"/>
          <w:rtl/>
        </w:rPr>
        <w:t xml:space="preserve">את רוע הגזירה, לא נצליח לשנות את מדיניות הממשלה הזאת, אך כדאי שהציבור בבית ידע: ימיה של הממשלה ספורים. כדאי שתדעו שכל הגזירות האלה מקצרות את ימיה של הממשלה הרעה הזאת, כי לציבור פשוט נמאס. ולכן אני קוראת לחברי הכנסת להצטרף אלינו, לשמוע את רחשי לבם של תושבי </w:t>
      </w:r>
      <w:r>
        <w:rPr>
          <w:rFonts w:hint="cs"/>
          <w:rtl/>
        </w:rPr>
        <w:t xml:space="preserve">דימונה ואופקים וירוחם וקריית-שמונה ונצרת ורהט, ולהצביע אי-אמון. תודה רבה. </w:t>
      </w:r>
    </w:p>
    <w:p w14:paraId="55EA8170" w14:textId="77777777" w:rsidR="00000000" w:rsidRDefault="00373EE0">
      <w:pPr>
        <w:pStyle w:val="a0"/>
        <w:rPr>
          <w:rFonts w:hint="cs"/>
          <w:rtl/>
        </w:rPr>
      </w:pPr>
    </w:p>
    <w:p w14:paraId="20749329" w14:textId="77777777" w:rsidR="00000000" w:rsidRDefault="00373EE0">
      <w:pPr>
        <w:pStyle w:val="af1"/>
        <w:rPr>
          <w:rtl/>
        </w:rPr>
      </w:pPr>
      <w:r>
        <w:rPr>
          <w:rFonts w:hint="eastAsia"/>
          <w:rtl/>
        </w:rPr>
        <w:t>היו</w:t>
      </w:r>
      <w:r>
        <w:rPr>
          <w:rtl/>
        </w:rPr>
        <w:t>"ר אלי בן-מנחם:</w:t>
      </w:r>
    </w:p>
    <w:p w14:paraId="333E4DD5" w14:textId="77777777" w:rsidR="00000000" w:rsidRDefault="00373EE0">
      <w:pPr>
        <w:pStyle w:val="a0"/>
        <w:rPr>
          <w:rFonts w:hint="cs"/>
          <w:rtl/>
        </w:rPr>
      </w:pPr>
    </w:p>
    <w:p w14:paraId="783CB838" w14:textId="77777777" w:rsidR="00000000" w:rsidRDefault="00373EE0">
      <w:pPr>
        <w:pStyle w:val="a0"/>
        <w:rPr>
          <w:rFonts w:hint="cs"/>
          <w:rtl/>
        </w:rPr>
      </w:pPr>
      <w:r>
        <w:rPr>
          <w:rFonts w:hint="cs"/>
          <w:rtl/>
        </w:rPr>
        <w:t xml:space="preserve">תודה לחברת הכנסת קולט אביטל. חברת הכנסת רוחמה אברהם, בבקשה. </w:t>
      </w:r>
    </w:p>
    <w:p w14:paraId="4C74465C" w14:textId="77777777" w:rsidR="00000000" w:rsidRDefault="00373EE0">
      <w:pPr>
        <w:pStyle w:val="a0"/>
        <w:rPr>
          <w:rFonts w:hint="cs"/>
          <w:rtl/>
        </w:rPr>
      </w:pPr>
    </w:p>
    <w:p w14:paraId="23BC27BE" w14:textId="77777777" w:rsidR="00000000" w:rsidRDefault="00373EE0">
      <w:pPr>
        <w:pStyle w:val="a"/>
        <w:rPr>
          <w:rtl/>
        </w:rPr>
      </w:pPr>
      <w:bookmarkStart w:id="216" w:name="FS000001026T01_03_2004_19_21_01"/>
      <w:bookmarkStart w:id="217" w:name="_Toc70050358"/>
      <w:bookmarkEnd w:id="216"/>
      <w:r>
        <w:rPr>
          <w:rFonts w:hint="eastAsia"/>
          <w:rtl/>
        </w:rPr>
        <w:t>רוחמה</w:t>
      </w:r>
      <w:r>
        <w:rPr>
          <w:rtl/>
        </w:rPr>
        <w:t xml:space="preserve"> אברהם (הליכוד):</w:t>
      </w:r>
      <w:bookmarkEnd w:id="217"/>
    </w:p>
    <w:p w14:paraId="044D6238" w14:textId="77777777" w:rsidR="00000000" w:rsidRDefault="00373EE0">
      <w:pPr>
        <w:pStyle w:val="a0"/>
        <w:rPr>
          <w:rFonts w:hint="cs"/>
          <w:rtl/>
        </w:rPr>
      </w:pPr>
    </w:p>
    <w:p w14:paraId="27BDA8AE" w14:textId="77777777" w:rsidR="00000000" w:rsidRDefault="00373EE0">
      <w:pPr>
        <w:pStyle w:val="a0"/>
        <w:rPr>
          <w:rFonts w:hint="cs"/>
          <w:rtl/>
        </w:rPr>
      </w:pPr>
      <w:r>
        <w:rPr>
          <w:rFonts w:hint="cs"/>
          <w:rtl/>
        </w:rPr>
        <w:t>אדוני היושב-ראש, אדוני השר, רבותי חברי הכנסת, שמעתי בקשב רב את דבריה של חבר</w:t>
      </w:r>
      <w:r>
        <w:rPr>
          <w:rFonts w:hint="cs"/>
          <w:rtl/>
        </w:rPr>
        <w:t xml:space="preserve">תי קולט אביטל, חברת הכנסת קולט אביטל. היא צריכה לספק לנו ממחטות, כי כמעט עמדתי לבכות בגלל המציאות העגומה. אני חושבת שאת מאוד מגזימה. אבל זה בסדר. נו, את יודעת שאתם תשבו עוד הרבה זמן באופוזיציה. </w:t>
      </w:r>
    </w:p>
    <w:p w14:paraId="31FCE6BD" w14:textId="77777777" w:rsidR="00000000" w:rsidRDefault="00373EE0">
      <w:pPr>
        <w:pStyle w:val="a0"/>
        <w:rPr>
          <w:rFonts w:hint="cs"/>
          <w:rtl/>
        </w:rPr>
      </w:pPr>
    </w:p>
    <w:p w14:paraId="4E2CBE18" w14:textId="77777777" w:rsidR="00000000" w:rsidRDefault="00373EE0">
      <w:pPr>
        <w:pStyle w:val="af0"/>
        <w:rPr>
          <w:rtl/>
        </w:rPr>
      </w:pPr>
      <w:r>
        <w:rPr>
          <w:rFonts w:hint="eastAsia"/>
          <w:rtl/>
        </w:rPr>
        <w:t>יצחק</w:t>
      </w:r>
      <w:r>
        <w:rPr>
          <w:rtl/>
        </w:rPr>
        <w:t xml:space="preserve"> כהן (ש"ס):</w:t>
      </w:r>
    </w:p>
    <w:p w14:paraId="25858BF7" w14:textId="77777777" w:rsidR="00000000" w:rsidRDefault="00373EE0">
      <w:pPr>
        <w:pStyle w:val="a0"/>
        <w:rPr>
          <w:rFonts w:hint="cs"/>
          <w:rtl/>
        </w:rPr>
      </w:pPr>
    </w:p>
    <w:p w14:paraId="0F575621" w14:textId="77777777" w:rsidR="00000000" w:rsidRDefault="00373EE0">
      <w:pPr>
        <w:pStyle w:val="a0"/>
        <w:rPr>
          <w:rFonts w:hint="cs"/>
          <w:rtl/>
        </w:rPr>
      </w:pPr>
      <w:r>
        <w:rPr>
          <w:rFonts w:hint="cs"/>
          <w:rtl/>
        </w:rPr>
        <w:t xml:space="preserve">גן-עדן, גן-עדן. רוחמה, גן-עדן. </w:t>
      </w:r>
    </w:p>
    <w:p w14:paraId="248FE9D6" w14:textId="77777777" w:rsidR="00000000" w:rsidRDefault="00373EE0">
      <w:pPr>
        <w:pStyle w:val="a0"/>
        <w:rPr>
          <w:rFonts w:hint="cs"/>
          <w:rtl/>
        </w:rPr>
      </w:pPr>
    </w:p>
    <w:p w14:paraId="400A72E9" w14:textId="77777777" w:rsidR="00000000" w:rsidRDefault="00373EE0">
      <w:pPr>
        <w:pStyle w:val="a"/>
        <w:rPr>
          <w:rtl/>
        </w:rPr>
      </w:pPr>
      <w:bookmarkStart w:id="218" w:name="_Toc70050359"/>
      <w:r>
        <w:rPr>
          <w:rFonts w:hint="eastAsia"/>
          <w:rtl/>
        </w:rPr>
        <w:t>רוחמה</w:t>
      </w:r>
      <w:r>
        <w:rPr>
          <w:rtl/>
        </w:rPr>
        <w:t xml:space="preserve"> אברה</w:t>
      </w:r>
      <w:r>
        <w:rPr>
          <w:rtl/>
        </w:rPr>
        <w:t>ם (הליכוד):</w:t>
      </w:r>
      <w:bookmarkEnd w:id="218"/>
    </w:p>
    <w:p w14:paraId="6BE72903" w14:textId="77777777" w:rsidR="00000000" w:rsidRDefault="00373EE0">
      <w:pPr>
        <w:pStyle w:val="a0"/>
        <w:rPr>
          <w:rFonts w:hint="cs"/>
          <w:rtl/>
        </w:rPr>
      </w:pPr>
    </w:p>
    <w:p w14:paraId="1E1D4629" w14:textId="77777777" w:rsidR="00000000" w:rsidRDefault="00373EE0">
      <w:pPr>
        <w:pStyle w:val="a0"/>
        <w:rPr>
          <w:rFonts w:hint="cs"/>
          <w:rtl/>
        </w:rPr>
      </w:pPr>
      <w:r>
        <w:rPr>
          <w:rFonts w:hint="cs"/>
          <w:rtl/>
        </w:rPr>
        <w:t>אבל, מצד שני, אני רוצה לדבר על הנושא של האי-אמון של סיעת בל"ד. אני חושבת שדרושה לא מעט חוצפה אלא הרבה מאוד חוצפה מצד חברי הכנסת הערבים שהגישו את הצעת האי-אמון בעניין הקרקעות. החיפוי שנותנים חברי הכנסת הערבים לפורעי החוק שגוזלים יום-יום את אדמו</w:t>
      </w:r>
      <w:r>
        <w:rPr>
          <w:rFonts w:hint="cs"/>
          <w:rtl/>
        </w:rPr>
        <w:t>ת המדינה, הוא מעשה שלא ייעשה, ועלינו, חברי הבית הזה, להוקיעו מכול וכול. אבל אצלכם זה טבו. אצלכם, זה זכויות אדם. זכות למה? אני שואלת. זכות לעבור על החוק, להתפרע, לפצוע 16 שוטרים? הרי שמעתם את מסכת התלאות שפירט פה השר, את מסכת התלאות שעברה מערכת בתי-המשפט עד</w:t>
      </w:r>
      <w:r>
        <w:rPr>
          <w:rFonts w:hint="cs"/>
          <w:rtl/>
        </w:rPr>
        <w:t xml:space="preserve"> שהיא החליטה להוציא לפועל את הצו. אבל בכל מה שקשור לנושאים פליליים כאלה ואחרים, בכל מה שקשור לשוד הקרקעות הגדול, אתם תעשו הכול כדי להגן על זה. </w:t>
      </w:r>
    </w:p>
    <w:p w14:paraId="6419664A" w14:textId="77777777" w:rsidR="00000000" w:rsidRDefault="00373EE0">
      <w:pPr>
        <w:pStyle w:val="a0"/>
        <w:rPr>
          <w:rFonts w:hint="cs"/>
          <w:rtl/>
        </w:rPr>
      </w:pPr>
    </w:p>
    <w:p w14:paraId="3D760517" w14:textId="77777777" w:rsidR="00000000" w:rsidRDefault="00373EE0">
      <w:pPr>
        <w:pStyle w:val="a0"/>
        <w:rPr>
          <w:rFonts w:hint="cs"/>
          <w:rtl/>
        </w:rPr>
      </w:pPr>
      <w:r>
        <w:rPr>
          <w:rFonts w:hint="cs"/>
          <w:rtl/>
        </w:rPr>
        <w:t>התופעה הזאת, התופעה הזאת של ההשתלטות על אדמות מדינה, לרבות הבנייה הבלתי-חוקית - אני חוזרת ואני אחזור כל פעם מחד</w:t>
      </w:r>
      <w:r>
        <w:rPr>
          <w:rFonts w:hint="cs"/>
          <w:rtl/>
        </w:rPr>
        <w:t>ש: זו רעידת האדמה של שלטון החוק שמופר בישראל יום-יום, שעה-שעה. זוהי רעידת אדמה שבה נגזלים מאות אלפי דונם של אדמה יקרה; אדמה יקרה מאוד, חברי חברי הכנסת, תרתי משמע.</w:t>
      </w:r>
    </w:p>
    <w:p w14:paraId="73AE25E2" w14:textId="77777777" w:rsidR="00000000" w:rsidRDefault="00373EE0">
      <w:pPr>
        <w:pStyle w:val="a0"/>
        <w:rPr>
          <w:rFonts w:hint="cs"/>
          <w:rtl/>
        </w:rPr>
      </w:pPr>
    </w:p>
    <w:p w14:paraId="7AF049D5" w14:textId="77777777" w:rsidR="00000000" w:rsidRDefault="00373EE0">
      <w:pPr>
        <w:pStyle w:val="a0"/>
        <w:rPr>
          <w:rFonts w:hint="cs"/>
          <w:rtl/>
        </w:rPr>
      </w:pPr>
      <w:r>
        <w:rPr>
          <w:rFonts w:hint="cs"/>
          <w:rtl/>
        </w:rPr>
        <w:t>אדוני היושב-ראש, חברי חברי הכנסת, בשבוע שעבר נהרסו שלושה בתים בכפר בענה. חשוב להדגיש ולהבהיר</w:t>
      </w:r>
      <w:r>
        <w:rPr>
          <w:rFonts w:hint="cs"/>
          <w:rtl/>
        </w:rPr>
        <w:t xml:space="preserve"> - ואני רוצה להזכיר לכם, חברי הכנסת מהסיעות הערביות: הבתים האלה נהרסו על-פי צו של בית-משפט. הבתים האלה נהרסו כי הם נבנו באופן בלתי חוקי. הם נהרסו, כי הקרקע שעליה הם נבנו היא קרקע בבעלות של המינהל. </w:t>
      </w:r>
    </w:p>
    <w:p w14:paraId="6F4D5E99" w14:textId="77777777" w:rsidR="00000000" w:rsidRDefault="00373EE0">
      <w:pPr>
        <w:pStyle w:val="a0"/>
        <w:rPr>
          <w:rtl/>
        </w:rPr>
      </w:pPr>
    </w:p>
    <w:p w14:paraId="0632F4EB" w14:textId="77777777" w:rsidR="00000000" w:rsidRDefault="00373EE0">
      <w:pPr>
        <w:pStyle w:val="af0"/>
        <w:rPr>
          <w:rtl/>
        </w:rPr>
      </w:pPr>
      <w:r>
        <w:rPr>
          <w:rFonts w:hint="eastAsia"/>
          <w:rtl/>
        </w:rPr>
        <w:t>אילן</w:t>
      </w:r>
      <w:r>
        <w:rPr>
          <w:rtl/>
        </w:rPr>
        <w:t xml:space="preserve"> שלגי (שינוי):</w:t>
      </w:r>
    </w:p>
    <w:p w14:paraId="6BEA8D0C" w14:textId="77777777" w:rsidR="00000000" w:rsidRDefault="00373EE0">
      <w:pPr>
        <w:pStyle w:val="a0"/>
        <w:rPr>
          <w:rFonts w:hint="cs"/>
          <w:rtl/>
        </w:rPr>
      </w:pPr>
    </w:p>
    <w:p w14:paraId="2031EF9C" w14:textId="77777777" w:rsidR="00000000" w:rsidRDefault="00373EE0">
      <w:pPr>
        <w:pStyle w:val="a0"/>
        <w:rPr>
          <w:rFonts w:hint="cs"/>
          <w:rtl/>
        </w:rPr>
      </w:pPr>
      <w:r>
        <w:rPr>
          <w:rFonts w:hint="cs"/>
          <w:rtl/>
        </w:rPr>
        <w:t xml:space="preserve">רוחמה, מה עם המאחזים הבלתי-חוקיים? - </w:t>
      </w:r>
      <w:r>
        <w:rPr>
          <w:rFonts w:hint="cs"/>
          <w:rtl/>
        </w:rPr>
        <w:t xml:space="preserve">- - </w:t>
      </w:r>
    </w:p>
    <w:p w14:paraId="36C1FD07" w14:textId="77777777" w:rsidR="00000000" w:rsidRDefault="00373EE0">
      <w:pPr>
        <w:pStyle w:val="a0"/>
        <w:rPr>
          <w:rFonts w:hint="cs"/>
          <w:rtl/>
        </w:rPr>
      </w:pPr>
    </w:p>
    <w:p w14:paraId="4B14C8B7" w14:textId="77777777" w:rsidR="00000000" w:rsidRDefault="00373EE0">
      <w:pPr>
        <w:pStyle w:val="-"/>
        <w:rPr>
          <w:rtl/>
        </w:rPr>
      </w:pPr>
      <w:bookmarkStart w:id="219" w:name="FS000001026T01_03_2004_19_29_09C"/>
      <w:bookmarkEnd w:id="219"/>
      <w:r>
        <w:rPr>
          <w:rtl/>
        </w:rPr>
        <w:t>רוחמה אברהם (הליכוד):</w:t>
      </w:r>
    </w:p>
    <w:p w14:paraId="7764DFC8" w14:textId="77777777" w:rsidR="00000000" w:rsidRDefault="00373EE0">
      <w:pPr>
        <w:pStyle w:val="a0"/>
        <w:rPr>
          <w:rtl/>
        </w:rPr>
      </w:pPr>
    </w:p>
    <w:p w14:paraId="73E9EA8C" w14:textId="77777777" w:rsidR="00000000" w:rsidRDefault="00373EE0">
      <w:pPr>
        <w:pStyle w:val="a0"/>
        <w:rPr>
          <w:rFonts w:hint="cs"/>
          <w:rtl/>
        </w:rPr>
      </w:pPr>
      <w:r>
        <w:rPr>
          <w:rFonts w:hint="cs"/>
          <w:rtl/>
        </w:rPr>
        <w:t xml:space="preserve">בינתיים אני מדברת על התופעה של הבנייה הבלתי-חוקית בתוך גבולות "הקו הירוק", חבר הכנסת שלגי. </w:t>
      </w:r>
    </w:p>
    <w:p w14:paraId="6FD7F677" w14:textId="77777777" w:rsidR="00000000" w:rsidRDefault="00373EE0">
      <w:pPr>
        <w:pStyle w:val="a0"/>
        <w:rPr>
          <w:rFonts w:hint="cs"/>
          <w:rtl/>
        </w:rPr>
      </w:pPr>
    </w:p>
    <w:p w14:paraId="4B172BF1" w14:textId="77777777" w:rsidR="00000000" w:rsidRDefault="00373EE0">
      <w:pPr>
        <w:pStyle w:val="af0"/>
        <w:rPr>
          <w:rtl/>
        </w:rPr>
      </w:pPr>
      <w:r>
        <w:rPr>
          <w:rFonts w:hint="eastAsia"/>
          <w:rtl/>
        </w:rPr>
        <w:t>אילן</w:t>
      </w:r>
      <w:r>
        <w:rPr>
          <w:rtl/>
        </w:rPr>
        <w:t xml:space="preserve"> שלגי (שינוי):</w:t>
      </w:r>
    </w:p>
    <w:p w14:paraId="52FD8801" w14:textId="77777777" w:rsidR="00000000" w:rsidRDefault="00373EE0">
      <w:pPr>
        <w:pStyle w:val="a0"/>
        <w:rPr>
          <w:rFonts w:hint="cs"/>
          <w:rtl/>
        </w:rPr>
      </w:pPr>
    </w:p>
    <w:p w14:paraId="635764D4" w14:textId="77777777" w:rsidR="00000000" w:rsidRDefault="00373EE0">
      <w:pPr>
        <w:pStyle w:val="a0"/>
        <w:rPr>
          <w:rFonts w:hint="cs"/>
          <w:rtl/>
        </w:rPr>
      </w:pPr>
      <w:r>
        <w:rPr>
          <w:rFonts w:hint="cs"/>
          <w:rtl/>
        </w:rPr>
        <w:t>כל מקום שבו מדינת ישראל שולטת, צריך לקיים את החוק.</w:t>
      </w:r>
    </w:p>
    <w:p w14:paraId="2AC40A62" w14:textId="77777777" w:rsidR="00000000" w:rsidRDefault="00373EE0">
      <w:pPr>
        <w:pStyle w:val="a0"/>
        <w:ind w:firstLine="0"/>
        <w:rPr>
          <w:rFonts w:hint="cs"/>
          <w:rtl/>
        </w:rPr>
      </w:pPr>
    </w:p>
    <w:p w14:paraId="3DCF249F" w14:textId="77777777" w:rsidR="00000000" w:rsidRDefault="00373EE0">
      <w:pPr>
        <w:pStyle w:val="-"/>
        <w:rPr>
          <w:rtl/>
        </w:rPr>
      </w:pPr>
      <w:bookmarkStart w:id="220" w:name="FS000001026T01_03_2004_19_29_50C"/>
      <w:bookmarkEnd w:id="220"/>
      <w:r>
        <w:rPr>
          <w:rtl/>
        </w:rPr>
        <w:t>רוחמה אברהם (הליכוד):</w:t>
      </w:r>
    </w:p>
    <w:p w14:paraId="4EBCCB7E" w14:textId="77777777" w:rsidR="00000000" w:rsidRDefault="00373EE0">
      <w:pPr>
        <w:pStyle w:val="a0"/>
        <w:rPr>
          <w:rtl/>
        </w:rPr>
      </w:pPr>
    </w:p>
    <w:p w14:paraId="3BD7718C" w14:textId="77777777" w:rsidR="00000000" w:rsidRDefault="00373EE0">
      <w:pPr>
        <w:pStyle w:val="a0"/>
        <w:rPr>
          <w:rFonts w:hint="cs"/>
          <w:rtl/>
        </w:rPr>
      </w:pPr>
      <w:r>
        <w:rPr>
          <w:rFonts w:hint="cs"/>
          <w:rtl/>
        </w:rPr>
        <w:t xml:space="preserve">ואותם בתים נהרסו, כי חלקת האדמה הזאת - </w:t>
      </w:r>
      <w:r>
        <w:rPr>
          <w:rFonts w:hint="cs"/>
          <w:rtl/>
        </w:rPr>
        <w:t xml:space="preserve">בוא נשמע מה יש לך להגיד עכשיו - אותם בתים שנהרסו נבנו על חלקת אדמה שהיתה מיועדת לבנייה לזוגות צעירים מאותו כפר. איפה אותם חברי הכנסת, שלא דיברו ולא הזכירו מלה בעניין הזה אבל נתנו מלה והגנה חד-משמעית על בני משפחת תיתי, שהם כמדומני חברי סיעת בל"ד, ועליהם הם </w:t>
      </w:r>
      <w:r>
        <w:rPr>
          <w:rFonts w:hint="cs"/>
          <w:rtl/>
        </w:rPr>
        <w:t xml:space="preserve">מוכנים להגן בגופם ובנפשם, וגם לעשות את הכול כדי שהם יעברו על החוק. </w:t>
      </w:r>
    </w:p>
    <w:p w14:paraId="532BDA5B" w14:textId="77777777" w:rsidR="00000000" w:rsidRDefault="00373EE0">
      <w:pPr>
        <w:pStyle w:val="a0"/>
        <w:rPr>
          <w:rFonts w:hint="cs"/>
          <w:rtl/>
        </w:rPr>
      </w:pPr>
      <w:r>
        <w:rPr>
          <w:rFonts w:hint="cs"/>
          <w:rtl/>
        </w:rPr>
        <w:t xml:space="preserve"> </w:t>
      </w:r>
    </w:p>
    <w:p w14:paraId="5464AE5F" w14:textId="77777777" w:rsidR="00000000" w:rsidRDefault="00373EE0">
      <w:pPr>
        <w:pStyle w:val="a0"/>
        <w:ind w:firstLine="0"/>
        <w:rPr>
          <w:rFonts w:hint="cs"/>
          <w:rtl/>
        </w:rPr>
      </w:pPr>
      <w:r>
        <w:rPr>
          <w:rFonts w:hint="cs"/>
          <w:rtl/>
        </w:rPr>
        <w:tab/>
        <w:t xml:space="preserve">בנוסף, אני רוצה להבהיר ולהדגיש שמתנהל מאבק משפטי נגד בנייתם של שבעה בתים נוספים באותו כפר, בבענה, על אדמות שהן בבעלותו של מינהל מקרקעי ישראל, ואני מקווה שהנושא זה ימוצה עד תום. </w:t>
      </w:r>
    </w:p>
    <w:p w14:paraId="35826022" w14:textId="77777777" w:rsidR="00000000" w:rsidRDefault="00373EE0">
      <w:pPr>
        <w:pStyle w:val="a0"/>
        <w:ind w:firstLine="0"/>
        <w:rPr>
          <w:rFonts w:hint="cs"/>
          <w:rtl/>
        </w:rPr>
      </w:pPr>
    </w:p>
    <w:p w14:paraId="65AEC839" w14:textId="77777777" w:rsidR="00000000" w:rsidRDefault="00373EE0">
      <w:pPr>
        <w:pStyle w:val="a0"/>
        <w:ind w:firstLine="0"/>
        <w:rPr>
          <w:rFonts w:hint="cs"/>
          <w:rtl/>
        </w:rPr>
      </w:pPr>
      <w:r>
        <w:rPr>
          <w:rFonts w:hint="cs"/>
          <w:rtl/>
        </w:rPr>
        <w:tab/>
        <w:t>אדוני</w:t>
      </w:r>
      <w:r>
        <w:rPr>
          <w:rFonts w:hint="cs"/>
          <w:rtl/>
        </w:rPr>
        <w:t xml:space="preserve"> היושב-ראש, חברי חברי הכנסת, כמה מבנים ללא רשיון צריכים להיבנות כדי שנבין שמדובר בדרך שיטתית ומתוכננת? כמה דונמים של קרקעות צריכים לצאת משליטתנו כדי שנתעורר?</w:t>
      </w:r>
    </w:p>
    <w:p w14:paraId="7D4424AB" w14:textId="77777777" w:rsidR="00000000" w:rsidRDefault="00373EE0">
      <w:pPr>
        <w:pStyle w:val="a0"/>
        <w:ind w:firstLine="0"/>
        <w:rPr>
          <w:rFonts w:hint="cs"/>
          <w:rtl/>
        </w:rPr>
      </w:pPr>
    </w:p>
    <w:p w14:paraId="3A3FBEE4" w14:textId="77777777" w:rsidR="00000000" w:rsidRDefault="00373EE0">
      <w:pPr>
        <w:pStyle w:val="a0"/>
        <w:ind w:firstLine="0"/>
        <w:rPr>
          <w:rFonts w:hint="cs"/>
          <w:rtl/>
        </w:rPr>
      </w:pPr>
      <w:r>
        <w:rPr>
          <w:rFonts w:hint="cs"/>
          <w:rtl/>
        </w:rPr>
        <w:tab/>
        <w:t>אני מבינה את דמעות התנין של חברי הכנסת שהעלו את הצעת האי-אמון, אבל איפה אתם הייתם כשלפני שבועיים</w:t>
      </w:r>
      <w:r>
        <w:rPr>
          <w:rFonts w:hint="cs"/>
          <w:rtl/>
        </w:rPr>
        <w:t xml:space="preserve"> הצעתי להקים ועדת חקירה פרלמנטרית בנושא, שתבחן את כל הסוגיה הזאת? מדוע אז התנגדתם להקמת ועדת חקירה פרלמנטרית? אני לא שומעת, ולו הגה מפיכם גם עכשיו. </w:t>
      </w:r>
    </w:p>
    <w:p w14:paraId="3A8AF397" w14:textId="77777777" w:rsidR="00000000" w:rsidRDefault="00373EE0">
      <w:pPr>
        <w:pStyle w:val="a0"/>
        <w:ind w:firstLine="0"/>
        <w:rPr>
          <w:rFonts w:hint="cs"/>
          <w:rtl/>
        </w:rPr>
      </w:pPr>
    </w:p>
    <w:p w14:paraId="7FAFBB9F" w14:textId="77777777" w:rsidR="00000000" w:rsidRDefault="00373EE0">
      <w:pPr>
        <w:pStyle w:val="a0"/>
        <w:ind w:firstLine="0"/>
        <w:rPr>
          <w:rFonts w:hint="cs"/>
          <w:rtl/>
        </w:rPr>
      </w:pPr>
      <w:r>
        <w:rPr>
          <w:rFonts w:hint="cs"/>
          <w:rtl/>
        </w:rPr>
        <w:tab/>
        <w:t>לדבר אחד אתם מסכימים - שצריך להגיע להסדר ולסדר, אבל קודם כול צריך לכבד את שלטון החוק במדינה, ולא שמעתי את</w:t>
      </w:r>
      <w:r>
        <w:rPr>
          <w:rFonts w:hint="cs"/>
          <w:rtl/>
        </w:rPr>
        <w:t xml:space="preserve">כם מוקיעים את התופעה הזאת. </w:t>
      </w:r>
    </w:p>
    <w:p w14:paraId="13BDC5D0" w14:textId="77777777" w:rsidR="00000000" w:rsidRDefault="00373EE0">
      <w:pPr>
        <w:pStyle w:val="a0"/>
        <w:ind w:firstLine="0"/>
        <w:rPr>
          <w:rFonts w:hint="cs"/>
          <w:rtl/>
        </w:rPr>
      </w:pPr>
    </w:p>
    <w:p w14:paraId="725A8A8F" w14:textId="77777777" w:rsidR="00000000" w:rsidRDefault="00373EE0">
      <w:pPr>
        <w:pStyle w:val="a0"/>
        <w:ind w:firstLine="0"/>
        <w:rPr>
          <w:rFonts w:hint="cs"/>
          <w:rtl/>
        </w:rPr>
      </w:pPr>
      <w:r>
        <w:rPr>
          <w:rFonts w:hint="cs"/>
          <w:rtl/>
        </w:rPr>
        <w:tab/>
        <w:t>אדוני היושב-ראש, רבותי חברי הכנסת, אני מציעה לכם, חברי הכנסת הערבים - שאף אחד מהם לא נמצא, כי קשה להם לשמוע את העובדות האלה - להסיר את הצעת האי-אמון של היום, והמבחן האמיתי לטענות האלה יהיה כשאביא שוב למליאה את בקשתי להקמת ועדת</w:t>
      </w:r>
      <w:r>
        <w:rPr>
          <w:rFonts w:hint="cs"/>
          <w:rtl/>
        </w:rPr>
        <w:t xml:space="preserve"> חקירה פרלמנטרית בנושא הבנייה הבלתי-חוקית. אני מתכוונת להביא את זה, וזו תהיה ההוכחה הניצחת לרצינות כוונותיכם לפתור את הבעיה, שהיא בעיה קשה והגיע הזמן לפתור אותה. </w:t>
      </w:r>
    </w:p>
    <w:p w14:paraId="16829387" w14:textId="77777777" w:rsidR="00000000" w:rsidRDefault="00373EE0">
      <w:pPr>
        <w:pStyle w:val="a0"/>
        <w:ind w:firstLine="0"/>
        <w:rPr>
          <w:rFonts w:hint="cs"/>
          <w:rtl/>
        </w:rPr>
      </w:pPr>
    </w:p>
    <w:p w14:paraId="2A625406" w14:textId="77777777" w:rsidR="00000000" w:rsidRDefault="00373EE0">
      <w:pPr>
        <w:pStyle w:val="a0"/>
        <w:ind w:firstLine="0"/>
        <w:rPr>
          <w:rFonts w:hint="cs"/>
          <w:rtl/>
        </w:rPr>
      </w:pPr>
      <w:r>
        <w:rPr>
          <w:rFonts w:hint="cs"/>
          <w:rtl/>
        </w:rPr>
        <w:tab/>
        <w:t>ולכן, אני מציעה לדחות על הסף את הצעת האי-אמון הזאת. תודה רבה.</w:t>
      </w:r>
    </w:p>
    <w:p w14:paraId="193E2394" w14:textId="77777777" w:rsidR="00000000" w:rsidRDefault="00373EE0">
      <w:pPr>
        <w:pStyle w:val="af1"/>
        <w:rPr>
          <w:rtl/>
        </w:rPr>
      </w:pPr>
      <w:r>
        <w:rPr>
          <w:rtl/>
        </w:rPr>
        <w:br/>
        <w:t>היו"ר אלי בן-מנחם:</w:t>
      </w:r>
    </w:p>
    <w:p w14:paraId="7FE79D7C" w14:textId="77777777" w:rsidR="00000000" w:rsidRDefault="00373EE0">
      <w:pPr>
        <w:pStyle w:val="a0"/>
        <w:rPr>
          <w:rtl/>
        </w:rPr>
      </w:pPr>
    </w:p>
    <w:p w14:paraId="73918B24" w14:textId="77777777" w:rsidR="00000000" w:rsidRDefault="00373EE0">
      <w:pPr>
        <w:pStyle w:val="a0"/>
        <w:rPr>
          <w:rFonts w:hint="cs"/>
          <w:rtl/>
        </w:rPr>
      </w:pPr>
      <w:r>
        <w:rPr>
          <w:rFonts w:hint="cs"/>
          <w:rtl/>
        </w:rPr>
        <w:t>תודה לחב</w:t>
      </w:r>
      <w:r>
        <w:rPr>
          <w:rFonts w:hint="cs"/>
          <w:rtl/>
        </w:rPr>
        <w:t xml:space="preserve">רת הכנסת רוחמה אברהם. חבר הכנסת אהוד רצאבי, בבקשה. אחריו - חבר הכנסת יצחק כהן. </w:t>
      </w:r>
    </w:p>
    <w:p w14:paraId="3193CFE7" w14:textId="77777777" w:rsidR="00000000" w:rsidRDefault="00373EE0">
      <w:pPr>
        <w:pStyle w:val="a"/>
        <w:rPr>
          <w:rtl/>
        </w:rPr>
      </w:pPr>
      <w:r>
        <w:rPr>
          <w:rtl/>
        </w:rPr>
        <w:br/>
      </w:r>
      <w:bookmarkStart w:id="221" w:name="FS000001050T01_03_2004_18_55_01"/>
      <w:bookmarkStart w:id="222" w:name="_Toc70050360"/>
      <w:bookmarkEnd w:id="221"/>
      <w:r>
        <w:rPr>
          <w:rtl/>
        </w:rPr>
        <w:t>אהוד רצאבי (שינוי):</w:t>
      </w:r>
      <w:bookmarkEnd w:id="222"/>
    </w:p>
    <w:p w14:paraId="0E9B9315" w14:textId="77777777" w:rsidR="00000000" w:rsidRDefault="00373EE0">
      <w:pPr>
        <w:pStyle w:val="a0"/>
        <w:rPr>
          <w:rtl/>
        </w:rPr>
      </w:pPr>
    </w:p>
    <w:p w14:paraId="01664F05" w14:textId="77777777" w:rsidR="00000000" w:rsidRDefault="00373EE0">
      <w:pPr>
        <w:pStyle w:val="a0"/>
        <w:rPr>
          <w:rFonts w:hint="cs"/>
          <w:rtl/>
        </w:rPr>
      </w:pPr>
      <w:r>
        <w:rPr>
          <w:rFonts w:hint="cs"/>
          <w:rtl/>
        </w:rPr>
        <w:t>כבוד היושב-ראש, כנסת נכבדה, אחת מהצעות האי-אמון נגעה באבטלה. הייתי רוצה לקשור את דבריו של השר נתניהו, שר האוצר, בישיבת ועדת הכספים מהבוקר דווקא לנושא האבט</w:t>
      </w:r>
      <w:r>
        <w:rPr>
          <w:rFonts w:hint="cs"/>
          <w:rtl/>
        </w:rPr>
        <w:t>לה.</w:t>
      </w:r>
    </w:p>
    <w:p w14:paraId="4CF223BE" w14:textId="77777777" w:rsidR="00000000" w:rsidRDefault="00373EE0">
      <w:pPr>
        <w:pStyle w:val="a0"/>
        <w:rPr>
          <w:rFonts w:hint="cs"/>
          <w:rtl/>
        </w:rPr>
      </w:pPr>
    </w:p>
    <w:p w14:paraId="00522152" w14:textId="77777777" w:rsidR="00000000" w:rsidRDefault="00373EE0">
      <w:pPr>
        <w:pStyle w:val="a0"/>
        <w:rPr>
          <w:rFonts w:hint="cs"/>
          <w:rtl/>
        </w:rPr>
      </w:pPr>
      <w:r>
        <w:rPr>
          <w:rFonts w:hint="cs"/>
          <w:rtl/>
        </w:rPr>
        <w:t>שר האוצר הציג לנו נתונים ותוכניות, והנתונים כפי שהם נראים היום - נראים מצוין. שר האוצר דיבר על האפשרות להקמת קזינו, דהיינו לגיטימציה של נושא הקזינו, או ההימורים החוקיים, באילת. על זה דובר גם בזמנו באזור - איך זה נקרא שם? מכתש רמון?</w:t>
      </w:r>
    </w:p>
    <w:p w14:paraId="69D4F7F1" w14:textId="77777777" w:rsidR="00000000" w:rsidRDefault="00373EE0">
      <w:pPr>
        <w:pStyle w:val="af0"/>
        <w:rPr>
          <w:rtl/>
        </w:rPr>
      </w:pPr>
      <w:r>
        <w:rPr>
          <w:rtl/>
        </w:rPr>
        <w:br/>
        <w:t xml:space="preserve">שר התיירות בנימין </w:t>
      </w:r>
      <w:r>
        <w:rPr>
          <w:rtl/>
        </w:rPr>
        <w:t>אלון:</w:t>
      </w:r>
    </w:p>
    <w:p w14:paraId="2A38B863" w14:textId="77777777" w:rsidR="00000000" w:rsidRDefault="00373EE0">
      <w:pPr>
        <w:pStyle w:val="a0"/>
        <w:rPr>
          <w:rFonts w:hint="cs"/>
          <w:rtl/>
        </w:rPr>
      </w:pPr>
    </w:p>
    <w:p w14:paraId="5D067C0A" w14:textId="77777777" w:rsidR="00000000" w:rsidRDefault="00373EE0">
      <w:pPr>
        <w:pStyle w:val="a0"/>
        <w:rPr>
          <w:rFonts w:hint="cs"/>
          <w:rtl/>
        </w:rPr>
      </w:pPr>
      <w:r>
        <w:rPr>
          <w:rFonts w:hint="cs"/>
          <w:rtl/>
        </w:rPr>
        <w:t>מצפה-רמון.</w:t>
      </w:r>
    </w:p>
    <w:p w14:paraId="5CD16FCF" w14:textId="77777777" w:rsidR="00000000" w:rsidRDefault="00373EE0">
      <w:pPr>
        <w:pStyle w:val="-"/>
        <w:rPr>
          <w:rtl/>
        </w:rPr>
      </w:pPr>
      <w:r>
        <w:rPr>
          <w:rtl/>
        </w:rPr>
        <w:br/>
      </w:r>
      <w:bookmarkStart w:id="223" w:name="FS000001050T01_03_2004_18_57_07C"/>
      <w:bookmarkEnd w:id="223"/>
      <w:r>
        <w:rPr>
          <w:rtl/>
        </w:rPr>
        <w:t>אהוד רצאבי (שינוי):</w:t>
      </w:r>
    </w:p>
    <w:p w14:paraId="69BB52C8" w14:textId="77777777" w:rsidR="00000000" w:rsidRDefault="00373EE0">
      <w:pPr>
        <w:pStyle w:val="a0"/>
        <w:rPr>
          <w:rtl/>
        </w:rPr>
      </w:pPr>
    </w:p>
    <w:p w14:paraId="5263A2CA" w14:textId="77777777" w:rsidR="00000000" w:rsidRDefault="00373EE0">
      <w:pPr>
        <w:pStyle w:val="a0"/>
        <w:rPr>
          <w:rFonts w:hint="cs"/>
          <w:rtl/>
        </w:rPr>
      </w:pPr>
      <w:r>
        <w:rPr>
          <w:rFonts w:hint="cs"/>
          <w:rtl/>
        </w:rPr>
        <w:t xml:space="preserve">מצפה-רמון, סליחה ותודה. אני חושב שהרעיון הזה הוא רעיון טוב, הרעיון הזה כבר נדון פעמים מספר מעל דוכן הכנסת. </w:t>
      </w:r>
    </w:p>
    <w:p w14:paraId="5368FAF2" w14:textId="77777777" w:rsidR="00000000" w:rsidRDefault="00373EE0">
      <w:pPr>
        <w:pStyle w:val="a0"/>
        <w:rPr>
          <w:rFonts w:hint="cs"/>
          <w:rtl/>
        </w:rPr>
      </w:pPr>
    </w:p>
    <w:p w14:paraId="7D6FEE67" w14:textId="77777777" w:rsidR="00000000" w:rsidRDefault="00373EE0">
      <w:pPr>
        <w:pStyle w:val="a0"/>
        <w:rPr>
          <w:rFonts w:hint="cs"/>
          <w:rtl/>
        </w:rPr>
      </w:pPr>
      <w:r>
        <w:rPr>
          <w:rFonts w:hint="cs"/>
          <w:rtl/>
        </w:rPr>
        <w:t>כפי שנאמר גם אז - נושא ההימורים הוא נושא שאי-אפשר לעצור אותו. מי שרוצה להמר - מהמר. היום הנושא הזה הוא לא ח</w:t>
      </w:r>
      <w:r>
        <w:rPr>
          <w:rFonts w:hint="cs"/>
          <w:rtl/>
        </w:rPr>
        <w:t xml:space="preserve">וקי. אנשים שרוצים להמר באופן חוקי יוצאים מן הארץ, נוסעים לבתי-הימורים מחוץ לישראל - אם זה היה בזמנו בטורקיה, אם ביריחו, ויש כמובן ביוון, באנגליה, בארצות-הברית ובמקומות אחרים - אבל רובם מהמרים דווקא פה, בבתים במרכז הארץ ובכל מקום אחר. </w:t>
      </w:r>
    </w:p>
    <w:p w14:paraId="4A19D31D" w14:textId="77777777" w:rsidR="00000000" w:rsidRDefault="00373EE0">
      <w:pPr>
        <w:pStyle w:val="a0"/>
        <w:rPr>
          <w:rFonts w:hint="cs"/>
          <w:rtl/>
        </w:rPr>
      </w:pPr>
    </w:p>
    <w:p w14:paraId="5BC4D660" w14:textId="77777777" w:rsidR="00000000" w:rsidRDefault="00373EE0">
      <w:pPr>
        <w:pStyle w:val="a0"/>
        <w:rPr>
          <w:rFonts w:hint="cs"/>
          <w:rtl/>
        </w:rPr>
      </w:pPr>
      <w:r>
        <w:rPr>
          <w:rFonts w:hint="cs"/>
          <w:rtl/>
        </w:rPr>
        <w:t xml:space="preserve">סגירת אוניות הקזינו </w:t>
      </w:r>
      <w:r>
        <w:rPr>
          <w:rFonts w:hint="cs"/>
          <w:rtl/>
        </w:rPr>
        <w:t>באילת גרמה במישרין - עוד באותו יום - ל-300 מובטלים. האפשרות לקחת את נושא ההימורים, ליצור לו לגיטימציה תחת פיקוח ממשלתי, תגרום להקטנת האבטלה ללא כל ספק, תגרום לאלפי מקומות עבודה ללא כל ספק, תגרום לתיירות ולעסקים נלווים מסביב - אם מסעדות, אם בתי-מלון, אם תעס</w:t>
      </w:r>
      <w:r>
        <w:rPr>
          <w:rFonts w:hint="cs"/>
          <w:rtl/>
        </w:rPr>
        <w:t>וקה לענפי התחבורה, בכל נושא ונושא, אם לתיירות - ועל כן, יש לעודד נושא זה.</w:t>
      </w:r>
    </w:p>
    <w:p w14:paraId="29610EB9" w14:textId="77777777" w:rsidR="00000000" w:rsidRDefault="00373EE0">
      <w:pPr>
        <w:pStyle w:val="a0"/>
        <w:rPr>
          <w:rFonts w:hint="cs"/>
          <w:rtl/>
        </w:rPr>
      </w:pPr>
    </w:p>
    <w:p w14:paraId="0B7E8DA0" w14:textId="77777777" w:rsidR="00000000" w:rsidRDefault="00373EE0">
      <w:pPr>
        <w:pStyle w:val="a0"/>
        <w:rPr>
          <w:rFonts w:hint="cs"/>
          <w:rtl/>
        </w:rPr>
      </w:pPr>
      <w:r>
        <w:rPr>
          <w:rFonts w:hint="cs"/>
          <w:rtl/>
        </w:rPr>
        <w:t xml:space="preserve">אני מקווה מאוד שהנושא הזה יעלה בקרוב לדיונים בכנסת, או בהצעת חוק פרטית או בהצעת חוק ממשלתית, כי חבל על כל רגע שעובר. </w:t>
      </w:r>
    </w:p>
    <w:p w14:paraId="110BF25E" w14:textId="77777777" w:rsidR="00000000" w:rsidRDefault="00373EE0">
      <w:pPr>
        <w:pStyle w:val="a0"/>
        <w:rPr>
          <w:rFonts w:hint="cs"/>
          <w:rtl/>
        </w:rPr>
      </w:pPr>
    </w:p>
    <w:p w14:paraId="125DBF51" w14:textId="77777777" w:rsidR="00000000" w:rsidRDefault="00373EE0">
      <w:pPr>
        <w:pStyle w:val="a0"/>
        <w:rPr>
          <w:rFonts w:hint="cs"/>
          <w:rtl/>
        </w:rPr>
      </w:pPr>
      <w:r>
        <w:rPr>
          <w:rFonts w:hint="cs"/>
          <w:rtl/>
        </w:rPr>
        <w:t xml:space="preserve">דבר נוסף הוא הסרת החסמים. השר נתניהו דיבר על הסרת חסמים בשוק, </w:t>
      </w:r>
      <w:r>
        <w:rPr>
          <w:rFonts w:hint="cs"/>
          <w:rtl/>
        </w:rPr>
        <w:t xml:space="preserve">שמעכבים את ההתפתחות של הכלכלה ואת הצמיחה במשק. יש נושא אחד שלא מטופל עד היום כפי שצריך - כל נושא החקיקה הפיסקלית למעשה מתעכב היום; אף משקיע לא יבוא לארץ ואף משקיע ישראלי לא יישאר בה, אם הוא יצטרך להשקיע בתנאים של חוסר ודאות. </w:t>
      </w:r>
    </w:p>
    <w:p w14:paraId="31813EA0" w14:textId="77777777" w:rsidR="00000000" w:rsidRDefault="00373EE0">
      <w:pPr>
        <w:pStyle w:val="a0"/>
        <w:rPr>
          <w:rFonts w:hint="cs"/>
          <w:rtl/>
        </w:rPr>
      </w:pPr>
    </w:p>
    <w:p w14:paraId="464C3C71" w14:textId="77777777" w:rsidR="00000000" w:rsidRDefault="00373EE0">
      <w:pPr>
        <w:pStyle w:val="a0"/>
        <w:rPr>
          <w:rFonts w:hint="cs"/>
          <w:rtl/>
        </w:rPr>
      </w:pPr>
      <w:r>
        <w:rPr>
          <w:rFonts w:hint="cs"/>
          <w:rtl/>
        </w:rPr>
        <w:t>מצב שבו אדם מחוץ-לארץ או תושב</w:t>
      </w:r>
      <w:r>
        <w:rPr>
          <w:rFonts w:hint="cs"/>
          <w:rtl/>
        </w:rPr>
        <w:t xml:space="preserve"> ישראל לא יודע מה יהיה חוק השקעות הון - כי הוא הוארך בסך הכול בחצי שנה; מצב שבו אדם לא יודע - אלא חודשיים מאוחר יותר - אם חוק התיאומים יופעל או לא יופעל; אם הרפורמה במס מקרקעין תימשך או לא תימשך, כי היא כבר הסתיימה בדצמבר 2003 והיום כל המשקיעים בשוק הנדל"ן</w:t>
      </w:r>
      <w:r>
        <w:rPr>
          <w:rFonts w:hint="cs"/>
          <w:rtl/>
        </w:rPr>
        <w:t xml:space="preserve"> למעשה אינם מודעים לזכויות שלהם, ואם בכלל תהיה אפשרות להיכנס למסע של פינוי-בינוי, עסקאות קומבינציה, וכן הלאה.</w:t>
      </w:r>
    </w:p>
    <w:p w14:paraId="75B79D5B" w14:textId="77777777" w:rsidR="00000000" w:rsidRDefault="00373EE0">
      <w:pPr>
        <w:pStyle w:val="a0"/>
        <w:rPr>
          <w:rFonts w:hint="cs"/>
          <w:rtl/>
        </w:rPr>
      </w:pPr>
    </w:p>
    <w:p w14:paraId="201C91E3" w14:textId="77777777" w:rsidR="00000000" w:rsidRDefault="00373EE0">
      <w:pPr>
        <w:pStyle w:val="a0"/>
        <w:rPr>
          <w:rFonts w:hint="cs"/>
          <w:rtl/>
        </w:rPr>
      </w:pPr>
      <w:r>
        <w:rPr>
          <w:rFonts w:hint="cs"/>
          <w:rtl/>
        </w:rPr>
        <w:t>האי-ודאות הזאת היא אם כל רע, ויש לשרשה. אני קורא לשר האוצר ולשר במשרד האוצר לגרום לכך שחוקים ואישורים לחוקים יגיעו לשולחן הכנסת לאישור במהירות הא</w:t>
      </w:r>
      <w:r>
        <w:rPr>
          <w:rFonts w:hint="cs"/>
          <w:rtl/>
        </w:rPr>
        <w:t>פשרית ובמועד, ואף פעם לא באופן רטרואקטיבי. תודה רבה.</w:t>
      </w:r>
    </w:p>
    <w:p w14:paraId="0315859D" w14:textId="77777777" w:rsidR="00000000" w:rsidRDefault="00373EE0">
      <w:pPr>
        <w:pStyle w:val="af1"/>
        <w:rPr>
          <w:rtl/>
        </w:rPr>
      </w:pPr>
      <w:r>
        <w:rPr>
          <w:rtl/>
        </w:rPr>
        <w:br/>
        <w:t>היו"ר אלי בן-מנחם:</w:t>
      </w:r>
    </w:p>
    <w:p w14:paraId="6BB38AD6" w14:textId="77777777" w:rsidR="00000000" w:rsidRDefault="00373EE0">
      <w:pPr>
        <w:pStyle w:val="a0"/>
        <w:rPr>
          <w:rtl/>
        </w:rPr>
      </w:pPr>
    </w:p>
    <w:p w14:paraId="61E2136D" w14:textId="77777777" w:rsidR="00000000" w:rsidRDefault="00373EE0">
      <w:pPr>
        <w:pStyle w:val="a0"/>
        <w:rPr>
          <w:rFonts w:hint="cs"/>
          <w:rtl/>
        </w:rPr>
      </w:pPr>
      <w:r>
        <w:rPr>
          <w:rFonts w:hint="cs"/>
          <w:rtl/>
        </w:rPr>
        <w:t>תודה רבה רבה לחבר הכנסת אהוד רצאבי. רבותי, תיקחו ממנו דוגמה, הוא עשה את זה בפחות משלוש דקות. חבר הכנסת איציק כהן, בבקשה. אני אומר לך מראש - תתמקד בנאום ותשתדל שזה יהיה בתוך שלוש הדקו</w:t>
      </w:r>
      <w:r>
        <w:rPr>
          <w:rFonts w:hint="cs"/>
          <w:rtl/>
        </w:rPr>
        <w:t xml:space="preserve">ת. אחריו - חבר הכנסת אריה אלדד. </w:t>
      </w:r>
    </w:p>
    <w:p w14:paraId="39102BB8" w14:textId="77777777" w:rsidR="00000000" w:rsidRDefault="00373EE0">
      <w:pPr>
        <w:pStyle w:val="a"/>
        <w:rPr>
          <w:rtl/>
        </w:rPr>
      </w:pPr>
      <w:r>
        <w:rPr>
          <w:rtl/>
        </w:rPr>
        <w:br/>
      </w:r>
      <w:bookmarkStart w:id="224" w:name="FS000000580T01_03_2004_19_11_38"/>
      <w:bookmarkStart w:id="225" w:name="_Toc70050361"/>
      <w:bookmarkEnd w:id="224"/>
      <w:r>
        <w:rPr>
          <w:rtl/>
        </w:rPr>
        <w:t>יצחק כהן (ש"ס):</w:t>
      </w:r>
      <w:bookmarkEnd w:id="225"/>
    </w:p>
    <w:p w14:paraId="3C69F3A2" w14:textId="77777777" w:rsidR="00000000" w:rsidRDefault="00373EE0">
      <w:pPr>
        <w:pStyle w:val="a0"/>
        <w:rPr>
          <w:rtl/>
        </w:rPr>
      </w:pPr>
    </w:p>
    <w:p w14:paraId="47B453C2" w14:textId="77777777" w:rsidR="00000000" w:rsidRDefault="00373EE0">
      <w:pPr>
        <w:pStyle w:val="a0"/>
        <w:rPr>
          <w:rFonts w:hint="cs"/>
          <w:rtl/>
        </w:rPr>
      </w:pPr>
      <w:r>
        <w:rPr>
          <w:rFonts w:hint="cs"/>
          <w:rtl/>
        </w:rPr>
        <w:t>כבוד היושב-ראש, חברי חברי הכנסת, לפני שאני אתייחס לנושא הצעת האי-אמון שלנו בממשלה הזאת, ואנחנו מביעים בממשלה הזאת אי-אמון מוחלט, וטוב יהיה לעם היושב בציון אם הממשלה הזאת תחלוף לה מן העולם - התייחסות להשתלח</w:t>
      </w:r>
      <w:r>
        <w:rPr>
          <w:rFonts w:hint="cs"/>
          <w:rtl/>
        </w:rPr>
        <w:t>ות באחת ההופעות הנדירות של שר התמ"ת, המסחר והתעשייה, והתקשורת, וממונה על מינהל מקרקעי ישראל, ועוד כמה תפקידים; וסגן ראש הממשלה, וממלא-מקום ראש הממשלה - - -</w:t>
      </w:r>
    </w:p>
    <w:p w14:paraId="6BFE255F" w14:textId="77777777" w:rsidR="00000000" w:rsidRDefault="00373EE0">
      <w:pPr>
        <w:pStyle w:val="af0"/>
        <w:rPr>
          <w:rtl/>
        </w:rPr>
      </w:pPr>
      <w:r>
        <w:rPr>
          <w:rtl/>
        </w:rPr>
        <w:br/>
        <w:t>אבשלום וילן (מרצ):</w:t>
      </w:r>
    </w:p>
    <w:p w14:paraId="0FEC9CEF" w14:textId="77777777" w:rsidR="00000000" w:rsidRDefault="00373EE0">
      <w:pPr>
        <w:pStyle w:val="a0"/>
        <w:rPr>
          <w:rtl/>
        </w:rPr>
      </w:pPr>
    </w:p>
    <w:p w14:paraId="034D3433" w14:textId="77777777" w:rsidR="00000000" w:rsidRDefault="00373EE0">
      <w:pPr>
        <w:pStyle w:val="a0"/>
        <w:rPr>
          <w:rFonts w:hint="cs"/>
          <w:rtl/>
        </w:rPr>
      </w:pPr>
      <w:r>
        <w:rPr>
          <w:rFonts w:hint="cs"/>
          <w:rtl/>
        </w:rPr>
        <w:t>שר העבודה.</w:t>
      </w:r>
    </w:p>
    <w:p w14:paraId="43D844EB" w14:textId="77777777" w:rsidR="00000000" w:rsidRDefault="00373EE0">
      <w:pPr>
        <w:pStyle w:val="-"/>
        <w:rPr>
          <w:rtl/>
        </w:rPr>
      </w:pPr>
      <w:r>
        <w:rPr>
          <w:rtl/>
        </w:rPr>
        <w:br/>
      </w:r>
      <w:bookmarkStart w:id="226" w:name="FS000000580T01_03_2004_19_14_07C"/>
      <w:bookmarkEnd w:id="226"/>
      <w:r>
        <w:rPr>
          <w:rtl/>
        </w:rPr>
        <w:t>יצחק כהן (ש"ס):</w:t>
      </w:r>
    </w:p>
    <w:p w14:paraId="5AD8D4A5" w14:textId="77777777" w:rsidR="00000000" w:rsidRDefault="00373EE0">
      <w:pPr>
        <w:pStyle w:val="a0"/>
        <w:rPr>
          <w:rtl/>
        </w:rPr>
      </w:pPr>
    </w:p>
    <w:p w14:paraId="4B62B6A7" w14:textId="77777777" w:rsidR="00000000" w:rsidRDefault="00373EE0">
      <w:pPr>
        <w:pStyle w:val="a0"/>
        <w:rPr>
          <w:rFonts w:hint="cs"/>
          <w:rtl/>
        </w:rPr>
      </w:pPr>
      <w:r>
        <w:rPr>
          <w:rFonts w:hint="cs"/>
          <w:rtl/>
        </w:rPr>
        <w:t>שר העבודה. באחת ההופעות הנדירות שלו בבית הזה, מכיו</w:t>
      </w:r>
      <w:r>
        <w:rPr>
          <w:rFonts w:hint="cs"/>
          <w:rtl/>
        </w:rPr>
        <w:t>ון שהוא תמיד בחו"ל, הוא אף פעם לא פה - - -</w:t>
      </w:r>
    </w:p>
    <w:p w14:paraId="2505F00C" w14:textId="77777777" w:rsidR="00000000" w:rsidRDefault="00373EE0">
      <w:pPr>
        <w:pStyle w:val="af0"/>
        <w:rPr>
          <w:rtl/>
        </w:rPr>
      </w:pPr>
      <w:r>
        <w:rPr>
          <w:rtl/>
        </w:rPr>
        <w:br/>
        <w:t>דוד אזולאי (ש"ס):</w:t>
      </w:r>
    </w:p>
    <w:p w14:paraId="6FD6CBDB" w14:textId="77777777" w:rsidR="00000000" w:rsidRDefault="00373EE0">
      <w:pPr>
        <w:pStyle w:val="a0"/>
        <w:rPr>
          <w:rtl/>
        </w:rPr>
      </w:pPr>
    </w:p>
    <w:p w14:paraId="1E57860C" w14:textId="77777777" w:rsidR="00000000" w:rsidRDefault="00373EE0">
      <w:pPr>
        <w:pStyle w:val="a0"/>
        <w:rPr>
          <w:rFonts w:hint="cs"/>
          <w:rtl/>
        </w:rPr>
      </w:pPr>
      <w:r>
        <w:rPr>
          <w:rFonts w:hint="cs"/>
          <w:rtl/>
        </w:rPr>
        <w:t xml:space="preserve">שכחת עוד משהו - אהוד אולמרט, שר החוץ. </w:t>
      </w:r>
    </w:p>
    <w:p w14:paraId="1EBE4D02" w14:textId="77777777" w:rsidR="00000000" w:rsidRDefault="00373EE0">
      <w:pPr>
        <w:pStyle w:val="-"/>
        <w:rPr>
          <w:rtl/>
        </w:rPr>
      </w:pPr>
      <w:r>
        <w:rPr>
          <w:rtl/>
        </w:rPr>
        <w:br/>
      </w:r>
      <w:bookmarkStart w:id="227" w:name="FS000000580T01_03_2004_19_14_57C"/>
      <w:bookmarkEnd w:id="227"/>
      <w:r>
        <w:rPr>
          <w:rtl/>
        </w:rPr>
        <w:t>יצחק כהן (ש"ס):</w:t>
      </w:r>
    </w:p>
    <w:p w14:paraId="059D069E" w14:textId="77777777" w:rsidR="00000000" w:rsidRDefault="00373EE0">
      <w:pPr>
        <w:pStyle w:val="a0"/>
        <w:rPr>
          <w:rtl/>
        </w:rPr>
      </w:pPr>
    </w:p>
    <w:p w14:paraId="74139A69" w14:textId="77777777" w:rsidR="00000000" w:rsidRDefault="00373EE0">
      <w:pPr>
        <w:pStyle w:val="a0"/>
        <w:rPr>
          <w:rFonts w:hint="cs"/>
          <w:rtl/>
        </w:rPr>
      </w:pPr>
      <w:r>
        <w:rPr>
          <w:rFonts w:hint="cs"/>
          <w:rtl/>
        </w:rPr>
        <w:t>ראינו פה איך הוא קרס והתמוטט - - -</w:t>
      </w:r>
    </w:p>
    <w:p w14:paraId="2F17A522" w14:textId="77777777" w:rsidR="00000000" w:rsidRDefault="00373EE0">
      <w:pPr>
        <w:pStyle w:val="af0"/>
        <w:rPr>
          <w:rtl/>
        </w:rPr>
      </w:pPr>
      <w:r>
        <w:rPr>
          <w:rtl/>
        </w:rPr>
        <w:br/>
        <w:t>חיים כץ (הליכוד):</w:t>
      </w:r>
    </w:p>
    <w:p w14:paraId="3926CDE9" w14:textId="77777777" w:rsidR="00000000" w:rsidRDefault="00373EE0">
      <w:pPr>
        <w:pStyle w:val="a0"/>
        <w:rPr>
          <w:rtl/>
        </w:rPr>
      </w:pPr>
    </w:p>
    <w:p w14:paraId="20B64534" w14:textId="77777777" w:rsidR="00000000" w:rsidRDefault="00373EE0">
      <w:pPr>
        <w:pStyle w:val="a0"/>
        <w:rPr>
          <w:rFonts w:hint="cs"/>
          <w:rtl/>
        </w:rPr>
      </w:pPr>
      <w:r>
        <w:rPr>
          <w:rFonts w:hint="cs"/>
          <w:rtl/>
        </w:rPr>
        <w:t xml:space="preserve">למה השעון לא עובד? </w:t>
      </w:r>
    </w:p>
    <w:p w14:paraId="0B89A267" w14:textId="77777777" w:rsidR="00000000" w:rsidRDefault="00373EE0">
      <w:pPr>
        <w:pStyle w:val="af1"/>
        <w:rPr>
          <w:rtl/>
        </w:rPr>
      </w:pPr>
      <w:r>
        <w:rPr>
          <w:rtl/>
        </w:rPr>
        <w:br/>
        <w:t>היו"ר אלי בן-מנחם:</w:t>
      </w:r>
    </w:p>
    <w:p w14:paraId="3A27F9F9" w14:textId="77777777" w:rsidR="00000000" w:rsidRDefault="00373EE0">
      <w:pPr>
        <w:pStyle w:val="a0"/>
        <w:rPr>
          <w:rtl/>
        </w:rPr>
      </w:pPr>
    </w:p>
    <w:p w14:paraId="2AAD93E9" w14:textId="77777777" w:rsidR="00000000" w:rsidRDefault="00373EE0">
      <w:pPr>
        <w:pStyle w:val="a0"/>
        <w:rPr>
          <w:rFonts w:hint="cs"/>
          <w:rtl/>
        </w:rPr>
      </w:pPr>
      <w:r>
        <w:rPr>
          <w:rFonts w:hint="cs"/>
          <w:rtl/>
        </w:rPr>
        <w:t xml:space="preserve">צודק. </w:t>
      </w:r>
    </w:p>
    <w:p w14:paraId="60100BF0" w14:textId="77777777" w:rsidR="00000000" w:rsidRDefault="00373EE0">
      <w:pPr>
        <w:pStyle w:val="-"/>
        <w:rPr>
          <w:rFonts w:hint="cs"/>
          <w:rtl/>
        </w:rPr>
      </w:pPr>
      <w:r>
        <w:rPr>
          <w:rtl/>
        </w:rPr>
        <w:br/>
      </w:r>
      <w:bookmarkStart w:id="228" w:name="FS000000580T01_03_2004_19_15_25C"/>
      <w:bookmarkEnd w:id="228"/>
      <w:r>
        <w:rPr>
          <w:rtl/>
        </w:rPr>
        <w:t>יצחק כהן (ש"ס):</w:t>
      </w:r>
    </w:p>
    <w:p w14:paraId="62A6DC2A" w14:textId="77777777" w:rsidR="00000000" w:rsidRDefault="00373EE0">
      <w:pPr>
        <w:pStyle w:val="-"/>
        <w:rPr>
          <w:rFonts w:hint="cs"/>
          <w:rtl/>
        </w:rPr>
      </w:pPr>
    </w:p>
    <w:p w14:paraId="36591944" w14:textId="77777777" w:rsidR="00000000" w:rsidRDefault="00373EE0">
      <w:pPr>
        <w:pStyle w:val="a0"/>
        <w:rPr>
          <w:rFonts w:hint="cs"/>
          <w:rtl/>
        </w:rPr>
      </w:pPr>
      <w:r>
        <w:rPr>
          <w:rFonts w:hint="cs"/>
          <w:rtl/>
        </w:rPr>
        <w:t xml:space="preserve">הוא התמוטט מול </w:t>
      </w:r>
      <w:r>
        <w:rPr>
          <w:rFonts w:hint="cs"/>
          <w:rtl/>
        </w:rPr>
        <w:t xml:space="preserve">הציבור היושב בכנסת, והשתלח ואמר דברים שהאוזן לא סובלת לשמוע - זה שר מגלומן שלקח על עצמו תפקידים בלי סוף. אני לא יודע אם בזמן הקצר - המעט שהוא נמצא בארץ - אם הוא מצליח בכלל להופיע, גם במבט, לראות את כל המשרדים שהוא לקח לו, וההשתלחות שלו - אני רק רוצה לקרוא </w:t>
      </w:r>
      <w:r>
        <w:rPr>
          <w:rFonts w:hint="cs"/>
          <w:rtl/>
        </w:rPr>
        <w:t xml:space="preserve">פסוק ממשלי: "תחת שלוש רגזה ארץ ותחת ארבע לא תוכל שאת; תחת עבד כי ימלוך ונבל כי ישבע לחם". </w:t>
      </w:r>
    </w:p>
    <w:p w14:paraId="132B0FA9" w14:textId="77777777" w:rsidR="00000000" w:rsidRDefault="00373EE0">
      <w:pPr>
        <w:pStyle w:val="a0"/>
        <w:rPr>
          <w:rFonts w:hint="cs"/>
          <w:rtl/>
        </w:rPr>
      </w:pPr>
    </w:p>
    <w:p w14:paraId="76048495" w14:textId="77777777" w:rsidR="00000000" w:rsidRDefault="00373EE0">
      <w:pPr>
        <w:pStyle w:val="a0"/>
        <w:rPr>
          <w:rFonts w:hint="cs"/>
          <w:rtl/>
        </w:rPr>
      </w:pPr>
      <w:r>
        <w:rPr>
          <w:rFonts w:hint="cs"/>
          <w:rtl/>
        </w:rPr>
        <w:t>"תחת עבד כי ימלוך ונבל כי ישבע לחם" - אדם שיצא בשולי הרשימה בפריימריס מופיע פה בהופעות נדירות, משתלח פה בחברי כנסת; אדם גס רוח שדרדר את הציבוריות הישראלית בכל התפקי</w:t>
      </w:r>
      <w:r>
        <w:rPr>
          <w:rFonts w:hint="cs"/>
          <w:rtl/>
        </w:rPr>
        <w:t>דים שהוא מילא בעבר לעברי פי-פחת, לתהומות שאין להם אח ורע; אדם שבכל התפקידים שהוא נשא היה כישלון לדיראון עולם. זה מה שיש לי להגיד על האיש. כשהוא טס למזרח-אירופה במטוס פרטי, של אחת מהמשפחות העשירות בארץ, פה בארץ הוא זרק פצצה והעלה את מחיר הלחם לאותם עניים או</w:t>
      </w:r>
      <w:r>
        <w:rPr>
          <w:rFonts w:hint="cs"/>
          <w:rtl/>
        </w:rPr>
        <w:t xml:space="preserve">מללים. אז זה מה שיש לי להגיד עליו: "תחת שלוש רגזה ארץ ותחת ארבע לא תוכל שאת; תחת עבד כי ימלוך ונבל כי ישבע לחם". </w:t>
      </w:r>
    </w:p>
    <w:p w14:paraId="265F3F31" w14:textId="77777777" w:rsidR="00000000" w:rsidRDefault="00373EE0">
      <w:pPr>
        <w:pStyle w:val="a0"/>
        <w:rPr>
          <w:rFonts w:hint="cs"/>
          <w:rtl/>
        </w:rPr>
      </w:pPr>
    </w:p>
    <w:p w14:paraId="2F080668" w14:textId="77777777" w:rsidR="00000000" w:rsidRDefault="00373EE0">
      <w:pPr>
        <w:pStyle w:val="a0"/>
        <w:rPr>
          <w:rFonts w:hint="cs"/>
          <w:rtl/>
        </w:rPr>
      </w:pPr>
      <w:r>
        <w:rPr>
          <w:rFonts w:hint="cs"/>
          <w:rtl/>
        </w:rPr>
        <w:t>עכשיו, אדוני, לנאום - למה אנחנו מביעים את האי-אמון בממשלה. כבוד היושב-ראש, מאז 1989 היו יוזמות - אני יכול למנות אותן. תוכנית השלום של ממשלת ה</w:t>
      </w:r>
      <w:r>
        <w:rPr>
          <w:rFonts w:hint="cs"/>
          <w:rtl/>
        </w:rPr>
        <w:t>אחדות הלאומית, הידועה גם כיוזמת השלום שמיר-רבין - ב-14 במאי 1989; ועידת מדריד - 30 באוקטובר עד 2 בנובמבר 1991; הצהרת העקרונות, הסכמי אוסלו - 13 בספטמבר 1993; הסכם קהיר - 4 במאי 1994 - גם בהסכמי אוסלו 2; הסכם ביניים בטאבה - 28 בספטמבר 1995 - הסכמי ומזכרי או</w:t>
      </w:r>
      <w:r>
        <w:rPr>
          <w:rFonts w:hint="cs"/>
          <w:rtl/>
        </w:rPr>
        <w:t xml:space="preserve">סלו 2; מסמך ביילין--אבו-מאזן - 1 בנובמבר 1995; הסכם חברון - 15 בינואר 1997; מסמך ביילין--איתן - 22 בינואר 1997; מזכר "נהר וואי" של בנימין נתניהו - 2 באוקטובר 1998; מזכר שארם-א-שיח' שנודע גם בכינוי "וואי פלוס" - 4 בספטמבר 1999; ועידת קמפ-דייוויד - מ-11 ועד </w:t>
      </w:r>
      <w:r>
        <w:rPr>
          <w:rFonts w:hint="cs"/>
          <w:rtl/>
        </w:rPr>
        <w:t xml:space="preserve">25 ביולי 2000; </w:t>
      </w:r>
      <w:bookmarkStart w:id="229" w:name="FS000000580T01_03_2004_18_40_39C"/>
      <w:bookmarkStart w:id="230" w:name="FS000000580T01_03_2004_19_03_33"/>
      <w:bookmarkEnd w:id="229"/>
      <w:bookmarkEnd w:id="230"/>
      <w:r>
        <w:rPr>
          <w:rFonts w:hint="cs"/>
          <w:rtl/>
        </w:rPr>
        <w:t xml:space="preserve">מפגש טאבה - </w:t>
      </w:r>
      <w:r>
        <w:rPr>
          <w:rFonts w:hint="cs"/>
        </w:rPr>
        <w:t>מ</w:t>
      </w:r>
      <w:r>
        <w:rPr>
          <w:rFonts w:hint="cs"/>
          <w:rtl/>
        </w:rPr>
        <w:t>-21 עד 27 בינואר 2001. דוח-מיצ'ל - הוגש לנשיא ארצות-הברית ב-30 באפריל ופורסם ב-21 במאי 2001; מתווה טנט - הוגש לישראל ב-7 ביוני 2001; החלטת מועצת הביטחון 1397 - 12 במרס 2002; הצעת השלום הסעודית - פורסמה ב-25 במאי 2002.</w:t>
      </w:r>
    </w:p>
    <w:p w14:paraId="61EA81D2" w14:textId="77777777" w:rsidR="00000000" w:rsidRDefault="00373EE0">
      <w:pPr>
        <w:pStyle w:val="a0"/>
        <w:rPr>
          <w:rFonts w:hint="cs"/>
          <w:rtl/>
        </w:rPr>
      </w:pPr>
    </w:p>
    <w:p w14:paraId="7C833E69" w14:textId="77777777" w:rsidR="00000000" w:rsidRDefault="00373EE0">
      <w:pPr>
        <w:pStyle w:val="af1"/>
        <w:rPr>
          <w:rtl/>
        </w:rPr>
      </w:pPr>
      <w:r>
        <w:rPr>
          <w:rtl/>
        </w:rPr>
        <w:t>היו"ר</w:t>
      </w:r>
      <w:r>
        <w:rPr>
          <w:rFonts w:hint="cs"/>
          <w:rtl/>
        </w:rPr>
        <w:t xml:space="preserve"> אלי</w:t>
      </w:r>
      <w:r>
        <w:rPr>
          <w:rFonts w:hint="cs"/>
          <w:rtl/>
        </w:rPr>
        <w:t xml:space="preserve"> בן-מנחם</w:t>
      </w:r>
      <w:r>
        <w:rPr>
          <w:rtl/>
        </w:rPr>
        <w:t>:</w:t>
      </w:r>
    </w:p>
    <w:p w14:paraId="51FE3C47" w14:textId="77777777" w:rsidR="00000000" w:rsidRDefault="00373EE0">
      <w:pPr>
        <w:pStyle w:val="a0"/>
        <w:rPr>
          <w:rFonts w:hint="cs"/>
          <w:rtl/>
        </w:rPr>
      </w:pPr>
    </w:p>
    <w:p w14:paraId="215B4CA2" w14:textId="77777777" w:rsidR="00000000" w:rsidRDefault="00373EE0">
      <w:pPr>
        <w:pStyle w:val="a0"/>
        <w:rPr>
          <w:rFonts w:hint="cs"/>
          <w:rtl/>
        </w:rPr>
      </w:pPr>
      <w:r>
        <w:rPr>
          <w:rFonts w:hint="cs"/>
          <w:rtl/>
        </w:rPr>
        <w:t>חבר הכנסת יצחק כהן, עוד כמה זמן אתה צריך? פשוט תגיד לי כמה זמן מוקצב לך, פלוס דקה נוספת.</w:t>
      </w:r>
    </w:p>
    <w:p w14:paraId="4697985A" w14:textId="77777777" w:rsidR="00000000" w:rsidRDefault="00373EE0">
      <w:pPr>
        <w:pStyle w:val="a0"/>
        <w:rPr>
          <w:rFonts w:hint="cs"/>
          <w:rtl/>
        </w:rPr>
      </w:pPr>
    </w:p>
    <w:p w14:paraId="40BC82B2" w14:textId="77777777" w:rsidR="00000000" w:rsidRDefault="00373EE0">
      <w:pPr>
        <w:pStyle w:val="-"/>
        <w:rPr>
          <w:rtl/>
        </w:rPr>
      </w:pPr>
      <w:bookmarkStart w:id="231" w:name="FS000001064T01_03_2004_19_03_18C"/>
      <w:bookmarkStart w:id="232" w:name="FS000000580T01_03_2004_19_03_51C"/>
      <w:bookmarkEnd w:id="231"/>
      <w:bookmarkEnd w:id="232"/>
      <w:r>
        <w:rPr>
          <w:rtl/>
        </w:rPr>
        <w:t>יצחק כהן (ש"ס):</w:t>
      </w:r>
    </w:p>
    <w:p w14:paraId="1AEEC3E1" w14:textId="77777777" w:rsidR="00000000" w:rsidRDefault="00373EE0">
      <w:pPr>
        <w:pStyle w:val="a0"/>
        <w:rPr>
          <w:rtl/>
        </w:rPr>
      </w:pPr>
    </w:p>
    <w:p w14:paraId="54DD40B7" w14:textId="77777777" w:rsidR="00000000" w:rsidRDefault="00373EE0">
      <w:pPr>
        <w:pStyle w:val="a0"/>
        <w:rPr>
          <w:rFonts w:hint="cs"/>
          <w:rtl/>
        </w:rPr>
      </w:pPr>
      <w:r>
        <w:rPr>
          <w:rFonts w:hint="cs"/>
          <w:rtl/>
        </w:rPr>
        <w:t>חמש דקות ואני גומר.</w:t>
      </w:r>
    </w:p>
    <w:p w14:paraId="47088C3D" w14:textId="77777777" w:rsidR="00000000" w:rsidRDefault="00373EE0">
      <w:pPr>
        <w:pStyle w:val="a0"/>
        <w:rPr>
          <w:rFonts w:hint="cs"/>
          <w:rtl/>
        </w:rPr>
      </w:pPr>
    </w:p>
    <w:p w14:paraId="2DF8DF3F" w14:textId="77777777" w:rsidR="00000000" w:rsidRDefault="00373EE0">
      <w:pPr>
        <w:pStyle w:val="af1"/>
        <w:rPr>
          <w:rtl/>
        </w:rPr>
      </w:pPr>
      <w:r>
        <w:rPr>
          <w:rtl/>
        </w:rPr>
        <w:t>היו"ר</w:t>
      </w:r>
      <w:r>
        <w:rPr>
          <w:rFonts w:hint="cs"/>
          <w:rtl/>
        </w:rPr>
        <w:t xml:space="preserve"> אלי בן-מנחם</w:t>
      </w:r>
      <w:r>
        <w:rPr>
          <w:rtl/>
        </w:rPr>
        <w:t>:</w:t>
      </w:r>
    </w:p>
    <w:p w14:paraId="3F993A9F" w14:textId="77777777" w:rsidR="00000000" w:rsidRDefault="00373EE0">
      <w:pPr>
        <w:pStyle w:val="a0"/>
        <w:rPr>
          <w:rFonts w:hint="cs"/>
          <w:rtl/>
        </w:rPr>
      </w:pPr>
    </w:p>
    <w:p w14:paraId="746AAB38" w14:textId="77777777" w:rsidR="00000000" w:rsidRDefault="00373EE0">
      <w:pPr>
        <w:pStyle w:val="a0"/>
        <w:rPr>
          <w:rFonts w:hint="cs"/>
          <w:rtl/>
        </w:rPr>
      </w:pPr>
      <w:r>
        <w:rPr>
          <w:rFonts w:hint="cs"/>
          <w:rtl/>
        </w:rPr>
        <w:t>אז יש לך עוד חצי דקה. תשתדל.</w:t>
      </w:r>
    </w:p>
    <w:p w14:paraId="3B376BCB" w14:textId="77777777" w:rsidR="00000000" w:rsidRDefault="00373EE0">
      <w:pPr>
        <w:pStyle w:val="a0"/>
        <w:rPr>
          <w:rFonts w:hint="cs"/>
          <w:rtl/>
        </w:rPr>
      </w:pPr>
    </w:p>
    <w:p w14:paraId="582F2CAD" w14:textId="77777777" w:rsidR="00000000" w:rsidRDefault="00373EE0">
      <w:pPr>
        <w:pStyle w:val="-"/>
        <w:rPr>
          <w:rtl/>
        </w:rPr>
      </w:pPr>
      <w:bookmarkStart w:id="233" w:name="FS000000580T01_03_2004_19_04_15C"/>
      <w:bookmarkEnd w:id="233"/>
      <w:r>
        <w:rPr>
          <w:rtl/>
        </w:rPr>
        <w:t>יצחק כהן (ש"ס):</w:t>
      </w:r>
    </w:p>
    <w:p w14:paraId="24D1D233" w14:textId="77777777" w:rsidR="00000000" w:rsidRDefault="00373EE0">
      <w:pPr>
        <w:pStyle w:val="a0"/>
        <w:rPr>
          <w:rtl/>
        </w:rPr>
      </w:pPr>
    </w:p>
    <w:p w14:paraId="2079B0D7" w14:textId="77777777" w:rsidR="00000000" w:rsidRDefault="00373EE0">
      <w:pPr>
        <w:pStyle w:val="a0"/>
        <w:rPr>
          <w:rFonts w:hint="cs"/>
          <w:rtl/>
        </w:rPr>
      </w:pPr>
      <w:r>
        <w:rPr>
          <w:rFonts w:hint="cs"/>
          <w:rtl/>
        </w:rPr>
        <w:t>אני אסיים בזה. הצעת השלום הסעודית - 25 באפריל 2002</w:t>
      </w:r>
      <w:r>
        <w:rPr>
          <w:rFonts w:hint="cs"/>
          <w:rtl/>
        </w:rPr>
        <w:t xml:space="preserve">; הצעת העקרונות של איילון, ראש השב"כ לשעבר, ונוסייבה - ינואר 2003; מפת הדרכים של בוש - 30 באפריל 2003; יוזמת ז'נבה - 12 באוקטובר 2003. </w:t>
      </w:r>
    </w:p>
    <w:p w14:paraId="7781F86D" w14:textId="77777777" w:rsidR="00000000" w:rsidRDefault="00373EE0">
      <w:pPr>
        <w:pStyle w:val="a0"/>
        <w:rPr>
          <w:rFonts w:hint="cs"/>
          <w:rtl/>
        </w:rPr>
      </w:pPr>
    </w:p>
    <w:p w14:paraId="50246302" w14:textId="77777777" w:rsidR="00000000" w:rsidRDefault="00373EE0">
      <w:pPr>
        <w:pStyle w:val="a0"/>
        <w:rPr>
          <w:rFonts w:hint="cs"/>
          <w:rtl/>
        </w:rPr>
      </w:pPr>
      <w:r>
        <w:rPr>
          <w:rFonts w:hint="cs"/>
          <w:rtl/>
        </w:rPr>
        <w:t xml:space="preserve">מה אני רוצה לומר, אדוני? כל היוזמות האלה לא הגיעו לרמת ההפקרות של התוכנית האחרונה שאנחנו שומעים עליה, על נטישת יישובים </w:t>
      </w:r>
      <w:r>
        <w:rPr>
          <w:rFonts w:hint="cs"/>
          <w:rtl/>
        </w:rPr>
        <w:t xml:space="preserve">ללא הסכם, חיזוק הטרור </w:t>
      </w:r>
      <w:r>
        <w:rPr>
          <w:rFonts w:hint="eastAsia"/>
          <w:rtl/>
        </w:rPr>
        <w:t>–</w:t>
      </w:r>
      <w:r>
        <w:rPr>
          <w:rFonts w:hint="cs"/>
          <w:rtl/>
        </w:rPr>
        <w:t xml:space="preserve"> פרס לטרור. כל מה שקראתי, אדוני </w:t>
      </w:r>
      <w:r>
        <w:rPr>
          <w:rFonts w:hint="eastAsia"/>
          <w:rtl/>
        </w:rPr>
        <w:t>–</w:t>
      </w:r>
      <w:r>
        <w:rPr>
          <w:rFonts w:hint="cs"/>
          <w:rtl/>
        </w:rPr>
        <w:t xml:space="preserve"> אפילו התוכנית הסעודית לא הגיע לרמת ההפקרות הזאת. על כן אני מודיע שאין לנו אמון בממשלה, ואני מבקש מהכנסת להצטרף להצבעת האי-אמון בממשלה. תודה רבה.</w:t>
      </w:r>
    </w:p>
    <w:p w14:paraId="1EF735D8" w14:textId="77777777" w:rsidR="00000000" w:rsidRDefault="00373EE0">
      <w:pPr>
        <w:pStyle w:val="a0"/>
        <w:rPr>
          <w:rFonts w:hint="cs"/>
          <w:rtl/>
        </w:rPr>
      </w:pPr>
    </w:p>
    <w:p w14:paraId="0CD96B73" w14:textId="77777777" w:rsidR="00000000" w:rsidRDefault="00373EE0">
      <w:pPr>
        <w:pStyle w:val="af1"/>
        <w:rPr>
          <w:rtl/>
        </w:rPr>
      </w:pPr>
      <w:r>
        <w:rPr>
          <w:rtl/>
        </w:rPr>
        <w:t>היו"ר</w:t>
      </w:r>
      <w:r>
        <w:rPr>
          <w:rFonts w:hint="cs"/>
          <w:rtl/>
        </w:rPr>
        <w:t xml:space="preserve"> אלי בן-מנחם</w:t>
      </w:r>
      <w:r>
        <w:rPr>
          <w:rtl/>
        </w:rPr>
        <w:t>:</w:t>
      </w:r>
    </w:p>
    <w:p w14:paraId="0BFBD54D" w14:textId="77777777" w:rsidR="00000000" w:rsidRDefault="00373EE0">
      <w:pPr>
        <w:pStyle w:val="a0"/>
        <w:rPr>
          <w:rFonts w:hint="cs"/>
          <w:rtl/>
        </w:rPr>
      </w:pPr>
    </w:p>
    <w:p w14:paraId="57329921" w14:textId="77777777" w:rsidR="00000000" w:rsidRDefault="00373EE0">
      <w:pPr>
        <w:pStyle w:val="a0"/>
        <w:rPr>
          <w:rFonts w:hint="cs"/>
          <w:rtl/>
        </w:rPr>
      </w:pPr>
      <w:r>
        <w:rPr>
          <w:rFonts w:hint="cs"/>
          <w:rtl/>
        </w:rPr>
        <w:t>תודה רבה, חבר הכנסת יצחק כהן. חבר</w:t>
      </w:r>
      <w:r>
        <w:rPr>
          <w:rFonts w:hint="cs"/>
          <w:rtl/>
        </w:rPr>
        <w:t xml:space="preserve"> הכנסת אריה אלדד, בבקשה. אחריו - חבר הכנסת אבשלום וילן וחברת הכנסת לאה נס. בבקשה, חבר הכנסת אלדד.</w:t>
      </w:r>
    </w:p>
    <w:p w14:paraId="4B295CA2" w14:textId="77777777" w:rsidR="00000000" w:rsidRDefault="00373EE0">
      <w:pPr>
        <w:pStyle w:val="a0"/>
        <w:rPr>
          <w:rFonts w:hint="cs"/>
          <w:rtl/>
        </w:rPr>
      </w:pPr>
    </w:p>
    <w:p w14:paraId="0CD37DEF" w14:textId="77777777" w:rsidR="00000000" w:rsidRDefault="00373EE0">
      <w:pPr>
        <w:pStyle w:val="a"/>
        <w:rPr>
          <w:rtl/>
        </w:rPr>
      </w:pPr>
      <w:bookmarkStart w:id="234" w:name="_Toc70050362"/>
      <w:r>
        <w:rPr>
          <w:rFonts w:hint="eastAsia"/>
          <w:rtl/>
        </w:rPr>
        <w:t>אריה</w:t>
      </w:r>
      <w:r>
        <w:rPr>
          <w:rtl/>
        </w:rPr>
        <w:t xml:space="preserve"> אלדד (האיחוד הלאומי - ישראל ביתנו):</w:t>
      </w:r>
      <w:bookmarkEnd w:id="234"/>
    </w:p>
    <w:p w14:paraId="2892ED74" w14:textId="77777777" w:rsidR="00000000" w:rsidRDefault="00373EE0">
      <w:pPr>
        <w:pStyle w:val="a0"/>
        <w:rPr>
          <w:rFonts w:hint="cs"/>
          <w:rtl/>
        </w:rPr>
      </w:pPr>
    </w:p>
    <w:p w14:paraId="27AC3463" w14:textId="77777777" w:rsidR="00000000" w:rsidRDefault="00373EE0">
      <w:pPr>
        <w:pStyle w:val="a0"/>
        <w:rPr>
          <w:rFonts w:hint="cs"/>
          <w:rtl/>
        </w:rPr>
      </w:pPr>
      <w:r>
        <w:rPr>
          <w:rFonts w:hint="cs"/>
          <w:rtl/>
        </w:rPr>
        <w:t>אדוני היושב-ראש, אדוני ראש הממשלה, חברי חברי הכנסת, יש מעט מאוד נושאים שמדינת ישראל תולה בהם כל כך הרבה תקוות כמו ה</w:t>
      </w:r>
      <w:r>
        <w:rPr>
          <w:rFonts w:hint="cs"/>
          <w:rtl/>
        </w:rPr>
        <w:t xml:space="preserve">גדר. מאז עגל הזהב לא היה כדבר הזה. עם חכם, לכאורה, עוסק בריקוד פגאני סביב רשת ברזל וקירות בטון, מקריב להם קורבנות אדם, את כל עתידו הכלכלי והביטחוני, את שרידי תדמיתו בעולם, נלחם בכל כוחו ומשליך את כל יהבו וזהבו על המפלצת הזאת, ודי בשני ערבים רוצחים, שמראים </w:t>
      </w:r>
      <w:r>
        <w:rPr>
          <w:rFonts w:hint="cs"/>
          <w:rtl/>
        </w:rPr>
        <w:t>לנו במעבר ארז איך חופרים מנהרה קצרה מתחת לגדר, ועוברים חמושים להרוג חיילים, כדי להציג את הגדר במערומיה. הרי היו יכולים גם לבוא עם עשרה קילו חומר נפץ על גבם, ולהתפוצץ בכל אשר רצו, וכך עושים לנו הערבים גם מתחת לציר פילדלפי. 46 מנהרות נחשפו בשנה שעברה, 30 בזו</w:t>
      </w:r>
      <w:r>
        <w:rPr>
          <w:rFonts w:hint="cs"/>
          <w:rtl/>
        </w:rPr>
        <w:t xml:space="preserve"> שלפניה. טונות של חומרי נפץ, רקטות וכלי נשק אחרים עוברים שם.</w:t>
      </w:r>
    </w:p>
    <w:p w14:paraId="14628B1D" w14:textId="77777777" w:rsidR="00000000" w:rsidRDefault="00373EE0">
      <w:pPr>
        <w:pStyle w:val="a0"/>
        <w:rPr>
          <w:rFonts w:hint="cs"/>
          <w:rtl/>
        </w:rPr>
      </w:pPr>
    </w:p>
    <w:p w14:paraId="237FA683" w14:textId="77777777" w:rsidR="00000000" w:rsidRDefault="00373EE0">
      <w:pPr>
        <w:pStyle w:val="a0"/>
        <w:rPr>
          <w:rFonts w:hint="cs"/>
          <w:rtl/>
        </w:rPr>
      </w:pPr>
      <w:r>
        <w:rPr>
          <w:rFonts w:hint="cs"/>
          <w:rtl/>
        </w:rPr>
        <w:t>נעבור מכאן לשאלה במתמטיקה בסיסית. אם מתחת ל-12 הקילומטרים של ציר פילדלפי עם גדר הפרדה חופרים 46 מנהרות בשנה, כמה מנהרות בשנה יוכלו, ילדים יקרים, לחפור 1,000 מחבלים רוצחים מתחת ל-500 קילומטר של ג</w:t>
      </w:r>
      <w:r>
        <w:rPr>
          <w:rFonts w:hint="cs"/>
          <w:rtl/>
        </w:rPr>
        <w:t xml:space="preserve">דר ביהודה ובשומרון, בהנחה מחמירה שקצב החפירה באדמת ההר אטי לפחות ב-50% מקצב החפירה באדמת הכורכר של עזה? </w:t>
      </w:r>
    </w:p>
    <w:p w14:paraId="7323B44C" w14:textId="77777777" w:rsidR="00000000" w:rsidRDefault="00373EE0">
      <w:pPr>
        <w:pStyle w:val="a0"/>
        <w:rPr>
          <w:rFonts w:hint="cs"/>
          <w:rtl/>
        </w:rPr>
      </w:pPr>
    </w:p>
    <w:p w14:paraId="3BC8B71A" w14:textId="77777777" w:rsidR="00000000" w:rsidRDefault="00373EE0">
      <w:pPr>
        <w:pStyle w:val="a0"/>
        <w:rPr>
          <w:rFonts w:hint="cs"/>
          <w:rtl/>
        </w:rPr>
      </w:pPr>
      <w:r>
        <w:rPr>
          <w:rFonts w:hint="cs"/>
          <w:rtl/>
        </w:rPr>
        <w:t xml:space="preserve">בעיתון היה כתוב שמערכת הביטחון הופתעה מכך שהצליחו לעקוף את הגדר בארץ במנהרה. הפתעה אסטרטגית ממש </w:t>
      </w:r>
      <w:r>
        <w:rPr>
          <w:rFonts w:hint="eastAsia"/>
          <w:rtl/>
        </w:rPr>
        <w:t>–</w:t>
      </w:r>
      <w:r>
        <w:rPr>
          <w:rFonts w:hint="cs"/>
          <w:rtl/>
        </w:rPr>
        <w:t xml:space="preserve"> הרי כללי המשחק אמרו שמנהרות חופרים רק מתחת לפילדלפי.</w:t>
      </w:r>
      <w:r>
        <w:rPr>
          <w:rFonts w:hint="cs"/>
          <w:rtl/>
        </w:rPr>
        <w:t xml:space="preserve"> הממזרים שינו את כללי המשחק ולא סיפרו לנו. האם ייתכן שיעשו כך גם מול נתניה? גם מול חדרה? מה יהא על הקונספציה הביטחונית שלנו? מה יהא על העגל? </w:t>
      </w:r>
    </w:p>
    <w:p w14:paraId="1E254514" w14:textId="77777777" w:rsidR="00000000" w:rsidRDefault="00373EE0">
      <w:pPr>
        <w:pStyle w:val="a0"/>
        <w:rPr>
          <w:rFonts w:hint="cs"/>
          <w:rtl/>
        </w:rPr>
      </w:pPr>
    </w:p>
    <w:p w14:paraId="16D7C192" w14:textId="77777777" w:rsidR="00000000" w:rsidRDefault="00373EE0">
      <w:pPr>
        <w:pStyle w:val="a0"/>
        <w:rPr>
          <w:rFonts w:hint="cs"/>
          <w:rtl/>
        </w:rPr>
      </w:pPr>
      <w:r>
        <w:rPr>
          <w:rFonts w:hint="cs"/>
          <w:rtl/>
        </w:rPr>
        <w:t>איך עם חכם כמו שלנו מצליח לשטות בעצמו, לשכנע את עצמו שאם יתבצר מאחורי גדר יניחו לנו מבקשי נפשנו? למה חושבים ראש ה</w:t>
      </w:r>
      <w:r>
        <w:rPr>
          <w:rFonts w:hint="cs"/>
          <w:rtl/>
        </w:rPr>
        <w:t>ממשלה ושר הביטחון שמה שנבנה בטרקטור אי-אפשר לעקוף בטורייה? מילא, אדוני ראש הממשלה, עד מאה-ועשרים, עתידך הפוליטי הוא בשנים ספורות, אבל שר הביטחון, שאינו בא להתריע היום שהגדר היא הבל ורעות רוח ופופוליזם יקר מאוד, ודאי הוא שישלם את המחיר הפוליטי ארוך הטווח על</w:t>
      </w:r>
      <w:r>
        <w:rPr>
          <w:rFonts w:hint="cs"/>
          <w:rtl/>
        </w:rPr>
        <w:t xml:space="preserve"> כישלון האסטרטגיה הזאת. </w:t>
      </w:r>
    </w:p>
    <w:p w14:paraId="6E29C571" w14:textId="77777777" w:rsidR="00000000" w:rsidRDefault="00373EE0">
      <w:pPr>
        <w:pStyle w:val="a0"/>
        <w:rPr>
          <w:rFonts w:hint="cs"/>
          <w:rtl/>
        </w:rPr>
      </w:pPr>
    </w:p>
    <w:p w14:paraId="53888439" w14:textId="77777777" w:rsidR="00000000" w:rsidRDefault="00373EE0">
      <w:pPr>
        <w:pStyle w:val="af1"/>
        <w:rPr>
          <w:rtl/>
        </w:rPr>
      </w:pPr>
      <w:r>
        <w:rPr>
          <w:rtl/>
        </w:rPr>
        <w:t>היו"ר</w:t>
      </w:r>
      <w:r>
        <w:rPr>
          <w:rFonts w:hint="cs"/>
          <w:rtl/>
        </w:rPr>
        <w:t xml:space="preserve"> אלי בן-מנחם</w:t>
      </w:r>
      <w:r>
        <w:rPr>
          <w:rtl/>
        </w:rPr>
        <w:t>:</w:t>
      </w:r>
    </w:p>
    <w:p w14:paraId="3745686F" w14:textId="77777777" w:rsidR="00000000" w:rsidRDefault="00373EE0">
      <w:pPr>
        <w:pStyle w:val="a0"/>
        <w:rPr>
          <w:rFonts w:hint="cs"/>
          <w:rtl/>
        </w:rPr>
      </w:pPr>
    </w:p>
    <w:p w14:paraId="7CC4291C" w14:textId="77777777" w:rsidR="00000000" w:rsidRDefault="00373EE0">
      <w:pPr>
        <w:pStyle w:val="a0"/>
        <w:rPr>
          <w:rFonts w:hint="cs"/>
          <w:rtl/>
        </w:rPr>
      </w:pPr>
      <w:r>
        <w:rPr>
          <w:rFonts w:hint="cs"/>
          <w:rtl/>
        </w:rPr>
        <w:t xml:space="preserve">תודה לחבר הכנסת אריה אלדד. חבר הכנסת אבשלום וילן, בבקשה. אחריו - חברת הכנסת גילה פינקלשטיין. </w:t>
      </w:r>
    </w:p>
    <w:p w14:paraId="0C6A1F9F" w14:textId="77777777" w:rsidR="00000000" w:rsidRDefault="00373EE0">
      <w:pPr>
        <w:pStyle w:val="a0"/>
        <w:rPr>
          <w:rFonts w:hint="cs"/>
          <w:rtl/>
        </w:rPr>
      </w:pPr>
    </w:p>
    <w:p w14:paraId="5E4BC165" w14:textId="77777777" w:rsidR="00000000" w:rsidRDefault="00373EE0">
      <w:pPr>
        <w:pStyle w:val="a"/>
        <w:rPr>
          <w:rtl/>
        </w:rPr>
      </w:pPr>
      <w:bookmarkStart w:id="235" w:name="FS000000505T01_03_2004_18_44_57"/>
      <w:bookmarkStart w:id="236" w:name="_Toc70050363"/>
      <w:bookmarkEnd w:id="235"/>
      <w:r>
        <w:rPr>
          <w:rFonts w:hint="eastAsia"/>
          <w:rtl/>
        </w:rPr>
        <w:t>אבשלום</w:t>
      </w:r>
      <w:r>
        <w:rPr>
          <w:rtl/>
        </w:rPr>
        <w:t xml:space="preserve"> וילן (מרצ):</w:t>
      </w:r>
      <w:bookmarkEnd w:id="236"/>
    </w:p>
    <w:p w14:paraId="1B472718" w14:textId="77777777" w:rsidR="00000000" w:rsidRDefault="00373EE0">
      <w:pPr>
        <w:pStyle w:val="a0"/>
        <w:rPr>
          <w:rFonts w:hint="cs"/>
          <w:rtl/>
        </w:rPr>
      </w:pPr>
    </w:p>
    <w:p w14:paraId="13B390AC" w14:textId="77777777" w:rsidR="00000000" w:rsidRDefault="00373EE0">
      <w:pPr>
        <w:pStyle w:val="a0"/>
        <w:rPr>
          <w:rFonts w:hint="cs"/>
          <w:rtl/>
        </w:rPr>
      </w:pPr>
      <w:r>
        <w:rPr>
          <w:rFonts w:hint="cs"/>
          <w:rtl/>
        </w:rPr>
        <w:t xml:space="preserve">אדוני היושב-ראש, אדוני ראש הממשלה, רבותי חברי הכנסת, אני חושב שאת הנאום של חבר הכנסת אריה אלדד </w:t>
      </w:r>
      <w:r>
        <w:rPr>
          <w:rFonts w:hint="cs"/>
          <w:rtl/>
        </w:rPr>
        <w:t>– נאום האפוקליפסה עכשיו – אנחנו שומעים בכל פעם כאשר שומעים רעש של פעמי שלום, כאילו, באוויר. מייד אנחנו שומעים את כל תסריטי האימים.</w:t>
      </w:r>
    </w:p>
    <w:p w14:paraId="6AC1DEDD" w14:textId="77777777" w:rsidR="00000000" w:rsidRDefault="00373EE0">
      <w:pPr>
        <w:pStyle w:val="a0"/>
        <w:rPr>
          <w:rFonts w:hint="cs"/>
          <w:rtl/>
        </w:rPr>
      </w:pPr>
    </w:p>
    <w:p w14:paraId="2A8FAFF5" w14:textId="77777777" w:rsidR="00000000" w:rsidRDefault="00373EE0">
      <w:pPr>
        <w:pStyle w:val="a0"/>
        <w:rPr>
          <w:rFonts w:hint="cs"/>
          <w:rtl/>
        </w:rPr>
      </w:pPr>
      <w:r>
        <w:rPr>
          <w:rFonts w:hint="cs"/>
          <w:rtl/>
        </w:rPr>
        <w:t xml:space="preserve">אבל אני רוצה לפנות אליך, אדוני ראש הממשלה. אתה הצגת בפומבי תוכנית התנתקות מרצועת- עזה. אני חושב שהיא צריכה להיות בהסדר, אבל </w:t>
      </w:r>
      <w:r>
        <w:rPr>
          <w:rFonts w:hint="cs"/>
          <w:rtl/>
        </w:rPr>
        <w:t>אם לא, בכל מקרה יש דינמיקה, והדינמיקה מחייבת אותך להתחיל לפעול ולזוז מסיבה פשוטה מאוד: אם גם הפעם תיתן למהלך הזה להתמסמס ולהיעלם, אתה אולי מפרק את הדבר החשוב ביותר שיש לציבור הישראלי, גם כאשר הוא חלוק פוליטית. זוהי תקווה מסוימת, במצב הזה של אין מוצא, של אי</w:t>
      </w:r>
      <w:r>
        <w:rPr>
          <w:rFonts w:hint="cs"/>
          <w:rtl/>
        </w:rPr>
        <w:t xml:space="preserve">ן בעצם שום ראשית דינמיקה מדינית, של מה שהיה הוא שיהיה, שביום חמישי בבוקר, או ביום רביעי בבוקר, היה רצח במחסום ארז, וביום שישי בערב היה רצח, ואחר כך הגבנו בסיכול ממוקד </w:t>
      </w:r>
      <w:r>
        <w:rPr>
          <w:rFonts w:hint="eastAsia"/>
          <w:rtl/>
        </w:rPr>
        <w:t>–</w:t>
      </w:r>
      <w:r>
        <w:rPr>
          <w:rFonts w:hint="cs"/>
          <w:rtl/>
        </w:rPr>
        <w:t xml:space="preserve"> הם פוגעים בנו ואנחנו פוגעים בהם, וזה מעגל קסמים ולא יוצאים מזה. אם לא תתחיל להוביל תהלי</w:t>
      </w:r>
      <w:r>
        <w:rPr>
          <w:rFonts w:hint="cs"/>
          <w:rtl/>
        </w:rPr>
        <w:t xml:space="preserve">ך מדיני, לא תהיה תקווה. כאשר החלטת על תוכנית, גם אם אני חלוק עליה, לך אתה, תתחיל להתקדם. </w:t>
      </w:r>
    </w:p>
    <w:p w14:paraId="655E2484" w14:textId="77777777" w:rsidR="00000000" w:rsidRDefault="00373EE0">
      <w:pPr>
        <w:pStyle w:val="a0"/>
        <w:rPr>
          <w:rFonts w:hint="cs"/>
          <w:rtl/>
        </w:rPr>
      </w:pPr>
    </w:p>
    <w:p w14:paraId="67ABC5F9" w14:textId="77777777" w:rsidR="00000000" w:rsidRDefault="00373EE0">
      <w:pPr>
        <w:pStyle w:val="a0"/>
        <w:rPr>
          <w:rFonts w:hint="cs"/>
          <w:rtl/>
        </w:rPr>
      </w:pPr>
      <w:r>
        <w:rPr>
          <w:rFonts w:hint="cs"/>
          <w:rtl/>
        </w:rPr>
        <w:t>הנחתי היום על שולחן הכנסת חוק פיצויים למפונים מגוש קטיף - כל 21 היישובים, 7,500 התושבים. לקחתי את חוק ימית, אדוני ראש הממשלה, תרגמתי אותו למונחים של היום, לרבות המחו</w:t>
      </w:r>
      <w:r>
        <w:rPr>
          <w:rFonts w:hint="cs"/>
          <w:rtl/>
        </w:rPr>
        <w:t xml:space="preserve">ברים, לרבות השטחים החקלאיים, כולל הכול. העלות הישירה היא חצי מיליארד דולר. העלות העקיפה של הפינוי, עם הכול, לא תעבור את מיליארד הדולר. זה נשמע סכום גדול? צא וחשב כמה עולה להחזיק את אוגדת צה"ל שם לאורך השנה, ותראה שבחשבון כולל הדברים הם כדאיים. </w:t>
      </w:r>
    </w:p>
    <w:p w14:paraId="43D6E27C" w14:textId="77777777" w:rsidR="00000000" w:rsidRDefault="00373EE0">
      <w:pPr>
        <w:pStyle w:val="a0"/>
        <w:rPr>
          <w:rFonts w:hint="cs"/>
          <w:rtl/>
        </w:rPr>
      </w:pPr>
    </w:p>
    <w:p w14:paraId="25BB80A5" w14:textId="77777777" w:rsidR="00000000" w:rsidRDefault="00373EE0">
      <w:pPr>
        <w:pStyle w:val="a0"/>
        <w:rPr>
          <w:rFonts w:hint="cs"/>
          <w:rtl/>
        </w:rPr>
      </w:pPr>
      <w:r>
        <w:rPr>
          <w:rFonts w:hint="cs"/>
          <w:rtl/>
        </w:rPr>
        <w:t>אבל אגיד י</w:t>
      </w:r>
      <w:r>
        <w:rPr>
          <w:rFonts w:hint="cs"/>
          <w:rtl/>
        </w:rPr>
        <w:t xml:space="preserve">ותר מכך. אם לא נתחיל להוביל מהלך שיפתור גם את בעיית הביטחון ברצועה – ויש לך שם גורמים שאפשר להגיע אתם להסדרים – ותיווצר תחושה ציבורית שאנחנו מתחילים לנוע לעבר פתרון פוליטי, אנחנו נשלם מחיר הרבה-הרבה יותר קשה בכל התחומים האחרים. </w:t>
      </w:r>
    </w:p>
    <w:p w14:paraId="25430C5D" w14:textId="77777777" w:rsidR="00000000" w:rsidRDefault="00373EE0">
      <w:pPr>
        <w:pStyle w:val="a0"/>
        <w:rPr>
          <w:rFonts w:hint="cs"/>
          <w:rtl/>
        </w:rPr>
      </w:pPr>
    </w:p>
    <w:p w14:paraId="183E1E22" w14:textId="77777777" w:rsidR="00000000" w:rsidRDefault="00373EE0">
      <w:pPr>
        <w:pStyle w:val="a0"/>
        <w:rPr>
          <w:rFonts w:hint="cs"/>
          <w:rtl/>
        </w:rPr>
      </w:pPr>
      <w:r>
        <w:rPr>
          <w:rFonts w:hint="cs"/>
          <w:rtl/>
        </w:rPr>
        <w:t>הערה אחרונה, אדוני ראש הממ</w:t>
      </w:r>
      <w:r>
        <w:rPr>
          <w:rFonts w:hint="cs"/>
          <w:rtl/>
        </w:rPr>
        <w:t xml:space="preserve">שלה. עמד פה מעל הדוכן לפני שבוע סגן שר, שהוא חבר הקואליציה שלך, ובכאב אישי, ואני בהחלט מבין אותו </w:t>
      </w:r>
      <w:r>
        <w:rPr>
          <w:rFonts w:hint="eastAsia"/>
          <w:rtl/>
        </w:rPr>
        <w:t>–</w:t>
      </w:r>
      <w:r>
        <w:rPr>
          <w:rFonts w:hint="cs"/>
          <w:rtl/>
        </w:rPr>
        <w:t xml:space="preserve"> צבי הנדל ייאלץ לשלם באופן האישי ביותר והקשה ביותר את מחיר תוכנית ההתנתקות </w:t>
      </w:r>
      <w:r>
        <w:rPr>
          <w:rFonts w:hint="eastAsia"/>
          <w:rtl/>
        </w:rPr>
        <w:t>–</w:t>
      </w:r>
      <w:r>
        <w:rPr>
          <w:rFonts w:hint="cs"/>
          <w:rtl/>
        </w:rPr>
        <w:t xml:space="preserve"> אבל אני חושב שלא יכול להיות מצב </w:t>
      </w:r>
      <w:r>
        <w:rPr>
          <w:rFonts w:hint="eastAsia"/>
          <w:rtl/>
        </w:rPr>
        <w:t>–</w:t>
      </w:r>
      <w:r>
        <w:rPr>
          <w:rFonts w:hint="cs"/>
          <w:rtl/>
        </w:rPr>
        <w:t xml:space="preserve"> ואתה מאפשר זאת פעם אחר פעם בשבועות האחרונים </w:t>
      </w:r>
      <w:r>
        <w:rPr>
          <w:rFonts w:hint="eastAsia"/>
          <w:rtl/>
        </w:rPr>
        <w:t>–</w:t>
      </w:r>
      <w:r>
        <w:rPr>
          <w:rFonts w:hint="cs"/>
          <w:rtl/>
        </w:rPr>
        <w:t xml:space="preserve"> ש</w:t>
      </w:r>
      <w:r>
        <w:rPr>
          <w:rFonts w:hint="cs"/>
          <w:rtl/>
        </w:rPr>
        <w:t xml:space="preserve">שרים, סגני שרים וחברי כנסת מהקואליציה שלך מתבטאים בצורה שנוגדת כל מינהל פרלמנטרי וקואליציוני תקין. הגיע הזמן שתעשה גם בזה סדר. סגן שר רוצה להיות אנטי-קואליציוני בעליל </w:t>
      </w:r>
      <w:r>
        <w:rPr>
          <w:rtl/>
        </w:rPr>
        <w:t>–</w:t>
      </w:r>
      <w:r>
        <w:rPr>
          <w:rFonts w:hint="cs"/>
          <w:rtl/>
        </w:rPr>
        <w:t xml:space="preserve"> אין שום בעיה, רק תוציא אותו אל מחוץ לממשלה. עם כל ההבנה לכאב, אני מזכיר לך שההתמוטטויות</w:t>
      </w:r>
      <w:r>
        <w:rPr>
          <w:rFonts w:hint="cs"/>
          <w:rtl/>
        </w:rPr>
        <w:t xml:space="preserve"> של כל הממשלות האחרות התחילו בדיוק בצורה הזאת. אז הפעם הבאה תהיה כאשר תתחיל להפסיד הצבעות בוועדת כספים. לאחר מכן יהיה פה אי-אמון, ואתה הרי מכיר טוב את הסינדרום. </w:t>
      </w:r>
    </w:p>
    <w:p w14:paraId="2216C9BB" w14:textId="77777777" w:rsidR="00000000" w:rsidRDefault="00373EE0">
      <w:pPr>
        <w:pStyle w:val="a0"/>
        <w:rPr>
          <w:rFonts w:hint="cs"/>
          <w:rtl/>
        </w:rPr>
      </w:pPr>
    </w:p>
    <w:p w14:paraId="5F45DA6E" w14:textId="77777777" w:rsidR="00000000" w:rsidRDefault="00373EE0">
      <w:pPr>
        <w:pStyle w:val="a0"/>
        <w:rPr>
          <w:rFonts w:hint="cs"/>
          <w:rtl/>
        </w:rPr>
      </w:pPr>
      <w:r>
        <w:rPr>
          <w:rFonts w:hint="cs"/>
          <w:rtl/>
        </w:rPr>
        <w:t xml:space="preserve">לכן אני אומר </w:t>
      </w:r>
      <w:r>
        <w:rPr>
          <w:rtl/>
        </w:rPr>
        <w:t>–</w:t>
      </w:r>
      <w:r>
        <w:rPr>
          <w:rFonts w:hint="cs"/>
          <w:rtl/>
        </w:rPr>
        <w:t xml:space="preserve"> לטובתכם, לא לטובתי, הרי אני לא תומך בקואליציה הזאת </w:t>
      </w:r>
      <w:r>
        <w:rPr>
          <w:rFonts w:hint="eastAsia"/>
          <w:rtl/>
        </w:rPr>
        <w:t>–</w:t>
      </w:r>
      <w:r>
        <w:rPr>
          <w:rFonts w:hint="cs"/>
          <w:rtl/>
        </w:rPr>
        <w:t xml:space="preserve"> כאשר מפירים את כללי המשחק</w:t>
      </w:r>
      <w:r>
        <w:rPr>
          <w:rFonts w:hint="cs"/>
          <w:rtl/>
        </w:rPr>
        <w:t xml:space="preserve">, אין ברירה אלא לחתוך מההתחלה. תודה, אדוני היושב-ראש. </w:t>
      </w:r>
    </w:p>
    <w:p w14:paraId="15D9A374" w14:textId="77777777" w:rsidR="00000000" w:rsidRDefault="00373EE0">
      <w:pPr>
        <w:pStyle w:val="a0"/>
        <w:rPr>
          <w:rFonts w:hint="cs"/>
          <w:rtl/>
        </w:rPr>
      </w:pPr>
    </w:p>
    <w:p w14:paraId="5960456C" w14:textId="77777777" w:rsidR="00000000" w:rsidRDefault="00373EE0">
      <w:pPr>
        <w:pStyle w:val="af1"/>
        <w:rPr>
          <w:rtl/>
        </w:rPr>
      </w:pPr>
      <w:r>
        <w:rPr>
          <w:rtl/>
        </w:rPr>
        <w:t>היו"ר</w:t>
      </w:r>
      <w:r>
        <w:rPr>
          <w:rFonts w:hint="cs"/>
          <w:rtl/>
        </w:rPr>
        <w:t xml:space="preserve"> אלי בן-מנחם</w:t>
      </w:r>
      <w:r>
        <w:rPr>
          <w:rtl/>
        </w:rPr>
        <w:t>:</w:t>
      </w:r>
    </w:p>
    <w:p w14:paraId="5D54277C" w14:textId="77777777" w:rsidR="00000000" w:rsidRDefault="00373EE0">
      <w:pPr>
        <w:pStyle w:val="a0"/>
        <w:rPr>
          <w:rFonts w:hint="cs"/>
          <w:rtl/>
        </w:rPr>
      </w:pPr>
    </w:p>
    <w:p w14:paraId="007BA56E" w14:textId="77777777" w:rsidR="00000000" w:rsidRDefault="00373EE0">
      <w:pPr>
        <w:pStyle w:val="a0"/>
        <w:rPr>
          <w:rFonts w:hint="cs"/>
          <w:rtl/>
        </w:rPr>
      </w:pPr>
      <w:r>
        <w:rPr>
          <w:rFonts w:hint="cs"/>
          <w:rtl/>
        </w:rPr>
        <w:t xml:space="preserve">תודה לחבר הכנסת אבשלום וילן. חברת הכנסת גילה פינקלשטיין, בבקשה. יש לך שלוש דקות. אחריה - חבר הכנסת משה גפני. </w:t>
      </w:r>
    </w:p>
    <w:p w14:paraId="22861739" w14:textId="77777777" w:rsidR="00000000" w:rsidRDefault="00373EE0">
      <w:pPr>
        <w:pStyle w:val="a0"/>
        <w:rPr>
          <w:rtl/>
        </w:rPr>
      </w:pPr>
    </w:p>
    <w:p w14:paraId="0D35AA45" w14:textId="77777777" w:rsidR="00000000" w:rsidRDefault="00373EE0">
      <w:pPr>
        <w:pStyle w:val="a"/>
        <w:rPr>
          <w:rtl/>
        </w:rPr>
      </w:pPr>
      <w:bookmarkStart w:id="237" w:name="FS000001059T01_03_2004_18_50_22"/>
      <w:bookmarkStart w:id="238" w:name="_Toc70050364"/>
      <w:bookmarkEnd w:id="237"/>
      <w:r>
        <w:rPr>
          <w:rtl/>
        </w:rPr>
        <w:t>גילה פינקלשטיין (מפד"ל):</w:t>
      </w:r>
      <w:bookmarkEnd w:id="238"/>
    </w:p>
    <w:p w14:paraId="5ED1DFC2" w14:textId="77777777" w:rsidR="00000000" w:rsidRDefault="00373EE0">
      <w:pPr>
        <w:pStyle w:val="a0"/>
        <w:rPr>
          <w:rtl/>
        </w:rPr>
      </w:pPr>
    </w:p>
    <w:p w14:paraId="348210FF" w14:textId="77777777" w:rsidR="00000000" w:rsidRDefault="00373EE0">
      <w:pPr>
        <w:pStyle w:val="a0"/>
        <w:ind w:firstLine="0"/>
        <w:rPr>
          <w:rFonts w:hint="cs"/>
          <w:rtl/>
        </w:rPr>
      </w:pPr>
      <w:r>
        <w:rPr>
          <w:rFonts w:hint="cs"/>
          <w:rtl/>
        </w:rPr>
        <w:tab/>
        <w:t>אדוני היושב-ראש, כבוד ראש הממשלה, כבוד השר</w:t>
      </w:r>
      <w:r>
        <w:rPr>
          <w:rFonts w:hint="cs"/>
          <w:rtl/>
        </w:rPr>
        <w:t>, כנסת נכבדה, בליל שבת האחרון אירע פיגוע באזור קו התפר, ליד היישוב סנסנה, סמוך לדרום הר-חברון וליישובים הערביים. שני ההורים שנסעו ברכב בכביש החשוך, איתן ורימה, נרצחו בדם קר והותירו אחריהם יתומה קטנה, מישל בת השנתיים. המחבלים הרוצחים לא נתנו כל סיכוי וביצעו</w:t>
      </w:r>
      <w:r>
        <w:rPr>
          <w:rFonts w:hint="cs"/>
          <w:rtl/>
        </w:rPr>
        <w:t xml:space="preserve"> מה שמכונה "וידוא הריגה". </w:t>
      </w:r>
    </w:p>
    <w:p w14:paraId="7CD2DE00" w14:textId="77777777" w:rsidR="00000000" w:rsidRDefault="00373EE0">
      <w:pPr>
        <w:pStyle w:val="a0"/>
        <w:ind w:firstLine="0"/>
        <w:rPr>
          <w:rFonts w:hint="cs"/>
          <w:rtl/>
        </w:rPr>
      </w:pPr>
    </w:p>
    <w:p w14:paraId="409B9E43" w14:textId="77777777" w:rsidR="00000000" w:rsidRDefault="00373EE0">
      <w:pPr>
        <w:pStyle w:val="a0"/>
        <w:ind w:firstLine="0"/>
        <w:rPr>
          <w:rFonts w:hint="cs"/>
          <w:rtl/>
        </w:rPr>
      </w:pPr>
      <w:r>
        <w:rPr>
          <w:rFonts w:hint="cs"/>
          <w:rtl/>
        </w:rPr>
        <w:tab/>
        <w:t xml:space="preserve">ייתכן מאוד שאילו היתה קיימת גם שם גדר ההפרדה, לא היה הפיגוע יכול לצאת אל הפועל. אלא שבאזור הפיגוע לא נבנתה גדר, ועל-פי הידוע, היא גם לא עתידה להיבנות בימים הקרובים. </w:t>
      </w:r>
    </w:p>
    <w:p w14:paraId="2D133859" w14:textId="77777777" w:rsidR="00000000" w:rsidRDefault="00373EE0">
      <w:pPr>
        <w:pStyle w:val="a0"/>
        <w:ind w:firstLine="0"/>
        <w:rPr>
          <w:rFonts w:hint="cs"/>
          <w:rtl/>
        </w:rPr>
      </w:pPr>
    </w:p>
    <w:p w14:paraId="55657729" w14:textId="77777777" w:rsidR="00000000" w:rsidRDefault="00373EE0">
      <w:pPr>
        <w:pStyle w:val="a0"/>
        <w:ind w:firstLine="0"/>
        <w:rPr>
          <w:rFonts w:hint="cs"/>
          <w:rtl/>
        </w:rPr>
      </w:pPr>
      <w:r>
        <w:rPr>
          <w:rFonts w:hint="cs"/>
          <w:rtl/>
        </w:rPr>
        <w:tab/>
        <w:t>אם לדייק, רק בעוד שנתיים לפחות עתידה להסתיים בניית הגדר באז</w:t>
      </w:r>
      <w:r>
        <w:rPr>
          <w:rFonts w:hint="cs"/>
          <w:rtl/>
        </w:rPr>
        <w:t xml:space="preserve">ור האמור, ולמעשה היא עדיין לא החלה. קרוב מאוד למקום הפיגוע שוכנים היישוב מיתר וקיבוץ להב, וכן שורה של יישובים אחרים. אזור צפון הנגב כולו למעשה מצא עצמו חשוף לפיגועים, ביחס לאזורים הצפוניים יותר שבהם כבר נבנתה גדר ההפרדה. </w:t>
      </w:r>
    </w:p>
    <w:p w14:paraId="30994F04" w14:textId="77777777" w:rsidR="00000000" w:rsidRDefault="00373EE0">
      <w:pPr>
        <w:pStyle w:val="a0"/>
        <w:ind w:firstLine="0"/>
        <w:rPr>
          <w:rFonts w:hint="cs"/>
          <w:rtl/>
        </w:rPr>
      </w:pPr>
    </w:p>
    <w:p w14:paraId="04790E3E" w14:textId="77777777" w:rsidR="00000000" w:rsidRDefault="00373EE0">
      <w:pPr>
        <w:pStyle w:val="a0"/>
        <w:ind w:firstLine="0"/>
        <w:rPr>
          <w:rFonts w:hint="cs"/>
          <w:rtl/>
        </w:rPr>
      </w:pPr>
      <w:r>
        <w:rPr>
          <w:rFonts w:hint="cs"/>
          <w:rtl/>
        </w:rPr>
        <w:tab/>
        <w:t>האמת צריכה להיאמר: מעולם לא התלה</w:t>
      </w:r>
      <w:r>
        <w:rPr>
          <w:rFonts w:hint="cs"/>
          <w:rtl/>
        </w:rPr>
        <w:t xml:space="preserve">בנו וגם עתה אינני מתלהבת מהרעיון של גדר כקו גבול פוטנציאלי. גם הגישה האמריקנית, לפחות בחלקה, גורסת כי הגדר עלולה להזיק להתמודדותו של הנשיא בוש לכהונה נוספת, משום שהיא עלולה לשבש את יישום חזונו בדבר שתי מדינות. </w:t>
      </w:r>
    </w:p>
    <w:p w14:paraId="3324266F" w14:textId="77777777" w:rsidR="00000000" w:rsidRDefault="00373EE0">
      <w:pPr>
        <w:pStyle w:val="a0"/>
        <w:ind w:firstLine="0"/>
        <w:rPr>
          <w:rFonts w:hint="cs"/>
          <w:rtl/>
        </w:rPr>
      </w:pPr>
    </w:p>
    <w:p w14:paraId="0CE335DC" w14:textId="77777777" w:rsidR="00000000" w:rsidRDefault="00373EE0">
      <w:pPr>
        <w:pStyle w:val="a0"/>
        <w:ind w:firstLine="0"/>
        <w:rPr>
          <w:rFonts w:hint="cs"/>
          <w:rtl/>
        </w:rPr>
      </w:pPr>
      <w:r>
        <w:rPr>
          <w:rFonts w:hint="cs"/>
          <w:rtl/>
        </w:rPr>
        <w:tab/>
        <w:t>יש לומר זאת בבירור, חזור והדגש, המפד"ל מתנג</w:t>
      </w:r>
      <w:r>
        <w:rPr>
          <w:rFonts w:hint="cs"/>
          <w:rtl/>
        </w:rPr>
        <w:t>דת נחרצות להקמה של מדינה פלסטינית בכל וריאציה שהיא. בין הירדן לים לא תיכון ישות מדינית ריבונית זולת מדינת ישראל, משום שאם יקרה הדבר, היא תהווה איום אסטרטגי של ממש על מדינת ישראל ואזרחיה. אלו האומרים לנו כי מדינה כזאת כבר קיימת, מתעלמים מכך שסמכויותיה של זו</w:t>
      </w:r>
      <w:r>
        <w:rPr>
          <w:rFonts w:hint="cs"/>
          <w:rtl/>
        </w:rPr>
        <w:t xml:space="preserve"> מצומצמות ביותר, והן מתמקדות בעיקר בתחום המוניציפלי, בשיטור ובסממנים אחדים נוספים. </w:t>
      </w:r>
    </w:p>
    <w:p w14:paraId="039601FB" w14:textId="77777777" w:rsidR="00000000" w:rsidRDefault="00373EE0">
      <w:pPr>
        <w:pStyle w:val="a0"/>
        <w:ind w:firstLine="0"/>
        <w:rPr>
          <w:rFonts w:hint="cs"/>
          <w:rtl/>
        </w:rPr>
      </w:pPr>
    </w:p>
    <w:p w14:paraId="2CD6B17B" w14:textId="77777777" w:rsidR="00000000" w:rsidRDefault="00373EE0">
      <w:pPr>
        <w:pStyle w:val="a0"/>
        <w:ind w:firstLine="0"/>
        <w:rPr>
          <w:rFonts w:hint="cs"/>
          <w:rtl/>
        </w:rPr>
      </w:pPr>
      <w:r>
        <w:rPr>
          <w:rFonts w:hint="cs"/>
          <w:rtl/>
        </w:rPr>
        <w:tab/>
        <w:t>בתוך מדינה ריבונית של ממש קשה הרבה יותר לקיים פעולות בקרה אחר הטרור, מפעיליו ומתכנניו, לרבות הפעולה רחבת ההיקף שנעשתה בשבוע שעבר בידי כוחות הביטחון, לחשיפה ולהחרמה של כסף</w:t>
      </w:r>
      <w:r>
        <w:rPr>
          <w:rFonts w:hint="cs"/>
          <w:rtl/>
        </w:rPr>
        <w:t xml:space="preserve"> המממן ארגוני טרור. זאת גם ההזדמנות לברך על הפעולה המוצלחת והחשובה מאוד. </w:t>
      </w:r>
    </w:p>
    <w:p w14:paraId="43639779" w14:textId="77777777" w:rsidR="00000000" w:rsidRDefault="00373EE0">
      <w:pPr>
        <w:pStyle w:val="a0"/>
        <w:ind w:firstLine="0"/>
        <w:rPr>
          <w:rFonts w:hint="cs"/>
          <w:rtl/>
        </w:rPr>
      </w:pPr>
    </w:p>
    <w:p w14:paraId="5EB6C3FD" w14:textId="77777777" w:rsidR="00000000" w:rsidRDefault="00373EE0">
      <w:pPr>
        <w:pStyle w:val="a0"/>
        <w:ind w:firstLine="0"/>
        <w:rPr>
          <w:rFonts w:hint="cs"/>
          <w:rtl/>
        </w:rPr>
      </w:pPr>
      <w:r>
        <w:rPr>
          <w:rFonts w:hint="cs"/>
          <w:rtl/>
        </w:rPr>
        <w:tab/>
        <w:t xml:space="preserve">לכן, הגדר איננה משוש חיינו ולא עליה תהיה תפארתנו המדינית ליישוב הסכסוך. כל בר-דעת מבין שמדובר בפתרון זמני ומאולץ, שנכפה עלינו רק משום שלמרות כל המאמצים, ניסיונות התיווך וה"הודנות" </w:t>
      </w:r>
      <w:r>
        <w:rPr>
          <w:rFonts w:hint="cs"/>
          <w:rtl/>
        </w:rPr>
        <w:t xml:space="preserve">למיניהן, ארגוני המחבלים הפלסטיניים מוסיפים להכות ללא ליאות וללא רחם, מתאבד אחר מתאבד, חוליה אחר חוליה, מרגמה אחר מרגמה. </w:t>
      </w:r>
    </w:p>
    <w:p w14:paraId="2489A23E" w14:textId="77777777" w:rsidR="00000000" w:rsidRDefault="00373EE0">
      <w:pPr>
        <w:pStyle w:val="a0"/>
        <w:ind w:firstLine="0"/>
        <w:rPr>
          <w:rFonts w:hint="cs"/>
          <w:rtl/>
        </w:rPr>
      </w:pPr>
    </w:p>
    <w:p w14:paraId="4F21FC7D" w14:textId="77777777" w:rsidR="00000000" w:rsidRDefault="00373EE0">
      <w:pPr>
        <w:pStyle w:val="a0"/>
        <w:ind w:firstLine="0"/>
        <w:rPr>
          <w:rFonts w:hint="cs"/>
          <w:rtl/>
        </w:rPr>
      </w:pPr>
      <w:r>
        <w:rPr>
          <w:rFonts w:hint="cs"/>
          <w:rtl/>
        </w:rPr>
        <w:tab/>
        <w:t>ראש השב"כ סיפר בשבוע שעבר לוועדת החוץ והביטחון, כי כבר נעשים ניסיונות להפעיל נשק ארטילרי שיעקוף את הגדר. זו עוד הוכחה לכך שאין להם כל</w:t>
      </w:r>
      <w:r>
        <w:rPr>
          <w:rFonts w:hint="cs"/>
          <w:rtl/>
        </w:rPr>
        <w:t xml:space="preserve"> כוונה לחדול מן הטרור, אך גם לכך שיעילותה של הגדר מוגבלת ושהיא כורח המציאות בהעדר כל פרטנר לדיונים. </w:t>
      </w:r>
    </w:p>
    <w:p w14:paraId="65E02AB0" w14:textId="77777777" w:rsidR="00000000" w:rsidRDefault="00373EE0">
      <w:pPr>
        <w:pStyle w:val="a0"/>
        <w:ind w:firstLine="0"/>
        <w:rPr>
          <w:rFonts w:hint="cs"/>
          <w:rtl/>
        </w:rPr>
      </w:pPr>
    </w:p>
    <w:p w14:paraId="63D295A0" w14:textId="77777777" w:rsidR="00000000" w:rsidRDefault="00373EE0">
      <w:pPr>
        <w:pStyle w:val="a0"/>
        <w:ind w:firstLine="0"/>
        <w:rPr>
          <w:rFonts w:hint="cs"/>
          <w:rtl/>
        </w:rPr>
      </w:pPr>
      <w:r>
        <w:rPr>
          <w:rFonts w:hint="cs"/>
          <w:rtl/>
        </w:rPr>
        <w:tab/>
        <w:t xml:space="preserve">אנו מקווים כי הגדר לא תהווה קו גבול שיהפוך מזמני לקבוע, וכי היא תישאר ביטחונית בלבד. </w:t>
      </w:r>
    </w:p>
    <w:p w14:paraId="20C3065A" w14:textId="77777777" w:rsidR="00000000" w:rsidRDefault="00373EE0">
      <w:pPr>
        <w:pStyle w:val="a0"/>
        <w:ind w:firstLine="0"/>
        <w:rPr>
          <w:rFonts w:hint="cs"/>
          <w:rtl/>
        </w:rPr>
      </w:pPr>
    </w:p>
    <w:p w14:paraId="74D75B65" w14:textId="77777777" w:rsidR="00000000" w:rsidRDefault="00373EE0">
      <w:pPr>
        <w:pStyle w:val="a0"/>
        <w:ind w:firstLine="0"/>
        <w:rPr>
          <w:rFonts w:hint="cs"/>
          <w:rtl/>
        </w:rPr>
      </w:pPr>
      <w:r>
        <w:rPr>
          <w:rFonts w:hint="cs"/>
          <w:rtl/>
        </w:rPr>
        <w:tab/>
        <w:t>למרות התנגדותנו להצעות האי-אמון האחרות, בהיותנו חברים בקואליציה ו</w:t>
      </w:r>
      <w:r>
        <w:rPr>
          <w:rFonts w:hint="cs"/>
          <w:rtl/>
        </w:rPr>
        <w:t xml:space="preserve">בממשלה, החליטה סיעת המפד"ל להיעדר היום מהצבעת האי-אמון בנושא הגדר, משום שהיא מובאת לכאן בתקופה שבה מדברים על התנתקות ועל פינוי אלפי יהודים מבתיהם, תוכנית שאנו כמובן מתנגדים לה מכול וכול. תודה. </w:t>
      </w:r>
    </w:p>
    <w:p w14:paraId="04DA3472" w14:textId="77777777" w:rsidR="00000000" w:rsidRDefault="00373EE0">
      <w:pPr>
        <w:pStyle w:val="a0"/>
        <w:ind w:firstLine="0"/>
        <w:rPr>
          <w:rFonts w:hint="cs"/>
          <w:rtl/>
        </w:rPr>
      </w:pPr>
    </w:p>
    <w:p w14:paraId="421AAB8B" w14:textId="77777777" w:rsidR="00000000" w:rsidRDefault="00373EE0">
      <w:pPr>
        <w:pStyle w:val="af1"/>
        <w:rPr>
          <w:rtl/>
        </w:rPr>
      </w:pPr>
      <w:r>
        <w:rPr>
          <w:rtl/>
        </w:rPr>
        <w:t>היו"ר אלי בן-מנחם:</w:t>
      </w:r>
    </w:p>
    <w:p w14:paraId="1433BAD5" w14:textId="77777777" w:rsidR="00000000" w:rsidRDefault="00373EE0">
      <w:pPr>
        <w:pStyle w:val="a0"/>
        <w:rPr>
          <w:rtl/>
        </w:rPr>
      </w:pPr>
    </w:p>
    <w:p w14:paraId="1F932DDC" w14:textId="77777777" w:rsidR="00000000" w:rsidRDefault="00373EE0">
      <w:pPr>
        <w:pStyle w:val="a0"/>
        <w:rPr>
          <w:rFonts w:hint="cs"/>
          <w:rtl/>
        </w:rPr>
      </w:pPr>
      <w:r>
        <w:rPr>
          <w:rFonts w:hint="cs"/>
          <w:rtl/>
        </w:rPr>
        <w:t>תודה לחברת הכנסת גילה פינקלשטיין. חבר הכנ</w:t>
      </w:r>
      <w:r>
        <w:rPr>
          <w:rFonts w:hint="cs"/>
          <w:rtl/>
        </w:rPr>
        <w:t xml:space="preserve">סת משה גפני, בבקשה. אחריו - חבר הכנסת מוחמד ברכה. יש גם לך שלוש דקות, תשתדל לעמוד בלוח הזמנים. </w:t>
      </w:r>
    </w:p>
    <w:p w14:paraId="6C531867" w14:textId="77777777" w:rsidR="00000000" w:rsidRDefault="00373EE0">
      <w:pPr>
        <w:pStyle w:val="a0"/>
        <w:rPr>
          <w:rFonts w:hint="cs"/>
          <w:rtl/>
        </w:rPr>
      </w:pPr>
    </w:p>
    <w:p w14:paraId="4ADC0C32" w14:textId="77777777" w:rsidR="00000000" w:rsidRDefault="00373EE0">
      <w:pPr>
        <w:pStyle w:val="a"/>
        <w:rPr>
          <w:rtl/>
        </w:rPr>
      </w:pPr>
      <w:bookmarkStart w:id="239" w:name="FS000000526T01_03_2004_18_53_37"/>
      <w:bookmarkStart w:id="240" w:name="_Toc70050365"/>
      <w:bookmarkEnd w:id="239"/>
      <w:r>
        <w:rPr>
          <w:rFonts w:hint="eastAsia"/>
          <w:rtl/>
        </w:rPr>
        <w:t>משה</w:t>
      </w:r>
      <w:r>
        <w:rPr>
          <w:rtl/>
        </w:rPr>
        <w:t xml:space="preserve"> גפני (יהדות התורה):</w:t>
      </w:r>
      <w:bookmarkEnd w:id="240"/>
    </w:p>
    <w:p w14:paraId="76CCBFD7" w14:textId="77777777" w:rsidR="00000000" w:rsidRDefault="00373EE0">
      <w:pPr>
        <w:pStyle w:val="a0"/>
        <w:rPr>
          <w:rFonts w:hint="cs"/>
          <w:rtl/>
        </w:rPr>
      </w:pPr>
    </w:p>
    <w:p w14:paraId="27E8879A" w14:textId="77777777" w:rsidR="00000000" w:rsidRDefault="00373EE0">
      <w:pPr>
        <w:pStyle w:val="a0"/>
        <w:rPr>
          <w:rFonts w:hint="cs"/>
          <w:rtl/>
        </w:rPr>
      </w:pPr>
      <w:r>
        <w:rPr>
          <w:rFonts w:hint="cs"/>
          <w:rtl/>
        </w:rPr>
        <w:t xml:space="preserve">אדוני היושב-ראש, רבותי חברי הכנסת, אדוני ראש הממשלה, אף-על-פי שחברת הכנסת גילה פינקלשטיין מדברת יפה, לא הבנתי מה היא אומרת. </w:t>
      </w:r>
    </w:p>
    <w:p w14:paraId="1EA6F963" w14:textId="77777777" w:rsidR="00000000" w:rsidRDefault="00373EE0">
      <w:pPr>
        <w:pStyle w:val="a0"/>
        <w:rPr>
          <w:rFonts w:hint="cs"/>
          <w:rtl/>
        </w:rPr>
      </w:pPr>
    </w:p>
    <w:p w14:paraId="06BA07A9" w14:textId="77777777" w:rsidR="00000000" w:rsidRDefault="00373EE0">
      <w:pPr>
        <w:pStyle w:val="af0"/>
        <w:rPr>
          <w:rtl/>
        </w:rPr>
      </w:pPr>
      <w:r>
        <w:rPr>
          <w:rFonts w:hint="eastAsia"/>
          <w:rtl/>
        </w:rPr>
        <w:t>גילה</w:t>
      </w:r>
      <w:r>
        <w:rPr>
          <w:rtl/>
        </w:rPr>
        <w:t xml:space="preserve"> פינ</w:t>
      </w:r>
      <w:r>
        <w:rPr>
          <w:rtl/>
        </w:rPr>
        <w:t>קלשטיין (מפד"ל):</w:t>
      </w:r>
    </w:p>
    <w:p w14:paraId="29C496D1" w14:textId="77777777" w:rsidR="00000000" w:rsidRDefault="00373EE0">
      <w:pPr>
        <w:pStyle w:val="a0"/>
        <w:rPr>
          <w:rFonts w:hint="cs"/>
          <w:rtl/>
        </w:rPr>
      </w:pPr>
    </w:p>
    <w:p w14:paraId="75DAA125" w14:textId="77777777" w:rsidR="00000000" w:rsidRDefault="00373EE0">
      <w:pPr>
        <w:pStyle w:val="a0"/>
        <w:rPr>
          <w:rFonts w:hint="cs"/>
          <w:rtl/>
        </w:rPr>
      </w:pPr>
      <w:r>
        <w:rPr>
          <w:rFonts w:hint="cs"/>
          <w:rtl/>
        </w:rPr>
        <w:t xml:space="preserve">אנחנו מצביעים עם הממשלה, רק בנושא של הגדר אנחנו ניעדר. אנחנו מצביעים עם הממשלה בכל הסעיפים, חוץ מהגדר. </w:t>
      </w:r>
    </w:p>
    <w:p w14:paraId="5F6504BF" w14:textId="77777777" w:rsidR="00000000" w:rsidRDefault="00373EE0">
      <w:pPr>
        <w:pStyle w:val="a0"/>
        <w:rPr>
          <w:rFonts w:hint="cs"/>
          <w:rtl/>
        </w:rPr>
      </w:pPr>
    </w:p>
    <w:p w14:paraId="4173FA6A" w14:textId="77777777" w:rsidR="00000000" w:rsidRDefault="00373EE0">
      <w:pPr>
        <w:pStyle w:val="af0"/>
        <w:rPr>
          <w:rtl/>
        </w:rPr>
      </w:pPr>
      <w:r>
        <w:rPr>
          <w:rFonts w:hint="eastAsia"/>
          <w:rtl/>
        </w:rPr>
        <w:t>יצחק</w:t>
      </w:r>
      <w:r>
        <w:rPr>
          <w:rtl/>
        </w:rPr>
        <w:t xml:space="preserve"> כהן (ש"ס):</w:t>
      </w:r>
    </w:p>
    <w:p w14:paraId="195A84FC" w14:textId="77777777" w:rsidR="00000000" w:rsidRDefault="00373EE0">
      <w:pPr>
        <w:pStyle w:val="a0"/>
        <w:rPr>
          <w:rFonts w:hint="cs"/>
          <w:rtl/>
        </w:rPr>
      </w:pPr>
    </w:p>
    <w:p w14:paraId="40AC6E2B" w14:textId="77777777" w:rsidR="00000000" w:rsidRDefault="00373EE0">
      <w:pPr>
        <w:pStyle w:val="a0"/>
        <w:rPr>
          <w:rFonts w:hint="cs"/>
          <w:rtl/>
        </w:rPr>
      </w:pPr>
      <w:r>
        <w:rPr>
          <w:rFonts w:hint="cs"/>
          <w:rtl/>
        </w:rPr>
        <w:t xml:space="preserve">למה אתם לא פורשים? למי אתם מאמינים? </w:t>
      </w:r>
    </w:p>
    <w:p w14:paraId="320B516C" w14:textId="77777777" w:rsidR="00000000" w:rsidRDefault="00373EE0">
      <w:pPr>
        <w:pStyle w:val="a0"/>
        <w:rPr>
          <w:rFonts w:hint="cs"/>
          <w:rtl/>
        </w:rPr>
      </w:pPr>
    </w:p>
    <w:p w14:paraId="773F61FD" w14:textId="77777777" w:rsidR="00000000" w:rsidRDefault="00373EE0">
      <w:pPr>
        <w:pStyle w:val="-"/>
        <w:rPr>
          <w:rtl/>
        </w:rPr>
      </w:pPr>
      <w:bookmarkStart w:id="241" w:name="FS000000526T01_03_2004_18_54_24C"/>
      <w:bookmarkEnd w:id="241"/>
      <w:r>
        <w:rPr>
          <w:rtl/>
        </w:rPr>
        <w:t>משה גפני (יהדות התורה):</w:t>
      </w:r>
    </w:p>
    <w:p w14:paraId="559F2B3C" w14:textId="77777777" w:rsidR="00000000" w:rsidRDefault="00373EE0">
      <w:pPr>
        <w:pStyle w:val="a0"/>
        <w:rPr>
          <w:rtl/>
        </w:rPr>
      </w:pPr>
    </w:p>
    <w:p w14:paraId="564A6E3E" w14:textId="77777777" w:rsidR="00000000" w:rsidRDefault="00373EE0">
      <w:pPr>
        <w:pStyle w:val="a0"/>
        <w:rPr>
          <w:rFonts w:hint="cs"/>
          <w:rtl/>
        </w:rPr>
      </w:pPr>
      <w:r>
        <w:rPr>
          <w:rFonts w:hint="cs"/>
          <w:rtl/>
        </w:rPr>
        <w:t>גברתי חברת הכנסת פינקלשטיין -  חבר הכנסת יצחק כהן, מה</w:t>
      </w:r>
      <w:r>
        <w:rPr>
          <w:rFonts w:hint="cs"/>
          <w:rtl/>
        </w:rPr>
        <w:t xml:space="preserve">, אתה רוצה לעבור למפד"ל? - מה שלא הבנתי, מה עשו המנהיגים שלך בהצבעה בממשלה? </w:t>
      </w:r>
    </w:p>
    <w:p w14:paraId="00742B60" w14:textId="77777777" w:rsidR="00000000" w:rsidRDefault="00373EE0">
      <w:pPr>
        <w:pStyle w:val="a0"/>
        <w:rPr>
          <w:rFonts w:hint="cs"/>
          <w:rtl/>
        </w:rPr>
      </w:pPr>
    </w:p>
    <w:p w14:paraId="03B0B61B" w14:textId="77777777" w:rsidR="00000000" w:rsidRDefault="00373EE0">
      <w:pPr>
        <w:pStyle w:val="af1"/>
        <w:rPr>
          <w:rtl/>
        </w:rPr>
      </w:pPr>
      <w:r>
        <w:rPr>
          <w:rtl/>
        </w:rPr>
        <w:t>היו"ר אלי בן-מנחם:</w:t>
      </w:r>
    </w:p>
    <w:p w14:paraId="2D46CE14" w14:textId="77777777" w:rsidR="00000000" w:rsidRDefault="00373EE0">
      <w:pPr>
        <w:pStyle w:val="a0"/>
        <w:rPr>
          <w:rtl/>
        </w:rPr>
      </w:pPr>
    </w:p>
    <w:p w14:paraId="105C90F2" w14:textId="77777777" w:rsidR="00000000" w:rsidRDefault="00373EE0">
      <w:pPr>
        <w:pStyle w:val="a0"/>
        <w:rPr>
          <w:rFonts w:hint="cs"/>
          <w:rtl/>
        </w:rPr>
      </w:pPr>
      <w:r>
        <w:rPr>
          <w:rFonts w:hint="cs"/>
          <w:rtl/>
        </w:rPr>
        <w:t xml:space="preserve">היא לא מקשיבה לך, היא משוחחת עם ראש הממשלה. </w:t>
      </w:r>
    </w:p>
    <w:p w14:paraId="4A314687" w14:textId="77777777" w:rsidR="00000000" w:rsidRDefault="00373EE0">
      <w:pPr>
        <w:pStyle w:val="a0"/>
        <w:rPr>
          <w:rFonts w:hint="cs"/>
          <w:rtl/>
        </w:rPr>
      </w:pPr>
    </w:p>
    <w:p w14:paraId="5F6B8A7C" w14:textId="77777777" w:rsidR="00000000" w:rsidRDefault="00373EE0">
      <w:pPr>
        <w:pStyle w:val="a"/>
        <w:rPr>
          <w:rtl/>
        </w:rPr>
      </w:pPr>
      <w:bookmarkStart w:id="242" w:name="FS000000526T01_03_2004_19_17_49"/>
      <w:bookmarkStart w:id="243" w:name="_Toc70050366"/>
      <w:bookmarkEnd w:id="242"/>
      <w:r>
        <w:rPr>
          <w:rFonts w:hint="eastAsia"/>
          <w:rtl/>
        </w:rPr>
        <w:t>משה</w:t>
      </w:r>
      <w:r>
        <w:rPr>
          <w:rtl/>
        </w:rPr>
        <w:t xml:space="preserve"> גפני (יהדות התורה):</w:t>
      </w:r>
      <w:bookmarkEnd w:id="243"/>
    </w:p>
    <w:p w14:paraId="3BACACAF" w14:textId="77777777" w:rsidR="00000000" w:rsidRDefault="00373EE0">
      <w:pPr>
        <w:pStyle w:val="a0"/>
        <w:rPr>
          <w:rFonts w:hint="cs"/>
          <w:rtl/>
        </w:rPr>
      </w:pPr>
    </w:p>
    <w:p w14:paraId="6A699628" w14:textId="77777777" w:rsidR="00000000" w:rsidRDefault="00373EE0">
      <w:pPr>
        <w:pStyle w:val="a0"/>
        <w:rPr>
          <w:rFonts w:hint="cs"/>
          <w:rtl/>
        </w:rPr>
      </w:pPr>
      <w:r>
        <w:rPr>
          <w:rFonts w:hint="cs"/>
          <w:rtl/>
        </w:rPr>
        <w:t>מה עשו המנהיגים שלך בממשלה בעת ההצבעה על הקיצוץ? השר אפי איתם הצביע נגד הקיצוץ והשר אור</w:t>
      </w:r>
      <w:r>
        <w:rPr>
          <w:rFonts w:hint="cs"/>
          <w:rtl/>
        </w:rPr>
        <w:t xml:space="preserve">לב הצביע בעד. וכאשר שאלו אותו - ככה שמעתי, יכול להיות שזה לא נכון -  מה עם שירותי הדת, הכול קורס, הוא אמר שהוא לא ידע שהבעיה בשירותי הדת לא נפתרה. מה אתם עושים במפד"ל? </w:t>
      </w:r>
    </w:p>
    <w:p w14:paraId="6FB25B8A" w14:textId="77777777" w:rsidR="00000000" w:rsidRDefault="00373EE0">
      <w:pPr>
        <w:pStyle w:val="a0"/>
        <w:rPr>
          <w:rFonts w:hint="cs"/>
          <w:rtl/>
        </w:rPr>
      </w:pPr>
    </w:p>
    <w:p w14:paraId="286EA343" w14:textId="77777777" w:rsidR="00000000" w:rsidRDefault="00373EE0">
      <w:pPr>
        <w:pStyle w:val="af1"/>
        <w:rPr>
          <w:rtl/>
        </w:rPr>
      </w:pPr>
      <w:r>
        <w:rPr>
          <w:rFonts w:hint="eastAsia"/>
          <w:rtl/>
        </w:rPr>
        <w:t>היו</w:t>
      </w:r>
      <w:r>
        <w:rPr>
          <w:rtl/>
        </w:rPr>
        <w:t>"ר אלי בן-מנחם:</w:t>
      </w:r>
    </w:p>
    <w:p w14:paraId="377A0AFF" w14:textId="77777777" w:rsidR="00000000" w:rsidRDefault="00373EE0">
      <w:pPr>
        <w:pStyle w:val="a0"/>
        <w:rPr>
          <w:rFonts w:hint="cs"/>
          <w:rtl/>
        </w:rPr>
      </w:pPr>
    </w:p>
    <w:p w14:paraId="6004A151" w14:textId="77777777" w:rsidR="00000000" w:rsidRDefault="00373EE0">
      <w:pPr>
        <w:pStyle w:val="a0"/>
        <w:rPr>
          <w:rFonts w:hint="cs"/>
          <w:rtl/>
        </w:rPr>
      </w:pPr>
      <w:r>
        <w:rPr>
          <w:rFonts w:hint="cs"/>
          <w:rtl/>
        </w:rPr>
        <w:t xml:space="preserve">חבר הכנסת גפני, הזמן החל.  </w:t>
      </w:r>
    </w:p>
    <w:p w14:paraId="2CAD819C" w14:textId="77777777" w:rsidR="00000000" w:rsidRDefault="00373EE0">
      <w:pPr>
        <w:pStyle w:val="a0"/>
        <w:rPr>
          <w:rFonts w:hint="cs"/>
          <w:rtl/>
        </w:rPr>
      </w:pPr>
    </w:p>
    <w:p w14:paraId="175207B4" w14:textId="77777777" w:rsidR="00000000" w:rsidRDefault="00373EE0">
      <w:pPr>
        <w:pStyle w:val="-"/>
        <w:rPr>
          <w:rtl/>
        </w:rPr>
      </w:pPr>
      <w:bookmarkStart w:id="244" w:name="FS000000526T01_03_2004_19_19_18C"/>
      <w:bookmarkEnd w:id="244"/>
      <w:r>
        <w:rPr>
          <w:rtl/>
        </w:rPr>
        <w:t>משה גפני (יהדות התורה):</w:t>
      </w:r>
    </w:p>
    <w:p w14:paraId="40FE498D" w14:textId="77777777" w:rsidR="00000000" w:rsidRDefault="00373EE0">
      <w:pPr>
        <w:pStyle w:val="a0"/>
        <w:rPr>
          <w:rtl/>
        </w:rPr>
      </w:pPr>
    </w:p>
    <w:p w14:paraId="765872CC" w14:textId="77777777" w:rsidR="00000000" w:rsidRDefault="00373EE0">
      <w:pPr>
        <w:pStyle w:val="a0"/>
        <w:rPr>
          <w:rFonts w:hint="cs"/>
          <w:rtl/>
        </w:rPr>
      </w:pPr>
      <w:r>
        <w:rPr>
          <w:rFonts w:hint="cs"/>
          <w:rtl/>
        </w:rPr>
        <w:t>חבל שלא יכול</w:t>
      </w:r>
      <w:r>
        <w:rPr>
          <w:rFonts w:hint="cs"/>
          <w:rtl/>
        </w:rPr>
        <w:t xml:space="preserve">ת להסביר לי את זה, שנדע במה עוסקים שרי המפד"ל. הם יודעים ששירותי הדת קורסים, הם לא יודעים? </w:t>
      </w:r>
    </w:p>
    <w:p w14:paraId="3A38EE60" w14:textId="77777777" w:rsidR="00000000" w:rsidRDefault="00373EE0">
      <w:pPr>
        <w:pStyle w:val="a0"/>
        <w:rPr>
          <w:rFonts w:hint="cs"/>
          <w:rtl/>
        </w:rPr>
      </w:pPr>
    </w:p>
    <w:p w14:paraId="351DB2DD" w14:textId="77777777" w:rsidR="00000000" w:rsidRDefault="00373EE0">
      <w:pPr>
        <w:pStyle w:val="af0"/>
        <w:rPr>
          <w:rtl/>
        </w:rPr>
      </w:pPr>
      <w:r>
        <w:rPr>
          <w:rFonts w:hint="eastAsia"/>
          <w:rtl/>
        </w:rPr>
        <w:t>גילה</w:t>
      </w:r>
      <w:r>
        <w:rPr>
          <w:rtl/>
        </w:rPr>
        <w:t xml:space="preserve"> פינקלשטיין (מפד"ל):</w:t>
      </w:r>
    </w:p>
    <w:p w14:paraId="4F63A7E5" w14:textId="77777777" w:rsidR="00000000" w:rsidRDefault="00373EE0">
      <w:pPr>
        <w:pStyle w:val="a0"/>
        <w:rPr>
          <w:rFonts w:hint="cs"/>
          <w:rtl/>
        </w:rPr>
      </w:pPr>
    </w:p>
    <w:p w14:paraId="3D2CCD57" w14:textId="77777777" w:rsidR="00000000" w:rsidRDefault="00373EE0">
      <w:pPr>
        <w:pStyle w:val="a0"/>
        <w:rPr>
          <w:rFonts w:hint="cs"/>
          <w:rtl/>
        </w:rPr>
      </w:pPr>
      <w:r>
        <w:rPr>
          <w:rFonts w:hint="cs"/>
          <w:rtl/>
        </w:rPr>
        <w:t xml:space="preserve">שירותי הדת בהקמה. </w:t>
      </w:r>
    </w:p>
    <w:p w14:paraId="7ACE5194" w14:textId="77777777" w:rsidR="00000000" w:rsidRDefault="00373EE0">
      <w:pPr>
        <w:pStyle w:val="a0"/>
        <w:rPr>
          <w:rFonts w:hint="cs"/>
          <w:rtl/>
        </w:rPr>
      </w:pPr>
    </w:p>
    <w:p w14:paraId="581C85D6" w14:textId="77777777" w:rsidR="00000000" w:rsidRDefault="00373EE0">
      <w:pPr>
        <w:pStyle w:val="af0"/>
        <w:rPr>
          <w:rtl/>
        </w:rPr>
      </w:pPr>
      <w:r>
        <w:rPr>
          <w:rFonts w:hint="eastAsia"/>
          <w:rtl/>
        </w:rPr>
        <w:t>יצחק</w:t>
      </w:r>
      <w:r>
        <w:rPr>
          <w:rtl/>
        </w:rPr>
        <w:t xml:space="preserve"> כהן (ש"ס):</w:t>
      </w:r>
    </w:p>
    <w:p w14:paraId="5947524F" w14:textId="77777777" w:rsidR="00000000" w:rsidRDefault="00373EE0">
      <w:pPr>
        <w:pStyle w:val="a0"/>
        <w:rPr>
          <w:rFonts w:hint="cs"/>
          <w:rtl/>
        </w:rPr>
      </w:pPr>
    </w:p>
    <w:p w14:paraId="202D8C4C" w14:textId="77777777" w:rsidR="00000000" w:rsidRDefault="00373EE0">
      <w:pPr>
        <w:pStyle w:val="a0"/>
        <w:rPr>
          <w:rFonts w:hint="cs"/>
          <w:rtl/>
        </w:rPr>
      </w:pPr>
      <w:r>
        <w:rPr>
          <w:rFonts w:hint="cs"/>
          <w:rtl/>
        </w:rPr>
        <w:t xml:space="preserve">מה השטויות האלה, שתגיד את האמת. </w:t>
      </w:r>
    </w:p>
    <w:p w14:paraId="0E6C1328" w14:textId="77777777" w:rsidR="00000000" w:rsidRDefault="00373EE0">
      <w:pPr>
        <w:pStyle w:val="a0"/>
        <w:rPr>
          <w:rFonts w:hint="cs"/>
          <w:rtl/>
        </w:rPr>
      </w:pPr>
    </w:p>
    <w:p w14:paraId="6327AD50" w14:textId="77777777" w:rsidR="00000000" w:rsidRDefault="00373EE0">
      <w:pPr>
        <w:pStyle w:val="af1"/>
        <w:rPr>
          <w:rtl/>
        </w:rPr>
      </w:pPr>
      <w:r>
        <w:rPr>
          <w:rtl/>
        </w:rPr>
        <w:t>היו"ר אלי בן-מנחם:</w:t>
      </w:r>
    </w:p>
    <w:p w14:paraId="0430B05B" w14:textId="77777777" w:rsidR="00000000" w:rsidRDefault="00373EE0">
      <w:pPr>
        <w:pStyle w:val="a0"/>
        <w:rPr>
          <w:rtl/>
        </w:rPr>
      </w:pPr>
    </w:p>
    <w:p w14:paraId="5AEA41D0" w14:textId="77777777" w:rsidR="00000000" w:rsidRDefault="00373EE0">
      <w:pPr>
        <w:pStyle w:val="a0"/>
        <w:rPr>
          <w:rFonts w:hint="cs"/>
          <w:rtl/>
        </w:rPr>
      </w:pPr>
      <w:r>
        <w:rPr>
          <w:rFonts w:hint="cs"/>
          <w:rtl/>
        </w:rPr>
        <w:t xml:space="preserve">חבר הכנסת יצחק כהן. </w:t>
      </w:r>
    </w:p>
    <w:p w14:paraId="67EBAF96" w14:textId="77777777" w:rsidR="00000000" w:rsidRDefault="00373EE0">
      <w:pPr>
        <w:pStyle w:val="a0"/>
        <w:rPr>
          <w:rFonts w:hint="cs"/>
          <w:rtl/>
        </w:rPr>
      </w:pPr>
    </w:p>
    <w:p w14:paraId="57BC0454" w14:textId="77777777" w:rsidR="00000000" w:rsidRDefault="00373EE0">
      <w:pPr>
        <w:pStyle w:val="-"/>
        <w:rPr>
          <w:rtl/>
        </w:rPr>
      </w:pPr>
      <w:bookmarkStart w:id="245" w:name="FS000000526T01_03_2004_18_55_29C"/>
      <w:bookmarkEnd w:id="245"/>
      <w:r>
        <w:rPr>
          <w:rtl/>
        </w:rPr>
        <w:t>משה גפני (יהדות התורה):</w:t>
      </w:r>
    </w:p>
    <w:p w14:paraId="62FEE780" w14:textId="77777777" w:rsidR="00000000" w:rsidRDefault="00373EE0">
      <w:pPr>
        <w:pStyle w:val="a0"/>
        <w:rPr>
          <w:rtl/>
        </w:rPr>
      </w:pPr>
    </w:p>
    <w:p w14:paraId="6804034C" w14:textId="77777777" w:rsidR="00000000" w:rsidRDefault="00373EE0">
      <w:pPr>
        <w:pStyle w:val="a0"/>
        <w:rPr>
          <w:rFonts w:hint="cs"/>
          <w:rtl/>
        </w:rPr>
      </w:pPr>
      <w:r>
        <w:rPr>
          <w:rFonts w:hint="cs"/>
          <w:rtl/>
        </w:rPr>
        <w:t xml:space="preserve">חבר הכנסת יצחק כהן, היא לא אשמה, מה אתה רוצה ממנה? </w:t>
      </w:r>
    </w:p>
    <w:p w14:paraId="7CFF66BA" w14:textId="77777777" w:rsidR="00000000" w:rsidRDefault="00373EE0">
      <w:pPr>
        <w:pStyle w:val="a0"/>
        <w:rPr>
          <w:rFonts w:hint="cs"/>
          <w:rtl/>
        </w:rPr>
      </w:pPr>
    </w:p>
    <w:p w14:paraId="6D14F1E4" w14:textId="77777777" w:rsidR="00000000" w:rsidRDefault="00373EE0">
      <w:pPr>
        <w:pStyle w:val="a0"/>
        <w:rPr>
          <w:rFonts w:hint="cs"/>
          <w:rtl/>
        </w:rPr>
      </w:pPr>
      <w:r>
        <w:rPr>
          <w:rFonts w:hint="cs"/>
          <w:rtl/>
        </w:rPr>
        <w:t xml:space="preserve">בנושא של גדר ההפרדה אתם נמנעים. זה ששירותי הדת קרסו, המפד"ל שהיתה פעם הדגל של שירותי הדת במדינת ישראל, ראשית צמיחת גאולתנו, מדינה שיש בה שירותי דת - אין שירותי דת במדינת ישראל,  לא ידעתם את זה? </w:t>
      </w:r>
    </w:p>
    <w:p w14:paraId="5790AFA3" w14:textId="77777777" w:rsidR="00000000" w:rsidRDefault="00373EE0">
      <w:pPr>
        <w:pStyle w:val="a0"/>
        <w:rPr>
          <w:rFonts w:hint="cs"/>
          <w:rtl/>
        </w:rPr>
      </w:pPr>
    </w:p>
    <w:p w14:paraId="64AEEB23" w14:textId="77777777" w:rsidR="00000000" w:rsidRDefault="00373EE0">
      <w:pPr>
        <w:pStyle w:val="a0"/>
        <w:rPr>
          <w:rFonts w:hint="cs"/>
          <w:rtl/>
        </w:rPr>
      </w:pPr>
      <w:r>
        <w:rPr>
          <w:rFonts w:hint="cs"/>
          <w:rtl/>
        </w:rPr>
        <w:t>אבל המ</w:t>
      </w:r>
      <w:r>
        <w:rPr>
          <w:rFonts w:hint="cs"/>
          <w:rtl/>
        </w:rPr>
        <w:t>פד"ל זה לא הנושא. אדוני ראש הממשלה, אין לך מה לחשוש מהם, אתה יכול לעשות את תוכנית ההתנתקות, הכול בסדר; תחשוש מהאיחוד הלאומי - הם עלולים לפרוש. המפד"ל לא תפרוש. עליהם אתה יכול לסמוך, אצלם ההתנחלות הכי רצינית והכי יסודית, זו ההתנחלות בכיסאות הממשלה.</w:t>
      </w:r>
    </w:p>
    <w:p w14:paraId="257F7F46" w14:textId="77777777" w:rsidR="00000000" w:rsidRDefault="00373EE0">
      <w:pPr>
        <w:pStyle w:val="a0"/>
        <w:rPr>
          <w:rFonts w:hint="cs"/>
          <w:rtl/>
        </w:rPr>
      </w:pPr>
    </w:p>
    <w:p w14:paraId="274266F0" w14:textId="77777777" w:rsidR="00000000" w:rsidRDefault="00373EE0">
      <w:pPr>
        <w:pStyle w:val="a0"/>
        <w:rPr>
          <w:rFonts w:hint="cs"/>
          <w:rtl/>
        </w:rPr>
      </w:pPr>
      <w:r>
        <w:rPr>
          <w:rFonts w:hint="cs"/>
          <w:rtl/>
        </w:rPr>
        <w:t>אדוני ה</w:t>
      </w:r>
      <w:r>
        <w:rPr>
          <w:rFonts w:hint="cs"/>
          <w:rtl/>
        </w:rPr>
        <w:t xml:space="preserve">יושב-ראש, היום התקיים דיון של שלוש ועדות בכנסת יחד בנושא של אחיות בריאות הציבור. גם המערכת הזאת קורסת, לא יהיו אחיות בבתי-הספר, לא יהיו אחיות בטיפות-החלב, מה שיהיה זה לעג לרש. </w:t>
      </w:r>
    </w:p>
    <w:p w14:paraId="3973DC1B" w14:textId="77777777" w:rsidR="00000000" w:rsidRDefault="00373EE0">
      <w:pPr>
        <w:pStyle w:val="a0"/>
        <w:rPr>
          <w:rFonts w:hint="cs"/>
          <w:rtl/>
        </w:rPr>
      </w:pPr>
    </w:p>
    <w:p w14:paraId="2CCFC643" w14:textId="77777777" w:rsidR="00000000" w:rsidRDefault="00373EE0">
      <w:pPr>
        <w:pStyle w:val="a0"/>
        <w:rPr>
          <w:rFonts w:hint="cs"/>
          <w:rtl/>
        </w:rPr>
      </w:pPr>
      <w:r>
        <w:rPr>
          <w:rFonts w:hint="cs"/>
          <w:rtl/>
        </w:rPr>
        <w:t>שמעתי את שר האוצר הבוקר בוועדת הכספים, הוא הסביר מה מדיניות  האוצר. אמר שר האו</w:t>
      </w:r>
      <w:r>
        <w:rPr>
          <w:rFonts w:hint="cs"/>
          <w:rtl/>
        </w:rPr>
        <w:t xml:space="preserve">צר, למשל, אחד העקרונות, לעבור מקצבאות לעבודה. איך קשורות אחיות בריאות הציבור למעבר מקצבאות לעבודה? ילדים יהיו חולים יותר. ילדים לא יהיו פרודוקטיביים, לא יטפלו בהם בכל בתי-הספר. איזה עיקרון זה של האוצר? </w:t>
      </w:r>
    </w:p>
    <w:p w14:paraId="39F5B2A2" w14:textId="77777777" w:rsidR="00000000" w:rsidRDefault="00373EE0">
      <w:pPr>
        <w:pStyle w:val="a0"/>
        <w:rPr>
          <w:rFonts w:hint="cs"/>
          <w:rtl/>
        </w:rPr>
      </w:pPr>
      <w:r>
        <w:rPr>
          <w:rFonts w:hint="cs"/>
          <w:rtl/>
        </w:rPr>
        <w:t xml:space="preserve"> </w:t>
      </w:r>
    </w:p>
    <w:p w14:paraId="21D2D6D5" w14:textId="77777777" w:rsidR="00000000" w:rsidRDefault="00373EE0">
      <w:pPr>
        <w:pStyle w:val="a0"/>
        <w:rPr>
          <w:rFonts w:hint="cs"/>
          <w:rtl/>
        </w:rPr>
      </w:pPr>
      <w:r>
        <w:rPr>
          <w:rFonts w:hint="cs"/>
          <w:rtl/>
        </w:rPr>
        <w:t>הדבר החשוב יותר ששמעתי, ששר האוצר אומר, שצריך להקים</w:t>
      </w:r>
      <w:r>
        <w:rPr>
          <w:rFonts w:hint="cs"/>
          <w:rtl/>
        </w:rPr>
        <w:t xml:space="preserve"> קזינו באילת. האם זה על דעתך, אדוני ראש הממשלה? האם אתם יודעים את המשמעות של הקמת קזינו? מה המשמעות של זה בכל העולם, איזה פשע נעשה מסביב? מה מוקם מסביב לקזינו? אז אתם פוגעים בילדים, פגעתם בכל מערכת החינוך ומה אתם עושים עכשיו? עושים קזינו. </w:t>
      </w:r>
    </w:p>
    <w:p w14:paraId="30886506" w14:textId="77777777" w:rsidR="00000000" w:rsidRDefault="00373EE0">
      <w:pPr>
        <w:pStyle w:val="a0"/>
        <w:rPr>
          <w:rFonts w:hint="cs"/>
          <w:rtl/>
        </w:rPr>
      </w:pPr>
    </w:p>
    <w:p w14:paraId="7B986121" w14:textId="77777777" w:rsidR="00000000" w:rsidRDefault="00373EE0">
      <w:pPr>
        <w:pStyle w:val="a0"/>
        <w:rPr>
          <w:rFonts w:hint="cs"/>
          <w:rtl/>
        </w:rPr>
      </w:pPr>
      <w:r>
        <w:rPr>
          <w:rFonts w:hint="cs"/>
          <w:rtl/>
        </w:rPr>
        <w:t xml:space="preserve">אני רוצה להגיד </w:t>
      </w:r>
      <w:r>
        <w:rPr>
          <w:rFonts w:hint="cs"/>
          <w:rtl/>
        </w:rPr>
        <w:t>עוד דבר. התקציב שהכי קוצץ בכל הגזירות האחרונות היה תקציב הישיבות; הכי הרבה, יותר מכולם. בסדר. תקציב מקוצץ, מה לעשות. אבל אין החלטת ממשלה שסוגרים את הישיבות. אין החלטת ממשלה שמפסיקים את התקציב. יש החלטה לקצץ; בסדר, יש לכם זכות גדולה, מקצצים את תקציב הישיבות</w:t>
      </w:r>
      <w:r>
        <w:rPr>
          <w:rFonts w:hint="cs"/>
          <w:rtl/>
        </w:rPr>
        <w:t xml:space="preserve">. אבל את התקציב המקוצץ הזה, למה אתם לא מעבירים? למה עד היום - אנחנו נמצאים במרס - זה הסקטור היחיד במדינת ישראל, ממשלה ראשונה מאז הקמת המדינה, שעד לרגע זה אין תקציב של שקל לישיבות. האם אתה יודע את זה, אדוני ראש הממשלה? האם מישהו טרח לומר לך את זה? איך יכול </w:t>
      </w:r>
      <w:r>
        <w:rPr>
          <w:rFonts w:hint="cs"/>
          <w:rtl/>
        </w:rPr>
        <w:t xml:space="preserve">להיות דבר כזה? התקציב המקוצץ ביותר, וגם  הוא לא עובר. יכולה להיות החלטת ממשלה - מה אתה צוחק, חבר הכנסת בריזון, זאת לא מדיניות שלכם. </w:t>
      </w:r>
    </w:p>
    <w:p w14:paraId="1FD339E8" w14:textId="77777777" w:rsidR="00000000" w:rsidRDefault="00373EE0">
      <w:pPr>
        <w:pStyle w:val="a0"/>
        <w:rPr>
          <w:rFonts w:hint="cs"/>
          <w:rtl/>
        </w:rPr>
      </w:pPr>
    </w:p>
    <w:p w14:paraId="05614A22" w14:textId="77777777" w:rsidR="00000000" w:rsidRDefault="00373EE0">
      <w:pPr>
        <w:pStyle w:val="af0"/>
        <w:rPr>
          <w:rtl/>
        </w:rPr>
      </w:pPr>
      <w:r>
        <w:rPr>
          <w:rFonts w:hint="eastAsia"/>
          <w:rtl/>
        </w:rPr>
        <w:t>רוני</w:t>
      </w:r>
      <w:r>
        <w:rPr>
          <w:rtl/>
        </w:rPr>
        <w:t xml:space="preserve"> בריזון (שינוי):</w:t>
      </w:r>
    </w:p>
    <w:p w14:paraId="0065AD75" w14:textId="77777777" w:rsidR="00000000" w:rsidRDefault="00373EE0">
      <w:pPr>
        <w:pStyle w:val="a0"/>
        <w:rPr>
          <w:rFonts w:hint="cs"/>
          <w:rtl/>
        </w:rPr>
      </w:pPr>
    </w:p>
    <w:p w14:paraId="57BC1055" w14:textId="77777777" w:rsidR="00000000" w:rsidRDefault="00373EE0">
      <w:pPr>
        <w:pStyle w:val="a0"/>
        <w:rPr>
          <w:rFonts w:hint="cs"/>
          <w:rtl/>
        </w:rPr>
      </w:pPr>
      <w:r>
        <w:rPr>
          <w:rFonts w:hint="cs"/>
          <w:rtl/>
        </w:rPr>
        <w:t xml:space="preserve">תקציב יש, העברות אין. </w:t>
      </w:r>
    </w:p>
    <w:p w14:paraId="64CB7AE0" w14:textId="77777777" w:rsidR="00000000" w:rsidRDefault="00373EE0">
      <w:pPr>
        <w:pStyle w:val="a0"/>
        <w:rPr>
          <w:rFonts w:hint="cs"/>
          <w:rtl/>
        </w:rPr>
      </w:pPr>
    </w:p>
    <w:p w14:paraId="6D35BE1C" w14:textId="77777777" w:rsidR="00000000" w:rsidRDefault="00373EE0">
      <w:pPr>
        <w:pStyle w:val="af1"/>
        <w:rPr>
          <w:rtl/>
        </w:rPr>
      </w:pPr>
      <w:r>
        <w:rPr>
          <w:rtl/>
        </w:rPr>
        <w:t>היו"ר אלי בן-מנחם:</w:t>
      </w:r>
    </w:p>
    <w:p w14:paraId="41CB371A" w14:textId="77777777" w:rsidR="00000000" w:rsidRDefault="00373EE0">
      <w:pPr>
        <w:pStyle w:val="a0"/>
        <w:rPr>
          <w:rtl/>
        </w:rPr>
      </w:pPr>
    </w:p>
    <w:p w14:paraId="2C0DAEE6" w14:textId="77777777" w:rsidR="00000000" w:rsidRDefault="00373EE0">
      <w:pPr>
        <w:pStyle w:val="a0"/>
        <w:rPr>
          <w:rFonts w:hint="cs"/>
          <w:rtl/>
        </w:rPr>
      </w:pPr>
      <w:r>
        <w:rPr>
          <w:rFonts w:hint="cs"/>
          <w:rtl/>
        </w:rPr>
        <w:t xml:space="preserve">חבר הכנסת בריזון, אתה לא יושב במקומך. </w:t>
      </w:r>
    </w:p>
    <w:p w14:paraId="23FB67DA" w14:textId="77777777" w:rsidR="00000000" w:rsidRDefault="00373EE0">
      <w:pPr>
        <w:pStyle w:val="a0"/>
        <w:rPr>
          <w:rFonts w:hint="cs"/>
          <w:rtl/>
        </w:rPr>
      </w:pPr>
    </w:p>
    <w:p w14:paraId="7ECBD5CE" w14:textId="77777777" w:rsidR="00000000" w:rsidRDefault="00373EE0">
      <w:pPr>
        <w:pStyle w:val="-"/>
        <w:rPr>
          <w:rtl/>
        </w:rPr>
      </w:pPr>
      <w:bookmarkStart w:id="246" w:name="FS000000526T01_03_2004_18_58_30C"/>
      <w:bookmarkEnd w:id="246"/>
      <w:r>
        <w:rPr>
          <w:rtl/>
        </w:rPr>
        <w:t xml:space="preserve">משה גפני (יהדות </w:t>
      </w:r>
      <w:r>
        <w:rPr>
          <w:rtl/>
        </w:rPr>
        <w:t>התורה):</w:t>
      </w:r>
    </w:p>
    <w:p w14:paraId="6CD64834" w14:textId="77777777" w:rsidR="00000000" w:rsidRDefault="00373EE0">
      <w:pPr>
        <w:pStyle w:val="a0"/>
        <w:rPr>
          <w:rtl/>
        </w:rPr>
      </w:pPr>
    </w:p>
    <w:p w14:paraId="739CE335" w14:textId="77777777" w:rsidR="00000000" w:rsidRDefault="00373EE0">
      <w:pPr>
        <w:pStyle w:val="a0"/>
        <w:rPr>
          <w:rFonts w:hint="cs"/>
          <w:rtl/>
        </w:rPr>
      </w:pPr>
      <w:r>
        <w:rPr>
          <w:rFonts w:hint="cs"/>
          <w:rtl/>
        </w:rPr>
        <w:t>יש החלטת ממשלה, שלא מתקצבים יותר את עולם התורה. אגב, גם ישיבות ההסדר, גם הישיבות התיכוניות, הכול, לא רק החרדים שבהם אפשר לפגוע. השותפים שלכם במפד"ל, שמתנחלים בכיסאות, גם הם לא מקבלים שקל. אז אומרת חברת הכנסת פינקלשטיין, שהם יימנעו בהצעת האי-אמון ע</w:t>
      </w:r>
      <w:r>
        <w:rPr>
          <w:rFonts w:hint="cs"/>
          <w:rtl/>
        </w:rPr>
        <w:t xml:space="preserve">ל גדר ההפרדה. פשוט בושה וחרפה. זו בושה לממשלה,  זאת בושה לך, אדוני ראש הממשלה, זאת בושה לשר האוצר, זאת בושה לחברי הקואליציה. למפד"ל, שהבושה מהם והלאה, זאת לא בושה. </w:t>
      </w:r>
    </w:p>
    <w:p w14:paraId="64C54CE1" w14:textId="77777777" w:rsidR="00000000" w:rsidRDefault="00373EE0">
      <w:pPr>
        <w:pStyle w:val="a0"/>
        <w:rPr>
          <w:rFonts w:hint="cs"/>
          <w:rtl/>
        </w:rPr>
      </w:pPr>
    </w:p>
    <w:p w14:paraId="002351D9" w14:textId="77777777" w:rsidR="00000000" w:rsidRDefault="00373EE0">
      <w:pPr>
        <w:pStyle w:val="a0"/>
        <w:rPr>
          <w:rFonts w:hint="cs"/>
          <w:rtl/>
        </w:rPr>
      </w:pPr>
      <w:r>
        <w:rPr>
          <w:rFonts w:hint="cs"/>
          <w:rtl/>
        </w:rPr>
        <w:t xml:space="preserve">אני אומר לך, אדוני ראש הממשלה, אני מציע שתיכנס לעניין הזה, משום שיכולה להיות החלטה שיש לה </w:t>
      </w:r>
      <w:r>
        <w:rPr>
          <w:rFonts w:hint="cs"/>
          <w:rtl/>
        </w:rPr>
        <w:t xml:space="preserve">השלכות רבות, עמוקות, גם על העבר, גם על ההווה וגם על העתיד, להפסיק את התקציב של הישיבות. יכולה להיות החלטה, אבל אם ההחלטה לא כזאת, שמישהו יבוא ויסביר לי, מדוע עד לרגע זה התקציב המקוצץ הזה לא עבר, עם כל מיני תירוצי סרק, שמישהו חושב שאנחנו מאמינים להם. </w:t>
      </w:r>
    </w:p>
    <w:p w14:paraId="660799D7" w14:textId="77777777" w:rsidR="00000000" w:rsidRDefault="00373EE0">
      <w:pPr>
        <w:pStyle w:val="a0"/>
        <w:rPr>
          <w:rFonts w:hint="cs"/>
          <w:rtl/>
        </w:rPr>
      </w:pPr>
    </w:p>
    <w:p w14:paraId="4CA5CD29" w14:textId="77777777" w:rsidR="00000000" w:rsidRDefault="00373EE0">
      <w:pPr>
        <w:pStyle w:val="af1"/>
        <w:rPr>
          <w:rtl/>
        </w:rPr>
      </w:pPr>
      <w:r>
        <w:rPr>
          <w:rtl/>
        </w:rPr>
        <w:t>היו"</w:t>
      </w:r>
      <w:r>
        <w:rPr>
          <w:rtl/>
        </w:rPr>
        <w:t>ר אלי בן-מנחם:</w:t>
      </w:r>
    </w:p>
    <w:p w14:paraId="0FBC7005" w14:textId="77777777" w:rsidR="00000000" w:rsidRDefault="00373EE0">
      <w:pPr>
        <w:pStyle w:val="a0"/>
        <w:rPr>
          <w:rtl/>
        </w:rPr>
      </w:pPr>
    </w:p>
    <w:p w14:paraId="4B22264A" w14:textId="77777777" w:rsidR="00000000" w:rsidRDefault="00373EE0">
      <w:pPr>
        <w:pStyle w:val="a0"/>
        <w:rPr>
          <w:rFonts w:hint="cs"/>
          <w:rtl/>
        </w:rPr>
      </w:pPr>
      <w:r>
        <w:rPr>
          <w:rFonts w:hint="cs"/>
          <w:rtl/>
        </w:rPr>
        <w:t xml:space="preserve">תודה לחבר הכנסת גפני. חבר הכנסת מוחמד ברכה, בבקשה. אחריו - חבר הכנסת דוד טל. אחרי חבר הכנסת דוד טל </w:t>
      </w:r>
      <w:r>
        <w:rPr>
          <w:rtl/>
        </w:rPr>
        <w:t>–</w:t>
      </w:r>
      <w:r>
        <w:rPr>
          <w:rFonts w:hint="cs"/>
          <w:rtl/>
        </w:rPr>
        <w:t xml:space="preserve"> חבר הכנסת ג'מאל זחאלקה. ואחרון - חבר הכנסת עבד-אלמאלכ דהאמשה. </w:t>
      </w:r>
    </w:p>
    <w:p w14:paraId="7823C0BE" w14:textId="77777777" w:rsidR="00000000" w:rsidRDefault="00373EE0">
      <w:pPr>
        <w:pStyle w:val="a0"/>
        <w:ind w:firstLine="0"/>
        <w:rPr>
          <w:color w:val="0000FF"/>
          <w:szCs w:val="28"/>
          <w:rtl/>
        </w:rPr>
      </w:pPr>
      <w:r>
        <w:rPr>
          <w:rFonts w:hint="cs"/>
          <w:rtl/>
        </w:rPr>
        <w:tab/>
      </w:r>
    </w:p>
    <w:p w14:paraId="0EA62D64" w14:textId="77777777" w:rsidR="00000000" w:rsidRDefault="00373EE0">
      <w:pPr>
        <w:pStyle w:val="a"/>
        <w:rPr>
          <w:rFonts w:hint="cs"/>
          <w:rtl/>
        </w:rPr>
      </w:pPr>
      <w:bookmarkStart w:id="247" w:name="FS000000540T01_03_2004_19_00_38"/>
      <w:bookmarkStart w:id="248" w:name="_Toc70050367"/>
      <w:bookmarkEnd w:id="247"/>
      <w:r>
        <w:rPr>
          <w:rtl/>
        </w:rPr>
        <w:t>מוחמד ברכה (חד"ש-תע"ל):</w:t>
      </w:r>
      <w:bookmarkEnd w:id="248"/>
    </w:p>
    <w:p w14:paraId="18280C41" w14:textId="77777777" w:rsidR="00000000" w:rsidRDefault="00373EE0">
      <w:pPr>
        <w:pStyle w:val="a0"/>
        <w:rPr>
          <w:rFonts w:hint="cs"/>
          <w:rtl/>
        </w:rPr>
      </w:pPr>
    </w:p>
    <w:p w14:paraId="536AD28F" w14:textId="77777777" w:rsidR="00000000" w:rsidRDefault="00373EE0">
      <w:pPr>
        <w:pStyle w:val="a0"/>
        <w:rPr>
          <w:rFonts w:hint="cs"/>
          <w:rtl/>
        </w:rPr>
      </w:pPr>
      <w:r>
        <w:rPr>
          <w:rFonts w:hint="cs"/>
          <w:rtl/>
        </w:rPr>
        <w:t>אדוני היושב-ראש, כנסת נכבדה, בתשובה על הצעת האי-א</w:t>
      </w:r>
      <w:r>
        <w:rPr>
          <w:rFonts w:hint="cs"/>
          <w:rtl/>
        </w:rPr>
        <w:t>מון בנושא של הריסת הבתים בבענה עמד על הדוכן אדם חסר נימוס, חסר בושה, כדי לענות בשם הממשלה. אהוד אולמרט, איש עם סגנון משתלח, זו לא הפעם הראשונה וזה לא רק נגד הציבור הערבי ונבחריו, מגדף בסגנון של רחוב. אומנם, אני יודע שהממשלה היא ממשלה רעה, אבל ממלא-מקום ראש</w:t>
      </w:r>
      <w:r>
        <w:rPr>
          <w:rFonts w:hint="cs"/>
          <w:rtl/>
        </w:rPr>
        <w:t xml:space="preserve"> הממשלה מדבר בסגנון בזוי ונמוך ומגדף אזרחים שלא יכולים להתגונן מפניו בבניין הזה. </w:t>
      </w:r>
    </w:p>
    <w:p w14:paraId="441C9396" w14:textId="77777777" w:rsidR="00000000" w:rsidRDefault="00373EE0">
      <w:pPr>
        <w:pStyle w:val="a0"/>
        <w:rPr>
          <w:rFonts w:hint="cs"/>
          <w:rtl/>
        </w:rPr>
      </w:pPr>
    </w:p>
    <w:p w14:paraId="1756C0F4" w14:textId="77777777" w:rsidR="00000000" w:rsidRDefault="00373EE0">
      <w:pPr>
        <w:pStyle w:val="a0"/>
        <w:rPr>
          <w:rFonts w:hint="cs"/>
          <w:rtl/>
        </w:rPr>
      </w:pPr>
      <w:r>
        <w:rPr>
          <w:rFonts w:hint="cs"/>
          <w:rtl/>
        </w:rPr>
        <w:t>אחריו, בשלב מסוים, הופיעה כאן חברת כנסת מהליכוד שרוצה לשדרג את מעמדה ואת הקריירה הפוליטית שלה. לא מתוך הפוליטיקה, אלא מתוך הגנטיקה, היא מצאה לעצמה שיטה שכל שבוע היא משתלחת ב</w:t>
      </w:r>
      <w:r>
        <w:rPr>
          <w:rFonts w:hint="cs"/>
          <w:rtl/>
        </w:rPr>
        <w:t>ציבור הערבי ובאזרחים הערבים. עד כדי כך היא בקיאה בדברים, שהיא לא יודעת על מה מדובר. כפר בענה הופך בפיה לכפר בועינה, שזה כפר אחר לגמרי, והיא עומדת, נואמת ומסבירה, היא מומחית הדור,  והיא לא יודעת על מה מדובר. אחר כך, כדי להצדיק את הריסת הבתים היא אומרת שמשפח</w:t>
      </w:r>
      <w:r>
        <w:rPr>
          <w:rFonts w:hint="cs"/>
          <w:rtl/>
        </w:rPr>
        <w:t>ת תיתי היא  משפחה של חברי בל"ד.</w:t>
      </w:r>
    </w:p>
    <w:p w14:paraId="763513D9" w14:textId="77777777" w:rsidR="00000000" w:rsidRDefault="00373EE0">
      <w:pPr>
        <w:pStyle w:val="a0"/>
        <w:rPr>
          <w:rFonts w:hint="cs"/>
          <w:rtl/>
        </w:rPr>
      </w:pPr>
    </w:p>
    <w:p w14:paraId="6D476969" w14:textId="77777777" w:rsidR="00000000" w:rsidRDefault="00373EE0">
      <w:pPr>
        <w:pStyle w:val="af0"/>
        <w:rPr>
          <w:rtl/>
        </w:rPr>
      </w:pPr>
      <w:r>
        <w:rPr>
          <w:rFonts w:hint="eastAsia"/>
          <w:rtl/>
        </w:rPr>
        <w:t>אופיר</w:t>
      </w:r>
      <w:r>
        <w:rPr>
          <w:rtl/>
        </w:rPr>
        <w:t xml:space="preserve"> פינס-פז (העבודה-מימד):</w:t>
      </w:r>
    </w:p>
    <w:p w14:paraId="67A3CB77" w14:textId="77777777" w:rsidR="00000000" w:rsidRDefault="00373EE0">
      <w:pPr>
        <w:pStyle w:val="a0"/>
        <w:rPr>
          <w:rFonts w:hint="cs"/>
          <w:rtl/>
        </w:rPr>
      </w:pPr>
    </w:p>
    <w:p w14:paraId="11C18AD8" w14:textId="77777777" w:rsidR="00000000" w:rsidRDefault="00373EE0">
      <w:pPr>
        <w:pStyle w:val="a0"/>
        <w:rPr>
          <w:rFonts w:hint="cs"/>
          <w:rtl/>
        </w:rPr>
      </w:pPr>
      <w:r>
        <w:rPr>
          <w:rFonts w:hint="cs"/>
          <w:rtl/>
        </w:rPr>
        <w:t>לא נכון, של מפלגת העבודה.</w:t>
      </w:r>
    </w:p>
    <w:p w14:paraId="48F8488D" w14:textId="77777777" w:rsidR="00000000" w:rsidRDefault="00373EE0">
      <w:pPr>
        <w:pStyle w:val="a0"/>
        <w:rPr>
          <w:rFonts w:hint="cs"/>
          <w:rtl/>
        </w:rPr>
      </w:pPr>
    </w:p>
    <w:p w14:paraId="78041905" w14:textId="77777777" w:rsidR="00000000" w:rsidRDefault="00373EE0">
      <w:pPr>
        <w:pStyle w:val="-"/>
        <w:rPr>
          <w:rtl/>
        </w:rPr>
      </w:pPr>
      <w:bookmarkStart w:id="249" w:name="FS000000540T01_03_2004_19_01_39C"/>
      <w:bookmarkEnd w:id="249"/>
      <w:r>
        <w:rPr>
          <w:rtl/>
        </w:rPr>
        <w:t>מוחמד ברכה (חד"ש-תע"ל):</w:t>
      </w:r>
    </w:p>
    <w:p w14:paraId="5040BFD0" w14:textId="77777777" w:rsidR="00000000" w:rsidRDefault="00373EE0">
      <w:pPr>
        <w:pStyle w:val="a0"/>
        <w:rPr>
          <w:rtl/>
        </w:rPr>
      </w:pPr>
    </w:p>
    <w:p w14:paraId="5F0B7716" w14:textId="77777777" w:rsidR="00000000" w:rsidRDefault="00373EE0">
      <w:pPr>
        <w:pStyle w:val="a0"/>
        <w:rPr>
          <w:rFonts w:hint="cs"/>
          <w:rtl/>
        </w:rPr>
      </w:pPr>
      <w:r>
        <w:rPr>
          <w:rFonts w:hint="cs"/>
          <w:rtl/>
        </w:rPr>
        <w:t>ומה אם יתברר שרובם חברי חד"ש? ומה אם יתברר שיש ביניהם חברים של מפלגת העבודה וחברים במרצ? זה ישפר את הסיכויים שלהם שהבית שלהם לא ייהרס או יגרע</w:t>
      </w:r>
      <w:r>
        <w:rPr>
          <w:rFonts w:hint="cs"/>
          <w:rtl/>
        </w:rPr>
        <w:t xml:space="preserve"> מהסיכויים שלהם שהבית שלהם לא ייהרס? זה ביטוי של סגנון שקושר את העניין של הזכויות ושל האזרחות בלויאליות ובהזדנבות אחרי השלטון. אם אתה בכתובת הנכונה, במשבצת הפוליטית הנכונה, יכול להיות שהיו מתייחסים אליך אחרת, אבל אם אתה במקום הלא-נכון, לדידה של אותה חברת כ</w:t>
      </w:r>
      <w:r>
        <w:rPr>
          <w:rFonts w:hint="cs"/>
          <w:rtl/>
        </w:rPr>
        <w:t xml:space="preserve">נסת, כנראה מגיע לציבור הזה שביתו ייהרס. </w:t>
      </w:r>
    </w:p>
    <w:p w14:paraId="55E46FBE" w14:textId="77777777" w:rsidR="00000000" w:rsidRDefault="00373EE0">
      <w:pPr>
        <w:pStyle w:val="a0"/>
        <w:rPr>
          <w:rFonts w:hint="cs"/>
          <w:rtl/>
        </w:rPr>
      </w:pPr>
    </w:p>
    <w:p w14:paraId="379FA351" w14:textId="77777777" w:rsidR="00000000" w:rsidRDefault="00373EE0">
      <w:pPr>
        <w:pStyle w:val="a0"/>
        <w:rPr>
          <w:rFonts w:hint="cs"/>
          <w:rtl/>
        </w:rPr>
      </w:pPr>
      <w:r>
        <w:rPr>
          <w:rFonts w:hint="cs"/>
          <w:rtl/>
        </w:rPr>
        <w:t>הממשלה, אדוני ראש הממשלה, קיבלה לפני כמה חודשים את דוח ועדת-אור והקימה ועדה לסירוס מסקנות ועדת-אור. אחד הדברים, אדוני היושב-ראש, שבהם דובר בוועדת-אור הוא הנושא של הסדרת תוכניות מיתאר והסדרת הבנייה. הנושא של בנייה ל</w:t>
      </w:r>
      <w:r>
        <w:rPr>
          <w:rFonts w:hint="cs"/>
          <w:rtl/>
        </w:rPr>
        <w:t xml:space="preserve">לא רשיון איננו תחביב אצל התושבים הערבים, אדוני ראש הממשלה, זה ביטוי של מצוקה. אני אומר לך, שאם תעמוד הברירה בפני האזרחים, ערבים או יהודים, יהיו אשר יהיו </w:t>
      </w:r>
      <w:r>
        <w:rPr>
          <w:rtl/>
        </w:rPr>
        <w:t>–</w:t>
      </w:r>
      <w:r>
        <w:rPr>
          <w:rFonts w:hint="cs"/>
          <w:rtl/>
        </w:rPr>
        <w:t xml:space="preserve"> קורת-גג או להפר חוק לא צודק, הם יפירו חוק לא צודק, כי הזכות לקורת-גג עדיפה על כל משאלה שלטונית שבסיסה</w:t>
      </w:r>
      <w:r>
        <w:rPr>
          <w:rFonts w:hint="cs"/>
          <w:rtl/>
        </w:rPr>
        <w:t xml:space="preserve"> בלתי צודק. פה מדובר בעיקרון. </w:t>
      </w:r>
    </w:p>
    <w:p w14:paraId="0249255C" w14:textId="77777777" w:rsidR="00000000" w:rsidRDefault="00373EE0">
      <w:pPr>
        <w:pStyle w:val="a0"/>
        <w:rPr>
          <w:rFonts w:hint="cs"/>
          <w:rtl/>
        </w:rPr>
      </w:pPr>
    </w:p>
    <w:p w14:paraId="4B2AE01C" w14:textId="77777777" w:rsidR="00000000" w:rsidRDefault="00373EE0">
      <w:pPr>
        <w:pStyle w:val="a0"/>
        <w:rPr>
          <w:rFonts w:hint="cs"/>
          <w:rtl/>
        </w:rPr>
      </w:pPr>
      <w:r>
        <w:rPr>
          <w:rFonts w:hint="cs"/>
          <w:rtl/>
        </w:rPr>
        <w:t>אדוני ראש הממשלה, פה מדובר על אדמה שהופקעה מהתושבים האלה לפני עשרות שנים, על-פי חוק, אדמה טרשית. עכשיו רוצים למכור את זה כחלקות לציבור. באו אנשים ואמרו, אדוני היושב-ראש: אנחנו מוכנים לקנות את מה שאנחנו טוענים שהיא אדמה שלנו,</w:t>
      </w:r>
      <w:r>
        <w:rPr>
          <w:rFonts w:hint="cs"/>
          <w:rtl/>
        </w:rPr>
        <w:t xml:space="preserve"> לרבות תשלום על הבתים שהקמנו, אבל תנו לנו הזדמנות ואל תהרסו. ראש העירייה - אני חושב שאתה מכיר אותו, אדוני ראש הממשלה - במשך שלושה חודשים מנסה להגיע להסדר, אבל  בעיצומם של המגעים באים והורסים את הבתים האלה; מתקיפים אותו פיזית, פוגעים בו פיזית, פוגעים בתושבי</w:t>
      </w:r>
      <w:r>
        <w:rPr>
          <w:rFonts w:hint="cs"/>
          <w:rtl/>
        </w:rPr>
        <w:t xml:space="preserve"> הכפר, נכנסים ופוגעים בגברים ובנשים, זורקים רימוני עשן ורימוני גז לתוך הבתים. אנשים באים ומצדיקים כל מצב. זה מצב שלא ייתכן. </w:t>
      </w:r>
    </w:p>
    <w:p w14:paraId="46E47A06" w14:textId="77777777" w:rsidR="00000000" w:rsidRDefault="00373EE0">
      <w:pPr>
        <w:pStyle w:val="a0"/>
        <w:rPr>
          <w:rFonts w:hint="cs"/>
          <w:rtl/>
        </w:rPr>
      </w:pPr>
    </w:p>
    <w:p w14:paraId="462A1F95" w14:textId="77777777" w:rsidR="00000000" w:rsidRDefault="00373EE0">
      <w:pPr>
        <w:pStyle w:val="a0"/>
        <w:rPr>
          <w:rFonts w:hint="cs"/>
          <w:rtl/>
        </w:rPr>
      </w:pPr>
      <w:r>
        <w:rPr>
          <w:rFonts w:hint="cs"/>
          <w:rtl/>
        </w:rPr>
        <w:t>אדוני ראש הממשלה, הגיע הזמן שממשלות ישראל, הממשלה שלך וכל ממשלה, יתייחסו לאזרחים הערבים כאל אזרחים. המנטליות הזאת של הכיבוש, שהיכן</w:t>
      </w:r>
      <w:r>
        <w:rPr>
          <w:rFonts w:hint="cs"/>
          <w:rtl/>
        </w:rPr>
        <w:t xml:space="preserve"> שיש ערבים צריך לנהוג בהם באמצעים של כיבוש, צריכה להיפסק. אנחנו לא יושבים פה על-תנאי. אנחנו גם לא עוברי אורח. אנחנו לא מועמדים לטרנספר. בשום פנים ואופן לא נסכים להיות על-תנאי. הגיע הזמן שאתה, אדוני ראש הממשלה, תקום ותגיד שאתה מקבל עליך ועל ממשלתך את דוח וע</w:t>
      </w:r>
      <w:r>
        <w:rPr>
          <w:rFonts w:hint="cs"/>
          <w:rtl/>
        </w:rPr>
        <w:t>דת-אור במלואו, ולא תקים ועדת סירוס שחברים בה שבעה שרים, שמראש הודיעו מעל כל במה שהם נגד הקמת הוועדה ונגד מסקנותיה, ואתה שם אותם כבוררים לעניין הזה?</w:t>
      </w:r>
    </w:p>
    <w:p w14:paraId="590A6414" w14:textId="77777777" w:rsidR="00000000" w:rsidRDefault="00373EE0">
      <w:pPr>
        <w:pStyle w:val="a0"/>
        <w:rPr>
          <w:rFonts w:hint="cs"/>
          <w:rtl/>
        </w:rPr>
      </w:pPr>
    </w:p>
    <w:p w14:paraId="7EAE4202" w14:textId="77777777" w:rsidR="00000000" w:rsidRDefault="00373EE0">
      <w:pPr>
        <w:pStyle w:val="af1"/>
        <w:rPr>
          <w:rtl/>
        </w:rPr>
      </w:pPr>
      <w:r>
        <w:rPr>
          <w:rtl/>
        </w:rPr>
        <w:t>היו"ר אלי בן-מנחם:</w:t>
      </w:r>
    </w:p>
    <w:p w14:paraId="7E273265" w14:textId="77777777" w:rsidR="00000000" w:rsidRDefault="00373EE0">
      <w:pPr>
        <w:pStyle w:val="a0"/>
        <w:rPr>
          <w:rtl/>
        </w:rPr>
      </w:pPr>
    </w:p>
    <w:p w14:paraId="40C54DA5" w14:textId="77777777" w:rsidR="00000000" w:rsidRDefault="00373EE0">
      <w:pPr>
        <w:pStyle w:val="a0"/>
        <w:rPr>
          <w:rFonts w:hint="cs"/>
          <w:rtl/>
        </w:rPr>
      </w:pPr>
      <w:r>
        <w:rPr>
          <w:rFonts w:hint="cs"/>
          <w:rtl/>
        </w:rPr>
        <w:t>חבר הכנסת מוחמד ברכה, אתה אומר שאתה מסיים ולא מסיים. אני מבקש שתסיים.</w:t>
      </w:r>
    </w:p>
    <w:p w14:paraId="6C407DA4" w14:textId="77777777" w:rsidR="00000000" w:rsidRDefault="00373EE0">
      <w:pPr>
        <w:pStyle w:val="a0"/>
        <w:ind w:firstLine="0"/>
        <w:rPr>
          <w:rFonts w:hint="cs"/>
          <w:rtl/>
        </w:rPr>
      </w:pPr>
    </w:p>
    <w:p w14:paraId="01210075" w14:textId="77777777" w:rsidR="00000000" w:rsidRDefault="00373EE0">
      <w:pPr>
        <w:pStyle w:val="af0"/>
        <w:rPr>
          <w:rtl/>
        </w:rPr>
      </w:pPr>
      <w:r>
        <w:rPr>
          <w:rFonts w:hint="eastAsia"/>
          <w:rtl/>
        </w:rPr>
        <w:t>חיים</w:t>
      </w:r>
      <w:r>
        <w:rPr>
          <w:rtl/>
        </w:rPr>
        <w:t xml:space="preserve"> כץ (הליכוד)</w:t>
      </w:r>
      <w:r>
        <w:rPr>
          <w:rtl/>
        </w:rPr>
        <w:t>:</w:t>
      </w:r>
    </w:p>
    <w:p w14:paraId="6A1B2FFD" w14:textId="77777777" w:rsidR="00000000" w:rsidRDefault="00373EE0">
      <w:pPr>
        <w:pStyle w:val="a0"/>
        <w:rPr>
          <w:rFonts w:hint="cs"/>
          <w:rtl/>
        </w:rPr>
      </w:pPr>
    </w:p>
    <w:p w14:paraId="300CF28D" w14:textId="77777777" w:rsidR="00000000" w:rsidRDefault="00373EE0">
      <w:pPr>
        <w:pStyle w:val="a0"/>
        <w:rPr>
          <w:rFonts w:hint="cs"/>
          <w:rtl/>
        </w:rPr>
      </w:pPr>
      <w:r>
        <w:rPr>
          <w:rFonts w:hint="cs"/>
          <w:rtl/>
        </w:rPr>
        <w:t>הוא קיבל זמן כפול.</w:t>
      </w:r>
    </w:p>
    <w:p w14:paraId="7BC1D0E7" w14:textId="77777777" w:rsidR="00000000" w:rsidRDefault="00373EE0">
      <w:pPr>
        <w:pStyle w:val="a0"/>
        <w:rPr>
          <w:rFonts w:hint="cs"/>
          <w:rtl/>
        </w:rPr>
      </w:pPr>
    </w:p>
    <w:p w14:paraId="55782B46" w14:textId="77777777" w:rsidR="00000000" w:rsidRDefault="00373EE0">
      <w:pPr>
        <w:pStyle w:val="-"/>
        <w:rPr>
          <w:rtl/>
        </w:rPr>
      </w:pPr>
      <w:bookmarkStart w:id="250" w:name="FS000000540T01_03_2004_19_05_21C"/>
      <w:bookmarkEnd w:id="250"/>
      <w:r>
        <w:rPr>
          <w:rtl/>
        </w:rPr>
        <w:t>מוחמד ברכה (חד"ש-תע"ל):</w:t>
      </w:r>
    </w:p>
    <w:p w14:paraId="7E20F1EB" w14:textId="77777777" w:rsidR="00000000" w:rsidRDefault="00373EE0">
      <w:pPr>
        <w:pStyle w:val="a0"/>
        <w:rPr>
          <w:rtl/>
        </w:rPr>
      </w:pPr>
    </w:p>
    <w:p w14:paraId="50EDCE3D" w14:textId="77777777" w:rsidR="00000000" w:rsidRDefault="00373EE0">
      <w:pPr>
        <w:pStyle w:val="a0"/>
        <w:rPr>
          <w:rFonts w:hint="cs"/>
          <w:rtl/>
        </w:rPr>
      </w:pPr>
      <w:r>
        <w:rPr>
          <w:rFonts w:hint="cs"/>
          <w:rtl/>
        </w:rPr>
        <w:t xml:space="preserve">לכן, אדוני, אני חושב שהגיע הזמן שהנושא הזה של תוכניות מיתאר יוסדר מייד על-פי הצרכים ועל-פי קריאת המצב הקיים. תודה רבה. </w:t>
      </w:r>
    </w:p>
    <w:p w14:paraId="4E0DDC64" w14:textId="77777777" w:rsidR="00000000" w:rsidRDefault="00373EE0">
      <w:pPr>
        <w:pStyle w:val="a0"/>
        <w:rPr>
          <w:rFonts w:hint="cs"/>
          <w:rtl/>
        </w:rPr>
      </w:pPr>
    </w:p>
    <w:p w14:paraId="04CCC731" w14:textId="77777777" w:rsidR="00000000" w:rsidRDefault="00373EE0">
      <w:pPr>
        <w:pStyle w:val="af1"/>
        <w:rPr>
          <w:rtl/>
        </w:rPr>
      </w:pPr>
      <w:r>
        <w:rPr>
          <w:rtl/>
        </w:rPr>
        <w:t>היו"ר אלי בן-מנחם:</w:t>
      </w:r>
    </w:p>
    <w:p w14:paraId="3F0254A1" w14:textId="77777777" w:rsidR="00000000" w:rsidRDefault="00373EE0">
      <w:pPr>
        <w:pStyle w:val="a0"/>
        <w:rPr>
          <w:rtl/>
        </w:rPr>
      </w:pPr>
    </w:p>
    <w:p w14:paraId="5775764F" w14:textId="77777777" w:rsidR="00000000" w:rsidRDefault="00373EE0">
      <w:pPr>
        <w:pStyle w:val="a0"/>
        <w:rPr>
          <w:rFonts w:hint="cs"/>
          <w:rtl/>
        </w:rPr>
      </w:pPr>
      <w:r>
        <w:rPr>
          <w:rFonts w:hint="cs"/>
          <w:rtl/>
        </w:rPr>
        <w:t xml:space="preserve">תודה לחבר הכנסת ברכה. חבר הכנסת דוד טל, בבקשה. </w:t>
      </w:r>
    </w:p>
    <w:p w14:paraId="50489C06" w14:textId="77777777" w:rsidR="00000000" w:rsidRDefault="00373EE0">
      <w:pPr>
        <w:pStyle w:val="a0"/>
        <w:rPr>
          <w:rFonts w:hint="cs"/>
          <w:rtl/>
        </w:rPr>
      </w:pPr>
    </w:p>
    <w:p w14:paraId="0C967E88" w14:textId="77777777" w:rsidR="00000000" w:rsidRDefault="00373EE0">
      <w:pPr>
        <w:pStyle w:val="a"/>
        <w:rPr>
          <w:rFonts w:hint="cs"/>
          <w:rtl/>
        </w:rPr>
      </w:pPr>
      <w:bookmarkStart w:id="251" w:name="FS000000493T01_03_2004_19_05_31"/>
      <w:bookmarkEnd w:id="251"/>
    </w:p>
    <w:p w14:paraId="0480CD8C" w14:textId="77777777" w:rsidR="00000000" w:rsidRDefault="00373EE0">
      <w:pPr>
        <w:pStyle w:val="a2"/>
        <w:rPr>
          <w:rtl/>
        </w:rPr>
      </w:pPr>
    </w:p>
    <w:p w14:paraId="5C5A38CB" w14:textId="77777777" w:rsidR="00000000" w:rsidRDefault="00373EE0">
      <w:pPr>
        <w:pStyle w:val="a2"/>
        <w:rPr>
          <w:rtl/>
        </w:rPr>
      </w:pPr>
      <w:bookmarkStart w:id="252" w:name="_Toc70050368"/>
      <w:r>
        <w:rPr>
          <w:rtl/>
        </w:rPr>
        <w:t>מסמכים שהונחו על</w:t>
      </w:r>
      <w:r>
        <w:rPr>
          <w:rtl/>
        </w:rPr>
        <w:t xml:space="preserve"> שולחן הכנסת</w:t>
      </w:r>
      <w:bookmarkEnd w:id="252"/>
    </w:p>
    <w:p w14:paraId="0C41A1C9" w14:textId="77777777" w:rsidR="00000000" w:rsidRDefault="00373EE0">
      <w:pPr>
        <w:pStyle w:val="a0"/>
        <w:rPr>
          <w:rFonts w:hint="cs"/>
          <w:rtl/>
        </w:rPr>
      </w:pPr>
    </w:p>
    <w:p w14:paraId="4CE84DEC" w14:textId="77777777" w:rsidR="00000000" w:rsidRDefault="00373EE0">
      <w:pPr>
        <w:pStyle w:val="af1"/>
        <w:rPr>
          <w:rtl/>
        </w:rPr>
      </w:pPr>
      <w:r>
        <w:rPr>
          <w:rtl/>
        </w:rPr>
        <w:t>היו"ר אלי בן-מנחם:</w:t>
      </w:r>
    </w:p>
    <w:p w14:paraId="07022F87" w14:textId="77777777" w:rsidR="00000000" w:rsidRDefault="00373EE0">
      <w:pPr>
        <w:pStyle w:val="a0"/>
        <w:rPr>
          <w:rFonts w:hint="cs"/>
          <w:rtl/>
        </w:rPr>
      </w:pPr>
    </w:p>
    <w:p w14:paraId="79E60AE2" w14:textId="77777777" w:rsidR="00000000" w:rsidRDefault="00373EE0">
      <w:pPr>
        <w:pStyle w:val="a0"/>
        <w:rPr>
          <w:rFonts w:hint="cs"/>
          <w:rtl/>
        </w:rPr>
      </w:pPr>
      <w:r>
        <w:rPr>
          <w:rFonts w:hint="cs"/>
          <w:rtl/>
        </w:rPr>
        <w:t xml:space="preserve">לפני כן, הודעה לסגנית מזכיר הכנסת, בבקשה. </w:t>
      </w:r>
    </w:p>
    <w:p w14:paraId="093C6CD4" w14:textId="77777777" w:rsidR="00000000" w:rsidRDefault="00373EE0">
      <w:pPr>
        <w:pStyle w:val="af1"/>
        <w:rPr>
          <w:rFonts w:hint="cs"/>
          <w:rtl/>
        </w:rPr>
      </w:pPr>
    </w:p>
    <w:p w14:paraId="6E27A3B4" w14:textId="77777777" w:rsidR="00000000" w:rsidRDefault="00373EE0">
      <w:pPr>
        <w:pStyle w:val="a0"/>
        <w:rPr>
          <w:rFonts w:hint="cs"/>
          <w:rtl/>
        </w:rPr>
      </w:pPr>
    </w:p>
    <w:p w14:paraId="01C0346B" w14:textId="77777777" w:rsidR="00000000" w:rsidRDefault="00373EE0">
      <w:pPr>
        <w:pStyle w:val="a"/>
        <w:rPr>
          <w:rtl/>
        </w:rPr>
      </w:pPr>
      <w:bookmarkStart w:id="253" w:name="FS000000136T01_03_2004_19_05_49"/>
      <w:bookmarkStart w:id="254" w:name="_Toc70050369"/>
      <w:bookmarkEnd w:id="253"/>
      <w:r>
        <w:rPr>
          <w:rFonts w:hint="eastAsia"/>
          <w:rtl/>
        </w:rPr>
        <w:t>סגנית</w:t>
      </w:r>
      <w:r>
        <w:rPr>
          <w:rtl/>
        </w:rPr>
        <w:t xml:space="preserve"> מזכיר הכנסת רות קפלן:</w:t>
      </w:r>
      <w:bookmarkEnd w:id="254"/>
    </w:p>
    <w:p w14:paraId="45A7A272" w14:textId="77777777" w:rsidR="00000000" w:rsidRDefault="00373EE0">
      <w:pPr>
        <w:pStyle w:val="a0"/>
        <w:rPr>
          <w:rFonts w:hint="cs"/>
          <w:rtl/>
        </w:rPr>
      </w:pPr>
    </w:p>
    <w:p w14:paraId="4B0FC462" w14:textId="77777777" w:rsidR="00000000" w:rsidRDefault="00373EE0">
      <w:pPr>
        <w:pStyle w:val="a0"/>
        <w:rPr>
          <w:rFonts w:hint="cs"/>
          <w:rtl/>
        </w:rPr>
      </w:pPr>
      <w:r>
        <w:rPr>
          <w:rFonts w:hint="cs"/>
          <w:rtl/>
        </w:rPr>
        <w:t xml:space="preserve">ברשות יושב-ראש הישיבה, הנני מתכבדת להודיע, כי הונחו על שולחן חברי הכנסת: </w:t>
      </w:r>
    </w:p>
    <w:p w14:paraId="36EDD3B2" w14:textId="77777777" w:rsidR="00000000" w:rsidRDefault="00373EE0">
      <w:pPr>
        <w:pStyle w:val="a0"/>
        <w:rPr>
          <w:rFonts w:hint="cs"/>
          <w:rtl/>
        </w:rPr>
      </w:pPr>
    </w:p>
    <w:p w14:paraId="5CDF2350" w14:textId="77777777" w:rsidR="00000000" w:rsidRDefault="00373EE0">
      <w:pPr>
        <w:pStyle w:val="a0"/>
        <w:rPr>
          <w:rFonts w:hint="cs"/>
          <w:rtl/>
        </w:rPr>
      </w:pPr>
      <w:r>
        <w:rPr>
          <w:rFonts w:hint="cs"/>
          <w:rtl/>
        </w:rPr>
        <w:t>לקריאה שנייה ולקריאה שלישית - הצעת חוק לימוד חובה (תיקון מס' 26), התשס"ד-</w:t>
      </w:r>
      <w:r>
        <w:rPr>
          <w:rFonts w:hint="cs"/>
          <w:rtl/>
        </w:rPr>
        <w:t xml:space="preserve">2004, שהחזירה ועדת החינוך והתרבות; הצעת חוק איסור התערבות גנטית (שיבוט אדם ושינוי גנטי בתאי רבייה) (תיקון), התשס"ד-2004, שהחזירה ועדת המדע והטכנולוגיה. תודה רבה. </w:t>
      </w:r>
    </w:p>
    <w:p w14:paraId="775A911F" w14:textId="77777777" w:rsidR="00000000" w:rsidRDefault="00373EE0">
      <w:pPr>
        <w:pStyle w:val="a2"/>
        <w:rPr>
          <w:rFonts w:hint="cs"/>
          <w:rtl/>
        </w:rPr>
      </w:pPr>
    </w:p>
    <w:p w14:paraId="687E4307" w14:textId="77777777" w:rsidR="00000000" w:rsidRDefault="00373EE0">
      <w:pPr>
        <w:pStyle w:val="a0"/>
        <w:rPr>
          <w:rFonts w:hint="cs"/>
          <w:rtl/>
        </w:rPr>
      </w:pPr>
    </w:p>
    <w:p w14:paraId="4EDE4B9E" w14:textId="77777777" w:rsidR="00000000" w:rsidRDefault="00373EE0">
      <w:pPr>
        <w:pStyle w:val="a2"/>
        <w:rPr>
          <w:rFonts w:hint="cs"/>
          <w:rtl/>
        </w:rPr>
      </w:pPr>
      <w:bookmarkStart w:id="255" w:name="CS23375FI0023375T01_03_2004_19_49_42"/>
      <w:bookmarkStart w:id="256" w:name="_Toc70050370"/>
      <w:bookmarkEnd w:id="255"/>
      <w:r>
        <w:rPr>
          <w:rtl/>
        </w:rPr>
        <w:t>הצע</w:t>
      </w:r>
      <w:r>
        <w:rPr>
          <w:rFonts w:hint="cs"/>
          <w:rtl/>
        </w:rPr>
        <w:t>ו</w:t>
      </w:r>
      <w:r>
        <w:rPr>
          <w:rtl/>
        </w:rPr>
        <w:t xml:space="preserve">ת </w:t>
      </w:r>
      <w:r>
        <w:rPr>
          <w:rFonts w:hint="cs"/>
          <w:rtl/>
        </w:rPr>
        <w:t xml:space="preserve">סיעות </w:t>
      </w:r>
      <w:r>
        <w:rPr>
          <w:rtl/>
        </w:rPr>
        <w:t>העבודה-מימד</w:t>
      </w:r>
      <w:r>
        <w:rPr>
          <w:rFonts w:hint="cs"/>
          <w:rtl/>
        </w:rPr>
        <w:t>-- יהדות התורה, בל"ד</w:t>
      </w:r>
      <w:r>
        <w:rPr>
          <w:rtl/>
        </w:rPr>
        <w:t>—</w:t>
      </w:r>
      <w:r>
        <w:rPr>
          <w:rFonts w:hint="cs"/>
          <w:rtl/>
        </w:rPr>
        <w:t xml:space="preserve">מרצ--רע"ם, </w:t>
      </w:r>
      <w:r>
        <w:rPr>
          <w:rtl/>
        </w:rPr>
        <w:br/>
      </w:r>
      <w:r>
        <w:rPr>
          <w:rFonts w:hint="cs"/>
          <w:rtl/>
        </w:rPr>
        <w:t>ש"ס, חד"ש-תע"ל ועם אחד להביע אי-אמו</w:t>
      </w:r>
      <w:r>
        <w:rPr>
          <w:rFonts w:hint="cs"/>
          <w:rtl/>
        </w:rPr>
        <w:t>ן בממשלה בשל:</w:t>
      </w:r>
      <w:bookmarkEnd w:id="256"/>
    </w:p>
    <w:p w14:paraId="4107D1B4" w14:textId="77777777" w:rsidR="00000000" w:rsidRDefault="00373EE0">
      <w:pPr>
        <w:pStyle w:val="a2"/>
        <w:rPr>
          <w:rFonts w:hint="cs"/>
          <w:rtl/>
        </w:rPr>
      </w:pPr>
      <w:bookmarkStart w:id="257" w:name="_Toc70050371"/>
      <w:r>
        <w:rPr>
          <w:rFonts w:hint="cs"/>
          <w:rtl/>
        </w:rPr>
        <w:t>א.</w:t>
      </w:r>
      <w:r>
        <w:rPr>
          <w:rtl/>
        </w:rPr>
        <w:t xml:space="preserve"> הפגיעה בשירותי הבריאות לאזרחים ו</w:t>
      </w:r>
      <w:r>
        <w:rPr>
          <w:rFonts w:hint="cs"/>
          <w:rtl/>
        </w:rPr>
        <w:t>ב</w:t>
      </w:r>
      <w:r>
        <w:rPr>
          <w:rtl/>
        </w:rPr>
        <w:t>זוגות צעירים בפר</w:t>
      </w:r>
      <w:r>
        <w:rPr>
          <w:rFonts w:hint="cs"/>
          <w:rtl/>
        </w:rPr>
        <w:t>י</w:t>
      </w:r>
      <w:r>
        <w:rPr>
          <w:rtl/>
        </w:rPr>
        <w:t>פריה</w:t>
      </w:r>
      <w:r>
        <w:rPr>
          <w:rFonts w:hint="cs"/>
          <w:rtl/>
        </w:rPr>
        <w:t>;</w:t>
      </w:r>
      <w:bookmarkEnd w:id="257"/>
    </w:p>
    <w:p w14:paraId="6404B00B" w14:textId="77777777" w:rsidR="00000000" w:rsidRDefault="00373EE0">
      <w:pPr>
        <w:pStyle w:val="a2"/>
        <w:rPr>
          <w:rFonts w:hint="cs"/>
          <w:rtl/>
        </w:rPr>
      </w:pPr>
      <w:bookmarkStart w:id="258" w:name="CS23376FI0023376T01_03_2004_19_49_57"/>
      <w:bookmarkStart w:id="259" w:name="_Toc70050372"/>
      <w:bookmarkEnd w:id="258"/>
      <w:r>
        <w:rPr>
          <w:rFonts w:hint="cs"/>
          <w:rtl/>
        </w:rPr>
        <w:t>ב.</w:t>
      </w:r>
      <w:r>
        <w:rPr>
          <w:rtl/>
        </w:rPr>
        <w:t xml:space="preserve"> הריסת בתים בבענה ובמקומות אחרים והתעלמותה של הממשלה מהחלטות </w:t>
      </w:r>
      <w:r>
        <w:rPr>
          <w:rFonts w:hint="cs"/>
          <w:rtl/>
        </w:rPr>
        <w:br/>
      </w:r>
      <w:r>
        <w:rPr>
          <w:rtl/>
        </w:rPr>
        <w:t>קודמות בדבר  הצורך לפתור את מצוקת הקרקע והדיור במגזר הערבי</w:t>
      </w:r>
      <w:r>
        <w:rPr>
          <w:rFonts w:hint="cs"/>
          <w:rtl/>
        </w:rPr>
        <w:t>;</w:t>
      </w:r>
      <w:bookmarkEnd w:id="259"/>
    </w:p>
    <w:p w14:paraId="22E2850B" w14:textId="77777777" w:rsidR="00000000" w:rsidRDefault="00373EE0">
      <w:pPr>
        <w:pStyle w:val="a2"/>
        <w:rPr>
          <w:rFonts w:hint="cs"/>
          <w:rtl/>
        </w:rPr>
      </w:pPr>
      <w:bookmarkStart w:id="260" w:name="CS23377FI0023377T01_03_2004_19_50_58"/>
      <w:bookmarkStart w:id="261" w:name="_Toc70050373"/>
      <w:bookmarkEnd w:id="260"/>
      <w:r>
        <w:rPr>
          <w:rFonts w:hint="cs"/>
          <w:rtl/>
        </w:rPr>
        <w:t xml:space="preserve">ג. </w:t>
      </w:r>
      <w:r>
        <w:rPr>
          <w:rtl/>
        </w:rPr>
        <w:t>התנהלותה בנושא גדר ההפרדה</w:t>
      </w:r>
      <w:r>
        <w:rPr>
          <w:rFonts w:hint="cs"/>
          <w:rtl/>
        </w:rPr>
        <w:t>;</w:t>
      </w:r>
      <w:bookmarkEnd w:id="261"/>
    </w:p>
    <w:p w14:paraId="6716B1D0" w14:textId="77777777" w:rsidR="00000000" w:rsidRDefault="00373EE0">
      <w:pPr>
        <w:pStyle w:val="a2"/>
        <w:rPr>
          <w:rtl/>
        </w:rPr>
      </w:pPr>
      <w:bookmarkStart w:id="262" w:name="CS23378FI0023378T01_03_2004_19_51_26"/>
      <w:bookmarkStart w:id="263" w:name="_Toc70050374"/>
      <w:bookmarkEnd w:id="262"/>
      <w:r>
        <w:rPr>
          <w:rFonts w:hint="cs"/>
          <w:rtl/>
        </w:rPr>
        <w:t xml:space="preserve">ד. </w:t>
      </w:r>
      <w:r>
        <w:rPr>
          <w:rtl/>
        </w:rPr>
        <w:t>העלייה החדה באבטלה לשיא חד</w:t>
      </w:r>
      <w:r>
        <w:rPr>
          <w:rtl/>
        </w:rPr>
        <w:t>ש בייחוד בקרב נשים ועולים חדשים</w:t>
      </w:r>
      <w:bookmarkEnd w:id="263"/>
    </w:p>
    <w:p w14:paraId="6CB068F4" w14:textId="77777777" w:rsidR="00000000" w:rsidRDefault="00373EE0">
      <w:pPr>
        <w:pStyle w:val="-0"/>
        <w:rPr>
          <w:rFonts w:hint="cs"/>
          <w:rtl/>
        </w:rPr>
      </w:pPr>
    </w:p>
    <w:p w14:paraId="46B7442A" w14:textId="77777777" w:rsidR="00000000" w:rsidRDefault="00373EE0">
      <w:pPr>
        <w:pStyle w:val="af1"/>
        <w:rPr>
          <w:rtl/>
        </w:rPr>
      </w:pPr>
      <w:r>
        <w:rPr>
          <w:rtl/>
        </w:rPr>
        <w:t>היו"ר אלי בן-מנחם:</w:t>
      </w:r>
    </w:p>
    <w:p w14:paraId="7FBECBE8" w14:textId="77777777" w:rsidR="00000000" w:rsidRDefault="00373EE0">
      <w:pPr>
        <w:pStyle w:val="a0"/>
        <w:rPr>
          <w:rtl/>
        </w:rPr>
      </w:pPr>
    </w:p>
    <w:p w14:paraId="55A17C84" w14:textId="77777777" w:rsidR="00000000" w:rsidRDefault="00373EE0">
      <w:pPr>
        <w:pStyle w:val="a0"/>
        <w:rPr>
          <w:rFonts w:hint="cs"/>
          <w:rtl/>
        </w:rPr>
      </w:pPr>
      <w:r>
        <w:rPr>
          <w:rFonts w:hint="cs"/>
          <w:rtl/>
        </w:rPr>
        <w:t xml:space="preserve">חבר הכנסת דוד טל, בבקשה. </w:t>
      </w:r>
    </w:p>
    <w:p w14:paraId="2F32A9E6" w14:textId="77777777" w:rsidR="00000000" w:rsidRDefault="00373EE0">
      <w:pPr>
        <w:pStyle w:val="a0"/>
        <w:rPr>
          <w:rFonts w:hint="cs"/>
          <w:rtl/>
        </w:rPr>
      </w:pPr>
    </w:p>
    <w:p w14:paraId="45AC9D25" w14:textId="77777777" w:rsidR="00000000" w:rsidRDefault="00373EE0">
      <w:pPr>
        <w:pStyle w:val="a"/>
        <w:rPr>
          <w:rtl/>
        </w:rPr>
      </w:pPr>
      <w:bookmarkStart w:id="264" w:name="FS000000493T01_03_2004_19_05_59"/>
      <w:bookmarkStart w:id="265" w:name="_Toc70050375"/>
      <w:bookmarkEnd w:id="264"/>
      <w:r>
        <w:rPr>
          <w:rFonts w:hint="eastAsia"/>
          <w:rtl/>
        </w:rPr>
        <w:t>דוד</w:t>
      </w:r>
      <w:r>
        <w:rPr>
          <w:rtl/>
        </w:rPr>
        <w:t xml:space="preserve"> טל (עם אחד):</w:t>
      </w:r>
      <w:bookmarkEnd w:id="265"/>
    </w:p>
    <w:p w14:paraId="0A155DF3" w14:textId="77777777" w:rsidR="00000000" w:rsidRDefault="00373EE0">
      <w:pPr>
        <w:pStyle w:val="a0"/>
        <w:rPr>
          <w:rFonts w:hint="cs"/>
          <w:rtl/>
        </w:rPr>
      </w:pPr>
    </w:p>
    <w:p w14:paraId="70C1EE05" w14:textId="77777777" w:rsidR="00000000" w:rsidRDefault="00373EE0">
      <w:pPr>
        <w:pStyle w:val="a0"/>
        <w:rPr>
          <w:rFonts w:hint="cs"/>
          <w:rtl/>
        </w:rPr>
      </w:pPr>
      <w:r>
        <w:rPr>
          <w:rFonts w:hint="cs"/>
          <w:rtl/>
        </w:rPr>
        <w:t xml:space="preserve">אדוני היושב-ראש, אני רוצה שהשר ישמע את דברי. </w:t>
      </w:r>
    </w:p>
    <w:p w14:paraId="5AD51F3D" w14:textId="77777777" w:rsidR="00000000" w:rsidRDefault="00373EE0">
      <w:pPr>
        <w:pStyle w:val="af1"/>
        <w:rPr>
          <w:rFonts w:hint="cs"/>
          <w:rtl/>
        </w:rPr>
      </w:pPr>
    </w:p>
    <w:p w14:paraId="3D1C56E1" w14:textId="77777777" w:rsidR="00000000" w:rsidRDefault="00373EE0">
      <w:pPr>
        <w:pStyle w:val="af1"/>
        <w:rPr>
          <w:rtl/>
        </w:rPr>
      </w:pPr>
      <w:r>
        <w:rPr>
          <w:rtl/>
        </w:rPr>
        <w:t>היו"ר אלי בן-מנחם:</w:t>
      </w:r>
    </w:p>
    <w:p w14:paraId="033DC8EA" w14:textId="77777777" w:rsidR="00000000" w:rsidRDefault="00373EE0">
      <w:pPr>
        <w:pStyle w:val="a0"/>
        <w:rPr>
          <w:rtl/>
        </w:rPr>
      </w:pPr>
    </w:p>
    <w:p w14:paraId="74515DF2" w14:textId="77777777" w:rsidR="00000000" w:rsidRDefault="00373EE0">
      <w:pPr>
        <w:pStyle w:val="a0"/>
        <w:rPr>
          <w:rFonts w:hint="cs"/>
          <w:rtl/>
        </w:rPr>
      </w:pPr>
      <w:r>
        <w:rPr>
          <w:rFonts w:hint="cs"/>
          <w:rtl/>
        </w:rPr>
        <w:t xml:space="preserve">ראש הממשלה שומע אותך. </w:t>
      </w:r>
    </w:p>
    <w:p w14:paraId="708DFBCF" w14:textId="77777777" w:rsidR="00000000" w:rsidRDefault="00373EE0">
      <w:pPr>
        <w:pStyle w:val="a0"/>
        <w:rPr>
          <w:rFonts w:hint="cs"/>
          <w:rtl/>
        </w:rPr>
      </w:pPr>
    </w:p>
    <w:p w14:paraId="12021E87" w14:textId="77777777" w:rsidR="00000000" w:rsidRDefault="00373EE0">
      <w:pPr>
        <w:pStyle w:val="-"/>
        <w:rPr>
          <w:rtl/>
        </w:rPr>
      </w:pPr>
      <w:bookmarkStart w:id="266" w:name="FS000000493T01_03_2004_19_52_20"/>
      <w:bookmarkStart w:id="267" w:name="FS000000493T01_03_2004_19_52_23C"/>
      <w:bookmarkEnd w:id="266"/>
      <w:bookmarkEnd w:id="267"/>
      <w:r>
        <w:rPr>
          <w:rtl/>
        </w:rPr>
        <w:t>דוד טל (עם אחד):</w:t>
      </w:r>
    </w:p>
    <w:p w14:paraId="7659CAED" w14:textId="77777777" w:rsidR="00000000" w:rsidRDefault="00373EE0">
      <w:pPr>
        <w:pStyle w:val="a0"/>
        <w:rPr>
          <w:rtl/>
        </w:rPr>
      </w:pPr>
    </w:p>
    <w:p w14:paraId="6DCAD48A" w14:textId="77777777" w:rsidR="00000000" w:rsidRDefault="00373EE0">
      <w:pPr>
        <w:pStyle w:val="a0"/>
        <w:rPr>
          <w:rFonts w:hint="cs"/>
          <w:rtl/>
        </w:rPr>
      </w:pPr>
      <w:r>
        <w:rPr>
          <w:rFonts w:hint="cs"/>
          <w:rtl/>
        </w:rPr>
        <w:t>אדוני היושב-ראש, עמיתי חברי הכנסת, מכובדי ראש הממ</w:t>
      </w:r>
      <w:r>
        <w:rPr>
          <w:rFonts w:hint="cs"/>
          <w:rtl/>
        </w:rPr>
        <w:t xml:space="preserve">שלה, בשבוע שעבר עלה לדוכן הזה השר מאיר שטרית וסיפר לנו על הצמיחה שעתידה להגיע למדינת ישראל, שהכול מתחיל להיות יותר ורוד ואולי רואים את האור בקצה המנהרה. עם כל הכבוד, אני קורא, שומע ורואה כיוונים שונים, למשל בתוכניות של האוצר לכבוש את הביטוח הלאומי. אדוני, </w:t>
      </w:r>
      <w:r>
        <w:rPr>
          <w:rFonts w:hint="cs"/>
          <w:rtl/>
        </w:rPr>
        <w:t xml:space="preserve">השר שטרית, אם אדוני יוכל להטות אוזן, אני מאוד אודה לו. </w:t>
      </w:r>
    </w:p>
    <w:p w14:paraId="1948A873" w14:textId="77777777" w:rsidR="00000000" w:rsidRDefault="00373EE0">
      <w:pPr>
        <w:pStyle w:val="a0"/>
        <w:rPr>
          <w:rFonts w:hint="cs"/>
          <w:rtl/>
        </w:rPr>
      </w:pPr>
    </w:p>
    <w:p w14:paraId="1372F010" w14:textId="77777777" w:rsidR="00000000" w:rsidRDefault="00373EE0">
      <w:pPr>
        <w:pStyle w:val="af0"/>
        <w:rPr>
          <w:rtl/>
        </w:rPr>
      </w:pPr>
      <w:r>
        <w:rPr>
          <w:rFonts w:hint="eastAsia"/>
          <w:rtl/>
        </w:rPr>
        <w:t>השר</w:t>
      </w:r>
      <w:r>
        <w:rPr>
          <w:rtl/>
        </w:rPr>
        <w:t xml:space="preserve"> מאיר שטרית:</w:t>
      </w:r>
    </w:p>
    <w:p w14:paraId="3B7056B3" w14:textId="77777777" w:rsidR="00000000" w:rsidRDefault="00373EE0">
      <w:pPr>
        <w:pStyle w:val="a0"/>
        <w:rPr>
          <w:rFonts w:hint="cs"/>
          <w:rtl/>
        </w:rPr>
      </w:pPr>
    </w:p>
    <w:p w14:paraId="5FBAF667" w14:textId="77777777" w:rsidR="00000000" w:rsidRDefault="00373EE0">
      <w:pPr>
        <w:pStyle w:val="a0"/>
        <w:rPr>
          <w:rFonts w:hint="cs"/>
          <w:rtl/>
        </w:rPr>
      </w:pPr>
      <w:r>
        <w:rPr>
          <w:rFonts w:hint="cs"/>
          <w:rtl/>
        </w:rPr>
        <w:t>שתיים.</w:t>
      </w:r>
    </w:p>
    <w:p w14:paraId="228BC468" w14:textId="77777777" w:rsidR="00000000" w:rsidRDefault="00373EE0">
      <w:pPr>
        <w:pStyle w:val="a0"/>
        <w:rPr>
          <w:rFonts w:hint="cs"/>
          <w:rtl/>
        </w:rPr>
      </w:pPr>
    </w:p>
    <w:p w14:paraId="66FA8E57" w14:textId="77777777" w:rsidR="00000000" w:rsidRDefault="00373EE0">
      <w:pPr>
        <w:pStyle w:val="-"/>
        <w:rPr>
          <w:rtl/>
        </w:rPr>
      </w:pPr>
      <w:bookmarkStart w:id="268" w:name="FS000000493T01_03_2004_19_07_09C"/>
      <w:bookmarkEnd w:id="268"/>
      <w:r>
        <w:rPr>
          <w:rtl/>
        </w:rPr>
        <w:t>דוד טל (עם אחד):</w:t>
      </w:r>
    </w:p>
    <w:p w14:paraId="3533812A" w14:textId="77777777" w:rsidR="00000000" w:rsidRDefault="00373EE0">
      <w:pPr>
        <w:pStyle w:val="a0"/>
        <w:rPr>
          <w:rtl/>
        </w:rPr>
      </w:pPr>
    </w:p>
    <w:p w14:paraId="13EEEEC5" w14:textId="77777777" w:rsidR="00000000" w:rsidRDefault="00373EE0">
      <w:pPr>
        <w:pStyle w:val="a0"/>
        <w:rPr>
          <w:rFonts w:hint="cs"/>
          <w:rtl/>
        </w:rPr>
      </w:pPr>
      <w:r>
        <w:rPr>
          <w:rFonts w:hint="cs"/>
          <w:rtl/>
        </w:rPr>
        <w:t xml:space="preserve">ראה, אדוני, אתם נוהגים במשרד האוצר כפי שנהגתם בקרנות הפנסיה. וזאת מדוע? יש מפקח על שוק, כמו מפקחים אחרים לדורותיהם, שידעו מה קורה בקרנות הפנסיה. למה? ראיתי </w:t>
      </w:r>
      <w:r>
        <w:rPr>
          <w:rFonts w:hint="cs"/>
          <w:rtl/>
        </w:rPr>
        <w:t xml:space="preserve">את כל הדוחות האקטואריים של רוב קרנות הפנסיה הוותיקות, ובכל שנה אמר האקטואר שבשנים האלה והאלה נגיע למשבר. פעם אחר פעם אחר פעם אחר פעם הם התעלמו מכך. </w:t>
      </w:r>
    </w:p>
    <w:p w14:paraId="504AAC1F" w14:textId="77777777" w:rsidR="00000000" w:rsidRDefault="00373EE0">
      <w:pPr>
        <w:pStyle w:val="a0"/>
        <w:rPr>
          <w:rFonts w:hint="cs"/>
          <w:rtl/>
        </w:rPr>
      </w:pPr>
    </w:p>
    <w:p w14:paraId="5BB9EFB6" w14:textId="77777777" w:rsidR="00000000" w:rsidRDefault="00373EE0">
      <w:pPr>
        <w:pStyle w:val="af0"/>
        <w:rPr>
          <w:rtl/>
        </w:rPr>
      </w:pPr>
      <w:bookmarkStart w:id="269" w:name="FS000000493T01_03_2004_19_55_39C"/>
      <w:bookmarkEnd w:id="269"/>
      <w:r>
        <w:rPr>
          <w:rtl/>
        </w:rPr>
        <w:t>השר מאיר שטרית:</w:t>
      </w:r>
    </w:p>
    <w:p w14:paraId="072DF9C7" w14:textId="77777777" w:rsidR="00000000" w:rsidRDefault="00373EE0">
      <w:pPr>
        <w:pStyle w:val="a0"/>
        <w:rPr>
          <w:rtl/>
        </w:rPr>
      </w:pPr>
    </w:p>
    <w:p w14:paraId="09D406E9" w14:textId="77777777" w:rsidR="00000000" w:rsidRDefault="00373EE0">
      <w:pPr>
        <w:pStyle w:val="a0"/>
        <w:rPr>
          <w:rFonts w:hint="cs"/>
          <w:rtl/>
        </w:rPr>
      </w:pPr>
      <w:r>
        <w:rPr>
          <w:rFonts w:hint="cs"/>
          <w:rtl/>
        </w:rPr>
        <w:t xml:space="preserve">- - - </w:t>
      </w:r>
    </w:p>
    <w:p w14:paraId="2619D44A" w14:textId="77777777" w:rsidR="00000000" w:rsidRDefault="00373EE0">
      <w:pPr>
        <w:pStyle w:val="a0"/>
        <w:rPr>
          <w:rFonts w:hint="cs"/>
          <w:rtl/>
        </w:rPr>
      </w:pPr>
    </w:p>
    <w:p w14:paraId="47F1E4D6" w14:textId="77777777" w:rsidR="00000000" w:rsidRDefault="00373EE0">
      <w:pPr>
        <w:pStyle w:val="-"/>
        <w:rPr>
          <w:rtl/>
        </w:rPr>
      </w:pPr>
      <w:bookmarkStart w:id="270" w:name="FS000000493T01_03_2004_19_55_44C"/>
      <w:bookmarkEnd w:id="270"/>
      <w:r>
        <w:rPr>
          <w:rtl/>
        </w:rPr>
        <w:t>דוד טל (עם אחד):</w:t>
      </w:r>
    </w:p>
    <w:p w14:paraId="25E4CA4C" w14:textId="77777777" w:rsidR="00000000" w:rsidRDefault="00373EE0">
      <w:pPr>
        <w:pStyle w:val="a0"/>
        <w:rPr>
          <w:rtl/>
        </w:rPr>
      </w:pPr>
    </w:p>
    <w:p w14:paraId="5531964E" w14:textId="77777777" w:rsidR="00000000" w:rsidRDefault="00373EE0">
      <w:pPr>
        <w:pStyle w:val="a0"/>
        <w:rPr>
          <w:rFonts w:hint="cs"/>
          <w:rtl/>
        </w:rPr>
      </w:pPr>
      <w:r>
        <w:rPr>
          <w:rFonts w:hint="cs"/>
          <w:rtl/>
        </w:rPr>
        <w:t>אם אדוני מאשר את זה, המשמעות של זה היא שבעצם אנשי האוצר לדורותי</w:t>
      </w:r>
      <w:r>
        <w:rPr>
          <w:rFonts w:hint="cs"/>
          <w:rtl/>
        </w:rPr>
        <w:t xml:space="preserve">הם נתנו יד למה שקרה בקרנות הפנסיה. תראה, אתה מגלה לנו היום דבר חדש, חדש-ישן - - - </w:t>
      </w:r>
    </w:p>
    <w:p w14:paraId="6A60203A" w14:textId="77777777" w:rsidR="00000000" w:rsidRDefault="00373EE0">
      <w:pPr>
        <w:pStyle w:val="a0"/>
        <w:ind w:left="720" w:hanging="1"/>
        <w:rPr>
          <w:rFonts w:hint="cs"/>
          <w:rtl/>
        </w:rPr>
      </w:pPr>
    </w:p>
    <w:p w14:paraId="04C12E83" w14:textId="77777777" w:rsidR="00000000" w:rsidRDefault="00373EE0">
      <w:pPr>
        <w:pStyle w:val="af0"/>
        <w:rPr>
          <w:rtl/>
        </w:rPr>
      </w:pPr>
      <w:r>
        <w:rPr>
          <w:rFonts w:hint="eastAsia"/>
          <w:rtl/>
        </w:rPr>
        <w:t>השר</w:t>
      </w:r>
      <w:r>
        <w:rPr>
          <w:rtl/>
        </w:rPr>
        <w:t xml:space="preserve"> מאיר שטרית:</w:t>
      </w:r>
    </w:p>
    <w:p w14:paraId="0221F81D" w14:textId="77777777" w:rsidR="00000000" w:rsidRDefault="00373EE0">
      <w:pPr>
        <w:pStyle w:val="a0"/>
        <w:rPr>
          <w:rFonts w:hint="cs"/>
          <w:rtl/>
        </w:rPr>
      </w:pPr>
    </w:p>
    <w:p w14:paraId="6C381D91" w14:textId="77777777" w:rsidR="00000000" w:rsidRDefault="00373EE0">
      <w:pPr>
        <w:pStyle w:val="a0"/>
        <w:rPr>
          <w:rFonts w:hint="cs"/>
          <w:rtl/>
        </w:rPr>
      </w:pPr>
      <w:r>
        <w:rPr>
          <w:rFonts w:hint="cs"/>
          <w:rtl/>
        </w:rPr>
        <w:t xml:space="preserve">לא היה להם גיבוי של השרים הרלוונטים לעשות מעשה. החבר שלך לסיעה עלה על הבמה הזאת - - - </w:t>
      </w:r>
    </w:p>
    <w:p w14:paraId="3FD323E3" w14:textId="77777777" w:rsidR="00000000" w:rsidRDefault="00373EE0">
      <w:pPr>
        <w:pStyle w:val="a0"/>
        <w:ind w:firstLine="0"/>
        <w:rPr>
          <w:rFonts w:hint="cs"/>
          <w:rtl/>
        </w:rPr>
      </w:pPr>
    </w:p>
    <w:p w14:paraId="22148EB6" w14:textId="77777777" w:rsidR="00000000" w:rsidRDefault="00373EE0">
      <w:pPr>
        <w:pStyle w:val="-"/>
        <w:rPr>
          <w:rtl/>
        </w:rPr>
      </w:pPr>
      <w:bookmarkStart w:id="271" w:name="FS000000493T01_03_2004_19_08_12C"/>
      <w:bookmarkEnd w:id="271"/>
      <w:r>
        <w:rPr>
          <w:rtl/>
        </w:rPr>
        <w:t>דוד טל (עם אחד):</w:t>
      </w:r>
    </w:p>
    <w:p w14:paraId="09B3AE64" w14:textId="77777777" w:rsidR="00000000" w:rsidRDefault="00373EE0">
      <w:pPr>
        <w:pStyle w:val="a0"/>
        <w:rPr>
          <w:rtl/>
        </w:rPr>
      </w:pPr>
    </w:p>
    <w:p w14:paraId="4D35F6BD" w14:textId="77777777" w:rsidR="00000000" w:rsidRDefault="00373EE0">
      <w:pPr>
        <w:pStyle w:val="a0"/>
        <w:rPr>
          <w:rFonts w:hint="cs"/>
          <w:rtl/>
        </w:rPr>
      </w:pPr>
      <w:r>
        <w:rPr>
          <w:rFonts w:hint="cs"/>
          <w:rtl/>
        </w:rPr>
        <w:t>אני מסכים אתך בקטע הזה. תראה, יש בינינו הסכמה. את</w:t>
      </w:r>
      <w:r>
        <w:rPr>
          <w:rFonts w:hint="cs"/>
          <w:rtl/>
        </w:rPr>
        <w:t>ה עכשיו "מגלה" לנו מה קורה בביטוח הלאומי. איזו תגלית גדולה זו. מה, לא ידעתם על זה? אנשי האוצר לא ידעו על זה? אני אראה לך שחור על גבי לבן. את פלס אתה מכיר? אני אראה לך שבדיונים על ועדת חקירה פרלמנטרית הוא ידע, הוא דיבר על זה. שום דבר לא עשו. היום אתם יוצאים</w:t>
      </w:r>
      <w:r>
        <w:rPr>
          <w:rFonts w:hint="cs"/>
          <w:rtl/>
        </w:rPr>
        <w:t xml:space="preserve"> ואומרים, שומו שמים - - -  </w:t>
      </w:r>
    </w:p>
    <w:p w14:paraId="2A478448" w14:textId="77777777" w:rsidR="00000000" w:rsidRDefault="00373EE0">
      <w:pPr>
        <w:pStyle w:val="af0"/>
        <w:rPr>
          <w:rFonts w:hint="cs"/>
          <w:rtl/>
        </w:rPr>
      </w:pPr>
    </w:p>
    <w:p w14:paraId="14AA8CE9" w14:textId="77777777" w:rsidR="00000000" w:rsidRDefault="00373EE0">
      <w:pPr>
        <w:pStyle w:val="af0"/>
        <w:rPr>
          <w:rtl/>
        </w:rPr>
      </w:pPr>
      <w:r>
        <w:rPr>
          <w:rFonts w:hint="eastAsia"/>
          <w:rtl/>
        </w:rPr>
        <w:t>השר</w:t>
      </w:r>
      <w:r>
        <w:rPr>
          <w:rtl/>
        </w:rPr>
        <w:t xml:space="preserve"> מאיר שטרית:</w:t>
      </w:r>
    </w:p>
    <w:p w14:paraId="6DEC7672" w14:textId="77777777" w:rsidR="00000000" w:rsidRDefault="00373EE0">
      <w:pPr>
        <w:pStyle w:val="a0"/>
        <w:rPr>
          <w:rFonts w:hint="cs"/>
          <w:rtl/>
        </w:rPr>
      </w:pPr>
    </w:p>
    <w:p w14:paraId="2388EF46" w14:textId="77777777" w:rsidR="00000000" w:rsidRDefault="00373EE0">
      <w:pPr>
        <w:pStyle w:val="a0"/>
        <w:rPr>
          <w:rFonts w:hint="cs"/>
          <w:rtl/>
        </w:rPr>
      </w:pPr>
      <w:r>
        <w:rPr>
          <w:rFonts w:hint="cs"/>
          <w:rtl/>
        </w:rPr>
        <w:t>אתה מציע שנמשיך להתעלם?</w:t>
      </w:r>
    </w:p>
    <w:p w14:paraId="57500DA5" w14:textId="77777777" w:rsidR="00000000" w:rsidRDefault="00373EE0">
      <w:pPr>
        <w:pStyle w:val="a0"/>
        <w:rPr>
          <w:rFonts w:hint="cs"/>
          <w:rtl/>
        </w:rPr>
      </w:pPr>
    </w:p>
    <w:p w14:paraId="35285C24" w14:textId="77777777" w:rsidR="00000000" w:rsidRDefault="00373EE0">
      <w:pPr>
        <w:pStyle w:val="-"/>
        <w:rPr>
          <w:rtl/>
        </w:rPr>
      </w:pPr>
      <w:bookmarkStart w:id="272" w:name="FS000000493T01_03_2004_19_08_42C"/>
      <w:bookmarkEnd w:id="272"/>
      <w:r>
        <w:rPr>
          <w:rtl/>
        </w:rPr>
        <w:t>דוד טל (עם אחד):</w:t>
      </w:r>
    </w:p>
    <w:p w14:paraId="6863ABD0" w14:textId="77777777" w:rsidR="00000000" w:rsidRDefault="00373EE0">
      <w:pPr>
        <w:pStyle w:val="a0"/>
        <w:rPr>
          <w:rtl/>
        </w:rPr>
      </w:pPr>
    </w:p>
    <w:p w14:paraId="52C3497D" w14:textId="77777777" w:rsidR="00000000" w:rsidRDefault="00373EE0">
      <w:pPr>
        <w:pStyle w:val="a0"/>
        <w:rPr>
          <w:rFonts w:hint="cs"/>
          <w:rtl/>
        </w:rPr>
      </w:pPr>
      <w:r>
        <w:rPr>
          <w:rFonts w:hint="cs"/>
          <w:rtl/>
        </w:rPr>
        <w:t xml:space="preserve">לא, אדרבה. אני מאוד מקווה שההתייחסות שלך היא לא גורם או זרז לכבוש את הביטוח הלאומי. אם תודיע לי פה ותצהיר שאין כוונה כזאת, אני אוריד את הכובע, את הכיפה הקטנה שיש לי. </w:t>
      </w:r>
    </w:p>
    <w:p w14:paraId="28E73513" w14:textId="77777777" w:rsidR="00000000" w:rsidRDefault="00373EE0">
      <w:pPr>
        <w:pStyle w:val="a0"/>
        <w:rPr>
          <w:rFonts w:hint="cs"/>
          <w:rtl/>
        </w:rPr>
      </w:pPr>
    </w:p>
    <w:p w14:paraId="48EBEC9F" w14:textId="77777777" w:rsidR="00000000" w:rsidRDefault="00373EE0">
      <w:pPr>
        <w:pStyle w:val="af0"/>
        <w:rPr>
          <w:rtl/>
        </w:rPr>
      </w:pPr>
      <w:r>
        <w:rPr>
          <w:rFonts w:hint="eastAsia"/>
          <w:rtl/>
        </w:rPr>
        <w:t>השר</w:t>
      </w:r>
      <w:r>
        <w:rPr>
          <w:rtl/>
        </w:rPr>
        <w:t xml:space="preserve"> מאיר שטרית:</w:t>
      </w:r>
    </w:p>
    <w:p w14:paraId="1DE17DFC" w14:textId="77777777" w:rsidR="00000000" w:rsidRDefault="00373EE0">
      <w:pPr>
        <w:pStyle w:val="a0"/>
        <w:rPr>
          <w:rFonts w:hint="cs"/>
          <w:rtl/>
        </w:rPr>
      </w:pPr>
    </w:p>
    <w:p w14:paraId="6EAAE770" w14:textId="77777777" w:rsidR="00000000" w:rsidRDefault="00373EE0">
      <w:pPr>
        <w:pStyle w:val="a0"/>
        <w:rPr>
          <w:rFonts w:hint="cs"/>
          <w:rtl/>
        </w:rPr>
      </w:pPr>
      <w:r>
        <w:rPr>
          <w:rFonts w:hint="cs"/>
          <w:rtl/>
        </w:rPr>
        <w:t xml:space="preserve">אני מודיע לך עכשיו שאין כוונה כזאת. </w:t>
      </w:r>
    </w:p>
    <w:p w14:paraId="2D7DAB0D" w14:textId="77777777" w:rsidR="00000000" w:rsidRDefault="00373EE0">
      <w:pPr>
        <w:pStyle w:val="a0"/>
        <w:rPr>
          <w:rFonts w:hint="cs"/>
          <w:rtl/>
        </w:rPr>
      </w:pPr>
    </w:p>
    <w:p w14:paraId="4917D2D6" w14:textId="77777777" w:rsidR="00000000" w:rsidRDefault="00373EE0">
      <w:pPr>
        <w:pStyle w:val="-"/>
        <w:rPr>
          <w:rtl/>
        </w:rPr>
      </w:pPr>
      <w:bookmarkStart w:id="273" w:name="FS000000493T01_03_2004_19_09_01C"/>
      <w:bookmarkEnd w:id="273"/>
      <w:r>
        <w:rPr>
          <w:rtl/>
        </w:rPr>
        <w:t>דוד טל (עם אחד):</w:t>
      </w:r>
    </w:p>
    <w:p w14:paraId="32002FAA" w14:textId="77777777" w:rsidR="00000000" w:rsidRDefault="00373EE0">
      <w:pPr>
        <w:pStyle w:val="a0"/>
        <w:rPr>
          <w:rtl/>
        </w:rPr>
      </w:pPr>
    </w:p>
    <w:p w14:paraId="4C315104" w14:textId="77777777" w:rsidR="00000000" w:rsidRDefault="00373EE0">
      <w:pPr>
        <w:pStyle w:val="a0"/>
        <w:rPr>
          <w:rFonts w:hint="cs"/>
          <w:rtl/>
        </w:rPr>
      </w:pPr>
      <w:r>
        <w:rPr>
          <w:rFonts w:hint="cs"/>
          <w:rtl/>
        </w:rPr>
        <w:t xml:space="preserve">תראה מה קורה  - התאגיד הממשלתי היחיד שעוד גורם לנו אולי להיות מדינת רווחה, גם אותו האוצר רוצה לבלוע. לא ייתכן. אתם עושים את זה פעם אחר פעם, ואני חושב שזה אסור. </w:t>
      </w:r>
    </w:p>
    <w:p w14:paraId="1AFDF281" w14:textId="77777777" w:rsidR="00000000" w:rsidRDefault="00373EE0">
      <w:pPr>
        <w:pStyle w:val="a0"/>
        <w:rPr>
          <w:rFonts w:hint="cs"/>
          <w:rtl/>
        </w:rPr>
      </w:pPr>
    </w:p>
    <w:p w14:paraId="1B4CEF7F" w14:textId="77777777" w:rsidR="00000000" w:rsidRDefault="00373EE0">
      <w:pPr>
        <w:pStyle w:val="a0"/>
        <w:rPr>
          <w:rFonts w:hint="cs"/>
          <w:rtl/>
        </w:rPr>
      </w:pPr>
      <w:r>
        <w:rPr>
          <w:rFonts w:hint="cs"/>
          <w:rtl/>
        </w:rPr>
        <w:t>אם בענייני בריאות די</w:t>
      </w:r>
      <w:r>
        <w:rPr>
          <w:rFonts w:hint="cs"/>
          <w:rtl/>
        </w:rPr>
        <w:t xml:space="preserve">ברתי, אני רוצה לומר לך, אדוני השר, אני חושב - אני לא רוצה להגיד פשע, חס וחלילה - שעוול גדול נעשה לאזרחים במדינת ישראל, שכן האזרחים הללו, ברגע שחוקק חוק ביטוח בריאות ממלכתי, היו צריכים לקבל את השירותים. </w:t>
      </w:r>
    </w:p>
    <w:p w14:paraId="718C8A30" w14:textId="77777777" w:rsidR="00000000" w:rsidRDefault="00373EE0">
      <w:pPr>
        <w:pStyle w:val="a0"/>
        <w:rPr>
          <w:rFonts w:hint="cs"/>
          <w:rtl/>
        </w:rPr>
      </w:pPr>
    </w:p>
    <w:p w14:paraId="379E5657" w14:textId="77777777" w:rsidR="00000000" w:rsidRDefault="00373EE0">
      <w:pPr>
        <w:pStyle w:val="a0"/>
        <w:rPr>
          <w:rFonts w:hint="cs"/>
          <w:rtl/>
        </w:rPr>
      </w:pPr>
      <w:r>
        <w:rPr>
          <w:rFonts w:hint="cs"/>
          <w:rtl/>
        </w:rPr>
        <w:t>היום, על-פי כל המדידות, היו צריכים להיות לפחות עוד 2</w:t>
      </w:r>
      <w:r>
        <w:rPr>
          <w:rFonts w:hint="cs"/>
          <w:rtl/>
        </w:rPr>
        <w:t xml:space="preserve"> מיליארדי שקלים במערכת הבריאות, כי הכספים האלה היו צריכים להיות צבועים. למה צבועים? מפני שהכנסת הזאת חוקקה </w:t>
      </w:r>
      <w:r>
        <w:rPr>
          <w:rFonts w:hint="eastAsia"/>
          <w:rtl/>
        </w:rPr>
        <w:t>–</w:t>
      </w:r>
      <w:r>
        <w:rPr>
          <w:rFonts w:hint="cs"/>
          <w:rtl/>
        </w:rPr>
        <w:t xml:space="preserve"> ואתה היית בין המחוקקים ואני לא </w:t>
      </w:r>
      <w:r>
        <w:rPr>
          <w:rFonts w:hint="eastAsia"/>
          <w:rtl/>
        </w:rPr>
        <w:t>–</w:t>
      </w:r>
      <w:r>
        <w:rPr>
          <w:rFonts w:hint="cs"/>
          <w:rtl/>
        </w:rPr>
        <w:t xml:space="preserve"> שהכספים הללו ילכו לבריאות. הם צריכים להיות רק לבריאות. לכן יש מס בריאות ואין מס ביטחון, ואין מס חינוך, ואין מס איכ</w:t>
      </w:r>
      <w:r>
        <w:rPr>
          <w:rFonts w:hint="cs"/>
          <w:rtl/>
        </w:rPr>
        <w:t xml:space="preserve">ות הסביבה. הכספים האלה צריכים להיות בבריאות. אם הם היו רק בבריאות, לא היו חסרות תרופות לזקנים, לא היו חסרות תרופות לחולי סרטן, לא היו חסרות תרופות לאנשים מסכנים, והם היו מקבלים סל תרופות הרבה יותר גדול. </w:t>
      </w:r>
    </w:p>
    <w:p w14:paraId="506307AB" w14:textId="77777777" w:rsidR="00000000" w:rsidRDefault="00373EE0">
      <w:pPr>
        <w:pStyle w:val="a0"/>
        <w:ind w:firstLine="0"/>
        <w:rPr>
          <w:rFonts w:hint="cs"/>
          <w:rtl/>
        </w:rPr>
      </w:pPr>
    </w:p>
    <w:p w14:paraId="022A1094" w14:textId="77777777" w:rsidR="00000000" w:rsidRDefault="00373EE0">
      <w:pPr>
        <w:pStyle w:val="a0"/>
        <w:ind w:firstLine="720"/>
        <w:rPr>
          <w:rFonts w:hint="cs"/>
          <w:rtl/>
        </w:rPr>
      </w:pPr>
      <w:r>
        <w:rPr>
          <w:rFonts w:hint="cs"/>
          <w:rtl/>
        </w:rPr>
        <w:t>אבל ברגע שאנשי האוצר ראו כי טוב, ולקחו את כל הכסף ה</w:t>
      </w:r>
      <w:r>
        <w:rPr>
          <w:rFonts w:hint="cs"/>
          <w:rtl/>
        </w:rPr>
        <w:t xml:space="preserve">זה והכניסו אותו למכבסה - אגב, אתה ודאי זוכר, היה מס אחיד, או היום, בשמו החדש, מס בריאות </w:t>
      </w:r>
      <w:r>
        <w:rPr>
          <w:rFonts w:hint="eastAsia"/>
          <w:rtl/>
        </w:rPr>
        <w:t>–</w:t>
      </w:r>
      <w:r>
        <w:rPr>
          <w:rFonts w:hint="cs"/>
          <w:rtl/>
        </w:rPr>
        <w:t xml:space="preserve"> מס מקביל, וההשתתפות של הממשלה - - -</w:t>
      </w:r>
    </w:p>
    <w:p w14:paraId="22CAAEFF" w14:textId="77777777" w:rsidR="00000000" w:rsidRDefault="00373EE0">
      <w:pPr>
        <w:pStyle w:val="a0"/>
        <w:ind w:firstLine="0"/>
        <w:rPr>
          <w:rFonts w:hint="cs"/>
          <w:rtl/>
        </w:rPr>
      </w:pPr>
    </w:p>
    <w:p w14:paraId="54A82D14" w14:textId="77777777" w:rsidR="00000000" w:rsidRDefault="00373EE0">
      <w:pPr>
        <w:pStyle w:val="af1"/>
        <w:rPr>
          <w:rtl/>
        </w:rPr>
      </w:pPr>
      <w:r>
        <w:rPr>
          <w:rtl/>
        </w:rPr>
        <w:t>היו"ר אלי בן-מנחם:</w:t>
      </w:r>
    </w:p>
    <w:p w14:paraId="52D62AD6" w14:textId="77777777" w:rsidR="00000000" w:rsidRDefault="00373EE0">
      <w:pPr>
        <w:pStyle w:val="a0"/>
        <w:rPr>
          <w:rtl/>
        </w:rPr>
      </w:pPr>
    </w:p>
    <w:p w14:paraId="7D363406" w14:textId="77777777" w:rsidR="00000000" w:rsidRDefault="00373EE0">
      <w:pPr>
        <w:pStyle w:val="a0"/>
        <w:rPr>
          <w:rFonts w:hint="cs"/>
          <w:rtl/>
        </w:rPr>
      </w:pPr>
      <w:r>
        <w:rPr>
          <w:rFonts w:hint="cs"/>
          <w:rtl/>
        </w:rPr>
        <w:t>חבר הכנסת דוד טל, בבקשה.</w:t>
      </w:r>
    </w:p>
    <w:p w14:paraId="2376B3AE" w14:textId="77777777" w:rsidR="00000000" w:rsidRDefault="00373EE0">
      <w:pPr>
        <w:pStyle w:val="a0"/>
        <w:ind w:firstLine="0"/>
        <w:rPr>
          <w:rFonts w:hint="cs"/>
          <w:rtl/>
        </w:rPr>
      </w:pPr>
    </w:p>
    <w:p w14:paraId="1BD7EA76" w14:textId="77777777" w:rsidR="00000000" w:rsidRDefault="00373EE0">
      <w:pPr>
        <w:pStyle w:val="-"/>
        <w:rPr>
          <w:rtl/>
        </w:rPr>
      </w:pPr>
      <w:bookmarkStart w:id="274" w:name="FS000000493T01_03_2004_19_29_04"/>
      <w:bookmarkStart w:id="275" w:name="FS000000493T01_03_2004_19_29_09C"/>
      <w:bookmarkEnd w:id="274"/>
      <w:bookmarkEnd w:id="275"/>
      <w:r>
        <w:rPr>
          <w:rtl/>
        </w:rPr>
        <w:t>דוד טל (עם אחד):</w:t>
      </w:r>
    </w:p>
    <w:p w14:paraId="454A78F3" w14:textId="77777777" w:rsidR="00000000" w:rsidRDefault="00373EE0">
      <w:pPr>
        <w:pStyle w:val="a0"/>
        <w:rPr>
          <w:rtl/>
        </w:rPr>
      </w:pPr>
    </w:p>
    <w:p w14:paraId="550ED213" w14:textId="77777777" w:rsidR="00000000" w:rsidRDefault="00373EE0">
      <w:pPr>
        <w:pStyle w:val="a0"/>
        <w:rPr>
          <w:rFonts w:hint="cs"/>
          <w:rtl/>
        </w:rPr>
      </w:pPr>
      <w:r>
        <w:rPr>
          <w:rFonts w:hint="cs"/>
          <w:rtl/>
        </w:rPr>
        <w:t>עוד משפט אחד. ההשתתפות של הממשלה הלכה וירדה עם השנים. חששו אנשי ה</w:t>
      </w:r>
      <w:r>
        <w:rPr>
          <w:rFonts w:hint="cs"/>
          <w:rtl/>
        </w:rPr>
        <w:t xml:space="preserve">אוצר, שומו שמים, ייוותרו הרבה מאוד כספים במערכת הבריאות, מה יעשו אתם, יבזבזו אותם? במחקר רפואי, הממשלה הזאת, וכל הממשלות, לא השקיעו כפי שצריך להשקיע. 47 סנט לעומת 47 דולר במחקר רפואי. יש לנו רופאים טובים, מצוינים, חוקרים טובים, חוקרים מצוינים, ואנחנו בעצם </w:t>
      </w:r>
      <w:r>
        <w:rPr>
          <w:rFonts w:hint="cs"/>
          <w:rtl/>
        </w:rPr>
        <w:t xml:space="preserve">מייצאים אותם לחוץ-לארץ, ושם הם עושים חיל, בזמן שפה הם יכולים לתרום לנו. התשואה הזאת </w:t>
      </w:r>
      <w:r>
        <w:rPr>
          <w:rFonts w:hint="eastAsia"/>
          <w:rtl/>
        </w:rPr>
        <w:t>–</w:t>
      </w:r>
      <w:r>
        <w:rPr>
          <w:rFonts w:hint="cs"/>
          <w:rtl/>
        </w:rPr>
        <w:t xml:space="preserve"> אתה תסכים אתי, ככלכלן או כשר במשרד האוצר </w:t>
      </w:r>
      <w:r>
        <w:rPr>
          <w:rFonts w:hint="eastAsia"/>
          <w:rtl/>
        </w:rPr>
        <w:t>–</w:t>
      </w:r>
      <w:r>
        <w:rPr>
          <w:rFonts w:hint="cs"/>
          <w:rtl/>
        </w:rPr>
        <w:t xml:space="preserve"> שהתשואה הזאת שווה עשרות אלפי מונים מכל תשואה אחרת במדינת ישראל. תודה.</w:t>
      </w:r>
    </w:p>
    <w:p w14:paraId="349E0DE7" w14:textId="77777777" w:rsidR="00000000" w:rsidRDefault="00373EE0">
      <w:pPr>
        <w:pStyle w:val="a0"/>
        <w:ind w:firstLine="0"/>
        <w:rPr>
          <w:rFonts w:hint="cs"/>
          <w:rtl/>
        </w:rPr>
      </w:pPr>
    </w:p>
    <w:p w14:paraId="2E881915" w14:textId="77777777" w:rsidR="00000000" w:rsidRDefault="00373EE0">
      <w:pPr>
        <w:pStyle w:val="af1"/>
        <w:rPr>
          <w:rtl/>
        </w:rPr>
      </w:pPr>
      <w:r>
        <w:rPr>
          <w:rtl/>
        </w:rPr>
        <w:t>היו"ר אלי בן-מנחם:</w:t>
      </w:r>
    </w:p>
    <w:p w14:paraId="3636FD04" w14:textId="77777777" w:rsidR="00000000" w:rsidRDefault="00373EE0">
      <w:pPr>
        <w:pStyle w:val="a0"/>
        <w:rPr>
          <w:rtl/>
        </w:rPr>
      </w:pPr>
    </w:p>
    <w:p w14:paraId="769559BE" w14:textId="77777777" w:rsidR="00000000" w:rsidRDefault="00373EE0">
      <w:pPr>
        <w:pStyle w:val="a0"/>
        <w:rPr>
          <w:rFonts w:hint="cs"/>
          <w:rtl/>
        </w:rPr>
      </w:pPr>
      <w:r>
        <w:rPr>
          <w:rFonts w:hint="cs"/>
          <w:rtl/>
        </w:rPr>
        <w:t xml:space="preserve">תודה לחבר הכנסת טל. חבר הכנסת ג'מאל </w:t>
      </w:r>
      <w:r>
        <w:rPr>
          <w:rFonts w:hint="cs"/>
          <w:rtl/>
        </w:rPr>
        <w:t>זחאלקה, ואחריו - חבר הכנסת עבד-אלמאלכ דהאמשה. השר שטרית, השרים ענו כבר על הצעות האי-אמון. אחריו תהיה לך הזדמנות לענות.</w:t>
      </w:r>
    </w:p>
    <w:p w14:paraId="5AA0BF50" w14:textId="77777777" w:rsidR="00000000" w:rsidRDefault="00373EE0">
      <w:pPr>
        <w:pStyle w:val="a0"/>
        <w:ind w:firstLine="0"/>
        <w:rPr>
          <w:rFonts w:hint="cs"/>
          <w:rtl/>
        </w:rPr>
      </w:pPr>
    </w:p>
    <w:p w14:paraId="63D8527A" w14:textId="77777777" w:rsidR="00000000" w:rsidRDefault="00373EE0">
      <w:pPr>
        <w:pStyle w:val="a"/>
        <w:rPr>
          <w:rtl/>
        </w:rPr>
      </w:pPr>
      <w:bookmarkStart w:id="276" w:name="FS000001061T01_03_2004_19_32_11"/>
      <w:bookmarkStart w:id="277" w:name="_Toc70050376"/>
      <w:bookmarkEnd w:id="276"/>
      <w:r>
        <w:rPr>
          <w:rFonts w:hint="eastAsia"/>
          <w:rtl/>
        </w:rPr>
        <w:t>ג</w:t>
      </w:r>
      <w:r>
        <w:rPr>
          <w:rtl/>
        </w:rPr>
        <w:t>'מאל זחאלקה (בל"ד):</w:t>
      </w:r>
      <w:bookmarkEnd w:id="277"/>
    </w:p>
    <w:p w14:paraId="7CE0FA2B" w14:textId="77777777" w:rsidR="00000000" w:rsidRDefault="00373EE0">
      <w:pPr>
        <w:pStyle w:val="a0"/>
        <w:rPr>
          <w:rFonts w:hint="cs"/>
          <w:rtl/>
        </w:rPr>
      </w:pPr>
    </w:p>
    <w:p w14:paraId="5DEA3A62" w14:textId="77777777" w:rsidR="00000000" w:rsidRDefault="00373EE0">
      <w:pPr>
        <w:pStyle w:val="a0"/>
        <w:rPr>
          <w:rFonts w:hint="cs"/>
          <w:rtl/>
        </w:rPr>
      </w:pPr>
      <w:r>
        <w:rPr>
          <w:rFonts w:hint="cs"/>
          <w:rtl/>
        </w:rPr>
        <w:t xml:space="preserve">כבוד היושב-ראש, חברי הכנסת, המשורר הערבי אומר בתרגום חופשי: אם זרקת מישהו לים, אל תבקש ממנו שלא יירטב. מעמידים את </w:t>
      </w:r>
      <w:r>
        <w:rPr>
          <w:rFonts w:hint="cs"/>
          <w:rtl/>
        </w:rPr>
        <w:t xml:space="preserve">האוכלוסייה הערבית, את האזרחים הערבים, במצב בלתי אפשרי. מצד אחד אין תוכניות מיתאר מתאימות למצב הקיים ביישובים הערביים, אין רשיונות בנייה לרוב האוכלוסייה, אזרחים ישרים שרוצים לבנות את ביתם, לגדל את משפחתם, אם הם ניגשים להגיש בקשה לקבלת רשיון הם מקבלים תשובה </w:t>
      </w:r>
      <w:r>
        <w:rPr>
          <w:rFonts w:hint="cs"/>
          <w:rtl/>
        </w:rPr>
        <w:t>אחת: אין רשיונות. האנשים האלה נאלצים, בלית ברירה, על כורחם, לבנות את בתיהם, ואז באה המדינה ואומרת: אלה בתים לא חוקיים, לא מורשים, ומטילה עליהם עונשים שמגיעים עד הרס הבתים עצמם.</w:t>
      </w:r>
    </w:p>
    <w:p w14:paraId="7DCE97B1" w14:textId="77777777" w:rsidR="00000000" w:rsidRDefault="00373EE0">
      <w:pPr>
        <w:pStyle w:val="a0"/>
        <w:rPr>
          <w:rFonts w:hint="cs"/>
          <w:rtl/>
        </w:rPr>
      </w:pPr>
    </w:p>
    <w:p w14:paraId="799E5630" w14:textId="77777777" w:rsidR="00000000" w:rsidRDefault="00373EE0">
      <w:pPr>
        <w:pStyle w:val="af1"/>
        <w:rPr>
          <w:rtl/>
        </w:rPr>
      </w:pPr>
      <w:r>
        <w:rPr>
          <w:rtl/>
        </w:rPr>
        <w:t>היו"ר אלי בן-מנחם:</w:t>
      </w:r>
    </w:p>
    <w:p w14:paraId="4A5D5710" w14:textId="77777777" w:rsidR="00000000" w:rsidRDefault="00373EE0">
      <w:pPr>
        <w:pStyle w:val="a0"/>
        <w:rPr>
          <w:rtl/>
        </w:rPr>
      </w:pPr>
    </w:p>
    <w:p w14:paraId="79E1E2BE" w14:textId="77777777" w:rsidR="00000000" w:rsidRDefault="00373EE0">
      <w:pPr>
        <w:pStyle w:val="a0"/>
        <w:rPr>
          <w:rFonts w:hint="cs"/>
          <w:rtl/>
        </w:rPr>
      </w:pPr>
      <w:r>
        <w:rPr>
          <w:rFonts w:hint="cs"/>
          <w:rtl/>
        </w:rPr>
        <w:t>חבר הכנסת אמנון כהן, חבר הכנסת יאיר פרץ, שבו בבקשה.</w:t>
      </w:r>
    </w:p>
    <w:p w14:paraId="69C47C5F" w14:textId="77777777" w:rsidR="00000000" w:rsidRDefault="00373EE0">
      <w:pPr>
        <w:pStyle w:val="a0"/>
        <w:ind w:firstLine="0"/>
        <w:rPr>
          <w:rFonts w:hint="cs"/>
          <w:rtl/>
        </w:rPr>
      </w:pPr>
    </w:p>
    <w:p w14:paraId="31E43156" w14:textId="77777777" w:rsidR="00000000" w:rsidRDefault="00373EE0">
      <w:pPr>
        <w:pStyle w:val="-"/>
        <w:rPr>
          <w:rtl/>
        </w:rPr>
      </w:pPr>
      <w:bookmarkStart w:id="278" w:name="FS000001061T01_03_2004_19_36_53C"/>
      <w:bookmarkEnd w:id="278"/>
      <w:r>
        <w:rPr>
          <w:rtl/>
        </w:rPr>
        <w:t>ג'מאל</w:t>
      </w:r>
      <w:r>
        <w:rPr>
          <w:rtl/>
        </w:rPr>
        <w:t xml:space="preserve"> זחאלקה (בל"ד):</w:t>
      </w:r>
    </w:p>
    <w:p w14:paraId="1A458E81" w14:textId="77777777" w:rsidR="00000000" w:rsidRDefault="00373EE0">
      <w:pPr>
        <w:pStyle w:val="a0"/>
        <w:rPr>
          <w:rtl/>
        </w:rPr>
      </w:pPr>
    </w:p>
    <w:p w14:paraId="7978B1AB" w14:textId="77777777" w:rsidR="00000000" w:rsidRDefault="00373EE0">
      <w:pPr>
        <w:pStyle w:val="a0"/>
        <w:rPr>
          <w:rFonts w:hint="cs"/>
          <w:rtl/>
        </w:rPr>
      </w:pPr>
      <w:r>
        <w:rPr>
          <w:rFonts w:hint="cs"/>
          <w:rtl/>
        </w:rPr>
        <w:t xml:space="preserve">יש טרמינולוגיה שמתחילה להתפשט - היא היתה גם קודם, אבל עכשיו עוד יותר - ולפיה אלה עברייני בנייה. אני שואל, מי העבריין כאן? איך יכול להיות מצב שבו תוכניות מיתאר שוכבות בוועדות 25 שנים? האם יש חוק שלפיו אפשר להעניש את אלה שלא מטפלים בתוכניות </w:t>
      </w:r>
      <w:r>
        <w:rPr>
          <w:rFonts w:hint="cs"/>
          <w:rtl/>
        </w:rPr>
        <w:t xml:space="preserve">המיתאר האלה? האם יכול להיות שתוכנית המיתאר המאושרת היחידה היא משנת אלף תשע מאות חמישים ומשהו, והיא מחזיקה רק 10% משטח היישוב? </w:t>
      </w:r>
      <w:r>
        <w:rPr>
          <w:rFonts w:hint="eastAsia"/>
          <w:rtl/>
        </w:rPr>
        <w:t>–</w:t>
      </w:r>
      <w:r>
        <w:rPr>
          <w:rFonts w:hint="cs"/>
          <w:rtl/>
        </w:rPr>
        <w:t xml:space="preserve"> 90% מהיישוב הם בנייה בלתי חוקית.</w:t>
      </w:r>
    </w:p>
    <w:p w14:paraId="2644DFEA" w14:textId="77777777" w:rsidR="00000000" w:rsidRDefault="00373EE0">
      <w:pPr>
        <w:pStyle w:val="a0"/>
        <w:rPr>
          <w:rFonts w:hint="cs"/>
          <w:rtl/>
        </w:rPr>
      </w:pPr>
    </w:p>
    <w:p w14:paraId="3B4ED1F9" w14:textId="77777777" w:rsidR="00000000" w:rsidRDefault="00373EE0">
      <w:pPr>
        <w:pStyle w:val="a0"/>
        <w:rPr>
          <w:rFonts w:hint="cs"/>
          <w:rtl/>
        </w:rPr>
      </w:pPr>
      <w:r>
        <w:rPr>
          <w:rFonts w:hint="cs"/>
          <w:rtl/>
        </w:rPr>
        <w:t>אני חושב שיש כאן מדיניות עבריינית מצד הממשלה והממסד. אי-אפשר לבוא בטענות אל האזרח שבונה את בית</w:t>
      </w:r>
      <w:r>
        <w:rPr>
          <w:rFonts w:hint="cs"/>
          <w:rtl/>
        </w:rPr>
        <w:t>ו.</w:t>
      </w:r>
    </w:p>
    <w:p w14:paraId="59DA1F9D" w14:textId="77777777" w:rsidR="00000000" w:rsidRDefault="00373EE0">
      <w:pPr>
        <w:pStyle w:val="a0"/>
        <w:ind w:firstLine="0"/>
        <w:rPr>
          <w:rFonts w:hint="cs"/>
          <w:rtl/>
        </w:rPr>
      </w:pPr>
    </w:p>
    <w:p w14:paraId="1FFBA1EE" w14:textId="77777777" w:rsidR="00000000" w:rsidRDefault="00373EE0">
      <w:pPr>
        <w:pStyle w:val="af0"/>
        <w:rPr>
          <w:rtl/>
        </w:rPr>
      </w:pPr>
      <w:r>
        <w:rPr>
          <w:rFonts w:hint="eastAsia"/>
          <w:rtl/>
        </w:rPr>
        <w:t>דניאל</w:t>
      </w:r>
      <w:r>
        <w:rPr>
          <w:rtl/>
        </w:rPr>
        <w:t xml:space="preserve"> בנלולו (הליכוד):</w:t>
      </w:r>
    </w:p>
    <w:p w14:paraId="137FDD6A" w14:textId="77777777" w:rsidR="00000000" w:rsidRDefault="00373EE0">
      <w:pPr>
        <w:pStyle w:val="a0"/>
        <w:rPr>
          <w:rFonts w:hint="cs"/>
          <w:rtl/>
        </w:rPr>
      </w:pPr>
    </w:p>
    <w:p w14:paraId="2B5DD698" w14:textId="77777777" w:rsidR="00000000" w:rsidRDefault="00373EE0">
      <w:pPr>
        <w:pStyle w:val="a0"/>
        <w:rPr>
          <w:rFonts w:hint="cs"/>
          <w:rtl/>
        </w:rPr>
      </w:pPr>
      <w:r>
        <w:rPr>
          <w:rFonts w:hint="cs"/>
          <w:rtl/>
        </w:rPr>
        <w:t>גם אצלכם יש עבריינים שבונים ללא רשיון.</w:t>
      </w:r>
    </w:p>
    <w:p w14:paraId="49FE49B4" w14:textId="77777777" w:rsidR="00000000" w:rsidRDefault="00373EE0">
      <w:pPr>
        <w:pStyle w:val="a0"/>
        <w:ind w:firstLine="0"/>
        <w:rPr>
          <w:rFonts w:hint="cs"/>
          <w:rtl/>
        </w:rPr>
      </w:pPr>
    </w:p>
    <w:p w14:paraId="3B5E58FB" w14:textId="77777777" w:rsidR="00000000" w:rsidRDefault="00373EE0">
      <w:pPr>
        <w:pStyle w:val="-"/>
        <w:rPr>
          <w:rtl/>
        </w:rPr>
      </w:pPr>
      <w:bookmarkStart w:id="279" w:name="FS000001061T01_03_2004_19_39_21C"/>
      <w:bookmarkEnd w:id="279"/>
      <w:r>
        <w:rPr>
          <w:rtl/>
        </w:rPr>
        <w:t>ג'מאל זחאלקה (בל"ד):</w:t>
      </w:r>
    </w:p>
    <w:p w14:paraId="2D885FD0" w14:textId="77777777" w:rsidR="00000000" w:rsidRDefault="00373EE0">
      <w:pPr>
        <w:pStyle w:val="a0"/>
        <w:rPr>
          <w:rtl/>
        </w:rPr>
      </w:pPr>
    </w:p>
    <w:p w14:paraId="63D0851A" w14:textId="77777777" w:rsidR="00000000" w:rsidRDefault="00373EE0">
      <w:pPr>
        <w:pStyle w:val="a0"/>
        <w:rPr>
          <w:rFonts w:hint="cs"/>
          <w:rtl/>
        </w:rPr>
      </w:pPr>
      <w:r>
        <w:rPr>
          <w:rFonts w:hint="cs"/>
          <w:rtl/>
        </w:rPr>
        <w:t>מי שעושה זאת הוא צבוע, במקרה הטוב. צבוע. איך אתה יכול להגיד למישהו, אני לא אתן לך רשיון, ואם תבנה בלי רשיון אני אעניש אותך, אבל לעולם, בשום מקרה, בשום שיטה, לא תוכל ל</w:t>
      </w:r>
      <w:r>
        <w:rPr>
          <w:rFonts w:hint="cs"/>
          <w:rtl/>
        </w:rPr>
        <w:t>הגיש בקשה לרשיון. יש גבול לכל תעלול, אבל נראה שלממשלה הזאת אין גבולות. אין גבול לחוצפה, אין בושה, אין גבול להעמדת הפנים.</w:t>
      </w:r>
    </w:p>
    <w:p w14:paraId="518F2EC8" w14:textId="77777777" w:rsidR="00000000" w:rsidRDefault="00373EE0">
      <w:pPr>
        <w:pStyle w:val="a0"/>
        <w:rPr>
          <w:rFonts w:hint="cs"/>
          <w:rtl/>
        </w:rPr>
      </w:pPr>
    </w:p>
    <w:p w14:paraId="7D027D8D" w14:textId="77777777" w:rsidR="00000000" w:rsidRDefault="00373EE0">
      <w:pPr>
        <w:pStyle w:val="a0"/>
        <w:rPr>
          <w:rFonts w:hint="cs"/>
          <w:rtl/>
        </w:rPr>
      </w:pPr>
      <w:r>
        <w:rPr>
          <w:rFonts w:hint="cs"/>
          <w:rtl/>
        </w:rPr>
        <w:t>אני לא רוצה להגיב על דבריו של סגן ראש הממשלה אהוד אולמרט - -</w:t>
      </w:r>
    </w:p>
    <w:p w14:paraId="639794B0" w14:textId="77777777" w:rsidR="00000000" w:rsidRDefault="00373EE0">
      <w:pPr>
        <w:pStyle w:val="a0"/>
        <w:ind w:firstLine="0"/>
        <w:rPr>
          <w:rFonts w:hint="cs"/>
          <w:rtl/>
        </w:rPr>
      </w:pPr>
    </w:p>
    <w:p w14:paraId="4930178D" w14:textId="77777777" w:rsidR="00000000" w:rsidRDefault="00373EE0">
      <w:pPr>
        <w:pStyle w:val="af1"/>
        <w:rPr>
          <w:rtl/>
        </w:rPr>
      </w:pPr>
      <w:r>
        <w:rPr>
          <w:rtl/>
        </w:rPr>
        <w:t>היו"ר אלי בן-מנחם:</w:t>
      </w:r>
    </w:p>
    <w:p w14:paraId="5504607A" w14:textId="77777777" w:rsidR="00000000" w:rsidRDefault="00373EE0">
      <w:pPr>
        <w:pStyle w:val="a0"/>
        <w:rPr>
          <w:rtl/>
        </w:rPr>
      </w:pPr>
    </w:p>
    <w:p w14:paraId="23F60383" w14:textId="77777777" w:rsidR="00000000" w:rsidRDefault="00373EE0">
      <w:pPr>
        <w:pStyle w:val="a0"/>
        <w:rPr>
          <w:rFonts w:hint="cs"/>
          <w:rtl/>
        </w:rPr>
      </w:pPr>
      <w:r>
        <w:rPr>
          <w:rFonts w:hint="cs"/>
          <w:rtl/>
        </w:rPr>
        <w:t>חבר הכנסת זחאלקה, תשתדל לסיים.</w:t>
      </w:r>
    </w:p>
    <w:p w14:paraId="2FF16E3D" w14:textId="77777777" w:rsidR="00000000" w:rsidRDefault="00373EE0">
      <w:pPr>
        <w:pStyle w:val="a0"/>
        <w:ind w:firstLine="0"/>
        <w:rPr>
          <w:rFonts w:hint="cs"/>
          <w:rtl/>
        </w:rPr>
      </w:pPr>
    </w:p>
    <w:p w14:paraId="5C1EF619" w14:textId="77777777" w:rsidR="00000000" w:rsidRDefault="00373EE0">
      <w:pPr>
        <w:pStyle w:val="-"/>
        <w:rPr>
          <w:rtl/>
        </w:rPr>
      </w:pPr>
      <w:bookmarkStart w:id="280" w:name="FS000001061T01_03_2004_19_40_48C"/>
      <w:bookmarkEnd w:id="280"/>
      <w:r>
        <w:rPr>
          <w:rtl/>
        </w:rPr>
        <w:t>ג'מאל זחאלקה (בל"ד):</w:t>
      </w:r>
    </w:p>
    <w:p w14:paraId="2AD3F20D" w14:textId="77777777" w:rsidR="00000000" w:rsidRDefault="00373EE0">
      <w:pPr>
        <w:pStyle w:val="a0"/>
        <w:rPr>
          <w:rtl/>
        </w:rPr>
      </w:pPr>
    </w:p>
    <w:p w14:paraId="1FF9B5D1" w14:textId="77777777" w:rsidR="00000000" w:rsidRDefault="00373EE0">
      <w:pPr>
        <w:pStyle w:val="a0"/>
        <w:rPr>
          <w:rFonts w:hint="cs"/>
          <w:rtl/>
        </w:rPr>
      </w:pPr>
      <w:r>
        <w:rPr>
          <w:rFonts w:hint="cs"/>
          <w:rtl/>
        </w:rPr>
        <w:t xml:space="preserve">- - לא תיארתי לעצמי לאיזה מקום נמוך אפשר להגיע בדברים. אלה לא היו דברים, זו היתה הסתה, משהו בזוי שאי-אפשר להתייחס אליו. עומד כאן ואומר - חבורת חברי הכנסת, ומדבר על חברי הכנסת הערבים. </w:t>
      </w:r>
    </w:p>
    <w:p w14:paraId="49C0C547" w14:textId="77777777" w:rsidR="00000000" w:rsidRDefault="00373EE0">
      <w:pPr>
        <w:pStyle w:val="af0"/>
        <w:rPr>
          <w:rtl/>
        </w:rPr>
      </w:pPr>
    </w:p>
    <w:p w14:paraId="035D1109" w14:textId="77777777" w:rsidR="00000000" w:rsidRDefault="00373EE0">
      <w:pPr>
        <w:pStyle w:val="af0"/>
        <w:rPr>
          <w:rtl/>
        </w:rPr>
      </w:pPr>
      <w:r>
        <w:rPr>
          <w:rFonts w:hint="eastAsia"/>
          <w:rtl/>
        </w:rPr>
        <w:t>מאיר</w:t>
      </w:r>
      <w:r>
        <w:rPr>
          <w:rtl/>
        </w:rPr>
        <w:t xml:space="preserve"> פרוש (יהדות התורה):</w:t>
      </w:r>
    </w:p>
    <w:p w14:paraId="24632A63" w14:textId="77777777" w:rsidR="00000000" w:rsidRDefault="00373EE0">
      <w:pPr>
        <w:pStyle w:val="a0"/>
        <w:rPr>
          <w:rFonts w:hint="cs"/>
          <w:rtl/>
        </w:rPr>
      </w:pPr>
    </w:p>
    <w:p w14:paraId="0B5DE093" w14:textId="77777777" w:rsidR="00000000" w:rsidRDefault="00373EE0">
      <w:pPr>
        <w:pStyle w:val="a0"/>
        <w:rPr>
          <w:rFonts w:hint="cs"/>
          <w:rtl/>
        </w:rPr>
      </w:pPr>
      <w:r>
        <w:rPr>
          <w:rFonts w:hint="cs"/>
          <w:rtl/>
        </w:rPr>
        <w:t>איפה הוא?</w:t>
      </w:r>
    </w:p>
    <w:p w14:paraId="2B7D1B41" w14:textId="77777777" w:rsidR="00000000" w:rsidRDefault="00373EE0">
      <w:pPr>
        <w:pStyle w:val="a0"/>
        <w:ind w:firstLine="0"/>
        <w:rPr>
          <w:rFonts w:hint="cs"/>
          <w:rtl/>
        </w:rPr>
      </w:pPr>
    </w:p>
    <w:p w14:paraId="798B5AC3" w14:textId="77777777" w:rsidR="00000000" w:rsidRDefault="00373EE0">
      <w:pPr>
        <w:pStyle w:val="-"/>
        <w:rPr>
          <w:rtl/>
        </w:rPr>
      </w:pPr>
      <w:bookmarkStart w:id="281" w:name="FS000001061T01_03_2004_19_41_51C"/>
      <w:bookmarkEnd w:id="281"/>
      <w:r>
        <w:rPr>
          <w:rFonts w:hint="eastAsia"/>
          <w:rtl/>
        </w:rPr>
        <w:t>ג</w:t>
      </w:r>
      <w:r>
        <w:rPr>
          <w:rtl/>
        </w:rPr>
        <w:t>'מאל זחאלקה (בל"ד):</w:t>
      </w:r>
    </w:p>
    <w:p w14:paraId="7225D5FC" w14:textId="77777777" w:rsidR="00000000" w:rsidRDefault="00373EE0">
      <w:pPr>
        <w:pStyle w:val="a0"/>
        <w:rPr>
          <w:rFonts w:hint="cs"/>
          <w:rtl/>
        </w:rPr>
      </w:pPr>
    </w:p>
    <w:p w14:paraId="308F1B29" w14:textId="77777777" w:rsidR="00000000" w:rsidRDefault="00373EE0">
      <w:pPr>
        <w:pStyle w:val="a0"/>
        <w:rPr>
          <w:rFonts w:hint="cs"/>
          <w:rtl/>
        </w:rPr>
      </w:pPr>
      <w:r>
        <w:rPr>
          <w:rFonts w:hint="cs"/>
          <w:rtl/>
        </w:rPr>
        <w:t>אני לא יוד</w:t>
      </w:r>
      <w:r>
        <w:rPr>
          <w:rFonts w:hint="cs"/>
          <w:rtl/>
        </w:rPr>
        <w:t>ע איפה הוא.</w:t>
      </w:r>
    </w:p>
    <w:p w14:paraId="7D11BC0C" w14:textId="77777777" w:rsidR="00000000" w:rsidRDefault="00373EE0">
      <w:pPr>
        <w:pStyle w:val="a0"/>
        <w:ind w:firstLine="0"/>
        <w:rPr>
          <w:rFonts w:hint="cs"/>
          <w:rtl/>
        </w:rPr>
      </w:pPr>
    </w:p>
    <w:p w14:paraId="2C68157E" w14:textId="77777777" w:rsidR="00000000" w:rsidRDefault="00373EE0">
      <w:pPr>
        <w:pStyle w:val="af1"/>
        <w:rPr>
          <w:rtl/>
        </w:rPr>
      </w:pPr>
      <w:r>
        <w:rPr>
          <w:rFonts w:hint="eastAsia"/>
          <w:rtl/>
        </w:rPr>
        <w:t>היו</w:t>
      </w:r>
      <w:r>
        <w:rPr>
          <w:rtl/>
        </w:rPr>
        <w:t>"ר ראובן ריבלין:</w:t>
      </w:r>
    </w:p>
    <w:p w14:paraId="300D4370" w14:textId="77777777" w:rsidR="00000000" w:rsidRDefault="00373EE0">
      <w:pPr>
        <w:pStyle w:val="a0"/>
        <w:rPr>
          <w:rFonts w:hint="cs"/>
          <w:rtl/>
        </w:rPr>
      </w:pPr>
    </w:p>
    <w:p w14:paraId="07E0F02A" w14:textId="77777777" w:rsidR="00000000" w:rsidRDefault="00373EE0">
      <w:pPr>
        <w:pStyle w:val="a0"/>
        <w:rPr>
          <w:rFonts w:hint="cs"/>
          <w:rtl/>
        </w:rPr>
      </w:pPr>
      <w:r>
        <w:rPr>
          <w:rFonts w:hint="cs"/>
          <w:rtl/>
        </w:rPr>
        <w:t>חבר הכנסת זחאלקה, הסתיים זמנו.</w:t>
      </w:r>
    </w:p>
    <w:p w14:paraId="5B6A31E1" w14:textId="77777777" w:rsidR="00000000" w:rsidRDefault="00373EE0">
      <w:pPr>
        <w:pStyle w:val="a0"/>
        <w:ind w:firstLine="0"/>
        <w:rPr>
          <w:rFonts w:hint="cs"/>
          <w:rtl/>
        </w:rPr>
      </w:pPr>
    </w:p>
    <w:p w14:paraId="14086E8A" w14:textId="77777777" w:rsidR="00000000" w:rsidRDefault="00373EE0">
      <w:pPr>
        <w:pStyle w:val="-"/>
        <w:rPr>
          <w:rtl/>
        </w:rPr>
      </w:pPr>
      <w:bookmarkStart w:id="282" w:name="FS000001061T01_03_2004_19_42_30C"/>
      <w:bookmarkEnd w:id="282"/>
      <w:r>
        <w:rPr>
          <w:rFonts w:hint="eastAsia"/>
          <w:rtl/>
        </w:rPr>
        <w:t>ג</w:t>
      </w:r>
      <w:r>
        <w:rPr>
          <w:rtl/>
        </w:rPr>
        <w:t>'מאל זחאלקה (בל"ד):</w:t>
      </w:r>
    </w:p>
    <w:p w14:paraId="228569E5" w14:textId="77777777" w:rsidR="00000000" w:rsidRDefault="00373EE0">
      <w:pPr>
        <w:pStyle w:val="a0"/>
        <w:rPr>
          <w:rFonts w:hint="cs"/>
          <w:rtl/>
        </w:rPr>
      </w:pPr>
    </w:p>
    <w:p w14:paraId="733C2DC9" w14:textId="77777777" w:rsidR="00000000" w:rsidRDefault="00373EE0">
      <w:pPr>
        <w:pStyle w:val="a0"/>
        <w:rPr>
          <w:rFonts w:hint="cs"/>
          <w:rtl/>
        </w:rPr>
      </w:pPr>
      <w:r>
        <w:rPr>
          <w:rFonts w:hint="cs"/>
          <w:rtl/>
        </w:rPr>
        <w:t>כשהוא נעדר זה טוב. אדוני היושב-ראש, אני מציע הצעה. אני חושב שהיא הצעה הגונה, וטוב אם השר שטרית וראש הממשלה וראש האופוזיציה יקשיבו לה - -</w:t>
      </w:r>
    </w:p>
    <w:p w14:paraId="66B56FAE" w14:textId="77777777" w:rsidR="00000000" w:rsidRDefault="00373EE0">
      <w:pPr>
        <w:pStyle w:val="a0"/>
        <w:ind w:firstLine="0"/>
        <w:rPr>
          <w:rFonts w:hint="cs"/>
          <w:rtl/>
        </w:rPr>
      </w:pPr>
    </w:p>
    <w:p w14:paraId="598A4332" w14:textId="77777777" w:rsidR="00000000" w:rsidRDefault="00373EE0">
      <w:pPr>
        <w:pStyle w:val="af1"/>
        <w:rPr>
          <w:rtl/>
        </w:rPr>
      </w:pPr>
      <w:r>
        <w:rPr>
          <w:rFonts w:hint="eastAsia"/>
          <w:rtl/>
        </w:rPr>
        <w:t>היו</w:t>
      </w:r>
      <w:r>
        <w:rPr>
          <w:rtl/>
        </w:rPr>
        <w:t>"ר ראובן ריבלין:</w:t>
      </w:r>
    </w:p>
    <w:p w14:paraId="2840BEF7" w14:textId="77777777" w:rsidR="00000000" w:rsidRDefault="00373EE0">
      <w:pPr>
        <w:pStyle w:val="a0"/>
        <w:rPr>
          <w:rFonts w:hint="cs"/>
          <w:rtl/>
        </w:rPr>
      </w:pPr>
    </w:p>
    <w:p w14:paraId="56EACF7D" w14:textId="77777777" w:rsidR="00000000" w:rsidRDefault="00373EE0">
      <w:pPr>
        <w:pStyle w:val="a0"/>
        <w:rPr>
          <w:rFonts w:hint="cs"/>
          <w:rtl/>
        </w:rPr>
      </w:pPr>
      <w:r>
        <w:rPr>
          <w:rFonts w:hint="cs"/>
          <w:rtl/>
        </w:rPr>
        <w:t>נא לסיים.</w:t>
      </w:r>
    </w:p>
    <w:p w14:paraId="0926CC60" w14:textId="77777777" w:rsidR="00000000" w:rsidRDefault="00373EE0">
      <w:pPr>
        <w:pStyle w:val="a0"/>
        <w:ind w:firstLine="0"/>
        <w:rPr>
          <w:rFonts w:hint="cs"/>
          <w:rtl/>
        </w:rPr>
      </w:pPr>
    </w:p>
    <w:p w14:paraId="307B29CF" w14:textId="77777777" w:rsidR="00000000" w:rsidRDefault="00373EE0">
      <w:pPr>
        <w:pStyle w:val="-"/>
        <w:rPr>
          <w:rtl/>
        </w:rPr>
      </w:pPr>
      <w:bookmarkStart w:id="283" w:name="FS000001061T01_03_2004_19_43_10C"/>
      <w:bookmarkEnd w:id="283"/>
      <w:r>
        <w:rPr>
          <w:rFonts w:hint="eastAsia"/>
          <w:rtl/>
        </w:rPr>
        <w:t>ג</w:t>
      </w:r>
      <w:r>
        <w:rPr>
          <w:rtl/>
        </w:rPr>
        <w:t>'מאל זחאלקה (בל"ד):</w:t>
      </w:r>
    </w:p>
    <w:p w14:paraId="7FFFC71B" w14:textId="77777777" w:rsidR="00000000" w:rsidRDefault="00373EE0">
      <w:pPr>
        <w:pStyle w:val="a0"/>
        <w:rPr>
          <w:rFonts w:hint="cs"/>
          <w:rtl/>
        </w:rPr>
      </w:pPr>
    </w:p>
    <w:p w14:paraId="12866001" w14:textId="77777777" w:rsidR="00000000" w:rsidRDefault="00373EE0">
      <w:pPr>
        <w:pStyle w:val="a0"/>
        <w:rPr>
          <w:rFonts w:hint="cs"/>
          <w:rtl/>
        </w:rPr>
      </w:pPr>
      <w:r>
        <w:rPr>
          <w:rFonts w:hint="cs"/>
          <w:rtl/>
        </w:rPr>
        <w:t>- -  זו הצעה פשוטה מאוד, בשני משפטים.</w:t>
      </w:r>
    </w:p>
    <w:p w14:paraId="481DD051" w14:textId="77777777" w:rsidR="00000000" w:rsidRDefault="00373EE0">
      <w:pPr>
        <w:pStyle w:val="a0"/>
        <w:ind w:firstLine="0"/>
        <w:rPr>
          <w:rFonts w:hint="cs"/>
          <w:rtl/>
        </w:rPr>
      </w:pPr>
    </w:p>
    <w:p w14:paraId="3ACD97FB" w14:textId="77777777" w:rsidR="00000000" w:rsidRDefault="00373EE0">
      <w:pPr>
        <w:pStyle w:val="af1"/>
        <w:rPr>
          <w:rtl/>
        </w:rPr>
      </w:pPr>
      <w:r>
        <w:rPr>
          <w:rFonts w:hint="eastAsia"/>
          <w:rtl/>
        </w:rPr>
        <w:t>היו</w:t>
      </w:r>
      <w:r>
        <w:rPr>
          <w:rtl/>
        </w:rPr>
        <w:t>"ר ראובן ריבלין:</w:t>
      </w:r>
    </w:p>
    <w:p w14:paraId="7C4C48E1" w14:textId="77777777" w:rsidR="00000000" w:rsidRDefault="00373EE0">
      <w:pPr>
        <w:pStyle w:val="a0"/>
        <w:rPr>
          <w:rFonts w:hint="cs"/>
          <w:rtl/>
        </w:rPr>
      </w:pPr>
    </w:p>
    <w:p w14:paraId="1594D1A2" w14:textId="77777777" w:rsidR="00000000" w:rsidRDefault="00373EE0">
      <w:pPr>
        <w:pStyle w:val="a0"/>
        <w:rPr>
          <w:rFonts w:hint="cs"/>
          <w:rtl/>
        </w:rPr>
      </w:pPr>
      <w:r>
        <w:rPr>
          <w:rFonts w:hint="cs"/>
          <w:rtl/>
        </w:rPr>
        <w:t>אבקש לסיים במשפט אחד.</w:t>
      </w:r>
    </w:p>
    <w:p w14:paraId="093AEAED" w14:textId="77777777" w:rsidR="00000000" w:rsidRDefault="00373EE0">
      <w:pPr>
        <w:pStyle w:val="a0"/>
        <w:ind w:firstLine="0"/>
        <w:rPr>
          <w:rFonts w:hint="cs"/>
          <w:rtl/>
        </w:rPr>
      </w:pPr>
    </w:p>
    <w:p w14:paraId="34534CFB" w14:textId="77777777" w:rsidR="00000000" w:rsidRDefault="00373EE0">
      <w:pPr>
        <w:pStyle w:val="-"/>
        <w:rPr>
          <w:rtl/>
        </w:rPr>
      </w:pPr>
      <w:bookmarkStart w:id="284" w:name="FS000001061T01_03_2004_19_43_23C"/>
      <w:bookmarkEnd w:id="284"/>
      <w:r>
        <w:rPr>
          <w:rFonts w:hint="eastAsia"/>
          <w:rtl/>
        </w:rPr>
        <w:t>ג</w:t>
      </w:r>
      <w:r>
        <w:rPr>
          <w:rtl/>
        </w:rPr>
        <w:t>'מאל זחאלקה (בל"ד):</w:t>
      </w:r>
    </w:p>
    <w:p w14:paraId="7ABD0C93" w14:textId="77777777" w:rsidR="00000000" w:rsidRDefault="00373EE0">
      <w:pPr>
        <w:pStyle w:val="a0"/>
        <w:rPr>
          <w:rFonts w:hint="cs"/>
          <w:rtl/>
        </w:rPr>
      </w:pPr>
    </w:p>
    <w:p w14:paraId="419869F9" w14:textId="77777777" w:rsidR="00000000" w:rsidRDefault="00373EE0">
      <w:pPr>
        <w:pStyle w:val="a0"/>
        <w:rPr>
          <w:rFonts w:hint="cs"/>
          <w:rtl/>
        </w:rPr>
      </w:pPr>
      <w:r>
        <w:rPr>
          <w:rFonts w:hint="cs"/>
          <w:rtl/>
        </w:rPr>
        <w:t>אני מציע להקפיא את הריסת הבתים ולפתוח במשא-ומתן להסדרת הבעיה הזאת, בין נציגי האוכלוסייה הערבית, נציגי השלטון וועדת מומחים. אפשר</w:t>
      </w:r>
      <w:r>
        <w:rPr>
          <w:rFonts w:hint="cs"/>
          <w:rtl/>
        </w:rPr>
        <w:t xml:space="preserve"> להגיע להסדר. אנחנו רוצים הידברות, ולא עימות. אל תדחפו אותנו לעימות. </w:t>
      </w:r>
    </w:p>
    <w:p w14:paraId="0F2657FE" w14:textId="77777777" w:rsidR="00000000" w:rsidRDefault="00373EE0">
      <w:pPr>
        <w:pStyle w:val="a0"/>
        <w:ind w:firstLine="0"/>
        <w:rPr>
          <w:rFonts w:hint="cs"/>
          <w:rtl/>
        </w:rPr>
      </w:pPr>
    </w:p>
    <w:p w14:paraId="4D0A5947" w14:textId="77777777" w:rsidR="00000000" w:rsidRDefault="00373EE0">
      <w:pPr>
        <w:pStyle w:val="af1"/>
        <w:rPr>
          <w:rtl/>
        </w:rPr>
      </w:pPr>
      <w:r>
        <w:rPr>
          <w:rFonts w:hint="eastAsia"/>
          <w:rtl/>
        </w:rPr>
        <w:t>היו</w:t>
      </w:r>
      <w:r>
        <w:rPr>
          <w:rtl/>
        </w:rPr>
        <w:t>"ר ראובן ריבלין:</w:t>
      </w:r>
    </w:p>
    <w:p w14:paraId="210FE6DD" w14:textId="77777777" w:rsidR="00000000" w:rsidRDefault="00373EE0">
      <w:pPr>
        <w:pStyle w:val="a0"/>
        <w:rPr>
          <w:rFonts w:hint="cs"/>
          <w:rtl/>
        </w:rPr>
      </w:pPr>
    </w:p>
    <w:p w14:paraId="7A187F9A" w14:textId="77777777" w:rsidR="00000000" w:rsidRDefault="00373EE0">
      <w:pPr>
        <w:pStyle w:val="a0"/>
        <w:rPr>
          <w:rFonts w:hint="cs"/>
          <w:rtl/>
        </w:rPr>
      </w:pPr>
      <w:r>
        <w:rPr>
          <w:rFonts w:hint="cs"/>
          <w:rtl/>
        </w:rPr>
        <w:t>תודה רבה. חבר הכנסת עבד-אלמאלכ דהאמשה - בבקשה, אדוני, אחרון הדוברים. השר מאיר שטרית ביקש להשיב בשם הממשלה.</w:t>
      </w:r>
    </w:p>
    <w:p w14:paraId="18E4368D" w14:textId="77777777" w:rsidR="00000000" w:rsidRDefault="00373EE0">
      <w:pPr>
        <w:pStyle w:val="a0"/>
        <w:ind w:firstLine="0"/>
        <w:rPr>
          <w:rFonts w:hint="cs"/>
          <w:rtl/>
        </w:rPr>
      </w:pPr>
    </w:p>
    <w:p w14:paraId="060D7F97" w14:textId="77777777" w:rsidR="00000000" w:rsidRDefault="00373EE0">
      <w:pPr>
        <w:pStyle w:val="af0"/>
        <w:rPr>
          <w:rtl/>
        </w:rPr>
      </w:pPr>
      <w:r>
        <w:rPr>
          <w:rFonts w:hint="eastAsia"/>
          <w:rtl/>
        </w:rPr>
        <w:t>השר</w:t>
      </w:r>
      <w:r>
        <w:rPr>
          <w:rtl/>
        </w:rPr>
        <w:t xml:space="preserve"> מאיר שטרית:</w:t>
      </w:r>
    </w:p>
    <w:p w14:paraId="4EE47874" w14:textId="77777777" w:rsidR="00000000" w:rsidRDefault="00373EE0">
      <w:pPr>
        <w:pStyle w:val="a0"/>
        <w:rPr>
          <w:rFonts w:hint="cs"/>
          <w:rtl/>
        </w:rPr>
      </w:pPr>
    </w:p>
    <w:p w14:paraId="2DEDE79D" w14:textId="77777777" w:rsidR="00000000" w:rsidRDefault="00373EE0">
      <w:pPr>
        <w:pStyle w:val="a0"/>
        <w:rPr>
          <w:rFonts w:hint="cs"/>
          <w:rtl/>
        </w:rPr>
      </w:pPr>
      <w:r>
        <w:rPr>
          <w:rFonts w:hint="cs"/>
          <w:rtl/>
        </w:rPr>
        <w:t>- - -</w:t>
      </w:r>
    </w:p>
    <w:p w14:paraId="1ADB33FA" w14:textId="77777777" w:rsidR="00000000" w:rsidRDefault="00373EE0">
      <w:pPr>
        <w:pStyle w:val="a0"/>
        <w:ind w:firstLine="0"/>
        <w:rPr>
          <w:rFonts w:hint="cs"/>
          <w:rtl/>
        </w:rPr>
      </w:pPr>
    </w:p>
    <w:p w14:paraId="6665AB4D" w14:textId="77777777" w:rsidR="00000000" w:rsidRDefault="00373EE0">
      <w:pPr>
        <w:pStyle w:val="af0"/>
        <w:rPr>
          <w:rtl/>
        </w:rPr>
      </w:pPr>
      <w:r>
        <w:rPr>
          <w:rFonts w:hint="eastAsia"/>
          <w:rtl/>
        </w:rPr>
        <w:t>קריאות</w:t>
      </w:r>
      <w:r>
        <w:rPr>
          <w:rtl/>
        </w:rPr>
        <w:t>:</w:t>
      </w:r>
    </w:p>
    <w:p w14:paraId="65698CA0" w14:textId="77777777" w:rsidR="00000000" w:rsidRDefault="00373EE0">
      <w:pPr>
        <w:pStyle w:val="a0"/>
        <w:rPr>
          <w:rFonts w:hint="cs"/>
          <w:rtl/>
        </w:rPr>
      </w:pPr>
    </w:p>
    <w:p w14:paraId="1D44C64C" w14:textId="77777777" w:rsidR="00000000" w:rsidRDefault="00373EE0">
      <w:pPr>
        <w:pStyle w:val="a0"/>
        <w:rPr>
          <w:rFonts w:hint="cs"/>
          <w:rtl/>
        </w:rPr>
      </w:pPr>
      <w:r>
        <w:rPr>
          <w:rFonts w:hint="cs"/>
          <w:rtl/>
        </w:rPr>
        <w:t>אין צורך.</w:t>
      </w:r>
    </w:p>
    <w:p w14:paraId="727801DC" w14:textId="77777777" w:rsidR="00000000" w:rsidRDefault="00373EE0">
      <w:pPr>
        <w:pStyle w:val="a0"/>
        <w:ind w:firstLine="0"/>
        <w:rPr>
          <w:rFonts w:hint="cs"/>
          <w:rtl/>
        </w:rPr>
      </w:pPr>
    </w:p>
    <w:p w14:paraId="00EC543B" w14:textId="77777777" w:rsidR="00000000" w:rsidRDefault="00373EE0">
      <w:pPr>
        <w:pStyle w:val="af1"/>
        <w:rPr>
          <w:rtl/>
        </w:rPr>
      </w:pPr>
      <w:r>
        <w:rPr>
          <w:rFonts w:hint="eastAsia"/>
          <w:rtl/>
        </w:rPr>
        <w:t>היו</w:t>
      </w:r>
      <w:r>
        <w:rPr>
          <w:rtl/>
        </w:rPr>
        <w:t xml:space="preserve">"ר ראובן </w:t>
      </w:r>
      <w:r>
        <w:rPr>
          <w:rtl/>
        </w:rPr>
        <w:t>ריבלין:</w:t>
      </w:r>
    </w:p>
    <w:p w14:paraId="0567FFED" w14:textId="77777777" w:rsidR="00000000" w:rsidRDefault="00373EE0">
      <w:pPr>
        <w:pStyle w:val="a0"/>
        <w:rPr>
          <w:rFonts w:hint="cs"/>
          <w:rtl/>
        </w:rPr>
      </w:pPr>
    </w:p>
    <w:p w14:paraId="01D1EC30" w14:textId="77777777" w:rsidR="00000000" w:rsidRDefault="00373EE0">
      <w:pPr>
        <w:pStyle w:val="a0"/>
        <w:rPr>
          <w:rFonts w:hint="cs"/>
          <w:rtl/>
        </w:rPr>
      </w:pPr>
      <w:r>
        <w:rPr>
          <w:rFonts w:hint="cs"/>
          <w:rtl/>
        </w:rPr>
        <w:t>בכבוד רב. אני לא מחייב את אדוני, רק אם אדוני רוצה. אל תאמר לי את הדברים, תאמר אותם לחבר הכנסת סער. בבקשה.</w:t>
      </w:r>
    </w:p>
    <w:p w14:paraId="6D5E982D" w14:textId="77777777" w:rsidR="00000000" w:rsidRDefault="00373EE0">
      <w:pPr>
        <w:pStyle w:val="a0"/>
        <w:ind w:firstLine="0"/>
        <w:rPr>
          <w:rFonts w:hint="cs"/>
          <w:rtl/>
        </w:rPr>
      </w:pPr>
    </w:p>
    <w:p w14:paraId="6100F3C1" w14:textId="77777777" w:rsidR="00000000" w:rsidRDefault="00373EE0">
      <w:pPr>
        <w:pStyle w:val="a"/>
        <w:rPr>
          <w:rtl/>
        </w:rPr>
      </w:pPr>
      <w:bookmarkStart w:id="285" w:name="FS000000550T01_03_2004_19_45_09"/>
      <w:bookmarkStart w:id="286" w:name="_Toc70050377"/>
      <w:bookmarkEnd w:id="285"/>
      <w:r>
        <w:rPr>
          <w:rFonts w:hint="eastAsia"/>
          <w:rtl/>
        </w:rPr>
        <w:t>עבד</w:t>
      </w:r>
      <w:r>
        <w:rPr>
          <w:rtl/>
        </w:rPr>
        <w:t>-אלמאלכ דהאמשה (רע"ם):</w:t>
      </w:r>
      <w:bookmarkEnd w:id="286"/>
    </w:p>
    <w:p w14:paraId="7C9426B9" w14:textId="77777777" w:rsidR="00000000" w:rsidRDefault="00373EE0">
      <w:pPr>
        <w:pStyle w:val="a0"/>
        <w:rPr>
          <w:rFonts w:hint="cs"/>
          <w:rtl/>
        </w:rPr>
      </w:pPr>
    </w:p>
    <w:p w14:paraId="5A9E91D3" w14:textId="77777777" w:rsidR="00000000" w:rsidRDefault="00373EE0">
      <w:pPr>
        <w:pStyle w:val="a0"/>
        <w:rPr>
          <w:rFonts w:hint="cs"/>
          <w:rtl/>
        </w:rPr>
      </w:pPr>
      <w:r>
        <w:rPr>
          <w:rFonts w:hint="cs"/>
          <w:rtl/>
        </w:rPr>
        <w:t>כבוד היושב-ראש, מכובדי, ראש הממשלה והשר שטרית, חברי חברי הכנסת, עמד פה השר אולמרט ודיבר בציניות גמורה ובצורה הפוכ</w:t>
      </w:r>
      <w:r>
        <w:rPr>
          <w:rFonts w:hint="cs"/>
          <w:rtl/>
        </w:rPr>
        <w:t xml:space="preserve">ה לכל אמת ולכל מידת צדק. יכולתי לסבול את דבריו </w:t>
      </w:r>
      <w:r>
        <w:rPr>
          <w:rFonts w:hint="eastAsia"/>
          <w:rtl/>
        </w:rPr>
        <w:t>–</w:t>
      </w:r>
      <w:r>
        <w:rPr>
          <w:rFonts w:hint="cs"/>
          <w:rtl/>
        </w:rPr>
        <w:t xml:space="preserve">  קיבלתי את הנחיית היושב-ראש שמותר לשר לומר מה שהוא רוצה </w:t>
      </w:r>
      <w:r>
        <w:rPr>
          <w:rFonts w:hint="eastAsia"/>
          <w:rtl/>
        </w:rPr>
        <w:t>–</w:t>
      </w:r>
      <w:r>
        <w:rPr>
          <w:rFonts w:hint="cs"/>
          <w:rtl/>
        </w:rPr>
        <w:t xml:space="preserve"> עד שהוא אמר דברים שלא היה אפשר שלא להתקומם נגדם, כאשר תיאר את משפחת תיתי כשודדי קרקעות.</w:t>
      </w:r>
    </w:p>
    <w:p w14:paraId="104D26FE" w14:textId="77777777" w:rsidR="00000000" w:rsidRDefault="00373EE0">
      <w:pPr>
        <w:pStyle w:val="a0"/>
        <w:ind w:firstLine="0"/>
        <w:rPr>
          <w:rFonts w:hint="cs"/>
          <w:rtl/>
        </w:rPr>
      </w:pPr>
    </w:p>
    <w:p w14:paraId="7ADDA1DB" w14:textId="77777777" w:rsidR="00000000" w:rsidRDefault="00373EE0">
      <w:pPr>
        <w:pStyle w:val="af1"/>
        <w:rPr>
          <w:rtl/>
        </w:rPr>
      </w:pPr>
      <w:r>
        <w:rPr>
          <w:rtl/>
        </w:rPr>
        <w:t>היו"ר ראובן ריבלין:</w:t>
      </w:r>
    </w:p>
    <w:p w14:paraId="2397489E" w14:textId="77777777" w:rsidR="00000000" w:rsidRDefault="00373EE0">
      <w:pPr>
        <w:pStyle w:val="a0"/>
        <w:rPr>
          <w:rtl/>
        </w:rPr>
      </w:pPr>
    </w:p>
    <w:p w14:paraId="7DC9AB30" w14:textId="77777777" w:rsidR="00000000" w:rsidRDefault="00373EE0">
      <w:pPr>
        <w:pStyle w:val="a0"/>
        <w:rPr>
          <w:rFonts w:hint="cs"/>
          <w:rtl/>
        </w:rPr>
      </w:pPr>
      <w:r>
        <w:rPr>
          <w:rFonts w:hint="cs"/>
          <w:rtl/>
        </w:rPr>
        <w:t>הוא אמר שבית-המשפט כינה אותם כך.</w:t>
      </w:r>
    </w:p>
    <w:p w14:paraId="3CB94FD1" w14:textId="77777777" w:rsidR="00000000" w:rsidRDefault="00373EE0">
      <w:pPr>
        <w:pStyle w:val="a0"/>
        <w:ind w:firstLine="0"/>
        <w:rPr>
          <w:rFonts w:hint="cs"/>
          <w:rtl/>
        </w:rPr>
      </w:pPr>
    </w:p>
    <w:p w14:paraId="2C37D6AD" w14:textId="77777777" w:rsidR="00000000" w:rsidRDefault="00373EE0">
      <w:pPr>
        <w:pStyle w:val="-"/>
        <w:rPr>
          <w:rtl/>
        </w:rPr>
      </w:pPr>
      <w:bookmarkStart w:id="287" w:name="FS000000550T01_03_2004_19_46_26C"/>
      <w:bookmarkEnd w:id="287"/>
      <w:r>
        <w:rPr>
          <w:rtl/>
        </w:rPr>
        <w:t>עבד-א</w:t>
      </w:r>
      <w:r>
        <w:rPr>
          <w:rtl/>
        </w:rPr>
        <w:t>למאלכ דהאמשה (רע"ם):</w:t>
      </w:r>
    </w:p>
    <w:p w14:paraId="753364D7" w14:textId="77777777" w:rsidR="00000000" w:rsidRDefault="00373EE0">
      <w:pPr>
        <w:pStyle w:val="a0"/>
        <w:rPr>
          <w:rtl/>
        </w:rPr>
      </w:pPr>
    </w:p>
    <w:p w14:paraId="4FB07C92" w14:textId="77777777" w:rsidR="00000000" w:rsidRDefault="00373EE0">
      <w:pPr>
        <w:pStyle w:val="a0"/>
        <w:rPr>
          <w:rFonts w:hint="cs"/>
          <w:rtl/>
        </w:rPr>
      </w:pPr>
      <w:r>
        <w:rPr>
          <w:rFonts w:hint="cs"/>
          <w:rtl/>
        </w:rPr>
        <w:t>בית-המשפט, אדוני, לא אמר "שודדי קרקעות". בית-המשפט אמר שהם בנו, כאילו, על אדמה לא להם. בית-המשפט, כפי שאדוני יודע, פוסק על-פי חוק ועל-פי האות היבשה של החוקים והפורמליות. אנחנו בני-אדם, בתוך עמנו אנחנו חיים, ומר אולמרט היה עדיין בחיק א</w:t>
      </w:r>
      <w:r>
        <w:rPr>
          <w:rFonts w:hint="cs"/>
          <w:rtl/>
        </w:rPr>
        <w:t>מו כאשר משפחת תיתי זרעה ועיבדה את האדמה הזאת. שמענו זאת מהם אתמול ושלשום. הם זרעו אותה בעגבניות, בתפוחי-אדמה ובכל מה שרצו. עיבדו אותה דור אחר דור. זו אדמתם. אבל בושה למדינה אשר מחוקקת חוקים בכוונת מכוון מראש, כדי לנשלם מאדמתם. ובסוף בא בית-המשפט וקובע שזאת</w:t>
      </w:r>
      <w:r>
        <w:rPr>
          <w:rFonts w:hint="cs"/>
          <w:rtl/>
        </w:rPr>
        <w:t xml:space="preserve"> לא אדמתם, ובא השר אולמרט וקובע </w:t>
      </w:r>
      <w:r>
        <w:rPr>
          <w:rFonts w:hint="eastAsia"/>
          <w:rtl/>
        </w:rPr>
        <w:t>–</w:t>
      </w:r>
      <w:r>
        <w:rPr>
          <w:rFonts w:hint="cs"/>
          <w:rtl/>
        </w:rPr>
        <w:t xml:space="preserve"> שודדי קרקעות. מי שדד פה? מי שדד ממי? בני משפחת תיתי שנולדו שם וחיו שם עשרות שנים, או החוק היבש, המרושע, אשר נישל אותם מאדמתם? </w:t>
      </w:r>
    </w:p>
    <w:p w14:paraId="40A7DF9B" w14:textId="77777777" w:rsidR="00000000" w:rsidRDefault="00373EE0">
      <w:pPr>
        <w:pStyle w:val="a0"/>
        <w:rPr>
          <w:rFonts w:hint="cs"/>
          <w:rtl/>
        </w:rPr>
      </w:pPr>
    </w:p>
    <w:p w14:paraId="033A0CBD" w14:textId="77777777" w:rsidR="00000000" w:rsidRDefault="00373EE0">
      <w:pPr>
        <w:pStyle w:val="a0"/>
        <w:rPr>
          <w:rFonts w:hint="cs"/>
          <w:rtl/>
        </w:rPr>
      </w:pPr>
      <w:r>
        <w:rPr>
          <w:rFonts w:hint="cs"/>
          <w:rtl/>
        </w:rPr>
        <w:t>מי שודד קרקעות? מי שודד קרקעות בנגב, כאשר שבטי הבדואים חיים בנגב, על אדמתם, מאות בשנים, ובאה מ</w:t>
      </w:r>
      <w:r>
        <w:rPr>
          <w:rFonts w:hint="cs"/>
          <w:rtl/>
        </w:rPr>
        <w:t xml:space="preserve">משלת ישראל בשנות ה-50 המוקדמות, אוספת אותם ואומרת: ניתן לכם אדמה חלופית. לאחר כ-20 שנה, שוב הגליה. וכל 10-15 שנים - עוד פעם העברה. והיום, בלי בושה ובחרפה מלאה, בלי בושת פנים עומדים פה על הדוכן הזה ואומרים: שודדי קרקעות. </w:t>
      </w:r>
    </w:p>
    <w:p w14:paraId="65075073" w14:textId="77777777" w:rsidR="00000000" w:rsidRDefault="00373EE0">
      <w:pPr>
        <w:pStyle w:val="a0"/>
        <w:rPr>
          <w:rFonts w:hint="cs"/>
          <w:rtl/>
        </w:rPr>
      </w:pPr>
    </w:p>
    <w:p w14:paraId="64A648E8" w14:textId="77777777" w:rsidR="00000000" w:rsidRDefault="00373EE0">
      <w:pPr>
        <w:pStyle w:val="af0"/>
        <w:rPr>
          <w:rtl/>
        </w:rPr>
      </w:pPr>
      <w:r>
        <w:rPr>
          <w:rFonts w:hint="eastAsia"/>
          <w:rtl/>
        </w:rPr>
        <w:t>רוחמה</w:t>
      </w:r>
      <w:r>
        <w:rPr>
          <w:rtl/>
        </w:rPr>
        <w:t xml:space="preserve"> אברהם (הליכוד):</w:t>
      </w:r>
    </w:p>
    <w:p w14:paraId="5A47EA29" w14:textId="77777777" w:rsidR="00000000" w:rsidRDefault="00373EE0">
      <w:pPr>
        <w:pStyle w:val="a0"/>
        <w:rPr>
          <w:rFonts w:hint="cs"/>
          <w:rtl/>
        </w:rPr>
      </w:pPr>
    </w:p>
    <w:p w14:paraId="13EF06BB" w14:textId="77777777" w:rsidR="00000000" w:rsidRDefault="00373EE0">
      <w:pPr>
        <w:pStyle w:val="a0"/>
        <w:rPr>
          <w:rFonts w:hint="cs"/>
          <w:rtl/>
        </w:rPr>
      </w:pPr>
      <w:r>
        <w:rPr>
          <w:rFonts w:hint="cs"/>
          <w:rtl/>
        </w:rPr>
        <w:t>- - -</w:t>
      </w:r>
    </w:p>
    <w:p w14:paraId="53E1F39F" w14:textId="77777777" w:rsidR="00000000" w:rsidRDefault="00373EE0">
      <w:pPr>
        <w:pStyle w:val="a0"/>
        <w:rPr>
          <w:rFonts w:hint="cs"/>
          <w:rtl/>
        </w:rPr>
      </w:pPr>
    </w:p>
    <w:p w14:paraId="1E4C03BD" w14:textId="77777777" w:rsidR="00000000" w:rsidRDefault="00373EE0">
      <w:pPr>
        <w:pStyle w:val="-"/>
        <w:rPr>
          <w:rtl/>
        </w:rPr>
      </w:pPr>
      <w:bookmarkStart w:id="288" w:name="FS000000464T01_03_2004_19_35_06C"/>
      <w:bookmarkStart w:id="289" w:name="FS000000550T01_03_2004_19_35_12"/>
      <w:bookmarkEnd w:id="288"/>
      <w:bookmarkEnd w:id="289"/>
      <w:r>
        <w:rPr>
          <w:rtl/>
        </w:rPr>
        <w:t>עבד-</w:t>
      </w:r>
      <w:r>
        <w:rPr>
          <w:rtl/>
        </w:rPr>
        <w:t>אלמאלכ דהאמשה (רע"ם):</w:t>
      </w:r>
    </w:p>
    <w:p w14:paraId="65382F7E" w14:textId="77777777" w:rsidR="00000000" w:rsidRDefault="00373EE0">
      <w:pPr>
        <w:pStyle w:val="a0"/>
        <w:rPr>
          <w:rFonts w:hint="cs"/>
          <w:rtl/>
        </w:rPr>
      </w:pPr>
    </w:p>
    <w:p w14:paraId="3782D9B4" w14:textId="77777777" w:rsidR="00000000" w:rsidRDefault="00373EE0">
      <w:pPr>
        <w:pStyle w:val="a0"/>
        <w:rPr>
          <w:rFonts w:hint="cs"/>
          <w:rtl/>
        </w:rPr>
      </w:pPr>
      <w:r>
        <w:rPr>
          <w:rFonts w:hint="cs"/>
          <w:rtl/>
        </w:rPr>
        <w:t>ואלה שאומרים את זה, לא רק שהם שקרנים בני שקרנים, הם גם חסרי בושה, הם גם חסרי מידה. אנחנו יודעים את זה טוב מאוד. מי שרוצה לעמוד פה ולדבר בשם מדינה ובשם חוק, חייב לכבד את רשויות הצדק, את המינימום, המינימום שבצדק, במקרה הזה, אדוני, שבעל</w:t>
      </w:r>
      <w:r>
        <w:rPr>
          <w:rFonts w:hint="cs"/>
          <w:rtl/>
        </w:rPr>
        <w:t>י הבתים אשר בנו על אדמתם, אומנם ללא רשיון, כי לא ניתן היה להשיג רשיון - - -</w:t>
      </w:r>
    </w:p>
    <w:p w14:paraId="31E69B91" w14:textId="77777777" w:rsidR="00000000" w:rsidRDefault="00373EE0">
      <w:pPr>
        <w:pStyle w:val="a0"/>
        <w:rPr>
          <w:rtl/>
        </w:rPr>
      </w:pPr>
    </w:p>
    <w:p w14:paraId="76EAE6F5" w14:textId="77777777" w:rsidR="00000000" w:rsidRDefault="00373EE0">
      <w:pPr>
        <w:pStyle w:val="af1"/>
        <w:rPr>
          <w:rtl/>
        </w:rPr>
      </w:pPr>
      <w:r>
        <w:rPr>
          <w:rtl/>
        </w:rPr>
        <w:t>היו"ר ראובן ריבלין:</w:t>
      </w:r>
    </w:p>
    <w:p w14:paraId="2CAB4AAD" w14:textId="77777777" w:rsidR="00000000" w:rsidRDefault="00373EE0">
      <w:pPr>
        <w:pStyle w:val="a0"/>
        <w:rPr>
          <w:rtl/>
        </w:rPr>
      </w:pPr>
    </w:p>
    <w:p w14:paraId="425CAA7C" w14:textId="77777777" w:rsidR="00000000" w:rsidRDefault="00373EE0">
      <w:pPr>
        <w:pStyle w:val="a0"/>
        <w:rPr>
          <w:rFonts w:hint="cs"/>
          <w:rtl/>
        </w:rPr>
      </w:pPr>
      <w:r>
        <w:rPr>
          <w:rFonts w:hint="cs"/>
          <w:rtl/>
        </w:rPr>
        <w:t xml:space="preserve">חבר הכנסת דהאמשה, אני רק לא  מבין מי קובע מי בעל זכות ומי לא - שר ההיסטוריה או בית-המשפט? בית-המשפט קבע שהם לא בעלי הקרקעות. אדוני עורך-דין - - - </w:t>
      </w:r>
    </w:p>
    <w:p w14:paraId="78053681" w14:textId="77777777" w:rsidR="00000000" w:rsidRDefault="00373EE0">
      <w:pPr>
        <w:pStyle w:val="a0"/>
        <w:rPr>
          <w:rFonts w:hint="cs"/>
          <w:rtl/>
        </w:rPr>
      </w:pPr>
    </w:p>
    <w:p w14:paraId="7B08DC6F" w14:textId="77777777" w:rsidR="00000000" w:rsidRDefault="00373EE0">
      <w:pPr>
        <w:pStyle w:val="-"/>
        <w:rPr>
          <w:rtl/>
        </w:rPr>
      </w:pPr>
      <w:bookmarkStart w:id="290" w:name="FS000000550T01_03_2004_19_20_58"/>
      <w:bookmarkEnd w:id="290"/>
      <w:r>
        <w:rPr>
          <w:rFonts w:hint="eastAsia"/>
          <w:rtl/>
        </w:rPr>
        <w:t>עבד</w:t>
      </w:r>
      <w:r>
        <w:rPr>
          <w:rtl/>
        </w:rPr>
        <w:t>-אלמאלכ</w:t>
      </w:r>
      <w:r>
        <w:rPr>
          <w:rtl/>
        </w:rPr>
        <w:t xml:space="preserve"> דהאמשה (רע"ם):</w:t>
      </w:r>
    </w:p>
    <w:p w14:paraId="1DFD8BFB" w14:textId="77777777" w:rsidR="00000000" w:rsidRDefault="00373EE0">
      <w:pPr>
        <w:pStyle w:val="a0"/>
        <w:rPr>
          <w:rFonts w:hint="cs"/>
          <w:rtl/>
        </w:rPr>
      </w:pPr>
    </w:p>
    <w:p w14:paraId="22EFE730" w14:textId="77777777" w:rsidR="00000000" w:rsidRDefault="00373EE0">
      <w:pPr>
        <w:pStyle w:val="a0"/>
        <w:rPr>
          <w:rFonts w:hint="cs"/>
          <w:rtl/>
        </w:rPr>
      </w:pPr>
      <w:r>
        <w:rPr>
          <w:rFonts w:hint="cs"/>
          <w:rtl/>
        </w:rPr>
        <w:t>אדוני, בית-המשפט קבע על סמך חוק שכולו עוול, אשר מראש כוון לנשל אותם, את הערבים מאדמתם.</w:t>
      </w:r>
    </w:p>
    <w:p w14:paraId="6884EF75" w14:textId="77777777" w:rsidR="00000000" w:rsidRDefault="00373EE0">
      <w:pPr>
        <w:pStyle w:val="a0"/>
        <w:rPr>
          <w:rFonts w:hint="cs"/>
          <w:rtl/>
        </w:rPr>
      </w:pPr>
    </w:p>
    <w:p w14:paraId="4EE33F3C" w14:textId="77777777" w:rsidR="00000000" w:rsidRDefault="00373EE0">
      <w:pPr>
        <w:pStyle w:val="af1"/>
        <w:rPr>
          <w:rtl/>
        </w:rPr>
      </w:pPr>
      <w:r>
        <w:rPr>
          <w:rtl/>
        </w:rPr>
        <w:t>היו"ר ראובן ריבלין:</w:t>
      </w:r>
    </w:p>
    <w:p w14:paraId="7EFDB191" w14:textId="77777777" w:rsidR="00000000" w:rsidRDefault="00373EE0">
      <w:pPr>
        <w:pStyle w:val="a0"/>
        <w:rPr>
          <w:rtl/>
        </w:rPr>
      </w:pPr>
    </w:p>
    <w:p w14:paraId="65920088" w14:textId="77777777" w:rsidR="00000000" w:rsidRDefault="00373EE0">
      <w:pPr>
        <w:pStyle w:val="a0"/>
        <w:rPr>
          <w:rFonts w:hint="cs"/>
          <w:rtl/>
        </w:rPr>
      </w:pPr>
      <w:r>
        <w:rPr>
          <w:rFonts w:hint="cs"/>
          <w:rtl/>
        </w:rPr>
        <w:t>חוק של כובשים.</w:t>
      </w:r>
    </w:p>
    <w:p w14:paraId="2D2B6129" w14:textId="77777777" w:rsidR="00000000" w:rsidRDefault="00373EE0">
      <w:pPr>
        <w:pStyle w:val="a0"/>
        <w:rPr>
          <w:rFonts w:hint="cs"/>
          <w:rtl/>
        </w:rPr>
      </w:pPr>
    </w:p>
    <w:p w14:paraId="743B301E" w14:textId="77777777" w:rsidR="00000000" w:rsidRDefault="00373EE0">
      <w:pPr>
        <w:pStyle w:val="-"/>
        <w:rPr>
          <w:rtl/>
        </w:rPr>
      </w:pPr>
      <w:bookmarkStart w:id="291" w:name="FS000000550T01_03_2004_19_48_20C"/>
      <w:bookmarkEnd w:id="291"/>
      <w:r>
        <w:rPr>
          <w:rtl/>
        </w:rPr>
        <w:t>עבד-אלמאלכ דהאמשה (רע"ם):</w:t>
      </w:r>
    </w:p>
    <w:p w14:paraId="1DB1E104" w14:textId="77777777" w:rsidR="00000000" w:rsidRDefault="00373EE0">
      <w:pPr>
        <w:pStyle w:val="a0"/>
        <w:rPr>
          <w:rtl/>
        </w:rPr>
      </w:pPr>
    </w:p>
    <w:p w14:paraId="4C122281" w14:textId="77777777" w:rsidR="00000000" w:rsidRDefault="00373EE0">
      <w:pPr>
        <w:pStyle w:val="a0"/>
        <w:rPr>
          <w:rFonts w:hint="cs"/>
          <w:rtl/>
        </w:rPr>
      </w:pPr>
      <w:r>
        <w:rPr>
          <w:rFonts w:hint="cs"/>
          <w:rtl/>
        </w:rPr>
        <w:t xml:space="preserve">הרי זה גם חוק. אתה יודע שחוק וצדק זה לא תמיד דבר אחד. לא תמיד. </w:t>
      </w:r>
    </w:p>
    <w:p w14:paraId="6EC296B6" w14:textId="77777777" w:rsidR="00000000" w:rsidRDefault="00373EE0">
      <w:pPr>
        <w:pStyle w:val="a0"/>
        <w:rPr>
          <w:rFonts w:hint="cs"/>
          <w:rtl/>
        </w:rPr>
      </w:pPr>
    </w:p>
    <w:p w14:paraId="3A1CBAE1" w14:textId="77777777" w:rsidR="00000000" w:rsidRDefault="00373EE0">
      <w:pPr>
        <w:pStyle w:val="af1"/>
        <w:rPr>
          <w:rtl/>
        </w:rPr>
      </w:pPr>
      <w:r>
        <w:rPr>
          <w:rtl/>
        </w:rPr>
        <w:t>היו"ר ראובן ריבלין:</w:t>
      </w:r>
    </w:p>
    <w:p w14:paraId="7B3A1FD4" w14:textId="77777777" w:rsidR="00000000" w:rsidRDefault="00373EE0">
      <w:pPr>
        <w:pStyle w:val="a0"/>
        <w:rPr>
          <w:rtl/>
        </w:rPr>
      </w:pPr>
    </w:p>
    <w:p w14:paraId="7FE3FCE6" w14:textId="77777777" w:rsidR="00000000" w:rsidRDefault="00373EE0">
      <w:pPr>
        <w:pStyle w:val="a0"/>
        <w:rPr>
          <w:rFonts w:hint="cs"/>
          <w:rtl/>
        </w:rPr>
      </w:pPr>
      <w:r>
        <w:rPr>
          <w:rFonts w:hint="cs"/>
          <w:rtl/>
        </w:rPr>
        <w:t>נ</w:t>
      </w:r>
      <w:r>
        <w:rPr>
          <w:rFonts w:hint="cs"/>
          <w:rtl/>
        </w:rPr>
        <w:t xml:space="preserve">א לסיים. </w:t>
      </w:r>
    </w:p>
    <w:p w14:paraId="686A118B" w14:textId="77777777" w:rsidR="00000000" w:rsidRDefault="00373EE0">
      <w:pPr>
        <w:pStyle w:val="-"/>
        <w:rPr>
          <w:rtl/>
        </w:rPr>
      </w:pPr>
      <w:bookmarkStart w:id="292" w:name="FS000000550T01_03_2004_19_21_04C"/>
      <w:bookmarkEnd w:id="292"/>
    </w:p>
    <w:p w14:paraId="482FE36D" w14:textId="77777777" w:rsidR="00000000" w:rsidRDefault="00373EE0">
      <w:pPr>
        <w:pStyle w:val="-"/>
        <w:rPr>
          <w:rtl/>
        </w:rPr>
      </w:pPr>
      <w:r>
        <w:rPr>
          <w:rtl/>
        </w:rPr>
        <w:t>עבד-אלמאלכ דהאמשה (רע"ם):</w:t>
      </w:r>
    </w:p>
    <w:p w14:paraId="7034B5F2" w14:textId="77777777" w:rsidR="00000000" w:rsidRDefault="00373EE0">
      <w:pPr>
        <w:pStyle w:val="a0"/>
        <w:rPr>
          <w:rtl/>
        </w:rPr>
      </w:pPr>
    </w:p>
    <w:p w14:paraId="3134ED97" w14:textId="77777777" w:rsidR="00000000" w:rsidRDefault="00373EE0">
      <w:pPr>
        <w:pStyle w:val="a0"/>
        <w:rPr>
          <w:rFonts w:hint="cs"/>
          <w:rtl/>
        </w:rPr>
      </w:pPr>
      <w:r>
        <w:rPr>
          <w:rFonts w:hint="cs"/>
          <w:rtl/>
        </w:rPr>
        <w:t xml:space="preserve">לא תמיד בהכרח החוק צודק. בהרבה חוקים, בכל מה שנוגע לקרקעות, החוקים לא צודקים, כי הם נישלו את הערבים מאדמתם. </w:t>
      </w:r>
    </w:p>
    <w:p w14:paraId="568B8A41" w14:textId="77777777" w:rsidR="00000000" w:rsidRDefault="00373EE0">
      <w:pPr>
        <w:pStyle w:val="a0"/>
        <w:rPr>
          <w:rFonts w:hint="cs"/>
          <w:rtl/>
        </w:rPr>
      </w:pPr>
    </w:p>
    <w:p w14:paraId="4243B5A2" w14:textId="77777777" w:rsidR="00000000" w:rsidRDefault="00373EE0">
      <w:pPr>
        <w:pStyle w:val="a0"/>
        <w:rPr>
          <w:rFonts w:hint="cs"/>
          <w:rtl/>
        </w:rPr>
      </w:pPr>
      <w:r>
        <w:rPr>
          <w:rFonts w:hint="cs"/>
          <w:rtl/>
        </w:rPr>
        <w:t>משפט אחרון, אדוני, דובר גם  על עלילה על שוטרים. צריך לעמוד שם לראות את אשתו של בעל הבית ואת בתו ואת אחותו אש</w:t>
      </w:r>
      <w:r>
        <w:rPr>
          <w:rFonts w:hint="cs"/>
          <w:rtl/>
        </w:rPr>
        <w:t>ר אושפזו בבית-חולים, עם ידיים בגבס, ואחר כך להתבייש לדבר על עלילה. מי ששבר ידיים - - -</w:t>
      </w:r>
    </w:p>
    <w:p w14:paraId="3A9BCF69" w14:textId="77777777" w:rsidR="00000000" w:rsidRDefault="00373EE0">
      <w:pPr>
        <w:pStyle w:val="a0"/>
        <w:rPr>
          <w:rFonts w:hint="cs"/>
          <w:rtl/>
        </w:rPr>
      </w:pPr>
    </w:p>
    <w:p w14:paraId="0670B488" w14:textId="77777777" w:rsidR="00000000" w:rsidRDefault="00373EE0">
      <w:pPr>
        <w:pStyle w:val="af1"/>
        <w:rPr>
          <w:rtl/>
        </w:rPr>
      </w:pPr>
      <w:r>
        <w:rPr>
          <w:rtl/>
        </w:rPr>
        <w:t>היו"ר ראובן ריבלין:</w:t>
      </w:r>
    </w:p>
    <w:p w14:paraId="2CCA8087" w14:textId="77777777" w:rsidR="00000000" w:rsidRDefault="00373EE0">
      <w:pPr>
        <w:pStyle w:val="a0"/>
        <w:rPr>
          <w:rtl/>
        </w:rPr>
      </w:pPr>
    </w:p>
    <w:p w14:paraId="6FB17A94" w14:textId="77777777" w:rsidR="00000000" w:rsidRDefault="00373EE0">
      <w:pPr>
        <w:pStyle w:val="a0"/>
        <w:rPr>
          <w:rFonts w:hint="cs"/>
          <w:rtl/>
        </w:rPr>
      </w:pPr>
      <w:r>
        <w:rPr>
          <w:rFonts w:hint="cs"/>
          <w:rtl/>
        </w:rPr>
        <w:t>חבר הכנסת מח'ול פירט מאיזה גובה זרקו.</w:t>
      </w:r>
    </w:p>
    <w:p w14:paraId="06B8812C" w14:textId="77777777" w:rsidR="00000000" w:rsidRDefault="00373EE0">
      <w:pPr>
        <w:pStyle w:val="a0"/>
        <w:rPr>
          <w:rFonts w:hint="cs"/>
          <w:rtl/>
        </w:rPr>
      </w:pPr>
    </w:p>
    <w:p w14:paraId="6F401CC5" w14:textId="77777777" w:rsidR="00000000" w:rsidRDefault="00373EE0">
      <w:pPr>
        <w:pStyle w:val="-"/>
        <w:rPr>
          <w:rtl/>
        </w:rPr>
      </w:pPr>
      <w:bookmarkStart w:id="293" w:name="FS000000550T01_03_2004_19_50_45C"/>
      <w:bookmarkEnd w:id="293"/>
      <w:r>
        <w:rPr>
          <w:rtl/>
        </w:rPr>
        <w:t>עבד-אלמאלכ דהאמשה (רע"ם):</w:t>
      </w:r>
    </w:p>
    <w:p w14:paraId="099C9CB8" w14:textId="77777777" w:rsidR="00000000" w:rsidRDefault="00373EE0">
      <w:pPr>
        <w:pStyle w:val="a0"/>
        <w:rPr>
          <w:rtl/>
        </w:rPr>
      </w:pPr>
    </w:p>
    <w:p w14:paraId="5834E8BA" w14:textId="77777777" w:rsidR="00000000" w:rsidRDefault="00373EE0">
      <w:pPr>
        <w:pStyle w:val="a0"/>
        <w:rPr>
          <w:rFonts w:hint="cs"/>
          <w:rtl/>
        </w:rPr>
      </w:pPr>
      <w:r>
        <w:rPr>
          <w:rFonts w:hint="cs"/>
          <w:rtl/>
        </w:rPr>
        <w:t>בכפר תיתי, בכפר  גיינה, הוא המעליל, הוא אשר צריך להתבייש בדבריו. תודה רבה, אדוני.</w:t>
      </w:r>
    </w:p>
    <w:p w14:paraId="00D11605" w14:textId="77777777" w:rsidR="00000000" w:rsidRDefault="00373EE0">
      <w:pPr>
        <w:pStyle w:val="a0"/>
        <w:rPr>
          <w:rFonts w:hint="cs"/>
          <w:rtl/>
        </w:rPr>
      </w:pPr>
    </w:p>
    <w:p w14:paraId="70466740" w14:textId="77777777" w:rsidR="00000000" w:rsidRDefault="00373EE0">
      <w:pPr>
        <w:pStyle w:val="af1"/>
        <w:rPr>
          <w:rtl/>
        </w:rPr>
      </w:pPr>
      <w:r>
        <w:rPr>
          <w:rtl/>
        </w:rPr>
        <w:t>היו"ר ראובן ריבלין:</w:t>
      </w:r>
    </w:p>
    <w:p w14:paraId="57F3ED3F" w14:textId="77777777" w:rsidR="00000000" w:rsidRDefault="00373EE0">
      <w:pPr>
        <w:pStyle w:val="a0"/>
        <w:rPr>
          <w:rtl/>
        </w:rPr>
      </w:pPr>
    </w:p>
    <w:p w14:paraId="43E17DF3" w14:textId="77777777" w:rsidR="00000000" w:rsidRDefault="00373EE0">
      <w:pPr>
        <w:pStyle w:val="a0"/>
        <w:rPr>
          <w:rFonts w:hint="cs"/>
          <w:rtl/>
        </w:rPr>
      </w:pPr>
      <w:r>
        <w:rPr>
          <w:rFonts w:hint="cs"/>
          <w:rtl/>
        </w:rPr>
        <w:t xml:space="preserve">תודה רבה. למה תמיד אתם אומרים את הסוף </w:t>
      </w:r>
      <w:r>
        <w:rPr>
          <w:rtl/>
        </w:rPr>
        <w:t>–</w:t>
      </w:r>
      <w:r>
        <w:rPr>
          <w:rFonts w:hint="cs"/>
          <w:rtl/>
        </w:rPr>
        <w:t xml:space="preserve"> את זה בהתחלה צריך להגיד. בבקשה, רבותי חברי הכנסת, כבוד השר שטרית ישיב בשם הממשלה. כמה זמן אדוני מבקש? בבקשה.</w:t>
      </w:r>
    </w:p>
    <w:p w14:paraId="3CA9BAFB" w14:textId="77777777" w:rsidR="00000000" w:rsidRDefault="00373EE0">
      <w:pPr>
        <w:pStyle w:val="a0"/>
        <w:rPr>
          <w:rFonts w:hint="cs"/>
          <w:rtl/>
        </w:rPr>
      </w:pPr>
    </w:p>
    <w:p w14:paraId="5676F1A5" w14:textId="77777777" w:rsidR="00000000" w:rsidRDefault="00373EE0">
      <w:pPr>
        <w:pStyle w:val="a"/>
        <w:rPr>
          <w:rFonts w:hint="cs"/>
          <w:rtl/>
        </w:rPr>
      </w:pPr>
      <w:bookmarkStart w:id="294" w:name="FS000000550T01_03_2004_19_21_47"/>
      <w:bookmarkStart w:id="295" w:name="FS000000550T01_03_2004_19_21_55"/>
      <w:bookmarkStart w:id="296" w:name="FS000000478T01_03_2004_19_22_27"/>
      <w:bookmarkStart w:id="297" w:name="FS000000478T01_03_2004_19_22_44"/>
      <w:bookmarkStart w:id="298" w:name="_Toc70050378"/>
      <w:bookmarkEnd w:id="294"/>
      <w:bookmarkEnd w:id="295"/>
      <w:bookmarkEnd w:id="296"/>
      <w:bookmarkEnd w:id="297"/>
      <w:r>
        <w:rPr>
          <w:rFonts w:hint="cs"/>
          <w:rtl/>
        </w:rPr>
        <w:t>ה</w:t>
      </w:r>
      <w:r>
        <w:rPr>
          <w:rFonts w:hint="eastAsia"/>
          <w:rtl/>
        </w:rPr>
        <w:t>שר</w:t>
      </w:r>
      <w:r>
        <w:rPr>
          <w:rtl/>
        </w:rPr>
        <w:t xml:space="preserve"> מאיר שטרית:</w:t>
      </w:r>
      <w:bookmarkEnd w:id="298"/>
    </w:p>
    <w:p w14:paraId="2C212534" w14:textId="77777777" w:rsidR="00000000" w:rsidRDefault="00373EE0">
      <w:pPr>
        <w:pStyle w:val="a0"/>
        <w:rPr>
          <w:rFonts w:hint="cs"/>
          <w:rtl/>
        </w:rPr>
      </w:pPr>
    </w:p>
    <w:p w14:paraId="0E9D02B4" w14:textId="77777777" w:rsidR="00000000" w:rsidRDefault="00373EE0">
      <w:pPr>
        <w:pStyle w:val="a0"/>
        <w:rPr>
          <w:rFonts w:hint="cs"/>
          <w:rtl/>
        </w:rPr>
      </w:pPr>
      <w:r>
        <w:rPr>
          <w:rFonts w:hint="cs"/>
          <w:rtl/>
        </w:rPr>
        <w:t>אדוני היושב-ראש, רבותי חברי הכנסת, לשאלה שלך כמה זמן אני אדבר - אנ</w:t>
      </w:r>
      <w:r>
        <w:rPr>
          <w:rFonts w:hint="cs"/>
          <w:rtl/>
        </w:rPr>
        <w:t xml:space="preserve">י אדבר עד שאשכנע את הבית. </w:t>
      </w:r>
    </w:p>
    <w:p w14:paraId="387D5974" w14:textId="77777777" w:rsidR="00000000" w:rsidRDefault="00373EE0">
      <w:pPr>
        <w:pStyle w:val="a0"/>
        <w:rPr>
          <w:rFonts w:hint="cs"/>
          <w:rtl/>
        </w:rPr>
      </w:pPr>
    </w:p>
    <w:p w14:paraId="3BDD9B78" w14:textId="77777777" w:rsidR="00000000" w:rsidRDefault="00373EE0">
      <w:pPr>
        <w:pStyle w:val="af1"/>
        <w:rPr>
          <w:rtl/>
        </w:rPr>
      </w:pPr>
      <w:r>
        <w:rPr>
          <w:rtl/>
        </w:rPr>
        <w:t>היו"ר ראובן ריבלין:</w:t>
      </w:r>
    </w:p>
    <w:p w14:paraId="3FA22CC0" w14:textId="77777777" w:rsidR="00000000" w:rsidRDefault="00373EE0">
      <w:pPr>
        <w:pStyle w:val="a0"/>
        <w:rPr>
          <w:rtl/>
        </w:rPr>
      </w:pPr>
    </w:p>
    <w:p w14:paraId="4B9B99A4" w14:textId="77777777" w:rsidR="00000000" w:rsidRDefault="00373EE0">
      <w:pPr>
        <w:pStyle w:val="a0"/>
        <w:rPr>
          <w:rFonts w:hint="cs"/>
          <w:rtl/>
        </w:rPr>
      </w:pPr>
      <w:r>
        <w:rPr>
          <w:rFonts w:hint="cs"/>
          <w:rtl/>
        </w:rPr>
        <w:t>בבקשה. אדוני, ועדת הכנסת קבעה לוח זמנים מצומצם. אני  כמובן לא חוסם שר בדיבורו.</w:t>
      </w:r>
    </w:p>
    <w:p w14:paraId="2B6204E4" w14:textId="77777777" w:rsidR="00000000" w:rsidRDefault="00373EE0">
      <w:pPr>
        <w:pStyle w:val="a0"/>
        <w:rPr>
          <w:rFonts w:hint="cs"/>
          <w:rtl/>
        </w:rPr>
      </w:pPr>
    </w:p>
    <w:p w14:paraId="6A627046" w14:textId="77777777" w:rsidR="00000000" w:rsidRDefault="00373EE0">
      <w:pPr>
        <w:pStyle w:val="-"/>
        <w:rPr>
          <w:rFonts w:hint="cs"/>
          <w:rtl/>
        </w:rPr>
      </w:pPr>
      <w:r>
        <w:rPr>
          <w:rFonts w:hint="cs"/>
          <w:rtl/>
        </w:rPr>
        <w:t>השר מאיר שטרית:</w:t>
      </w:r>
    </w:p>
    <w:p w14:paraId="5D7A1847" w14:textId="77777777" w:rsidR="00000000" w:rsidRDefault="00373EE0">
      <w:pPr>
        <w:pStyle w:val="-"/>
        <w:rPr>
          <w:rFonts w:hint="cs"/>
        </w:rPr>
      </w:pPr>
    </w:p>
    <w:p w14:paraId="30023662" w14:textId="77777777" w:rsidR="00000000" w:rsidRDefault="00373EE0">
      <w:pPr>
        <w:rPr>
          <w:rtl/>
        </w:rPr>
      </w:pPr>
    </w:p>
    <w:p w14:paraId="5FED183B" w14:textId="77777777" w:rsidR="00000000" w:rsidRDefault="00373EE0">
      <w:pPr>
        <w:pStyle w:val="a0"/>
        <w:rPr>
          <w:rFonts w:hint="cs"/>
          <w:rtl/>
        </w:rPr>
      </w:pPr>
      <w:r>
        <w:rPr>
          <w:rFonts w:hint="cs"/>
          <w:rtl/>
        </w:rPr>
        <w:t xml:space="preserve">אני, אדוני היושב-ראש, מבקש להתייחס לדבריו של חבר הכנסת דוד טל. חבר הכנסת דוד טל, אני אודה לך אם תיתן לי אוזן </w:t>
      </w:r>
      <w:r>
        <w:rPr>
          <w:rFonts w:hint="cs"/>
          <w:rtl/>
        </w:rPr>
        <w:t>אחת. מאחר שאתה עלית על הבמה, חבר הכנסת דוד טל, אני מתייחס עכשיו לדבריך, ועכשיו אני מבקש שתטה לי אוזן. מאחר שעלית על הבמה, אני מבקש להודיעך שני דברים בתשובה על השאלות שלך. אמת מה שאמרת, שהממונים על שוק ההון באוצר ידעו את המצב בקופות הפנסיה לאורך שנים, ולצער</w:t>
      </w:r>
      <w:r>
        <w:rPr>
          <w:rFonts w:hint="cs"/>
          <w:rtl/>
        </w:rPr>
        <w:t>י לא נקטו פעולות לשפר או לתקן את המצב בקופות הפנסיה. הם לא עשו את זה אף שהיו מי שהתריעו. חבר הכנסת יצחק כהן, שהיה סגן שר האוצר, עמד על הבמה פה, ואני זוכר אותו כסגן שר האוצר בממשלה הקודמת, התריע נחרצות על המצב בקופות הפנסיה - -</w:t>
      </w:r>
    </w:p>
    <w:p w14:paraId="25C765FA" w14:textId="77777777" w:rsidR="00000000" w:rsidRDefault="00373EE0">
      <w:pPr>
        <w:pStyle w:val="a0"/>
        <w:rPr>
          <w:rFonts w:hint="cs"/>
          <w:rtl/>
        </w:rPr>
      </w:pPr>
    </w:p>
    <w:p w14:paraId="6D9FF9CA" w14:textId="77777777" w:rsidR="00000000" w:rsidRDefault="00373EE0">
      <w:pPr>
        <w:pStyle w:val="af0"/>
        <w:rPr>
          <w:rtl/>
        </w:rPr>
      </w:pPr>
      <w:r>
        <w:rPr>
          <w:rFonts w:hint="eastAsia"/>
          <w:rtl/>
        </w:rPr>
        <w:t>אברהם</w:t>
      </w:r>
      <w:r>
        <w:rPr>
          <w:rtl/>
        </w:rPr>
        <w:t xml:space="preserve"> בייגה שוחט (העבודה-מימ</w:t>
      </w:r>
      <w:r>
        <w:rPr>
          <w:rtl/>
        </w:rPr>
        <w:t>ד):</w:t>
      </w:r>
    </w:p>
    <w:p w14:paraId="2D3EAFA6" w14:textId="77777777" w:rsidR="00000000" w:rsidRDefault="00373EE0">
      <w:pPr>
        <w:pStyle w:val="a0"/>
        <w:rPr>
          <w:rFonts w:hint="cs"/>
          <w:rtl/>
        </w:rPr>
      </w:pPr>
    </w:p>
    <w:p w14:paraId="58E5311F" w14:textId="77777777" w:rsidR="00000000" w:rsidRDefault="00373EE0">
      <w:pPr>
        <w:pStyle w:val="a0"/>
        <w:rPr>
          <w:rFonts w:hint="cs"/>
          <w:rtl/>
        </w:rPr>
      </w:pPr>
      <w:r>
        <w:rPr>
          <w:rFonts w:hint="cs"/>
          <w:rtl/>
        </w:rPr>
        <w:t>הם לא עשו ב-1995?</w:t>
      </w:r>
    </w:p>
    <w:p w14:paraId="6B9A467B" w14:textId="77777777" w:rsidR="00000000" w:rsidRDefault="00373EE0">
      <w:pPr>
        <w:pStyle w:val="a0"/>
        <w:rPr>
          <w:rFonts w:hint="cs"/>
          <w:rtl/>
        </w:rPr>
      </w:pPr>
    </w:p>
    <w:p w14:paraId="188EBCD2" w14:textId="77777777" w:rsidR="00000000" w:rsidRDefault="00373EE0">
      <w:pPr>
        <w:pStyle w:val="-"/>
        <w:rPr>
          <w:rtl/>
        </w:rPr>
      </w:pPr>
      <w:bookmarkStart w:id="299" w:name="FS000000478T01_03_2004_19_23_16C"/>
      <w:bookmarkEnd w:id="299"/>
      <w:r>
        <w:rPr>
          <w:rtl/>
        </w:rPr>
        <w:t>השר מאיר שטרית:</w:t>
      </w:r>
    </w:p>
    <w:p w14:paraId="36EE7990" w14:textId="77777777" w:rsidR="00000000" w:rsidRDefault="00373EE0">
      <w:pPr>
        <w:pStyle w:val="a0"/>
        <w:rPr>
          <w:rtl/>
        </w:rPr>
      </w:pPr>
    </w:p>
    <w:p w14:paraId="75BA68C5" w14:textId="77777777" w:rsidR="00000000" w:rsidRDefault="00373EE0">
      <w:pPr>
        <w:pStyle w:val="a0"/>
        <w:rPr>
          <w:rFonts w:hint="cs"/>
          <w:rtl/>
        </w:rPr>
      </w:pPr>
      <w:r>
        <w:rPr>
          <w:rFonts w:hint="cs"/>
          <w:rtl/>
        </w:rPr>
        <w:t>- - ודרש לעשות סדר. אבל מאחר שלא היתה החלטה של השרים הרלוונטיים לנקוט את הפעולות הקשות, אני מודה, שהיו דרושות כדי לסדר את העניין בקופות הפנסיה, לא יכלו הממונים על שוק ההון לפעול. וההבדל - מה נשתנה בשנה הזאת לעומת הש</w:t>
      </w:r>
      <w:r>
        <w:rPr>
          <w:rFonts w:hint="cs"/>
          <w:rtl/>
        </w:rPr>
        <w:t>נים הקודמות, שהשנה, כאשר אנחנו באוצר הגענו למסקנה שיש משבר עמוק בקופות הפנסיה, לא נהגנו כבעבר, לדחות את זה עד הקדנציה הבאה, אלא החלטנו לטפל בסוגיה, ולכן הפעם זה בא לידי טיפול. זה לשאלה הראשונה.</w:t>
      </w:r>
    </w:p>
    <w:p w14:paraId="0B523725" w14:textId="77777777" w:rsidR="00000000" w:rsidRDefault="00373EE0">
      <w:pPr>
        <w:pStyle w:val="a0"/>
        <w:rPr>
          <w:rFonts w:hint="cs"/>
          <w:rtl/>
        </w:rPr>
      </w:pPr>
    </w:p>
    <w:p w14:paraId="6C1A375E" w14:textId="77777777" w:rsidR="00000000" w:rsidRDefault="00373EE0">
      <w:pPr>
        <w:pStyle w:val="a0"/>
        <w:rPr>
          <w:rFonts w:hint="cs"/>
          <w:rtl/>
        </w:rPr>
      </w:pPr>
      <w:r>
        <w:rPr>
          <w:rFonts w:hint="cs"/>
          <w:rtl/>
        </w:rPr>
        <w:t>לשאלה השנייה שלך - אני לא רק מודיע את זה כאן, חבר הכנסת טל, א</w:t>
      </w:r>
      <w:r>
        <w:rPr>
          <w:rFonts w:hint="cs"/>
          <w:rtl/>
        </w:rPr>
        <w:t>ני הודעתי את זה אתמול במסיבת העיתונאים: אין לנו שום כוונה, אין לי שום כוונה להשתלט על המוסד לביטוח לאומי.  חלילה וחס. אני חושב שהמוסד לביטוח הלאומי צריך לשמור על עצמאותו, ואין לנו כוונה כזאת. אבל תסכים אתי, שלנוכח הממצאים החמורים שיש היום לצערי במוסד לביטו</w:t>
      </w:r>
      <w:r>
        <w:rPr>
          <w:rFonts w:hint="cs"/>
          <w:rtl/>
        </w:rPr>
        <w:t>ח לאומי, הדבר מחייב תיקון. אמרתי במסיבת העיתונאים, יש היום שר חדש ומנכ"ל חדש - -</w:t>
      </w:r>
    </w:p>
    <w:p w14:paraId="44CB0271" w14:textId="77777777" w:rsidR="00000000" w:rsidRDefault="00373EE0">
      <w:pPr>
        <w:pStyle w:val="a0"/>
        <w:rPr>
          <w:rFonts w:hint="cs"/>
          <w:rtl/>
        </w:rPr>
      </w:pPr>
    </w:p>
    <w:p w14:paraId="3B29751B" w14:textId="77777777" w:rsidR="00000000" w:rsidRDefault="00373EE0">
      <w:pPr>
        <w:pStyle w:val="af0"/>
        <w:rPr>
          <w:rtl/>
        </w:rPr>
      </w:pPr>
      <w:r>
        <w:rPr>
          <w:rFonts w:hint="eastAsia"/>
          <w:rtl/>
        </w:rPr>
        <w:t>יצחק</w:t>
      </w:r>
      <w:r>
        <w:rPr>
          <w:rtl/>
        </w:rPr>
        <w:t xml:space="preserve"> הרצוג (העבודה-מימד):</w:t>
      </w:r>
    </w:p>
    <w:p w14:paraId="407E4E4C" w14:textId="77777777" w:rsidR="00000000" w:rsidRDefault="00373EE0">
      <w:pPr>
        <w:pStyle w:val="a0"/>
        <w:rPr>
          <w:rFonts w:hint="cs"/>
          <w:rtl/>
        </w:rPr>
      </w:pPr>
    </w:p>
    <w:p w14:paraId="488E8A02" w14:textId="77777777" w:rsidR="00000000" w:rsidRDefault="00373EE0">
      <w:pPr>
        <w:pStyle w:val="a0"/>
        <w:rPr>
          <w:rFonts w:hint="cs"/>
          <w:rtl/>
        </w:rPr>
      </w:pPr>
      <w:r>
        <w:rPr>
          <w:rFonts w:hint="cs"/>
          <w:rtl/>
        </w:rPr>
        <w:t xml:space="preserve">זה שקר. </w:t>
      </w:r>
    </w:p>
    <w:p w14:paraId="1F5144BF" w14:textId="77777777" w:rsidR="00000000" w:rsidRDefault="00373EE0">
      <w:pPr>
        <w:pStyle w:val="a0"/>
        <w:rPr>
          <w:rFonts w:hint="cs"/>
          <w:rtl/>
        </w:rPr>
      </w:pPr>
      <w:bookmarkStart w:id="300" w:name="FS000000478T01_03_2004_20_42_34"/>
      <w:bookmarkEnd w:id="300"/>
    </w:p>
    <w:p w14:paraId="0BC71AF2" w14:textId="77777777" w:rsidR="00000000" w:rsidRDefault="00373EE0">
      <w:pPr>
        <w:pStyle w:val="-"/>
        <w:rPr>
          <w:rtl/>
        </w:rPr>
      </w:pPr>
      <w:bookmarkStart w:id="301" w:name="FS000000478T01_03_2004_19_24_38C"/>
      <w:bookmarkEnd w:id="301"/>
      <w:r>
        <w:rPr>
          <w:rtl/>
        </w:rPr>
        <w:t>השר מאיר שטרית:</w:t>
      </w:r>
    </w:p>
    <w:p w14:paraId="70617B4C" w14:textId="77777777" w:rsidR="00000000" w:rsidRDefault="00373EE0">
      <w:pPr>
        <w:pStyle w:val="a0"/>
        <w:rPr>
          <w:rtl/>
        </w:rPr>
      </w:pPr>
    </w:p>
    <w:p w14:paraId="66C3F417" w14:textId="77777777" w:rsidR="00000000" w:rsidRDefault="00373EE0">
      <w:pPr>
        <w:pStyle w:val="a0"/>
        <w:rPr>
          <w:rFonts w:hint="cs"/>
          <w:rtl/>
        </w:rPr>
      </w:pPr>
      <w:r>
        <w:rPr>
          <w:rFonts w:hint="cs"/>
          <w:rtl/>
        </w:rPr>
        <w:t>- - ואמרתי שאני רוצה לתת להם יד וסיוע כדי לתקן את המצב.</w:t>
      </w:r>
    </w:p>
    <w:p w14:paraId="0677FC56" w14:textId="77777777" w:rsidR="00000000" w:rsidRDefault="00373EE0">
      <w:pPr>
        <w:pStyle w:val="a0"/>
        <w:rPr>
          <w:rFonts w:hint="cs"/>
          <w:rtl/>
        </w:rPr>
      </w:pPr>
      <w:r>
        <w:rPr>
          <w:rFonts w:hint="cs"/>
          <w:rtl/>
        </w:rPr>
        <w:t xml:space="preserve"> </w:t>
      </w:r>
    </w:p>
    <w:p w14:paraId="44182AE3" w14:textId="77777777" w:rsidR="00000000" w:rsidRDefault="00373EE0">
      <w:pPr>
        <w:pStyle w:val="a0"/>
        <w:rPr>
          <w:rFonts w:hint="cs"/>
          <w:rtl/>
        </w:rPr>
      </w:pPr>
      <w:r>
        <w:rPr>
          <w:rFonts w:hint="cs"/>
          <w:rtl/>
        </w:rPr>
        <w:t>אדוני היושב-ראש, אני רוצה לומר, שהחלטת הממשלה בנושא התוואי הקצ</w:t>
      </w:r>
      <w:r>
        <w:rPr>
          <w:rFonts w:hint="cs"/>
          <w:rtl/>
        </w:rPr>
        <w:t xml:space="preserve">ר לא השתנתה עד עתה. אם יתעורר צורך בשינוי, כל שינוי שהוא שיהיה בו צורך יובא לממשלה. ולכן, אני מציע לדחות את הצעות האי-אמון, ואני רואה שהבית השתכנע, אז אני יכול להפסיק. </w:t>
      </w:r>
    </w:p>
    <w:p w14:paraId="6E32106B" w14:textId="77777777" w:rsidR="00000000" w:rsidRDefault="00373EE0">
      <w:pPr>
        <w:pStyle w:val="a0"/>
        <w:rPr>
          <w:rFonts w:hint="cs"/>
          <w:rtl/>
        </w:rPr>
      </w:pPr>
    </w:p>
    <w:p w14:paraId="11ACBD6E" w14:textId="77777777" w:rsidR="00000000" w:rsidRDefault="00373EE0">
      <w:pPr>
        <w:pStyle w:val="af1"/>
        <w:rPr>
          <w:rtl/>
        </w:rPr>
      </w:pPr>
      <w:r>
        <w:rPr>
          <w:rtl/>
        </w:rPr>
        <w:t>היו"ר ראובן ריבלין:</w:t>
      </w:r>
    </w:p>
    <w:p w14:paraId="2AEBCF72" w14:textId="77777777" w:rsidR="00000000" w:rsidRDefault="00373EE0">
      <w:pPr>
        <w:pStyle w:val="a0"/>
        <w:rPr>
          <w:rtl/>
        </w:rPr>
      </w:pPr>
    </w:p>
    <w:p w14:paraId="338221E1" w14:textId="77777777" w:rsidR="00000000" w:rsidRDefault="00373EE0">
      <w:pPr>
        <w:pStyle w:val="a0"/>
        <w:rPr>
          <w:rFonts w:hint="cs"/>
          <w:rtl/>
        </w:rPr>
      </w:pPr>
      <w:r>
        <w:rPr>
          <w:rFonts w:hint="cs"/>
          <w:rtl/>
        </w:rPr>
        <w:t>רבותי, נא לשבת. רבותי  חברי הכנסת, נא לשבת. רבותי השרים, נא לשבת.</w:t>
      </w:r>
      <w:r>
        <w:rPr>
          <w:rFonts w:hint="cs"/>
          <w:rtl/>
        </w:rPr>
        <w:t xml:space="preserve"> אנחנו עוברים להצבעות, רבותי חברי הכנסת. </w:t>
      </w:r>
    </w:p>
    <w:p w14:paraId="225A89EF" w14:textId="77777777" w:rsidR="00000000" w:rsidRDefault="00373EE0">
      <w:pPr>
        <w:pStyle w:val="a0"/>
        <w:rPr>
          <w:rFonts w:hint="cs"/>
          <w:rtl/>
        </w:rPr>
      </w:pPr>
    </w:p>
    <w:p w14:paraId="066A5D76" w14:textId="77777777" w:rsidR="00000000" w:rsidRDefault="00373EE0">
      <w:pPr>
        <w:pStyle w:val="a0"/>
        <w:rPr>
          <w:rFonts w:hint="cs"/>
          <w:rtl/>
        </w:rPr>
      </w:pPr>
      <w:r>
        <w:rPr>
          <w:rFonts w:hint="cs"/>
          <w:rtl/>
        </w:rPr>
        <w:t xml:space="preserve">ובכן, הצעת האי-אמון הראשונה היא הצעת אי-אמון </w:t>
      </w:r>
      <w:r>
        <w:rPr>
          <w:rtl/>
        </w:rPr>
        <w:t>–</w:t>
      </w:r>
      <w:r>
        <w:rPr>
          <w:rFonts w:hint="cs"/>
          <w:rtl/>
        </w:rPr>
        <w:t xml:space="preserve"> "חברת הכנסת" בראשי -  הצעת אי-אמון של סיעות העבודה-מימד ויהדות התורה בנושא הפגיעה בשירותי הבריאות לאזרחים ובזוגות צעירים בפריפריה. רבותי חברי הכנסת, מי בעד אי-אמון? מ</w:t>
      </w:r>
      <w:r>
        <w:rPr>
          <w:rFonts w:hint="cs"/>
          <w:rtl/>
        </w:rPr>
        <w:t>י נגד? נא להצביע.</w:t>
      </w:r>
    </w:p>
    <w:p w14:paraId="39901DDB" w14:textId="77777777" w:rsidR="00000000" w:rsidRDefault="00373EE0">
      <w:pPr>
        <w:pStyle w:val="a0"/>
        <w:rPr>
          <w:rFonts w:hint="cs"/>
          <w:rtl/>
        </w:rPr>
      </w:pPr>
    </w:p>
    <w:p w14:paraId="68D637EB" w14:textId="77777777" w:rsidR="00000000" w:rsidRDefault="00373EE0">
      <w:pPr>
        <w:pStyle w:val="ab"/>
        <w:bidi/>
        <w:rPr>
          <w:rFonts w:hint="cs"/>
          <w:rtl/>
        </w:rPr>
      </w:pPr>
      <w:r>
        <w:rPr>
          <w:rFonts w:hint="cs"/>
          <w:rtl/>
        </w:rPr>
        <w:t>הצבעה מס' 1</w:t>
      </w:r>
    </w:p>
    <w:p w14:paraId="7D2C18A5" w14:textId="77777777" w:rsidR="00000000" w:rsidRDefault="00373EE0">
      <w:pPr>
        <w:pStyle w:val="a0"/>
        <w:rPr>
          <w:rFonts w:hint="cs"/>
          <w:rtl/>
        </w:rPr>
      </w:pPr>
    </w:p>
    <w:p w14:paraId="1FBA6FD3" w14:textId="77777777" w:rsidR="00000000" w:rsidRDefault="00373EE0">
      <w:pPr>
        <w:pStyle w:val="ac"/>
        <w:bidi/>
        <w:rPr>
          <w:rFonts w:hint="cs"/>
          <w:rtl/>
        </w:rPr>
      </w:pPr>
      <w:r>
        <w:rPr>
          <w:rFonts w:hint="cs"/>
          <w:rtl/>
        </w:rPr>
        <w:t xml:space="preserve">בעד הצעת סיעות העבודה-מימד--יהדות התורה להביע אי-אמון בממשלה  </w:t>
      </w:r>
      <w:r>
        <w:rPr>
          <w:rtl/>
        </w:rPr>
        <w:t>–</w:t>
      </w:r>
      <w:r>
        <w:rPr>
          <w:rFonts w:hint="cs"/>
          <w:rtl/>
        </w:rPr>
        <w:t xml:space="preserve"> 45</w:t>
      </w:r>
    </w:p>
    <w:p w14:paraId="4E60AB1F" w14:textId="77777777" w:rsidR="00000000" w:rsidRDefault="00373EE0">
      <w:pPr>
        <w:pStyle w:val="ac"/>
        <w:bidi/>
        <w:rPr>
          <w:rFonts w:hint="cs"/>
          <w:rtl/>
        </w:rPr>
      </w:pPr>
      <w:r>
        <w:rPr>
          <w:rFonts w:hint="cs"/>
          <w:rtl/>
        </w:rPr>
        <w:t xml:space="preserve">נגד </w:t>
      </w:r>
      <w:r>
        <w:rPr>
          <w:rtl/>
        </w:rPr>
        <w:t>–</w:t>
      </w:r>
      <w:r>
        <w:rPr>
          <w:rFonts w:hint="cs"/>
          <w:rtl/>
        </w:rPr>
        <w:t xml:space="preserve"> 52</w:t>
      </w:r>
    </w:p>
    <w:p w14:paraId="6D91AA50" w14:textId="77777777" w:rsidR="00000000" w:rsidRDefault="00373EE0">
      <w:pPr>
        <w:pStyle w:val="ac"/>
        <w:bidi/>
        <w:rPr>
          <w:rFonts w:hint="cs"/>
          <w:rtl/>
        </w:rPr>
      </w:pPr>
      <w:r>
        <w:rPr>
          <w:rFonts w:hint="cs"/>
          <w:rtl/>
        </w:rPr>
        <w:t>נמנעים - אין</w:t>
      </w:r>
    </w:p>
    <w:p w14:paraId="083FA80A" w14:textId="77777777" w:rsidR="00000000" w:rsidRDefault="00373EE0">
      <w:pPr>
        <w:pStyle w:val="ad"/>
        <w:bidi/>
        <w:rPr>
          <w:rFonts w:hint="cs"/>
          <w:rtl/>
        </w:rPr>
      </w:pPr>
      <w:r>
        <w:rPr>
          <w:rFonts w:hint="cs"/>
          <w:rtl/>
        </w:rPr>
        <w:t xml:space="preserve"> הצעת סיעות העבודה-מימד--יהדות התורה להביע אי-אמון בממשלה לא נתקבלה.</w:t>
      </w:r>
    </w:p>
    <w:p w14:paraId="0D1E4D8B" w14:textId="77777777" w:rsidR="00000000" w:rsidRDefault="00373EE0">
      <w:pPr>
        <w:pStyle w:val="a0"/>
        <w:rPr>
          <w:rFonts w:hint="cs"/>
          <w:rtl/>
        </w:rPr>
      </w:pPr>
    </w:p>
    <w:p w14:paraId="5E919307" w14:textId="77777777" w:rsidR="00000000" w:rsidRDefault="00373EE0">
      <w:pPr>
        <w:pStyle w:val="af1"/>
        <w:rPr>
          <w:rtl/>
        </w:rPr>
      </w:pPr>
      <w:r>
        <w:rPr>
          <w:rtl/>
        </w:rPr>
        <w:t>היו"ר ראובן ריבלין:</w:t>
      </w:r>
    </w:p>
    <w:p w14:paraId="11C262F7" w14:textId="77777777" w:rsidR="00000000" w:rsidRDefault="00373EE0">
      <w:pPr>
        <w:pStyle w:val="a0"/>
        <w:rPr>
          <w:rtl/>
        </w:rPr>
      </w:pPr>
    </w:p>
    <w:p w14:paraId="695B5506" w14:textId="77777777" w:rsidR="00000000" w:rsidRDefault="00373EE0">
      <w:pPr>
        <w:pStyle w:val="a0"/>
        <w:rPr>
          <w:rFonts w:hint="cs"/>
          <w:rtl/>
        </w:rPr>
      </w:pPr>
      <w:r>
        <w:rPr>
          <w:rFonts w:hint="cs"/>
          <w:rtl/>
        </w:rPr>
        <w:t>45 בעד, 52 נגד ואין נמנעים. אני קובע שהצעת ה</w:t>
      </w:r>
      <w:r>
        <w:rPr>
          <w:rFonts w:hint="cs"/>
          <w:rtl/>
        </w:rPr>
        <w:t xml:space="preserve">אי-אמון של סיעות העבודה-מימד ויהדות התורה לעניין הפגיעה בשירותי הבריאות לא עברה. </w:t>
      </w:r>
    </w:p>
    <w:p w14:paraId="6FD9C954" w14:textId="77777777" w:rsidR="00000000" w:rsidRDefault="00373EE0">
      <w:pPr>
        <w:pStyle w:val="a0"/>
        <w:rPr>
          <w:rFonts w:hint="cs"/>
          <w:rtl/>
        </w:rPr>
      </w:pPr>
    </w:p>
    <w:p w14:paraId="110D88EA" w14:textId="77777777" w:rsidR="00000000" w:rsidRDefault="00373EE0">
      <w:pPr>
        <w:pStyle w:val="a0"/>
        <w:rPr>
          <w:rFonts w:hint="cs"/>
          <w:rtl/>
        </w:rPr>
      </w:pPr>
      <w:r>
        <w:rPr>
          <w:rFonts w:hint="cs"/>
          <w:rtl/>
        </w:rPr>
        <w:t>רבותי חברי הכנסת, אנחנו עוברים להצעת האי-אמון של סיעות בל"ד, מרצ ורע"ם בעניין הריסת בתים בבענה ובמקומות אחרים והתעלמותה של הממשלה מהחלטות קודמות בדבר הצורך לפתור את מצוקת הק</w:t>
      </w:r>
      <w:r>
        <w:rPr>
          <w:rFonts w:hint="cs"/>
          <w:rtl/>
        </w:rPr>
        <w:t>רקע והדיור במגזר הערבי. נא להצביע - מי בעד האי-אמון? מי נגד? מי נמנע?</w:t>
      </w:r>
    </w:p>
    <w:p w14:paraId="4F4A33FA" w14:textId="77777777" w:rsidR="00000000" w:rsidRDefault="00373EE0">
      <w:pPr>
        <w:pStyle w:val="a0"/>
        <w:rPr>
          <w:rFonts w:hint="cs"/>
          <w:rtl/>
        </w:rPr>
      </w:pPr>
    </w:p>
    <w:p w14:paraId="6CB8D5C9" w14:textId="77777777" w:rsidR="00000000" w:rsidRDefault="00373EE0">
      <w:pPr>
        <w:pStyle w:val="ab"/>
        <w:bidi/>
        <w:rPr>
          <w:rFonts w:hint="cs"/>
          <w:rtl/>
        </w:rPr>
      </w:pPr>
      <w:r>
        <w:rPr>
          <w:rFonts w:hint="cs"/>
          <w:rtl/>
        </w:rPr>
        <w:t>הצבעה מס' 2</w:t>
      </w:r>
    </w:p>
    <w:p w14:paraId="09EE634E" w14:textId="77777777" w:rsidR="00000000" w:rsidRDefault="00373EE0">
      <w:pPr>
        <w:pStyle w:val="a0"/>
        <w:rPr>
          <w:rFonts w:hint="cs"/>
          <w:rtl/>
        </w:rPr>
      </w:pPr>
    </w:p>
    <w:p w14:paraId="19644E60" w14:textId="77777777" w:rsidR="00000000" w:rsidRDefault="00373EE0">
      <w:pPr>
        <w:pStyle w:val="ac"/>
        <w:bidi/>
        <w:rPr>
          <w:rFonts w:hint="cs"/>
          <w:rtl/>
        </w:rPr>
      </w:pPr>
      <w:r>
        <w:rPr>
          <w:rFonts w:hint="cs"/>
          <w:rtl/>
        </w:rPr>
        <w:t>בעד הצעת סיעות בל"ד</w:t>
      </w:r>
      <w:r>
        <w:rPr>
          <w:rtl/>
        </w:rPr>
        <w:t>—</w:t>
      </w:r>
      <w:r>
        <w:rPr>
          <w:rFonts w:hint="cs"/>
          <w:rtl/>
        </w:rPr>
        <w:t xml:space="preserve">מרצ--רע"ם להביע אי-אמון בממשלה  </w:t>
      </w:r>
      <w:r>
        <w:rPr>
          <w:rtl/>
        </w:rPr>
        <w:t>–</w:t>
      </w:r>
      <w:r>
        <w:rPr>
          <w:rFonts w:hint="cs"/>
          <w:rtl/>
        </w:rPr>
        <w:t xml:space="preserve"> 44</w:t>
      </w:r>
    </w:p>
    <w:p w14:paraId="381F84B4" w14:textId="77777777" w:rsidR="00000000" w:rsidRDefault="00373EE0">
      <w:pPr>
        <w:pStyle w:val="ac"/>
        <w:bidi/>
        <w:rPr>
          <w:rFonts w:hint="cs"/>
          <w:rtl/>
        </w:rPr>
      </w:pPr>
      <w:r>
        <w:rPr>
          <w:rFonts w:hint="cs"/>
          <w:rtl/>
        </w:rPr>
        <w:t xml:space="preserve">נגד </w:t>
      </w:r>
      <w:r>
        <w:rPr>
          <w:rtl/>
        </w:rPr>
        <w:t>–</w:t>
      </w:r>
      <w:r>
        <w:rPr>
          <w:rFonts w:hint="cs"/>
          <w:rtl/>
        </w:rPr>
        <w:t xml:space="preserve"> 56</w:t>
      </w:r>
    </w:p>
    <w:p w14:paraId="2C32C056" w14:textId="77777777" w:rsidR="00000000" w:rsidRDefault="00373EE0">
      <w:pPr>
        <w:pStyle w:val="ac"/>
        <w:bidi/>
        <w:rPr>
          <w:rFonts w:hint="cs"/>
          <w:rtl/>
        </w:rPr>
      </w:pPr>
      <w:r>
        <w:rPr>
          <w:rFonts w:hint="cs"/>
          <w:rtl/>
        </w:rPr>
        <w:t xml:space="preserve">נמנעים </w:t>
      </w:r>
      <w:r>
        <w:rPr>
          <w:rtl/>
        </w:rPr>
        <w:t>–</w:t>
      </w:r>
      <w:r>
        <w:rPr>
          <w:rFonts w:hint="cs"/>
          <w:rtl/>
        </w:rPr>
        <w:t xml:space="preserve"> 1</w:t>
      </w:r>
    </w:p>
    <w:p w14:paraId="32098001" w14:textId="77777777" w:rsidR="00000000" w:rsidRDefault="00373EE0">
      <w:pPr>
        <w:pStyle w:val="ad"/>
        <w:bidi/>
        <w:rPr>
          <w:rFonts w:hint="cs"/>
          <w:rtl/>
        </w:rPr>
      </w:pPr>
      <w:r>
        <w:rPr>
          <w:rFonts w:hint="cs"/>
          <w:rtl/>
        </w:rPr>
        <w:t>הצעת סיעות בל"ד</w:t>
      </w:r>
      <w:r>
        <w:rPr>
          <w:rtl/>
        </w:rPr>
        <w:t>—</w:t>
      </w:r>
      <w:r>
        <w:rPr>
          <w:rFonts w:hint="cs"/>
          <w:rtl/>
        </w:rPr>
        <w:t>מרצ--רע"ם להביע אי-אמון בממשלה לא נתקבלה.</w:t>
      </w:r>
    </w:p>
    <w:p w14:paraId="31807B42" w14:textId="77777777" w:rsidR="00000000" w:rsidRDefault="00373EE0">
      <w:pPr>
        <w:pStyle w:val="a0"/>
        <w:rPr>
          <w:rFonts w:hint="cs"/>
          <w:rtl/>
        </w:rPr>
      </w:pPr>
    </w:p>
    <w:p w14:paraId="2905651A" w14:textId="77777777" w:rsidR="00000000" w:rsidRDefault="00373EE0">
      <w:pPr>
        <w:pStyle w:val="af1"/>
        <w:rPr>
          <w:rtl/>
        </w:rPr>
      </w:pPr>
      <w:r>
        <w:rPr>
          <w:rtl/>
        </w:rPr>
        <w:t>היו"ר ראובן ריבלין:</w:t>
      </w:r>
    </w:p>
    <w:p w14:paraId="4F044CEB" w14:textId="77777777" w:rsidR="00000000" w:rsidRDefault="00373EE0">
      <w:pPr>
        <w:pStyle w:val="a0"/>
        <w:rPr>
          <w:rtl/>
        </w:rPr>
      </w:pPr>
    </w:p>
    <w:p w14:paraId="7307AF3B" w14:textId="77777777" w:rsidR="00000000" w:rsidRDefault="00373EE0">
      <w:pPr>
        <w:pStyle w:val="a0"/>
        <w:rPr>
          <w:rFonts w:hint="cs"/>
          <w:rtl/>
        </w:rPr>
      </w:pPr>
      <w:r>
        <w:rPr>
          <w:rFonts w:hint="cs"/>
          <w:rtl/>
        </w:rPr>
        <w:t>44 בעד, 56 נגד,</w:t>
      </w:r>
      <w:r>
        <w:rPr>
          <w:rFonts w:hint="cs"/>
          <w:rtl/>
        </w:rPr>
        <w:t xml:space="preserve"> אחד נמנע. אני קובע שהצעת בל"ד, מרצ ורע"ם לא נתקבלה.  </w:t>
      </w:r>
    </w:p>
    <w:p w14:paraId="08DA5ECD" w14:textId="77777777" w:rsidR="00000000" w:rsidRDefault="00373EE0">
      <w:pPr>
        <w:pStyle w:val="a0"/>
        <w:rPr>
          <w:rFonts w:hint="cs"/>
          <w:rtl/>
        </w:rPr>
      </w:pPr>
    </w:p>
    <w:p w14:paraId="3C739565" w14:textId="77777777" w:rsidR="00000000" w:rsidRDefault="00373EE0">
      <w:pPr>
        <w:pStyle w:val="a0"/>
        <w:rPr>
          <w:rFonts w:hint="cs"/>
          <w:rtl/>
        </w:rPr>
      </w:pPr>
      <w:r>
        <w:rPr>
          <w:rFonts w:hint="cs"/>
          <w:rtl/>
        </w:rPr>
        <w:t>אנחנו עוברים  להצעת אי-אמון מטעם סיעת חד"ש-תע"ל בנושא הריסת בתים בבענה ובמקומות אחרים והתעלמותה של הממשלה מהחלטות קודמות בדבר הצורך לפתור את מצוקת הקרקע והדיור במגזר הערבי. נא להצביע - מי  בעד? מי נגד</w:t>
      </w:r>
      <w:r>
        <w:rPr>
          <w:rFonts w:hint="cs"/>
          <w:rtl/>
        </w:rPr>
        <w:t>? מי נמנע?</w:t>
      </w:r>
    </w:p>
    <w:p w14:paraId="39372300" w14:textId="77777777" w:rsidR="00000000" w:rsidRDefault="00373EE0">
      <w:pPr>
        <w:pStyle w:val="a0"/>
        <w:rPr>
          <w:rtl/>
        </w:rPr>
      </w:pPr>
    </w:p>
    <w:p w14:paraId="134692A4" w14:textId="77777777" w:rsidR="00000000" w:rsidRDefault="00373EE0">
      <w:pPr>
        <w:pStyle w:val="ab"/>
        <w:bidi/>
        <w:rPr>
          <w:rFonts w:hint="cs"/>
          <w:rtl/>
        </w:rPr>
      </w:pPr>
      <w:r>
        <w:rPr>
          <w:rFonts w:hint="cs"/>
          <w:rtl/>
        </w:rPr>
        <w:t>הצבעה מס' 3</w:t>
      </w:r>
    </w:p>
    <w:p w14:paraId="157456AD" w14:textId="77777777" w:rsidR="00000000" w:rsidRDefault="00373EE0">
      <w:pPr>
        <w:pStyle w:val="a0"/>
        <w:rPr>
          <w:rFonts w:hint="cs"/>
          <w:rtl/>
        </w:rPr>
      </w:pPr>
    </w:p>
    <w:p w14:paraId="2B2DEE0F" w14:textId="77777777" w:rsidR="00000000" w:rsidRDefault="00373EE0">
      <w:pPr>
        <w:pStyle w:val="ac"/>
        <w:bidi/>
        <w:rPr>
          <w:rFonts w:hint="cs"/>
          <w:rtl/>
        </w:rPr>
      </w:pPr>
      <w:r>
        <w:rPr>
          <w:rFonts w:hint="cs"/>
          <w:rtl/>
        </w:rPr>
        <w:t xml:space="preserve">בעד הצעת סיעת חד"ש-תע"ל להביע אי-אמון בממשלה  </w:t>
      </w:r>
      <w:r>
        <w:rPr>
          <w:rtl/>
        </w:rPr>
        <w:t>–</w:t>
      </w:r>
      <w:r>
        <w:rPr>
          <w:rFonts w:hint="cs"/>
          <w:rtl/>
        </w:rPr>
        <w:t xml:space="preserve"> 44</w:t>
      </w:r>
    </w:p>
    <w:p w14:paraId="1C128CAB" w14:textId="77777777" w:rsidR="00000000" w:rsidRDefault="00373EE0">
      <w:pPr>
        <w:pStyle w:val="ac"/>
        <w:bidi/>
        <w:rPr>
          <w:rFonts w:hint="cs"/>
          <w:rtl/>
        </w:rPr>
      </w:pPr>
      <w:r>
        <w:rPr>
          <w:rFonts w:hint="cs"/>
          <w:rtl/>
        </w:rPr>
        <w:t xml:space="preserve">נגד </w:t>
      </w:r>
      <w:r>
        <w:rPr>
          <w:rtl/>
        </w:rPr>
        <w:t>–</w:t>
      </w:r>
      <w:r>
        <w:rPr>
          <w:rFonts w:hint="cs"/>
          <w:rtl/>
        </w:rPr>
        <w:t xml:space="preserve"> 57</w:t>
      </w:r>
    </w:p>
    <w:p w14:paraId="0EAB4016" w14:textId="77777777" w:rsidR="00000000" w:rsidRDefault="00373EE0">
      <w:pPr>
        <w:pStyle w:val="ac"/>
        <w:bidi/>
        <w:rPr>
          <w:rFonts w:hint="cs"/>
          <w:rtl/>
        </w:rPr>
      </w:pPr>
      <w:r>
        <w:rPr>
          <w:rFonts w:hint="cs"/>
          <w:rtl/>
        </w:rPr>
        <w:t xml:space="preserve">נמנעים </w:t>
      </w:r>
      <w:r>
        <w:rPr>
          <w:rtl/>
        </w:rPr>
        <w:t>–</w:t>
      </w:r>
      <w:r>
        <w:rPr>
          <w:rFonts w:hint="cs"/>
          <w:rtl/>
        </w:rPr>
        <w:t xml:space="preserve"> 1</w:t>
      </w:r>
    </w:p>
    <w:p w14:paraId="5AC635CD" w14:textId="77777777" w:rsidR="00000000" w:rsidRDefault="00373EE0">
      <w:pPr>
        <w:pStyle w:val="ad"/>
        <w:bidi/>
        <w:rPr>
          <w:rFonts w:hint="cs"/>
          <w:rtl/>
        </w:rPr>
      </w:pPr>
      <w:r>
        <w:rPr>
          <w:rFonts w:hint="cs"/>
          <w:rtl/>
        </w:rPr>
        <w:t xml:space="preserve"> הצעת סיעת חד"ש-תע"ל להביע אי-אמון בממשלה לא נתקבלה.</w:t>
      </w:r>
    </w:p>
    <w:p w14:paraId="010AE0F4" w14:textId="77777777" w:rsidR="00000000" w:rsidRDefault="00373EE0">
      <w:pPr>
        <w:pStyle w:val="a0"/>
        <w:rPr>
          <w:rFonts w:hint="cs"/>
          <w:rtl/>
        </w:rPr>
      </w:pPr>
    </w:p>
    <w:p w14:paraId="19649E33" w14:textId="77777777" w:rsidR="00000000" w:rsidRDefault="00373EE0">
      <w:pPr>
        <w:pStyle w:val="af1"/>
        <w:rPr>
          <w:rtl/>
        </w:rPr>
      </w:pPr>
      <w:r>
        <w:rPr>
          <w:rtl/>
        </w:rPr>
        <w:t>היו"ר ראובן ריבלין:</w:t>
      </w:r>
    </w:p>
    <w:p w14:paraId="4415CECA" w14:textId="77777777" w:rsidR="00000000" w:rsidRDefault="00373EE0">
      <w:pPr>
        <w:pStyle w:val="a0"/>
        <w:rPr>
          <w:rFonts w:hint="cs"/>
          <w:rtl/>
        </w:rPr>
      </w:pPr>
    </w:p>
    <w:p w14:paraId="13AAEC92" w14:textId="77777777" w:rsidR="00000000" w:rsidRDefault="00373EE0">
      <w:pPr>
        <w:pStyle w:val="a0"/>
        <w:rPr>
          <w:rFonts w:hint="cs"/>
          <w:rtl/>
        </w:rPr>
      </w:pPr>
      <w:r>
        <w:rPr>
          <w:rFonts w:hint="cs"/>
          <w:rtl/>
        </w:rPr>
        <w:t xml:space="preserve">44 בעד, 57 נגד, אחד נמנע. גם הצעת חד"ש-תע"ל לא עברה. </w:t>
      </w:r>
    </w:p>
    <w:p w14:paraId="1F425C48" w14:textId="77777777" w:rsidR="00000000" w:rsidRDefault="00373EE0">
      <w:pPr>
        <w:pStyle w:val="a0"/>
        <w:rPr>
          <w:rFonts w:hint="cs"/>
          <w:rtl/>
        </w:rPr>
      </w:pPr>
    </w:p>
    <w:p w14:paraId="4FDAF552" w14:textId="77777777" w:rsidR="00000000" w:rsidRDefault="00373EE0">
      <w:pPr>
        <w:pStyle w:val="a0"/>
        <w:rPr>
          <w:rFonts w:hint="cs"/>
          <w:rtl/>
        </w:rPr>
      </w:pPr>
      <w:r>
        <w:rPr>
          <w:rFonts w:hint="cs"/>
          <w:rtl/>
        </w:rPr>
        <w:t>רבותי חברי הכנסת, אנחנו עוברים</w:t>
      </w:r>
      <w:r>
        <w:rPr>
          <w:rFonts w:hint="cs"/>
          <w:rtl/>
        </w:rPr>
        <w:t xml:space="preserve"> להצעת האי-אמון מטעם סיעת ש"ס, בעניין התנהלותה של הממשלה בנושא גדר ההפרדה. רבותי חברי הכנסת - מי בעד? מי נגד? נא להצביע.</w:t>
      </w:r>
    </w:p>
    <w:p w14:paraId="1E02295A" w14:textId="77777777" w:rsidR="00000000" w:rsidRDefault="00373EE0">
      <w:pPr>
        <w:pStyle w:val="a0"/>
        <w:rPr>
          <w:rFonts w:hint="cs"/>
          <w:rtl/>
        </w:rPr>
      </w:pPr>
    </w:p>
    <w:p w14:paraId="53F91E03" w14:textId="77777777" w:rsidR="00000000" w:rsidRDefault="00373EE0">
      <w:pPr>
        <w:pStyle w:val="ab"/>
        <w:bidi/>
        <w:rPr>
          <w:rFonts w:hint="cs"/>
          <w:rtl/>
        </w:rPr>
      </w:pPr>
      <w:r>
        <w:rPr>
          <w:rFonts w:hint="cs"/>
          <w:rtl/>
        </w:rPr>
        <w:t>הצבעה מס' 4</w:t>
      </w:r>
    </w:p>
    <w:p w14:paraId="17013B66" w14:textId="77777777" w:rsidR="00000000" w:rsidRDefault="00373EE0">
      <w:pPr>
        <w:pStyle w:val="a0"/>
        <w:rPr>
          <w:rFonts w:hint="cs"/>
          <w:rtl/>
        </w:rPr>
      </w:pPr>
    </w:p>
    <w:p w14:paraId="25507785" w14:textId="77777777" w:rsidR="00000000" w:rsidRDefault="00373EE0">
      <w:pPr>
        <w:pStyle w:val="ac"/>
        <w:bidi/>
        <w:rPr>
          <w:rFonts w:hint="cs"/>
          <w:rtl/>
        </w:rPr>
      </w:pPr>
      <w:r>
        <w:rPr>
          <w:rFonts w:hint="cs"/>
          <w:rtl/>
        </w:rPr>
        <w:t xml:space="preserve">בעד הצעת סיעת ש"ס להביע אי-אמון בממשלה  </w:t>
      </w:r>
      <w:r>
        <w:rPr>
          <w:rtl/>
        </w:rPr>
        <w:t>–</w:t>
      </w:r>
      <w:r>
        <w:rPr>
          <w:rFonts w:hint="cs"/>
          <w:rtl/>
        </w:rPr>
        <w:t xml:space="preserve"> 46</w:t>
      </w:r>
    </w:p>
    <w:p w14:paraId="1B05FD63" w14:textId="77777777" w:rsidR="00000000" w:rsidRDefault="00373EE0">
      <w:pPr>
        <w:pStyle w:val="ac"/>
        <w:bidi/>
        <w:rPr>
          <w:rFonts w:hint="cs"/>
          <w:rtl/>
        </w:rPr>
      </w:pPr>
      <w:r>
        <w:rPr>
          <w:rFonts w:hint="cs"/>
          <w:rtl/>
        </w:rPr>
        <w:t xml:space="preserve">נגד </w:t>
      </w:r>
      <w:r>
        <w:rPr>
          <w:rtl/>
        </w:rPr>
        <w:t>–</w:t>
      </w:r>
      <w:r>
        <w:rPr>
          <w:rFonts w:hint="cs"/>
          <w:rtl/>
        </w:rPr>
        <w:t xml:space="preserve"> 49</w:t>
      </w:r>
    </w:p>
    <w:p w14:paraId="4FD69129" w14:textId="77777777" w:rsidR="00000000" w:rsidRDefault="00373EE0">
      <w:pPr>
        <w:pStyle w:val="ac"/>
        <w:bidi/>
        <w:rPr>
          <w:rFonts w:hint="cs"/>
          <w:rtl/>
        </w:rPr>
      </w:pPr>
      <w:r>
        <w:rPr>
          <w:rFonts w:hint="cs"/>
          <w:rtl/>
        </w:rPr>
        <w:t xml:space="preserve">נמנעים </w:t>
      </w:r>
      <w:r>
        <w:rPr>
          <w:rtl/>
        </w:rPr>
        <w:t>–</w:t>
      </w:r>
      <w:r>
        <w:rPr>
          <w:rFonts w:hint="cs"/>
          <w:rtl/>
        </w:rPr>
        <w:t xml:space="preserve"> אין</w:t>
      </w:r>
    </w:p>
    <w:p w14:paraId="758BB5B2" w14:textId="77777777" w:rsidR="00000000" w:rsidRDefault="00373EE0">
      <w:pPr>
        <w:pStyle w:val="ad"/>
        <w:bidi/>
        <w:rPr>
          <w:rStyle w:val="PageNumber"/>
          <w:rFonts w:hint="cs"/>
          <w:rtl/>
        </w:rPr>
      </w:pPr>
      <w:r>
        <w:rPr>
          <w:rFonts w:hint="cs"/>
          <w:rtl/>
        </w:rPr>
        <w:t>הצעת סיעת ש"ס להביע אי-אמון בממשלה לא נתקבלה.</w:t>
      </w:r>
    </w:p>
    <w:p w14:paraId="0BC66BC6" w14:textId="77777777" w:rsidR="00000000" w:rsidRDefault="00373EE0">
      <w:pPr>
        <w:pStyle w:val="a0"/>
        <w:rPr>
          <w:rFonts w:hint="cs"/>
          <w:rtl/>
        </w:rPr>
      </w:pPr>
    </w:p>
    <w:p w14:paraId="56213304" w14:textId="77777777" w:rsidR="00000000" w:rsidRDefault="00373EE0">
      <w:pPr>
        <w:pStyle w:val="af1"/>
        <w:rPr>
          <w:rtl/>
        </w:rPr>
      </w:pPr>
      <w:r>
        <w:rPr>
          <w:rtl/>
        </w:rPr>
        <w:t>היו"ר ר</w:t>
      </w:r>
      <w:r>
        <w:rPr>
          <w:rtl/>
        </w:rPr>
        <w:t>אובן ריבלין:</w:t>
      </w:r>
    </w:p>
    <w:p w14:paraId="52AF011C" w14:textId="77777777" w:rsidR="00000000" w:rsidRDefault="00373EE0">
      <w:pPr>
        <w:pStyle w:val="a0"/>
        <w:rPr>
          <w:rtl/>
        </w:rPr>
      </w:pPr>
    </w:p>
    <w:p w14:paraId="1ECA7527" w14:textId="77777777" w:rsidR="00000000" w:rsidRDefault="00373EE0">
      <w:pPr>
        <w:pStyle w:val="a0"/>
        <w:rPr>
          <w:rFonts w:hint="cs"/>
          <w:rtl/>
        </w:rPr>
      </w:pPr>
      <w:r>
        <w:rPr>
          <w:rFonts w:hint="cs"/>
          <w:rtl/>
        </w:rPr>
        <w:t xml:space="preserve">46 בעד, 49 נגד. אני קובע שהצעת האי-אמון של סיעת ש"ס לא עברה. </w:t>
      </w:r>
    </w:p>
    <w:p w14:paraId="57FD14CF" w14:textId="77777777" w:rsidR="00000000" w:rsidRDefault="00373EE0">
      <w:pPr>
        <w:pStyle w:val="a0"/>
        <w:rPr>
          <w:rFonts w:hint="cs"/>
          <w:rtl/>
        </w:rPr>
      </w:pPr>
    </w:p>
    <w:p w14:paraId="23143985" w14:textId="77777777" w:rsidR="00000000" w:rsidRDefault="00373EE0">
      <w:pPr>
        <w:pStyle w:val="a0"/>
        <w:rPr>
          <w:rFonts w:hint="cs"/>
          <w:rtl/>
        </w:rPr>
      </w:pPr>
      <w:r>
        <w:rPr>
          <w:rFonts w:hint="cs"/>
          <w:rtl/>
        </w:rPr>
        <w:t>רבותי חברי הכנסת, אנחנו עוברים להצעת האי-אמון של סיעת עם אחד בנושא העלייה החדה באבטלה לשיא חדש בייחוד בקרב נשים ועולים חדשים. נא להצביע,  רבותי חברי הכנסת - מי בעד? מי נגד? מי נמנ</w:t>
      </w:r>
      <w:r>
        <w:rPr>
          <w:rFonts w:hint="cs"/>
          <w:rtl/>
        </w:rPr>
        <w:t>ע?</w:t>
      </w:r>
    </w:p>
    <w:p w14:paraId="59EF6181" w14:textId="77777777" w:rsidR="00000000" w:rsidRDefault="00373EE0">
      <w:pPr>
        <w:pStyle w:val="a0"/>
        <w:rPr>
          <w:rFonts w:hint="cs"/>
          <w:rtl/>
        </w:rPr>
      </w:pPr>
    </w:p>
    <w:p w14:paraId="4F7C88EC" w14:textId="77777777" w:rsidR="00000000" w:rsidRDefault="00373EE0">
      <w:pPr>
        <w:pStyle w:val="ab"/>
        <w:bidi/>
        <w:rPr>
          <w:rFonts w:hint="cs"/>
          <w:rtl/>
        </w:rPr>
      </w:pPr>
      <w:r>
        <w:rPr>
          <w:rFonts w:hint="cs"/>
          <w:rtl/>
        </w:rPr>
        <w:t>הצבעה מס' 5</w:t>
      </w:r>
    </w:p>
    <w:p w14:paraId="779DB79F" w14:textId="77777777" w:rsidR="00000000" w:rsidRDefault="00373EE0">
      <w:pPr>
        <w:pStyle w:val="a0"/>
        <w:rPr>
          <w:rFonts w:hint="cs"/>
          <w:rtl/>
        </w:rPr>
      </w:pPr>
    </w:p>
    <w:p w14:paraId="789A528F" w14:textId="77777777" w:rsidR="00000000" w:rsidRDefault="00373EE0">
      <w:pPr>
        <w:pStyle w:val="ac"/>
        <w:bidi/>
        <w:rPr>
          <w:rFonts w:hint="cs"/>
          <w:rtl/>
        </w:rPr>
      </w:pPr>
      <w:r>
        <w:rPr>
          <w:rFonts w:hint="cs"/>
          <w:rtl/>
        </w:rPr>
        <w:t>בעד  הצעת סיעת עם אחד להביע אי-אמון בממשלה -  45</w:t>
      </w:r>
    </w:p>
    <w:p w14:paraId="535E2545" w14:textId="77777777" w:rsidR="00000000" w:rsidRDefault="00373EE0">
      <w:pPr>
        <w:pStyle w:val="ac"/>
        <w:bidi/>
        <w:rPr>
          <w:rFonts w:hint="cs"/>
          <w:rtl/>
        </w:rPr>
      </w:pPr>
      <w:r>
        <w:rPr>
          <w:rFonts w:hint="cs"/>
          <w:rtl/>
        </w:rPr>
        <w:t xml:space="preserve">נגד </w:t>
      </w:r>
      <w:r>
        <w:rPr>
          <w:rtl/>
        </w:rPr>
        <w:t>–</w:t>
      </w:r>
      <w:r>
        <w:rPr>
          <w:rFonts w:hint="cs"/>
          <w:rtl/>
        </w:rPr>
        <w:t xml:space="preserve">  53</w:t>
      </w:r>
    </w:p>
    <w:p w14:paraId="5DC8A281" w14:textId="77777777" w:rsidR="00000000" w:rsidRDefault="00373EE0">
      <w:pPr>
        <w:pStyle w:val="ac"/>
        <w:bidi/>
        <w:rPr>
          <w:rFonts w:hint="cs"/>
          <w:rtl/>
        </w:rPr>
      </w:pPr>
      <w:r>
        <w:rPr>
          <w:rFonts w:hint="cs"/>
          <w:rtl/>
        </w:rPr>
        <w:t xml:space="preserve">נמנעים </w:t>
      </w:r>
      <w:r>
        <w:rPr>
          <w:rtl/>
        </w:rPr>
        <w:t>–</w:t>
      </w:r>
      <w:r>
        <w:rPr>
          <w:rFonts w:hint="cs"/>
          <w:rtl/>
        </w:rPr>
        <w:t xml:space="preserve">   אין</w:t>
      </w:r>
    </w:p>
    <w:p w14:paraId="750F11EA" w14:textId="77777777" w:rsidR="00000000" w:rsidRDefault="00373EE0">
      <w:pPr>
        <w:pStyle w:val="ad"/>
        <w:bidi/>
        <w:rPr>
          <w:rFonts w:hint="cs"/>
          <w:rtl/>
        </w:rPr>
      </w:pPr>
      <w:r>
        <w:rPr>
          <w:rFonts w:hint="cs"/>
          <w:rtl/>
        </w:rPr>
        <w:t>הצעת סיעת עם אחד להביע אי-אמון בממשלה לא נתקבלה.</w:t>
      </w:r>
    </w:p>
    <w:p w14:paraId="5E2F4327" w14:textId="77777777" w:rsidR="00000000" w:rsidRDefault="00373EE0">
      <w:pPr>
        <w:pStyle w:val="a0"/>
        <w:rPr>
          <w:rFonts w:hint="cs"/>
          <w:rtl/>
        </w:rPr>
      </w:pPr>
    </w:p>
    <w:p w14:paraId="563026D4" w14:textId="77777777" w:rsidR="00000000" w:rsidRDefault="00373EE0">
      <w:pPr>
        <w:pStyle w:val="af1"/>
        <w:rPr>
          <w:rtl/>
        </w:rPr>
      </w:pPr>
      <w:r>
        <w:rPr>
          <w:rtl/>
        </w:rPr>
        <w:t>היו"ר ראובן ריבלין:</w:t>
      </w:r>
    </w:p>
    <w:p w14:paraId="104E6FEE" w14:textId="77777777" w:rsidR="00000000" w:rsidRDefault="00373EE0">
      <w:pPr>
        <w:pStyle w:val="a0"/>
        <w:rPr>
          <w:rtl/>
        </w:rPr>
      </w:pPr>
    </w:p>
    <w:p w14:paraId="2C28B9EE" w14:textId="77777777" w:rsidR="00000000" w:rsidRDefault="00373EE0">
      <w:pPr>
        <w:pStyle w:val="a0"/>
        <w:rPr>
          <w:rFonts w:hint="cs"/>
          <w:rtl/>
        </w:rPr>
      </w:pPr>
      <w:r>
        <w:rPr>
          <w:rFonts w:hint="cs"/>
          <w:rtl/>
        </w:rPr>
        <w:t>45 בעד, 53 נגד. אני קובע שגם הצעתה של סיעת עם אחד לא נתקבלה. הממשלה על כנה.</w:t>
      </w:r>
    </w:p>
    <w:p w14:paraId="3171A957" w14:textId="77777777" w:rsidR="00000000" w:rsidRDefault="00373EE0">
      <w:pPr>
        <w:pStyle w:val="a0"/>
        <w:ind w:left="5040" w:firstLine="720"/>
        <w:rPr>
          <w:rtl/>
        </w:rPr>
      </w:pPr>
    </w:p>
    <w:p w14:paraId="707A4C30" w14:textId="77777777" w:rsidR="00000000" w:rsidRDefault="00373EE0">
      <w:pPr>
        <w:pStyle w:val="a0"/>
        <w:rPr>
          <w:rFonts w:hint="cs"/>
          <w:color w:val="0000FF"/>
          <w:szCs w:val="28"/>
          <w:rtl/>
        </w:rPr>
      </w:pPr>
    </w:p>
    <w:p w14:paraId="1EC9C89F" w14:textId="77777777" w:rsidR="00000000" w:rsidRDefault="00373EE0">
      <w:pPr>
        <w:pStyle w:val="a2"/>
        <w:rPr>
          <w:rFonts w:hint="cs"/>
          <w:rtl/>
        </w:rPr>
      </w:pPr>
      <w:bookmarkStart w:id="302" w:name="CS23386FI0023386T01_03_2004_19_48_59"/>
      <w:bookmarkStart w:id="303" w:name="_Toc70050379"/>
      <w:bookmarkEnd w:id="302"/>
      <w:r>
        <w:rPr>
          <w:rtl/>
        </w:rPr>
        <w:t>הצ</w:t>
      </w:r>
      <w:r>
        <w:rPr>
          <w:rFonts w:hint="cs"/>
          <w:rtl/>
        </w:rPr>
        <w:t>עת</w:t>
      </w:r>
      <w:r>
        <w:rPr>
          <w:rtl/>
        </w:rPr>
        <w:t xml:space="preserve"> </w:t>
      </w:r>
      <w:r>
        <w:rPr>
          <w:rFonts w:hint="cs"/>
          <w:rtl/>
        </w:rPr>
        <w:t xml:space="preserve">חוק </w:t>
      </w:r>
      <w:r>
        <w:rPr>
          <w:rtl/>
        </w:rPr>
        <w:t>הכנסת (</w:t>
      </w:r>
      <w:r>
        <w:rPr>
          <w:rtl/>
        </w:rPr>
        <w:t>תיקון מס' 18), התשס"ד-2004</w:t>
      </w:r>
      <w:bookmarkEnd w:id="303"/>
      <w:r>
        <w:rPr>
          <w:rtl/>
        </w:rPr>
        <w:t xml:space="preserve"> </w:t>
      </w:r>
    </w:p>
    <w:p w14:paraId="3E2246EA" w14:textId="77777777" w:rsidR="00000000" w:rsidRDefault="00373EE0">
      <w:pPr>
        <w:pStyle w:val="a0"/>
        <w:rPr>
          <w:rFonts w:hint="cs"/>
          <w:rtl/>
        </w:rPr>
      </w:pPr>
      <w:r>
        <w:rPr>
          <w:rFonts w:hint="cs"/>
          <w:rtl/>
        </w:rPr>
        <w:t>[</w:t>
      </w:r>
      <w:r>
        <w:rPr>
          <w:rFonts w:hint="eastAsia"/>
          <w:rtl/>
        </w:rPr>
        <w:t>מס</w:t>
      </w:r>
      <w:r>
        <w:rPr>
          <w:rtl/>
        </w:rPr>
        <w:t>'</w:t>
      </w:r>
      <w:r>
        <w:rPr>
          <w:rFonts w:hint="cs"/>
          <w:rtl/>
        </w:rPr>
        <w:t xml:space="preserve"> כ/36</w:t>
      </w:r>
      <w:r>
        <w:rPr>
          <w:rtl/>
        </w:rPr>
        <w:t xml:space="preserve">; "דברי הכנסת", חוב' </w:t>
      </w:r>
      <w:r>
        <w:rPr>
          <w:rFonts w:hint="cs"/>
          <w:rtl/>
        </w:rPr>
        <w:t>י"ח</w:t>
      </w:r>
      <w:r>
        <w:rPr>
          <w:rtl/>
        </w:rPr>
        <w:t xml:space="preserve">, עמ' </w:t>
      </w:r>
      <w:r>
        <w:rPr>
          <w:rFonts w:hint="cs"/>
          <w:rtl/>
        </w:rPr>
        <w:t xml:space="preserve">10095; </w:t>
      </w:r>
      <w:r>
        <w:rPr>
          <w:rtl/>
        </w:rPr>
        <w:t xml:space="preserve"> נספחות.</w:t>
      </w:r>
      <w:r>
        <w:rPr>
          <w:rFonts w:hint="cs"/>
          <w:rtl/>
        </w:rPr>
        <w:t>]</w:t>
      </w:r>
    </w:p>
    <w:p w14:paraId="44075FF7" w14:textId="77777777" w:rsidR="00000000" w:rsidRDefault="00373EE0">
      <w:pPr>
        <w:pStyle w:val="-0"/>
        <w:rPr>
          <w:rFonts w:hint="cs"/>
          <w:rtl/>
        </w:rPr>
      </w:pPr>
      <w:bookmarkStart w:id="304" w:name="_Toc70050380"/>
      <w:r>
        <w:rPr>
          <w:rtl/>
        </w:rPr>
        <w:t>(קריאה שנ</w:t>
      </w:r>
      <w:r>
        <w:rPr>
          <w:rFonts w:hint="cs"/>
          <w:rtl/>
        </w:rPr>
        <w:t>י</w:t>
      </w:r>
      <w:r>
        <w:rPr>
          <w:rtl/>
        </w:rPr>
        <w:t>יה וקריאה שלישית)</w:t>
      </w:r>
      <w:bookmarkEnd w:id="304"/>
    </w:p>
    <w:p w14:paraId="69F96237" w14:textId="77777777" w:rsidR="00000000" w:rsidRDefault="00373EE0">
      <w:pPr>
        <w:pStyle w:val="a0"/>
        <w:rPr>
          <w:rFonts w:hint="cs"/>
          <w:rtl/>
        </w:rPr>
      </w:pPr>
    </w:p>
    <w:p w14:paraId="1F39CFDE" w14:textId="77777777" w:rsidR="00000000" w:rsidRDefault="00373EE0">
      <w:pPr>
        <w:pStyle w:val="af1"/>
        <w:rPr>
          <w:rtl/>
        </w:rPr>
      </w:pPr>
      <w:r>
        <w:rPr>
          <w:rtl/>
        </w:rPr>
        <w:t>היו"ר ראובן ריבלין:</w:t>
      </w:r>
    </w:p>
    <w:p w14:paraId="07E8431B" w14:textId="77777777" w:rsidR="00000000" w:rsidRDefault="00373EE0">
      <w:pPr>
        <w:pStyle w:val="a0"/>
        <w:rPr>
          <w:rtl/>
        </w:rPr>
      </w:pPr>
    </w:p>
    <w:p w14:paraId="746312E9" w14:textId="77777777" w:rsidR="00000000" w:rsidRDefault="00373EE0">
      <w:pPr>
        <w:pStyle w:val="a0"/>
        <w:rPr>
          <w:rFonts w:hint="cs"/>
          <w:rtl/>
        </w:rPr>
      </w:pPr>
      <w:r>
        <w:rPr>
          <w:rFonts w:hint="cs"/>
          <w:rtl/>
        </w:rPr>
        <w:t xml:space="preserve">רבותי חברי הכנסת, אנחנו ממשיכים בסדר-היום. הנושא הבא הוא </w:t>
      </w:r>
      <w:r>
        <w:rPr>
          <w:rtl/>
        </w:rPr>
        <w:t>הצ</w:t>
      </w:r>
      <w:r>
        <w:rPr>
          <w:rFonts w:hint="cs"/>
          <w:rtl/>
        </w:rPr>
        <w:t>עת</w:t>
      </w:r>
      <w:r>
        <w:rPr>
          <w:rtl/>
        </w:rPr>
        <w:t xml:space="preserve"> </w:t>
      </w:r>
      <w:r>
        <w:rPr>
          <w:rFonts w:hint="cs"/>
          <w:rtl/>
        </w:rPr>
        <w:t xml:space="preserve">חוק </w:t>
      </w:r>
      <w:r>
        <w:rPr>
          <w:rtl/>
        </w:rPr>
        <w:t>הכנסת (תיקון מס' 18), התשס"ד-2004</w:t>
      </w:r>
      <w:r>
        <w:rPr>
          <w:rFonts w:hint="cs"/>
          <w:rtl/>
        </w:rPr>
        <w:t xml:space="preserve">, </w:t>
      </w:r>
      <w:r>
        <w:rPr>
          <w:rtl/>
        </w:rPr>
        <w:t>קריאה שנ</w:t>
      </w:r>
      <w:r>
        <w:rPr>
          <w:rFonts w:hint="cs"/>
          <w:rtl/>
        </w:rPr>
        <w:t>י</w:t>
      </w:r>
      <w:r>
        <w:rPr>
          <w:rtl/>
        </w:rPr>
        <w:t>יה וקריאה של</w:t>
      </w:r>
      <w:r>
        <w:rPr>
          <w:rtl/>
        </w:rPr>
        <w:t>ישית</w:t>
      </w:r>
      <w:r>
        <w:rPr>
          <w:rFonts w:hint="cs"/>
          <w:rtl/>
        </w:rPr>
        <w:t xml:space="preserve">. ממלא-מקום יושב-ראש ועדת הכנסת, יושב-ראש הקואליציה, חבר הכנסת גדעון סער, בבקשה. יש בפנינו הסתייגויות, לכל מסתייג חמש דקות למיצוי כל הסתייגויותיו. </w:t>
      </w:r>
    </w:p>
    <w:p w14:paraId="17D96604" w14:textId="77777777" w:rsidR="00000000" w:rsidRDefault="00373EE0">
      <w:pPr>
        <w:pStyle w:val="a0"/>
        <w:rPr>
          <w:rFonts w:hint="cs"/>
          <w:rtl/>
        </w:rPr>
      </w:pPr>
      <w:r>
        <w:rPr>
          <w:rFonts w:hint="cs"/>
          <w:rtl/>
        </w:rPr>
        <w:t xml:space="preserve"> </w:t>
      </w:r>
    </w:p>
    <w:p w14:paraId="0A2B5430" w14:textId="77777777" w:rsidR="00000000" w:rsidRDefault="00373EE0">
      <w:pPr>
        <w:pStyle w:val="a"/>
        <w:rPr>
          <w:rtl/>
        </w:rPr>
      </w:pPr>
      <w:bookmarkStart w:id="305" w:name="FS000001027T01_03_2004_19_55_17"/>
      <w:bookmarkStart w:id="306" w:name="_Toc70050381"/>
      <w:bookmarkEnd w:id="305"/>
      <w:r>
        <w:rPr>
          <w:rFonts w:hint="eastAsia"/>
          <w:rtl/>
        </w:rPr>
        <w:t>גדעון</w:t>
      </w:r>
      <w:r>
        <w:rPr>
          <w:rtl/>
        </w:rPr>
        <w:t xml:space="preserve"> סער (</w:t>
      </w:r>
      <w:r>
        <w:rPr>
          <w:rFonts w:hint="cs"/>
          <w:rtl/>
        </w:rPr>
        <w:t>בשם ועדת הכנסת</w:t>
      </w:r>
      <w:r>
        <w:rPr>
          <w:rtl/>
        </w:rPr>
        <w:t>):</w:t>
      </w:r>
      <w:bookmarkEnd w:id="306"/>
    </w:p>
    <w:p w14:paraId="3B4979C6" w14:textId="77777777" w:rsidR="00000000" w:rsidRDefault="00373EE0">
      <w:pPr>
        <w:pStyle w:val="a0"/>
        <w:rPr>
          <w:rFonts w:hint="cs"/>
          <w:rtl/>
        </w:rPr>
      </w:pPr>
    </w:p>
    <w:p w14:paraId="0CD16D96" w14:textId="77777777" w:rsidR="00000000" w:rsidRDefault="00373EE0">
      <w:pPr>
        <w:pStyle w:val="a0"/>
        <w:rPr>
          <w:rFonts w:hint="cs"/>
          <w:rtl/>
        </w:rPr>
      </w:pPr>
      <w:r>
        <w:rPr>
          <w:rFonts w:hint="cs"/>
          <w:rtl/>
        </w:rPr>
        <w:t xml:space="preserve">אדוני </w:t>
      </w:r>
      <w:bookmarkStart w:id="307" w:name="FS000001027T01_03_2004_19_56_02"/>
      <w:bookmarkEnd w:id="307"/>
      <w:r>
        <w:rPr>
          <w:rFonts w:hint="cs"/>
          <w:rtl/>
        </w:rPr>
        <w:t>היושב-ראש, רבותי חברי הכנסת, חוק הבחירות לכנסת [נוסח משולב] קובע את</w:t>
      </w:r>
      <w:r>
        <w:rPr>
          <w:rFonts w:hint="cs"/>
          <w:rtl/>
        </w:rPr>
        <w:t xml:space="preserve"> האפשרויות והמצבים שבהם תוכר התפלגות של סיעה. כיום ניתן לאפיין מצבים אלה בשניים: 1. כאשר ההתפלגות היא של שליש מחברי הסיעה, אבל לפחות שלושה חברי כנסת, ובסיעות קטנות לפחות שניים; 2. כאשר ההתפלגות היא למפלגות השונות אשר הרכיבו את הסיעה מלכתחילה. </w:t>
      </w:r>
    </w:p>
    <w:p w14:paraId="5965C000" w14:textId="77777777" w:rsidR="00000000" w:rsidRDefault="00373EE0">
      <w:pPr>
        <w:pStyle w:val="a0"/>
        <w:rPr>
          <w:rFonts w:hint="cs"/>
          <w:rtl/>
        </w:rPr>
      </w:pPr>
    </w:p>
    <w:p w14:paraId="2F8395CB" w14:textId="77777777" w:rsidR="00000000" w:rsidRDefault="00373EE0">
      <w:pPr>
        <w:pStyle w:val="a0"/>
        <w:rPr>
          <w:rFonts w:hint="cs"/>
          <w:rtl/>
        </w:rPr>
      </w:pPr>
      <w:r>
        <w:rPr>
          <w:rFonts w:hint="cs"/>
          <w:rtl/>
        </w:rPr>
        <w:t>כאן מוצע לה</w:t>
      </w:r>
      <w:r>
        <w:rPr>
          <w:rFonts w:hint="cs"/>
          <w:rtl/>
        </w:rPr>
        <w:t xml:space="preserve">וסיף לחוק דבר נוסף </w:t>
      </w:r>
      <w:r>
        <w:rPr>
          <w:rtl/>
        </w:rPr>
        <w:t>–</w:t>
      </w:r>
      <w:r>
        <w:rPr>
          <w:rFonts w:hint="cs"/>
          <w:rtl/>
        </w:rPr>
        <w:t xml:space="preserve">  והדבר הזה אושר בוועדת הכנסת בהסכמה רחבה למדי </w:t>
      </w:r>
      <w:r>
        <w:rPr>
          <w:rtl/>
        </w:rPr>
        <w:t>–</w:t>
      </w:r>
      <w:r>
        <w:rPr>
          <w:rFonts w:hint="cs"/>
          <w:rtl/>
        </w:rPr>
        <w:t xml:space="preserve">  שתוכר התפלגות של חבר כנסת אחד החבר בסיעה שמספר חבריה שניים או שלושה, והיא נעשית בעת שאותה סיעה מתמזגת עם סיעה אחרת. עוד מוצע לקבוע, כי אישור ועדת הכנסת הנדרש לצורך ההתפלגות יינתן יחד עם </w:t>
      </w:r>
      <w:r>
        <w:rPr>
          <w:rFonts w:hint="cs"/>
          <w:rtl/>
        </w:rPr>
        <w:t xml:space="preserve">אישור הוועדה למיזוג המבוקש. </w:t>
      </w:r>
    </w:p>
    <w:p w14:paraId="661665C2" w14:textId="77777777" w:rsidR="00000000" w:rsidRDefault="00373EE0">
      <w:pPr>
        <w:pStyle w:val="a0"/>
        <w:rPr>
          <w:rFonts w:hint="cs"/>
          <w:rtl/>
        </w:rPr>
      </w:pPr>
    </w:p>
    <w:p w14:paraId="044ABB97" w14:textId="77777777" w:rsidR="00000000" w:rsidRDefault="00373EE0">
      <w:pPr>
        <w:pStyle w:val="a0"/>
        <w:rPr>
          <w:rFonts w:hint="cs"/>
          <w:rtl/>
        </w:rPr>
      </w:pPr>
      <w:r>
        <w:rPr>
          <w:rFonts w:hint="cs"/>
          <w:rtl/>
        </w:rPr>
        <w:t>בהתאם לנוסח המוצע, יישמר העיקרון הקיים כבר היום בחוק, ולפיו נדרש לפחות שליש של חברי הסיעה כדי להתפלג, והוא יוחל גם לגבי סיעה בת שניים או שלושה חברים, וזאת רק כאשר היא מתמזגת עם סיעה אחרת. אני רוצה להדגיש: באופן זה לא תגרום ההת</w:t>
      </w:r>
      <w:r>
        <w:rPr>
          <w:rFonts w:hint="cs"/>
          <w:rtl/>
        </w:rPr>
        <w:t xml:space="preserve">פלגות להגדלת מספרן של הסיעות בכנסת. </w:t>
      </w:r>
    </w:p>
    <w:p w14:paraId="420B49DA" w14:textId="77777777" w:rsidR="00000000" w:rsidRDefault="00373EE0">
      <w:pPr>
        <w:pStyle w:val="a0"/>
        <w:rPr>
          <w:rFonts w:hint="cs"/>
          <w:rtl/>
        </w:rPr>
      </w:pPr>
    </w:p>
    <w:p w14:paraId="461CFA4D" w14:textId="77777777" w:rsidR="00000000" w:rsidRDefault="00373EE0">
      <w:pPr>
        <w:pStyle w:val="a0"/>
        <w:rPr>
          <w:rFonts w:hint="cs"/>
          <w:rtl/>
        </w:rPr>
      </w:pPr>
      <w:r>
        <w:rPr>
          <w:rFonts w:hint="cs"/>
          <w:rtl/>
        </w:rPr>
        <w:t xml:space="preserve">בהזדמנות זו של תיקון החוק החליטה ועדת הכנסת להעביר את כל ההוראות הנוגעות להרכב הסיעתי </w:t>
      </w:r>
      <w:r>
        <w:rPr>
          <w:rtl/>
        </w:rPr>
        <w:t>–</w:t>
      </w:r>
      <w:r>
        <w:rPr>
          <w:rFonts w:hint="cs"/>
          <w:rtl/>
        </w:rPr>
        <w:t xml:space="preserve"> התפלגות, פרישה, מיזוג סיעות </w:t>
      </w:r>
      <w:r>
        <w:rPr>
          <w:rtl/>
        </w:rPr>
        <w:t>–</w:t>
      </w:r>
      <w:r>
        <w:rPr>
          <w:rFonts w:hint="cs"/>
          <w:rtl/>
        </w:rPr>
        <w:t xml:space="preserve"> לחוק הכנסת, התשנ"ד-1994, שהוא האכסניה המתאימה לכך. </w:t>
      </w:r>
    </w:p>
    <w:p w14:paraId="60BB2819" w14:textId="77777777" w:rsidR="00000000" w:rsidRDefault="00373EE0">
      <w:pPr>
        <w:pStyle w:val="a0"/>
        <w:rPr>
          <w:rFonts w:hint="cs"/>
          <w:rtl/>
        </w:rPr>
      </w:pPr>
    </w:p>
    <w:p w14:paraId="06FE35E8" w14:textId="77777777" w:rsidR="00000000" w:rsidRDefault="00373EE0">
      <w:pPr>
        <w:pStyle w:val="a0"/>
        <w:rPr>
          <w:rFonts w:hint="cs"/>
          <w:rtl/>
        </w:rPr>
      </w:pPr>
      <w:r>
        <w:rPr>
          <w:rFonts w:hint="cs"/>
          <w:rtl/>
        </w:rPr>
        <w:t xml:space="preserve">כמו כן מוצע להתאים את הוראות חוק מימון מפלגות, </w:t>
      </w:r>
      <w:r>
        <w:rPr>
          <w:rFonts w:hint="cs"/>
          <w:rtl/>
        </w:rPr>
        <w:t>התשל"ג-1973, לתיקון האמור. חוק המימון קובע, כי כאשר סיעה מתפלגת כדין, דהיינו לפחות שליש, בשנתיים הראשונות לכהונת הכנסת המתפלגים לא יקבלו מימון, וזאת אלא אם ניתנת הסכמת רוב חברי הסיעה. מוצע כי גם כאשר ההתפלגות נעשית לפי הצעה זו, דהיינו כאשר שליש מתפלג מסיעה</w:t>
      </w:r>
      <w:r>
        <w:rPr>
          <w:rFonts w:hint="cs"/>
          <w:rtl/>
        </w:rPr>
        <w:t xml:space="preserve"> המתמזגת עם סיעה אחרת, יחול אותו כלל. </w:t>
      </w:r>
    </w:p>
    <w:p w14:paraId="6166AB31" w14:textId="77777777" w:rsidR="00000000" w:rsidRDefault="00373EE0">
      <w:pPr>
        <w:pStyle w:val="a0"/>
        <w:rPr>
          <w:rFonts w:hint="cs"/>
          <w:rtl/>
        </w:rPr>
      </w:pPr>
    </w:p>
    <w:p w14:paraId="3AC2738F" w14:textId="77777777" w:rsidR="00000000" w:rsidRDefault="00373EE0">
      <w:pPr>
        <w:pStyle w:val="a0"/>
        <w:rPr>
          <w:rFonts w:hint="cs"/>
          <w:rtl/>
        </w:rPr>
      </w:pPr>
      <w:r>
        <w:rPr>
          <w:rFonts w:hint="cs"/>
          <w:rtl/>
        </w:rPr>
        <w:t xml:space="preserve">להצעה הוגשו הסתייגויות, שנדחו כולן ברוב דעות בוועדת הכנסת. אני מבקש מחברי הכנסת לדחות את ההסתייגויות כולן ולאשר את הצעת החוק בקריאה שנייה ובקריאה שלישית. </w:t>
      </w:r>
    </w:p>
    <w:p w14:paraId="50D7F8FC" w14:textId="77777777" w:rsidR="00000000" w:rsidRDefault="00373EE0">
      <w:pPr>
        <w:pStyle w:val="a0"/>
        <w:rPr>
          <w:rFonts w:hint="cs"/>
          <w:rtl/>
        </w:rPr>
      </w:pPr>
    </w:p>
    <w:p w14:paraId="0877B2B1" w14:textId="77777777" w:rsidR="00000000" w:rsidRDefault="00373EE0">
      <w:pPr>
        <w:pStyle w:val="a0"/>
        <w:rPr>
          <w:rFonts w:hint="cs"/>
          <w:rtl/>
        </w:rPr>
      </w:pPr>
      <w:r>
        <w:rPr>
          <w:rFonts w:hint="cs"/>
          <w:rtl/>
        </w:rPr>
        <w:t>לצערי, תהליך החקיקה לווה בהתנגדות שהיתה בלתי עניינית, בהתנגד</w:t>
      </w:r>
      <w:r>
        <w:rPr>
          <w:rFonts w:hint="cs"/>
          <w:rtl/>
        </w:rPr>
        <w:t xml:space="preserve">ות פוליטית, תוך כדי התחסדות בנימוקים של מוסר ובכל מיני אצטלות אחרות מצד חלק מהחברים באופוזיציה. </w:t>
      </w:r>
    </w:p>
    <w:p w14:paraId="730EED4A" w14:textId="77777777" w:rsidR="00000000" w:rsidRDefault="00373EE0">
      <w:pPr>
        <w:pStyle w:val="a0"/>
        <w:rPr>
          <w:rFonts w:hint="cs"/>
          <w:rtl/>
        </w:rPr>
      </w:pPr>
    </w:p>
    <w:p w14:paraId="1EB22A8B" w14:textId="77777777" w:rsidR="00000000" w:rsidRDefault="00373EE0">
      <w:pPr>
        <w:pStyle w:val="af0"/>
        <w:rPr>
          <w:rtl/>
        </w:rPr>
      </w:pPr>
      <w:r>
        <w:rPr>
          <w:rFonts w:hint="eastAsia"/>
          <w:rtl/>
        </w:rPr>
        <w:t>יוסי</w:t>
      </w:r>
      <w:r>
        <w:rPr>
          <w:rtl/>
        </w:rPr>
        <w:t xml:space="preserve"> שריד (מרצ):</w:t>
      </w:r>
    </w:p>
    <w:p w14:paraId="3416D74F" w14:textId="77777777" w:rsidR="00000000" w:rsidRDefault="00373EE0">
      <w:pPr>
        <w:pStyle w:val="a0"/>
        <w:rPr>
          <w:rFonts w:hint="cs"/>
          <w:rtl/>
        </w:rPr>
      </w:pPr>
    </w:p>
    <w:p w14:paraId="6B4ED01B" w14:textId="77777777" w:rsidR="00000000" w:rsidRDefault="00373EE0">
      <w:pPr>
        <w:pStyle w:val="a0"/>
        <w:rPr>
          <w:rFonts w:hint="cs"/>
          <w:rtl/>
        </w:rPr>
      </w:pPr>
      <w:r>
        <w:rPr>
          <w:rFonts w:hint="cs"/>
          <w:rtl/>
        </w:rPr>
        <w:t>ההצעה שלך היא נקייה לגמרי.</w:t>
      </w:r>
    </w:p>
    <w:p w14:paraId="499296EA" w14:textId="77777777" w:rsidR="00000000" w:rsidRDefault="00373EE0">
      <w:pPr>
        <w:pStyle w:val="a"/>
        <w:rPr>
          <w:rFonts w:hint="cs"/>
          <w:b w:val="0"/>
          <w:bCs w:val="0"/>
          <w:u w:val="none"/>
          <w:rtl/>
        </w:rPr>
      </w:pPr>
      <w:bookmarkStart w:id="308" w:name="FS000001027T01_03_2004_19_34_01"/>
      <w:bookmarkEnd w:id="308"/>
    </w:p>
    <w:p w14:paraId="17B479A2" w14:textId="77777777" w:rsidR="00000000" w:rsidRDefault="00373EE0">
      <w:pPr>
        <w:pStyle w:val="-"/>
        <w:rPr>
          <w:rtl/>
        </w:rPr>
      </w:pPr>
      <w:bookmarkStart w:id="309" w:name="FS000001027T01_03_2004_19_34_06C"/>
      <w:bookmarkEnd w:id="309"/>
      <w:r>
        <w:rPr>
          <w:rtl/>
        </w:rPr>
        <w:t>גדעון סער (</w:t>
      </w:r>
      <w:r>
        <w:rPr>
          <w:rFonts w:hint="cs"/>
          <w:rtl/>
        </w:rPr>
        <w:t>בשם ועדת הכנסת</w:t>
      </w:r>
      <w:r>
        <w:rPr>
          <w:rtl/>
        </w:rPr>
        <w:t>):</w:t>
      </w:r>
    </w:p>
    <w:p w14:paraId="01AB018A" w14:textId="77777777" w:rsidR="00000000" w:rsidRDefault="00373EE0">
      <w:pPr>
        <w:pStyle w:val="a0"/>
        <w:rPr>
          <w:rFonts w:hint="cs"/>
          <w:rtl/>
        </w:rPr>
      </w:pPr>
    </w:p>
    <w:p w14:paraId="1866BBC4" w14:textId="77777777" w:rsidR="00000000" w:rsidRDefault="00373EE0">
      <w:pPr>
        <w:pStyle w:val="a0"/>
        <w:rPr>
          <w:rFonts w:hint="cs"/>
          <w:rtl/>
        </w:rPr>
      </w:pPr>
      <w:r>
        <w:rPr>
          <w:rFonts w:hint="cs"/>
          <w:rtl/>
        </w:rPr>
        <w:t xml:space="preserve">היא הצעה ראויה, מאוזנת, הוגנת, חבר הכנסת שריד. אני משוכנע שאם בסיעתך </w:t>
      </w:r>
      <w:r>
        <w:rPr>
          <w:rtl/>
        </w:rPr>
        <w:t>–</w:t>
      </w:r>
      <w:r>
        <w:rPr>
          <w:rFonts w:hint="cs"/>
          <w:rtl/>
        </w:rPr>
        <w:t xml:space="preserve"> ואני לא מאחל</w:t>
      </w:r>
      <w:r>
        <w:rPr>
          <w:rFonts w:hint="cs"/>
          <w:rtl/>
        </w:rPr>
        <w:t xml:space="preserve"> לכם את זה </w:t>
      </w:r>
      <w:r>
        <w:rPr>
          <w:rtl/>
        </w:rPr>
        <w:t>–</w:t>
      </w:r>
      <w:r>
        <w:rPr>
          <w:rFonts w:hint="cs"/>
          <w:rtl/>
        </w:rPr>
        <w:t xml:space="preserve"> היה מוחלט להצטרף למפלגת העבודה, אתה היית נאבק על זכותך. נניח שדבר כזה יכול לקרות ועמדתך לא היתה מתקבלת על דעת חברי סיעתך, אני משוכנע שהיית עומד על זכותך להתפלג בתנאים כאלה, ופה מדובר בדיוק על התנאים האלה. לך היום במרצ יש האפשרות הזאת, כי העיקר</w:t>
      </w:r>
      <w:r>
        <w:rPr>
          <w:rFonts w:hint="cs"/>
          <w:rtl/>
        </w:rPr>
        <w:t xml:space="preserve">ון של השליש חל בכל מצב, לא רק בסיטואציה הזאת. הדבר המוסרי כאן הוא שזה חל באותה מידה גם על מישהו שלא יהיה בן-ערובה בסיעה קטנה. </w:t>
      </w:r>
    </w:p>
    <w:p w14:paraId="383DFD43" w14:textId="77777777" w:rsidR="00000000" w:rsidRDefault="00373EE0">
      <w:pPr>
        <w:pStyle w:val="a0"/>
        <w:rPr>
          <w:rFonts w:hint="cs"/>
          <w:rtl/>
        </w:rPr>
      </w:pPr>
    </w:p>
    <w:p w14:paraId="3D29C084" w14:textId="77777777" w:rsidR="00000000" w:rsidRDefault="00373EE0">
      <w:pPr>
        <w:pStyle w:val="a0"/>
        <w:rPr>
          <w:rFonts w:hint="cs"/>
          <w:rtl/>
        </w:rPr>
      </w:pPr>
      <w:r>
        <w:rPr>
          <w:rFonts w:hint="cs"/>
          <w:rtl/>
        </w:rPr>
        <w:t xml:space="preserve">הלכנו כברת דרך מול טענות שהיו. </w:t>
      </w:r>
    </w:p>
    <w:p w14:paraId="05CB653E" w14:textId="77777777" w:rsidR="00000000" w:rsidRDefault="00373EE0">
      <w:pPr>
        <w:pStyle w:val="a0"/>
        <w:rPr>
          <w:rFonts w:hint="cs"/>
          <w:rtl/>
        </w:rPr>
      </w:pPr>
    </w:p>
    <w:p w14:paraId="66F7B478" w14:textId="77777777" w:rsidR="00000000" w:rsidRDefault="00373EE0">
      <w:pPr>
        <w:pStyle w:val="af0"/>
        <w:rPr>
          <w:rtl/>
        </w:rPr>
      </w:pPr>
      <w:r>
        <w:rPr>
          <w:rFonts w:hint="eastAsia"/>
          <w:rtl/>
        </w:rPr>
        <w:t>יוסי</w:t>
      </w:r>
      <w:r>
        <w:rPr>
          <w:rtl/>
        </w:rPr>
        <w:t xml:space="preserve"> שריד (מרצ):</w:t>
      </w:r>
    </w:p>
    <w:p w14:paraId="47D33B3B" w14:textId="77777777" w:rsidR="00000000" w:rsidRDefault="00373EE0">
      <w:pPr>
        <w:pStyle w:val="a0"/>
        <w:rPr>
          <w:rFonts w:hint="cs"/>
          <w:rtl/>
        </w:rPr>
      </w:pPr>
    </w:p>
    <w:p w14:paraId="0D9425E5" w14:textId="77777777" w:rsidR="00000000" w:rsidRDefault="00373EE0">
      <w:pPr>
        <w:pStyle w:val="a0"/>
        <w:rPr>
          <w:rFonts w:hint="cs"/>
          <w:rtl/>
        </w:rPr>
      </w:pPr>
      <w:r>
        <w:rPr>
          <w:rFonts w:hint="cs"/>
          <w:rtl/>
        </w:rPr>
        <w:t>אבל מה לזה ולמוסר?</w:t>
      </w:r>
    </w:p>
    <w:p w14:paraId="077E8568" w14:textId="77777777" w:rsidR="00000000" w:rsidRDefault="00373EE0">
      <w:pPr>
        <w:pStyle w:val="a0"/>
        <w:rPr>
          <w:rFonts w:hint="cs"/>
          <w:rtl/>
        </w:rPr>
      </w:pPr>
    </w:p>
    <w:p w14:paraId="1BD097A3" w14:textId="77777777" w:rsidR="00000000" w:rsidRDefault="00373EE0">
      <w:pPr>
        <w:pStyle w:val="-"/>
        <w:rPr>
          <w:rtl/>
        </w:rPr>
      </w:pPr>
      <w:bookmarkStart w:id="310" w:name="FS000001027T01_03_2004_20_08_54C"/>
      <w:bookmarkEnd w:id="310"/>
      <w:r>
        <w:rPr>
          <w:rtl/>
        </w:rPr>
        <w:t>גדעון סער (</w:t>
      </w:r>
      <w:r>
        <w:rPr>
          <w:rFonts w:hint="cs"/>
          <w:rtl/>
        </w:rPr>
        <w:t>בשם ועדת הכנסת</w:t>
      </w:r>
      <w:r>
        <w:rPr>
          <w:rtl/>
        </w:rPr>
        <w:t>):</w:t>
      </w:r>
    </w:p>
    <w:p w14:paraId="2C560C2D" w14:textId="77777777" w:rsidR="00000000" w:rsidRDefault="00373EE0">
      <w:pPr>
        <w:pStyle w:val="a0"/>
        <w:rPr>
          <w:rtl/>
        </w:rPr>
      </w:pPr>
    </w:p>
    <w:p w14:paraId="7C1DEA85" w14:textId="77777777" w:rsidR="00000000" w:rsidRDefault="00373EE0">
      <w:pPr>
        <w:pStyle w:val="a0"/>
        <w:rPr>
          <w:rFonts w:hint="cs"/>
          <w:rtl/>
        </w:rPr>
      </w:pPr>
      <w:r>
        <w:rPr>
          <w:rFonts w:hint="cs"/>
          <w:rtl/>
        </w:rPr>
        <w:t>חבר הכנסת שריד יודע שאני צוד</w:t>
      </w:r>
      <w:r>
        <w:rPr>
          <w:rFonts w:hint="cs"/>
          <w:rtl/>
        </w:rPr>
        <w:t xml:space="preserve">ק. </w:t>
      </w:r>
    </w:p>
    <w:p w14:paraId="22BAD7CB" w14:textId="77777777" w:rsidR="00000000" w:rsidRDefault="00373EE0">
      <w:pPr>
        <w:pStyle w:val="a0"/>
        <w:rPr>
          <w:rFonts w:hint="cs"/>
          <w:rtl/>
        </w:rPr>
      </w:pPr>
    </w:p>
    <w:p w14:paraId="74F55ABD" w14:textId="77777777" w:rsidR="00000000" w:rsidRDefault="00373EE0">
      <w:pPr>
        <w:pStyle w:val="af1"/>
        <w:rPr>
          <w:rtl/>
        </w:rPr>
      </w:pPr>
      <w:r>
        <w:rPr>
          <w:rtl/>
        </w:rPr>
        <w:t>היו"ר ראובן ריבלין:</w:t>
      </w:r>
    </w:p>
    <w:p w14:paraId="03A6F641" w14:textId="77777777" w:rsidR="00000000" w:rsidRDefault="00373EE0">
      <w:pPr>
        <w:pStyle w:val="a0"/>
        <w:rPr>
          <w:rtl/>
        </w:rPr>
      </w:pPr>
    </w:p>
    <w:p w14:paraId="3741DD2D" w14:textId="77777777" w:rsidR="00000000" w:rsidRDefault="00373EE0">
      <w:pPr>
        <w:pStyle w:val="a0"/>
        <w:rPr>
          <w:rFonts w:hint="cs"/>
          <w:rtl/>
        </w:rPr>
      </w:pPr>
      <w:r>
        <w:rPr>
          <w:rFonts w:hint="cs"/>
          <w:rtl/>
        </w:rPr>
        <w:t xml:space="preserve">אבל הוא לא התכוון שתוכיח לו. </w:t>
      </w:r>
    </w:p>
    <w:p w14:paraId="74CEDEB6" w14:textId="77777777" w:rsidR="00000000" w:rsidRDefault="00373EE0">
      <w:pPr>
        <w:pStyle w:val="a0"/>
        <w:rPr>
          <w:rFonts w:hint="cs"/>
          <w:rtl/>
        </w:rPr>
      </w:pPr>
    </w:p>
    <w:p w14:paraId="3F42E461" w14:textId="77777777" w:rsidR="00000000" w:rsidRDefault="00373EE0">
      <w:pPr>
        <w:pStyle w:val="-"/>
        <w:rPr>
          <w:rtl/>
        </w:rPr>
      </w:pPr>
      <w:bookmarkStart w:id="311" w:name="FS000001027T01_03_2004_19_35_00C"/>
      <w:bookmarkEnd w:id="311"/>
      <w:r>
        <w:rPr>
          <w:rtl/>
        </w:rPr>
        <w:t>גדעון סער (</w:t>
      </w:r>
      <w:r>
        <w:rPr>
          <w:rFonts w:hint="cs"/>
          <w:rtl/>
        </w:rPr>
        <w:t>בשם ועדת הכנסת</w:t>
      </w:r>
      <w:r>
        <w:rPr>
          <w:rtl/>
        </w:rPr>
        <w:t>):</w:t>
      </w:r>
    </w:p>
    <w:p w14:paraId="04402540" w14:textId="77777777" w:rsidR="00000000" w:rsidRDefault="00373EE0">
      <w:pPr>
        <w:pStyle w:val="a0"/>
        <w:rPr>
          <w:rtl/>
        </w:rPr>
      </w:pPr>
    </w:p>
    <w:p w14:paraId="2BE1AAB8" w14:textId="77777777" w:rsidR="00000000" w:rsidRDefault="00373EE0">
      <w:pPr>
        <w:pStyle w:val="a0"/>
        <w:rPr>
          <w:rFonts w:hint="cs"/>
          <w:rtl/>
        </w:rPr>
      </w:pPr>
      <w:r>
        <w:rPr>
          <w:rFonts w:hint="cs"/>
          <w:rtl/>
        </w:rPr>
        <w:t>הלכנו כברת דרך במובן הזה שוויתרנו על התביעה לשוויוניות, דהיינו שדין סיעה קטנה יהיה כדין סיעה בינונית או גדולה, ואמרנו: רק בסיטואציה אחת, בסיטואציה שבה יש מיזוג, לגיטימי ל</w:t>
      </w:r>
      <w:r>
        <w:rPr>
          <w:rFonts w:hint="cs"/>
          <w:rtl/>
        </w:rPr>
        <w:t xml:space="preserve">תבוע מאדם שנבחר ברשימה מסוימת שלא יהיה בן-ערובה, שלא יהיה אנוס אחר אותו מיזוג. </w:t>
      </w:r>
    </w:p>
    <w:p w14:paraId="0B5F1D9A" w14:textId="77777777" w:rsidR="00000000" w:rsidRDefault="00373EE0">
      <w:pPr>
        <w:pStyle w:val="a0"/>
        <w:rPr>
          <w:rFonts w:hint="cs"/>
          <w:rtl/>
        </w:rPr>
      </w:pPr>
    </w:p>
    <w:p w14:paraId="5AFF5EBB" w14:textId="77777777" w:rsidR="00000000" w:rsidRDefault="00373EE0">
      <w:pPr>
        <w:pStyle w:val="a0"/>
        <w:rPr>
          <w:rFonts w:hint="cs"/>
          <w:rtl/>
        </w:rPr>
      </w:pPr>
      <w:r>
        <w:rPr>
          <w:rFonts w:hint="cs"/>
          <w:rtl/>
        </w:rPr>
        <w:t xml:space="preserve">לכן, זאת הצעה טובה, ואני מבקש מהכנסת לתמוך בה. </w:t>
      </w:r>
    </w:p>
    <w:p w14:paraId="11E21835" w14:textId="77777777" w:rsidR="00000000" w:rsidRDefault="00373EE0">
      <w:pPr>
        <w:pStyle w:val="a0"/>
        <w:rPr>
          <w:rFonts w:hint="cs"/>
          <w:rtl/>
        </w:rPr>
      </w:pPr>
    </w:p>
    <w:p w14:paraId="29C76ECA" w14:textId="77777777" w:rsidR="00000000" w:rsidRDefault="00373EE0">
      <w:pPr>
        <w:pStyle w:val="af1"/>
        <w:rPr>
          <w:rtl/>
        </w:rPr>
      </w:pPr>
      <w:r>
        <w:rPr>
          <w:rtl/>
        </w:rPr>
        <w:t>היו"ר ראובן ריבלין:</w:t>
      </w:r>
    </w:p>
    <w:p w14:paraId="62F20470" w14:textId="77777777" w:rsidR="00000000" w:rsidRDefault="00373EE0">
      <w:pPr>
        <w:pStyle w:val="a0"/>
        <w:rPr>
          <w:rtl/>
        </w:rPr>
      </w:pPr>
    </w:p>
    <w:p w14:paraId="79A11A58" w14:textId="77777777" w:rsidR="00000000" w:rsidRDefault="00373EE0">
      <w:pPr>
        <w:pStyle w:val="a0"/>
        <w:rPr>
          <w:rFonts w:hint="cs"/>
          <w:rtl/>
        </w:rPr>
      </w:pPr>
      <w:r>
        <w:rPr>
          <w:rFonts w:hint="cs"/>
          <w:rtl/>
        </w:rPr>
        <w:t>רבותי חברי הכנסת, יש כמה הסתייגויות לכמה אנשים. אנחנו נקבע לכל מסתייג שיש לו הסתייגות אחת שלוש דקות; בעלי</w:t>
      </w:r>
      <w:r>
        <w:rPr>
          <w:rFonts w:hint="cs"/>
          <w:rtl/>
        </w:rPr>
        <w:t xml:space="preserve"> הסתייגויות רבות יותר, יהיו להם שבע דקות. חבר הכנסת עמיר פרץ, שבע דקות; אחריו </w:t>
      </w:r>
      <w:r>
        <w:rPr>
          <w:rtl/>
        </w:rPr>
        <w:t>–</w:t>
      </w:r>
      <w:r>
        <w:rPr>
          <w:rFonts w:hint="cs"/>
          <w:rtl/>
        </w:rPr>
        <w:t xml:space="preserve"> חבר הכנסת מיכאל איתן, שבע דקות; אחריו </w:t>
      </w:r>
      <w:r>
        <w:rPr>
          <w:rtl/>
        </w:rPr>
        <w:t>–</w:t>
      </w:r>
      <w:r>
        <w:rPr>
          <w:rFonts w:hint="cs"/>
          <w:rtl/>
        </w:rPr>
        <w:t xml:space="preserve"> חבר הכנסת פינס, שבע דקות; אחריהם </w:t>
      </w:r>
      <w:r>
        <w:rPr>
          <w:rtl/>
        </w:rPr>
        <w:t>–</w:t>
      </w:r>
      <w:r>
        <w:rPr>
          <w:rFonts w:hint="cs"/>
          <w:rtl/>
        </w:rPr>
        <w:t xml:space="preserve"> כל אחד שלוש דקות. לחבר הכנסת פרץ חמש הסתייגויות, לחבר הכנסת איתן ארבע הסתייגויות, לחבר הכנסת פינס חמש</w:t>
      </w:r>
      <w:r>
        <w:rPr>
          <w:rFonts w:hint="cs"/>
          <w:rtl/>
        </w:rPr>
        <w:t xml:space="preserve"> הסתייגויות. לכל האחרים יש הסתייגות אחת. בבקשה. </w:t>
      </w:r>
    </w:p>
    <w:p w14:paraId="347CA41F" w14:textId="77777777" w:rsidR="00000000" w:rsidRDefault="00373EE0">
      <w:pPr>
        <w:pStyle w:val="a0"/>
        <w:rPr>
          <w:rFonts w:hint="cs"/>
          <w:rtl/>
        </w:rPr>
      </w:pPr>
    </w:p>
    <w:p w14:paraId="2CB1005F" w14:textId="77777777" w:rsidR="00000000" w:rsidRDefault="00373EE0">
      <w:pPr>
        <w:pStyle w:val="a"/>
        <w:rPr>
          <w:rtl/>
        </w:rPr>
      </w:pPr>
      <w:bookmarkStart w:id="312" w:name="FS000000557T01_03_2004_19_35_46"/>
      <w:bookmarkStart w:id="313" w:name="_Toc70050382"/>
      <w:bookmarkEnd w:id="312"/>
      <w:r>
        <w:rPr>
          <w:rFonts w:hint="eastAsia"/>
          <w:rtl/>
        </w:rPr>
        <w:t>עמיר</w:t>
      </w:r>
      <w:r>
        <w:rPr>
          <w:rtl/>
        </w:rPr>
        <w:t xml:space="preserve"> פרץ (עם אחד):</w:t>
      </w:r>
      <w:bookmarkEnd w:id="313"/>
    </w:p>
    <w:p w14:paraId="1D67FE73" w14:textId="77777777" w:rsidR="00000000" w:rsidRDefault="00373EE0">
      <w:pPr>
        <w:pStyle w:val="a0"/>
        <w:rPr>
          <w:rFonts w:hint="cs"/>
          <w:rtl/>
        </w:rPr>
      </w:pPr>
    </w:p>
    <w:p w14:paraId="3999559F" w14:textId="77777777" w:rsidR="00000000" w:rsidRDefault="00373EE0">
      <w:pPr>
        <w:pStyle w:val="a0"/>
        <w:rPr>
          <w:rFonts w:hint="cs"/>
          <w:rtl/>
        </w:rPr>
      </w:pPr>
      <w:r>
        <w:rPr>
          <w:rFonts w:hint="cs"/>
          <w:rtl/>
        </w:rPr>
        <w:t>אדוני היושב-ראש, חברי הכנסת, האמת היא שראיתי את חברי גדעון סער בימים יותר טובים. גם כאשר חבר הכנסת גדעון סער נאלץ מעת לעת לנמק ולהסביר נושאים שהוא לא כל כך מאמין בהם, בדרך כלל הוא עושה ז</w:t>
      </w:r>
      <w:r>
        <w:rPr>
          <w:rFonts w:hint="cs"/>
          <w:rtl/>
        </w:rPr>
        <w:t>את בצורה יותר מוצלחת. אבל היום, חבר הכנסת גדעון סער, היית צריך לוותר. הרי לא מחובתך לעלות ולהציג את החוק שלך בקריאה שלישית, כי הרי זאת חובתו של יושב-ראש הוועדה. אם היתה לך טיפת בושה, לא היית קם לפני הכנסת, קבל עם ועדה, ומסביר איך כנסת משתמשת ברוב שלה כדי ל</w:t>
      </w:r>
      <w:r>
        <w:rPr>
          <w:rFonts w:hint="cs"/>
          <w:rtl/>
        </w:rPr>
        <w:t xml:space="preserve">שנות מצבים פוליטיים בדיעבד. </w:t>
      </w:r>
    </w:p>
    <w:p w14:paraId="4A76986B" w14:textId="77777777" w:rsidR="00000000" w:rsidRDefault="00373EE0">
      <w:pPr>
        <w:pStyle w:val="a0"/>
        <w:rPr>
          <w:rFonts w:hint="cs"/>
          <w:rtl/>
        </w:rPr>
      </w:pPr>
    </w:p>
    <w:p w14:paraId="42C20AAD" w14:textId="77777777" w:rsidR="00000000" w:rsidRDefault="00373EE0">
      <w:pPr>
        <w:pStyle w:val="a0"/>
        <w:rPr>
          <w:rFonts w:hint="cs"/>
          <w:rtl/>
        </w:rPr>
      </w:pPr>
      <w:r>
        <w:rPr>
          <w:rFonts w:hint="cs"/>
          <w:rtl/>
        </w:rPr>
        <w:t xml:space="preserve">הרי החוק הזה שהכנסת מצביעה עליו היום, ואני מבין שיש לו רוב, ואני מבין שיש אינטרסים מוחלטים כאן, הוא חוק שיש לו מטרה אחת - לשים מכשולים בפני חברי כנסת, לנסות ליצור פיתויים. כאשר חבר הכנסת גדעון סער בא לכאן לדבר בשם הדמוקרטיה - </w:t>
      </w:r>
      <w:r>
        <w:rPr>
          <w:rFonts w:hint="cs"/>
          <w:rtl/>
        </w:rPr>
        <w:t>- -</w:t>
      </w:r>
    </w:p>
    <w:p w14:paraId="29206577" w14:textId="77777777" w:rsidR="00000000" w:rsidRDefault="00373EE0">
      <w:pPr>
        <w:pStyle w:val="a0"/>
        <w:rPr>
          <w:rFonts w:hint="cs"/>
          <w:rtl/>
        </w:rPr>
      </w:pPr>
    </w:p>
    <w:p w14:paraId="5AE15F2B" w14:textId="77777777" w:rsidR="00000000" w:rsidRDefault="00373EE0">
      <w:pPr>
        <w:pStyle w:val="af0"/>
        <w:rPr>
          <w:rtl/>
        </w:rPr>
      </w:pPr>
      <w:r>
        <w:rPr>
          <w:rFonts w:hint="eastAsia"/>
          <w:rtl/>
        </w:rPr>
        <w:t>יוסי</w:t>
      </w:r>
      <w:r>
        <w:rPr>
          <w:rtl/>
        </w:rPr>
        <w:t xml:space="preserve"> שריד (מרצ):</w:t>
      </w:r>
    </w:p>
    <w:p w14:paraId="130CE5C4" w14:textId="77777777" w:rsidR="00000000" w:rsidRDefault="00373EE0">
      <w:pPr>
        <w:pStyle w:val="a0"/>
        <w:rPr>
          <w:rFonts w:hint="cs"/>
          <w:rtl/>
        </w:rPr>
      </w:pPr>
    </w:p>
    <w:p w14:paraId="70D74E51" w14:textId="77777777" w:rsidR="00000000" w:rsidRDefault="00373EE0">
      <w:pPr>
        <w:pStyle w:val="a0"/>
        <w:rPr>
          <w:rFonts w:hint="cs"/>
          <w:rtl/>
        </w:rPr>
      </w:pPr>
      <w:r>
        <w:rPr>
          <w:rFonts w:hint="cs"/>
          <w:rtl/>
        </w:rPr>
        <w:t>המוסר.</w:t>
      </w:r>
    </w:p>
    <w:p w14:paraId="0EE46986" w14:textId="77777777" w:rsidR="00000000" w:rsidRDefault="00373EE0">
      <w:pPr>
        <w:pStyle w:val="a0"/>
        <w:rPr>
          <w:rFonts w:hint="cs"/>
          <w:rtl/>
        </w:rPr>
      </w:pPr>
    </w:p>
    <w:p w14:paraId="6BB0E2F6" w14:textId="77777777" w:rsidR="00000000" w:rsidRDefault="00373EE0">
      <w:pPr>
        <w:pStyle w:val="-"/>
        <w:rPr>
          <w:rtl/>
        </w:rPr>
      </w:pPr>
      <w:bookmarkStart w:id="314" w:name="FS000000557T01_03_2004_19_37_47C"/>
      <w:bookmarkEnd w:id="314"/>
      <w:r>
        <w:rPr>
          <w:rtl/>
        </w:rPr>
        <w:t>עמיר פרץ (עם אחד):</w:t>
      </w:r>
    </w:p>
    <w:p w14:paraId="7BFFFACA" w14:textId="77777777" w:rsidR="00000000" w:rsidRDefault="00373EE0">
      <w:pPr>
        <w:pStyle w:val="a0"/>
        <w:rPr>
          <w:rtl/>
        </w:rPr>
      </w:pPr>
    </w:p>
    <w:p w14:paraId="2645084D" w14:textId="77777777" w:rsidR="00000000" w:rsidRDefault="00373EE0">
      <w:pPr>
        <w:pStyle w:val="a0"/>
        <w:rPr>
          <w:rFonts w:hint="cs"/>
          <w:rtl/>
        </w:rPr>
      </w:pPr>
      <w:r>
        <w:rPr>
          <w:rFonts w:hint="cs"/>
          <w:rtl/>
        </w:rPr>
        <w:t>המוסר. הרי המוסר זה הדבר האחרון שחבר הכנסת סער היה יכול להעלות על דל שפתיו היום. הרי נעשה פה הדבר הכי בלתי מוסרי שיכול להיות. מתבצעת פה חקיקה ממוקדת בסיעה אחת בלבד, בכנסת שכבר נבחרה. מילא, אם מישהו מציע כל</w:t>
      </w:r>
      <w:r>
        <w:rPr>
          <w:rFonts w:hint="cs"/>
          <w:rtl/>
        </w:rPr>
        <w:t xml:space="preserve">לים חדשים לכנסת הבאה, אני מבין. אבל, חבר הכנסת סער, הפכת היום עסקן מהמדרגה הנמוכה ביותר. עד היום היית יושב-ראש קואליציה, שיכול היה לכבד את מה שהוא עושה, והיום החזרת את הכנסת בישראל עשרות שנים אחרונה. הכנסת התמודדה עם פרשת גולדפרב ועם פרשת אפרים גור, ויצרה </w:t>
      </w:r>
      <w:r>
        <w:rPr>
          <w:rFonts w:hint="cs"/>
          <w:rtl/>
        </w:rPr>
        <w:t>מחסומים והגנות מפני תופעות שבהן חבר הכנסת יכול לעמוד בפני פיתוי כזה או אחר, ואתה היום, חבר הכנסת סער, מכתים את הכנסת, מחזיר אותה אחורה לימים אפלים. על מה? על איזה שינוי מהותי שהולך להתרחש פה בכנסת? מה הדרמה הגדולה שהולכת להיות כאן, בבית הזה, שאני לא בטוח ש</w:t>
      </w:r>
      <w:r>
        <w:rPr>
          <w:rFonts w:hint="cs"/>
          <w:rtl/>
        </w:rPr>
        <w:t xml:space="preserve">היא תהיה בכלל? </w:t>
      </w:r>
    </w:p>
    <w:p w14:paraId="415C419F" w14:textId="77777777" w:rsidR="00000000" w:rsidRDefault="00373EE0">
      <w:pPr>
        <w:pStyle w:val="a0"/>
        <w:rPr>
          <w:rFonts w:hint="cs"/>
          <w:rtl/>
        </w:rPr>
      </w:pPr>
    </w:p>
    <w:p w14:paraId="0B4E4DD4" w14:textId="77777777" w:rsidR="00000000" w:rsidRDefault="00373EE0">
      <w:pPr>
        <w:pStyle w:val="a0"/>
        <w:rPr>
          <w:rFonts w:hint="cs"/>
          <w:rtl/>
        </w:rPr>
      </w:pPr>
      <w:r>
        <w:rPr>
          <w:rFonts w:hint="cs"/>
          <w:rtl/>
        </w:rPr>
        <w:t>לצערי הרב, אין גבול לא לחוצפה ולא לדרך שבה גדעון סער מציג את החוק שלו. הרי רק לפני פחות מחודש עמד כאן גדעון סער ואמר: בואו נעלה את אחוז החסימה, כי אסור לאפשר מצב שייכנסו לפה כל מיני קבוצות קטנות ושיהיו פה אינטרסים שאולי מדינת ישראל רק מפסי</w:t>
      </w:r>
      <w:r>
        <w:rPr>
          <w:rFonts w:hint="cs"/>
          <w:rtl/>
        </w:rPr>
        <w:t xml:space="preserve">דה מהם. </w:t>
      </w:r>
    </w:p>
    <w:p w14:paraId="560C620E" w14:textId="77777777" w:rsidR="00000000" w:rsidRDefault="00373EE0">
      <w:pPr>
        <w:pStyle w:val="a0"/>
        <w:rPr>
          <w:rFonts w:hint="cs"/>
          <w:rtl/>
        </w:rPr>
      </w:pPr>
    </w:p>
    <w:p w14:paraId="341A9B16" w14:textId="77777777" w:rsidR="00000000" w:rsidRDefault="00373EE0">
      <w:pPr>
        <w:pStyle w:val="a0"/>
        <w:rPr>
          <w:rFonts w:hint="cs"/>
          <w:rtl/>
        </w:rPr>
      </w:pPr>
      <w:r>
        <w:rPr>
          <w:rFonts w:hint="cs"/>
          <w:rtl/>
        </w:rPr>
        <w:t>הרי מה הרציונל בכך שסיעה יכולה להתפצל רק משני חברי כנסת? הרציונל הוא פשוט: הצמידו את זה לעובדה ששיעור החסימה הוא 1.5%, ולכן מספר חברי הכנסת המינימלי שבו סיעה יכולה להיכנס הוא שניים, ולפיכך קבעו שפיצול יכול להיות רק בסיעה בת שישה חברים. אלה כללי ה</w:t>
      </w:r>
      <w:r>
        <w:rPr>
          <w:rFonts w:hint="cs"/>
          <w:rtl/>
        </w:rPr>
        <w:t xml:space="preserve">משחק שכל חברי הבית הלכו עליהם. דרך אגב, החוק גם מאפשר לסיעות שרוצות לשמור על הייחוד שלהן להתאחד לפני הבחירות, שהרי אם כמה חברים רוצים להציג את עצמם כסיעות יחיד </w:t>
      </w:r>
      <w:r>
        <w:rPr>
          <w:rFonts w:hint="eastAsia"/>
          <w:rtl/>
        </w:rPr>
        <w:t>–</w:t>
      </w:r>
      <w:r>
        <w:rPr>
          <w:rFonts w:hint="cs"/>
          <w:rtl/>
        </w:rPr>
        <w:t xml:space="preserve"> אין להם שום בעיה, בתנאי שהם הודיעו על כך ליושב-ראש ועדת הבחירות לפני הבחירות לכנסת. יש לנו כמה</w:t>
      </w:r>
      <w:r>
        <w:rPr>
          <w:rFonts w:hint="cs"/>
          <w:rtl/>
        </w:rPr>
        <w:t xml:space="preserve"> סיעות כאלה. סיעת האיחוד הלאומי מורכבת מכמה מפלגות, ומותר להן להתפצל בכל עת. הסיעות הערביות מורכבות מכמה מפלגות, ומותר להן להתפצל בכל עת. אבל הן עשו זאת לפני הבחירות </w:t>
      </w:r>
      <w:r>
        <w:rPr>
          <w:rFonts w:hint="eastAsia"/>
          <w:rtl/>
        </w:rPr>
        <w:t>–</w:t>
      </w:r>
      <w:r>
        <w:rPr>
          <w:rFonts w:hint="cs"/>
          <w:rtl/>
        </w:rPr>
        <w:t xml:space="preserve"> הן הציגו את זה לפני הבוחרים שלהן.</w:t>
      </w:r>
    </w:p>
    <w:p w14:paraId="7BBC7953" w14:textId="77777777" w:rsidR="00000000" w:rsidRDefault="00373EE0">
      <w:pPr>
        <w:pStyle w:val="a0"/>
        <w:rPr>
          <w:rFonts w:hint="cs"/>
          <w:rtl/>
        </w:rPr>
      </w:pPr>
    </w:p>
    <w:p w14:paraId="0887594B" w14:textId="77777777" w:rsidR="00000000" w:rsidRDefault="00373EE0">
      <w:pPr>
        <w:pStyle w:val="a0"/>
        <w:rPr>
          <w:rFonts w:hint="cs"/>
          <w:rtl/>
        </w:rPr>
      </w:pPr>
      <w:r>
        <w:rPr>
          <w:rFonts w:hint="cs"/>
          <w:rtl/>
        </w:rPr>
        <w:t>לכן, מה הניסיון הזה לבוא הנה ולהשתמש בביטויים שאין לה</w:t>
      </w:r>
      <w:r>
        <w:rPr>
          <w:rFonts w:hint="cs"/>
          <w:rtl/>
        </w:rPr>
        <w:t>ם מקום בכנסת? הייתי מאוד מבין את חבר הכנסת סער אם הוא היה אומר שבכל מקרה של איחוד יכול חבר כנסת בודד לפרוש. אם מחר שתי מפלגות גדולות מתאחדות, למה חבר כנסת בודד במפלגה של עשרה חברי כנסת צריך למצוא עוד שניים כדי לפרוש אתם? למה פתאום האידיאולוגיה שלו אינה שוו</w:t>
      </w:r>
      <w:r>
        <w:rPr>
          <w:rFonts w:hint="cs"/>
          <w:rtl/>
        </w:rPr>
        <w:t xml:space="preserve">ה דבר? מדוע לא יוכל לפרוש כחבר כנסת בודד? למה אותו דין, שיוצא מההנחה שהסיעה צריכה להיות במקרה הקטן ביותר שני חברי כנסת, למה פתאום הדין הזה נפרץ? </w:t>
      </w:r>
    </w:p>
    <w:p w14:paraId="4B795AB4" w14:textId="77777777" w:rsidR="00000000" w:rsidRDefault="00373EE0">
      <w:pPr>
        <w:pStyle w:val="a0"/>
        <w:rPr>
          <w:rFonts w:hint="cs"/>
          <w:rtl/>
        </w:rPr>
      </w:pPr>
    </w:p>
    <w:p w14:paraId="099977AC" w14:textId="77777777" w:rsidR="00000000" w:rsidRDefault="00373EE0">
      <w:pPr>
        <w:pStyle w:val="a0"/>
        <w:rPr>
          <w:rFonts w:hint="cs"/>
          <w:rtl/>
        </w:rPr>
      </w:pPr>
      <w:r>
        <w:rPr>
          <w:rFonts w:hint="cs"/>
          <w:rtl/>
        </w:rPr>
        <w:t xml:space="preserve">אבל הדבר החמור הוא שכולנו יודעים שהמעשה הוא מעשה פוליטי מכוער, ממוקד </w:t>
      </w:r>
      <w:r>
        <w:rPr>
          <w:rFonts w:hint="eastAsia"/>
          <w:rtl/>
        </w:rPr>
        <w:t>–</w:t>
      </w:r>
      <w:r>
        <w:rPr>
          <w:rFonts w:hint="cs"/>
          <w:rtl/>
        </w:rPr>
        <w:t xml:space="preserve"> חזירייה לא היתה מתביישת במה שנעשה כאן,</w:t>
      </w:r>
      <w:r>
        <w:rPr>
          <w:rFonts w:hint="cs"/>
          <w:rtl/>
        </w:rPr>
        <w:t xml:space="preserve"> כי רק חזירים עושים מעשה - - -</w:t>
      </w:r>
    </w:p>
    <w:p w14:paraId="5F90B183" w14:textId="77777777" w:rsidR="00000000" w:rsidRDefault="00373EE0">
      <w:pPr>
        <w:pStyle w:val="a0"/>
        <w:ind w:firstLine="0"/>
        <w:rPr>
          <w:rFonts w:hint="cs"/>
          <w:rtl/>
        </w:rPr>
      </w:pPr>
    </w:p>
    <w:p w14:paraId="4CF6D8FD" w14:textId="77777777" w:rsidR="00000000" w:rsidRDefault="00373EE0">
      <w:pPr>
        <w:pStyle w:val="af0"/>
        <w:rPr>
          <w:rtl/>
        </w:rPr>
      </w:pPr>
      <w:r>
        <w:rPr>
          <w:rFonts w:hint="eastAsia"/>
          <w:rtl/>
        </w:rPr>
        <w:t>חיים</w:t>
      </w:r>
      <w:r>
        <w:rPr>
          <w:rtl/>
        </w:rPr>
        <w:t xml:space="preserve"> אורון (מרצ):</w:t>
      </w:r>
    </w:p>
    <w:p w14:paraId="34EF390E" w14:textId="77777777" w:rsidR="00000000" w:rsidRDefault="00373EE0">
      <w:pPr>
        <w:pStyle w:val="a0"/>
        <w:rPr>
          <w:rFonts w:hint="cs"/>
          <w:rtl/>
        </w:rPr>
      </w:pPr>
    </w:p>
    <w:p w14:paraId="586C8B14" w14:textId="77777777" w:rsidR="00000000" w:rsidRDefault="00373EE0">
      <w:pPr>
        <w:pStyle w:val="a0"/>
        <w:rPr>
          <w:rFonts w:hint="cs"/>
          <w:rtl/>
        </w:rPr>
      </w:pPr>
      <w:r>
        <w:rPr>
          <w:rFonts w:hint="cs"/>
          <w:rtl/>
        </w:rPr>
        <w:t>אל תפגע בחיה הזאת.</w:t>
      </w:r>
    </w:p>
    <w:p w14:paraId="5720528F" w14:textId="77777777" w:rsidR="00000000" w:rsidRDefault="00373EE0">
      <w:pPr>
        <w:pStyle w:val="a0"/>
        <w:ind w:firstLine="0"/>
        <w:rPr>
          <w:rFonts w:hint="cs"/>
          <w:rtl/>
        </w:rPr>
      </w:pPr>
    </w:p>
    <w:p w14:paraId="0E0C1F0E" w14:textId="77777777" w:rsidR="00000000" w:rsidRDefault="00373EE0">
      <w:pPr>
        <w:pStyle w:val="-"/>
        <w:rPr>
          <w:rtl/>
        </w:rPr>
      </w:pPr>
      <w:bookmarkStart w:id="315" w:name="FS000000557T01_03_2004_19_41_56C"/>
      <w:bookmarkEnd w:id="315"/>
      <w:r>
        <w:rPr>
          <w:rtl/>
        </w:rPr>
        <w:t>עמיר פרץ (עם אחד):</w:t>
      </w:r>
    </w:p>
    <w:p w14:paraId="02100D2B" w14:textId="77777777" w:rsidR="00000000" w:rsidRDefault="00373EE0">
      <w:pPr>
        <w:pStyle w:val="a0"/>
        <w:rPr>
          <w:rtl/>
        </w:rPr>
      </w:pPr>
    </w:p>
    <w:p w14:paraId="3CD5DD20" w14:textId="77777777" w:rsidR="00000000" w:rsidRDefault="00373EE0">
      <w:pPr>
        <w:pStyle w:val="a0"/>
        <w:rPr>
          <w:rFonts w:hint="cs"/>
          <w:rtl/>
        </w:rPr>
      </w:pPr>
      <w:r>
        <w:rPr>
          <w:rFonts w:hint="cs"/>
          <w:rtl/>
        </w:rPr>
        <w:t>סליחה, אני יודע שאתה נהנה ממנה ואתה מרוויח ממנה בקיבוץ שלך. רציתי להשתמש במעשה כבשת הרש, אבל זה מקרה מאוד-מאוד עדין בהשוואה למה שחבר הכנסת סער עושה כאן, כי הרי מפלגת</w:t>
      </w:r>
      <w:r>
        <w:rPr>
          <w:rFonts w:hint="cs"/>
          <w:rtl/>
        </w:rPr>
        <w:t xml:space="preserve">ו קיבלה, ברוך השם, מנדטים מעל ומעבר למגיע לה </w:t>
      </w:r>
      <w:r>
        <w:rPr>
          <w:rFonts w:hint="eastAsia"/>
          <w:rtl/>
        </w:rPr>
        <w:t>–</w:t>
      </w:r>
      <w:r>
        <w:rPr>
          <w:rFonts w:hint="cs"/>
          <w:rtl/>
        </w:rPr>
        <w:t xml:space="preserve"> אין להם בעיה, אבל לתופעת החזירייה כנראה אין גבולות: קודם בלעו לתוכם את ישראל בעלייה, ועכשיו מחפשים כל דרך, בטריקים פוליטיים, מתוך ניצול הרוב בכנסת, כדי לנסות לגנוב עוד מנדט ועוד מנדט.</w:t>
      </w:r>
    </w:p>
    <w:p w14:paraId="7390D86F" w14:textId="77777777" w:rsidR="00000000" w:rsidRDefault="00373EE0">
      <w:pPr>
        <w:pStyle w:val="a0"/>
        <w:rPr>
          <w:rFonts w:hint="cs"/>
          <w:rtl/>
        </w:rPr>
      </w:pPr>
    </w:p>
    <w:p w14:paraId="16CC19EE" w14:textId="77777777" w:rsidR="00000000" w:rsidRDefault="00373EE0">
      <w:pPr>
        <w:pStyle w:val="a0"/>
        <w:jc w:val="left"/>
        <w:rPr>
          <w:rFonts w:hint="cs"/>
          <w:rtl/>
        </w:rPr>
      </w:pPr>
      <w:r>
        <w:rPr>
          <w:rFonts w:hint="cs"/>
          <w:rtl/>
        </w:rPr>
        <w:t>בסופו של דבר הכנסת מצביע</w:t>
      </w:r>
      <w:r>
        <w:rPr>
          <w:rFonts w:hint="cs"/>
          <w:rtl/>
        </w:rPr>
        <w:t xml:space="preserve">ה היום על מהלך שהולך להכתים אותה. עד שהיא הצליחה לטהר את עצמה מהמעשים האלה, היא מוצאת את עצמה, בגלל אחד מיושבי-ראש הקואליציה הכי כוחניים שקמו לבית הזה </w:t>
      </w:r>
      <w:r>
        <w:rPr>
          <w:rFonts w:hint="eastAsia"/>
          <w:rtl/>
        </w:rPr>
        <w:t>–</w:t>
      </w:r>
      <w:r>
        <w:rPr>
          <w:rFonts w:hint="cs"/>
          <w:rtl/>
        </w:rPr>
        <w:t xml:space="preserve"> מעולם לא ראיתי יושב-ראש קואליציה יותר כוחני מיושב-ראש הקואליציה הזאת, ומשום-מה כל נושא אישי שהוא מקדם מ</w:t>
      </w:r>
      <w:r>
        <w:rPr>
          <w:rFonts w:hint="cs"/>
          <w:rtl/>
        </w:rPr>
        <w:t>קבל פה פתאום עדיפות מוחלטת, הן בקואליציה, הן בסיעות. אני מבין את זה, אבל כדאי מאוד שכל אחד כאן יזכור, שלכל דבר בפוליטיקה יש גבולות, ומי שעובר את הגבול בסופו של דבר ישלם על כך מחיר יקר.</w:t>
      </w:r>
    </w:p>
    <w:p w14:paraId="2F0B7FD3" w14:textId="77777777" w:rsidR="00000000" w:rsidRDefault="00373EE0">
      <w:pPr>
        <w:pStyle w:val="a0"/>
        <w:ind w:firstLine="0"/>
        <w:rPr>
          <w:rFonts w:hint="cs"/>
          <w:rtl/>
        </w:rPr>
      </w:pPr>
    </w:p>
    <w:p w14:paraId="67339C9D" w14:textId="77777777" w:rsidR="00000000" w:rsidRDefault="00373EE0">
      <w:pPr>
        <w:pStyle w:val="af0"/>
        <w:rPr>
          <w:rtl/>
        </w:rPr>
      </w:pPr>
      <w:r>
        <w:rPr>
          <w:rFonts w:hint="eastAsia"/>
          <w:rtl/>
        </w:rPr>
        <w:t>עמרי</w:t>
      </w:r>
      <w:r>
        <w:rPr>
          <w:rtl/>
        </w:rPr>
        <w:t xml:space="preserve"> שרון (הליכוד):</w:t>
      </w:r>
    </w:p>
    <w:p w14:paraId="420C2081" w14:textId="77777777" w:rsidR="00000000" w:rsidRDefault="00373EE0">
      <w:pPr>
        <w:pStyle w:val="a0"/>
        <w:ind w:left="719" w:firstLine="0"/>
        <w:rPr>
          <w:rFonts w:hint="cs"/>
          <w:rtl/>
        </w:rPr>
      </w:pPr>
    </w:p>
    <w:p w14:paraId="6647DD29" w14:textId="77777777" w:rsidR="00000000" w:rsidRDefault="00373EE0">
      <w:pPr>
        <w:pStyle w:val="a0"/>
        <w:ind w:left="719" w:firstLine="0"/>
        <w:rPr>
          <w:rFonts w:hint="cs"/>
          <w:rtl/>
        </w:rPr>
      </w:pPr>
      <w:r>
        <w:rPr>
          <w:rFonts w:hint="cs"/>
          <w:rtl/>
        </w:rPr>
        <w:t xml:space="preserve">- - - </w:t>
      </w:r>
    </w:p>
    <w:p w14:paraId="6DFC681A" w14:textId="77777777" w:rsidR="00000000" w:rsidRDefault="00373EE0">
      <w:pPr>
        <w:pStyle w:val="a0"/>
        <w:ind w:firstLine="0"/>
        <w:rPr>
          <w:rFonts w:hint="cs"/>
          <w:rtl/>
        </w:rPr>
      </w:pPr>
    </w:p>
    <w:p w14:paraId="0732911B" w14:textId="77777777" w:rsidR="00000000" w:rsidRDefault="00373EE0">
      <w:pPr>
        <w:pStyle w:val="af1"/>
        <w:rPr>
          <w:rtl/>
        </w:rPr>
      </w:pPr>
      <w:r>
        <w:rPr>
          <w:rtl/>
        </w:rPr>
        <w:t>היו"ר ראובן ריבלין:</w:t>
      </w:r>
    </w:p>
    <w:p w14:paraId="39F55C66" w14:textId="77777777" w:rsidR="00000000" w:rsidRDefault="00373EE0">
      <w:pPr>
        <w:pStyle w:val="a0"/>
        <w:rPr>
          <w:rtl/>
        </w:rPr>
      </w:pPr>
    </w:p>
    <w:p w14:paraId="14E6999D" w14:textId="77777777" w:rsidR="00000000" w:rsidRDefault="00373EE0">
      <w:pPr>
        <w:pStyle w:val="a0"/>
        <w:rPr>
          <w:rFonts w:hint="cs"/>
          <w:rtl/>
        </w:rPr>
      </w:pPr>
      <w:r>
        <w:rPr>
          <w:rFonts w:hint="cs"/>
          <w:rtl/>
        </w:rPr>
        <w:t>תודה לחבר הכנסת עמיר</w:t>
      </w:r>
      <w:r>
        <w:rPr>
          <w:rFonts w:hint="cs"/>
          <w:rtl/>
        </w:rPr>
        <w:t xml:space="preserve"> פרץ. חבר הכנסת אופיר פינס, שבע דקות.</w:t>
      </w:r>
    </w:p>
    <w:p w14:paraId="6D9FC65E" w14:textId="77777777" w:rsidR="00000000" w:rsidRDefault="00373EE0">
      <w:pPr>
        <w:pStyle w:val="a0"/>
        <w:ind w:firstLine="0"/>
        <w:rPr>
          <w:rFonts w:hint="cs"/>
          <w:rtl/>
        </w:rPr>
      </w:pPr>
    </w:p>
    <w:p w14:paraId="2589F60B" w14:textId="77777777" w:rsidR="00000000" w:rsidRDefault="00373EE0">
      <w:pPr>
        <w:pStyle w:val="af0"/>
        <w:rPr>
          <w:rtl/>
        </w:rPr>
      </w:pPr>
      <w:r>
        <w:rPr>
          <w:rFonts w:hint="eastAsia"/>
          <w:rtl/>
        </w:rPr>
        <w:t>חיים</w:t>
      </w:r>
      <w:r>
        <w:rPr>
          <w:rtl/>
        </w:rPr>
        <w:t xml:space="preserve"> אורון (מרצ):</w:t>
      </w:r>
    </w:p>
    <w:p w14:paraId="38B0BB12" w14:textId="77777777" w:rsidR="00000000" w:rsidRDefault="00373EE0">
      <w:pPr>
        <w:pStyle w:val="a0"/>
        <w:rPr>
          <w:rFonts w:hint="cs"/>
          <w:rtl/>
        </w:rPr>
      </w:pPr>
    </w:p>
    <w:p w14:paraId="6F05686B" w14:textId="77777777" w:rsidR="00000000" w:rsidRDefault="00373EE0">
      <w:pPr>
        <w:pStyle w:val="a0"/>
        <w:rPr>
          <w:rFonts w:hint="cs"/>
          <w:rtl/>
        </w:rPr>
      </w:pPr>
      <w:r>
        <w:rPr>
          <w:rFonts w:hint="cs"/>
          <w:rtl/>
        </w:rPr>
        <w:t>חבר הכנסת עמרי שרון, הוא התכוון לחיה הזאת במובן הכשר שלה.</w:t>
      </w:r>
    </w:p>
    <w:p w14:paraId="3D83CAA1" w14:textId="77777777" w:rsidR="00000000" w:rsidRDefault="00373EE0">
      <w:pPr>
        <w:pStyle w:val="a0"/>
        <w:bidi w:val="0"/>
        <w:ind w:firstLine="0"/>
      </w:pPr>
    </w:p>
    <w:p w14:paraId="040162C6" w14:textId="77777777" w:rsidR="00000000" w:rsidRDefault="00373EE0">
      <w:pPr>
        <w:pStyle w:val="af1"/>
        <w:rPr>
          <w:rtl/>
        </w:rPr>
      </w:pPr>
      <w:r>
        <w:rPr>
          <w:rtl/>
        </w:rPr>
        <w:t>היו"ר ראובן ריבלין:</w:t>
      </w:r>
    </w:p>
    <w:p w14:paraId="44370911" w14:textId="77777777" w:rsidR="00000000" w:rsidRDefault="00373EE0">
      <w:pPr>
        <w:pStyle w:val="a0"/>
        <w:rPr>
          <w:rtl/>
        </w:rPr>
      </w:pPr>
    </w:p>
    <w:p w14:paraId="0E63A16D" w14:textId="77777777" w:rsidR="00000000" w:rsidRDefault="00373EE0">
      <w:pPr>
        <w:pStyle w:val="a0"/>
        <w:rPr>
          <w:rFonts w:hint="cs"/>
          <w:rtl/>
        </w:rPr>
      </w:pPr>
      <w:r>
        <w:rPr>
          <w:rFonts w:hint="cs"/>
          <w:rtl/>
        </w:rPr>
        <w:t xml:space="preserve">אדוני לא חייב לנצל את כל שבע הדקות, אבל הוא רשאי לעשות זאת. </w:t>
      </w:r>
    </w:p>
    <w:p w14:paraId="1F349AAE" w14:textId="77777777" w:rsidR="00000000" w:rsidRDefault="00373EE0">
      <w:pPr>
        <w:pStyle w:val="a0"/>
        <w:rPr>
          <w:rFonts w:hint="cs"/>
          <w:rtl/>
        </w:rPr>
      </w:pPr>
    </w:p>
    <w:p w14:paraId="401ED503" w14:textId="77777777" w:rsidR="00000000" w:rsidRDefault="00373EE0">
      <w:pPr>
        <w:pStyle w:val="af0"/>
        <w:rPr>
          <w:rtl/>
        </w:rPr>
      </w:pPr>
      <w:r>
        <w:rPr>
          <w:rFonts w:hint="eastAsia"/>
          <w:rtl/>
        </w:rPr>
        <w:t>אבשלום</w:t>
      </w:r>
      <w:r>
        <w:rPr>
          <w:rtl/>
        </w:rPr>
        <w:t xml:space="preserve"> וילן (מרצ):</w:t>
      </w:r>
    </w:p>
    <w:p w14:paraId="79DE98B9" w14:textId="77777777" w:rsidR="00000000" w:rsidRDefault="00373EE0">
      <w:pPr>
        <w:pStyle w:val="a0"/>
        <w:rPr>
          <w:rFonts w:hint="cs"/>
          <w:rtl/>
        </w:rPr>
      </w:pPr>
    </w:p>
    <w:p w14:paraId="6B95D9BB" w14:textId="77777777" w:rsidR="00000000" w:rsidRDefault="00373EE0">
      <w:pPr>
        <w:pStyle w:val="a0"/>
        <w:rPr>
          <w:rFonts w:hint="cs"/>
          <w:rtl/>
        </w:rPr>
      </w:pPr>
      <w:r>
        <w:rPr>
          <w:rFonts w:hint="cs"/>
          <w:rtl/>
        </w:rPr>
        <w:t>כמה מסתייגים יש?</w:t>
      </w:r>
    </w:p>
    <w:p w14:paraId="6ECEC3C1" w14:textId="77777777" w:rsidR="00000000" w:rsidRDefault="00373EE0">
      <w:pPr>
        <w:pStyle w:val="a0"/>
        <w:rPr>
          <w:rFonts w:hint="cs"/>
          <w:rtl/>
        </w:rPr>
      </w:pPr>
    </w:p>
    <w:p w14:paraId="0D38C7D1" w14:textId="77777777" w:rsidR="00000000" w:rsidRDefault="00373EE0">
      <w:pPr>
        <w:pStyle w:val="af1"/>
        <w:rPr>
          <w:rtl/>
        </w:rPr>
      </w:pPr>
      <w:r>
        <w:rPr>
          <w:rFonts w:hint="eastAsia"/>
          <w:rtl/>
        </w:rPr>
        <w:t>היו</w:t>
      </w:r>
      <w:r>
        <w:rPr>
          <w:rtl/>
        </w:rPr>
        <w:t>"ר ראובן ריבלין</w:t>
      </w:r>
      <w:r>
        <w:rPr>
          <w:rtl/>
        </w:rPr>
        <w:t>:</w:t>
      </w:r>
    </w:p>
    <w:p w14:paraId="56564469" w14:textId="77777777" w:rsidR="00000000" w:rsidRDefault="00373EE0">
      <w:pPr>
        <w:pStyle w:val="a0"/>
        <w:ind w:firstLine="0"/>
        <w:rPr>
          <w:rFonts w:hint="cs"/>
          <w:rtl/>
        </w:rPr>
      </w:pPr>
    </w:p>
    <w:p w14:paraId="468B65C8" w14:textId="77777777" w:rsidR="00000000" w:rsidRDefault="00373EE0">
      <w:pPr>
        <w:pStyle w:val="a0"/>
        <w:ind w:firstLine="720"/>
        <w:rPr>
          <w:rFonts w:hint="cs"/>
          <w:rtl/>
        </w:rPr>
      </w:pPr>
      <w:r>
        <w:rPr>
          <w:rFonts w:hint="cs"/>
          <w:rtl/>
        </w:rPr>
        <w:t>הרבה. לא את כולם אני רואה כאן.</w:t>
      </w:r>
    </w:p>
    <w:p w14:paraId="6CCC8A3D" w14:textId="77777777" w:rsidR="00000000" w:rsidRDefault="00373EE0">
      <w:pPr>
        <w:pStyle w:val="a0"/>
        <w:rPr>
          <w:rFonts w:hint="cs"/>
          <w:rtl/>
        </w:rPr>
      </w:pPr>
    </w:p>
    <w:p w14:paraId="7DE0252A" w14:textId="77777777" w:rsidR="00000000" w:rsidRDefault="00373EE0">
      <w:pPr>
        <w:pStyle w:val="a"/>
        <w:rPr>
          <w:rtl/>
        </w:rPr>
      </w:pPr>
      <w:bookmarkStart w:id="316" w:name="FS000000455T01_03_2004_19_43_51"/>
      <w:bookmarkStart w:id="317" w:name="_Toc70050383"/>
      <w:bookmarkEnd w:id="316"/>
      <w:r>
        <w:rPr>
          <w:rFonts w:hint="eastAsia"/>
          <w:rtl/>
        </w:rPr>
        <w:t>אופיר</w:t>
      </w:r>
      <w:r>
        <w:rPr>
          <w:rtl/>
        </w:rPr>
        <w:t xml:space="preserve"> פינס-פז (העבודה-מימד):</w:t>
      </w:r>
      <w:bookmarkEnd w:id="317"/>
    </w:p>
    <w:p w14:paraId="1AFEC8C0" w14:textId="77777777" w:rsidR="00000000" w:rsidRDefault="00373EE0">
      <w:pPr>
        <w:pStyle w:val="a0"/>
        <w:rPr>
          <w:rFonts w:hint="cs"/>
          <w:rtl/>
        </w:rPr>
      </w:pPr>
    </w:p>
    <w:p w14:paraId="3B683768" w14:textId="77777777" w:rsidR="00000000" w:rsidRDefault="00373EE0">
      <w:pPr>
        <w:pStyle w:val="a0"/>
        <w:rPr>
          <w:rFonts w:hint="cs"/>
          <w:rtl/>
        </w:rPr>
      </w:pPr>
      <w:r>
        <w:rPr>
          <w:rFonts w:hint="cs"/>
          <w:rtl/>
        </w:rPr>
        <w:t xml:space="preserve">חבר הכנסת שרון, מה שחבר הכנסת פרץ ניסה לומר הוא שזאת הבטחה. הוא ניסה לומר שלכל שבת יש מוצאי שבת. </w:t>
      </w:r>
    </w:p>
    <w:p w14:paraId="28225977" w14:textId="77777777" w:rsidR="00000000" w:rsidRDefault="00373EE0">
      <w:pPr>
        <w:pStyle w:val="a0"/>
        <w:rPr>
          <w:rFonts w:hint="cs"/>
          <w:rtl/>
        </w:rPr>
      </w:pPr>
    </w:p>
    <w:p w14:paraId="48CEE50D" w14:textId="77777777" w:rsidR="00000000" w:rsidRDefault="00373EE0">
      <w:pPr>
        <w:pStyle w:val="af0"/>
        <w:rPr>
          <w:rtl/>
        </w:rPr>
      </w:pPr>
      <w:r>
        <w:rPr>
          <w:rFonts w:hint="eastAsia"/>
          <w:rtl/>
        </w:rPr>
        <w:t>עמרי</w:t>
      </w:r>
      <w:r>
        <w:rPr>
          <w:rtl/>
        </w:rPr>
        <w:t xml:space="preserve"> שרון (הליכוד):</w:t>
      </w:r>
    </w:p>
    <w:p w14:paraId="4435EDC0" w14:textId="77777777" w:rsidR="00000000" w:rsidRDefault="00373EE0">
      <w:pPr>
        <w:pStyle w:val="a0"/>
        <w:rPr>
          <w:rFonts w:hint="cs"/>
          <w:rtl/>
        </w:rPr>
      </w:pPr>
    </w:p>
    <w:p w14:paraId="63EECA45" w14:textId="77777777" w:rsidR="00000000" w:rsidRDefault="00373EE0">
      <w:pPr>
        <w:pStyle w:val="a0"/>
        <w:rPr>
          <w:rFonts w:hint="cs"/>
          <w:rtl/>
        </w:rPr>
      </w:pPr>
      <w:r>
        <w:rPr>
          <w:rFonts w:hint="cs"/>
          <w:rtl/>
        </w:rPr>
        <w:t>חבר הכנסת פינס, אנחנו מכירים עוד מהטירונות.</w:t>
      </w:r>
    </w:p>
    <w:p w14:paraId="5AD2AC01" w14:textId="77777777" w:rsidR="00000000" w:rsidRDefault="00373EE0">
      <w:pPr>
        <w:pStyle w:val="-"/>
        <w:rPr>
          <w:rFonts w:hint="cs"/>
          <w:rtl/>
        </w:rPr>
      </w:pPr>
      <w:bookmarkStart w:id="318" w:name="FS000000455T01_03_2004_19_44_05C"/>
      <w:bookmarkEnd w:id="318"/>
    </w:p>
    <w:p w14:paraId="5F1D94A1" w14:textId="77777777" w:rsidR="00000000" w:rsidRDefault="00373EE0">
      <w:pPr>
        <w:pStyle w:val="-"/>
        <w:rPr>
          <w:rtl/>
        </w:rPr>
      </w:pPr>
      <w:r>
        <w:rPr>
          <w:rtl/>
        </w:rPr>
        <w:t>אופיר פינס-פז (העבודה-מימד</w:t>
      </w:r>
      <w:r>
        <w:rPr>
          <w:rtl/>
        </w:rPr>
        <w:t>):</w:t>
      </w:r>
    </w:p>
    <w:p w14:paraId="0CDBBE68" w14:textId="77777777" w:rsidR="00000000" w:rsidRDefault="00373EE0">
      <w:pPr>
        <w:pStyle w:val="a0"/>
        <w:rPr>
          <w:rtl/>
        </w:rPr>
      </w:pPr>
    </w:p>
    <w:p w14:paraId="65244E0E" w14:textId="77777777" w:rsidR="00000000" w:rsidRDefault="00373EE0">
      <w:pPr>
        <w:pStyle w:val="a0"/>
        <w:rPr>
          <w:rFonts w:hint="cs"/>
          <w:rtl/>
        </w:rPr>
      </w:pPr>
      <w:r>
        <w:rPr>
          <w:rFonts w:hint="cs"/>
          <w:rtl/>
        </w:rPr>
        <w:t xml:space="preserve">נכון. </w:t>
      </w:r>
    </w:p>
    <w:p w14:paraId="3CD36AB8" w14:textId="77777777" w:rsidR="00000000" w:rsidRDefault="00373EE0">
      <w:pPr>
        <w:pStyle w:val="a0"/>
        <w:rPr>
          <w:rFonts w:hint="cs"/>
          <w:rtl/>
        </w:rPr>
      </w:pPr>
    </w:p>
    <w:p w14:paraId="15B1E372" w14:textId="77777777" w:rsidR="00000000" w:rsidRDefault="00373EE0">
      <w:pPr>
        <w:pStyle w:val="a0"/>
        <w:rPr>
          <w:rFonts w:hint="cs"/>
          <w:rtl/>
        </w:rPr>
      </w:pPr>
      <w:r>
        <w:rPr>
          <w:rFonts w:hint="cs"/>
          <w:rtl/>
        </w:rPr>
        <w:t>אדוני היושב-ראש, חברי חברי הכנסת, אין ספק שמעשה החקיקה הזה הוא בלתי ראוי, חמור, מסוכן לדמוקרטיה הישראלית ומסוכן לתפקוד הכנסת. אני מצטער שבימים גורליים כאלה בזה מתעסקת הקואליציה, ובזה מתעסקת סיעת הליכוד. פשוט לא להאמין, כמה אפשר להיות מנותקים ממ</w:t>
      </w:r>
      <w:r>
        <w:rPr>
          <w:rFonts w:hint="cs"/>
          <w:rtl/>
        </w:rPr>
        <w:t>ה שקורה במדינה כדי להביא הצעות חוק אזוטריות, מתחכמות, תככניות, עסקניות, שמנסות לעורר ריב ומדון בתוך הבית, להתערב בענייניהן של מפלגות אחרות, של סיעות אחרות. פשוט תחושת קבס עולה בי נוכח מה שקורה פה. זה פשוט מכוער.</w:t>
      </w:r>
    </w:p>
    <w:p w14:paraId="646F54A5" w14:textId="77777777" w:rsidR="00000000" w:rsidRDefault="00373EE0">
      <w:pPr>
        <w:pStyle w:val="a0"/>
        <w:ind w:firstLine="0"/>
        <w:rPr>
          <w:rFonts w:hint="cs"/>
          <w:rtl/>
        </w:rPr>
      </w:pPr>
    </w:p>
    <w:p w14:paraId="1E0F1BAE" w14:textId="77777777" w:rsidR="00000000" w:rsidRDefault="00373EE0">
      <w:pPr>
        <w:pStyle w:val="a0"/>
        <w:ind w:firstLine="0"/>
        <w:rPr>
          <w:rFonts w:hint="cs"/>
          <w:rtl/>
        </w:rPr>
      </w:pPr>
      <w:r>
        <w:rPr>
          <w:rFonts w:hint="cs"/>
          <w:rtl/>
        </w:rPr>
        <w:tab/>
        <w:t>אדוני היושב-ראש, כבר אמר חבר הכנסת עמיר פר</w:t>
      </w:r>
      <w:r>
        <w:rPr>
          <w:rFonts w:hint="cs"/>
          <w:rtl/>
        </w:rPr>
        <w:t>ץ, הלוא סיעת הליכוד הציעה לבית הזה להעלות את אחוז החסימה, וטענה שריבוי הסיעות בבית הוא לא בריא וחשוב להעלות את אחוז החסימה.</w:t>
      </w:r>
    </w:p>
    <w:p w14:paraId="44A59E9A" w14:textId="77777777" w:rsidR="00000000" w:rsidRDefault="00373EE0">
      <w:pPr>
        <w:pStyle w:val="a0"/>
        <w:rPr>
          <w:rFonts w:hint="cs"/>
          <w:rtl/>
        </w:rPr>
      </w:pPr>
    </w:p>
    <w:p w14:paraId="20C26339" w14:textId="77777777" w:rsidR="00000000" w:rsidRDefault="00373EE0">
      <w:pPr>
        <w:pStyle w:val="af1"/>
        <w:rPr>
          <w:rFonts w:hint="cs"/>
          <w:rtl/>
        </w:rPr>
      </w:pPr>
      <w:bookmarkStart w:id="319" w:name="FS000000455T01_03_2004_19_45_26C"/>
      <w:bookmarkEnd w:id="319"/>
      <w:r>
        <w:rPr>
          <w:rtl/>
        </w:rPr>
        <w:t>היו"ר ראובן ריבלין:</w:t>
      </w:r>
    </w:p>
    <w:p w14:paraId="5C653D0D" w14:textId="77777777" w:rsidR="00000000" w:rsidRDefault="00373EE0">
      <w:pPr>
        <w:pStyle w:val="a0"/>
        <w:rPr>
          <w:rFonts w:hint="cs"/>
          <w:rtl/>
        </w:rPr>
      </w:pPr>
    </w:p>
    <w:p w14:paraId="32E3F02B" w14:textId="77777777" w:rsidR="00000000" w:rsidRDefault="00373EE0">
      <w:pPr>
        <w:pStyle w:val="a0"/>
        <w:rPr>
          <w:rFonts w:hint="cs"/>
          <w:rtl/>
        </w:rPr>
      </w:pPr>
      <w:r>
        <w:rPr>
          <w:rFonts w:hint="cs"/>
          <w:rtl/>
        </w:rPr>
        <w:t>חבר הכנסת פרץ נימק את העניין.</w:t>
      </w:r>
    </w:p>
    <w:p w14:paraId="6D81704B" w14:textId="77777777" w:rsidR="00000000" w:rsidRDefault="00373EE0">
      <w:pPr>
        <w:pStyle w:val="a0"/>
        <w:ind w:firstLine="0"/>
        <w:rPr>
          <w:rFonts w:hint="cs"/>
          <w:rtl/>
        </w:rPr>
      </w:pPr>
    </w:p>
    <w:p w14:paraId="19BDE2D0" w14:textId="77777777" w:rsidR="00000000" w:rsidRDefault="00373EE0">
      <w:pPr>
        <w:pStyle w:val="-"/>
        <w:rPr>
          <w:rtl/>
        </w:rPr>
      </w:pPr>
      <w:bookmarkStart w:id="320" w:name="FS000000455T01_03_2004_20_27_43C"/>
      <w:bookmarkEnd w:id="320"/>
      <w:r>
        <w:rPr>
          <w:rtl/>
        </w:rPr>
        <w:t>אופיר פינס-פז (העבודה-מימד):</w:t>
      </w:r>
    </w:p>
    <w:p w14:paraId="24B2F8E4" w14:textId="77777777" w:rsidR="00000000" w:rsidRDefault="00373EE0">
      <w:pPr>
        <w:pStyle w:val="a0"/>
        <w:rPr>
          <w:rtl/>
        </w:rPr>
      </w:pPr>
    </w:p>
    <w:p w14:paraId="01030691" w14:textId="77777777" w:rsidR="00000000" w:rsidRDefault="00373EE0">
      <w:pPr>
        <w:pStyle w:val="a0"/>
        <w:rPr>
          <w:rFonts w:hint="cs"/>
          <w:rtl/>
        </w:rPr>
      </w:pPr>
      <w:r>
        <w:rPr>
          <w:rFonts w:hint="cs"/>
          <w:rtl/>
        </w:rPr>
        <w:t xml:space="preserve">איך הדברים האלה מתיישבים עם הצעת חוק שעושה בדיוק </w:t>
      </w:r>
      <w:r>
        <w:rPr>
          <w:rFonts w:hint="cs"/>
          <w:rtl/>
        </w:rPr>
        <w:t xml:space="preserve">את ההיפך, את ההיפך הגמור, את ההיפך המוחלט? היא מציעה סיעות יחיד בבית, שזה ממש פגע רע. זה סוג של לוויינים שמסתובבים בין סיעות הבית </w:t>
      </w:r>
      <w:r>
        <w:rPr>
          <w:rtl/>
        </w:rPr>
        <w:t>–</w:t>
      </w:r>
      <w:r>
        <w:rPr>
          <w:rFonts w:hint="cs"/>
          <w:rtl/>
        </w:rPr>
        <w:t xml:space="preserve"> פעם הם בקואליציה, פעם הם באופוזיציה, פעם הם תומכים, פעם הם מתנגדים, פעם הם לא באים, פעם הם נתקעים בפקקים, פעם שוטר עצר אותם </w:t>
      </w:r>
      <w:r>
        <w:rPr>
          <w:rFonts w:hint="cs"/>
          <w:rtl/>
        </w:rPr>
        <w:t xml:space="preserve">והם לא הצליחו להגיע להצבעה; אתם זוכרים את כל הסיפורים האלה? </w:t>
      </w:r>
    </w:p>
    <w:p w14:paraId="6C1FA3F1" w14:textId="77777777" w:rsidR="00000000" w:rsidRDefault="00373EE0">
      <w:pPr>
        <w:pStyle w:val="a0"/>
        <w:rPr>
          <w:rFonts w:hint="cs"/>
          <w:rtl/>
        </w:rPr>
      </w:pPr>
    </w:p>
    <w:p w14:paraId="14E14865" w14:textId="77777777" w:rsidR="00000000" w:rsidRDefault="00373EE0">
      <w:pPr>
        <w:pStyle w:val="a0"/>
        <w:rPr>
          <w:rFonts w:hint="cs"/>
          <w:rtl/>
        </w:rPr>
      </w:pPr>
      <w:r>
        <w:rPr>
          <w:rFonts w:hint="cs"/>
          <w:rtl/>
        </w:rPr>
        <w:t xml:space="preserve">הכנסת הזאת מעודדת כלנתריזם, אדוני היושב-ראש. סיעת הליכוד מעודדת כלנתריזם, מלחמת גוג ומגוג </w:t>
      </w:r>
      <w:r>
        <w:rPr>
          <w:rFonts w:hint="eastAsia"/>
          <w:rtl/>
        </w:rPr>
        <w:t>–</w:t>
      </w:r>
      <w:r>
        <w:rPr>
          <w:rFonts w:hint="cs"/>
          <w:rtl/>
        </w:rPr>
        <w:t xml:space="preserve"> פשוט בושה וחרפה. לאן אתם מגיעים? מה אתם עוד רוצים לעשות? לאן אתם רוצים לדרדר את הבית הזה? לאילו תהומות</w:t>
      </w:r>
      <w:r>
        <w:rPr>
          <w:rFonts w:hint="cs"/>
          <w:rtl/>
        </w:rPr>
        <w:t xml:space="preserve"> אתם עוד רוצים להוריד אותנו? לא מספיק עשיתם? לא מספיק חוללתם? לא מספיק דרדרתם?</w:t>
      </w:r>
    </w:p>
    <w:p w14:paraId="21A302AA" w14:textId="77777777" w:rsidR="00000000" w:rsidRDefault="00373EE0">
      <w:pPr>
        <w:pStyle w:val="a0"/>
        <w:ind w:firstLine="0"/>
        <w:rPr>
          <w:rFonts w:hint="cs"/>
          <w:rtl/>
        </w:rPr>
      </w:pPr>
    </w:p>
    <w:p w14:paraId="05AA018A" w14:textId="77777777" w:rsidR="00000000" w:rsidRDefault="00373EE0">
      <w:pPr>
        <w:pStyle w:val="af1"/>
        <w:rPr>
          <w:rtl/>
        </w:rPr>
      </w:pPr>
      <w:r>
        <w:rPr>
          <w:rtl/>
        </w:rPr>
        <w:t>היו"ר ראובן ריבלין:</w:t>
      </w:r>
    </w:p>
    <w:p w14:paraId="6609AD13" w14:textId="77777777" w:rsidR="00000000" w:rsidRDefault="00373EE0">
      <w:pPr>
        <w:pStyle w:val="a0"/>
        <w:rPr>
          <w:rtl/>
        </w:rPr>
      </w:pPr>
    </w:p>
    <w:p w14:paraId="1C41969C" w14:textId="77777777" w:rsidR="00000000" w:rsidRDefault="00373EE0">
      <w:pPr>
        <w:pStyle w:val="a0"/>
        <w:rPr>
          <w:rFonts w:hint="cs"/>
          <w:rtl/>
        </w:rPr>
      </w:pPr>
      <w:r>
        <w:rPr>
          <w:rFonts w:hint="cs"/>
          <w:rtl/>
        </w:rPr>
        <w:t xml:space="preserve">חבר הכנסת פינס, אני פשוט רוצה להבין, כי אולי אתה תשכנע אותי </w:t>
      </w:r>
      <w:r>
        <w:rPr>
          <w:rFonts w:hint="eastAsia"/>
          <w:rtl/>
        </w:rPr>
        <w:t>–</w:t>
      </w:r>
      <w:r>
        <w:rPr>
          <w:rFonts w:hint="cs"/>
          <w:rtl/>
        </w:rPr>
        <w:t xml:space="preserve"> תסביר לי, אם למשל תתאחד סיעתך עם האיחוד הלאומי, ואתה לא רוצה באיחוד הזה, האם לא תעמוד לפניך כ</w:t>
      </w:r>
      <w:r>
        <w:rPr>
          <w:rFonts w:hint="cs"/>
          <w:rtl/>
        </w:rPr>
        <w:t>ל אפשרות מילוט?</w:t>
      </w:r>
    </w:p>
    <w:p w14:paraId="1B3B96F2" w14:textId="77777777" w:rsidR="00000000" w:rsidRDefault="00373EE0">
      <w:pPr>
        <w:pStyle w:val="a0"/>
        <w:ind w:firstLine="0"/>
        <w:rPr>
          <w:rFonts w:hint="cs"/>
          <w:rtl/>
        </w:rPr>
      </w:pPr>
    </w:p>
    <w:p w14:paraId="581A8533" w14:textId="77777777" w:rsidR="00000000" w:rsidRDefault="00373EE0">
      <w:pPr>
        <w:pStyle w:val="-"/>
        <w:rPr>
          <w:rtl/>
        </w:rPr>
      </w:pPr>
      <w:bookmarkStart w:id="321" w:name="FS000000455T01_03_2004_19_46_53C"/>
      <w:bookmarkEnd w:id="321"/>
      <w:r>
        <w:rPr>
          <w:rtl/>
        </w:rPr>
        <w:t>אופיר פינס-פז (העבודה-מימד):</w:t>
      </w:r>
    </w:p>
    <w:p w14:paraId="0C74D3B7" w14:textId="77777777" w:rsidR="00000000" w:rsidRDefault="00373EE0">
      <w:pPr>
        <w:pStyle w:val="a0"/>
        <w:rPr>
          <w:rtl/>
        </w:rPr>
      </w:pPr>
    </w:p>
    <w:p w14:paraId="78EAD351" w14:textId="77777777" w:rsidR="00000000" w:rsidRDefault="00373EE0">
      <w:pPr>
        <w:pStyle w:val="a0"/>
        <w:rPr>
          <w:rFonts w:hint="cs"/>
          <w:rtl/>
        </w:rPr>
      </w:pPr>
      <w:r>
        <w:rPr>
          <w:rFonts w:hint="cs"/>
          <w:rtl/>
        </w:rPr>
        <w:t xml:space="preserve">אומר לך, אדוני היושב-ראש, אם היו בחירות אזוריות אישיות לכנסת </w:t>
      </w:r>
      <w:r>
        <w:rPr>
          <w:rFonts w:hint="eastAsia"/>
          <w:rtl/>
        </w:rPr>
        <w:t>–</w:t>
      </w:r>
      <w:r>
        <w:rPr>
          <w:rFonts w:hint="cs"/>
          <w:rtl/>
        </w:rPr>
        <w:t xml:space="preserve"> אדם מביא את המנדט מהבית. כל זמן שנבחרת בסיעת הליכוד, ברשימה, תסלח לי </w:t>
      </w:r>
      <w:r>
        <w:rPr>
          <w:rFonts w:hint="eastAsia"/>
          <w:rtl/>
        </w:rPr>
        <w:t>–</w:t>
      </w:r>
      <w:r>
        <w:rPr>
          <w:rFonts w:hint="cs"/>
          <w:rtl/>
        </w:rPr>
        <w:t xml:space="preserve"> נעים לומר או לא נעים לומר </w:t>
      </w:r>
      <w:r>
        <w:rPr>
          <w:rFonts w:hint="eastAsia"/>
          <w:rtl/>
        </w:rPr>
        <w:t>–</w:t>
      </w:r>
      <w:r>
        <w:rPr>
          <w:rFonts w:hint="cs"/>
          <w:rtl/>
        </w:rPr>
        <w:t xml:space="preserve"> ראש הממשלה הביא לך את המנדט. אתה לא חופשי לעצמך</w:t>
      </w:r>
      <w:r>
        <w:rPr>
          <w:rFonts w:hint="cs"/>
          <w:rtl/>
        </w:rPr>
        <w:t xml:space="preserve">, אתה צריך לקבל הכרעה סיעתית, כמו אצלנו. אני חלק מסיעה כי נבחרתי ברשימה, לא בבחירות אזוריות אישיות. </w:t>
      </w:r>
    </w:p>
    <w:p w14:paraId="63B9C156" w14:textId="77777777" w:rsidR="00000000" w:rsidRDefault="00373EE0">
      <w:pPr>
        <w:pStyle w:val="a0"/>
        <w:rPr>
          <w:rFonts w:hint="cs"/>
          <w:rtl/>
        </w:rPr>
      </w:pPr>
    </w:p>
    <w:p w14:paraId="683AE445" w14:textId="77777777" w:rsidR="00000000" w:rsidRDefault="00373EE0">
      <w:pPr>
        <w:pStyle w:val="af0"/>
        <w:rPr>
          <w:rtl/>
        </w:rPr>
      </w:pPr>
      <w:r>
        <w:rPr>
          <w:rFonts w:hint="eastAsia"/>
          <w:rtl/>
        </w:rPr>
        <w:t>מוחמד</w:t>
      </w:r>
      <w:r>
        <w:rPr>
          <w:rtl/>
        </w:rPr>
        <w:t xml:space="preserve"> ברכה (חד"ש-תע"ל):</w:t>
      </w:r>
    </w:p>
    <w:p w14:paraId="365417B7" w14:textId="77777777" w:rsidR="00000000" w:rsidRDefault="00373EE0">
      <w:pPr>
        <w:pStyle w:val="a0"/>
        <w:rPr>
          <w:rFonts w:hint="cs"/>
          <w:rtl/>
        </w:rPr>
      </w:pPr>
    </w:p>
    <w:p w14:paraId="531E897E" w14:textId="77777777" w:rsidR="00000000" w:rsidRDefault="00373EE0">
      <w:pPr>
        <w:pStyle w:val="a0"/>
        <w:rPr>
          <w:rFonts w:hint="cs"/>
          <w:rtl/>
        </w:rPr>
      </w:pPr>
      <w:r>
        <w:rPr>
          <w:rFonts w:hint="cs"/>
          <w:rtl/>
        </w:rPr>
        <w:t>הוא יכול להסיק מסקנות.</w:t>
      </w:r>
    </w:p>
    <w:p w14:paraId="558D8196" w14:textId="77777777" w:rsidR="00000000" w:rsidRDefault="00373EE0">
      <w:pPr>
        <w:pStyle w:val="a0"/>
        <w:ind w:firstLine="0"/>
        <w:rPr>
          <w:rFonts w:hint="cs"/>
          <w:rtl/>
        </w:rPr>
      </w:pPr>
    </w:p>
    <w:p w14:paraId="30B13707" w14:textId="77777777" w:rsidR="00000000" w:rsidRDefault="00373EE0">
      <w:pPr>
        <w:pStyle w:val="-"/>
        <w:rPr>
          <w:rtl/>
        </w:rPr>
      </w:pPr>
      <w:bookmarkStart w:id="322" w:name="FS000000455T01_03_2004_20_31_14C"/>
      <w:bookmarkEnd w:id="322"/>
      <w:r>
        <w:rPr>
          <w:rtl/>
        </w:rPr>
        <w:t>אופיר פינס-פז (העבודה-מימד):</w:t>
      </w:r>
    </w:p>
    <w:p w14:paraId="1998D1BA" w14:textId="77777777" w:rsidR="00000000" w:rsidRDefault="00373EE0">
      <w:pPr>
        <w:pStyle w:val="a0"/>
        <w:rPr>
          <w:rtl/>
        </w:rPr>
      </w:pPr>
    </w:p>
    <w:p w14:paraId="16B2794E" w14:textId="77777777" w:rsidR="00000000" w:rsidRDefault="00373EE0">
      <w:pPr>
        <w:pStyle w:val="a0"/>
        <w:rPr>
          <w:rFonts w:hint="cs"/>
          <w:rtl/>
        </w:rPr>
      </w:pPr>
      <w:r>
        <w:rPr>
          <w:rFonts w:hint="cs"/>
          <w:rtl/>
        </w:rPr>
        <w:t xml:space="preserve">הוא יכול הרבה דברים. הוא יכול להתפטר מהכנסת. </w:t>
      </w:r>
    </w:p>
    <w:p w14:paraId="57E469AB" w14:textId="77777777" w:rsidR="00000000" w:rsidRDefault="00373EE0">
      <w:pPr>
        <w:pStyle w:val="a0"/>
        <w:ind w:firstLine="0"/>
        <w:rPr>
          <w:rFonts w:hint="cs"/>
          <w:rtl/>
        </w:rPr>
      </w:pPr>
    </w:p>
    <w:p w14:paraId="70B6B822" w14:textId="77777777" w:rsidR="00000000" w:rsidRDefault="00373EE0">
      <w:pPr>
        <w:pStyle w:val="af1"/>
        <w:rPr>
          <w:rtl/>
        </w:rPr>
      </w:pPr>
      <w:r>
        <w:rPr>
          <w:rtl/>
        </w:rPr>
        <w:t>היו"ר ראובן ריבלין:</w:t>
      </w:r>
    </w:p>
    <w:p w14:paraId="2CC2E996" w14:textId="77777777" w:rsidR="00000000" w:rsidRDefault="00373EE0">
      <w:pPr>
        <w:pStyle w:val="a0"/>
        <w:rPr>
          <w:rtl/>
        </w:rPr>
      </w:pPr>
    </w:p>
    <w:p w14:paraId="4C87F56F" w14:textId="77777777" w:rsidR="00000000" w:rsidRDefault="00373EE0">
      <w:pPr>
        <w:pStyle w:val="a0"/>
        <w:rPr>
          <w:rFonts w:hint="cs"/>
          <w:rtl/>
        </w:rPr>
      </w:pPr>
      <w:r>
        <w:rPr>
          <w:rFonts w:hint="cs"/>
          <w:rtl/>
        </w:rPr>
        <w:t>חבר הכנ</w:t>
      </w:r>
      <w:r>
        <w:rPr>
          <w:rFonts w:hint="cs"/>
          <w:rtl/>
        </w:rPr>
        <w:t xml:space="preserve">סת פרץ, הוא הסביר לי טוב מאוד. הבנתי. </w:t>
      </w:r>
    </w:p>
    <w:p w14:paraId="16DF8A47" w14:textId="77777777" w:rsidR="00000000" w:rsidRDefault="00373EE0">
      <w:pPr>
        <w:pStyle w:val="a0"/>
        <w:rPr>
          <w:rFonts w:hint="cs"/>
          <w:rtl/>
        </w:rPr>
      </w:pPr>
    </w:p>
    <w:p w14:paraId="18C88F4D" w14:textId="77777777" w:rsidR="00000000" w:rsidRDefault="00373EE0">
      <w:pPr>
        <w:pStyle w:val="af0"/>
        <w:rPr>
          <w:rtl/>
        </w:rPr>
      </w:pPr>
      <w:r>
        <w:rPr>
          <w:rFonts w:hint="eastAsia"/>
          <w:rtl/>
        </w:rPr>
        <w:t>עמיר</w:t>
      </w:r>
      <w:r>
        <w:rPr>
          <w:rtl/>
        </w:rPr>
        <w:t xml:space="preserve"> פרץ (עם אחד):</w:t>
      </w:r>
    </w:p>
    <w:p w14:paraId="612E37B7" w14:textId="77777777" w:rsidR="00000000" w:rsidRDefault="00373EE0">
      <w:pPr>
        <w:pStyle w:val="a0"/>
        <w:rPr>
          <w:rFonts w:hint="cs"/>
          <w:rtl/>
        </w:rPr>
      </w:pPr>
    </w:p>
    <w:p w14:paraId="451C50E8" w14:textId="77777777" w:rsidR="00000000" w:rsidRDefault="00373EE0">
      <w:pPr>
        <w:pStyle w:val="a0"/>
        <w:rPr>
          <w:rFonts w:hint="cs"/>
          <w:rtl/>
        </w:rPr>
      </w:pPr>
      <w:r>
        <w:rPr>
          <w:rFonts w:hint="cs"/>
          <w:rtl/>
        </w:rPr>
        <w:t>על-פי החוק, כשעושים איחוד, לפחות שני-שלישים מהמפלגה המתאחדת צריכים להצביע.</w:t>
      </w:r>
    </w:p>
    <w:p w14:paraId="6A589D8F" w14:textId="77777777" w:rsidR="00000000" w:rsidRDefault="00373EE0">
      <w:pPr>
        <w:pStyle w:val="a0"/>
        <w:ind w:firstLine="0"/>
        <w:rPr>
          <w:rFonts w:hint="cs"/>
          <w:rtl/>
        </w:rPr>
      </w:pPr>
    </w:p>
    <w:p w14:paraId="64A16983" w14:textId="77777777" w:rsidR="00000000" w:rsidRDefault="00373EE0">
      <w:pPr>
        <w:pStyle w:val="-"/>
        <w:rPr>
          <w:rtl/>
        </w:rPr>
      </w:pPr>
      <w:bookmarkStart w:id="323" w:name="FS000000455T01_03_2004_20_31_58C"/>
      <w:bookmarkEnd w:id="323"/>
      <w:r>
        <w:rPr>
          <w:rFonts w:hint="eastAsia"/>
          <w:rtl/>
        </w:rPr>
        <w:t>אופיר</w:t>
      </w:r>
      <w:r>
        <w:rPr>
          <w:rtl/>
        </w:rPr>
        <w:t xml:space="preserve"> פינס-פז (העבודה-מימד):</w:t>
      </w:r>
    </w:p>
    <w:p w14:paraId="1F59BC61" w14:textId="77777777" w:rsidR="00000000" w:rsidRDefault="00373EE0">
      <w:pPr>
        <w:pStyle w:val="a0"/>
        <w:rPr>
          <w:rFonts w:hint="cs"/>
          <w:rtl/>
        </w:rPr>
      </w:pPr>
    </w:p>
    <w:p w14:paraId="509C9D65" w14:textId="77777777" w:rsidR="00000000" w:rsidRDefault="00373EE0">
      <w:pPr>
        <w:pStyle w:val="a0"/>
        <w:rPr>
          <w:rFonts w:hint="cs"/>
          <w:rtl/>
        </w:rPr>
      </w:pPr>
      <w:r>
        <w:rPr>
          <w:rFonts w:hint="cs"/>
          <w:rtl/>
        </w:rPr>
        <w:t xml:space="preserve">המפלגות, לא הסיעות. </w:t>
      </w:r>
    </w:p>
    <w:p w14:paraId="234F0276" w14:textId="77777777" w:rsidR="00000000" w:rsidRDefault="00373EE0">
      <w:pPr>
        <w:pStyle w:val="a0"/>
        <w:ind w:firstLine="0"/>
        <w:rPr>
          <w:rFonts w:hint="cs"/>
          <w:rtl/>
        </w:rPr>
      </w:pPr>
    </w:p>
    <w:p w14:paraId="291E2962" w14:textId="77777777" w:rsidR="00000000" w:rsidRDefault="00373EE0">
      <w:pPr>
        <w:pStyle w:val="af1"/>
        <w:rPr>
          <w:rtl/>
        </w:rPr>
      </w:pPr>
      <w:r>
        <w:rPr>
          <w:rtl/>
        </w:rPr>
        <w:t>היו"ר ראובן ריבלין:</w:t>
      </w:r>
    </w:p>
    <w:p w14:paraId="05265724" w14:textId="77777777" w:rsidR="00000000" w:rsidRDefault="00373EE0">
      <w:pPr>
        <w:pStyle w:val="a0"/>
        <w:rPr>
          <w:rtl/>
        </w:rPr>
      </w:pPr>
    </w:p>
    <w:p w14:paraId="2AE9BEF2" w14:textId="77777777" w:rsidR="00000000" w:rsidRDefault="00373EE0">
      <w:pPr>
        <w:pStyle w:val="a0"/>
        <w:rPr>
          <w:rFonts w:hint="cs"/>
          <w:rtl/>
        </w:rPr>
      </w:pPr>
      <w:r>
        <w:rPr>
          <w:rFonts w:hint="cs"/>
          <w:rtl/>
        </w:rPr>
        <w:t>ברור.</w:t>
      </w:r>
    </w:p>
    <w:p w14:paraId="644F0C99" w14:textId="77777777" w:rsidR="00000000" w:rsidRDefault="00373EE0">
      <w:pPr>
        <w:pStyle w:val="a0"/>
        <w:ind w:firstLine="0"/>
        <w:rPr>
          <w:rFonts w:hint="cs"/>
          <w:rtl/>
        </w:rPr>
      </w:pPr>
    </w:p>
    <w:p w14:paraId="47A33CBF" w14:textId="77777777" w:rsidR="00000000" w:rsidRDefault="00373EE0">
      <w:pPr>
        <w:pStyle w:val="af0"/>
        <w:rPr>
          <w:rtl/>
        </w:rPr>
      </w:pPr>
      <w:r>
        <w:rPr>
          <w:rFonts w:hint="eastAsia"/>
          <w:rtl/>
        </w:rPr>
        <w:t>עמיר</w:t>
      </w:r>
      <w:r>
        <w:rPr>
          <w:rtl/>
        </w:rPr>
        <w:t xml:space="preserve"> פרץ (עם אחד):</w:t>
      </w:r>
    </w:p>
    <w:p w14:paraId="5C5E4C31" w14:textId="77777777" w:rsidR="00000000" w:rsidRDefault="00373EE0">
      <w:pPr>
        <w:pStyle w:val="a0"/>
        <w:rPr>
          <w:rFonts w:hint="cs"/>
          <w:rtl/>
        </w:rPr>
      </w:pPr>
    </w:p>
    <w:p w14:paraId="289DE7B7" w14:textId="77777777" w:rsidR="00000000" w:rsidRDefault="00373EE0">
      <w:pPr>
        <w:pStyle w:val="a0"/>
        <w:rPr>
          <w:rFonts w:hint="cs"/>
          <w:rtl/>
        </w:rPr>
      </w:pPr>
      <w:r>
        <w:rPr>
          <w:rFonts w:hint="cs"/>
          <w:rtl/>
        </w:rPr>
        <w:t xml:space="preserve">- - - </w:t>
      </w:r>
    </w:p>
    <w:p w14:paraId="4CCF313E" w14:textId="77777777" w:rsidR="00000000" w:rsidRDefault="00373EE0">
      <w:pPr>
        <w:pStyle w:val="a0"/>
        <w:ind w:firstLine="0"/>
        <w:rPr>
          <w:rFonts w:hint="cs"/>
          <w:rtl/>
        </w:rPr>
      </w:pPr>
    </w:p>
    <w:p w14:paraId="43A10897" w14:textId="77777777" w:rsidR="00000000" w:rsidRDefault="00373EE0">
      <w:pPr>
        <w:pStyle w:val="af1"/>
        <w:rPr>
          <w:rtl/>
        </w:rPr>
      </w:pPr>
      <w:r>
        <w:rPr>
          <w:rtl/>
        </w:rPr>
        <w:t xml:space="preserve">היו"ר ראובן </w:t>
      </w:r>
      <w:r>
        <w:rPr>
          <w:rtl/>
        </w:rPr>
        <w:t>ריבלין:</w:t>
      </w:r>
    </w:p>
    <w:p w14:paraId="13D3665E" w14:textId="77777777" w:rsidR="00000000" w:rsidRDefault="00373EE0">
      <w:pPr>
        <w:pStyle w:val="a0"/>
        <w:rPr>
          <w:rtl/>
        </w:rPr>
      </w:pPr>
    </w:p>
    <w:p w14:paraId="300AF200" w14:textId="77777777" w:rsidR="00000000" w:rsidRDefault="00373EE0">
      <w:pPr>
        <w:pStyle w:val="a0"/>
        <w:rPr>
          <w:rFonts w:hint="cs"/>
          <w:rtl/>
        </w:rPr>
      </w:pPr>
      <w:r>
        <w:rPr>
          <w:rFonts w:hint="cs"/>
          <w:rtl/>
        </w:rPr>
        <w:t xml:space="preserve">ידוע לי. זה לפי חוק המפלגות. אולי אתה לא יודע, אני ניסחתי אתו יחד עם משה שחל. שנינו העתקנו מאותו אחד </w:t>
      </w:r>
      <w:r>
        <w:rPr>
          <w:rtl/>
        </w:rPr>
        <w:t>–</w:t>
      </w:r>
      <w:r>
        <w:rPr>
          <w:rFonts w:hint="cs"/>
          <w:rtl/>
        </w:rPr>
        <w:t xml:space="preserve"> יוסף תמיר. הוא אמר שאני העתקתי ממנו, ואמרתי לו: לא, אני ואתה העתקנו מתמיר.</w:t>
      </w:r>
    </w:p>
    <w:p w14:paraId="2EF2B947" w14:textId="77777777" w:rsidR="00000000" w:rsidRDefault="00373EE0">
      <w:pPr>
        <w:pStyle w:val="a0"/>
        <w:ind w:firstLine="0"/>
        <w:rPr>
          <w:rFonts w:hint="cs"/>
          <w:rtl/>
        </w:rPr>
      </w:pPr>
    </w:p>
    <w:p w14:paraId="30BA9303" w14:textId="77777777" w:rsidR="00000000" w:rsidRDefault="00373EE0">
      <w:pPr>
        <w:pStyle w:val="-"/>
        <w:rPr>
          <w:rtl/>
        </w:rPr>
      </w:pPr>
      <w:bookmarkStart w:id="324" w:name="FS000000455T01_03_2004_19_47_55C"/>
      <w:bookmarkEnd w:id="324"/>
      <w:r>
        <w:rPr>
          <w:rtl/>
        </w:rPr>
        <w:t>אופיר פינס-פז (העבודה-מימד):</w:t>
      </w:r>
    </w:p>
    <w:p w14:paraId="00A6B91A" w14:textId="77777777" w:rsidR="00000000" w:rsidRDefault="00373EE0">
      <w:pPr>
        <w:pStyle w:val="a0"/>
        <w:rPr>
          <w:rtl/>
        </w:rPr>
      </w:pPr>
    </w:p>
    <w:p w14:paraId="1717DA36" w14:textId="77777777" w:rsidR="00000000" w:rsidRDefault="00373EE0">
      <w:pPr>
        <w:pStyle w:val="a0"/>
        <w:rPr>
          <w:rFonts w:hint="cs"/>
          <w:rtl/>
        </w:rPr>
      </w:pPr>
      <w:r>
        <w:rPr>
          <w:rFonts w:hint="cs"/>
          <w:rtl/>
        </w:rPr>
        <w:t>אדוני היושב-ראש, בכל זאת אני רוצה לנמק</w:t>
      </w:r>
      <w:r>
        <w:rPr>
          <w:rFonts w:hint="cs"/>
          <w:rtl/>
        </w:rPr>
        <w:t xml:space="preserve"> את תמיכתי בשתי הסתייגויות שנמצאות כאן. הסתייגות אחת היא של חברי הכנסת ברכה, מח'ול וטיבי, שאני מאוד מחייב אותה </w:t>
      </w:r>
      <w:r>
        <w:rPr>
          <w:rFonts w:hint="eastAsia"/>
          <w:rtl/>
        </w:rPr>
        <w:t>–</w:t>
      </w:r>
      <w:r>
        <w:rPr>
          <w:rFonts w:hint="cs"/>
          <w:rtl/>
        </w:rPr>
        <w:t xml:space="preserve"> הם אומרים, שאם נותנים לחבר את הזכות להתפלג, לפחות שיתמזג עם סיעה אחרת, כך לפחות לא עשינו סיעת יחיד בבית; הרווחנו בבחינת מספר הסיעות בבית, ולא י</w:t>
      </w:r>
      <w:r>
        <w:rPr>
          <w:rFonts w:hint="cs"/>
          <w:rtl/>
        </w:rPr>
        <w:t>היו סיעות יחיד. אני עוד יכול לתמוך בזה.</w:t>
      </w:r>
      <w:r>
        <w:rPr>
          <w:rtl/>
        </w:rPr>
        <w:br/>
      </w:r>
    </w:p>
    <w:p w14:paraId="091B1334" w14:textId="77777777" w:rsidR="00000000" w:rsidRDefault="00373EE0">
      <w:pPr>
        <w:pStyle w:val="af0"/>
        <w:rPr>
          <w:rtl/>
        </w:rPr>
      </w:pPr>
      <w:r>
        <w:rPr>
          <w:rFonts w:hint="eastAsia"/>
          <w:rtl/>
        </w:rPr>
        <w:t>אברהם</w:t>
      </w:r>
      <w:r>
        <w:rPr>
          <w:rtl/>
        </w:rPr>
        <w:t xml:space="preserve"> בורג (העבודה-מימד):</w:t>
      </w:r>
    </w:p>
    <w:p w14:paraId="6EBC58BD" w14:textId="77777777" w:rsidR="00000000" w:rsidRDefault="00373EE0">
      <w:pPr>
        <w:pStyle w:val="a0"/>
        <w:rPr>
          <w:rFonts w:hint="cs"/>
          <w:rtl/>
        </w:rPr>
      </w:pPr>
    </w:p>
    <w:p w14:paraId="4AA53E9D" w14:textId="77777777" w:rsidR="00000000" w:rsidRDefault="00373EE0">
      <w:pPr>
        <w:pStyle w:val="a0"/>
        <w:rPr>
          <w:rFonts w:hint="cs"/>
          <w:rtl/>
        </w:rPr>
      </w:pPr>
      <w:r>
        <w:rPr>
          <w:rFonts w:hint="cs"/>
          <w:rtl/>
        </w:rPr>
        <w:t>ואם אין לו?</w:t>
      </w:r>
    </w:p>
    <w:p w14:paraId="405FD724" w14:textId="77777777" w:rsidR="00000000" w:rsidRDefault="00373EE0">
      <w:pPr>
        <w:pStyle w:val="a0"/>
        <w:rPr>
          <w:rFonts w:hint="cs"/>
          <w:rtl/>
        </w:rPr>
      </w:pPr>
    </w:p>
    <w:p w14:paraId="37CD4C35" w14:textId="77777777" w:rsidR="00000000" w:rsidRDefault="00373EE0">
      <w:pPr>
        <w:pStyle w:val="-"/>
        <w:rPr>
          <w:rtl/>
        </w:rPr>
      </w:pPr>
      <w:bookmarkStart w:id="325" w:name="FS000000455T01_03_2004_19_48_36C"/>
      <w:bookmarkEnd w:id="325"/>
      <w:r>
        <w:rPr>
          <w:rtl/>
        </w:rPr>
        <w:t>אופיר פינס-פז (העבודה-מימד):</w:t>
      </w:r>
    </w:p>
    <w:p w14:paraId="59F155B5" w14:textId="77777777" w:rsidR="00000000" w:rsidRDefault="00373EE0">
      <w:pPr>
        <w:pStyle w:val="a0"/>
        <w:rPr>
          <w:rtl/>
        </w:rPr>
      </w:pPr>
    </w:p>
    <w:p w14:paraId="1A71F366" w14:textId="77777777" w:rsidR="00000000" w:rsidRDefault="00373EE0">
      <w:pPr>
        <w:pStyle w:val="a0"/>
        <w:rPr>
          <w:rFonts w:hint="cs"/>
          <w:rtl/>
        </w:rPr>
      </w:pPr>
      <w:r>
        <w:rPr>
          <w:rFonts w:hint="cs"/>
          <w:rtl/>
        </w:rPr>
        <w:t xml:space="preserve">אני נגד החוק פר-סה. בעיקרון, אני נגד החוק. </w:t>
      </w:r>
    </w:p>
    <w:p w14:paraId="20934016" w14:textId="77777777" w:rsidR="00000000" w:rsidRDefault="00373EE0">
      <w:pPr>
        <w:pStyle w:val="a0"/>
        <w:ind w:firstLine="0"/>
        <w:rPr>
          <w:rFonts w:hint="cs"/>
          <w:rtl/>
        </w:rPr>
      </w:pPr>
    </w:p>
    <w:p w14:paraId="4C0E5007" w14:textId="77777777" w:rsidR="00000000" w:rsidRDefault="00373EE0">
      <w:pPr>
        <w:pStyle w:val="af0"/>
        <w:rPr>
          <w:rtl/>
        </w:rPr>
      </w:pPr>
      <w:r>
        <w:rPr>
          <w:rFonts w:hint="eastAsia"/>
          <w:rtl/>
        </w:rPr>
        <w:t>אברהם</w:t>
      </w:r>
      <w:r>
        <w:rPr>
          <w:rtl/>
        </w:rPr>
        <w:t xml:space="preserve"> בורג (העבודה-מימד):</w:t>
      </w:r>
    </w:p>
    <w:p w14:paraId="5C20F3AF" w14:textId="77777777" w:rsidR="00000000" w:rsidRDefault="00373EE0">
      <w:pPr>
        <w:pStyle w:val="a0"/>
        <w:rPr>
          <w:rFonts w:hint="cs"/>
          <w:rtl/>
        </w:rPr>
      </w:pPr>
    </w:p>
    <w:p w14:paraId="773163ED" w14:textId="77777777" w:rsidR="00000000" w:rsidRDefault="00373EE0">
      <w:pPr>
        <w:pStyle w:val="a0"/>
        <w:rPr>
          <w:rFonts w:hint="cs"/>
          <w:rtl/>
        </w:rPr>
      </w:pPr>
      <w:r>
        <w:rPr>
          <w:rFonts w:hint="cs"/>
          <w:rtl/>
        </w:rPr>
        <w:t>נגיד שסיעה של שניים, במקרה הזה, התחברה למקום אחד. הוא אומר: אני לא יכול ר</w:t>
      </w:r>
      <w:r>
        <w:rPr>
          <w:rFonts w:hint="cs"/>
          <w:rtl/>
        </w:rPr>
        <w:t xml:space="preserve">וחנית, נפשית, אידיאולוגית, אבל אין לו לאן ללכת </w:t>
      </w:r>
      <w:r>
        <w:rPr>
          <w:rFonts w:hint="eastAsia"/>
          <w:rtl/>
        </w:rPr>
        <w:t>–</w:t>
      </w:r>
      <w:r>
        <w:rPr>
          <w:rFonts w:hint="cs"/>
          <w:rtl/>
        </w:rPr>
        <w:t xml:space="preserve"> הוא רצה רק את השניים האלה. </w:t>
      </w:r>
    </w:p>
    <w:p w14:paraId="3CD375C1" w14:textId="77777777" w:rsidR="00000000" w:rsidRDefault="00373EE0">
      <w:pPr>
        <w:pStyle w:val="a0"/>
        <w:ind w:firstLine="0"/>
        <w:rPr>
          <w:rFonts w:hint="cs"/>
          <w:rtl/>
        </w:rPr>
      </w:pPr>
    </w:p>
    <w:p w14:paraId="1759544B" w14:textId="77777777" w:rsidR="00000000" w:rsidRDefault="00373EE0">
      <w:pPr>
        <w:pStyle w:val="af1"/>
        <w:rPr>
          <w:rtl/>
        </w:rPr>
      </w:pPr>
      <w:r>
        <w:rPr>
          <w:rtl/>
        </w:rPr>
        <w:t>היו"ר ראובן ריבלין:</w:t>
      </w:r>
    </w:p>
    <w:p w14:paraId="5903794B" w14:textId="77777777" w:rsidR="00000000" w:rsidRDefault="00373EE0">
      <w:pPr>
        <w:pStyle w:val="a0"/>
        <w:rPr>
          <w:rtl/>
        </w:rPr>
      </w:pPr>
    </w:p>
    <w:p w14:paraId="755106FD" w14:textId="77777777" w:rsidR="00000000" w:rsidRDefault="00373EE0">
      <w:pPr>
        <w:pStyle w:val="a0"/>
        <w:rPr>
          <w:rFonts w:hint="cs"/>
          <w:rtl/>
        </w:rPr>
      </w:pPr>
      <w:r>
        <w:rPr>
          <w:rFonts w:hint="cs"/>
          <w:rtl/>
        </w:rPr>
        <w:t>יש בעיה לא פשוטה בנימוק שלך.</w:t>
      </w:r>
    </w:p>
    <w:p w14:paraId="40860275" w14:textId="77777777" w:rsidR="00000000" w:rsidRDefault="00373EE0">
      <w:pPr>
        <w:pStyle w:val="a0"/>
        <w:ind w:firstLine="0"/>
        <w:rPr>
          <w:rFonts w:hint="cs"/>
          <w:rtl/>
        </w:rPr>
      </w:pPr>
    </w:p>
    <w:p w14:paraId="701927BB" w14:textId="77777777" w:rsidR="00000000" w:rsidRDefault="00373EE0">
      <w:pPr>
        <w:pStyle w:val="af0"/>
        <w:rPr>
          <w:rtl/>
        </w:rPr>
      </w:pPr>
      <w:r>
        <w:rPr>
          <w:rFonts w:hint="eastAsia"/>
          <w:rtl/>
        </w:rPr>
        <w:t>אופיר</w:t>
      </w:r>
      <w:r>
        <w:rPr>
          <w:rtl/>
        </w:rPr>
        <w:t xml:space="preserve"> פינס-פז (העבודה-מימד):</w:t>
      </w:r>
    </w:p>
    <w:p w14:paraId="101619FC" w14:textId="77777777" w:rsidR="00000000" w:rsidRDefault="00373EE0">
      <w:pPr>
        <w:pStyle w:val="a0"/>
        <w:ind w:firstLine="0"/>
        <w:rPr>
          <w:rFonts w:hint="cs"/>
          <w:rtl/>
        </w:rPr>
      </w:pPr>
    </w:p>
    <w:p w14:paraId="3AEFA580" w14:textId="77777777" w:rsidR="00000000" w:rsidRDefault="00373EE0">
      <w:pPr>
        <w:pStyle w:val="a0"/>
        <w:rPr>
          <w:rFonts w:hint="cs"/>
          <w:rtl/>
        </w:rPr>
      </w:pPr>
      <w:r>
        <w:rPr>
          <w:rFonts w:hint="cs"/>
          <w:rtl/>
        </w:rPr>
        <w:t>חברי הכנסת של חד"ש ותע"ל הציעו הצעה שפותרת לי חלק מהבעיה.</w:t>
      </w:r>
    </w:p>
    <w:p w14:paraId="16ACE7E2" w14:textId="77777777" w:rsidR="00000000" w:rsidRDefault="00373EE0">
      <w:pPr>
        <w:pStyle w:val="a0"/>
        <w:rPr>
          <w:rFonts w:hint="cs"/>
          <w:rtl/>
        </w:rPr>
      </w:pPr>
    </w:p>
    <w:p w14:paraId="02488E6A" w14:textId="77777777" w:rsidR="00000000" w:rsidRDefault="00373EE0">
      <w:pPr>
        <w:pStyle w:val="af1"/>
        <w:rPr>
          <w:rtl/>
        </w:rPr>
      </w:pPr>
      <w:r>
        <w:rPr>
          <w:rFonts w:hint="eastAsia"/>
          <w:rtl/>
        </w:rPr>
        <w:t>היו</w:t>
      </w:r>
      <w:r>
        <w:rPr>
          <w:rtl/>
        </w:rPr>
        <w:t>"ר ראובן ריבלין:</w:t>
      </w:r>
    </w:p>
    <w:p w14:paraId="348C2CA9" w14:textId="77777777" w:rsidR="00000000" w:rsidRDefault="00373EE0">
      <w:pPr>
        <w:pStyle w:val="a0"/>
        <w:rPr>
          <w:rFonts w:hint="cs"/>
          <w:rtl/>
        </w:rPr>
      </w:pPr>
    </w:p>
    <w:p w14:paraId="009A1310" w14:textId="77777777" w:rsidR="00000000" w:rsidRDefault="00373EE0">
      <w:pPr>
        <w:pStyle w:val="a0"/>
        <w:rPr>
          <w:rFonts w:hint="cs"/>
          <w:rtl/>
        </w:rPr>
      </w:pPr>
      <w:r>
        <w:rPr>
          <w:rFonts w:hint="cs"/>
          <w:rtl/>
        </w:rPr>
        <w:t>חבר הכנסת פינס, א</w:t>
      </w:r>
      <w:r>
        <w:rPr>
          <w:rFonts w:hint="cs"/>
          <w:rtl/>
        </w:rPr>
        <w:t>ני הולך לשמור את הנאום שלך. אני לא בטוח כמה זמן אני עוד אהיה פה, אבל אני בטוח שאוכל לעזור לאחרים להשתמש בו נגדך, כי לא תהיה פה עוד הרבה זמן.</w:t>
      </w:r>
    </w:p>
    <w:p w14:paraId="31D9F1C1" w14:textId="77777777" w:rsidR="00000000" w:rsidRDefault="00373EE0">
      <w:pPr>
        <w:pStyle w:val="a0"/>
        <w:rPr>
          <w:rFonts w:hint="cs"/>
          <w:rtl/>
        </w:rPr>
      </w:pPr>
    </w:p>
    <w:p w14:paraId="111C41A6" w14:textId="77777777" w:rsidR="00000000" w:rsidRDefault="00373EE0">
      <w:pPr>
        <w:pStyle w:val="-"/>
        <w:rPr>
          <w:rtl/>
        </w:rPr>
      </w:pPr>
      <w:bookmarkStart w:id="326" w:name="FS000000455T01_03_2004_19_49_17C"/>
      <w:bookmarkEnd w:id="326"/>
      <w:r>
        <w:rPr>
          <w:rtl/>
        </w:rPr>
        <w:t>אופיר פינס-פז (העבודה-מימד):</w:t>
      </w:r>
    </w:p>
    <w:p w14:paraId="040F35B1" w14:textId="77777777" w:rsidR="00000000" w:rsidRDefault="00373EE0">
      <w:pPr>
        <w:pStyle w:val="a0"/>
        <w:rPr>
          <w:rtl/>
        </w:rPr>
      </w:pPr>
    </w:p>
    <w:p w14:paraId="568B81DB" w14:textId="77777777" w:rsidR="00000000" w:rsidRDefault="00373EE0">
      <w:pPr>
        <w:pStyle w:val="a0"/>
        <w:rPr>
          <w:rFonts w:hint="cs"/>
          <w:rtl/>
        </w:rPr>
      </w:pPr>
      <w:r>
        <w:rPr>
          <w:rFonts w:hint="cs"/>
          <w:rtl/>
        </w:rPr>
        <w:t xml:space="preserve">מפני שאתה הולך לשמור את הנאום שלי, אני הולך לדבר עוד פעם. זה לא שאני תומך בחוק </w:t>
      </w:r>
      <w:r>
        <w:rPr>
          <w:rFonts w:hint="eastAsia"/>
          <w:rtl/>
        </w:rPr>
        <w:t>–</w:t>
      </w:r>
      <w:r>
        <w:rPr>
          <w:rFonts w:hint="cs"/>
          <w:rtl/>
        </w:rPr>
        <w:t xml:space="preserve"> אני</w:t>
      </w:r>
      <w:r>
        <w:rPr>
          <w:rFonts w:hint="cs"/>
          <w:rtl/>
        </w:rPr>
        <w:t xml:space="preserve"> מתנגד לחוק התנגדות נחרצת, נדמה לי שהבנת את זה מהדברים שלי, נדמה לי שדיברתי עברית די צחה. אני רק אומר, שאם החוק הזה עובר, אני מעדיף את ההסתייגות הזאת, שגורמת לכך שלא יהיו סיעות יחיד. זה הכול. </w:t>
      </w:r>
    </w:p>
    <w:p w14:paraId="410199BE" w14:textId="77777777" w:rsidR="00000000" w:rsidRDefault="00373EE0">
      <w:pPr>
        <w:pStyle w:val="a0"/>
        <w:rPr>
          <w:rFonts w:hint="cs"/>
          <w:rtl/>
        </w:rPr>
      </w:pPr>
    </w:p>
    <w:p w14:paraId="7573F4D2" w14:textId="77777777" w:rsidR="00000000" w:rsidRDefault="00373EE0">
      <w:pPr>
        <w:pStyle w:val="a0"/>
        <w:rPr>
          <w:rFonts w:hint="cs"/>
          <w:rtl/>
        </w:rPr>
      </w:pPr>
      <w:r>
        <w:rPr>
          <w:rFonts w:hint="cs"/>
          <w:rtl/>
        </w:rPr>
        <w:t xml:space="preserve">הדבר השני, אני בוודאי תומך בהסתייגות של עצמי - -  </w:t>
      </w:r>
    </w:p>
    <w:p w14:paraId="7C842495" w14:textId="77777777" w:rsidR="00000000" w:rsidRDefault="00373EE0">
      <w:pPr>
        <w:pStyle w:val="a0"/>
        <w:rPr>
          <w:rFonts w:hint="cs"/>
          <w:rtl/>
        </w:rPr>
      </w:pPr>
    </w:p>
    <w:p w14:paraId="747C518D" w14:textId="77777777" w:rsidR="00000000" w:rsidRDefault="00373EE0">
      <w:pPr>
        <w:pStyle w:val="af0"/>
        <w:rPr>
          <w:rtl/>
        </w:rPr>
      </w:pPr>
      <w:r>
        <w:rPr>
          <w:rFonts w:hint="eastAsia"/>
          <w:rtl/>
        </w:rPr>
        <w:t>אברהם</w:t>
      </w:r>
      <w:r>
        <w:rPr>
          <w:rtl/>
        </w:rPr>
        <w:t xml:space="preserve"> בורג</w:t>
      </w:r>
      <w:r>
        <w:rPr>
          <w:rtl/>
        </w:rPr>
        <w:t xml:space="preserve"> (העבודה-מימד):</w:t>
      </w:r>
    </w:p>
    <w:p w14:paraId="60517DF0" w14:textId="77777777" w:rsidR="00000000" w:rsidRDefault="00373EE0">
      <w:pPr>
        <w:pStyle w:val="a0"/>
        <w:rPr>
          <w:rFonts w:hint="cs"/>
          <w:rtl/>
        </w:rPr>
      </w:pPr>
    </w:p>
    <w:p w14:paraId="315959CC" w14:textId="77777777" w:rsidR="00000000" w:rsidRDefault="00373EE0">
      <w:pPr>
        <w:pStyle w:val="a0"/>
        <w:rPr>
          <w:rFonts w:hint="cs"/>
          <w:rtl/>
        </w:rPr>
      </w:pPr>
      <w:r>
        <w:rPr>
          <w:rFonts w:hint="cs"/>
          <w:rtl/>
        </w:rPr>
        <w:t>גם את זה תשמור, רובי.</w:t>
      </w:r>
    </w:p>
    <w:p w14:paraId="4BD6B961" w14:textId="77777777" w:rsidR="00000000" w:rsidRDefault="00373EE0">
      <w:pPr>
        <w:pStyle w:val="a0"/>
        <w:rPr>
          <w:rFonts w:hint="cs"/>
          <w:rtl/>
        </w:rPr>
      </w:pPr>
    </w:p>
    <w:p w14:paraId="0792A904" w14:textId="77777777" w:rsidR="00000000" w:rsidRDefault="00373EE0">
      <w:pPr>
        <w:pStyle w:val="af1"/>
        <w:rPr>
          <w:rtl/>
        </w:rPr>
      </w:pPr>
      <w:r>
        <w:rPr>
          <w:rtl/>
        </w:rPr>
        <w:t>היו"ר ראובן ריבלין:</w:t>
      </w:r>
    </w:p>
    <w:p w14:paraId="206AABB6" w14:textId="77777777" w:rsidR="00000000" w:rsidRDefault="00373EE0">
      <w:pPr>
        <w:pStyle w:val="a0"/>
        <w:rPr>
          <w:rtl/>
        </w:rPr>
      </w:pPr>
    </w:p>
    <w:p w14:paraId="374A33DE" w14:textId="77777777" w:rsidR="00000000" w:rsidRDefault="00373EE0">
      <w:pPr>
        <w:pStyle w:val="a0"/>
        <w:rPr>
          <w:rFonts w:hint="cs"/>
          <w:rtl/>
        </w:rPr>
      </w:pPr>
      <w:r>
        <w:rPr>
          <w:rFonts w:hint="cs"/>
          <w:rtl/>
        </w:rPr>
        <w:t>כאן אין חידוש.</w:t>
      </w:r>
    </w:p>
    <w:p w14:paraId="34B4A1D1" w14:textId="77777777" w:rsidR="00000000" w:rsidRDefault="00373EE0">
      <w:pPr>
        <w:pStyle w:val="a0"/>
        <w:rPr>
          <w:rFonts w:hint="cs"/>
          <w:rtl/>
        </w:rPr>
      </w:pPr>
    </w:p>
    <w:p w14:paraId="10B0A46C" w14:textId="77777777" w:rsidR="00000000" w:rsidRDefault="00373EE0">
      <w:pPr>
        <w:pStyle w:val="-"/>
        <w:rPr>
          <w:rtl/>
        </w:rPr>
      </w:pPr>
      <w:bookmarkStart w:id="327" w:name="FS000000455T01_03_2004_20_10_44C"/>
      <w:bookmarkEnd w:id="327"/>
      <w:r>
        <w:rPr>
          <w:rtl/>
        </w:rPr>
        <w:t>אופיר פינס-פז (העבודה-מימד):</w:t>
      </w:r>
    </w:p>
    <w:p w14:paraId="63A08060" w14:textId="77777777" w:rsidR="00000000" w:rsidRDefault="00373EE0">
      <w:pPr>
        <w:pStyle w:val="a0"/>
        <w:rPr>
          <w:rtl/>
        </w:rPr>
      </w:pPr>
    </w:p>
    <w:p w14:paraId="1F69C51C" w14:textId="77777777" w:rsidR="00000000" w:rsidRDefault="00373EE0">
      <w:pPr>
        <w:pStyle w:val="a0"/>
        <w:rPr>
          <w:rFonts w:hint="cs"/>
          <w:rtl/>
        </w:rPr>
      </w:pPr>
      <w:r>
        <w:rPr>
          <w:rFonts w:hint="cs"/>
          <w:rtl/>
        </w:rPr>
        <w:t>- - שמציעה שאת הכלל הזה נחיל על הכנסת הבאה. הרי בדרך כלל כשמחוקקים בבית הזה חוקים על הבית הזה, שמשנים את כללי המשחק בתוך הבית הזה, עושים את זה לא מהר</w:t>
      </w:r>
      <w:r>
        <w:rPr>
          <w:rFonts w:hint="cs"/>
          <w:rtl/>
        </w:rPr>
        <w:t>גע להרגע אלא לכנסת הבאה. עשינו את זה פעמים רבות, יש לזה הרבה תקדימים. אני מציע, אם כבר רוצים לחולל את השינוי הזה, אז לפחות בואו נחיל אותו על הכנסת השבע-עשרה ולא על הכנסת השש-עשרה. תודה רבה.</w:t>
      </w:r>
    </w:p>
    <w:p w14:paraId="37BB7BAB" w14:textId="77777777" w:rsidR="00000000" w:rsidRDefault="00373EE0">
      <w:pPr>
        <w:pStyle w:val="a0"/>
        <w:rPr>
          <w:rFonts w:hint="cs"/>
          <w:rtl/>
        </w:rPr>
      </w:pPr>
    </w:p>
    <w:p w14:paraId="2E842750" w14:textId="77777777" w:rsidR="00000000" w:rsidRDefault="00373EE0">
      <w:pPr>
        <w:pStyle w:val="af1"/>
        <w:rPr>
          <w:rtl/>
        </w:rPr>
      </w:pPr>
      <w:r>
        <w:rPr>
          <w:rtl/>
        </w:rPr>
        <w:t>היו"ר ראובן ריבלין:</w:t>
      </w:r>
    </w:p>
    <w:p w14:paraId="1EE4F9E3" w14:textId="77777777" w:rsidR="00000000" w:rsidRDefault="00373EE0">
      <w:pPr>
        <w:pStyle w:val="a0"/>
        <w:rPr>
          <w:rtl/>
        </w:rPr>
      </w:pPr>
    </w:p>
    <w:p w14:paraId="51533A6D" w14:textId="77777777" w:rsidR="00000000" w:rsidRDefault="00373EE0">
      <w:pPr>
        <w:pStyle w:val="a0"/>
        <w:rPr>
          <w:rFonts w:hint="cs"/>
          <w:rtl/>
        </w:rPr>
      </w:pPr>
      <w:r>
        <w:rPr>
          <w:rFonts w:hint="cs"/>
          <w:rtl/>
        </w:rPr>
        <w:t xml:space="preserve">תודה רבה לחבר הכנסת פינס. רבותי חברי הכנסת, </w:t>
      </w:r>
      <w:r>
        <w:rPr>
          <w:rFonts w:hint="cs"/>
          <w:rtl/>
        </w:rPr>
        <w:t>אנחנו עוברים הלאה. חבר הכנסת גדעון סער - אינו נוכח. חבר הכנסת יולי אדלשטיין - אינו נוכח. חבר הכנסת יצחק הרצוג - אינו נוכח. חבר הכנסת רשף חן - אינו נוכח. חבר הכנסת דני יתום - אינו נוכח, ואנחנו מאחלים לו כולנו רפואה שלמה והחלמה מהירה. חברת הכנסת דליה איציק -</w:t>
      </w:r>
      <w:r>
        <w:rPr>
          <w:rFonts w:hint="cs"/>
          <w:rtl/>
        </w:rPr>
        <w:t xml:space="preserve"> אינה נוכחת. חבר הכנסת משה גפני תמיד נוכח. אחריו - חבר הכנסת מאיר פרוש.</w:t>
      </w:r>
    </w:p>
    <w:p w14:paraId="00F553F3" w14:textId="77777777" w:rsidR="00000000" w:rsidRDefault="00373EE0">
      <w:pPr>
        <w:pStyle w:val="a0"/>
        <w:rPr>
          <w:rFonts w:hint="cs"/>
          <w:rtl/>
        </w:rPr>
      </w:pPr>
    </w:p>
    <w:p w14:paraId="5EA2376A" w14:textId="77777777" w:rsidR="00000000" w:rsidRDefault="00373EE0">
      <w:pPr>
        <w:pStyle w:val="af0"/>
        <w:rPr>
          <w:rtl/>
        </w:rPr>
      </w:pPr>
      <w:r>
        <w:rPr>
          <w:rFonts w:hint="eastAsia"/>
          <w:rtl/>
        </w:rPr>
        <w:t>מאיר</w:t>
      </w:r>
      <w:r>
        <w:rPr>
          <w:rtl/>
        </w:rPr>
        <w:t xml:space="preserve"> פרוש (יהדות התורה):</w:t>
      </w:r>
    </w:p>
    <w:p w14:paraId="1034C8CF" w14:textId="77777777" w:rsidR="00000000" w:rsidRDefault="00373EE0">
      <w:pPr>
        <w:pStyle w:val="a0"/>
        <w:rPr>
          <w:rFonts w:hint="cs"/>
          <w:rtl/>
        </w:rPr>
      </w:pPr>
    </w:p>
    <w:p w14:paraId="54087056" w14:textId="77777777" w:rsidR="00000000" w:rsidRDefault="00373EE0">
      <w:pPr>
        <w:pStyle w:val="a0"/>
        <w:rPr>
          <w:rFonts w:hint="cs"/>
          <w:rtl/>
        </w:rPr>
      </w:pPr>
      <w:r>
        <w:rPr>
          <w:rFonts w:hint="cs"/>
          <w:rtl/>
        </w:rPr>
        <w:t>מה יש לדני יתום?</w:t>
      </w:r>
    </w:p>
    <w:p w14:paraId="62CA637D" w14:textId="77777777" w:rsidR="00000000" w:rsidRDefault="00373EE0">
      <w:pPr>
        <w:pStyle w:val="a0"/>
        <w:rPr>
          <w:rFonts w:hint="cs"/>
          <w:rtl/>
        </w:rPr>
      </w:pPr>
    </w:p>
    <w:p w14:paraId="0957A0DC" w14:textId="77777777" w:rsidR="00000000" w:rsidRDefault="00373EE0">
      <w:pPr>
        <w:pStyle w:val="af1"/>
        <w:rPr>
          <w:rtl/>
        </w:rPr>
      </w:pPr>
      <w:r>
        <w:rPr>
          <w:rtl/>
        </w:rPr>
        <w:t>היו"ר ראובן ריבלין:</w:t>
      </w:r>
    </w:p>
    <w:p w14:paraId="01C2C15D" w14:textId="77777777" w:rsidR="00000000" w:rsidRDefault="00373EE0">
      <w:pPr>
        <w:pStyle w:val="a0"/>
        <w:rPr>
          <w:rtl/>
        </w:rPr>
      </w:pPr>
    </w:p>
    <w:p w14:paraId="2780AB0F" w14:textId="77777777" w:rsidR="00000000" w:rsidRDefault="00373EE0">
      <w:pPr>
        <w:pStyle w:val="a0"/>
        <w:rPr>
          <w:rFonts w:hint="cs"/>
          <w:rtl/>
        </w:rPr>
      </w:pPr>
      <w:r>
        <w:rPr>
          <w:rFonts w:hint="cs"/>
          <w:rtl/>
        </w:rPr>
        <w:t xml:space="preserve">הוא חש לא בטוב ואושפז, ועכשיו הכול בסדר. </w:t>
      </w:r>
    </w:p>
    <w:p w14:paraId="0E2F209E" w14:textId="77777777" w:rsidR="00000000" w:rsidRDefault="00373EE0">
      <w:pPr>
        <w:pStyle w:val="a0"/>
        <w:rPr>
          <w:rFonts w:hint="cs"/>
          <w:rtl/>
        </w:rPr>
      </w:pPr>
    </w:p>
    <w:p w14:paraId="4103006D" w14:textId="77777777" w:rsidR="00000000" w:rsidRDefault="00373EE0">
      <w:pPr>
        <w:pStyle w:val="a"/>
        <w:rPr>
          <w:rtl/>
        </w:rPr>
      </w:pPr>
      <w:bookmarkStart w:id="328" w:name="FS000000526T01_03_2004_20_13_51"/>
      <w:bookmarkStart w:id="329" w:name="_Toc70050384"/>
      <w:bookmarkEnd w:id="328"/>
      <w:r>
        <w:rPr>
          <w:rFonts w:hint="eastAsia"/>
          <w:rtl/>
        </w:rPr>
        <w:t>משה</w:t>
      </w:r>
      <w:r>
        <w:rPr>
          <w:rtl/>
        </w:rPr>
        <w:t xml:space="preserve"> גפני (יהדות התורה):</w:t>
      </w:r>
      <w:bookmarkEnd w:id="329"/>
    </w:p>
    <w:p w14:paraId="2B3423D3" w14:textId="77777777" w:rsidR="00000000" w:rsidRDefault="00373EE0">
      <w:pPr>
        <w:pStyle w:val="a0"/>
        <w:rPr>
          <w:rFonts w:hint="cs"/>
          <w:rtl/>
        </w:rPr>
      </w:pPr>
    </w:p>
    <w:p w14:paraId="0A4F2169" w14:textId="77777777" w:rsidR="00000000" w:rsidRDefault="00373EE0">
      <w:pPr>
        <w:pStyle w:val="a0"/>
        <w:rPr>
          <w:rFonts w:hint="cs"/>
          <w:rtl/>
        </w:rPr>
      </w:pPr>
      <w:r>
        <w:rPr>
          <w:rFonts w:hint="cs"/>
          <w:rtl/>
        </w:rPr>
        <w:t>אדוני היושב-ראש, רבותי חברי הכנסת, הבטחתי לחבר הכנ</w:t>
      </w:r>
      <w:r>
        <w:rPr>
          <w:rFonts w:hint="cs"/>
          <w:rtl/>
        </w:rPr>
        <w:t>סת גדעון סער שאני לא אכנה את הצעת החוק הזאת מושחתת, אז אני לא מכנה אותה מושחתת.</w:t>
      </w:r>
    </w:p>
    <w:p w14:paraId="18C15EC3" w14:textId="77777777" w:rsidR="00000000" w:rsidRDefault="00373EE0">
      <w:pPr>
        <w:pStyle w:val="af1"/>
        <w:rPr>
          <w:rtl/>
        </w:rPr>
      </w:pPr>
    </w:p>
    <w:p w14:paraId="4D5D195C" w14:textId="77777777" w:rsidR="00000000" w:rsidRDefault="00373EE0">
      <w:pPr>
        <w:pStyle w:val="af1"/>
        <w:rPr>
          <w:rtl/>
        </w:rPr>
      </w:pPr>
      <w:r>
        <w:rPr>
          <w:rtl/>
        </w:rPr>
        <w:t>היו"ר ראובן ריבלין:</w:t>
      </w:r>
    </w:p>
    <w:p w14:paraId="07A2B2F2" w14:textId="77777777" w:rsidR="00000000" w:rsidRDefault="00373EE0">
      <w:pPr>
        <w:pStyle w:val="a0"/>
        <w:rPr>
          <w:rtl/>
        </w:rPr>
      </w:pPr>
    </w:p>
    <w:p w14:paraId="07B79D33" w14:textId="77777777" w:rsidR="00000000" w:rsidRDefault="00373EE0">
      <w:pPr>
        <w:pStyle w:val="a0"/>
        <w:rPr>
          <w:rFonts w:hint="cs"/>
          <w:rtl/>
        </w:rPr>
      </w:pPr>
      <w:r>
        <w:rPr>
          <w:rFonts w:hint="cs"/>
          <w:rtl/>
        </w:rPr>
        <w:t>הכול מושחת?</w:t>
      </w:r>
    </w:p>
    <w:p w14:paraId="2A16523E" w14:textId="77777777" w:rsidR="00000000" w:rsidRDefault="00373EE0">
      <w:pPr>
        <w:pStyle w:val="a0"/>
        <w:rPr>
          <w:rFonts w:hint="cs"/>
          <w:rtl/>
        </w:rPr>
      </w:pPr>
    </w:p>
    <w:p w14:paraId="355DEE83" w14:textId="77777777" w:rsidR="00000000" w:rsidRDefault="00373EE0">
      <w:pPr>
        <w:pStyle w:val="-"/>
        <w:rPr>
          <w:rtl/>
        </w:rPr>
      </w:pPr>
      <w:bookmarkStart w:id="330" w:name="FS000000526T01_03_2004_20_15_04C"/>
      <w:bookmarkEnd w:id="330"/>
      <w:r>
        <w:rPr>
          <w:rtl/>
        </w:rPr>
        <w:t>משה גפני (יהדות התורה):</w:t>
      </w:r>
    </w:p>
    <w:p w14:paraId="6F93F732" w14:textId="77777777" w:rsidR="00000000" w:rsidRDefault="00373EE0">
      <w:pPr>
        <w:pStyle w:val="a0"/>
        <w:rPr>
          <w:rtl/>
        </w:rPr>
      </w:pPr>
    </w:p>
    <w:p w14:paraId="1A7F30AD" w14:textId="77777777" w:rsidR="00000000" w:rsidRDefault="00373EE0">
      <w:pPr>
        <w:pStyle w:val="a0"/>
        <w:rPr>
          <w:rFonts w:hint="cs"/>
          <w:rtl/>
        </w:rPr>
      </w:pPr>
      <w:r>
        <w:rPr>
          <w:rFonts w:hint="cs"/>
          <w:rtl/>
        </w:rPr>
        <w:t xml:space="preserve">אני לא מכנה אותה מושחתת. אני הבטחתי, אז אני לא מכנה. </w:t>
      </w:r>
    </w:p>
    <w:p w14:paraId="1C7B2BE6" w14:textId="77777777" w:rsidR="00000000" w:rsidRDefault="00373EE0">
      <w:pPr>
        <w:pStyle w:val="a0"/>
        <w:rPr>
          <w:rFonts w:hint="cs"/>
          <w:rtl/>
        </w:rPr>
      </w:pPr>
    </w:p>
    <w:p w14:paraId="3C4FE23C" w14:textId="77777777" w:rsidR="00000000" w:rsidRDefault="00373EE0">
      <w:pPr>
        <w:pStyle w:val="a0"/>
        <w:rPr>
          <w:rFonts w:hint="cs"/>
          <w:rtl/>
        </w:rPr>
      </w:pPr>
      <w:r>
        <w:rPr>
          <w:rFonts w:hint="cs"/>
          <w:rtl/>
        </w:rPr>
        <w:t>אדוני היושב-ראש, יש מושג בגמרא "הורתו שלא בקדושה ולידתו בקדוש</w:t>
      </w:r>
      <w:r>
        <w:rPr>
          <w:rFonts w:hint="cs"/>
          <w:rtl/>
        </w:rPr>
        <w:t xml:space="preserve">ה". על המשקל הזה אני רוצה להגיד: הורתו של החוק הזה שלא בקדושה. לידתו </w:t>
      </w:r>
      <w:r>
        <w:rPr>
          <w:rtl/>
        </w:rPr>
        <w:t>–</w:t>
      </w:r>
      <w:r>
        <w:rPr>
          <w:rFonts w:hint="cs"/>
          <w:rtl/>
        </w:rPr>
        <w:t xml:space="preserve"> תיכף נדבר על זה. למה זה שלא בקדושה? אנחנו רגילים בכנסת שלא עושים חוק פרסונלי, לא עושים חוק שבא להגדיר באופן מוחלט על מה אנחנו מדברים באופן מדויק. והחוק הזה מכונה חוק טל. מדובר על סיעת ע</w:t>
      </w:r>
      <w:r>
        <w:rPr>
          <w:rFonts w:hint="cs"/>
          <w:rtl/>
        </w:rPr>
        <w:t xml:space="preserve">ם אחד. אם חבר הכנסת עמיר פרץ, יושב-ראש סיעת עם אחד, יעשה איחוד עם מפלגת העבודה וחבר הכנסת דוד טל לא ירצה ללכת לסיעת העבודה - - </w:t>
      </w:r>
    </w:p>
    <w:p w14:paraId="5FA6DCCE" w14:textId="77777777" w:rsidR="00000000" w:rsidRDefault="00373EE0">
      <w:pPr>
        <w:pStyle w:val="a0"/>
        <w:rPr>
          <w:rFonts w:hint="cs"/>
          <w:rtl/>
        </w:rPr>
      </w:pPr>
    </w:p>
    <w:p w14:paraId="1F71AFD7" w14:textId="77777777" w:rsidR="00000000" w:rsidRDefault="00373EE0">
      <w:pPr>
        <w:pStyle w:val="af1"/>
        <w:rPr>
          <w:rtl/>
        </w:rPr>
      </w:pPr>
      <w:r>
        <w:rPr>
          <w:rFonts w:hint="eastAsia"/>
          <w:rtl/>
        </w:rPr>
        <w:t>היו</w:t>
      </w:r>
      <w:r>
        <w:rPr>
          <w:rtl/>
        </w:rPr>
        <w:t>"ר ראובן ריבלין:</w:t>
      </w:r>
    </w:p>
    <w:p w14:paraId="67739F3F" w14:textId="77777777" w:rsidR="00000000" w:rsidRDefault="00373EE0">
      <w:pPr>
        <w:pStyle w:val="a0"/>
        <w:rPr>
          <w:rFonts w:hint="cs"/>
          <w:rtl/>
        </w:rPr>
      </w:pPr>
    </w:p>
    <w:p w14:paraId="59B1336A" w14:textId="77777777" w:rsidR="00000000" w:rsidRDefault="00373EE0">
      <w:pPr>
        <w:pStyle w:val="a0"/>
        <w:rPr>
          <w:rFonts w:hint="cs"/>
          <w:rtl/>
        </w:rPr>
      </w:pPr>
      <w:r>
        <w:rPr>
          <w:rFonts w:hint="cs"/>
          <w:rtl/>
        </w:rPr>
        <w:t>אני מציע לא לומר "חוק טל" אלא "חוק דוד טל".</w:t>
      </w:r>
    </w:p>
    <w:p w14:paraId="7E0E4930" w14:textId="77777777" w:rsidR="00000000" w:rsidRDefault="00373EE0">
      <w:pPr>
        <w:pStyle w:val="a0"/>
        <w:rPr>
          <w:rFonts w:hint="cs"/>
          <w:rtl/>
        </w:rPr>
      </w:pPr>
    </w:p>
    <w:p w14:paraId="051AB4EC" w14:textId="77777777" w:rsidR="00000000" w:rsidRDefault="00373EE0">
      <w:pPr>
        <w:pStyle w:val="-"/>
        <w:rPr>
          <w:rtl/>
        </w:rPr>
      </w:pPr>
      <w:bookmarkStart w:id="331" w:name="FS000000526T01_03_2004_20_22_13C"/>
      <w:bookmarkEnd w:id="331"/>
      <w:r>
        <w:rPr>
          <w:rtl/>
        </w:rPr>
        <w:t>משה גפני (יהדות התורה):</w:t>
      </w:r>
    </w:p>
    <w:p w14:paraId="6C9B6639" w14:textId="77777777" w:rsidR="00000000" w:rsidRDefault="00373EE0">
      <w:pPr>
        <w:pStyle w:val="a0"/>
        <w:rPr>
          <w:rtl/>
        </w:rPr>
      </w:pPr>
    </w:p>
    <w:p w14:paraId="20AD8428" w14:textId="77777777" w:rsidR="00000000" w:rsidRDefault="00373EE0">
      <w:pPr>
        <w:pStyle w:val="a0"/>
        <w:rPr>
          <w:rFonts w:hint="cs"/>
          <w:rtl/>
        </w:rPr>
      </w:pPr>
      <w:r>
        <w:rPr>
          <w:rFonts w:hint="cs"/>
          <w:rtl/>
        </w:rPr>
        <w:t>חוק דוד טל. - - אז יכול להיות שחבר ה</w:t>
      </w:r>
      <w:r>
        <w:rPr>
          <w:rFonts w:hint="cs"/>
          <w:rtl/>
        </w:rPr>
        <w:t>כנסת דוד טל יוכל לעבור לליכוד. אני לא יודע, אני לא מבין בזה, אבל האמת היא שזאת הכוונה.</w:t>
      </w:r>
    </w:p>
    <w:p w14:paraId="3BB3B84A" w14:textId="77777777" w:rsidR="00000000" w:rsidRDefault="00373EE0">
      <w:pPr>
        <w:pStyle w:val="a0"/>
        <w:rPr>
          <w:rFonts w:hint="cs"/>
          <w:rtl/>
        </w:rPr>
      </w:pPr>
    </w:p>
    <w:p w14:paraId="78B1CCD7" w14:textId="77777777" w:rsidR="00000000" w:rsidRDefault="00373EE0">
      <w:pPr>
        <w:pStyle w:val="af0"/>
        <w:rPr>
          <w:rtl/>
        </w:rPr>
      </w:pPr>
      <w:r>
        <w:rPr>
          <w:rFonts w:hint="eastAsia"/>
          <w:rtl/>
        </w:rPr>
        <w:t>מאיר</w:t>
      </w:r>
      <w:r>
        <w:rPr>
          <w:rtl/>
        </w:rPr>
        <w:t xml:space="preserve"> פרוש (יהדות התורה):</w:t>
      </w:r>
    </w:p>
    <w:p w14:paraId="580C4BC4" w14:textId="77777777" w:rsidR="00000000" w:rsidRDefault="00373EE0">
      <w:pPr>
        <w:pStyle w:val="a0"/>
        <w:rPr>
          <w:rFonts w:hint="cs"/>
          <w:rtl/>
        </w:rPr>
      </w:pPr>
    </w:p>
    <w:p w14:paraId="6AC37B30" w14:textId="77777777" w:rsidR="00000000" w:rsidRDefault="00373EE0">
      <w:pPr>
        <w:pStyle w:val="a0"/>
        <w:rPr>
          <w:rFonts w:hint="cs"/>
          <w:rtl/>
        </w:rPr>
      </w:pPr>
      <w:r>
        <w:rPr>
          <w:rFonts w:hint="cs"/>
          <w:rtl/>
        </w:rPr>
        <w:t>הוא יכול להישאר סיעה עצמאית.</w:t>
      </w:r>
    </w:p>
    <w:p w14:paraId="6859CA3C" w14:textId="77777777" w:rsidR="00000000" w:rsidRDefault="00373EE0">
      <w:pPr>
        <w:pStyle w:val="a0"/>
        <w:rPr>
          <w:rFonts w:hint="cs"/>
          <w:rtl/>
        </w:rPr>
      </w:pPr>
    </w:p>
    <w:p w14:paraId="57B04BEB" w14:textId="77777777" w:rsidR="00000000" w:rsidRDefault="00373EE0">
      <w:pPr>
        <w:pStyle w:val="af1"/>
        <w:rPr>
          <w:rtl/>
        </w:rPr>
      </w:pPr>
      <w:r>
        <w:rPr>
          <w:rtl/>
        </w:rPr>
        <w:t>היו"ר ראובן ריבלין:</w:t>
      </w:r>
    </w:p>
    <w:p w14:paraId="215D5455" w14:textId="77777777" w:rsidR="00000000" w:rsidRDefault="00373EE0">
      <w:pPr>
        <w:pStyle w:val="a0"/>
        <w:rPr>
          <w:rtl/>
        </w:rPr>
      </w:pPr>
    </w:p>
    <w:p w14:paraId="1479122E" w14:textId="77777777" w:rsidR="00000000" w:rsidRDefault="00373EE0">
      <w:pPr>
        <w:pStyle w:val="a0"/>
        <w:rPr>
          <w:rFonts w:hint="cs"/>
          <w:rtl/>
        </w:rPr>
      </w:pPr>
      <w:r>
        <w:rPr>
          <w:rFonts w:hint="cs"/>
          <w:rtl/>
        </w:rPr>
        <w:t>צפוף בליכוד.</w:t>
      </w:r>
    </w:p>
    <w:p w14:paraId="03BB2543" w14:textId="77777777" w:rsidR="00000000" w:rsidRDefault="00373EE0">
      <w:pPr>
        <w:pStyle w:val="a0"/>
        <w:rPr>
          <w:rFonts w:hint="cs"/>
          <w:rtl/>
        </w:rPr>
      </w:pPr>
    </w:p>
    <w:p w14:paraId="3D9137CF" w14:textId="77777777" w:rsidR="00000000" w:rsidRDefault="00373EE0">
      <w:pPr>
        <w:pStyle w:val="-"/>
        <w:rPr>
          <w:rtl/>
        </w:rPr>
      </w:pPr>
      <w:bookmarkStart w:id="332" w:name="FS000000526T01_03_2004_20_23_00C"/>
      <w:bookmarkEnd w:id="332"/>
      <w:r>
        <w:rPr>
          <w:rtl/>
        </w:rPr>
        <w:t>משה גפני (יהדות התורה):</w:t>
      </w:r>
    </w:p>
    <w:p w14:paraId="0716CA15" w14:textId="77777777" w:rsidR="00000000" w:rsidRDefault="00373EE0">
      <w:pPr>
        <w:pStyle w:val="a0"/>
        <w:rPr>
          <w:rtl/>
        </w:rPr>
      </w:pPr>
    </w:p>
    <w:p w14:paraId="10533EDB" w14:textId="77777777" w:rsidR="00000000" w:rsidRDefault="00373EE0">
      <w:pPr>
        <w:pStyle w:val="a0"/>
        <w:rPr>
          <w:rFonts w:hint="cs"/>
          <w:rtl/>
        </w:rPr>
      </w:pPr>
      <w:r>
        <w:rPr>
          <w:rFonts w:hint="cs"/>
          <w:rtl/>
        </w:rPr>
        <w:t xml:space="preserve">על כל פנים, החוק הוא אישי, מדויק, ברור, מכוון בדיוק </w:t>
      </w:r>
      <w:r>
        <w:rPr>
          <w:rFonts w:hint="cs"/>
          <w:rtl/>
        </w:rPr>
        <w:t>לסיעה אחת.</w:t>
      </w:r>
    </w:p>
    <w:p w14:paraId="649F0603" w14:textId="77777777" w:rsidR="00000000" w:rsidRDefault="00373EE0">
      <w:pPr>
        <w:pStyle w:val="af0"/>
        <w:rPr>
          <w:rtl/>
        </w:rPr>
      </w:pPr>
    </w:p>
    <w:p w14:paraId="43B6929B" w14:textId="77777777" w:rsidR="00000000" w:rsidRDefault="00373EE0">
      <w:pPr>
        <w:pStyle w:val="af0"/>
        <w:rPr>
          <w:rtl/>
        </w:rPr>
      </w:pPr>
      <w:r>
        <w:rPr>
          <w:rFonts w:hint="eastAsia"/>
          <w:rtl/>
        </w:rPr>
        <w:t>אברהם</w:t>
      </w:r>
      <w:r>
        <w:rPr>
          <w:rtl/>
        </w:rPr>
        <w:t xml:space="preserve"> בורג (העבודה-מימד):</w:t>
      </w:r>
    </w:p>
    <w:p w14:paraId="4E232544" w14:textId="77777777" w:rsidR="00000000" w:rsidRDefault="00373EE0">
      <w:pPr>
        <w:pStyle w:val="a0"/>
        <w:rPr>
          <w:rFonts w:hint="cs"/>
          <w:rtl/>
        </w:rPr>
      </w:pPr>
    </w:p>
    <w:p w14:paraId="35597D31" w14:textId="77777777" w:rsidR="00000000" w:rsidRDefault="00373EE0">
      <w:pPr>
        <w:pStyle w:val="a0"/>
        <w:rPr>
          <w:rFonts w:hint="cs"/>
          <w:rtl/>
        </w:rPr>
      </w:pPr>
      <w:r>
        <w:rPr>
          <w:rFonts w:hint="cs"/>
          <w:rtl/>
        </w:rPr>
        <w:t>אחרת, בשביל מה עשינו אותו?</w:t>
      </w:r>
    </w:p>
    <w:p w14:paraId="45249253" w14:textId="77777777" w:rsidR="00000000" w:rsidRDefault="00373EE0">
      <w:pPr>
        <w:pStyle w:val="a0"/>
        <w:rPr>
          <w:rFonts w:hint="cs"/>
          <w:rtl/>
        </w:rPr>
      </w:pPr>
    </w:p>
    <w:p w14:paraId="270E459B" w14:textId="77777777" w:rsidR="00000000" w:rsidRDefault="00373EE0">
      <w:pPr>
        <w:pStyle w:val="-"/>
        <w:rPr>
          <w:rtl/>
        </w:rPr>
      </w:pPr>
      <w:bookmarkStart w:id="333" w:name="FS000000526T01_03_2004_20_23_27C"/>
      <w:bookmarkEnd w:id="333"/>
      <w:r>
        <w:rPr>
          <w:rtl/>
        </w:rPr>
        <w:t>משה גפני (יהדות התורה):</w:t>
      </w:r>
    </w:p>
    <w:p w14:paraId="699121C6" w14:textId="77777777" w:rsidR="00000000" w:rsidRDefault="00373EE0">
      <w:pPr>
        <w:pStyle w:val="a0"/>
        <w:rPr>
          <w:rtl/>
        </w:rPr>
      </w:pPr>
    </w:p>
    <w:p w14:paraId="7FC99A4B" w14:textId="77777777" w:rsidR="00000000" w:rsidRDefault="00373EE0">
      <w:pPr>
        <w:pStyle w:val="a0"/>
        <w:rPr>
          <w:rFonts w:hint="cs"/>
          <w:rtl/>
        </w:rPr>
      </w:pPr>
      <w:r>
        <w:rPr>
          <w:rFonts w:hint="cs"/>
          <w:rtl/>
        </w:rPr>
        <w:t xml:space="preserve">לכן הורתו שלא בקדושה. </w:t>
      </w:r>
    </w:p>
    <w:p w14:paraId="743128A1" w14:textId="77777777" w:rsidR="00000000" w:rsidRDefault="00373EE0">
      <w:pPr>
        <w:pStyle w:val="a0"/>
        <w:rPr>
          <w:rFonts w:hint="cs"/>
          <w:rtl/>
        </w:rPr>
      </w:pPr>
    </w:p>
    <w:p w14:paraId="1CF08C38" w14:textId="77777777" w:rsidR="00000000" w:rsidRDefault="00373EE0">
      <w:pPr>
        <w:pStyle w:val="a0"/>
        <w:rPr>
          <w:rFonts w:hint="cs"/>
          <w:rtl/>
        </w:rPr>
      </w:pPr>
      <w:r>
        <w:rPr>
          <w:rFonts w:hint="cs"/>
          <w:rtl/>
        </w:rPr>
        <w:t xml:space="preserve">אני גם לא מבין את ההיגיון. אני יכול להסביר לכם למה הכוונה. הכוונה שבן-אדם הולך בסיעה עם מצע מסוים. שני-שלישים מחברי הסיעה רוצים לעבור לסיעה </w:t>
      </w:r>
      <w:r>
        <w:rPr>
          <w:rFonts w:hint="cs"/>
          <w:rtl/>
        </w:rPr>
        <w:t xml:space="preserve">אחרת, נניח אפילו בשל השקפת עולם. אומר חבר הסיעה: אני לא פורש, אני נשאר, אני הולך על-פי המצע הזה. בסדר. רצון הבוחרים היה שאני אהיה בעם אחד. אני לא רוצה ללכת למפלגת העבודה, זה רצון הבוחרים. </w:t>
      </w:r>
    </w:p>
    <w:p w14:paraId="53401131" w14:textId="77777777" w:rsidR="00000000" w:rsidRDefault="00373EE0">
      <w:pPr>
        <w:pStyle w:val="a0"/>
        <w:rPr>
          <w:rFonts w:hint="cs"/>
          <w:rtl/>
        </w:rPr>
      </w:pPr>
    </w:p>
    <w:p w14:paraId="5BE05E44" w14:textId="77777777" w:rsidR="00000000" w:rsidRDefault="00373EE0">
      <w:pPr>
        <w:pStyle w:val="a0"/>
        <w:rPr>
          <w:rFonts w:hint="cs"/>
          <w:rtl/>
        </w:rPr>
      </w:pPr>
      <w:r>
        <w:rPr>
          <w:rFonts w:hint="cs"/>
          <w:rtl/>
        </w:rPr>
        <w:t xml:space="preserve">אם זה היה ההיגיון של חבר הכנסת גדעון סער, אז אני רוצה לשאול, חברי </w:t>
      </w:r>
      <w:r>
        <w:rPr>
          <w:rFonts w:hint="cs"/>
          <w:rtl/>
        </w:rPr>
        <w:t>הכנסת, אדוני היושב-ראש, אני רוצה לשאול מה הדין של בוחרים שאומרים: אנחנו רוצים לשלוח חבר כנסת. מה אומר להם גדעון סער? החוק הקיים קובע ששני חברי כנסת יכולים להיכנס לכנסת. אומר גדעון סער בהצעת חוק, כשהוא מעלה את אחוז החסימה, שאם יש ציבור בוחרים גדול מאוד, שהי</w:t>
      </w:r>
      <w:r>
        <w:rPr>
          <w:rFonts w:hint="cs"/>
          <w:rtl/>
        </w:rPr>
        <w:t>ום מגיע לכמעט 50,000 איש, שאומר: אנחנו רוצים לשלוח שני חברי כנסת, והם שולחים, אומר גדעון סער: לא, אני מצפצף על רצון הבוחרים. יש כל מיני מלים יפות שאין להן שום ערך מעשי, כמו  יציבות המשטר. מה יציבות המשטר, מה סיפורי המעשיות האלה. מה, סיעה לא יכולה להתפלג? י</w:t>
      </w:r>
      <w:r>
        <w:rPr>
          <w:rFonts w:hint="cs"/>
          <w:rtl/>
        </w:rPr>
        <w:t>כולה להיבחר סיעה של 40 חברי כנסת. מה, לא יכולים להתפלג? נניח שתהיה החלטה על התנתקות מחבל-עזה. אני לא יודע מה יעשה חבר הכנסת יחיאל חזן עם עוד הרבה חברי כנסת בליכוד. מה, לא יכול להיות שיתפלגו?</w:t>
      </w:r>
    </w:p>
    <w:p w14:paraId="498D2BE5" w14:textId="77777777" w:rsidR="00000000" w:rsidRDefault="00373EE0">
      <w:pPr>
        <w:pStyle w:val="a0"/>
        <w:rPr>
          <w:rFonts w:hint="cs"/>
          <w:rtl/>
        </w:rPr>
      </w:pPr>
    </w:p>
    <w:p w14:paraId="47D9DE30" w14:textId="77777777" w:rsidR="00000000" w:rsidRDefault="00373EE0">
      <w:pPr>
        <w:pStyle w:val="af0"/>
        <w:rPr>
          <w:rtl/>
        </w:rPr>
      </w:pPr>
      <w:r>
        <w:rPr>
          <w:rFonts w:hint="eastAsia"/>
          <w:rtl/>
        </w:rPr>
        <w:t>יחיאל</w:t>
      </w:r>
      <w:r>
        <w:rPr>
          <w:rtl/>
        </w:rPr>
        <w:t xml:space="preserve"> חזן (הליכוד):</w:t>
      </w:r>
    </w:p>
    <w:p w14:paraId="0C2DA3CB" w14:textId="77777777" w:rsidR="00000000" w:rsidRDefault="00373EE0">
      <w:pPr>
        <w:pStyle w:val="a0"/>
        <w:rPr>
          <w:rFonts w:hint="cs"/>
          <w:rtl/>
        </w:rPr>
      </w:pPr>
    </w:p>
    <w:p w14:paraId="4DF159BE" w14:textId="77777777" w:rsidR="00000000" w:rsidRDefault="00373EE0">
      <w:pPr>
        <w:pStyle w:val="a0"/>
        <w:rPr>
          <w:rFonts w:hint="cs"/>
          <w:rtl/>
        </w:rPr>
      </w:pPr>
      <w:r>
        <w:rPr>
          <w:rFonts w:hint="cs"/>
          <w:rtl/>
        </w:rPr>
        <w:t>אני לא אתפלג. אני אשאר בליכוד.</w:t>
      </w:r>
    </w:p>
    <w:p w14:paraId="3F0CB44D" w14:textId="77777777" w:rsidR="00000000" w:rsidRDefault="00373EE0">
      <w:pPr>
        <w:pStyle w:val="a0"/>
        <w:rPr>
          <w:rFonts w:hint="cs"/>
          <w:rtl/>
        </w:rPr>
      </w:pPr>
    </w:p>
    <w:p w14:paraId="656DC57D" w14:textId="77777777" w:rsidR="00000000" w:rsidRDefault="00373EE0">
      <w:pPr>
        <w:pStyle w:val="-"/>
        <w:rPr>
          <w:rtl/>
        </w:rPr>
      </w:pPr>
      <w:bookmarkStart w:id="334" w:name="FS000000526T01_03_2004_20_28_07C"/>
      <w:bookmarkEnd w:id="334"/>
      <w:r>
        <w:rPr>
          <w:rtl/>
        </w:rPr>
        <w:t>משה גפני (י</w:t>
      </w:r>
      <w:r>
        <w:rPr>
          <w:rtl/>
        </w:rPr>
        <w:t>הדות התורה):</w:t>
      </w:r>
    </w:p>
    <w:p w14:paraId="3F3E2C3E" w14:textId="77777777" w:rsidR="00000000" w:rsidRDefault="00373EE0">
      <w:pPr>
        <w:pStyle w:val="a0"/>
        <w:rPr>
          <w:rtl/>
        </w:rPr>
      </w:pPr>
    </w:p>
    <w:p w14:paraId="4F342C93" w14:textId="77777777" w:rsidR="00000000" w:rsidRDefault="00373EE0">
      <w:pPr>
        <w:pStyle w:val="a0"/>
        <w:rPr>
          <w:rFonts w:hint="cs"/>
          <w:rtl/>
        </w:rPr>
      </w:pPr>
      <w:r>
        <w:rPr>
          <w:rFonts w:hint="cs"/>
          <w:rtl/>
        </w:rPr>
        <w:t>יכול להיות שאחרים יעזבו.</w:t>
      </w:r>
    </w:p>
    <w:p w14:paraId="1F9EEC61" w14:textId="77777777" w:rsidR="00000000" w:rsidRDefault="00373EE0">
      <w:pPr>
        <w:pStyle w:val="a0"/>
        <w:rPr>
          <w:rFonts w:hint="cs"/>
          <w:rtl/>
        </w:rPr>
      </w:pPr>
    </w:p>
    <w:p w14:paraId="2EDF0B13" w14:textId="77777777" w:rsidR="00000000" w:rsidRDefault="00373EE0">
      <w:pPr>
        <w:pStyle w:val="af1"/>
        <w:rPr>
          <w:rtl/>
        </w:rPr>
      </w:pPr>
      <w:r>
        <w:rPr>
          <w:rtl/>
        </w:rPr>
        <w:t>היו"ר ראובן ריבלין:</w:t>
      </w:r>
    </w:p>
    <w:p w14:paraId="3DB89678" w14:textId="77777777" w:rsidR="00000000" w:rsidRDefault="00373EE0">
      <w:pPr>
        <w:pStyle w:val="a0"/>
        <w:rPr>
          <w:rtl/>
        </w:rPr>
      </w:pPr>
    </w:p>
    <w:p w14:paraId="6D7146C4" w14:textId="77777777" w:rsidR="00000000" w:rsidRDefault="00373EE0">
      <w:pPr>
        <w:pStyle w:val="a0"/>
        <w:rPr>
          <w:rFonts w:hint="cs"/>
          <w:rtl/>
        </w:rPr>
      </w:pPr>
      <w:r>
        <w:rPr>
          <w:rFonts w:hint="cs"/>
          <w:rtl/>
        </w:rPr>
        <w:t>חבר הכנסת חזן, הוא שאל שאלה רטורית.</w:t>
      </w:r>
    </w:p>
    <w:p w14:paraId="2DB4D0DB" w14:textId="77777777" w:rsidR="00000000" w:rsidRDefault="00373EE0">
      <w:pPr>
        <w:pStyle w:val="a0"/>
        <w:rPr>
          <w:rFonts w:hint="cs"/>
          <w:rtl/>
        </w:rPr>
      </w:pPr>
    </w:p>
    <w:p w14:paraId="0CBD1A95" w14:textId="77777777" w:rsidR="00000000" w:rsidRDefault="00373EE0">
      <w:pPr>
        <w:pStyle w:val="-"/>
        <w:rPr>
          <w:rtl/>
        </w:rPr>
      </w:pPr>
      <w:bookmarkStart w:id="335" w:name="FS000000526T01_03_2004_20_28_30C"/>
      <w:bookmarkEnd w:id="335"/>
      <w:r>
        <w:rPr>
          <w:rtl/>
        </w:rPr>
        <w:t>משה גפני (יהדות התורה):</w:t>
      </w:r>
    </w:p>
    <w:p w14:paraId="4DB1825F" w14:textId="77777777" w:rsidR="00000000" w:rsidRDefault="00373EE0">
      <w:pPr>
        <w:pStyle w:val="a0"/>
        <w:rPr>
          <w:rtl/>
        </w:rPr>
      </w:pPr>
    </w:p>
    <w:p w14:paraId="2DE351DA" w14:textId="77777777" w:rsidR="00000000" w:rsidRDefault="00373EE0">
      <w:pPr>
        <w:pStyle w:val="a0"/>
        <w:rPr>
          <w:rFonts w:hint="cs"/>
          <w:rtl/>
        </w:rPr>
      </w:pPr>
      <w:r>
        <w:rPr>
          <w:rFonts w:hint="cs"/>
          <w:rtl/>
        </w:rPr>
        <w:t>לא שאני יודע משהו.</w:t>
      </w:r>
    </w:p>
    <w:p w14:paraId="04C7DBC9" w14:textId="77777777" w:rsidR="00000000" w:rsidRDefault="00373EE0">
      <w:pPr>
        <w:pStyle w:val="a0"/>
        <w:rPr>
          <w:rFonts w:hint="cs"/>
          <w:rtl/>
        </w:rPr>
      </w:pPr>
    </w:p>
    <w:p w14:paraId="02475B5B" w14:textId="77777777" w:rsidR="00000000" w:rsidRDefault="00373EE0">
      <w:pPr>
        <w:pStyle w:val="a0"/>
        <w:rPr>
          <w:rFonts w:hint="cs"/>
          <w:rtl/>
        </w:rPr>
      </w:pPr>
      <w:r>
        <w:rPr>
          <w:rFonts w:hint="cs"/>
          <w:rtl/>
        </w:rPr>
        <w:t>לכן אני סבור, אדוני היושב-ראש, שהצעת החוק הזאת לא באה בידיים נקיות. תוך כדי דיבור על הגנה כביכול על הבוחרים מביאי</w:t>
      </w:r>
      <w:r>
        <w:rPr>
          <w:rFonts w:hint="cs"/>
          <w:rtl/>
        </w:rPr>
        <w:t>ם הצעת חוק אנטי-דמוקרטית, שלא תורמת שום דבר ליציבות השלטון, לחלוטין לא. אין לזה שום ערך. הכול אינטרסים אישיים של הליכוד.</w:t>
      </w:r>
    </w:p>
    <w:p w14:paraId="0688616B" w14:textId="77777777" w:rsidR="00000000" w:rsidRDefault="00373EE0">
      <w:pPr>
        <w:pStyle w:val="a0"/>
        <w:rPr>
          <w:rFonts w:hint="cs"/>
          <w:rtl/>
        </w:rPr>
      </w:pPr>
    </w:p>
    <w:p w14:paraId="390DF18F" w14:textId="77777777" w:rsidR="00000000" w:rsidRDefault="00373EE0">
      <w:pPr>
        <w:pStyle w:val="af1"/>
        <w:rPr>
          <w:rtl/>
        </w:rPr>
      </w:pPr>
      <w:r>
        <w:rPr>
          <w:rtl/>
        </w:rPr>
        <w:t>היו"ר ראובן ריבלין:</w:t>
      </w:r>
    </w:p>
    <w:p w14:paraId="66F8C172" w14:textId="77777777" w:rsidR="00000000" w:rsidRDefault="00373EE0">
      <w:pPr>
        <w:pStyle w:val="a0"/>
        <w:rPr>
          <w:rtl/>
        </w:rPr>
      </w:pPr>
    </w:p>
    <w:p w14:paraId="70222068" w14:textId="77777777" w:rsidR="00000000" w:rsidRDefault="00373EE0">
      <w:pPr>
        <w:pStyle w:val="a0"/>
        <w:rPr>
          <w:rFonts w:hint="cs"/>
          <w:rtl/>
        </w:rPr>
      </w:pPr>
      <w:r>
        <w:rPr>
          <w:rFonts w:hint="cs"/>
          <w:rtl/>
        </w:rPr>
        <w:t>הקול קול פרץ והידיים ידי טל. בבקשה.</w:t>
      </w:r>
    </w:p>
    <w:p w14:paraId="6842287F" w14:textId="77777777" w:rsidR="00000000" w:rsidRDefault="00373EE0">
      <w:pPr>
        <w:pStyle w:val="a0"/>
        <w:rPr>
          <w:rFonts w:hint="cs"/>
          <w:rtl/>
        </w:rPr>
      </w:pPr>
    </w:p>
    <w:p w14:paraId="4D186D92" w14:textId="77777777" w:rsidR="00000000" w:rsidRDefault="00373EE0">
      <w:pPr>
        <w:pStyle w:val="af0"/>
        <w:rPr>
          <w:rtl/>
        </w:rPr>
      </w:pPr>
      <w:r>
        <w:rPr>
          <w:rFonts w:hint="eastAsia"/>
          <w:rtl/>
        </w:rPr>
        <w:t>אברהם</w:t>
      </w:r>
      <w:r>
        <w:rPr>
          <w:rtl/>
        </w:rPr>
        <w:t xml:space="preserve"> בורג (העבודה-מימד):</w:t>
      </w:r>
    </w:p>
    <w:p w14:paraId="3D306749" w14:textId="77777777" w:rsidR="00000000" w:rsidRDefault="00373EE0">
      <w:pPr>
        <w:pStyle w:val="a0"/>
        <w:rPr>
          <w:rFonts w:hint="cs"/>
          <w:rtl/>
        </w:rPr>
      </w:pPr>
    </w:p>
    <w:p w14:paraId="04F72EEB" w14:textId="77777777" w:rsidR="00000000" w:rsidRDefault="00373EE0">
      <w:pPr>
        <w:pStyle w:val="a0"/>
        <w:rPr>
          <w:rFonts w:hint="cs"/>
          <w:rtl/>
        </w:rPr>
      </w:pPr>
      <w:r>
        <w:rPr>
          <w:rFonts w:hint="cs"/>
          <w:rtl/>
        </w:rPr>
        <w:t>הידיים ידי עשיו.</w:t>
      </w:r>
    </w:p>
    <w:p w14:paraId="19CFA738" w14:textId="77777777" w:rsidR="00000000" w:rsidRDefault="00373EE0">
      <w:pPr>
        <w:pStyle w:val="a0"/>
        <w:rPr>
          <w:rFonts w:hint="cs"/>
          <w:rtl/>
        </w:rPr>
      </w:pPr>
    </w:p>
    <w:p w14:paraId="4E4ECB83" w14:textId="77777777" w:rsidR="00000000" w:rsidRDefault="00373EE0">
      <w:pPr>
        <w:pStyle w:val="af1"/>
        <w:rPr>
          <w:rtl/>
        </w:rPr>
      </w:pPr>
      <w:r>
        <w:rPr>
          <w:rtl/>
        </w:rPr>
        <w:t>היו"ר ראובן ריבלין:</w:t>
      </w:r>
    </w:p>
    <w:p w14:paraId="3FE234F6" w14:textId="77777777" w:rsidR="00000000" w:rsidRDefault="00373EE0">
      <w:pPr>
        <w:pStyle w:val="a0"/>
        <w:rPr>
          <w:rtl/>
        </w:rPr>
      </w:pPr>
    </w:p>
    <w:p w14:paraId="64168912" w14:textId="77777777" w:rsidR="00000000" w:rsidRDefault="00373EE0">
      <w:pPr>
        <w:pStyle w:val="a0"/>
        <w:rPr>
          <w:rFonts w:hint="cs"/>
          <w:rtl/>
        </w:rPr>
      </w:pPr>
      <w:r>
        <w:rPr>
          <w:rFonts w:hint="cs"/>
          <w:rtl/>
        </w:rPr>
        <w:t>רבותי חברי</w:t>
      </w:r>
      <w:r>
        <w:rPr>
          <w:rFonts w:hint="cs"/>
          <w:rtl/>
        </w:rPr>
        <w:t xml:space="preserve"> הכנסת. חבר הכנסת מאיר פרוש - בבקשה, אדוני. אחריו - חבר הכנסת מוחמד ברכה. גם חבר הכנסת מח'ול רוצה לדבר.</w:t>
      </w:r>
    </w:p>
    <w:p w14:paraId="4F957139" w14:textId="77777777" w:rsidR="00000000" w:rsidRDefault="00373EE0">
      <w:pPr>
        <w:pStyle w:val="a0"/>
        <w:rPr>
          <w:rFonts w:hint="cs"/>
          <w:rtl/>
        </w:rPr>
      </w:pPr>
    </w:p>
    <w:p w14:paraId="332570F3" w14:textId="77777777" w:rsidR="00000000" w:rsidRDefault="00373EE0">
      <w:pPr>
        <w:pStyle w:val="af0"/>
        <w:rPr>
          <w:rtl/>
        </w:rPr>
      </w:pPr>
      <w:r>
        <w:rPr>
          <w:rFonts w:hint="eastAsia"/>
          <w:rtl/>
        </w:rPr>
        <w:t>אברהם</w:t>
      </w:r>
      <w:r>
        <w:rPr>
          <w:rtl/>
        </w:rPr>
        <w:t xml:space="preserve"> בורג (העבודה-מימד):</w:t>
      </w:r>
    </w:p>
    <w:p w14:paraId="3E6ADA91" w14:textId="77777777" w:rsidR="00000000" w:rsidRDefault="00373EE0">
      <w:pPr>
        <w:pStyle w:val="a0"/>
        <w:rPr>
          <w:rFonts w:hint="cs"/>
          <w:rtl/>
        </w:rPr>
      </w:pPr>
    </w:p>
    <w:p w14:paraId="244FC0AC" w14:textId="77777777" w:rsidR="00000000" w:rsidRDefault="00373EE0">
      <w:pPr>
        <w:pStyle w:val="a0"/>
        <w:rPr>
          <w:rFonts w:hint="cs"/>
          <w:rtl/>
        </w:rPr>
      </w:pPr>
      <w:r>
        <w:rPr>
          <w:rFonts w:hint="cs"/>
          <w:rtl/>
        </w:rPr>
        <w:t>כמה דוברים עוד יש?</w:t>
      </w:r>
    </w:p>
    <w:p w14:paraId="229F51B7" w14:textId="77777777" w:rsidR="00000000" w:rsidRDefault="00373EE0">
      <w:pPr>
        <w:pStyle w:val="a0"/>
        <w:rPr>
          <w:rFonts w:hint="cs"/>
          <w:rtl/>
        </w:rPr>
      </w:pPr>
    </w:p>
    <w:p w14:paraId="550E9B0B" w14:textId="77777777" w:rsidR="00000000" w:rsidRDefault="00373EE0">
      <w:pPr>
        <w:pStyle w:val="af1"/>
        <w:rPr>
          <w:rtl/>
        </w:rPr>
      </w:pPr>
      <w:r>
        <w:rPr>
          <w:rtl/>
        </w:rPr>
        <w:t>היו"ר ראובן ריבלין:</w:t>
      </w:r>
    </w:p>
    <w:p w14:paraId="2C5ECC5D" w14:textId="77777777" w:rsidR="00000000" w:rsidRDefault="00373EE0">
      <w:pPr>
        <w:pStyle w:val="a0"/>
        <w:rPr>
          <w:rtl/>
        </w:rPr>
      </w:pPr>
    </w:p>
    <w:p w14:paraId="4BD2DDAE" w14:textId="77777777" w:rsidR="00000000" w:rsidRDefault="00373EE0">
      <w:pPr>
        <w:pStyle w:val="a0"/>
        <w:rPr>
          <w:rFonts w:hint="cs"/>
          <w:rtl/>
        </w:rPr>
      </w:pPr>
      <w:r>
        <w:rPr>
          <w:rFonts w:hint="cs"/>
          <w:rtl/>
        </w:rPr>
        <w:t>מרגע לרגע נכנסים יותר אנשים, אז אני כבר לא יכול לומר. גם חבר הכנסת טיבי נכנס. יש לנ</w:t>
      </w:r>
      <w:r>
        <w:rPr>
          <w:rFonts w:hint="cs"/>
          <w:rtl/>
        </w:rPr>
        <w:t xml:space="preserve">ו כרגע באולם 100% מסתייגים. כל מי שמסתייג לא יוכל לפרוש ממפלגתו. </w:t>
      </w:r>
    </w:p>
    <w:p w14:paraId="738F4A81" w14:textId="77777777" w:rsidR="00000000" w:rsidRDefault="00373EE0">
      <w:pPr>
        <w:pStyle w:val="a0"/>
        <w:rPr>
          <w:rFonts w:hint="cs"/>
          <w:rtl/>
        </w:rPr>
      </w:pPr>
    </w:p>
    <w:p w14:paraId="5B2A1F16" w14:textId="77777777" w:rsidR="00000000" w:rsidRDefault="00373EE0">
      <w:pPr>
        <w:pStyle w:val="a"/>
        <w:rPr>
          <w:rtl/>
        </w:rPr>
      </w:pPr>
      <w:bookmarkStart w:id="336" w:name="FS000000563T01_03_2004_20_31_37"/>
      <w:bookmarkStart w:id="337" w:name="_Toc70050385"/>
      <w:bookmarkEnd w:id="336"/>
      <w:r>
        <w:rPr>
          <w:rFonts w:hint="eastAsia"/>
          <w:rtl/>
        </w:rPr>
        <w:t>מאיר</w:t>
      </w:r>
      <w:r>
        <w:rPr>
          <w:rtl/>
        </w:rPr>
        <w:t xml:space="preserve"> פרוש (יהדות התורה):</w:t>
      </w:r>
      <w:bookmarkEnd w:id="337"/>
    </w:p>
    <w:p w14:paraId="79F7824E" w14:textId="77777777" w:rsidR="00000000" w:rsidRDefault="00373EE0">
      <w:pPr>
        <w:pStyle w:val="a0"/>
        <w:rPr>
          <w:rFonts w:hint="cs"/>
          <w:rtl/>
        </w:rPr>
      </w:pPr>
    </w:p>
    <w:p w14:paraId="274ED915" w14:textId="77777777" w:rsidR="00000000" w:rsidRDefault="00373EE0">
      <w:pPr>
        <w:pStyle w:val="a0"/>
        <w:rPr>
          <w:rFonts w:hint="cs"/>
          <w:rtl/>
        </w:rPr>
      </w:pPr>
      <w:r>
        <w:rPr>
          <w:rFonts w:hint="cs"/>
          <w:rtl/>
        </w:rPr>
        <w:t xml:space="preserve">אדוני היושב-ראש, חברי הכנסת, אני מבקש את תשומת לבך, חבר הכנסת הרב גפני. </w:t>
      </w:r>
    </w:p>
    <w:p w14:paraId="16EAC017" w14:textId="77777777" w:rsidR="00000000" w:rsidRDefault="00373EE0">
      <w:pPr>
        <w:pStyle w:val="a0"/>
        <w:rPr>
          <w:rFonts w:hint="cs"/>
          <w:rtl/>
        </w:rPr>
      </w:pPr>
    </w:p>
    <w:p w14:paraId="46D7F471" w14:textId="77777777" w:rsidR="00000000" w:rsidRDefault="00373EE0">
      <w:pPr>
        <w:pStyle w:val="af0"/>
        <w:rPr>
          <w:rtl/>
        </w:rPr>
      </w:pPr>
      <w:r>
        <w:rPr>
          <w:rFonts w:hint="eastAsia"/>
          <w:rtl/>
        </w:rPr>
        <w:t>אופיר</w:t>
      </w:r>
      <w:r>
        <w:rPr>
          <w:rtl/>
        </w:rPr>
        <w:t xml:space="preserve"> פינס-פז (העבודה-מימד):</w:t>
      </w:r>
    </w:p>
    <w:p w14:paraId="65C974D5" w14:textId="77777777" w:rsidR="00000000" w:rsidRDefault="00373EE0">
      <w:pPr>
        <w:pStyle w:val="a0"/>
        <w:rPr>
          <w:rFonts w:hint="cs"/>
          <w:rtl/>
        </w:rPr>
      </w:pPr>
    </w:p>
    <w:p w14:paraId="7C93EACA" w14:textId="77777777" w:rsidR="00000000" w:rsidRDefault="00373EE0">
      <w:pPr>
        <w:pStyle w:val="a0"/>
        <w:rPr>
          <w:rFonts w:hint="cs"/>
          <w:rtl/>
        </w:rPr>
      </w:pPr>
      <w:r>
        <w:rPr>
          <w:rFonts w:hint="cs"/>
          <w:rtl/>
        </w:rPr>
        <w:t>עכשיו הבנתי מה אמרת, רובי.</w:t>
      </w:r>
    </w:p>
    <w:p w14:paraId="51A3384D" w14:textId="77777777" w:rsidR="00000000" w:rsidRDefault="00373EE0">
      <w:pPr>
        <w:pStyle w:val="a0"/>
        <w:rPr>
          <w:rFonts w:hint="cs"/>
          <w:rtl/>
        </w:rPr>
      </w:pPr>
    </w:p>
    <w:p w14:paraId="7DB3B19E" w14:textId="77777777" w:rsidR="00000000" w:rsidRDefault="00373EE0">
      <w:pPr>
        <w:pStyle w:val="-"/>
        <w:rPr>
          <w:rtl/>
        </w:rPr>
      </w:pPr>
      <w:bookmarkStart w:id="338" w:name="FS000000563T01_03_2004_20_32_40C"/>
      <w:bookmarkEnd w:id="338"/>
      <w:r>
        <w:rPr>
          <w:rtl/>
        </w:rPr>
        <w:t>מאיר פרוש (יהדות התורה):</w:t>
      </w:r>
    </w:p>
    <w:p w14:paraId="71B1FDD2" w14:textId="77777777" w:rsidR="00000000" w:rsidRDefault="00373EE0">
      <w:pPr>
        <w:pStyle w:val="a0"/>
        <w:rPr>
          <w:rtl/>
        </w:rPr>
      </w:pPr>
    </w:p>
    <w:p w14:paraId="54635235" w14:textId="77777777" w:rsidR="00000000" w:rsidRDefault="00373EE0">
      <w:pPr>
        <w:pStyle w:val="a0"/>
        <w:rPr>
          <w:rFonts w:hint="cs"/>
          <w:rtl/>
        </w:rPr>
      </w:pPr>
      <w:r>
        <w:rPr>
          <w:rFonts w:hint="cs"/>
          <w:rtl/>
        </w:rPr>
        <w:t>חבר ה</w:t>
      </w:r>
      <w:r>
        <w:rPr>
          <w:rFonts w:hint="cs"/>
          <w:rtl/>
        </w:rPr>
        <w:t xml:space="preserve">כנסת הרב גפני, שלא כהרגלו, בנאום הקודם שלו </w:t>
      </w:r>
      <w:r>
        <w:rPr>
          <w:rtl/>
        </w:rPr>
        <w:t>–</w:t>
      </w:r>
      <w:r>
        <w:rPr>
          <w:rFonts w:hint="cs"/>
          <w:rtl/>
        </w:rPr>
        <w:t xml:space="preserve"> אדוני ראש הממשלה, אם תאפשר לי </w:t>
      </w:r>
      <w:r>
        <w:rPr>
          <w:rtl/>
        </w:rPr>
        <w:t>–</w:t>
      </w:r>
      <w:r>
        <w:rPr>
          <w:rFonts w:hint="cs"/>
          <w:rtl/>
        </w:rPr>
        <w:t xml:space="preserve"> בנאומו הקודם, לא בנאום על הצעת החוק של חבר הכנסת סער, שהוא לא רוצה לקרוא לה מושחתת, כי הוא הבטיח לו, בדיון על הצעת האי-אמון הוא פנה אליך, שלא כהרגלו, בנחת ורוגע, פנה למצפון שלך וא</w:t>
      </w:r>
      <w:r>
        <w:rPr>
          <w:rFonts w:hint="cs"/>
          <w:rtl/>
        </w:rPr>
        <w:t>מר לך: אתה עומד בראשות ממשלה שהחליטה על קיצוץ עמוק וקשה בכל מיני תחומים. הוא אמר שבישיבות היה הקיצוץ הכי עמוק. אני לא נכנס כרגע לוויכוח, אנחנו יודעים שזה הקיצוץ הכי קשה שיש בתקציב 2004 וגם בתקציב 2003. אבל הוא שאל אותך בכנות, שלא כהרגלו, שאל אותך בכנות ובש</w:t>
      </w:r>
      <w:r>
        <w:rPr>
          <w:rFonts w:hint="cs"/>
          <w:rtl/>
        </w:rPr>
        <w:t xml:space="preserve">קט וביקש ממך תשובה, מדוע ב-1 במרס הישיבות עדיין לא קיבלו אגורה אחת. </w:t>
      </w:r>
    </w:p>
    <w:p w14:paraId="01558AE8" w14:textId="77777777" w:rsidR="00000000" w:rsidRDefault="00373EE0">
      <w:pPr>
        <w:pStyle w:val="a0"/>
        <w:rPr>
          <w:rFonts w:hint="cs"/>
          <w:rtl/>
        </w:rPr>
      </w:pPr>
    </w:p>
    <w:p w14:paraId="49BE9CFB" w14:textId="77777777" w:rsidR="00000000" w:rsidRDefault="00373EE0">
      <w:pPr>
        <w:pStyle w:val="a0"/>
        <w:rPr>
          <w:rFonts w:hint="cs"/>
          <w:rtl/>
        </w:rPr>
      </w:pPr>
      <w:r>
        <w:rPr>
          <w:rFonts w:hint="cs"/>
          <w:rtl/>
        </w:rPr>
        <w:t xml:space="preserve">אני מצפה ממך, כאדם שהכרתי </w:t>
      </w:r>
      <w:r>
        <w:rPr>
          <w:rtl/>
        </w:rPr>
        <w:t>–</w:t>
      </w:r>
      <w:r>
        <w:rPr>
          <w:rFonts w:hint="cs"/>
          <w:rtl/>
        </w:rPr>
        <w:t xml:space="preserve"> יושבים כאן הרב רביץ, הרב גפני, חברים שדיברו אתך, עזרו לך ובשלב מסוים פעלו למענך </w:t>
      </w:r>
      <w:r>
        <w:rPr>
          <w:rtl/>
        </w:rPr>
        <w:t>–</w:t>
      </w:r>
      <w:r>
        <w:rPr>
          <w:rFonts w:hint="cs"/>
          <w:rtl/>
        </w:rPr>
        <w:t xml:space="preserve"> תקום מהמקום, תיגש לאחד העוזרים שלך, תיגש למי שאתה מבין שיכול לעזור לך, תחפש </w:t>
      </w:r>
      <w:r>
        <w:rPr>
          <w:rFonts w:hint="cs"/>
          <w:rtl/>
        </w:rPr>
        <w:t xml:space="preserve">עבורנו תשובה. הרי בכל אופן מדובר פה באוכלוסייה של קרוב ל-200,000 נפש, שמקבלים פה פר-ראש לאחר שקיבלו בצורה מסודרת, עם בדיקות של רואה-חשבון וכדומה. תבוא ותיתן לנו תשובה. </w:t>
      </w:r>
    </w:p>
    <w:p w14:paraId="30991397" w14:textId="77777777" w:rsidR="00000000" w:rsidRDefault="00373EE0">
      <w:pPr>
        <w:pStyle w:val="a0"/>
        <w:rPr>
          <w:rFonts w:hint="cs"/>
          <w:rtl/>
        </w:rPr>
      </w:pPr>
    </w:p>
    <w:p w14:paraId="7B9154F4" w14:textId="77777777" w:rsidR="00000000" w:rsidRDefault="00373EE0">
      <w:pPr>
        <w:pStyle w:val="a0"/>
        <w:rPr>
          <w:rFonts w:hint="cs"/>
          <w:rtl/>
        </w:rPr>
      </w:pPr>
      <w:r>
        <w:rPr>
          <w:rFonts w:hint="cs"/>
          <w:rtl/>
        </w:rPr>
        <w:t>אני לא מבין, אתה מרגיש נוח במצב שאתה נמצא בו? היום כשנסעתי לכנסת ראיתי שיש התנחלות חדש</w:t>
      </w:r>
      <w:r>
        <w:rPr>
          <w:rFonts w:hint="cs"/>
          <w:rtl/>
        </w:rPr>
        <w:t xml:space="preserve">ה, התנחלות של מועצת יש"ע מול משרד ראש הממשלה. נוח לך המצב שאתה נמצא בו? כל אלה שהלכו אתך שנים על גבי שנים, תמכת בהם, עודדת אותם, פעלת עבורם, המרצת אותם </w:t>
      </w:r>
      <w:r>
        <w:rPr>
          <w:rtl/>
        </w:rPr>
        <w:t>–</w:t>
      </w:r>
      <w:r>
        <w:rPr>
          <w:rFonts w:hint="cs"/>
          <w:rtl/>
        </w:rPr>
        <w:t xml:space="preserve"> כולם מתנתקים ממך. זה נוח לך? הרי אתה יכול לתקן במשהו את מה שאתה עושה על-ידי התייחסות מסוימת. </w:t>
      </w:r>
    </w:p>
    <w:p w14:paraId="11751153" w14:textId="77777777" w:rsidR="00000000" w:rsidRDefault="00373EE0">
      <w:pPr>
        <w:pStyle w:val="a0"/>
        <w:rPr>
          <w:rFonts w:hint="cs"/>
          <w:rtl/>
        </w:rPr>
      </w:pPr>
    </w:p>
    <w:p w14:paraId="53265A38" w14:textId="77777777" w:rsidR="00000000" w:rsidRDefault="00373EE0">
      <w:pPr>
        <w:pStyle w:val="a0"/>
        <w:rPr>
          <w:rFonts w:hint="cs"/>
          <w:rtl/>
        </w:rPr>
      </w:pPr>
      <w:r>
        <w:rPr>
          <w:rFonts w:hint="cs"/>
          <w:rtl/>
        </w:rPr>
        <w:t>אני חוש</w:t>
      </w:r>
      <w:r>
        <w:rPr>
          <w:rFonts w:hint="cs"/>
          <w:rtl/>
        </w:rPr>
        <w:t xml:space="preserve">ב שאם אתה יושב פה </w:t>
      </w:r>
      <w:r>
        <w:rPr>
          <w:rtl/>
        </w:rPr>
        <w:t>–</w:t>
      </w:r>
      <w:r>
        <w:rPr>
          <w:rFonts w:hint="cs"/>
          <w:rtl/>
        </w:rPr>
        <w:t xml:space="preserve"> ויפה מאוד שאתה יושב כאן, הלוואי שכל ראשי הממשלה היו נוהגים כך, נמצאים פה ושומעים את חברי הכנסת, אבל תעשה משהו עם מה שפונים אליך. מתוך הלב אנחנו פונים אליך, שואלים אותך למה אתה לא עושה כלום כדי שהישיבות יקבלו את מה שהובטח להן בתקציב. הרי</w:t>
      </w:r>
      <w:r>
        <w:rPr>
          <w:rFonts w:hint="cs"/>
          <w:rtl/>
        </w:rPr>
        <w:t xml:space="preserve"> אנחנו ב-1 במרס, ואין סעיף בתקציב המדינה שלא הופעל, אך כך נוהגים לגבי החרדים. אז כל מה שטומי לפיד מבקש, או כל מה ששינוי מבקשים, כך אתה פועל, עד כדי כך אתה שבוי בידם? לא מגיעה לנו תשובה ממך? לא לנו, אנחנו לא שווים בעיניך, אבל אלה אזרחי המדינה. תלמידי הישיבו</w:t>
      </w:r>
      <w:r>
        <w:rPr>
          <w:rFonts w:hint="cs"/>
          <w:rtl/>
        </w:rPr>
        <w:t xml:space="preserve">ת לא זכאים לדעת ממך כראש הממשלה מדוע עד 1 במרס הם לא קיבלו אף אגורה? אנא, תעשה, עד שאנחנו מצביעים על הצעת החוק של גדעון סער, והדקות מסתיימות והשניות מסתיימות, תענה לנו תשובה. </w:t>
      </w:r>
    </w:p>
    <w:p w14:paraId="015FF19C" w14:textId="77777777" w:rsidR="00000000" w:rsidRDefault="00373EE0">
      <w:pPr>
        <w:pStyle w:val="a0"/>
        <w:rPr>
          <w:rFonts w:hint="cs"/>
          <w:rtl/>
        </w:rPr>
      </w:pPr>
    </w:p>
    <w:p w14:paraId="58C4AA4A" w14:textId="77777777" w:rsidR="00000000" w:rsidRDefault="00373EE0">
      <w:pPr>
        <w:pStyle w:val="af1"/>
        <w:rPr>
          <w:rtl/>
        </w:rPr>
      </w:pPr>
      <w:r>
        <w:rPr>
          <w:rtl/>
        </w:rPr>
        <w:t>היו"ר ראובן ריבלין:</w:t>
      </w:r>
    </w:p>
    <w:p w14:paraId="0BC5B0B4" w14:textId="77777777" w:rsidR="00000000" w:rsidRDefault="00373EE0">
      <w:pPr>
        <w:pStyle w:val="a0"/>
        <w:rPr>
          <w:rtl/>
        </w:rPr>
      </w:pPr>
    </w:p>
    <w:p w14:paraId="3A18A3D6" w14:textId="77777777" w:rsidR="00000000" w:rsidRDefault="00373EE0">
      <w:pPr>
        <w:pStyle w:val="a0"/>
        <w:rPr>
          <w:rFonts w:hint="cs"/>
          <w:rtl/>
        </w:rPr>
      </w:pPr>
      <w:r>
        <w:rPr>
          <w:rFonts w:hint="cs"/>
          <w:rtl/>
        </w:rPr>
        <w:t>תודה רבה. סיימת על השנייה, כל הכבוד לחבר הכנסת פרוש. חבר ה</w:t>
      </w:r>
      <w:r>
        <w:rPr>
          <w:rFonts w:hint="cs"/>
          <w:rtl/>
        </w:rPr>
        <w:t xml:space="preserve">כנסת מוחמד ברכה, אחריו </w:t>
      </w:r>
      <w:r>
        <w:rPr>
          <w:rtl/>
        </w:rPr>
        <w:t>–</w:t>
      </w:r>
      <w:r>
        <w:rPr>
          <w:rFonts w:hint="cs"/>
          <w:rtl/>
        </w:rPr>
        <w:t xml:space="preserve"> חבר הכנסת עסאם מח'ול, ואחריו </w:t>
      </w:r>
      <w:r>
        <w:rPr>
          <w:rtl/>
        </w:rPr>
        <w:t>–</w:t>
      </w:r>
      <w:r>
        <w:rPr>
          <w:rFonts w:hint="cs"/>
          <w:rtl/>
        </w:rPr>
        <w:t xml:space="preserve"> חבר הכנסת אחמד טיבי. תסיים חברת הכנסת גלאון, אם היא תהיה כאן.</w:t>
      </w:r>
    </w:p>
    <w:p w14:paraId="5E52164B" w14:textId="77777777" w:rsidR="00000000" w:rsidRDefault="00373EE0">
      <w:pPr>
        <w:pStyle w:val="a0"/>
        <w:rPr>
          <w:rFonts w:hint="cs"/>
          <w:rtl/>
        </w:rPr>
      </w:pPr>
    </w:p>
    <w:p w14:paraId="0E2E1503" w14:textId="77777777" w:rsidR="00000000" w:rsidRDefault="00373EE0">
      <w:pPr>
        <w:pStyle w:val="af0"/>
        <w:rPr>
          <w:rtl/>
        </w:rPr>
      </w:pPr>
      <w:r>
        <w:rPr>
          <w:rFonts w:hint="eastAsia"/>
          <w:rtl/>
        </w:rPr>
        <w:t>דניאל</w:t>
      </w:r>
      <w:r>
        <w:rPr>
          <w:rtl/>
        </w:rPr>
        <w:t xml:space="preserve"> בנלולו (הליכוד):</w:t>
      </w:r>
    </w:p>
    <w:p w14:paraId="18E8DECC" w14:textId="77777777" w:rsidR="00000000" w:rsidRDefault="00373EE0">
      <w:pPr>
        <w:pStyle w:val="a0"/>
        <w:rPr>
          <w:rFonts w:hint="cs"/>
          <w:rtl/>
        </w:rPr>
      </w:pPr>
    </w:p>
    <w:p w14:paraId="38B7EF42" w14:textId="77777777" w:rsidR="00000000" w:rsidRDefault="00373EE0">
      <w:pPr>
        <w:pStyle w:val="a0"/>
        <w:rPr>
          <w:rFonts w:hint="cs"/>
          <w:rtl/>
        </w:rPr>
      </w:pPr>
      <w:r>
        <w:rPr>
          <w:rFonts w:hint="cs"/>
          <w:rtl/>
        </w:rPr>
        <w:t xml:space="preserve">יש תשובה על השאלה. עוד מעט - - - ותקבלו את הכסף. אני אומר לך את זה ממקור מוסמך. </w:t>
      </w:r>
    </w:p>
    <w:p w14:paraId="036284D5" w14:textId="77777777" w:rsidR="00000000" w:rsidRDefault="00373EE0">
      <w:pPr>
        <w:pStyle w:val="a0"/>
        <w:rPr>
          <w:rFonts w:hint="cs"/>
          <w:rtl/>
        </w:rPr>
      </w:pPr>
    </w:p>
    <w:p w14:paraId="758E8849" w14:textId="77777777" w:rsidR="00000000" w:rsidRDefault="00373EE0">
      <w:pPr>
        <w:pStyle w:val="af0"/>
        <w:rPr>
          <w:rtl/>
        </w:rPr>
      </w:pPr>
      <w:r>
        <w:rPr>
          <w:rFonts w:hint="eastAsia"/>
          <w:rtl/>
        </w:rPr>
        <w:t>משה</w:t>
      </w:r>
      <w:r>
        <w:rPr>
          <w:rtl/>
        </w:rPr>
        <w:t xml:space="preserve"> גפני (יהדות התורה):</w:t>
      </w:r>
    </w:p>
    <w:p w14:paraId="780F5F76" w14:textId="77777777" w:rsidR="00000000" w:rsidRDefault="00373EE0">
      <w:pPr>
        <w:pStyle w:val="a0"/>
        <w:rPr>
          <w:rFonts w:hint="cs"/>
          <w:rtl/>
        </w:rPr>
      </w:pPr>
    </w:p>
    <w:p w14:paraId="00CE3752" w14:textId="77777777" w:rsidR="00000000" w:rsidRDefault="00373EE0">
      <w:pPr>
        <w:pStyle w:val="a0"/>
        <w:rPr>
          <w:rFonts w:hint="cs"/>
          <w:rtl/>
        </w:rPr>
      </w:pPr>
      <w:r>
        <w:rPr>
          <w:rFonts w:hint="cs"/>
          <w:rtl/>
        </w:rPr>
        <w:t xml:space="preserve">לכולם </w:t>
      </w:r>
      <w:r>
        <w:rPr>
          <w:rFonts w:hint="cs"/>
          <w:rtl/>
        </w:rPr>
        <w:t xml:space="preserve">אמרו את זה? </w:t>
      </w:r>
    </w:p>
    <w:p w14:paraId="022CE53D" w14:textId="77777777" w:rsidR="00000000" w:rsidRDefault="00373EE0">
      <w:pPr>
        <w:pStyle w:val="a0"/>
        <w:rPr>
          <w:rFonts w:hint="cs"/>
          <w:rtl/>
        </w:rPr>
      </w:pPr>
    </w:p>
    <w:p w14:paraId="0F62FB3A" w14:textId="77777777" w:rsidR="00000000" w:rsidRDefault="00373EE0">
      <w:pPr>
        <w:pStyle w:val="af0"/>
        <w:rPr>
          <w:rtl/>
        </w:rPr>
      </w:pPr>
      <w:r>
        <w:rPr>
          <w:rFonts w:hint="eastAsia"/>
          <w:rtl/>
        </w:rPr>
        <w:t>דניאל</w:t>
      </w:r>
      <w:r>
        <w:rPr>
          <w:rtl/>
        </w:rPr>
        <w:t xml:space="preserve"> בנלולו (הליכוד):</w:t>
      </w:r>
    </w:p>
    <w:p w14:paraId="634CA989" w14:textId="77777777" w:rsidR="00000000" w:rsidRDefault="00373EE0">
      <w:pPr>
        <w:pStyle w:val="a0"/>
        <w:rPr>
          <w:rFonts w:hint="cs"/>
          <w:rtl/>
        </w:rPr>
      </w:pPr>
    </w:p>
    <w:p w14:paraId="0F10C693" w14:textId="77777777" w:rsidR="00000000" w:rsidRDefault="00373EE0">
      <w:pPr>
        <w:pStyle w:val="a0"/>
        <w:rPr>
          <w:rFonts w:hint="cs"/>
          <w:rtl/>
        </w:rPr>
      </w:pPr>
      <w:r>
        <w:rPr>
          <w:rFonts w:hint="cs"/>
          <w:rtl/>
        </w:rPr>
        <w:t>זאת האמת.</w:t>
      </w:r>
    </w:p>
    <w:p w14:paraId="119EB073" w14:textId="77777777" w:rsidR="00000000" w:rsidRDefault="00373EE0">
      <w:pPr>
        <w:pStyle w:val="a0"/>
        <w:rPr>
          <w:rFonts w:hint="cs"/>
          <w:rtl/>
        </w:rPr>
      </w:pPr>
    </w:p>
    <w:p w14:paraId="0FE3E45A" w14:textId="77777777" w:rsidR="00000000" w:rsidRDefault="00373EE0">
      <w:pPr>
        <w:pStyle w:val="af1"/>
        <w:rPr>
          <w:rtl/>
        </w:rPr>
      </w:pPr>
      <w:r>
        <w:rPr>
          <w:rtl/>
        </w:rPr>
        <w:t>היו"ר ראובן ריבלין:</w:t>
      </w:r>
    </w:p>
    <w:p w14:paraId="34BC097E" w14:textId="77777777" w:rsidR="00000000" w:rsidRDefault="00373EE0">
      <w:pPr>
        <w:pStyle w:val="a0"/>
        <w:rPr>
          <w:rtl/>
        </w:rPr>
      </w:pPr>
    </w:p>
    <w:p w14:paraId="2CC4F47A" w14:textId="77777777" w:rsidR="00000000" w:rsidRDefault="00373EE0">
      <w:pPr>
        <w:pStyle w:val="a0"/>
        <w:rPr>
          <w:rFonts w:hint="cs"/>
          <w:rtl/>
        </w:rPr>
      </w:pPr>
      <w:r>
        <w:rPr>
          <w:rFonts w:hint="cs"/>
          <w:rtl/>
        </w:rPr>
        <w:t>חבר הכנסת בנלולו, אדוני לא משיב על שאלות ותשובות עכשיו. שמענו את מה שאמרת וזה חשוב. בבקשה, חבר הכנסת ברכה.</w:t>
      </w:r>
    </w:p>
    <w:p w14:paraId="1AE3ADA9" w14:textId="77777777" w:rsidR="00000000" w:rsidRDefault="00373EE0">
      <w:pPr>
        <w:pStyle w:val="a0"/>
        <w:rPr>
          <w:rFonts w:hint="cs"/>
          <w:rtl/>
        </w:rPr>
      </w:pPr>
    </w:p>
    <w:p w14:paraId="2B89EEDC" w14:textId="77777777" w:rsidR="00000000" w:rsidRDefault="00373EE0">
      <w:pPr>
        <w:pStyle w:val="a"/>
        <w:rPr>
          <w:rtl/>
        </w:rPr>
      </w:pPr>
      <w:bookmarkStart w:id="339" w:name="FS000000540T01_03_2004_20_44_27"/>
      <w:bookmarkStart w:id="340" w:name="_Toc70050386"/>
      <w:bookmarkEnd w:id="339"/>
      <w:r>
        <w:rPr>
          <w:rFonts w:hint="eastAsia"/>
          <w:rtl/>
        </w:rPr>
        <w:t>מוחמד</w:t>
      </w:r>
      <w:r>
        <w:rPr>
          <w:rtl/>
        </w:rPr>
        <w:t xml:space="preserve"> ברכה (חד"ש-תע"ל):</w:t>
      </w:r>
      <w:bookmarkEnd w:id="340"/>
    </w:p>
    <w:p w14:paraId="659D25D1" w14:textId="77777777" w:rsidR="00000000" w:rsidRDefault="00373EE0">
      <w:pPr>
        <w:pStyle w:val="a0"/>
        <w:rPr>
          <w:rFonts w:hint="cs"/>
          <w:rtl/>
        </w:rPr>
      </w:pPr>
    </w:p>
    <w:p w14:paraId="58C0B018" w14:textId="77777777" w:rsidR="00000000" w:rsidRDefault="00373EE0">
      <w:pPr>
        <w:pStyle w:val="a0"/>
        <w:rPr>
          <w:rFonts w:hint="cs"/>
          <w:rtl/>
        </w:rPr>
      </w:pPr>
      <w:r>
        <w:rPr>
          <w:rFonts w:hint="cs"/>
          <w:rtl/>
        </w:rPr>
        <w:t>אדוני היושב-ראש, רבותי חברי הכנסת, יש פה מערכת לזיהום</w:t>
      </w:r>
      <w:r>
        <w:rPr>
          <w:rFonts w:hint="cs"/>
          <w:rtl/>
        </w:rPr>
        <w:t xml:space="preserve"> מידות. לפני שעה קלה עמד כאן השר אולמרט וניבל את פיו כנגד הציבור הערבי ובוחריו. לפני שבוע היה תורו של סגן השר בוים, שגילה התמחות יוצאת דופן בנושאים של גנטיקה. אומנם אחר כך הוא חזר בו, אבל מי שתמך בו ויושב לידו, חבר הכנסת חזן, אפילו לא טרח להתנצל ולהבין את </w:t>
      </w:r>
      <w:r>
        <w:rPr>
          <w:rFonts w:hint="cs"/>
          <w:rtl/>
        </w:rPr>
        <w:t>המשמעות של הדברים שהוא אמר, בהקשר של ההיסטוריה היהודית דווקא, לא של ההיסטוריה הפלסטינית. יש פה השחתת מידות טוטלית.</w:t>
      </w:r>
    </w:p>
    <w:p w14:paraId="73307B82" w14:textId="77777777" w:rsidR="00000000" w:rsidRDefault="00373EE0">
      <w:pPr>
        <w:pStyle w:val="a0"/>
        <w:rPr>
          <w:rFonts w:hint="cs"/>
          <w:rtl/>
        </w:rPr>
      </w:pPr>
    </w:p>
    <w:p w14:paraId="25FF0E8F" w14:textId="77777777" w:rsidR="00000000" w:rsidRDefault="00373EE0">
      <w:pPr>
        <w:pStyle w:val="a0"/>
        <w:rPr>
          <w:rFonts w:hint="cs"/>
          <w:rtl/>
        </w:rPr>
      </w:pPr>
      <w:r>
        <w:rPr>
          <w:rFonts w:hint="cs"/>
          <w:rtl/>
        </w:rPr>
        <w:t>גם הצעת החוק הזאת - והחברים שקדמו לי היטיבו לבטא את העניין - היא לדעתי חלק מזיהום המידות והשחתת המידות בבית הזה. חבר הכנסת אופיר פינס דיבר ע</w:t>
      </w:r>
      <w:r>
        <w:rPr>
          <w:rFonts w:hint="cs"/>
          <w:rtl/>
        </w:rPr>
        <w:t xml:space="preserve">ל כך שאולי החוק הזה תהיה תחולתו מהכנסת הבאה. אבל מה פתאום? בכנסת הבאה זה יבוטל, אני מניח. אולי חבר הכנסת סער בעצמו יביא את ההצעה הזאת, אם הוא יהיה בכנסת. זו הצעת חוק של הכנסת הזאת. </w:t>
      </w:r>
    </w:p>
    <w:p w14:paraId="44DE3FD1" w14:textId="77777777" w:rsidR="00000000" w:rsidRDefault="00373EE0">
      <w:pPr>
        <w:pStyle w:val="a0"/>
        <w:rPr>
          <w:rFonts w:hint="cs"/>
          <w:rtl/>
        </w:rPr>
      </w:pPr>
    </w:p>
    <w:p w14:paraId="1D4313CA" w14:textId="77777777" w:rsidR="00000000" w:rsidRDefault="00373EE0">
      <w:pPr>
        <w:pStyle w:val="a0"/>
        <w:rPr>
          <w:rFonts w:hint="cs"/>
          <w:rtl/>
        </w:rPr>
      </w:pPr>
      <w:r>
        <w:rPr>
          <w:rFonts w:hint="cs"/>
          <w:rtl/>
        </w:rPr>
        <w:t>אבל אם לא היה די לנו בהשחתת המידות הזאת ובנושא של ההתבטאויות ובנושא של הנ</w:t>
      </w:r>
      <w:r>
        <w:rPr>
          <w:rFonts w:hint="cs"/>
          <w:rtl/>
        </w:rPr>
        <w:t>יהול והמינהל התקין, אז אנחנו גם בדברים האחרים עדים וערים יום-יום להשחתת מידות אחרת. מדינה שמדברת - ראש ממשלה שמדבר על קבלה של כל מיני תוכניות שלום והתנתקויות, בעצם ממשיך אותה מדיניות בשטחים. כשהוא מדבר על רווחה, הוא ממוטט את הבריאות. כשמדברים על עבודה - וש</w:t>
      </w:r>
      <w:r>
        <w:rPr>
          <w:rFonts w:hint="cs"/>
          <w:rtl/>
        </w:rPr>
        <w:t xml:space="preserve">ר האוצר מדבר על עבודה ותעסוקה - אחוז האבטלה מגיע לשחקים שעוד לא הגיע אליהם מאז קום המדינה ועד היום. </w:t>
      </w:r>
    </w:p>
    <w:p w14:paraId="315ADE36" w14:textId="77777777" w:rsidR="00000000" w:rsidRDefault="00373EE0">
      <w:pPr>
        <w:pStyle w:val="a0"/>
        <w:rPr>
          <w:rFonts w:hint="cs"/>
          <w:rtl/>
        </w:rPr>
      </w:pPr>
    </w:p>
    <w:p w14:paraId="060B8F71" w14:textId="77777777" w:rsidR="00000000" w:rsidRDefault="00373EE0">
      <w:pPr>
        <w:pStyle w:val="a0"/>
        <w:rPr>
          <w:rFonts w:hint="cs"/>
          <w:rtl/>
        </w:rPr>
      </w:pPr>
      <w:r>
        <w:rPr>
          <w:rFonts w:hint="cs"/>
          <w:rtl/>
        </w:rPr>
        <w:t>אני אומר, אדוני היושב-ראש, יש לנו עסק פה עם קואליציה ועם ממשלה, שהיא פשוט דורסת הכול, דורסת כל חלקה טובה, לא משאירה מקום לשיח נורמלי, רציני, שיהיה פשוט, ש</w:t>
      </w:r>
      <w:r>
        <w:rPr>
          <w:rFonts w:hint="cs"/>
          <w:rtl/>
        </w:rPr>
        <w:t>יהיה משהו לא ציני, דבר אחד שהוא לא ציני. נושא השלום, נושא החברה, נושא הכלכלה, נושא הבריאות, נושא החינוך - משהו. נושא המינהל התקין, נושא החקיקה, דבר אחד לא ציני, שנגיד: אולי יש חלקה של שפיות, יש אי של שפיות בהתנהלות הזאת של הקואליציה ושל הממשלה. אבל נראה שא</w:t>
      </w:r>
      <w:r>
        <w:rPr>
          <w:rFonts w:hint="cs"/>
          <w:rtl/>
        </w:rPr>
        <w:t xml:space="preserve">נחנו נידונים לכישלון גם בציפייה הצנועה הזאת. תודה רבה. </w:t>
      </w:r>
    </w:p>
    <w:p w14:paraId="048AA304" w14:textId="77777777" w:rsidR="00000000" w:rsidRDefault="00373EE0">
      <w:pPr>
        <w:pStyle w:val="a0"/>
        <w:rPr>
          <w:rFonts w:hint="cs"/>
          <w:rtl/>
        </w:rPr>
      </w:pPr>
    </w:p>
    <w:p w14:paraId="559C966F" w14:textId="77777777" w:rsidR="00000000" w:rsidRDefault="00373EE0">
      <w:pPr>
        <w:pStyle w:val="af1"/>
        <w:rPr>
          <w:rtl/>
        </w:rPr>
      </w:pPr>
      <w:r>
        <w:rPr>
          <w:rtl/>
        </w:rPr>
        <w:t>היו"ר ראובן ריבלין:</w:t>
      </w:r>
    </w:p>
    <w:p w14:paraId="73441330" w14:textId="77777777" w:rsidR="00000000" w:rsidRDefault="00373EE0">
      <w:pPr>
        <w:pStyle w:val="a0"/>
        <w:rPr>
          <w:rtl/>
        </w:rPr>
      </w:pPr>
    </w:p>
    <w:p w14:paraId="15A103BD" w14:textId="77777777" w:rsidR="00000000" w:rsidRDefault="00373EE0">
      <w:pPr>
        <w:pStyle w:val="a0"/>
        <w:rPr>
          <w:rFonts w:hint="cs"/>
          <w:rtl/>
        </w:rPr>
      </w:pPr>
      <w:r>
        <w:rPr>
          <w:rFonts w:hint="cs"/>
          <w:rtl/>
        </w:rPr>
        <w:t>תודה לחבר הכנסת ברכה. חבר הכנסת עסאם מח'ול - בבקשה, אדוני. גם לרשות אדוני שלוש דקות, אפשר להסתפק בשתיים וחצי, זה מצוין. חבר הכנסת טיבי, אתה אחריו. הואיל ואתם אחרוני הדוברים, כי ח</w:t>
      </w:r>
      <w:r>
        <w:rPr>
          <w:rFonts w:hint="cs"/>
          <w:rtl/>
        </w:rPr>
        <w:t>ברת הכנסת גלאון אינה נוכחת - - -</w:t>
      </w:r>
    </w:p>
    <w:p w14:paraId="5D192155" w14:textId="77777777" w:rsidR="00000000" w:rsidRDefault="00373EE0">
      <w:pPr>
        <w:pStyle w:val="a0"/>
        <w:rPr>
          <w:rFonts w:hint="cs"/>
          <w:rtl/>
        </w:rPr>
      </w:pPr>
    </w:p>
    <w:p w14:paraId="28209225" w14:textId="77777777" w:rsidR="00000000" w:rsidRDefault="00373EE0">
      <w:pPr>
        <w:pStyle w:val="af0"/>
        <w:rPr>
          <w:rtl/>
        </w:rPr>
      </w:pPr>
      <w:r>
        <w:rPr>
          <w:rFonts w:hint="eastAsia"/>
          <w:rtl/>
        </w:rPr>
        <w:t>זהבה</w:t>
      </w:r>
      <w:r>
        <w:rPr>
          <w:rtl/>
        </w:rPr>
        <w:t xml:space="preserve"> גלאון (מרצ):</w:t>
      </w:r>
    </w:p>
    <w:p w14:paraId="04936E3C" w14:textId="77777777" w:rsidR="00000000" w:rsidRDefault="00373EE0">
      <w:pPr>
        <w:pStyle w:val="a0"/>
        <w:rPr>
          <w:rFonts w:hint="cs"/>
          <w:rtl/>
        </w:rPr>
      </w:pPr>
    </w:p>
    <w:p w14:paraId="26F8B0A4" w14:textId="77777777" w:rsidR="00000000" w:rsidRDefault="00373EE0">
      <w:pPr>
        <w:pStyle w:val="a0"/>
        <w:rPr>
          <w:rFonts w:hint="cs"/>
          <w:rtl/>
        </w:rPr>
      </w:pPr>
      <w:r>
        <w:rPr>
          <w:rFonts w:hint="cs"/>
          <w:rtl/>
        </w:rPr>
        <w:t>רגע, רגע, רגע. מה אני, אוויר?</w:t>
      </w:r>
    </w:p>
    <w:p w14:paraId="2D9D49F0" w14:textId="77777777" w:rsidR="00000000" w:rsidRDefault="00373EE0">
      <w:pPr>
        <w:pStyle w:val="a0"/>
        <w:rPr>
          <w:rFonts w:hint="cs"/>
          <w:rtl/>
        </w:rPr>
      </w:pPr>
    </w:p>
    <w:p w14:paraId="062A452C" w14:textId="77777777" w:rsidR="00000000" w:rsidRDefault="00373EE0">
      <w:pPr>
        <w:pStyle w:val="af1"/>
        <w:rPr>
          <w:rtl/>
        </w:rPr>
      </w:pPr>
      <w:r>
        <w:rPr>
          <w:rtl/>
        </w:rPr>
        <w:t>היו"ר ראובן ריבלין:</w:t>
      </w:r>
    </w:p>
    <w:p w14:paraId="1EAC5951" w14:textId="77777777" w:rsidR="00000000" w:rsidRDefault="00373EE0">
      <w:pPr>
        <w:pStyle w:val="a0"/>
        <w:rPr>
          <w:rtl/>
        </w:rPr>
      </w:pPr>
    </w:p>
    <w:p w14:paraId="54EB31F8" w14:textId="77777777" w:rsidR="00000000" w:rsidRDefault="00373EE0">
      <w:pPr>
        <w:pStyle w:val="a0"/>
        <w:rPr>
          <w:rFonts w:hint="cs"/>
          <w:rtl/>
        </w:rPr>
      </w:pPr>
      <w:r>
        <w:rPr>
          <w:rFonts w:hint="cs"/>
          <w:rtl/>
        </w:rPr>
        <w:t xml:space="preserve">אני אמרתי שראיתי אותך קודם לכן בצד ההוא. כן, בבקשה, אדוני. </w:t>
      </w:r>
    </w:p>
    <w:p w14:paraId="5DE8E41D" w14:textId="77777777" w:rsidR="00000000" w:rsidRDefault="00373EE0">
      <w:pPr>
        <w:pStyle w:val="a"/>
        <w:rPr>
          <w:rFonts w:hint="cs"/>
          <w:rtl/>
        </w:rPr>
      </w:pPr>
      <w:bookmarkStart w:id="341" w:name="FS000000542T01_03_2004_20_40_46"/>
      <w:bookmarkEnd w:id="341"/>
    </w:p>
    <w:p w14:paraId="4A841163" w14:textId="77777777" w:rsidR="00000000" w:rsidRDefault="00373EE0">
      <w:pPr>
        <w:pStyle w:val="a"/>
        <w:rPr>
          <w:rtl/>
        </w:rPr>
      </w:pPr>
      <w:bookmarkStart w:id="342" w:name="_Toc70050387"/>
      <w:r>
        <w:rPr>
          <w:rFonts w:hint="eastAsia"/>
          <w:rtl/>
        </w:rPr>
        <w:t>עסאם</w:t>
      </w:r>
      <w:r>
        <w:rPr>
          <w:rtl/>
        </w:rPr>
        <w:t xml:space="preserve"> מח'ול (חד"ש-תע"ל):</w:t>
      </w:r>
      <w:bookmarkEnd w:id="342"/>
    </w:p>
    <w:p w14:paraId="479BEF89" w14:textId="77777777" w:rsidR="00000000" w:rsidRDefault="00373EE0">
      <w:pPr>
        <w:pStyle w:val="a0"/>
        <w:rPr>
          <w:rFonts w:hint="cs"/>
          <w:rtl/>
        </w:rPr>
      </w:pPr>
    </w:p>
    <w:p w14:paraId="44413C2D" w14:textId="77777777" w:rsidR="00000000" w:rsidRDefault="00373EE0">
      <w:pPr>
        <w:pStyle w:val="a0"/>
        <w:rPr>
          <w:rFonts w:hint="cs"/>
          <w:rtl/>
        </w:rPr>
      </w:pPr>
      <w:r>
        <w:rPr>
          <w:rFonts w:hint="cs"/>
          <w:rtl/>
        </w:rPr>
        <w:t>אדוני היושב-ראש, חברי הכנסת, דומני שקשה לנתק בין ההצעה לבין המציע</w:t>
      </w:r>
      <w:r>
        <w:rPr>
          <w:rFonts w:hint="cs"/>
          <w:rtl/>
        </w:rPr>
        <w:t>, חבר הכנסת גדעון סער, שהפך להיות מסימני הזמן, העת הזאת, שמוביל לשפל נוסף בחיים הפרלמנטריים בכנסת ובמדינה. אולי יותר נכון לקרוא לו חבר הכנסת גדעון סחר. הוא מנסה להפוך את הכול לסחר סוסים. הוא באופן עקבי, באופן מתמשך, מאז התחילה הכנסת הזאת - אני מנסה לעקוב א</w:t>
      </w:r>
      <w:r>
        <w:rPr>
          <w:rFonts w:hint="cs"/>
          <w:rtl/>
        </w:rPr>
        <w:t xml:space="preserve">חרי הצעות החוק שהוא מביא, ואחת-אחת אלה הצעות חוק שמנסות להתעלל בדמוקרטיה, שמבזות את הדמוקרטיה, שמנסות לחפש דרך לייתר את הדמוקרטיה ואת הכנסת הזאת. זה המוסר וזה המסר שיש לחבר הכנסת סחר. </w:t>
      </w:r>
    </w:p>
    <w:p w14:paraId="15AE6949" w14:textId="77777777" w:rsidR="00000000" w:rsidRDefault="00373EE0">
      <w:pPr>
        <w:pStyle w:val="a0"/>
        <w:rPr>
          <w:rFonts w:hint="cs"/>
          <w:rtl/>
        </w:rPr>
      </w:pPr>
    </w:p>
    <w:p w14:paraId="5F09CE50" w14:textId="77777777" w:rsidR="00000000" w:rsidRDefault="00373EE0">
      <w:pPr>
        <w:pStyle w:val="af0"/>
        <w:rPr>
          <w:rtl/>
        </w:rPr>
      </w:pPr>
      <w:r>
        <w:rPr>
          <w:rFonts w:hint="eastAsia"/>
          <w:rtl/>
        </w:rPr>
        <w:t>אלי</w:t>
      </w:r>
      <w:r>
        <w:rPr>
          <w:rtl/>
        </w:rPr>
        <w:t xml:space="preserve"> אפללו (הליכוד):</w:t>
      </w:r>
    </w:p>
    <w:p w14:paraId="163CC721" w14:textId="77777777" w:rsidR="00000000" w:rsidRDefault="00373EE0">
      <w:pPr>
        <w:pStyle w:val="a0"/>
        <w:rPr>
          <w:rFonts w:hint="cs"/>
          <w:rtl/>
        </w:rPr>
      </w:pPr>
    </w:p>
    <w:p w14:paraId="34AFFE54" w14:textId="77777777" w:rsidR="00000000" w:rsidRDefault="00373EE0">
      <w:pPr>
        <w:pStyle w:val="a0"/>
        <w:rPr>
          <w:rFonts w:hint="cs"/>
          <w:rtl/>
        </w:rPr>
      </w:pPr>
      <w:r>
        <w:rPr>
          <w:rFonts w:hint="cs"/>
          <w:rtl/>
        </w:rPr>
        <w:t>סער, סער.</w:t>
      </w:r>
    </w:p>
    <w:p w14:paraId="5EBC9EFA" w14:textId="77777777" w:rsidR="00000000" w:rsidRDefault="00373EE0">
      <w:pPr>
        <w:pStyle w:val="a0"/>
        <w:rPr>
          <w:rFonts w:hint="cs"/>
          <w:rtl/>
        </w:rPr>
      </w:pPr>
    </w:p>
    <w:p w14:paraId="052BBB16" w14:textId="77777777" w:rsidR="00000000" w:rsidRDefault="00373EE0">
      <w:pPr>
        <w:pStyle w:val="-"/>
        <w:rPr>
          <w:rtl/>
        </w:rPr>
      </w:pPr>
      <w:bookmarkStart w:id="343" w:name="FS000000542T01_03_2004_20_43_17C"/>
      <w:bookmarkEnd w:id="343"/>
      <w:r>
        <w:rPr>
          <w:rtl/>
        </w:rPr>
        <w:t>עסאם מח'ול (חד"ש-תע"ל):</w:t>
      </w:r>
    </w:p>
    <w:p w14:paraId="79B4DB6F" w14:textId="77777777" w:rsidR="00000000" w:rsidRDefault="00373EE0">
      <w:pPr>
        <w:pStyle w:val="a0"/>
        <w:rPr>
          <w:rtl/>
        </w:rPr>
      </w:pPr>
    </w:p>
    <w:p w14:paraId="2A53241E" w14:textId="77777777" w:rsidR="00000000" w:rsidRDefault="00373EE0">
      <w:pPr>
        <w:pStyle w:val="a0"/>
        <w:rPr>
          <w:rFonts w:hint="cs"/>
          <w:rtl/>
        </w:rPr>
      </w:pPr>
      <w:r>
        <w:rPr>
          <w:rFonts w:hint="cs"/>
          <w:rtl/>
        </w:rPr>
        <w:t>אני חושב שטוב</w:t>
      </w:r>
      <w:r>
        <w:rPr>
          <w:rFonts w:hint="cs"/>
          <w:rtl/>
        </w:rPr>
        <w:t xml:space="preserve"> שהוא מביא הצעת חוק מקוממת כזאת, כדי שנשים לב שיש איום על הדמוקרטיה, על הבית הזה, על הכנסת ועל מקומה בשלטון במדינת ישראל.</w:t>
      </w:r>
    </w:p>
    <w:p w14:paraId="529D50DD" w14:textId="77777777" w:rsidR="00000000" w:rsidRDefault="00373EE0">
      <w:pPr>
        <w:pStyle w:val="a0"/>
        <w:rPr>
          <w:rFonts w:hint="cs"/>
          <w:rtl/>
        </w:rPr>
      </w:pPr>
    </w:p>
    <w:p w14:paraId="78341070" w14:textId="77777777" w:rsidR="00000000" w:rsidRDefault="00373EE0">
      <w:pPr>
        <w:pStyle w:val="a0"/>
        <w:rPr>
          <w:rFonts w:hint="cs"/>
          <w:rtl/>
        </w:rPr>
      </w:pPr>
      <w:r>
        <w:rPr>
          <w:rFonts w:hint="cs"/>
          <w:rtl/>
        </w:rPr>
        <w:t>לא במקרה גדעון סער היה אחד המתלהבים ביותר לחידוש הקשרים עם מפלגת פיני האיטלקית, הפאשיסטית. יש ניסיון עקבי לקעקע את המוסר, את הרמה, את</w:t>
      </w:r>
      <w:r>
        <w:rPr>
          <w:rFonts w:hint="cs"/>
          <w:rtl/>
        </w:rPr>
        <w:t xml:space="preserve"> השמירה על גובה מסוים, על דיון ועל כלי משחק מתאימים לכנסת, לפרלמנט. אני חושב שכאן הוא מסמן מישהו, והוא חושב שהמישהו הזה יכול ליפול טרף קל, כדי שיביאו אותו - עוד חבר כנסת - לסיעת הליכוד. לסיעת הליכוד, חבר הכנסת סחר, לא חסרים חברים, לא חסרים מושבים בכנסת. </w:t>
      </w:r>
    </w:p>
    <w:p w14:paraId="006796F2" w14:textId="77777777" w:rsidR="00000000" w:rsidRDefault="00373EE0">
      <w:pPr>
        <w:pStyle w:val="a0"/>
        <w:rPr>
          <w:rFonts w:hint="cs"/>
          <w:rtl/>
        </w:rPr>
      </w:pPr>
    </w:p>
    <w:p w14:paraId="211677F1" w14:textId="77777777" w:rsidR="00000000" w:rsidRDefault="00373EE0">
      <w:pPr>
        <w:pStyle w:val="af0"/>
        <w:rPr>
          <w:rtl/>
        </w:rPr>
      </w:pPr>
      <w:r>
        <w:rPr>
          <w:rFonts w:hint="eastAsia"/>
          <w:rtl/>
        </w:rPr>
        <w:t>אלי</w:t>
      </w:r>
      <w:r>
        <w:rPr>
          <w:rtl/>
        </w:rPr>
        <w:t xml:space="preserve"> אפללו (הליכוד):</w:t>
      </w:r>
    </w:p>
    <w:p w14:paraId="76040A9A" w14:textId="77777777" w:rsidR="00000000" w:rsidRDefault="00373EE0">
      <w:pPr>
        <w:pStyle w:val="a0"/>
        <w:rPr>
          <w:rFonts w:hint="cs"/>
          <w:rtl/>
        </w:rPr>
      </w:pPr>
    </w:p>
    <w:p w14:paraId="1417AB10" w14:textId="77777777" w:rsidR="00000000" w:rsidRDefault="00373EE0">
      <w:pPr>
        <w:pStyle w:val="a0"/>
        <w:rPr>
          <w:rFonts w:hint="cs"/>
          <w:rtl/>
        </w:rPr>
      </w:pPr>
      <w:r>
        <w:rPr>
          <w:rFonts w:hint="cs"/>
          <w:rtl/>
        </w:rPr>
        <w:t>- - - מח'ול.</w:t>
      </w:r>
    </w:p>
    <w:p w14:paraId="6B0A34B0" w14:textId="77777777" w:rsidR="00000000" w:rsidRDefault="00373EE0">
      <w:pPr>
        <w:pStyle w:val="a0"/>
        <w:rPr>
          <w:rFonts w:hint="cs"/>
          <w:rtl/>
        </w:rPr>
      </w:pPr>
    </w:p>
    <w:p w14:paraId="019446C4" w14:textId="77777777" w:rsidR="00000000" w:rsidRDefault="00373EE0">
      <w:pPr>
        <w:pStyle w:val="-"/>
        <w:rPr>
          <w:rtl/>
        </w:rPr>
      </w:pPr>
      <w:bookmarkStart w:id="344" w:name="FS000000542T01_03_2004_20_46_06C"/>
      <w:bookmarkEnd w:id="344"/>
      <w:r>
        <w:rPr>
          <w:rtl/>
        </w:rPr>
        <w:t>עסאם מח'ול (חד"ש-תע"ל):</w:t>
      </w:r>
    </w:p>
    <w:p w14:paraId="306B8660" w14:textId="77777777" w:rsidR="00000000" w:rsidRDefault="00373EE0">
      <w:pPr>
        <w:pStyle w:val="a0"/>
        <w:rPr>
          <w:rtl/>
        </w:rPr>
      </w:pPr>
    </w:p>
    <w:p w14:paraId="280EDB0F" w14:textId="77777777" w:rsidR="00000000" w:rsidRDefault="00373EE0">
      <w:pPr>
        <w:pStyle w:val="a0"/>
        <w:rPr>
          <w:rFonts w:hint="cs"/>
          <w:rtl/>
        </w:rPr>
      </w:pPr>
      <w:r>
        <w:rPr>
          <w:rFonts w:hint="cs"/>
          <w:rtl/>
        </w:rPr>
        <w:t xml:space="preserve">חסרות עמדות נכונות, חסרה נכונות - - </w:t>
      </w:r>
    </w:p>
    <w:p w14:paraId="5CF686AE" w14:textId="77777777" w:rsidR="00000000" w:rsidRDefault="00373EE0">
      <w:pPr>
        <w:pStyle w:val="a0"/>
        <w:rPr>
          <w:rFonts w:hint="cs"/>
          <w:rtl/>
        </w:rPr>
      </w:pPr>
    </w:p>
    <w:p w14:paraId="7899BA8E" w14:textId="77777777" w:rsidR="00000000" w:rsidRDefault="00373EE0">
      <w:pPr>
        <w:pStyle w:val="af0"/>
        <w:rPr>
          <w:rtl/>
        </w:rPr>
      </w:pPr>
      <w:r>
        <w:rPr>
          <w:rFonts w:hint="eastAsia"/>
          <w:rtl/>
        </w:rPr>
        <w:t>קריאה</w:t>
      </w:r>
      <w:r>
        <w:rPr>
          <w:rtl/>
        </w:rPr>
        <w:t>:</w:t>
      </w:r>
    </w:p>
    <w:p w14:paraId="3C96CCFA" w14:textId="77777777" w:rsidR="00000000" w:rsidRDefault="00373EE0">
      <w:pPr>
        <w:pStyle w:val="a0"/>
        <w:rPr>
          <w:rFonts w:hint="cs"/>
          <w:rtl/>
        </w:rPr>
      </w:pPr>
    </w:p>
    <w:p w14:paraId="0042622C" w14:textId="77777777" w:rsidR="00000000" w:rsidRDefault="00373EE0">
      <w:pPr>
        <w:pStyle w:val="a0"/>
        <w:rPr>
          <w:rFonts w:hint="cs"/>
          <w:rtl/>
        </w:rPr>
      </w:pPr>
      <w:r>
        <w:rPr>
          <w:rFonts w:hint="cs"/>
          <w:rtl/>
        </w:rPr>
        <w:t>- - -</w:t>
      </w:r>
    </w:p>
    <w:p w14:paraId="0DBCF32D" w14:textId="77777777" w:rsidR="00000000" w:rsidRDefault="00373EE0">
      <w:pPr>
        <w:pStyle w:val="af1"/>
        <w:rPr>
          <w:rFonts w:hint="cs"/>
          <w:rtl/>
        </w:rPr>
      </w:pPr>
    </w:p>
    <w:p w14:paraId="24C9B9E0" w14:textId="77777777" w:rsidR="00000000" w:rsidRDefault="00373EE0">
      <w:pPr>
        <w:pStyle w:val="af1"/>
        <w:rPr>
          <w:rtl/>
        </w:rPr>
      </w:pPr>
      <w:r>
        <w:rPr>
          <w:rtl/>
        </w:rPr>
        <w:t>היו"ר ראובן ריבלין:</w:t>
      </w:r>
    </w:p>
    <w:p w14:paraId="69EC94E1" w14:textId="77777777" w:rsidR="00000000" w:rsidRDefault="00373EE0">
      <w:pPr>
        <w:pStyle w:val="a0"/>
        <w:rPr>
          <w:rtl/>
        </w:rPr>
      </w:pPr>
    </w:p>
    <w:p w14:paraId="34186B3C" w14:textId="77777777" w:rsidR="00000000" w:rsidRDefault="00373EE0">
      <w:pPr>
        <w:pStyle w:val="a0"/>
        <w:rPr>
          <w:rFonts w:hint="cs"/>
          <w:rtl/>
        </w:rPr>
      </w:pPr>
      <w:r>
        <w:rPr>
          <w:rFonts w:hint="cs"/>
          <w:rtl/>
        </w:rPr>
        <w:t>יש לו עוד 40 שניות. עוד 40 שניות. הוא מסיים.</w:t>
      </w:r>
    </w:p>
    <w:p w14:paraId="27D69B10" w14:textId="77777777" w:rsidR="00000000" w:rsidRDefault="00373EE0">
      <w:pPr>
        <w:pStyle w:val="a0"/>
        <w:rPr>
          <w:rtl/>
        </w:rPr>
      </w:pPr>
    </w:p>
    <w:p w14:paraId="6F078C7A" w14:textId="77777777" w:rsidR="00000000" w:rsidRDefault="00373EE0">
      <w:pPr>
        <w:pStyle w:val="-"/>
        <w:rPr>
          <w:rtl/>
        </w:rPr>
      </w:pPr>
      <w:bookmarkStart w:id="345" w:name="FS000000542T01_03_2004_20_47_22C"/>
      <w:bookmarkEnd w:id="345"/>
      <w:r>
        <w:rPr>
          <w:rtl/>
        </w:rPr>
        <w:t>עסאם מח'ול (חד"ש-תע"ל):</w:t>
      </w:r>
    </w:p>
    <w:p w14:paraId="0FA51218" w14:textId="77777777" w:rsidR="00000000" w:rsidRDefault="00373EE0">
      <w:pPr>
        <w:pStyle w:val="a0"/>
        <w:rPr>
          <w:rtl/>
        </w:rPr>
      </w:pPr>
    </w:p>
    <w:p w14:paraId="4AB3DA3E" w14:textId="77777777" w:rsidR="00000000" w:rsidRDefault="00373EE0">
      <w:pPr>
        <w:pStyle w:val="a0"/>
        <w:rPr>
          <w:rFonts w:hint="cs"/>
          <w:rtl/>
        </w:rPr>
      </w:pPr>
      <w:r>
        <w:rPr>
          <w:rFonts w:hint="cs"/>
          <w:rtl/>
        </w:rPr>
        <w:t>- - מוסרית להוביל את החברה הישראלית ואת הבית הזה למ</w:t>
      </w:r>
      <w:r>
        <w:rPr>
          <w:rFonts w:hint="cs"/>
          <w:rtl/>
        </w:rPr>
        <w:t>קום נכון ולערכים נכונים. תודה רבה.</w:t>
      </w:r>
    </w:p>
    <w:p w14:paraId="70C846DA" w14:textId="77777777" w:rsidR="00000000" w:rsidRDefault="00373EE0">
      <w:pPr>
        <w:pStyle w:val="a0"/>
        <w:rPr>
          <w:rFonts w:hint="cs"/>
          <w:rtl/>
        </w:rPr>
      </w:pPr>
    </w:p>
    <w:p w14:paraId="4E52FA3A" w14:textId="77777777" w:rsidR="00000000" w:rsidRDefault="00373EE0">
      <w:pPr>
        <w:pStyle w:val="af1"/>
        <w:rPr>
          <w:rtl/>
        </w:rPr>
      </w:pPr>
      <w:r>
        <w:rPr>
          <w:rtl/>
        </w:rPr>
        <w:t>היו"ר ראובן ריבלין:</w:t>
      </w:r>
    </w:p>
    <w:p w14:paraId="60566599" w14:textId="77777777" w:rsidR="00000000" w:rsidRDefault="00373EE0">
      <w:pPr>
        <w:pStyle w:val="a0"/>
        <w:rPr>
          <w:rtl/>
        </w:rPr>
      </w:pPr>
    </w:p>
    <w:p w14:paraId="6D849950" w14:textId="77777777" w:rsidR="00000000" w:rsidRDefault="00373EE0">
      <w:pPr>
        <w:pStyle w:val="a0"/>
        <w:rPr>
          <w:rFonts w:hint="cs"/>
          <w:rtl/>
        </w:rPr>
      </w:pPr>
      <w:r>
        <w:rPr>
          <w:rFonts w:hint="cs"/>
          <w:rtl/>
        </w:rPr>
        <w:t xml:space="preserve">תודה לחבר הכנסת עסאם מח'ול. חבר הכנסת אחמד טיבי, גם לרשות אדוני שלוש דקות, ואחריו מסיימת את הדיון חברת הכנסת זהבה גלאון. נא לצלצל, תודה רבה. </w:t>
      </w:r>
    </w:p>
    <w:p w14:paraId="12FA8023" w14:textId="77777777" w:rsidR="00000000" w:rsidRDefault="00373EE0">
      <w:pPr>
        <w:pStyle w:val="a0"/>
        <w:rPr>
          <w:rFonts w:hint="cs"/>
          <w:rtl/>
        </w:rPr>
      </w:pPr>
    </w:p>
    <w:p w14:paraId="2F126BC0" w14:textId="77777777" w:rsidR="00000000" w:rsidRDefault="00373EE0">
      <w:pPr>
        <w:pStyle w:val="a"/>
        <w:rPr>
          <w:rtl/>
        </w:rPr>
      </w:pPr>
      <w:bookmarkStart w:id="346" w:name="FS000000560T01_03_2004_20_48_42"/>
      <w:bookmarkStart w:id="347" w:name="_Toc70050388"/>
      <w:bookmarkEnd w:id="346"/>
      <w:r>
        <w:rPr>
          <w:rFonts w:hint="eastAsia"/>
          <w:rtl/>
        </w:rPr>
        <w:t>אחמד</w:t>
      </w:r>
      <w:r>
        <w:rPr>
          <w:rtl/>
        </w:rPr>
        <w:t xml:space="preserve"> טיבי (חד"ש-תע"ל):</w:t>
      </w:r>
      <w:bookmarkEnd w:id="347"/>
    </w:p>
    <w:p w14:paraId="70BC5E98" w14:textId="77777777" w:rsidR="00000000" w:rsidRDefault="00373EE0">
      <w:pPr>
        <w:pStyle w:val="a0"/>
        <w:rPr>
          <w:rFonts w:hint="cs"/>
          <w:rtl/>
        </w:rPr>
      </w:pPr>
    </w:p>
    <w:p w14:paraId="0585CFC1" w14:textId="77777777" w:rsidR="00000000" w:rsidRDefault="00373EE0">
      <w:pPr>
        <w:pStyle w:val="a0"/>
        <w:rPr>
          <w:rFonts w:hint="cs"/>
          <w:rtl/>
        </w:rPr>
      </w:pPr>
      <w:r>
        <w:rPr>
          <w:rFonts w:hint="cs"/>
          <w:rtl/>
        </w:rPr>
        <w:t>אדוני היושב-ראש, רבותי חברי הכנס</w:t>
      </w:r>
      <w:r>
        <w:rPr>
          <w:rFonts w:hint="cs"/>
          <w:rtl/>
        </w:rPr>
        <w:t>ת, כנראה זה לא צירוף מקרים - חבר הכנסת בנלולו - כנראה זה לא צירוף מקרים.</w:t>
      </w:r>
    </w:p>
    <w:p w14:paraId="797FCD31" w14:textId="77777777" w:rsidR="00000000" w:rsidRDefault="00373EE0">
      <w:pPr>
        <w:pStyle w:val="a0"/>
        <w:rPr>
          <w:rFonts w:hint="cs"/>
          <w:rtl/>
        </w:rPr>
      </w:pPr>
    </w:p>
    <w:p w14:paraId="36EFC5D7" w14:textId="77777777" w:rsidR="00000000" w:rsidRDefault="00373EE0">
      <w:pPr>
        <w:pStyle w:val="af0"/>
        <w:rPr>
          <w:rtl/>
        </w:rPr>
      </w:pPr>
      <w:r>
        <w:rPr>
          <w:rFonts w:hint="eastAsia"/>
          <w:rtl/>
        </w:rPr>
        <w:t>דניאל</w:t>
      </w:r>
      <w:r>
        <w:rPr>
          <w:rtl/>
        </w:rPr>
        <w:t xml:space="preserve"> בנלולו (הליכוד):</w:t>
      </w:r>
    </w:p>
    <w:p w14:paraId="27859875" w14:textId="77777777" w:rsidR="00000000" w:rsidRDefault="00373EE0">
      <w:pPr>
        <w:pStyle w:val="a0"/>
        <w:rPr>
          <w:rFonts w:hint="cs"/>
          <w:rtl/>
        </w:rPr>
      </w:pPr>
    </w:p>
    <w:p w14:paraId="4B3681B1" w14:textId="77777777" w:rsidR="00000000" w:rsidRDefault="00373EE0">
      <w:pPr>
        <w:pStyle w:val="a0"/>
        <w:rPr>
          <w:rFonts w:hint="cs"/>
          <w:rtl/>
        </w:rPr>
      </w:pPr>
      <w:r>
        <w:rPr>
          <w:rFonts w:hint="cs"/>
          <w:rtl/>
        </w:rPr>
        <w:t>חיכיתי שתחזור מהאג.</w:t>
      </w:r>
    </w:p>
    <w:p w14:paraId="051A3E31" w14:textId="77777777" w:rsidR="00000000" w:rsidRDefault="00373EE0">
      <w:pPr>
        <w:pStyle w:val="a0"/>
        <w:rPr>
          <w:rFonts w:hint="cs"/>
          <w:rtl/>
        </w:rPr>
      </w:pPr>
    </w:p>
    <w:p w14:paraId="5AD09DF0" w14:textId="77777777" w:rsidR="00000000" w:rsidRDefault="00373EE0">
      <w:pPr>
        <w:pStyle w:val="af1"/>
        <w:rPr>
          <w:rtl/>
        </w:rPr>
      </w:pPr>
      <w:r>
        <w:rPr>
          <w:rtl/>
        </w:rPr>
        <w:t>היו"ר ראובן ריבלין:</w:t>
      </w:r>
    </w:p>
    <w:p w14:paraId="1047EC9D" w14:textId="77777777" w:rsidR="00000000" w:rsidRDefault="00373EE0">
      <w:pPr>
        <w:pStyle w:val="a0"/>
        <w:rPr>
          <w:rtl/>
        </w:rPr>
      </w:pPr>
    </w:p>
    <w:p w14:paraId="324CF025" w14:textId="77777777" w:rsidR="00000000" w:rsidRDefault="00373EE0">
      <w:pPr>
        <w:pStyle w:val="a0"/>
        <w:rPr>
          <w:rFonts w:hint="cs"/>
          <w:rtl/>
        </w:rPr>
      </w:pPr>
      <w:r>
        <w:rPr>
          <w:rFonts w:hint="cs"/>
          <w:rtl/>
        </w:rPr>
        <w:t xml:space="preserve">חבר הכנסת בנלולו, נא לשבת, אם אדוני רוצה לומר משהו. </w:t>
      </w:r>
    </w:p>
    <w:p w14:paraId="4CA57C41" w14:textId="77777777" w:rsidR="00000000" w:rsidRDefault="00373EE0">
      <w:pPr>
        <w:pStyle w:val="a0"/>
        <w:rPr>
          <w:rFonts w:hint="cs"/>
          <w:rtl/>
        </w:rPr>
      </w:pPr>
    </w:p>
    <w:p w14:paraId="039CA807" w14:textId="77777777" w:rsidR="00000000" w:rsidRDefault="00373EE0">
      <w:pPr>
        <w:pStyle w:val="-"/>
        <w:rPr>
          <w:rtl/>
        </w:rPr>
      </w:pPr>
      <w:bookmarkStart w:id="348" w:name="FS000000560T01_03_2004_20_49_53C"/>
      <w:bookmarkEnd w:id="348"/>
      <w:r>
        <w:rPr>
          <w:rtl/>
        </w:rPr>
        <w:t>אחמד טיבי (חד"ש-תע"ל):</w:t>
      </w:r>
    </w:p>
    <w:p w14:paraId="2BE6C2ED" w14:textId="77777777" w:rsidR="00000000" w:rsidRDefault="00373EE0">
      <w:pPr>
        <w:pStyle w:val="a0"/>
        <w:rPr>
          <w:rtl/>
        </w:rPr>
      </w:pPr>
    </w:p>
    <w:p w14:paraId="4ED0C248" w14:textId="77777777" w:rsidR="00000000" w:rsidRDefault="00373EE0">
      <w:pPr>
        <w:pStyle w:val="a0"/>
        <w:rPr>
          <w:rFonts w:hint="cs"/>
          <w:rtl/>
        </w:rPr>
      </w:pPr>
      <w:r>
        <w:rPr>
          <w:rFonts w:hint="cs"/>
          <w:rtl/>
        </w:rPr>
        <w:t>סוף-סוף מישהו אומר את השם שלך, ואתה חי</w:t>
      </w:r>
      <w:r>
        <w:rPr>
          <w:rFonts w:hint="cs"/>
          <w:rtl/>
        </w:rPr>
        <w:t>יב לענות כך?</w:t>
      </w:r>
    </w:p>
    <w:p w14:paraId="39BA293C" w14:textId="77777777" w:rsidR="00000000" w:rsidRDefault="00373EE0">
      <w:pPr>
        <w:pStyle w:val="a0"/>
        <w:rPr>
          <w:rFonts w:hint="cs"/>
          <w:rtl/>
        </w:rPr>
      </w:pPr>
    </w:p>
    <w:p w14:paraId="35CCBDE9" w14:textId="77777777" w:rsidR="00000000" w:rsidRDefault="00373EE0">
      <w:pPr>
        <w:pStyle w:val="af0"/>
        <w:rPr>
          <w:rtl/>
        </w:rPr>
      </w:pPr>
      <w:r>
        <w:rPr>
          <w:rFonts w:hint="eastAsia"/>
          <w:rtl/>
        </w:rPr>
        <w:t>דניאל</w:t>
      </w:r>
      <w:r>
        <w:rPr>
          <w:rtl/>
        </w:rPr>
        <w:t xml:space="preserve"> בנלולו (הליכוד):</w:t>
      </w:r>
    </w:p>
    <w:p w14:paraId="0A9E68B1" w14:textId="77777777" w:rsidR="00000000" w:rsidRDefault="00373EE0">
      <w:pPr>
        <w:pStyle w:val="a0"/>
        <w:rPr>
          <w:rFonts w:hint="cs"/>
          <w:rtl/>
        </w:rPr>
      </w:pPr>
    </w:p>
    <w:p w14:paraId="7A2307FE" w14:textId="77777777" w:rsidR="00000000" w:rsidRDefault="00373EE0">
      <w:pPr>
        <w:pStyle w:val="a0"/>
        <w:rPr>
          <w:rFonts w:hint="cs"/>
          <w:rtl/>
        </w:rPr>
      </w:pPr>
      <w:r>
        <w:rPr>
          <w:rFonts w:hint="cs"/>
          <w:rtl/>
        </w:rPr>
        <w:t xml:space="preserve">בבקשה, חיכיתי שתחזור. </w:t>
      </w:r>
    </w:p>
    <w:p w14:paraId="2CF6963B" w14:textId="77777777" w:rsidR="00000000" w:rsidRDefault="00373EE0">
      <w:pPr>
        <w:pStyle w:val="a0"/>
        <w:rPr>
          <w:rFonts w:hint="cs"/>
          <w:rtl/>
        </w:rPr>
      </w:pPr>
    </w:p>
    <w:p w14:paraId="0AEE3220" w14:textId="77777777" w:rsidR="00000000" w:rsidRDefault="00373EE0">
      <w:pPr>
        <w:pStyle w:val="af1"/>
        <w:rPr>
          <w:rtl/>
        </w:rPr>
      </w:pPr>
      <w:r>
        <w:rPr>
          <w:rtl/>
        </w:rPr>
        <w:t>היו"ר ראובן ריבלין:</w:t>
      </w:r>
    </w:p>
    <w:p w14:paraId="6F059D2F" w14:textId="77777777" w:rsidR="00000000" w:rsidRDefault="00373EE0">
      <w:pPr>
        <w:pStyle w:val="a0"/>
        <w:rPr>
          <w:rtl/>
        </w:rPr>
      </w:pPr>
    </w:p>
    <w:p w14:paraId="456C10AE" w14:textId="77777777" w:rsidR="00000000" w:rsidRDefault="00373EE0">
      <w:pPr>
        <w:pStyle w:val="a0"/>
        <w:rPr>
          <w:rFonts w:hint="cs"/>
          <w:rtl/>
        </w:rPr>
      </w:pPr>
      <w:r>
        <w:rPr>
          <w:rFonts w:hint="cs"/>
          <w:rtl/>
        </w:rPr>
        <w:t xml:space="preserve">חבר הכנסת בנלולו, אנחנו רוצים לסיים את הדיון ולהצביע, לא? אנחנו רוצים להצביע. </w:t>
      </w:r>
    </w:p>
    <w:p w14:paraId="5DC8BFBF" w14:textId="77777777" w:rsidR="00000000" w:rsidRDefault="00373EE0">
      <w:pPr>
        <w:pStyle w:val="af0"/>
        <w:rPr>
          <w:rFonts w:hint="cs"/>
          <w:rtl/>
        </w:rPr>
      </w:pPr>
    </w:p>
    <w:p w14:paraId="7970E8BC" w14:textId="77777777" w:rsidR="00000000" w:rsidRDefault="00373EE0">
      <w:pPr>
        <w:pStyle w:val="af0"/>
        <w:rPr>
          <w:rtl/>
        </w:rPr>
      </w:pPr>
      <w:r>
        <w:rPr>
          <w:rFonts w:hint="eastAsia"/>
          <w:rtl/>
        </w:rPr>
        <w:t>מיכאל</w:t>
      </w:r>
      <w:r>
        <w:rPr>
          <w:rtl/>
        </w:rPr>
        <w:t xml:space="preserve"> גורלובסקי (הליכוד):</w:t>
      </w:r>
    </w:p>
    <w:p w14:paraId="7B9D7924" w14:textId="77777777" w:rsidR="00000000" w:rsidRDefault="00373EE0">
      <w:pPr>
        <w:pStyle w:val="a0"/>
        <w:rPr>
          <w:rFonts w:hint="cs"/>
          <w:rtl/>
        </w:rPr>
      </w:pPr>
    </w:p>
    <w:p w14:paraId="633D5C3A" w14:textId="77777777" w:rsidR="00000000" w:rsidRDefault="00373EE0">
      <w:pPr>
        <w:pStyle w:val="a0"/>
        <w:rPr>
          <w:rFonts w:hint="cs"/>
          <w:rtl/>
        </w:rPr>
      </w:pPr>
      <w:r>
        <w:rPr>
          <w:rFonts w:hint="cs"/>
          <w:rtl/>
        </w:rPr>
        <w:t>- - -</w:t>
      </w:r>
    </w:p>
    <w:p w14:paraId="44080A8A" w14:textId="77777777" w:rsidR="00000000" w:rsidRDefault="00373EE0">
      <w:pPr>
        <w:pStyle w:val="a0"/>
        <w:rPr>
          <w:rFonts w:hint="cs"/>
          <w:rtl/>
        </w:rPr>
      </w:pPr>
    </w:p>
    <w:p w14:paraId="03893870" w14:textId="77777777" w:rsidR="00000000" w:rsidRDefault="00373EE0">
      <w:pPr>
        <w:pStyle w:val="af0"/>
        <w:rPr>
          <w:rtl/>
        </w:rPr>
      </w:pPr>
      <w:r>
        <w:rPr>
          <w:rFonts w:hint="eastAsia"/>
          <w:rtl/>
        </w:rPr>
        <w:t>אלי</w:t>
      </w:r>
      <w:r>
        <w:rPr>
          <w:rtl/>
        </w:rPr>
        <w:t xml:space="preserve"> אפללו (הליכוד):</w:t>
      </w:r>
    </w:p>
    <w:p w14:paraId="4246CE2B" w14:textId="77777777" w:rsidR="00000000" w:rsidRDefault="00373EE0">
      <w:pPr>
        <w:pStyle w:val="a0"/>
        <w:rPr>
          <w:rFonts w:hint="cs"/>
          <w:rtl/>
        </w:rPr>
      </w:pPr>
    </w:p>
    <w:p w14:paraId="31602B47" w14:textId="77777777" w:rsidR="00000000" w:rsidRDefault="00373EE0">
      <w:pPr>
        <w:pStyle w:val="a0"/>
        <w:rPr>
          <w:rFonts w:hint="cs"/>
          <w:rtl/>
        </w:rPr>
      </w:pPr>
      <w:r>
        <w:rPr>
          <w:rFonts w:hint="cs"/>
          <w:rtl/>
        </w:rPr>
        <w:t>- - -</w:t>
      </w:r>
    </w:p>
    <w:p w14:paraId="51690C99" w14:textId="77777777" w:rsidR="00000000" w:rsidRDefault="00373EE0">
      <w:pPr>
        <w:pStyle w:val="a0"/>
        <w:rPr>
          <w:rFonts w:hint="cs"/>
          <w:rtl/>
        </w:rPr>
      </w:pPr>
    </w:p>
    <w:p w14:paraId="46152033" w14:textId="77777777" w:rsidR="00000000" w:rsidRDefault="00373EE0">
      <w:pPr>
        <w:pStyle w:val="af1"/>
        <w:rPr>
          <w:rtl/>
        </w:rPr>
      </w:pPr>
      <w:r>
        <w:rPr>
          <w:rtl/>
        </w:rPr>
        <w:t>היו"ר ראובן ריבלין:</w:t>
      </w:r>
    </w:p>
    <w:p w14:paraId="33811D78" w14:textId="77777777" w:rsidR="00000000" w:rsidRDefault="00373EE0">
      <w:pPr>
        <w:pStyle w:val="a0"/>
        <w:rPr>
          <w:rtl/>
        </w:rPr>
      </w:pPr>
    </w:p>
    <w:p w14:paraId="7B544F5E" w14:textId="77777777" w:rsidR="00000000" w:rsidRDefault="00373EE0">
      <w:pPr>
        <w:pStyle w:val="a0"/>
        <w:rPr>
          <w:rFonts w:hint="cs"/>
          <w:rtl/>
        </w:rPr>
      </w:pPr>
      <w:r>
        <w:rPr>
          <w:rFonts w:hint="cs"/>
          <w:rtl/>
        </w:rPr>
        <w:t>אני עוצר א</w:t>
      </w:r>
      <w:r>
        <w:rPr>
          <w:rFonts w:hint="cs"/>
          <w:rtl/>
        </w:rPr>
        <w:t xml:space="preserve">ת השעון, כי אנחנו נותנים במשורה שלוש דקות לכל מסתייג. אם אתם רוצים עכשיו להפוך את זה עוד פעם לדיון מדיני בנושא אחר, אני אעצור את השעון. </w:t>
      </w:r>
    </w:p>
    <w:p w14:paraId="6C75D3FD" w14:textId="77777777" w:rsidR="00000000" w:rsidRDefault="00373EE0">
      <w:pPr>
        <w:pStyle w:val="a0"/>
        <w:rPr>
          <w:rFonts w:hint="cs"/>
          <w:rtl/>
        </w:rPr>
      </w:pPr>
    </w:p>
    <w:p w14:paraId="7F528113" w14:textId="77777777" w:rsidR="00000000" w:rsidRDefault="00373EE0">
      <w:pPr>
        <w:pStyle w:val="af0"/>
        <w:rPr>
          <w:rtl/>
        </w:rPr>
      </w:pPr>
      <w:r>
        <w:rPr>
          <w:rFonts w:hint="eastAsia"/>
          <w:rtl/>
        </w:rPr>
        <w:t>יצחק</w:t>
      </w:r>
      <w:r>
        <w:rPr>
          <w:rtl/>
        </w:rPr>
        <w:t xml:space="preserve"> הרצוג (העבודה-מימד):</w:t>
      </w:r>
    </w:p>
    <w:p w14:paraId="1B2EB2F6" w14:textId="77777777" w:rsidR="00000000" w:rsidRDefault="00373EE0">
      <w:pPr>
        <w:pStyle w:val="a0"/>
        <w:rPr>
          <w:rFonts w:hint="cs"/>
          <w:rtl/>
        </w:rPr>
      </w:pPr>
    </w:p>
    <w:p w14:paraId="699440FC" w14:textId="77777777" w:rsidR="00000000" w:rsidRDefault="00373EE0">
      <w:pPr>
        <w:pStyle w:val="a0"/>
        <w:rPr>
          <w:rFonts w:hint="cs"/>
          <w:rtl/>
        </w:rPr>
      </w:pPr>
      <w:r>
        <w:rPr>
          <w:rFonts w:hint="cs"/>
          <w:rtl/>
        </w:rPr>
        <w:t>- - -</w:t>
      </w:r>
    </w:p>
    <w:p w14:paraId="778DF788" w14:textId="77777777" w:rsidR="00000000" w:rsidRDefault="00373EE0">
      <w:pPr>
        <w:pStyle w:val="a0"/>
        <w:rPr>
          <w:rFonts w:hint="cs"/>
          <w:rtl/>
        </w:rPr>
      </w:pPr>
    </w:p>
    <w:p w14:paraId="1C5E2381" w14:textId="77777777" w:rsidR="00000000" w:rsidRDefault="00373EE0">
      <w:pPr>
        <w:pStyle w:val="af1"/>
        <w:rPr>
          <w:rtl/>
        </w:rPr>
      </w:pPr>
      <w:r>
        <w:rPr>
          <w:rtl/>
        </w:rPr>
        <w:t>היו"ר ראובן ריבלין:</w:t>
      </w:r>
    </w:p>
    <w:p w14:paraId="6284D285" w14:textId="77777777" w:rsidR="00000000" w:rsidRDefault="00373EE0">
      <w:pPr>
        <w:pStyle w:val="a0"/>
        <w:rPr>
          <w:rtl/>
        </w:rPr>
      </w:pPr>
    </w:p>
    <w:p w14:paraId="1C8D1D2C" w14:textId="77777777" w:rsidR="00000000" w:rsidRDefault="00373EE0">
      <w:pPr>
        <w:pStyle w:val="a0"/>
        <w:rPr>
          <w:rFonts w:hint="cs"/>
          <w:rtl/>
        </w:rPr>
      </w:pPr>
      <w:r>
        <w:rPr>
          <w:rFonts w:hint="cs"/>
          <w:rtl/>
        </w:rPr>
        <w:t>אתה היית רשום עד שקראתי את שמך ולא היית, מה אני יכול לעשות?</w:t>
      </w:r>
    </w:p>
    <w:p w14:paraId="6CA4E731" w14:textId="77777777" w:rsidR="00000000" w:rsidRDefault="00373EE0">
      <w:pPr>
        <w:pStyle w:val="a0"/>
        <w:rPr>
          <w:rFonts w:hint="cs"/>
          <w:rtl/>
        </w:rPr>
      </w:pPr>
    </w:p>
    <w:p w14:paraId="0D462436" w14:textId="77777777" w:rsidR="00000000" w:rsidRDefault="00373EE0">
      <w:pPr>
        <w:pStyle w:val="af0"/>
        <w:rPr>
          <w:rtl/>
        </w:rPr>
      </w:pPr>
      <w:r>
        <w:rPr>
          <w:rFonts w:hint="eastAsia"/>
          <w:rtl/>
        </w:rPr>
        <w:t>יצ</w:t>
      </w:r>
      <w:r>
        <w:rPr>
          <w:rFonts w:hint="eastAsia"/>
          <w:rtl/>
        </w:rPr>
        <w:t>חק</w:t>
      </w:r>
      <w:r>
        <w:rPr>
          <w:rtl/>
        </w:rPr>
        <w:t xml:space="preserve"> הרצוג (העבודה-מימד):</w:t>
      </w:r>
    </w:p>
    <w:p w14:paraId="56E7E430" w14:textId="77777777" w:rsidR="00000000" w:rsidRDefault="00373EE0">
      <w:pPr>
        <w:pStyle w:val="a0"/>
        <w:rPr>
          <w:rFonts w:hint="cs"/>
          <w:rtl/>
        </w:rPr>
      </w:pPr>
    </w:p>
    <w:p w14:paraId="1929E499" w14:textId="77777777" w:rsidR="00000000" w:rsidRDefault="00373EE0">
      <w:pPr>
        <w:pStyle w:val="a0"/>
        <w:rPr>
          <w:rFonts w:hint="cs"/>
          <w:rtl/>
        </w:rPr>
      </w:pPr>
      <w:r>
        <w:rPr>
          <w:rFonts w:hint="cs"/>
          <w:rtl/>
        </w:rPr>
        <w:t>- - -</w:t>
      </w:r>
    </w:p>
    <w:p w14:paraId="77338F48" w14:textId="77777777" w:rsidR="00000000" w:rsidRDefault="00373EE0">
      <w:pPr>
        <w:pStyle w:val="a0"/>
        <w:rPr>
          <w:rFonts w:hint="cs"/>
          <w:rtl/>
        </w:rPr>
      </w:pPr>
    </w:p>
    <w:p w14:paraId="100CA4DC" w14:textId="77777777" w:rsidR="00000000" w:rsidRDefault="00373EE0">
      <w:pPr>
        <w:pStyle w:val="af1"/>
        <w:rPr>
          <w:rtl/>
        </w:rPr>
      </w:pPr>
      <w:r>
        <w:rPr>
          <w:rtl/>
        </w:rPr>
        <w:t>היו"ר ראובן ריבלין:</w:t>
      </w:r>
    </w:p>
    <w:p w14:paraId="501D4E62" w14:textId="77777777" w:rsidR="00000000" w:rsidRDefault="00373EE0">
      <w:pPr>
        <w:pStyle w:val="a0"/>
        <w:rPr>
          <w:rtl/>
        </w:rPr>
      </w:pPr>
    </w:p>
    <w:p w14:paraId="0F54E3DD" w14:textId="77777777" w:rsidR="00000000" w:rsidRDefault="00373EE0">
      <w:pPr>
        <w:pStyle w:val="a0"/>
        <w:rPr>
          <w:rFonts w:hint="cs"/>
          <w:rtl/>
        </w:rPr>
      </w:pPr>
      <w:r>
        <w:rPr>
          <w:rFonts w:hint="cs"/>
          <w:rtl/>
        </w:rPr>
        <w:t xml:space="preserve">איך אני יכול? אתם רוצים שנסיים פה? </w:t>
      </w:r>
    </w:p>
    <w:p w14:paraId="46B65C18" w14:textId="77777777" w:rsidR="00000000" w:rsidRDefault="00373EE0">
      <w:pPr>
        <w:pStyle w:val="a0"/>
        <w:rPr>
          <w:rFonts w:hint="cs"/>
          <w:rtl/>
        </w:rPr>
      </w:pPr>
    </w:p>
    <w:p w14:paraId="5CF7D125" w14:textId="77777777" w:rsidR="00000000" w:rsidRDefault="00373EE0">
      <w:pPr>
        <w:pStyle w:val="af0"/>
        <w:rPr>
          <w:rtl/>
        </w:rPr>
      </w:pPr>
      <w:r>
        <w:rPr>
          <w:rFonts w:hint="eastAsia"/>
          <w:rtl/>
        </w:rPr>
        <w:t>יצחק</w:t>
      </w:r>
      <w:r>
        <w:rPr>
          <w:rtl/>
        </w:rPr>
        <w:t xml:space="preserve"> הרצוג (העבודה-מימד):</w:t>
      </w:r>
    </w:p>
    <w:p w14:paraId="2A1F5CC6" w14:textId="77777777" w:rsidR="00000000" w:rsidRDefault="00373EE0">
      <w:pPr>
        <w:pStyle w:val="a0"/>
        <w:rPr>
          <w:rFonts w:hint="cs"/>
          <w:rtl/>
        </w:rPr>
      </w:pPr>
    </w:p>
    <w:p w14:paraId="1036D3BA" w14:textId="77777777" w:rsidR="00000000" w:rsidRDefault="00373EE0">
      <w:pPr>
        <w:pStyle w:val="a0"/>
        <w:rPr>
          <w:rFonts w:hint="cs"/>
          <w:rtl/>
        </w:rPr>
      </w:pPr>
      <w:r>
        <w:rPr>
          <w:rFonts w:hint="cs"/>
          <w:rtl/>
        </w:rPr>
        <w:t>- - -</w:t>
      </w:r>
    </w:p>
    <w:p w14:paraId="2265381A" w14:textId="77777777" w:rsidR="00000000" w:rsidRDefault="00373EE0">
      <w:pPr>
        <w:pStyle w:val="a0"/>
        <w:rPr>
          <w:rFonts w:hint="cs"/>
          <w:rtl/>
        </w:rPr>
      </w:pPr>
    </w:p>
    <w:p w14:paraId="2025F365" w14:textId="77777777" w:rsidR="00000000" w:rsidRDefault="00373EE0">
      <w:pPr>
        <w:pStyle w:val="af1"/>
        <w:rPr>
          <w:rtl/>
        </w:rPr>
      </w:pPr>
      <w:r>
        <w:rPr>
          <w:rtl/>
        </w:rPr>
        <w:t>היו"ר ראובן ריבלין:</w:t>
      </w:r>
    </w:p>
    <w:p w14:paraId="6AF73B23" w14:textId="77777777" w:rsidR="00000000" w:rsidRDefault="00373EE0">
      <w:pPr>
        <w:pStyle w:val="a0"/>
        <w:rPr>
          <w:rtl/>
        </w:rPr>
      </w:pPr>
    </w:p>
    <w:p w14:paraId="29A49890" w14:textId="77777777" w:rsidR="00000000" w:rsidRDefault="00373EE0">
      <w:pPr>
        <w:pStyle w:val="a0"/>
        <w:rPr>
          <w:rFonts w:hint="cs"/>
          <w:rtl/>
        </w:rPr>
      </w:pPr>
      <w:r>
        <w:rPr>
          <w:rFonts w:hint="cs"/>
          <w:rtl/>
        </w:rPr>
        <w:t xml:space="preserve">אבל, אדוני, קראתי לאדוני. תודה רבה. בבקשה. </w:t>
      </w:r>
    </w:p>
    <w:p w14:paraId="2A7DA70D" w14:textId="77777777" w:rsidR="00000000" w:rsidRDefault="00373EE0">
      <w:pPr>
        <w:pStyle w:val="a0"/>
        <w:rPr>
          <w:rFonts w:hint="cs"/>
          <w:rtl/>
        </w:rPr>
      </w:pPr>
    </w:p>
    <w:p w14:paraId="317E764A" w14:textId="77777777" w:rsidR="00000000" w:rsidRDefault="00373EE0">
      <w:pPr>
        <w:pStyle w:val="-"/>
        <w:rPr>
          <w:rtl/>
        </w:rPr>
      </w:pPr>
      <w:bookmarkStart w:id="349" w:name="FS000000560T01_03_2004_20_53_30C"/>
      <w:bookmarkEnd w:id="349"/>
      <w:r>
        <w:rPr>
          <w:rtl/>
        </w:rPr>
        <w:t>אחמד טיבי (חד"ש-תע"ל):</w:t>
      </w:r>
    </w:p>
    <w:p w14:paraId="5B8CC32E" w14:textId="77777777" w:rsidR="00000000" w:rsidRDefault="00373EE0">
      <w:pPr>
        <w:pStyle w:val="a0"/>
        <w:rPr>
          <w:rtl/>
        </w:rPr>
      </w:pPr>
    </w:p>
    <w:p w14:paraId="4228B4CC" w14:textId="77777777" w:rsidR="00000000" w:rsidRDefault="00373EE0">
      <w:pPr>
        <w:pStyle w:val="a0"/>
        <w:rPr>
          <w:rFonts w:hint="cs"/>
          <w:rtl/>
        </w:rPr>
      </w:pPr>
      <w:r>
        <w:rPr>
          <w:rFonts w:hint="cs"/>
          <w:rtl/>
        </w:rPr>
        <w:t xml:space="preserve">אדוני היושב-ראש, תודה רבה. </w:t>
      </w:r>
    </w:p>
    <w:p w14:paraId="2EACBDF8" w14:textId="77777777" w:rsidR="00000000" w:rsidRDefault="00373EE0">
      <w:pPr>
        <w:pStyle w:val="a0"/>
        <w:rPr>
          <w:rFonts w:hint="cs"/>
          <w:rtl/>
        </w:rPr>
      </w:pPr>
    </w:p>
    <w:p w14:paraId="34008DFD" w14:textId="77777777" w:rsidR="00000000" w:rsidRDefault="00373EE0">
      <w:pPr>
        <w:pStyle w:val="a0"/>
        <w:rPr>
          <w:rFonts w:hint="cs"/>
          <w:rtl/>
        </w:rPr>
      </w:pPr>
      <w:r>
        <w:rPr>
          <w:rFonts w:hint="cs"/>
          <w:rtl/>
        </w:rPr>
        <w:t>כנראה זה לא צ</w:t>
      </w:r>
      <w:r>
        <w:rPr>
          <w:rFonts w:hint="cs"/>
          <w:rtl/>
        </w:rPr>
        <w:t>ירוף מקרים ששתי הצעות חוק נוגדות אחת את השנייה - אחת, להעלות את אחוז החסימה, והשנייה, לאפשר פלגנות - מובאות זו אחר זו על-ידי אותו מציע. אני חושב שיש כאן מידה רבה של כשרון.</w:t>
      </w:r>
    </w:p>
    <w:p w14:paraId="1453F3E9" w14:textId="77777777" w:rsidR="00000000" w:rsidRDefault="00373EE0">
      <w:pPr>
        <w:pStyle w:val="a0"/>
        <w:rPr>
          <w:rFonts w:hint="cs"/>
          <w:rtl/>
        </w:rPr>
      </w:pPr>
    </w:p>
    <w:p w14:paraId="73C0F2AE" w14:textId="77777777" w:rsidR="00000000" w:rsidRDefault="00373EE0">
      <w:pPr>
        <w:pStyle w:val="af0"/>
        <w:rPr>
          <w:rtl/>
        </w:rPr>
      </w:pPr>
      <w:r>
        <w:rPr>
          <w:rFonts w:hint="eastAsia"/>
          <w:rtl/>
        </w:rPr>
        <w:t>קריאה</w:t>
      </w:r>
      <w:r>
        <w:rPr>
          <w:rtl/>
        </w:rPr>
        <w:t>:</w:t>
      </w:r>
    </w:p>
    <w:p w14:paraId="4C2AF086" w14:textId="77777777" w:rsidR="00000000" w:rsidRDefault="00373EE0">
      <w:pPr>
        <w:pStyle w:val="a0"/>
        <w:rPr>
          <w:rFonts w:hint="cs"/>
          <w:rtl/>
        </w:rPr>
      </w:pPr>
    </w:p>
    <w:p w14:paraId="265A3380" w14:textId="77777777" w:rsidR="00000000" w:rsidRDefault="00373EE0">
      <w:pPr>
        <w:pStyle w:val="a0"/>
        <w:rPr>
          <w:rFonts w:hint="cs"/>
          <w:rtl/>
        </w:rPr>
      </w:pPr>
      <w:r>
        <w:rPr>
          <w:rFonts w:hint="cs"/>
          <w:rtl/>
        </w:rPr>
        <w:t xml:space="preserve">מוכח. </w:t>
      </w:r>
    </w:p>
    <w:p w14:paraId="6D7681C6" w14:textId="77777777" w:rsidR="00000000" w:rsidRDefault="00373EE0">
      <w:pPr>
        <w:pStyle w:val="a0"/>
        <w:rPr>
          <w:rFonts w:hint="cs"/>
          <w:rtl/>
        </w:rPr>
      </w:pPr>
    </w:p>
    <w:p w14:paraId="765D85AF" w14:textId="77777777" w:rsidR="00000000" w:rsidRDefault="00373EE0">
      <w:pPr>
        <w:pStyle w:val="-"/>
        <w:rPr>
          <w:rtl/>
        </w:rPr>
      </w:pPr>
      <w:bookmarkStart w:id="350" w:name="FS000000560T01_03_2004_20_55_20C"/>
      <w:bookmarkEnd w:id="350"/>
      <w:r>
        <w:rPr>
          <w:rtl/>
        </w:rPr>
        <w:t>אחמד טיבי (חד"ש-תע"ל):</w:t>
      </w:r>
    </w:p>
    <w:p w14:paraId="7CDE750B" w14:textId="77777777" w:rsidR="00000000" w:rsidRDefault="00373EE0">
      <w:pPr>
        <w:pStyle w:val="a0"/>
        <w:rPr>
          <w:rtl/>
        </w:rPr>
      </w:pPr>
    </w:p>
    <w:p w14:paraId="7D3D2B8A" w14:textId="77777777" w:rsidR="00000000" w:rsidRDefault="00373EE0">
      <w:pPr>
        <w:pStyle w:val="a0"/>
        <w:rPr>
          <w:rFonts w:hint="cs"/>
          <w:rtl/>
        </w:rPr>
      </w:pPr>
      <w:r>
        <w:rPr>
          <w:rFonts w:hint="cs"/>
          <w:rtl/>
        </w:rPr>
        <w:t>כשרון מוכח בעליל. במשך שבועיים, פעם אחר פעם</w:t>
      </w:r>
      <w:r>
        <w:rPr>
          <w:rFonts w:hint="cs"/>
          <w:rtl/>
        </w:rPr>
        <w:t xml:space="preserve">, אין ספק שצריך כשרון בשביל דבר כזה. כשרון, אמרתי? האמת - לוליינות מחשבתית ממדרגה ראשונה. </w:t>
      </w:r>
    </w:p>
    <w:p w14:paraId="2EBC59C6" w14:textId="77777777" w:rsidR="00000000" w:rsidRDefault="00373EE0">
      <w:pPr>
        <w:pStyle w:val="a0"/>
        <w:rPr>
          <w:rFonts w:hint="cs"/>
          <w:rtl/>
        </w:rPr>
      </w:pPr>
    </w:p>
    <w:p w14:paraId="0ACCD886" w14:textId="77777777" w:rsidR="00000000" w:rsidRDefault="00373EE0">
      <w:pPr>
        <w:pStyle w:val="af0"/>
        <w:rPr>
          <w:rtl/>
        </w:rPr>
      </w:pPr>
      <w:r>
        <w:rPr>
          <w:rFonts w:hint="eastAsia"/>
          <w:rtl/>
        </w:rPr>
        <w:t>רוחמה</w:t>
      </w:r>
      <w:r>
        <w:rPr>
          <w:rtl/>
        </w:rPr>
        <w:t xml:space="preserve"> אברהם (הליכוד):</w:t>
      </w:r>
    </w:p>
    <w:p w14:paraId="6F9B4D1E" w14:textId="77777777" w:rsidR="00000000" w:rsidRDefault="00373EE0">
      <w:pPr>
        <w:pStyle w:val="a0"/>
        <w:rPr>
          <w:rFonts w:hint="cs"/>
          <w:rtl/>
        </w:rPr>
      </w:pPr>
    </w:p>
    <w:p w14:paraId="33EA59D5" w14:textId="77777777" w:rsidR="00000000" w:rsidRDefault="00373EE0">
      <w:pPr>
        <w:pStyle w:val="a0"/>
        <w:rPr>
          <w:rFonts w:hint="cs"/>
          <w:rtl/>
        </w:rPr>
      </w:pPr>
      <w:r>
        <w:rPr>
          <w:rFonts w:hint="cs"/>
          <w:rtl/>
        </w:rPr>
        <w:t>- - - גמישות.</w:t>
      </w:r>
    </w:p>
    <w:p w14:paraId="40850371" w14:textId="77777777" w:rsidR="00000000" w:rsidRDefault="00373EE0">
      <w:pPr>
        <w:pStyle w:val="a0"/>
        <w:rPr>
          <w:rFonts w:hint="cs"/>
          <w:rtl/>
        </w:rPr>
      </w:pPr>
    </w:p>
    <w:p w14:paraId="49E1CF55" w14:textId="77777777" w:rsidR="00000000" w:rsidRDefault="00373EE0">
      <w:pPr>
        <w:pStyle w:val="-"/>
        <w:rPr>
          <w:rtl/>
        </w:rPr>
      </w:pPr>
      <w:bookmarkStart w:id="351" w:name="FS000000560T01_03_2004_20_56_10C"/>
      <w:bookmarkEnd w:id="351"/>
      <w:r>
        <w:rPr>
          <w:rtl/>
        </w:rPr>
        <w:t>אחמד טיבי (חד"ש-תע"ל):</w:t>
      </w:r>
    </w:p>
    <w:p w14:paraId="76DBBC14" w14:textId="77777777" w:rsidR="00000000" w:rsidRDefault="00373EE0">
      <w:pPr>
        <w:pStyle w:val="a0"/>
        <w:rPr>
          <w:rtl/>
        </w:rPr>
      </w:pPr>
    </w:p>
    <w:p w14:paraId="66CB410D" w14:textId="77777777" w:rsidR="00000000" w:rsidRDefault="00373EE0">
      <w:pPr>
        <w:pStyle w:val="a0"/>
        <w:rPr>
          <w:rFonts w:hint="cs"/>
          <w:rtl/>
        </w:rPr>
      </w:pPr>
      <w:r>
        <w:rPr>
          <w:rFonts w:hint="cs"/>
          <w:rtl/>
        </w:rPr>
        <w:t>אי-אפשר לקרוא לזה גמישות. זו לוליינות מחשבתית. זו סאלטה לאחור, ועוד פעם קדימה, ועוד פעם לאחור. בלתי אפ</w:t>
      </w:r>
      <w:r>
        <w:rPr>
          <w:rFonts w:hint="cs"/>
          <w:rtl/>
        </w:rPr>
        <w:t xml:space="preserve">שרי. </w:t>
      </w:r>
    </w:p>
    <w:p w14:paraId="1E8B7E3F" w14:textId="77777777" w:rsidR="00000000" w:rsidRDefault="00373EE0">
      <w:pPr>
        <w:pStyle w:val="a0"/>
        <w:rPr>
          <w:rFonts w:hint="cs"/>
          <w:rtl/>
        </w:rPr>
      </w:pPr>
    </w:p>
    <w:p w14:paraId="6876E74A" w14:textId="77777777" w:rsidR="00000000" w:rsidRDefault="00373EE0">
      <w:pPr>
        <w:pStyle w:val="af0"/>
        <w:rPr>
          <w:rtl/>
        </w:rPr>
      </w:pPr>
      <w:r>
        <w:rPr>
          <w:rFonts w:hint="eastAsia"/>
          <w:rtl/>
        </w:rPr>
        <w:t>אלי</w:t>
      </w:r>
      <w:r>
        <w:rPr>
          <w:rtl/>
        </w:rPr>
        <w:t xml:space="preserve"> אפללו (הליכוד):</w:t>
      </w:r>
    </w:p>
    <w:p w14:paraId="3493E8C3" w14:textId="77777777" w:rsidR="00000000" w:rsidRDefault="00373EE0">
      <w:pPr>
        <w:pStyle w:val="a0"/>
        <w:rPr>
          <w:rFonts w:hint="cs"/>
          <w:rtl/>
        </w:rPr>
      </w:pPr>
    </w:p>
    <w:p w14:paraId="29554361" w14:textId="77777777" w:rsidR="00000000" w:rsidRDefault="00373EE0">
      <w:pPr>
        <w:pStyle w:val="a0"/>
        <w:rPr>
          <w:rFonts w:hint="cs"/>
          <w:rtl/>
        </w:rPr>
      </w:pPr>
      <w:r>
        <w:rPr>
          <w:rFonts w:hint="cs"/>
          <w:rtl/>
        </w:rPr>
        <w:t xml:space="preserve">פליק-פלאק, תקרא לה. </w:t>
      </w:r>
    </w:p>
    <w:p w14:paraId="47069F1A" w14:textId="77777777" w:rsidR="00000000" w:rsidRDefault="00373EE0">
      <w:pPr>
        <w:pStyle w:val="a0"/>
        <w:rPr>
          <w:rFonts w:hint="cs"/>
          <w:rtl/>
        </w:rPr>
      </w:pPr>
    </w:p>
    <w:p w14:paraId="6412917E" w14:textId="77777777" w:rsidR="00000000" w:rsidRDefault="00373EE0">
      <w:pPr>
        <w:pStyle w:val="-"/>
        <w:rPr>
          <w:rtl/>
        </w:rPr>
      </w:pPr>
      <w:bookmarkStart w:id="352" w:name="FS000000560T01_03_2004_20_56_46C"/>
      <w:bookmarkEnd w:id="352"/>
      <w:r>
        <w:rPr>
          <w:rtl/>
        </w:rPr>
        <w:t>אחמד טיבי (חד"ש-תע"ל):</w:t>
      </w:r>
    </w:p>
    <w:p w14:paraId="376481F0" w14:textId="77777777" w:rsidR="00000000" w:rsidRDefault="00373EE0">
      <w:pPr>
        <w:pStyle w:val="a0"/>
        <w:rPr>
          <w:rtl/>
        </w:rPr>
      </w:pPr>
    </w:p>
    <w:p w14:paraId="25D9B4FF" w14:textId="77777777" w:rsidR="00000000" w:rsidRDefault="00373EE0">
      <w:pPr>
        <w:pStyle w:val="a0"/>
        <w:rPr>
          <w:rFonts w:hint="cs"/>
          <w:rtl/>
        </w:rPr>
      </w:pPr>
      <w:r>
        <w:rPr>
          <w:rFonts w:hint="cs"/>
          <w:rtl/>
        </w:rPr>
        <w:t>אתם המצאתם את שיטת הפליק-פלאק בקואליציה הזאת. אבל, זה בנוי על - איך קוראים לזה? "פל-קל". וזה ייהרס מייד.</w:t>
      </w:r>
    </w:p>
    <w:p w14:paraId="2C016830" w14:textId="77777777" w:rsidR="00000000" w:rsidRDefault="00373EE0">
      <w:pPr>
        <w:pStyle w:val="a0"/>
        <w:rPr>
          <w:rFonts w:hint="cs"/>
          <w:rtl/>
        </w:rPr>
      </w:pPr>
    </w:p>
    <w:p w14:paraId="4D06D333" w14:textId="77777777" w:rsidR="00000000" w:rsidRDefault="00373EE0">
      <w:pPr>
        <w:pStyle w:val="af0"/>
        <w:rPr>
          <w:rtl/>
        </w:rPr>
      </w:pPr>
      <w:r>
        <w:rPr>
          <w:rFonts w:hint="eastAsia"/>
          <w:rtl/>
        </w:rPr>
        <w:t>רוחמה</w:t>
      </w:r>
      <w:r>
        <w:rPr>
          <w:rtl/>
        </w:rPr>
        <w:t xml:space="preserve"> אברהם (הליכוד):</w:t>
      </w:r>
    </w:p>
    <w:p w14:paraId="19E13C99" w14:textId="77777777" w:rsidR="00000000" w:rsidRDefault="00373EE0">
      <w:pPr>
        <w:pStyle w:val="a0"/>
        <w:rPr>
          <w:rFonts w:hint="cs"/>
          <w:rtl/>
        </w:rPr>
      </w:pPr>
    </w:p>
    <w:p w14:paraId="70DE70BA" w14:textId="77777777" w:rsidR="00000000" w:rsidRDefault="00373EE0">
      <w:pPr>
        <w:pStyle w:val="a0"/>
        <w:rPr>
          <w:rFonts w:hint="cs"/>
          <w:rtl/>
        </w:rPr>
      </w:pPr>
      <w:r>
        <w:rPr>
          <w:rFonts w:hint="cs"/>
          <w:rtl/>
        </w:rPr>
        <w:t>המבנים הבלתי-חוקיים, אתה מתכוון?</w:t>
      </w:r>
    </w:p>
    <w:p w14:paraId="209783C9" w14:textId="77777777" w:rsidR="00000000" w:rsidRDefault="00373EE0">
      <w:pPr>
        <w:pStyle w:val="-"/>
        <w:rPr>
          <w:rFonts w:hint="cs"/>
          <w:rtl/>
        </w:rPr>
      </w:pPr>
      <w:bookmarkStart w:id="353" w:name="FS000000560T01_03_2004_20_57_35C"/>
      <w:bookmarkEnd w:id="353"/>
    </w:p>
    <w:p w14:paraId="6FA7855E" w14:textId="77777777" w:rsidR="00000000" w:rsidRDefault="00373EE0">
      <w:pPr>
        <w:pStyle w:val="-"/>
        <w:rPr>
          <w:rtl/>
        </w:rPr>
      </w:pPr>
      <w:r>
        <w:rPr>
          <w:rtl/>
        </w:rPr>
        <w:t>אחמד טיבי (חד"ש-תע"</w:t>
      </w:r>
      <w:r>
        <w:rPr>
          <w:rtl/>
        </w:rPr>
        <w:t>ל):</w:t>
      </w:r>
    </w:p>
    <w:p w14:paraId="08B44EB4" w14:textId="77777777" w:rsidR="00000000" w:rsidRDefault="00373EE0">
      <w:pPr>
        <w:pStyle w:val="a0"/>
        <w:rPr>
          <w:rtl/>
        </w:rPr>
      </w:pPr>
    </w:p>
    <w:p w14:paraId="083C0412" w14:textId="77777777" w:rsidR="00000000" w:rsidRDefault="00373EE0">
      <w:pPr>
        <w:pStyle w:val="a0"/>
        <w:rPr>
          <w:rFonts w:hint="cs"/>
          <w:rtl/>
        </w:rPr>
      </w:pPr>
      <w:r>
        <w:rPr>
          <w:rFonts w:hint="cs"/>
          <w:rtl/>
        </w:rPr>
        <w:t xml:space="preserve">כן. וזה ייהרס במהרה. </w:t>
      </w:r>
    </w:p>
    <w:p w14:paraId="0174CE41" w14:textId="77777777" w:rsidR="00000000" w:rsidRDefault="00373EE0">
      <w:pPr>
        <w:pStyle w:val="a0"/>
        <w:rPr>
          <w:rFonts w:hint="cs"/>
          <w:rtl/>
        </w:rPr>
      </w:pPr>
    </w:p>
    <w:p w14:paraId="7919516D" w14:textId="77777777" w:rsidR="00000000" w:rsidRDefault="00373EE0">
      <w:pPr>
        <w:pStyle w:val="af0"/>
        <w:rPr>
          <w:rtl/>
        </w:rPr>
      </w:pPr>
      <w:r>
        <w:rPr>
          <w:rFonts w:hint="eastAsia"/>
          <w:rtl/>
        </w:rPr>
        <w:t>אלי</w:t>
      </w:r>
      <w:r>
        <w:rPr>
          <w:rtl/>
        </w:rPr>
        <w:t xml:space="preserve"> אפללו (הליכוד):</w:t>
      </w:r>
    </w:p>
    <w:p w14:paraId="5B55BD2E" w14:textId="77777777" w:rsidR="00000000" w:rsidRDefault="00373EE0">
      <w:pPr>
        <w:pStyle w:val="a0"/>
        <w:rPr>
          <w:rFonts w:hint="cs"/>
          <w:rtl/>
        </w:rPr>
      </w:pPr>
    </w:p>
    <w:p w14:paraId="03477963" w14:textId="77777777" w:rsidR="00000000" w:rsidRDefault="00373EE0">
      <w:pPr>
        <w:pStyle w:val="a0"/>
        <w:rPr>
          <w:rFonts w:hint="cs"/>
          <w:rtl/>
        </w:rPr>
      </w:pPr>
      <w:r>
        <w:rPr>
          <w:rFonts w:hint="cs"/>
          <w:rtl/>
        </w:rPr>
        <w:t>- - -</w:t>
      </w:r>
    </w:p>
    <w:p w14:paraId="68087F1D" w14:textId="77777777" w:rsidR="00000000" w:rsidRDefault="00373EE0">
      <w:pPr>
        <w:pStyle w:val="a0"/>
        <w:rPr>
          <w:rFonts w:hint="cs"/>
          <w:rtl/>
        </w:rPr>
      </w:pPr>
    </w:p>
    <w:p w14:paraId="29016590" w14:textId="77777777" w:rsidR="00000000" w:rsidRDefault="00373EE0">
      <w:pPr>
        <w:pStyle w:val="-"/>
        <w:rPr>
          <w:rtl/>
        </w:rPr>
      </w:pPr>
      <w:bookmarkStart w:id="354" w:name="FS000000560T01_03_2004_20_58_01C"/>
      <w:bookmarkEnd w:id="354"/>
      <w:r>
        <w:rPr>
          <w:rtl/>
        </w:rPr>
        <w:t>אחמד טיבי (חד"ש-תע"ל):</w:t>
      </w:r>
    </w:p>
    <w:p w14:paraId="35A2109E" w14:textId="77777777" w:rsidR="00000000" w:rsidRDefault="00373EE0">
      <w:pPr>
        <w:pStyle w:val="a0"/>
        <w:rPr>
          <w:rtl/>
        </w:rPr>
      </w:pPr>
    </w:p>
    <w:p w14:paraId="256445EE" w14:textId="77777777" w:rsidR="00000000" w:rsidRDefault="00373EE0">
      <w:pPr>
        <w:pStyle w:val="a0"/>
        <w:rPr>
          <w:rFonts w:hint="cs"/>
          <w:rtl/>
        </w:rPr>
      </w:pPr>
      <w:r>
        <w:rPr>
          <w:rFonts w:hint="cs"/>
          <w:rtl/>
        </w:rPr>
        <w:t xml:space="preserve">אני מבין אנשי ימין שהם עקביים, פעם אחר פעם, בניציות, בקיצוניות שלהם. בסדר. זו השקפת חיים. גם לזה יש טיפול. מבריאים מזה באיזה שלב. אבל פליק-פלאק כזה בנושא פרלמנטרי - הכול בשביל </w:t>
      </w:r>
      <w:r>
        <w:rPr>
          <w:rFonts w:hint="cs"/>
          <w:rtl/>
        </w:rPr>
        <w:t xml:space="preserve">לסדר מישהו או משהו? זה לא נראה לי. </w:t>
      </w:r>
    </w:p>
    <w:p w14:paraId="12DB8EB6" w14:textId="77777777" w:rsidR="00000000" w:rsidRDefault="00373EE0">
      <w:pPr>
        <w:pStyle w:val="a0"/>
        <w:rPr>
          <w:rFonts w:hint="cs"/>
          <w:rtl/>
        </w:rPr>
      </w:pPr>
    </w:p>
    <w:p w14:paraId="0BFE8807" w14:textId="77777777" w:rsidR="00000000" w:rsidRDefault="00373EE0">
      <w:pPr>
        <w:pStyle w:val="a0"/>
        <w:rPr>
          <w:rFonts w:hint="cs"/>
          <w:rtl/>
        </w:rPr>
      </w:pPr>
      <w:r>
        <w:rPr>
          <w:rFonts w:hint="cs"/>
          <w:rtl/>
        </w:rPr>
        <w:t>הנקודה השנייה, נושא חשוב. לא התאפשר לי לדבר בנושא של הריסת הבתים, שני חברי ייצגו אותי נאמנה - מוחמד ברכה ועסאם מח'ול - - -</w:t>
      </w:r>
    </w:p>
    <w:p w14:paraId="3EB538F4" w14:textId="77777777" w:rsidR="00000000" w:rsidRDefault="00373EE0">
      <w:pPr>
        <w:pStyle w:val="a0"/>
        <w:rPr>
          <w:rFonts w:hint="cs"/>
          <w:rtl/>
        </w:rPr>
      </w:pPr>
    </w:p>
    <w:p w14:paraId="4956BC43" w14:textId="77777777" w:rsidR="00000000" w:rsidRDefault="00373EE0">
      <w:pPr>
        <w:pStyle w:val="af0"/>
        <w:rPr>
          <w:rtl/>
        </w:rPr>
      </w:pPr>
      <w:r>
        <w:rPr>
          <w:rFonts w:hint="eastAsia"/>
          <w:rtl/>
        </w:rPr>
        <w:t>רוחמה</w:t>
      </w:r>
      <w:r>
        <w:rPr>
          <w:rtl/>
        </w:rPr>
        <w:t xml:space="preserve"> אברהם (הליכוד):</w:t>
      </w:r>
    </w:p>
    <w:p w14:paraId="1F812517" w14:textId="77777777" w:rsidR="00000000" w:rsidRDefault="00373EE0">
      <w:pPr>
        <w:pStyle w:val="a0"/>
        <w:rPr>
          <w:rFonts w:hint="cs"/>
          <w:rtl/>
        </w:rPr>
      </w:pPr>
    </w:p>
    <w:p w14:paraId="3878B986" w14:textId="77777777" w:rsidR="00000000" w:rsidRDefault="00373EE0">
      <w:pPr>
        <w:pStyle w:val="a0"/>
        <w:rPr>
          <w:rFonts w:hint="cs"/>
          <w:rtl/>
        </w:rPr>
      </w:pPr>
      <w:r>
        <w:rPr>
          <w:rFonts w:hint="cs"/>
          <w:rtl/>
        </w:rPr>
        <w:t>- - -</w:t>
      </w:r>
    </w:p>
    <w:p w14:paraId="0A721F2D" w14:textId="77777777" w:rsidR="00000000" w:rsidRDefault="00373EE0">
      <w:pPr>
        <w:pStyle w:val="a0"/>
        <w:rPr>
          <w:rFonts w:hint="cs"/>
          <w:rtl/>
        </w:rPr>
      </w:pPr>
    </w:p>
    <w:p w14:paraId="5722BE7D" w14:textId="77777777" w:rsidR="00000000" w:rsidRDefault="00373EE0">
      <w:pPr>
        <w:pStyle w:val="-"/>
        <w:rPr>
          <w:rtl/>
        </w:rPr>
      </w:pPr>
      <w:bookmarkStart w:id="355" w:name="FS000000560T01_03_2004_21_00_02C"/>
      <w:bookmarkEnd w:id="355"/>
      <w:r>
        <w:rPr>
          <w:rtl/>
        </w:rPr>
        <w:t>אחמד טיבי (חד"ש-תע"ל):</w:t>
      </w:r>
    </w:p>
    <w:p w14:paraId="6AF2A3A4" w14:textId="77777777" w:rsidR="00000000" w:rsidRDefault="00373EE0">
      <w:pPr>
        <w:pStyle w:val="a0"/>
        <w:rPr>
          <w:rtl/>
        </w:rPr>
      </w:pPr>
    </w:p>
    <w:p w14:paraId="797CA96F" w14:textId="77777777" w:rsidR="00000000" w:rsidRDefault="00373EE0">
      <w:pPr>
        <w:pStyle w:val="a0"/>
        <w:rPr>
          <w:rFonts w:hint="cs"/>
          <w:rtl/>
        </w:rPr>
      </w:pPr>
      <w:r>
        <w:rPr>
          <w:rFonts w:hint="cs"/>
          <w:rtl/>
        </w:rPr>
        <w:t>אין ספק שיש כאן אמירה. גם הברוטליות של המ</w:t>
      </w:r>
      <w:r>
        <w:rPr>
          <w:rFonts w:hint="cs"/>
          <w:rtl/>
        </w:rPr>
        <w:t>שטרה נגד תושבי בענה, שכנראה לא קראו את דוח-אור - חלקם בקושי יבינו אותו כאשר הם יקראו אותו, חלקם יתריסו נגד המסקנות, כי הן אומרות שהיחס של המשטרה אל הערבים, אזרחי מדינת ישראל, הוא יחס כאל אויבים. לא כאל אזרחים. בא אדם שאומר שהאדמה היא שלו. יש לו טאבו על האד</w:t>
      </w:r>
      <w:r>
        <w:rPr>
          <w:rFonts w:hint="cs"/>
          <w:rtl/>
        </w:rPr>
        <w:t xml:space="preserve">מה הזאת. </w:t>
      </w:r>
    </w:p>
    <w:p w14:paraId="3E7D0607" w14:textId="77777777" w:rsidR="00000000" w:rsidRDefault="00373EE0">
      <w:pPr>
        <w:pStyle w:val="a0"/>
        <w:rPr>
          <w:rFonts w:hint="cs"/>
          <w:rtl/>
        </w:rPr>
      </w:pPr>
    </w:p>
    <w:p w14:paraId="5D5D1A60" w14:textId="77777777" w:rsidR="00000000" w:rsidRDefault="00373EE0">
      <w:pPr>
        <w:pStyle w:val="af0"/>
        <w:rPr>
          <w:rtl/>
        </w:rPr>
      </w:pPr>
      <w:r>
        <w:rPr>
          <w:rFonts w:hint="eastAsia"/>
          <w:rtl/>
        </w:rPr>
        <w:t>רוחמה</w:t>
      </w:r>
      <w:r>
        <w:rPr>
          <w:rtl/>
        </w:rPr>
        <w:t xml:space="preserve"> אברהם (הליכוד):</w:t>
      </w:r>
    </w:p>
    <w:p w14:paraId="57C9BAED" w14:textId="77777777" w:rsidR="00000000" w:rsidRDefault="00373EE0">
      <w:pPr>
        <w:pStyle w:val="a0"/>
        <w:rPr>
          <w:rFonts w:hint="cs"/>
          <w:rtl/>
        </w:rPr>
      </w:pPr>
    </w:p>
    <w:p w14:paraId="7114FF12" w14:textId="77777777" w:rsidR="00000000" w:rsidRDefault="00373EE0">
      <w:pPr>
        <w:pStyle w:val="a0"/>
        <w:rPr>
          <w:rFonts w:hint="cs"/>
          <w:rtl/>
        </w:rPr>
      </w:pPr>
      <w:r>
        <w:rPr>
          <w:rFonts w:hint="cs"/>
          <w:rtl/>
        </w:rPr>
        <w:t>כמה זמן - - -</w:t>
      </w:r>
    </w:p>
    <w:p w14:paraId="4D8A41BC" w14:textId="77777777" w:rsidR="00000000" w:rsidRDefault="00373EE0">
      <w:pPr>
        <w:pStyle w:val="a0"/>
        <w:rPr>
          <w:rFonts w:hint="cs"/>
          <w:rtl/>
        </w:rPr>
      </w:pPr>
    </w:p>
    <w:p w14:paraId="4C08AE3A" w14:textId="77777777" w:rsidR="00000000" w:rsidRDefault="00373EE0">
      <w:pPr>
        <w:pStyle w:val="af1"/>
        <w:rPr>
          <w:rtl/>
        </w:rPr>
      </w:pPr>
      <w:r>
        <w:rPr>
          <w:rtl/>
        </w:rPr>
        <w:t>היו"ר ראובן ריבלין:</w:t>
      </w:r>
    </w:p>
    <w:p w14:paraId="0410B440" w14:textId="77777777" w:rsidR="00000000" w:rsidRDefault="00373EE0">
      <w:pPr>
        <w:pStyle w:val="a0"/>
        <w:rPr>
          <w:rtl/>
        </w:rPr>
      </w:pPr>
    </w:p>
    <w:p w14:paraId="0FDFB22D" w14:textId="77777777" w:rsidR="00000000" w:rsidRDefault="00373EE0">
      <w:pPr>
        <w:pStyle w:val="a0"/>
        <w:rPr>
          <w:rFonts w:hint="cs"/>
          <w:rtl/>
        </w:rPr>
      </w:pPr>
      <w:r>
        <w:rPr>
          <w:rFonts w:hint="cs"/>
          <w:rtl/>
        </w:rPr>
        <w:t>יש לו עוד 15 שניות.</w:t>
      </w:r>
    </w:p>
    <w:p w14:paraId="13C3214C" w14:textId="77777777" w:rsidR="00000000" w:rsidRDefault="00373EE0">
      <w:pPr>
        <w:pStyle w:val="a0"/>
        <w:rPr>
          <w:rFonts w:hint="cs"/>
          <w:rtl/>
        </w:rPr>
      </w:pPr>
    </w:p>
    <w:p w14:paraId="3FE115E2" w14:textId="77777777" w:rsidR="00000000" w:rsidRDefault="00373EE0">
      <w:pPr>
        <w:pStyle w:val="-"/>
        <w:rPr>
          <w:rtl/>
        </w:rPr>
      </w:pPr>
      <w:bookmarkStart w:id="356" w:name="FS000000560T01_03_2004_21_01_40C"/>
      <w:bookmarkEnd w:id="356"/>
      <w:r>
        <w:rPr>
          <w:rtl/>
        </w:rPr>
        <w:t>אחמד טיבי (חד"ש-תע"ל):</w:t>
      </w:r>
    </w:p>
    <w:p w14:paraId="39115E90" w14:textId="77777777" w:rsidR="00000000" w:rsidRDefault="00373EE0">
      <w:pPr>
        <w:pStyle w:val="a0"/>
        <w:rPr>
          <w:rtl/>
        </w:rPr>
      </w:pPr>
    </w:p>
    <w:p w14:paraId="6A657D85" w14:textId="77777777" w:rsidR="00000000" w:rsidRDefault="00373EE0">
      <w:pPr>
        <w:pStyle w:val="a0"/>
        <w:rPr>
          <w:rFonts w:hint="cs"/>
          <w:rtl/>
        </w:rPr>
      </w:pPr>
      <w:r>
        <w:rPr>
          <w:rFonts w:hint="cs"/>
          <w:rtl/>
        </w:rPr>
        <w:t>זו אדמה של הסבא של הסבא של האמא של הסבא שלו. ובא איזה פקיד - אני רוצה לשמור על מלים סטריליות - - -</w:t>
      </w:r>
    </w:p>
    <w:p w14:paraId="528D54E5" w14:textId="77777777" w:rsidR="00000000" w:rsidRDefault="00373EE0">
      <w:pPr>
        <w:pStyle w:val="a0"/>
        <w:rPr>
          <w:rFonts w:hint="cs"/>
          <w:rtl/>
        </w:rPr>
      </w:pPr>
    </w:p>
    <w:p w14:paraId="12FEBF85" w14:textId="77777777" w:rsidR="00000000" w:rsidRDefault="00373EE0">
      <w:pPr>
        <w:pStyle w:val="af1"/>
        <w:rPr>
          <w:rtl/>
        </w:rPr>
      </w:pPr>
      <w:r>
        <w:rPr>
          <w:rtl/>
        </w:rPr>
        <w:t>היו"ר ראובן ריבלין:</w:t>
      </w:r>
    </w:p>
    <w:p w14:paraId="5205FB20" w14:textId="77777777" w:rsidR="00000000" w:rsidRDefault="00373EE0">
      <w:pPr>
        <w:pStyle w:val="a0"/>
        <w:rPr>
          <w:rtl/>
        </w:rPr>
      </w:pPr>
    </w:p>
    <w:p w14:paraId="4A7FE21A" w14:textId="77777777" w:rsidR="00000000" w:rsidRDefault="00373EE0">
      <w:pPr>
        <w:pStyle w:val="a0"/>
        <w:rPr>
          <w:rFonts w:hint="cs"/>
          <w:rtl/>
        </w:rPr>
      </w:pPr>
      <w:r>
        <w:rPr>
          <w:rFonts w:hint="cs"/>
          <w:rtl/>
        </w:rPr>
        <w:t>בית-המשפט, חבר הכנסת</w:t>
      </w:r>
      <w:r>
        <w:rPr>
          <w:rFonts w:hint="cs"/>
          <w:rtl/>
        </w:rPr>
        <w:t xml:space="preserve"> טיבי. למה פקיד? תגיד בית-המשפט. בית-המשפט המחוזי והעליון.</w:t>
      </w:r>
    </w:p>
    <w:p w14:paraId="2711D35E" w14:textId="77777777" w:rsidR="00000000" w:rsidRDefault="00373EE0">
      <w:pPr>
        <w:pStyle w:val="a0"/>
        <w:rPr>
          <w:rFonts w:hint="cs"/>
          <w:rtl/>
        </w:rPr>
      </w:pPr>
    </w:p>
    <w:p w14:paraId="71E68168" w14:textId="77777777" w:rsidR="00000000" w:rsidRDefault="00373EE0">
      <w:pPr>
        <w:pStyle w:val="-"/>
        <w:rPr>
          <w:rtl/>
        </w:rPr>
      </w:pPr>
      <w:bookmarkStart w:id="357" w:name="FS000000560T01_03_2004_21_03_02C"/>
      <w:bookmarkEnd w:id="357"/>
      <w:r>
        <w:rPr>
          <w:rtl/>
        </w:rPr>
        <w:t>אחמד טיבי (חד"ש-תע"ל):</w:t>
      </w:r>
    </w:p>
    <w:p w14:paraId="32FF5ED4" w14:textId="77777777" w:rsidR="00000000" w:rsidRDefault="00373EE0">
      <w:pPr>
        <w:pStyle w:val="a0"/>
        <w:rPr>
          <w:rtl/>
        </w:rPr>
      </w:pPr>
    </w:p>
    <w:p w14:paraId="09E5C229" w14:textId="77777777" w:rsidR="00000000" w:rsidRDefault="00373EE0">
      <w:pPr>
        <w:pStyle w:val="a0"/>
        <w:rPr>
          <w:rFonts w:hint="cs"/>
          <w:rtl/>
        </w:rPr>
      </w:pPr>
      <w:r>
        <w:rPr>
          <w:rFonts w:hint="cs"/>
          <w:rtl/>
        </w:rPr>
        <w:t>או בית-המשפט, שמשתמש בנימוקים של תכנון ובנייה ששמו אותם, יצרו אותם, כדי לפגוע באוכלוסייה הערבית, בתושבי בענה - - -</w:t>
      </w:r>
    </w:p>
    <w:p w14:paraId="4E565BE3" w14:textId="77777777" w:rsidR="00000000" w:rsidRDefault="00373EE0">
      <w:pPr>
        <w:pStyle w:val="a0"/>
        <w:rPr>
          <w:rFonts w:hint="cs"/>
          <w:rtl/>
        </w:rPr>
      </w:pPr>
    </w:p>
    <w:p w14:paraId="620FE7C2" w14:textId="77777777" w:rsidR="00000000" w:rsidRDefault="00373EE0">
      <w:pPr>
        <w:pStyle w:val="af1"/>
        <w:rPr>
          <w:rtl/>
        </w:rPr>
      </w:pPr>
      <w:r>
        <w:rPr>
          <w:rtl/>
        </w:rPr>
        <w:t>היו"ר ראובן ריבלין:</w:t>
      </w:r>
    </w:p>
    <w:p w14:paraId="173AE495" w14:textId="77777777" w:rsidR="00000000" w:rsidRDefault="00373EE0">
      <w:pPr>
        <w:pStyle w:val="a0"/>
        <w:rPr>
          <w:rtl/>
        </w:rPr>
      </w:pPr>
    </w:p>
    <w:p w14:paraId="495FD935" w14:textId="77777777" w:rsidR="00000000" w:rsidRDefault="00373EE0">
      <w:pPr>
        <w:pStyle w:val="a0"/>
        <w:rPr>
          <w:rFonts w:hint="cs"/>
          <w:rtl/>
        </w:rPr>
      </w:pPr>
      <w:r>
        <w:rPr>
          <w:rFonts w:hint="cs"/>
          <w:rtl/>
        </w:rPr>
        <w:t>נא לסיים. אדוני מתחיל פרשה חדשה, ול</w:t>
      </w:r>
      <w:r>
        <w:rPr>
          <w:rFonts w:hint="cs"/>
          <w:rtl/>
        </w:rPr>
        <w:t xml:space="preserve">א יספיק לו. </w:t>
      </w:r>
    </w:p>
    <w:p w14:paraId="7D1C9F1E" w14:textId="77777777" w:rsidR="00000000" w:rsidRDefault="00373EE0">
      <w:pPr>
        <w:pStyle w:val="a0"/>
        <w:rPr>
          <w:rFonts w:hint="cs"/>
          <w:rtl/>
        </w:rPr>
      </w:pPr>
    </w:p>
    <w:p w14:paraId="4E112C12" w14:textId="77777777" w:rsidR="00000000" w:rsidRDefault="00373EE0">
      <w:pPr>
        <w:pStyle w:val="-"/>
        <w:rPr>
          <w:rtl/>
        </w:rPr>
      </w:pPr>
      <w:bookmarkStart w:id="358" w:name="FS000000560T01_03_2004_21_04_18C"/>
      <w:bookmarkEnd w:id="358"/>
      <w:r>
        <w:rPr>
          <w:rtl/>
        </w:rPr>
        <w:t>אחמד טיבי (חד"ש-תע"ל):</w:t>
      </w:r>
    </w:p>
    <w:p w14:paraId="03D49738" w14:textId="77777777" w:rsidR="00000000" w:rsidRDefault="00373EE0">
      <w:pPr>
        <w:pStyle w:val="a0"/>
        <w:rPr>
          <w:rtl/>
        </w:rPr>
      </w:pPr>
    </w:p>
    <w:p w14:paraId="0DB9E94F" w14:textId="77777777" w:rsidR="00000000" w:rsidRDefault="00373EE0">
      <w:pPr>
        <w:pStyle w:val="a0"/>
        <w:rPr>
          <w:rFonts w:hint="cs"/>
          <w:rtl/>
        </w:rPr>
      </w:pPr>
      <w:r>
        <w:rPr>
          <w:rFonts w:hint="cs"/>
          <w:rtl/>
        </w:rPr>
        <w:t>והפגיעה במשפחת תיתי, גם להרוס את הבית, גם להשמיץ אותם מעל הדוכן - - -</w:t>
      </w:r>
    </w:p>
    <w:p w14:paraId="30382463" w14:textId="77777777" w:rsidR="00000000" w:rsidRDefault="00373EE0">
      <w:pPr>
        <w:pStyle w:val="a0"/>
        <w:rPr>
          <w:rFonts w:hint="cs"/>
          <w:rtl/>
        </w:rPr>
      </w:pPr>
    </w:p>
    <w:p w14:paraId="74D8B5A4" w14:textId="77777777" w:rsidR="00000000" w:rsidRDefault="00373EE0">
      <w:pPr>
        <w:pStyle w:val="af1"/>
        <w:rPr>
          <w:rtl/>
        </w:rPr>
      </w:pPr>
      <w:r>
        <w:rPr>
          <w:rtl/>
        </w:rPr>
        <w:t>היו"ר ראובן ריבלין:</w:t>
      </w:r>
    </w:p>
    <w:p w14:paraId="38BD3FF3" w14:textId="77777777" w:rsidR="00000000" w:rsidRDefault="00373EE0">
      <w:pPr>
        <w:pStyle w:val="a0"/>
        <w:rPr>
          <w:rtl/>
        </w:rPr>
      </w:pPr>
    </w:p>
    <w:p w14:paraId="4F4B325B" w14:textId="77777777" w:rsidR="00000000" w:rsidRDefault="00373EE0">
      <w:pPr>
        <w:pStyle w:val="a0"/>
        <w:rPr>
          <w:rFonts w:hint="cs"/>
          <w:rtl/>
        </w:rPr>
      </w:pPr>
      <w:r>
        <w:rPr>
          <w:rFonts w:hint="cs"/>
          <w:rtl/>
        </w:rPr>
        <w:t xml:space="preserve">תודה. </w:t>
      </w:r>
    </w:p>
    <w:p w14:paraId="12D7A82D" w14:textId="77777777" w:rsidR="00000000" w:rsidRDefault="00373EE0">
      <w:pPr>
        <w:pStyle w:val="a0"/>
        <w:rPr>
          <w:rFonts w:hint="cs"/>
          <w:rtl/>
        </w:rPr>
      </w:pPr>
    </w:p>
    <w:p w14:paraId="765B7506" w14:textId="77777777" w:rsidR="00000000" w:rsidRDefault="00373EE0">
      <w:pPr>
        <w:pStyle w:val="-"/>
        <w:rPr>
          <w:rtl/>
        </w:rPr>
      </w:pPr>
      <w:bookmarkStart w:id="359" w:name="FS000000560T01_03_2004_21_06_05C"/>
      <w:bookmarkEnd w:id="359"/>
      <w:r>
        <w:rPr>
          <w:rtl/>
        </w:rPr>
        <w:t>אחמד טיבי (חד"ש-תע"ל):</w:t>
      </w:r>
    </w:p>
    <w:p w14:paraId="2DA56D9A" w14:textId="77777777" w:rsidR="00000000" w:rsidRDefault="00373EE0">
      <w:pPr>
        <w:pStyle w:val="a0"/>
        <w:rPr>
          <w:rtl/>
        </w:rPr>
      </w:pPr>
    </w:p>
    <w:p w14:paraId="3E6A81B1" w14:textId="77777777" w:rsidR="00000000" w:rsidRDefault="00373EE0">
      <w:pPr>
        <w:pStyle w:val="a0"/>
        <w:rPr>
          <w:rFonts w:hint="cs"/>
          <w:rtl/>
        </w:rPr>
      </w:pPr>
      <w:r>
        <w:rPr>
          <w:rFonts w:hint="cs"/>
          <w:rtl/>
        </w:rPr>
        <w:t>זה דבר נורא ואיום. ולכן, כל אזרח ערבי של מדינת ישראל, אבל בעיקר כל אזרח שמטרתו לשמור על אפשרות</w:t>
      </w:r>
      <w:r>
        <w:rPr>
          <w:rFonts w:hint="cs"/>
          <w:rtl/>
        </w:rPr>
        <w:t xml:space="preserve"> של דו-קיום על בסיס של כבוד לאומי ואזרחי, צריך להתקומם נגד היחס המבזה, המשפיל הזה, לתושבי בענה - - - </w:t>
      </w:r>
    </w:p>
    <w:p w14:paraId="16FE277D" w14:textId="77777777" w:rsidR="00000000" w:rsidRDefault="00373EE0">
      <w:pPr>
        <w:pStyle w:val="a0"/>
        <w:rPr>
          <w:rFonts w:hint="cs"/>
          <w:rtl/>
        </w:rPr>
      </w:pPr>
    </w:p>
    <w:p w14:paraId="2F3DA520" w14:textId="77777777" w:rsidR="00000000" w:rsidRDefault="00373EE0">
      <w:pPr>
        <w:pStyle w:val="af1"/>
        <w:rPr>
          <w:rtl/>
        </w:rPr>
      </w:pPr>
      <w:r>
        <w:rPr>
          <w:rtl/>
        </w:rPr>
        <w:t>היו"ר ראובן ריבלין:</w:t>
      </w:r>
    </w:p>
    <w:p w14:paraId="6AF497BC" w14:textId="77777777" w:rsidR="00000000" w:rsidRDefault="00373EE0">
      <w:pPr>
        <w:pStyle w:val="a0"/>
        <w:rPr>
          <w:rtl/>
        </w:rPr>
      </w:pPr>
    </w:p>
    <w:p w14:paraId="446E02B4" w14:textId="77777777" w:rsidR="00000000" w:rsidRDefault="00373EE0">
      <w:pPr>
        <w:pStyle w:val="a0"/>
        <w:rPr>
          <w:rFonts w:hint="cs"/>
          <w:rtl/>
        </w:rPr>
      </w:pPr>
      <w:r>
        <w:rPr>
          <w:rFonts w:hint="cs"/>
          <w:rtl/>
        </w:rPr>
        <w:t xml:space="preserve">תודה. </w:t>
      </w:r>
    </w:p>
    <w:p w14:paraId="4B6A9386" w14:textId="77777777" w:rsidR="00000000" w:rsidRDefault="00373EE0">
      <w:pPr>
        <w:pStyle w:val="a0"/>
        <w:rPr>
          <w:rFonts w:hint="cs"/>
          <w:rtl/>
        </w:rPr>
      </w:pPr>
    </w:p>
    <w:p w14:paraId="52AA573E" w14:textId="77777777" w:rsidR="00000000" w:rsidRDefault="00373EE0">
      <w:pPr>
        <w:pStyle w:val="af0"/>
        <w:rPr>
          <w:rtl/>
        </w:rPr>
      </w:pPr>
      <w:r>
        <w:rPr>
          <w:rFonts w:hint="eastAsia"/>
          <w:rtl/>
        </w:rPr>
        <w:t>אלי</w:t>
      </w:r>
      <w:r>
        <w:rPr>
          <w:rtl/>
        </w:rPr>
        <w:t xml:space="preserve"> אפללו (הליכוד):</w:t>
      </w:r>
    </w:p>
    <w:p w14:paraId="6BE1BE03" w14:textId="77777777" w:rsidR="00000000" w:rsidRDefault="00373EE0">
      <w:pPr>
        <w:pStyle w:val="a0"/>
        <w:rPr>
          <w:rFonts w:hint="cs"/>
          <w:rtl/>
        </w:rPr>
      </w:pPr>
    </w:p>
    <w:p w14:paraId="4E4366C9" w14:textId="77777777" w:rsidR="00000000" w:rsidRDefault="00373EE0">
      <w:pPr>
        <w:pStyle w:val="a0"/>
        <w:rPr>
          <w:rFonts w:hint="cs"/>
          <w:rtl/>
        </w:rPr>
      </w:pPr>
      <w:r>
        <w:rPr>
          <w:rFonts w:hint="cs"/>
          <w:rtl/>
        </w:rPr>
        <w:t xml:space="preserve">- - - </w:t>
      </w:r>
    </w:p>
    <w:p w14:paraId="0ACB03DD" w14:textId="77777777" w:rsidR="00000000" w:rsidRDefault="00373EE0">
      <w:pPr>
        <w:pStyle w:val="a0"/>
        <w:rPr>
          <w:rFonts w:hint="cs"/>
          <w:rtl/>
        </w:rPr>
      </w:pPr>
    </w:p>
    <w:p w14:paraId="295FFCC5" w14:textId="77777777" w:rsidR="00000000" w:rsidRDefault="00373EE0">
      <w:pPr>
        <w:pStyle w:val="-"/>
        <w:rPr>
          <w:rtl/>
        </w:rPr>
      </w:pPr>
      <w:bookmarkStart w:id="360" w:name="FS000000560T01_03_2004_21_07_46C"/>
      <w:bookmarkEnd w:id="360"/>
      <w:r>
        <w:rPr>
          <w:rtl/>
        </w:rPr>
        <w:t>אחמד טיבי (חד"ש-תע"ל):</w:t>
      </w:r>
    </w:p>
    <w:p w14:paraId="6270CFFB" w14:textId="77777777" w:rsidR="00000000" w:rsidRDefault="00373EE0">
      <w:pPr>
        <w:pStyle w:val="a0"/>
        <w:rPr>
          <w:rtl/>
        </w:rPr>
      </w:pPr>
    </w:p>
    <w:p w14:paraId="1CE7B5CA" w14:textId="77777777" w:rsidR="00000000" w:rsidRDefault="00373EE0">
      <w:pPr>
        <w:pStyle w:val="a0"/>
        <w:rPr>
          <w:rFonts w:hint="cs"/>
          <w:rtl/>
        </w:rPr>
      </w:pPr>
      <w:r>
        <w:rPr>
          <w:rFonts w:hint="cs"/>
          <w:rtl/>
        </w:rPr>
        <w:t xml:space="preserve">- - - האזרחים. תודה רבה. </w:t>
      </w:r>
    </w:p>
    <w:p w14:paraId="0035C58D" w14:textId="77777777" w:rsidR="00000000" w:rsidRDefault="00373EE0">
      <w:pPr>
        <w:pStyle w:val="a0"/>
        <w:rPr>
          <w:rFonts w:hint="cs"/>
          <w:rtl/>
        </w:rPr>
      </w:pPr>
    </w:p>
    <w:p w14:paraId="29E86A6C" w14:textId="77777777" w:rsidR="00000000" w:rsidRDefault="00373EE0">
      <w:pPr>
        <w:pStyle w:val="af1"/>
        <w:rPr>
          <w:rtl/>
        </w:rPr>
      </w:pPr>
      <w:r>
        <w:rPr>
          <w:rtl/>
        </w:rPr>
        <w:t>היו"ר ראובן ריבלין:</w:t>
      </w:r>
    </w:p>
    <w:p w14:paraId="54476D8D" w14:textId="77777777" w:rsidR="00000000" w:rsidRDefault="00373EE0">
      <w:pPr>
        <w:pStyle w:val="a0"/>
        <w:rPr>
          <w:rtl/>
        </w:rPr>
      </w:pPr>
    </w:p>
    <w:p w14:paraId="5342AAEA" w14:textId="77777777" w:rsidR="00000000" w:rsidRDefault="00373EE0">
      <w:pPr>
        <w:pStyle w:val="a0"/>
        <w:rPr>
          <w:rFonts w:hint="cs"/>
          <w:rtl/>
        </w:rPr>
      </w:pPr>
      <w:r>
        <w:rPr>
          <w:rFonts w:hint="cs"/>
          <w:rtl/>
        </w:rPr>
        <w:t>חבר הכנסת טיבי, תודה. א</w:t>
      </w:r>
      <w:r>
        <w:rPr>
          <w:rFonts w:hint="cs"/>
          <w:rtl/>
        </w:rPr>
        <w:t xml:space="preserve">חרונת הדוברים - חברת הכנסת זהבה גלאון. </w:t>
      </w:r>
    </w:p>
    <w:p w14:paraId="3FA3B40A" w14:textId="77777777" w:rsidR="00000000" w:rsidRDefault="00373EE0">
      <w:pPr>
        <w:pStyle w:val="a0"/>
        <w:rPr>
          <w:rFonts w:hint="cs"/>
          <w:rtl/>
        </w:rPr>
      </w:pPr>
    </w:p>
    <w:p w14:paraId="063EC618" w14:textId="77777777" w:rsidR="00000000" w:rsidRDefault="00373EE0">
      <w:pPr>
        <w:pStyle w:val="a0"/>
        <w:rPr>
          <w:rFonts w:hint="cs"/>
          <w:rtl/>
        </w:rPr>
      </w:pPr>
      <w:r>
        <w:rPr>
          <w:rFonts w:hint="cs"/>
          <w:rtl/>
        </w:rPr>
        <w:t>חבר הכנסת הרצוג, אדוני, אני לא יכול לחזור אל אדוני, כי אם אני אחזור אל אדוני, אני אצטרך לחזור לכולם, ואנחנו - יש לנו סדר דיון פה.</w:t>
      </w:r>
    </w:p>
    <w:p w14:paraId="31422DC2" w14:textId="77777777" w:rsidR="00000000" w:rsidRDefault="00373EE0">
      <w:pPr>
        <w:pStyle w:val="af0"/>
        <w:rPr>
          <w:rtl/>
        </w:rPr>
      </w:pPr>
      <w:r>
        <w:rPr>
          <w:rtl/>
        </w:rPr>
        <w:br/>
        <w:t>יצחק הרצוג (העבודה-מימד):</w:t>
      </w:r>
    </w:p>
    <w:p w14:paraId="52E2374E" w14:textId="77777777" w:rsidR="00000000" w:rsidRDefault="00373EE0">
      <w:pPr>
        <w:pStyle w:val="a0"/>
        <w:rPr>
          <w:rtl/>
        </w:rPr>
      </w:pPr>
    </w:p>
    <w:p w14:paraId="4B707E48" w14:textId="77777777" w:rsidR="00000000" w:rsidRDefault="00373EE0">
      <w:pPr>
        <w:pStyle w:val="a0"/>
        <w:rPr>
          <w:rFonts w:hint="cs"/>
          <w:rtl/>
        </w:rPr>
      </w:pPr>
      <w:r>
        <w:rPr>
          <w:rFonts w:hint="cs"/>
          <w:rtl/>
        </w:rPr>
        <w:t xml:space="preserve">אני מכבד את ההחלטה. </w:t>
      </w:r>
    </w:p>
    <w:p w14:paraId="35A96CEB" w14:textId="77777777" w:rsidR="00000000" w:rsidRDefault="00373EE0">
      <w:pPr>
        <w:pStyle w:val="af1"/>
        <w:rPr>
          <w:rtl/>
        </w:rPr>
      </w:pPr>
      <w:r>
        <w:rPr>
          <w:rtl/>
        </w:rPr>
        <w:br/>
        <w:t>היו"ר ראובן ריבלין:</w:t>
      </w:r>
    </w:p>
    <w:p w14:paraId="3FC44844" w14:textId="77777777" w:rsidR="00000000" w:rsidRDefault="00373EE0">
      <w:pPr>
        <w:pStyle w:val="a0"/>
        <w:rPr>
          <w:rtl/>
        </w:rPr>
      </w:pPr>
    </w:p>
    <w:p w14:paraId="68152AD3" w14:textId="77777777" w:rsidR="00000000" w:rsidRDefault="00373EE0">
      <w:pPr>
        <w:pStyle w:val="a0"/>
        <w:rPr>
          <w:rFonts w:hint="cs"/>
          <w:rtl/>
        </w:rPr>
      </w:pPr>
      <w:r>
        <w:rPr>
          <w:rFonts w:hint="cs"/>
          <w:rtl/>
        </w:rPr>
        <w:t>בבקשה, גברתי ה</w:t>
      </w:r>
      <w:r>
        <w:rPr>
          <w:rFonts w:hint="cs"/>
          <w:rtl/>
        </w:rPr>
        <w:t xml:space="preserve">יקרה, חברת הכנסת גלאון. </w:t>
      </w:r>
    </w:p>
    <w:p w14:paraId="0F18BD7E" w14:textId="77777777" w:rsidR="00000000" w:rsidRDefault="00373EE0">
      <w:pPr>
        <w:pStyle w:val="a"/>
        <w:rPr>
          <w:rtl/>
        </w:rPr>
      </w:pPr>
      <w:r>
        <w:rPr>
          <w:rtl/>
        </w:rPr>
        <w:br/>
      </w:r>
      <w:bookmarkStart w:id="361" w:name="FS000000504T01_03_2004_20_40_30"/>
      <w:bookmarkStart w:id="362" w:name="_Toc70050389"/>
      <w:bookmarkEnd w:id="361"/>
      <w:r>
        <w:rPr>
          <w:rtl/>
        </w:rPr>
        <w:t>זהבה גלאון (מרצ):</w:t>
      </w:r>
      <w:bookmarkEnd w:id="362"/>
    </w:p>
    <w:p w14:paraId="432A4046" w14:textId="77777777" w:rsidR="00000000" w:rsidRDefault="00373EE0">
      <w:pPr>
        <w:pStyle w:val="a0"/>
        <w:rPr>
          <w:rtl/>
        </w:rPr>
      </w:pPr>
    </w:p>
    <w:p w14:paraId="46F08B6E" w14:textId="77777777" w:rsidR="00000000" w:rsidRDefault="00373EE0">
      <w:pPr>
        <w:pStyle w:val="a0"/>
        <w:rPr>
          <w:rFonts w:hint="cs"/>
          <w:rtl/>
        </w:rPr>
      </w:pPr>
      <w:r>
        <w:rPr>
          <w:rFonts w:hint="cs"/>
          <w:rtl/>
        </w:rPr>
        <w:t>תודה, אדוני היושב-ראש.</w:t>
      </w:r>
    </w:p>
    <w:p w14:paraId="1521D82D" w14:textId="77777777" w:rsidR="00000000" w:rsidRDefault="00373EE0">
      <w:pPr>
        <w:pStyle w:val="af1"/>
        <w:rPr>
          <w:rtl/>
        </w:rPr>
      </w:pPr>
      <w:r>
        <w:rPr>
          <w:rtl/>
        </w:rPr>
        <w:br/>
        <w:t>היו"ר ראובן ריבלין:</w:t>
      </w:r>
    </w:p>
    <w:p w14:paraId="4E6EE853" w14:textId="77777777" w:rsidR="00000000" w:rsidRDefault="00373EE0">
      <w:pPr>
        <w:pStyle w:val="a0"/>
        <w:rPr>
          <w:rtl/>
        </w:rPr>
      </w:pPr>
    </w:p>
    <w:p w14:paraId="0FD397EA" w14:textId="77777777" w:rsidR="00000000" w:rsidRDefault="00373EE0">
      <w:pPr>
        <w:pStyle w:val="a0"/>
        <w:rPr>
          <w:rFonts w:hint="cs"/>
          <w:rtl/>
        </w:rPr>
      </w:pPr>
      <w:r>
        <w:rPr>
          <w:rFonts w:hint="cs"/>
          <w:rtl/>
        </w:rPr>
        <w:t>האם גברתי מתכוונת לדבר עד שחבר הכנסת גדעון סער יספיק להשיג את הרוב שלו?</w:t>
      </w:r>
    </w:p>
    <w:p w14:paraId="4377A4BB" w14:textId="77777777" w:rsidR="00000000" w:rsidRDefault="00373EE0">
      <w:pPr>
        <w:pStyle w:val="-"/>
        <w:rPr>
          <w:rtl/>
        </w:rPr>
      </w:pPr>
      <w:r>
        <w:rPr>
          <w:rtl/>
        </w:rPr>
        <w:br/>
      </w:r>
      <w:bookmarkStart w:id="363" w:name="FS000000504T01_03_2004_20_41_24C"/>
      <w:bookmarkEnd w:id="363"/>
      <w:r>
        <w:rPr>
          <w:rtl/>
        </w:rPr>
        <w:t>זהבה גלאון (מרצ):</w:t>
      </w:r>
    </w:p>
    <w:p w14:paraId="5FF760AA" w14:textId="77777777" w:rsidR="00000000" w:rsidRDefault="00373EE0">
      <w:pPr>
        <w:pStyle w:val="a0"/>
        <w:rPr>
          <w:rtl/>
        </w:rPr>
      </w:pPr>
    </w:p>
    <w:p w14:paraId="30444595" w14:textId="77777777" w:rsidR="00000000" w:rsidRDefault="00373EE0">
      <w:pPr>
        <w:pStyle w:val="a0"/>
        <w:rPr>
          <w:rFonts w:hint="cs"/>
          <w:rtl/>
        </w:rPr>
      </w:pPr>
      <w:r>
        <w:rPr>
          <w:rFonts w:hint="cs"/>
          <w:rtl/>
        </w:rPr>
        <w:t>אדוני היושב-ראש, אדוני ראש הממשלה, אני רוצה לנצל את ההזדמנות שאני על הדוכן</w:t>
      </w:r>
      <w:r>
        <w:rPr>
          <w:rFonts w:hint="cs"/>
          <w:rtl/>
        </w:rPr>
        <w:t xml:space="preserve"> כדי לפנות לראש הממשלה ולקרוא לו להקים ועדת בדיקה או ועדת חקירה למחדלי הקמת הגדר.</w:t>
      </w:r>
    </w:p>
    <w:p w14:paraId="462E2737" w14:textId="77777777" w:rsidR="00000000" w:rsidRDefault="00373EE0">
      <w:pPr>
        <w:pStyle w:val="a0"/>
        <w:rPr>
          <w:rFonts w:hint="cs"/>
          <w:rtl/>
        </w:rPr>
      </w:pPr>
    </w:p>
    <w:p w14:paraId="73A34AC2" w14:textId="77777777" w:rsidR="00000000" w:rsidRDefault="00373EE0">
      <w:pPr>
        <w:pStyle w:val="a0"/>
        <w:rPr>
          <w:rFonts w:hint="cs"/>
          <w:rtl/>
        </w:rPr>
      </w:pPr>
      <w:r>
        <w:rPr>
          <w:rFonts w:hint="cs"/>
          <w:rtl/>
        </w:rPr>
        <w:t>איך הגענו למצב שהגדר הזאת, שהיתה אמורה להיות נכס ביטחוני, הפכה לנטל ביטחוני, לנטל מדיני, כשכל העולם מוקיע אותנו? ואיך הצלחתם ליצור "ספין", שבהאג מדברים על הגדר? לא מדברים בה</w:t>
      </w:r>
      <w:r>
        <w:rPr>
          <w:rFonts w:hint="cs"/>
          <w:rtl/>
        </w:rPr>
        <w:t xml:space="preserve">אג על הגדר, לא דיברו בהאג על הגדר. בהאג דיברו על תוואי הגדר. איך הגענו למצב שהקימו גדר בבקה-אל-שרקיה ואחר כך פינו אותה? כמה מיליונים אפשר היה לחסוך מכל הקיצוצים? כמה מיליונים אפשר היה לחסוך מהעלאת מחיר הלחם? איך עכשיו, באזור מבשרת-ירושלים, אתם מקימים גדר, </w:t>
      </w:r>
      <w:r>
        <w:rPr>
          <w:rFonts w:hint="cs"/>
          <w:rtl/>
        </w:rPr>
        <w:t xml:space="preserve">ובית-המשפט העליון, בשבתו כבג"ץ - - - </w:t>
      </w:r>
    </w:p>
    <w:p w14:paraId="5A77F640" w14:textId="77777777" w:rsidR="00000000" w:rsidRDefault="00373EE0">
      <w:pPr>
        <w:pStyle w:val="af0"/>
        <w:rPr>
          <w:rtl/>
        </w:rPr>
      </w:pPr>
      <w:r>
        <w:rPr>
          <w:rtl/>
        </w:rPr>
        <w:br/>
        <w:t>אלי אפללו (הליכוד):</w:t>
      </w:r>
    </w:p>
    <w:p w14:paraId="472EE62B" w14:textId="77777777" w:rsidR="00000000" w:rsidRDefault="00373EE0">
      <w:pPr>
        <w:pStyle w:val="a0"/>
        <w:rPr>
          <w:rtl/>
        </w:rPr>
      </w:pPr>
    </w:p>
    <w:p w14:paraId="6D40CF31" w14:textId="77777777" w:rsidR="00000000" w:rsidRDefault="00373EE0">
      <w:pPr>
        <w:pStyle w:val="a0"/>
        <w:rPr>
          <w:rFonts w:hint="cs"/>
          <w:rtl/>
        </w:rPr>
      </w:pPr>
      <w:r>
        <w:rPr>
          <w:rFonts w:hint="cs"/>
          <w:rtl/>
        </w:rPr>
        <w:t>- - -</w:t>
      </w:r>
    </w:p>
    <w:p w14:paraId="6A598741" w14:textId="77777777" w:rsidR="00000000" w:rsidRDefault="00373EE0">
      <w:pPr>
        <w:pStyle w:val="-"/>
        <w:rPr>
          <w:rtl/>
        </w:rPr>
      </w:pPr>
      <w:r>
        <w:rPr>
          <w:rtl/>
        </w:rPr>
        <w:br/>
      </w:r>
      <w:bookmarkStart w:id="364" w:name="FS000000504T01_03_2004_20_44_23C"/>
      <w:bookmarkEnd w:id="364"/>
      <w:r>
        <w:rPr>
          <w:rtl/>
        </w:rPr>
        <w:t>זהבה גלאון (מרצ):</w:t>
      </w:r>
    </w:p>
    <w:p w14:paraId="07A6BD95" w14:textId="77777777" w:rsidR="00000000" w:rsidRDefault="00373EE0">
      <w:pPr>
        <w:pStyle w:val="a0"/>
        <w:rPr>
          <w:rtl/>
        </w:rPr>
      </w:pPr>
    </w:p>
    <w:p w14:paraId="22C39F00" w14:textId="77777777" w:rsidR="00000000" w:rsidRDefault="00373EE0">
      <w:pPr>
        <w:pStyle w:val="a0"/>
        <w:rPr>
          <w:rFonts w:hint="cs"/>
          <w:rtl/>
        </w:rPr>
      </w:pPr>
      <w:r>
        <w:rPr>
          <w:rFonts w:hint="cs"/>
          <w:rtl/>
        </w:rPr>
        <w:t xml:space="preserve">אל תפריע לי. </w:t>
      </w:r>
    </w:p>
    <w:p w14:paraId="45B77A5F" w14:textId="77777777" w:rsidR="00000000" w:rsidRDefault="00373EE0">
      <w:pPr>
        <w:pStyle w:val="af1"/>
        <w:rPr>
          <w:rtl/>
        </w:rPr>
      </w:pPr>
      <w:r>
        <w:rPr>
          <w:rtl/>
        </w:rPr>
        <w:br/>
        <w:t>היו"ר ראובן ריבלין:</w:t>
      </w:r>
    </w:p>
    <w:p w14:paraId="2ADE7145" w14:textId="77777777" w:rsidR="00000000" w:rsidRDefault="00373EE0">
      <w:pPr>
        <w:pStyle w:val="a0"/>
        <w:rPr>
          <w:rtl/>
        </w:rPr>
      </w:pPr>
    </w:p>
    <w:p w14:paraId="32AC26FA" w14:textId="77777777" w:rsidR="00000000" w:rsidRDefault="00373EE0">
      <w:pPr>
        <w:pStyle w:val="a0"/>
        <w:rPr>
          <w:rFonts w:hint="cs"/>
          <w:rtl/>
        </w:rPr>
      </w:pPr>
      <w:r>
        <w:rPr>
          <w:rFonts w:hint="cs"/>
          <w:rtl/>
        </w:rPr>
        <w:t xml:space="preserve">חבר הכנסת אפללו. </w:t>
      </w:r>
    </w:p>
    <w:p w14:paraId="11602688" w14:textId="77777777" w:rsidR="00000000" w:rsidRDefault="00373EE0">
      <w:pPr>
        <w:pStyle w:val="-"/>
        <w:rPr>
          <w:rtl/>
        </w:rPr>
      </w:pPr>
      <w:r>
        <w:rPr>
          <w:rtl/>
        </w:rPr>
        <w:br/>
      </w:r>
      <w:bookmarkStart w:id="365" w:name="FS000000504T01_03_2004_20_44_52C"/>
      <w:bookmarkEnd w:id="365"/>
      <w:r>
        <w:rPr>
          <w:rtl/>
        </w:rPr>
        <w:t>זהבה גלאון (מרצ):</w:t>
      </w:r>
    </w:p>
    <w:p w14:paraId="30B2DD7D" w14:textId="77777777" w:rsidR="00000000" w:rsidRDefault="00373EE0">
      <w:pPr>
        <w:pStyle w:val="a0"/>
        <w:rPr>
          <w:rtl/>
        </w:rPr>
      </w:pPr>
    </w:p>
    <w:p w14:paraId="58E7D315" w14:textId="77777777" w:rsidR="00000000" w:rsidRDefault="00373EE0">
      <w:pPr>
        <w:pStyle w:val="a0"/>
        <w:rPr>
          <w:rFonts w:hint="cs"/>
          <w:rtl/>
        </w:rPr>
      </w:pPr>
      <w:r>
        <w:rPr>
          <w:rFonts w:hint="cs"/>
          <w:rtl/>
        </w:rPr>
        <w:t>בית-המשפט העליון, בשבתו כבג"ץ, מוציא צו עיכוב להקמת הגדר למשך שבוע, ושר הביטחון מרשה לעצמו לגלגל</w:t>
      </w:r>
      <w:r>
        <w:rPr>
          <w:rFonts w:hint="cs"/>
          <w:rtl/>
        </w:rPr>
        <w:t xml:space="preserve"> את האחריות לפיגועים לפתחו של בג"ץ - ואתה יושב ואתה לא מעיר לו, שר הביטחון בממשלה שלך, שאחראי יחד אתך להקמת התוואי הזה. </w:t>
      </w:r>
    </w:p>
    <w:p w14:paraId="5099C231" w14:textId="77777777" w:rsidR="00000000" w:rsidRDefault="00373EE0">
      <w:pPr>
        <w:pStyle w:val="a0"/>
        <w:rPr>
          <w:rFonts w:hint="cs"/>
          <w:rtl/>
        </w:rPr>
      </w:pPr>
    </w:p>
    <w:p w14:paraId="35BBAB6A" w14:textId="77777777" w:rsidR="00000000" w:rsidRDefault="00373EE0">
      <w:pPr>
        <w:pStyle w:val="a0"/>
        <w:rPr>
          <w:rFonts w:hint="cs"/>
          <w:rtl/>
        </w:rPr>
      </w:pPr>
      <w:r>
        <w:rPr>
          <w:rFonts w:hint="cs"/>
          <w:rtl/>
        </w:rPr>
        <w:t>אם אתם מחליטים להקים גדר שתשמש כמגן, תקימו אותה על "הקו הירוק", אל תקימו אותה פה ותזיזו אותה לשם - - -</w:t>
      </w:r>
    </w:p>
    <w:p w14:paraId="7BABE4A2" w14:textId="77777777" w:rsidR="00000000" w:rsidRDefault="00373EE0">
      <w:pPr>
        <w:pStyle w:val="af0"/>
        <w:rPr>
          <w:rtl/>
        </w:rPr>
      </w:pPr>
      <w:r>
        <w:rPr>
          <w:rtl/>
        </w:rPr>
        <w:br/>
        <w:t>אלי אפללו (הליכוד):</w:t>
      </w:r>
    </w:p>
    <w:p w14:paraId="0C6F26F9" w14:textId="77777777" w:rsidR="00000000" w:rsidRDefault="00373EE0">
      <w:pPr>
        <w:pStyle w:val="a0"/>
        <w:rPr>
          <w:rtl/>
        </w:rPr>
      </w:pPr>
    </w:p>
    <w:p w14:paraId="1F36C559" w14:textId="77777777" w:rsidR="00000000" w:rsidRDefault="00373EE0">
      <w:pPr>
        <w:pStyle w:val="a0"/>
        <w:rPr>
          <w:rFonts w:hint="cs"/>
          <w:rtl/>
        </w:rPr>
      </w:pPr>
      <w:r>
        <w:rPr>
          <w:rFonts w:hint="cs"/>
          <w:rtl/>
        </w:rPr>
        <w:t>- - -</w:t>
      </w:r>
    </w:p>
    <w:p w14:paraId="133DA53A" w14:textId="77777777" w:rsidR="00000000" w:rsidRDefault="00373EE0">
      <w:pPr>
        <w:pStyle w:val="-"/>
        <w:rPr>
          <w:rtl/>
        </w:rPr>
      </w:pPr>
      <w:r>
        <w:rPr>
          <w:rtl/>
        </w:rPr>
        <w:br/>
      </w:r>
      <w:bookmarkStart w:id="366" w:name="FS000000504T01_03_2004_20_46_22C"/>
      <w:bookmarkEnd w:id="366"/>
      <w:r>
        <w:rPr>
          <w:rtl/>
        </w:rPr>
        <w:t>זה</w:t>
      </w:r>
      <w:r>
        <w:rPr>
          <w:rtl/>
        </w:rPr>
        <w:t>בה גלאון (מרצ):</w:t>
      </w:r>
    </w:p>
    <w:p w14:paraId="3EF856E5" w14:textId="77777777" w:rsidR="00000000" w:rsidRDefault="00373EE0">
      <w:pPr>
        <w:pStyle w:val="a0"/>
        <w:rPr>
          <w:rFonts w:hint="cs"/>
          <w:rtl/>
        </w:rPr>
      </w:pPr>
    </w:p>
    <w:p w14:paraId="582A6B34" w14:textId="77777777" w:rsidR="00000000" w:rsidRDefault="00373EE0">
      <w:pPr>
        <w:pStyle w:val="a0"/>
        <w:rPr>
          <w:rFonts w:hint="cs"/>
          <w:rtl/>
        </w:rPr>
      </w:pPr>
      <w:r>
        <w:rPr>
          <w:rFonts w:hint="cs"/>
          <w:rtl/>
        </w:rPr>
        <w:t>חבר הכנסת אפללו, אתה יושב - אדוני היושב-ראש, אני לא שומעת  את עצמי - - -</w:t>
      </w:r>
    </w:p>
    <w:p w14:paraId="6E5F85D3" w14:textId="77777777" w:rsidR="00000000" w:rsidRDefault="00373EE0">
      <w:pPr>
        <w:pStyle w:val="af1"/>
        <w:rPr>
          <w:rtl/>
        </w:rPr>
      </w:pPr>
      <w:r>
        <w:rPr>
          <w:rtl/>
        </w:rPr>
        <w:br/>
        <w:t>היו"ר ראובן ריבלין:</w:t>
      </w:r>
    </w:p>
    <w:p w14:paraId="619DEAFC" w14:textId="77777777" w:rsidR="00000000" w:rsidRDefault="00373EE0">
      <w:pPr>
        <w:pStyle w:val="a0"/>
        <w:rPr>
          <w:rtl/>
        </w:rPr>
      </w:pPr>
    </w:p>
    <w:p w14:paraId="024C9ECA" w14:textId="77777777" w:rsidR="00000000" w:rsidRDefault="00373EE0">
      <w:pPr>
        <w:pStyle w:val="a0"/>
        <w:rPr>
          <w:rFonts w:hint="cs"/>
          <w:rtl/>
        </w:rPr>
      </w:pPr>
      <w:r>
        <w:rPr>
          <w:rFonts w:hint="cs"/>
          <w:rtl/>
        </w:rPr>
        <w:t xml:space="preserve">חבר הכנסת אפללו, אין לך רשות לשאול אותה שאלה. </w:t>
      </w:r>
    </w:p>
    <w:p w14:paraId="50746BAC" w14:textId="77777777" w:rsidR="00000000" w:rsidRDefault="00373EE0">
      <w:pPr>
        <w:pStyle w:val="af0"/>
        <w:rPr>
          <w:rtl/>
        </w:rPr>
      </w:pPr>
      <w:r>
        <w:rPr>
          <w:rtl/>
        </w:rPr>
        <w:br/>
        <w:t>קריאות:</w:t>
      </w:r>
    </w:p>
    <w:p w14:paraId="1D53797C" w14:textId="77777777" w:rsidR="00000000" w:rsidRDefault="00373EE0">
      <w:pPr>
        <w:pStyle w:val="a0"/>
        <w:rPr>
          <w:rtl/>
        </w:rPr>
      </w:pPr>
    </w:p>
    <w:p w14:paraId="266845EB" w14:textId="77777777" w:rsidR="00000000" w:rsidRDefault="00373EE0">
      <w:pPr>
        <w:pStyle w:val="a0"/>
        <w:rPr>
          <w:rFonts w:hint="cs"/>
          <w:rtl/>
        </w:rPr>
      </w:pPr>
      <w:r>
        <w:rPr>
          <w:rFonts w:hint="cs"/>
          <w:rtl/>
        </w:rPr>
        <w:t>- - -</w:t>
      </w:r>
    </w:p>
    <w:p w14:paraId="094F00DF" w14:textId="77777777" w:rsidR="00000000" w:rsidRDefault="00373EE0">
      <w:pPr>
        <w:pStyle w:val="-"/>
        <w:rPr>
          <w:rtl/>
        </w:rPr>
      </w:pPr>
      <w:r>
        <w:rPr>
          <w:rtl/>
        </w:rPr>
        <w:br/>
      </w:r>
      <w:bookmarkStart w:id="367" w:name="FS000000504T01_03_2004_20_47_38C"/>
      <w:bookmarkEnd w:id="367"/>
      <w:r>
        <w:rPr>
          <w:rtl/>
        </w:rPr>
        <w:t>זהבה גלאון (מרצ):</w:t>
      </w:r>
    </w:p>
    <w:p w14:paraId="36E11CD7" w14:textId="77777777" w:rsidR="00000000" w:rsidRDefault="00373EE0">
      <w:pPr>
        <w:pStyle w:val="a0"/>
        <w:rPr>
          <w:rtl/>
        </w:rPr>
      </w:pPr>
    </w:p>
    <w:p w14:paraId="751C35ED" w14:textId="77777777" w:rsidR="00000000" w:rsidRDefault="00373EE0">
      <w:pPr>
        <w:pStyle w:val="a0"/>
        <w:rPr>
          <w:rFonts w:hint="cs"/>
          <w:rtl/>
        </w:rPr>
      </w:pPr>
      <w:r>
        <w:rPr>
          <w:rFonts w:hint="cs"/>
          <w:rtl/>
        </w:rPr>
        <w:t xml:space="preserve">זמן פציעות זה ברשות היושב-ראש. </w:t>
      </w:r>
    </w:p>
    <w:p w14:paraId="564DAC6C" w14:textId="77777777" w:rsidR="00000000" w:rsidRDefault="00373EE0">
      <w:pPr>
        <w:pStyle w:val="af1"/>
        <w:rPr>
          <w:rtl/>
        </w:rPr>
      </w:pPr>
      <w:r>
        <w:rPr>
          <w:rtl/>
        </w:rPr>
        <w:br/>
        <w:t>היו"ר ראובן ריבלין:</w:t>
      </w:r>
    </w:p>
    <w:p w14:paraId="7CDC97A7" w14:textId="77777777" w:rsidR="00000000" w:rsidRDefault="00373EE0">
      <w:pPr>
        <w:pStyle w:val="a0"/>
        <w:rPr>
          <w:rtl/>
        </w:rPr>
      </w:pPr>
    </w:p>
    <w:p w14:paraId="35B2DB81" w14:textId="77777777" w:rsidR="00000000" w:rsidRDefault="00373EE0">
      <w:pPr>
        <w:pStyle w:val="a0"/>
        <w:rPr>
          <w:rFonts w:hint="cs"/>
          <w:rtl/>
        </w:rPr>
      </w:pPr>
      <w:r>
        <w:rPr>
          <w:rFonts w:hint="cs"/>
          <w:rtl/>
        </w:rPr>
        <w:t>חברי הכ</w:t>
      </w:r>
      <w:r>
        <w:rPr>
          <w:rFonts w:hint="cs"/>
          <w:rtl/>
        </w:rPr>
        <w:t>נסת, אנחנו רוצים להצביע על חוק הכנסת. לא ניכנס עכשיו לדיון. לא רוצים להיכנס לדיון. רוצים ללכת להצבעות. אתם רוצים להתחיל דיון - אני לא אאפשר שום שאלה, משום שהיא לא מדברת לעניין ההסתייגות והיא תאמר את דבריה, ואחר כך מי שרוצה, בסעיף הבא, בחוק הבא - יירשם ויאמ</w:t>
      </w:r>
      <w:r>
        <w:rPr>
          <w:rFonts w:hint="cs"/>
          <w:rtl/>
        </w:rPr>
        <w:t xml:space="preserve">ר את מה שהוא רוצה. בבקשה, גברתי, נא להמשיך. </w:t>
      </w:r>
    </w:p>
    <w:p w14:paraId="299BA4D4" w14:textId="77777777" w:rsidR="00000000" w:rsidRDefault="00373EE0">
      <w:pPr>
        <w:pStyle w:val="af0"/>
        <w:rPr>
          <w:rtl/>
        </w:rPr>
      </w:pPr>
      <w:r>
        <w:rPr>
          <w:rtl/>
        </w:rPr>
        <w:br/>
        <w:t>זאב בוים (הליכוד):</w:t>
      </w:r>
    </w:p>
    <w:p w14:paraId="530F1EFF" w14:textId="77777777" w:rsidR="00000000" w:rsidRDefault="00373EE0">
      <w:pPr>
        <w:pStyle w:val="a0"/>
        <w:rPr>
          <w:rtl/>
        </w:rPr>
      </w:pPr>
    </w:p>
    <w:p w14:paraId="06250F81" w14:textId="77777777" w:rsidR="00000000" w:rsidRDefault="00373EE0">
      <w:pPr>
        <w:pStyle w:val="a0"/>
        <w:rPr>
          <w:rFonts w:hint="cs"/>
          <w:rtl/>
        </w:rPr>
      </w:pPr>
      <w:r>
        <w:rPr>
          <w:rFonts w:hint="cs"/>
          <w:rtl/>
        </w:rPr>
        <w:t>- - -</w:t>
      </w:r>
    </w:p>
    <w:p w14:paraId="56D08CCC" w14:textId="77777777" w:rsidR="00000000" w:rsidRDefault="00373EE0">
      <w:pPr>
        <w:pStyle w:val="-"/>
        <w:rPr>
          <w:rtl/>
        </w:rPr>
      </w:pPr>
      <w:r>
        <w:rPr>
          <w:rtl/>
        </w:rPr>
        <w:br/>
      </w:r>
      <w:bookmarkStart w:id="368" w:name="FS000000504T01_03_2004_20_49_08C"/>
      <w:bookmarkEnd w:id="368"/>
      <w:r>
        <w:rPr>
          <w:rtl/>
        </w:rPr>
        <w:t>זהבה גלאון (מרצ):</w:t>
      </w:r>
    </w:p>
    <w:p w14:paraId="19B64C26" w14:textId="77777777" w:rsidR="00000000" w:rsidRDefault="00373EE0">
      <w:pPr>
        <w:pStyle w:val="a0"/>
        <w:rPr>
          <w:rtl/>
        </w:rPr>
      </w:pPr>
    </w:p>
    <w:p w14:paraId="0193FFB6" w14:textId="77777777" w:rsidR="00000000" w:rsidRDefault="00373EE0">
      <w:pPr>
        <w:pStyle w:val="a0"/>
        <w:rPr>
          <w:rFonts w:hint="cs"/>
          <w:rtl/>
        </w:rPr>
      </w:pPr>
      <w:r>
        <w:rPr>
          <w:rFonts w:hint="cs"/>
          <w:rtl/>
        </w:rPr>
        <w:t>חבר הכנסת אפללו, אתה יושב בוועדה - - -</w:t>
      </w:r>
    </w:p>
    <w:p w14:paraId="25C59B8C" w14:textId="77777777" w:rsidR="00000000" w:rsidRDefault="00373EE0">
      <w:pPr>
        <w:pStyle w:val="af1"/>
        <w:rPr>
          <w:rtl/>
        </w:rPr>
      </w:pPr>
      <w:r>
        <w:rPr>
          <w:rtl/>
        </w:rPr>
        <w:br/>
        <w:t>היו"ר ראובן ריבלין:</w:t>
      </w:r>
    </w:p>
    <w:p w14:paraId="28ED06B4" w14:textId="77777777" w:rsidR="00000000" w:rsidRDefault="00373EE0">
      <w:pPr>
        <w:pStyle w:val="a0"/>
        <w:rPr>
          <w:rtl/>
        </w:rPr>
      </w:pPr>
    </w:p>
    <w:p w14:paraId="2826F940" w14:textId="77777777" w:rsidR="00000000" w:rsidRDefault="00373EE0">
      <w:pPr>
        <w:pStyle w:val="a0"/>
        <w:rPr>
          <w:rFonts w:hint="cs"/>
          <w:rtl/>
        </w:rPr>
      </w:pPr>
      <w:r>
        <w:rPr>
          <w:rFonts w:hint="cs"/>
          <w:rtl/>
        </w:rPr>
        <w:t xml:space="preserve">אם את תדברי אתם, אני לא אעצור שעון, וכשהוא יענה לך, את תדברי אתו עד שייגמר הזמן. </w:t>
      </w:r>
    </w:p>
    <w:p w14:paraId="7A34E3E0" w14:textId="77777777" w:rsidR="00000000" w:rsidRDefault="00373EE0">
      <w:pPr>
        <w:pStyle w:val="-"/>
        <w:rPr>
          <w:rtl/>
        </w:rPr>
      </w:pPr>
      <w:r>
        <w:rPr>
          <w:rtl/>
        </w:rPr>
        <w:br/>
      </w:r>
      <w:bookmarkStart w:id="369" w:name="FS000000504T01_03_2004_20_49_43C"/>
      <w:bookmarkEnd w:id="369"/>
      <w:r>
        <w:rPr>
          <w:rtl/>
        </w:rPr>
        <w:t>זהבה גלאון (מרצ):</w:t>
      </w:r>
    </w:p>
    <w:p w14:paraId="5A1705D7" w14:textId="77777777" w:rsidR="00000000" w:rsidRDefault="00373EE0">
      <w:pPr>
        <w:pStyle w:val="a0"/>
        <w:rPr>
          <w:rtl/>
        </w:rPr>
      </w:pPr>
    </w:p>
    <w:p w14:paraId="4047FC45" w14:textId="77777777" w:rsidR="00000000" w:rsidRDefault="00373EE0">
      <w:pPr>
        <w:pStyle w:val="a0"/>
        <w:rPr>
          <w:rFonts w:hint="cs"/>
          <w:rtl/>
        </w:rPr>
      </w:pPr>
      <w:r>
        <w:rPr>
          <w:rFonts w:hint="cs"/>
          <w:rtl/>
        </w:rPr>
        <w:t>י</w:t>
      </w:r>
      <w:r>
        <w:rPr>
          <w:rFonts w:hint="cs"/>
          <w:rtl/>
        </w:rPr>
        <w:t xml:space="preserve">ושבים חברי כנסת מסיעת הליכוד בוועדת הכספים ומייללים, מבכים מרה, על הקיצוצים - ואתם מתנגדים לקיצוצים. כל קילומטר גדר שמזיזים, ומזיזים בחזרה, כמה זה עולה? </w:t>
      </w:r>
    </w:p>
    <w:p w14:paraId="24A5C3E0" w14:textId="77777777" w:rsidR="00000000" w:rsidRDefault="00373EE0">
      <w:pPr>
        <w:pStyle w:val="af0"/>
        <w:rPr>
          <w:rtl/>
        </w:rPr>
      </w:pPr>
      <w:r>
        <w:rPr>
          <w:rtl/>
        </w:rPr>
        <w:br/>
        <w:t>אברהם הירשזון (הליכוד):</w:t>
      </w:r>
    </w:p>
    <w:p w14:paraId="065835EE" w14:textId="77777777" w:rsidR="00000000" w:rsidRDefault="00373EE0">
      <w:pPr>
        <w:pStyle w:val="a0"/>
        <w:rPr>
          <w:rtl/>
        </w:rPr>
      </w:pPr>
    </w:p>
    <w:p w14:paraId="01199EDE" w14:textId="77777777" w:rsidR="00000000" w:rsidRDefault="00373EE0">
      <w:pPr>
        <w:pStyle w:val="a0"/>
        <w:rPr>
          <w:rFonts w:hint="cs"/>
          <w:rtl/>
        </w:rPr>
      </w:pPr>
      <w:r>
        <w:rPr>
          <w:rFonts w:hint="cs"/>
          <w:rtl/>
        </w:rPr>
        <w:t>את לא היית - - -</w:t>
      </w:r>
    </w:p>
    <w:p w14:paraId="4EF04EFD" w14:textId="77777777" w:rsidR="00000000" w:rsidRDefault="00373EE0">
      <w:pPr>
        <w:pStyle w:val="af0"/>
        <w:rPr>
          <w:rtl/>
        </w:rPr>
      </w:pPr>
      <w:r>
        <w:rPr>
          <w:rtl/>
        </w:rPr>
        <w:br/>
        <w:t>רוחמה אברהם (הליכוד):</w:t>
      </w:r>
    </w:p>
    <w:p w14:paraId="74131D6B" w14:textId="77777777" w:rsidR="00000000" w:rsidRDefault="00373EE0">
      <w:pPr>
        <w:pStyle w:val="a0"/>
        <w:rPr>
          <w:rtl/>
        </w:rPr>
      </w:pPr>
    </w:p>
    <w:p w14:paraId="1C5C918D" w14:textId="77777777" w:rsidR="00000000" w:rsidRDefault="00373EE0">
      <w:pPr>
        <w:pStyle w:val="a0"/>
        <w:rPr>
          <w:rFonts w:hint="cs"/>
          <w:rtl/>
        </w:rPr>
      </w:pPr>
      <w:r>
        <w:rPr>
          <w:rFonts w:hint="cs"/>
          <w:rtl/>
        </w:rPr>
        <w:t>- - -</w:t>
      </w:r>
    </w:p>
    <w:p w14:paraId="2648957B" w14:textId="77777777" w:rsidR="00000000" w:rsidRDefault="00373EE0">
      <w:pPr>
        <w:pStyle w:val="-"/>
        <w:rPr>
          <w:rtl/>
        </w:rPr>
      </w:pPr>
      <w:r>
        <w:rPr>
          <w:rtl/>
        </w:rPr>
        <w:br/>
      </w:r>
      <w:bookmarkStart w:id="370" w:name="FS000000504T01_03_2004_20_51_44C"/>
      <w:bookmarkEnd w:id="370"/>
      <w:r>
        <w:rPr>
          <w:rtl/>
        </w:rPr>
        <w:t>זהבה גלאון (מרצ):</w:t>
      </w:r>
    </w:p>
    <w:p w14:paraId="499B5F8F" w14:textId="77777777" w:rsidR="00000000" w:rsidRDefault="00373EE0">
      <w:pPr>
        <w:pStyle w:val="a0"/>
        <w:rPr>
          <w:rtl/>
        </w:rPr>
      </w:pPr>
    </w:p>
    <w:p w14:paraId="68ADBC8D" w14:textId="77777777" w:rsidR="00000000" w:rsidRDefault="00373EE0">
      <w:pPr>
        <w:pStyle w:val="a0"/>
        <w:rPr>
          <w:rFonts w:hint="cs"/>
          <w:rtl/>
        </w:rPr>
      </w:pPr>
      <w:r>
        <w:rPr>
          <w:rFonts w:hint="cs"/>
          <w:rtl/>
        </w:rPr>
        <w:t>זה לא אכפ</w:t>
      </w:r>
      <w:r>
        <w:rPr>
          <w:rFonts w:hint="cs"/>
          <w:rtl/>
        </w:rPr>
        <w:t xml:space="preserve">ת לכם. אין לך למי לבוא בטענות. מה עם ראש הממשלה? מה עם שר הביטחון? </w:t>
      </w:r>
    </w:p>
    <w:p w14:paraId="6C2751A0" w14:textId="77777777" w:rsidR="00000000" w:rsidRDefault="00373EE0">
      <w:pPr>
        <w:pStyle w:val="af0"/>
        <w:rPr>
          <w:rtl/>
        </w:rPr>
      </w:pPr>
      <w:r>
        <w:rPr>
          <w:rtl/>
        </w:rPr>
        <w:br/>
        <w:t>אלי אפללו (הליכוד):</w:t>
      </w:r>
    </w:p>
    <w:p w14:paraId="3B735040" w14:textId="77777777" w:rsidR="00000000" w:rsidRDefault="00373EE0">
      <w:pPr>
        <w:pStyle w:val="a0"/>
        <w:rPr>
          <w:rtl/>
        </w:rPr>
      </w:pPr>
    </w:p>
    <w:p w14:paraId="51DA7B18" w14:textId="77777777" w:rsidR="00000000" w:rsidRDefault="00373EE0">
      <w:pPr>
        <w:pStyle w:val="a0"/>
        <w:rPr>
          <w:rFonts w:hint="cs"/>
          <w:rtl/>
        </w:rPr>
      </w:pPr>
      <w:r>
        <w:rPr>
          <w:rFonts w:hint="cs"/>
          <w:rtl/>
        </w:rPr>
        <w:t>- - -</w:t>
      </w:r>
    </w:p>
    <w:p w14:paraId="45B12B60" w14:textId="77777777" w:rsidR="00000000" w:rsidRDefault="00373EE0">
      <w:pPr>
        <w:pStyle w:val="af1"/>
        <w:rPr>
          <w:rtl/>
        </w:rPr>
      </w:pPr>
      <w:r>
        <w:rPr>
          <w:rtl/>
        </w:rPr>
        <w:br/>
        <w:t>היו"ר ראובן ריבלין:</w:t>
      </w:r>
    </w:p>
    <w:p w14:paraId="38D9CBAE" w14:textId="77777777" w:rsidR="00000000" w:rsidRDefault="00373EE0">
      <w:pPr>
        <w:pStyle w:val="a0"/>
        <w:rPr>
          <w:rtl/>
        </w:rPr>
      </w:pPr>
    </w:p>
    <w:p w14:paraId="1667A8D5" w14:textId="77777777" w:rsidR="00000000" w:rsidRDefault="00373EE0">
      <w:pPr>
        <w:pStyle w:val="a0"/>
        <w:rPr>
          <w:rFonts w:hint="cs"/>
          <w:rtl/>
        </w:rPr>
      </w:pPr>
      <w:r>
        <w:rPr>
          <w:rFonts w:hint="cs"/>
          <w:rtl/>
        </w:rPr>
        <w:t xml:space="preserve">חבר הכנסת אפללו, אני קורא אותך לסדר פעם ראשונה. </w:t>
      </w:r>
    </w:p>
    <w:p w14:paraId="21C4A5F5" w14:textId="77777777" w:rsidR="00000000" w:rsidRDefault="00373EE0">
      <w:pPr>
        <w:pStyle w:val="-"/>
        <w:rPr>
          <w:rtl/>
        </w:rPr>
      </w:pPr>
      <w:bookmarkStart w:id="371" w:name="FS000000504T01_03_2004_20_52_32C"/>
      <w:bookmarkEnd w:id="371"/>
      <w:r>
        <w:rPr>
          <w:rtl/>
        </w:rPr>
        <w:br/>
        <w:t>זהבה גלאון (מרצ):</w:t>
      </w:r>
    </w:p>
    <w:p w14:paraId="101F72C9" w14:textId="77777777" w:rsidR="00000000" w:rsidRDefault="00373EE0">
      <w:pPr>
        <w:pStyle w:val="a0"/>
        <w:rPr>
          <w:rtl/>
        </w:rPr>
      </w:pPr>
    </w:p>
    <w:p w14:paraId="21834723" w14:textId="77777777" w:rsidR="00000000" w:rsidRDefault="00373EE0">
      <w:pPr>
        <w:pStyle w:val="a0"/>
        <w:rPr>
          <w:rFonts w:hint="cs"/>
          <w:rtl/>
        </w:rPr>
      </w:pPr>
      <w:r>
        <w:rPr>
          <w:rFonts w:hint="cs"/>
          <w:rtl/>
        </w:rPr>
        <w:t>מה עם הכסף הזה? למה צריך להוציא כספים מיותרים? למה אין תמונה מלכתחילה</w:t>
      </w:r>
      <w:r>
        <w:rPr>
          <w:rFonts w:hint="cs"/>
          <w:rtl/>
        </w:rPr>
        <w:t xml:space="preserve">? ואיפה שינוי, שישבה בממשלה? שרי שינוי, שהיו שותפים להקמת הגדר הזאת, ולתוואי שלה, פתאום היום מייללים שצריך להזיז את התוואי. כולכם שותפים, אתם האחראים הגדולים למחדלי הקמת הגדר. </w:t>
      </w:r>
    </w:p>
    <w:p w14:paraId="444CD372" w14:textId="77777777" w:rsidR="00000000" w:rsidRDefault="00373EE0">
      <w:pPr>
        <w:pStyle w:val="a0"/>
        <w:rPr>
          <w:rFonts w:hint="cs"/>
          <w:rtl/>
        </w:rPr>
      </w:pPr>
    </w:p>
    <w:p w14:paraId="52588C10" w14:textId="77777777" w:rsidR="00000000" w:rsidRDefault="00373EE0">
      <w:pPr>
        <w:pStyle w:val="a0"/>
        <w:rPr>
          <w:rFonts w:hint="cs"/>
          <w:rtl/>
        </w:rPr>
      </w:pPr>
      <w:r>
        <w:rPr>
          <w:rFonts w:hint="cs"/>
          <w:rtl/>
        </w:rPr>
        <w:t>צריכה לקום כאן ועדת בדיקה - -</w:t>
      </w:r>
    </w:p>
    <w:p w14:paraId="2A021EE0" w14:textId="77777777" w:rsidR="00000000" w:rsidRDefault="00373EE0">
      <w:pPr>
        <w:pStyle w:val="af0"/>
        <w:rPr>
          <w:rtl/>
        </w:rPr>
      </w:pPr>
      <w:r>
        <w:rPr>
          <w:rtl/>
        </w:rPr>
        <w:br/>
        <w:t>יחיאל חזן (הליכוד):</w:t>
      </w:r>
    </w:p>
    <w:p w14:paraId="2E6741C8" w14:textId="77777777" w:rsidR="00000000" w:rsidRDefault="00373EE0">
      <w:pPr>
        <w:pStyle w:val="a0"/>
        <w:rPr>
          <w:rtl/>
        </w:rPr>
      </w:pPr>
    </w:p>
    <w:p w14:paraId="4A53574B" w14:textId="77777777" w:rsidR="00000000" w:rsidRDefault="00373EE0">
      <w:pPr>
        <w:pStyle w:val="a0"/>
        <w:rPr>
          <w:rFonts w:hint="cs"/>
          <w:rtl/>
        </w:rPr>
      </w:pPr>
      <w:r>
        <w:rPr>
          <w:rFonts w:hint="cs"/>
          <w:rtl/>
        </w:rPr>
        <w:t>אתם אחראים לאוסלו - - -</w:t>
      </w:r>
    </w:p>
    <w:p w14:paraId="7A48B694" w14:textId="77777777" w:rsidR="00000000" w:rsidRDefault="00373EE0">
      <w:pPr>
        <w:pStyle w:val="-"/>
        <w:rPr>
          <w:rtl/>
        </w:rPr>
      </w:pPr>
      <w:r>
        <w:rPr>
          <w:rtl/>
        </w:rPr>
        <w:br/>
      </w:r>
      <w:bookmarkStart w:id="372" w:name="FS000000504T01_03_2004_20_56_41C"/>
      <w:bookmarkEnd w:id="372"/>
      <w:r>
        <w:rPr>
          <w:rtl/>
        </w:rPr>
        <w:t>ז</w:t>
      </w:r>
      <w:r>
        <w:rPr>
          <w:rtl/>
        </w:rPr>
        <w:t>הבה גלאון (מרצ):</w:t>
      </w:r>
    </w:p>
    <w:p w14:paraId="52913FE7" w14:textId="77777777" w:rsidR="00000000" w:rsidRDefault="00373EE0">
      <w:pPr>
        <w:pStyle w:val="a0"/>
        <w:rPr>
          <w:rtl/>
        </w:rPr>
      </w:pPr>
    </w:p>
    <w:p w14:paraId="294D6FBD" w14:textId="77777777" w:rsidR="00000000" w:rsidRDefault="00373EE0">
      <w:pPr>
        <w:pStyle w:val="a0"/>
        <w:rPr>
          <w:rFonts w:hint="cs"/>
          <w:rtl/>
        </w:rPr>
      </w:pPr>
      <w:r>
        <w:rPr>
          <w:rFonts w:hint="cs"/>
          <w:rtl/>
        </w:rPr>
        <w:t xml:space="preserve">- -  איך הגענו למצב הזה, שגדר, שהיתה אמורה להיות נכס ביטחוני - - </w:t>
      </w:r>
    </w:p>
    <w:p w14:paraId="1AC471F1" w14:textId="77777777" w:rsidR="00000000" w:rsidRDefault="00373EE0">
      <w:pPr>
        <w:pStyle w:val="af0"/>
        <w:rPr>
          <w:rtl/>
        </w:rPr>
      </w:pPr>
      <w:r>
        <w:rPr>
          <w:rtl/>
        </w:rPr>
        <w:br/>
        <w:t>קריאה:</w:t>
      </w:r>
    </w:p>
    <w:p w14:paraId="7D53DA94" w14:textId="77777777" w:rsidR="00000000" w:rsidRDefault="00373EE0">
      <w:pPr>
        <w:pStyle w:val="a0"/>
        <w:rPr>
          <w:rtl/>
        </w:rPr>
      </w:pPr>
    </w:p>
    <w:p w14:paraId="14F54A2B" w14:textId="77777777" w:rsidR="00000000" w:rsidRDefault="00373EE0">
      <w:pPr>
        <w:pStyle w:val="a0"/>
        <w:rPr>
          <w:rFonts w:hint="cs"/>
          <w:rtl/>
        </w:rPr>
      </w:pPr>
      <w:r>
        <w:rPr>
          <w:rFonts w:hint="cs"/>
          <w:rtl/>
        </w:rPr>
        <w:t>- - -</w:t>
      </w:r>
    </w:p>
    <w:p w14:paraId="212B0467" w14:textId="77777777" w:rsidR="00000000" w:rsidRDefault="00373EE0">
      <w:pPr>
        <w:pStyle w:val="af1"/>
        <w:rPr>
          <w:rtl/>
        </w:rPr>
      </w:pPr>
      <w:r>
        <w:rPr>
          <w:rtl/>
        </w:rPr>
        <w:br/>
        <w:t>היו"ר ראובן ריבלין:</w:t>
      </w:r>
    </w:p>
    <w:p w14:paraId="0A54A06A" w14:textId="77777777" w:rsidR="00000000" w:rsidRDefault="00373EE0">
      <w:pPr>
        <w:pStyle w:val="a0"/>
        <w:rPr>
          <w:rtl/>
        </w:rPr>
      </w:pPr>
    </w:p>
    <w:p w14:paraId="6B9AB070" w14:textId="77777777" w:rsidR="00000000" w:rsidRDefault="00373EE0">
      <w:pPr>
        <w:pStyle w:val="a0"/>
        <w:rPr>
          <w:rFonts w:hint="cs"/>
          <w:rtl/>
        </w:rPr>
      </w:pPr>
      <w:r>
        <w:rPr>
          <w:rFonts w:hint="cs"/>
          <w:rtl/>
        </w:rPr>
        <w:t xml:space="preserve">היא מסיימת בעוד 22 שניות. </w:t>
      </w:r>
    </w:p>
    <w:p w14:paraId="286F9FCA" w14:textId="77777777" w:rsidR="00000000" w:rsidRDefault="00373EE0">
      <w:pPr>
        <w:pStyle w:val="-"/>
        <w:rPr>
          <w:rtl/>
        </w:rPr>
      </w:pPr>
      <w:r>
        <w:rPr>
          <w:rtl/>
        </w:rPr>
        <w:br/>
      </w:r>
      <w:bookmarkStart w:id="373" w:name="FS000000504T01_03_2004_20_55_25C"/>
      <w:bookmarkEnd w:id="373"/>
      <w:r>
        <w:rPr>
          <w:rtl/>
        </w:rPr>
        <w:t>זהבה גלאון (מרצ):</w:t>
      </w:r>
    </w:p>
    <w:p w14:paraId="5D51DFD3" w14:textId="77777777" w:rsidR="00000000" w:rsidRDefault="00373EE0">
      <w:pPr>
        <w:pStyle w:val="a0"/>
        <w:rPr>
          <w:rtl/>
        </w:rPr>
      </w:pPr>
    </w:p>
    <w:p w14:paraId="29047A85" w14:textId="77777777" w:rsidR="00000000" w:rsidRDefault="00373EE0">
      <w:pPr>
        <w:pStyle w:val="a0"/>
        <w:rPr>
          <w:rFonts w:hint="cs"/>
          <w:rtl/>
        </w:rPr>
      </w:pPr>
      <w:r>
        <w:rPr>
          <w:rFonts w:hint="cs"/>
          <w:rtl/>
        </w:rPr>
        <w:t>- - הפכה לנטל ביטחוני ומדיני? תודה רבה.</w:t>
      </w:r>
    </w:p>
    <w:p w14:paraId="2BDD0421" w14:textId="77777777" w:rsidR="00000000" w:rsidRDefault="00373EE0">
      <w:pPr>
        <w:pStyle w:val="af1"/>
        <w:rPr>
          <w:rtl/>
        </w:rPr>
      </w:pPr>
      <w:r>
        <w:rPr>
          <w:rtl/>
        </w:rPr>
        <w:br/>
        <w:t>היו"ר ראובן ריבלין:</w:t>
      </w:r>
    </w:p>
    <w:p w14:paraId="58F42839" w14:textId="77777777" w:rsidR="00000000" w:rsidRDefault="00373EE0">
      <w:pPr>
        <w:pStyle w:val="a0"/>
        <w:rPr>
          <w:rtl/>
        </w:rPr>
      </w:pPr>
    </w:p>
    <w:p w14:paraId="29B8026D" w14:textId="77777777" w:rsidR="00000000" w:rsidRDefault="00373EE0">
      <w:pPr>
        <w:pStyle w:val="a0"/>
        <w:rPr>
          <w:rFonts w:hint="cs"/>
          <w:rtl/>
        </w:rPr>
      </w:pPr>
      <w:r>
        <w:rPr>
          <w:rFonts w:hint="cs"/>
          <w:rtl/>
        </w:rPr>
        <w:t>תודה לחברת הכנסת גלאון. וב</w:t>
      </w:r>
      <w:r>
        <w:rPr>
          <w:rFonts w:hint="cs"/>
          <w:rtl/>
        </w:rPr>
        <w:t xml:space="preserve">כן, רבותי חברי הכנסת, האם יושב-ראש הוועדה רוצה להשיב? </w:t>
      </w:r>
    </w:p>
    <w:p w14:paraId="1341E2C5" w14:textId="77777777" w:rsidR="00000000" w:rsidRDefault="00373EE0">
      <w:pPr>
        <w:pStyle w:val="af0"/>
        <w:rPr>
          <w:rtl/>
        </w:rPr>
      </w:pPr>
      <w:r>
        <w:rPr>
          <w:rtl/>
        </w:rPr>
        <w:br/>
        <w:t>קריאה:</w:t>
      </w:r>
    </w:p>
    <w:p w14:paraId="61A56ADE" w14:textId="77777777" w:rsidR="00000000" w:rsidRDefault="00373EE0">
      <w:pPr>
        <w:pStyle w:val="a0"/>
        <w:rPr>
          <w:rtl/>
        </w:rPr>
      </w:pPr>
    </w:p>
    <w:p w14:paraId="2201B58B" w14:textId="77777777" w:rsidR="00000000" w:rsidRDefault="00373EE0">
      <w:pPr>
        <w:pStyle w:val="a0"/>
        <w:rPr>
          <w:rFonts w:hint="cs"/>
          <w:rtl/>
        </w:rPr>
      </w:pPr>
      <w:r>
        <w:rPr>
          <w:rFonts w:hint="cs"/>
          <w:rtl/>
        </w:rPr>
        <w:t>- - -</w:t>
      </w:r>
    </w:p>
    <w:p w14:paraId="369E68BE" w14:textId="77777777" w:rsidR="00000000" w:rsidRDefault="00373EE0">
      <w:pPr>
        <w:pStyle w:val="af1"/>
        <w:rPr>
          <w:rtl/>
        </w:rPr>
      </w:pPr>
      <w:r>
        <w:rPr>
          <w:rtl/>
        </w:rPr>
        <w:br/>
        <w:t>היו"ר ראובן ריבלין:</w:t>
      </w:r>
    </w:p>
    <w:p w14:paraId="7625134B" w14:textId="77777777" w:rsidR="00000000" w:rsidRDefault="00373EE0">
      <w:pPr>
        <w:pStyle w:val="a0"/>
        <w:rPr>
          <w:rtl/>
        </w:rPr>
      </w:pPr>
    </w:p>
    <w:p w14:paraId="07620F06" w14:textId="77777777" w:rsidR="00000000" w:rsidRDefault="00373EE0">
      <w:pPr>
        <w:pStyle w:val="a0"/>
        <w:rPr>
          <w:rFonts w:hint="cs"/>
          <w:rtl/>
        </w:rPr>
      </w:pPr>
      <w:r>
        <w:rPr>
          <w:rFonts w:hint="cs"/>
          <w:rtl/>
        </w:rPr>
        <w:t xml:space="preserve">לא. </w:t>
      </w:r>
    </w:p>
    <w:p w14:paraId="57E70683" w14:textId="77777777" w:rsidR="00000000" w:rsidRDefault="00373EE0">
      <w:pPr>
        <w:pStyle w:val="af0"/>
        <w:rPr>
          <w:rtl/>
        </w:rPr>
      </w:pPr>
      <w:r>
        <w:rPr>
          <w:rtl/>
        </w:rPr>
        <w:br/>
        <w:t>גדעון סער (</w:t>
      </w:r>
      <w:r>
        <w:rPr>
          <w:rFonts w:hint="cs"/>
          <w:rtl/>
        </w:rPr>
        <w:t>בשם ועדת הכנסת</w:t>
      </w:r>
      <w:r>
        <w:rPr>
          <w:rtl/>
        </w:rPr>
        <w:t>):</w:t>
      </w:r>
    </w:p>
    <w:p w14:paraId="54F1A54F" w14:textId="77777777" w:rsidR="00000000" w:rsidRDefault="00373EE0">
      <w:pPr>
        <w:pStyle w:val="a0"/>
        <w:rPr>
          <w:rFonts w:hint="cs"/>
          <w:rtl/>
        </w:rPr>
      </w:pPr>
    </w:p>
    <w:p w14:paraId="555F99BF" w14:textId="77777777" w:rsidR="00000000" w:rsidRDefault="00373EE0">
      <w:pPr>
        <w:pStyle w:val="a0"/>
        <w:rPr>
          <w:rFonts w:hint="cs"/>
          <w:rtl/>
        </w:rPr>
      </w:pPr>
      <w:r>
        <w:rPr>
          <w:rFonts w:hint="cs"/>
          <w:rtl/>
        </w:rPr>
        <w:t>אני אודה - - -</w:t>
      </w:r>
    </w:p>
    <w:p w14:paraId="4F9A0A41" w14:textId="77777777" w:rsidR="00000000" w:rsidRDefault="00373EE0">
      <w:pPr>
        <w:pStyle w:val="af1"/>
        <w:rPr>
          <w:rtl/>
        </w:rPr>
      </w:pPr>
      <w:r>
        <w:rPr>
          <w:rtl/>
        </w:rPr>
        <w:br/>
        <w:t>היו"ר ראובן ריבלין:</w:t>
      </w:r>
    </w:p>
    <w:p w14:paraId="63883F98" w14:textId="77777777" w:rsidR="00000000" w:rsidRDefault="00373EE0">
      <w:pPr>
        <w:pStyle w:val="a0"/>
        <w:rPr>
          <w:rtl/>
        </w:rPr>
      </w:pPr>
    </w:p>
    <w:p w14:paraId="7CFC9E34" w14:textId="77777777" w:rsidR="00000000" w:rsidRDefault="00373EE0">
      <w:pPr>
        <w:pStyle w:val="a0"/>
        <w:rPr>
          <w:rFonts w:hint="cs"/>
          <w:rtl/>
        </w:rPr>
      </w:pPr>
      <w:r>
        <w:rPr>
          <w:rFonts w:hint="cs"/>
          <w:rtl/>
        </w:rPr>
        <w:t>להודות זה עניין אחר. רבותי חברי הכנסת, כל מי שרוצה להשתתף בהצבעה - נא לשבת. לא לרוץ, כדי שחל</w:t>
      </w:r>
      <w:r>
        <w:rPr>
          <w:rFonts w:hint="cs"/>
          <w:rtl/>
        </w:rPr>
        <w:t xml:space="preserve">ילה לא תקרה איזו תקלה. כבר היו לנו פה אנשים עם גבס מפני שרצו להצביע. נא לשבת במשובה ובנחת. תודה רבה. בבקשה, חברת הכנסת נס. </w:t>
      </w:r>
    </w:p>
    <w:p w14:paraId="024E37FE" w14:textId="77777777" w:rsidR="00000000" w:rsidRDefault="00373EE0">
      <w:pPr>
        <w:pStyle w:val="a0"/>
        <w:rPr>
          <w:rFonts w:hint="cs"/>
          <w:rtl/>
        </w:rPr>
      </w:pPr>
    </w:p>
    <w:p w14:paraId="0DC6AB92" w14:textId="77777777" w:rsidR="00000000" w:rsidRDefault="00373EE0">
      <w:pPr>
        <w:pStyle w:val="a0"/>
        <w:rPr>
          <w:rFonts w:hint="cs"/>
          <w:rtl/>
        </w:rPr>
      </w:pPr>
      <w:r>
        <w:rPr>
          <w:rFonts w:hint="cs"/>
          <w:rtl/>
        </w:rPr>
        <w:t xml:space="preserve">חבר הכנסת פרץ, יש לך הסתייגות לסעיף 1, וגם למיכאל איתן ולאופיר פינס. האם אתה מסיר? </w:t>
      </w:r>
    </w:p>
    <w:p w14:paraId="19B0BE89" w14:textId="77777777" w:rsidR="00000000" w:rsidRDefault="00373EE0">
      <w:pPr>
        <w:pStyle w:val="af0"/>
        <w:rPr>
          <w:rtl/>
        </w:rPr>
      </w:pPr>
      <w:r>
        <w:rPr>
          <w:rtl/>
        </w:rPr>
        <w:br/>
        <w:t>אופיר פינס-פז (העבודה-מימד):</w:t>
      </w:r>
    </w:p>
    <w:p w14:paraId="2C8A449E" w14:textId="77777777" w:rsidR="00000000" w:rsidRDefault="00373EE0">
      <w:pPr>
        <w:pStyle w:val="a0"/>
        <w:rPr>
          <w:rtl/>
        </w:rPr>
      </w:pPr>
    </w:p>
    <w:p w14:paraId="4F7739BD" w14:textId="77777777" w:rsidR="00000000" w:rsidRDefault="00373EE0">
      <w:pPr>
        <w:pStyle w:val="a0"/>
        <w:rPr>
          <w:rFonts w:hint="cs"/>
          <w:rtl/>
        </w:rPr>
      </w:pPr>
      <w:r>
        <w:rPr>
          <w:rFonts w:hint="cs"/>
          <w:rtl/>
        </w:rPr>
        <w:t>מסיר.</w:t>
      </w:r>
    </w:p>
    <w:p w14:paraId="2BEEE76C" w14:textId="77777777" w:rsidR="00000000" w:rsidRDefault="00373EE0">
      <w:pPr>
        <w:pStyle w:val="af1"/>
        <w:rPr>
          <w:rtl/>
        </w:rPr>
      </w:pPr>
      <w:r>
        <w:rPr>
          <w:rtl/>
        </w:rPr>
        <w:br/>
        <w:t>היו"ר ראו</w:t>
      </w:r>
      <w:r>
        <w:rPr>
          <w:rtl/>
        </w:rPr>
        <w:t>בן ריבלין:</w:t>
      </w:r>
    </w:p>
    <w:p w14:paraId="0730D2F5" w14:textId="77777777" w:rsidR="00000000" w:rsidRDefault="00373EE0">
      <w:pPr>
        <w:pStyle w:val="a0"/>
        <w:rPr>
          <w:rtl/>
        </w:rPr>
      </w:pPr>
    </w:p>
    <w:p w14:paraId="7719C7BC" w14:textId="77777777" w:rsidR="00000000" w:rsidRDefault="00373EE0">
      <w:pPr>
        <w:pStyle w:val="a0"/>
        <w:rPr>
          <w:rFonts w:hint="cs"/>
          <w:rtl/>
        </w:rPr>
      </w:pPr>
      <w:r>
        <w:rPr>
          <w:rFonts w:hint="cs"/>
          <w:rtl/>
        </w:rPr>
        <w:t xml:space="preserve">חבר הכנסת איתן מסיר? מסיר או מבקש להצביע? </w:t>
      </w:r>
    </w:p>
    <w:p w14:paraId="3310631F" w14:textId="77777777" w:rsidR="00000000" w:rsidRDefault="00373EE0">
      <w:pPr>
        <w:pStyle w:val="af0"/>
        <w:rPr>
          <w:rtl/>
        </w:rPr>
      </w:pPr>
      <w:r>
        <w:rPr>
          <w:rtl/>
        </w:rPr>
        <w:br/>
        <w:t>מיכאל איתן (הליכוד):</w:t>
      </w:r>
    </w:p>
    <w:p w14:paraId="16B75E6D" w14:textId="77777777" w:rsidR="00000000" w:rsidRDefault="00373EE0">
      <w:pPr>
        <w:pStyle w:val="a0"/>
        <w:rPr>
          <w:rtl/>
        </w:rPr>
      </w:pPr>
    </w:p>
    <w:p w14:paraId="13AE3DFD" w14:textId="77777777" w:rsidR="00000000" w:rsidRDefault="00373EE0">
      <w:pPr>
        <w:pStyle w:val="a0"/>
        <w:rPr>
          <w:rFonts w:hint="cs"/>
          <w:rtl/>
        </w:rPr>
      </w:pPr>
      <w:r>
        <w:rPr>
          <w:rFonts w:hint="cs"/>
          <w:rtl/>
        </w:rPr>
        <w:t xml:space="preserve">מסיר. </w:t>
      </w:r>
    </w:p>
    <w:p w14:paraId="1E8CC3D7" w14:textId="77777777" w:rsidR="00000000" w:rsidRDefault="00373EE0">
      <w:pPr>
        <w:pStyle w:val="af1"/>
        <w:rPr>
          <w:rtl/>
        </w:rPr>
      </w:pPr>
      <w:r>
        <w:rPr>
          <w:rtl/>
        </w:rPr>
        <w:br/>
        <w:t>היו"ר ראובן ריבלין:</w:t>
      </w:r>
    </w:p>
    <w:p w14:paraId="1941DA09" w14:textId="77777777" w:rsidR="00000000" w:rsidRDefault="00373EE0">
      <w:pPr>
        <w:pStyle w:val="a0"/>
        <w:rPr>
          <w:rtl/>
        </w:rPr>
      </w:pPr>
    </w:p>
    <w:p w14:paraId="0E565753" w14:textId="77777777" w:rsidR="00000000" w:rsidRDefault="00373EE0">
      <w:pPr>
        <w:pStyle w:val="a0"/>
        <w:rPr>
          <w:rFonts w:hint="cs"/>
          <w:rtl/>
        </w:rPr>
      </w:pPr>
      <w:r>
        <w:rPr>
          <w:rFonts w:hint="cs"/>
          <w:rtl/>
        </w:rPr>
        <w:t>חבר הכנסת פרץ, לסעיף 1, מסיר?</w:t>
      </w:r>
    </w:p>
    <w:p w14:paraId="2160CCA4" w14:textId="77777777" w:rsidR="00000000" w:rsidRDefault="00373EE0">
      <w:pPr>
        <w:pStyle w:val="af0"/>
        <w:rPr>
          <w:rtl/>
        </w:rPr>
      </w:pPr>
      <w:r>
        <w:rPr>
          <w:rtl/>
        </w:rPr>
        <w:br/>
        <w:t>עמיר פרץ (עם אחד):</w:t>
      </w:r>
    </w:p>
    <w:p w14:paraId="19977FFB" w14:textId="77777777" w:rsidR="00000000" w:rsidRDefault="00373EE0">
      <w:pPr>
        <w:pStyle w:val="a0"/>
        <w:rPr>
          <w:rtl/>
        </w:rPr>
      </w:pPr>
    </w:p>
    <w:p w14:paraId="64156FD6" w14:textId="77777777" w:rsidR="00000000" w:rsidRDefault="00373EE0">
      <w:pPr>
        <w:pStyle w:val="a0"/>
        <w:rPr>
          <w:rFonts w:hint="cs"/>
          <w:rtl/>
        </w:rPr>
      </w:pPr>
      <w:r>
        <w:rPr>
          <w:rFonts w:hint="cs"/>
          <w:rtl/>
        </w:rPr>
        <w:t xml:space="preserve">מסיר. </w:t>
      </w:r>
    </w:p>
    <w:p w14:paraId="257052AA" w14:textId="77777777" w:rsidR="00000000" w:rsidRDefault="00373EE0">
      <w:pPr>
        <w:pStyle w:val="af1"/>
        <w:rPr>
          <w:rtl/>
        </w:rPr>
      </w:pPr>
      <w:r>
        <w:rPr>
          <w:rtl/>
        </w:rPr>
        <w:br/>
        <w:t>היו"ר ראובן ריבלין:</w:t>
      </w:r>
    </w:p>
    <w:p w14:paraId="61200924" w14:textId="77777777" w:rsidR="00000000" w:rsidRDefault="00373EE0">
      <w:pPr>
        <w:pStyle w:val="a0"/>
        <w:rPr>
          <w:rtl/>
        </w:rPr>
      </w:pPr>
    </w:p>
    <w:p w14:paraId="250B8B90" w14:textId="77777777" w:rsidR="00000000" w:rsidRDefault="00373EE0">
      <w:pPr>
        <w:pStyle w:val="a0"/>
        <w:rPr>
          <w:rFonts w:hint="cs"/>
          <w:rtl/>
        </w:rPr>
      </w:pPr>
      <w:r>
        <w:rPr>
          <w:rFonts w:hint="cs"/>
          <w:rtl/>
        </w:rPr>
        <w:t>ובכן, לסעיף 2 יש הסתייגויות של חבר הכנסת סער.</w:t>
      </w:r>
    </w:p>
    <w:p w14:paraId="46F5D2DA" w14:textId="77777777" w:rsidR="00000000" w:rsidRDefault="00373EE0">
      <w:pPr>
        <w:pStyle w:val="af0"/>
        <w:rPr>
          <w:rtl/>
        </w:rPr>
      </w:pPr>
      <w:r>
        <w:rPr>
          <w:rtl/>
        </w:rPr>
        <w:br/>
        <w:t>גדעון סער (</w:t>
      </w:r>
      <w:r>
        <w:rPr>
          <w:rFonts w:hint="cs"/>
          <w:rtl/>
        </w:rPr>
        <w:t>בשם ועדת הכ</w:t>
      </w:r>
      <w:r>
        <w:rPr>
          <w:rFonts w:hint="cs"/>
          <w:rtl/>
        </w:rPr>
        <w:t>נסת</w:t>
      </w:r>
      <w:r>
        <w:rPr>
          <w:rtl/>
        </w:rPr>
        <w:t>):</w:t>
      </w:r>
    </w:p>
    <w:p w14:paraId="5FA6D03B" w14:textId="77777777" w:rsidR="00000000" w:rsidRDefault="00373EE0">
      <w:pPr>
        <w:pStyle w:val="a0"/>
        <w:rPr>
          <w:rtl/>
        </w:rPr>
      </w:pPr>
    </w:p>
    <w:p w14:paraId="1D8F5BE0" w14:textId="77777777" w:rsidR="00000000" w:rsidRDefault="00373EE0">
      <w:pPr>
        <w:pStyle w:val="a0"/>
        <w:rPr>
          <w:rFonts w:hint="cs"/>
          <w:rtl/>
        </w:rPr>
      </w:pPr>
      <w:r>
        <w:rPr>
          <w:rFonts w:hint="cs"/>
          <w:rtl/>
        </w:rPr>
        <w:t xml:space="preserve">מסיר. </w:t>
      </w:r>
    </w:p>
    <w:p w14:paraId="1FC45E31" w14:textId="77777777" w:rsidR="00000000" w:rsidRDefault="00373EE0">
      <w:pPr>
        <w:pStyle w:val="af1"/>
        <w:rPr>
          <w:rtl/>
        </w:rPr>
      </w:pPr>
      <w:r>
        <w:rPr>
          <w:rtl/>
        </w:rPr>
        <w:br/>
        <w:t>היו"ר ראובן ריבלין:</w:t>
      </w:r>
    </w:p>
    <w:p w14:paraId="4B5E5205" w14:textId="77777777" w:rsidR="00000000" w:rsidRDefault="00373EE0">
      <w:pPr>
        <w:pStyle w:val="a0"/>
        <w:rPr>
          <w:rtl/>
        </w:rPr>
      </w:pPr>
    </w:p>
    <w:p w14:paraId="7C7D69F2" w14:textId="77777777" w:rsidR="00000000" w:rsidRDefault="00373EE0">
      <w:pPr>
        <w:pStyle w:val="a0"/>
        <w:rPr>
          <w:rFonts w:hint="cs"/>
          <w:rtl/>
        </w:rPr>
      </w:pPr>
      <w:r>
        <w:rPr>
          <w:rFonts w:hint="cs"/>
          <w:rtl/>
        </w:rPr>
        <w:t>יולי אדלשטיין.</w:t>
      </w:r>
    </w:p>
    <w:p w14:paraId="72566AD6" w14:textId="77777777" w:rsidR="00000000" w:rsidRDefault="00373EE0">
      <w:pPr>
        <w:pStyle w:val="af0"/>
        <w:rPr>
          <w:rtl/>
        </w:rPr>
      </w:pPr>
      <w:r>
        <w:rPr>
          <w:rtl/>
        </w:rPr>
        <w:br/>
        <w:t>יולי-יואל אדלשטיין (הליכוד):</w:t>
      </w:r>
    </w:p>
    <w:p w14:paraId="784D92BE" w14:textId="77777777" w:rsidR="00000000" w:rsidRDefault="00373EE0">
      <w:pPr>
        <w:pStyle w:val="a0"/>
        <w:rPr>
          <w:rtl/>
        </w:rPr>
      </w:pPr>
    </w:p>
    <w:p w14:paraId="53037EBB" w14:textId="77777777" w:rsidR="00000000" w:rsidRDefault="00373EE0">
      <w:pPr>
        <w:pStyle w:val="a0"/>
        <w:rPr>
          <w:rFonts w:hint="cs"/>
          <w:rtl/>
        </w:rPr>
      </w:pPr>
      <w:r>
        <w:rPr>
          <w:rFonts w:hint="cs"/>
          <w:rtl/>
        </w:rPr>
        <w:t xml:space="preserve">מסיר. </w:t>
      </w:r>
    </w:p>
    <w:p w14:paraId="4821A194" w14:textId="77777777" w:rsidR="00000000" w:rsidRDefault="00373EE0">
      <w:pPr>
        <w:pStyle w:val="af1"/>
        <w:rPr>
          <w:rtl/>
        </w:rPr>
      </w:pPr>
      <w:r>
        <w:rPr>
          <w:rtl/>
        </w:rPr>
        <w:br/>
        <w:t>היו"ר ראובן ריבלין:</w:t>
      </w:r>
    </w:p>
    <w:p w14:paraId="4D4075D8" w14:textId="77777777" w:rsidR="00000000" w:rsidRDefault="00373EE0">
      <w:pPr>
        <w:pStyle w:val="a0"/>
        <w:rPr>
          <w:rtl/>
        </w:rPr>
      </w:pPr>
    </w:p>
    <w:p w14:paraId="3CF5B975" w14:textId="77777777" w:rsidR="00000000" w:rsidRDefault="00373EE0">
      <w:pPr>
        <w:pStyle w:val="a0"/>
        <w:rPr>
          <w:rFonts w:hint="cs"/>
          <w:rtl/>
        </w:rPr>
      </w:pPr>
      <w:r>
        <w:rPr>
          <w:rFonts w:hint="cs"/>
          <w:rtl/>
        </w:rPr>
        <w:t>יצחק הרצוג.</w:t>
      </w:r>
    </w:p>
    <w:p w14:paraId="39D89D1D" w14:textId="77777777" w:rsidR="00000000" w:rsidRDefault="00373EE0">
      <w:pPr>
        <w:pStyle w:val="af0"/>
        <w:rPr>
          <w:rtl/>
        </w:rPr>
      </w:pPr>
      <w:r>
        <w:rPr>
          <w:rtl/>
        </w:rPr>
        <w:br/>
        <w:t>יצחק הרצוג (העבודה-מימד):</w:t>
      </w:r>
    </w:p>
    <w:p w14:paraId="461032AF" w14:textId="77777777" w:rsidR="00000000" w:rsidRDefault="00373EE0">
      <w:pPr>
        <w:pStyle w:val="a0"/>
        <w:rPr>
          <w:rtl/>
        </w:rPr>
      </w:pPr>
    </w:p>
    <w:p w14:paraId="7675328C" w14:textId="77777777" w:rsidR="00000000" w:rsidRDefault="00373EE0">
      <w:pPr>
        <w:pStyle w:val="a0"/>
        <w:rPr>
          <w:rFonts w:hint="cs"/>
          <w:rtl/>
        </w:rPr>
      </w:pPr>
      <w:r>
        <w:rPr>
          <w:rFonts w:hint="cs"/>
          <w:rtl/>
        </w:rPr>
        <w:t xml:space="preserve">מסיר. </w:t>
      </w:r>
    </w:p>
    <w:p w14:paraId="09210FF0" w14:textId="77777777" w:rsidR="00000000" w:rsidRDefault="00373EE0">
      <w:pPr>
        <w:pStyle w:val="af1"/>
        <w:rPr>
          <w:rtl/>
        </w:rPr>
      </w:pPr>
      <w:r>
        <w:rPr>
          <w:rtl/>
        </w:rPr>
        <w:br/>
        <w:t>היו"ר ראובן ריבלין:</w:t>
      </w:r>
    </w:p>
    <w:p w14:paraId="546D0D07" w14:textId="77777777" w:rsidR="00000000" w:rsidRDefault="00373EE0">
      <w:pPr>
        <w:pStyle w:val="a0"/>
        <w:rPr>
          <w:rtl/>
        </w:rPr>
      </w:pPr>
    </w:p>
    <w:p w14:paraId="7699B123" w14:textId="77777777" w:rsidR="00000000" w:rsidRDefault="00373EE0">
      <w:pPr>
        <w:pStyle w:val="a0"/>
        <w:rPr>
          <w:rFonts w:hint="cs"/>
          <w:rtl/>
        </w:rPr>
      </w:pPr>
      <w:r>
        <w:rPr>
          <w:rFonts w:hint="cs"/>
          <w:rtl/>
        </w:rPr>
        <w:t xml:space="preserve">עמיר פרץ. </w:t>
      </w:r>
    </w:p>
    <w:p w14:paraId="012D85A1" w14:textId="77777777" w:rsidR="00000000" w:rsidRDefault="00373EE0">
      <w:pPr>
        <w:pStyle w:val="af0"/>
        <w:rPr>
          <w:rtl/>
        </w:rPr>
      </w:pPr>
      <w:r>
        <w:rPr>
          <w:rtl/>
        </w:rPr>
        <w:br/>
        <w:t>עמיר פרץ (עם אחד):</w:t>
      </w:r>
    </w:p>
    <w:p w14:paraId="4A6C12FB" w14:textId="77777777" w:rsidR="00000000" w:rsidRDefault="00373EE0">
      <w:pPr>
        <w:pStyle w:val="a0"/>
        <w:rPr>
          <w:rtl/>
        </w:rPr>
      </w:pPr>
    </w:p>
    <w:p w14:paraId="2F210871" w14:textId="77777777" w:rsidR="00000000" w:rsidRDefault="00373EE0">
      <w:pPr>
        <w:pStyle w:val="a0"/>
        <w:rPr>
          <w:rFonts w:hint="cs"/>
          <w:rtl/>
        </w:rPr>
      </w:pPr>
      <w:r>
        <w:rPr>
          <w:rFonts w:hint="cs"/>
          <w:rtl/>
        </w:rPr>
        <w:t xml:space="preserve">מסיר. </w:t>
      </w:r>
    </w:p>
    <w:p w14:paraId="214DB384" w14:textId="77777777" w:rsidR="00000000" w:rsidRDefault="00373EE0">
      <w:pPr>
        <w:pStyle w:val="af1"/>
        <w:rPr>
          <w:rtl/>
        </w:rPr>
      </w:pPr>
      <w:r>
        <w:rPr>
          <w:rtl/>
        </w:rPr>
        <w:br/>
        <w:t>היו"ר ראובן ריבלין:</w:t>
      </w:r>
    </w:p>
    <w:p w14:paraId="3CEC87F9" w14:textId="77777777" w:rsidR="00000000" w:rsidRDefault="00373EE0">
      <w:pPr>
        <w:pStyle w:val="a0"/>
        <w:rPr>
          <w:rtl/>
        </w:rPr>
      </w:pPr>
    </w:p>
    <w:p w14:paraId="59293E10" w14:textId="77777777" w:rsidR="00000000" w:rsidRDefault="00373EE0">
      <w:pPr>
        <w:pStyle w:val="a0"/>
        <w:rPr>
          <w:rFonts w:hint="cs"/>
          <w:rtl/>
        </w:rPr>
      </w:pPr>
      <w:r>
        <w:rPr>
          <w:rFonts w:hint="cs"/>
          <w:rtl/>
        </w:rPr>
        <w:t xml:space="preserve">רשף חן. </w:t>
      </w:r>
    </w:p>
    <w:p w14:paraId="1E3EC727" w14:textId="77777777" w:rsidR="00000000" w:rsidRDefault="00373EE0">
      <w:pPr>
        <w:pStyle w:val="af0"/>
        <w:rPr>
          <w:rtl/>
        </w:rPr>
      </w:pPr>
      <w:r>
        <w:rPr>
          <w:rtl/>
        </w:rPr>
        <w:br/>
        <w:t>רשף ח</w:t>
      </w:r>
      <w:r>
        <w:rPr>
          <w:rtl/>
        </w:rPr>
        <w:t>ן (שינוי):</w:t>
      </w:r>
    </w:p>
    <w:p w14:paraId="696AE6C0" w14:textId="77777777" w:rsidR="00000000" w:rsidRDefault="00373EE0">
      <w:pPr>
        <w:pStyle w:val="a0"/>
        <w:rPr>
          <w:rtl/>
        </w:rPr>
      </w:pPr>
    </w:p>
    <w:p w14:paraId="45234DCF" w14:textId="77777777" w:rsidR="00000000" w:rsidRDefault="00373EE0">
      <w:pPr>
        <w:pStyle w:val="a0"/>
        <w:rPr>
          <w:rFonts w:hint="cs"/>
          <w:rtl/>
        </w:rPr>
      </w:pPr>
      <w:r>
        <w:rPr>
          <w:rFonts w:hint="cs"/>
          <w:rtl/>
        </w:rPr>
        <w:t xml:space="preserve">מסיר. </w:t>
      </w:r>
    </w:p>
    <w:p w14:paraId="766CD3EA" w14:textId="77777777" w:rsidR="00000000" w:rsidRDefault="00373EE0">
      <w:pPr>
        <w:pStyle w:val="af1"/>
        <w:rPr>
          <w:rtl/>
        </w:rPr>
      </w:pPr>
      <w:r>
        <w:rPr>
          <w:rtl/>
        </w:rPr>
        <w:br/>
        <w:t>היו"ר ראובן ריבלין:</w:t>
      </w:r>
    </w:p>
    <w:p w14:paraId="480AB06B" w14:textId="77777777" w:rsidR="00000000" w:rsidRDefault="00373EE0">
      <w:pPr>
        <w:pStyle w:val="a0"/>
        <w:rPr>
          <w:rtl/>
        </w:rPr>
      </w:pPr>
    </w:p>
    <w:p w14:paraId="5D1ECED0" w14:textId="77777777" w:rsidR="00000000" w:rsidRDefault="00373EE0">
      <w:pPr>
        <w:pStyle w:val="a0"/>
        <w:rPr>
          <w:rFonts w:hint="cs"/>
          <w:rtl/>
        </w:rPr>
      </w:pPr>
      <w:r>
        <w:rPr>
          <w:rFonts w:hint="cs"/>
          <w:rtl/>
        </w:rPr>
        <w:t xml:space="preserve">דני יתום לא נוכח. מיכאל איתן. </w:t>
      </w:r>
    </w:p>
    <w:p w14:paraId="01F0E885" w14:textId="77777777" w:rsidR="00000000" w:rsidRDefault="00373EE0">
      <w:pPr>
        <w:pStyle w:val="af0"/>
        <w:rPr>
          <w:rtl/>
        </w:rPr>
      </w:pPr>
      <w:r>
        <w:rPr>
          <w:rtl/>
        </w:rPr>
        <w:br/>
        <w:t>מיכאל איתן (הליכוד):</w:t>
      </w:r>
    </w:p>
    <w:p w14:paraId="1214D976" w14:textId="77777777" w:rsidR="00000000" w:rsidRDefault="00373EE0">
      <w:pPr>
        <w:pStyle w:val="a0"/>
        <w:rPr>
          <w:rtl/>
        </w:rPr>
      </w:pPr>
    </w:p>
    <w:p w14:paraId="44E73E9D" w14:textId="77777777" w:rsidR="00000000" w:rsidRDefault="00373EE0">
      <w:pPr>
        <w:pStyle w:val="a0"/>
        <w:rPr>
          <w:rFonts w:hint="cs"/>
          <w:rtl/>
        </w:rPr>
      </w:pPr>
      <w:r>
        <w:rPr>
          <w:rFonts w:hint="cs"/>
          <w:rtl/>
        </w:rPr>
        <w:t xml:space="preserve">מסיר. </w:t>
      </w:r>
    </w:p>
    <w:p w14:paraId="7659E719" w14:textId="77777777" w:rsidR="00000000" w:rsidRDefault="00373EE0">
      <w:pPr>
        <w:pStyle w:val="af1"/>
        <w:rPr>
          <w:rtl/>
        </w:rPr>
      </w:pPr>
      <w:r>
        <w:rPr>
          <w:rtl/>
        </w:rPr>
        <w:br/>
        <w:t>היו"ר ראובן ריבלין:</w:t>
      </w:r>
    </w:p>
    <w:p w14:paraId="720390A8" w14:textId="77777777" w:rsidR="00000000" w:rsidRDefault="00373EE0">
      <w:pPr>
        <w:pStyle w:val="a0"/>
        <w:rPr>
          <w:rtl/>
        </w:rPr>
      </w:pPr>
    </w:p>
    <w:p w14:paraId="0DD17080" w14:textId="77777777" w:rsidR="00000000" w:rsidRDefault="00373EE0">
      <w:pPr>
        <w:pStyle w:val="a0"/>
        <w:rPr>
          <w:rFonts w:hint="cs"/>
          <w:rtl/>
        </w:rPr>
      </w:pPr>
      <w:r>
        <w:rPr>
          <w:rFonts w:hint="cs"/>
          <w:rtl/>
        </w:rPr>
        <w:t>אופיר פינס.</w:t>
      </w:r>
    </w:p>
    <w:p w14:paraId="36D58E88" w14:textId="77777777" w:rsidR="00000000" w:rsidRDefault="00373EE0">
      <w:pPr>
        <w:pStyle w:val="af0"/>
        <w:rPr>
          <w:rtl/>
        </w:rPr>
      </w:pPr>
      <w:r>
        <w:rPr>
          <w:rtl/>
        </w:rPr>
        <w:br/>
        <w:t>אופיר פינס-פז (העבודה-מימד):</w:t>
      </w:r>
    </w:p>
    <w:p w14:paraId="39C9BB71" w14:textId="77777777" w:rsidR="00000000" w:rsidRDefault="00373EE0">
      <w:pPr>
        <w:pStyle w:val="a0"/>
        <w:rPr>
          <w:rtl/>
        </w:rPr>
      </w:pPr>
    </w:p>
    <w:p w14:paraId="0B28B532" w14:textId="77777777" w:rsidR="00000000" w:rsidRDefault="00373EE0">
      <w:pPr>
        <w:pStyle w:val="a0"/>
        <w:rPr>
          <w:rFonts w:hint="cs"/>
          <w:rtl/>
        </w:rPr>
      </w:pPr>
      <w:r>
        <w:rPr>
          <w:rFonts w:hint="cs"/>
          <w:rtl/>
        </w:rPr>
        <w:t>מסיר.</w:t>
      </w:r>
    </w:p>
    <w:p w14:paraId="33BBFC28" w14:textId="77777777" w:rsidR="00000000" w:rsidRDefault="00373EE0">
      <w:pPr>
        <w:pStyle w:val="af1"/>
        <w:rPr>
          <w:rtl/>
        </w:rPr>
      </w:pPr>
      <w:r>
        <w:rPr>
          <w:rtl/>
        </w:rPr>
        <w:br/>
        <w:t>היו"ר ראובן ריבלין:</w:t>
      </w:r>
    </w:p>
    <w:p w14:paraId="4DC55ED3" w14:textId="77777777" w:rsidR="00000000" w:rsidRDefault="00373EE0">
      <w:pPr>
        <w:pStyle w:val="a0"/>
        <w:rPr>
          <w:rtl/>
        </w:rPr>
      </w:pPr>
    </w:p>
    <w:p w14:paraId="27D3ABC1" w14:textId="77777777" w:rsidR="00000000" w:rsidRDefault="00373EE0">
      <w:pPr>
        <w:pStyle w:val="a0"/>
        <w:rPr>
          <w:rFonts w:hint="cs"/>
          <w:rtl/>
        </w:rPr>
      </w:pPr>
      <w:r>
        <w:rPr>
          <w:rFonts w:hint="cs"/>
          <w:rtl/>
        </w:rPr>
        <w:t>דליה איציק.</w:t>
      </w:r>
    </w:p>
    <w:p w14:paraId="7E70E28D" w14:textId="77777777" w:rsidR="00000000" w:rsidRDefault="00373EE0">
      <w:pPr>
        <w:pStyle w:val="af0"/>
        <w:rPr>
          <w:rtl/>
        </w:rPr>
      </w:pPr>
      <w:r>
        <w:rPr>
          <w:rtl/>
        </w:rPr>
        <w:br/>
        <w:t>דליה איציק (העבודה-מימד):</w:t>
      </w:r>
    </w:p>
    <w:p w14:paraId="4BB03A73" w14:textId="77777777" w:rsidR="00000000" w:rsidRDefault="00373EE0">
      <w:pPr>
        <w:pStyle w:val="a0"/>
        <w:rPr>
          <w:rtl/>
        </w:rPr>
      </w:pPr>
    </w:p>
    <w:p w14:paraId="42BF381A" w14:textId="77777777" w:rsidR="00000000" w:rsidRDefault="00373EE0">
      <w:pPr>
        <w:pStyle w:val="a0"/>
        <w:rPr>
          <w:rFonts w:hint="cs"/>
          <w:rtl/>
        </w:rPr>
      </w:pPr>
      <w:r>
        <w:rPr>
          <w:rFonts w:hint="cs"/>
          <w:rtl/>
        </w:rPr>
        <w:t>מסירה.</w:t>
      </w:r>
    </w:p>
    <w:p w14:paraId="3CD80D9E" w14:textId="77777777" w:rsidR="00000000" w:rsidRDefault="00373EE0">
      <w:pPr>
        <w:pStyle w:val="af1"/>
        <w:rPr>
          <w:rtl/>
        </w:rPr>
      </w:pPr>
      <w:r>
        <w:rPr>
          <w:rtl/>
        </w:rPr>
        <w:br/>
        <w:t>היו"ר ראובן ר</w:t>
      </w:r>
      <w:r>
        <w:rPr>
          <w:rtl/>
        </w:rPr>
        <w:t>יבלין:</w:t>
      </w:r>
    </w:p>
    <w:p w14:paraId="478F4DE0" w14:textId="77777777" w:rsidR="00000000" w:rsidRDefault="00373EE0">
      <w:pPr>
        <w:pStyle w:val="a0"/>
        <w:rPr>
          <w:rtl/>
        </w:rPr>
      </w:pPr>
    </w:p>
    <w:p w14:paraId="5FAB5E4B" w14:textId="77777777" w:rsidR="00000000" w:rsidRDefault="00373EE0">
      <w:pPr>
        <w:pStyle w:val="a0"/>
        <w:rPr>
          <w:rFonts w:hint="cs"/>
          <w:rtl/>
        </w:rPr>
      </w:pPr>
      <w:r>
        <w:rPr>
          <w:rFonts w:hint="cs"/>
          <w:rtl/>
        </w:rPr>
        <w:t xml:space="preserve">משה גפני. </w:t>
      </w:r>
    </w:p>
    <w:p w14:paraId="4C4D4DDE" w14:textId="77777777" w:rsidR="00000000" w:rsidRDefault="00373EE0">
      <w:pPr>
        <w:pStyle w:val="af0"/>
        <w:rPr>
          <w:rtl/>
        </w:rPr>
      </w:pPr>
      <w:r>
        <w:rPr>
          <w:rtl/>
        </w:rPr>
        <w:br/>
        <w:t>משה גפני (יהדות התורה):</w:t>
      </w:r>
    </w:p>
    <w:p w14:paraId="4CB129B2" w14:textId="77777777" w:rsidR="00000000" w:rsidRDefault="00373EE0">
      <w:pPr>
        <w:pStyle w:val="a0"/>
        <w:rPr>
          <w:rtl/>
        </w:rPr>
      </w:pPr>
    </w:p>
    <w:p w14:paraId="439968A8" w14:textId="77777777" w:rsidR="00000000" w:rsidRDefault="00373EE0">
      <w:pPr>
        <w:pStyle w:val="a0"/>
        <w:rPr>
          <w:rFonts w:hint="cs"/>
          <w:rtl/>
        </w:rPr>
      </w:pPr>
      <w:r>
        <w:rPr>
          <w:rFonts w:hint="cs"/>
          <w:rtl/>
        </w:rPr>
        <w:t xml:space="preserve">מסיר. </w:t>
      </w:r>
    </w:p>
    <w:p w14:paraId="6F50CA72" w14:textId="77777777" w:rsidR="00000000" w:rsidRDefault="00373EE0">
      <w:pPr>
        <w:pStyle w:val="af1"/>
        <w:rPr>
          <w:rtl/>
        </w:rPr>
      </w:pPr>
      <w:r>
        <w:rPr>
          <w:rtl/>
        </w:rPr>
        <w:br/>
        <w:t>היו"ר ראובן ריבלין:</w:t>
      </w:r>
    </w:p>
    <w:p w14:paraId="09737A51" w14:textId="77777777" w:rsidR="00000000" w:rsidRDefault="00373EE0">
      <w:pPr>
        <w:pStyle w:val="a0"/>
        <w:rPr>
          <w:rtl/>
        </w:rPr>
      </w:pPr>
    </w:p>
    <w:p w14:paraId="2E28357E" w14:textId="77777777" w:rsidR="00000000" w:rsidRDefault="00373EE0">
      <w:pPr>
        <w:pStyle w:val="a0"/>
        <w:rPr>
          <w:rFonts w:hint="cs"/>
          <w:rtl/>
        </w:rPr>
      </w:pPr>
      <w:r>
        <w:rPr>
          <w:rFonts w:hint="cs"/>
          <w:rtl/>
        </w:rPr>
        <w:t xml:space="preserve">תודה רבה. </w:t>
      </w:r>
    </w:p>
    <w:p w14:paraId="5798E1DD" w14:textId="77777777" w:rsidR="00000000" w:rsidRDefault="00373EE0">
      <w:pPr>
        <w:pStyle w:val="af0"/>
        <w:rPr>
          <w:rtl/>
        </w:rPr>
      </w:pPr>
      <w:r>
        <w:rPr>
          <w:rtl/>
        </w:rPr>
        <w:br/>
        <w:t>קריאה:</w:t>
      </w:r>
    </w:p>
    <w:p w14:paraId="1F1DB2E1" w14:textId="77777777" w:rsidR="00000000" w:rsidRDefault="00373EE0">
      <w:pPr>
        <w:pStyle w:val="a0"/>
        <w:rPr>
          <w:rtl/>
        </w:rPr>
      </w:pPr>
    </w:p>
    <w:p w14:paraId="5164222D" w14:textId="77777777" w:rsidR="00000000" w:rsidRDefault="00373EE0">
      <w:pPr>
        <w:pStyle w:val="a0"/>
        <w:rPr>
          <w:rFonts w:hint="cs"/>
          <w:rtl/>
        </w:rPr>
      </w:pPr>
      <w:r>
        <w:rPr>
          <w:rFonts w:hint="cs"/>
          <w:rtl/>
        </w:rPr>
        <w:t xml:space="preserve">רוני בר-און. </w:t>
      </w:r>
    </w:p>
    <w:p w14:paraId="097FFA48" w14:textId="77777777" w:rsidR="00000000" w:rsidRDefault="00373EE0">
      <w:pPr>
        <w:pStyle w:val="af1"/>
        <w:rPr>
          <w:rtl/>
        </w:rPr>
      </w:pPr>
      <w:r>
        <w:rPr>
          <w:rtl/>
        </w:rPr>
        <w:br/>
        <w:t>היו"ר ראובן ריבלין:</w:t>
      </w:r>
    </w:p>
    <w:p w14:paraId="0DB15F25" w14:textId="77777777" w:rsidR="00000000" w:rsidRDefault="00373EE0">
      <w:pPr>
        <w:pStyle w:val="a0"/>
        <w:rPr>
          <w:rtl/>
        </w:rPr>
      </w:pPr>
    </w:p>
    <w:p w14:paraId="689BD0C0" w14:textId="77777777" w:rsidR="00000000" w:rsidRDefault="00373EE0">
      <w:pPr>
        <w:pStyle w:val="a0"/>
        <w:rPr>
          <w:rFonts w:hint="cs"/>
          <w:rtl/>
        </w:rPr>
      </w:pPr>
      <w:r>
        <w:rPr>
          <w:rFonts w:hint="cs"/>
          <w:rtl/>
        </w:rPr>
        <w:t>חבר הכנסת רוני בר-און לא נוכח, לא מצביעים כשאדם לא נוכח. חבר הכנסת פרוש.</w:t>
      </w:r>
    </w:p>
    <w:p w14:paraId="3CA44C70" w14:textId="77777777" w:rsidR="00000000" w:rsidRDefault="00373EE0">
      <w:pPr>
        <w:pStyle w:val="af0"/>
        <w:rPr>
          <w:rtl/>
        </w:rPr>
      </w:pPr>
      <w:r>
        <w:rPr>
          <w:rtl/>
        </w:rPr>
        <w:br/>
        <w:t>מאיר פרוש (יהדות התורה):</w:t>
      </w:r>
    </w:p>
    <w:p w14:paraId="061533BE" w14:textId="77777777" w:rsidR="00000000" w:rsidRDefault="00373EE0">
      <w:pPr>
        <w:pStyle w:val="a0"/>
        <w:rPr>
          <w:rtl/>
        </w:rPr>
      </w:pPr>
    </w:p>
    <w:p w14:paraId="766EA556" w14:textId="77777777" w:rsidR="00000000" w:rsidRDefault="00373EE0">
      <w:pPr>
        <w:pStyle w:val="a0"/>
        <w:rPr>
          <w:rFonts w:hint="cs"/>
          <w:rtl/>
        </w:rPr>
      </w:pPr>
      <w:r>
        <w:rPr>
          <w:rFonts w:hint="cs"/>
          <w:rtl/>
        </w:rPr>
        <w:t>מסיר.</w:t>
      </w:r>
    </w:p>
    <w:p w14:paraId="0DC9BF9E" w14:textId="77777777" w:rsidR="00000000" w:rsidRDefault="00373EE0">
      <w:pPr>
        <w:pStyle w:val="af1"/>
        <w:rPr>
          <w:rtl/>
        </w:rPr>
      </w:pPr>
      <w:r>
        <w:rPr>
          <w:rtl/>
        </w:rPr>
        <w:br/>
        <w:t>היו"ר ראובן ריבלין:</w:t>
      </w:r>
    </w:p>
    <w:p w14:paraId="0FC8CF1E" w14:textId="77777777" w:rsidR="00000000" w:rsidRDefault="00373EE0">
      <w:pPr>
        <w:pStyle w:val="a0"/>
        <w:rPr>
          <w:rtl/>
        </w:rPr>
      </w:pPr>
    </w:p>
    <w:p w14:paraId="25BE66A6" w14:textId="77777777" w:rsidR="00000000" w:rsidRDefault="00373EE0">
      <w:pPr>
        <w:pStyle w:val="a0"/>
        <w:rPr>
          <w:rFonts w:hint="cs"/>
          <w:rtl/>
        </w:rPr>
      </w:pPr>
      <w:r>
        <w:rPr>
          <w:rFonts w:hint="cs"/>
          <w:rtl/>
        </w:rPr>
        <w:t>תודה. חברי הכנסת מוחמד ברכה, עסאם מח'ול ואחמד טיבי מסירים?</w:t>
      </w:r>
    </w:p>
    <w:p w14:paraId="1474C35A" w14:textId="77777777" w:rsidR="00000000" w:rsidRDefault="00373EE0">
      <w:pPr>
        <w:pStyle w:val="af0"/>
        <w:rPr>
          <w:rtl/>
        </w:rPr>
      </w:pPr>
      <w:r>
        <w:rPr>
          <w:rtl/>
        </w:rPr>
        <w:br/>
        <w:t>מוחמד ברכה (חד"ש-תע"ל):</w:t>
      </w:r>
    </w:p>
    <w:p w14:paraId="5E770D63" w14:textId="77777777" w:rsidR="00000000" w:rsidRDefault="00373EE0">
      <w:pPr>
        <w:pStyle w:val="a0"/>
        <w:rPr>
          <w:rtl/>
        </w:rPr>
      </w:pPr>
    </w:p>
    <w:p w14:paraId="184989ED" w14:textId="77777777" w:rsidR="00000000" w:rsidRDefault="00373EE0">
      <w:pPr>
        <w:pStyle w:val="a0"/>
        <w:rPr>
          <w:rFonts w:hint="cs"/>
          <w:rtl/>
        </w:rPr>
      </w:pPr>
      <w:r>
        <w:rPr>
          <w:rFonts w:hint="cs"/>
          <w:rtl/>
        </w:rPr>
        <w:t xml:space="preserve">לא מסיר. </w:t>
      </w:r>
    </w:p>
    <w:p w14:paraId="583CFF58" w14:textId="77777777" w:rsidR="00000000" w:rsidRDefault="00373EE0">
      <w:pPr>
        <w:pStyle w:val="af1"/>
        <w:rPr>
          <w:rtl/>
        </w:rPr>
      </w:pPr>
      <w:r>
        <w:rPr>
          <w:rtl/>
        </w:rPr>
        <w:br/>
        <w:t>היו"ר ראובן ריבלין:</w:t>
      </w:r>
    </w:p>
    <w:p w14:paraId="371CC04A" w14:textId="77777777" w:rsidR="00000000" w:rsidRDefault="00373EE0">
      <w:pPr>
        <w:pStyle w:val="a0"/>
        <w:rPr>
          <w:rtl/>
        </w:rPr>
      </w:pPr>
    </w:p>
    <w:p w14:paraId="6509B13F" w14:textId="77777777" w:rsidR="00000000" w:rsidRDefault="00373EE0">
      <w:pPr>
        <w:pStyle w:val="a0"/>
        <w:rPr>
          <w:rFonts w:hint="cs"/>
          <w:rtl/>
        </w:rPr>
      </w:pPr>
      <w:r>
        <w:rPr>
          <w:rFonts w:hint="cs"/>
          <w:rtl/>
        </w:rPr>
        <w:t xml:space="preserve">להצביע. ובכן, רבותי חברי הכנסת, קודם כול אנחנו מצביעים על סעיף 1 כנוסח הוועדה. מי בעד? מי נגד? נא להצביע. </w:t>
      </w:r>
    </w:p>
    <w:p w14:paraId="3FE199F9" w14:textId="77777777" w:rsidR="00000000" w:rsidRDefault="00373EE0">
      <w:pPr>
        <w:pStyle w:val="ab"/>
        <w:bidi/>
        <w:rPr>
          <w:rFonts w:hint="cs"/>
          <w:rtl/>
        </w:rPr>
      </w:pPr>
      <w:r>
        <w:rPr>
          <w:rtl/>
        </w:rPr>
        <w:br/>
      </w:r>
      <w:r>
        <w:rPr>
          <w:rFonts w:hint="cs"/>
          <w:rtl/>
        </w:rPr>
        <w:t>הצבעה מס' 6</w:t>
      </w:r>
    </w:p>
    <w:p w14:paraId="4CDCC85D" w14:textId="77777777" w:rsidR="00000000" w:rsidRDefault="00373EE0">
      <w:pPr>
        <w:pStyle w:val="a0"/>
        <w:rPr>
          <w:rFonts w:hint="cs"/>
          <w:rtl/>
        </w:rPr>
      </w:pPr>
    </w:p>
    <w:p w14:paraId="4CFF68A2" w14:textId="77777777" w:rsidR="00000000" w:rsidRDefault="00373EE0">
      <w:pPr>
        <w:pStyle w:val="ac"/>
        <w:bidi/>
        <w:rPr>
          <w:rFonts w:hint="cs"/>
          <w:rtl/>
        </w:rPr>
      </w:pPr>
      <w:r>
        <w:rPr>
          <w:rFonts w:hint="cs"/>
          <w:rtl/>
        </w:rPr>
        <w:t>בעד סעיף 1 - 38</w:t>
      </w:r>
    </w:p>
    <w:p w14:paraId="7D5DE850" w14:textId="77777777" w:rsidR="00000000" w:rsidRDefault="00373EE0">
      <w:pPr>
        <w:pStyle w:val="ac"/>
        <w:bidi/>
        <w:rPr>
          <w:rFonts w:hint="cs"/>
          <w:rtl/>
        </w:rPr>
      </w:pPr>
      <w:r>
        <w:rPr>
          <w:rFonts w:hint="cs"/>
          <w:rtl/>
        </w:rPr>
        <w:t>נגד - 18</w:t>
      </w:r>
    </w:p>
    <w:p w14:paraId="16A6409F" w14:textId="77777777" w:rsidR="00000000" w:rsidRDefault="00373EE0">
      <w:pPr>
        <w:pStyle w:val="ac"/>
        <w:bidi/>
        <w:rPr>
          <w:rFonts w:hint="cs"/>
          <w:rtl/>
        </w:rPr>
      </w:pPr>
      <w:r>
        <w:rPr>
          <w:rFonts w:hint="cs"/>
          <w:rtl/>
        </w:rPr>
        <w:t>נמנעים - 1</w:t>
      </w:r>
    </w:p>
    <w:p w14:paraId="0309DB79" w14:textId="77777777" w:rsidR="00000000" w:rsidRDefault="00373EE0">
      <w:pPr>
        <w:pStyle w:val="ad"/>
        <w:bidi/>
        <w:rPr>
          <w:rFonts w:hint="cs"/>
          <w:rtl/>
        </w:rPr>
      </w:pPr>
      <w:r>
        <w:rPr>
          <w:rFonts w:hint="cs"/>
          <w:rtl/>
        </w:rPr>
        <w:t xml:space="preserve">סעיף 1 נתקבל. </w:t>
      </w:r>
    </w:p>
    <w:p w14:paraId="2C355DEA" w14:textId="77777777" w:rsidR="00000000" w:rsidRDefault="00373EE0">
      <w:pPr>
        <w:pStyle w:val="af1"/>
        <w:rPr>
          <w:rtl/>
        </w:rPr>
      </w:pPr>
      <w:r>
        <w:rPr>
          <w:rtl/>
        </w:rPr>
        <w:br/>
        <w:t>היו"ר ראובן ריבלין:</w:t>
      </w:r>
    </w:p>
    <w:p w14:paraId="1660B341" w14:textId="77777777" w:rsidR="00000000" w:rsidRDefault="00373EE0">
      <w:pPr>
        <w:pStyle w:val="a0"/>
        <w:rPr>
          <w:rtl/>
        </w:rPr>
      </w:pPr>
    </w:p>
    <w:p w14:paraId="16C9758B" w14:textId="77777777" w:rsidR="00000000" w:rsidRDefault="00373EE0">
      <w:pPr>
        <w:pStyle w:val="a0"/>
        <w:rPr>
          <w:rFonts w:hint="cs"/>
          <w:rtl/>
        </w:rPr>
      </w:pPr>
      <w:r>
        <w:rPr>
          <w:rFonts w:hint="cs"/>
          <w:rtl/>
        </w:rPr>
        <w:t xml:space="preserve">רבותי, נא לא להפריע, כל אחד יודע מה להצביע. </w:t>
      </w:r>
    </w:p>
    <w:p w14:paraId="49AF206D" w14:textId="77777777" w:rsidR="00000000" w:rsidRDefault="00373EE0">
      <w:pPr>
        <w:pStyle w:val="a0"/>
        <w:rPr>
          <w:rFonts w:hint="cs"/>
          <w:rtl/>
        </w:rPr>
      </w:pPr>
    </w:p>
    <w:p w14:paraId="5E7BC1A6" w14:textId="77777777" w:rsidR="00000000" w:rsidRDefault="00373EE0">
      <w:pPr>
        <w:pStyle w:val="a0"/>
        <w:rPr>
          <w:rFonts w:hint="cs"/>
          <w:rtl/>
        </w:rPr>
      </w:pPr>
      <w:r>
        <w:rPr>
          <w:rFonts w:hint="cs"/>
          <w:rtl/>
        </w:rPr>
        <w:t xml:space="preserve">38 בעד, 18 נגד, אחד נמנע. סעיף 1 עבר כנוסח הוועדה. </w:t>
      </w:r>
    </w:p>
    <w:p w14:paraId="4CC0E528" w14:textId="77777777" w:rsidR="00000000" w:rsidRDefault="00373EE0">
      <w:pPr>
        <w:pStyle w:val="a0"/>
        <w:rPr>
          <w:rFonts w:hint="cs"/>
          <w:rtl/>
        </w:rPr>
      </w:pPr>
    </w:p>
    <w:p w14:paraId="1F23FFEE" w14:textId="77777777" w:rsidR="00000000" w:rsidRDefault="00373EE0">
      <w:pPr>
        <w:pStyle w:val="a0"/>
        <w:rPr>
          <w:rFonts w:hint="cs"/>
          <w:rtl/>
        </w:rPr>
      </w:pPr>
      <w:r>
        <w:rPr>
          <w:rFonts w:hint="cs"/>
          <w:rtl/>
        </w:rPr>
        <w:t xml:space="preserve">רבותי חברי הכנסת, יש לנו הסתייגות של חברי הכנסת ברכה ומח'ול לסעיף 2. נא להצביע על ההסתייגות. מי בעד </w:t>
      </w:r>
      <w:r>
        <w:rPr>
          <w:rFonts w:hint="cs"/>
          <w:rtl/>
        </w:rPr>
        <w:t>ההסתייגות ומי נגד ההסתייגות? נא להצביע.</w:t>
      </w:r>
    </w:p>
    <w:p w14:paraId="431E237B" w14:textId="77777777" w:rsidR="00000000" w:rsidRDefault="00373EE0">
      <w:pPr>
        <w:pStyle w:val="af0"/>
        <w:rPr>
          <w:rtl/>
        </w:rPr>
      </w:pPr>
      <w:r>
        <w:rPr>
          <w:rtl/>
        </w:rPr>
        <w:br/>
        <w:t>יוסי שריד (מרצ):</w:t>
      </w:r>
    </w:p>
    <w:p w14:paraId="7643ED3D" w14:textId="77777777" w:rsidR="00000000" w:rsidRDefault="00373EE0">
      <w:pPr>
        <w:pStyle w:val="a0"/>
        <w:rPr>
          <w:rtl/>
        </w:rPr>
      </w:pPr>
    </w:p>
    <w:p w14:paraId="26F128E9" w14:textId="77777777" w:rsidR="00000000" w:rsidRDefault="00373EE0">
      <w:pPr>
        <w:pStyle w:val="a0"/>
        <w:rPr>
          <w:rFonts w:hint="cs"/>
          <w:rtl/>
        </w:rPr>
      </w:pPr>
      <w:r>
        <w:rPr>
          <w:rFonts w:hint="cs"/>
          <w:rtl/>
        </w:rPr>
        <w:t xml:space="preserve">אדוני היושב-ראש, אני טעיתי בהצבעה. </w:t>
      </w:r>
    </w:p>
    <w:p w14:paraId="0CBB2DEB" w14:textId="77777777" w:rsidR="00000000" w:rsidRDefault="00373EE0">
      <w:pPr>
        <w:pStyle w:val="af1"/>
        <w:rPr>
          <w:rtl/>
        </w:rPr>
      </w:pPr>
      <w:r>
        <w:rPr>
          <w:rtl/>
        </w:rPr>
        <w:br/>
        <w:t>היו"ר ראובן ריבלין:</w:t>
      </w:r>
    </w:p>
    <w:p w14:paraId="03DD377D" w14:textId="77777777" w:rsidR="00000000" w:rsidRDefault="00373EE0">
      <w:pPr>
        <w:pStyle w:val="a0"/>
        <w:rPr>
          <w:rtl/>
        </w:rPr>
      </w:pPr>
    </w:p>
    <w:p w14:paraId="58A662D7" w14:textId="77777777" w:rsidR="00000000" w:rsidRDefault="00373EE0">
      <w:pPr>
        <w:pStyle w:val="a0"/>
        <w:rPr>
          <w:rFonts w:hint="cs"/>
          <w:rtl/>
        </w:rPr>
      </w:pPr>
      <w:r>
        <w:rPr>
          <w:rFonts w:hint="cs"/>
          <w:rtl/>
        </w:rPr>
        <w:t>אתה נגד ההסתייגות?</w:t>
      </w:r>
    </w:p>
    <w:p w14:paraId="022AC74C" w14:textId="77777777" w:rsidR="00000000" w:rsidRDefault="00373EE0">
      <w:pPr>
        <w:pStyle w:val="af0"/>
        <w:rPr>
          <w:rtl/>
        </w:rPr>
      </w:pPr>
      <w:r>
        <w:rPr>
          <w:rtl/>
        </w:rPr>
        <w:br/>
        <w:t>יוסי שריד (מרצ):</w:t>
      </w:r>
    </w:p>
    <w:p w14:paraId="3E2C6562" w14:textId="77777777" w:rsidR="00000000" w:rsidRDefault="00373EE0">
      <w:pPr>
        <w:pStyle w:val="a0"/>
        <w:rPr>
          <w:rtl/>
        </w:rPr>
      </w:pPr>
    </w:p>
    <w:p w14:paraId="483A31FA" w14:textId="77777777" w:rsidR="00000000" w:rsidRDefault="00373EE0">
      <w:pPr>
        <w:pStyle w:val="a0"/>
        <w:rPr>
          <w:rFonts w:hint="cs"/>
          <w:rtl/>
        </w:rPr>
      </w:pPr>
      <w:r>
        <w:rPr>
          <w:rFonts w:hint="cs"/>
          <w:rtl/>
        </w:rPr>
        <w:t>לא. אני טעיתי בהצבעה הראשונה, אני נגד סעיף החוק.</w:t>
      </w:r>
    </w:p>
    <w:p w14:paraId="7B9C1856" w14:textId="77777777" w:rsidR="00000000" w:rsidRDefault="00373EE0">
      <w:pPr>
        <w:pStyle w:val="af1"/>
        <w:rPr>
          <w:rtl/>
        </w:rPr>
      </w:pPr>
      <w:r>
        <w:rPr>
          <w:rtl/>
        </w:rPr>
        <w:br/>
        <w:t>היו"ר ראובן ריבלין:</w:t>
      </w:r>
    </w:p>
    <w:p w14:paraId="2E5E9740" w14:textId="77777777" w:rsidR="00000000" w:rsidRDefault="00373EE0">
      <w:pPr>
        <w:pStyle w:val="a0"/>
        <w:rPr>
          <w:rtl/>
        </w:rPr>
      </w:pPr>
    </w:p>
    <w:p w14:paraId="7DDD3D66" w14:textId="77777777" w:rsidR="00000000" w:rsidRDefault="00373EE0">
      <w:pPr>
        <w:pStyle w:val="a0"/>
        <w:rPr>
          <w:rFonts w:hint="cs"/>
          <w:rtl/>
        </w:rPr>
      </w:pPr>
      <w:r>
        <w:rPr>
          <w:rFonts w:hint="cs"/>
          <w:rtl/>
        </w:rPr>
        <w:t>רשמנו שאתה נגד סעיף החוק, ובכל</w:t>
      </w:r>
      <w:r>
        <w:rPr>
          <w:rFonts w:hint="cs"/>
          <w:rtl/>
        </w:rPr>
        <w:t xml:space="preserve"> זאת אני לא משנה את ההצבעה. </w:t>
      </w:r>
    </w:p>
    <w:p w14:paraId="2B897960" w14:textId="77777777" w:rsidR="00000000" w:rsidRDefault="00373EE0">
      <w:pPr>
        <w:pStyle w:val="ab"/>
        <w:bidi/>
        <w:rPr>
          <w:rFonts w:hint="cs"/>
          <w:rtl/>
        </w:rPr>
      </w:pPr>
    </w:p>
    <w:p w14:paraId="54023383" w14:textId="77777777" w:rsidR="00000000" w:rsidRDefault="00373EE0">
      <w:pPr>
        <w:pStyle w:val="ab"/>
        <w:bidi/>
        <w:rPr>
          <w:rFonts w:hint="cs"/>
          <w:rtl/>
        </w:rPr>
      </w:pPr>
      <w:r>
        <w:rPr>
          <w:rFonts w:hint="cs"/>
          <w:rtl/>
        </w:rPr>
        <w:t>הצבעה מס' 7</w:t>
      </w:r>
    </w:p>
    <w:p w14:paraId="737F080C" w14:textId="77777777" w:rsidR="00000000" w:rsidRDefault="00373EE0">
      <w:pPr>
        <w:pStyle w:val="a0"/>
        <w:rPr>
          <w:rFonts w:hint="cs"/>
          <w:rtl/>
        </w:rPr>
      </w:pPr>
    </w:p>
    <w:p w14:paraId="6B649DEE" w14:textId="77777777" w:rsidR="00000000" w:rsidRDefault="00373EE0">
      <w:pPr>
        <w:pStyle w:val="ac"/>
        <w:bidi/>
        <w:rPr>
          <w:rFonts w:hint="cs"/>
          <w:rtl/>
        </w:rPr>
      </w:pPr>
      <w:r>
        <w:rPr>
          <w:rFonts w:hint="cs"/>
          <w:rtl/>
        </w:rPr>
        <w:t>בעד ההסתייגות - 18</w:t>
      </w:r>
    </w:p>
    <w:p w14:paraId="0E0BB11E" w14:textId="77777777" w:rsidR="00000000" w:rsidRDefault="00373EE0">
      <w:pPr>
        <w:pStyle w:val="ac"/>
        <w:bidi/>
        <w:rPr>
          <w:rFonts w:hint="cs"/>
          <w:rtl/>
        </w:rPr>
      </w:pPr>
      <w:r>
        <w:rPr>
          <w:rFonts w:hint="cs"/>
          <w:rtl/>
        </w:rPr>
        <w:t>נגד - 41</w:t>
      </w:r>
    </w:p>
    <w:p w14:paraId="719696E6" w14:textId="77777777" w:rsidR="00000000" w:rsidRDefault="00373EE0">
      <w:pPr>
        <w:pStyle w:val="ac"/>
        <w:bidi/>
        <w:rPr>
          <w:rFonts w:hint="cs"/>
          <w:rtl/>
        </w:rPr>
      </w:pPr>
      <w:r>
        <w:rPr>
          <w:rFonts w:hint="cs"/>
          <w:rtl/>
        </w:rPr>
        <w:t>נמנעים - 2</w:t>
      </w:r>
    </w:p>
    <w:p w14:paraId="3927EEF0" w14:textId="77777777" w:rsidR="00000000" w:rsidRDefault="00373EE0">
      <w:pPr>
        <w:pStyle w:val="ad"/>
        <w:bidi/>
        <w:rPr>
          <w:rFonts w:hint="cs"/>
          <w:rtl/>
        </w:rPr>
      </w:pPr>
      <w:r>
        <w:rPr>
          <w:rFonts w:hint="cs"/>
          <w:rtl/>
        </w:rPr>
        <w:t>ההסתייגות של חברי הכנסת מוחמד ברכה ועסאם מח'ול לסעיף 2 לא נתקבלה.</w:t>
      </w:r>
    </w:p>
    <w:p w14:paraId="4C0650EB" w14:textId="77777777" w:rsidR="00000000" w:rsidRDefault="00373EE0">
      <w:pPr>
        <w:pStyle w:val="af1"/>
        <w:rPr>
          <w:rFonts w:hint="cs"/>
          <w:rtl/>
        </w:rPr>
      </w:pPr>
      <w:r>
        <w:rPr>
          <w:rFonts w:hint="cs"/>
          <w:rtl/>
        </w:rPr>
        <w:br/>
      </w:r>
      <w:r>
        <w:rPr>
          <w:rtl/>
        </w:rPr>
        <w:t>היו"ר ראובן ריבלין:</w:t>
      </w:r>
    </w:p>
    <w:p w14:paraId="295B1825" w14:textId="77777777" w:rsidR="00000000" w:rsidRDefault="00373EE0">
      <w:pPr>
        <w:pStyle w:val="a0"/>
        <w:rPr>
          <w:rFonts w:hint="cs"/>
          <w:rtl/>
        </w:rPr>
      </w:pPr>
    </w:p>
    <w:p w14:paraId="26BA15F0" w14:textId="77777777" w:rsidR="00000000" w:rsidRDefault="00373EE0">
      <w:pPr>
        <w:pStyle w:val="a0"/>
        <w:rPr>
          <w:rFonts w:hint="cs"/>
          <w:rtl/>
        </w:rPr>
      </w:pPr>
      <w:r>
        <w:rPr>
          <w:rFonts w:hint="cs"/>
          <w:rtl/>
        </w:rPr>
        <w:t>נגד - 41, בעד - 18, שני נמנעים. אני קובע שההסתייגות לסעיף 2 לא נתקבלה.</w:t>
      </w:r>
    </w:p>
    <w:p w14:paraId="4BE87180" w14:textId="77777777" w:rsidR="00000000" w:rsidRDefault="00373EE0">
      <w:pPr>
        <w:pStyle w:val="a0"/>
        <w:rPr>
          <w:rFonts w:hint="cs"/>
          <w:rtl/>
        </w:rPr>
      </w:pPr>
    </w:p>
    <w:p w14:paraId="2F57291F" w14:textId="77777777" w:rsidR="00000000" w:rsidRDefault="00373EE0">
      <w:pPr>
        <w:pStyle w:val="a0"/>
        <w:rPr>
          <w:rFonts w:hint="cs"/>
          <w:rtl/>
        </w:rPr>
      </w:pPr>
      <w:r>
        <w:rPr>
          <w:rFonts w:hint="cs"/>
          <w:rtl/>
        </w:rPr>
        <w:t>עכשיו לסעיף 3.</w:t>
      </w:r>
      <w:r>
        <w:rPr>
          <w:rFonts w:hint="cs"/>
          <w:rtl/>
        </w:rPr>
        <w:t xml:space="preserve"> חבר הכנסת עמיר פרץ, להצביע על ההסתייגות?</w:t>
      </w:r>
    </w:p>
    <w:p w14:paraId="3DD15A23" w14:textId="77777777" w:rsidR="00000000" w:rsidRDefault="00373EE0">
      <w:pPr>
        <w:pStyle w:val="af0"/>
        <w:rPr>
          <w:rtl/>
        </w:rPr>
      </w:pPr>
      <w:r>
        <w:rPr>
          <w:rtl/>
        </w:rPr>
        <w:br/>
        <w:t>עמיר פרץ (עם אחד):</w:t>
      </w:r>
    </w:p>
    <w:p w14:paraId="237BBC52" w14:textId="77777777" w:rsidR="00000000" w:rsidRDefault="00373EE0">
      <w:pPr>
        <w:pStyle w:val="a0"/>
        <w:rPr>
          <w:rtl/>
        </w:rPr>
      </w:pPr>
    </w:p>
    <w:p w14:paraId="5CF453D4" w14:textId="77777777" w:rsidR="00000000" w:rsidRDefault="00373EE0">
      <w:pPr>
        <w:pStyle w:val="a0"/>
        <w:rPr>
          <w:rFonts w:hint="cs"/>
          <w:rtl/>
        </w:rPr>
      </w:pPr>
      <w:r>
        <w:rPr>
          <w:rFonts w:hint="cs"/>
          <w:rtl/>
        </w:rPr>
        <w:t xml:space="preserve">לא. </w:t>
      </w:r>
    </w:p>
    <w:p w14:paraId="2440D524" w14:textId="77777777" w:rsidR="00000000" w:rsidRDefault="00373EE0">
      <w:pPr>
        <w:pStyle w:val="af1"/>
        <w:rPr>
          <w:rtl/>
        </w:rPr>
      </w:pPr>
      <w:r>
        <w:rPr>
          <w:rtl/>
        </w:rPr>
        <w:br/>
        <w:t>היו"ר ראובן ריבלין:</w:t>
      </w:r>
    </w:p>
    <w:p w14:paraId="663D99D9" w14:textId="77777777" w:rsidR="00000000" w:rsidRDefault="00373EE0">
      <w:pPr>
        <w:pStyle w:val="a0"/>
        <w:rPr>
          <w:rtl/>
        </w:rPr>
      </w:pPr>
    </w:p>
    <w:p w14:paraId="6443F684" w14:textId="77777777" w:rsidR="00000000" w:rsidRDefault="00373EE0">
      <w:pPr>
        <w:pStyle w:val="a0"/>
        <w:rPr>
          <w:rFonts w:hint="cs"/>
          <w:rtl/>
        </w:rPr>
      </w:pPr>
      <w:r>
        <w:rPr>
          <w:rFonts w:hint="cs"/>
          <w:rtl/>
        </w:rPr>
        <w:t xml:space="preserve">חבר הכנסת מיכאל איתן. </w:t>
      </w:r>
    </w:p>
    <w:p w14:paraId="1E551A3F" w14:textId="77777777" w:rsidR="00000000" w:rsidRDefault="00373EE0">
      <w:pPr>
        <w:pStyle w:val="af0"/>
        <w:rPr>
          <w:rtl/>
        </w:rPr>
      </w:pPr>
      <w:r>
        <w:rPr>
          <w:rtl/>
        </w:rPr>
        <w:br/>
        <w:t>מיכאל איתן (הליכוד):</w:t>
      </w:r>
    </w:p>
    <w:p w14:paraId="41DC92C4" w14:textId="77777777" w:rsidR="00000000" w:rsidRDefault="00373EE0">
      <w:pPr>
        <w:pStyle w:val="a0"/>
        <w:rPr>
          <w:rtl/>
        </w:rPr>
      </w:pPr>
    </w:p>
    <w:p w14:paraId="45F745AA" w14:textId="77777777" w:rsidR="00000000" w:rsidRDefault="00373EE0">
      <w:pPr>
        <w:pStyle w:val="a0"/>
        <w:rPr>
          <w:rFonts w:hint="cs"/>
          <w:rtl/>
        </w:rPr>
      </w:pPr>
      <w:r>
        <w:rPr>
          <w:rFonts w:hint="cs"/>
          <w:rtl/>
        </w:rPr>
        <w:t xml:space="preserve">לא. </w:t>
      </w:r>
    </w:p>
    <w:p w14:paraId="3A386A24" w14:textId="77777777" w:rsidR="00000000" w:rsidRDefault="00373EE0">
      <w:pPr>
        <w:pStyle w:val="af1"/>
        <w:rPr>
          <w:rtl/>
        </w:rPr>
      </w:pPr>
      <w:r>
        <w:rPr>
          <w:rtl/>
        </w:rPr>
        <w:br/>
        <w:t>היו"ר ראובן ריבלין:</w:t>
      </w:r>
    </w:p>
    <w:p w14:paraId="214CC9B0" w14:textId="77777777" w:rsidR="00000000" w:rsidRDefault="00373EE0">
      <w:pPr>
        <w:pStyle w:val="a0"/>
        <w:rPr>
          <w:rtl/>
        </w:rPr>
      </w:pPr>
    </w:p>
    <w:p w14:paraId="19E219EA" w14:textId="77777777" w:rsidR="00000000" w:rsidRDefault="00373EE0">
      <w:pPr>
        <w:pStyle w:val="a0"/>
        <w:rPr>
          <w:rFonts w:hint="cs"/>
          <w:rtl/>
        </w:rPr>
      </w:pPr>
      <w:r>
        <w:rPr>
          <w:rFonts w:hint="cs"/>
          <w:rtl/>
        </w:rPr>
        <w:t xml:space="preserve">חבר הכנסת פינס-פז. </w:t>
      </w:r>
    </w:p>
    <w:p w14:paraId="1208E999" w14:textId="77777777" w:rsidR="00000000" w:rsidRDefault="00373EE0">
      <w:pPr>
        <w:pStyle w:val="af0"/>
        <w:rPr>
          <w:rtl/>
        </w:rPr>
      </w:pPr>
      <w:r>
        <w:rPr>
          <w:rtl/>
        </w:rPr>
        <w:br/>
        <w:t>אופיר פינס-פז (העבודה-מימד):</w:t>
      </w:r>
    </w:p>
    <w:p w14:paraId="7AF63FE9" w14:textId="77777777" w:rsidR="00000000" w:rsidRDefault="00373EE0">
      <w:pPr>
        <w:pStyle w:val="a0"/>
        <w:rPr>
          <w:rtl/>
        </w:rPr>
      </w:pPr>
    </w:p>
    <w:p w14:paraId="53FEC9BA" w14:textId="77777777" w:rsidR="00000000" w:rsidRDefault="00373EE0">
      <w:pPr>
        <w:pStyle w:val="a0"/>
        <w:rPr>
          <w:rFonts w:hint="cs"/>
          <w:rtl/>
        </w:rPr>
      </w:pPr>
      <w:r>
        <w:rPr>
          <w:rFonts w:hint="cs"/>
          <w:rtl/>
        </w:rPr>
        <w:t xml:space="preserve">לא. </w:t>
      </w:r>
    </w:p>
    <w:p w14:paraId="708DB69D" w14:textId="77777777" w:rsidR="00000000" w:rsidRDefault="00373EE0">
      <w:pPr>
        <w:pStyle w:val="af1"/>
        <w:rPr>
          <w:rtl/>
        </w:rPr>
      </w:pPr>
      <w:r>
        <w:rPr>
          <w:rtl/>
        </w:rPr>
        <w:br/>
        <w:t>היו"ר ראובן ריבלין:</w:t>
      </w:r>
    </w:p>
    <w:p w14:paraId="07A3A145" w14:textId="77777777" w:rsidR="00000000" w:rsidRDefault="00373EE0">
      <w:pPr>
        <w:pStyle w:val="a0"/>
        <w:rPr>
          <w:rtl/>
        </w:rPr>
      </w:pPr>
    </w:p>
    <w:p w14:paraId="2B6E8DD6" w14:textId="77777777" w:rsidR="00000000" w:rsidRDefault="00373EE0">
      <w:pPr>
        <w:pStyle w:val="a0"/>
        <w:rPr>
          <w:rFonts w:hint="cs"/>
          <w:rtl/>
        </w:rPr>
      </w:pPr>
      <w:r>
        <w:rPr>
          <w:rFonts w:hint="cs"/>
          <w:rtl/>
        </w:rPr>
        <w:t>ובכן, סעיף 4. ע</w:t>
      </w:r>
      <w:r>
        <w:rPr>
          <w:rFonts w:hint="cs"/>
          <w:rtl/>
        </w:rPr>
        <w:t>מיר פרץ.</w:t>
      </w:r>
    </w:p>
    <w:p w14:paraId="4B44264E" w14:textId="77777777" w:rsidR="00000000" w:rsidRDefault="00373EE0">
      <w:pPr>
        <w:pStyle w:val="af0"/>
        <w:rPr>
          <w:rtl/>
        </w:rPr>
      </w:pPr>
      <w:r>
        <w:rPr>
          <w:rtl/>
        </w:rPr>
        <w:br/>
        <w:t>עמיר פרץ (עם אחד):</w:t>
      </w:r>
    </w:p>
    <w:p w14:paraId="107E56D4" w14:textId="77777777" w:rsidR="00000000" w:rsidRDefault="00373EE0">
      <w:pPr>
        <w:pStyle w:val="a0"/>
        <w:rPr>
          <w:rtl/>
        </w:rPr>
      </w:pPr>
    </w:p>
    <w:p w14:paraId="59D5CA59" w14:textId="77777777" w:rsidR="00000000" w:rsidRDefault="00373EE0">
      <w:pPr>
        <w:pStyle w:val="a0"/>
        <w:rPr>
          <w:rFonts w:hint="cs"/>
          <w:rtl/>
        </w:rPr>
      </w:pPr>
      <w:r>
        <w:rPr>
          <w:rFonts w:hint="cs"/>
          <w:rtl/>
        </w:rPr>
        <w:t xml:space="preserve">להצביע. </w:t>
      </w:r>
    </w:p>
    <w:p w14:paraId="79C08F2C" w14:textId="77777777" w:rsidR="00000000" w:rsidRDefault="00373EE0">
      <w:pPr>
        <w:pStyle w:val="af1"/>
        <w:rPr>
          <w:rFonts w:hint="cs"/>
          <w:rtl/>
        </w:rPr>
      </w:pPr>
      <w:r>
        <w:rPr>
          <w:rtl/>
        </w:rPr>
        <w:br/>
      </w:r>
    </w:p>
    <w:p w14:paraId="6B4178D4" w14:textId="77777777" w:rsidR="00000000" w:rsidRDefault="00373EE0">
      <w:pPr>
        <w:pStyle w:val="af1"/>
        <w:rPr>
          <w:rtl/>
        </w:rPr>
      </w:pPr>
      <w:r>
        <w:rPr>
          <w:rtl/>
        </w:rPr>
        <w:t>היו"ר ראובן ריבלין:</w:t>
      </w:r>
    </w:p>
    <w:p w14:paraId="49C541F2" w14:textId="77777777" w:rsidR="00000000" w:rsidRDefault="00373EE0">
      <w:pPr>
        <w:pStyle w:val="a0"/>
        <w:rPr>
          <w:rtl/>
        </w:rPr>
      </w:pPr>
    </w:p>
    <w:p w14:paraId="2F7FAE2B" w14:textId="77777777" w:rsidR="00000000" w:rsidRDefault="00373EE0">
      <w:pPr>
        <w:pStyle w:val="a0"/>
        <w:rPr>
          <w:rFonts w:hint="cs"/>
          <w:rtl/>
        </w:rPr>
      </w:pPr>
      <w:r>
        <w:rPr>
          <w:rFonts w:hint="cs"/>
          <w:rtl/>
        </w:rPr>
        <w:t xml:space="preserve">ובכן, אנחנו מצביעים - סעיפים 2 ו-3, כהצעת הוועדה. מי בעד? מי נגד? מי נמנע? נא להצביע. </w:t>
      </w:r>
    </w:p>
    <w:p w14:paraId="50496583" w14:textId="77777777" w:rsidR="00000000" w:rsidRDefault="00373EE0">
      <w:pPr>
        <w:pStyle w:val="ab"/>
        <w:bidi/>
        <w:rPr>
          <w:rFonts w:hint="cs"/>
          <w:rtl/>
        </w:rPr>
      </w:pPr>
      <w:r>
        <w:rPr>
          <w:rtl/>
        </w:rPr>
        <w:br/>
      </w:r>
      <w:r>
        <w:rPr>
          <w:rFonts w:hint="cs"/>
          <w:rtl/>
        </w:rPr>
        <w:t>הצבעה מס' 8</w:t>
      </w:r>
    </w:p>
    <w:p w14:paraId="2AC82DC7" w14:textId="77777777" w:rsidR="00000000" w:rsidRDefault="00373EE0">
      <w:pPr>
        <w:pStyle w:val="a0"/>
        <w:rPr>
          <w:rFonts w:hint="cs"/>
          <w:rtl/>
        </w:rPr>
      </w:pPr>
    </w:p>
    <w:p w14:paraId="5C91074E" w14:textId="77777777" w:rsidR="00000000" w:rsidRDefault="00373EE0">
      <w:pPr>
        <w:pStyle w:val="ac"/>
        <w:bidi/>
        <w:rPr>
          <w:rFonts w:hint="cs"/>
          <w:rtl/>
        </w:rPr>
      </w:pPr>
      <w:r>
        <w:rPr>
          <w:rFonts w:hint="cs"/>
          <w:rtl/>
        </w:rPr>
        <w:t>בעד סעיפים 2-3, כהצעת הוועדה - 41</w:t>
      </w:r>
    </w:p>
    <w:p w14:paraId="42D21746" w14:textId="77777777" w:rsidR="00000000" w:rsidRDefault="00373EE0">
      <w:pPr>
        <w:pStyle w:val="ac"/>
        <w:bidi/>
        <w:rPr>
          <w:rFonts w:hint="cs"/>
          <w:rtl/>
        </w:rPr>
      </w:pPr>
      <w:r>
        <w:rPr>
          <w:rFonts w:hint="cs"/>
          <w:rtl/>
        </w:rPr>
        <w:t>נגד - 20</w:t>
      </w:r>
    </w:p>
    <w:p w14:paraId="10D3AD67" w14:textId="77777777" w:rsidR="00000000" w:rsidRDefault="00373EE0">
      <w:pPr>
        <w:pStyle w:val="ac"/>
        <w:bidi/>
        <w:rPr>
          <w:rFonts w:hint="cs"/>
          <w:rtl/>
        </w:rPr>
      </w:pPr>
      <w:r>
        <w:rPr>
          <w:rFonts w:hint="cs"/>
          <w:rtl/>
        </w:rPr>
        <w:t>נמנעים - אין</w:t>
      </w:r>
    </w:p>
    <w:p w14:paraId="23AFFB25" w14:textId="77777777" w:rsidR="00000000" w:rsidRDefault="00373EE0">
      <w:pPr>
        <w:pStyle w:val="ad"/>
        <w:bidi/>
        <w:rPr>
          <w:rFonts w:hint="cs"/>
          <w:rtl/>
        </w:rPr>
      </w:pPr>
      <w:r>
        <w:rPr>
          <w:rFonts w:hint="cs"/>
          <w:rtl/>
        </w:rPr>
        <w:t xml:space="preserve">סעיפים 2-3, כהצעת הוועדה, נתקבלו. </w:t>
      </w:r>
    </w:p>
    <w:p w14:paraId="31429328" w14:textId="77777777" w:rsidR="00000000" w:rsidRDefault="00373EE0">
      <w:pPr>
        <w:pStyle w:val="af1"/>
        <w:rPr>
          <w:rtl/>
        </w:rPr>
      </w:pPr>
      <w:r>
        <w:rPr>
          <w:rtl/>
        </w:rPr>
        <w:br/>
        <w:t>ה</w:t>
      </w:r>
      <w:r>
        <w:rPr>
          <w:rtl/>
        </w:rPr>
        <w:t>יו"ר ראובן ריבלין:</w:t>
      </w:r>
    </w:p>
    <w:p w14:paraId="621441C4" w14:textId="77777777" w:rsidR="00000000" w:rsidRDefault="00373EE0">
      <w:pPr>
        <w:pStyle w:val="a0"/>
        <w:rPr>
          <w:rtl/>
        </w:rPr>
      </w:pPr>
    </w:p>
    <w:p w14:paraId="3E2BED0C" w14:textId="77777777" w:rsidR="00000000" w:rsidRDefault="00373EE0">
      <w:pPr>
        <w:pStyle w:val="a0"/>
        <w:rPr>
          <w:rFonts w:hint="cs"/>
          <w:rtl/>
        </w:rPr>
      </w:pPr>
      <w:r>
        <w:rPr>
          <w:rFonts w:hint="cs"/>
          <w:rtl/>
        </w:rPr>
        <w:t>41 בעד, 20 נגד. אני קובע שסעיפים 2 ו-3 עברו כהצעת הוועדה.</w:t>
      </w:r>
    </w:p>
    <w:p w14:paraId="3631ADF7" w14:textId="77777777" w:rsidR="00000000" w:rsidRDefault="00373EE0">
      <w:pPr>
        <w:pStyle w:val="a0"/>
        <w:rPr>
          <w:rFonts w:hint="cs"/>
          <w:rtl/>
        </w:rPr>
      </w:pPr>
    </w:p>
    <w:p w14:paraId="2AEBB6F2" w14:textId="77777777" w:rsidR="00000000" w:rsidRDefault="00373EE0">
      <w:pPr>
        <w:pStyle w:val="a0"/>
        <w:rPr>
          <w:rFonts w:hint="cs"/>
          <w:rtl/>
        </w:rPr>
      </w:pPr>
      <w:r>
        <w:rPr>
          <w:rFonts w:hint="cs"/>
          <w:rtl/>
        </w:rPr>
        <w:t>רבותי חברי הכנסת, לסעיף 4 - עמיר פרץ מבקש להצביע. חבר הכנסת מיכאל איתן, אתה מבקש להצביע?</w:t>
      </w:r>
    </w:p>
    <w:p w14:paraId="2FD63011" w14:textId="77777777" w:rsidR="00000000" w:rsidRDefault="00373EE0">
      <w:pPr>
        <w:pStyle w:val="af0"/>
        <w:rPr>
          <w:rtl/>
        </w:rPr>
      </w:pPr>
      <w:r>
        <w:rPr>
          <w:rtl/>
        </w:rPr>
        <w:br/>
        <w:t>מיכאל איתן (הליכוד):</w:t>
      </w:r>
    </w:p>
    <w:p w14:paraId="46FEC0F6" w14:textId="77777777" w:rsidR="00000000" w:rsidRDefault="00373EE0">
      <w:pPr>
        <w:pStyle w:val="a0"/>
        <w:rPr>
          <w:rtl/>
        </w:rPr>
      </w:pPr>
    </w:p>
    <w:p w14:paraId="363D6D77" w14:textId="77777777" w:rsidR="00000000" w:rsidRDefault="00373EE0">
      <w:pPr>
        <w:pStyle w:val="a0"/>
        <w:rPr>
          <w:rFonts w:hint="cs"/>
          <w:rtl/>
        </w:rPr>
      </w:pPr>
      <w:r>
        <w:rPr>
          <w:rFonts w:hint="cs"/>
          <w:rtl/>
        </w:rPr>
        <w:t xml:space="preserve">לא. </w:t>
      </w:r>
    </w:p>
    <w:p w14:paraId="6D9D4EBC" w14:textId="77777777" w:rsidR="00000000" w:rsidRDefault="00373EE0">
      <w:pPr>
        <w:pStyle w:val="af1"/>
        <w:rPr>
          <w:rtl/>
        </w:rPr>
      </w:pPr>
      <w:r>
        <w:rPr>
          <w:rtl/>
        </w:rPr>
        <w:br/>
        <w:t>היו"ר ראובן ריבלין:</w:t>
      </w:r>
    </w:p>
    <w:p w14:paraId="46E280B3" w14:textId="77777777" w:rsidR="00000000" w:rsidRDefault="00373EE0">
      <w:pPr>
        <w:pStyle w:val="a0"/>
        <w:rPr>
          <w:rtl/>
        </w:rPr>
      </w:pPr>
    </w:p>
    <w:p w14:paraId="7A703D59" w14:textId="77777777" w:rsidR="00000000" w:rsidRDefault="00373EE0">
      <w:pPr>
        <w:pStyle w:val="a0"/>
        <w:rPr>
          <w:rFonts w:hint="cs"/>
          <w:rtl/>
        </w:rPr>
      </w:pPr>
      <w:r>
        <w:rPr>
          <w:rFonts w:hint="cs"/>
          <w:rtl/>
        </w:rPr>
        <w:t>חבר הכנסת אופיר פינס-פז מבקש להצביע?</w:t>
      </w:r>
    </w:p>
    <w:p w14:paraId="3EEE75DE" w14:textId="77777777" w:rsidR="00000000" w:rsidRDefault="00373EE0">
      <w:pPr>
        <w:pStyle w:val="af0"/>
        <w:rPr>
          <w:rtl/>
        </w:rPr>
      </w:pPr>
      <w:r>
        <w:rPr>
          <w:rtl/>
        </w:rPr>
        <w:br/>
      </w:r>
      <w:r>
        <w:rPr>
          <w:rtl/>
        </w:rPr>
        <w:t>אופיר פינס-פז (העבודה-מימד):</w:t>
      </w:r>
    </w:p>
    <w:p w14:paraId="5D2CAD46" w14:textId="77777777" w:rsidR="00000000" w:rsidRDefault="00373EE0">
      <w:pPr>
        <w:pStyle w:val="a0"/>
        <w:rPr>
          <w:rtl/>
        </w:rPr>
      </w:pPr>
    </w:p>
    <w:p w14:paraId="1600384A" w14:textId="77777777" w:rsidR="00000000" w:rsidRDefault="00373EE0">
      <w:pPr>
        <w:pStyle w:val="a0"/>
        <w:rPr>
          <w:rFonts w:hint="cs"/>
          <w:rtl/>
        </w:rPr>
      </w:pPr>
      <w:r>
        <w:rPr>
          <w:rFonts w:hint="cs"/>
          <w:rtl/>
        </w:rPr>
        <w:t xml:space="preserve">לא. </w:t>
      </w:r>
    </w:p>
    <w:p w14:paraId="217C2AE7" w14:textId="77777777" w:rsidR="00000000" w:rsidRDefault="00373EE0">
      <w:pPr>
        <w:pStyle w:val="af1"/>
        <w:rPr>
          <w:rtl/>
        </w:rPr>
      </w:pPr>
      <w:r>
        <w:rPr>
          <w:rtl/>
        </w:rPr>
        <w:br/>
        <w:t>היו"ר ראובן ריבלין:</w:t>
      </w:r>
    </w:p>
    <w:p w14:paraId="3386A65A" w14:textId="77777777" w:rsidR="00000000" w:rsidRDefault="00373EE0">
      <w:pPr>
        <w:pStyle w:val="a0"/>
        <w:rPr>
          <w:rtl/>
        </w:rPr>
      </w:pPr>
    </w:p>
    <w:p w14:paraId="4FA89AA5" w14:textId="77777777" w:rsidR="00000000" w:rsidRDefault="00373EE0">
      <w:pPr>
        <w:pStyle w:val="a0"/>
        <w:rPr>
          <w:rFonts w:hint="cs"/>
          <w:rtl/>
        </w:rPr>
      </w:pPr>
      <w:r>
        <w:rPr>
          <w:rFonts w:hint="cs"/>
          <w:rtl/>
        </w:rPr>
        <w:t xml:space="preserve">אנחנו מצביעים. </w:t>
      </w:r>
    </w:p>
    <w:p w14:paraId="12417E84" w14:textId="77777777" w:rsidR="00000000" w:rsidRDefault="00373EE0">
      <w:pPr>
        <w:pStyle w:val="af0"/>
        <w:rPr>
          <w:rtl/>
        </w:rPr>
      </w:pPr>
      <w:r>
        <w:rPr>
          <w:rtl/>
        </w:rPr>
        <w:br/>
        <w:t>מוחמד ברכה (חד"ש-תע"ל):</w:t>
      </w:r>
    </w:p>
    <w:p w14:paraId="759F47DF" w14:textId="77777777" w:rsidR="00000000" w:rsidRDefault="00373EE0">
      <w:pPr>
        <w:pStyle w:val="a0"/>
        <w:rPr>
          <w:rtl/>
        </w:rPr>
      </w:pPr>
    </w:p>
    <w:p w14:paraId="7A951F82" w14:textId="77777777" w:rsidR="00000000" w:rsidRDefault="00373EE0">
      <w:pPr>
        <w:pStyle w:val="a0"/>
        <w:rPr>
          <w:rFonts w:hint="cs"/>
          <w:rtl/>
        </w:rPr>
      </w:pPr>
      <w:r>
        <w:rPr>
          <w:rFonts w:hint="cs"/>
          <w:rtl/>
        </w:rPr>
        <w:t>מה לא?</w:t>
      </w:r>
    </w:p>
    <w:p w14:paraId="45E6B4D7" w14:textId="77777777" w:rsidR="00000000" w:rsidRDefault="00373EE0">
      <w:pPr>
        <w:pStyle w:val="af1"/>
        <w:rPr>
          <w:rtl/>
        </w:rPr>
      </w:pPr>
      <w:r>
        <w:rPr>
          <w:rtl/>
        </w:rPr>
        <w:br/>
        <w:t>היו"ר ראובן ריבלין:</w:t>
      </w:r>
    </w:p>
    <w:p w14:paraId="3EB46443" w14:textId="77777777" w:rsidR="00000000" w:rsidRDefault="00373EE0">
      <w:pPr>
        <w:pStyle w:val="a0"/>
        <w:rPr>
          <w:rtl/>
        </w:rPr>
      </w:pPr>
    </w:p>
    <w:p w14:paraId="2977351C" w14:textId="77777777" w:rsidR="00000000" w:rsidRDefault="00373EE0">
      <w:pPr>
        <w:pStyle w:val="a0"/>
        <w:rPr>
          <w:rFonts w:hint="cs"/>
          <w:rtl/>
        </w:rPr>
      </w:pPr>
      <w:r>
        <w:rPr>
          <w:rFonts w:hint="cs"/>
          <w:rtl/>
        </w:rPr>
        <w:t>חבר הכנסת פינס-פז, האם הצעתך היא כהצעת עמיר פרץ?</w:t>
      </w:r>
    </w:p>
    <w:p w14:paraId="5D3D33AF" w14:textId="77777777" w:rsidR="00000000" w:rsidRDefault="00373EE0">
      <w:pPr>
        <w:pStyle w:val="a0"/>
        <w:rPr>
          <w:rFonts w:hint="cs"/>
          <w:rtl/>
        </w:rPr>
      </w:pPr>
    </w:p>
    <w:p w14:paraId="0FF4A97A" w14:textId="77777777" w:rsidR="00000000" w:rsidRDefault="00373EE0">
      <w:pPr>
        <w:pStyle w:val="af0"/>
        <w:rPr>
          <w:rtl/>
        </w:rPr>
      </w:pPr>
      <w:r>
        <w:rPr>
          <w:rFonts w:hint="eastAsia"/>
          <w:rtl/>
        </w:rPr>
        <w:t>אופיר</w:t>
      </w:r>
      <w:r>
        <w:rPr>
          <w:rtl/>
        </w:rPr>
        <w:t xml:space="preserve"> פינס-פז (העבודה-מימד):</w:t>
      </w:r>
    </w:p>
    <w:p w14:paraId="38166C30" w14:textId="77777777" w:rsidR="00000000" w:rsidRDefault="00373EE0">
      <w:pPr>
        <w:pStyle w:val="a0"/>
        <w:rPr>
          <w:rFonts w:hint="cs"/>
          <w:rtl/>
        </w:rPr>
      </w:pPr>
    </w:p>
    <w:p w14:paraId="4F413020" w14:textId="77777777" w:rsidR="00000000" w:rsidRDefault="00373EE0">
      <w:pPr>
        <w:pStyle w:val="a0"/>
        <w:rPr>
          <w:rFonts w:hint="cs"/>
          <w:rtl/>
        </w:rPr>
      </w:pPr>
      <w:r>
        <w:rPr>
          <w:rFonts w:hint="cs"/>
          <w:rtl/>
        </w:rPr>
        <w:t xml:space="preserve">כן. </w:t>
      </w:r>
    </w:p>
    <w:p w14:paraId="12E0086E" w14:textId="77777777" w:rsidR="00000000" w:rsidRDefault="00373EE0">
      <w:pPr>
        <w:pStyle w:val="af1"/>
        <w:rPr>
          <w:rtl/>
        </w:rPr>
      </w:pPr>
      <w:r>
        <w:rPr>
          <w:rtl/>
        </w:rPr>
        <w:br/>
        <w:t>היו"ר ראובן ריבלין:</w:t>
      </w:r>
    </w:p>
    <w:p w14:paraId="37B01E68" w14:textId="77777777" w:rsidR="00000000" w:rsidRDefault="00373EE0">
      <w:pPr>
        <w:pStyle w:val="a0"/>
        <w:rPr>
          <w:rtl/>
        </w:rPr>
      </w:pPr>
    </w:p>
    <w:p w14:paraId="7A8B4954" w14:textId="77777777" w:rsidR="00000000" w:rsidRDefault="00373EE0">
      <w:pPr>
        <w:pStyle w:val="a0"/>
        <w:rPr>
          <w:rFonts w:hint="cs"/>
          <w:rtl/>
        </w:rPr>
      </w:pPr>
      <w:r>
        <w:rPr>
          <w:rFonts w:hint="cs"/>
          <w:rtl/>
        </w:rPr>
        <w:t>זו אותה הסתייגות של ש</w:t>
      </w:r>
      <w:r>
        <w:rPr>
          <w:rFonts w:hint="cs"/>
          <w:rtl/>
        </w:rPr>
        <w:t xml:space="preserve">לושתם. ובכן, אנחנו מצביעים על הסתייגותם של חברי הכנסת עמיר פרץ ואופיר פינס-פז לסעיף 4. מי בעד ההסתייגות? מי נגד ההסתייגות? נא להצביע. </w:t>
      </w:r>
    </w:p>
    <w:p w14:paraId="4C891BA4" w14:textId="77777777" w:rsidR="00000000" w:rsidRDefault="00373EE0">
      <w:pPr>
        <w:pStyle w:val="ab"/>
        <w:bidi/>
        <w:rPr>
          <w:rFonts w:hint="cs"/>
          <w:rtl/>
        </w:rPr>
      </w:pPr>
      <w:r>
        <w:rPr>
          <w:rtl/>
        </w:rPr>
        <w:br/>
      </w:r>
      <w:r>
        <w:rPr>
          <w:rFonts w:hint="cs"/>
          <w:rtl/>
        </w:rPr>
        <w:t>הצבעה מס' 9</w:t>
      </w:r>
    </w:p>
    <w:p w14:paraId="42F653CB" w14:textId="77777777" w:rsidR="00000000" w:rsidRDefault="00373EE0">
      <w:pPr>
        <w:pStyle w:val="a0"/>
        <w:rPr>
          <w:rFonts w:hint="cs"/>
          <w:rtl/>
        </w:rPr>
      </w:pPr>
    </w:p>
    <w:p w14:paraId="7EF97E31" w14:textId="77777777" w:rsidR="00000000" w:rsidRDefault="00373EE0">
      <w:pPr>
        <w:pStyle w:val="ac"/>
        <w:bidi/>
        <w:rPr>
          <w:rFonts w:hint="cs"/>
          <w:rtl/>
        </w:rPr>
      </w:pPr>
      <w:r>
        <w:rPr>
          <w:rFonts w:hint="cs"/>
          <w:rtl/>
        </w:rPr>
        <w:t>בעד ההסתייגות - 21</w:t>
      </w:r>
    </w:p>
    <w:p w14:paraId="446B09C6" w14:textId="77777777" w:rsidR="00000000" w:rsidRDefault="00373EE0">
      <w:pPr>
        <w:pStyle w:val="ac"/>
        <w:bidi/>
        <w:rPr>
          <w:rFonts w:hint="cs"/>
          <w:rtl/>
        </w:rPr>
      </w:pPr>
      <w:r>
        <w:rPr>
          <w:rFonts w:hint="cs"/>
          <w:rtl/>
        </w:rPr>
        <w:t>נגד - 42</w:t>
      </w:r>
    </w:p>
    <w:p w14:paraId="5962C107" w14:textId="77777777" w:rsidR="00000000" w:rsidRDefault="00373EE0">
      <w:pPr>
        <w:pStyle w:val="ac"/>
        <w:bidi/>
        <w:rPr>
          <w:rFonts w:hint="cs"/>
          <w:rtl/>
        </w:rPr>
      </w:pPr>
      <w:r>
        <w:rPr>
          <w:rFonts w:hint="cs"/>
          <w:rtl/>
        </w:rPr>
        <w:t>נמנעים - אין</w:t>
      </w:r>
    </w:p>
    <w:p w14:paraId="3C940A0D" w14:textId="77777777" w:rsidR="00000000" w:rsidRDefault="00373EE0">
      <w:pPr>
        <w:pStyle w:val="ad"/>
        <w:bidi/>
        <w:rPr>
          <w:rFonts w:hint="cs"/>
          <w:rtl/>
        </w:rPr>
      </w:pPr>
      <w:r>
        <w:rPr>
          <w:rFonts w:hint="cs"/>
          <w:rtl/>
        </w:rPr>
        <w:t>ההסתייגות של חברי הכנסת עמיר פרץ ואופיר פינס-פז לסעיף 4 לא נתקבלה.</w:t>
      </w:r>
    </w:p>
    <w:p w14:paraId="16526CC4" w14:textId="77777777" w:rsidR="00000000" w:rsidRDefault="00373EE0">
      <w:pPr>
        <w:pStyle w:val="af1"/>
        <w:rPr>
          <w:rtl/>
        </w:rPr>
      </w:pPr>
      <w:r>
        <w:rPr>
          <w:rFonts w:hint="cs"/>
          <w:rtl/>
        </w:rPr>
        <w:br/>
      </w:r>
      <w:r>
        <w:rPr>
          <w:rFonts w:hint="eastAsia"/>
          <w:rtl/>
        </w:rPr>
        <w:t>היו</w:t>
      </w:r>
      <w:r>
        <w:rPr>
          <w:rtl/>
        </w:rPr>
        <w:t>"ר ראובן ריבלין:</w:t>
      </w:r>
    </w:p>
    <w:p w14:paraId="73235F16" w14:textId="77777777" w:rsidR="00000000" w:rsidRDefault="00373EE0">
      <w:pPr>
        <w:pStyle w:val="a0"/>
        <w:rPr>
          <w:rtl/>
        </w:rPr>
      </w:pPr>
    </w:p>
    <w:p w14:paraId="2F03BE90" w14:textId="77777777" w:rsidR="00000000" w:rsidRDefault="00373EE0">
      <w:pPr>
        <w:pStyle w:val="a0"/>
        <w:rPr>
          <w:rFonts w:hint="cs"/>
          <w:rtl/>
        </w:rPr>
      </w:pPr>
      <w:r>
        <w:rPr>
          <w:rFonts w:hint="cs"/>
          <w:rtl/>
        </w:rPr>
        <w:t>42 נגד, 21 בעד. ההסתייגות לא נתקבלה.</w:t>
      </w:r>
    </w:p>
    <w:p w14:paraId="3DB25F9F" w14:textId="77777777" w:rsidR="00000000" w:rsidRDefault="00373EE0">
      <w:pPr>
        <w:pStyle w:val="a0"/>
        <w:rPr>
          <w:rFonts w:hint="cs"/>
          <w:rtl/>
        </w:rPr>
      </w:pPr>
    </w:p>
    <w:p w14:paraId="7F0B3146" w14:textId="77777777" w:rsidR="00000000" w:rsidRDefault="00373EE0">
      <w:pPr>
        <w:pStyle w:val="a0"/>
        <w:rPr>
          <w:rFonts w:hint="cs"/>
          <w:rtl/>
        </w:rPr>
      </w:pPr>
      <w:r>
        <w:rPr>
          <w:rFonts w:hint="cs"/>
          <w:rtl/>
        </w:rPr>
        <w:t>לאחר סעיף 4 - אני מצביע עכשיו, רבותי חברי הכנסת, כנוסח הוועדה על סעיף 4. ובכן, אנחנו מצביעים כנוסח הוועדה על סעיף 4. מי בעד סעיף 4, מי נגד, כהצעת הוועדה? נא להצביע.</w:t>
      </w:r>
    </w:p>
    <w:p w14:paraId="6B6E3473" w14:textId="77777777" w:rsidR="00000000" w:rsidRDefault="00373EE0">
      <w:pPr>
        <w:pStyle w:val="ab"/>
        <w:bidi/>
        <w:rPr>
          <w:rtl/>
        </w:rPr>
      </w:pPr>
      <w:r>
        <w:rPr>
          <w:rtl/>
        </w:rPr>
        <w:br/>
      </w:r>
      <w:r>
        <w:rPr>
          <w:rFonts w:hint="cs"/>
          <w:rtl/>
        </w:rPr>
        <w:t>הצבעה מס' 10</w:t>
      </w:r>
    </w:p>
    <w:p w14:paraId="7DDF20E0" w14:textId="77777777" w:rsidR="00000000" w:rsidRDefault="00373EE0"/>
    <w:p w14:paraId="73FD3060" w14:textId="77777777" w:rsidR="00000000" w:rsidRDefault="00373EE0">
      <w:pPr>
        <w:pStyle w:val="ac"/>
        <w:bidi/>
        <w:rPr>
          <w:rtl/>
        </w:rPr>
      </w:pPr>
      <w:r>
        <w:rPr>
          <w:rFonts w:hint="cs"/>
          <w:rtl/>
        </w:rPr>
        <w:t>בעד סעיף 4, כהצ</w:t>
      </w:r>
      <w:r>
        <w:rPr>
          <w:rFonts w:hint="cs"/>
          <w:rtl/>
        </w:rPr>
        <w:t>עת הוועדה - 42</w:t>
      </w:r>
    </w:p>
    <w:p w14:paraId="5335CE95" w14:textId="77777777" w:rsidR="00000000" w:rsidRDefault="00373EE0">
      <w:pPr>
        <w:pStyle w:val="ac"/>
        <w:bidi/>
        <w:rPr>
          <w:rFonts w:hint="cs"/>
          <w:rtl/>
        </w:rPr>
      </w:pPr>
      <w:r>
        <w:rPr>
          <w:rFonts w:hint="cs"/>
          <w:rtl/>
        </w:rPr>
        <w:t>נגד - 21</w:t>
      </w:r>
    </w:p>
    <w:p w14:paraId="5242FFC5" w14:textId="77777777" w:rsidR="00000000" w:rsidRDefault="00373EE0">
      <w:pPr>
        <w:pStyle w:val="ac"/>
        <w:bidi/>
        <w:rPr>
          <w:rFonts w:hint="cs"/>
          <w:rtl/>
        </w:rPr>
      </w:pPr>
      <w:r>
        <w:rPr>
          <w:rFonts w:hint="cs"/>
          <w:rtl/>
        </w:rPr>
        <w:t>נמנעים - אין</w:t>
      </w:r>
    </w:p>
    <w:p w14:paraId="6F5B1A01" w14:textId="77777777" w:rsidR="00000000" w:rsidRDefault="00373EE0">
      <w:pPr>
        <w:pStyle w:val="ad"/>
        <w:bidi/>
        <w:rPr>
          <w:rFonts w:hint="cs"/>
          <w:rtl/>
        </w:rPr>
      </w:pPr>
      <w:r>
        <w:rPr>
          <w:rFonts w:hint="cs"/>
          <w:rtl/>
        </w:rPr>
        <w:t>סעיף 4, כהצעת הוועדה, נתקבל.</w:t>
      </w:r>
    </w:p>
    <w:p w14:paraId="150198B8" w14:textId="77777777" w:rsidR="00000000" w:rsidRDefault="00373EE0">
      <w:pPr>
        <w:pStyle w:val="af1"/>
        <w:rPr>
          <w:rtl/>
        </w:rPr>
      </w:pPr>
      <w:r>
        <w:rPr>
          <w:rtl/>
        </w:rPr>
        <w:br/>
        <w:t>היו"ר ראובן ריבלין:</w:t>
      </w:r>
    </w:p>
    <w:p w14:paraId="794C8429" w14:textId="77777777" w:rsidR="00000000" w:rsidRDefault="00373EE0">
      <w:pPr>
        <w:pStyle w:val="a0"/>
        <w:rPr>
          <w:rtl/>
        </w:rPr>
      </w:pPr>
    </w:p>
    <w:p w14:paraId="07771761" w14:textId="77777777" w:rsidR="00000000" w:rsidRDefault="00373EE0">
      <w:pPr>
        <w:pStyle w:val="a0"/>
        <w:rPr>
          <w:rFonts w:hint="cs"/>
          <w:rtl/>
        </w:rPr>
      </w:pPr>
      <w:r>
        <w:rPr>
          <w:rFonts w:hint="cs"/>
          <w:rtl/>
        </w:rPr>
        <w:t>42 בעד, 21 נגד. אני קובע שסעיף 4 עבר כהצעת הוועדה.</w:t>
      </w:r>
    </w:p>
    <w:p w14:paraId="7EC888BA" w14:textId="77777777" w:rsidR="00000000" w:rsidRDefault="00373EE0">
      <w:pPr>
        <w:pStyle w:val="a0"/>
        <w:rPr>
          <w:rFonts w:hint="cs"/>
          <w:rtl/>
        </w:rPr>
      </w:pPr>
    </w:p>
    <w:p w14:paraId="6E323304" w14:textId="77777777" w:rsidR="00000000" w:rsidRDefault="00373EE0">
      <w:pPr>
        <w:pStyle w:val="a0"/>
        <w:rPr>
          <w:rFonts w:hint="cs"/>
          <w:rtl/>
        </w:rPr>
      </w:pPr>
      <w:r>
        <w:rPr>
          <w:rFonts w:hint="cs"/>
          <w:rtl/>
        </w:rPr>
        <w:t>רבותי, מכיוון שסעיף 4 עבר, מבקשת חברת הכנסת גלאון "אחרי סעיף 4". האם היא עומדת על בקשתה?</w:t>
      </w:r>
    </w:p>
    <w:p w14:paraId="16DC0C94" w14:textId="77777777" w:rsidR="00000000" w:rsidRDefault="00373EE0">
      <w:pPr>
        <w:pStyle w:val="af0"/>
        <w:rPr>
          <w:rtl/>
        </w:rPr>
      </w:pPr>
      <w:r>
        <w:rPr>
          <w:rtl/>
        </w:rPr>
        <w:br/>
        <w:t>זהבה גלאון (מרצ):</w:t>
      </w:r>
    </w:p>
    <w:p w14:paraId="12DB4171" w14:textId="77777777" w:rsidR="00000000" w:rsidRDefault="00373EE0">
      <w:pPr>
        <w:pStyle w:val="a0"/>
        <w:rPr>
          <w:rtl/>
        </w:rPr>
      </w:pPr>
    </w:p>
    <w:p w14:paraId="006A3DF5" w14:textId="77777777" w:rsidR="00000000" w:rsidRDefault="00373EE0">
      <w:pPr>
        <w:pStyle w:val="a0"/>
        <w:rPr>
          <w:rFonts w:hint="cs"/>
          <w:rtl/>
        </w:rPr>
      </w:pPr>
      <w:r>
        <w:rPr>
          <w:rFonts w:hint="cs"/>
          <w:rtl/>
        </w:rPr>
        <w:t xml:space="preserve">כן. </w:t>
      </w:r>
    </w:p>
    <w:p w14:paraId="06D7926F" w14:textId="77777777" w:rsidR="00000000" w:rsidRDefault="00373EE0">
      <w:pPr>
        <w:pStyle w:val="af1"/>
        <w:rPr>
          <w:rtl/>
        </w:rPr>
      </w:pPr>
      <w:r>
        <w:rPr>
          <w:rtl/>
        </w:rPr>
        <w:br/>
        <w:t>ה</w:t>
      </w:r>
      <w:r>
        <w:rPr>
          <w:rtl/>
        </w:rPr>
        <w:t>יו"ר ראובן ריבלין:</w:t>
      </w:r>
    </w:p>
    <w:p w14:paraId="1719692C" w14:textId="77777777" w:rsidR="00000000" w:rsidRDefault="00373EE0">
      <w:pPr>
        <w:pStyle w:val="a0"/>
        <w:rPr>
          <w:rtl/>
        </w:rPr>
      </w:pPr>
    </w:p>
    <w:p w14:paraId="44E4687B" w14:textId="77777777" w:rsidR="00000000" w:rsidRDefault="00373EE0">
      <w:pPr>
        <w:pStyle w:val="a0"/>
        <w:rPr>
          <w:rFonts w:hint="cs"/>
          <w:rtl/>
        </w:rPr>
      </w:pPr>
      <w:r>
        <w:rPr>
          <w:rFonts w:hint="cs"/>
          <w:rtl/>
        </w:rPr>
        <w:t xml:space="preserve">היא עומדת על בקשתה. האם עמיר פרץ גם הוא עומד על בקשתו? </w:t>
      </w:r>
    </w:p>
    <w:p w14:paraId="09890E51" w14:textId="77777777" w:rsidR="00000000" w:rsidRDefault="00373EE0">
      <w:pPr>
        <w:pStyle w:val="af0"/>
        <w:rPr>
          <w:rtl/>
        </w:rPr>
      </w:pPr>
      <w:r>
        <w:rPr>
          <w:rtl/>
        </w:rPr>
        <w:br/>
        <w:t>עמיר פרץ (עם אחד):</w:t>
      </w:r>
    </w:p>
    <w:p w14:paraId="69F6EA20" w14:textId="77777777" w:rsidR="00000000" w:rsidRDefault="00373EE0">
      <w:pPr>
        <w:pStyle w:val="a0"/>
        <w:rPr>
          <w:rtl/>
        </w:rPr>
      </w:pPr>
    </w:p>
    <w:p w14:paraId="4080D060" w14:textId="77777777" w:rsidR="00000000" w:rsidRDefault="00373EE0">
      <w:pPr>
        <w:pStyle w:val="a0"/>
        <w:rPr>
          <w:rFonts w:hint="cs"/>
          <w:rtl/>
        </w:rPr>
      </w:pPr>
      <w:r>
        <w:rPr>
          <w:rFonts w:hint="cs"/>
          <w:rtl/>
        </w:rPr>
        <w:t xml:space="preserve">כן. </w:t>
      </w:r>
    </w:p>
    <w:p w14:paraId="28C6CB4B" w14:textId="77777777" w:rsidR="00000000" w:rsidRDefault="00373EE0">
      <w:pPr>
        <w:pStyle w:val="af1"/>
        <w:rPr>
          <w:rtl/>
        </w:rPr>
      </w:pPr>
      <w:r>
        <w:rPr>
          <w:rtl/>
        </w:rPr>
        <w:br/>
        <w:t>היו"ר ראובן ריבלין:</w:t>
      </w:r>
    </w:p>
    <w:p w14:paraId="6D71BC9B" w14:textId="77777777" w:rsidR="00000000" w:rsidRDefault="00373EE0">
      <w:pPr>
        <w:pStyle w:val="a0"/>
        <w:rPr>
          <w:rtl/>
        </w:rPr>
      </w:pPr>
    </w:p>
    <w:p w14:paraId="3F5D87A3" w14:textId="77777777" w:rsidR="00000000" w:rsidRDefault="00373EE0">
      <w:pPr>
        <w:pStyle w:val="a0"/>
        <w:rPr>
          <w:rFonts w:hint="cs"/>
          <w:rtl/>
        </w:rPr>
      </w:pPr>
      <w:r>
        <w:rPr>
          <w:rFonts w:hint="cs"/>
          <w:rtl/>
        </w:rPr>
        <w:t xml:space="preserve">גם הוא עומד. דני יתום אינו נוכח, ואופיר פינס גם הוא עומד על בקשתו. ובכן, מי שבעד להוסיף "אחרי סעיף 4", יצביע. </w:t>
      </w:r>
    </w:p>
    <w:p w14:paraId="02293F7A" w14:textId="77777777" w:rsidR="00000000" w:rsidRDefault="00373EE0">
      <w:pPr>
        <w:pStyle w:val="af0"/>
        <w:rPr>
          <w:rtl/>
        </w:rPr>
      </w:pPr>
      <w:r>
        <w:rPr>
          <w:rtl/>
        </w:rPr>
        <w:br/>
        <w:t>גדעון סער (</w:t>
      </w:r>
      <w:r>
        <w:rPr>
          <w:rFonts w:hint="cs"/>
          <w:rtl/>
        </w:rPr>
        <w:t xml:space="preserve">בשם ועדת </w:t>
      </w:r>
      <w:r>
        <w:rPr>
          <w:rFonts w:hint="cs"/>
          <w:rtl/>
        </w:rPr>
        <w:t>הכנסת</w:t>
      </w:r>
      <w:r>
        <w:rPr>
          <w:rtl/>
        </w:rPr>
        <w:t>):</w:t>
      </w:r>
    </w:p>
    <w:p w14:paraId="0374D4D6" w14:textId="77777777" w:rsidR="00000000" w:rsidRDefault="00373EE0">
      <w:pPr>
        <w:pStyle w:val="a0"/>
        <w:rPr>
          <w:rtl/>
        </w:rPr>
      </w:pPr>
    </w:p>
    <w:p w14:paraId="3415BAFC" w14:textId="77777777" w:rsidR="00000000" w:rsidRDefault="00373EE0">
      <w:pPr>
        <w:pStyle w:val="a0"/>
        <w:rPr>
          <w:rFonts w:hint="cs"/>
          <w:rtl/>
        </w:rPr>
      </w:pPr>
      <w:r>
        <w:rPr>
          <w:rFonts w:hint="cs"/>
          <w:rtl/>
        </w:rPr>
        <w:t>של מי ההסתייגות?</w:t>
      </w:r>
    </w:p>
    <w:p w14:paraId="40B32A95" w14:textId="77777777" w:rsidR="00000000" w:rsidRDefault="00373EE0">
      <w:pPr>
        <w:pStyle w:val="af1"/>
        <w:rPr>
          <w:rtl/>
        </w:rPr>
      </w:pPr>
      <w:r>
        <w:rPr>
          <w:rtl/>
        </w:rPr>
        <w:br/>
        <w:t>היו"ר ראובן ריבלין:</w:t>
      </w:r>
    </w:p>
    <w:p w14:paraId="347566F1" w14:textId="77777777" w:rsidR="00000000" w:rsidRDefault="00373EE0">
      <w:pPr>
        <w:pStyle w:val="a0"/>
        <w:rPr>
          <w:rtl/>
        </w:rPr>
      </w:pPr>
    </w:p>
    <w:p w14:paraId="16FAEE64" w14:textId="77777777" w:rsidR="00000000" w:rsidRDefault="00373EE0">
      <w:pPr>
        <w:pStyle w:val="a0"/>
        <w:rPr>
          <w:rFonts w:hint="cs"/>
          <w:rtl/>
        </w:rPr>
      </w:pPr>
      <w:r>
        <w:rPr>
          <w:rFonts w:hint="cs"/>
          <w:rtl/>
        </w:rPr>
        <w:t>ההסתייגויות של זהבה גלאון, עמיר פרץ ואופיר פינס - תוספת של סעיף 5 אחרי סעיף 4.</w:t>
      </w:r>
    </w:p>
    <w:p w14:paraId="339826B4" w14:textId="77777777" w:rsidR="00000000" w:rsidRDefault="00373EE0">
      <w:pPr>
        <w:pStyle w:val="ab"/>
        <w:bidi/>
        <w:rPr>
          <w:rFonts w:hint="cs"/>
          <w:rtl/>
        </w:rPr>
      </w:pPr>
      <w:r>
        <w:rPr>
          <w:rtl/>
        </w:rPr>
        <w:br/>
      </w:r>
      <w:r>
        <w:rPr>
          <w:rFonts w:hint="cs"/>
          <w:rtl/>
        </w:rPr>
        <w:t>הצבעה מס' 11</w:t>
      </w:r>
    </w:p>
    <w:p w14:paraId="6F119FF4" w14:textId="77777777" w:rsidR="00000000" w:rsidRDefault="00373EE0">
      <w:pPr>
        <w:pStyle w:val="a0"/>
        <w:rPr>
          <w:rFonts w:hint="cs"/>
          <w:rtl/>
        </w:rPr>
      </w:pPr>
    </w:p>
    <w:p w14:paraId="1232484F" w14:textId="77777777" w:rsidR="00000000" w:rsidRDefault="00373EE0">
      <w:pPr>
        <w:pStyle w:val="ac"/>
        <w:bidi/>
        <w:rPr>
          <w:rFonts w:hint="cs"/>
          <w:rtl/>
        </w:rPr>
      </w:pPr>
      <w:r>
        <w:rPr>
          <w:rFonts w:hint="cs"/>
          <w:rtl/>
        </w:rPr>
        <w:t>בעד ההסתייגות - 19</w:t>
      </w:r>
    </w:p>
    <w:p w14:paraId="2E0CAB22" w14:textId="77777777" w:rsidR="00000000" w:rsidRDefault="00373EE0">
      <w:pPr>
        <w:pStyle w:val="ac"/>
        <w:bidi/>
        <w:rPr>
          <w:rFonts w:hint="cs"/>
          <w:rtl/>
        </w:rPr>
      </w:pPr>
      <w:r>
        <w:rPr>
          <w:rFonts w:hint="cs"/>
          <w:rtl/>
        </w:rPr>
        <w:t>נגד - 42</w:t>
      </w:r>
    </w:p>
    <w:p w14:paraId="370E062D" w14:textId="77777777" w:rsidR="00000000" w:rsidRDefault="00373EE0">
      <w:pPr>
        <w:pStyle w:val="ac"/>
        <w:bidi/>
        <w:rPr>
          <w:rFonts w:hint="cs"/>
          <w:rtl/>
        </w:rPr>
      </w:pPr>
      <w:r>
        <w:rPr>
          <w:rFonts w:hint="cs"/>
          <w:rtl/>
        </w:rPr>
        <w:t>נמנעים - אין</w:t>
      </w:r>
    </w:p>
    <w:p w14:paraId="300FC97C" w14:textId="77777777" w:rsidR="00000000" w:rsidRDefault="00373EE0">
      <w:pPr>
        <w:pStyle w:val="ad"/>
        <w:bidi/>
        <w:rPr>
          <w:rFonts w:hint="cs"/>
          <w:rtl/>
        </w:rPr>
      </w:pPr>
      <w:r>
        <w:rPr>
          <w:rFonts w:hint="cs"/>
          <w:rtl/>
        </w:rPr>
        <w:t>ההסתייגות של חברי הכנסת זהבה גלאון, עמיר פרץ ואופיר פינס-פז אחרי סעיף 4 ל</w:t>
      </w:r>
      <w:r>
        <w:rPr>
          <w:rFonts w:hint="cs"/>
          <w:rtl/>
        </w:rPr>
        <w:t>א נתקבלה.</w:t>
      </w:r>
    </w:p>
    <w:p w14:paraId="68B16B6B" w14:textId="77777777" w:rsidR="00000000" w:rsidRDefault="00373EE0">
      <w:pPr>
        <w:pStyle w:val="af1"/>
        <w:rPr>
          <w:rtl/>
        </w:rPr>
      </w:pPr>
      <w:r>
        <w:rPr>
          <w:rtl/>
        </w:rPr>
        <w:br/>
        <w:t>היו"ר ראובן ריבלין:</w:t>
      </w:r>
    </w:p>
    <w:p w14:paraId="7972CBBF" w14:textId="77777777" w:rsidR="00000000" w:rsidRDefault="00373EE0">
      <w:pPr>
        <w:pStyle w:val="a0"/>
        <w:rPr>
          <w:rtl/>
        </w:rPr>
      </w:pPr>
    </w:p>
    <w:p w14:paraId="43FF6376" w14:textId="77777777" w:rsidR="00000000" w:rsidRDefault="00373EE0">
      <w:pPr>
        <w:pStyle w:val="a0"/>
        <w:rPr>
          <w:rFonts w:hint="cs"/>
          <w:rtl/>
        </w:rPr>
      </w:pPr>
      <w:r>
        <w:rPr>
          <w:rFonts w:hint="cs"/>
          <w:rtl/>
        </w:rPr>
        <w:t xml:space="preserve">בעד התוספת - 19, 42 נגד. אני קובע שהסעיף הנוסף לא נתקבל. </w:t>
      </w:r>
    </w:p>
    <w:p w14:paraId="3797701F" w14:textId="77777777" w:rsidR="00000000" w:rsidRDefault="00373EE0">
      <w:pPr>
        <w:pStyle w:val="a0"/>
        <w:rPr>
          <w:rFonts w:hint="cs"/>
          <w:rtl/>
        </w:rPr>
      </w:pPr>
    </w:p>
    <w:p w14:paraId="47B52F53" w14:textId="77777777" w:rsidR="00000000" w:rsidRDefault="00373EE0">
      <w:pPr>
        <w:pStyle w:val="a0"/>
        <w:rPr>
          <w:rFonts w:hint="cs"/>
          <w:rtl/>
        </w:rPr>
      </w:pPr>
      <w:r>
        <w:rPr>
          <w:rFonts w:hint="cs"/>
          <w:rtl/>
        </w:rPr>
        <w:t xml:space="preserve">רבותי חברי הכנסת, אנחנו העברנו את כל הסעיפים בקריאה שנייה. </w:t>
      </w:r>
    </w:p>
    <w:p w14:paraId="0CE569BC" w14:textId="77777777" w:rsidR="00000000" w:rsidRDefault="00373EE0">
      <w:pPr>
        <w:pStyle w:val="a0"/>
        <w:rPr>
          <w:rFonts w:hint="cs"/>
          <w:rtl/>
        </w:rPr>
      </w:pPr>
    </w:p>
    <w:p w14:paraId="5815F7F5" w14:textId="77777777" w:rsidR="00000000" w:rsidRDefault="00373EE0">
      <w:pPr>
        <w:pStyle w:val="a0"/>
        <w:rPr>
          <w:rFonts w:hint="cs"/>
          <w:rtl/>
        </w:rPr>
      </w:pPr>
      <w:r>
        <w:rPr>
          <w:rFonts w:hint="cs"/>
          <w:rtl/>
        </w:rPr>
        <w:t>הואיל ולא נתקבלו הסתייגויות, וגם אין הערה מצד יושב-ראש הוועדה, אנחנו עוברים לקריאה שלישית.</w:t>
      </w:r>
    </w:p>
    <w:p w14:paraId="5DD667B7" w14:textId="77777777" w:rsidR="00000000" w:rsidRDefault="00373EE0">
      <w:pPr>
        <w:pStyle w:val="a0"/>
        <w:rPr>
          <w:rFonts w:hint="cs"/>
          <w:rtl/>
        </w:rPr>
      </w:pPr>
    </w:p>
    <w:p w14:paraId="0555BF09" w14:textId="77777777" w:rsidR="00000000" w:rsidRDefault="00373EE0">
      <w:pPr>
        <w:pStyle w:val="af0"/>
        <w:rPr>
          <w:rtl/>
        </w:rPr>
      </w:pPr>
      <w:r>
        <w:rPr>
          <w:rFonts w:hint="eastAsia"/>
          <w:rtl/>
        </w:rPr>
        <w:t>מוחמד</w:t>
      </w:r>
      <w:r>
        <w:rPr>
          <w:rtl/>
        </w:rPr>
        <w:t xml:space="preserve"> ברכה (</w:t>
      </w:r>
      <w:r>
        <w:rPr>
          <w:rtl/>
        </w:rPr>
        <w:t>חד"ש-תע"ל):</w:t>
      </w:r>
    </w:p>
    <w:p w14:paraId="458E70CB" w14:textId="77777777" w:rsidR="00000000" w:rsidRDefault="00373EE0">
      <w:pPr>
        <w:pStyle w:val="a0"/>
        <w:rPr>
          <w:rFonts w:hint="cs"/>
          <w:rtl/>
        </w:rPr>
      </w:pPr>
    </w:p>
    <w:p w14:paraId="048A0240" w14:textId="77777777" w:rsidR="00000000" w:rsidRDefault="00373EE0">
      <w:pPr>
        <w:pStyle w:val="a0"/>
        <w:rPr>
          <w:rFonts w:hint="cs"/>
          <w:rtl/>
        </w:rPr>
      </w:pPr>
      <w:r>
        <w:rPr>
          <w:rFonts w:hint="cs"/>
          <w:rtl/>
        </w:rPr>
        <w:t>לא הצבעת על סעיף 4.</w:t>
      </w:r>
    </w:p>
    <w:p w14:paraId="3D85174F" w14:textId="77777777" w:rsidR="00000000" w:rsidRDefault="00373EE0">
      <w:pPr>
        <w:pStyle w:val="a0"/>
        <w:rPr>
          <w:rFonts w:hint="cs"/>
          <w:rtl/>
        </w:rPr>
      </w:pPr>
    </w:p>
    <w:p w14:paraId="35DC052C" w14:textId="77777777" w:rsidR="00000000" w:rsidRDefault="00373EE0">
      <w:pPr>
        <w:pStyle w:val="af1"/>
        <w:rPr>
          <w:rtl/>
        </w:rPr>
      </w:pPr>
      <w:r>
        <w:rPr>
          <w:rtl/>
        </w:rPr>
        <w:t>היו"ר</w:t>
      </w:r>
      <w:r>
        <w:rPr>
          <w:rFonts w:hint="cs"/>
          <w:rtl/>
        </w:rPr>
        <w:t xml:space="preserve"> ראובן ריבלין</w:t>
      </w:r>
      <w:r>
        <w:rPr>
          <w:rtl/>
        </w:rPr>
        <w:t>:</w:t>
      </w:r>
    </w:p>
    <w:p w14:paraId="54BF29CC" w14:textId="77777777" w:rsidR="00000000" w:rsidRDefault="00373EE0">
      <w:pPr>
        <w:pStyle w:val="a0"/>
        <w:rPr>
          <w:rtl/>
        </w:rPr>
      </w:pPr>
    </w:p>
    <w:p w14:paraId="44B35585" w14:textId="77777777" w:rsidR="00000000" w:rsidRDefault="00373EE0">
      <w:pPr>
        <w:pStyle w:val="a0"/>
        <w:rPr>
          <w:rFonts w:hint="cs"/>
          <w:rtl/>
        </w:rPr>
      </w:pPr>
      <w:r>
        <w:rPr>
          <w:rFonts w:hint="cs"/>
          <w:rtl/>
        </w:rPr>
        <w:t>הצבעתי על סעיף 4 לפני ששאלתי על התוספת.</w:t>
      </w:r>
    </w:p>
    <w:p w14:paraId="2EE4A410" w14:textId="77777777" w:rsidR="00000000" w:rsidRDefault="00373EE0">
      <w:pPr>
        <w:pStyle w:val="a0"/>
        <w:rPr>
          <w:rFonts w:hint="cs"/>
          <w:rtl/>
        </w:rPr>
      </w:pPr>
    </w:p>
    <w:p w14:paraId="1476BE00" w14:textId="77777777" w:rsidR="00000000" w:rsidRDefault="00373EE0">
      <w:pPr>
        <w:pStyle w:val="af0"/>
        <w:rPr>
          <w:rtl/>
        </w:rPr>
      </w:pPr>
      <w:r>
        <w:rPr>
          <w:rFonts w:hint="eastAsia"/>
          <w:rtl/>
        </w:rPr>
        <w:t>מוחמד</w:t>
      </w:r>
      <w:r>
        <w:rPr>
          <w:rtl/>
        </w:rPr>
        <w:t xml:space="preserve"> ברכה (חד"ש-תע"ל):</w:t>
      </w:r>
    </w:p>
    <w:p w14:paraId="2A63C4B7" w14:textId="77777777" w:rsidR="00000000" w:rsidRDefault="00373EE0">
      <w:pPr>
        <w:pStyle w:val="a0"/>
        <w:rPr>
          <w:rFonts w:hint="cs"/>
          <w:rtl/>
        </w:rPr>
      </w:pPr>
    </w:p>
    <w:p w14:paraId="507E7B98" w14:textId="77777777" w:rsidR="00000000" w:rsidRDefault="00373EE0">
      <w:pPr>
        <w:pStyle w:val="a0"/>
        <w:rPr>
          <w:rFonts w:hint="cs"/>
          <w:rtl/>
        </w:rPr>
      </w:pPr>
      <w:r>
        <w:rPr>
          <w:rFonts w:hint="cs"/>
          <w:rtl/>
        </w:rPr>
        <w:t>הצבעת עכשיו על ההסתייגות.</w:t>
      </w:r>
    </w:p>
    <w:p w14:paraId="1F584B44" w14:textId="77777777" w:rsidR="00000000" w:rsidRDefault="00373EE0">
      <w:pPr>
        <w:pStyle w:val="a0"/>
        <w:rPr>
          <w:rFonts w:hint="cs"/>
          <w:rtl/>
        </w:rPr>
      </w:pPr>
    </w:p>
    <w:p w14:paraId="194C2967" w14:textId="77777777" w:rsidR="00000000" w:rsidRDefault="00373EE0">
      <w:pPr>
        <w:pStyle w:val="af1"/>
        <w:rPr>
          <w:rtl/>
        </w:rPr>
      </w:pPr>
      <w:r>
        <w:rPr>
          <w:rtl/>
        </w:rPr>
        <w:t>היו"ר</w:t>
      </w:r>
      <w:r>
        <w:rPr>
          <w:rFonts w:hint="cs"/>
          <w:rtl/>
        </w:rPr>
        <w:t xml:space="preserve"> ראובן ריבלין</w:t>
      </w:r>
      <w:r>
        <w:rPr>
          <w:rtl/>
        </w:rPr>
        <w:t>:</w:t>
      </w:r>
    </w:p>
    <w:p w14:paraId="19DD02A7" w14:textId="77777777" w:rsidR="00000000" w:rsidRDefault="00373EE0">
      <w:pPr>
        <w:pStyle w:val="a0"/>
        <w:rPr>
          <w:rtl/>
        </w:rPr>
      </w:pPr>
    </w:p>
    <w:p w14:paraId="4EBB76EA" w14:textId="77777777" w:rsidR="00000000" w:rsidRDefault="00373EE0">
      <w:pPr>
        <w:pStyle w:val="a0"/>
        <w:rPr>
          <w:rFonts w:hint="cs"/>
          <w:rtl/>
        </w:rPr>
      </w:pPr>
      <w:r>
        <w:rPr>
          <w:rFonts w:hint="cs"/>
          <w:rtl/>
        </w:rPr>
        <w:t xml:space="preserve">אני מציע לסגן יושב-ראש הכנסת לעיין בפרוטוקול ולראות כמה אנחנו עירניים בניהול הישיבה. </w:t>
      </w:r>
    </w:p>
    <w:p w14:paraId="08CDDC55" w14:textId="77777777" w:rsidR="00000000" w:rsidRDefault="00373EE0">
      <w:pPr>
        <w:pStyle w:val="a0"/>
        <w:rPr>
          <w:rFonts w:hint="cs"/>
          <w:rtl/>
        </w:rPr>
      </w:pPr>
    </w:p>
    <w:p w14:paraId="5C8A5CE1" w14:textId="77777777" w:rsidR="00000000" w:rsidRDefault="00373EE0">
      <w:pPr>
        <w:pStyle w:val="af0"/>
        <w:rPr>
          <w:rtl/>
        </w:rPr>
      </w:pPr>
      <w:r>
        <w:rPr>
          <w:rFonts w:hint="eastAsia"/>
          <w:rtl/>
        </w:rPr>
        <w:t>מוחמד</w:t>
      </w:r>
      <w:r>
        <w:rPr>
          <w:rtl/>
        </w:rPr>
        <w:t xml:space="preserve"> ברכה (חד"ש-תע"ל):</w:t>
      </w:r>
    </w:p>
    <w:p w14:paraId="4319FFD3" w14:textId="77777777" w:rsidR="00000000" w:rsidRDefault="00373EE0">
      <w:pPr>
        <w:pStyle w:val="a0"/>
        <w:rPr>
          <w:rFonts w:hint="cs"/>
          <w:rtl/>
        </w:rPr>
      </w:pPr>
    </w:p>
    <w:p w14:paraId="5778248E" w14:textId="77777777" w:rsidR="00000000" w:rsidRDefault="00373EE0">
      <w:pPr>
        <w:pStyle w:val="a0"/>
        <w:rPr>
          <w:rFonts w:hint="cs"/>
          <w:rtl/>
        </w:rPr>
      </w:pPr>
      <w:r>
        <w:rPr>
          <w:rFonts w:hint="cs"/>
          <w:rtl/>
        </w:rPr>
        <w:t>- - -</w:t>
      </w:r>
    </w:p>
    <w:p w14:paraId="371F52CC" w14:textId="77777777" w:rsidR="00000000" w:rsidRDefault="00373EE0">
      <w:pPr>
        <w:pStyle w:val="a0"/>
        <w:rPr>
          <w:rFonts w:hint="cs"/>
          <w:rtl/>
        </w:rPr>
      </w:pPr>
    </w:p>
    <w:p w14:paraId="47B83593" w14:textId="77777777" w:rsidR="00000000" w:rsidRDefault="00373EE0">
      <w:pPr>
        <w:pStyle w:val="af1"/>
        <w:rPr>
          <w:rtl/>
        </w:rPr>
      </w:pPr>
      <w:r>
        <w:rPr>
          <w:rtl/>
        </w:rPr>
        <w:t>היו"ר</w:t>
      </w:r>
      <w:r>
        <w:rPr>
          <w:rFonts w:hint="cs"/>
          <w:rtl/>
        </w:rPr>
        <w:t xml:space="preserve"> ראובן ריבלין</w:t>
      </w:r>
      <w:r>
        <w:rPr>
          <w:rtl/>
        </w:rPr>
        <w:t>:</w:t>
      </w:r>
    </w:p>
    <w:p w14:paraId="00EC1D9A" w14:textId="77777777" w:rsidR="00000000" w:rsidRDefault="00373EE0">
      <w:pPr>
        <w:pStyle w:val="a0"/>
        <w:rPr>
          <w:rtl/>
        </w:rPr>
      </w:pPr>
    </w:p>
    <w:p w14:paraId="7D383E36" w14:textId="77777777" w:rsidR="00000000" w:rsidRDefault="00373EE0">
      <w:pPr>
        <w:pStyle w:val="a0"/>
        <w:rPr>
          <w:rFonts w:hint="cs"/>
          <w:rtl/>
        </w:rPr>
      </w:pPr>
      <w:r>
        <w:rPr>
          <w:rFonts w:hint="cs"/>
          <w:rtl/>
        </w:rPr>
        <w:t xml:space="preserve">זה בסדר, אנחנו בסדר. אני מאוד מודה לאדוני, כי טוב להיזהר. אנחנו נזהרנו. </w:t>
      </w:r>
    </w:p>
    <w:p w14:paraId="71B79055" w14:textId="77777777" w:rsidR="00000000" w:rsidRDefault="00373EE0">
      <w:pPr>
        <w:pStyle w:val="a0"/>
        <w:rPr>
          <w:rFonts w:hint="cs"/>
          <w:rtl/>
        </w:rPr>
      </w:pPr>
    </w:p>
    <w:p w14:paraId="2A28F5DB" w14:textId="77777777" w:rsidR="00000000" w:rsidRDefault="00373EE0">
      <w:pPr>
        <w:pStyle w:val="a0"/>
        <w:rPr>
          <w:rFonts w:hint="cs"/>
          <w:rtl/>
        </w:rPr>
      </w:pPr>
      <w:r>
        <w:rPr>
          <w:rFonts w:hint="cs"/>
          <w:rtl/>
        </w:rPr>
        <w:t xml:space="preserve">רבותי חברי הכנסת, מי בעד הצעת החוק בקריאה שלישית </w:t>
      </w:r>
      <w:r>
        <w:rPr>
          <w:rtl/>
        </w:rPr>
        <w:t>–</w:t>
      </w:r>
      <w:r>
        <w:rPr>
          <w:rFonts w:hint="cs"/>
          <w:rtl/>
        </w:rPr>
        <w:t xml:space="preserve"> יצביע. נא להצביע. מי נגד?</w:t>
      </w:r>
    </w:p>
    <w:p w14:paraId="006C9879" w14:textId="77777777" w:rsidR="00000000" w:rsidRDefault="00373EE0">
      <w:pPr>
        <w:pStyle w:val="a0"/>
        <w:rPr>
          <w:rFonts w:hint="cs"/>
          <w:rtl/>
        </w:rPr>
      </w:pPr>
    </w:p>
    <w:p w14:paraId="6121F920" w14:textId="77777777" w:rsidR="00000000" w:rsidRDefault="00373EE0">
      <w:pPr>
        <w:pStyle w:val="a0"/>
        <w:rPr>
          <w:rFonts w:hint="cs"/>
          <w:rtl/>
        </w:rPr>
      </w:pPr>
      <w:r>
        <w:rPr>
          <w:rFonts w:hint="cs"/>
          <w:rtl/>
        </w:rPr>
        <w:t>חבר הכנסת סער, נא לעלות לדוכן.</w:t>
      </w:r>
    </w:p>
    <w:p w14:paraId="6F5F300B" w14:textId="77777777" w:rsidR="00000000" w:rsidRDefault="00373EE0">
      <w:pPr>
        <w:pStyle w:val="a0"/>
        <w:rPr>
          <w:rFonts w:hint="cs"/>
          <w:rtl/>
        </w:rPr>
      </w:pPr>
    </w:p>
    <w:p w14:paraId="31C2FF1F" w14:textId="77777777" w:rsidR="00000000" w:rsidRDefault="00373EE0">
      <w:pPr>
        <w:pStyle w:val="a0"/>
        <w:rPr>
          <w:rFonts w:hint="cs"/>
          <w:rtl/>
        </w:rPr>
      </w:pPr>
    </w:p>
    <w:p w14:paraId="20C21C1C" w14:textId="77777777" w:rsidR="00000000" w:rsidRDefault="00373EE0">
      <w:pPr>
        <w:pStyle w:val="ab"/>
        <w:bidi/>
        <w:rPr>
          <w:rFonts w:hint="cs"/>
          <w:rtl/>
        </w:rPr>
      </w:pPr>
      <w:r>
        <w:rPr>
          <w:rFonts w:hint="cs"/>
          <w:rtl/>
        </w:rPr>
        <w:t>הצבעה מס' 12</w:t>
      </w:r>
    </w:p>
    <w:p w14:paraId="51BD1B76" w14:textId="77777777" w:rsidR="00000000" w:rsidRDefault="00373EE0">
      <w:pPr>
        <w:pStyle w:val="a0"/>
        <w:rPr>
          <w:rFonts w:hint="cs"/>
          <w:rtl/>
        </w:rPr>
      </w:pPr>
    </w:p>
    <w:p w14:paraId="5ED36E09" w14:textId="77777777" w:rsidR="00000000" w:rsidRDefault="00373EE0">
      <w:pPr>
        <w:pStyle w:val="ac"/>
        <w:bidi/>
        <w:rPr>
          <w:rFonts w:hint="cs"/>
          <w:rtl/>
        </w:rPr>
      </w:pPr>
      <w:r>
        <w:rPr>
          <w:rFonts w:hint="cs"/>
          <w:rtl/>
        </w:rPr>
        <w:t xml:space="preserve">בעד </w:t>
      </w:r>
      <w:r>
        <w:rPr>
          <w:rFonts w:hint="cs"/>
          <w:rtl/>
        </w:rPr>
        <w:t xml:space="preserve">החוק </w:t>
      </w:r>
      <w:r>
        <w:rPr>
          <w:rtl/>
        </w:rPr>
        <w:t>–</w:t>
      </w:r>
      <w:r>
        <w:rPr>
          <w:rFonts w:hint="cs"/>
          <w:rtl/>
        </w:rPr>
        <w:t xml:space="preserve"> 42</w:t>
      </w:r>
    </w:p>
    <w:p w14:paraId="703125E2" w14:textId="77777777" w:rsidR="00000000" w:rsidRDefault="00373EE0">
      <w:pPr>
        <w:pStyle w:val="ac"/>
        <w:bidi/>
        <w:rPr>
          <w:rFonts w:hint="cs"/>
          <w:rtl/>
        </w:rPr>
      </w:pPr>
      <w:r>
        <w:rPr>
          <w:rFonts w:hint="cs"/>
          <w:rtl/>
        </w:rPr>
        <w:t xml:space="preserve">נגד </w:t>
      </w:r>
      <w:r>
        <w:rPr>
          <w:rtl/>
        </w:rPr>
        <w:t>–</w:t>
      </w:r>
      <w:r>
        <w:rPr>
          <w:rFonts w:hint="cs"/>
          <w:rtl/>
        </w:rPr>
        <w:t xml:space="preserve"> 22</w:t>
      </w:r>
    </w:p>
    <w:p w14:paraId="28874E68" w14:textId="77777777" w:rsidR="00000000" w:rsidRDefault="00373EE0">
      <w:pPr>
        <w:pStyle w:val="ac"/>
        <w:bidi/>
        <w:rPr>
          <w:rFonts w:hint="cs"/>
          <w:rtl/>
        </w:rPr>
      </w:pPr>
      <w:r>
        <w:rPr>
          <w:rFonts w:hint="cs"/>
          <w:rtl/>
        </w:rPr>
        <w:t xml:space="preserve">נמנעים </w:t>
      </w:r>
      <w:r>
        <w:rPr>
          <w:rtl/>
        </w:rPr>
        <w:t>–</w:t>
      </w:r>
      <w:r>
        <w:rPr>
          <w:rFonts w:hint="cs"/>
          <w:rtl/>
        </w:rPr>
        <w:t xml:space="preserve"> 1</w:t>
      </w:r>
    </w:p>
    <w:p w14:paraId="69D7B6A2" w14:textId="77777777" w:rsidR="00000000" w:rsidRDefault="00373EE0">
      <w:pPr>
        <w:pStyle w:val="ad"/>
        <w:bidi/>
        <w:rPr>
          <w:rFonts w:hint="cs"/>
          <w:rtl/>
        </w:rPr>
      </w:pPr>
      <w:r>
        <w:rPr>
          <w:rFonts w:hint="cs"/>
          <w:rtl/>
        </w:rPr>
        <w:t>חוק הכנסת (תיקון מס' 18), התשס"ד-2004, נתקבל</w:t>
      </w:r>
    </w:p>
    <w:p w14:paraId="1386504D" w14:textId="77777777" w:rsidR="00000000" w:rsidRDefault="00373EE0">
      <w:pPr>
        <w:pStyle w:val="a0"/>
        <w:rPr>
          <w:rFonts w:hint="cs"/>
          <w:rtl/>
        </w:rPr>
      </w:pPr>
    </w:p>
    <w:p w14:paraId="22C35F95" w14:textId="77777777" w:rsidR="00000000" w:rsidRDefault="00373EE0">
      <w:pPr>
        <w:pStyle w:val="af1"/>
        <w:rPr>
          <w:rFonts w:hint="cs"/>
          <w:rtl/>
        </w:rPr>
      </w:pPr>
    </w:p>
    <w:p w14:paraId="3C36A727" w14:textId="77777777" w:rsidR="00000000" w:rsidRDefault="00373EE0">
      <w:pPr>
        <w:pStyle w:val="af1"/>
        <w:rPr>
          <w:rtl/>
        </w:rPr>
      </w:pPr>
      <w:r>
        <w:rPr>
          <w:rtl/>
        </w:rPr>
        <w:t>היו"ר</w:t>
      </w:r>
      <w:r>
        <w:rPr>
          <w:rFonts w:hint="cs"/>
          <w:rtl/>
        </w:rPr>
        <w:t xml:space="preserve"> ראובן ריבלין</w:t>
      </w:r>
      <w:r>
        <w:rPr>
          <w:rtl/>
        </w:rPr>
        <w:t>:</w:t>
      </w:r>
    </w:p>
    <w:p w14:paraId="17B75CB6" w14:textId="77777777" w:rsidR="00000000" w:rsidRDefault="00373EE0">
      <w:pPr>
        <w:pStyle w:val="a0"/>
        <w:rPr>
          <w:rFonts w:hint="cs"/>
          <w:rtl/>
        </w:rPr>
      </w:pPr>
    </w:p>
    <w:p w14:paraId="706C67EA" w14:textId="77777777" w:rsidR="00000000" w:rsidRDefault="00373EE0">
      <w:pPr>
        <w:pStyle w:val="a0"/>
        <w:rPr>
          <w:rFonts w:hint="cs"/>
          <w:rtl/>
        </w:rPr>
      </w:pPr>
      <w:r>
        <w:rPr>
          <w:rFonts w:hint="cs"/>
          <w:rtl/>
        </w:rPr>
        <w:t>42 הצביעו בקריאה שלישית בעד הצעת חוק הכנסת, התשס"ד-2004, 22 נגד, אחד נמנע. אני קובע שחוק הכנסת (תיקון מס' 18), התשס"ד 2004, עבר בקריאה שלישית, ונתקבל לספר החו</w:t>
      </w:r>
      <w:r>
        <w:rPr>
          <w:rFonts w:hint="cs"/>
          <w:rtl/>
        </w:rPr>
        <w:t xml:space="preserve">קים של מדינת ישראל. </w:t>
      </w:r>
    </w:p>
    <w:p w14:paraId="09DB65E3" w14:textId="77777777" w:rsidR="00000000" w:rsidRDefault="00373EE0">
      <w:pPr>
        <w:pStyle w:val="a0"/>
        <w:rPr>
          <w:rFonts w:hint="cs"/>
          <w:rtl/>
        </w:rPr>
      </w:pPr>
    </w:p>
    <w:p w14:paraId="40E05BE7" w14:textId="77777777" w:rsidR="00000000" w:rsidRDefault="00373EE0">
      <w:pPr>
        <w:pStyle w:val="a0"/>
        <w:rPr>
          <w:rFonts w:hint="cs"/>
          <w:rtl/>
        </w:rPr>
      </w:pPr>
      <w:r>
        <w:rPr>
          <w:rFonts w:hint="cs"/>
          <w:rtl/>
        </w:rPr>
        <w:t>בבקשה, אדוני חבר הכנסת סער.</w:t>
      </w:r>
    </w:p>
    <w:p w14:paraId="7A328DB9" w14:textId="77777777" w:rsidR="00000000" w:rsidRDefault="00373EE0">
      <w:pPr>
        <w:pStyle w:val="a0"/>
        <w:rPr>
          <w:rFonts w:hint="cs"/>
          <w:rtl/>
        </w:rPr>
      </w:pPr>
    </w:p>
    <w:p w14:paraId="0073E620" w14:textId="77777777" w:rsidR="00000000" w:rsidRDefault="00373EE0">
      <w:pPr>
        <w:pStyle w:val="a"/>
        <w:rPr>
          <w:rFonts w:hint="cs"/>
          <w:rtl/>
        </w:rPr>
      </w:pPr>
      <w:bookmarkStart w:id="374" w:name="FS000001027T01_03_2004_20_57_46"/>
      <w:bookmarkStart w:id="375" w:name="_Toc70050390"/>
      <w:bookmarkEnd w:id="374"/>
      <w:r>
        <w:rPr>
          <w:rFonts w:hint="eastAsia"/>
          <w:rtl/>
        </w:rPr>
        <w:t>גדעון</w:t>
      </w:r>
      <w:r>
        <w:rPr>
          <w:rtl/>
        </w:rPr>
        <w:t xml:space="preserve"> סער (</w:t>
      </w:r>
      <w:r>
        <w:rPr>
          <w:rFonts w:hint="cs"/>
          <w:rtl/>
        </w:rPr>
        <w:t>בשם ועדת הכנסת</w:t>
      </w:r>
      <w:r>
        <w:rPr>
          <w:rtl/>
        </w:rPr>
        <w:t>):</w:t>
      </w:r>
      <w:bookmarkEnd w:id="375"/>
      <w:r>
        <w:rPr>
          <w:rFonts w:hint="cs"/>
          <w:rtl/>
        </w:rPr>
        <w:t xml:space="preserve">   </w:t>
      </w:r>
    </w:p>
    <w:p w14:paraId="79500D19" w14:textId="77777777" w:rsidR="00000000" w:rsidRDefault="00373EE0">
      <w:pPr>
        <w:pStyle w:val="a0"/>
        <w:rPr>
          <w:rFonts w:hint="cs"/>
          <w:rtl/>
        </w:rPr>
      </w:pPr>
    </w:p>
    <w:p w14:paraId="0F13701F" w14:textId="77777777" w:rsidR="00000000" w:rsidRDefault="00373EE0">
      <w:pPr>
        <w:pStyle w:val="a0"/>
        <w:rPr>
          <w:rFonts w:hint="cs"/>
          <w:rtl/>
        </w:rPr>
      </w:pPr>
      <w:r>
        <w:rPr>
          <w:rFonts w:hint="cs"/>
          <w:rtl/>
        </w:rPr>
        <w:t xml:space="preserve">אדוני היושב-ראש, אני רוצה להודות באופן מיוחד לארבל אסטרחן, היועצת המשפטית בלשכה המשפטית של הכנסת, שסייעה בהצעת החוק. אני רוצה להודות ליושב-ראש ועדת הכנסת, חבר הכנסת בר-און, </w:t>
      </w:r>
      <w:r>
        <w:rPr>
          <w:rFonts w:hint="cs"/>
          <w:rtl/>
        </w:rPr>
        <w:t xml:space="preserve">שכרגע איננו אתנו, אבל בהחלט קידם בצורה הראויה את הדיון בהצעת החוק. אני רוצה להודות לחברי הכנסת על הרוב הגדול, בעיקר לחברי הכנסת מהאופוזיציה </w:t>
      </w:r>
      <w:r>
        <w:rPr>
          <w:rtl/>
        </w:rPr>
        <w:t>–</w:t>
      </w:r>
      <w:r>
        <w:rPr>
          <w:rFonts w:hint="cs"/>
          <w:rtl/>
        </w:rPr>
        <w:t xml:space="preserve"> לחבר הכנסת בורג, לחברת הכנסת גלאון, לחברי הכנסת מסיעת ש"ס </w:t>
      </w:r>
      <w:r>
        <w:rPr>
          <w:rtl/>
        </w:rPr>
        <w:t>–</w:t>
      </w:r>
      <w:r>
        <w:rPr>
          <w:rFonts w:hint="cs"/>
          <w:rtl/>
        </w:rPr>
        <w:t xml:space="preserve"> שעל אף לחצים, ואולי אפילו לחצים מעבר למידה הראויה, הצב</w:t>
      </w:r>
      <w:r>
        <w:rPr>
          <w:rFonts w:hint="cs"/>
          <w:rtl/>
        </w:rPr>
        <w:t xml:space="preserve">יעו לפי צו מצפונם. אני רוצה גם להודות לחברים שחזרו במיוחד מחוץ לכנסת </w:t>
      </w:r>
      <w:r>
        <w:rPr>
          <w:rtl/>
        </w:rPr>
        <w:t>–</w:t>
      </w:r>
      <w:r>
        <w:rPr>
          <w:rFonts w:hint="cs"/>
          <w:rtl/>
        </w:rPr>
        <w:t xml:space="preserve"> לחברת הכנסת פינקלשטיין ולשרה ציפי לבני. אני חושב שהוספנו חוק שעושה צדק, עושה היגיון, חוק מאוזן, חוק ראוי, ואני רוצה להודות לכל מי שנטל בכך חלק. </w:t>
      </w:r>
    </w:p>
    <w:p w14:paraId="77C113D3" w14:textId="77777777" w:rsidR="00000000" w:rsidRDefault="00373EE0">
      <w:pPr>
        <w:pStyle w:val="a0"/>
        <w:rPr>
          <w:rFonts w:hint="cs"/>
          <w:rtl/>
        </w:rPr>
      </w:pPr>
    </w:p>
    <w:p w14:paraId="45227931" w14:textId="77777777" w:rsidR="00000000" w:rsidRDefault="00373EE0">
      <w:pPr>
        <w:pStyle w:val="af1"/>
        <w:rPr>
          <w:rtl/>
        </w:rPr>
      </w:pPr>
      <w:r>
        <w:rPr>
          <w:rFonts w:hint="eastAsia"/>
          <w:rtl/>
        </w:rPr>
        <w:t>היו</w:t>
      </w:r>
      <w:r>
        <w:rPr>
          <w:rtl/>
        </w:rPr>
        <w:t>"ר</w:t>
      </w:r>
      <w:r>
        <w:rPr>
          <w:rFonts w:hint="cs"/>
          <w:rtl/>
        </w:rPr>
        <w:t xml:space="preserve"> ראובן ריבלין</w:t>
      </w:r>
      <w:r>
        <w:rPr>
          <w:rtl/>
        </w:rPr>
        <w:t>:</w:t>
      </w:r>
    </w:p>
    <w:p w14:paraId="56902A3C" w14:textId="77777777" w:rsidR="00000000" w:rsidRDefault="00373EE0">
      <w:pPr>
        <w:pStyle w:val="a0"/>
        <w:rPr>
          <w:rFonts w:hint="cs"/>
          <w:rtl/>
        </w:rPr>
      </w:pPr>
    </w:p>
    <w:p w14:paraId="73B12D0A" w14:textId="77777777" w:rsidR="00000000" w:rsidRDefault="00373EE0">
      <w:pPr>
        <w:pStyle w:val="a0"/>
        <w:rPr>
          <w:rFonts w:hint="cs"/>
          <w:rtl/>
        </w:rPr>
      </w:pPr>
      <w:r>
        <w:rPr>
          <w:rFonts w:hint="cs"/>
          <w:rtl/>
        </w:rPr>
        <w:t>אני מאוד מודה לחבר</w:t>
      </w:r>
      <w:r>
        <w:rPr>
          <w:rFonts w:hint="cs"/>
          <w:rtl/>
        </w:rPr>
        <w:t xml:space="preserve"> הכנסת סער.</w:t>
      </w:r>
    </w:p>
    <w:p w14:paraId="6F19D264" w14:textId="77777777" w:rsidR="00000000" w:rsidRDefault="00373EE0">
      <w:pPr>
        <w:pStyle w:val="a0"/>
        <w:rPr>
          <w:rFonts w:hint="cs"/>
          <w:rtl/>
        </w:rPr>
      </w:pPr>
    </w:p>
    <w:p w14:paraId="4CA9269C" w14:textId="77777777" w:rsidR="00000000" w:rsidRDefault="00373EE0">
      <w:pPr>
        <w:pStyle w:val="a2"/>
        <w:rPr>
          <w:rFonts w:hint="cs"/>
          <w:rtl/>
        </w:rPr>
      </w:pPr>
    </w:p>
    <w:p w14:paraId="103B1840" w14:textId="77777777" w:rsidR="00000000" w:rsidRDefault="00373EE0">
      <w:pPr>
        <w:pStyle w:val="a0"/>
        <w:rPr>
          <w:rFonts w:hint="cs"/>
          <w:rtl/>
        </w:rPr>
      </w:pPr>
    </w:p>
    <w:p w14:paraId="461E001A" w14:textId="77777777" w:rsidR="00000000" w:rsidRDefault="00373EE0">
      <w:pPr>
        <w:pStyle w:val="a2"/>
        <w:rPr>
          <w:rFonts w:hint="cs"/>
          <w:rtl/>
        </w:rPr>
      </w:pPr>
      <w:bookmarkStart w:id="376" w:name="CS23065FI0023065T01_03_2004_22_07_47"/>
      <w:bookmarkStart w:id="377" w:name="_Toc70050391"/>
      <w:bookmarkEnd w:id="376"/>
      <w:r>
        <w:rPr>
          <w:rtl/>
        </w:rPr>
        <w:t>הצעת חוק להסדרת הפיקוח על כלבים (תיקון)</w:t>
      </w:r>
      <w:r>
        <w:rPr>
          <w:rFonts w:hint="cs"/>
          <w:rtl/>
        </w:rPr>
        <w:t xml:space="preserve"> </w:t>
      </w:r>
      <w:r>
        <w:rPr>
          <w:rtl/>
        </w:rPr>
        <w:br/>
        <w:t>(דחיית מועד התחילה), התשס"ד-2004</w:t>
      </w:r>
      <w:bookmarkEnd w:id="377"/>
    </w:p>
    <w:p w14:paraId="07F6CFC6" w14:textId="77777777" w:rsidR="00000000" w:rsidRDefault="00373EE0">
      <w:pPr>
        <w:pStyle w:val="a0"/>
        <w:rPr>
          <w:rFonts w:hint="cs"/>
          <w:rtl/>
        </w:rPr>
      </w:pPr>
      <w:r>
        <w:rPr>
          <w:rtl/>
        </w:rPr>
        <w:t xml:space="preserve">[רשומות (הצעות חוק, חוב' </w:t>
      </w:r>
      <w:r>
        <w:rPr>
          <w:rFonts w:hint="cs"/>
          <w:rtl/>
        </w:rPr>
        <w:t>מ/90</w:t>
      </w:r>
      <w:r>
        <w:rPr>
          <w:rtl/>
        </w:rPr>
        <w:t>)</w:t>
      </w:r>
      <w:r>
        <w:rPr>
          <w:rFonts w:hint="cs"/>
          <w:rtl/>
        </w:rPr>
        <w:t>.</w:t>
      </w:r>
      <w:r>
        <w:rPr>
          <w:rtl/>
        </w:rPr>
        <w:t>]</w:t>
      </w:r>
    </w:p>
    <w:p w14:paraId="228D88BE" w14:textId="77777777" w:rsidR="00000000" w:rsidRDefault="00373EE0">
      <w:pPr>
        <w:pStyle w:val="-0"/>
        <w:rPr>
          <w:rFonts w:hint="cs"/>
          <w:rtl/>
        </w:rPr>
      </w:pPr>
      <w:r>
        <w:rPr>
          <w:rFonts w:hint="cs"/>
          <w:rtl/>
        </w:rPr>
        <w:t>(קריאה ראשונה)</w:t>
      </w:r>
    </w:p>
    <w:p w14:paraId="2AC3A223" w14:textId="77777777" w:rsidR="00000000" w:rsidRDefault="00373EE0">
      <w:pPr>
        <w:pStyle w:val="a0"/>
        <w:rPr>
          <w:rFonts w:hint="cs"/>
          <w:rtl/>
        </w:rPr>
      </w:pPr>
    </w:p>
    <w:p w14:paraId="2E2FECA3" w14:textId="77777777" w:rsidR="00000000" w:rsidRDefault="00373EE0">
      <w:pPr>
        <w:pStyle w:val="af1"/>
        <w:rPr>
          <w:rtl/>
        </w:rPr>
      </w:pPr>
      <w:r>
        <w:rPr>
          <w:rFonts w:hint="eastAsia"/>
          <w:rtl/>
        </w:rPr>
        <w:t>היו</w:t>
      </w:r>
      <w:r>
        <w:rPr>
          <w:rtl/>
        </w:rPr>
        <w:t>"ר</w:t>
      </w:r>
      <w:r>
        <w:rPr>
          <w:rFonts w:hint="cs"/>
          <w:rtl/>
        </w:rPr>
        <w:t xml:space="preserve"> ראובן ריבלין</w:t>
      </w:r>
      <w:r>
        <w:rPr>
          <w:rtl/>
        </w:rPr>
        <w:t>:</w:t>
      </w:r>
    </w:p>
    <w:p w14:paraId="7F95ED79" w14:textId="77777777" w:rsidR="00000000" w:rsidRDefault="00373EE0">
      <w:pPr>
        <w:pStyle w:val="a0"/>
        <w:rPr>
          <w:rFonts w:hint="cs"/>
          <w:rtl/>
        </w:rPr>
      </w:pPr>
    </w:p>
    <w:p w14:paraId="35C42701" w14:textId="77777777" w:rsidR="00000000" w:rsidRDefault="00373EE0">
      <w:pPr>
        <w:pStyle w:val="a0"/>
        <w:rPr>
          <w:rFonts w:hint="cs"/>
          <w:rtl/>
        </w:rPr>
      </w:pPr>
      <w:r>
        <w:rPr>
          <w:rFonts w:hint="cs"/>
          <w:rtl/>
        </w:rPr>
        <w:t xml:space="preserve"> רבותי, אנחנו ממשיכים בסדר-היום: הצעת חוק להסדרת הפיקוח על כלבים (תיקון) (דחיית מועד התחילה), התש</w:t>
      </w:r>
      <w:r>
        <w:rPr>
          <w:rFonts w:hint="cs"/>
          <w:rtl/>
        </w:rPr>
        <w:t>ס"ד-2004, קריאה ראשונה. יציג את החוק שר החקלאות ופיתוח הכפר, השר ישראל כץ. בבקשה, אדוני.</w:t>
      </w:r>
    </w:p>
    <w:p w14:paraId="41192881" w14:textId="77777777" w:rsidR="00000000" w:rsidRDefault="00373EE0">
      <w:pPr>
        <w:pStyle w:val="a0"/>
        <w:rPr>
          <w:rFonts w:hint="cs"/>
          <w:rtl/>
        </w:rPr>
      </w:pPr>
    </w:p>
    <w:p w14:paraId="7D33C037" w14:textId="77777777" w:rsidR="00000000" w:rsidRDefault="00373EE0">
      <w:pPr>
        <w:pStyle w:val="a"/>
        <w:rPr>
          <w:rtl/>
        </w:rPr>
      </w:pPr>
      <w:bookmarkStart w:id="378" w:name="FS000000468T01_03_2004_20_22_23"/>
      <w:bookmarkStart w:id="379" w:name="FS000000468T01_03_2004_20_22_35"/>
      <w:bookmarkStart w:id="380" w:name="_Toc70050392"/>
      <w:bookmarkEnd w:id="378"/>
      <w:bookmarkEnd w:id="379"/>
      <w:r>
        <w:rPr>
          <w:rFonts w:hint="eastAsia"/>
          <w:rtl/>
        </w:rPr>
        <w:t>שר</w:t>
      </w:r>
      <w:r>
        <w:rPr>
          <w:rtl/>
        </w:rPr>
        <w:t xml:space="preserve"> החקלאות ופיתוח הכפר ישראל כץ:</w:t>
      </w:r>
      <w:bookmarkEnd w:id="380"/>
    </w:p>
    <w:p w14:paraId="4561F8A3" w14:textId="77777777" w:rsidR="00000000" w:rsidRDefault="00373EE0">
      <w:pPr>
        <w:pStyle w:val="a0"/>
        <w:rPr>
          <w:rFonts w:hint="cs"/>
          <w:rtl/>
        </w:rPr>
      </w:pPr>
    </w:p>
    <w:p w14:paraId="5A8C6C64" w14:textId="77777777" w:rsidR="00000000" w:rsidRDefault="00373EE0">
      <w:pPr>
        <w:pStyle w:val="a0"/>
        <w:rPr>
          <w:rFonts w:hint="cs"/>
          <w:rtl/>
        </w:rPr>
      </w:pPr>
      <w:r>
        <w:rPr>
          <w:rFonts w:hint="cs"/>
          <w:rtl/>
        </w:rPr>
        <w:t>אדוני היושב-ראש, חברי הכנסת, החוק להסדרת הפיקוח על כלבים נועד בעיקרו לקבוע הסדר ארצי אחיד בכל הנוגע לפיקוח על כלבים. הסדר זה יחליף א</w:t>
      </w:r>
      <w:r>
        <w:rPr>
          <w:rFonts w:hint="cs"/>
          <w:rtl/>
        </w:rPr>
        <w:t>ת ההסדרים הקבועים כיום באופן פרטני על-ידי כל רשות מקומית, ויקבע הוראות נוספות לעניין החזקת כלבים ולעניין רישומם במרשם הארצי לכלבים שינוהל בשירותים הווטרינריים שבמשרד החקלאות.</w:t>
      </w:r>
    </w:p>
    <w:p w14:paraId="582716BD" w14:textId="77777777" w:rsidR="00000000" w:rsidRDefault="00373EE0">
      <w:pPr>
        <w:pStyle w:val="a0"/>
        <w:rPr>
          <w:rFonts w:hint="cs"/>
          <w:rtl/>
        </w:rPr>
      </w:pPr>
    </w:p>
    <w:p w14:paraId="6EA02567" w14:textId="77777777" w:rsidR="00000000" w:rsidRDefault="00373EE0">
      <w:pPr>
        <w:pStyle w:val="a0"/>
        <w:rPr>
          <w:rFonts w:hint="cs"/>
          <w:rtl/>
        </w:rPr>
      </w:pPr>
      <w:r>
        <w:rPr>
          <w:rFonts w:hint="cs"/>
          <w:rtl/>
        </w:rPr>
        <w:t xml:space="preserve">לשם יישום הוראות החוק, הוטל על שר החקלאות ופיתוח הכפר להסדיר בתקנות את העניינים </w:t>
      </w:r>
      <w:r>
        <w:rPr>
          <w:rFonts w:hint="cs"/>
          <w:rtl/>
        </w:rPr>
        <w:t xml:space="preserve">העיקריים שבהם עוסק החוק. רוב רובן של התקנות טעון אישור של ועדת הכלכלה של הכנסת. </w:t>
      </w:r>
    </w:p>
    <w:p w14:paraId="10C7CAF8" w14:textId="77777777" w:rsidR="00000000" w:rsidRDefault="00373EE0">
      <w:pPr>
        <w:pStyle w:val="a0"/>
        <w:rPr>
          <w:rFonts w:hint="cs"/>
          <w:rtl/>
        </w:rPr>
      </w:pPr>
    </w:p>
    <w:p w14:paraId="5BC24AF5" w14:textId="77777777" w:rsidR="00000000" w:rsidRDefault="00373EE0">
      <w:pPr>
        <w:pStyle w:val="a0"/>
        <w:rPr>
          <w:rFonts w:hint="cs"/>
          <w:rtl/>
        </w:rPr>
      </w:pPr>
      <w:r>
        <w:rPr>
          <w:rFonts w:hint="cs"/>
          <w:rtl/>
        </w:rPr>
        <w:t>בשל מורכבותם של העניינים שהחוק בא להסדיר, התקנות עדיין לא הותקנו. מועד התחילה של החוק נדחה ליום 29 במרס 2004, בהתאם לתקנות שהתקנתי באישור ועדת הכלכלה של הכנסת. כיוון שלא יהיה</w:t>
      </w:r>
      <w:r>
        <w:rPr>
          <w:rFonts w:hint="cs"/>
          <w:rtl/>
        </w:rPr>
        <w:t xml:space="preserve"> אפשר לסיים את התקנת התקנות ההכרחיות לשם יישום החוק לפני 29 במרס 2004, מוצע לתקן את החוק ולקבוע כי מועד תחילתו יהיה ביום 1 באוקטובר 2004. </w:t>
      </w:r>
    </w:p>
    <w:p w14:paraId="47C2820E" w14:textId="77777777" w:rsidR="00000000" w:rsidRDefault="00373EE0">
      <w:pPr>
        <w:pStyle w:val="a0"/>
        <w:rPr>
          <w:rFonts w:hint="cs"/>
          <w:rtl/>
        </w:rPr>
      </w:pPr>
    </w:p>
    <w:p w14:paraId="0C041FE4" w14:textId="77777777" w:rsidR="00000000" w:rsidRDefault="00373EE0">
      <w:pPr>
        <w:pStyle w:val="a0"/>
        <w:rPr>
          <w:rFonts w:hint="cs"/>
          <w:rtl/>
        </w:rPr>
      </w:pPr>
      <w:r>
        <w:rPr>
          <w:rFonts w:hint="cs"/>
          <w:rtl/>
        </w:rPr>
        <w:t>אבקש לתמוך בהצעה.</w:t>
      </w:r>
    </w:p>
    <w:p w14:paraId="15482846" w14:textId="77777777" w:rsidR="00000000" w:rsidRDefault="00373EE0">
      <w:pPr>
        <w:pStyle w:val="a0"/>
        <w:rPr>
          <w:rFonts w:hint="cs"/>
          <w:rtl/>
        </w:rPr>
      </w:pPr>
    </w:p>
    <w:p w14:paraId="0C3DD2FC" w14:textId="77777777" w:rsidR="00000000" w:rsidRDefault="00373EE0">
      <w:pPr>
        <w:pStyle w:val="af1"/>
        <w:rPr>
          <w:rtl/>
        </w:rPr>
      </w:pPr>
      <w:r>
        <w:rPr>
          <w:rtl/>
        </w:rPr>
        <w:t>היו"ר מיכאל נודלמן:</w:t>
      </w:r>
    </w:p>
    <w:p w14:paraId="3AD3C0F3" w14:textId="77777777" w:rsidR="00000000" w:rsidRDefault="00373EE0">
      <w:pPr>
        <w:pStyle w:val="a0"/>
        <w:rPr>
          <w:rtl/>
        </w:rPr>
      </w:pPr>
    </w:p>
    <w:p w14:paraId="689DF4FB" w14:textId="77777777" w:rsidR="00000000" w:rsidRDefault="00373EE0">
      <w:pPr>
        <w:pStyle w:val="a0"/>
        <w:rPr>
          <w:rFonts w:hint="cs"/>
          <w:rtl/>
        </w:rPr>
      </w:pPr>
      <w:r>
        <w:rPr>
          <w:rFonts w:hint="cs"/>
          <w:rtl/>
        </w:rPr>
        <w:t>תודה רבה. חברי הכנסת, יש כאן רשימת דוברים. ראשון המדברים הוא חבר הכנסת אברהם</w:t>
      </w:r>
      <w:r>
        <w:rPr>
          <w:rFonts w:hint="cs"/>
          <w:rtl/>
        </w:rPr>
        <w:t xml:space="preserve"> רביץ </w:t>
      </w:r>
      <w:r>
        <w:rPr>
          <w:rtl/>
        </w:rPr>
        <w:t>–</w:t>
      </w:r>
      <w:r>
        <w:rPr>
          <w:rFonts w:hint="cs"/>
          <w:rtl/>
        </w:rPr>
        <w:t xml:space="preserve"> אינו נוכח. חבר הכנסת אופיר פינס-פז </w:t>
      </w:r>
      <w:r>
        <w:rPr>
          <w:rtl/>
        </w:rPr>
        <w:t>–</w:t>
      </w:r>
      <w:r>
        <w:rPr>
          <w:rFonts w:hint="cs"/>
          <w:rtl/>
        </w:rPr>
        <w:t xml:space="preserve"> אינו נוכח. חבר הכנסת אהוד יתום </w:t>
      </w:r>
      <w:r>
        <w:rPr>
          <w:rtl/>
        </w:rPr>
        <w:t>–</w:t>
      </w:r>
      <w:r>
        <w:rPr>
          <w:rFonts w:hint="cs"/>
          <w:rtl/>
        </w:rPr>
        <w:t xml:space="preserve"> אינו נוכח. חבר הכנסת אלי אפללו </w:t>
      </w:r>
      <w:r>
        <w:rPr>
          <w:rtl/>
        </w:rPr>
        <w:t>–</w:t>
      </w:r>
      <w:r>
        <w:rPr>
          <w:rFonts w:hint="cs"/>
          <w:rtl/>
        </w:rPr>
        <w:t xml:space="preserve"> אינו נוכח. חבר הכנסת ג'מאל זחאלקה </w:t>
      </w:r>
      <w:r>
        <w:rPr>
          <w:rtl/>
        </w:rPr>
        <w:t>–</w:t>
      </w:r>
      <w:r>
        <w:rPr>
          <w:rFonts w:hint="cs"/>
          <w:rtl/>
        </w:rPr>
        <w:t xml:space="preserve"> אינו נוכח. חבר הכנסת טלב אלסאנע, בבקשה.</w:t>
      </w:r>
    </w:p>
    <w:p w14:paraId="0ECC1EB3" w14:textId="77777777" w:rsidR="00000000" w:rsidRDefault="00373EE0">
      <w:pPr>
        <w:pStyle w:val="a0"/>
        <w:rPr>
          <w:rFonts w:hint="cs"/>
          <w:rtl/>
        </w:rPr>
      </w:pPr>
    </w:p>
    <w:p w14:paraId="47C26084" w14:textId="77777777" w:rsidR="00000000" w:rsidRDefault="00373EE0">
      <w:pPr>
        <w:pStyle w:val="a"/>
        <w:rPr>
          <w:rtl/>
        </w:rPr>
      </w:pPr>
      <w:bookmarkStart w:id="381" w:name="FS000000549T01_03_2004_20_24_24"/>
      <w:bookmarkStart w:id="382" w:name="_Toc70050393"/>
      <w:bookmarkEnd w:id="381"/>
      <w:r>
        <w:rPr>
          <w:rFonts w:hint="eastAsia"/>
          <w:rtl/>
        </w:rPr>
        <w:t>טלב</w:t>
      </w:r>
      <w:r>
        <w:rPr>
          <w:rtl/>
        </w:rPr>
        <w:t xml:space="preserve"> אלסאנע (רע"ם):</w:t>
      </w:r>
      <w:bookmarkEnd w:id="382"/>
    </w:p>
    <w:p w14:paraId="06FD773B" w14:textId="77777777" w:rsidR="00000000" w:rsidRDefault="00373EE0">
      <w:pPr>
        <w:pStyle w:val="a0"/>
        <w:rPr>
          <w:rFonts w:hint="cs"/>
          <w:rtl/>
        </w:rPr>
      </w:pPr>
    </w:p>
    <w:p w14:paraId="44D3CCA7" w14:textId="77777777" w:rsidR="00000000" w:rsidRDefault="00373EE0">
      <w:pPr>
        <w:pStyle w:val="a0"/>
        <w:rPr>
          <w:rFonts w:hint="cs"/>
          <w:rtl/>
        </w:rPr>
      </w:pPr>
      <w:r>
        <w:rPr>
          <w:rFonts w:hint="cs"/>
          <w:rtl/>
        </w:rPr>
        <w:t xml:space="preserve">אדוני היושב-ראש, חברי הכנסת, הצעת החוק הזאת היא </w:t>
      </w:r>
      <w:r>
        <w:rPr>
          <w:rFonts w:hint="cs"/>
          <w:rtl/>
        </w:rPr>
        <w:t xml:space="preserve">הצעה חשובה. אכן, צריך להסדיר את הפיקוח על הכלבים. המדינה מגלה ליברליות בסוגיות חשובות, בכל הנוגע לכלבים ולחתולים. אלו הן סוגיות חשובות, שבהן נמדדת גם רמת הליברליות של מנגנוני האכיפה. השר גם מגלה את הזכות להגן על זכותם של ההומואים להקים משפחות </w:t>
      </w:r>
      <w:r>
        <w:rPr>
          <w:rtl/>
        </w:rPr>
        <w:t>–</w:t>
      </w:r>
      <w:r>
        <w:rPr>
          <w:rFonts w:hint="cs"/>
          <w:rtl/>
        </w:rPr>
        <w:t xml:space="preserve"> וזה חשוב. </w:t>
      </w:r>
    </w:p>
    <w:p w14:paraId="0C5F01AE" w14:textId="77777777" w:rsidR="00000000" w:rsidRDefault="00373EE0">
      <w:pPr>
        <w:pStyle w:val="a0"/>
        <w:rPr>
          <w:rFonts w:hint="cs"/>
          <w:rtl/>
        </w:rPr>
      </w:pPr>
    </w:p>
    <w:p w14:paraId="33D02FFA" w14:textId="77777777" w:rsidR="00000000" w:rsidRDefault="00373EE0">
      <w:pPr>
        <w:pStyle w:val="a0"/>
        <w:rPr>
          <w:rFonts w:hint="cs"/>
          <w:rtl/>
        </w:rPr>
      </w:pPr>
      <w:r>
        <w:rPr>
          <w:rFonts w:hint="cs"/>
          <w:rtl/>
        </w:rPr>
        <w:t>בדבר אחד ממשלת ישראל לא מגלה גישה ליברלית אזרחית – בכל מה שנוגע לציבור האחר. יש גישה עקבית, לא משתנה. כל הזמן חשבתי, שיכול להיות שאם זה היה תלוי בהרכב הממשלתי - היינו מצפים שעם שינוי הממשלות הגישה אל האחר תשתנה. היתה מפלגת העבודה דאז, מפא"י ההיסטורית בשלט</w:t>
      </w:r>
      <w:r>
        <w:rPr>
          <w:rFonts w:hint="cs"/>
          <w:rtl/>
        </w:rPr>
        <w:t>ון, והמדיניות היתה מדיניות מסוימת כלפי הציבור הערבי, שהגיעה אפילו עד כדי ממשל צבאי.</w:t>
      </w:r>
    </w:p>
    <w:p w14:paraId="54CD5366" w14:textId="77777777" w:rsidR="00000000" w:rsidRDefault="00373EE0">
      <w:pPr>
        <w:pStyle w:val="a0"/>
        <w:rPr>
          <w:rFonts w:hint="cs"/>
          <w:rtl/>
        </w:rPr>
      </w:pPr>
    </w:p>
    <w:p w14:paraId="64055821" w14:textId="77777777" w:rsidR="00000000" w:rsidRDefault="00373EE0">
      <w:pPr>
        <w:pStyle w:val="af0"/>
        <w:rPr>
          <w:rtl/>
        </w:rPr>
      </w:pPr>
      <w:r>
        <w:rPr>
          <w:rFonts w:hint="eastAsia"/>
          <w:rtl/>
        </w:rPr>
        <w:t>מיכאל</w:t>
      </w:r>
      <w:r>
        <w:rPr>
          <w:rtl/>
        </w:rPr>
        <w:t xml:space="preserve"> גורלובסקי (הליכוד):</w:t>
      </w:r>
    </w:p>
    <w:p w14:paraId="3C12CF4B" w14:textId="77777777" w:rsidR="00000000" w:rsidRDefault="00373EE0">
      <w:pPr>
        <w:pStyle w:val="a0"/>
        <w:rPr>
          <w:rFonts w:hint="cs"/>
          <w:rtl/>
        </w:rPr>
      </w:pPr>
    </w:p>
    <w:p w14:paraId="38A739E7" w14:textId="77777777" w:rsidR="00000000" w:rsidRDefault="00373EE0">
      <w:pPr>
        <w:pStyle w:val="a0"/>
        <w:rPr>
          <w:rFonts w:hint="cs"/>
          <w:rtl/>
        </w:rPr>
      </w:pPr>
      <w:r>
        <w:rPr>
          <w:rFonts w:hint="cs"/>
          <w:rtl/>
        </w:rPr>
        <w:t xml:space="preserve">למה אתה משווה אותם לכלבים? </w:t>
      </w:r>
    </w:p>
    <w:p w14:paraId="02651B9A" w14:textId="77777777" w:rsidR="00000000" w:rsidRDefault="00373EE0">
      <w:pPr>
        <w:pStyle w:val="a0"/>
        <w:rPr>
          <w:rFonts w:hint="cs"/>
          <w:rtl/>
        </w:rPr>
      </w:pPr>
      <w:bookmarkStart w:id="383" w:name="FS000001064T01_03_2004_21_21_38C"/>
      <w:bookmarkEnd w:id="383"/>
    </w:p>
    <w:p w14:paraId="7BE09DC3" w14:textId="77777777" w:rsidR="00000000" w:rsidRDefault="00373EE0">
      <w:pPr>
        <w:pStyle w:val="-"/>
        <w:rPr>
          <w:rtl/>
        </w:rPr>
      </w:pPr>
      <w:bookmarkStart w:id="384" w:name="FS000001064T01_03_2004_21_22_18C"/>
      <w:bookmarkStart w:id="385" w:name="FS000000549T01_03_2004_21_22_26"/>
      <w:bookmarkStart w:id="386" w:name="FS000000549T01_03_2004_21_22_28C"/>
      <w:bookmarkEnd w:id="384"/>
      <w:bookmarkEnd w:id="386"/>
      <w:r>
        <w:rPr>
          <w:rtl/>
        </w:rPr>
        <w:t>טלב אלסאנע (רע"ם):</w:t>
      </w:r>
    </w:p>
    <w:p w14:paraId="7311323B" w14:textId="77777777" w:rsidR="00000000" w:rsidRDefault="00373EE0">
      <w:pPr>
        <w:pStyle w:val="a0"/>
        <w:rPr>
          <w:rtl/>
        </w:rPr>
      </w:pPr>
    </w:p>
    <w:p w14:paraId="75C10408" w14:textId="77777777" w:rsidR="00000000" w:rsidRDefault="00373EE0">
      <w:pPr>
        <w:pStyle w:val="a0"/>
        <w:rPr>
          <w:rtl/>
        </w:rPr>
      </w:pPr>
      <w:r>
        <w:rPr>
          <w:rFonts w:hint="cs"/>
          <w:rtl/>
        </w:rPr>
        <w:t>לא משווים. אני מדבר על הגישה הליברלית ועל הצביעות. מצד אחד מדברים על הומניות, ומצד שני מגלים גי</w:t>
      </w:r>
      <w:r>
        <w:rPr>
          <w:rFonts w:hint="cs"/>
          <w:rtl/>
        </w:rPr>
        <w:t xml:space="preserve">שה פסולה, מפלה ומקפחת. </w:t>
      </w:r>
    </w:p>
    <w:p w14:paraId="08C497D4" w14:textId="77777777" w:rsidR="00000000" w:rsidRDefault="00373EE0">
      <w:pPr>
        <w:pStyle w:val="a0"/>
        <w:rPr>
          <w:rtl/>
        </w:rPr>
      </w:pPr>
    </w:p>
    <w:bookmarkEnd w:id="385"/>
    <w:p w14:paraId="7901494C" w14:textId="77777777" w:rsidR="00000000" w:rsidRDefault="00373EE0">
      <w:pPr>
        <w:pStyle w:val="af0"/>
        <w:rPr>
          <w:rtl/>
        </w:rPr>
      </w:pPr>
      <w:r>
        <w:rPr>
          <w:rFonts w:hint="eastAsia"/>
          <w:rtl/>
        </w:rPr>
        <w:t>מיכאל</w:t>
      </w:r>
      <w:r>
        <w:rPr>
          <w:rtl/>
        </w:rPr>
        <w:t xml:space="preserve"> גורלובסקי (הליכוד):</w:t>
      </w:r>
    </w:p>
    <w:p w14:paraId="4165EC09" w14:textId="77777777" w:rsidR="00000000" w:rsidRDefault="00373EE0">
      <w:pPr>
        <w:pStyle w:val="a0"/>
        <w:rPr>
          <w:rFonts w:hint="cs"/>
          <w:rtl/>
        </w:rPr>
      </w:pPr>
    </w:p>
    <w:p w14:paraId="7E1CDFD2" w14:textId="77777777" w:rsidR="00000000" w:rsidRDefault="00373EE0">
      <w:pPr>
        <w:pStyle w:val="a0"/>
        <w:rPr>
          <w:rFonts w:hint="cs"/>
          <w:rtl/>
        </w:rPr>
      </w:pPr>
      <w:r>
        <w:rPr>
          <w:rFonts w:hint="cs"/>
          <w:rtl/>
        </w:rPr>
        <w:t>זה אנטי-דמוקרטי. למה אתה משווה את הציבור הערבי לכלבים?</w:t>
      </w:r>
    </w:p>
    <w:p w14:paraId="34C3713A" w14:textId="77777777" w:rsidR="00000000" w:rsidRDefault="00373EE0">
      <w:pPr>
        <w:pStyle w:val="a0"/>
        <w:rPr>
          <w:rFonts w:hint="cs"/>
          <w:rtl/>
        </w:rPr>
      </w:pPr>
    </w:p>
    <w:p w14:paraId="48DB9450" w14:textId="77777777" w:rsidR="00000000" w:rsidRDefault="00373EE0">
      <w:pPr>
        <w:pStyle w:val="af0"/>
        <w:rPr>
          <w:rtl/>
        </w:rPr>
      </w:pPr>
      <w:r>
        <w:rPr>
          <w:rFonts w:hint="eastAsia"/>
          <w:rtl/>
        </w:rPr>
        <w:t>עסאם</w:t>
      </w:r>
      <w:r>
        <w:rPr>
          <w:rtl/>
        </w:rPr>
        <w:t xml:space="preserve"> מח'ול (חד"ש-תע"ל):</w:t>
      </w:r>
    </w:p>
    <w:p w14:paraId="2AD59D87" w14:textId="77777777" w:rsidR="00000000" w:rsidRDefault="00373EE0">
      <w:pPr>
        <w:pStyle w:val="a0"/>
        <w:rPr>
          <w:rFonts w:hint="cs"/>
          <w:rtl/>
        </w:rPr>
      </w:pPr>
    </w:p>
    <w:p w14:paraId="6008FD10" w14:textId="77777777" w:rsidR="00000000" w:rsidRDefault="00373EE0">
      <w:pPr>
        <w:pStyle w:val="a0"/>
        <w:rPr>
          <w:rFonts w:hint="cs"/>
          <w:rtl/>
        </w:rPr>
      </w:pPr>
      <w:r>
        <w:rPr>
          <w:rFonts w:hint="cs"/>
          <w:rtl/>
        </w:rPr>
        <w:t>- - -</w:t>
      </w:r>
    </w:p>
    <w:p w14:paraId="53E1316B" w14:textId="77777777" w:rsidR="00000000" w:rsidRDefault="00373EE0">
      <w:pPr>
        <w:pStyle w:val="a0"/>
        <w:rPr>
          <w:rFonts w:hint="cs"/>
          <w:rtl/>
        </w:rPr>
      </w:pPr>
    </w:p>
    <w:p w14:paraId="0131B136" w14:textId="77777777" w:rsidR="00000000" w:rsidRDefault="00373EE0">
      <w:pPr>
        <w:pStyle w:val="-"/>
        <w:rPr>
          <w:rtl/>
        </w:rPr>
      </w:pPr>
      <w:bookmarkStart w:id="387" w:name="FS000000549T01_03_2004_21_23_44C"/>
      <w:bookmarkEnd w:id="387"/>
      <w:r>
        <w:rPr>
          <w:rFonts w:hint="eastAsia"/>
          <w:rtl/>
        </w:rPr>
        <w:t>טלב</w:t>
      </w:r>
      <w:r>
        <w:rPr>
          <w:rtl/>
        </w:rPr>
        <w:t xml:space="preserve"> אלסאנע (רע"ם):</w:t>
      </w:r>
    </w:p>
    <w:p w14:paraId="6A682833" w14:textId="77777777" w:rsidR="00000000" w:rsidRDefault="00373EE0">
      <w:pPr>
        <w:pStyle w:val="a0"/>
        <w:rPr>
          <w:rFonts w:hint="cs"/>
          <w:rtl/>
        </w:rPr>
      </w:pPr>
    </w:p>
    <w:p w14:paraId="38DB2696" w14:textId="77777777" w:rsidR="00000000" w:rsidRDefault="00373EE0">
      <w:pPr>
        <w:pStyle w:val="a0"/>
        <w:rPr>
          <w:rFonts w:hint="cs"/>
          <w:rtl/>
        </w:rPr>
      </w:pPr>
      <w:r>
        <w:rPr>
          <w:rFonts w:hint="cs"/>
          <w:rtl/>
        </w:rPr>
        <w:t>אני לא רוצה להעיר לך הערה שתפגע בך. אני באמת אשמור על כבודך, ואומר שיש מידה של צביעות בגישה של ה</w:t>
      </w:r>
      <w:r>
        <w:rPr>
          <w:rFonts w:hint="cs"/>
          <w:rtl/>
        </w:rPr>
        <w:t xml:space="preserve">הומניזם השולט בממשלות כאן; הצביעות הזאת, כאשר כל הגישה ההומנית נפסקת בגבול מסוים. אחר כך רומסים את כל הזכויות בכל קנה מידה. </w:t>
      </w:r>
    </w:p>
    <w:p w14:paraId="4A6429AD" w14:textId="77777777" w:rsidR="00000000" w:rsidRDefault="00373EE0">
      <w:pPr>
        <w:pStyle w:val="a0"/>
        <w:rPr>
          <w:rFonts w:hint="cs"/>
          <w:rtl/>
        </w:rPr>
      </w:pPr>
    </w:p>
    <w:p w14:paraId="7F9F9BE0" w14:textId="77777777" w:rsidR="00000000" w:rsidRDefault="00373EE0">
      <w:pPr>
        <w:pStyle w:val="a0"/>
        <w:rPr>
          <w:rFonts w:hint="cs"/>
          <w:rtl/>
        </w:rPr>
      </w:pPr>
      <w:r>
        <w:rPr>
          <w:rFonts w:hint="cs"/>
          <w:rtl/>
        </w:rPr>
        <w:t xml:space="preserve">אדוני היושב-ראש, בהקשר זה אני רוצה להתייחס, ברשותך, לדבריו של שר, סגן ראש הממשלה וממלא-מקום ראש הממשלה בדיון הקודם. זהו דיון חשוב </w:t>
      </w:r>
      <w:r>
        <w:rPr>
          <w:rFonts w:hint="cs"/>
          <w:rtl/>
        </w:rPr>
        <w:t>מאוד, שנוגע לזכות להפגין ולזכות למחות כשמדובר על פגיעה בקורת-הגג של אזרח, או אדם. הבית של כל אחד מאתנו יקר מאוד, וכשבאים להרוס את הבית, סביר להניח שהאדם הזה, אם הוא אדם ויש לו רגש כלפי הבית שלו, יצא להפגין ולמחות נגד רוע הגזירה. ואז, כשאנשים יוצאים למחות ו</w:t>
      </w:r>
      <w:r>
        <w:rPr>
          <w:rFonts w:hint="cs"/>
          <w:rtl/>
        </w:rPr>
        <w:t xml:space="preserve">להפגין, הממשלה מתנהגת כלפיהם כאילו מדובר במלחמה. היא מתחילה להשתמש בירי בגז מדמיע, באלות, במכות ובקללות – אותן תופעות פסולות שהיו במאורעות אוקטובר 2000. שום דבר לא השתנה, שום מסר לא הופנם, שום מסר לא נקלט. </w:t>
      </w:r>
    </w:p>
    <w:p w14:paraId="292BCBE6" w14:textId="77777777" w:rsidR="00000000" w:rsidRDefault="00373EE0">
      <w:pPr>
        <w:pStyle w:val="a0"/>
        <w:rPr>
          <w:rFonts w:hint="cs"/>
          <w:rtl/>
        </w:rPr>
      </w:pPr>
    </w:p>
    <w:p w14:paraId="103A0336" w14:textId="77777777" w:rsidR="00000000" w:rsidRDefault="00373EE0">
      <w:pPr>
        <w:pStyle w:val="a0"/>
        <w:rPr>
          <w:rFonts w:hint="cs"/>
          <w:rtl/>
        </w:rPr>
      </w:pPr>
      <w:r>
        <w:rPr>
          <w:rFonts w:hint="cs"/>
          <w:rtl/>
        </w:rPr>
        <w:t xml:space="preserve">לכן, יש כאן כנראה בתת-מודע גישה שטרם הפנימה יחס </w:t>
      </w:r>
      <w:r>
        <w:rPr>
          <w:rFonts w:hint="cs"/>
          <w:rtl/>
        </w:rPr>
        <w:t>אזרחי כלפי האוכלוסייה הערבית, שהם אזרחים שווי זכויות. אף שכל המדיניות היא מדיניות מפלה בכל התחומים, היינו מצפים שיגיע הזמן לשינוי המגמה הזאת, ושהמדינה תתייחס כמדינה, על בסיס אזרחות – להפסיק לנהל את המדינה כאילו מנהלים קהילה באיזה מקום, ולהפסיק עם התפיסה הג</w:t>
      </w:r>
      <w:r>
        <w:rPr>
          <w:rFonts w:hint="cs"/>
          <w:rtl/>
        </w:rPr>
        <w:t xml:space="preserve">לותית של הגטו, שלפיה לנו אכפת רק מהיהודים, ולאנשים שהם לא יהודים לא מגיע שום דבר, צריך לשלול מהם ולפסול את הזכויות שלהם. </w:t>
      </w:r>
    </w:p>
    <w:p w14:paraId="1C99DB21" w14:textId="77777777" w:rsidR="00000000" w:rsidRDefault="00373EE0">
      <w:pPr>
        <w:pStyle w:val="a0"/>
        <w:rPr>
          <w:rFonts w:hint="cs"/>
          <w:rtl/>
        </w:rPr>
      </w:pPr>
    </w:p>
    <w:p w14:paraId="5578306B" w14:textId="77777777" w:rsidR="00000000" w:rsidRDefault="00373EE0">
      <w:pPr>
        <w:pStyle w:val="af1"/>
        <w:rPr>
          <w:rtl/>
        </w:rPr>
      </w:pPr>
      <w:r>
        <w:rPr>
          <w:rFonts w:hint="eastAsia"/>
          <w:rtl/>
        </w:rPr>
        <w:t>היו</w:t>
      </w:r>
      <w:r>
        <w:rPr>
          <w:rtl/>
        </w:rPr>
        <w:t>"ר מיכאל נודלמן:</w:t>
      </w:r>
    </w:p>
    <w:p w14:paraId="7EE651E2" w14:textId="77777777" w:rsidR="00000000" w:rsidRDefault="00373EE0">
      <w:pPr>
        <w:pStyle w:val="a0"/>
        <w:rPr>
          <w:rFonts w:hint="cs"/>
          <w:rtl/>
        </w:rPr>
      </w:pPr>
    </w:p>
    <w:p w14:paraId="64E04336" w14:textId="77777777" w:rsidR="00000000" w:rsidRDefault="00373EE0">
      <w:pPr>
        <w:pStyle w:val="a0"/>
        <w:rPr>
          <w:rFonts w:hint="cs"/>
          <w:rtl/>
        </w:rPr>
      </w:pPr>
      <w:r>
        <w:rPr>
          <w:rFonts w:hint="cs"/>
          <w:rtl/>
        </w:rPr>
        <w:t>סיים בבקשה.</w:t>
      </w:r>
    </w:p>
    <w:p w14:paraId="0A7F4F0E" w14:textId="77777777" w:rsidR="00000000" w:rsidRDefault="00373EE0">
      <w:pPr>
        <w:pStyle w:val="a0"/>
        <w:rPr>
          <w:rFonts w:hint="cs"/>
          <w:rtl/>
        </w:rPr>
      </w:pPr>
    </w:p>
    <w:p w14:paraId="510876CB" w14:textId="77777777" w:rsidR="00000000" w:rsidRDefault="00373EE0">
      <w:pPr>
        <w:pStyle w:val="-"/>
        <w:rPr>
          <w:rtl/>
        </w:rPr>
      </w:pPr>
      <w:bookmarkStart w:id="388" w:name="FS000000549T01_03_2004_21_30_15C"/>
      <w:bookmarkEnd w:id="388"/>
      <w:r>
        <w:rPr>
          <w:rFonts w:hint="eastAsia"/>
          <w:rtl/>
        </w:rPr>
        <w:t>טלב</w:t>
      </w:r>
      <w:r>
        <w:rPr>
          <w:rtl/>
        </w:rPr>
        <w:t xml:space="preserve"> אלסאנע (רע"ם):</w:t>
      </w:r>
    </w:p>
    <w:p w14:paraId="4CC2381D" w14:textId="77777777" w:rsidR="00000000" w:rsidRDefault="00373EE0">
      <w:pPr>
        <w:pStyle w:val="a0"/>
        <w:rPr>
          <w:rFonts w:hint="cs"/>
          <w:rtl/>
        </w:rPr>
      </w:pPr>
    </w:p>
    <w:p w14:paraId="51EF9FBA" w14:textId="77777777" w:rsidR="00000000" w:rsidRDefault="00373EE0">
      <w:pPr>
        <w:pStyle w:val="a0"/>
        <w:rPr>
          <w:rFonts w:hint="cs"/>
          <w:rtl/>
        </w:rPr>
      </w:pPr>
      <w:r>
        <w:rPr>
          <w:rFonts w:hint="cs"/>
          <w:rtl/>
        </w:rPr>
        <w:t xml:space="preserve">אדוני היושב-ראש, אני רוצה לומר: כנראה העם היהודי, שהיה מיעוט בכל מדינות העולם, </w:t>
      </w:r>
      <w:r>
        <w:rPr>
          <w:rFonts w:hint="cs"/>
          <w:rtl/>
        </w:rPr>
        <w:t>לא הפנים שהוא נמצא כאן במדינה כרוב, והוא צריך להתנהג כרוב. הוא צריך להתנהג אל המיעוט הערבי שחי בתוכו כפי שהוא היה רוצה שמדינות העולם האחרות יתייחסו אליו, כיאות. ממשיכים ביחס דרקוני, ביחס מתעלם וביחס מתעלל.</w:t>
      </w:r>
    </w:p>
    <w:p w14:paraId="70CF91B0" w14:textId="77777777" w:rsidR="00000000" w:rsidRDefault="00373EE0">
      <w:pPr>
        <w:pStyle w:val="a0"/>
        <w:rPr>
          <w:rFonts w:hint="cs"/>
          <w:rtl/>
        </w:rPr>
      </w:pPr>
    </w:p>
    <w:p w14:paraId="6614F516" w14:textId="77777777" w:rsidR="00000000" w:rsidRDefault="00373EE0">
      <w:pPr>
        <w:pStyle w:val="af1"/>
        <w:rPr>
          <w:rtl/>
        </w:rPr>
      </w:pPr>
      <w:r>
        <w:rPr>
          <w:rtl/>
        </w:rPr>
        <w:t>היו"ר מיכאל נודלמן:</w:t>
      </w:r>
    </w:p>
    <w:p w14:paraId="4D0B396A" w14:textId="77777777" w:rsidR="00000000" w:rsidRDefault="00373EE0">
      <w:pPr>
        <w:pStyle w:val="a0"/>
        <w:rPr>
          <w:rtl/>
        </w:rPr>
      </w:pPr>
    </w:p>
    <w:p w14:paraId="42A66AFA" w14:textId="77777777" w:rsidR="00000000" w:rsidRDefault="00373EE0">
      <w:pPr>
        <w:pStyle w:val="a0"/>
        <w:rPr>
          <w:rFonts w:hint="cs"/>
          <w:rtl/>
        </w:rPr>
      </w:pPr>
      <w:r>
        <w:rPr>
          <w:rFonts w:hint="cs"/>
          <w:rtl/>
        </w:rPr>
        <w:t>תודה רבה.</w:t>
      </w:r>
    </w:p>
    <w:p w14:paraId="0562E000" w14:textId="77777777" w:rsidR="00000000" w:rsidRDefault="00373EE0">
      <w:pPr>
        <w:pStyle w:val="a0"/>
        <w:rPr>
          <w:rFonts w:hint="cs"/>
          <w:rtl/>
        </w:rPr>
      </w:pPr>
    </w:p>
    <w:p w14:paraId="3D38180C" w14:textId="77777777" w:rsidR="00000000" w:rsidRDefault="00373EE0">
      <w:pPr>
        <w:pStyle w:val="af0"/>
        <w:rPr>
          <w:rtl/>
        </w:rPr>
      </w:pPr>
      <w:r>
        <w:rPr>
          <w:rFonts w:hint="eastAsia"/>
          <w:rtl/>
        </w:rPr>
        <w:t>שר</w:t>
      </w:r>
      <w:r>
        <w:rPr>
          <w:rtl/>
        </w:rPr>
        <w:t xml:space="preserve"> האוצר בנימין נ</w:t>
      </w:r>
      <w:r>
        <w:rPr>
          <w:rtl/>
        </w:rPr>
        <w:t>תניהו:</w:t>
      </w:r>
    </w:p>
    <w:p w14:paraId="2BFF591B" w14:textId="77777777" w:rsidR="00000000" w:rsidRDefault="00373EE0">
      <w:pPr>
        <w:pStyle w:val="a0"/>
        <w:rPr>
          <w:rFonts w:hint="cs"/>
          <w:rtl/>
        </w:rPr>
      </w:pPr>
    </w:p>
    <w:p w14:paraId="7E0A24FD" w14:textId="77777777" w:rsidR="00000000" w:rsidRDefault="00373EE0">
      <w:pPr>
        <w:pStyle w:val="a0"/>
        <w:rPr>
          <w:rFonts w:hint="cs"/>
          <w:rtl/>
        </w:rPr>
      </w:pPr>
      <w:r>
        <w:rPr>
          <w:rFonts w:hint="cs"/>
          <w:rtl/>
        </w:rPr>
        <w:t xml:space="preserve">- - - </w:t>
      </w:r>
    </w:p>
    <w:p w14:paraId="663A095A" w14:textId="77777777" w:rsidR="00000000" w:rsidRDefault="00373EE0">
      <w:pPr>
        <w:pStyle w:val="a0"/>
        <w:rPr>
          <w:rFonts w:hint="cs"/>
          <w:rtl/>
        </w:rPr>
      </w:pPr>
    </w:p>
    <w:p w14:paraId="5B859CE2" w14:textId="77777777" w:rsidR="00000000" w:rsidRDefault="00373EE0">
      <w:pPr>
        <w:pStyle w:val="-"/>
        <w:rPr>
          <w:rtl/>
        </w:rPr>
      </w:pPr>
      <w:bookmarkStart w:id="389" w:name="FS000000549T01_03_2004_21_32_01C"/>
      <w:bookmarkEnd w:id="389"/>
      <w:r>
        <w:rPr>
          <w:rFonts w:hint="eastAsia"/>
          <w:rtl/>
        </w:rPr>
        <w:t>טלב</w:t>
      </w:r>
      <w:r>
        <w:rPr>
          <w:rtl/>
        </w:rPr>
        <w:t xml:space="preserve"> אלסאנע (רע"ם):</w:t>
      </w:r>
    </w:p>
    <w:p w14:paraId="2FE0661D" w14:textId="77777777" w:rsidR="00000000" w:rsidRDefault="00373EE0">
      <w:pPr>
        <w:pStyle w:val="a0"/>
        <w:rPr>
          <w:rFonts w:hint="cs"/>
          <w:rtl/>
        </w:rPr>
      </w:pPr>
    </w:p>
    <w:p w14:paraId="4EBA4279" w14:textId="77777777" w:rsidR="00000000" w:rsidRDefault="00373EE0">
      <w:pPr>
        <w:pStyle w:val="a0"/>
        <w:rPr>
          <w:rFonts w:hint="cs"/>
          <w:rtl/>
        </w:rPr>
      </w:pPr>
      <w:r>
        <w:rPr>
          <w:rFonts w:hint="cs"/>
          <w:rtl/>
        </w:rPr>
        <w:t>שר האוצר, שמעתי שבאנגליה ראש מפלגת השמרנים הוא יהודי. הוא יכול להיות ראש ממשלה. שמעתי ששר האוצר במפלגה השמרנית גם הוא יהודי. אין שם רף לשאיפותיו של האזרח. הוא יכול להיות הכול. זה שהוא יהודי לא שולל ממנו את הזכות לשאוף, ל</w:t>
      </w:r>
      <w:r>
        <w:rPr>
          <w:rFonts w:hint="cs"/>
          <w:rtl/>
        </w:rPr>
        <w:t>התקדם ולחיות.</w:t>
      </w:r>
    </w:p>
    <w:p w14:paraId="5A94F0ED" w14:textId="77777777" w:rsidR="00000000" w:rsidRDefault="00373EE0">
      <w:pPr>
        <w:pStyle w:val="a0"/>
        <w:rPr>
          <w:rFonts w:hint="cs"/>
          <w:rtl/>
        </w:rPr>
      </w:pPr>
    </w:p>
    <w:p w14:paraId="1EEB8D31" w14:textId="77777777" w:rsidR="00000000" w:rsidRDefault="00373EE0">
      <w:pPr>
        <w:pStyle w:val="af0"/>
        <w:rPr>
          <w:rtl/>
        </w:rPr>
      </w:pPr>
      <w:r>
        <w:rPr>
          <w:rFonts w:hint="eastAsia"/>
          <w:rtl/>
        </w:rPr>
        <w:t>עסאם</w:t>
      </w:r>
      <w:r>
        <w:rPr>
          <w:rtl/>
        </w:rPr>
        <w:t xml:space="preserve"> מח'ול (חד"ש-תע"ל):</w:t>
      </w:r>
    </w:p>
    <w:p w14:paraId="4D944327" w14:textId="77777777" w:rsidR="00000000" w:rsidRDefault="00373EE0">
      <w:pPr>
        <w:pStyle w:val="a0"/>
        <w:rPr>
          <w:rFonts w:hint="cs"/>
          <w:rtl/>
        </w:rPr>
      </w:pPr>
    </w:p>
    <w:p w14:paraId="4BE10B67" w14:textId="77777777" w:rsidR="00000000" w:rsidRDefault="00373EE0">
      <w:pPr>
        <w:pStyle w:val="a0"/>
        <w:rPr>
          <w:rFonts w:hint="cs"/>
          <w:rtl/>
        </w:rPr>
      </w:pPr>
      <w:r>
        <w:rPr>
          <w:rFonts w:hint="cs"/>
          <w:rtl/>
        </w:rPr>
        <w:t xml:space="preserve">- - - </w:t>
      </w:r>
    </w:p>
    <w:p w14:paraId="137F5F43" w14:textId="77777777" w:rsidR="00000000" w:rsidRDefault="00373EE0">
      <w:pPr>
        <w:pStyle w:val="a0"/>
        <w:rPr>
          <w:rFonts w:hint="cs"/>
          <w:rtl/>
        </w:rPr>
      </w:pPr>
    </w:p>
    <w:p w14:paraId="187655F3" w14:textId="77777777" w:rsidR="00000000" w:rsidRDefault="00373EE0">
      <w:pPr>
        <w:pStyle w:val="-"/>
        <w:rPr>
          <w:rtl/>
        </w:rPr>
      </w:pPr>
      <w:bookmarkStart w:id="390" w:name="FS000000549T01_03_2004_21_32_50C"/>
      <w:bookmarkEnd w:id="390"/>
      <w:r>
        <w:rPr>
          <w:rFonts w:hint="eastAsia"/>
          <w:rtl/>
        </w:rPr>
        <w:t>טלב</w:t>
      </w:r>
      <w:r>
        <w:rPr>
          <w:rtl/>
        </w:rPr>
        <w:t xml:space="preserve"> אלסאנע (רע"ם):</w:t>
      </w:r>
    </w:p>
    <w:p w14:paraId="0ECBFF22" w14:textId="77777777" w:rsidR="00000000" w:rsidRDefault="00373EE0">
      <w:pPr>
        <w:pStyle w:val="a0"/>
        <w:rPr>
          <w:rFonts w:hint="cs"/>
          <w:rtl/>
        </w:rPr>
      </w:pPr>
    </w:p>
    <w:p w14:paraId="43076323" w14:textId="77777777" w:rsidR="00000000" w:rsidRDefault="00373EE0">
      <w:pPr>
        <w:pStyle w:val="a0"/>
        <w:rPr>
          <w:rFonts w:hint="cs"/>
          <w:rtl/>
        </w:rPr>
      </w:pPr>
      <w:r>
        <w:rPr>
          <w:rFonts w:hint="cs"/>
          <w:rtl/>
        </w:rPr>
        <w:t>העובדה שהוא אזרח באנגליה לא שללה ממנו את יהדותו. לא אמרו לו: אתה חייב להיות נוצרי לשם כך. הוא יכול להיות גם יהודי וגם אזרח וגם להגיע ולהיות ראש ממשלה.</w:t>
      </w:r>
    </w:p>
    <w:p w14:paraId="0D7320DE" w14:textId="77777777" w:rsidR="00000000" w:rsidRDefault="00373EE0">
      <w:pPr>
        <w:pStyle w:val="a0"/>
        <w:rPr>
          <w:rFonts w:hint="cs"/>
          <w:rtl/>
        </w:rPr>
      </w:pPr>
    </w:p>
    <w:p w14:paraId="14C08E63" w14:textId="77777777" w:rsidR="00000000" w:rsidRDefault="00373EE0">
      <w:pPr>
        <w:pStyle w:val="af0"/>
        <w:rPr>
          <w:rtl/>
        </w:rPr>
      </w:pPr>
      <w:r>
        <w:rPr>
          <w:rFonts w:hint="eastAsia"/>
          <w:rtl/>
        </w:rPr>
        <w:t>שר</w:t>
      </w:r>
      <w:r>
        <w:rPr>
          <w:rtl/>
        </w:rPr>
        <w:t xml:space="preserve"> האוצר בנימין נתניהו:</w:t>
      </w:r>
    </w:p>
    <w:p w14:paraId="3A23261C" w14:textId="77777777" w:rsidR="00000000" w:rsidRDefault="00373EE0">
      <w:pPr>
        <w:pStyle w:val="a0"/>
        <w:rPr>
          <w:rFonts w:hint="cs"/>
          <w:rtl/>
        </w:rPr>
      </w:pPr>
    </w:p>
    <w:p w14:paraId="7179D836" w14:textId="77777777" w:rsidR="00000000" w:rsidRDefault="00373EE0">
      <w:pPr>
        <w:pStyle w:val="a0"/>
        <w:rPr>
          <w:rFonts w:hint="cs"/>
          <w:rtl/>
        </w:rPr>
      </w:pPr>
      <w:r>
        <w:rPr>
          <w:rFonts w:hint="cs"/>
          <w:rtl/>
        </w:rPr>
        <w:t xml:space="preserve">יש 61 חברי </w:t>
      </w:r>
      <w:r>
        <w:rPr>
          <w:rFonts w:hint="cs"/>
          <w:rtl/>
        </w:rPr>
        <w:t>כנסת.</w:t>
      </w:r>
    </w:p>
    <w:p w14:paraId="6A6879DD" w14:textId="77777777" w:rsidR="00000000" w:rsidRDefault="00373EE0">
      <w:pPr>
        <w:pStyle w:val="a0"/>
        <w:rPr>
          <w:rFonts w:hint="cs"/>
          <w:rtl/>
        </w:rPr>
      </w:pPr>
    </w:p>
    <w:p w14:paraId="45180301" w14:textId="77777777" w:rsidR="00000000" w:rsidRDefault="00373EE0">
      <w:pPr>
        <w:pStyle w:val="-"/>
        <w:rPr>
          <w:rtl/>
        </w:rPr>
      </w:pPr>
      <w:bookmarkStart w:id="391" w:name="FS000000549T01_03_2004_21_33_48C"/>
      <w:bookmarkEnd w:id="391"/>
      <w:r>
        <w:rPr>
          <w:rFonts w:hint="eastAsia"/>
          <w:rtl/>
        </w:rPr>
        <w:t>טלב</w:t>
      </w:r>
      <w:r>
        <w:rPr>
          <w:rtl/>
        </w:rPr>
        <w:t xml:space="preserve"> אלסאנע (רע"ם):</w:t>
      </w:r>
    </w:p>
    <w:p w14:paraId="45381089" w14:textId="77777777" w:rsidR="00000000" w:rsidRDefault="00373EE0">
      <w:pPr>
        <w:pStyle w:val="a0"/>
        <w:rPr>
          <w:rFonts w:hint="cs"/>
          <w:rtl/>
        </w:rPr>
      </w:pPr>
    </w:p>
    <w:p w14:paraId="12DF2313" w14:textId="77777777" w:rsidR="00000000" w:rsidRDefault="00373EE0">
      <w:pPr>
        <w:pStyle w:val="a0"/>
        <w:rPr>
          <w:rFonts w:hint="cs"/>
          <w:rtl/>
        </w:rPr>
      </w:pPr>
      <w:r>
        <w:rPr>
          <w:rFonts w:hint="cs"/>
          <w:rtl/>
        </w:rPr>
        <w:t>לא בהכרח.</w:t>
      </w:r>
    </w:p>
    <w:p w14:paraId="15515870" w14:textId="77777777" w:rsidR="00000000" w:rsidRDefault="00373EE0">
      <w:pPr>
        <w:pStyle w:val="a0"/>
        <w:rPr>
          <w:rFonts w:hint="cs"/>
          <w:rtl/>
        </w:rPr>
      </w:pPr>
    </w:p>
    <w:p w14:paraId="6CBA6D91" w14:textId="77777777" w:rsidR="00000000" w:rsidRDefault="00373EE0">
      <w:pPr>
        <w:pStyle w:val="af0"/>
        <w:rPr>
          <w:rtl/>
        </w:rPr>
      </w:pPr>
      <w:r>
        <w:rPr>
          <w:rFonts w:hint="eastAsia"/>
          <w:rtl/>
        </w:rPr>
        <w:t>שר</w:t>
      </w:r>
      <w:r>
        <w:rPr>
          <w:rtl/>
        </w:rPr>
        <w:t xml:space="preserve"> החקלאות ופיתוח הכפר ישראל כץ:</w:t>
      </w:r>
    </w:p>
    <w:p w14:paraId="470A4C4F" w14:textId="77777777" w:rsidR="00000000" w:rsidRDefault="00373EE0">
      <w:pPr>
        <w:pStyle w:val="a0"/>
        <w:rPr>
          <w:rFonts w:hint="cs"/>
          <w:rtl/>
        </w:rPr>
      </w:pPr>
    </w:p>
    <w:p w14:paraId="711E5D9F" w14:textId="77777777" w:rsidR="00000000" w:rsidRDefault="00373EE0">
      <w:pPr>
        <w:pStyle w:val="a0"/>
        <w:rPr>
          <w:rFonts w:hint="cs"/>
          <w:rtl/>
        </w:rPr>
      </w:pPr>
      <w:r>
        <w:rPr>
          <w:rFonts w:hint="cs"/>
          <w:rtl/>
        </w:rPr>
        <w:t>הוא מציע לך להצטרף למירוץ.</w:t>
      </w:r>
    </w:p>
    <w:p w14:paraId="34FA7E52" w14:textId="77777777" w:rsidR="00000000" w:rsidRDefault="00373EE0">
      <w:pPr>
        <w:pStyle w:val="a0"/>
        <w:rPr>
          <w:rFonts w:hint="cs"/>
          <w:rtl/>
        </w:rPr>
      </w:pPr>
    </w:p>
    <w:p w14:paraId="08CCD673" w14:textId="77777777" w:rsidR="00000000" w:rsidRDefault="00373EE0">
      <w:pPr>
        <w:pStyle w:val="a"/>
        <w:rPr>
          <w:rtl/>
        </w:rPr>
      </w:pPr>
      <w:bookmarkStart w:id="392" w:name="FS000000549T01_03_2004_21_34_05C"/>
      <w:bookmarkStart w:id="393" w:name="FS000000542T01_03_2004_20_31_23"/>
      <w:bookmarkStart w:id="394" w:name="FS000000549T01_03_2004_20_44_57"/>
      <w:bookmarkStart w:id="395" w:name="_Toc70050394"/>
      <w:bookmarkEnd w:id="392"/>
      <w:bookmarkEnd w:id="393"/>
      <w:bookmarkEnd w:id="394"/>
      <w:r>
        <w:rPr>
          <w:rFonts w:hint="eastAsia"/>
          <w:rtl/>
        </w:rPr>
        <w:t>טלב</w:t>
      </w:r>
      <w:r>
        <w:rPr>
          <w:rtl/>
        </w:rPr>
        <w:t xml:space="preserve"> אלסאנע (רע"ם):</w:t>
      </w:r>
      <w:bookmarkEnd w:id="395"/>
    </w:p>
    <w:p w14:paraId="354BB845" w14:textId="77777777" w:rsidR="00000000" w:rsidRDefault="00373EE0">
      <w:pPr>
        <w:pStyle w:val="a0"/>
        <w:rPr>
          <w:rFonts w:hint="cs"/>
          <w:rtl/>
        </w:rPr>
      </w:pPr>
    </w:p>
    <w:p w14:paraId="34E8F546" w14:textId="77777777" w:rsidR="00000000" w:rsidRDefault="00373EE0">
      <w:pPr>
        <w:pStyle w:val="a0"/>
        <w:rPr>
          <w:rFonts w:hint="cs"/>
          <w:rtl/>
        </w:rPr>
      </w:pPr>
      <w:r>
        <w:rPr>
          <w:rFonts w:hint="cs"/>
          <w:rtl/>
        </w:rPr>
        <w:t>תשמע, המירוץ בליכוד הוא צפוף מאוד, אני לא חושב שיש סיכוי להשתלב. אני רק רוצה לומר לך: מבחינה פורמלית, מה שאתה אומר זה נכון. מבחינה פורמל</w:t>
      </w:r>
      <w:r>
        <w:rPr>
          <w:rFonts w:hint="cs"/>
          <w:rtl/>
        </w:rPr>
        <w:t xml:space="preserve">ית, תקבל 61 חברי כנסת, אבל מבחינה מהותית, אתה יודע שהיחס הוא אחר. היחס כאן, ליהודי יש הזכות להיות, זה יחס האדונים, יחס היכולים, יחס אלה שהמדינה שייכת להם, ולערבים מותר רק לחיות אבל לא להשמיע. לכן, אנחנו רוצים אזרחות מבחינה מהותית, שוויונית, ויחס אזרחי בכל </w:t>
      </w:r>
      <w:r>
        <w:rPr>
          <w:rFonts w:hint="cs"/>
          <w:rtl/>
        </w:rPr>
        <w:t xml:space="preserve">תחום ותחום ללא הבדל. אם כאן במדינה יפנימו את הגישה לאזרחים הערבים כאזרחים שווי זכויות, לדעתי הדברים ישתנו, לרבות התנהגות המשטרה כלפי המפגינים הערבים. תודה. </w:t>
      </w:r>
    </w:p>
    <w:p w14:paraId="68165FD6" w14:textId="77777777" w:rsidR="00000000" w:rsidRDefault="00373EE0">
      <w:pPr>
        <w:pStyle w:val="a0"/>
        <w:rPr>
          <w:rFonts w:hint="cs"/>
          <w:rtl/>
        </w:rPr>
      </w:pPr>
    </w:p>
    <w:p w14:paraId="3D6773AD" w14:textId="77777777" w:rsidR="00000000" w:rsidRDefault="00373EE0">
      <w:pPr>
        <w:pStyle w:val="af1"/>
        <w:rPr>
          <w:rtl/>
        </w:rPr>
      </w:pPr>
      <w:r>
        <w:rPr>
          <w:rtl/>
        </w:rPr>
        <w:t>היו"ר מיכאל נודלמן:</w:t>
      </w:r>
    </w:p>
    <w:p w14:paraId="44CD9302" w14:textId="77777777" w:rsidR="00000000" w:rsidRDefault="00373EE0">
      <w:pPr>
        <w:pStyle w:val="a0"/>
        <w:rPr>
          <w:rtl/>
        </w:rPr>
      </w:pPr>
    </w:p>
    <w:p w14:paraId="1D8D816E" w14:textId="77777777" w:rsidR="00000000" w:rsidRDefault="00373EE0">
      <w:pPr>
        <w:pStyle w:val="a0"/>
        <w:rPr>
          <w:rFonts w:hint="cs"/>
          <w:rtl/>
        </w:rPr>
      </w:pPr>
      <w:r>
        <w:rPr>
          <w:rFonts w:hint="cs"/>
          <w:rtl/>
        </w:rPr>
        <w:t>חבר הכנסת עבד-אלמאלכ דהאמשה - אינו נוכח. חבר הכנסת מאיר פרוש - אינו נוכח. חבר</w:t>
      </w:r>
      <w:r>
        <w:rPr>
          <w:rFonts w:hint="cs"/>
          <w:rtl/>
        </w:rPr>
        <w:t xml:space="preserve"> הכנסת ישראל אייכלר - אינו נוכח. חבר הכנסת מוחמד ברכה - אינו נוכח. חבר הכנסת עסאם מח'ול, בבקשה. </w:t>
      </w:r>
    </w:p>
    <w:p w14:paraId="58AB1A4C" w14:textId="77777777" w:rsidR="00000000" w:rsidRDefault="00373EE0">
      <w:pPr>
        <w:pStyle w:val="a0"/>
        <w:rPr>
          <w:rFonts w:hint="cs"/>
          <w:rtl/>
        </w:rPr>
      </w:pPr>
    </w:p>
    <w:p w14:paraId="371CBE6F" w14:textId="77777777" w:rsidR="00000000" w:rsidRDefault="00373EE0">
      <w:pPr>
        <w:pStyle w:val="a"/>
        <w:rPr>
          <w:rtl/>
        </w:rPr>
      </w:pPr>
      <w:bookmarkStart w:id="396" w:name="FS000000542T01_03_2004_20_50_16"/>
      <w:bookmarkStart w:id="397" w:name="_Toc70050395"/>
      <w:bookmarkEnd w:id="396"/>
      <w:r>
        <w:rPr>
          <w:rFonts w:hint="eastAsia"/>
          <w:rtl/>
        </w:rPr>
        <w:t>עסאם</w:t>
      </w:r>
      <w:r>
        <w:rPr>
          <w:rtl/>
        </w:rPr>
        <w:t xml:space="preserve"> מח'ול (חד"ש-תע"ל):</w:t>
      </w:r>
      <w:bookmarkEnd w:id="397"/>
    </w:p>
    <w:p w14:paraId="64C28695" w14:textId="77777777" w:rsidR="00000000" w:rsidRDefault="00373EE0">
      <w:pPr>
        <w:pStyle w:val="a0"/>
        <w:rPr>
          <w:rFonts w:hint="cs"/>
          <w:rtl/>
        </w:rPr>
      </w:pPr>
    </w:p>
    <w:p w14:paraId="15B1EF4D" w14:textId="77777777" w:rsidR="00000000" w:rsidRDefault="00373EE0">
      <w:pPr>
        <w:pStyle w:val="a0"/>
        <w:rPr>
          <w:rFonts w:hint="cs"/>
          <w:rtl/>
        </w:rPr>
      </w:pPr>
      <w:r>
        <w:rPr>
          <w:rFonts w:hint="cs"/>
          <w:rtl/>
        </w:rPr>
        <w:t xml:space="preserve">אדוני היושב-ראש, חברי הכנסת, גם כשמדברים על חוק שנוגע לכלבים - אין לי שום סיבה להתנגד לו, אני אתמוך בו </w:t>
      </w:r>
      <w:r>
        <w:rPr>
          <w:rtl/>
        </w:rPr>
        <w:t>–</w:t>
      </w:r>
      <w:r>
        <w:rPr>
          <w:rFonts w:hint="cs"/>
          <w:rtl/>
        </w:rPr>
        <w:t xml:space="preserve"> עדיין אי-אפשר להשתחרר מהצל ש</w:t>
      </w:r>
      <w:r>
        <w:rPr>
          <w:rFonts w:hint="cs"/>
          <w:rtl/>
        </w:rPr>
        <w:t xml:space="preserve">ל נאום השודדים של השר אולמרט, שבמקרה הטוב, הוא הפיראט מהאי היווני, שקם כאן על הדוכן הזה והאשים משפחה, משפחת תיתי מבענה במקרה הזה, שהיא שודדת קרקעות. </w:t>
      </w:r>
    </w:p>
    <w:p w14:paraId="66362966" w14:textId="77777777" w:rsidR="00000000" w:rsidRDefault="00373EE0">
      <w:pPr>
        <w:pStyle w:val="a0"/>
        <w:rPr>
          <w:rFonts w:hint="cs"/>
          <w:rtl/>
        </w:rPr>
      </w:pPr>
    </w:p>
    <w:p w14:paraId="46DF1262" w14:textId="77777777" w:rsidR="00000000" w:rsidRDefault="00373EE0">
      <w:pPr>
        <w:pStyle w:val="a0"/>
        <w:rPr>
          <w:rFonts w:hint="cs"/>
          <w:rtl/>
        </w:rPr>
      </w:pPr>
      <w:r>
        <w:rPr>
          <w:rFonts w:hint="cs"/>
          <w:rtl/>
        </w:rPr>
        <w:t>לא כדי להתפלמס עם השר הפיראט אלא דווקא כדי שהצופים ידעו, אלה ששמעו אותו מדבר, צריך שידעו לפחות את העובדה,</w:t>
      </w:r>
      <w:r>
        <w:rPr>
          <w:rFonts w:hint="cs"/>
          <w:rtl/>
        </w:rPr>
        <w:t xml:space="preserve"> שהקרקעות המדוברות הן קרקעות של המשפחה שהופקעו ממנה בצו בשנות ה-50, ועד שנה זו התנהל ומתנהל משפט בעניין הבתים האלה והקרקעות הללו. אלה קרקעות שהיו רשומות בטאבו, ואף אחד לא טוען אחרת. אלה אדמות של המשפחה שהופקעו ממנה והיא נאבקת על זכותה להחזיר לעצמה את הקרקע</w:t>
      </w:r>
      <w:r>
        <w:rPr>
          <w:rFonts w:hint="cs"/>
          <w:rtl/>
        </w:rPr>
        <w:t xml:space="preserve">  הזאת. לכן, להגיד על משפחה כזאת, על אנשים כאלה, שהם שודדי קרקעות, זאת חוצפה, זאת הסתה, זה שיסוי, זה דבר שלא ייעשה על-ידי שר, על-ידי ממלא-מקום ראש הממשלה שתובע את הכתר בבוא הזמן, במדינה מתוקנת ובמשטר מתוקן. </w:t>
      </w:r>
    </w:p>
    <w:p w14:paraId="76D11BC1" w14:textId="77777777" w:rsidR="00000000" w:rsidRDefault="00373EE0">
      <w:pPr>
        <w:pStyle w:val="a0"/>
        <w:rPr>
          <w:rFonts w:hint="cs"/>
          <w:rtl/>
        </w:rPr>
      </w:pPr>
    </w:p>
    <w:p w14:paraId="4F22B95E" w14:textId="77777777" w:rsidR="00000000" w:rsidRDefault="00373EE0">
      <w:pPr>
        <w:pStyle w:val="a0"/>
        <w:rPr>
          <w:rFonts w:hint="cs"/>
          <w:rtl/>
        </w:rPr>
      </w:pPr>
      <w:r>
        <w:rPr>
          <w:rFonts w:hint="cs"/>
          <w:rtl/>
        </w:rPr>
        <w:t>דווקא בתוך ממשלה, גם שודדי קצבאות, גם שודדי זכו</w:t>
      </w:r>
      <w:r>
        <w:rPr>
          <w:rFonts w:hint="cs"/>
          <w:rtl/>
        </w:rPr>
        <w:t>יות של עובדים, גם שודדי קרקעות, לא רק בבענה ולא רק בגליל, אלא עכשיו גם סביב הקמת הגדר, גדר הרשע, כאשר מתעללים בציבור הפלסטיני.  שלשום, בשבת, קיבלתי טלפונים מכפר קראות-בני-זיד, כאשר הצבא כיתר בית-ספר שלומדים בו כ-700 תלמידים. במשך שעות ארוכות ניסינו להשיג ב</w:t>
      </w:r>
      <w:r>
        <w:rPr>
          <w:rFonts w:hint="cs"/>
          <w:rtl/>
        </w:rPr>
        <w:t>דרך כלשהי, בכלל זה דרך עיתונאים, דרך משרד הביטחון, לפחות שיבינו שכאן מדובר בסכנת נפשות למאות ילדים, אף אחד לא רצה להיענות ואף אחד לא רצה לשעות. בסופו של יום, האמהות כיתרו את כוחות הצבא ובאו לקחת את הילדים שלהן. ברגע שלא היה מנוס לצבא, ירו יריות, מסיבית, אל</w:t>
      </w:r>
      <w:r>
        <w:rPr>
          <w:rFonts w:hint="cs"/>
          <w:rtl/>
        </w:rPr>
        <w:t xml:space="preserve"> חלונות בית-הספר, עזבו את המקום והלכו. הטענה שלהם היתה, שהם מחפשים מבוקשים. כאשר נגמרה הפרובוקציה הצבאית, לא היו מבוקשים אלא רק תלמידי בית-ספר שהופחדו, שהצבא, או מי שמכוון אותו ונותן לו את הפקודות, חשב שזה חלק ממשחק ילדים ליצור אווירה כזאת סביב תלמידי בית-</w:t>
      </w:r>
      <w:r>
        <w:rPr>
          <w:rFonts w:hint="cs"/>
          <w:rtl/>
        </w:rPr>
        <w:t xml:space="preserve">הספר בקראות-בני-זיד. </w:t>
      </w:r>
    </w:p>
    <w:p w14:paraId="022E278A" w14:textId="77777777" w:rsidR="00000000" w:rsidRDefault="00373EE0">
      <w:pPr>
        <w:pStyle w:val="a0"/>
        <w:rPr>
          <w:rFonts w:hint="cs"/>
          <w:rtl/>
        </w:rPr>
      </w:pPr>
    </w:p>
    <w:p w14:paraId="3FAF8B2F" w14:textId="77777777" w:rsidR="00000000" w:rsidRDefault="00373EE0">
      <w:pPr>
        <w:pStyle w:val="af1"/>
        <w:rPr>
          <w:rtl/>
        </w:rPr>
      </w:pPr>
      <w:r>
        <w:rPr>
          <w:rtl/>
        </w:rPr>
        <w:t>היו"ר מיכאל נודלמן:</w:t>
      </w:r>
    </w:p>
    <w:p w14:paraId="4C7B70CE" w14:textId="77777777" w:rsidR="00000000" w:rsidRDefault="00373EE0">
      <w:pPr>
        <w:pStyle w:val="a0"/>
        <w:rPr>
          <w:rtl/>
        </w:rPr>
      </w:pPr>
    </w:p>
    <w:p w14:paraId="36A35A71" w14:textId="77777777" w:rsidR="00000000" w:rsidRDefault="00373EE0">
      <w:pPr>
        <w:pStyle w:val="a0"/>
        <w:rPr>
          <w:rFonts w:hint="cs"/>
          <w:rtl/>
        </w:rPr>
      </w:pPr>
      <w:r>
        <w:rPr>
          <w:rFonts w:hint="cs"/>
          <w:rtl/>
        </w:rPr>
        <w:t xml:space="preserve">תודה רבה. חבר הכנסת אחמד טיבי - אינו נוכח. חבר הכנסת מגלי והבה - אינו נוכח. חבר הכנסת אורי אריאל, בבקשה. אחריו - הדובר האחרון, חבר הכנסת נסים זאב. </w:t>
      </w:r>
    </w:p>
    <w:p w14:paraId="33D15F18" w14:textId="77777777" w:rsidR="00000000" w:rsidRDefault="00373EE0">
      <w:pPr>
        <w:pStyle w:val="a0"/>
        <w:rPr>
          <w:rFonts w:hint="cs"/>
          <w:rtl/>
        </w:rPr>
      </w:pPr>
    </w:p>
    <w:p w14:paraId="0239DE7C" w14:textId="77777777" w:rsidR="00000000" w:rsidRDefault="00373EE0">
      <w:pPr>
        <w:pStyle w:val="a"/>
        <w:rPr>
          <w:rtl/>
        </w:rPr>
      </w:pPr>
      <w:bookmarkStart w:id="398" w:name="FS000000713T01_03_2004_20_58_24"/>
      <w:bookmarkStart w:id="399" w:name="_Toc70050396"/>
      <w:bookmarkEnd w:id="398"/>
      <w:r>
        <w:rPr>
          <w:rFonts w:hint="eastAsia"/>
          <w:rtl/>
        </w:rPr>
        <w:t>אורי</w:t>
      </w:r>
      <w:r>
        <w:rPr>
          <w:rtl/>
        </w:rPr>
        <w:t xml:space="preserve"> יהודה אריאל (האיחוד הלאומי - ישראל ביתנו):</w:t>
      </w:r>
      <w:bookmarkEnd w:id="399"/>
    </w:p>
    <w:p w14:paraId="0118E875" w14:textId="77777777" w:rsidR="00000000" w:rsidRDefault="00373EE0">
      <w:pPr>
        <w:pStyle w:val="a0"/>
        <w:rPr>
          <w:rFonts w:hint="cs"/>
          <w:rtl/>
        </w:rPr>
      </w:pPr>
    </w:p>
    <w:p w14:paraId="339A86D5" w14:textId="77777777" w:rsidR="00000000" w:rsidRDefault="00373EE0">
      <w:pPr>
        <w:pStyle w:val="a0"/>
        <w:rPr>
          <w:rFonts w:hint="cs"/>
          <w:rtl/>
        </w:rPr>
      </w:pPr>
      <w:bookmarkStart w:id="400" w:name="FS000000713T01_03_2004_20_35_58"/>
      <w:bookmarkEnd w:id="400"/>
      <w:r>
        <w:rPr>
          <w:rFonts w:hint="cs"/>
          <w:rtl/>
        </w:rPr>
        <w:t>אדוני היושב-רא</w:t>
      </w:r>
      <w:r>
        <w:rPr>
          <w:rFonts w:hint="cs"/>
          <w:rtl/>
        </w:rPr>
        <w:t>ש, חברי חברי הכנסת, אדוני שר החקלאות, יכול להיות שתוכל לשלב בהתייעצויות להמשך - כי הרי דוחים פה את התקנות - עוד תקנה אחת. ראיתי בצו אלוף פיקוד מרכז, מה שנקרא הצו המדיני בדבר גירוש יהודים מאדמתם, לפי הנחיית שר הביטחון לראש הממשלה, שאם יימצאו בעלי-חיים באתר,</w:t>
      </w:r>
      <w:r>
        <w:rPr>
          <w:rFonts w:hint="cs"/>
          <w:rtl/>
        </w:rPr>
        <w:t xml:space="preserve"> יוכל המפקד הצבאי להחרים אותם. טוב, הוא מפנה הכול, אז הוא מפנה גם את הכלבים, נניח שיש שם כלבים. הסעיף הבא אומר, שאם אחרי זמן מסוים - אני לא זוכר בדיוק כמה זמן, אדוני שר האוצר -  לא בא מישהו לדרוש את הכלב, מה יעשו? בכל זאת צער בעלי-חיים. יוכל המפקד הצבאי לה</w:t>
      </w:r>
      <w:r>
        <w:rPr>
          <w:rFonts w:hint="cs"/>
          <w:rtl/>
        </w:rPr>
        <w:t>ורות להשמיד אותם. אתה אומר, מילא מגרשים את הטף, מילא מעיפים את הזקנים והזקנות. אדוני השר, יש התחשבות, לא יותר מחודש נניח, אחרי זה דינו נגזר. אתה אומר לעצמך, יהודים, רחמנים בני רחמנים, הרי זה יסוד ידוע, על זה אין ויכוח בבית. אומרים, אנחנו נגרש את הגברים, הם</w:t>
      </w:r>
      <w:r>
        <w:rPr>
          <w:rFonts w:hint="cs"/>
          <w:rtl/>
        </w:rPr>
        <w:t xml:space="preserve"> משרתים בצה"ל, הם עושים מילואים. אדוני שר האוצר, הם משלמים מסים, הם פרודוקטיביים. </w:t>
      </w:r>
    </w:p>
    <w:p w14:paraId="4A3357F0" w14:textId="77777777" w:rsidR="00000000" w:rsidRDefault="00373EE0">
      <w:pPr>
        <w:pStyle w:val="a0"/>
        <w:rPr>
          <w:rFonts w:hint="cs"/>
          <w:rtl/>
        </w:rPr>
      </w:pPr>
    </w:p>
    <w:p w14:paraId="2EC17296" w14:textId="77777777" w:rsidR="00000000" w:rsidRDefault="00373EE0">
      <w:pPr>
        <w:pStyle w:val="af0"/>
        <w:rPr>
          <w:rtl/>
        </w:rPr>
      </w:pPr>
      <w:r>
        <w:rPr>
          <w:rFonts w:hint="eastAsia"/>
          <w:rtl/>
        </w:rPr>
        <w:t>שר</w:t>
      </w:r>
      <w:r>
        <w:rPr>
          <w:rtl/>
        </w:rPr>
        <w:t xml:space="preserve"> האוצר בנימין נתניהו:</w:t>
      </w:r>
    </w:p>
    <w:p w14:paraId="4E559EF0" w14:textId="77777777" w:rsidR="00000000" w:rsidRDefault="00373EE0">
      <w:pPr>
        <w:pStyle w:val="a0"/>
        <w:rPr>
          <w:rFonts w:hint="cs"/>
          <w:rtl/>
        </w:rPr>
      </w:pPr>
    </w:p>
    <w:p w14:paraId="45BF2ABD" w14:textId="77777777" w:rsidR="00000000" w:rsidRDefault="00373EE0">
      <w:pPr>
        <w:pStyle w:val="a0"/>
        <w:rPr>
          <w:rFonts w:hint="cs"/>
          <w:rtl/>
        </w:rPr>
      </w:pPr>
      <w:r>
        <w:rPr>
          <w:rFonts w:hint="cs"/>
          <w:rtl/>
        </w:rPr>
        <w:t xml:space="preserve">אל תדבר אתי, דבר אתו. </w:t>
      </w:r>
    </w:p>
    <w:p w14:paraId="51D76E6C" w14:textId="77777777" w:rsidR="00000000" w:rsidRDefault="00373EE0">
      <w:pPr>
        <w:pStyle w:val="a0"/>
        <w:rPr>
          <w:rFonts w:hint="cs"/>
          <w:rtl/>
        </w:rPr>
      </w:pPr>
    </w:p>
    <w:p w14:paraId="50B4164D" w14:textId="77777777" w:rsidR="00000000" w:rsidRDefault="00373EE0">
      <w:pPr>
        <w:pStyle w:val="-"/>
        <w:rPr>
          <w:rtl/>
        </w:rPr>
      </w:pPr>
      <w:bookmarkStart w:id="401" w:name="FS000000713T01_03_2004_21_01_19C"/>
      <w:bookmarkEnd w:id="401"/>
      <w:r>
        <w:rPr>
          <w:rtl/>
        </w:rPr>
        <w:t>אורי יהודה אריאל (האיחוד הלאומי - ישראל ביתנו):</w:t>
      </w:r>
    </w:p>
    <w:p w14:paraId="27C8657C" w14:textId="77777777" w:rsidR="00000000" w:rsidRDefault="00373EE0">
      <w:pPr>
        <w:pStyle w:val="a0"/>
        <w:rPr>
          <w:rtl/>
        </w:rPr>
      </w:pPr>
    </w:p>
    <w:p w14:paraId="4DEA13E6" w14:textId="77777777" w:rsidR="00000000" w:rsidRDefault="00373EE0">
      <w:pPr>
        <w:pStyle w:val="a0"/>
        <w:rPr>
          <w:rFonts w:hint="cs"/>
          <w:rtl/>
        </w:rPr>
      </w:pPr>
      <w:r>
        <w:rPr>
          <w:rFonts w:hint="cs"/>
          <w:rtl/>
        </w:rPr>
        <w:t xml:space="preserve">אני אדבר עם כולכם, אין בעיה. </w:t>
      </w:r>
    </w:p>
    <w:p w14:paraId="280A2DD5" w14:textId="77777777" w:rsidR="00000000" w:rsidRDefault="00373EE0">
      <w:pPr>
        <w:pStyle w:val="a0"/>
        <w:rPr>
          <w:rFonts w:hint="cs"/>
          <w:rtl/>
        </w:rPr>
      </w:pPr>
    </w:p>
    <w:p w14:paraId="298CFE9A" w14:textId="77777777" w:rsidR="00000000" w:rsidRDefault="00373EE0">
      <w:pPr>
        <w:pStyle w:val="af0"/>
        <w:rPr>
          <w:rtl/>
        </w:rPr>
      </w:pPr>
      <w:r>
        <w:rPr>
          <w:rFonts w:hint="eastAsia"/>
          <w:rtl/>
        </w:rPr>
        <w:t>שר</w:t>
      </w:r>
      <w:r>
        <w:rPr>
          <w:rtl/>
        </w:rPr>
        <w:t xml:space="preserve"> החקלאות ופיתוח הכפר ישראל כץ:</w:t>
      </w:r>
    </w:p>
    <w:p w14:paraId="21101298" w14:textId="77777777" w:rsidR="00000000" w:rsidRDefault="00373EE0">
      <w:pPr>
        <w:pStyle w:val="a0"/>
        <w:rPr>
          <w:rFonts w:hint="cs"/>
          <w:rtl/>
        </w:rPr>
      </w:pPr>
    </w:p>
    <w:p w14:paraId="00A610FD" w14:textId="77777777" w:rsidR="00000000" w:rsidRDefault="00373EE0">
      <w:pPr>
        <w:pStyle w:val="a0"/>
        <w:rPr>
          <w:rFonts w:hint="cs"/>
          <w:rtl/>
        </w:rPr>
      </w:pPr>
      <w:r>
        <w:rPr>
          <w:rFonts w:hint="cs"/>
          <w:rtl/>
        </w:rPr>
        <w:t>הוא  סומך</w:t>
      </w:r>
      <w:r>
        <w:rPr>
          <w:rFonts w:hint="cs"/>
          <w:rtl/>
        </w:rPr>
        <w:t xml:space="preserve"> עלי לגבי הטיפול בבעלי-חיים. </w:t>
      </w:r>
    </w:p>
    <w:p w14:paraId="7DE65D1F" w14:textId="77777777" w:rsidR="00000000" w:rsidRDefault="00373EE0">
      <w:pPr>
        <w:pStyle w:val="a0"/>
        <w:rPr>
          <w:rFonts w:hint="cs"/>
          <w:rtl/>
        </w:rPr>
      </w:pPr>
    </w:p>
    <w:p w14:paraId="098F7CB5" w14:textId="77777777" w:rsidR="00000000" w:rsidRDefault="00373EE0">
      <w:pPr>
        <w:pStyle w:val="af0"/>
        <w:rPr>
          <w:rtl/>
        </w:rPr>
      </w:pPr>
      <w:r>
        <w:rPr>
          <w:rFonts w:hint="eastAsia"/>
          <w:rtl/>
        </w:rPr>
        <w:t>שר</w:t>
      </w:r>
      <w:r>
        <w:rPr>
          <w:rtl/>
        </w:rPr>
        <w:t xml:space="preserve"> האוצר בנימין נתניהו:</w:t>
      </w:r>
    </w:p>
    <w:p w14:paraId="60AFCFF1" w14:textId="77777777" w:rsidR="00000000" w:rsidRDefault="00373EE0">
      <w:pPr>
        <w:pStyle w:val="a0"/>
        <w:rPr>
          <w:rFonts w:hint="cs"/>
          <w:rtl/>
        </w:rPr>
      </w:pPr>
    </w:p>
    <w:p w14:paraId="53C9467D" w14:textId="77777777" w:rsidR="00000000" w:rsidRDefault="00373EE0">
      <w:pPr>
        <w:pStyle w:val="a0"/>
        <w:rPr>
          <w:rFonts w:hint="cs"/>
          <w:rtl/>
        </w:rPr>
      </w:pPr>
      <w:r>
        <w:rPr>
          <w:rFonts w:hint="cs"/>
          <w:rtl/>
        </w:rPr>
        <w:t xml:space="preserve">יש לזה היבט כלכלי? </w:t>
      </w:r>
    </w:p>
    <w:p w14:paraId="6BA1FF80" w14:textId="77777777" w:rsidR="00000000" w:rsidRDefault="00373EE0">
      <w:pPr>
        <w:pStyle w:val="a0"/>
        <w:rPr>
          <w:rFonts w:hint="cs"/>
          <w:rtl/>
        </w:rPr>
      </w:pPr>
    </w:p>
    <w:p w14:paraId="40D3C663" w14:textId="77777777" w:rsidR="00000000" w:rsidRDefault="00373EE0">
      <w:pPr>
        <w:pStyle w:val="-"/>
        <w:rPr>
          <w:rtl/>
        </w:rPr>
      </w:pPr>
      <w:bookmarkStart w:id="402" w:name="FS000000713T01_03_2004_20_38_03C"/>
      <w:bookmarkEnd w:id="402"/>
      <w:r>
        <w:rPr>
          <w:rtl/>
        </w:rPr>
        <w:t>אורי יהודה אריאל (האיחוד הלאומי - ישראל ביתנו):</w:t>
      </w:r>
    </w:p>
    <w:p w14:paraId="176EAB98" w14:textId="77777777" w:rsidR="00000000" w:rsidRDefault="00373EE0">
      <w:pPr>
        <w:pStyle w:val="a0"/>
        <w:rPr>
          <w:rtl/>
        </w:rPr>
      </w:pPr>
    </w:p>
    <w:p w14:paraId="0BB9A1B7" w14:textId="77777777" w:rsidR="00000000" w:rsidRDefault="00373EE0">
      <w:pPr>
        <w:pStyle w:val="a0"/>
        <w:rPr>
          <w:rFonts w:hint="cs"/>
          <w:rtl/>
        </w:rPr>
      </w:pPr>
      <w:r>
        <w:rPr>
          <w:rFonts w:hint="cs"/>
          <w:rtl/>
        </w:rPr>
        <w:t>אני אומר, הרי האנשים הם פחות חשובים אולי, אתה יוכל להתרשם כך לרגע. אתה אומר, מה יהיה על הכלבים? הסמכתם את שר הביטחון וראש הממשלה ל</w:t>
      </w:r>
      <w:r>
        <w:rPr>
          <w:rFonts w:hint="cs"/>
          <w:rtl/>
        </w:rPr>
        <w:t xml:space="preserve">תקן צווים כאלה. זה נובע מסמכותכם, זאת לא קריזה. אתה לא חושב שלשר הביטחון היתה קריזה. אתה אומר, הופעל שיקול דעת, ישבו אנשים רציניים, משפטנים, אנשים בעלי דעת, יהודים טובים; אתה אומר, למה הם הורגים גם כלבים? למה? אבל באמת, למה? למה הכלבים? מילא האנשים. תודה. </w:t>
      </w:r>
    </w:p>
    <w:p w14:paraId="6B7DA57F" w14:textId="77777777" w:rsidR="00000000" w:rsidRDefault="00373EE0">
      <w:pPr>
        <w:pStyle w:val="a0"/>
        <w:rPr>
          <w:rFonts w:hint="cs"/>
          <w:rtl/>
        </w:rPr>
      </w:pPr>
    </w:p>
    <w:p w14:paraId="4E42E5EF" w14:textId="77777777" w:rsidR="00000000" w:rsidRDefault="00373EE0">
      <w:pPr>
        <w:pStyle w:val="af1"/>
        <w:rPr>
          <w:rtl/>
        </w:rPr>
      </w:pPr>
      <w:r>
        <w:rPr>
          <w:rtl/>
        </w:rPr>
        <w:t>היו"ר מיכאל נודלמן:</w:t>
      </w:r>
    </w:p>
    <w:p w14:paraId="777BD1C5" w14:textId="77777777" w:rsidR="00000000" w:rsidRDefault="00373EE0">
      <w:pPr>
        <w:pStyle w:val="a0"/>
        <w:rPr>
          <w:rtl/>
        </w:rPr>
      </w:pPr>
    </w:p>
    <w:p w14:paraId="642B6B80" w14:textId="77777777" w:rsidR="00000000" w:rsidRDefault="00373EE0">
      <w:pPr>
        <w:pStyle w:val="a0"/>
        <w:rPr>
          <w:rFonts w:hint="cs"/>
          <w:rtl/>
        </w:rPr>
      </w:pPr>
      <w:r>
        <w:rPr>
          <w:rFonts w:hint="cs"/>
          <w:rtl/>
        </w:rPr>
        <w:t xml:space="preserve">תודה. חבר הכנסת נסים זאב. </w:t>
      </w:r>
    </w:p>
    <w:p w14:paraId="70C7EDEE" w14:textId="77777777" w:rsidR="00000000" w:rsidRDefault="00373EE0">
      <w:pPr>
        <w:pStyle w:val="a0"/>
        <w:rPr>
          <w:rFonts w:hint="cs"/>
          <w:rtl/>
        </w:rPr>
      </w:pPr>
    </w:p>
    <w:p w14:paraId="40FFBAE6" w14:textId="77777777" w:rsidR="00000000" w:rsidRDefault="00373EE0">
      <w:pPr>
        <w:pStyle w:val="a"/>
        <w:rPr>
          <w:rtl/>
        </w:rPr>
      </w:pPr>
      <w:bookmarkStart w:id="403" w:name="FS000000490T01_03_2004_20_38_56"/>
      <w:bookmarkStart w:id="404" w:name="_Toc70050397"/>
      <w:bookmarkEnd w:id="403"/>
      <w:r>
        <w:rPr>
          <w:rFonts w:hint="eastAsia"/>
          <w:rtl/>
        </w:rPr>
        <w:t>נסים</w:t>
      </w:r>
      <w:r>
        <w:rPr>
          <w:rtl/>
        </w:rPr>
        <w:t xml:space="preserve"> זאב (ש"ס):</w:t>
      </w:r>
      <w:bookmarkEnd w:id="404"/>
    </w:p>
    <w:p w14:paraId="2DB1D1B6" w14:textId="77777777" w:rsidR="00000000" w:rsidRDefault="00373EE0">
      <w:pPr>
        <w:pStyle w:val="a0"/>
        <w:rPr>
          <w:rFonts w:hint="cs"/>
          <w:rtl/>
        </w:rPr>
      </w:pPr>
    </w:p>
    <w:p w14:paraId="19C709E3" w14:textId="77777777" w:rsidR="00000000" w:rsidRDefault="00373EE0">
      <w:pPr>
        <w:pStyle w:val="a0"/>
        <w:rPr>
          <w:rFonts w:hint="cs"/>
          <w:rtl/>
        </w:rPr>
      </w:pPr>
      <w:r>
        <w:rPr>
          <w:rFonts w:hint="cs"/>
          <w:rtl/>
        </w:rPr>
        <w:t>אדוני היושב-ראש, כנסת נכבדה, סוף-סוף הממשלה הביאה הצעת חוק חשובה ומעניינת, הפיקוח על הכלבים במדינת ישראל. רבותינו אומרים, פני הדור כפני הכלב. מה המשמעות של פני הדור כפני הכלב? רבי יהונתן א</w:t>
      </w:r>
      <w:r>
        <w:rPr>
          <w:rFonts w:hint="cs"/>
          <w:rtl/>
        </w:rPr>
        <w:t>ייבשיץ אומר, שהכלב תמיד הולך לפני הבעלים, ותמיד חושבים שהכלב הוא המנהיג, הוא המוביל. הכלב תמיד רץ לפני אדונו, ושואלים איך זה - איפה שהכלב הולך, הבעלים הולכים אחריו. אבל מה קורה כשהבעלים פתאום פונים ימינה או שמאלה? הכלב שוב רץ קדימה והולך לפני הבעלים. אנחנו</w:t>
      </w:r>
      <w:r>
        <w:rPr>
          <w:rFonts w:hint="cs"/>
          <w:rtl/>
        </w:rPr>
        <w:t xml:space="preserve"> לא יכולים לסבול מנהיגות של "פני הדור כפני הכלב". </w:t>
      </w:r>
    </w:p>
    <w:p w14:paraId="03D309FB" w14:textId="77777777" w:rsidR="00000000" w:rsidRDefault="00373EE0">
      <w:pPr>
        <w:pStyle w:val="a0"/>
        <w:rPr>
          <w:rFonts w:hint="cs"/>
          <w:rtl/>
        </w:rPr>
      </w:pPr>
    </w:p>
    <w:p w14:paraId="5232A4B8" w14:textId="77777777" w:rsidR="00000000" w:rsidRDefault="00373EE0">
      <w:pPr>
        <w:pStyle w:val="a0"/>
        <w:rPr>
          <w:rFonts w:hint="cs"/>
          <w:rtl/>
        </w:rPr>
      </w:pPr>
      <w:r>
        <w:rPr>
          <w:rFonts w:hint="cs"/>
          <w:rtl/>
        </w:rPr>
        <w:t>אנחנו דנים בפיקוח על הכלבים, שכולנו מסכימים לו ומכירים את הבעיה שהיתה בשנת 1997, כאשר פרצה מגפה ומתו בה שלושה אזרחים ו-22,000 איש פנו לקבל חיסון נגד כלבת. לטעמי, אני רואה בזה מחדל שחמש שנים מאז ישבה הכנסת</w:t>
      </w:r>
      <w:r>
        <w:rPr>
          <w:rFonts w:hint="cs"/>
          <w:rtl/>
        </w:rPr>
        <w:t xml:space="preserve"> והוועדה הנכבדה שהחליטה על תקנות -  עד לרגע זה אין תקנות. למה אין תקנות? מאשימים את הווטרינרים הפרטיים, זה מאשים את זה, אבל לא יכול להיות שהיום כלבים יסתובבו ברחובות, כמו שאנחנו לא יכולים לסבול שמחבלים יסתובבו ברחובות, בלי רסן. למעשה הכלבים האלה חופשיים. </w:t>
      </w:r>
    </w:p>
    <w:p w14:paraId="7BE60C12" w14:textId="77777777" w:rsidR="00000000" w:rsidRDefault="00373EE0">
      <w:pPr>
        <w:pStyle w:val="a0"/>
        <w:rPr>
          <w:rFonts w:hint="cs"/>
          <w:rtl/>
        </w:rPr>
      </w:pPr>
    </w:p>
    <w:p w14:paraId="4369F797" w14:textId="77777777" w:rsidR="00000000" w:rsidRDefault="00373EE0">
      <w:pPr>
        <w:pStyle w:val="a0"/>
        <w:rPr>
          <w:rFonts w:hint="cs"/>
          <w:rtl/>
        </w:rPr>
      </w:pPr>
      <w:r>
        <w:rPr>
          <w:rFonts w:hint="cs"/>
          <w:rtl/>
        </w:rPr>
        <w:t>אדוני השר, הדבר שהוא באמת מאוד רציני זה המקרים האחרונים שאירעו, שכלבים נשכו. רק בשבוע שעבר היה בירושלים מקרה מאוד מזעזע של ילדה שחזרה מגן-הילדים וכלבים תקפו אותה ונשכו אותה בצורה נוראה בכל חלקי גופה. אני חושב שאין פיקוח על הכלבים, והיום אנחנו הולכים בהצעה</w:t>
      </w:r>
      <w:r>
        <w:rPr>
          <w:rFonts w:hint="cs"/>
          <w:rtl/>
        </w:rPr>
        <w:t xml:space="preserve"> הזאת להציל את הכלבים. אנחנו צריכים להציל קודם כול את האזרחים. הממשלה הזאת מתאכזרת לאזרחיה,  מקצצת בקצבאות משפחות ברוכות ילדים, ומאידך גיסא היא בעצם הומנית  ודואגת אפילו לחתולים. ראיתי שבהצעת החוק דואגים גם לחתולים. גם זה דבר חשוב. עוד מעט תהיה תעודת זהות </w:t>
      </w:r>
      <w:r>
        <w:rPr>
          <w:rFonts w:hint="cs"/>
          <w:rtl/>
        </w:rPr>
        <w:t>לכל כלב כדי שנוכל לזהות למי הוא שייך ומי הם בעליו.</w:t>
      </w:r>
    </w:p>
    <w:p w14:paraId="534C28CE" w14:textId="77777777" w:rsidR="00000000" w:rsidRDefault="00373EE0">
      <w:pPr>
        <w:pStyle w:val="a0"/>
        <w:rPr>
          <w:rFonts w:hint="cs"/>
          <w:rtl/>
        </w:rPr>
      </w:pPr>
    </w:p>
    <w:p w14:paraId="2BC65595" w14:textId="77777777" w:rsidR="00000000" w:rsidRDefault="00373EE0">
      <w:pPr>
        <w:pStyle w:val="af0"/>
        <w:rPr>
          <w:rtl/>
        </w:rPr>
      </w:pPr>
      <w:r>
        <w:rPr>
          <w:rFonts w:hint="eastAsia"/>
          <w:rtl/>
        </w:rPr>
        <w:t>שר</w:t>
      </w:r>
      <w:r>
        <w:rPr>
          <w:rtl/>
        </w:rPr>
        <w:t xml:space="preserve"> החקלאות ופיתוח הכפר ישראל כץ:</w:t>
      </w:r>
    </w:p>
    <w:p w14:paraId="72CDFA6F" w14:textId="77777777" w:rsidR="00000000" w:rsidRDefault="00373EE0">
      <w:pPr>
        <w:pStyle w:val="a0"/>
        <w:ind w:firstLine="0"/>
        <w:rPr>
          <w:rFonts w:hint="cs"/>
          <w:rtl/>
        </w:rPr>
      </w:pPr>
    </w:p>
    <w:p w14:paraId="630D7533" w14:textId="77777777" w:rsidR="00000000" w:rsidRDefault="00373EE0">
      <w:pPr>
        <w:pStyle w:val="a0"/>
        <w:ind w:firstLine="720"/>
        <w:rPr>
          <w:rFonts w:hint="cs"/>
          <w:rtl/>
        </w:rPr>
      </w:pPr>
      <w:r>
        <w:rPr>
          <w:rFonts w:hint="cs"/>
          <w:rtl/>
        </w:rPr>
        <w:t>יש כבר.</w:t>
      </w:r>
    </w:p>
    <w:p w14:paraId="16560F8E" w14:textId="77777777" w:rsidR="00000000" w:rsidRDefault="00373EE0">
      <w:pPr>
        <w:pStyle w:val="a0"/>
        <w:ind w:firstLine="0"/>
        <w:rPr>
          <w:rFonts w:hint="cs"/>
          <w:rtl/>
        </w:rPr>
      </w:pPr>
    </w:p>
    <w:p w14:paraId="7E9F6EE2" w14:textId="77777777" w:rsidR="00000000" w:rsidRDefault="00373EE0">
      <w:pPr>
        <w:pStyle w:val="-"/>
        <w:rPr>
          <w:rtl/>
        </w:rPr>
      </w:pPr>
      <w:bookmarkStart w:id="405" w:name="FS000000490T01_03_2004_20_42_32"/>
      <w:bookmarkStart w:id="406" w:name="FS000000490T01_03_2004_20_42_35C"/>
      <w:bookmarkEnd w:id="405"/>
      <w:bookmarkEnd w:id="406"/>
      <w:r>
        <w:rPr>
          <w:rtl/>
        </w:rPr>
        <w:t>נסים זאב (ש"ס):</w:t>
      </w:r>
    </w:p>
    <w:p w14:paraId="456DCC10" w14:textId="77777777" w:rsidR="00000000" w:rsidRDefault="00373EE0">
      <w:pPr>
        <w:pStyle w:val="a0"/>
        <w:rPr>
          <w:rtl/>
        </w:rPr>
      </w:pPr>
    </w:p>
    <w:p w14:paraId="203A5450" w14:textId="77777777" w:rsidR="00000000" w:rsidRDefault="00373EE0">
      <w:pPr>
        <w:pStyle w:val="a0"/>
        <w:rPr>
          <w:rFonts w:hint="cs"/>
          <w:rtl/>
        </w:rPr>
      </w:pPr>
      <w:r>
        <w:rPr>
          <w:rFonts w:hint="cs"/>
          <w:rtl/>
        </w:rPr>
        <w:t xml:space="preserve">אני מבין, אבל יש הרבה כלבים שמשוטטים והחוק בא להסדיר, שלא יהיה מצב שיהיה כלב משוטט בלי שנוכל לזהות אותו. זה דבר חשוב. </w:t>
      </w:r>
    </w:p>
    <w:p w14:paraId="78C13403" w14:textId="77777777" w:rsidR="00000000" w:rsidRDefault="00373EE0">
      <w:pPr>
        <w:pStyle w:val="a0"/>
        <w:rPr>
          <w:rFonts w:hint="cs"/>
          <w:rtl/>
        </w:rPr>
      </w:pPr>
    </w:p>
    <w:p w14:paraId="26F544B6" w14:textId="77777777" w:rsidR="00000000" w:rsidRDefault="00373EE0">
      <w:pPr>
        <w:pStyle w:val="a0"/>
        <w:rPr>
          <w:rFonts w:hint="cs"/>
          <w:rtl/>
        </w:rPr>
      </w:pPr>
      <w:r>
        <w:rPr>
          <w:rFonts w:hint="cs"/>
          <w:rtl/>
        </w:rPr>
        <w:t>הממשלה, מתוך רחמנותה לכל</w:t>
      </w:r>
      <w:r>
        <w:rPr>
          <w:rFonts w:hint="cs"/>
          <w:rtl/>
        </w:rPr>
        <w:t>בים, אולי גם תתחשב באותם אזרחים ממשפחות ברוכות ילדים ואולי תהיה קצת יותר הומנית כלפיהם.</w:t>
      </w:r>
    </w:p>
    <w:p w14:paraId="2A59CA11" w14:textId="77777777" w:rsidR="00000000" w:rsidRDefault="00373EE0">
      <w:pPr>
        <w:pStyle w:val="a0"/>
        <w:rPr>
          <w:rFonts w:hint="cs"/>
          <w:rtl/>
        </w:rPr>
      </w:pPr>
    </w:p>
    <w:p w14:paraId="51A9C0BF" w14:textId="77777777" w:rsidR="00000000" w:rsidRDefault="00373EE0">
      <w:pPr>
        <w:pStyle w:val="af1"/>
        <w:rPr>
          <w:rtl/>
        </w:rPr>
      </w:pPr>
      <w:r>
        <w:rPr>
          <w:rtl/>
        </w:rPr>
        <w:t>היו"ר מיכאל נודלמן:</w:t>
      </w:r>
    </w:p>
    <w:p w14:paraId="78543FAB" w14:textId="77777777" w:rsidR="00000000" w:rsidRDefault="00373EE0">
      <w:pPr>
        <w:pStyle w:val="a0"/>
        <w:rPr>
          <w:rtl/>
        </w:rPr>
      </w:pPr>
    </w:p>
    <w:p w14:paraId="531B6C9F" w14:textId="77777777" w:rsidR="00000000" w:rsidRDefault="00373EE0">
      <w:pPr>
        <w:pStyle w:val="a0"/>
        <w:rPr>
          <w:rFonts w:hint="cs"/>
          <w:rtl/>
        </w:rPr>
      </w:pPr>
      <w:r>
        <w:rPr>
          <w:rFonts w:hint="cs"/>
          <w:rtl/>
        </w:rPr>
        <w:t>אדוני השר, אתה רוצה לענות או שנעבור להצבעות?</w:t>
      </w:r>
    </w:p>
    <w:p w14:paraId="5E22E002" w14:textId="77777777" w:rsidR="00000000" w:rsidRDefault="00373EE0">
      <w:pPr>
        <w:pStyle w:val="a0"/>
        <w:rPr>
          <w:rtl/>
        </w:rPr>
      </w:pPr>
    </w:p>
    <w:p w14:paraId="7AF89B2B" w14:textId="77777777" w:rsidR="00000000" w:rsidRDefault="00373EE0">
      <w:pPr>
        <w:pStyle w:val="a"/>
        <w:rPr>
          <w:rtl/>
        </w:rPr>
      </w:pPr>
      <w:bookmarkStart w:id="407" w:name="FS000000468T01_03_2004_20_43_25"/>
      <w:bookmarkStart w:id="408" w:name="_Toc70050398"/>
      <w:bookmarkEnd w:id="407"/>
      <w:r>
        <w:rPr>
          <w:rFonts w:hint="eastAsia"/>
          <w:rtl/>
        </w:rPr>
        <w:t>שר</w:t>
      </w:r>
      <w:r>
        <w:rPr>
          <w:rtl/>
        </w:rPr>
        <w:t xml:space="preserve"> החקלאות ופיתוח הכפר ישראל כץ:</w:t>
      </w:r>
      <w:bookmarkEnd w:id="408"/>
    </w:p>
    <w:p w14:paraId="2E65B6C9" w14:textId="77777777" w:rsidR="00000000" w:rsidRDefault="00373EE0">
      <w:pPr>
        <w:pStyle w:val="a0"/>
        <w:rPr>
          <w:rFonts w:hint="cs"/>
          <w:rtl/>
        </w:rPr>
      </w:pPr>
    </w:p>
    <w:p w14:paraId="0F2201BB" w14:textId="77777777" w:rsidR="00000000" w:rsidRDefault="00373EE0">
      <w:pPr>
        <w:pStyle w:val="a0"/>
        <w:rPr>
          <w:rFonts w:hint="cs"/>
          <w:rtl/>
        </w:rPr>
      </w:pPr>
      <w:r>
        <w:rPr>
          <w:rFonts w:hint="cs"/>
          <w:rtl/>
        </w:rPr>
        <w:t xml:space="preserve">אדוני היושב-ראש, אילו יכלו הכלבים לצפות בשידורי ערוץ-33 או להאזין </w:t>
      </w:r>
      <w:r>
        <w:rPr>
          <w:rFonts w:hint="cs"/>
          <w:rtl/>
        </w:rPr>
        <w:t>לדיון, הם היו רואים עד כמה מתקנאים בהם כאן. הם היו ודאי מאושרים מאוד. כל אחד כמעט, למעט חבר הכנסת אריאל, התקנא במצבם של הכלבים ושאף - כל אחד מהמגזר המיוחד שהוא מייצג - להשוות את מצבו למצב הכלבים. אני מציע לחברי הכנסת לנסות לשפר את המצב שאנשים חשובים לכולנו</w:t>
      </w:r>
      <w:r>
        <w:rPr>
          <w:rFonts w:hint="cs"/>
          <w:rtl/>
        </w:rPr>
        <w:t xml:space="preserve"> נמצאים בו בלי קשר לסוגיה הזאת. בואו ניתן לכלבים את הכבוד המגיע להם, מדובר בחיות נאמנות. </w:t>
      </w:r>
    </w:p>
    <w:p w14:paraId="26A92C11" w14:textId="77777777" w:rsidR="00000000" w:rsidRDefault="00373EE0">
      <w:pPr>
        <w:pStyle w:val="a0"/>
        <w:rPr>
          <w:rFonts w:hint="cs"/>
          <w:rtl/>
        </w:rPr>
      </w:pPr>
    </w:p>
    <w:p w14:paraId="430C4671" w14:textId="77777777" w:rsidR="00000000" w:rsidRDefault="00373EE0">
      <w:pPr>
        <w:pStyle w:val="a0"/>
        <w:rPr>
          <w:rFonts w:hint="cs"/>
          <w:rtl/>
        </w:rPr>
      </w:pPr>
      <w:r>
        <w:rPr>
          <w:rFonts w:hint="cs"/>
          <w:rtl/>
        </w:rPr>
        <w:t xml:space="preserve"> חבר הכנסת זאב, קיים פיקוח. מדובר על חוק מעודכן שחייב להסדיר את הדברים. הזכרת גם את האפשרות שאנשים יינשכו בהקשר של מחלת הכלבת. אני רוצה במלים מספר, אדוני היושב-ראש, </w:t>
      </w:r>
      <w:r>
        <w:rPr>
          <w:rFonts w:hint="cs"/>
          <w:rtl/>
        </w:rPr>
        <w:t>לגעת בנושא. מחלת הכלבת היא מחלה חשוכת מרפא המסוכנת לבני-אדם ולבעלי-חיים, פוגעת במערכת העצבים. מקור המחלה העיקרי במדינת ישראל הוא חיות הבר, ובעיקר שועלים. המחלה מועברת על-ידי נשיכת שועל או תן נגוע או בעל-חיים אחר או בני-אדם אשר אינם מחוסנים מפני המחלה. מלבד</w:t>
      </w:r>
      <w:r>
        <w:rPr>
          <w:rFonts w:hint="cs"/>
          <w:rtl/>
        </w:rPr>
        <w:t xml:space="preserve"> בישראל, המחלה קיימת במדינות שונות בעולם, כגון מדינות אירופה וארצות-הברית. </w:t>
      </w:r>
    </w:p>
    <w:p w14:paraId="48F734B7" w14:textId="77777777" w:rsidR="00000000" w:rsidRDefault="00373EE0">
      <w:pPr>
        <w:pStyle w:val="a0"/>
        <w:rPr>
          <w:rFonts w:hint="cs"/>
          <w:rtl/>
        </w:rPr>
      </w:pPr>
    </w:p>
    <w:p w14:paraId="4EAE3E40" w14:textId="77777777" w:rsidR="00000000" w:rsidRDefault="00373EE0">
      <w:pPr>
        <w:pStyle w:val="a0"/>
        <w:rPr>
          <w:rFonts w:hint="cs"/>
          <w:rtl/>
        </w:rPr>
      </w:pPr>
      <w:r>
        <w:rPr>
          <w:rFonts w:hint="cs"/>
          <w:rtl/>
        </w:rPr>
        <w:t xml:space="preserve">אנו למדים כי המחלה הינה חלק מההיסטוריה היהודית. כבר במסכת שבת קיימת קביעה של הסנהדרין, כי אם קיים חשש שבאזור נמצא כלב נגוע במחלה, חובה על כל יהודי למנוע ממנו לבוא במגע עם בני-אדם </w:t>
      </w:r>
      <w:r>
        <w:rPr>
          <w:rFonts w:hint="cs"/>
          <w:rtl/>
        </w:rPr>
        <w:t>ואף להורגו, במידת הצורך גם ביום השבת.</w:t>
      </w:r>
    </w:p>
    <w:p w14:paraId="0D96FB10" w14:textId="77777777" w:rsidR="00000000" w:rsidRDefault="00373EE0">
      <w:pPr>
        <w:pStyle w:val="a0"/>
        <w:rPr>
          <w:rFonts w:hint="cs"/>
          <w:rtl/>
        </w:rPr>
      </w:pPr>
    </w:p>
    <w:p w14:paraId="742A582C" w14:textId="77777777" w:rsidR="00000000" w:rsidRDefault="00373EE0">
      <w:pPr>
        <w:pStyle w:val="a0"/>
        <w:rPr>
          <w:rFonts w:hint="cs"/>
          <w:rtl/>
        </w:rPr>
      </w:pPr>
      <w:r>
        <w:rPr>
          <w:rFonts w:hint="cs"/>
          <w:rtl/>
        </w:rPr>
        <w:t>מראשית קיומה של המדינה ועד שנת 2003 התגלו בישראל כ-69 מקרי כלבת. בשנה הנוכחית, 2004, נתגלו תשעה מקרים נוספים, והאחרון בהם התגלה אתמול בכפר-סבא. רוב נושאי המחלה שהתגלו היו שועלים, אולם נמצאו גם כלבים וחתולים שנשאו את ה</w:t>
      </w:r>
      <w:r>
        <w:rPr>
          <w:rFonts w:hint="cs"/>
          <w:rtl/>
        </w:rPr>
        <w:t xml:space="preserve">מחלה. בשנת 2003 נפטרה אשה מאזור הדרום כתוצאה ממחלה שהועברה אליה על-ידי נשיכת חתול נגוע. </w:t>
      </w:r>
    </w:p>
    <w:p w14:paraId="17857524" w14:textId="77777777" w:rsidR="00000000" w:rsidRDefault="00373EE0">
      <w:pPr>
        <w:pStyle w:val="a0"/>
        <w:rPr>
          <w:rFonts w:hint="cs"/>
          <w:rtl/>
        </w:rPr>
      </w:pPr>
    </w:p>
    <w:p w14:paraId="75EBA1F1" w14:textId="77777777" w:rsidR="00000000" w:rsidRDefault="00373EE0">
      <w:pPr>
        <w:pStyle w:val="a0"/>
        <w:rPr>
          <w:rFonts w:hint="cs"/>
          <w:rtl/>
        </w:rPr>
      </w:pPr>
      <w:r>
        <w:rPr>
          <w:rFonts w:hint="cs"/>
          <w:rtl/>
        </w:rPr>
        <w:t>מדי שנה קיימות התפרצויות חוזרות ונשנות של המחלה. משרד החקלאות ופיתוח הכפר עושה ככל יכולתו כדי למנוע את ההתפרצות ואת כניסת המחלה אל אוכלוסיות חיות הבר, חיות המשק וכמוב</w:t>
      </w:r>
      <w:r>
        <w:rPr>
          <w:rFonts w:hint="cs"/>
          <w:rtl/>
        </w:rPr>
        <w:t>ן בני-האדם.</w:t>
      </w:r>
    </w:p>
    <w:p w14:paraId="6BB09FC5" w14:textId="77777777" w:rsidR="00000000" w:rsidRDefault="00373EE0">
      <w:pPr>
        <w:pStyle w:val="a0"/>
        <w:rPr>
          <w:rFonts w:hint="cs"/>
          <w:rtl/>
        </w:rPr>
      </w:pPr>
    </w:p>
    <w:p w14:paraId="71EE4744" w14:textId="77777777" w:rsidR="00000000" w:rsidRDefault="00373EE0">
      <w:pPr>
        <w:pStyle w:val="a0"/>
        <w:rPr>
          <w:rFonts w:hint="cs"/>
          <w:rtl/>
        </w:rPr>
      </w:pPr>
      <w:r>
        <w:rPr>
          <w:rFonts w:hint="cs"/>
          <w:rtl/>
        </w:rPr>
        <w:t>פקודת הכלבת מחייבת את בעלי הכלבים להקפיד על חיסון שנתי נגד המחלה. השירותים הווטרינריים של המשרד ממליצים לאורך כל הדרך לדאוג גם לחיסונם של חתולים. אולם בזמן אירוע כלבת מוטלת על משרד החקלאות האחריות הכבדה  להגן על בני-האדם ולשמור על בריאותו של ה</w:t>
      </w:r>
      <w:r>
        <w:rPr>
          <w:rFonts w:hint="cs"/>
          <w:rtl/>
        </w:rPr>
        <w:t xml:space="preserve">ציבור. על כן, לאחר הגדרת האזור הספציפי כאזור נגוע נעשות הפעולות הבאות: 1. נעשית בדיקת תוקף חיסונם של בעלי-החיים; 2. ניתן חיסון חוזר לבעלי-חיים שחוסנו בעבר; 3. נעשית פעולת לכידה של חיות מחמד משוטטות  שאינן מחוסנות. </w:t>
      </w:r>
    </w:p>
    <w:p w14:paraId="5D3101E6" w14:textId="77777777" w:rsidR="00000000" w:rsidRDefault="00373EE0">
      <w:pPr>
        <w:pStyle w:val="a0"/>
        <w:rPr>
          <w:rFonts w:hint="cs"/>
          <w:rtl/>
        </w:rPr>
      </w:pPr>
    </w:p>
    <w:p w14:paraId="3C22BAAF" w14:textId="77777777" w:rsidR="00000000" w:rsidRDefault="00373EE0">
      <w:pPr>
        <w:pStyle w:val="a0"/>
        <w:rPr>
          <w:rFonts w:hint="cs"/>
          <w:rtl/>
        </w:rPr>
      </w:pPr>
      <w:r>
        <w:rPr>
          <w:rFonts w:hint="cs"/>
          <w:rtl/>
        </w:rPr>
        <w:t>על-פי פקודת הכלבת ועל-פי שיקולים מקצועיי</w:t>
      </w:r>
      <w:r>
        <w:rPr>
          <w:rFonts w:hint="cs"/>
          <w:rtl/>
        </w:rPr>
        <w:t>ם של השירותים הווטרינריים, קיימת אפשרות להסגיר את בעלי החיים הנלכדים לתקופה ממושכת של שישה חודשים. לצערי קיימות היום בישראל 34 תחנות תצפית כלבת בלבד, ואף לא אחת מהן היא תחנת תצפית עבור חתולים. על כן לא נותרת לשירותים הווטרינריים ברירה אלא להרדים את אותן חי</w:t>
      </w:r>
      <w:r>
        <w:rPr>
          <w:rFonts w:hint="cs"/>
          <w:rtl/>
        </w:rPr>
        <w:t xml:space="preserve">ות אשר לגביהן קיים חשש כי נדבקו במחלה. כל פעולה הננקטת על-ידי השירותים הווטרינריים נבחנת לעומקה ועולה בקנה אחד עם חוק צער בעלי-חיים. </w:t>
      </w:r>
    </w:p>
    <w:p w14:paraId="1B609528" w14:textId="77777777" w:rsidR="00000000" w:rsidRDefault="00373EE0">
      <w:pPr>
        <w:pStyle w:val="a0"/>
        <w:rPr>
          <w:rFonts w:hint="cs"/>
          <w:rtl/>
        </w:rPr>
      </w:pPr>
    </w:p>
    <w:p w14:paraId="6346E13E" w14:textId="77777777" w:rsidR="00000000" w:rsidRDefault="00373EE0">
      <w:pPr>
        <w:pStyle w:val="a0"/>
        <w:rPr>
          <w:rFonts w:hint="cs"/>
          <w:rtl/>
        </w:rPr>
      </w:pPr>
      <w:r>
        <w:rPr>
          <w:rFonts w:hint="cs"/>
          <w:rtl/>
        </w:rPr>
        <w:t>העברת התקציבים לרשויות המקומיות לצורך הקמת תחנות הסגר, ובראש ובראשונה תחנה עבור חתולים,  היא באחריות משרד הפנים. על כן רא</w:t>
      </w:r>
      <w:r>
        <w:rPr>
          <w:rFonts w:hint="cs"/>
          <w:rtl/>
        </w:rPr>
        <w:t xml:space="preserve">יתי לנכון להיפגש עם עמיתי שר הפנים אברהם פורז, אשר נעתר לבקשה והבטיח לסייע ככל יכולתו כדי לקדם מטרה חשובה זו. </w:t>
      </w:r>
    </w:p>
    <w:p w14:paraId="313BECD4" w14:textId="77777777" w:rsidR="00000000" w:rsidRDefault="00373EE0">
      <w:pPr>
        <w:pStyle w:val="a0"/>
        <w:rPr>
          <w:rFonts w:hint="cs"/>
          <w:rtl/>
        </w:rPr>
      </w:pPr>
    </w:p>
    <w:p w14:paraId="62F94AAB" w14:textId="77777777" w:rsidR="00000000" w:rsidRDefault="00373EE0">
      <w:pPr>
        <w:pStyle w:val="a0"/>
        <w:rPr>
          <w:rFonts w:hint="cs"/>
          <w:rtl/>
        </w:rPr>
      </w:pPr>
      <w:r>
        <w:rPr>
          <w:rFonts w:hint="cs"/>
          <w:rtl/>
        </w:rPr>
        <w:t>בנוסף, מיניתי ועדה מיוחדת בין-משרדית אשר תבדוק קרקעות מתאימות להקמת תחנות הסגר נוספות. הפעולות הנ"ל נעשו בשיתופן המלא של העמותות למען בעלי-החיים</w:t>
      </w:r>
      <w:r>
        <w:rPr>
          <w:rFonts w:hint="cs"/>
          <w:rtl/>
        </w:rPr>
        <w:t xml:space="preserve"> בישראל, כגון "תנו לחיות לחיות" ועמותות נוספות.</w:t>
      </w:r>
    </w:p>
    <w:p w14:paraId="10B2712B" w14:textId="77777777" w:rsidR="00000000" w:rsidRDefault="00373EE0">
      <w:pPr>
        <w:pStyle w:val="a0"/>
        <w:rPr>
          <w:rFonts w:hint="cs"/>
          <w:rtl/>
        </w:rPr>
      </w:pPr>
    </w:p>
    <w:p w14:paraId="28AC3971" w14:textId="77777777" w:rsidR="00000000" w:rsidRDefault="00373EE0">
      <w:pPr>
        <w:pStyle w:val="a0"/>
        <w:rPr>
          <w:rFonts w:hint="cs"/>
          <w:rtl/>
        </w:rPr>
      </w:pPr>
      <w:r>
        <w:rPr>
          <w:rFonts w:hint="cs"/>
          <w:rtl/>
        </w:rPr>
        <w:t>כמו כן, כדי למנוע את הגעת המחלה לאזורים מיושבים ככלל, החלו השירותים הווטרינריים במשרד החקלאות  במתן חיסונים אוראליים בקרב חיות הבר, אשר מונעים את הופעת המחלה בקרבן, וכך נמנעת הסכנה מכלל האוכלוסייה. נכון לשנת</w:t>
      </w:r>
      <w:r>
        <w:rPr>
          <w:rFonts w:hint="cs"/>
          <w:rtl/>
        </w:rPr>
        <w:t xml:space="preserve"> 2003 פוזרו החיסונים בשטחים פתוחים מצפון המדינה ועד דרומה בשטח של 15,000 קמ"ר, כלומר כ-300,000 פיתיונות. בשנת 2003 ועד לשנת 2005 הקצתה הממשלה סכום של כ-6.5 מיליוני שקלים נוספים לצורך המשך והרחבת פעילות מבורכת זו.</w:t>
      </w:r>
    </w:p>
    <w:p w14:paraId="72246E14" w14:textId="77777777" w:rsidR="00000000" w:rsidRDefault="00373EE0">
      <w:pPr>
        <w:pStyle w:val="a0"/>
        <w:rPr>
          <w:rFonts w:hint="cs"/>
          <w:rtl/>
        </w:rPr>
      </w:pPr>
    </w:p>
    <w:p w14:paraId="7A9FE0C9" w14:textId="77777777" w:rsidR="00000000" w:rsidRDefault="00373EE0">
      <w:pPr>
        <w:pStyle w:val="a0"/>
        <w:rPr>
          <w:rFonts w:hint="cs"/>
          <w:rtl/>
        </w:rPr>
      </w:pPr>
      <w:r>
        <w:rPr>
          <w:rFonts w:hint="cs"/>
          <w:rtl/>
        </w:rPr>
        <w:t>הבעיה העיקרית שעמה מתמודדים כרגע באזור השר</w:t>
      </w:r>
      <w:r>
        <w:rPr>
          <w:rFonts w:hint="cs"/>
          <w:rtl/>
        </w:rPr>
        <w:t>ון, שהוא מוקד ההתפרצות הנוכחי, היא מעבר חיות משטחי הרשות הפלסטינית. השטחים, שטחי הרשות הפלסטינית, אסורים כיום לטיסה על-ידי צה"ל, ועל כן אין אפשרות לבצע פיזור יעיל של הפיתיונות מן האוויר. בעקבות זאת נתתי הוראה להסדיר את העניין הביטחוני מול מתאם הפעולות בשטח</w:t>
      </w:r>
      <w:r>
        <w:rPr>
          <w:rFonts w:hint="cs"/>
          <w:rtl/>
        </w:rPr>
        <w:t>ים ולהתחיל באופן מיידי בפיזור חיסונים אוראליים באזורים הנ"ל.</w:t>
      </w:r>
    </w:p>
    <w:p w14:paraId="627F7208" w14:textId="77777777" w:rsidR="00000000" w:rsidRDefault="00373EE0">
      <w:pPr>
        <w:pStyle w:val="a0"/>
        <w:rPr>
          <w:rFonts w:hint="cs"/>
          <w:rtl/>
        </w:rPr>
      </w:pPr>
    </w:p>
    <w:p w14:paraId="4E469637" w14:textId="77777777" w:rsidR="00000000" w:rsidRDefault="00373EE0">
      <w:pPr>
        <w:pStyle w:val="a0"/>
        <w:rPr>
          <w:rFonts w:hint="cs"/>
          <w:rtl/>
        </w:rPr>
      </w:pPr>
      <w:r>
        <w:rPr>
          <w:rFonts w:hint="cs"/>
          <w:rtl/>
        </w:rPr>
        <w:t xml:space="preserve">משרדי ימשיך ויעשה ככל שביכולתו כדי למצוא כל דרך המאפשרת הגנה על שלום הציבור ובריאותו, תוך דאגה עמוקה לרווחתם של בעלי-החיים. </w:t>
      </w:r>
    </w:p>
    <w:p w14:paraId="04FD98BF" w14:textId="77777777" w:rsidR="00000000" w:rsidRDefault="00373EE0">
      <w:pPr>
        <w:pStyle w:val="a0"/>
        <w:rPr>
          <w:rFonts w:hint="cs"/>
          <w:rtl/>
        </w:rPr>
      </w:pPr>
    </w:p>
    <w:p w14:paraId="0FD985EC" w14:textId="77777777" w:rsidR="00000000" w:rsidRDefault="00373EE0">
      <w:pPr>
        <w:pStyle w:val="a0"/>
        <w:rPr>
          <w:rFonts w:hint="cs"/>
          <w:rtl/>
        </w:rPr>
      </w:pPr>
      <w:r>
        <w:rPr>
          <w:rFonts w:hint="cs"/>
          <w:rtl/>
        </w:rPr>
        <w:t>לגבי אותם חברי כנסת שקשרו בין סוגיית חיי הכלב לבין בעיות - חבר הכנסת</w:t>
      </w:r>
      <w:r>
        <w:rPr>
          <w:rFonts w:hint="cs"/>
          <w:rtl/>
        </w:rPr>
        <w:t xml:space="preserve"> מח'ול, אתה התייחסת לזה - אז מאחר שבריאות הציבור ורווחתם של בעלי-החיים בישראל חשובות - דיבר כאן גם חבר הכנסת טלב אלסאנע על רצונו בשוויון מוחלט, אני מניח שהדאגה משותפת. כל אחד שיפעל ויפנה ויקרא אולי לרשות הפלסטינית לדאוג כפי שמקובל לנהוג בין ציבורים שונים ו</w:t>
      </w:r>
      <w:r>
        <w:rPr>
          <w:rFonts w:hint="cs"/>
          <w:rtl/>
        </w:rPr>
        <w:t>להפעיל את האמצעים שנדרשים ושעומדים לרשותם לצורך טיפול מונע - - -</w:t>
      </w:r>
    </w:p>
    <w:p w14:paraId="26F35A7F" w14:textId="77777777" w:rsidR="00000000" w:rsidRDefault="00373EE0">
      <w:pPr>
        <w:pStyle w:val="a0"/>
        <w:ind w:firstLine="0"/>
        <w:rPr>
          <w:rFonts w:hint="cs"/>
          <w:rtl/>
        </w:rPr>
      </w:pPr>
    </w:p>
    <w:p w14:paraId="60E3709C" w14:textId="77777777" w:rsidR="00000000" w:rsidRDefault="00373EE0">
      <w:pPr>
        <w:pStyle w:val="af0"/>
        <w:rPr>
          <w:rtl/>
        </w:rPr>
      </w:pPr>
      <w:r>
        <w:rPr>
          <w:rFonts w:hint="eastAsia"/>
          <w:rtl/>
        </w:rPr>
        <w:t>שר</w:t>
      </w:r>
      <w:r>
        <w:rPr>
          <w:rtl/>
        </w:rPr>
        <w:t xml:space="preserve"> האוצר בנימין נתניהו:</w:t>
      </w:r>
    </w:p>
    <w:p w14:paraId="1063EC8A" w14:textId="77777777" w:rsidR="00000000" w:rsidRDefault="00373EE0">
      <w:pPr>
        <w:pStyle w:val="a0"/>
        <w:rPr>
          <w:rFonts w:hint="cs"/>
          <w:rtl/>
        </w:rPr>
      </w:pPr>
    </w:p>
    <w:p w14:paraId="647611C5" w14:textId="77777777" w:rsidR="00000000" w:rsidRDefault="00373EE0">
      <w:pPr>
        <w:pStyle w:val="a0"/>
        <w:rPr>
          <w:rFonts w:hint="cs"/>
          <w:rtl/>
        </w:rPr>
      </w:pPr>
      <w:r>
        <w:rPr>
          <w:rFonts w:hint="cs"/>
          <w:rtl/>
        </w:rPr>
        <w:t>טלב, יש כלבים יהודים וכלבים ערבים? לא ידעתי שיש דבר כזה.</w:t>
      </w:r>
    </w:p>
    <w:p w14:paraId="20948FC8" w14:textId="77777777" w:rsidR="00000000" w:rsidRDefault="00373EE0">
      <w:pPr>
        <w:pStyle w:val="a0"/>
        <w:ind w:firstLine="0"/>
        <w:rPr>
          <w:rFonts w:hint="cs"/>
          <w:rtl/>
        </w:rPr>
      </w:pPr>
    </w:p>
    <w:p w14:paraId="7E5C9DA1" w14:textId="77777777" w:rsidR="00000000" w:rsidRDefault="00373EE0">
      <w:pPr>
        <w:pStyle w:val="-"/>
        <w:rPr>
          <w:rtl/>
        </w:rPr>
      </w:pPr>
      <w:bookmarkStart w:id="409" w:name="FS000000468T01_03_2004_21_10_33"/>
      <w:bookmarkStart w:id="410" w:name="FS000000468T01_03_2004_21_10_41C"/>
      <w:bookmarkEnd w:id="409"/>
      <w:bookmarkEnd w:id="410"/>
      <w:r>
        <w:rPr>
          <w:rtl/>
        </w:rPr>
        <w:t>שר החקלאות ופיתוח הכפר ישראל כץ:</w:t>
      </w:r>
    </w:p>
    <w:p w14:paraId="42182F9C" w14:textId="77777777" w:rsidR="00000000" w:rsidRDefault="00373EE0">
      <w:pPr>
        <w:pStyle w:val="a0"/>
        <w:rPr>
          <w:rtl/>
        </w:rPr>
      </w:pPr>
    </w:p>
    <w:p w14:paraId="34E752E8" w14:textId="77777777" w:rsidR="00000000" w:rsidRDefault="00373EE0">
      <w:pPr>
        <w:pStyle w:val="a0"/>
        <w:rPr>
          <w:rFonts w:hint="cs"/>
          <w:rtl/>
        </w:rPr>
      </w:pPr>
      <w:r>
        <w:rPr>
          <w:rFonts w:hint="cs"/>
          <w:rtl/>
        </w:rPr>
        <w:t>- - - לצורך טיפול מונע שימנע אפשרות של הידבקות גם בשטחי הרשות וגם כמובן ב</w:t>
      </w:r>
      <w:r>
        <w:rPr>
          <w:rFonts w:hint="cs"/>
          <w:rtl/>
        </w:rPr>
        <w:t>תוך מדינת ישראל. שיתוף פעולה מהסוג הזה, על בסיס הומניטרי, הוא דבר מתבקש, וחבל שדווקא באותו תחום שמשיק ונוגע,  דווקא שם זה לא קורה, כי בדרום, כפי שאתה יודע, הנושא מטופל, וגם באזור הצפון החיסון האוראלי, אדוני שר האוצר, סייע ממש להדברת הנושא כשלב מונע, בלי שנ</w:t>
      </w:r>
      <w:r>
        <w:rPr>
          <w:rFonts w:hint="cs"/>
          <w:rtl/>
        </w:rPr>
        <w:t>זקקנו לכל האמצעים האחרים.</w:t>
      </w:r>
    </w:p>
    <w:p w14:paraId="296462F4" w14:textId="77777777" w:rsidR="00000000" w:rsidRDefault="00373EE0">
      <w:pPr>
        <w:pStyle w:val="a0"/>
        <w:rPr>
          <w:rFonts w:hint="cs"/>
          <w:rtl/>
        </w:rPr>
      </w:pPr>
    </w:p>
    <w:p w14:paraId="0B34E7DC" w14:textId="77777777" w:rsidR="00000000" w:rsidRDefault="00373EE0">
      <w:pPr>
        <w:pStyle w:val="a0"/>
        <w:rPr>
          <w:rFonts w:hint="cs"/>
          <w:rtl/>
        </w:rPr>
      </w:pPr>
      <w:r>
        <w:rPr>
          <w:rFonts w:hint="cs"/>
          <w:rtl/>
        </w:rPr>
        <w:t>אני מודה ואני מבקש לאשר את הארכת המועד לצורך קביעת התקנות.</w:t>
      </w:r>
    </w:p>
    <w:p w14:paraId="07AFA5C3" w14:textId="77777777" w:rsidR="00000000" w:rsidRDefault="00373EE0">
      <w:pPr>
        <w:pStyle w:val="a0"/>
        <w:ind w:firstLine="0"/>
        <w:rPr>
          <w:rFonts w:hint="cs"/>
          <w:rtl/>
        </w:rPr>
      </w:pPr>
    </w:p>
    <w:p w14:paraId="7876DE36" w14:textId="77777777" w:rsidR="00000000" w:rsidRDefault="00373EE0">
      <w:pPr>
        <w:pStyle w:val="af0"/>
        <w:rPr>
          <w:rtl/>
        </w:rPr>
      </w:pPr>
      <w:r>
        <w:rPr>
          <w:rFonts w:hint="eastAsia"/>
          <w:rtl/>
        </w:rPr>
        <w:t>שר</w:t>
      </w:r>
      <w:r>
        <w:rPr>
          <w:rtl/>
        </w:rPr>
        <w:t xml:space="preserve"> האוצר בנימין נתניהו:</w:t>
      </w:r>
    </w:p>
    <w:p w14:paraId="0337BC8D" w14:textId="77777777" w:rsidR="00000000" w:rsidRDefault="00373EE0">
      <w:pPr>
        <w:pStyle w:val="a0"/>
        <w:rPr>
          <w:rFonts w:hint="cs"/>
          <w:rtl/>
        </w:rPr>
      </w:pPr>
    </w:p>
    <w:p w14:paraId="0C491550" w14:textId="77777777" w:rsidR="00000000" w:rsidRDefault="00373EE0">
      <w:pPr>
        <w:pStyle w:val="a0"/>
        <w:rPr>
          <w:rFonts w:hint="cs"/>
          <w:rtl/>
        </w:rPr>
      </w:pPr>
      <w:r>
        <w:rPr>
          <w:rFonts w:hint="cs"/>
          <w:rtl/>
        </w:rPr>
        <w:t>אפשר להעיר הערה, אדוני השר?</w:t>
      </w:r>
    </w:p>
    <w:p w14:paraId="6AC3585B" w14:textId="77777777" w:rsidR="00000000" w:rsidRDefault="00373EE0">
      <w:pPr>
        <w:pStyle w:val="a0"/>
        <w:ind w:firstLine="0"/>
        <w:rPr>
          <w:rFonts w:hint="cs"/>
          <w:rtl/>
        </w:rPr>
      </w:pPr>
    </w:p>
    <w:p w14:paraId="63219807" w14:textId="77777777" w:rsidR="00000000" w:rsidRDefault="00373EE0">
      <w:pPr>
        <w:pStyle w:val="-"/>
        <w:rPr>
          <w:rtl/>
        </w:rPr>
      </w:pPr>
      <w:bookmarkStart w:id="411" w:name="FS000000468T01_03_2004_21_12_22C"/>
      <w:bookmarkEnd w:id="411"/>
      <w:r>
        <w:rPr>
          <w:rtl/>
        </w:rPr>
        <w:t>שר החקלאות ופיתוח הכפר ישראל כץ:</w:t>
      </w:r>
    </w:p>
    <w:p w14:paraId="1AD23490" w14:textId="77777777" w:rsidR="00000000" w:rsidRDefault="00373EE0">
      <w:pPr>
        <w:pStyle w:val="a0"/>
        <w:rPr>
          <w:rtl/>
        </w:rPr>
      </w:pPr>
    </w:p>
    <w:p w14:paraId="0D3740FF" w14:textId="77777777" w:rsidR="00000000" w:rsidRDefault="00373EE0">
      <w:pPr>
        <w:pStyle w:val="a0"/>
        <w:rPr>
          <w:rFonts w:hint="cs"/>
          <w:rtl/>
        </w:rPr>
      </w:pPr>
      <w:r>
        <w:rPr>
          <w:rFonts w:hint="cs"/>
          <w:rtl/>
        </w:rPr>
        <w:t>השאלה בנושא?</w:t>
      </w:r>
    </w:p>
    <w:p w14:paraId="1BC53175" w14:textId="77777777" w:rsidR="00000000" w:rsidRDefault="00373EE0">
      <w:pPr>
        <w:pStyle w:val="a0"/>
        <w:ind w:firstLine="0"/>
        <w:rPr>
          <w:rFonts w:hint="cs"/>
          <w:rtl/>
        </w:rPr>
      </w:pPr>
    </w:p>
    <w:p w14:paraId="77071F88" w14:textId="77777777" w:rsidR="00000000" w:rsidRDefault="00373EE0">
      <w:pPr>
        <w:pStyle w:val="af0"/>
        <w:rPr>
          <w:rtl/>
        </w:rPr>
      </w:pPr>
      <w:r>
        <w:rPr>
          <w:rFonts w:hint="eastAsia"/>
          <w:rtl/>
        </w:rPr>
        <w:t>שר</w:t>
      </w:r>
      <w:r>
        <w:rPr>
          <w:rtl/>
        </w:rPr>
        <w:t xml:space="preserve"> האוצר בנימין נתניהו:</w:t>
      </w:r>
    </w:p>
    <w:p w14:paraId="67518FED" w14:textId="77777777" w:rsidR="00000000" w:rsidRDefault="00373EE0">
      <w:pPr>
        <w:pStyle w:val="a0"/>
        <w:rPr>
          <w:rFonts w:hint="cs"/>
          <w:rtl/>
        </w:rPr>
      </w:pPr>
    </w:p>
    <w:p w14:paraId="3F0B6A1D" w14:textId="77777777" w:rsidR="00000000" w:rsidRDefault="00373EE0">
      <w:pPr>
        <w:pStyle w:val="a0"/>
        <w:rPr>
          <w:rFonts w:hint="cs"/>
          <w:rtl/>
        </w:rPr>
      </w:pPr>
      <w:r>
        <w:rPr>
          <w:rFonts w:hint="cs"/>
          <w:rtl/>
        </w:rPr>
        <w:t>יש אגודות צער בעלי-חיים במדינת ישראל. תבדו</w:t>
      </w:r>
      <w:r>
        <w:rPr>
          <w:rFonts w:hint="cs"/>
          <w:rtl/>
        </w:rPr>
        <w:t>ק באיזה עוד משטרים יש. מעניין. למה אני אומר את זה? הקיום של האגודה הזאת והסטנדרטים האלה, התקנות והחוקים שנהוגים בארץ, משקפים - - - אתה יכול למדוד חברה בדרך שבה היא מתייחסת לבעלי-החיים. הדרך שבה היא מתייחסת לבעלי-החיים זו אינדיקציה לא רעה כיצד היא מתייחסת ג</w:t>
      </w:r>
      <w:r>
        <w:rPr>
          <w:rFonts w:hint="cs"/>
          <w:rtl/>
        </w:rPr>
        <w:t>ם לפעמים - - - אני חושב שבמקרה שלנו, אפשר לתקן - - -</w:t>
      </w:r>
    </w:p>
    <w:p w14:paraId="33F2AD68" w14:textId="77777777" w:rsidR="00000000" w:rsidRDefault="00373EE0">
      <w:pPr>
        <w:pStyle w:val="a0"/>
        <w:ind w:firstLine="0"/>
        <w:rPr>
          <w:rFonts w:hint="cs"/>
          <w:rtl/>
        </w:rPr>
      </w:pPr>
    </w:p>
    <w:p w14:paraId="7FF34492" w14:textId="77777777" w:rsidR="00000000" w:rsidRDefault="00373EE0">
      <w:pPr>
        <w:pStyle w:val="-"/>
        <w:rPr>
          <w:rtl/>
        </w:rPr>
      </w:pPr>
      <w:bookmarkStart w:id="412" w:name="FS000000468T01_03_2004_21_14_39C"/>
      <w:bookmarkEnd w:id="412"/>
      <w:r>
        <w:rPr>
          <w:rFonts w:hint="eastAsia"/>
          <w:rtl/>
        </w:rPr>
        <w:t>שר</w:t>
      </w:r>
      <w:r>
        <w:rPr>
          <w:rtl/>
        </w:rPr>
        <w:t xml:space="preserve"> החקלאות ופיתוח הכפר ישראל כץ:</w:t>
      </w:r>
    </w:p>
    <w:p w14:paraId="329A946B" w14:textId="77777777" w:rsidR="00000000" w:rsidRDefault="00373EE0">
      <w:pPr>
        <w:pStyle w:val="a0"/>
        <w:rPr>
          <w:rFonts w:hint="cs"/>
          <w:rtl/>
        </w:rPr>
      </w:pPr>
    </w:p>
    <w:p w14:paraId="6F3C9E9E" w14:textId="77777777" w:rsidR="00000000" w:rsidRDefault="00373EE0">
      <w:pPr>
        <w:pStyle w:val="a0"/>
        <w:rPr>
          <w:rFonts w:hint="cs"/>
          <w:rtl/>
        </w:rPr>
      </w:pPr>
      <w:r>
        <w:rPr>
          <w:rFonts w:hint="cs"/>
          <w:rtl/>
        </w:rPr>
        <w:t>טוב, אדוני שר האוצר, יש טעם והיגיון בהערה שהשמעת. אני יכול לומר, שבמדינת ישראל בהחלט, בכפוף לשמירת בריאות הציבור, פועלים ומתייחסים, וכך אני עושה, לבעלי-החיים בצורה ראוי</w:t>
      </w:r>
      <w:r>
        <w:rPr>
          <w:rFonts w:hint="cs"/>
          <w:rtl/>
        </w:rPr>
        <w:t>ה. חיות הבית והחיות המתורבתות בכלל אמורות להיות ידידות לבני-האדם. גם לגבי חיות הבר יש כללים ותקנות כמובן, אף שהן לא מרובות כל כך כיום בשטחי מדינת ישראל. הנקודה העיקרית באמת, שבשטחי הרשות הפלסטינית, לצערנו, אין אגודות צער בעלי-חיים וגם אין פעילות ממוסדת, אף</w:t>
      </w:r>
      <w:r>
        <w:rPr>
          <w:rFonts w:hint="cs"/>
          <w:rtl/>
        </w:rPr>
        <w:t xml:space="preserve"> שהכספים, אגב, קיימים גם מכספי התורמים על מנת לבצע פעולות משותפות כדי למנוע התפשטות של מחלות ולשמירה על בעלי-החיים.</w:t>
      </w:r>
    </w:p>
    <w:p w14:paraId="039DF3C3" w14:textId="77777777" w:rsidR="00000000" w:rsidRDefault="00373EE0">
      <w:pPr>
        <w:pStyle w:val="a0"/>
        <w:rPr>
          <w:rFonts w:hint="cs"/>
          <w:rtl/>
        </w:rPr>
      </w:pPr>
    </w:p>
    <w:p w14:paraId="5D9D23BB" w14:textId="77777777" w:rsidR="00000000" w:rsidRDefault="00373EE0">
      <w:pPr>
        <w:pStyle w:val="a0"/>
        <w:rPr>
          <w:rFonts w:hint="cs"/>
          <w:rtl/>
        </w:rPr>
      </w:pPr>
      <w:r>
        <w:rPr>
          <w:rFonts w:hint="cs"/>
          <w:rtl/>
        </w:rPr>
        <w:t>אני כמובן מבקש לתמוך בחוק.</w:t>
      </w:r>
    </w:p>
    <w:p w14:paraId="707096FF" w14:textId="77777777" w:rsidR="00000000" w:rsidRDefault="00373EE0">
      <w:pPr>
        <w:pStyle w:val="a0"/>
        <w:ind w:firstLine="0"/>
        <w:rPr>
          <w:rFonts w:hint="cs"/>
          <w:rtl/>
        </w:rPr>
      </w:pPr>
    </w:p>
    <w:p w14:paraId="2A5D9B37" w14:textId="77777777" w:rsidR="00000000" w:rsidRDefault="00373EE0">
      <w:pPr>
        <w:pStyle w:val="af1"/>
        <w:rPr>
          <w:rtl/>
        </w:rPr>
      </w:pPr>
      <w:r>
        <w:rPr>
          <w:rFonts w:hint="eastAsia"/>
          <w:rtl/>
        </w:rPr>
        <w:t>היו</w:t>
      </w:r>
      <w:r>
        <w:rPr>
          <w:rtl/>
        </w:rPr>
        <w:t>"ר מיכאל נודלמן:</w:t>
      </w:r>
    </w:p>
    <w:p w14:paraId="64185A14" w14:textId="77777777" w:rsidR="00000000" w:rsidRDefault="00373EE0">
      <w:pPr>
        <w:pStyle w:val="a0"/>
        <w:rPr>
          <w:rFonts w:hint="cs"/>
          <w:rtl/>
        </w:rPr>
      </w:pPr>
    </w:p>
    <w:p w14:paraId="1544ADF3" w14:textId="77777777" w:rsidR="00000000" w:rsidRDefault="00373EE0">
      <w:pPr>
        <w:pStyle w:val="a0"/>
        <w:rPr>
          <w:rFonts w:hint="cs"/>
          <w:rtl/>
        </w:rPr>
      </w:pPr>
      <w:r>
        <w:rPr>
          <w:rFonts w:hint="cs"/>
          <w:rtl/>
        </w:rPr>
        <w:t xml:space="preserve">תודה רבה. </w:t>
      </w:r>
    </w:p>
    <w:p w14:paraId="06D20059" w14:textId="77777777" w:rsidR="00000000" w:rsidRDefault="00373EE0">
      <w:pPr>
        <w:pStyle w:val="a0"/>
        <w:rPr>
          <w:rFonts w:hint="cs"/>
          <w:rtl/>
        </w:rPr>
      </w:pPr>
    </w:p>
    <w:p w14:paraId="41640B3B" w14:textId="77777777" w:rsidR="00000000" w:rsidRDefault="00373EE0">
      <w:pPr>
        <w:pStyle w:val="a0"/>
        <w:rPr>
          <w:rFonts w:hint="cs"/>
          <w:rtl/>
        </w:rPr>
      </w:pPr>
      <w:r>
        <w:rPr>
          <w:rFonts w:hint="cs"/>
          <w:rtl/>
        </w:rPr>
        <w:t>חברי הכנסת, אנחנו נצביע בקריאה ראשונה על הצעת חוק להסדרת הפיקוח על כלבים (תיקו</w:t>
      </w:r>
      <w:r>
        <w:rPr>
          <w:rFonts w:hint="cs"/>
          <w:rtl/>
        </w:rPr>
        <w:t>ן) (דחיית מועד התחילה), התשס"ד-2004. ההצבעה החלה.</w:t>
      </w:r>
    </w:p>
    <w:p w14:paraId="360FB96A" w14:textId="77777777" w:rsidR="00000000" w:rsidRDefault="00373EE0">
      <w:pPr>
        <w:pStyle w:val="a0"/>
        <w:rPr>
          <w:rFonts w:hint="cs"/>
          <w:rtl/>
        </w:rPr>
      </w:pPr>
    </w:p>
    <w:p w14:paraId="1448EF54" w14:textId="77777777" w:rsidR="00000000" w:rsidRDefault="00373EE0">
      <w:pPr>
        <w:pStyle w:val="ab"/>
        <w:bidi/>
        <w:rPr>
          <w:rFonts w:hint="cs"/>
          <w:rtl/>
        </w:rPr>
      </w:pPr>
      <w:r>
        <w:rPr>
          <w:rFonts w:hint="cs"/>
          <w:rtl/>
        </w:rPr>
        <w:t>הצבעה מס' 13</w:t>
      </w:r>
    </w:p>
    <w:p w14:paraId="4D12187F" w14:textId="77777777" w:rsidR="00000000" w:rsidRDefault="00373EE0">
      <w:pPr>
        <w:pStyle w:val="a0"/>
        <w:rPr>
          <w:rFonts w:hint="cs"/>
          <w:rtl/>
        </w:rPr>
      </w:pPr>
    </w:p>
    <w:p w14:paraId="4A4295B4" w14:textId="77777777" w:rsidR="00000000" w:rsidRDefault="00373EE0">
      <w:pPr>
        <w:pStyle w:val="ac"/>
        <w:bidi/>
        <w:rPr>
          <w:rFonts w:hint="cs"/>
          <w:rtl/>
        </w:rPr>
      </w:pPr>
      <w:r>
        <w:rPr>
          <w:rFonts w:hint="cs"/>
          <w:rtl/>
        </w:rPr>
        <w:t xml:space="preserve">בעד ההצעה להעביר את הצעת החוק לוועדה </w:t>
      </w:r>
      <w:r>
        <w:rPr>
          <w:rtl/>
        </w:rPr>
        <w:t>–</w:t>
      </w:r>
      <w:r>
        <w:rPr>
          <w:rFonts w:hint="cs"/>
          <w:rtl/>
        </w:rPr>
        <w:t xml:space="preserve"> 12</w:t>
      </w:r>
    </w:p>
    <w:p w14:paraId="777604DC" w14:textId="77777777" w:rsidR="00000000" w:rsidRDefault="00373EE0">
      <w:pPr>
        <w:pStyle w:val="ac"/>
        <w:bidi/>
        <w:rPr>
          <w:rFonts w:hint="cs"/>
          <w:rtl/>
        </w:rPr>
      </w:pPr>
      <w:r>
        <w:rPr>
          <w:rFonts w:hint="cs"/>
          <w:rtl/>
        </w:rPr>
        <w:t xml:space="preserve">נגד </w:t>
      </w:r>
      <w:r>
        <w:rPr>
          <w:rtl/>
        </w:rPr>
        <w:t>–</w:t>
      </w:r>
      <w:r>
        <w:rPr>
          <w:rFonts w:hint="cs"/>
          <w:rtl/>
        </w:rPr>
        <w:t xml:space="preserve"> אין</w:t>
      </w:r>
    </w:p>
    <w:p w14:paraId="05A57066" w14:textId="77777777" w:rsidR="00000000" w:rsidRDefault="00373EE0">
      <w:pPr>
        <w:pStyle w:val="ac"/>
        <w:bidi/>
        <w:rPr>
          <w:rFonts w:hint="cs"/>
          <w:rtl/>
        </w:rPr>
      </w:pPr>
      <w:r>
        <w:rPr>
          <w:rFonts w:hint="cs"/>
          <w:rtl/>
        </w:rPr>
        <w:t xml:space="preserve">נמנעים </w:t>
      </w:r>
      <w:r>
        <w:rPr>
          <w:rtl/>
        </w:rPr>
        <w:t>–</w:t>
      </w:r>
      <w:r>
        <w:rPr>
          <w:rFonts w:hint="cs"/>
          <w:rtl/>
        </w:rPr>
        <w:t xml:space="preserve"> אין</w:t>
      </w:r>
    </w:p>
    <w:p w14:paraId="36D5B1ED" w14:textId="77777777" w:rsidR="00000000" w:rsidRDefault="00373EE0">
      <w:pPr>
        <w:pStyle w:val="ad"/>
        <w:bidi/>
        <w:rPr>
          <w:rFonts w:hint="cs"/>
          <w:rtl/>
        </w:rPr>
      </w:pPr>
      <w:r>
        <w:rPr>
          <w:rFonts w:hint="cs"/>
          <w:rtl/>
        </w:rPr>
        <w:t>ההצעה להעביר את הצעת חוק להסדרת הפיקוח על כלבים (תיקון) (דחיית מועד התחילה), התשס"ד-2004, לוועדת הכלכלה נתקבלה.</w:t>
      </w:r>
    </w:p>
    <w:p w14:paraId="3F17A5C4" w14:textId="77777777" w:rsidR="00000000" w:rsidRDefault="00373EE0">
      <w:pPr>
        <w:pStyle w:val="a0"/>
        <w:ind w:firstLine="0"/>
        <w:rPr>
          <w:rFonts w:hint="cs"/>
          <w:rtl/>
        </w:rPr>
      </w:pPr>
    </w:p>
    <w:p w14:paraId="093F33C9" w14:textId="77777777" w:rsidR="00000000" w:rsidRDefault="00373EE0">
      <w:pPr>
        <w:pStyle w:val="af1"/>
        <w:rPr>
          <w:rtl/>
        </w:rPr>
      </w:pPr>
      <w:r>
        <w:rPr>
          <w:rtl/>
        </w:rPr>
        <w:t>היו"ר מיכאל נ</w:t>
      </w:r>
      <w:r>
        <w:rPr>
          <w:rtl/>
        </w:rPr>
        <w:t>ודלמן:</w:t>
      </w:r>
    </w:p>
    <w:p w14:paraId="58B268DB" w14:textId="77777777" w:rsidR="00000000" w:rsidRDefault="00373EE0">
      <w:pPr>
        <w:pStyle w:val="a0"/>
        <w:rPr>
          <w:rtl/>
        </w:rPr>
      </w:pPr>
    </w:p>
    <w:p w14:paraId="4F6D744C" w14:textId="77777777" w:rsidR="00000000" w:rsidRDefault="00373EE0">
      <w:pPr>
        <w:pStyle w:val="a0"/>
        <w:rPr>
          <w:rFonts w:hint="cs"/>
          <w:rtl/>
        </w:rPr>
      </w:pPr>
      <w:r>
        <w:rPr>
          <w:rFonts w:hint="cs"/>
          <w:rtl/>
        </w:rPr>
        <w:t>אני קובע שהצעת החוק תעבור לוועדת הכלכלה ותידון שם.</w:t>
      </w:r>
    </w:p>
    <w:p w14:paraId="3513602D" w14:textId="77777777" w:rsidR="00000000" w:rsidRDefault="00373EE0">
      <w:pPr>
        <w:pStyle w:val="a0"/>
        <w:rPr>
          <w:rFonts w:hint="cs"/>
          <w:rtl/>
        </w:rPr>
      </w:pPr>
    </w:p>
    <w:p w14:paraId="435D6CA6" w14:textId="77777777" w:rsidR="00000000" w:rsidRDefault="00373EE0">
      <w:pPr>
        <w:pStyle w:val="a0"/>
        <w:rPr>
          <w:rFonts w:hint="cs"/>
          <w:rtl/>
        </w:rPr>
      </w:pPr>
    </w:p>
    <w:p w14:paraId="721DEF06" w14:textId="77777777" w:rsidR="00000000" w:rsidRDefault="00373EE0">
      <w:pPr>
        <w:pStyle w:val="a2"/>
        <w:rPr>
          <w:rtl/>
        </w:rPr>
      </w:pPr>
    </w:p>
    <w:p w14:paraId="0167A767" w14:textId="77777777" w:rsidR="00000000" w:rsidRDefault="00373EE0">
      <w:pPr>
        <w:pStyle w:val="a2"/>
        <w:rPr>
          <w:rtl/>
        </w:rPr>
      </w:pPr>
      <w:bookmarkStart w:id="413" w:name="CS23495FI0023495T01_03_2004_21_19_22"/>
      <w:bookmarkStart w:id="414" w:name="_Toc70050399"/>
      <w:bookmarkEnd w:id="413"/>
      <w:r>
        <w:rPr>
          <w:rtl/>
        </w:rPr>
        <w:t>שאילתות ותשובות</w:t>
      </w:r>
      <w:bookmarkEnd w:id="414"/>
      <w:r>
        <w:rPr>
          <w:rtl/>
        </w:rPr>
        <w:t xml:space="preserve"> </w:t>
      </w:r>
    </w:p>
    <w:p w14:paraId="008DD564" w14:textId="77777777" w:rsidR="00000000" w:rsidRDefault="00373EE0">
      <w:pPr>
        <w:pStyle w:val="a0"/>
        <w:ind w:firstLine="0"/>
        <w:rPr>
          <w:rFonts w:hint="cs"/>
          <w:b/>
          <w:bCs/>
          <w:sz w:val="24"/>
          <w:szCs w:val="24"/>
          <w:u w:val="single"/>
          <w:rtl/>
          <w:lang w:eastAsia="en-US"/>
        </w:rPr>
      </w:pPr>
    </w:p>
    <w:p w14:paraId="5C400EEE" w14:textId="77777777" w:rsidR="00000000" w:rsidRDefault="00373EE0">
      <w:pPr>
        <w:pStyle w:val="af1"/>
        <w:rPr>
          <w:rtl/>
        </w:rPr>
      </w:pPr>
      <w:r>
        <w:rPr>
          <w:rtl/>
        </w:rPr>
        <w:t>היו"ר מיכאל נודלמן:</w:t>
      </w:r>
    </w:p>
    <w:p w14:paraId="2089AF3E" w14:textId="77777777" w:rsidR="00000000" w:rsidRDefault="00373EE0">
      <w:pPr>
        <w:pStyle w:val="a0"/>
        <w:rPr>
          <w:rtl/>
        </w:rPr>
      </w:pPr>
    </w:p>
    <w:p w14:paraId="5D14A288" w14:textId="77777777" w:rsidR="00000000" w:rsidRDefault="00373EE0">
      <w:pPr>
        <w:pStyle w:val="a0"/>
        <w:rPr>
          <w:rFonts w:hint="cs"/>
          <w:rtl/>
        </w:rPr>
      </w:pPr>
      <w:r>
        <w:rPr>
          <w:rFonts w:hint="cs"/>
          <w:rtl/>
        </w:rPr>
        <w:t>חברי הכנסת, אנחנו עוברים לסעיף האחרון: שאילתות ותשובות לסגן שר הפנים. בבקשה.</w:t>
      </w:r>
    </w:p>
    <w:p w14:paraId="7BAC2068" w14:textId="77777777" w:rsidR="00000000" w:rsidRDefault="00373EE0">
      <w:pPr>
        <w:pStyle w:val="a0"/>
        <w:ind w:firstLine="0"/>
        <w:rPr>
          <w:rFonts w:hint="cs"/>
          <w:rtl/>
        </w:rPr>
      </w:pPr>
    </w:p>
    <w:p w14:paraId="1564304B" w14:textId="77777777" w:rsidR="00000000" w:rsidRDefault="00373EE0">
      <w:pPr>
        <w:pStyle w:val="a1"/>
        <w:jc w:val="center"/>
        <w:rPr>
          <w:rtl/>
        </w:rPr>
      </w:pPr>
      <w:bookmarkStart w:id="415" w:name="CQ16077FI0016077T01_03_2004_21_19_56"/>
      <w:bookmarkStart w:id="416" w:name="_Toc70050400"/>
      <w:bookmarkEnd w:id="415"/>
      <w:r>
        <w:rPr>
          <w:rtl/>
        </w:rPr>
        <w:t>640. אספקת ארוחות לילדים בסיכון בבאר-שבע</w:t>
      </w:r>
      <w:bookmarkEnd w:id="416"/>
    </w:p>
    <w:p w14:paraId="3F9D601F" w14:textId="77777777" w:rsidR="00000000" w:rsidRDefault="00373EE0">
      <w:pPr>
        <w:pStyle w:val="a0"/>
        <w:ind w:firstLine="0"/>
        <w:rPr>
          <w:rFonts w:hint="cs"/>
          <w:b/>
          <w:bCs/>
          <w:sz w:val="24"/>
          <w:szCs w:val="24"/>
          <w:u w:val="single"/>
          <w:rtl/>
          <w:lang w:eastAsia="en-US"/>
        </w:rPr>
      </w:pPr>
    </w:p>
    <w:p w14:paraId="137D6BEB" w14:textId="77777777" w:rsidR="00000000" w:rsidRDefault="00373EE0">
      <w:pPr>
        <w:pStyle w:val="a0"/>
        <w:ind w:firstLine="0"/>
        <w:rPr>
          <w:rFonts w:hint="cs"/>
          <w:b/>
          <w:bCs/>
          <w:u w:val="single"/>
          <w:rtl/>
        </w:rPr>
      </w:pPr>
      <w:r>
        <w:rPr>
          <w:rFonts w:hint="cs"/>
          <w:b/>
          <w:bCs/>
          <w:u w:val="single"/>
          <w:rtl/>
        </w:rPr>
        <w:t>חבר הכנסת יעקב מרגי שאל את שר הפנים</w:t>
      </w:r>
    </w:p>
    <w:p w14:paraId="4DA1C400" w14:textId="77777777" w:rsidR="00000000" w:rsidRDefault="00373EE0">
      <w:pPr>
        <w:pStyle w:val="a0"/>
        <w:ind w:firstLine="720"/>
      </w:pPr>
      <w:bookmarkStart w:id="417" w:name="ESQ16077"/>
      <w:bookmarkStart w:id="418" w:name="TextBody4"/>
      <w:bookmarkEnd w:id="417"/>
      <w:r>
        <w:rPr>
          <w:rFonts w:hint="cs"/>
          <w:rtl/>
        </w:rPr>
        <w:t>בי</w:t>
      </w:r>
      <w:r>
        <w:rPr>
          <w:rtl/>
        </w:rPr>
        <w:t>ום ג' בחשוון התשס"ד (29 באוקטובר 2003):</w:t>
      </w:r>
      <w:bookmarkEnd w:id="418"/>
    </w:p>
    <w:p w14:paraId="51E92597" w14:textId="77777777" w:rsidR="00000000" w:rsidRDefault="00373EE0">
      <w:pPr>
        <w:pStyle w:val="a0"/>
        <w:rPr>
          <w:rFonts w:hint="cs"/>
          <w:rtl/>
        </w:rPr>
      </w:pPr>
    </w:p>
    <w:p w14:paraId="7853F9C7" w14:textId="77777777" w:rsidR="00000000" w:rsidRDefault="00373EE0">
      <w:pPr>
        <w:pStyle w:val="a0"/>
        <w:ind w:firstLine="720"/>
      </w:pPr>
      <w:bookmarkStart w:id="419" w:name="TextBody3"/>
      <w:r>
        <w:rPr>
          <w:rFonts w:hint="cs"/>
          <w:rtl/>
        </w:rPr>
        <w:t>ב</w:t>
      </w:r>
      <w:r>
        <w:rPr>
          <w:rtl/>
        </w:rPr>
        <w:t xml:space="preserve">שבועון "שבוע" </w:t>
      </w:r>
      <w:r>
        <w:rPr>
          <w:rFonts w:hint="cs"/>
          <w:rtl/>
        </w:rPr>
        <w:t xml:space="preserve">מיום כ' בתשרי תשס"ד, 16 באוקטובר 2003, פורסם כי </w:t>
      </w:r>
      <w:r>
        <w:rPr>
          <w:rtl/>
        </w:rPr>
        <w:t xml:space="preserve">נציג שינוי </w:t>
      </w:r>
      <w:r>
        <w:rPr>
          <w:rFonts w:hint="cs"/>
          <w:rtl/>
        </w:rPr>
        <w:t>הודיע</w:t>
      </w:r>
      <w:r>
        <w:rPr>
          <w:rtl/>
        </w:rPr>
        <w:t xml:space="preserve"> </w:t>
      </w:r>
      <w:r>
        <w:rPr>
          <w:rFonts w:hint="cs"/>
          <w:rtl/>
        </w:rPr>
        <w:t>ל</w:t>
      </w:r>
      <w:r>
        <w:rPr>
          <w:rtl/>
        </w:rPr>
        <w:t>ראש עירי</w:t>
      </w:r>
      <w:r>
        <w:rPr>
          <w:rFonts w:hint="cs"/>
          <w:rtl/>
        </w:rPr>
        <w:t>י</w:t>
      </w:r>
      <w:r>
        <w:rPr>
          <w:rtl/>
        </w:rPr>
        <w:t>ת באר-שבע</w:t>
      </w:r>
      <w:r>
        <w:rPr>
          <w:rFonts w:hint="cs"/>
          <w:rtl/>
        </w:rPr>
        <w:t xml:space="preserve">, </w:t>
      </w:r>
      <w:r>
        <w:rPr>
          <w:rtl/>
        </w:rPr>
        <w:t xml:space="preserve">כי חוב החברה העירונית לחברת קייטרינג </w:t>
      </w:r>
      <w:r>
        <w:rPr>
          <w:rFonts w:hint="cs"/>
          <w:rtl/>
        </w:rPr>
        <w:t>עלול להביא</w:t>
      </w:r>
      <w:r>
        <w:rPr>
          <w:rtl/>
        </w:rPr>
        <w:t xml:space="preserve"> להפסקת אספקת הארוחות לילדים בסיכון</w:t>
      </w:r>
      <w:r>
        <w:rPr>
          <w:rFonts w:hint="cs"/>
          <w:rtl/>
        </w:rPr>
        <w:t>.</w:t>
      </w:r>
      <w:r>
        <w:rPr>
          <w:rtl/>
        </w:rPr>
        <w:t xml:space="preserve"> </w:t>
      </w:r>
      <w:bookmarkEnd w:id="419"/>
    </w:p>
    <w:p w14:paraId="48A24506" w14:textId="77777777" w:rsidR="00000000" w:rsidRDefault="00373EE0">
      <w:pPr>
        <w:pStyle w:val="a0"/>
        <w:ind w:firstLine="720"/>
      </w:pPr>
    </w:p>
    <w:p w14:paraId="143EC93B" w14:textId="77777777" w:rsidR="00000000" w:rsidRDefault="00373EE0">
      <w:pPr>
        <w:pStyle w:val="a0"/>
        <w:ind w:firstLine="720"/>
      </w:pPr>
      <w:r>
        <w:rPr>
          <w:rFonts w:hint="cs"/>
          <w:rtl/>
        </w:rPr>
        <w:t>רצוני לשאול</w:t>
      </w:r>
      <w:r>
        <w:rPr>
          <w:rtl/>
        </w:rPr>
        <w:t>:</w:t>
      </w:r>
    </w:p>
    <w:p w14:paraId="47BA8BF0" w14:textId="77777777" w:rsidR="00000000" w:rsidRDefault="00373EE0">
      <w:pPr>
        <w:pStyle w:val="a0"/>
        <w:ind w:firstLine="720"/>
        <w:rPr>
          <w:rFonts w:hint="cs"/>
          <w:rtl/>
        </w:rPr>
      </w:pPr>
    </w:p>
    <w:p w14:paraId="5A97562B" w14:textId="77777777" w:rsidR="00000000" w:rsidRDefault="00373EE0">
      <w:pPr>
        <w:pStyle w:val="a0"/>
        <w:ind w:firstLine="720"/>
        <w:rPr>
          <w:rFonts w:hint="cs"/>
          <w:rtl/>
        </w:rPr>
      </w:pPr>
      <w:r>
        <w:rPr>
          <w:rFonts w:hint="cs"/>
          <w:rtl/>
        </w:rPr>
        <w:t>1. האם הידי</w:t>
      </w:r>
      <w:r>
        <w:rPr>
          <w:rFonts w:hint="cs"/>
          <w:rtl/>
        </w:rPr>
        <w:t xml:space="preserve">עה נכונה? </w:t>
      </w:r>
    </w:p>
    <w:p w14:paraId="7AD1A39B" w14:textId="77777777" w:rsidR="00000000" w:rsidRDefault="00373EE0">
      <w:pPr>
        <w:pStyle w:val="a0"/>
        <w:ind w:firstLine="720"/>
        <w:rPr>
          <w:rFonts w:hint="cs"/>
        </w:rPr>
      </w:pPr>
    </w:p>
    <w:p w14:paraId="577E7867" w14:textId="77777777" w:rsidR="00000000" w:rsidRDefault="00373EE0">
      <w:pPr>
        <w:pStyle w:val="a0"/>
        <w:ind w:firstLine="720"/>
        <w:rPr>
          <w:rtl/>
        </w:rPr>
      </w:pPr>
      <w:bookmarkStart w:id="420" w:name="TextBody5"/>
      <w:r>
        <w:rPr>
          <w:rFonts w:hint="cs"/>
          <w:rtl/>
        </w:rPr>
        <w:t xml:space="preserve">2. אם כן </w:t>
      </w:r>
      <w:r>
        <w:rPr>
          <w:rtl/>
        </w:rPr>
        <w:t>–</w:t>
      </w:r>
      <w:r>
        <w:rPr>
          <w:rFonts w:hint="cs"/>
          <w:rtl/>
        </w:rPr>
        <w:t xml:space="preserve"> </w:t>
      </w:r>
      <w:r>
        <w:rPr>
          <w:rtl/>
        </w:rPr>
        <w:t>מדוע נוצר החוב</w:t>
      </w:r>
      <w:r>
        <w:rPr>
          <w:rFonts w:hint="cs"/>
          <w:rtl/>
        </w:rPr>
        <w:t>,</w:t>
      </w:r>
      <w:r>
        <w:rPr>
          <w:rtl/>
        </w:rPr>
        <w:t xml:space="preserve"> והאם </w:t>
      </w:r>
      <w:r>
        <w:rPr>
          <w:rFonts w:hint="cs"/>
          <w:rtl/>
        </w:rPr>
        <w:t>הוא</w:t>
      </w:r>
      <w:r>
        <w:rPr>
          <w:rtl/>
        </w:rPr>
        <w:t xml:space="preserve"> יסולק?</w:t>
      </w:r>
    </w:p>
    <w:p w14:paraId="29DDF471" w14:textId="77777777" w:rsidR="00000000" w:rsidRDefault="00373EE0">
      <w:pPr>
        <w:pStyle w:val="a0"/>
        <w:ind w:firstLine="720"/>
        <w:rPr>
          <w:rtl/>
        </w:rPr>
      </w:pPr>
    </w:p>
    <w:p w14:paraId="42F7518B" w14:textId="77777777" w:rsidR="00000000" w:rsidRDefault="00373EE0">
      <w:pPr>
        <w:pStyle w:val="a0"/>
        <w:ind w:firstLine="720"/>
        <w:rPr>
          <w:rtl/>
        </w:rPr>
      </w:pPr>
      <w:r>
        <w:rPr>
          <w:rFonts w:hint="cs"/>
          <w:rtl/>
        </w:rPr>
        <w:t xml:space="preserve">3. </w:t>
      </w:r>
      <w:r>
        <w:rPr>
          <w:rtl/>
        </w:rPr>
        <w:t>האם נציג שינוי פנה גם אליך</w:t>
      </w:r>
      <w:r>
        <w:rPr>
          <w:rFonts w:hint="cs"/>
          <w:rtl/>
        </w:rPr>
        <w:t xml:space="preserve"> בנושא זה</w:t>
      </w:r>
      <w:r>
        <w:rPr>
          <w:rtl/>
        </w:rPr>
        <w:t>?</w:t>
      </w:r>
    </w:p>
    <w:p w14:paraId="250007B5" w14:textId="77777777" w:rsidR="00000000" w:rsidRDefault="00373EE0">
      <w:pPr>
        <w:pStyle w:val="a0"/>
        <w:ind w:firstLine="720"/>
        <w:rPr>
          <w:rtl/>
        </w:rPr>
      </w:pPr>
    </w:p>
    <w:p w14:paraId="0D3465CD" w14:textId="77777777" w:rsidR="00000000" w:rsidRDefault="00373EE0">
      <w:pPr>
        <w:pStyle w:val="a0"/>
        <w:ind w:firstLine="720"/>
        <w:rPr>
          <w:rtl/>
        </w:rPr>
      </w:pPr>
      <w:r>
        <w:rPr>
          <w:rFonts w:hint="cs"/>
          <w:rtl/>
        </w:rPr>
        <w:t>4. מה ייעשה למניעת הישנות מקרים כאלה</w:t>
      </w:r>
      <w:r>
        <w:rPr>
          <w:rtl/>
        </w:rPr>
        <w:t>?</w:t>
      </w:r>
    </w:p>
    <w:p w14:paraId="2E32220C" w14:textId="77777777" w:rsidR="00000000" w:rsidRDefault="00373EE0">
      <w:pPr>
        <w:pStyle w:val="a0"/>
        <w:ind w:firstLine="720"/>
        <w:rPr>
          <w:rtl/>
        </w:rPr>
      </w:pPr>
    </w:p>
    <w:p w14:paraId="5450DF27" w14:textId="77777777" w:rsidR="00000000" w:rsidRDefault="00373EE0">
      <w:pPr>
        <w:pStyle w:val="-"/>
        <w:rPr>
          <w:rtl/>
        </w:rPr>
      </w:pPr>
      <w:bookmarkStart w:id="421" w:name="FS000000513T01_03_2004_21_20_09"/>
      <w:bookmarkEnd w:id="420"/>
      <w:bookmarkEnd w:id="421"/>
      <w:r>
        <w:rPr>
          <w:rFonts w:hint="cs"/>
          <w:rtl/>
        </w:rPr>
        <w:t xml:space="preserve">סגן שר הפנים </w:t>
      </w:r>
      <w:r>
        <w:rPr>
          <w:rFonts w:hint="eastAsia"/>
          <w:rtl/>
        </w:rPr>
        <w:t>ויקטור</w:t>
      </w:r>
      <w:r>
        <w:rPr>
          <w:rtl/>
        </w:rPr>
        <w:t xml:space="preserve"> בריילובסקי:</w:t>
      </w:r>
    </w:p>
    <w:p w14:paraId="3D8DCF3B" w14:textId="77777777" w:rsidR="00000000" w:rsidRDefault="00373EE0">
      <w:pPr>
        <w:pStyle w:val="a0"/>
        <w:rPr>
          <w:rFonts w:hint="cs"/>
          <w:rtl/>
        </w:rPr>
      </w:pPr>
    </w:p>
    <w:p w14:paraId="0453F223" w14:textId="77777777" w:rsidR="00000000" w:rsidRDefault="00373EE0">
      <w:pPr>
        <w:pStyle w:val="a0"/>
        <w:rPr>
          <w:rFonts w:hint="cs"/>
          <w:b/>
          <w:rtl/>
        </w:rPr>
      </w:pPr>
      <w:r>
        <w:rPr>
          <w:rFonts w:hint="cs"/>
          <w:b/>
          <w:rtl/>
        </w:rPr>
        <w:t>אם כן, יש פה בשאילתא ארבע שאלות: האם נכונה הידיעה שהתפרסמה בשבועון "שבוע", שלראש עיריית</w:t>
      </w:r>
      <w:r>
        <w:rPr>
          <w:rFonts w:hint="cs"/>
          <w:b/>
          <w:rtl/>
        </w:rPr>
        <w:t xml:space="preserve"> באר-שבע נודע כי חוב החברה העירונית לחברת קייטרינג עלול להביא להפסקת אספקת ארוחות לילדים בסיכון?</w:t>
      </w:r>
    </w:p>
    <w:p w14:paraId="237CEB2E" w14:textId="77777777" w:rsidR="00000000" w:rsidRDefault="00373EE0">
      <w:pPr>
        <w:pStyle w:val="a0"/>
        <w:rPr>
          <w:rFonts w:hint="cs"/>
          <w:rtl/>
        </w:rPr>
      </w:pPr>
    </w:p>
    <w:p w14:paraId="0A56FB9C" w14:textId="77777777" w:rsidR="00000000" w:rsidRDefault="00373EE0">
      <w:pPr>
        <w:pStyle w:val="a0"/>
        <w:ind w:firstLine="720"/>
        <w:rPr>
          <w:rFonts w:hint="cs"/>
          <w:rtl/>
        </w:rPr>
      </w:pPr>
      <w:r>
        <w:rPr>
          <w:rFonts w:hint="cs"/>
          <w:rtl/>
        </w:rPr>
        <w:t xml:space="preserve">1. הידיעה נכונה בחלקה. </w:t>
      </w:r>
    </w:p>
    <w:p w14:paraId="45FF567B" w14:textId="77777777" w:rsidR="00000000" w:rsidRDefault="00373EE0">
      <w:pPr>
        <w:pStyle w:val="a0"/>
        <w:ind w:firstLine="720"/>
        <w:rPr>
          <w:rFonts w:hint="cs"/>
          <w:rtl/>
        </w:rPr>
      </w:pPr>
    </w:p>
    <w:p w14:paraId="6FA5791C" w14:textId="77777777" w:rsidR="00000000" w:rsidRDefault="00373EE0">
      <w:pPr>
        <w:pStyle w:val="a0"/>
        <w:ind w:firstLine="720"/>
        <w:rPr>
          <w:rFonts w:hint="cs"/>
          <w:rtl/>
        </w:rPr>
      </w:pPr>
      <w:r>
        <w:rPr>
          <w:rFonts w:hint="cs"/>
          <w:rtl/>
        </w:rPr>
        <w:t>2. כמו ספקים שונים המתקשים לפעול בימים כה קשים, נקלעה חברת הקייטרינג לקשיים שאינם קשורים רק בחוב "החברה למפעלי תרבות" כלפיה. אכן, מנה</w:t>
      </w:r>
      <w:r>
        <w:rPr>
          <w:rFonts w:hint="cs"/>
          <w:rtl/>
        </w:rPr>
        <w:t>ל חברת הקייטרינג הודיע שקשה לו לעמוד מול החובות המצטברים כלפי חברתו ושאספקת המזון לילדים עלולה להיפסק. אספקת המזון לא הופסקה בכל מקרה, ו"החברה למפעלי תרבות" של העירייה שילמה חוב גדול ביותר לחברת הקייטרינג - 400,000 ש"ח. עיכוב תשלום החוב נבע ממצב כספי קשה ב</w:t>
      </w:r>
      <w:r>
        <w:rPr>
          <w:rFonts w:hint="cs"/>
          <w:rtl/>
        </w:rPr>
        <w:t>"חברה למפעלי תרבות" עקב אי-העברת חוב האגודה לקידום החינוך על הפעלת הקייטנות, חוב עיריית באר-שבע וגופים נוספים.</w:t>
      </w:r>
    </w:p>
    <w:p w14:paraId="3A240B80" w14:textId="77777777" w:rsidR="00000000" w:rsidRDefault="00373EE0">
      <w:pPr>
        <w:pStyle w:val="a0"/>
        <w:rPr>
          <w:rFonts w:hint="cs"/>
          <w:rtl/>
        </w:rPr>
      </w:pPr>
    </w:p>
    <w:p w14:paraId="13DA0FBC" w14:textId="77777777" w:rsidR="00000000" w:rsidRDefault="00373EE0">
      <w:pPr>
        <w:pStyle w:val="a0"/>
        <w:ind w:firstLine="720"/>
        <w:rPr>
          <w:rFonts w:hint="cs"/>
          <w:rtl/>
        </w:rPr>
      </w:pPr>
      <w:r>
        <w:rPr>
          <w:rFonts w:hint="cs"/>
          <w:rtl/>
        </w:rPr>
        <w:t>3. לא ידוע לי על פנייה כזאת.</w:t>
      </w:r>
    </w:p>
    <w:p w14:paraId="2F9A57CB" w14:textId="77777777" w:rsidR="00000000" w:rsidRDefault="00373EE0">
      <w:pPr>
        <w:pStyle w:val="a0"/>
        <w:rPr>
          <w:rFonts w:hint="cs"/>
          <w:rtl/>
        </w:rPr>
      </w:pPr>
    </w:p>
    <w:p w14:paraId="4F26DEF0" w14:textId="77777777" w:rsidR="00000000" w:rsidRDefault="00373EE0">
      <w:pPr>
        <w:pStyle w:val="a0"/>
        <w:ind w:firstLine="720"/>
        <w:rPr>
          <w:rFonts w:hint="cs"/>
          <w:rtl/>
        </w:rPr>
      </w:pPr>
      <w:r>
        <w:rPr>
          <w:rFonts w:hint="cs"/>
          <w:rtl/>
        </w:rPr>
        <w:t>4. אני מקווה שעם העברת הכספים לגופים מתוקצבים תיפתר הבעיה.</w:t>
      </w:r>
    </w:p>
    <w:p w14:paraId="21436F03" w14:textId="77777777" w:rsidR="00000000" w:rsidRDefault="00373EE0">
      <w:pPr>
        <w:pStyle w:val="af1"/>
        <w:rPr>
          <w:rFonts w:hint="cs"/>
          <w:rtl/>
        </w:rPr>
      </w:pPr>
    </w:p>
    <w:p w14:paraId="3306870E" w14:textId="77777777" w:rsidR="00000000" w:rsidRDefault="00373EE0">
      <w:pPr>
        <w:pStyle w:val="af1"/>
        <w:rPr>
          <w:rtl/>
        </w:rPr>
      </w:pPr>
      <w:r>
        <w:rPr>
          <w:rFonts w:hint="eastAsia"/>
          <w:rtl/>
        </w:rPr>
        <w:t>היו</w:t>
      </w:r>
      <w:r>
        <w:rPr>
          <w:rtl/>
        </w:rPr>
        <w:t>"ר מיכאל נודלמן:</w:t>
      </w:r>
    </w:p>
    <w:p w14:paraId="1C77EA12" w14:textId="77777777" w:rsidR="00000000" w:rsidRDefault="00373EE0">
      <w:pPr>
        <w:pStyle w:val="a0"/>
        <w:rPr>
          <w:rFonts w:hint="cs"/>
          <w:rtl/>
        </w:rPr>
      </w:pPr>
    </w:p>
    <w:p w14:paraId="3F5B810B" w14:textId="77777777" w:rsidR="00000000" w:rsidRDefault="00373EE0">
      <w:pPr>
        <w:pStyle w:val="a0"/>
        <w:rPr>
          <w:rFonts w:hint="cs"/>
          <w:rtl/>
        </w:rPr>
      </w:pPr>
      <w:r>
        <w:rPr>
          <w:rFonts w:hint="cs"/>
          <w:rtl/>
        </w:rPr>
        <w:t xml:space="preserve">אנחנו עוברים לשאילתא מס' 689, של </w:t>
      </w:r>
      <w:r>
        <w:rPr>
          <w:rFonts w:hint="cs"/>
          <w:rtl/>
        </w:rPr>
        <w:t>חבר הכנסת שלום שמחון; אינו נמצא - לפרוטוקול.</w:t>
      </w:r>
    </w:p>
    <w:p w14:paraId="347247EE" w14:textId="77777777" w:rsidR="00000000" w:rsidRDefault="00373EE0">
      <w:pPr>
        <w:pStyle w:val="a0"/>
        <w:ind w:firstLine="0"/>
        <w:rPr>
          <w:rFonts w:hint="cs"/>
          <w:rtl/>
        </w:rPr>
      </w:pPr>
    </w:p>
    <w:p w14:paraId="1F3E5380" w14:textId="77777777" w:rsidR="00000000" w:rsidRDefault="00373EE0">
      <w:pPr>
        <w:pStyle w:val="a1"/>
        <w:jc w:val="center"/>
        <w:rPr>
          <w:rtl/>
        </w:rPr>
      </w:pPr>
      <w:bookmarkStart w:id="422" w:name="CQ16668FI0016668T01_03_2004_21_24_28"/>
      <w:bookmarkStart w:id="423" w:name="_Toc70050401"/>
      <w:bookmarkEnd w:id="422"/>
      <w:r>
        <w:rPr>
          <w:rtl/>
        </w:rPr>
        <w:t>689. קריטריונים למתן רשיונות לתחנות דלק</w:t>
      </w:r>
      <w:bookmarkEnd w:id="423"/>
    </w:p>
    <w:p w14:paraId="35160767" w14:textId="77777777" w:rsidR="00000000" w:rsidRDefault="00373EE0">
      <w:pPr>
        <w:pStyle w:val="a0"/>
        <w:rPr>
          <w:rFonts w:hint="cs"/>
          <w:rtl/>
        </w:rPr>
      </w:pPr>
    </w:p>
    <w:p w14:paraId="2926D336" w14:textId="77777777" w:rsidR="00000000" w:rsidRDefault="00373EE0">
      <w:pPr>
        <w:pStyle w:val="a0"/>
        <w:ind w:firstLine="0"/>
        <w:rPr>
          <w:bCs/>
          <w:u w:val="single"/>
        </w:rPr>
      </w:pPr>
      <w:bookmarkStart w:id="424" w:name="ESQ16668"/>
      <w:bookmarkStart w:id="425" w:name="TextBody8"/>
      <w:bookmarkEnd w:id="424"/>
      <w:r>
        <w:rPr>
          <w:bCs/>
          <w:u w:val="single"/>
          <w:rtl/>
        </w:rPr>
        <w:t>חבר</w:t>
      </w:r>
      <w:bookmarkEnd w:id="425"/>
      <w:r>
        <w:rPr>
          <w:rFonts w:hint="cs"/>
          <w:bCs/>
          <w:u w:val="single"/>
          <w:rtl/>
        </w:rPr>
        <w:t xml:space="preserve"> הכנסת </w:t>
      </w:r>
      <w:bookmarkStart w:id="426" w:name="TextBody2"/>
      <w:r>
        <w:rPr>
          <w:bCs/>
          <w:u w:val="single"/>
          <w:rtl/>
        </w:rPr>
        <w:t>שלום שמחון</w:t>
      </w:r>
      <w:bookmarkEnd w:id="426"/>
      <w:r>
        <w:rPr>
          <w:rFonts w:hint="cs"/>
          <w:bCs/>
          <w:u w:val="single"/>
          <w:rtl/>
        </w:rPr>
        <w:t xml:space="preserve"> </w:t>
      </w:r>
      <w:bookmarkStart w:id="427" w:name="TextBody9"/>
      <w:r>
        <w:rPr>
          <w:bCs/>
          <w:u w:val="single"/>
          <w:rtl/>
        </w:rPr>
        <w:t>שאל</w:t>
      </w:r>
      <w:bookmarkEnd w:id="427"/>
      <w:r>
        <w:rPr>
          <w:rFonts w:hint="cs"/>
          <w:bCs/>
          <w:u w:val="single"/>
          <w:rtl/>
        </w:rPr>
        <w:t xml:space="preserve"> את</w:t>
      </w:r>
      <w:bookmarkStart w:id="428" w:name="TextBody12"/>
      <w:r>
        <w:rPr>
          <w:bCs/>
          <w:u w:val="single"/>
          <w:rtl/>
        </w:rPr>
        <w:t xml:space="preserve"> שר</w:t>
      </w:r>
      <w:bookmarkEnd w:id="428"/>
      <w:r>
        <w:rPr>
          <w:rFonts w:hint="cs"/>
          <w:bCs/>
          <w:u w:val="single"/>
          <w:rtl/>
        </w:rPr>
        <w:t xml:space="preserve"> </w:t>
      </w:r>
      <w:bookmarkStart w:id="429" w:name="GMGOVMINISTRYNAME"/>
      <w:r>
        <w:rPr>
          <w:bCs/>
          <w:u w:val="single"/>
          <w:rtl/>
        </w:rPr>
        <w:t>הפנים</w:t>
      </w:r>
      <w:bookmarkEnd w:id="429"/>
    </w:p>
    <w:p w14:paraId="51817B75" w14:textId="77777777" w:rsidR="00000000" w:rsidRDefault="00373EE0">
      <w:pPr>
        <w:pStyle w:val="a0"/>
        <w:ind w:firstLine="720"/>
      </w:pPr>
      <w:r>
        <w:rPr>
          <w:rtl/>
        </w:rPr>
        <w:t>ביום י"ז בחשוון התשס"ד (12 בנובמבר 2003):</w:t>
      </w:r>
    </w:p>
    <w:p w14:paraId="6F6A2439" w14:textId="77777777" w:rsidR="00000000" w:rsidRDefault="00373EE0">
      <w:pPr>
        <w:pStyle w:val="a0"/>
        <w:rPr>
          <w:rFonts w:hint="cs"/>
        </w:rPr>
      </w:pPr>
    </w:p>
    <w:p w14:paraId="55FC8E0D" w14:textId="77777777" w:rsidR="00000000" w:rsidRDefault="00373EE0">
      <w:pPr>
        <w:pStyle w:val="a0"/>
        <w:ind w:firstLine="720"/>
      </w:pPr>
      <w:r>
        <w:rPr>
          <w:rtl/>
        </w:rPr>
        <w:t xml:space="preserve">בישראל פועלות </w:t>
      </w:r>
      <w:r>
        <w:rPr>
          <w:rFonts w:hint="cs"/>
          <w:rtl/>
        </w:rPr>
        <w:t>יותר</w:t>
      </w:r>
      <w:r>
        <w:rPr>
          <w:rtl/>
        </w:rPr>
        <w:t xml:space="preserve"> </w:t>
      </w:r>
      <w:r>
        <w:rPr>
          <w:rFonts w:hint="cs"/>
          <w:rtl/>
        </w:rPr>
        <w:t>מ-100</w:t>
      </w:r>
      <w:r>
        <w:rPr>
          <w:rtl/>
        </w:rPr>
        <w:t xml:space="preserve"> תחנות דלק פיר</w:t>
      </w:r>
      <w:r>
        <w:rPr>
          <w:rFonts w:hint="cs"/>
          <w:rtl/>
        </w:rPr>
        <w:t>א</w:t>
      </w:r>
      <w:r>
        <w:rPr>
          <w:rtl/>
        </w:rPr>
        <w:t xml:space="preserve">טיות, </w:t>
      </w:r>
      <w:r>
        <w:rPr>
          <w:rFonts w:hint="cs"/>
          <w:rtl/>
        </w:rPr>
        <w:t>ונודע לי</w:t>
      </w:r>
      <w:r>
        <w:rPr>
          <w:rtl/>
        </w:rPr>
        <w:t xml:space="preserve"> כי מקצת</w:t>
      </w:r>
      <w:r>
        <w:rPr>
          <w:rFonts w:hint="cs"/>
          <w:rtl/>
        </w:rPr>
        <w:t>ן</w:t>
      </w:r>
      <w:r>
        <w:rPr>
          <w:rtl/>
        </w:rPr>
        <w:t xml:space="preserve"> הגישו בקשות לרשיון עסק.</w:t>
      </w:r>
    </w:p>
    <w:p w14:paraId="54E25F90" w14:textId="77777777" w:rsidR="00000000" w:rsidRDefault="00373EE0">
      <w:pPr>
        <w:pStyle w:val="a0"/>
        <w:ind w:firstLine="720"/>
      </w:pPr>
    </w:p>
    <w:p w14:paraId="0B790529" w14:textId="77777777" w:rsidR="00000000" w:rsidRDefault="00373EE0">
      <w:pPr>
        <w:pStyle w:val="a0"/>
        <w:ind w:firstLine="720"/>
      </w:pPr>
      <w:r>
        <w:rPr>
          <w:rFonts w:hint="cs"/>
          <w:rtl/>
        </w:rPr>
        <w:t>ר</w:t>
      </w:r>
      <w:r>
        <w:rPr>
          <w:rFonts w:hint="cs"/>
          <w:rtl/>
        </w:rPr>
        <w:t>צוני לשאול</w:t>
      </w:r>
      <w:r>
        <w:rPr>
          <w:rtl/>
        </w:rPr>
        <w:t>:</w:t>
      </w:r>
    </w:p>
    <w:p w14:paraId="3CC7B44F" w14:textId="77777777" w:rsidR="00000000" w:rsidRDefault="00373EE0">
      <w:pPr>
        <w:pStyle w:val="a0"/>
        <w:ind w:firstLine="720"/>
      </w:pPr>
    </w:p>
    <w:p w14:paraId="545D204D" w14:textId="77777777" w:rsidR="00000000" w:rsidRDefault="00373EE0">
      <w:pPr>
        <w:pStyle w:val="a0"/>
        <w:ind w:firstLine="720"/>
        <w:rPr>
          <w:rtl/>
        </w:rPr>
      </w:pPr>
      <w:r>
        <w:rPr>
          <w:rFonts w:hint="cs"/>
          <w:rtl/>
        </w:rPr>
        <w:t xml:space="preserve">1. </w:t>
      </w:r>
      <w:r>
        <w:rPr>
          <w:rtl/>
        </w:rPr>
        <w:t>כמה תחנות דלק פיר</w:t>
      </w:r>
      <w:r>
        <w:rPr>
          <w:rFonts w:hint="cs"/>
          <w:rtl/>
        </w:rPr>
        <w:t>א</w:t>
      </w:r>
      <w:r>
        <w:rPr>
          <w:rtl/>
        </w:rPr>
        <w:t>טיות הגישו בקשה לרשיון עסק בשנתיים האחרונות ולא נענו?</w:t>
      </w:r>
    </w:p>
    <w:p w14:paraId="13AD0F81" w14:textId="77777777" w:rsidR="00000000" w:rsidRDefault="00373EE0">
      <w:pPr>
        <w:pStyle w:val="a0"/>
        <w:ind w:firstLine="720"/>
        <w:rPr>
          <w:rtl/>
        </w:rPr>
      </w:pPr>
    </w:p>
    <w:p w14:paraId="7138800F" w14:textId="77777777" w:rsidR="00000000" w:rsidRDefault="00373EE0">
      <w:pPr>
        <w:pStyle w:val="a0"/>
        <w:ind w:firstLine="720"/>
        <w:rPr>
          <w:rtl/>
        </w:rPr>
      </w:pPr>
      <w:r>
        <w:rPr>
          <w:rFonts w:hint="cs"/>
          <w:rtl/>
        </w:rPr>
        <w:t xml:space="preserve">2. </w:t>
      </w:r>
      <w:r>
        <w:rPr>
          <w:rtl/>
        </w:rPr>
        <w:t xml:space="preserve">מה </w:t>
      </w:r>
      <w:r>
        <w:rPr>
          <w:rFonts w:hint="cs"/>
          <w:rtl/>
        </w:rPr>
        <w:t xml:space="preserve">היו </w:t>
      </w:r>
      <w:r>
        <w:rPr>
          <w:rtl/>
        </w:rPr>
        <w:t>הסיבות לאי</w:t>
      </w:r>
      <w:r>
        <w:rPr>
          <w:rFonts w:hint="cs"/>
          <w:rtl/>
        </w:rPr>
        <w:t>-</w:t>
      </w:r>
      <w:r>
        <w:rPr>
          <w:rtl/>
        </w:rPr>
        <w:t>היענות?</w:t>
      </w:r>
    </w:p>
    <w:p w14:paraId="1F95A222" w14:textId="77777777" w:rsidR="00000000" w:rsidRDefault="00373EE0">
      <w:pPr>
        <w:pStyle w:val="a0"/>
        <w:ind w:firstLine="720"/>
        <w:rPr>
          <w:rtl/>
        </w:rPr>
      </w:pPr>
    </w:p>
    <w:p w14:paraId="4A79AE5E" w14:textId="77777777" w:rsidR="00000000" w:rsidRDefault="00373EE0">
      <w:pPr>
        <w:pStyle w:val="a0"/>
        <w:ind w:firstLine="0"/>
        <w:rPr>
          <w:b/>
          <w:bCs/>
          <w:u w:val="single"/>
        </w:rPr>
      </w:pPr>
      <w:r>
        <w:rPr>
          <w:rFonts w:hint="eastAsia"/>
          <w:b/>
          <w:bCs/>
          <w:u w:val="single"/>
          <w:rtl/>
        </w:rPr>
        <w:t>תשובת</w:t>
      </w:r>
      <w:r>
        <w:rPr>
          <w:b/>
          <w:bCs/>
          <w:u w:val="single"/>
          <w:rtl/>
        </w:rPr>
        <w:t xml:space="preserve"> סגן שר הפנים ויקטור בריילובסקי:</w:t>
      </w:r>
    </w:p>
    <w:p w14:paraId="392338F2" w14:textId="77777777" w:rsidR="00000000" w:rsidRDefault="00373EE0">
      <w:pPr>
        <w:pStyle w:val="a0"/>
        <w:ind w:firstLine="0"/>
        <w:rPr>
          <w:b/>
          <w:rtl/>
        </w:rPr>
      </w:pPr>
      <w:r>
        <w:rPr>
          <w:b/>
          <w:rtl/>
        </w:rPr>
        <w:t>(לא נקראה, נמסרה לפרוטוקול)</w:t>
      </w:r>
    </w:p>
    <w:p w14:paraId="174C6BDE" w14:textId="77777777" w:rsidR="00000000" w:rsidRDefault="00373EE0">
      <w:pPr>
        <w:pStyle w:val="a0"/>
        <w:rPr>
          <w:rFonts w:hint="cs"/>
          <w:rtl/>
        </w:rPr>
      </w:pPr>
    </w:p>
    <w:p w14:paraId="69D2CFDB" w14:textId="77777777" w:rsidR="00000000" w:rsidRDefault="00373EE0">
      <w:pPr>
        <w:pStyle w:val="Subject"/>
        <w:ind w:firstLine="720"/>
        <w:jc w:val="both"/>
        <w:rPr>
          <w:rFonts w:hint="cs"/>
          <w:b w:val="0"/>
          <w:bCs w:val="0"/>
          <w:sz w:val="22"/>
          <w:szCs w:val="22"/>
          <w:u w:val="none"/>
          <w:rtl/>
        </w:rPr>
      </w:pPr>
      <w:r>
        <w:rPr>
          <w:rFonts w:hint="cs"/>
          <w:b w:val="0"/>
          <w:bCs w:val="0"/>
          <w:sz w:val="22"/>
          <w:szCs w:val="22"/>
          <w:u w:val="none"/>
          <w:rtl/>
        </w:rPr>
        <w:t>1-2.  בקשות לרשיון עסק מתקבלות ישירות ברשויות המקומיות שהן רשות הרישוי</w:t>
      </w:r>
      <w:r>
        <w:rPr>
          <w:rFonts w:hint="cs"/>
          <w:b w:val="0"/>
          <w:bCs w:val="0"/>
          <w:sz w:val="22"/>
          <w:szCs w:val="22"/>
          <w:u w:val="none"/>
          <w:rtl/>
        </w:rPr>
        <w:t xml:space="preserve"> עבורן. למשרד הפנים </w:t>
      </w:r>
      <w:r>
        <w:rPr>
          <w:b w:val="0"/>
          <w:bCs w:val="0"/>
          <w:sz w:val="22"/>
          <w:szCs w:val="22"/>
          <w:u w:val="none"/>
          <w:rtl/>
        </w:rPr>
        <w:t>–</w:t>
      </w:r>
      <w:r>
        <w:rPr>
          <w:rFonts w:hint="cs"/>
          <w:b w:val="0"/>
          <w:bCs w:val="0"/>
          <w:sz w:val="22"/>
          <w:szCs w:val="22"/>
          <w:u w:val="none"/>
          <w:rtl/>
        </w:rPr>
        <w:t xml:space="preserve"> יחידת רישוי עסקים, אין כל מידע לגבי כמות תחנות ומספר בקשות שמתקבלות, ולא קיימת מערכת מרכזית המרכזת את כל רשיונות העסק ברשויות. איסוף מידע כזה, ריכוזו ועיבודו מחייבים שעות עבודה וכוח-אדם שאין למשרדנו.</w:t>
      </w:r>
    </w:p>
    <w:p w14:paraId="577CE4D7" w14:textId="77777777" w:rsidR="00000000" w:rsidRDefault="00373EE0">
      <w:pPr>
        <w:pStyle w:val="a0"/>
        <w:ind w:firstLine="0"/>
        <w:rPr>
          <w:rFonts w:hint="cs"/>
          <w:rtl/>
        </w:rPr>
      </w:pPr>
    </w:p>
    <w:p w14:paraId="6D63F59A" w14:textId="77777777" w:rsidR="00000000" w:rsidRDefault="00373EE0">
      <w:pPr>
        <w:pStyle w:val="af1"/>
        <w:rPr>
          <w:rtl/>
        </w:rPr>
      </w:pPr>
      <w:r>
        <w:rPr>
          <w:rtl/>
        </w:rPr>
        <w:t>היו"ר מיכאל נודלמן:</w:t>
      </w:r>
    </w:p>
    <w:p w14:paraId="2ED20B8F" w14:textId="77777777" w:rsidR="00000000" w:rsidRDefault="00373EE0">
      <w:pPr>
        <w:pStyle w:val="a0"/>
        <w:rPr>
          <w:rtl/>
        </w:rPr>
      </w:pPr>
    </w:p>
    <w:p w14:paraId="4B12351B" w14:textId="77777777" w:rsidR="00000000" w:rsidRDefault="00373EE0">
      <w:pPr>
        <w:pStyle w:val="a0"/>
        <w:rPr>
          <w:rFonts w:hint="cs"/>
          <w:rtl/>
        </w:rPr>
      </w:pPr>
      <w:r>
        <w:rPr>
          <w:rFonts w:hint="cs"/>
          <w:rtl/>
        </w:rPr>
        <w:t>אנו עוברים ל</w:t>
      </w:r>
      <w:r>
        <w:rPr>
          <w:rFonts w:hint="cs"/>
          <w:rtl/>
        </w:rPr>
        <w:t>שאילתא מס' 929, מאת חבר הכנסת מח'ול: מסורבי כניסה לארץ. בבקשה.</w:t>
      </w:r>
    </w:p>
    <w:p w14:paraId="148C2394" w14:textId="77777777" w:rsidR="00000000" w:rsidRDefault="00373EE0">
      <w:pPr>
        <w:pStyle w:val="a0"/>
        <w:rPr>
          <w:color w:val="0000FF"/>
          <w:szCs w:val="28"/>
          <w:rtl/>
        </w:rPr>
      </w:pPr>
    </w:p>
    <w:p w14:paraId="5F3DA547" w14:textId="77777777" w:rsidR="00000000" w:rsidRDefault="00373EE0">
      <w:pPr>
        <w:pStyle w:val="a1"/>
        <w:jc w:val="center"/>
        <w:rPr>
          <w:sz w:val="22"/>
          <w:szCs w:val="22"/>
          <w:rtl/>
        </w:rPr>
      </w:pPr>
      <w:bookmarkStart w:id="430" w:name="CQ18987FI0018987T01_03_2004_21_00_42"/>
      <w:bookmarkStart w:id="431" w:name="_Toc70050402"/>
      <w:bookmarkEnd w:id="430"/>
      <w:r>
        <w:rPr>
          <w:sz w:val="22"/>
          <w:szCs w:val="22"/>
          <w:rtl/>
        </w:rPr>
        <w:t>929. מסורבי כניסה לארץ</w:t>
      </w:r>
      <w:bookmarkEnd w:id="431"/>
      <w:r>
        <w:rPr>
          <w:sz w:val="22"/>
          <w:szCs w:val="22"/>
          <w:rtl/>
        </w:rPr>
        <w:t xml:space="preserve"> </w:t>
      </w:r>
    </w:p>
    <w:p w14:paraId="5AFA7DB1" w14:textId="77777777" w:rsidR="00000000" w:rsidRDefault="00373EE0">
      <w:pPr>
        <w:pStyle w:val="a0"/>
        <w:rPr>
          <w:rtl/>
        </w:rPr>
      </w:pPr>
    </w:p>
    <w:p w14:paraId="56B4D487" w14:textId="77777777" w:rsidR="00000000" w:rsidRDefault="00373EE0">
      <w:pPr>
        <w:pStyle w:val="a0"/>
        <w:ind w:firstLine="0"/>
        <w:rPr>
          <w:bCs/>
          <w:u w:val="single"/>
        </w:rPr>
      </w:pPr>
      <w:bookmarkStart w:id="432" w:name="ESQ18987"/>
      <w:bookmarkEnd w:id="432"/>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724A2817" w14:textId="77777777" w:rsidR="00000000" w:rsidRDefault="00373EE0">
      <w:pPr>
        <w:pStyle w:val="a0"/>
        <w:rPr>
          <w:rFonts w:hint="cs"/>
          <w:rtl/>
        </w:rPr>
      </w:pPr>
      <w:r>
        <w:rPr>
          <w:rtl/>
        </w:rPr>
        <w:t>ביום כ"ט בכסל</w:t>
      </w:r>
      <w:r>
        <w:rPr>
          <w:rFonts w:hint="cs"/>
          <w:rtl/>
        </w:rPr>
        <w:t>י</w:t>
      </w:r>
      <w:r>
        <w:rPr>
          <w:rtl/>
        </w:rPr>
        <w:t>ו התשס"ד (24 בדצמבר 2003):</w:t>
      </w:r>
    </w:p>
    <w:p w14:paraId="21F0ED86" w14:textId="77777777" w:rsidR="00000000" w:rsidRDefault="00373EE0">
      <w:pPr>
        <w:pStyle w:val="a0"/>
        <w:rPr>
          <w:rFonts w:hint="cs"/>
          <w:rtl/>
        </w:rPr>
      </w:pPr>
    </w:p>
    <w:p w14:paraId="32D4E833" w14:textId="77777777" w:rsidR="00000000" w:rsidRDefault="00373EE0">
      <w:pPr>
        <w:pStyle w:val="a0"/>
        <w:rPr>
          <w:rFonts w:hint="cs"/>
        </w:rPr>
      </w:pPr>
      <w:r>
        <w:rPr>
          <w:rFonts w:hint="cs"/>
          <w:rtl/>
        </w:rPr>
        <w:t xml:space="preserve">נודע לי, כי במקרים רבים </w:t>
      </w:r>
      <w:r>
        <w:rPr>
          <w:rtl/>
        </w:rPr>
        <w:t>נציגי ארגונים בי</w:t>
      </w:r>
      <w:r>
        <w:rPr>
          <w:rFonts w:hint="cs"/>
          <w:rtl/>
        </w:rPr>
        <w:t>ן-</w:t>
      </w:r>
      <w:r>
        <w:rPr>
          <w:rtl/>
        </w:rPr>
        <w:t>לאומיים</w:t>
      </w:r>
      <w:r>
        <w:rPr>
          <w:rFonts w:hint="cs"/>
          <w:rtl/>
        </w:rPr>
        <w:t xml:space="preserve"> אינם מקבלים אישורי כניסה לארץ.</w:t>
      </w:r>
    </w:p>
    <w:p w14:paraId="2CDCC10C" w14:textId="77777777" w:rsidR="00000000" w:rsidRDefault="00373EE0">
      <w:pPr>
        <w:pStyle w:val="a0"/>
        <w:ind w:firstLine="720"/>
        <w:rPr>
          <w:rFonts w:hint="cs"/>
          <w:rtl/>
        </w:rPr>
      </w:pPr>
    </w:p>
    <w:p w14:paraId="2BE6BF01" w14:textId="77777777" w:rsidR="00000000" w:rsidRDefault="00373EE0">
      <w:pPr>
        <w:pStyle w:val="a0"/>
        <w:ind w:firstLine="720"/>
      </w:pPr>
      <w:r>
        <w:rPr>
          <w:rFonts w:hint="cs"/>
          <w:rtl/>
        </w:rPr>
        <w:t xml:space="preserve">רצוני </w:t>
      </w:r>
      <w:r>
        <w:rPr>
          <w:rFonts w:hint="cs"/>
          <w:rtl/>
        </w:rPr>
        <w:t>לשאול</w:t>
      </w:r>
      <w:r>
        <w:rPr>
          <w:rtl/>
        </w:rPr>
        <w:t>:</w:t>
      </w:r>
    </w:p>
    <w:p w14:paraId="4E3A5471" w14:textId="77777777" w:rsidR="00000000" w:rsidRDefault="00373EE0">
      <w:pPr>
        <w:pStyle w:val="a0"/>
        <w:ind w:firstLine="720"/>
        <w:rPr>
          <w:rtl/>
        </w:rPr>
      </w:pPr>
    </w:p>
    <w:p w14:paraId="2EC64D0B" w14:textId="77777777" w:rsidR="00000000" w:rsidRDefault="00373EE0">
      <w:pPr>
        <w:pStyle w:val="a0"/>
        <w:ind w:firstLine="720"/>
        <w:rPr>
          <w:rtl/>
        </w:rPr>
      </w:pPr>
      <w:r>
        <w:rPr>
          <w:rFonts w:hint="cs"/>
          <w:rtl/>
        </w:rPr>
        <w:t>1. כ</w:t>
      </w:r>
      <w:r>
        <w:rPr>
          <w:rtl/>
        </w:rPr>
        <w:t xml:space="preserve">מה </w:t>
      </w:r>
      <w:r>
        <w:rPr>
          <w:rFonts w:hint="cs"/>
          <w:rtl/>
        </w:rPr>
        <w:t>בקשות לאישור כניסה לארץ נדחו בשנים 2002-2003</w:t>
      </w:r>
      <w:r>
        <w:rPr>
          <w:rtl/>
        </w:rPr>
        <w:t>?</w:t>
      </w:r>
    </w:p>
    <w:p w14:paraId="0886583F" w14:textId="77777777" w:rsidR="00000000" w:rsidRDefault="00373EE0">
      <w:pPr>
        <w:pStyle w:val="a0"/>
        <w:ind w:firstLine="720"/>
        <w:rPr>
          <w:rtl/>
        </w:rPr>
      </w:pPr>
    </w:p>
    <w:p w14:paraId="24F413AC" w14:textId="77777777" w:rsidR="00000000" w:rsidRDefault="00373EE0">
      <w:pPr>
        <w:pStyle w:val="a0"/>
        <w:ind w:firstLine="720"/>
        <w:rPr>
          <w:rFonts w:hint="cs"/>
          <w:rtl/>
        </w:rPr>
      </w:pPr>
      <w:r>
        <w:rPr>
          <w:rFonts w:hint="cs"/>
          <w:rtl/>
        </w:rPr>
        <w:t>2. כמה מהן הוגשו על-ידי</w:t>
      </w:r>
      <w:r>
        <w:rPr>
          <w:rtl/>
        </w:rPr>
        <w:t xml:space="preserve"> נציגי ארגונים ו</w:t>
      </w:r>
      <w:r>
        <w:rPr>
          <w:rFonts w:hint="cs"/>
          <w:rtl/>
        </w:rPr>
        <w:t>ו</w:t>
      </w:r>
      <w:r>
        <w:rPr>
          <w:rtl/>
        </w:rPr>
        <w:t>לונטריים</w:t>
      </w:r>
      <w:r>
        <w:rPr>
          <w:rFonts w:hint="cs"/>
          <w:rtl/>
        </w:rPr>
        <w:t xml:space="preserve"> וארגוני זכויות אדם?</w:t>
      </w:r>
      <w:r>
        <w:rPr>
          <w:rtl/>
        </w:rPr>
        <w:t xml:space="preserve">  </w:t>
      </w:r>
      <w:r>
        <w:rPr>
          <w:rFonts w:hint="cs"/>
          <w:rtl/>
        </w:rPr>
        <w:t xml:space="preserve"> </w:t>
      </w:r>
    </w:p>
    <w:p w14:paraId="42A37C75" w14:textId="77777777" w:rsidR="00000000" w:rsidRDefault="00373EE0">
      <w:pPr>
        <w:pStyle w:val="a0"/>
        <w:ind w:firstLine="720"/>
        <w:rPr>
          <w:rFonts w:hint="cs"/>
          <w:rtl/>
        </w:rPr>
      </w:pPr>
    </w:p>
    <w:p w14:paraId="14EA7F94" w14:textId="77777777" w:rsidR="00000000" w:rsidRDefault="00373EE0">
      <w:pPr>
        <w:pStyle w:val="a0"/>
        <w:ind w:firstLine="720"/>
        <w:rPr>
          <w:rtl/>
        </w:rPr>
      </w:pPr>
      <w:r>
        <w:rPr>
          <w:rFonts w:hint="cs"/>
          <w:rtl/>
        </w:rPr>
        <w:t>3. על-פי אילו</w:t>
      </w:r>
      <w:r>
        <w:rPr>
          <w:rtl/>
        </w:rPr>
        <w:t xml:space="preserve"> קריטריונים </w:t>
      </w:r>
      <w:r>
        <w:rPr>
          <w:rFonts w:hint="cs"/>
          <w:rtl/>
        </w:rPr>
        <w:t>מחליט משרדך אם להעניק אישור כניסה לארץ אם לאו?</w:t>
      </w:r>
    </w:p>
    <w:p w14:paraId="032D19E6" w14:textId="77777777" w:rsidR="00000000" w:rsidRDefault="00373EE0">
      <w:pPr>
        <w:pStyle w:val="a0"/>
        <w:ind w:firstLine="720"/>
        <w:rPr>
          <w:rtl/>
        </w:rPr>
      </w:pPr>
    </w:p>
    <w:p w14:paraId="74474AD1" w14:textId="77777777" w:rsidR="00000000" w:rsidRDefault="00373EE0">
      <w:pPr>
        <w:pStyle w:val="a0"/>
        <w:ind w:firstLine="720"/>
        <w:rPr>
          <w:rFonts w:hint="cs"/>
          <w:rtl/>
        </w:rPr>
      </w:pPr>
      <w:r>
        <w:rPr>
          <w:rFonts w:hint="cs"/>
          <w:rtl/>
        </w:rPr>
        <w:t xml:space="preserve">4. </w:t>
      </w:r>
      <w:r>
        <w:rPr>
          <w:rtl/>
        </w:rPr>
        <w:t>האם יש ארגונים שנציגיהם</w:t>
      </w:r>
      <w:r>
        <w:rPr>
          <w:rFonts w:hint="cs"/>
          <w:rtl/>
        </w:rPr>
        <w:t xml:space="preserve"> מנועים מלהיכנס, ואם כ</w:t>
      </w:r>
      <w:r>
        <w:rPr>
          <w:rFonts w:hint="cs"/>
          <w:rtl/>
        </w:rPr>
        <w:t xml:space="preserve">ן </w:t>
      </w:r>
      <w:r>
        <w:rPr>
          <w:rtl/>
        </w:rPr>
        <w:t>–</w:t>
      </w:r>
      <w:r>
        <w:rPr>
          <w:rFonts w:hint="cs"/>
          <w:rtl/>
        </w:rPr>
        <w:t xml:space="preserve"> אילו? </w:t>
      </w:r>
    </w:p>
    <w:p w14:paraId="6E0E31F4" w14:textId="77777777" w:rsidR="00000000" w:rsidRDefault="00373EE0">
      <w:pPr>
        <w:pStyle w:val="a0"/>
        <w:ind w:firstLine="720"/>
        <w:rPr>
          <w:rtl/>
        </w:rPr>
      </w:pPr>
    </w:p>
    <w:p w14:paraId="319F627D" w14:textId="77777777" w:rsidR="00000000" w:rsidRDefault="00373EE0">
      <w:pPr>
        <w:pStyle w:val="a0"/>
        <w:ind w:firstLine="0"/>
        <w:rPr>
          <w:b/>
          <w:bCs/>
          <w:u w:val="single"/>
        </w:rPr>
      </w:pPr>
      <w:r>
        <w:rPr>
          <w:b/>
          <w:bCs/>
          <w:u w:val="single"/>
          <w:rtl/>
        </w:rPr>
        <w:t>סגן שר הפנים ויקטור בריילובסקי:</w:t>
      </w:r>
    </w:p>
    <w:p w14:paraId="4A923132" w14:textId="77777777" w:rsidR="00000000" w:rsidRDefault="00373EE0">
      <w:pPr>
        <w:pStyle w:val="a0"/>
        <w:rPr>
          <w:rFonts w:hint="cs"/>
          <w:rtl/>
        </w:rPr>
      </w:pPr>
    </w:p>
    <w:p w14:paraId="6576388F" w14:textId="77777777" w:rsidR="00000000" w:rsidRDefault="00373EE0">
      <w:pPr>
        <w:pStyle w:val="a0"/>
        <w:ind w:firstLine="720"/>
        <w:rPr>
          <w:rFonts w:hint="cs"/>
          <w:rtl/>
        </w:rPr>
      </w:pPr>
      <w:r>
        <w:rPr>
          <w:rFonts w:hint="cs"/>
          <w:rtl/>
        </w:rPr>
        <w:t>1-4. משרד הפנים עובד בשיתוף פעולה בנושא עם משרד החוץ - המחלקה המטפלת בארגונים הבין-לאומיים. ארגונים בין-לאומיים אשר רשומים במשרד החוץ, עובדים/מתנדבים מקבלים אישור כניסה לארץ. לכן על כל ארגון לקבל אישור ממשרד החו</w:t>
      </w:r>
      <w:r>
        <w:rPr>
          <w:rFonts w:hint="cs"/>
          <w:rtl/>
        </w:rPr>
        <w:t xml:space="preserve">ץ כארגון מוכר ולאחר מכן להגיש בקשה מתאימה במשרד הפנים. עובד/מתנדב אשר מגיע למעבר גבול וטוען שהגיע כנציג של הארגון, כניסתו מסורבת עד אשר יהיה בידו אישור מסודר בהתאם לנוהל. </w:t>
      </w:r>
    </w:p>
    <w:p w14:paraId="0364A749" w14:textId="77777777" w:rsidR="00000000" w:rsidRDefault="00373EE0">
      <w:pPr>
        <w:pStyle w:val="a0"/>
        <w:ind w:firstLine="720"/>
        <w:rPr>
          <w:rFonts w:hint="cs"/>
          <w:rtl/>
        </w:rPr>
      </w:pPr>
    </w:p>
    <w:p w14:paraId="47724D1F" w14:textId="77777777" w:rsidR="00000000" w:rsidRDefault="00373EE0">
      <w:pPr>
        <w:pStyle w:val="a0"/>
        <w:ind w:firstLine="720"/>
        <w:rPr>
          <w:rFonts w:hint="cs"/>
          <w:rtl/>
        </w:rPr>
      </w:pPr>
      <w:r>
        <w:rPr>
          <w:rFonts w:hint="cs"/>
          <w:rtl/>
        </w:rPr>
        <w:t>אוסיף שאין באפשרות משרד הפנים לבדוק את התשובה, מאחר שבזמן שהארגונים הנזכרים לעיל מג</w:t>
      </w:r>
      <w:r>
        <w:rPr>
          <w:rFonts w:hint="cs"/>
          <w:rtl/>
        </w:rPr>
        <w:t>ישים בקשות בלשכות משרד הפנים לאשרות כניסה, אין משרד הפנים רושם את שם המזמין כארגון וולונטרי/ארגוני זכויות אדם.</w:t>
      </w:r>
    </w:p>
    <w:p w14:paraId="0705818C" w14:textId="77777777" w:rsidR="00000000" w:rsidRDefault="00373EE0">
      <w:pPr>
        <w:pStyle w:val="a0"/>
        <w:ind w:firstLine="720"/>
        <w:rPr>
          <w:rFonts w:hint="cs"/>
          <w:rtl/>
        </w:rPr>
      </w:pPr>
    </w:p>
    <w:p w14:paraId="79477ED2" w14:textId="77777777" w:rsidR="00000000" w:rsidRDefault="00373EE0">
      <w:pPr>
        <w:pStyle w:val="af1"/>
        <w:rPr>
          <w:rtl/>
        </w:rPr>
      </w:pPr>
      <w:r>
        <w:rPr>
          <w:rtl/>
        </w:rPr>
        <w:t>היו"ר</w:t>
      </w:r>
      <w:r>
        <w:rPr>
          <w:rFonts w:hint="cs"/>
          <w:rtl/>
        </w:rPr>
        <w:t xml:space="preserve"> מיכאל נודלמן</w:t>
      </w:r>
      <w:r>
        <w:rPr>
          <w:rtl/>
        </w:rPr>
        <w:t>:</w:t>
      </w:r>
    </w:p>
    <w:p w14:paraId="46D92983" w14:textId="77777777" w:rsidR="00000000" w:rsidRDefault="00373EE0">
      <w:pPr>
        <w:pStyle w:val="a0"/>
        <w:rPr>
          <w:rtl/>
        </w:rPr>
      </w:pPr>
    </w:p>
    <w:p w14:paraId="141A5DBC" w14:textId="77777777" w:rsidR="00000000" w:rsidRDefault="00373EE0">
      <w:pPr>
        <w:pStyle w:val="a0"/>
        <w:rPr>
          <w:rFonts w:hint="cs"/>
          <w:rtl/>
        </w:rPr>
      </w:pPr>
      <w:r>
        <w:rPr>
          <w:rFonts w:hint="cs"/>
          <w:rtl/>
        </w:rPr>
        <w:t>חבר הכנסת עסאם מח'ול, יש שאלה נוספת?</w:t>
      </w:r>
    </w:p>
    <w:p w14:paraId="528AB24A" w14:textId="77777777" w:rsidR="00000000" w:rsidRDefault="00373EE0">
      <w:pPr>
        <w:pStyle w:val="a0"/>
        <w:rPr>
          <w:rFonts w:hint="cs"/>
          <w:rtl/>
        </w:rPr>
      </w:pPr>
    </w:p>
    <w:p w14:paraId="2DE6952E" w14:textId="77777777" w:rsidR="00000000" w:rsidRDefault="00373EE0">
      <w:pPr>
        <w:pStyle w:val="af0"/>
        <w:rPr>
          <w:rtl/>
        </w:rPr>
      </w:pPr>
      <w:r>
        <w:rPr>
          <w:rFonts w:hint="eastAsia"/>
          <w:rtl/>
        </w:rPr>
        <w:t>עסאם</w:t>
      </w:r>
      <w:r>
        <w:rPr>
          <w:rtl/>
        </w:rPr>
        <w:t xml:space="preserve"> מח'ול (חד"ש-תע"ל):</w:t>
      </w:r>
    </w:p>
    <w:p w14:paraId="01F5C674" w14:textId="77777777" w:rsidR="00000000" w:rsidRDefault="00373EE0">
      <w:pPr>
        <w:pStyle w:val="a0"/>
        <w:rPr>
          <w:rFonts w:hint="cs"/>
          <w:rtl/>
        </w:rPr>
      </w:pPr>
    </w:p>
    <w:p w14:paraId="4CCB0138" w14:textId="77777777" w:rsidR="00000000" w:rsidRDefault="00373EE0">
      <w:pPr>
        <w:pStyle w:val="a0"/>
        <w:rPr>
          <w:rFonts w:hint="cs"/>
          <w:rtl/>
        </w:rPr>
      </w:pPr>
      <w:r>
        <w:rPr>
          <w:rFonts w:hint="cs"/>
          <w:rtl/>
        </w:rPr>
        <w:t>אדוני היושב-ראש, אדוני סגן השר, אני מצטער אבל אני מבקש להחזי</w:t>
      </w:r>
      <w:r>
        <w:rPr>
          <w:rFonts w:hint="cs"/>
          <w:rtl/>
        </w:rPr>
        <w:t>ר את השאילתא הזאת למשרד הפנים לקבלת תשובה. אני לא קיבלתי שום תשובה על ארבע השאלות. אני שאלתי כמה בקשות לאישור כניסה לארץ נדחו בשנים 2002-2003 - זה מספר. אני שאלתי כמה מהן הוגשו על-ידי  נציגי ארגונים וולונטריים וארגוני זכויות אדם, כי אני יודע למה נחוצים ארג</w:t>
      </w:r>
      <w:r>
        <w:rPr>
          <w:rFonts w:hint="cs"/>
          <w:rtl/>
        </w:rPr>
        <w:t>וני זכויות אדם  כאן, ואני רוצה לדעת כמה מתוך המסורבים הם ארגוני זכויות אדם. אני שאלתי שאלה שלישית, על-פי אילו קריטריונים, לא קיבלתי שום קריטריון. אתה אמרת  רק איך עושים את זה, מה הפרוצדורה. אני שאלתי אם יש ארגונים שנציגיהם מנועים מלהיכנס, כי יש רשימה של אר</w:t>
      </w:r>
      <w:r>
        <w:rPr>
          <w:rFonts w:hint="cs"/>
          <w:rtl/>
        </w:rPr>
        <w:t xml:space="preserve">גונים שלא יכולים להיכנס מראש, כשהם מגיעים לנמל התעופה הם מסורבים. אני לא קיבלתי אף תשובה על אף אחת מהשאלות. </w:t>
      </w:r>
    </w:p>
    <w:p w14:paraId="22FA9A37" w14:textId="77777777" w:rsidR="00000000" w:rsidRDefault="00373EE0">
      <w:pPr>
        <w:pStyle w:val="a0"/>
        <w:rPr>
          <w:rFonts w:hint="cs"/>
          <w:rtl/>
        </w:rPr>
      </w:pPr>
      <w:bookmarkStart w:id="433" w:name="FS000000513T01_03_2004_21_03_18"/>
      <w:bookmarkEnd w:id="433"/>
    </w:p>
    <w:p w14:paraId="02FAE46F" w14:textId="77777777" w:rsidR="00000000" w:rsidRDefault="00373EE0">
      <w:pPr>
        <w:pStyle w:val="-"/>
        <w:rPr>
          <w:rtl/>
        </w:rPr>
      </w:pPr>
      <w:bookmarkStart w:id="434" w:name="FS000000513T01_03_2004_21_36_19"/>
      <w:bookmarkEnd w:id="434"/>
      <w:r>
        <w:rPr>
          <w:rFonts w:hint="eastAsia"/>
          <w:rtl/>
        </w:rPr>
        <w:t>סגן</w:t>
      </w:r>
      <w:r>
        <w:rPr>
          <w:rtl/>
        </w:rPr>
        <w:t xml:space="preserve"> שר הפנים ויקטור בריילובסקי:</w:t>
      </w:r>
    </w:p>
    <w:p w14:paraId="6E1A2F7E" w14:textId="77777777" w:rsidR="00000000" w:rsidRDefault="00373EE0">
      <w:pPr>
        <w:pStyle w:val="a0"/>
        <w:rPr>
          <w:rFonts w:hint="cs"/>
          <w:rtl/>
        </w:rPr>
      </w:pPr>
    </w:p>
    <w:p w14:paraId="7D9CE551" w14:textId="77777777" w:rsidR="00000000" w:rsidRDefault="00373EE0">
      <w:pPr>
        <w:pStyle w:val="a0"/>
        <w:rPr>
          <w:rFonts w:hint="cs"/>
          <w:rtl/>
        </w:rPr>
      </w:pPr>
      <w:r>
        <w:rPr>
          <w:rFonts w:hint="cs"/>
          <w:rtl/>
        </w:rPr>
        <w:t>או.קיי. לגבי מספרים, אני נתתי תשובה שאין במשרד הפנים סטטיסטיקה מרוכזת, מפני שאת כל הפניות נותנים ללשכות שונות, וא</w:t>
      </w:r>
      <w:r>
        <w:rPr>
          <w:rFonts w:hint="cs"/>
          <w:rtl/>
        </w:rPr>
        <w:t xml:space="preserve">ין נתונים מרוכזים במשרד הפנים. </w:t>
      </w:r>
    </w:p>
    <w:p w14:paraId="07163E9A" w14:textId="77777777" w:rsidR="00000000" w:rsidRDefault="00373EE0">
      <w:pPr>
        <w:pStyle w:val="a0"/>
        <w:rPr>
          <w:rFonts w:hint="cs"/>
          <w:rtl/>
        </w:rPr>
      </w:pPr>
    </w:p>
    <w:p w14:paraId="7B6C5C41" w14:textId="77777777" w:rsidR="00000000" w:rsidRDefault="00373EE0">
      <w:pPr>
        <w:pStyle w:val="af0"/>
        <w:rPr>
          <w:rtl/>
        </w:rPr>
      </w:pPr>
      <w:r>
        <w:rPr>
          <w:rFonts w:hint="eastAsia"/>
          <w:rtl/>
        </w:rPr>
        <w:t>עסאם</w:t>
      </w:r>
      <w:r>
        <w:rPr>
          <w:rtl/>
        </w:rPr>
        <w:t xml:space="preserve"> מח'ול (חד"ש-תע"ל):</w:t>
      </w:r>
    </w:p>
    <w:p w14:paraId="071C204E" w14:textId="77777777" w:rsidR="00000000" w:rsidRDefault="00373EE0">
      <w:pPr>
        <w:pStyle w:val="a0"/>
        <w:rPr>
          <w:rFonts w:hint="cs"/>
          <w:rtl/>
        </w:rPr>
      </w:pPr>
    </w:p>
    <w:p w14:paraId="5D0FF905" w14:textId="77777777" w:rsidR="00000000" w:rsidRDefault="00373EE0">
      <w:pPr>
        <w:pStyle w:val="a0"/>
        <w:rPr>
          <w:rFonts w:hint="cs"/>
          <w:rtl/>
        </w:rPr>
      </w:pPr>
      <w:r>
        <w:rPr>
          <w:rFonts w:hint="cs"/>
          <w:rtl/>
        </w:rPr>
        <w:t>אתה לא מאמין בזה?</w:t>
      </w:r>
    </w:p>
    <w:p w14:paraId="48D126DB" w14:textId="77777777" w:rsidR="00000000" w:rsidRDefault="00373EE0">
      <w:pPr>
        <w:pStyle w:val="a0"/>
        <w:rPr>
          <w:rFonts w:hint="cs"/>
          <w:rtl/>
        </w:rPr>
      </w:pPr>
    </w:p>
    <w:p w14:paraId="1ACC8AEF" w14:textId="77777777" w:rsidR="00000000" w:rsidRDefault="00373EE0">
      <w:pPr>
        <w:pStyle w:val="-"/>
        <w:rPr>
          <w:rtl/>
        </w:rPr>
      </w:pPr>
      <w:bookmarkStart w:id="435" w:name="FS000000513T01_03_2004_21_03_41C"/>
      <w:bookmarkEnd w:id="435"/>
      <w:r>
        <w:rPr>
          <w:rFonts w:hint="cs"/>
          <w:rtl/>
        </w:rPr>
        <w:t xml:space="preserve">סגן שר הפנים </w:t>
      </w:r>
      <w:r>
        <w:rPr>
          <w:rtl/>
        </w:rPr>
        <w:t>ויקטור בריילובסקי:</w:t>
      </w:r>
    </w:p>
    <w:p w14:paraId="33FAB177" w14:textId="77777777" w:rsidR="00000000" w:rsidRDefault="00373EE0">
      <w:pPr>
        <w:pStyle w:val="a0"/>
        <w:rPr>
          <w:rtl/>
        </w:rPr>
      </w:pPr>
    </w:p>
    <w:p w14:paraId="3376F660" w14:textId="77777777" w:rsidR="00000000" w:rsidRDefault="00373EE0">
      <w:pPr>
        <w:pStyle w:val="a0"/>
        <w:rPr>
          <w:rFonts w:hint="cs"/>
          <w:rtl/>
        </w:rPr>
      </w:pPr>
      <w:r>
        <w:rPr>
          <w:rFonts w:hint="cs"/>
          <w:rtl/>
        </w:rPr>
        <w:t>אני מאמין.</w:t>
      </w:r>
    </w:p>
    <w:p w14:paraId="75D69A09" w14:textId="77777777" w:rsidR="00000000" w:rsidRDefault="00373EE0">
      <w:pPr>
        <w:pStyle w:val="a0"/>
        <w:rPr>
          <w:rFonts w:hint="cs"/>
          <w:rtl/>
        </w:rPr>
      </w:pPr>
    </w:p>
    <w:p w14:paraId="44E05151" w14:textId="77777777" w:rsidR="00000000" w:rsidRDefault="00373EE0">
      <w:pPr>
        <w:pStyle w:val="af0"/>
        <w:rPr>
          <w:rtl/>
        </w:rPr>
      </w:pPr>
      <w:r>
        <w:rPr>
          <w:rFonts w:hint="eastAsia"/>
          <w:rtl/>
        </w:rPr>
        <w:t>עסאם</w:t>
      </w:r>
      <w:r>
        <w:rPr>
          <w:rtl/>
        </w:rPr>
        <w:t xml:space="preserve"> מח'ול (חד"ש-תע"ל):</w:t>
      </w:r>
    </w:p>
    <w:p w14:paraId="6C9C689D" w14:textId="77777777" w:rsidR="00000000" w:rsidRDefault="00373EE0">
      <w:pPr>
        <w:pStyle w:val="a0"/>
        <w:rPr>
          <w:rFonts w:hint="cs"/>
          <w:rtl/>
        </w:rPr>
      </w:pPr>
    </w:p>
    <w:p w14:paraId="47664738" w14:textId="77777777" w:rsidR="00000000" w:rsidRDefault="00373EE0">
      <w:pPr>
        <w:pStyle w:val="a0"/>
        <w:rPr>
          <w:rFonts w:hint="cs"/>
          <w:rtl/>
        </w:rPr>
      </w:pPr>
      <w:r>
        <w:rPr>
          <w:rFonts w:hint="cs"/>
          <w:rtl/>
        </w:rPr>
        <w:t>כי בוועדת הפנים דיברו על מספרים.</w:t>
      </w:r>
    </w:p>
    <w:p w14:paraId="39C716AC" w14:textId="77777777" w:rsidR="00000000" w:rsidRDefault="00373EE0">
      <w:pPr>
        <w:pStyle w:val="a0"/>
        <w:rPr>
          <w:rFonts w:hint="cs"/>
          <w:rtl/>
        </w:rPr>
      </w:pPr>
    </w:p>
    <w:p w14:paraId="25BD8A78" w14:textId="77777777" w:rsidR="00000000" w:rsidRDefault="00373EE0">
      <w:pPr>
        <w:pStyle w:val="-"/>
        <w:rPr>
          <w:rtl/>
        </w:rPr>
      </w:pPr>
      <w:bookmarkStart w:id="436" w:name="FS000000513T01_03_2004_21_03_48C"/>
      <w:bookmarkEnd w:id="436"/>
      <w:r>
        <w:rPr>
          <w:rFonts w:hint="cs"/>
          <w:rtl/>
        </w:rPr>
        <w:t xml:space="preserve">סגן שר הפנים </w:t>
      </w:r>
      <w:r>
        <w:rPr>
          <w:rtl/>
        </w:rPr>
        <w:t>ויקטור בריילובסקי:</w:t>
      </w:r>
    </w:p>
    <w:p w14:paraId="7375EA18" w14:textId="77777777" w:rsidR="00000000" w:rsidRDefault="00373EE0">
      <w:pPr>
        <w:pStyle w:val="a0"/>
        <w:rPr>
          <w:rtl/>
        </w:rPr>
      </w:pPr>
    </w:p>
    <w:p w14:paraId="0DA28605" w14:textId="77777777" w:rsidR="00000000" w:rsidRDefault="00373EE0">
      <w:pPr>
        <w:pStyle w:val="a0"/>
        <w:rPr>
          <w:rFonts w:hint="cs"/>
          <w:rtl/>
        </w:rPr>
      </w:pPr>
      <w:r>
        <w:rPr>
          <w:rFonts w:hint="cs"/>
          <w:rtl/>
        </w:rPr>
        <w:t>אולי בוועדת הפנים יש, במשרד הפנים אין. דבר</w:t>
      </w:r>
      <w:r>
        <w:rPr>
          <w:rFonts w:hint="cs"/>
          <w:rtl/>
        </w:rPr>
        <w:t xml:space="preserve"> שני, לגבי קריטריונים, אני אמרתי שארגון  צריך להיות מוכר על-ידי משרד החוץ. זאת אומרת שזאת שאלה על קריטריונים, אילו ארגונים מוכרים, אילו ארגונים לא מוכרים. זו בעיה של משרד החוץ ולא של משרד הפנים.</w:t>
      </w:r>
    </w:p>
    <w:p w14:paraId="2EFC257D" w14:textId="77777777" w:rsidR="00000000" w:rsidRDefault="00373EE0">
      <w:pPr>
        <w:pStyle w:val="a0"/>
        <w:rPr>
          <w:rFonts w:hint="cs"/>
          <w:rtl/>
        </w:rPr>
      </w:pPr>
    </w:p>
    <w:p w14:paraId="1A3704AE" w14:textId="77777777" w:rsidR="00000000" w:rsidRDefault="00373EE0">
      <w:pPr>
        <w:pStyle w:val="af0"/>
        <w:rPr>
          <w:rtl/>
        </w:rPr>
      </w:pPr>
      <w:r>
        <w:rPr>
          <w:rFonts w:hint="eastAsia"/>
          <w:rtl/>
        </w:rPr>
        <w:t>עסאם</w:t>
      </w:r>
      <w:r>
        <w:rPr>
          <w:rtl/>
        </w:rPr>
        <w:t xml:space="preserve"> מח'ול (חד"ש-תע"ל):</w:t>
      </w:r>
    </w:p>
    <w:p w14:paraId="4BBB39A3" w14:textId="77777777" w:rsidR="00000000" w:rsidRDefault="00373EE0">
      <w:pPr>
        <w:pStyle w:val="a0"/>
        <w:rPr>
          <w:rFonts w:hint="cs"/>
          <w:rtl/>
        </w:rPr>
      </w:pPr>
    </w:p>
    <w:p w14:paraId="689F056B" w14:textId="77777777" w:rsidR="00000000" w:rsidRDefault="00373EE0">
      <w:pPr>
        <w:pStyle w:val="a0"/>
        <w:rPr>
          <w:rFonts w:hint="cs"/>
          <w:rtl/>
        </w:rPr>
      </w:pPr>
      <w:r>
        <w:rPr>
          <w:rFonts w:hint="cs"/>
          <w:rtl/>
        </w:rPr>
        <w:t xml:space="preserve">זה נקרא להחליק, לא לתת שום תשובה. </w:t>
      </w:r>
    </w:p>
    <w:p w14:paraId="379FC698" w14:textId="77777777" w:rsidR="00000000" w:rsidRDefault="00373EE0">
      <w:pPr>
        <w:pStyle w:val="a0"/>
        <w:rPr>
          <w:rFonts w:hint="cs"/>
          <w:rtl/>
        </w:rPr>
      </w:pPr>
    </w:p>
    <w:p w14:paraId="07927E34" w14:textId="77777777" w:rsidR="00000000" w:rsidRDefault="00373EE0">
      <w:pPr>
        <w:pStyle w:val="af1"/>
        <w:rPr>
          <w:rtl/>
        </w:rPr>
      </w:pPr>
      <w:r>
        <w:rPr>
          <w:rtl/>
        </w:rPr>
        <w:t>היו"ר</w:t>
      </w:r>
      <w:r>
        <w:rPr>
          <w:rFonts w:hint="cs"/>
          <w:rtl/>
        </w:rPr>
        <w:t xml:space="preserve"> מיכאל נודלמן</w:t>
      </w:r>
      <w:r>
        <w:rPr>
          <w:rtl/>
        </w:rPr>
        <w:t>:</w:t>
      </w:r>
    </w:p>
    <w:p w14:paraId="1A004139" w14:textId="77777777" w:rsidR="00000000" w:rsidRDefault="00373EE0">
      <w:pPr>
        <w:pStyle w:val="a0"/>
        <w:rPr>
          <w:rtl/>
        </w:rPr>
      </w:pPr>
    </w:p>
    <w:p w14:paraId="16D2E141" w14:textId="77777777" w:rsidR="00000000" w:rsidRDefault="00373EE0">
      <w:pPr>
        <w:pStyle w:val="a0"/>
        <w:rPr>
          <w:rFonts w:hint="cs"/>
          <w:rtl/>
        </w:rPr>
      </w:pPr>
      <w:r>
        <w:rPr>
          <w:rFonts w:hint="cs"/>
          <w:rtl/>
        </w:rPr>
        <w:t>תודה.</w:t>
      </w:r>
    </w:p>
    <w:p w14:paraId="33184146" w14:textId="77777777" w:rsidR="00000000" w:rsidRDefault="00373EE0">
      <w:pPr>
        <w:pStyle w:val="af0"/>
        <w:rPr>
          <w:rtl/>
        </w:rPr>
      </w:pPr>
    </w:p>
    <w:p w14:paraId="448CD8EC" w14:textId="77777777" w:rsidR="00000000" w:rsidRDefault="00373EE0">
      <w:pPr>
        <w:pStyle w:val="af0"/>
        <w:rPr>
          <w:rtl/>
        </w:rPr>
      </w:pPr>
      <w:r>
        <w:rPr>
          <w:rFonts w:hint="eastAsia"/>
          <w:rtl/>
        </w:rPr>
        <w:t>עסאם</w:t>
      </w:r>
      <w:r>
        <w:rPr>
          <w:rtl/>
        </w:rPr>
        <w:t xml:space="preserve"> מח'ול (חד"ש-תע"ל):</w:t>
      </w:r>
    </w:p>
    <w:p w14:paraId="6A6A9BF1" w14:textId="77777777" w:rsidR="00000000" w:rsidRDefault="00373EE0">
      <w:pPr>
        <w:pStyle w:val="a0"/>
        <w:rPr>
          <w:rFonts w:hint="cs"/>
          <w:rtl/>
        </w:rPr>
      </w:pPr>
    </w:p>
    <w:p w14:paraId="16ED4DF6" w14:textId="77777777" w:rsidR="00000000" w:rsidRDefault="00373EE0">
      <w:pPr>
        <w:pStyle w:val="a0"/>
        <w:rPr>
          <w:rFonts w:hint="cs"/>
          <w:rtl/>
        </w:rPr>
      </w:pPr>
      <w:r>
        <w:rPr>
          <w:rFonts w:hint="cs"/>
          <w:rtl/>
        </w:rPr>
        <w:t>השאלות כל כך מוגדרות.</w:t>
      </w:r>
    </w:p>
    <w:p w14:paraId="28D48EF1" w14:textId="77777777" w:rsidR="00000000" w:rsidRDefault="00373EE0">
      <w:pPr>
        <w:pStyle w:val="a0"/>
        <w:rPr>
          <w:rFonts w:hint="cs"/>
          <w:rtl/>
        </w:rPr>
      </w:pPr>
    </w:p>
    <w:p w14:paraId="7D7C6C58" w14:textId="77777777" w:rsidR="00000000" w:rsidRDefault="00373EE0">
      <w:pPr>
        <w:pStyle w:val="af1"/>
        <w:rPr>
          <w:rtl/>
        </w:rPr>
      </w:pPr>
      <w:r>
        <w:rPr>
          <w:rtl/>
        </w:rPr>
        <w:t>היו"ר</w:t>
      </w:r>
      <w:r>
        <w:rPr>
          <w:rFonts w:hint="cs"/>
          <w:rtl/>
        </w:rPr>
        <w:t xml:space="preserve"> מיכאל נודלמן</w:t>
      </w:r>
      <w:r>
        <w:rPr>
          <w:rtl/>
        </w:rPr>
        <w:t>:</w:t>
      </w:r>
    </w:p>
    <w:p w14:paraId="29556009" w14:textId="77777777" w:rsidR="00000000" w:rsidRDefault="00373EE0">
      <w:pPr>
        <w:pStyle w:val="a0"/>
        <w:rPr>
          <w:rFonts w:hint="cs"/>
          <w:rtl/>
        </w:rPr>
      </w:pPr>
    </w:p>
    <w:p w14:paraId="4B51FAAE" w14:textId="77777777" w:rsidR="00000000" w:rsidRDefault="00373EE0">
      <w:pPr>
        <w:pStyle w:val="a0"/>
        <w:rPr>
          <w:rFonts w:hint="cs"/>
          <w:rtl/>
        </w:rPr>
      </w:pPr>
      <w:r>
        <w:rPr>
          <w:rFonts w:hint="cs"/>
          <w:rtl/>
        </w:rPr>
        <w:t xml:space="preserve">אין לו מספרים. </w:t>
      </w:r>
    </w:p>
    <w:p w14:paraId="230AD502" w14:textId="77777777" w:rsidR="00000000" w:rsidRDefault="00373EE0">
      <w:pPr>
        <w:pStyle w:val="a0"/>
        <w:rPr>
          <w:rFonts w:hint="cs"/>
          <w:rtl/>
        </w:rPr>
      </w:pPr>
    </w:p>
    <w:p w14:paraId="719A6180" w14:textId="77777777" w:rsidR="00000000" w:rsidRDefault="00373EE0">
      <w:pPr>
        <w:pStyle w:val="a"/>
        <w:rPr>
          <w:rtl/>
        </w:rPr>
      </w:pPr>
      <w:bookmarkStart w:id="437" w:name="FS000000513T01_03_2004_21_20_43"/>
      <w:bookmarkStart w:id="438" w:name="_Toc70050403"/>
      <w:bookmarkEnd w:id="437"/>
      <w:r>
        <w:rPr>
          <w:rFonts w:hint="cs"/>
          <w:rtl/>
        </w:rPr>
        <w:t xml:space="preserve">סגן שר הפנים </w:t>
      </w:r>
      <w:r>
        <w:rPr>
          <w:rFonts w:hint="eastAsia"/>
          <w:rtl/>
        </w:rPr>
        <w:t>ויקטור</w:t>
      </w:r>
      <w:r>
        <w:rPr>
          <w:rtl/>
        </w:rPr>
        <w:t xml:space="preserve"> בריילובסקי:</w:t>
      </w:r>
      <w:bookmarkEnd w:id="438"/>
    </w:p>
    <w:p w14:paraId="4A9B590B" w14:textId="77777777" w:rsidR="00000000" w:rsidRDefault="00373EE0">
      <w:pPr>
        <w:pStyle w:val="a0"/>
        <w:rPr>
          <w:rFonts w:hint="cs"/>
          <w:rtl/>
        </w:rPr>
      </w:pPr>
    </w:p>
    <w:p w14:paraId="44B3EA6A" w14:textId="77777777" w:rsidR="00000000" w:rsidRDefault="00373EE0">
      <w:pPr>
        <w:pStyle w:val="a0"/>
        <w:rPr>
          <w:rFonts w:hint="cs"/>
          <w:rtl/>
        </w:rPr>
      </w:pPr>
      <w:r>
        <w:rPr>
          <w:rFonts w:hint="cs"/>
          <w:rtl/>
        </w:rPr>
        <w:t xml:space="preserve">אני חושב שאני נתתי תשובה על כל שאלה שלך. </w:t>
      </w:r>
    </w:p>
    <w:p w14:paraId="4534C22B" w14:textId="77777777" w:rsidR="00000000" w:rsidRDefault="00373EE0">
      <w:pPr>
        <w:pStyle w:val="a0"/>
        <w:rPr>
          <w:rFonts w:hint="cs"/>
          <w:rtl/>
        </w:rPr>
      </w:pPr>
    </w:p>
    <w:p w14:paraId="1409C769" w14:textId="77777777" w:rsidR="00000000" w:rsidRDefault="00373EE0">
      <w:pPr>
        <w:pStyle w:val="af1"/>
        <w:rPr>
          <w:rFonts w:hint="cs"/>
          <w:rtl/>
        </w:rPr>
      </w:pPr>
      <w:r>
        <w:rPr>
          <w:rtl/>
        </w:rPr>
        <w:t>היו"ר</w:t>
      </w:r>
      <w:r>
        <w:rPr>
          <w:rFonts w:hint="cs"/>
          <w:rtl/>
        </w:rPr>
        <w:t xml:space="preserve"> מיכאל נודלמן:</w:t>
      </w:r>
    </w:p>
    <w:p w14:paraId="5633CE2D" w14:textId="77777777" w:rsidR="00000000" w:rsidRDefault="00373EE0">
      <w:pPr>
        <w:pStyle w:val="a0"/>
        <w:rPr>
          <w:rtl/>
        </w:rPr>
      </w:pPr>
    </w:p>
    <w:p w14:paraId="1C7975AF" w14:textId="77777777" w:rsidR="00000000" w:rsidRDefault="00373EE0">
      <w:pPr>
        <w:pStyle w:val="a0"/>
        <w:rPr>
          <w:rFonts w:hint="cs"/>
          <w:rtl/>
        </w:rPr>
      </w:pPr>
      <w:r>
        <w:rPr>
          <w:rFonts w:hint="cs"/>
          <w:rtl/>
        </w:rPr>
        <w:t>שאילתא מס' 949, של חברת הכנסת  אתי לבני; אינ</w:t>
      </w:r>
      <w:r>
        <w:rPr>
          <w:rFonts w:hint="cs"/>
          <w:rtl/>
        </w:rPr>
        <w:t xml:space="preserve">ה נוכחת - לפרוטוקול. </w:t>
      </w:r>
    </w:p>
    <w:p w14:paraId="7AA46C2C" w14:textId="77777777" w:rsidR="00000000" w:rsidRDefault="00373EE0">
      <w:pPr>
        <w:pStyle w:val="a0"/>
        <w:rPr>
          <w:rFonts w:hint="cs"/>
          <w:rtl/>
        </w:rPr>
      </w:pPr>
    </w:p>
    <w:p w14:paraId="10D6DDA1" w14:textId="77777777" w:rsidR="00000000" w:rsidRDefault="00373EE0">
      <w:pPr>
        <w:pStyle w:val="a1"/>
        <w:jc w:val="center"/>
        <w:rPr>
          <w:sz w:val="22"/>
          <w:szCs w:val="22"/>
          <w:rtl/>
        </w:rPr>
      </w:pPr>
      <w:bookmarkStart w:id="439" w:name="CQ19252FI0019252T01_03_2004_21_30_18"/>
      <w:bookmarkStart w:id="440" w:name="_Toc70050404"/>
      <w:bookmarkEnd w:id="439"/>
      <w:r>
        <w:rPr>
          <w:sz w:val="22"/>
          <w:szCs w:val="22"/>
          <w:rtl/>
        </w:rPr>
        <w:t xml:space="preserve">949. </w:t>
      </w:r>
      <w:r>
        <w:rPr>
          <w:rFonts w:hint="cs"/>
          <w:sz w:val="22"/>
          <w:szCs w:val="22"/>
          <w:rtl/>
        </w:rPr>
        <w:t>תוכנית ה</w:t>
      </w:r>
      <w:r>
        <w:rPr>
          <w:sz w:val="22"/>
          <w:szCs w:val="22"/>
          <w:rtl/>
        </w:rPr>
        <w:t>הרחב</w:t>
      </w:r>
      <w:r>
        <w:rPr>
          <w:rFonts w:hint="cs"/>
          <w:sz w:val="22"/>
          <w:szCs w:val="22"/>
          <w:rtl/>
        </w:rPr>
        <w:t>ה של</w:t>
      </w:r>
      <w:r>
        <w:rPr>
          <w:sz w:val="22"/>
          <w:szCs w:val="22"/>
          <w:rtl/>
        </w:rPr>
        <w:t xml:space="preserve"> קיבוץ געש</w:t>
      </w:r>
      <w:bookmarkEnd w:id="440"/>
      <w:r>
        <w:rPr>
          <w:sz w:val="22"/>
          <w:szCs w:val="22"/>
          <w:rtl/>
        </w:rPr>
        <w:t xml:space="preserve"> </w:t>
      </w:r>
    </w:p>
    <w:p w14:paraId="1E0136E4" w14:textId="77777777" w:rsidR="00000000" w:rsidRDefault="00373EE0">
      <w:pPr>
        <w:pStyle w:val="a0"/>
        <w:rPr>
          <w:rFonts w:hint="cs"/>
          <w:rtl/>
        </w:rPr>
      </w:pPr>
    </w:p>
    <w:p w14:paraId="2FA394A8" w14:textId="77777777" w:rsidR="00000000" w:rsidRDefault="00373EE0">
      <w:pPr>
        <w:pStyle w:val="a0"/>
        <w:ind w:firstLine="0"/>
        <w:rPr>
          <w:bCs/>
          <w:u w:val="single"/>
        </w:rPr>
      </w:pPr>
      <w:bookmarkStart w:id="441" w:name="ESQ19252"/>
      <w:bookmarkEnd w:id="441"/>
      <w:r>
        <w:rPr>
          <w:bCs/>
          <w:u w:val="single"/>
          <w:rtl/>
        </w:rPr>
        <w:t>חברת</w:t>
      </w:r>
      <w:r>
        <w:rPr>
          <w:rFonts w:hint="cs"/>
          <w:bCs/>
          <w:u w:val="single"/>
          <w:rtl/>
        </w:rPr>
        <w:t xml:space="preserve"> הכנסת </w:t>
      </w:r>
      <w:r>
        <w:rPr>
          <w:bCs/>
          <w:u w:val="single"/>
          <w:rtl/>
        </w:rPr>
        <w:t>אתי לבני</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318AC3FA" w14:textId="77777777" w:rsidR="00000000" w:rsidRDefault="00373EE0">
      <w:pPr>
        <w:pStyle w:val="a0"/>
        <w:ind w:firstLine="720"/>
      </w:pPr>
      <w:r>
        <w:rPr>
          <w:rtl/>
        </w:rPr>
        <w:t>ביום כ"ט בכסל</w:t>
      </w:r>
      <w:r>
        <w:rPr>
          <w:rFonts w:hint="cs"/>
          <w:rtl/>
        </w:rPr>
        <w:t>י</w:t>
      </w:r>
      <w:r>
        <w:rPr>
          <w:rtl/>
        </w:rPr>
        <w:t>ו התשס"ד (24 בדצמבר 2003):</w:t>
      </w:r>
    </w:p>
    <w:p w14:paraId="338D2A95" w14:textId="77777777" w:rsidR="00000000" w:rsidRDefault="00373EE0">
      <w:pPr>
        <w:pStyle w:val="a0"/>
        <w:rPr>
          <w:rFonts w:hint="cs"/>
          <w:rtl/>
        </w:rPr>
      </w:pPr>
    </w:p>
    <w:p w14:paraId="49A76B06" w14:textId="77777777" w:rsidR="00000000" w:rsidRDefault="00373EE0">
      <w:pPr>
        <w:pStyle w:val="a0"/>
        <w:ind w:firstLine="720"/>
      </w:pPr>
      <w:r>
        <w:rPr>
          <w:rFonts w:hint="cs"/>
          <w:rtl/>
        </w:rPr>
        <w:t>ב</w:t>
      </w:r>
      <w:r>
        <w:rPr>
          <w:rtl/>
        </w:rPr>
        <w:t xml:space="preserve">"הארץ" </w:t>
      </w:r>
      <w:r>
        <w:rPr>
          <w:rFonts w:hint="cs"/>
          <w:rtl/>
        </w:rPr>
        <w:t xml:space="preserve">מיום 15 בדצמבר 2003 פורסם, כי </w:t>
      </w:r>
      <w:r>
        <w:rPr>
          <w:rtl/>
        </w:rPr>
        <w:t>במקום הרחבה טבעית של קיבוץ געש שאושרה על שטח מדרום לו</w:t>
      </w:r>
      <w:r>
        <w:rPr>
          <w:rFonts w:hint="cs"/>
          <w:rtl/>
        </w:rPr>
        <w:t>,</w:t>
      </w:r>
      <w:r>
        <w:rPr>
          <w:rtl/>
        </w:rPr>
        <w:t xml:space="preserve"> אושרה תוכנית לבנ</w:t>
      </w:r>
      <w:r>
        <w:rPr>
          <w:rFonts w:hint="cs"/>
          <w:rtl/>
        </w:rPr>
        <w:t>י</w:t>
      </w:r>
      <w:r>
        <w:rPr>
          <w:rtl/>
        </w:rPr>
        <w:t>ית שכונת פ</w:t>
      </w:r>
      <w:r>
        <w:rPr>
          <w:rtl/>
        </w:rPr>
        <w:t>אר</w:t>
      </w:r>
      <w:r>
        <w:rPr>
          <w:rFonts w:hint="cs"/>
          <w:rtl/>
        </w:rPr>
        <w:t>, "געש על הים".</w:t>
      </w:r>
      <w:r>
        <w:rPr>
          <w:rtl/>
        </w:rPr>
        <w:t xml:space="preserve"> </w:t>
      </w:r>
    </w:p>
    <w:p w14:paraId="36C1974D" w14:textId="77777777" w:rsidR="00000000" w:rsidRDefault="00373EE0">
      <w:pPr>
        <w:pStyle w:val="a0"/>
        <w:ind w:firstLine="720"/>
      </w:pPr>
    </w:p>
    <w:p w14:paraId="3BD641CF" w14:textId="77777777" w:rsidR="00000000" w:rsidRDefault="00373EE0">
      <w:pPr>
        <w:pStyle w:val="a0"/>
        <w:ind w:firstLine="720"/>
      </w:pPr>
      <w:r>
        <w:rPr>
          <w:rFonts w:hint="cs"/>
          <w:rtl/>
        </w:rPr>
        <w:t>רצוני לשאול</w:t>
      </w:r>
      <w:r>
        <w:rPr>
          <w:rtl/>
        </w:rPr>
        <w:t>:</w:t>
      </w:r>
    </w:p>
    <w:p w14:paraId="25A77E10" w14:textId="77777777" w:rsidR="00000000" w:rsidRDefault="00373EE0">
      <w:pPr>
        <w:pStyle w:val="a0"/>
        <w:ind w:firstLine="720"/>
        <w:rPr>
          <w:rFonts w:hint="cs"/>
          <w:rtl/>
        </w:rPr>
      </w:pPr>
    </w:p>
    <w:p w14:paraId="259BF9D1" w14:textId="77777777" w:rsidR="00000000" w:rsidRDefault="00373EE0">
      <w:pPr>
        <w:pStyle w:val="a0"/>
        <w:ind w:firstLine="720"/>
        <w:rPr>
          <w:rFonts w:hint="cs"/>
          <w:rtl/>
        </w:rPr>
      </w:pPr>
      <w:r>
        <w:rPr>
          <w:rFonts w:hint="cs"/>
          <w:rtl/>
        </w:rPr>
        <w:t xml:space="preserve">1. האם הידיעה נכונה? </w:t>
      </w:r>
    </w:p>
    <w:p w14:paraId="6BCB7DC5" w14:textId="77777777" w:rsidR="00000000" w:rsidRDefault="00373EE0">
      <w:pPr>
        <w:pStyle w:val="a0"/>
        <w:ind w:firstLine="720"/>
        <w:rPr>
          <w:rFonts w:hint="cs"/>
        </w:rPr>
      </w:pPr>
    </w:p>
    <w:p w14:paraId="78A4ED44" w14:textId="77777777" w:rsidR="00000000" w:rsidRDefault="00373EE0">
      <w:pPr>
        <w:pStyle w:val="a0"/>
        <w:ind w:firstLine="720"/>
        <w:rPr>
          <w:rtl/>
        </w:rPr>
      </w:pPr>
      <w:r>
        <w:rPr>
          <w:rFonts w:hint="cs"/>
          <w:rtl/>
        </w:rPr>
        <w:t xml:space="preserve">2. אם כן </w:t>
      </w:r>
      <w:r>
        <w:rPr>
          <w:rtl/>
        </w:rPr>
        <w:t>–</w:t>
      </w:r>
      <w:r>
        <w:rPr>
          <w:rFonts w:hint="cs"/>
          <w:rtl/>
        </w:rPr>
        <w:t xml:space="preserve"> </w:t>
      </w:r>
      <w:r>
        <w:rPr>
          <w:rtl/>
        </w:rPr>
        <w:t>האם ה</w:t>
      </w:r>
      <w:r>
        <w:rPr>
          <w:rFonts w:hint="cs"/>
          <w:rtl/>
        </w:rPr>
        <w:t>ו</w:t>
      </w:r>
      <w:r>
        <w:rPr>
          <w:rtl/>
        </w:rPr>
        <w:t>ועדה שאישרה את שינוי ה</w:t>
      </w:r>
      <w:r>
        <w:rPr>
          <w:rFonts w:hint="cs"/>
          <w:rtl/>
        </w:rPr>
        <w:t>י</w:t>
      </w:r>
      <w:r>
        <w:rPr>
          <w:rtl/>
        </w:rPr>
        <w:t xml:space="preserve">יעוד משטח חקלאי למגורים ידעה </w:t>
      </w:r>
      <w:r>
        <w:rPr>
          <w:rFonts w:hint="cs"/>
          <w:rtl/>
        </w:rPr>
        <w:t>על ה</w:t>
      </w:r>
      <w:r>
        <w:rPr>
          <w:rtl/>
        </w:rPr>
        <w:t xml:space="preserve">כוונה לבנות </w:t>
      </w:r>
      <w:r>
        <w:rPr>
          <w:rFonts w:hint="cs"/>
          <w:rtl/>
        </w:rPr>
        <w:t xml:space="preserve">בשטח </w:t>
      </w:r>
      <w:r>
        <w:rPr>
          <w:rtl/>
        </w:rPr>
        <w:t>שכונת פא</w:t>
      </w:r>
      <w:r>
        <w:rPr>
          <w:rFonts w:hint="cs"/>
          <w:rtl/>
        </w:rPr>
        <w:t>ר</w:t>
      </w:r>
      <w:r>
        <w:rPr>
          <w:rtl/>
        </w:rPr>
        <w:t>?</w:t>
      </w:r>
    </w:p>
    <w:p w14:paraId="6A2F4FE6" w14:textId="77777777" w:rsidR="00000000" w:rsidRDefault="00373EE0">
      <w:pPr>
        <w:pStyle w:val="a0"/>
        <w:ind w:firstLine="720"/>
        <w:rPr>
          <w:rtl/>
        </w:rPr>
      </w:pPr>
    </w:p>
    <w:p w14:paraId="341910AF" w14:textId="77777777" w:rsidR="00000000" w:rsidRDefault="00373EE0">
      <w:pPr>
        <w:pStyle w:val="a0"/>
        <w:ind w:firstLine="720"/>
        <w:rPr>
          <w:rtl/>
        </w:rPr>
      </w:pPr>
      <w:r>
        <w:rPr>
          <w:rFonts w:hint="cs"/>
          <w:rtl/>
        </w:rPr>
        <w:t xml:space="preserve">3. </w:t>
      </w:r>
      <w:r>
        <w:rPr>
          <w:rtl/>
        </w:rPr>
        <w:t>האם ת</w:t>
      </w:r>
      <w:r>
        <w:rPr>
          <w:rFonts w:hint="cs"/>
          <w:rtl/>
        </w:rPr>
        <w:t>י</w:t>
      </w:r>
      <w:r>
        <w:rPr>
          <w:rtl/>
        </w:rPr>
        <w:t>שמר הגישה החופשית אל הים?</w:t>
      </w:r>
    </w:p>
    <w:p w14:paraId="40A1D327" w14:textId="77777777" w:rsidR="00000000" w:rsidRDefault="00373EE0">
      <w:pPr>
        <w:pStyle w:val="a0"/>
        <w:ind w:firstLine="720"/>
        <w:rPr>
          <w:rtl/>
        </w:rPr>
      </w:pPr>
    </w:p>
    <w:p w14:paraId="1B2E673F" w14:textId="77777777" w:rsidR="00000000" w:rsidRDefault="00373EE0">
      <w:pPr>
        <w:pStyle w:val="a0"/>
        <w:ind w:firstLine="720"/>
        <w:rPr>
          <w:rtl/>
        </w:rPr>
      </w:pPr>
      <w:r>
        <w:rPr>
          <w:rFonts w:hint="cs"/>
          <w:rtl/>
        </w:rPr>
        <w:t xml:space="preserve">4. </w:t>
      </w:r>
      <w:r>
        <w:rPr>
          <w:rtl/>
        </w:rPr>
        <w:t xml:space="preserve">האם </w:t>
      </w:r>
      <w:r>
        <w:rPr>
          <w:rFonts w:hint="cs"/>
          <w:rtl/>
        </w:rPr>
        <w:t>ייבחן</w:t>
      </w:r>
      <w:r>
        <w:rPr>
          <w:rtl/>
        </w:rPr>
        <w:t xml:space="preserve"> בשנית אישור התוכנית?</w:t>
      </w:r>
    </w:p>
    <w:p w14:paraId="5E3B9AD3" w14:textId="77777777" w:rsidR="00000000" w:rsidRDefault="00373EE0">
      <w:pPr>
        <w:pStyle w:val="a0"/>
        <w:ind w:firstLine="0"/>
        <w:rPr>
          <w:b/>
          <w:bCs/>
          <w:u w:val="single"/>
          <w:rtl/>
        </w:rPr>
      </w:pPr>
    </w:p>
    <w:p w14:paraId="2FAF80AC" w14:textId="77777777" w:rsidR="00000000" w:rsidRDefault="00373EE0">
      <w:pPr>
        <w:pStyle w:val="a0"/>
        <w:ind w:firstLine="0"/>
        <w:rPr>
          <w:b/>
          <w:bCs/>
          <w:u w:val="single"/>
        </w:rPr>
      </w:pPr>
      <w:r>
        <w:rPr>
          <w:rFonts w:hint="eastAsia"/>
          <w:b/>
          <w:bCs/>
          <w:u w:val="single"/>
          <w:rtl/>
        </w:rPr>
        <w:t>תשובת</w:t>
      </w:r>
      <w:r>
        <w:rPr>
          <w:b/>
          <w:bCs/>
          <w:u w:val="single"/>
          <w:rtl/>
        </w:rPr>
        <w:t xml:space="preserve"> סגן שר הפנים ויקטור </w:t>
      </w:r>
      <w:r>
        <w:rPr>
          <w:b/>
          <w:bCs/>
          <w:u w:val="single"/>
          <w:rtl/>
        </w:rPr>
        <w:t>בריילובסקי:</w:t>
      </w:r>
    </w:p>
    <w:p w14:paraId="7AE80F29" w14:textId="77777777" w:rsidR="00000000" w:rsidRDefault="00373EE0">
      <w:pPr>
        <w:pStyle w:val="a0"/>
        <w:ind w:firstLine="0"/>
        <w:rPr>
          <w:rFonts w:hint="cs"/>
          <w:b/>
          <w:rtl/>
        </w:rPr>
      </w:pPr>
      <w:r>
        <w:rPr>
          <w:b/>
          <w:rtl/>
        </w:rPr>
        <w:t xml:space="preserve"> (לא נקראה, נמסרה לפרוטוקול)</w:t>
      </w:r>
    </w:p>
    <w:p w14:paraId="339A9F71" w14:textId="77777777" w:rsidR="00000000" w:rsidRDefault="00373EE0">
      <w:pPr>
        <w:pStyle w:val="a0"/>
        <w:rPr>
          <w:rtl/>
        </w:rPr>
      </w:pPr>
    </w:p>
    <w:p w14:paraId="4DE37C28" w14:textId="77777777" w:rsidR="00000000" w:rsidRDefault="00373EE0">
      <w:pPr>
        <w:pStyle w:val="a0"/>
        <w:rPr>
          <w:rFonts w:hint="cs"/>
          <w:rtl/>
        </w:rPr>
      </w:pPr>
      <w:r>
        <w:rPr>
          <w:rFonts w:hint="cs"/>
          <w:rtl/>
        </w:rPr>
        <w:t>בתשובה על השאילתא האמורה הנני מעביר בזאת לשואלת את מכתב מתכנן המחוז, המדבר בעד עצמו. מפאת אורך המכתב אני מעבירו בזאת לפרוטוקול:</w:t>
      </w:r>
    </w:p>
    <w:p w14:paraId="2B1ED6A9" w14:textId="77777777" w:rsidR="00000000" w:rsidRDefault="00373EE0">
      <w:pPr>
        <w:pStyle w:val="a0"/>
        <w:rPr>
          <w:rFonts w:hint="cs"/>
          <w:rtl/>
        </w:rPr>
      </w:pPr>
    </w:p>
    <w:p w14:paraId="591DD9D9" w14:textId="77777777" w:rsidR="00000000" w:rsidRDefault="00373EE0">
      <w:pPr>
        <w:pStyle w:val="a0"/>
        <w:bidi w:val="0"/>
        <w:jc w:val="center"/>
      </w:pPr>
      <w:r>
        <w:rPr>
          <w:rFonts w:hint="cs"/>
          <w:rtl/>
        </w:rPr>
        <w:t xml:space="preserve">הנדון: תוכנית חש/5/8 </w:t>
      </w:r>
      <w:r>
        <w:rPr>
          <w:rtl/>
        </w:rPr>
        <w:t>–</w:t>
      </w:r>
      <w:r>
        <w:rPr>
          <w:rFonts w:hint="cs"/>
          <w:rtl/>
        </w:rPr>
        <w:t xml:space="preserve"> תוכנית הבינוי</w:t>
      </w:r>
    </w:p>
    <w:p w14:paraId="693B4C78" w14:textId="77777777" w:rsidR="00000000" w:rsidRDefault="00373EE0">
      <w:pPr>
        <w:pStyle w:val="a0"/>
        <w:rPr>
          <w:rtl/>
        </w:rPr>
      </w:pPr>
    </w:p>
    <w:p w14:paraId="22F1945A" w14:textId="77777777" w:rsidR="00000000" w:rsidRDefault="00373EE0">
      <w:pPr>
        <w:pStyle w:val="a0"/>
      </w:pPr>
      <w:r>
        <w:rPr>
          <w:rFonts w:hint="cs"/>
          <w:rtl/>
        </w:rPr>
        <w:t>א. ב-31 בדצמבר 2003 נשלח מכתבו של הממונה על המח</w:t>
      </w:r>
      <w:r>
        <w:rPr>
          <w:rFonts w:hint="cs"/>
          <w:rtl/>
        </w:rPr>
        <w:t xml:space="preserve">וז, מר שוקי אמרני, למר אהרן בז'רנו, יושב-ראש הוועדה המקומית חוף-השרון, בנוגע לתוכנית הנדונה, המנחה אותו להביא את תוכנית הבינוי והפיתוח שאושרה בוועדה המקומית לדיון חוזר בוועדה המקומית </w:t>
      </w:r>
      <w:r>
        <w:rPr>
          <w:rtl/>
        </w:rPr>
        <w:t>–</w:t>
      </w:r>
      <w:r>
        <w:rPr>
          <w:rFonts w:hint="cs"/>
          <w:rtl/>
        </w:rPr>
        <w:t xml:space="preserve"> וזאת במטרה לתקנה בהתאם להוראות ומסמכי תוכנית חש/5/8.</w:t>
      </w:r>
    </w:p>
    <w:p w14:paraId="28D504BB" w14:textId="77777777" w:rsidR="00000000" w:rsidRDefault="00373EE0">
      <w:pPr>
        <w:pStyle w:val="a0"/>
        <w:bidi w:val="0"/>
        <w:rPr>
          <w:rtl/>
        </w:rPr>
      </w:pPr>
    </w:p>
    <w:p w14:paraId="0F235114" w14:textId="77777777" w:rsidR="00000000" w:rsidRDefault="00373EE0">
      <w:pPr>
        <w:pStyle w:val="a0"/>
        <w:rPr>
          <w:rFonts w:hint="cs"/>
        </w:rPr>
      </w:pPr>
      <w:r>
        <w:rPr>
          <w:rFonts w:hint="cs"/>
          <w:rtl/>
        </w:rPr>
        <w:t>ב. במקביל למכתב ז</w:t>
      </w:r>
      <w:r>
        <w:rPr>
          <w:rFonts w:hint="cs"/>
          <w:rtl/>
        </w:rPr>
        <w:t>ה פנית אלי בבקשה להיפגש עמי כדי לברר את הנקודות הטעונות תיקון בתוכנית הבינוי על-פי הנחיות הממונה. בהמשך לבקשתך זו, התקיימה במשרדי פגישה בתאריך 6 בפברואר 2004 בהשתתפותך ובהשתתפות מר עמית גופר, שחר ממן ושלומי סהר מיחידת הפיקוח על הבנייה, מוניקה זר ציון, דליה</w:t>
      </w:r>
      <w:r>
        <w:rPr>
          <w:rFonts w:hint="cs"/>
          <w:rtl/>
        </w:rPr>
        <w:t xml:space="preserve"> שיינבך מלשכת התכנון ומר גדי דוברת מחברת "סקום".</w:t>
      </w:r>
    </w:p>
    <w:p w14:paraId="58EA2942" w14:textId="77777777" w:rsidR="00000000" w:rsidRDefault="00373EE0">
      <w:pPr>
        <w:pStyle w:val="a0"/>
        <w:rPr>
          <w:rtl/>
        </w:rPr>
      </w:pPr>
    </w:p>
    <w:p w14:paraId="2A3D9D46" w14:textId="77777777" w:rsidR="00000000" w:rsidRDefault="00373EE0">
      <w:pPr>
        <w:pStyle w:val="a0"/>
        <w:rPr>
          <w:rFonts w:hint="cs"/>
          <w:rtl/>
        </w:rPr>
      </w:pPr>
      <w:r>
        <w:rPr>
          <w:rFonts w:hint="cs"/>
          <w:rtl/>
        </w:rPr>
        <w:t>ג. בישיבה זו הצגתי את התוכנית המאושרת כדלקמן:</w:t>
      </w:r>
    </w:p>
    <w:p w14:paraId="18C7472C" w14:textId="77777777" w:rsidR="00000000" w:rsidRDefault="00373EE0">
      <w:pPr>
        <w:pStyle w:val="a0"/>
        <w:rPr>
          <w:rtl/>
        </w:rPr>
      </w:pPr>
    </w:p>
    <w:p w14:paraId="30021410" w14:textId="77777777" w:rsidR="00000000" w:rsidRDefault="00373EE0">
      <w:pPr>
        <w:pStyle w:val="a0"/>
        <w:rPr>
          <w:rFonts w:hint="cs"/>
          <w:rtl/>
        </w:rPr>
      </w:pPr>
      <w:r>
        <w:rPr>
          <w:rFonts w:hint="cs"/>
          <w:rtl/>
        </w:rPr>
        <w:t>1. תוכנית חש/5/8 נוגעת לחטיבת קרקע בשטח של כ-30 דונם המצויה בין שטח המחנה של הקיבוץ לבין כביש הגישה המצוי מדרום, ומהווה המשך צמוד דופן לאזור המגורים בקיבוץ.</w:t>
      </w:r>
    </w:p>
    <w:p w14:paraId="5AC882AD" w14:textId="77777777" w:rsidR="00000000" w:rsidRDefault="00373EE0">
      <w:pPr>
        <w:pStyle w:val="a0"/>
        <w:rPr>
          <w:rtl/>
        </w:rPr>
      </w:pPr>
    </w:p>
    <w:p w14:paraId="594A1105" w14:textId="77777777" w:rsidR="00000000" w:rsidRDefault="00373EE0">
      <w:pPr>
        <w:pStyle w:val="a0"/>
        <w:rPr>
          <w:rFonts w:hint="cs"/>
          <w:rtl/>
        </w:rPr>
      </w:pPr>
      <w:r>
        <w:rPr>
          <w:rFonts w:hint="cs"/>
          <w:rtl/>
        </w:rPr>
        <w:t>2</w:t>
      </w:r>
      <w:r>
        <w:rPr>
          <w:rFonts w:hint="cs"/>
          <w:rtl/>
        </w:rPr>
        <w:t>. תוכנית חש/5/8 מציעה שטח זה למגורים, בהיקף של כ-120 יח"ד, בבינוי של עד שלוש קומות. עוד קובעת התוכנית, בסעיף 4.2 להוראותיה, כי "היתרי תוכנית יינתנו על סמך תוכנית בינוי ופיתוח אשר תאושר על-ידי הוועדה המקומית. תוכנית הבינוי והפיתוח תהיה מבוססת על תוכנית הבינ</w:t>
      </w:r>
      <w:r>
        <w:rPr>
          <w:rFonts w:hint="cs"/>
          <w:rtl/>
        </w:rPr>
        <w:t xml:space="preserve">וי המהווה חלק ממסמכי התוכנית המפורטת".  </w:t>
      </w:r>
    </w:p>
    <w:p w14:paraId="097BD56C" w14:textId="77777777" w:rsidR="00000000" w:rsidRDefault="00373EE0">
      <w:pPr>
        <w:pStyle w:val="a0"/>
        <w:rPr>
          <w:rtl/>
        </w:rPr>
      </w:pPr>
    </w:p>
    <w:p w14:paraId="6EB73339" w14:textId="77777777" w:rsidR="00000000" w:rsidRDefault="00373EE0">
      <w:pPr>
        <w:pStyle w:val="a0"/>
        <w:rPr>
          <w:rFonts w:hint="cs"/>
          <w:rtl/>
        </w:rPr>
      </w:pPr>
      <w:r>
        <w:rPr>
          <w:rFonts w:hint="cs"/>
          <w:rtl/>
        </w:rPr>
        <w:t xml:space="preserve">3. מתוך בחינת נספח הבינוי המנחה שאושר במסגרת תוכנית חש/5/8 (להלן </w:t>
      </w:r>
      <w:r>
        <w:rPr>
          <w:rtl/>
        </w:rPr>
        <w:t>–</w:t>
      </w:r>
      <w:r>
        <w:rPr>
          <w:rFonts w:hint="cs"/>
          <w:rtl/>
        </w:rPr>
        <w:t xml:space="preserve"> תוכנית הבינוי ה"מקורית") עולה כי ניתן לאפיין את הבינוי שהוצע בה בהתאם לעקרונות הבאים: א. השטח חולק לשני אזורים כדלקמן: מרביתו של הבינוי - כ-90 יח"ד</w:t>
      </w:r>
      <w:r>
        <w:rPr>
          <w:rFonts w:hint="cs"/>
          <w:rtl/>
        </w:rPr>
        <w:t xml:space="preserve"> - בבנייה טורית דו-קומתית, המאורגנת במקבץ אורכי צפוני ודרומי, כשביניהם שטח ציבורי רחב היקף של שבילים, צמחייה וכדומה. יתרת יח"ד מרוכזות בשטח המערבי, באופן המנצל את המבנה הטופוגרפי לבנייה מדורגת המשתפלת לכיוון מערב וצפון; ב. תוכנית הבינוי אינה מציעה חלוקה למ</w:t>
      </w:r>
      <w:r>
        <w:rPr>
          <w:rFonts w:hint="cs"/>
          <w:rtl/>
        </w:rPr>
        <w:t xml:space="preserve">גרשים, אלא יוצרת מגרש משותף אחד, כאשר קווי הבניין שנקבעו בה הינם רק ביחס לגבולות השטח - כלפי הכבישים המקיפים והשמורה ממערב; ג. פתרון החנייה שנקבע בתוכנית הבינוי הינו פתרון חנייה ציבורית - חנייה מרוכזת - בחלקו הצפוני של המתחם; ד. נקבעו מפלסי פיתוח המצוינים </w:t>
      </w:r>
      <w:r>
        <w:rPr>
          <w:rFonts w:hint="cs"/>
          <w:rtl/>
        </w:rPr>
        <w:t>הן בתוכנית והן בחתכים ובחזיתות.</w:t>
      </w:r>
    </w:p>
    <w:p w14:paraId="05350B3F" w14:textId="77777777" w:rsidR="00000000" w:rsidRDefault="00373EE0">
      <w:pPr>
        <w:pStyle w:val="a0"/>
        <w:rPr>
          <w:rFonts w:hint="cs"/>
          <w:rtl/>
        </w:rPr>
      </w:pPr>
    </w:p>
    <w:p w14:paraId="5EFD14FA" w14:textId="77777777" w:rsidR="00000000" w:rsidRDefault="00373EE0">
      <w:pPr>
        <w:pStyle w:val="a0"/>
        <w:rPr>
          <w:rFonts w:hint="cs"/>
          <w:rtl/>
        </w:rPr>
      </w:pPr>
      <w:r>
        <w:rPr>
          <w:rFonts w:hint="cs"/>
          <w:rtl/>
        </w:rPr>
        <w:t>ד. בהמשך הישיבה סקרתי את תוכנית הבינוי והפיתוח שאושרה על-ידי הוועדה המקומית לאור עקרונות אלו, והצבעתי על העובדה כי תוכנית הבינוי והפיתוח שאושרה על-ידי הוועדה המקומית מתעלמת ממרבית עקרונות אלו כדלקמן:</w:t>
      </w:r>
    </w:p>
    <w:p w14:paraId="2E1A914A" w14:textId="77777777" w:rsidR="00000000" w:rsidRDefault="00373EE0">
      <w:pPr>
        <w:pStyle w:val="a0"/>
        <w:rPr>
          <w:rFonts w:hint="cs"/>
          <w:rtl/>
        </w:rPr>
      </w:pPr>
    </w:p>
    <w:p w14:paraId="4C448EE3" w14:textId="77777777" w:rsidR="00000000" w:rsidRDefault="00373EE0">
      <w:pPr>
        <w:pStyle w:val="a0"/>
        <w:rPr>
          <w:rFonts w:hint="cs"/>
          <w:rtl/>
        </w:rPr>
      </w:pPr>
      <w:r>
        <w:rPr>
          <w:rFonts w:hint="cs"/>
          <w:rtl/>
        </w:rPr>
        <w:t>1. במקום כ-120 יח"ד בת</w:t>
      </w:r>
      <w:r>
        <w:rPr>
          <w:rFonts w:hint="cs"/>
          <w:rtl/>
        </w:rPr>
        <w:t xml:space="preserve">וכנית חש/5/8, מוצע בתוכנית הבינוי צמצום משמעותי של מספר יח"ד ל-90 יח"ד. למעשה, תוכנית הבינוי אף אינה מבטיחה מיצוי מספר יח"ד לכדי 90 יח"ד </w:t>
      </w:r>
      <w:r>
        <w:rPr>
          <w:rtl/>
        </w:rPr>
        <w:t>–</w:t>
      </w:r>
      <w:r>
        <w:rPr>
          <w:rFonts w:hint="cs"/>
          <w:rtl/>
        </w:rPr>
        <w:t xml:space="preserve"> אלא מציינת, בסעיף מס' 3 לנספח הוראות לתוכנית הבינוי ופיתוח </w:t>
      </w:r>
      <w:r>
        <w:rPr>
          <w:rtl/>
        </w:rPr>
        <w:t>–</w:t>
      </w:r>
      <w:r>
        <w:rPr>
          <w:rFonts w:hint="cs"/>
          <w:rtl/>
        </w:rPr>
        <w:t xml:space="preserve"> כי מספר יח"ד המרבי יהיה 90, וזאת לאור העובדה כי בכל מגרש</w:t>
      </w:r>
      <w:r>
        <w:rPr>
          <w:rFonts w:hint="cs"/>
          <w:rtl/>
        </w:rPr>
        <w:t xml:space="preserve"> ניתן לבנות מקסימום שלוש יח"ד. אין כל מניעה על-פי מסמכי תוכנית הבינוי כי מספר יח"ד יהיה, בפועל, רק 30 יח"ד - או כל מספר אחר בין 30 ל-90 יח"ד.</w:t>
      </w:r>
    </w:p>
    <w:p w14:paraId="7D2A6D7B" w14:textId="77777777" w:rsidR="00000000" w:rsidRDefault="00373EE0">
      <w:pPr>
        <w:pStyle w:val="a0"/>
        <w:rPr>
          <w:rFonts w:hint="cs"/>
          <w:rtl/>
        </w:rPr>
      </w:pPr>
    </w:p>
    <w:p w14:paraId="5FB711C6" w14:textId="77777777" w:rsidR="00000000" w:rsidRDefault="00373EE0">
      <w:pPr>
        <w:pStyle w:val="a0"/>
        <w:rPr>
          <w:rtl/>
        </w:rPr>
      </w:pPr>
      <w:r>
        <w:rPr>
          <w:rFonts w:hint="cs"/>
          <w:rtl/>
        </w:rPr>
        <w:t>בהקשר זה ראוי גם לציין כי בהחלטת הולקחש"פ ביחס לתוכנית, מיום 1 בינואר 1996,  נקבע, בין היתר, כי הצפיפות בתוכנית ת</w:t>
      </w:r>
      <w:r>
        <w:rPr>
          <w:rFonts w:hint="cs"/>
          <w:rtl/>
        </w:rPr>
        <w:t>עמוד על ארבע יח"ד לדונם. מאחר ששטח התוכנית כ-30 דונם, נקבע מספר יח"ד בתוכנית חש/5/8 לכ-120 יח"ד. ברור כי הקטנת מספר יח"ד לכדי 90 יח"ד ואף למטה מזה - אינה עומדת בתנאי אישור התוכנית כפי שנקבע בזמנו על-ידי הולקחש"פ.</w:t>
      </w:r>
    </w:p>
    <w:p w14:paraId="0D31D025" w14:textId="77777777" w:rsidR="00000000" w:rsidRDefault="00373EE0">
      <w:pPr>
        <w:pStyle w:val="a0"/>
        <w:rPr>
          <w:rFonts w:hint="cs"/>
          <w:rtl/>
        </w:rPr>
      </w:pPr>
    </w:p>
    <w:p w14:paraId="4B0ACE8B" w14:textId="77777777" w:rsidR="00000000" w:rsidRDefault="00373EE0">
      <w:pPr>
        <w:pStyle w:val="a0"/>
        <w:rPr>
          <w:rFonts w:hint="cs"/>
          <w:rtl/>
        </w:rPr>
      </w:pPr>
      <w:r>
        <w:rPr>
          <w:rFonts w:hint="cs"/>
          <w:rtl/>
        </w:rPr>
        <w:t>2. בנוסף מציעה תוכנית הבינוי ה"מקורית" כ-9</w:t>
      </w:r>
      <w:r>
        <w:rPr>
          <w:rFonts w:hint="cs"/>
          <w:rtl/>
        </w:rPr>
        <w:t xml:space="preserve">0 יח"ד בבנייה טורית דו-קומתית, ויתרת יח"ד בבנייה מדורגת, בחלקה המערבי. מנגד, תוכנית הבינוי במתכונת שאושרה בוועדה המקומית אינה מאפשרת כלל בנייה טורית במתכונת שהוצעה </w:t>
      </w:r>
      <w:r>
        <w:rPr>
          <w:rtl/>
        </w:rPr>
        <w:t>–</w:t>
      </w:r>
      <w:r>
        <w:rPr>
          <w:rFonts w:hint="cs"/>
          <w:rtl/>
        </w:rPr>
        <w:t xml:space="preserve"> כפי שיובהר בסעיף 3 להלן.</w:t>
      </w:r>
    </w:p>
    <w:p w14:paraId="78A27FB0" w14:textId="77777777" w:rsidR="00000000" w:rsidRDefault="00373EE0">
      <w:pPr>
        <w:pStyle w:val="a0"/>
        <w:rPr>
          <w:rFonts w:hint="cs"/>
          <w:rtl/>
        </w:rPr>
      </w:pPr>
    </w:p>
    <w:p w14:paraId="0D0970F0" w14:textId="77777777" w:rsidR="00000000" w:rsidRDefault="00373EE0">
      <w:pPr>
        <w:pStyle w:val="a0"/>
        <w:rPr>
          <w:rtl/>
        </w:rPr>
      </w:pPr>
      <w:r>
        <w:rPr>
          <w:rFonts w:hint="cs"/>
          <w:rtl/>
        </w:rPr>
        <w:t>בכך השתנה באופן מהותי העיקרון התכנוני שנקבע בתוכנית הבינוי ה"מקו</w:t>
      </w:r>
      <w:r>
        <w:rPr>
          <w:rFonts w:hint="cs"/>
          <w:rtl/>
        </w:rPr>
        <w:t>רית" של שילוב בין בינוי טורי בשני טורים ומקבץ בנייה מדורגת - והפך לבנייה מפוזרת ויחידנית על פני כל המגרש.</w:t>
      </w:r>
    </w:p>
    <w:p w14:paraId="3E3E4D2D" w14:textId="77777777" w:rsidR="00000000" w:rsidRDefault="00373EE0">
      <w:pPr>
        <w:pStyle w:val="a0"/>
        <w:rPr>
          <w:rFonts w:hint="cs"/>
          <w:rtl/>
        </w:rPr>
      </w:pPr>
    </w:p>
    <w:p w14:paraId="772394B5" w14:textId="77777777" w:rsidR="00000000" w:rsidRDefault="00373EE0">
      <w:pPr>
        <w:pStyle w:val="a0"/>
        <w:rPr>
          <w:rFonts w:hint="cs"/>
          <w:rtl/>
        </w:rPr>
      </w:pPr>
      <w:r>
        <w:rPr>
          <w:rFonts w:hint="cs"/>
          <w:rtl/>
        </w:rPr>
        <w:t xml:space="preserve">3. בתוכנית הבינוי ה"מקורית" נקבע כאמור שטח התוכנית כמגרש אחד, ללא חלוקות משנה. קו הבניין שצוין בתוכנית הבינוי ה"מקורית" הקיף את כל שטח התוכנית, וקבע </w:t>
      </w:r>
      <w:r>
        <w:rPr>
          <w:rFonts w:hint="cs"/>
          <w:rtl/>
        </w:rPr>
        <w:t>שיעורו רק ביחס לגבולות המגרש. תוכנית הבינוי במתכונת שאושרה בוועדה המקומית מציעה חלוקת השטח ל-30 מגרשים בודדים, הצמודים זה לזה, תוך ביטול השטח הציבורי רחב ההיקף לשבילים וגינון שנקבע בתוכנית ה"מקורית" - והפיכתו לכביש פנימי. בכך השתנה באופן מהותי האופי ה"קיבו</w:t>
      </w:r>
      <w:r>
        <w:rPr>
          <w:rFonts w:hint="cs"/>
          <w:rtl/>
        </w:rPr>
        <w:t xml:space="preserve">צי" של התוכנית הקודמת והפך לשכונת מגורים במתכונת המקובלת של שכונות מגורים צמודות קרקע. </w:t>
      </w:r>
    </w:p>
    <w:p w14:paraId="2B0CCA08" w14:textId="77777777" w:rsidR="00000000" w:rsidRDefault="00373EE0">
      <w:pPr>
        <w:pStyle w:val="a0"/>
        <w:rPr>
          <w:rFonts w:hint="cs"/>
          <w:rtl/>
        </w:rPr>
      </w:pPr>
    </w:p>
    <w:p w14:paraId="24AF6C80" w14:textId="77777777" w:rsidR="00000000" w:rsidRDefault="00373EE0">
      <w:pPr>
        <w:pStyle w:val="a0"/>
        <w:rPr>
          <w:rFonts w:hint="cs"/>
          <w:rtl/>
        </w:rPr>
      </w:pPr>
      <w:r>
        <w:rPr>
          <w:rFonts w:hint="cs"/>
          <w:rtl/>
        </w:rPr>
        <w:t xml:space="preserve">עוד יצוין, כי למרות ההסבר שניתן במהלך הישיבה כי אין הכוונה ל"מגרשים" אלא למתחמי בינוי </w:t>
      </w:r>
      <w:r>
        <w:rPr>
          <w:rtl/>
        </w:rPr>
        <w:t>–</w:t>
      </w:r>
      <w:r>
        <w:rPr>
          <w:rFonts w:hint="cs"/>
          <w:rtl/>
        </w:rPr>
        <w:t xml:space="preserve"> נוקט נספח הוראות לתוכנית הבינוי בסעיפיו בלשון  מפורשת של "מגרשים" (ראה לעניין ז</w:t>
      </w:r>
      <w:r>
        <w:rPr>
          <w:rFonts w:hint="cs"/>
          <w:rtl/>
        </w:rPr>
        <w:t>ה סעיפים מס' 3, 10, 11 בהוראות לתוכנית הבינוי).</w:t>
      </w:r>
    </w:p>
    <w:p w14:paraId="78E22AEF" w14:textId="77777777" w:rsidR="00000000" w:rsidRDefault="00373EE0">
      <w:pPr>
        <w:pStyle w:val="a0"/>
        <w:rPr>
          <w:rFonts w:hint="cs"/>
          <w:rtl/>
        </w:rPr>
      </w:pPr>
    </w:p>
    <w:p w14:paraId="17961B1F" w14:textId="77777777" w:rsidR="00000000" w:rsidRDefault="00373EE0">
      <w:pPr>
        <w:pStyle w:val="a0"/>
        <w:rPr>
          <w:rFonts w:hint="cs"/>
          <w:rtl/>
        </w:rPr>
      </w:pPr>
      <w:r>
        <w:rPr>
          <w:rFonts w:hint="cs"/>
          <w:rtl/>
        </w:rPr>
        <w:t xml:space="preserve">4. במקום פתרון חנייה ציבורי (חנייה מרוכזת) מציעה התוכנית הצמדת מקומות חנייה בכל אחד מהמגרשים המוצעים. </w:t>
      </w:r>
    </w:p>
    <w:p w14:paraId="749B3752" w14:textId="77777777" w:rsidR="00000000" w:rsidRDefault="00373EE0">
      <w:pPr>
        <w:pStyle w:val="a0"/>
        <w:rPr>
          <w:rFonts w:hint="cs"/>
          <w:rtl/>
        </w:rPr>
      </w:pPr>
    </w:p>
    <w:p w14:paraId="01A63470" w14:textId="77777777" w:rsidR="00000000" w:rsidRDefault="00373EE0">
      <w:pPr>
        <w:pStyle w:val="a0"/>
        <w:rPr>
          <w:rFonts w:hint="cs"/>
          <w:rtl/>
        </w:rPr>
      </w:pPr>
      <w:r>
        <w:rPr>
          <w:rFonts w:hint="cs"/>
          <w:rtl/>
        </w:rPr>
        <w:t xml:space="preserve">יצוין גם כי למרות ההסבר שניתן כי בכל "מגרש" ניתן להקים עד שלוש יח"ד </w:t>
      </w:r>
      <w:r>
        <w:rPr>
          <w:rtl/>
        </w:rPr>
        <w:t>–</w:t>
      </w:r>
      <w:r>
        <w:rPr>
          <w:rFonts w:hint="cs"/>
          <w:rtl/>
        </w:rPr>
        <w:t xml:space="preserve"> בפועל מציגה תוכנית הבינוי במרבית </w:t>
      </w:r>
      <w:r>
        <w:rPr>
          <w:rFonts w:hint="cs"/>
          <w:rtl/>
        </w:rPr>
        <w:t>ה"מגרשים" פתרון של רק שני מקומות חנייה בכל "מגרש". על-פי תקנות התכנון והבנייה (התקנת מקומות חנייה), תשמ"ג</w:t>
      </w:r>
      <w:r>
        <w:rPr>
          <w:rtl/>
        </w:rPr>
        <w:t>–</w:t>
      </w:r>
      <w:r>
        <w:rPr>
          <w:rFonts w:hint="cs"/>
          <w:rtl/>
        </w:rPr>
        <w:t xml:space="preserve">1983, פירוש הדבר כי או שתיבננה בכל "מגרש" שתי יח"ד שגודלן לא יעלה על 120 מטרים רבועים כל אחת, או שתוכנית הבינוי לא מציגה פתרון חנייה ליותר מיח"ד אחת, </w:t>
      </w:r>
      <w:r>
        <w:rPr>
          <w:rFonts w:hint="cs"/>
          <w:rtl/>
        </w:rPr>
        <w:t xml:space="preserve">שגודלה יהיה מעל 120 מטרים רבועים </w:t>
      </w:r>
      <w:r>
        <w:rPr>
          <w:rtl/>
        </w:rPr>
        <w:t>–</w:t>
      </w:r>
      <w:r>
        <w:rPr>
          <w:rFonts w:hint="cs"/>
          <w:rtl/>
        </w:rPr>
        <w:t xml:space="preserve"> דבר המחזק את התחושה כי התוכנית לא תוכננה להיקף של מעבר לכ-30 יח"ד.</w:t>
      </w:r>
    </w:p>
    <w:p w14:paraId="603652AD" w14:textId="77777777" w:rsidR="00000000" w:rsidRDefault="00373EE0">
      <w:pPr>
        <w:pStyle w:val="a0"/>
        <w:rPr>
          <w:rFonts w:hint="cs"/>
          <w:rtl/>
        </w:rPr>
      </w:pPr>
    </w:p>
    <w:p w14:paraId="1F0E9436" w14:textId="77777777" w:rsidR="00000000" w:rsidRDefault="00373EE0">
      <w:pPr>
        <w:pStyle w:val="a0"/>
        <w:rPr>
          <w:rFonts w:hint="cs"/>
          <w:rtl/>
        </w:rPr>
      </w:pPr>
      <w:r>
        <w:rPr>
          <w:rFonts w:hint="cs"/>
          <w:rtl/>
        </w:rPr>
        <w:t>5. מפלסי הפיתוח המצוינים בתוכנית הבינוי במתכונתה כפי שאושרה בוועדה המקומית מגביהים במקומות מספר (בעיקר במרכז השטח) את מפלסי הפיתוח בכמה מטרים ביחס למפלסי</w:t>
      </w:r>
      <w:r>
        <w:rPr>
          <w:rFonts w:hint="cs"/>
          <w:rtl/>
        </w:rPr>
        <w:t xml:space="preserve"> הפיתוח שנקבעו בתוכנית הבינוי ה"מקורית". </w:t>
      </w:r>
    </w:p>
    <w:p w14:paraId="0D58A700" w14:textId="77777777" w:rsidR="00000000" w:rsidRDefault="00373EE0">
      <w:pPr>
        <w:pStyle w:val="a0"/>
        <w:rPr>
          <w:rFonts w:hint="cs"/>
          <w:rtl/>
        </w:rPr>
      </w:pPr>
    </w:p>
    <w:p w14:paraId="1D0B5423" w14:textId="77777777" w:rsidR="00000000" w:rsidRDefault="00373EE0">
      <w:pPr>
        <w:pStyle w:val="a0"/>
        <w:rPr>
          <w:rFonts w:hint="cs"/>
          <w:rtl/>
        </w:rPr>
      </w:pPr>
      <w:r>
        <w:rPr>
          <w:rFonts w:hint="cs"/>
          <w:rtl/>
        </w:rPr>
        <w:t xml:space="preserve">ההסבר שניתן במהלך הישיבה, כאילו נספח הבינוי אינו תואם את תנאי הטופוגרפיה בשטח </w:t>
      </w:r>
      <w:r>
        <w:rPr>
          <w:rtl/>
        </w:rPr>
        <w:t>–</w:t>
      </w:r>
      <w:r>
        <w:rPr>
          <w:rFonts w:hint="cs"/>
          <w:rtl/>
        </w:rPr>
        <w:t xml:space="preserve"> ולכן חייב הדבר, בין היתר, את שינוי תוכנית הבינוי למתכונתה כפי שאושרה בוועדה המקומית </w:t>
      </w:r>
      <w:r>
        <w:rPr>
          <w:rtl/>
        </w:rPr>
        <w:t>–</w:t>
      </w:r>
      <w:r>
        <w:rPr>
          <w:rFonts w:hint="cs"/>
          <w:rtl/>
        </w:rPr>
        <w:t xml:space="preserve"> אינו מדויק, לדעתי, היות שתוכנית הבינוי ה"מקורית</w:t>
      </w:r>
      <w:r>
        <w:rPr>
          <w:rFonts w:hint="cs"/>
          <w:rtl/>
        </w:rPr>
        <w:t xml:space="preserve">" מציגה ציון מפלסים בהיקף השטח התואמים, בעיקרם, את הגבהים שצוינו בתוכנית הפיתוח במתכונת שאושרה בוועדה המקומית. </w:t>
      </w:r>
    </w:p>
    <w:p w14:paraId="56A791D7" w14:textId="77777777" w:rsidR="00000000" w:rsidRDefault="00373EE0">
      <w:pPr>
        <w:pStyle w:val="a0"/>
        <w:rPr>
          <w:rFonts w:hint="cs"/>
          <w:rtl/>
        </w:rPr>
      </w:pPr>
    </w:p>
    <w:p w14:paraId="7592B7C0" w14:textId="77777777" w:rsidR="00000000" w:rsidRDefault="00373EE0">
      <w:pPr>
        <w:pStyle w:val="a0"/>
        <w:rPr>
          <w:rFonts w:hint="cs"/>
          <w:rtl/>
        </w:rPr>
      </w:pPr>
      <w:r>
        <w:rPr>
          <w:rFonts w:hint="cs"/>
          <w:rtl/>
        </w:rPr>
        <w:t xml:space="preserve">ה.  לאור כל אלה, עולה כי תוכנית הבינוי שאושרה בוועדה המקומית אינה תואמת, במרבית מאפייניה, את תוכנית הבינוי שאושרה בוועדה המחוזית במסגרת תוכנית </w:t>
      </w:r>
      <w:r>
        <w:rPr>
          <w:rFonts w:hint="cs"/>
          <w:rtl/>
        </w:rPr>
        <w:t>חש/5/8 וחורגת ממנה באופן מהותי, וזאת בניגוד להוראות סעיף 4.2 בתוכנית חש/5/8 כמוזכר לעיל. לפיכך אבקשך לבחון נקודות אלו במסגרת הדיון החוזר בוועדה המקומית על-פי מכתבו של הממונה על המחוז מיום 31 בדצמבר 2003 בעניין, והכול כדי להתאים את תוכנית הבינוי והפיתוח החד</w:t>
      </w:r>
      <w:r>
        <w:rPr>
          <w:rFonts w:hint="cs"/>
          <w:rtl/>
        </w:rPr>
        <w:t xml:space="preserve">שה לתוכנית חש/5/8 כמתחייב. </w:t>
      </w:r>
    </w:p>
    <w:p w14:paraId="18A02801" w14:textId="77777777" w:rsidR="00000000" w:rsidRDefault="00373EE0">
      <w:pPr>
        <w:pStyle w:val="a0"/>
        <w:rPr>
          <w:b/>
          <w:rtl/>
        </w:rPr>
      </w:pPr>
    </w:p>
    <w:p w14:paraId="532B6D87" w14:textId="77777777" w:rsidR="00000000" w:rsidRDefault="00373EE0">
      <w:pPr>
        <w:pStyle w:val="af1"/>
        <w:rPr>
          <w:rtl/>
        </w:rPr>
      </w:pPr>
      <w:r>
        <w:rPr>
          <w:rtl/>
        </w:rPr>
        <w:t>היו"ר</w:t>
      </w:r>
      <w:r>
        <w:rPr>
          <w:rFonts w:hint="cs"/>
          <w:rtl/>
        </w:rPr>
        <w:t xml:space="preserve"> מיכאל נודלמן</w:t>
      </w:r>
      <w:r>
        <w:rPr>
          <w:rtl/>
        </w:rPr>
        <w:t>:</w:t>
      </w:r>
    </w:p>
    <w:p w14:paraId="4415B29A" w14:textId="77777777" w:rsidR="00000000" w:rsidRDefault="00373EE0">
      <w:pPr>
        <w:pStyle w:val="a0"/>
        <w:rPr>
          <w:rtl/>
        </w:rPr>
      </w:pPr>
    </w:p>
    <w:p w14:paraId="0F71A0A1" w14:textId="77777777" w:rsidR="00000000" w:rsidRDefault="00373EE0">
      <w:pPr>
        <w:pStyle w:val="a0"/>
        <w:rPr>
          <w:rFonts w:hint="cs"/>
          <w:rtl/>
        </w:rPr>
      </w:pPr>
      <w:r>
        <w:rPr>
          <w:rFonts w:hint="cs"/>
          <w:rtl/>
        </w:rPr>
        <w:t>שאילתא מס'  975, של חבר הכנסת אמנון כהן; אינו נוכח - לפרוטוקול.</w:t>
      </w:r>
    </w:p>
    <w:p w14:paraId="152BFC6F" w14:textId="77777777" w:rsidR="00000000" w:rsidRDefault="00373EE0">
      <w:pPr>
        <w:pStyle w:val="a0"/>
        <w:rPr>
          <w:rFonts w:hint="cs"/>
          <w:rtl/>
        </w:rPr>
      </w:pPr>
    </w:p>
    <w:p w14:paraId="537FEDCA" w14:textId="77777777" w:rsidR="00000000" w:rsidRDefault="00373EE0">
      <w:pPr>
        <w:pStyle w:val="a1"/>
        <w:jc w:val="center"/>
        <w:rPr>
          <w:sz w:val="22"/>
          <w:szCs w:val="22"/>
          <w:rtl/>
        </w:rPr>
      </w:pPr>
      <w:bookmarkStart w:id="442" w:name="CQ19662FI0019662T01_03_2004_21_31_47"/>
      <w:bookmarkStart w:id="443" w:name="_Toc70050405"/>
      <w:bookmarkEnd w:id="442"/>
      <w:r>
        <w:rPr>
          <w:sz w:val="22"/>
          <w:szCs w:val="22"/>
          <w:rtl/>
        </w:rPr>
        <w:t>975. חריגות שכר ברשויות מקומיות</w:t>
      </w:r>
      <w:bookmarkEnd w:id="443"/>
    </w:p>
    <w:p w14:paraId="6DD23273" w14:textId="77777777" w:rsidR="00000000" w:rsidRDefault="00373EE0">
      <w:pPr>
        <w:pStyle w:val="a0"/>
        <w:rPr>
          <w:rFonts w:hint="cs"/>
          <w:rtl/>
        </w:rPr>
      </w:pPr>
    </w:p>
    <w:p w14:paraId="33E65E57" w14:textId="77777777" w:rsidR="00000000" w:rsidRDefault="00373EE0">
      <w:pPr>
        <w:pStyle w:val="a0"/>
        <w:ind w:firstLine="0"/>
        <w:rPr>
          <w:bCs/>
          <w:u w:val="single"/>
        </w:rPr>
      </w:pPr>
      <w:bookmarkStart w:id="444" w:name="ESQ19662"/>
      <w:bookmarkEnd w:id="444"/>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27BDED20" w14:textId="77777777" w:rsidR="00000000" w:rsidRDefault="00373EE0">
      <w:pPr>
        <w:pStyle w:val="a0"/>
        <w:ind w:firstLine="720"/>
      </w:pPr>
      <w:r>
        <w:rPr>
          <w:rtl/>
        </w:rPr>
        <w:t>ביום ו' בטבת התשס"ד (31 בדצמבר 2003):</w:t>
      </w:r>
    </w:p>
    <w:p w14:paraId="3C3E9CF9" w14:textId="77777777" w:rsidR="00000000" w:rsidRDefault="00373EE0">
      <w:pPr>
        <w:pStyle w:val="a0"/>
        <w:rPr>
          <w:rFonts w:hint="cs"/>
          <w:rtl/>
        </w:rPr>
      </w:pPr>
    </w:p>
    <w:p w14:paraId="4918C6B6" w14:textId="77777777" w:rsidR="00000000" w:rsidRDefault="00373EE0">
      <w:pPr>
        <w:pStyle w:val="a0"/>
        <w:ind w:firstLine="720"/>
      </w:pPr>
      <w:r>
        <w:rPr>
          <w:rtl/>
        </w:rPr>
        <w:t>"הארץ" מדווח</w:t>
      </w:r>
      <w:r>
        <w:rPr>
          <w:rFonts w:hint="cs"/>
          <w:rtl/>
        </w:rPr>
        <w:t>,</w:t>
      </w:r>
      <w:r>
        <w:rPr>
          <w:rtl/>
        </w:rPr>
        <w:t xml:space="preserve"> שבבדיקת 265 רשויות </w:t>
      </w:r>
      <w:r>
        <w:rPr>
          <w:rFonts w:hint="cs"/>
          <w:rtl/>
        </w:rPr>
        <w:t xml:space="preserve">מקומיות </w:t>
      </w:r>
      <w:r>
        <w:rPr>
          <w:rtl/>
        </w:rPr>
        <w:t>ב-2002 נמצאו חריגות שכר בכרבע</w:t>
      </w:r>
      <w:r>
        <w:rPr>
          <w:rFonts w:hint="cs"/>
          <w:rtl/>
        </w:rPr>
        <w:t xml:space="preserve"> מהן.</w:t>
      </w:r>
      <w:r>
        <w:rPr>
          <w:rtl/>
        </w:rPr>
        <w:t xml:space="preserve"> </w:t>
      </w:r>
    </w:p>
    <w:p w14:paraId="568C0E2E" w14:textId="77777777" w:rsidR="00000000" w:rsidRDefault="00373EE0">
      <w:pPr>
        <w:pStyle w:val="a0"/>
        <w:ind w:firstLine="720"/>
      </w:pPr>
    </w:p>
    <w:p w14:paraId="5608E149" w14:textId="77777777" w:rsidR="00000000" w:rsidRDefault="00373EE0">
      <w:pPr>
        <w:pStyle w:val="a0"/>
        <w:ind w:firstLine="720"/>
      </w:pPr>
      <w:r>
        <w:rPr>
          <w:rFonts w:hint="cs"/>
          <w:rtl/>
        </w:rPr>
        <w:t>רצוני לשאול</w:t>
      </w:r>
      <w:r>
        <w:rPr>
          <w:rtl/>
        </w:rPr>
        <w:t>:</w:t>
      </w:r>
    </w:p>
    <w:p w14:paraId="2DB7A0E9" w14:textId="77777777" w:rsidR="00000000" w:rsidRDefault="00373EE0">
      <w:pPr>
        <w:pStyle w:val="a0"/>
        <w:ind w:firstLine="720"/>
      </w:pPr>
    </w:p>
    <w:p w14:paraId="78A4D9FE" w14:textId="77777777" w:rsidR="00000000" w:rsidRDefault="00373EE0">
      <w:pPr>
        <w:pStyle w:val="a0"/>
        <w:ind w:firstLine="720"/>
        <w:rPr>
          <w:rFonts w:hint="cs"/>
          <w:rtl/>
        </w:rPr>
      </w:pPr>
      <w:r>
        <w:rPr>
          <w:rFonts w:hint="cs"/>
          <w:rtl/>
        </w:rPr>
        <w:t>1. האם הידיעה נכונה</w:t>
      </w:r>
      <w:r>
        <w:rPr>
          <w:rtl/>
        </w:rPr>
        <w:t>?</w:t>
      </w:r>
      <w:r>
        <w:rPr>
          <w:rFonts w:hint="cs"/>
          <w:rtl/>
        </w:rPr>
        <w:t xml:space="preserve"> </w:t>
      </w:r>
    </w:p>
    <w:p w14:paraId="674BCCD3" w14:textId="77777777" w:rsidR="00000000" w:rsidRDefault="00373EE0">
      <w:pPr>
        <w:pStyle w:val="a0"/>
        <w:ind w:firstLine="720"/>
        <w:rPr>
          <w:rtl/>
        </w:rPr>
      </w:pPr>
    </w:p>
    <w:p w14:paraId="61FD95B0" w14:textId="77777777" w:rsidR="00000000" w:rsidRDefault="00373EE0">
      <w:pPr>
        <w:pStyle w:val="a0"/>
        <w:ind w:firstLine="720"/>
        <w:rPr>
          <w:rtl/>
        </w:rPr>
      </w:pPr>
      <w:r>
        <w:rPr>
          <w:rFonts w:hint="cs"/>
          <w:rtl/>
        </w:rPr>
        <w:t xml:space="preserve">2. אם כן </w:t>
      </w:r>
      <w:r>
        <w:rPr>
          <w:rtl/>
        </w:rPr>
        <w:t>–</w:t>
      </w:r>
      <w:r>
        <w:rPr>
          <w:rFonts w:hint="cs"/>
          <w:rtl/>
        </w:rPr>
        <w:t xml:space="preserve"> </w:t>
      </w:r>
      <w:r>
        <w:rPr>
          <w:rtl/>
        </w:rPr>
        <w:t xml:space="preserve">כיצד </w:t>
      </w:r>
      <w:r>
        <w:rPr>
          <w:rFonts w:hint="cs"/>
          <w:rtl/>
        </w:rPr>
        <w:t>יימנעו</w:t>
      </w:r>
      <w:r>
        <w:rPr>
          <w:rtl/>
        </w:rPr>
        <w:t xml:space="preserve"> חריגות שכר?</w:t>
      </w:r>
    </w:p>
    <w:p w14:paraId="58647560" w14:textId="77777777" w:rsidR="00000000" w:rsidRDefault="00373EE0">
      <w:pPr>
        <w:pStyle w:val="a0"/>
        <w:ind w:firstLine="720"/>
        <w:rPr>
          <w:rtl/>
        </w:rPr>
      </w:pPr>
    </w:p>
    <w:p w14:paraId="20F7C80E" w14:textId="77777777" w:rsidR="00000000" w:rsidRDefault="00373EE0">
      <w:pPr>
        <w:pStyle w:val="a0"/>
        <w:ind w:firstLine="720"/>
        <w:rPr>
          <w:rtl/>
        </w:rPr>
      </w:pPr>
      <w:r>
        <w:rPr>
          <w:rFonts w:hint="cs"/>
          <w:rtl/>
        </w:rPr>
        <w:t xml:space="preserve">3. </w:t>
      </w:r>
      <w:r>
        <w:rPr>
          <w:rtl/>
        </w:rPr>
        <w:t>האם יש התחשבות ברשויות במצוקה הזקוקות למאגר עובדים מיוחד?</w:t>
      </w:r>
    </w:p>
    <w:p w14:paraId="5CC2954E" w14:textId="77777777" w:rsidR="00000000" w:rsidRDefault="00373EE0">
      <w:pPr>
        <w:pStyle w:val="a0"/>
        <w:ind w:firstLine="720"/>
        <w:rPr>
          <w:rtl/>
        </w:rPr>
      </w:pPr>
    </w:p>
    <w:p w14:paraId="2FE6B178" w14:textId="77777777" w:rsidR="00000000" w:rsidRDefault="00373EE0">
      <w:pPr>
        <w:pStyle w:val="a0"/>
        <w:ind w:firstLine="0"/>
        <w:rPr>
          <w:b/>
          <w:bCs/>
          <w:u w:val="single"/>
        </w:rPr>
      </w:pPr>
      <w:r>
        <w:rPr>
          <w:rFonts w:hint="eastAsia"/>
          <w:b/>
          <w:bCs/>
          <w:u w:val="single"/>
          <w:rtl/>
        </w:rPr>
        <w:t>תשובת</w:t>
      </w:r>
      <w:r>
        <w:rPr>
          <w:b/>
          <w:bCs/>
          <w:u w:val="single"/>
          <w:rtl/>
        </w:rPr>
        <w:t xml:space="preserve"> סגן שר הפנים ויקטור בריילובסקי:</w:t>
      </w:r>
    </w:p>
    <w:p w14:paraId="40332428" w14:textId="77777777" w:rsidR="00000000" w:rsidRDefault="00373EE0">
      <w:pPr>
        <w:pStyle w:val="a0"/>
        <w:ind w:firstLine="0"/>
        <w:rPr>
          <w:rFonts w:hint="cs"/>
          <w:b/>
          <w:rtl/>
        </w:rPr>
      </w:pPr>
      <w:r>
        <w:rPr>
          <w:b/>
          <w:rtl/>
        </w:rPr>
        <w:t xml:space="preserve"> (לא נקראה, נמסרה לפרוטוקול)</w:t>
      </w:r>
    </w:p>
    <w:p w14:paraId="04FEEB07" w14:textId="77777777" w:rsidR="00000000" w:rsidRDefault="00373EE0">
      <w:pPr>
        <w:pStyle w:val="a0"/>
        <w:rPr>
          <w:rFonts w:hint="cs"/>
          <w:b/>
          <w:rtl/>
        </w:rPr>
      </w:pPr>
    </w:p>
    <w:p w14:paraId="428B0C83" w14:textId="77777777" w:rsidR="00000000" w:rsidRDefault="00373EE0">
      <w:pPr>
        <w:pStyle w:val="a0"/>
        <w:ind w:firstLine="720"/>
        <w:rPr>
          <w:rFonts w:hint="cs"/>
          <w:rtl/>
        </w:rPr>
      </w:pPr>
      <w:r>
        <w:rPr>
          <w:rFonts w:hint="cs"/>
          <w:rtl/>
        </w:rPr>
        <w:t>1.  הידי</w:t>
      </w:r>
      <w:r>
        <w:rPr>
          <w:rFonts w:hint="cs"/>
          <w:rtl/>
        </w:rPr>
        <w:t>עה מתבססת על דוחות האגף לביקורת ברשויות המקומיות שבמשרדנו.</w:t>
      </w:r>
    </w:p>
    <w:p w14:paraId="6B6BD46E" w14:textId="77777777" w:rsidR="00000000" w:rsidRDefault="00373EE0">
      <w:pPr>
        <w:pStyle w:val="a0"/>
        <w:rPr>
          <w:rFonts w:hint="cs"/>
          <w:rtl/>
        </w:rPr>
      </w:pPr>
    </w:p>
    <w:p w14:paraId="22C16DCF" w14:textId="77777777" w:rsidR="00000000" w:rsidRDefault="00373EE0">
      <w:pPr>
        <w:pStyle w:val="a0"/>
        <w:ind w:firstLine="720"/>
        <w:rPr>
          <w:rFonts w:hint="cs"/>
          <w:rtl/>
        </w:rPr>
      </w:pPr>
      <w:r>
        <w:rPr>
          <w:rFonts w:hint="cs"/>
          <w:rtl/>
        </w:rPr>
        <w:t>2. פיקוח ובקרה שוטפים באמצעות האגף, לרבות קבלת נתוני שכר ברמה מיידית; הגשת נבחרים שיגרמו לחריגה בשכר לוועדה לחיוב אישי.</w:t>
      </w:r>
    </w:p>
    <w:p w14:paraId="719E5CC3" w14:textId="77777777" w:rsidR="00000000" w:rsidRDefault="00373EE0">
      <w:pPr>
        <w:pStyle w:val="a0"/>
        <w:rPr>
          <w:rFonts w:hint="cs"/>
          <w:rtl/>
        </w:rPr>
      </w:pPr>
    </w:p>
    <w:p w14:paraId="63599861" w14:textId="77777777" w:rsidR="00000000" w:rsidRDefault="00373EE0">
      <w:pPr>
        <w:pStyle w:val="a0"/>
        <w:ind w:firstLine="720"/>
        <w:rPr>
          <w:rFonts w:hint="cs"/>
          <w:rtl/>
        </w:rPr>
      </w:pPr>
      <w:r>
        <w:rPr>
          <w:rFonts w:hint="cs"/>
          <w:rtl/>
        </w:rPr>
        <w:t>3. התשובה היא לא. רשויות במצוקה כספית אינן יכולות לאפשר לעצמן להחזיק מאגר ע</w:t>
      </w:r>
      <w:r>
        <w:rPr>
          <w:rFonts w:hint="cs"/>
          <w:rtl/>
        </w:rPr>
        <w:t>ובדים מיוחד.</w:t>
      </w:r>
    </w:p>
    <w:p w14:paraId="7F379EAC" w14:textId="77777777" w:rsidR="00000000" w:rsidRDefault="00373EE0">
      <w:pPr>
        <w:pStyle w:val="a0"/>
      </w:pPr>
    </w:p>
    <w:p w14:paraId="13CF19BC" w14:textId="77777777" w:rsidR="00000000" w:rsidRDefault="00373EE0">
      <w:pPr>
        <w:pStyle w:val="af1"/>
        <w:rPr>
          <w:rFonts w:hint="cs"/>
          <w:rtl/>
        </w:rPr>
      </w:pPr>
      <w:r>
        <w:rPr>
          <w:rtl/>
        </w:rPr>
        <w:t>היו"ר</w:t>
      </w:r>
      <w:r>
        <w:rPr>
          <w:rFonts w:hint="cs"/>
          <w:rtl/>
        </w:rPr>
        <w:t xml:space="preserve"> מיכאל נודלמן</w:t>
      </w:r>
      <w:r>
        <w:rPr>
          <w:rtl/>
        </w:rPr>
        <w:t>:</w:t>
      </w:r>
    </w:p>
    <w:p w14:paraId="0B1AEE7B" w14:textId="77777777" w:rsidR="00000000" w:rsidRDefault="00373EE0">
      <w:pPr>
        <w:pStyle w:val="a0"/>
        <w:rPr>
          <w:rFonts w:hint="cs"/>
          <w:rtl/>
        </w:rPr>
      </w:pPr>
    </w:p>
    <w:p w14:paraId="233BAC78" w14:textId="77777777" w:rsidR="00000000" w:rsidRDefault="00373EE0">
      <w:pPr>
        <w:pStyle w:val="a0"/>
        <w:rPr>
          <w:rFonts w:hint="cs"/>
          <w:rtl/>
        </w:rPr>
      </w:pPr>
      <w:r>
        <w:rPr>
          <w:rFonts w:hint="cs"/>
          <w:rtl/>
        </w:rPr>
        <w:t>שאילתא מס' 985, של חברת  הכנסת אתי לבני; אינה נוכחת -  לפרוטוקול.</w:t>
      </w:r>
    </w:p>
    <w:p w14:paraId="43542B85" w14:textId="77777777" w:rsidR="00000000" w:rsidRDefault="00373EE0">
      <w:pPr>
        <w:pStyle w:val="a0"/>
        <w:rPr>
          <w:rFonts w:hint="cs"/>
          <w:rtl/>
        </w:rPr>
      </w:pPr>
    </w:p>
    <w:p w14:paraId="0F166270" w14:textId="77777777" w:rsidR="00000000" w:rsidRDefault="00373EE0">
      <w:pPr>
        <w:pStyle w:val="a1"/>
        <w:jc w:val="center"/>
        <w:rPr>
          <w:sz w:val="22"/>
          <w:szCs w:val="22"/>
          <w:rtl/>
        </w:rPr>
      </w:pPr>
      <w:bookmarkStart w:id="445" w:name="CQ19649FI0019649T01_03_2004_21_32_39"/>
      <w:bookmarkStart w:id="446" w:name="_Toc70050406"/>
      <w:bookmarkEnd w:id="445"/>
      <w:r>
        <w:rPr>
          <w:sz w:val="22"/>
          <w:szCs w:val="22"/>
          <w:rtl/>
        </w:rPr>
        <w:t>985. בניית איצטדיוני כדורגל בבאר-שבע ובנתניה</w:t>
      </w:r>
      <w:bookmarkEnd w:id="446"/>
      <w:r>
        <w:rPr>
          <w:sz w:val="22"/>
          <w:szCs w:val="22"/>
          <w:rtl/>
        </w:rPr>
        <w:t xml:space="preserve"> </w:t>
      </w:r>
    </w:p>
    <w:p w14:paraId="68CB2359" w14:textId="77777777" w:rsidR="00000000" w:rsidRDefault="00373EE0">
      <w:pPr>
        <w:pStyle w:val="a0"/>
        <w:rPr>
          <w:rFonts w:hint="cs"/>
          <w:rtl/>
        </w:rPr>
      </w:pPr>
    </w:p>
    <w:p w14:paraId="5418042B" w14:textId="77777777" w:rsidR="00000000" w:rsidRDefault="00373EE0">
      <w:pPr>
        <w:pStyle w:val="a0"/>
        <w:ind w:firstLine="0"/>
        <w:rPr>
          <w:bCs/>
          <w:u w:val="single"/>
        </w:rPr>
      </w:pPr>
      <w:bookmarkStart w:id="447" w:name="ESQ19649"/>
      <w:bookmarkEnd w:id="447"/>
      <w:r>
        <w:rPr>
          <w:bCs/>
          <w:u w:val="single"/>
          <w:rtl/>
        </w:rPr>
        <w:t>חברת</w:t>
      </w:r>
      <w:r>
        <w:rPr>
          <w:rFonts w:hint="cs"/>
          <w:bCs/>
          <w:u w:val="single"/>
          <w:rtl/>
        </w:rPr>
        <w:t xml:space="preserve"> הכנסת </w:t>
      </w:r>
      <w:r>
        <w:rPr>
          <w:bCs/>
          <w:u w:val="single"/>
          <w:rtl/>
        </w:rPr>
        <w:t>אתי לבני</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3864C29C" w14:textId="77777777" w:rsidR="00000000" w:rsidRDefault="00373EE0">
      <w:pPr>
        <w:pStyle w:val="a0"/>
        <w:ind w:firstLine="720"/>
      </w:pPr>
      <w:r>
        <w:rPr>
          <w:rtl/>
        </w:rPr>
        <w:t>ביום ו' בטבת התשס"ד (31 בדצמבר 2003):</w:t>
      </w:r>
    </w:p>
    <w:p w14:paraId="0C8A9E1C" w14:textId="77777777" w:rsidR="00000000" w:rsidRDefault="00373EE0">
      <w:pPr>
        <w:pStyle w:val="a0"/>
        <w:rPr>
          <w:rFonts w:hint="cs"/>
        </w:rPr>
      </w:pPr>
    </w:p>
    <w:p w14:paraId="3CE05DEE" w14:textId="77777777" w:rsidR="00000000" w:rsidRDefault="00373EE0">
      <w:pPr>
        <w:pStyle w:val="a0"/>
        <w:ind w:firstLine="720"/>
      </w:pPr>
      <w:r>
        <w:rPr>
          <w:rFonts w:hint="cs"/>
          <w:rtl/>
        </w:rPr>
        <w:t>ב"ידיעות אחרונות" פורסם, כי</w:t>
      </w:r>
      <w:r>
        <w:rPr>
          <w:rtl/>
        </w:rPr>
        <w:t xml:space="preserve"> עיר</w:t>
      </w:r>
      <w:r>
        <w:rPr>
          <w:rtl/>
        </w:rPr>
        <w:t xml:space="preserve">יות </w:t>
      </w:r>
      <w:r>
        <w:rPr>
          <w:rFonts w:hint="cs"/>
          <w:rtl/>
        </w:rPr>
        <w:t>באר-שבע</w:t>
      </w:r>
      <w:r>
        <w:rPr>
          <w:rtl/>
        </w:rPr>
        <w:t xml:space="preserve"> ונתניה בונות א</w:t>
      </w:r>
      <w:r>
        <w:rPr>
          <w:rFonts w:hint="cs"/>
          <w:rtl/>
        </w:rPr>
        <w:t>י</w:t>
      </w:r>
      <w:r>
        <w:rPr>
          <w:rtl/>
        </w:rPr>
        <w:t xml:space="preserve">צטדיוני כדורגל המכילים </w:t>
      </w:r>
      <w:r>
        <w:rPr>
          <w:rFonts w:hint="cs"/>
          <w:rtl/>
        </w:rPr>
        <w:t>25,000</w:t>
      </w:r>
      <w:r>
        <w:rPr>
          <w:rtl/>
        </w:rPr>
        <w:t xml:space="preserve"> מושבים בעלות של עשרות מיליוני שקלים</w:t>
      </w:r>
      <w:r>
        <w:rPr>
          <w:rFonts w:hint="cs"/>
          <w:rtl/>
        </w:rPr>
        <w:t>,</w:t>
      </w:r>
      <w:r>
        <w:rPr>
          <w:rtl/>
        </w:rPr>
        <w:t xml:space="preserve"> </w:t>
      </w:r>
      <w:r>
        <w:rPr>
          <w:rFonts w:hint="cs"/>
          <w:rtl/>
        </w:rPr>
        <w:t>אף-על-פי</w:t>
      </w:r>
      <w:r>
        <w:rPr>
          <w:rtl/>
        </w:rPr>
        <w:t xml:space="preserve"> שלכל משחק בית מגיעים ב</w:t>
      </w:r>
      <w:r>
        <w:rPr>
          <w:rFonts w:hint="cs"/>
          <w:rtl/>
        </w:rPr>
        <w:t>מ</w:t>
      </w:r>
      <w:r>
        <w:rPr>
          <w:rtl/>
        </w:rPr>
        <w:t xml:space="preserve">מוצע 5,000 צופים. </w:t>
      </w:r>
    </w:p>
    <w:p w14:paraId="0680516D" w14:textId="77777777" w:rsidR="00000000" w:rsidRDefault="00373EE0">
      <w:pPr>
        <w:pStyle w:val="a0"/>
        <w:ind w:firstLine="720"/>
      </w:pPr>
    </w:p>
    <w:p w14:paraId="03C06D89" w14:textId="77777777" w:rsidR="00000000" w:rsidRDefault="00373EE0">
      <w:pPr>
        <w:pStyle w:val="a0"/>
        <w:ind w:firstLine="720"/>
        <w:rPr>
          <w:rFonts w:hint="cs"/>
          <w:rtl/>
        </w:rPr>
      </w:pPr>
      <w:r>
        <w:rPr>
          <w:rFonts w:hint="cs"/>
          <w:rtl/>
        </w:rPr>
        <w:t>רצוני לשאול</w:t>
      </w:r>
      <w:r>
        <w:rPr>
          <w:rtl/>
        </w:rPr>
        <w:t>:</w:t>
      </w:r>
    </w:p>
    <w:p w14:paraId="0836D752" w14:textId="77777777" w:rsidR="00000000" w:rsidRDefault="00373EE0">
      <w:pPr>
        <w:pStyle w:val="a0"/>
        <w:ind w:firstLine="720"/>
        <w:rPr>
          <w:rFonts w:hint="cs"/>
          <w:rtl/>
        </w:rPr>
      </w:pPr>
    </w:p>
    <w:p w14:paraId="3AEF2142" w14:textId="77777777" w:rsidR="00000000" w:rsidRDefault="00373EE0">
      <w:pPr>
        <w:pStyle w:val="a0"/>
        <w:ind w:firstLine="720"/>
        <w:rPr>
          <w:rFonts w:hint="cs"/>
          <w:rtl/>
        </w:rPr>
      </w:pPr>
      <w:r>
        <w:rPr>
          <w:rFonts w:hint="cs"/>
          <w:rtl/>
        </w:rPr>
        <w:t xml:space="preserve">1. האם הידיעות נכונות? </w:t>
      </w:r>
    </w:p>
    <w:p w14:paraId="02DBAADC" w14:textId="77777777" w:rsidR="00000000" w:rsidRDefault="00373EE0">
      <w:pPr>
        <w:pStyle w:val="a0"/>
        <w:ind w:firstLine="720"/>
      </w:pPr>
    </w:p>
    <w:p w14:paraId="40367125" w14:textId="77777777" w:rsidR="00000000" w:rsidRDefault="00373EE0">
      <w:pPr>
        <w:pStyle w:val="a0"/>
        <w:ind w:firstLine="720"/>
        <w:rPr>
          <w:rFonts w:hint="cs"/>
          <w:rtl/>
        </w:rPr>
      </w:pPr>
      <w:r>
        <w:rPr>
          <w:rFonts w:hint="cs"/>
          <w:rtl/>
        </w:rPr>
        <w:t xml:space="preserve">2. אם כן </w:t>
      </w:r>
      <w:r>
        <w:rPr>
          <w:rtl/>
        </w:rPr>
        <w:t>–</w:t>
      </w:r>
      <w:r>
        <w:rPr>
          <w:rFonts w:hint="cs"/>
          <w:rtl/>
        </w:rPr>
        <w:t xml:space="preserve"> </w:t>
      </w:r>
      <w:r>
        <w:rPr>
          <w:rtl/>
        </w:rPr>
        <w:t xml:space="preserve">מה </w:t>
      </w:r>
      <w:r>
        <w:rPr>
          <w:rFonts w:hint="cs"/>
          <w:rtl/>
        </w:rPr>
        <w:t xml:space="preserve">הוא </w:t>
      </w:r>
      <w:r>
        <w:rPr>
          <w:rtl/>
        </w:rPr>
        <w:t>חלקן של הרשויות המקומיות בעלות בניית הא</w:t>
      </w:r>
      <w:r>
        <w:rPr>
          <w:rFonts w:hint="cs"/>
          <w:rtl/>
        </w:rPr>
        <w:t>י</w:t>
      </w:r>
      <w:r>
        <w:rPr>
          <w:rtl/>
        </w:rPr>
        <w:t>צטדיונים</w:t>
      </w:r>
      <w:r>
        <w:rPr>
          <w:rFonts w:hint="cs"/>
          <w:rtl/>
        </w:rPr>
        <w:t>?</w:t>
      </w:r>
      <w:r>
        <w:rPr>
          <w:rtl/>
        </w:rPr>
        <w:t xml:space="preserve"> </w:t>
      </w:r>
    </w:p>
    <w:p w14:paraId="039F6D44" w14:textId="77777777" w:rsidR="00000000" w:rsidRDefault="00373EE0">
      <w:pPr>
        <w:pStyle w:val="a0"/>
        <w:ind w:firstLine="720"/>
        <w:rPr>
          <w:rFonts w:hint="cs"/>
          <w:rtl/>
        </w:rPr>
      </w:pPr>
    </w:p>
    <w:p w14:paraId="162F8580" w14:textId="77777777" w:rsidR="00000000" w:rsidRDefault="00373EE0">
      <w:pPr>
        <w:pStyle w:val="a0"/>
        <w:ind w:firstLine="720"/>
        <w:rPr>
          <w:rtl/>
        </w:rPr>
      </w:pPr>
      <w:r>
        <w:rPr>
          <w:rFonts w:hint="cs"/>
          <w:rtl/>
        </w:rPr>
        <w:t>3</w:t>
      </w:r>
      <w:r>
        <w:rPr>
          <w:rFonts w:hint="cs"/>
          <w:rtl/>
        </w:rPr>
        <w:t xml:space="preserve">. </w:t>
      </w:r>
      <w:r>
        <w:rPr>
          <w:rtl/>
        </w:rPr>
        <w:t>מדוע</w:t>
      </w:r>
      <w:r>
        <w:rPr>
          <w:rFonts w:hint="cs"/>
          <w:rtl/>
        </w:rPr>
        <w:t>,</w:t>
      </w:r>
      <w:r>
        <w:rPr>
          <w:rtl/>
        </w:rPr>
        <w:t xml:space="preserve"> אף ש</w:t>
      </w:r>
      <w:r>
        <w:rPr>
          <w:rFonts w:hint="cs"/>
          <w:rtl/>
        </w:rPr>
        <w:t>ב</w:t>
      </w:r>
      <w:r>
        <w:rPr>
          <w:rtl/>
        </w:rPr>
        <w:t xml:space="preserve">מוצע </w:t>
      </w:r>
      <w:r>
        <w:rPr>
          <w:rFonts w:hint="cs"/>
          <w:rtl/>
        </w:rPr>
        <w:t xml:space="preserve">מגיעים 5,000 צופים למשחקים אלה, </w:t>
      </w:r>
      <w:r>
        <w:rPr>
          <w:rtl/>
        </w:rPr>
        <w:t>נבנים א</w:t>
      </w:r>
      <w:r>
        <w:rPr>
          <w:rFonts w:hint="cs"/>
          <w:rtl/>
        </w:rPr>
        <w:t>י</w:t>
      </w:r>
      <w:r>
        <w:rPr>
          <w:rtl/>
        </w:rPr>
        <w:t>צטדיונים עם 25,000 מושבים?</w:t>
      </w:r>
    </w:p>
    <w:p w14:paraId="38213107" w14:textId="77777777" w:rsidR="00000000" w:rsidRDefault="00373EE0">
      <w:pPr>
        <w:pStyle w:val="a0"/>
        <w:ind w:firstLine="720"/>
        <w:rPr>
          <w:rtl/>
        </w:rPr>
      </w:pPr>
    </w:p>
    <w:p w14:paraId="6C62B5DA" w14:textId="77777777" w:rsidR="00000000" w:rsidRDefault="00373EE0">
      <w:pPr>
        <w:pStyle w:val="a0"/>
        <w:ind w:firstLine="0"/>
        <w:rPr>
          <w:b/>
          <w:bCs/>
          <w:u w:val="single"/>
        </w:rPr>
      </w:pPr>
      <w:r>
        <w:rPr>
          <w:rFonts w:hint="eastAsia"/>
          <w:b/>
          <w:bCs/>
          <w:u w:val="single"/>
          <w:rtl/>
        </w:rPr>
        <w:t>תשובת</w:t>
      </w:r>
      <w:r>
        <w:rPr>
          <w:b/>
          <w:bCs/>
          <w:u w:val="single"/>
          <w:rtl/>
        </w:rPr>
        <w:t xml:space="preserve"> סגן שר הפנים ויקטור בריילובסקי:</w:t>
      </w:r>
    </w:p>
    <w:p w14:paraId="21E76402" w14:textId="77777777" w:rsidR="00000000" w:rsidRDefault="00373EE0">
      <w:pPr>
        <w:pStyle w:val="a0"/>
        <w:ind w:firstLine="0"/>
        <w:rPr>
          <w:b/>
          <w:rtl/>
        </w:rPr>
      </w:pPr>
      <w:r>
        <w:rPr>
          <w:b/>
          <w:rtl/>
        </w:rPr>
        <w:t xml:space="preserve"> (לא נקראה, נמסרה לפרוטוקול)</w:t>
      </w:r>
    </w:p>
    <w:p w14:paraId="44F46549" w14:textId="77777777" w:rsidR="00000000" w:rsidRDefault="00373EE0">
      <w:pPr>
        <w:pStyle w:val="a0"/>
        <w:rPr>
          <w:rFonts w:hint="cs"/>
          <w:rtl/>
        </w:rPr>
      </w:pPr>
    </w:p>
    <w:p w14:paraId="6EDE8313" w14:textId="77777777" w:rsidR="00000000" w:rsidRDefault="00373EE0">
      <w:pPr>
        <w:pStyle w:val="a0"/>
        <w:ind w:firstLine="720"/>
        <w:rPr>
          <w:rFonts w:hint="cs"/>
          <w:rtl/>
        </w:rPr>
      </w:pPr>
      <w:r>
        <w:rPr>
          <w:rFonts w:hint="cs"/>
          <w:rtl/>
        </w:rPr>
        <w:t>1. התשובה היא כן.</w:t>
      </w:r>
    </w:p>
    <w:p w14:paraId="69575CC5" w14:textId="77777777" w:rsidR="00000000" w:rsidRDefault="00373EE0">
      <w:pPr>
        <w:pStyle w:val="a0"/>
        <w:ind w:firstLine="720"/>
        <w:rPr>
          <w:rFonts w:hint="cs"/>
          <w:rtl/>
        </w:rPr>
      </w:pPr>
    </w:p>
    <w:p w14:paraId="578EEEEC" w14:textId="77777777" w:rsidR="00000000" w:rsidRDefault="00373EE0">
      <w:pPr>
        <w:pStyle w:val="a0"/>
        <w:ind w:firstLine="720"/>
        <w:rPr>
          <w:rFonts w:hint="cs"/>
          <w:rtl/>
        </w:rPr>
      </w:pPr>
      <w:r>
        <w:rPr>
          <w:rFonts w:hint="cs"/>
          <w:rtl/>
        </w:rPr>
        <w:t xml:space="preserve">2. עיריית באר-שבע מממנת את האיצטדיון החדש ממענק מקרן ההימורים בספורט וממכירת הקרקע </w:t>
      </w:r>
      <w:r>
        <w:rPr>
          <w:rFonts w:hint="cs"/>
          <w:rtl/>
        </w:rPr>
        <w:t>של האיצטדיון העירוני הקיים. העירייה תבנה בשלב הראשון שני יציעים בלבד - מזרחי ומערבי - ובסך הכול 16,000 מושבים. שני היציעים הנוספים - דרומי וצפוני - ייבנו בעתיד על-פי הצרכים. האיצטדיון הוא פרויקט מטרופוליני ייחודי, אשר אמור לשרת את קהל הצופים כיום ולהתאים ל</w:t>
      </w:r>
      <w:r>
        <w:rPr>
          <w:rFonts w:hint="cs"/>
          <w:rtl/>
        </w:rPr>
        <w:t xml:space="preserve">צורכי העיר לשנים הבאות, כמטרופולין הרביעית של מדינת ישראל. </w:t>
      </w:r>
    </w:p>
    <w:p w14:paraId="2170A928" w14:textId="77777777" w:rsidR="00000000" w:rsidRDefault="00373EE0">
      <w:pPr>
        <w:pStyle w:val="a0"/>
        <w:ind w:firstLine="720"/>
        <w:rPr>
          <w:rFonts w:hint="cs"/>
          <w:rtl/>
        </w:rPr>
      </w:pPr>
    </w:p>
    <w:p w14:paraId="7A1619B4" w14:textId="77777777" w:rsidR="00000000" w:rsidRDefault="00373EE0">
      <w:pPr>
        <w:pStyle w:val="a0"/>
        <w:ind w:firstLine="720"/>
        <w:rPr>
          <w:rFonts w:hint="cs"/>
          <w:rtl/>
        </w:rPr>
      </w:pPr>
      <w:r>
        <w:rPr>
          <w:rFonts w:hint="cs"/>
          <w:rtl/>
        </w:rPr>
        <w:t>האיצטדיון החדש של נתניה הינו ברמה לאומית, ולליגה א' ולאירועים ארציים ובין-לאומיים אחרים. השלב הראשון, לעשר שנים הראשונות, מתוכנן ל-12,000 מושבים, והשלב השני יביא את האיצטדיון לגודל של 20,000 מושב</w:t>
      </w:r>
      <w:r>
        <w:rPr>
          <w:rFonts w:hint="cs"/>
          <w:rtl/>
        </w:rPr>
        <w:t xml:space="preserve">ים. </w:t>
      </w:r>
    </w:p>
    <w:p w14:paraId="3CE4F4BE" w14:textId="77777777" w:rsidR="00000000" w:rsidRDefault="00373EE0">
      <w:pPr>
        <w:pStyle w:val="a0"/>
        <w:ind w:firstLine="720"/>
        <w:rPr>
          <w:rFonts w:hint="cs"/>
          <w:rtl/>
        </w:rPr>
      </w:pPr>
    </w:p>
    <w:p w14:paraId="368DFBA9" w14:textId="77777777" w:rsidR="00000000" w:rsidRDefault="00373EE0">
      <w:pPr>
        <w:pStyle w:val="a0"/>
        <w:ind w:firstLine="720"/>
        <w:rPr>
          <w:rFonts w:hint="cs"/>
          <w:rtl/>
        </w:rPr>
      </w:pPr>
      <w:r>
        <w:rPr>
          <w:rFonts w:hint="cs"/>
          <w:rtl/>
        </w:rPr>
        <w:t>תכנון מושכל לשלב הסופי מוזיל את עלויות הבנייה פר-מושב.</w:t>
      </w:r>
    </w:p>
    <w:p w14:paraId="7FFC45AD" w14:textId="77777777" w:rsidR="00000000" w:rsidRDefault="00373EE0">
      <w:pPr>
        <w:pStyle w:val="a0"/>
        <w:rPr>
          <w:rFonts w:hint="cs"/>
          <w:u w:val="single"/>
          <w:rtl/>
        </w:rPr>
      </w:pPr>
    </w:p>
    <w:p w14:paraId="0C0A0266" w14:textId="77777777" w:rsidR="00000000" w:rsidRDefault="00373EE0">
      <w:pPr>
        <w:pStyle w:val="a0"/>
        <w:rPr>
          <w:rFonts w:hint="cs"/>
          <w:rtl/>
        </w:rPr>
      </w:pPr>
      <w:r>
        <w:rPr>
          <w:rFonts w:hint="cs"/>
          <w:rtl/>
        </w:rPr>
        <w:t>3. לאירועים אחרים.</w:t>
      </w:r>
    </w:p>
    <w:p w14:paraId="770AC2F7" w14:textId="77777777" w:rsidR="00000000" w:rsidRDefault="00373EE0">
      <w:pPr>
        <w:pStyle w:val="a0"/>
        <w:rPr>
          <w:rFonts w:hint="cs"/>
          <w:rtl/>
        </w:rPr>
      </w:pPr>
    </w:p>
    <w:p w14:paraId="72E67B9B" w14:textId="77777777" w:rsidR="00000000" w:rsidRDefault="00373EE0">
      <w:pPr>
        <w:pStyle w:val="af1"/>
        <w:rPr>
          <w:rFonts w:hint="cs"/>
          <w:rtl/>
        </w:rPr>
      </w:pPr>
      <w:r>
        <w:rPr>
          <w:rtl/>
        </w:rPr>
        <w:t>היו"ר</w:t>
      </w:r>
      <w:r>
        <w:rPr>
          <w:rFonts w:hint="cs"/>
          <w:rtl/>
        </w:rPr>
        <w:t xml:space="preserve"> מיכאל נודלמן</w:t>
      </w:r>
      <w:r>
        <w:rPr>
          <w:rtl/>
        </w:rPr>
        <w:t>:</w:t>
      </w:r>
    </w:p>
    <w:p w14:paraId="0F20EF82" w14:textId="77777777" w:rsidR="00000000" w:rsidRDefault="00373EE0">
      <w:pPr>
        <w:pStyle w:val="a0"/>
        <w:rPr>
          <w:rFonts w:hint="cs"/>
          <w:rtl/>
        </w:rPr>
      </w:pPr>
    </w:p>
    <w:p w14:paraId="7D910DFD" w14:textId="77777777" w:rsidR="00000000" w:rsidRDefault="00373EE0">
      <w:pPr>
        <w:pStyle w:val="a0"/>
        <w:rPr>
          <w:rFonts w:hint="cs"/>
          <w:rtl/>
        </w:rPr>
      </w:pPr>
      <w:r>
        <w:rPr>
          <w:rFonts w:hint="cs"/>
          <w:rtl/>
        </w:rPr>
        <w:t>שאילתא מס' 1015, של חברת הכנסת אתי לבני; אינה נוכחת - לפרוטוקול.</w:t>
      </w:r>
    </w:p>
    <w:p w14:paraId="40D292DA" w14:textId="77777777" w:rsidR="00000000" w:rsidRDefault="00373EE0">
      <w:pPr>
        <w:pStyle w:val="a0"/>
        <w:rPr>
          <w:rFonts w:hint="cs"/>
          <w:rtl/>
        </w:rPr>
      </w:pPr>
    </w:p>
    <w:p w14:paraId="69589D6B" w14:textId="77777777" w:rsidR="00000000" w:rsidRDefault="00373EE0">
      <w:pPr>
        <w:pStyle w:val="a1"/>
        <w:jc w:val="center"/>
        <w:rPr>
          <w:sz w:val="22"/>
          <w:szCs w:val="22"/>
          <w:rtl/>
        </w:rPr>
      </w:pPr>
      <w:bookmarkStart w:id="448" w:name="CQ20199FI0020199T01_03_2004_21_33_14"/>
      <w:bookmarkStart w:id="449" w:name="_Toc70050407"/>
      <w:bookmarkEnd w:id="448"/>
      <w:r>
        <w:rPr>
          <w:sz w:val="22"/>
          <w:szCs w:val="22"/>
          <w:rtl/>
        </w:rPr>
        <w:t>1015. השלמת תוכנית המ</w:t>
      </w:r>
      <w:r>
        <w:rPr>
          <w:rFonts w:hint="cs"/>
          <w:sz w:val="22"/>
          <w:szCs w:val="22"/>
          <w:rtl/>
        </w:rPr>
        <w:t>י</w:t>
      </w:r>
      <w:r>
        <w:rPr>
          <w:sz w:val="22"/>
          <w:szCs w:val="22"/>
          <w:rtl/>
        </w:rPr>
        <w:t>תאר למרכז מזרח</w:t>
      </w:r>
      <w:r>
        <w:rPr>
          <w:rFonts w:hint="cs"/>
          <w:sz w:val="22"/>
          <w:szCs w:val="22"/>
          <w:rtl/>
        </w:rPr>
        <w:t>-</w:t>
      </w:r>
      <w:r>
        <w:rPr>
          <w:sz w:val="22"/>
          <w:szCs w:val="22"/>
          <w:rtl/>
        </w:rPr>
        <w:t>ירושלים</w:t>
      </w:r>
      <w:bookmarkEnd w:id="449"/>
    </w:p>
    <w:p w14:paraId="079C051D" w14:textId="77777777" w:rsidR="00000000" w:rsidRDefault="00373EE0">
      <w:pPr>
        <w:pStyle w:val="a0"/>
        <w:rPr>
          <w:rFonts w:hint="cs"/>
          <w:rtl/>
        </w:rPr>
      </w:pPr>
    </w:p>
    <w:p w14:paraId="077CEAF4" w14:textId="77777777" w:rsidR="00000000" w:rsidRDefault="00373EE0">
      <w:pPr>
        <w:pStyle w:val="a0"/>
        <w:ind w:firstLine="0"/>
        <w:rPr>
          <w:bCs/>
          <w:u w:val="single"/>
        </w:rPr>
      </w:pPr>
      <w:bookmarkStart w:id="450" w:name="ESQ20199"/>
      <w:bookmarkEnd w:id="450"/>
      <w:r>
        <w:rPr>
          <w:bCs/>
          <w:u w:val="single"/>
          <w:rtl/>
        </w:rPr>
        <w:t>חברת</w:t>
      </w:r>
      <w:r>
        <w:rPr>
          <w:rFonts w:hint="cs"/>
          <w:bCs/>
          <w:u w:val="single"/>
          <w:rtl/>
        </w:rPr>
        <w:t xml:space="preserve"> הכנסת </w:t>
      </w:r>
      <w:r>
        <w:rPr>
          <w:bCs/>
          <w:u w:val="single"/>
          <w:rtl/>
        </w:rPr>
        <w:t>אתי לבני</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5E4E35B5" w14:textId="77777777" w:rsidR="00000000" w:rsidRDefault="00373EE0">
      <w:pPr>
        <w:pStyle w:val="a0"/>
        <w:ind w:firstLine="720"/>
      </w:pPr>
      <w:r>
        <w:rPr>
          <w:rtl/>
        </w:rPr>
        <w:t>ביום</w:t>
      </w:r>
      <w:r>
        <w:rPr>
          <w:rtl/>
        </w:rPr>
        <w:t xml:space="preserve"> כ' בטבת התשס"ד (14 בינואר 2004):</w:t>
      </w:r>
    </w:p>
    <w:p w14:paraId="796F3AE4" w14:textId="77777777" w:rsidR="00000000" w:rsidRDefault="00373EE0">
      <w:pPr>
        <w:pStyle w:val="a0"/>
        <w:rPr>
          <w:rFonts w:hint="cs"/>
        </w:rPr>
      </w:pPr>
    </w:p>
    <w:p w14:paraId="3B332A60" w14:textId="77777777" w:rsidR="00000000" w:rsidRDefault="00373EE0">
      <w:pPr>
        <w:pStyle w:val="a0"/>
        <w:ind w:firstLine="720"/>
      </w:pPr>
      <w:r>
        <w:rPr>
          <w:rtl/>
        </w:rPr>
        <w:t>תוכנית המ</w:t>
      </w:r>
      <w:r>
        <w:rPr>
          <w:rFonts w:hint="cs"/>
          <w:rtl/>
        </w:rPr>
        <w:t>י</w:t>
      </w:r>
      <w:r>
        <w:rPr>
          <w:rtl/>
        </w:rPr>
        <w:t xml:space="preserve">תאר למרכז </w:t>
      </w:r>
      <w:r>
        <w:rPr>
          <w:rFonts w:hint="cs"/>
          <w:rtl/>
        </w:rPr>
        <w:t>מזרח-ירושלים</w:t>
      </w:r>
      <w:r>
        <w:rPr>
          <w:rtl/>
        </w:rPr>
        <w:t xml:space="preserve"> אושרה להפקדה ב</w:t>
      </w:r>
      <w:r>
        <w:rPr>
          <w:rFonts w:hint="cs"/>
          <w:rtl/>
        </w:rPr>
        <w:t>ו</w:t>
      </w:r>
      <w:r>
        <w:rPr>
          <w:rtl/>
        </w:rPr>
        <w:t xml:space="preserve">ועדה המחוזית </w:t>
      </w:r>
      <w:r>
        <w:rPr>
          <w:rFonts w:hint="cs"/>
          <w:rtl/>
        </w:rPr>
        <w:t>ב-29 באוגוסט 2000</w:t>
      </w:r>
      <w:r>
        <w:rPr>
          <w:rtl/>
        </w:rPr>
        <w:t>. כל מסמכי תוכנית המ</w:t>
      </w:r>
      <w:r>
        <w:rPr>
          <w:rFonts w:hint="cs"/>
          <w:rtl/>
        </w:rPr>
        <w:t>י</w:t>
      </w:r>
      <w:r>
        <w:rPr>
          <w:rtl/>
        </w:rPr>
        <w:t>תאר תוקנו בהתאם לדרישת ה</w:t>
      </w:r>
      <w:r>
        <w:rPr>
          <w:rFonts w:hint="cs"/>
          <w:rtl/>
        </w:rPr>
        <w:t>ו</w:t>
      </w:r>
      <w:r>
        <w:rPr>
          <w:rtl/>
        </w:rPr>
        <w:t>ועדה המחוזית, אולם עיריית ירושלים ומשרד הפנים אינם משלימים תוכנית המ</w:t>
      </w:r>
      <w:r>
        <w:rPr>
          <w:rFonts w:hint="cs"/>
          <w:rtl/>
        </w:rPr>
        <w:t>י</w:t>
      </w:r>
      <w:r>
        <w:rPr>
          <w:rtl/>
        </w:rPr>
        <w:t>תאר.</w:t>
      </w:r>
    </w:p>
    <w:p w14:paraId="34ED6DEE" w14:textId="77777777" w:rsidR="00000000" w:rsidRDefault="00373EE0">
      <w:pPr>
        <w:pStyle w:val="a0"/>
        <w:ind w:firstLine="720"/>
      </w:pPr>
    </w:p>
    <w:p w14:paraId="139F2120" w14:textId="77777777" w:rsidR="00000000" w:rsidRDefault="00373EE0">
      <w:pPr>
        <w:pStyle w:val="a0"/>
        <w:ind w:firstLine="720"/>
      </w:pPr>
      <w:r>
        <w:rPr>
          <w:rFonts w:hint="cs"/>
          <w:rtl/>
        </w:rPr>
        <w:t>רצוני לשאול</w:t>
      </w:r>
      <w:r>
        <w:rPr>
          <w:rtl/>
        </w:rPr>
        <w:t>:</w:t>
      </w:r>
    </w:p>
    <w:p w14:paraId="5AC67E0C" w14:textId="77777777" w:rsidR="00000000" w:rsidRDefault="00373EE0">
      <w:pPr>
        <w:pStyle w:val="a0"/>
        <w:ind w:firstLine="720"/>
      </w:pPr>
    </w:p>
    <w:p w14:paraId="0BDE7FC2" w14:textId="77777777" w:rsidR="00000000" w:rsidRDefault="00373EE0">
      <w:pPr>
        <w:pStyle w:val="a0"/>
        <w:ind w:firstLine="720"/>
        <w:rPr>
          <w:rtl/>
        </w:rPr>
      </w:pPr>
      <w:r>
        <w:rPr>
          <w:rFonts w:hint="cs"/>
          <w:rtl/>
        </w:rPr>
        <w:t xml:space="preserve">1. </w:t>
      </w:r>
      <w:r>
        <w:rPr>
          <w:rtl/>
        </w:rPr>
        <w:t xml:space="preserve">מדוע </w:t>
      </w:r>
      <w:r>
        <w:rPr>
          <w:rtl/>
        </w:rPr>
        <w:t>משרד</w:t>
      </w:r>
      <w:r>
        <w:rPr>
          <w:rFonts w:hint="cs"/>
          <w:rtl/>
        </w:rPr>
        <w:t>ך</w:t>
      </w:r>
      <w:r>
        <w:rPr>
          <w:rtl/>
        </w:rPr>
        <w:t xml:space="preserve"> אינו פועל </w:t>
      </w:r>
      <w:r>
        <w:rPr>
          <w:rFonts w:hint="cs"/>
          <w:rtl/>
        </w:rPr>
        <w:t>להשלמת</w:t>
      </w:r>
      <w:r>
        <w:rPr>
          <w:rtl/>
        </w:rPr>
        <w:t xml:space="preserve"> תוכנית המ</w:t>
      </w:r>
      <w:r>
        <w:rPr>
          <w:rFonts w:hint="cs"/>
          <w:rtl/>
        </w:rPr>
        <w:t>י</w:t>
      </w:r>
      <w:r>
        <w:rPr>
          <w:rtl/>
        </w:rPr>
        <w:t xml:space="preserve">תאר למרכז </w:t>
      </w:r>
      <w:r>
        <w:rPr>
          <w:rFonts w:hint="cs"/>
          <w:rtl/>
        </w:rPr>
        <w:t>מזרח-ירושלים?</w:t>
      </w:r>
      <w:r>
        <w:rPr>
          <w:rtl/>
        </w:rPr>
        <w:t xml:space="preserve"> </w:t>
      </w:r>
    </w:p>
    <w:p w14:paraId="71D7F071" w14:textId="77777777" w:rsidR="00000000" w:rsidRDefault="00373EE0">
      <w:pPr>
        <w:pStyle w:val="a0"/>
        <w:ind w:firstLine="720"/>
        <w:rPr>
          <w:rtl/>
        </w:rPr>
      </w:pPr>
    </w:p>
    <w:p w14:paraId="04301D62" w14:textId="77777777" w:rsidR="00000000" w:rsidRDefault="00373EE0">
      <w:pPr>
        <w:pStyle w:val="a0"/>
        <w:ind w:firstLine="720"/>
        <w:rPr>
          <w:rtl/>
        </w:rPr>
      </w:pPr>
      <w:r>
        <w:rPr>
          <w:rFonts w:hint="cs"/>
          <w:rtl/>
        </w:rPr>
        <w:t xml:space="preserve">2. </w:t>
      </w:r>
      <w:r>
        <w:rPr>
          <w:rtl/>
        </w:rPr>
        <w:t>האם משרד</w:t>
      </w:r>
      <w:r>
        <w:rPr>
          <w:rFonts w:hint="cs"/>
          <w:rtl/>
        </w:rPr>
        <w:t>ך</w:t>
      </w:r>
      <w:r>
        <w:rPr>
          <w:rtl/>
        </w:rPr>
        <w:t xml:space="preserve"> פועל </w:t>
      </w:r>
      <w:r>
        <w:rPr>
          <w:rFonts w:hint="cs"/>
          <w:rtl/>
        </w:rPr>
        <w:t>להתאמת</w:t>
      </w:r>
      <w:r>
        <w:rPr>
          <w:rtl/>
        </w:rPr>
        <w:t xml:space="preserve"> ת</w:t>
      </w:r>
      <w:r>
        <w:rPr>
          <w:rFonts w:hint="cs"/>
          <w:rtl/>
        </w:rPr>
        <w:t>ו</w:t>
      </w:r>
      <w:r>
        <w:rPr>
          <w:rtl/>
        </w:rPr>
        <w:t>כנית המ</w:t>
      </w:r>
      <w:r>
        <w:rPr>
          <w:rFonts w:hint="cs"/>
          <w:rtl/>
        </w:rPr>
        <w:t>י</w:t>
      </w:r>
      <w:r>
        <w:rPr>
          <w:rtl/>
        </w:rPr>
        <w:t>תאר למתכונת של תוכנית</w:t>
      </w:r>
      <w:r>
        <w:rPr>
          <w:rFonts w:hint="cs"/>
          <w:rtl/>
        </w:rPr>
        <w:t>-</w:t>
      </w:r>
      <w:r>
        <w:rPr>
          <w:rtl/>
        </w:rPr>
        <w:t xml:space="preserve">אב לפי החלטת מנהלת מחוז ירושלים </w:t>
      </w:r>
      <w:r>
        <w:rPr>
          <w:rFonts w:hint="cs"/>
          <w:rtl/>
        </w:rPr>
        <w:t>מ-4 בדצמבר 2003</w:t>
      </w:r>
      <w:r>
        <w:rPr>
          <w:rtl/>
        </w:rPr>
        <w:t>?</w:t>
      </w:r>
    </w:p>
    <w:p w14:paraId="44E3F5AB" w14:textId="77777777" w:rsidR="00000000" w:rsidRDefault="00373EE0">
      <w:pPr>
        <w:pStyle w:val="a0"/>
        <w:ind w:firstLine="720"/>
        <w:rPr>
          <w:rtl/>
        </w:rPr>
      </w:pPr>
    </w:p>
    <w:p w14:paraId="78547C61" w14:textId="77777777" w:rsidR="00000000" w:rsidRDefault="00373EE0">
      <w:pPr>
        <w:pStyle w:val="a0"/>
        <w:ind w:firstLine="0"/>
        <w:rPr>
          <w:rFonts w:hint="cs"/>
          <w:b/>
          <w:bCs/>
          <w:u w:val="single"/>
          <w:rtl/>
        </w:rPr>
      </w:pPr>
      <w:r>
        <w:rPr>
          <w:rFonts w:hint="cs"/>
          <w:b/>
          <w:bCs/>
          <w:u w:val="single"/>
          <w:rtl/>
        </w:rPr>
        <w:t>תשובת סגן שר הפנים ויקטור בריילובסקי:</w:t>
      </w:r>
    </w:p>
    <w:p w14:paraId="5C349E95" w14:textId="77777777" w:rsidR="00000000" w:rsidRDefault="00373EE0">
      <w:pPr>
        <w:pStyle w:val="a0"/>
        <w:ind w:firstLine="0"/>
        <w:rPr>
          <w:rFonts w:hint="cs"/>
          <w:b/>
          <w:rtl/>
        </w:rPr>
      </w:pPr>
      <w:r>
        <w:rPr>
          <w:rFonts w:hint="cs"/>
          <w:b/>
          <w:rtl/>
        </w:rPr>
        <w:t>(לא נקראה, נמסרה לפרוטוקול)</w:t>
      </w:r>
    </w:p>
    <w:p w14:paraId="69B49204" w14:textId="77777777" w:rsidR="00000000" w:rsidRDefault="00373EE0">
      <w:pPr>
        <w:pStyle w:val="a0"/>
        <w:rPr>
          <w:rFonts w:hint="cs"/>
          <w:b/>
          <w:rtl/>
        </w:rPr>
      </w:pPr>
    </w:p>
    <w:p w14:paraId="4F52A621" w14:textId="77777777" w:rsidR="00000000" w:rsidRDefault="00373EE0">
      <w:pPr>
        <w:pStyle w:val="a0"/>
        <w:ind w:firstLine="720"/>
        <w:rPr>
          <w:rFonts w:hint="cs"/>
          <w:rtl/>
        </w:rPr>
      </w:pPr>
      <w:r>
        <w:rPr>
          <w:rFonts w:hint="cs"/>
          <w:rtl/>
        </w:rPr>
        <w:t>1-2. בדיקה שנערכה בתיקי</w:t>
      </w:r>
      <w:r>
        <w:rPr>
          <w:rFonts w:hint="cs"/>
          <w:rtl/>
        </w:rPr>
        <w:t xml:space="preserve"> משרד הפנים העלתה, כי מאז 15 ביולי 1996 מתקיימים דיונים, הן בוועדה המחוזית והן אצל מתכנני המחוז, לגבי תוכנית לאזור מזרח-ירושלים. התוכנית כפי שהוגשה על-ידי העירייה היתה אמורה להיות מופקדת בתנאים. אולם, לצערנו, התנאים לא מולאו. אשר על כן, הופעל סעיף 86 לחוק </w:t>
      </w:r>
      <w:r>
        <w:rPr>
          <w:rFonts w:hint="cs"/>
          <w:rtl/>
        </w:rPr>
        <w:t>התכנון והבנייה והחלטת הוועדה על הפקדת התוכנית בוטלה. ב-21 בדצמבר 2003 התקיים דיון נוסף עם מתכננת המחוז, ובו סוכם שהעירייה תעבד את התוכנית במתכונת של תוכנית-אב ובהתאם לכך יהיה המשך הפעילות. מכל זה תביני בוודאי, שמשרד הפנים פועל להשלמת התוכניות.</w:t>
      </w:r>
    </w:p>
    <w:p w14:paraId="30BC1170" w14:textId="77777777" w:rsidR="00000000" w:rsidRDefault="00373EE0">
      <w:pPr>
        <w:pStyle w:val="a0"/>
        <w:rPr>
          <w:rFonts w:hint="cs"/>
          <w:rtl/>
        </w:rPr>
      </w:pPr>
    </w:p>
    <w:p w14:paraId="39F5BA2C" w14:textId="77777777" w:rsidR="00000000" w:rsidRDefault="00373EE0">
      <w:pPr>
        <w:pStyle w:val="af1"/>
        <w:rPr>
          <w:rtl/>
        </w:rPr>
      </w:pPr>
      <w:r>
        <w:rPr>
          <w:rtl/>
        </w:rPr>
        <w:t>היו"ר</w:t>
      </w:r>
      <w:r>
        <w:rPr>
          <w:rFonts w:hint="cs"/>
          <w:rtl/>
        </w:rPr>
        <w:t xml:space="preserve"> מיכאל</w:t>
      </w:r>
      <w:r>
        <w:rPr>
          <w:rFonts w:hint="cs"/>
          <w:rtl/>
        </w:rPr>
        <w:t xml:space="preserve"> נודלמן</w:t>
      </w:r>
      <w:r>
        <w:rPr>
          <w:rtl/>
        </w:rPr>
        <w:t>:</w:t>
      </w:r>
    </w:p>
    <w:p w14:paraId="22F40493" w14:textId="77777777" w:rsidR="00000000" w:rsidRDefault="00373EE0">
      <w:pPr>
        <w:pStyle w:val="a0"/>
        <w:rPr>
          <w:rtl/>
        </w:rPr>
      </w:pPr>
    </w:p>
    <w:p w14:paraId="06604609" w14:textId="77777777" w:rsidR="00000000" w:rsidRDefault="00373EE0">
      <w:pPr>
        <w:pStyle w:val="a0"/>
        <w:rPr>
          <w:rFonts w:hint="cs"/>
          <w:rtl/>
        </w:rPr>
      </w:pPr>
      <w:r>
        <w:rPr>
          <w:rFonts w:hint="cs"/>
          <w:rtl/>
        </w:rPr>
        <w:t>שאילתא מס' 1045, של חבר הכנסת אחמד טיבי; אינו נוכח - לפרוטוקול.</w:t>
      </w:r>
    </w:p>
    <w:p w14:paraId="366B7773" w14:textId="77777777" w:rsidR="00000000" w:rsidRDefault="00373EE0">
      <w:pPr>
        <w:pStyle w:val="a0"/>
        <w:rPr>
          <w:rFonts w:hint="cs"/>
          <w:rtl/>
        </w:rPr>
      </w:pPr>
    </w:p>
    <w:p w14:paraId="53D248BF" w14:textId="77777777" w:rsidR="00000000" w:rsidRDefault="00373EE0">
      <w:pPr>
        <w:pStyle w:val="a1"/>
        <w:jc w:val="center"/>
        <w:rPr>
          <w:sz w:val="22"/>
          <w:szCs w:val="22"/>
          <w:rtl/>
        </w:rPr>
      </w:pPr>
      <w:bookmarkStart w:id="451" w:name="CQ20471FI0020471T01_03_2004_21_33_54"/>
      <w:bookmarkStart w:id="452" w:name="_Toc70050408"/>
      <w:bookmarkEnd w:id="451"/>
      <w:r>
        <w:rPr>
          <w:sz w:val="22"/>
          <w:szCs w:val="22"/>
          <w:rtl/>
        </w:rPr>
        <w:t xml:space="preserve">1045. צווי הריסה </w:t>
      </w:r>
      <w:r>
        <w:rPr>
          <w:rFonts w:hint="cs"/>
          <w:sz w:val="22"/>
          <w:szCs w:val="22"/>
          <w:rtl/>
        </w:rPr>
        <w:t>ל</w:t>
      </w:r>
      <w:r>
        <w:rPr>
          <w:sz w:val="22"/>
          <w:szCs w:val="22"/>
          <w:rtl/>
        </w:rPr>
        <w:t>בתי-תפילה</w:t>
      </w:r>
      <w:bookmarkEnd w:id="452"/>
    </w:p>
    <w:p w14:paraId="453DBCA6" w14:textId="77777777" w:rsidR="00000000" w:rsidRDefault="00373EE0">
      <w:pPr>
        <w:pStyle w:val="a0"/>
        <w:rPr>
          <w:rFonts w:hint="cs"/>
          <w:rtl/>
        </w:rPr>
      </w:pPr>
    </w:p>
    <w:p w14:paraId="6C7B1068" w14:textId="77777777" w:rsidR="00000000" w:rsidRDefault="00373EE0">
      <w:pPr>
        <w:pStyle w:val="a0"/>
        <w:ind w:firstLine="0"/>
        <w:rPr>
          <w:rFonts w:hint="cs"/>
          <w:bCs/>
          <w:u w:val="single"/>
        </w:rPr>
      </w:pPr>
      <w:bookmarkStart w:id="453" w:name="ESQ20471"/>
      <w:bookmarkEnd w:id="453"/>
      <w:r>
        <w:rPr>
          <w:bCs/>
          <w:u w:val="single"/>
          <w:rtl/>
        </w:rPr>
        <w:t>חבר</w:t>
      </w:r>
      <w:r>
        <w:rPr>
          <w:rFonts w:hint="cs"/>
          <w:bCs/>
          <w:u w:val="single"/>
          <w:rtl/>
        </w:rPr>
        <w:t xml:space="preserve"> הכנסת </w:t>
      </w:r>
      <w:r>
        <w:rPr>
          <w:bCs/>
          <w:u w:val="single"/>
          <w:rtl/>
        </w:rPr>
        <w:t>אחמד טיבי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48315965" w14:textId="77777777" w:rsidR="00000000" w:rsidRDefault="00373EE0">
      <w:pPr>
        <w:pStyle w:val="a0"/>
        <w:rPr>
          <w:rFonts w:hint="cs"/>
        </w:rPr>
      </w:pPr>
      <w:r>
        <w:rPr>
          <w:rtl/>
        </w:rPr>
        <w:t>ביום כ"ז בטבת התשס"ד (21 בינואר 2004):</w:t>
      </w:r>
    </w:p>
    <w:p w14:paraId="283F5C06" w14:textId="77777777" w:rsidR="00000000" w:rsidRDefault="00373EE0">
      <w:pPr>
        <w:pStyle w:val="a0"/>
        <w:rPr>
          <w:rFonts w:hint="cs"/>
          <w:rtl/>
        </w:rPr>
      </w:pPr>
    </w:p>
    <w:p w14:paraId="21BA0DFA" w14:textId="77777777" w:rsidR="00000000" w:rsidRDefault="00373EE0">
      <w:pPr>
        <w:pStyle w:val="a0"/>
      </w:pPr>
      <w:r>
        <w:rPr>
          <w:rFonts w:hint="cs"/>
          <w:rtl/>
        </w:rPr>
        <w:t>רצוני לשאול</w:t>
      </w:r>
      <w:r>
        <w:rPr>
          <w:rtl/>
        </w:rPr>
        <w:t>:</w:t>
      </w:r>
    </w:p>
    <w:p w14:paraId="79B6E158" w14:textId="77777777" w:rsidR="00000000" w:rsidRDefault="00373EE0">
      <w:pPr>
        <w:pStyle w:val="a0"/>
      </w:pPr>
    </w:p>
    <w:p w14:paraId="77EFEFA4" w14:textId="77777777" w:rsidR="00000000" w:rsidRDefault="00373EE0">
      <w:pPr>
        <w:pStyle w:val="a0"/>
        <w:rPr>
          <w:rtl/>
        </w:rPr>
      </w:pPr>
      <w:r>
        <w:rPr>
          <w:rFonts w:hint="cs"/>
          <w:rtl/>
        </w:rPr>
        <w:t xml:space="preserve">1. </w:t>
      </w:r>
      <w:r>
        <w:rPr>
          <w:rtl/>
        </w:rPr>
        <w:t>כמה בקשות לקבלת היתר בנ</w:t>
      </w:r>
      <w:r>
        <w:rPr>
          <w:rFonts w:hint="cs"/>
          <w:rtl/>
        </w:rPr>
        <w:t>י</w:t>
      </w:r>
      <w:r>
        <w:rPr>
          <w:rtl/>
        </w:rPr>
        <w:t>יה להקמת מסגדים,</w:t>
      </w:r>
      <w:r>
        <w:rPr>
          <w:rFonts w:hint="cs"/>
          <w:rtl/>
        </w:rPr>
        <w:t xml:space="preserve"> </w:t>
      </w:r>
      <w:r>
        <w:rPr>
          <w:rtl/>
        </w:rPr>
        <w:t>בתי</w:t>
      </w:r>
      <w:r>
        <w:rPr>
          <w:rFonts w:hint="cs"/>
          <w:rtl/>
        </w:rPr>
        <w:t>-</w:t>
      </w:r>
      <w:r>
        <w:rPr>
          <w:rtl/>
        </w:rPr>
        <w:t xml:space="preserve">כנסת וכנסיות </w:t>
      </w:r>
      <w:r>
        <w:rPr>
          <w:rFonts w:hint="cs"/>
          <w:rtl/>
        </w:rPr>
        <w:t>ה</w:t>
      </w:r>
      <w:r>
        <w:rPr>
          <w:rFonts w:hint="cs"/>
          <w:rtl/>
        </w:rPr>
        <w:t xml:space="preserve">וגשו </w:t>
      </w:r>
      <w:r>
        <w:rPr>
          <w:rtl/>
        </w:rPr>
        <w:t>בשנתיים האחרונות?</w:t>
      </w:r>
    </w:p>
    <w:p w14:paraId="4AC95E63" w14:textId="77777777" w:rsidR="00000000" w:rsidRDefault="00373EE0">
      <w:pPr>
        <w:pStyle w:val="a0"/>
        <w:rPr>
          <w:rFonts w:hint="cs"/>
          <w:rtl/>
        </w:rPr>
      </w:pPr>
    </w:p>
    <w:p w14:paraId="2A36E6E4" w14:textId="77777777" w:rsidR="00000000" w:rsidRDefault="00373EE0">
      <w:pPr>
        <w:pStyle w:val="a0"/>
        <w:rPr>
          <w:rtl/>
        </w:rPr>
      </w:pPr>
      <w:r>
        <w:rPr>
          <w:rFonts w:hint="cs"/>
          <w:rtl/>
        </w:rPr>
        <w:t xml:space="preserve">2. </w:t>
      </w:r>
      <w:r>
        <w:rPr>
          <w:rtl/>
        </w:rPr>
        <w:t>כמה מהן אושרו וכמה נדחו?</w:t>
      </w:r>
    </w:p>
    <w:p w14:paraId="17447406" w14:textId="77777777" w:rsidR="00000000" w:rsidRDefault="00373EE0">
      <w:pPr>
        <w:pStyle w:val="a0"/>
        <w:rPr>
          <w:rtl/>
        </w:rPr>
      </w:pPr>
    </w:p>
    <w:p w14:paraId="3823D0B0" w14:textId="77777777" w:rsidR="00000000" w:rsidRDefault="00373EE0">
      <w:pPr>
        <w:pStyle w:val="a0"/>
        <w:rPr>
          <w:rtl/>
        </w:rPr>
      </w:pPr>
      <w:r>
        <w:rPr>
          <w:rFonts w:hint="cs"/>
          <w:rtl/>
        </w:rPr>
        <w:t xml:space="preserve">3. </w:t>
      </w:r>
      <w:r>
        <w:rPr>
          <w:rtl/>
        </w:rPr>
        <w:t xml:space="preserve">כמה צווי הריסה הוצאו </w:t>
      </w:r>
      <w:r>
        <w:rPr>
          <w:rFonts w:hint="cs"/>
          <w:rtl/>
        </w:rPr>
        <w:t>ל</w:t>
      </w:r>
      <w:r>
        <w:rPr>
          <w:rtl/>
        </w:rPr>
        <w:t>מסגדים,</w:t>
      </w:r>
      <w:r>
        <w:rPr>
          <w:rFonts w:hint="cs"/>
          <w:rtl/>
        </w:rPr>
        <w:t xml:space="preserve"> </w:t>
      </w:r>
      <w:r>
        <w:rPr>
          <w:rtl/>
        </w:rPr>
        <w:t>בתי</w:t>
      </w:r>
      <w:r>
        <w:rPr>
          <w:rFonts w:hint="cs"/>
          <w:rtl/>
        </w:rPr>
        <w:t>-</w:t>
      </w:r>
      <w:r>
        <w:rPr>
          <w:rtl/>
        </w:rPr>
        <w:t>כנסת וכנסיות</w:t>
      </w:r>
      <w:r>
        <w:rPr>
          <w:rFonts w:hint="cs"/>
          <w:rtl/>
        </w:rPr>
        <w:t>,</w:t>
      </w:r>
      <w:r>
        <w:rPr>
          <w:rtl/>
        </w:rPr>
        <w:t xml:space="preserve"> וכמה נהרסו בפועל?</w:t>
      </w:r>
    </w:p>
    <w:p w14:paraId="5109C6DB" w14:textId="77777777" w:rsidR="00000000" w:rsidRDefault="00373EE0">
      <w:pPr>
        <w:pStyle w:val="a0"/>
        <w:rPr>
          <w:rtl/>
        </w:rPr>
      </w:pPr>
    </w:p>
    <w:p w14:paraId="7F1E8E01" w14:textId="77777777" w:rsidR="00000000" w:rsidRDefault="00373EE0">
      <w:pPr>
        <w:pStyle w:val="a0"/>
        <w:rPr>
          <w:rtl/>
        </w:rPr>
      </w:pPr>
      <w:r>
        <w:rPr>
          <w:rFonts w:hint="cs"/>
          <w:rtl/>
        </w:rPr>
        <w:t xml:space="preserve">4. </w:t>
      </w:r>
      <w:r>
        <w:rPr>
          <w:rtl/>
        </w:rPr>
        <w:t>מה</w:t>
      </w:r>
      <w:r>
        <w:rPr>
          <w:rFonts w:hint="cs"/>
          <w:rtl/>
        </w:rPr>
        <w:t xml:space="preserve"> הוא </w:t>
      </w:r>
      <w:r>
        <w:rPr>
          <w:rtl/>
        </w:rPr>
        <w:t>אחוז מקבלי היתר</w:t>
      </w:r>
      <w:r>
        <w:rPr>
          <w:rFonts w:hint="cs"/>
          <w:rtl/>
        </w:rPr>
        <w:t>י</w:t>
      </w:r>
      <w:r>
        <w:rPr>
          <w:rtl/>
        </w:rPr>
        <w:t xml:space="preserve"> בנייה מבין כל מגישי הבקשות בכפרים הערביים בנגב?</w:t>
      </w:r>
    </w:p>
    <w:p w14:paraId="523AC362" w14:textId="77777777" w:rsidR="00000000" w:rsidRDefault="00373EE0">
      <w:pPr>
        <w:pStyle w:val="a0"/>
        <w:rPr>
          <w:rFonts w:hint="cs"/>
          <w:rtl/>
        </w:rPr>
      </w:pPr>
    </w:p>
    <w:p w14:paraId="33666CBB" w14:textId="77777777" w:rsidR="00000000" w:rsidRDefault="00373EE0">
      <w:pPr>
        <w:pStyle w:val="a0"/>
        <w:ind w:firstLine="0"/>
        <w:rPr>
          <w:b/>
          <w:bCs/>
          <w:u w:val="single"/>
        </w:rPr>
      </w:pPr>
      <w:r>
        <w:rPr>
          <w:rFonts w:hint="eastAsia"/>
          <w:b/>
          <w:bCs/>
          <w:u w:val="single"/>
          <w:rtl/>
        </w:rPr>
        <w:t>תשובת</w:t>
      </w:r>
      <w:r>
        <w:rPr>
          <w:b/>
          <w:bCs/>
          <w:u w:val="single"/>
          <w:rtl/>
        </w:rPr>
        <w:t xml:space="preserve"> סגן שר הפנים ויקטור בריילובסקי:</w:t>
      </w:r>
    </w:p>
    <w:p w14:paraId="7B660B83" w14:textId="77777777" w:rsidR="00000000" w:rsidRDefault="00373EE0">
      <w:pPr>
        <w:pStyle w:val="a0"/>
        <w:ind w:firstLine="0"/>
        <w:rPr>
          <w:b/>
          <w:rtl/>
        </w:rPr>
      </w:pPr>
      <w:r>
        <w:rPr>
          <w:b/>
          <w:rtl/>
        </w:rPr>
        <w:t>(לא נקראה, נמסרה לפ</w:t>
      </w:r>
      <w:r>
        <w:rPr>
          <w:b/>
          <w:rtl/>
        </w:rPr>
        <w:t>רוטוקול)</w:t>
      </w:r>
    </w:p>
    <w:p w14:paraId="14D488AB" w14:textId="77777777" w:rsidR="00000000" w:rsidRDefault="00373EE0">
      <w:pPr>
        <w:pStyle w:val="a0"/>
        <w:rPr>
          <w:rFonts w:hint="cs"/>
          <w:rtl/>
        </w:rPr>
      </w:pPr>
    </w:p>
    <w:p w14:paraId="388BC723" w14:textId="77777777" w:rsidR="00000000" w:rsidRDefault="00373EE0">
      <w:pPr>
        <w:pStyle w:val="a0"/>
        <w:ind w:firstLine="720"/>
        <w:rPr>
          <w:rFonts w:hint="cs"/>
          <w:rtl/>
        </w:rPr>
      </w:pPr>
      <w:r>
        <w:rPr>
          <w:rFonts w:hint="cs"/>
          <w:rtl/>
        </w:rPr>
        <w:t>1-2.  אין משרדנו עורך סטטיסטיקות בעניין כי הוא מסור לוועדות המקומיות.</w:t>
      </w:r>
    </w:p>
    <w:p w14:paraId="65635A56" w14:textId="77777777" w:rsidR="00000000" w:rsidRDefault="00373EE0">
      <w:pPr>
        <w:pStyle w:val="a0"/>
        <w:rPr>
          <w:rFonts w:hint="cs"/>
          <w:rtl/>
        </w:rPr>
      </w:pPr>
    </w:p>
    <w:p w14:paraId="2F8D802B" w14:textId="77777777" w:rsidR="00000000" w:rsidRDefault="00373EE0">
      <w:pPr>
        <w:pStyle w:val="a0"/>
        <w:ind w:firstLine="720"/>
        <w:rPr>
          <w:rFonts w:hint="cs"/>
          <w:rtl/>
        </w:rPr>
      </w:pPr>
      <w:r>
        <w:rPr>
          <w:rFonts w:hint="cs"/>
          <w:rtl/>
        </w:rPr>
        <w:t xml:space="preserve">3. במחוזות חיפה, מרכז, תל-אביב וירושלים לא הוצאו צווי הריסה למסגדים, בתי-כנסת וכנסיות, ולכן גם לא נהרס אף מבנה מהסוג הזה בשנתיים האחרונות. כאמור, מדובר בוועדות מחוזיות. במחוז </w:t>
      </w:r>
      <w:r>
        <w:rPr>
          <w:rFonts w:hint="cs"/>
          <w:rtl/>
        </w:rPr>
        <w:t xml:space="preserve">הצפון הוצא צו הריסה שיפוטי למסגד שיהאב א-דין בנצרת, והוא אף נהרס. כמו כן, הוצא צו הריסה מינהלי למתחם תפילה הצמוד לקבר ישעיהו הנביא ביער ברעם, והוא אף נהרס. במחוז דרום הוצאו חמישה צווי הריסה למסגדים; שניים מתוכם נהרסו - אחד על-ידי הבונה והשני על-ידי הוועדה </w:t>
      </w:r>
      <w:r>
        <w:rPr>
          <w:rFonts w:hint="cs"/>
          <w:rtl/>
        </w:rPr>
        <w:t>המחוזית.</w:t>
      </w:r>
    </w:p>
    <w:p w14:paraId="627AACD0" w14:textId="77777777" w:rsidR="00000000" w:rsidRDefault="00373EE0">
      <w:pPr>
        <w:pStyle w:val="a0"/>
        <w:ind w:firstLine="720"/>
        <w:rPr>
          <w:rFonts w:hint="cs"/>
          <w:rtl/>
        </w:rPr>
      </w:pPr>
    </w:p>
    <w:p w14:paraId="17449470" w14:textId="77777777" w:rsidR="00000000" w:rsidRDefault="00373EE0">
      <w:pPr>
        <w:pStyle w:val="a0"/>
        <w:ind w:firstLine="720"/>
        <w:rPr>
          <w:rFonts w:hint="cs"/>
          <w:rtl/>
        </w:rPr>
      </w:pPr>
      <w:r>
        <w:rPr>
          <w:rFonts w:hint="cs"/>
          <w:rtl/>
        </w:rPr>
        <w:t>ברצוני לציין, שחמשת הצווים המינהליים שהוצאו למסגדים במחוז דרום הוצאו למבנים ביסודות, כאשר לא היה ידוע לנו אם אכן המבנה ישמש כמסגד. כמו כן, המסגד השני שנהרס נבנה כמבנה מסחרי, וכאשר הודבק עליו צו הריסה הוחלט לשנות את ייעודו ממבנה מסחרי למסגד.</w:t>
      </w:r>
    </w:p>
    <w:p w14:paraId="3CFF3D3E" w14:textId="77777777" w:rsidR="00000000" w:rsidRDefault="00373EE0">
      <w:pPr>
        <w:pStyle w:val="a0"/>
        <w:rPr>
          <w:rFonts w:hint="cs"/>
          <w:rtl/>
        </w:rPr>
      </w:pPr>
    </w:p>
    <w:p w14:paraId="26DD41FA" w14:textId="77777777" w:rsidR="00000000" w:rsidRDefault="00373EE0">
      <w:pPr>
        <w:pStyle w:val="a0"/>
        <w:ind w:firstLine="720"/>
        <w:rPr>
          <w:rFonts w:hint="cs"/>
          <w:rtl/>
        </w:rPr>
      </w:pPr>
      <w:r>
        <w:rPr>
          <w:rFonts w:hint="cs"/>
          <w:rtl/>
        </w:rPr>
        <w:t>4. נ</w:t>
      </w:r>
      <w:r>
        <w:rPr>
          <w:rFonts w:hint="cs"/>
          <w:rtl/>
        </w:rPr>
        <w:t>א ראה תשובתי על שאלות 1 ו-2.</w:t>
      </w:r>
    </w:p>
    <w:p w14:paraId="1138CE1E" w14:textId="77777777" w:rsidR="00000000" w:rsidRDefault="00373EE0">
      <w:pPr>
        <w:pStyle w:val="a0"/>
      </w:pPr>
    </w:p>
    <w:p w14:paraId="4B481483" w14:textId="77777777" w:rsidR="00000000" w:rsidRDefault="00373EE0">
      <w:pPr>
        <w:pStyle w:val="af1"/>
        <w:rPr>
          <w:rFonts w:hint="cs"/>
          <w:rtl/>
        </w:rPr>
      </w:pPr>
      <w:r>
        <w:rPr>
          <w:rtl/>
        </w:rPr>
        <w:t>היו"ר</w:t>
      </w:r>
      <w:r>
        <w:rPr>
          <w:rFonts w:hint="cs"/>
          <w:rtl/>
        </w:rPr>
        <w:t xml:space="preserve"> מיכאל נודלמן</w:t>
      </w:r>
      <w:r>
        <w:rPr>
          <w:rtl/>
        </w:rPr>
        <w:t>:</w:t>
      </w:r>
    </w:p>
    <w:p w14:paraId="2747C799" w14:textId="77777777" w:rsidR="00000000" w:rsidRDefault="00373EE0">
      <w:pPr>
        <w:pStyle w:val="a0"/>
        <w:rPr>
          <w:rFonts w:hint="cs"/>
          <w:rtl/>
        </w:rPr>
      </w:pPr>
    </w:p>
    <w:p w14:paraId="07C1028A" w14:textId="77777777" w:rsidR="00000000" w:rsidRDefault="00373EE0">
      <w:pPr>
        <w:pStyle w:val="a0"/>
        <w:rPr>
          <w:rFonts w:hint="cs"/>
          <w:rtl/>
        </w:rPr>
      </w:pPr>
      <w:r>
        <w:rPr>
          <w:rFonts w:hint="cs"/>
          <w:rtl/>
        </w:rPr>
        <w:t>שאילתא מס' 1063, של חבר הכנסת טלב אלסאנע: הבחירות למועצות המקומיות הבדואיות בנגב.  בבקשה.</w:t>
      </w:r>
    </w:p>
    <w:p w14:paraId="128B2654" w14:textId="77777777" w:rsidR="00000000" w:rsidRDefault="00373EE0">
      <w:pPr>
        <w:pStyle w:val="a0"/>
        <w:rPr>
          <w:rFonts w:hint="cs"/>
          <w:rtl/>
        </w:rPr>
      </w:pPr>
    </w:p>
    <w:p w14:paraId="7F4A0ED9" w14:textId="77777777" w:rsidR="00000000" w:rsidRDefault="00373EE0">
      <w:pPr>
        <w:pStyle w:val="a1"/>
        <w:jc w:val="center"/>
        <w:rPr>
          <w:sz w:val="22"/>
          <w:szCs w:val="22"/>
          <w:rtl/>
        </w:rPr>
      </w:pPr>
      <w:bookmarkStart w:id="454" w:name="CQ20769FI0020769T01_03_2004_21_05_22"/>
      <w:bookmarkStart w:id="455" w:name="_Toc70050409"/>
      <w:bookmarkEnd w:id="454"/>
      <w:r>
        <w:rPr>
          <w:sz w:val="22"/>
          <w:szCs w:val="22"/>
          <w:rtl/>
        </w:rPr>
        <w:t xml:space="preserve">1063. הבחירות למועצות </w:t>
      </w:r>
      <w:r>
        <w:rPr>
          <w:rFonts w:hint="cs"/>
          <w:sz w:val="22"/>
          <w:szCs w:val="22"/>
          <w:rtl/>
        </w:rPr>
        <w:t xml:space="preserve">המקומיות </w:t>
      </w:r>
      <w:r>
        <w:rPr>
          <w:sz w:val="22"/>
          <w:szCs w:val="22"/>
          <w:rtl/>
        </w:rPr>
        <w:t>הבדואיות בנגב</w:t>
      </w:r>
      <w:bookmarkEnd w:id="455"/>
    </w:p>
    <w:p w14:paraId="57288CB9" w14:textId="77777777" w:rsidR="00000000" w:rsidRDefault="00373EE0">
      <w:pPr>
        <w:pStyle w:val="a0"/>
        <w:rPr>
          <w:rFonts w:hint="cs"/>
          <w:rtl/>
        </w:rPr>
      </w:pPr>
    </w:p>
    <w:p w14:paraId="49AB72A4" w14:textId="77777777" w:rsidR="00000000" w:rsidRDefault="00373EE0">
      <w:pPr>
        <w:pStyle w:val="a0"/>
        <w:ind w:firstLine="0"/>
        <w:rPr>
          <w:bCs/>
          <w:u w:val="single"/>
        </w:rPr>
      </w:pPr>
      <w:bookmarkStart w:id="456" w:name="ESQ20769"/>
      <w:bookmarkEnd w:id="456"/>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5159EAD3" w14:textId="77777777" w:rsidR="00000000" w:rsidRDefault="00373EE0">
      <w:pPr>
        <w:pStyle w:val="a0"/>
        <w:ind w:firstLine="720"/>
      </w:pPr>
      <w:r>
        <w:rPr>
          <w:rtl/>
        </w:rPr>
        <w:t xml:space="preserve">ביום ה' בשבט התשס"ד (28 בינואר </w:t>
      </w:r>
      <w:r>
        <w:rPr>
          <w:rtl/>
        </w:rPr>
        <w:t>2004):</w:t>
      </w:r>
    </w:p>
    <w:p w14:paraId="0192740D" w14:textId="77777777" w:rsidR="00000000" w:rsidRDefault="00373EE0">
      <w:pPr>
        <w:pStyle w:val="a0"/>
        <w:rPr>
          <w:rFonts w:hint="cs"/>
          <w:rtl/>
        </w:rPr>
      </w:pPr>
    </w:p>
    <w:p w14:paraId="6A7AD091" w14:textId="77777777" w:rsidR="00000000" w:rsidRDefault="00373EE0">
      <w:pPr>
        <w:pStyle w:val="a0"/>
        <w:ind w:firstLine="720"/>
      </w:pPr>
      <w:r>
        <w:rPr>
          <w:rtl/>
        </w:rPr>
        <w:t>הבחירות למועצות המקומיות הבדואיות בנגב</w:t>
      </w:r>
      <w:r>
        <w:rPr>
          <w:rFonts w:hint="cs"/>
          <w:rtl/>
        </w:rPr>
        <w:t xml:space="preserve"> -</w:t>
      </w:r>
      <w:r>
        <w:rPr>
          <w:rtl/>
        </w:rPr>
        <w:t xml:space="preserve"> לקיה, ערוער</w:t>
      </w:r>
      <w:r>
        <w:rPr>
          <w:rFonts w:hint="cs"/>
          <w:rtl/>
        </w:rPr>
        <w:t xml:space="preserve">, </w:t>
      </w:r>
      <w:r>
        <w:rPr>
          <w:rtl/>
        </w:rPr>
        <w:t>חורה ושגב</w:t>
      </w:r>
      <w:r>
        <w:rPr>
          <w:rFonts w:hint="cs"/>
          <w:rtl/>
        </w:rPr>
        <w:t>-</w:t>
      </w:r>
      <w:r>
        <w:rPr>
          <w:rtl/>
        </w:rPr>
        <w:t>שלום</w:t>
      </w:r>
      <w:r>
        <w:rPr>
          <w:rFonts w:hint="cs"/>
          <w:rtl/>
        </w:rPr>
        <w:t xml:space="preserve"> -</w:t>
      </w:r>
      <w:r>
        <w:rPr>
          <w:rtl/>
        </w:rPr>
        <w:t xml:space="preserve"> אמורות להתקיים </w:t>
      </w:r>
      <w:r>
        <w:rPr>
          <w:rFonts w:hint="cs"/>
          <w:rtl/>
        </w:rPr>
        <w:t>ביום 7 בספטמבר 2004</w:t>
      </w:r>
      <w:r>
        <w:rPr>
          <w:rtl/>
        </w:rPr>
        <w:t xml:space="preserve">, אולם מאחר </w:t>
      </w:r>
      <w:r>
        <w:rPr>
          <w:rFonts w:hint="cs"/>
          <w:rtl/>
        </w:rPr>
        <w:t>ש</w:t>
      </w:r>
      <w:r>
        <w:rPr>
          <w:rtl/>
        </w:rPr>
        <w:t>מדובר בתחילת שנת הלימודים</w:t>
      </w:r>
      <w:r>
        <w:rPr>
          <w:rFonts w:hint="cs"/>
          <w:rtl/>
        </w:rPr>
        <w:t>,</w:t>
      </w:r>
      <w:r>
        <w:rPr>
          <w:rtl/>
        </w:rPr>
        <w:t xml:space="preserve"> נודע כי </w:t>
      </w:r>
      <w:r>
        <w:rPr>
          <w:rFonts w:hint="cs"/>
          <w:rtl/>
        </w:rPr>
        <w:t>ייתכן שהבחירות יוקדמו ליום 6 ביולי 2004.</w:t>
      </w:r>
      <w:r>
        <w:rPr>
          <w:rtl/>
        </w:rPr>
        <w:t xml:space="preserve"> </w:t>
      </w:r>
    </w:p>
    <w:p w14:paraId="04A02D36" w14:textId="77777777" w:rsidR="00000000" w:rsidRDefault="00373EE0">
      <w:pPr>
        <w:pStyle w:val="a0"/>
        <w:ind w:firstLine="720"/>
      </w:pPr>
    </w:p>
    <w:p w14:paraId="0FF32A17" w14:textId="77777777" w:rsidR="00000000" w:rsidRDefault="00373EE0">
      <w:pPr>
        <w:pStyle w:val="a0"/>
        <w:ind w:firstLine="720"/>
      </w:pPr>
      <w:r>
        <w:rPr>
          <w:rFonts w:hint="cs"/>
          <w:rtl/>
        </w:rPr>
        <w:t>רצוני לשאול</w:t>
      </w:r>
      <w:r>
        <w:rPr>
          <w:rtl/>
        </w:rPr>
        <w:t>:</w:t>
      </w:r>
    </w:p>
    <w:p w14:paraId="7EA2740B" w14:textId="77777777" w:rsidR="00000000" w:rsidRDefault="00373EE0">
      <w:pPr>
        <w:pStyle w:val="a0"/>
        <w:ind w:firstLine="720"/>
      </w:pPr>
    </w:p>
    <w:p w14:paraId="394AB2F9" w14:textId="77777777" w:rsidR="00000000" w:rsidRDefault="00373EE0">
      <w:pPr>
        <w:pStyle w:val="a0"/>
        <w:ind w:firstLine="720"/>
        <w:rPr>
          <w:rtl/>
        </w:rPr>
      </w:pPr>
      <w:r>
        <w:rPr>
          <w:rtl/>
        </w:rPr>
        <w:t>מתי יתקיימו הבחירות במועצות המקומיות ה</w:t>
      </w:r>
      <w:r>
        <w:rPr>
          <w:rtl/>
        </w:rPr>
        <w:t>נ"ל?</w:t>
      </w:r>
    </w:p>
    <w:p w14:paraId="01C0C05F" w14:textId="77777777" w:rsidR="00000000" w:rsidRDefault="00373EE0">
      <w:pPr>
        <w:pStyle w:val="a0"/>
        <w:ind w:firstLine="720"/>
        <w:rPr>
          <w:rtl/>
        </w:rPr>
      </w:pPr>
    </w:p>
    <w:p w14:paraId="5AA09BAE" w14:textId="77777777" w:rsidR="00000000" w:rsidRDefault="00373EE0">
      <w:pPr>
        <w:pStyle w:val="a0"/>
        <w:ind w:firstLine="0"/>
        <w:rPr>
          <w:b/>
          <w:bCs/>
          <w:u w:val="single"/>
        </w:rPr>
      </w:pPr>
      <w:r>
        <w:rPr>
          <w:b/>
          <w:bCs/>
          <w:u w:val="single"/>
          <w:rtl/>
        </w:rPr>
        <w:t>סגן שר הפנים ויקטור בריילובסקי:</w:t>
      </w:r>
    </w:p>
    <w:p w14:paraId="5E8151A1" w14:textId="77777777" w:rsidR="00000000" w:rsidRDefault="00373EE0">
      <w:pPr>
        <w:bidi/>
        <w:rPr>
          <w:rFonts w:hint="cs"/>
          <w:sz w:val="22"/>
          <w:szCs w:val="22"/>
          <w:rtl/>
        </w:rPr>
      </w:pPr>
    </w:p>
    <w:p w14:paraId="22258227" w14:textId="77777777" w:rsidR="00000000" w:rsidRDefault="00373EE0">
      <w:pPr>
        <w:pStyle w:val="a0"/>
        <w:ind w:firstLine="720"/>
        <w:rPr>
          <w:rFonts w:hint="cs"/>
          <w:rtl/>
        </w:rPr>
      </w:pPr>
      <w:r>
        <w:rPr>
          <w:rFonts w:hint="cs"/>
          <w:rtl/>
        </w:rPr>
        <w:t>ראה ילקוט הפרסומים תשס"א, עמוד 1119, שקבע את המועד. לא נתקבלה שום החלטה על שינוי מועד הבחירות.</w:t>
      </w:r>
    </w:p>
    <w:p w14:paraId="13FEE4E4" w14:textId="77777777" w:rsidR="00000000" w:rsidRDefault="00373EE0">
      <w:pPr>
        <w:pStyle w:val="a0"/>
        <w:rPr>
          <w:rFonts w:hint="cs"/>
          <w:rtl/>
        </w:rPr>
      </w:pPr>
    </w:p>
    <w:p w14:paraId="349FC6AF" w14:textId="77777777" w:rsidR="00000000" w:rsidRDefault="00373EE0">
      <w:pPr>
        <w:pStyle w:val="af1"/>
        <w:rPr>
          <w:rtl/>
        </w:rPr>
      </w:pPr>
      <w:r>
        <w:rPr>
          <w:rtl/>
        </w:rPr>
        <w:t>היו"ר</w:t>
      </w:r>
      <w:r>
        <w:rPr>
          <w:rFonts w:hint="cs"/>
          <w:rtl/>
        </w:rPr>
        <w:t xml:space="preserve"> מיכאל נודלמן</w:t>
      </w:r>
      <w:r>
        <w:rPr>
          <w:rtl/>
        </w:rPr>
        <w:t>:</w:t>
      </w:r>
    </w:p>
    <w:p w14:paraId="709608D4" w14:textId="77777777" w:rsidR="00000000" w:rsidRDefault="00373EE0">
      <w:pPr>
        <w:pStyle w:val="a0"/>
        <w:rPr>
          <w:rtl/>
        </w:rPr>
      </w:pPr>
    </w:p>
    <w:p w14:paraId="46DDA460" w14:textId="77777777" w:rsidR="00000000" w:rsidRDefault="00373EE0">
      <w:pPr>
        <w:pStyle w:val="a0"/>
        <w:rPr>
          <w:rFonts w:hint="cs"/>
          <w:rtl/>
        </w:rPr>
      </w:pPr>
      <w:r>
        <w:rPr>
          <w:rFonts w:hint="cs"/>
          <w:rtl/>
        </w:rPr>
        <w:t xml:space="preserve">יש שאלה נוספת?  </w:t>
      </w:r>
    </w:p>
    <w:p w14:paraId="3FF7DE5A" w14:textId="77777777" w:rsidR="00000000" w:rsidRDefault="00373EE0">
      <w:pPr>
        <w:pStyle w:val="a0"/>
        <w:rPr>
          <w:rFonts w:hint="cs"/>
          <w:rtl/>
        </w:rPr>
      </w:pPr>
    </w:p>
    <w:p w14:paraId="2319F69E" w14:textId="77777777" w:rsidR="00000000" w:rsidRDefault="00373EE0">
      <w:pPr>
        <w:pStyle w:val="af0"/>
        <w:rPr>
          <w:rtl/>
        </w:rPr>
      </w:pPr>
      <w:r>
        <w:rPr>
          <w:rFonts w:hint="eastAsia"/>
          <w:rtl/>
        </w:rPr>
        <w:t>טלב</w:t>
      </w:r>
      <w:r>
        <w:rPr>
          <w:rtl/>
        </w:rPr>
        <w:t xml:space="preserve"> אלסאנע (רע"ם):</w:t>
      </w:r>
    </w:p>
    <w:p w14:paraId="3616CFA9" w14:textId="77777777" w:rsidR="00000000" w:rsidRDefault="00373EE0">
      <w:pPr>
        <w:pStyle w:val="a0"/>
        <w:rPr>
          <w:rFonts w:hint="cs"/>
          <w:rtl/>
        </w:rPr>
      </w:pPr>
    </w:p>
    <w:p w14:paraId="24294C14" w14:textId="77777777" w:rsidR="00000000" w:rsidRDefault="00373EE0">
      <w:pPr>
        <w:pStyle w:val="a0"/>
        <w:rPr>
          <w:rFonts w:hint="cs"/>
          <w:rtl/>
        </w:rPr>
      </w:pPr>
      <w:r>
        <w:rPr>
          <w:rFonts w:hint="cs"/>
          <w:rtl/>
        </w:rPr>
        <w:t xml:space="preserve">לא. </w:t>
      </w:r>
    </w:p>
    <w:p w14:paraId="5F587241" w14:textId="77777777" w:rsidR="00000000" w:rsidRDefault="00373EE0">
      <w:pPr>
        <w:pStyle w:val="a0"/>
        <w:rPr>
          <w:rFonts w:hint="cs"/>
          <w:rtl/>
        </w:rPr>
      </w:pPr>
    </w:p>
    <w:p w14:paraId="5F242365" w14:textId="77777777" w:rsidR="00000000" w:rsidRDefault="00373EE0">
      <w:pPr>
        <w:pStyle w:val="af1"/>
        <w:rPr>
          <w:rtl/>
        </w:rPr>
      </w:pPr>
      <w:r>
        <w:rPr>
          <w:rtl/>
        </w:rPr>
        <w:t>היו"ר</w:t>
      </w:r>
      <w:r>
        <w:rPr>
          <w:rFonts w:hint="cs"/>
          <w:rtl/>
        </w:rPr>
        <w:t xml:space="preserve"> מיכאל נודלמן</w:t>
      </w:r>
      <w:r>
        <w:rPr>
          <w:rtl/>
        </w:rPr>
        <w:t>:</w:t>
      </w:r>
    </w:p>
    <w:p w14:paraId="086EB63B" w14:textId="77777777" w:rsidR="00000000" w:rsidRDefault="00373EE0">
      <w:pPr>
        <w:pStyle w:val="a0"/>
        <w:rPr>
          <w:rtl/>
        </w:rPr>
      </w:pPr>
    </w:p>
    <w:p w14:paraId="1A51B56D" w14:textId="77777777" w:rsidR="00000000" w:rsidRDefault="00373EE0">
      <w:pPr>
        <w:pStyle w:val="a0"/>
        <w:rPr>
          <w:rFonts w:hint="cs"/>
          <w:rtl/>
        </w:rPr>
      </w:pPr>
      <w:r>
        <w:rPr>
          <w:rFonts w:hint="cs"/>
          <w:rtl/>
        </w:rPr>
        <w:t>שאילתא מס' 1064, של חבר הכנסת טלב א</w:t>
      </w:r>
      <w:r>
        <w:rPr>
          <w:rFonts w:hint="cs"/>
          <w:rtl/>
        </w:rPr>
        <w:t>לסאנע: הבחירות למועצות האזוריות.</w:t>
      </w:r>
    </w:p>
    <w:p w14:paraId="4BA9CEB8" w14:textId="77777777" w:rsidR="00000000" w:rsidRDefault="00373EE0">
      <w:pPr>
        <w:pStyle w:val="a0"/>
        <w:rPr>
          <w:rFonts w:hint="cs"/>
          <w:rtl/>
        </w:rPr>
      </w:pPr>
    </w:p>
    <w:p w14:paraId="4C6C448E" w14:textId="77777777" w:rsidR="00000000" w:rsidRDefault="00373EE0">
      <w:pPr>
        <w:pStyle w:val="a1"/>
        <w:jc w:val="center"/>
        <w:rPr>
          <w:sz w:val="22"/>
          <w:szCs w:val="22"/>
          <w:rtl/>
        </w:rPr>
      </w:pPr>
      <w:bookmarkStart w:id="457" w:name="CQ20767FI0020767T01_03_2004_21_26_30"/>
      <w:bookmarkStart w:id="458" w:name="_Toc70050410"/>
      <w:bookmarkEnd w:id="457"/>
      <w:r>
        <w:rPr>
          <w:sz w:val="22"/>
          <w:szCs w:val="22"/>
          <w:rtl/>
        </w:rPr>
        <w:t>1064. הבחירות למועצות האזוריות</w:t>
      </w:r>
      <w:bookmarkEnd w:id="458"/>
    </w:p>
    <w:p w14:paraId="708EE203" w14:textId="77777777" w:rsidR="00000000" w:rsidRDefault="00373EE0">
      <w:pPr>
        <w:pStyle w:val="a0"/>
        <w:rPr>
          <w:rFonts w:hint="cs"/>
          <w:rtl/>
        </w:rPr>
      </w:pPr>
    </w:p>
    <w:p w14:paraId="3481728B" w14:textId="77777777" w:rsidR="00000000" w:rsidRDefault="00373EE0">
      <w:pPr>
        <w:pStyle w:val="a0"/>
        <w:ind w:firstLine="0"/>
        <w:rPr>
          <w:bCs/>
          <w:u w:val="single"/>
        </w:rPr>
      </w:pPr>
      <w:bookmarkStart w:id="459" w:name="ESQ20767"/>
      <w:bookmarkEnd w:id="459"/>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 </w:t>
      </w:r>
      <w:r>
        <w:rPr>
          <w:bCs/>
          <w:u w:val="single"/>
          <w:rtl/>
        </w:rPr>
        <w:t>שר</w:t>
      </w:r>
      <w:r>
        <w:rPr>
          <w:rFonts w:hint="cs"/>
          <w:bCs/>
          <w:u w:val="single"/>
          <w:rtl/>
        </w:rPr>
        <w:t xml:space="preserve"> </w:t>
      </w:r>
      <w:r>
        <w:rPr>
          <w:bCs/>
          <w:u w:val="single"/>
          <w:rtl/>
        </w:rPr>
        <w:t>הפנים</w:t>
      </w:r>
    </w:p>
    <w:p w14:paraId="6514163C" w14:textId="77777777" w:rsidR="00000000" w:rsidRDefault="00373EE0">
      <w:pPr>
        <w:pStyle w:val="a0"/>
        <w:ind w:firstLine="720"/>
      </w:pPr>
      <w:r>
        <w:rPr>
          <w:rtl/>
        </w:rPr>
        <w:t>ביום ה' בשבט התשס"ד (28 בינואר 2004):</w:t>
      </w:r>
    </w:p>
    <w:p w14:paraId="4EA5F089" w14:textId="77777777" w:rsidR="00000000" w:rsidRDefault="00373EE0">
      <w:pPr>
        <w:pStyle w:val="a0"/>
        <w:rPr>
          <w:rFonts w:hint="cs"/>
        </w:rPr>
      </w:pPr>
    </w:p>
    <w:p w14:paraId="4F099175" w14:textId="77777777" w:rsidR="00000000" w:rsidRDefault="00373EE0">
      <w:pPr>
        <w:pStyle w:val="a0"/>
        <w:ind w:firstLine="720"/>
        <w:rPr>
          <w:rFonts w:hint="cs"/>
        </w:rPr>
      </w:pPr>
      <w:r>
        <w:rPr>
          <w:rtl/>
        </w:rPr>
        <w:t xml:space="preserve">במועצות האזוריות </w:t>
      </w:r>
      <w:r>
        <w:rPr>
          <w:rFonts w:hint="cs"/>
          <w:rtl/>
        </w:rPr>
        <w:t>ב</w:t>
      </w:r>
      <w:r>
        <w:rPr>
          <w:rtl/>
        </w:rPr>
        <w:t xml:space="preserve">מחוז </w:t>
      </w:r>
      <w:r>
        <w:rPr>
          <w:rFonts w:hint="cs"/>
          <w:rtl/>
        </w:rPr>
        <w:t>ה</w:t>
      </w:r>
      <w:r>
        <w:rPr>
          <w:rtl/>
        </w:rPr>
        <w:t xml:space="preserve">דרום מתגוררים תושבים בדואים </w:t>
      </w:r>
      <w:r>
        <w:rPr>
          <w:rFonts w:hint="cs"/>
          <w:rtl/>
        </w:rPr>
        <w:t>שאינם רשומים בפנקס הבוחרים.</w:t>
      </w:r>
    </w:p>
    <w:p w14:paraId="3D1E1F9A" w14:textId="77777777" w:rsidR="00000000" w:rsidRDefault="00373EE0">
      <w:pPr>
        <w:pStyle w:val="a0"/>
        <w:ind w:firstLine="720"/>
      </w:pPr>
    </w:p>
    <w:p w14:paraId="47AF3894" w14:textId="77777777" w:rsidR="00000000" w:rsidRDefault="00373EE0">
      <w:pPr>
        <w:pStyle w:val="a0"/>
        <w:ind w:firstLine="720"/>
      </w:pPr>
      <w:r>
        <w:rPr>
          <w:rFonts w:hint="cs"/>
          <w:rtl/>
        </w:rPr>
        <w:t>רצוני לשאול</w:t>
      </w:r>
      <w:r>
        <w:rPr>
          <w:rtl/>
        </w:rPr>
        <w:t>:</w:t>
      </w:r>
    </w:p>
    <w:p w14:paraId="281A533E" w14:textId="77777777" w:rsidR="00000000" w:rsidRDefault="00373EE0">
      <w:pPr>
        <w:pStyle w:val="a0"/>
        <w:ind w:firstLine="720"/>
      </w:pPr>
    </w:p>
    <w:p w14:paraId="14F84452" w14:textId="77777777" w:rsidR="00000000" w:rsidRDefault="00373EE0">
      <w:pPr>
        <w:pStyle w:val="a0"/>
        <w:ind w:firstLine="720"/>
        <w:rPr>
          <w:rFonts w:hint="cs"/>
          <w:rtl/>
        </w:rPr>
      </w:pPr>
      <w:r>
        <w:rPr>
          <w:rFonts w:hint="cs"/>
          <w:rtl/>
        </w:rPr>
        <w:t>האם יירשמו תושבים א</w:t>
      </w:r>
      <w:r>
        <w:rPr>
          <w:rFonts w:hint="cs"/>
          <w:rtl/>
        </w:rPr>
        <w:t xml:space="preserve">לה בפנקס הבוחרים של המועצות האזוריות שבהן הם מתגוררים, ואם לא </w:t>
      </w:r>
      <w:r>
        <w:rPr>
          <w:rtl/>
        </w:rPr>
        <w:t>–</w:t>
      </w:r>
      <w:r>
        <w:rPr>
          <w:rFonts w:hint="cs"/>
          <w:rtl/>
        </w:rPr>
        <w:t xml:space="preserve"> מדוע?</w:t>
      </w:r>
    </w:p>
    <w:p w14:paraId="1361CC9E" w14:textId="77777777" w:rsidR="00000000" w:rsidRDefault="00373EE0">
      <w:pPr>
        <w:pStyle w:val="a0"/>
        <w:ind w:firstLine="720"/>
        <w:rPr>
          <w:rFonts w:hint="cs"/>
          <w:rtl/>
        </w:rPr>
      </w:pPr>
    </w:p>
    <w:p w14:paraId="29F3802C" w14:textId="77777777" w:rsidR="00000000" w:rsidRDefault="00373EE0">
      <w:pPr>
        <w:pStyle w:val="a0"/>
        <w:ind w:firstLine="0"/>
        <w:rPr>
          <w:b/>
          <w:bCs/>
          <w:u w:val="single"/>
        </w:rPr>
      </w:pPr>
      <w:r>
        <w:rPr>
          <w:b/>
          <w:bCs/>
          <w:u w:val="single"/>
          <w:rtl/>
        </w:rPr>
        <w:t>סגן שר הפנים ויקטור בריילובסקי:</w:t>
      </w:r>
    </w:p>
    <w:p w14:paraId="7D88E95A" w14:textId="77777777" w:rsidR="00000000" w:rsidRDefault="00373EE0">
      <w:pPr>
        <w:pStyle w:val="a0"/>
        <w:rPr>
          <w:rFonts w:hint="cs"/>
          <w:b/>
          <w:rtl/>
        </w:rPr>
      </w:pPr>
    </w:p>
    <w:p w14:paraId="086D2BF1" w14:textId="77777777" w:rsidR="00000000" w:rsidRDefault="00373EE0">
      <w:pPr>
        <w:pStyle w:val="a0"/>
        <w:ind w:firstLine="720"/>
        <w:rPr>
          <w:rFonts w:hint="cs"/>
          <w:rtl/>
        </w:rPr>
      </w:pPr>
      <w:r>
        <w:rPr>
          <w:rFonts w:hint="cs"/>
          <w:rtl/>
        </w:rPr>
        <w:t>השיטה הנהוגה בישראל, והקבועה בדברי החקיקה השונים, הן לגבי פנקס הבוחרים לכנסת והן לגבי פנקס הבוחרים של עיריות, מועצות מקומיות ומועצות אזוריות, היא שאדם נ</w:t>
      </w:r>
      <w:r>
        <w:rPr>
          <w:rFonts w:hint="cs"/>
          <w:rtl/>
        </w:rPr>
        <w:t xml:space="preserve">רשם בפנקס הבוחרים של </w:t>
      </w:r>
      <w:r>
        <w:rPr>
          <w:rFonts w:hint="cs"/>
          <w:b/>
          <w:rtl/>
        </w:rPr>
        <w:t xml:space="preserve">היישוב </w:t>
      </w:r>
      <w:r>
        <w:rPr>
          <w:rFonts w:hint="cs"/>
          <w:rtl/>
        </w:rPr>
        <w:t xml:space="preserve"> שבו רשום מענו במרשם האוכלוסין ובו הוא תושב. תשומת לבך לתקנות מרשם האוכלוסין (רישום מען), התשל"ד</w:t>
      </w:r>
      <w:r>
        <w:rPr>
          <w:rtl/>
        </w:rPr>
        <w:t>–</w:t>
      </w:r>
      <w:r>
        <w:rPr>
          <w:rFonts w:hint="cs"/>
          <w:rtl/>
        </w:rPr>
        <w:t>1974, המסדירות את רישום המען, ואשר ציינת אותן בעת דיון שיזמת בזמנו בוועדת המשנה של ועדת הפנים. בהתאם לכך, יכול מענו של אדם להיות רש</w:t>
      </w:r>
      <w:r>
        <w:rPr>
          <w:rFonts w:hint="cs"/>
          <w:rtl/>
        </w:rPr>
        <w:t xml:space="preserve">ום </w:t>
      </w:r>
      <w:r>
        <w:rPr>
          <w:rFonts w:hint="cs"/>
          <w:b/>
          <w:rtl/>
        </w:rPr>
        <w:t>באחת</w:t>
      </w:r>
      <w:r>
        <w:rPr>
          <w:rFonts w:hint="cs"/>
          <w:rtl/>
        </w:rPr>
        <w:t xml:space="preserve"> האפשרויות שלהלן: בעירייה או מועצה מקומית ביישוב הנקוב בתוספת הראשונה לצו המועצות האזוריות; בשבט בדואי, ששמו נקוב בתוספת השלישית לתקנות האמורות לעיל. רק אדם שמענו רשום ביישוב הנקוב בתוספת הראשונה לצו המועצות האזוריות ייכלל בפנקס הבוחרים של אותו יישו</w:t>
      </w:r>
      <w:r>
        <w:rPr>
          <w:rFonts w:hint="cs"/>
          <w:rtl/>
        </w:rPr>
        <w:t>ב.</w:t>
      </w:r>
    </w:p>
    <w:p w14:paraId="5F3B74F8" w14:textId="77777777" w:rsidR="00000000" w:rsidRDefault="00373EE0">
      <w:pPr>
        <w:pStyle w:val="a0"/>
        <w:rPr>
          <w:rFonts w:hint="cs"/>
          <w:rtl/>
        </w:rPr>
      </w:pPr>
    </w:p>
    <w:p w14:paraId="070345AF" w14:textId="77777777" w:rsidR="00000000" w:rsidRDefault="00373EE0">
      <w:pPr>
        <w:pStyle w:val="af1"/>
        <w:rPr>
          <w:rtl/>
        </w:rPr>
      </w:pPr>
      <w:r>
        <w:rPr>
          <w:rtl/>
        </w:rPr>
        <w:t>היו"ר</w:t>
      </w:r>
      <w:r>
        <w:rPr>
          <w:rFonts w:hint="cs"/>
          <w:rtl/>
        </w:rPr>
        <w:t xml:space="preserve"> מיכאל נודלמן</w:t>
      </w:r>
      <w:r>
        <w:rPr>
          <w:rtl/>
        </w:rPr>
        <w:t>:</w:t>
      </w:r>
    </w:p>
    <w:p w14:paraId="2394FA28" w14:textId="77777777" w:rsidR="00000000" w:rsidRDefault="00373EE0">
      <w:pPr>
        <w:pStyle w:val="a0"/>
        <w:rPr>
          <w:rtl/>
        </w:rPr>
      </w:pPr>
    </w:p>
    <w:p w14:paraId="254D911F" w14:textId="77777777" w:rsidR="00000000" w:rsidRDefault="00373EE0">
      <w:pPr>
        <w:pStyle w:val="a0"/>
        <w:rPr>
          <w:rFonts w:hint="cs"/>
          <w:rtl/>
        </w:rPr>
      </w:pPr>
      <w:r>
        <w:rPr>
          <w:rFonts w:hint="cs"/>
          <w:rtl/>
        </w:rPr>
        <w:t>יש שאלה נוספת לחבר הכנסת טלב אלסאנע?</w:t>
      </w:r>
    </w:p>
    <w:p w14:paraId="2BC51BC5" w14:textId="77777777" w:rsidR="00000000" w:rsidRDefault="00373EE0">
      <w:pPr>
        <w:pStyle w:val="a0"/>
        <w:rPr>
          <w:rFonts w:hint="cs"/>
          <w:rtl/>
        </w:rPr>
      </w:pPr>
    </w:p>
    <w:p w14:paraId="43C70F4F" w14:textId="77777777" w:rsidR="00000000" w:rsidRDefault="00373EE0">
      <w:pPr>
        <w:pStyle w:val="af0"/>
        <w:rPr>
          <w:rtl/>
        </w:rPr>
      </w:pPr>
      <w:r>
        <w:rPr>
          <w:rFonts w:hint="eastAsia"/>
          <w:rtl/>
        </w:rPr>
        <w:t>טלב</w:t>
      </w:r>
      <w:r>
        <w:rPr>
          <w:rtl/>
        </w:rPr>
        <w:t xml:space="preserve"> אלסאנע (רע"ם):</w:t>
      </w:r>
    </w:p>
    <w:p w14:paraId="46A33320" w14:textId="77777777" w:rsidR="00000000" w:rsidRDefault="00373EE0">
      <w:pPr>
        <w:pStyle w:val="a0"/>
        <w:rPr>
          <w:rFonts w:hint="cs"/>
          <w:rtl/>
        </w:rPr>
      </w:pPr>
    </w:p>
    <w:p w14:paraId="7DED1BE7" w14:textId="77777777" w:rsidR="00000000" w:rsidRDefault="00373EE0">
      <w:pPr>
        <w:pStyle w:val="a0"/>
        <w:rPr>
          <w:rFonts w:hint="cs"/>
          <w:rtl/>
        </w:rPr>
      </w:pPr>
      <w:r>
        <w:rPr>
          <w:rFonts w:hint="cs"/>
          <w:rtl/>
        </w:rPr>
        <w:t xml:space="preserve">אין. </w:t>
      </w:r>
    </w:p>
    <w:p w14:paraId="0C545F7D" w14:textId="77777777" w:rsidR="00000000" w:rsidRDefault="00373EE0">
      <w:pPr>
        <w:pStyle w:val="a0"/>
        <w:rPr>
          <w:rFonts w:hint="cs"/>
          <w:rtl/>
        </w:rPr>
      </w:pPr>
    </w:p>
    <w:p w14:paraId="1BDFE78C" w14:textId="77777777" w:rsidR="00000000" w:rsidRDefault="00373EE0">
      <w:pPr>
        <w:pStyle w:val="af1"/>
        <w:rPr>
          <w:rtl/>
        </w:rPr>
      </w:pPr>
      <w:r>
        <w:rPr>
          <w:rtl/>
        </w:rPr>
        <w:t>היו"ר</w:t>
      </w:r>
      <w:r>
        <w:rPr>
          <w:rFonts w:hint="cs"/>
          <w:rtl/>
        </w:rPr>
        <w:t xml:space="preserve"> מיכאל נודלמן</w:t>
      </w:r>
      <w:r>
        <w:rPr>
          <w:rtl/>
        </w:rPr>
        <w:t>:</w:t>
      </w:r>
    </w:p>
    <w:p w14:paraId="77C2B4FB" w14:textId="77777777" w:rsidR="00000000" w:rsidRDefault="00373EE0">
      <w:pPr>
        <w:pStyle w:val="a0"/>
        <w:rPr>
          <w:rtl/>
        </w:rPr>
      </w:pPr>
    </w:p>
    <w:p w14:paraId="03A5FA32" w14:textId="77777777" w:rsidR="00000000" w:rsidRDefault="00373EE0">
      <w:pPr>
        <w:pStyle w:val="a0"/>
        <w:rPr>
          <w:rFonts w:hint="cs"/>
          <w:rtl/>
        </w:rPr>
      </w:pPr>
      <w:r>
        <w:rPr>
          <w:rFonts w:hint="cs"/>
          <w:rtl/>
        </w:rPr>
        <w:t xml:space="preserve">תודה רבה. שאילתא מס' 1117, של חבר הכנסת אמנון כהן; אינו נוכח - לפרוטוקול. </w:t>
      </w:r>
    </w:p>
    <w:p w14:paraId="117C1121" w14:textId="77777777" w:rsidR="00000000" w:rsidRDefault="00373EE0">
      <w:pPr>
        <w:pStyle w:val="a0"/>
        <w:rPr>
          <w:rFonts w:hint="cs"/>
          <w:rtl/>
        </w:rPr>
      </w:pPr>
    </w:p>
    <w:p w14:paraId="5FA9E4F8" w14:textId="77777777" w:rsidR="00000000" w:rsidRDefault="00373EE0">
      <w:pPr>
        <w:pStyle w:val="a1"/>
        <w:jc w:val="center"/>
        <w:rPr>
          <w:rFonts w:hint="cs"/>
          <w:sz w:val="22"/>
          <w:szCs w:val="22"/>
          <w:rtl/>
        </w:rPr>
      </w:pPr>
      <w:bookmarkStart w:id="460" w:name="CQ21463FI0021463T01_03_2004_21_34_54"/>
      <w:bookmarkStart w:id="461" w:name="_Toc70050411"/>
      <w:bookmarkEnd w:id="460"/>
      <w:r>
        <w:rPr>
          <w:sz w:val="22"/>
          <w:szCs w:val="22"/>
          <w:rtl/>
        </w:rPr>
        <w:t>1117. הקיצוץ במענקי האיזון</w:t>
      </w:r>
      <w:r>
        <w:rPr>
          <w:rFonts w:hint="cs"/>
          <w:sz w:val="22"/>
          <w:szCs w:val="22"/>
          <w:rtl/>
        </w:rPr>
        <w:t xml:space="preserve"> לרשויות המקומיות</w:t>
      </w:r>
      <w:bookmarkEnd w:id="461"/>
    </w:p>
    <w:p w14:paraId="13C1F0F6" w14:textId="77777777" w:rsidR="00000000" w:rsidRDefault="00373EE0">
      <w:pPr>
        <w:pStyle w:val="a0"/>
        <w:rPr>
          <w:rFonts w:hint="cs"/>
          <w:rtl/>
        </w:rPr>
      </w:pPr>
    </w:p>
    <w:p w14:paraId="1245D24E" w14:textId="77777777" w:rsidR="00000000" w:rsidRDefault="00373EE0">
      <w:pPr>
        <w:pStyle w:val="a0"/>
        <w:ind w:firstLine="0"/>
        <w:rPr>
          <w:bCs/>
          <w:u w:val="single"/>
        </w:rPr>
      </w:pPr>
      <w:bookmarkStart w:id="462" w:name="ESQ21463"/>
      <w:bookmarkEnd w:id="462"/>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w:t>
      </w:r>
      <w:r>
        <w:rPr>
          <w:rFonts w:hint="cs"/>
          <w:bCs/>
          <w:u w:val="single"/>
          <w:rtl/>
        </w:rPr>
        <w:t>את</w:t>
      </w:r>
      <w:r>
        <w:rPr>
          <w:bCs/>
          <w:u w:val="single"/>
          <w:rtl/>
        </w:rPr>
        <w:t xml:space="preserve"> שר</w:t>
      </w:r>
      <w:r>
        <w:rPr>
          <w:rFonts w:hint="cs"/>
          <w:bCs/>
          <w:u w:val="single"/>
          <w:rtl/>
        </w:rPr>
        <w:t xml:space="preserve"> </w:t>
      </w:r>
      <w:r>
        <w:rPr>
          <w:bCs/>
          <w:u w:val="single"/>
          <w:rtl/>
        </w:rPr>
        <w:t>הפנים</w:t>
      </w:r>
    </w:p>
    <w:p w14:paraId="1BA1B203" w14:textId="77777777" w:rsidR="00000000" w:rsidRDefault="00373EE0">
      <w:pPr>
        <w:pStyle w:val="a0"/>
        <w:ind w:firstLine="720"/>
      </w:pPr>
      <w:r>
        <w:rPr>
          <w:rtl/>
        </w:rPr>
        <w:t>ביום י"ב בשבט התשס"ד (4 בפברואר 2004):</w:t>
      </w:r>
    </w:p>
    <w:p w14:paraId="2536CEFE" w14:textId="77777777" w:rsidR="00000000" w:rsidRDefault="00373EE0">
      <w:pPr>
        <w:pStyle w:val="a0"/>
        <w:rPr>
          <w:rFonts w:hint="cs"/>
          <w:rtl/>
        </w:rPr>
      </w:pPr>
    </w:p>
    <w:p w14:paraId="42AFBF10" w14:textId="77777777" w:rsidR="00000000" w:rsidRDefault="00373EE0">
      <w:pPr>
        <w:pStyle w:val="a0"/>
        <w:ind w:firstLine="720"/>
      </w:pPr>
      <w:r>
        <w:rPr>
          <w:rFonts w:hint="cs"/>
          <w:rtl/>
        </w:rPr>
        <w:t>ב</w:t>
      </w:r>
      <w:r>
        <w:rPr>
          <w:rtl/>
        </w:rPr>
        <w:t xml:space="preserve">תקציב 2004 </w:t>
      </w:r>
      <w:r>
        <w:rPr>
          <w:rFonts w:hint="cs"/>
          <w:rtl/>
        </w:rPr>
        <w:t xml:space="preserve">קוצצו </w:t>
      </w:r>
      <w:r>
        <w:rPr>
          <w:rtl/>
        </w:rPr>
        <w:t xml:space="preserve">מענקי האיזון לרשויות המקומיות בכ-40%. </w:t>
      </w:r>
    </w:p>
    <w:p w14:paraId="6B41AC04" w14:textId="77777777" w:rsidR="00000000" w:rsidRDefault="00373EE0">
      <w:pPr>
        <w:pStyle w:val="a0"/>
        <w:ind w:firstLine="720"/>
      </w:pPr>
    </w:p>
    <w:p w14:paraId="5171022C" w14:textId="77777777" w:rsidR="00000000" w:rsidRDefault="00373EE0">
      <w:pPr>
        <w:pStyle w:val="a0"/>
        <w:ind w:firstLine="720"/>
      </w:pPr>
      <w:r>
        <w:rPr>
          <w:rFonts w:hint="cs"/>
          <w:rtl/>
        </w:rPr>
        <w:t>רצוני לשאול</w:t>
      </w:r>
      <w:r>
        <w:rPr>
          <w:rtl/>
        </w:rPr>
        <w:t>:</w:t>
      </w:r>
    </w:p>
    <w:p w14:paraId="776D4166" w14:textId="77777777" w:rsidR="00000000" w:rsidRDefault="00373EE0">
      <w:pPr>
        <w:pStyle w:val="a0"/>
        <w:ind w:firstLine="720"/>
      </w:pPr>
    </w:p>
    <w:p w14:paraId="3572EA14" w14:textId="77777777" w:rsidR="00000000" w:rsidRDefault="00373EE0">
      <w:pPr>
        <w:pStyle w:val="a0"/>
        <w:ind w:firstLine="720"/>
        <w:rPr>
          <w:rtl/>
        </w:rPr>
      </w:pPr>
      <w:r>
        <w:rPr>
          <w:rFonts w:hint="cs"/>
          <w:rtl/>
        </w:rPr>
        <w:t xml:space="preserve">1. </w:t>
      </w:r>
      <w:r>
        <w:rPr>
          <w:rtl/>
        </w:rPr>
        <w:t>לפי אילו קריטריונים התפלג הקיצוץ בין הרשויות השונות?</w:t>
      </w:r>
    </w:p>
    <w:p w14:paraId="148ADD35" w14:textId="77777777" w:rsidR="00000000" w:rsidRDefault="00373EE0">
      <w:pPr>
        <w:pStyle w:val="a0"/>
        <w:ind w:firstLine="720"/>
        <w:rPr>
          <w:rtl/>
        </w:rPr>
      </w:pPr>
    </w:p>
    <w:p w14:paraId="2E54E8DC" w14:textId="77777777" w:rsidR="00000000" w:rsidRDefault="00373EE0">
      <w:pPr>
        <w:pStyle w:val="a0"/>
        <w:ind w:firstLine="720"/>
        <w:rPr>
          <w:rtl/>
        </w:rPr>
      </w:pPr>
      <w:r>
        <w:rPr>
          <w:rFonts w:hint="cs"/>
          <w:rtl/>
        </w:rPr>
        <w:t xml:space="preserve">2. </w:t>
      </w:r>
      <w:r>
        <w:rPr>
          <w:rtl/>
        </w:rPr>
        <w:t xml:space="preserve">האם קוצץ יותר </w:t>
      </w:r>
      <w:r>
        <w:rPr>
          <w:rFonts w:hint="cs"/>
          <w:rtl/>
        </w:rPr>
        <w:t xml:space="preserve">- </w:t>
      </w:r>
      <w:r>
        <w:rPr>
          <w:rtl/>
        </w:rPr>
        <w:t>במונחי מענק לנפש</w:t>
      </w:r>
      <w:r>
        <w:rPr>
          <w:rFonts w:hint="cs"/>
          <w:rtl/>
        </w:rPr>
        <w:t xml:space="preserve"> -</w:t>
      </w:r>
      <w:r>
        <w:rPr>
          <w:rtl/>
        </w:rPr>
        <w:t xml:space="preserve"> לרשויות בד</w:t>
      </w:r>
      <w:r>
        <w:rPr>
          <w:rFonts w:hint="cs"/>
          <w:rtl/>
        </w:rPr>
        <w:t>י</w:t>
      </w:r>
      <w:r>
        <w:rPr>
          <w:rtl/>
        </w:rPr>
        <w:t>רוג סוציו-אקונומי גבוה מאש</w:t>
      </w:r>
      <w:r>
        <w:rPr>
          <w:rtl/>
        </w:rPr>
        <w:t>ר לרשויות בד</w:t>
      </w:r>
      <w:r>
        <w:rPr>
          <w:rFonts w:hint="cs"/>
          <w:rtl/>
        </w:rPr>
        <w:t>י</w:t>
      </w:r>
      <w:r>
        <w:rPr>
          <w:rtl/>
        </w:rPr>
        <w:t>רוג נמוך?</w:t>
      </w:r>
    </w:p>
    <w:p w14:paraId="0A761904" w14:textId="77777777" w:rsidR="00000000" w:rsidRDefault="00373EE0">
      <w:pPr>
        <w:pStyle w:val="a0"/>
        <w:ind w:firstLine="720"/>
        <w:rPr>
          <w:rtl/>
        </w:rPr>
      </w:pPr>
    </w:p>
    <w:p w14:paraId="6FAA60CD" w14:textId="77777777" w:rsidR="00000000" w:rsidRDefault="00373EE0">
      <w:pPr>
        <w:pStyle w:val="a0"/>
        <w:ind w:firstLine="720"/>
        <w:rPr>
          <w:rtl/>
        </w:rPr>
      </w:pPr>
      <w:r>
        <w:rPr>
          <w:rFonts w:hint="cs"/>
          <w:rtl/>
        </w:rPr>
        <w:t>3. מדוע</w:t>
      </w:r>
      <w:r>
        <w:rPr>
          <w:rtl/>
        </w:rPr>
        <w:t xml:space="preserve"> רמלה, בעלת ד</w:t>
      </w:r>
      <w:r>
        <w:rPr>
          <w:rFonts w:hint="cs"/>
          <w:rtl/>
        </w:rPr>
        <w:t>י</w:t>
      </w:r>
      <w:r>
        <w:rPr>
          <w:rtl/>
        </w:rPr>
        <w:t xml:space="preserve">רוג </w:t>
      </w:r>
      <w:r>
        <w:rPr>
          <w:rFonts w:hint="cs"/>
          <w:rtl/>
        </w:rPr>
        <w:t>סוציו-אקונומ</w:t>
      </w:r>
      <w:r>
        <w:rPr>
          <w:rFonts w:hint="eastAsia"/>
          <w:rtl/>
        </w:rPr>
        <w:t>י</w:t>
      </w:r>
      <w:r>
        <w:rPr>
          <w:rtl/>
        </w:rPr>
        <w:t xml:space="preserve"> 4, תקבל </w:t>
      </w:r>
      <w:r>
        <w:rPr>
          <w:rFonts w:hint="cs"/>
          <w:rtl/>
        </w:rPr>
        <w:t>ב-</w:t>
      </w:r>
      <w:r>
        <w:rPr>
          <w:rtl/>
        </w:rPr>
        <w:t xml:space="preserve">2004 מענק בסך 505 </w:t>
      </w:r>
      <w:r>
        <w:rPr>
          <w:rFonts w:hint="cs"/>
          <w:rtl/>
        </w:rPr>
        <w:t>ש</w:t>
      </w:r>
      <w:r>
        <w:rPr>
          <w:rFonts w:hint="eastAsia"/>
          <w:rtl/>
        </w:rPr>
        <w:t>”</w:t>
      </w:r>
      <w:r>
        <w:rPr>
          <w:rFonts w:hint="cs"/>
          <w:rtl/>
        </w:rPr>
        <w:t>ח</w:t>
      </w:r>
      <w:r>
        <w:rPr>
          <w:rtl/>
        </w:rPr>
        <w:t xml:space="preserve"> לנפש, בעוד רמות</w:t>
      </w:r>
      <w:r>
        <w:rPr>
          <w:rFonts w:hint="cs"/>
          <w:rtl/>
        </w:rPr>
        <w:t>-</w:t>
      </w:r>
      <w:r>
        <w:rPr>
          <w:rtl/>
        </w:rPr>
        <w:t>השבים, בעלת ד</w:t>
      </w:r>
      <w:r>
        <w:rPr>
          <w:rFonts w:hint="cs"/>
          <w:rtl/>
        </w:rPr>
        <w:t>י</w:t>
      </w:r>
      <w:r>
        <w:rPr>
          <w:rtl/>
        </w:rPr>
        <w:t>רוג 9, תקבל 1</w:t>
      </w:r>
      <w:r>
        <w:rPr>
          <w:rFonts w:hint="cs"/>
          <w:rtl/>
        </w:rPr>
        <w:t>,</w:t>
      </w:r>
      <w:r>
        <w:rPr>
          <w:rtl/>
        </w:rPr>
        <w:t xml:space="preserve">281 </w:t>
      </w:r>
      <w:r>
        <w:rPr>
          <w:rFonts w:hint="cs"/>
          <w:rtl/>
        </w:rPr>
        <w:t>ש"ח</w:t>
      </w:r>
      <w:r>
        <w:rPr>
          <w:rtl/>
        </w:rPr>
        <w:t>?</w:t>
      </w:r>
    </w:p>
    <w:p w14:paraId="76509B12" w14:textId="77777777" w:rsidR="00000000" w:rsidRDefault="00373EE0">
      <w:pPr>
        <w:pStyle w:val="a0"/>
        <w:ind w:firstLine="720"/>
        <w:rPr>
          <w:rFonts w:hint="cs"/>
          <w:rtl/>
        </w:rPr>
      </w:pPr>
    </w:p>
    <w:p w14:paraId="0D59F276" w14:textId="77777777" w:rsidR="00000000" w:rsidRDefault="00373EE0">
      <w:pPr>
        <w:pStyle w:val="a0"/>
        <w:ind w:firstLine="0"/>
        <w:rPr>
          <w:b/>
          <w:bCs/>
          <w:u w:val="single"/>
        </w:rPr>
      </w:pPr>
      <w:r>
        <w:rPr>
          <w:rFonts w:hint="eastAsia"/>
          <w:b/>
          <w:bCs/>
          <w:u w:val="single"/>
          <w:rtl/>
        </w:rPr>
        <w:t>תשובת</w:t>
      </w:r>
      <w:r>
        <w:rPr>
          <w:b/>
          <w:bCs/>
          <w:u w:val="single"/>
          <w:rtl/>
        </w:rPr>
        <w:t xml:space="preserve"> סגן שר הפנים ויקטור בריילובסקי:</w:t>
      </w:r>
    </w:p>
    <w:p w14:paraId="4EB74227" w14:textId="77777777" w:rsidR="00000000" w:rsidRDefault="00373EE0">
      <w:pPr>
        <w:pStyle w:val="a0"/>
        <w:ind w:firstLine="0"/>
        <w:rPr>
          <w:b/>
          <w:rtl/>
        </w:rPr>
      </w:pPr>
      <w:r>
        <w:rPr>
          <w:b/>
          <w:rtl/>
        </w:rPr>
        <w:t>(לא נקראה, נמסרה לפרוטוקול)</w:t>
      </w:r>
    </w:p>
    <w:p w14:paraId="6771AF3A" w14:textId="77777777" w:rsidR="00000000" w:rsidRDefault="00373EE0">
      <w:pPr>
        <w:pStyle w:val="a0"/>
        <w:rPr>
          <w:rFonts w:hint="cs"/>
          <w:rtl/>
        </w:rPr>
      </w:pPr>
    </w:p>
    <w:p w14:paraId="0F5C34D7" w14:textId="77777777" w:rsidR="00000000" w:rsidRDefault="00373EE0">
      <w:pPr>
        <w:pStyle w:val="a0"/>
        <w:ind w:firstLine="720"/>
        <w:rPr>
          <w:rFonts w:hint="cs"/>
          <w:rtl/>
        </w:rPr>
      </w:pPr>
      <w:r>
        <w:rPr>
          <w:rFonts w:hint="cs"/>
          <w:rtl/>
        </w:rPr>
        <w:t>1-3. מענקי האיזון מחולקים בהתאם לקריטריו</w:t>
      </w:r>
      <w:r>
        <w:rPr>
          <w:rFonts w:hint="cs"/>
          <w:rtl/>
        </w:rPr>
        <w:t xml:space="preserve">נים שוויוניים ואחידים המתבססים על דוח ועדת-גדיש. המענק הוקצה בהתאם למקורות העומדים בפני המשרד, אשר קטנו בשנת 2004 בכ-50% לעומת שנת 2003. </w:t>
      </w:r>
    </w:p>
    <w:p w14:paraId="5F63DDBE" w14:textId="77777777" w:rsidR="00000000" w:rsidRDefault="00373EE0">
      <w:pPr>
        <w:pStyle w:val="a0"/>
        <w:ind w:firstLine="720"/>
        <w:rPr>
          <w:rFonts w:hint="cs"/>
          <w:rtl/>
        </w:rPr>
      </w:pPr>
    </w:p>
    <w:p w14:paraId="153EA05C" w14:textId="77777777" w:rsidR="00000000" w:rsidRDefault="00373EE0">
      <w:pPr>
        <w:pStyle w:val="a0"/>
        <w:ind w:firstLine="720"/>
        <w:rPr>
          <w:rFonts w:hint="cs"/>
          <w:rtl/>
        </w:rPr>
      </w:pPr>
      <w:r>
        <w:rPr>
          <w:rFonts w:hint="cs"/>
          <w:rtl/>
        </w:rPr>
        <w:t>בין הקריטריונים המשמשים להקצאת המענק נכללים הדירוג הסוציו-אקונומי, אחוז עולים, אוכלוסייה הנזקקת לשירותי רווחה ולשירות</w:t>
      </w:r>
      <w:r>
        <w:rPr>
          <w:rFonts w:hint="cs"/>
          <w:rtl/>
        </w:rPr>
        <w:t xml:space="preserve">י חינוך ועוד, כאשר בכל מקרה נקבעת הוצאה מינימלית לנפש. </w:t>
      </w:r>
    </w:p>
    <w:p w14:paraId="1E9AB733" w14:textId="77777777" w:rsidR="00000000" w:rsidRDefault="00373EE0">
      <w:pPr>
        <w:pStyle w:val="a0"/>
        <w:ind w:firstLine="720"/>
        <w:rPr>
          <w:rFonts w:hint="cs"/>
          <w:rtl/>
        </w:rPr>
      </w:pPr>
    </w:p>
    <w:p w14:paraId="3072E7D6" w14:textId="77777777" w:rsidR="00000000" w:rsidRDefault="00373EE0">
      <w:pPr>
        <w:pStyle w:val="a0"/>
        <w:ind w:firstLine="720"/>
        <w:rPr>
          <w:rFonts w:hint="cs"/>
          <w:rtl/>
        </w:rPr>
      </w:pPr>
      <w:r>
        <w:rPr>
          <w:rFonts w:hint="cs"/>
          <w:rtl/>
        </w:rPr>
        <w:t xml:space="preserve">אחוז הקיצוץ הממוצע במענק נע בין 20% ל-75%. </w:t>
      </w:r>
    </w:p>
    <w:p w14:paraId="4334BB15" w14:textId="77777777" w:rsidR="00000000" w:rsidRDefault="00373EE0">
      <w:pPr>
        <w:pStyle w:val="a0"/>
        <w:ind w:firstLine="720"/>
        <w:rPr>
          <w:rFonts w:hint="cs"/>
          <w:rtl/>
        </w:rPr>
      </w:pPr>
    </w:p>
    <w:p w14:paraId="58F9F343" w14:textId="77777777" w:rsidR="00000000" w:rsidRDefault="00373EE0">
      <w:pPr>
        <w:pStyle w:val="a0"/>
        <w:ind w:firstLine="720"/>
        <w:rPr>
          <w:rFonts w:hint="cs"/>
          <w:rtl/>
        </w:rPr>
      </w:pPr>
      <w:r>
        <w:rPr>
          <w:rFonts w:hint="cs"/>
          <w:rtl/>
        </w:rPr>
        <w:t>במונחי מענק לנפש בוצע קיצוץ גדול יותר לרשויות הנמצאות בדירוג הסוציו-אקונומי הגבוה ביותר. המענק לנפש של עיריית רמלה בשנת 2004 גבוה יותר מזה של המועצה המקומ</w:t>
      </w:r>
      <w:r>
        <w:rPr>
          <w:rFonts w:hint="cs"/>
          <w:rtl/>
        </w:rPr>
        <w:t>ית רמות-השבים - ועומד על 213 אלש"ח לעומת 177 אלש"ח.</w:t>
      </w:r>
    </w:p>
    <w:p w14:paraId="07F63AFE" w14:textId="77777777" w:rsidR="00000000" w:rsidRDefault="00373EE0">
      <w:pPr>
        <w:pStyle w:val="a0"/>
        <w:rPr>
          <w:rFonts w:hint="cs"/>
          <w:rtl/>
        </w:rPr>
      </w:pPr>
    </w:p>
    <w:p w14:paraId="0C41DA19" w14:textId="77777777" w:rsidR="00000000" w:rsidRDefault="00373EE0">
      <w:pPr>
        <w:pStyle w:val="af1"/>
        <w:rPr>
          <w:rtl/>
        </w:rPr>
      </w:pPr>
      <w:r>
        <w:rPr>
          <w:rtl/>
        </w:rPr>
        <w:t>היו"ר</w:t>
      </w:r>
      <w:r>
        <w:rPr>
          <w:rFonts w:hint="cs"/>
          <w:rtl/>
        </w:rPr>
        <w:t xml:space="preserve"> מיכאל נודלמן</w:t>
      </w:r>
      <w:r>
        <w:rPr>
          <w:rtl/>
        </w:rPr>
        <w:t>:</w:t>
      </w:r>
    </w:p>
    <w:p w14:paraId="5558B0EC" w14:textId="77777777" w:rsidR="00000000" w:rsidRDefault="00373EE0">
      <w:pPr>
        <w:pStyle w:val="a0"/>
        <w:rPr>
          <w:rtl/>
        </w:rPr>
      </w:pPr>
    </w:p>
    <w:p w14:paraId="46881E48" w14:textId="77777777" w:rsidR="00000000" w:rsidRDefault="00373EE0">
      <w:pPr>
        <w:pStyle w:val="a0"/>
        <w:rPr>
          <w:rFonts w:hint="cs"/>
          <w:rtl/>
        </w:rPr>
      </w:pPr>
      <w:r>
        <w:rPr>
          <w:rFonts w:hint="cs"/>
          <w:rtl/>
        </w:rPr>
        <w:t xml:space="preserve">תודה רבה לסגן שר הפנים. </w:t>
      </w:r>
    </w:p>
    <w:p w14:paraId="6EFE941C" w14:textId="77777777" w:rsidR="00000000" w:rsidRDefault="00373EE0">
      <w:pPr>
        <w:pStyle w:val="a0"/>
        <w:rPr>
          <w:rFonts w:hint="cs"/>
          <w:rtl/>
        </w:rPr>
      </w:pPr>
    </w:p>
    <w:p w14:paraId="3784DBDA" w14:textId="77777777" w:rsidR="00000000" w:rsidRDefault="00373EE0">
      <w:pPr>
        <w:pStyle w:val="a0"/>
        <w:rPr>
          <w:rFonts w:hint="cs"/>
          <w:rtl/>
        </w:rPr>
      </w:pPr>
      <w:r>
        <w:rPr>
          <w:rFonts w:hint="cs"/>
          <w:rtl/>
        </w:rPr>
        <w:t xml:space="preserve">חברי הכנסת, תם סדר-היום. הישיבה הבאה תתקיים מחר, יום שלישי,  ט' באדר התשס"ד, 2 במרס 2004, בשעה 16:00. ישיבת הכנסת נעולה. </w:t>
      </w:r>
    </w:p>
    <w:p w14:paraId="7EF30066" w14:textId="77777777" w:rsidR="00000000" w:rsidRDefault="00373EE0">
      <w:pPr>
        <w:pStyle w:val="a0"/>
        <w:rPr>
          <w:rFonts w:hint="cs"/>
          <w:rtl/>
        </w:rPr>
      </w:pPr>
    </w:p>
    <w:p w14:paraId="4B6350D3" w14:textId="77777777" w:rsidR="00000000" w:rsidRDefault="00373EE0">
      <w:pPr>
        <w:pStyle w:val="a0"/>
        <w:jc w:val="center"/>
        <w:rPr>
          <w:rtl/>
        </w:rPr>
      </w:pPr>
      <w:r>
        <w:rPr>
          <w:rFonts w:hint="cs"/>
          <w:rtl/>
        </w:rPr>
        <w:t>הישיבה ננעלה בשעה 21:11.</w:t>
      </w:r>
    </w:p>
    <w:p w14:paraId="3C208D96" w14:textId="77777777" w:rsidR="00000000" w:rsidRDefault="00373EE0">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49F4A" w14:textId="77777777" w:rsidR="00000000" w:rsidRDefault="00373EE0">
      <w:r>
        <w:separator/>
      </w:r>
    </w:p>
  </w:endnote>
  <w:endnote w:type="continuationSeparator" w:id="0">
    <w:p w14:paraId="2FE43084" w14:textId="77777777" w:rsidR="00000000" w:rsidRDefault="00373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81A87" w14:textId="77777777" w:rsidR="00000000" w:rsidRDefault="00373EE0">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100</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167</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E492A7" w14:textId="77777777" w:rsidR="00000000" w:rsidRDefault="00373EE0">
      <w:r>
        <w:separator/>
      </w:r>
    </w:p>
  </w:footnote>
  <w:footnote w:type="continuationSeparator" w:id="0">
    <w:p w14:paraId="3591A3DA" w14:textId="77777777" w:rsidR="00000000" w:rsidRDefault="00373E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11479DB"/>
    <w:multiLevelType w:val="hybridMultilevel"/>
    <w:tmpl w:val="903CCEEE"/>
    <w:lvl w:ilvl="0" w:tplc="FE4C771A">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1E95795C"/>
    <w:multiLevelType w:val="hybridMultilevel"/>
    <w:tmpl w:val="B8540710"/>
    <w:lvl w:ilvl="0" w:tplc="ACB2DE6E">
      <w:start w:val="1"/>
      <w:numFmt w:val="hebrew1"/>
      <w:lvlText w:val="%1."/>
      <w:lvlJc w:val="left"/>
      <w:pPr>
        <w:tabs>
          <w:tab w:val="num" w:pos="720"/>
        </w:tabs>
        <w:ind w:left="720" w:right="720" w:hanging="360"/>
      </w:pPr>
      <w:rPr>
        <w:rFonts w:hint="cs"/>
      </w:rPr>
    </w:lvl>
    <w:lvl w:ilvl="1" w:tplc="67C2E474">
      <w:start w:val="1"/>
      <w:numFmt w:val="decimal"/>
      <w:lvlText w:val="%2."/>
      <w:lvlJc w:val="left"/>
      <w:pPr>
        <w:tabs>
          <w:tab w:val="num" w:pos="1440"/>
        </w:tabs>
        <w:ind w:left="1440" w:right="1440" w:hanging="360"/>
      </w:pPr>
      <w:rPr>
        <w:rFonts w:hint="cs"/>
      </w:r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615B2E8B"/>
    <w:multiLevelType w:val="hybridMultilevel"/>
    <w:tmpl w:val="34C84D96"/>
    <w:lvl w:ilvl="0" w:tplc="C2A0252C">
      <w:start w:val="1"/>
      <w:numFmt w:val="decimal"/>
      <w:lvlText w:val="%1."/>
      <w:lvlJc w:val="left"/>
      <w:pPr>
        <w:tabs>
          <w:tab w:val="num" w:pos="927"/>
        </w:tabs>
        <w:ind w:left="927" w:right="927" w:hanging="360"/>
      </w:pPr>
      <w:rPr>
        <w:rFonts w:hint="cs"/>
      </w:rPr>
    </w:lvl>
    <w:lvl w:ilvl="1" w:tplc="CF00B7DA">
      <w:start w:val="1"/>
      <w:numFmt w:val="hebrew1"/>
      <w:lvlText w:val="%2."/>
      <w:lvlJc w:val="left"/>
      <w:pPr>
        <w:tabs>
          <w:tab w:val="num" w:pos="1647"/>
        </w:tabs>
        <w:ind w:left="1647" w:right="1647" w:hanging="360"/>
      </w:pPr>
      <w:rPr>
        <w:rFonts w:hint="cs"/>
      </w:rPr>
    </w:lvl>
    <w:lvl w:ilvl="2" w:tplc="040D001B" w:tentative="1">
      <w:start w:val="1"/>
      <w:numFmt w:val="lowerRoman"/>
      <w:lvlText w:val="%3."/>
      <w:lvlJc w:val="right"/>
      <w:pPr>
        <w:tabs>
          <w:tab w:val="num" w:pos="2367"/>
        </w:tabs>
        <w:ind w:left="2367" w:right="2367" w:hanging="180"/>
      </w:pPr>
    </w:lvl>
    <w:lvl w:ilvl="3" w:tplc="040D000F" w:tentative="1">
      <w:start w:val="1"/>
      <w:numFmt w:val="decimal"/>
      <w:lvlText w:val="%4."/>
      <w:lvlJc w:val="left"/>
      <w:pPr>
        <w:tabs>
          <w:tab w:val="num" w:pos="3087"/>
        </w:tabs>
        <w:ind w:left="3087" w:right="3087" w:hanging="360"/>
      </w:pPr>
    </w:lvl>
    <w:lvl w:ilvl="4" w:tplc="040D0019" w:tentative="1">
      <w:start w:val="1"/>
      <w:numFmt w:val="lowerLetter"/>
      <w:lvlText w:val="%5."/>
      <w:lvlJc w:val="left"/>
      <w:pPr>
        <w:tabs>
          <w:tab w:val="num" w:pos="3807"/>
        </w:tabs>
        <w:ind w:left="3807" w:right="3807" w:hanging="360"/>
      </w:pPr>
    </w:lvl>
    <w:lvl w:ilvl="5" w:tplc="040D001B" w:tentative="1">
      <w:start w:val="1"/>
      <w:numFmt w:val="lowerRoman"/>
      <w:lvlText w:val="%6."/>
      <w:lvlJc w:val="right"/>
      <w:pPr>
        <w:tabs>
          <w:tab w:val="num" w:pos="4527"/>
        </w:tabs>
        <w:ind w:left="4527" w:right="4527" w:hanging="180"/>
      </w:pPr>
    </w:lvl>
    <w:lvl w:ilvl="6" w:tplc="040D000F" w:tentative="1">
      <w:start w:val="1"/>
      <w:numFmt w:val="decimal"/>
      <w:lvlText w:val="%7."/>
      <w:lvlJc w:val="left"/>
      <w:pPr>
        <w:tabs>
          <w:tab w:val="num" w:pos="5247"/>
        </w:tabs>
        <w:ind w:left="5247" w:right="5247" w:hanging="360"/>
      </w:pPr>
    </w:lvl>
    <w:lvl w:ilvl="7" w:tplc="040D0019" w:tentative="1">
      <w:start w:val="1"/>
      <w:numFmt w:val="lowerLetter"/>
      <w:lvlText w:val="%8."/>
      <w:lvlJc w:val="left"/>
      <w:pPr>
        <w:tabs>
          <w:tab w:val="num" w:pos="5967"/>
        </w:tabs>
        <w:ind w:left="5967" w:right="5967" w:hanging="360"/>
      </w:pPr>
    </w:lvl>
    <w:lvl w:ilvl="8" w:tplc="040D001B" w:tentative="1">
      <w:start w:val="1"/>
      <w:numFmt w:val="lowerRoman"/>
      <w:lvlText w:val="%9."/>
      <w:lvlJc w:val="right"/>
      <w:pPr>
        <w:tabs>
          <w:tab w:val="num" w:pos="6687"/>
        </w:tabs>
        <w:ind w:left="6687" w:right="6687" w:hanging="180"/>
      </w:pPr>
    </w:lvl>
  </w:abstractNum>
  <w:abstractNum w:abstractNumId="4" w15:restartNumberingAfterBreak="0">
    <w:nsid w:val="63E04670"/>
    <w:multiLevelType w:val="hybridMultilevel"/>
    <w:tmpl w:val="69985838"/>
    <w:lvl w:ilvl="0" w:tplc="0CE2A1B6">
      <w:start w:val="1"/>
      <w:numFmt w:val="decimal"/>
      <w:lvlText w:val="%1."/>
      <w:lvlJc w:val="left"/>
      <w:pPr>
        <w:tabs>
          <w:tab w:val="num" w:pos="1494"/>
        </w:tabs>
        <w:ind w:left="1494" w:right="1494" w:hanging="360"/>
      </w:pPr>
      <w:rPr>
        <w:rFonts w:hint="cs"/>
      </w:rPr>
    </w:lvl>
    <w:lvl w:ilvl="1" w:tplc="040D0019" w:tentative="1">
      <w:start w:val="1"/>
      <w:numFmt w:val="lowerLetter"/>
      <w:lvlText w:val="%2."/>
      <w:lvlJc w:val="left"/>
      <w:pPr>
        <w:tabs>
          <w:tab w:val="num" w:pos="2214"/>
        </w:tabs>
        <w:ind w:left="2214" w:right="2214" w:hanging="360"/>
      </w:pPr>
    </w:lvl>
    <w:lvl w:ilvl="2" w:tplc="040D001B" w:tentative="1">
      <w:start w:val="1"/>
      <w:numFmt w:val="lowerRoman"/>
      <w:lvlText w:val="%3."/>
      <w:lvlJc w:val="right"/>
      <w:pPr>
        <w:tabs>
          <w:tab w:val="num" w:pos="2934"/>
        </w:tabs>
        <w:ind w:left="2934" w:right="2934" w:hanging="180"/>
      </w:pPr>
    </w:lvl>
    <w:lvl w:ilvl="3" w:tplc="040D000F" w:tentative="1">
      <w:start w:val="1"/>
      <w:numFmt w:val="decimal"/>
      <w:lvlText w:val="%4."/>
      <w:lvlJc w:val="left"/>
      <w:pPr>
        <w:tabs>
          <w:tab w:val="num" w:pos="3654"/>
        </w:tabs>
        <w:ind w:left="3654" w:right="3654" w:hanging="360"/>
      </w:pPr>
    </w:lvl>
    <w:lvl w:ilvl="4" w:tplc="040D0019" w:tentative="1">
      <w:start w:val="1"/>
      <w:numFmt w:val="lowerLetter"/>
      <w:lvlText w:val="%5."/>
      <w:lvlJc w:val="left"/>
      <w:pPr>
        <w:tabs>
          <w:tab w:val="num" w:pos="4374"/>
        </w:tabs>
        <w:ind w:left="4374" w:right="4374" w:hanging="360"/>
      </w:pPr>
    </w:lvl>
    <w:lvl w:ilvl="5" w:tplc="040D001B" w:tentative="1">
      <w:start w:val="1"/>
      <w:numFmt w:val="lowerRoman"/>
      <w:lvlText w:val="%6."/>
      <w:lvlJc w:val="right"/>
      <w:pPr>
        <w:tabs>
          <w:tab w:val="num" w:pos="5094"/>
        </w:tabs>
        <w:ind w:left="5094" w:right="5094" w:hanging="180"/>
      </w:pPr>
    </w:lvl>
    <w:lvl w:ilvl="6" w:tplc="040D000F" w:tentative="1">
      <w:start w:val="1"/>
      <w:numFmt w:val="decimal"/>
      <w:lvlText w:val="%7."/>
      <w:lvlJc w:val="left"/>
      <w:pPr>
        <w:tabs>
          <w:tab w:val="num" w:pos="5814"/>
        </w:tabs>
        <w:ind w:left="5814" w:right="5814" w:hanging="360"/>
      </w:pPr>
    </w:lvl>
    <w:lvl w:ilvl="7" w:tplc="040D0019" w:tentative="1">
      <w:start w:val="1"/>
      <w:numFmt w:val="lowerLetter"/>
      <w:lvlText w:val="%8."/>
      <w:lvlJc w:val="left"/>
      <w:pPr>
        <w:tabs>
          <w:tab w:val="num" w:pos="6534"/>
        </w:tabs>
        <w:ind w:left="6534" w:right="6534" w:hanging="360"/>
      </w:pPr>
    </w:lvl>
    <w:lvl w:ilvl="8" w:tplc="040D001B" w:tentative="1">
      <w:start w:val="1"/>
      <w:numFmt w:val="lowerRoman"/>
      <w:lvlText w:val="%9."/>
      <w:lvlJc w:val="right"/>
      <w:pPr>
        <w:tabs>
          <w:tab w:val="num" w:pos="7254"/>
        </w:tabs>
        <w:ind w:left="7254" w:right="7254" w:hanging="180"/>
      </w:pPr>
    </w:lvl>
  </w:abstractNum>
  <w:abstractNum w:abstractNumId="5" w15:restartNumberingAfterBreak="0">
    <w:nsid w:val="76CA74E3"/>
    <w:multiLevelType w:val="hybridMultilevel"/>
    <w:tmpl w:val="4F420722"/>
    <w:lvl w:ilvl="0" w:tplc="B4DAA03A">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6" w15:restartNumberingAfterBreak="0">
    <w:nsid w:val="78286F0B"/>
    <w:multiLevelType w:val="hybridMultilevel"/>
    <w:tmpl w:val="B4885B9C"/>
    <w:lvl w:ilvl="0" w:tplc="9B1AE49C">
      <w:numFmt w:val="bullet"/>
      <w:lvlText w:val="-"/>
      <w:lvlJc w:val="left"/>
      <w:pPr>
        <w:tabs>
          <w:tab w:val="num" w:pos="1589"/>
        </w:tabs>
        <w:ind w:left="1589" w:right="1589" w:hanging="87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7" w15:restartNumberingAfterBreak="0">
    <w:nsid w:val="7A33414D"/>
    <w:multiLevelType w:val="hybridMultilevel"/>
    <w:tmpl w:val="F120E072"/>
    <w:lvl w:ilvl="0" w:tplc="653AECC6">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7"/>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23334_1-31.doc"/>
    <w:docVar w:name="Position" w:val="Merged1-31"/>
    <w:docVar w:name="Queue" w:val="1-31"/>
    <w:docVar w:name="SaveYN" w:val="N"/>
    <w:docVar w:name="Session" w:val="23334"/>
    <w:docVar w:name="SessionDate" w:val="01/03/04"/>
    <w:docVar w:name="SpeakersNum" w:val="0"/>
    <w:docVar w:name="StartMode" w:val="4"/>
  </w:docVars>
  <w:rsids>
    <w:rsidRoot w:val="00373EE0"/>
    <w:rsid w:val="00373EE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40C48BE"/>
  <w15:chartTrackingRefBased/>
  <w15:docId w15:val="{C7825EAD-35AB-49EC-B52C-389182117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7">
    <w:name w:val="heading 7"/>
    <w:basedOn w:val="Normal"/>
    <w:next w:val="Normal"/>
    <w:qFormat/>
    <w:pPr>
      <w:keepNext/>
      <w:overflowPunct w:val="0"/>
      <w:autoSpaceDE w:val="0"/>
      <w:autoSpaceDN w:val="0"/>
      <w:bidi/>
      <w:adjustRightInd w:val="0"/>
      <w:jc w:val="right"/>
      <w:textAlignment w:val="baseline"/>
      <w:outlineLvl w:val="6"/>
    </w:pPr>
    <w:rPr>
      <w:b/>
      <w:bCs/>
      <w:sz w:val="22"/>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customStyle="1" w:styleId="Subject">
    <w:name w:val="Subject"/>
    <w:basedOn w:val="Normal"/>
    <w:next w:val="a0"/>
    <w:pPr>
      <w:bidi/>
      <w:spacing w:line="360" w:lineRule="auto"/>
      <w:jc w:val="center"/>
    </w:pPr>
    <w:rPr>
      <w:rFonts w:ascii="Arial" w:hAnsi="Arial" w:cs="Arial"/>
      <w:b/>
      <w:bCs/>
      <w:u w:val="single"/>
    </w:r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32361</Words>
  <Characters>184464</Characters>
  <Application>Microsoft Office Word</Application>
  <DocSecurity>0</DocSecurity>
  <Lines>1537</Lines>
  <Paragraphs>432</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216393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113 מתאריך 01/03/2004</dc:title>
  <dc:subject/>
  <dc:creator>knesset</dc:creator>
  <cp:keywords/>
  <cp:lastModifiedBy>vladimir</cp:lastModifiedBy>
  <cp:revision>2</cp:revision>
  <cp:lastPrinted>2004-08-11T10:03:00Z</cp:lastPrinted>
  <dcterms:created xsi:type="dcterms:W3CDTF">2020-12-11T11:48:00Z</dcterms:created>
  <dcterms:modified xsi:type="dcterms:W3CDTF">2020-12-11T11:48:00Z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01636004</vt:lpwstr>
  </property>
  <property fmtid="{D5CDD505-2E9C-101B-9397-08002B2CF9AE}" pid="4" name="SDDocDate">
    <vt:lpwstr>2005-07-24T11:35:38Z</vt:lpwstr>
  </property>
  <property fmtid="{D5CDD505-2E9C-101B-9397-08002B2CF9AE}" pid="5" name="SDHebDate">
    <vt:lpwstr>י"ז בתמוז, התשס"ה</vt:lpwstr>
  </property>
  <property fmtid="{D5CDD505-2E9C-101B-9397-08002B2CF9AE}" pid="6" name="SDCategories">
    <vt:lpwstr>:דף הבית:נושאים:דברי הכנסת:כנסת 16;#</vt:lpwstr>
  </property>
  <property fmtid="{D5CDD505-2E9C-101B-9397-08002B2CF9AE}" pid="7" name="MisYeshiva">
    <vt:lpwstr>113.000000000000</vt:lpwstr>
  </property>
  <property fmtid="{D5CDD505-2E9C-101B-9397-08002B2CF9AE}" pid="8" name="SDAuthor">
    <vt:lpwstr>דבורה אביבי</vt:lpwstr>
  </property>
  <property fmtid="{D5CDD505-2E9C-101B-9397-08002B2CF9AE}" pid="9" name="TaarichYeshiva">
    <vt:lpwstr>2004-03-01T02:00:00Z</vt:lpwstr>
  </property>
</Properties>
</file>